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rFonts w:hint="eastAsia"/>
          <w:color w:val="000000" w:themeColor="text1"/>
          <w:sz w:val="28"/>
          <w:szCs w:val="28"/>
        </w:rPr>
      </w:pPr>
      <w:bookmarkStart w:id="0" w:name="_GoBack"/>
      <w:bookmarkEnd w:id="0"/>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proofErr w:type="gramStart"/>
                      <w:r>
                        <w:rPr>
                          <w:rFonts w:ascii="微软雅黑" w:eastAsia="微软雅黑" w:hAnsi="微软雅黑" w:hint="eastAsia"/>
                          <w:color w:val="000000" w:themeColor="text1"/>
                          <w:sz w:val="72"/>
                          <w:szCs w:val="72"/>
                        </w:rPr>
                        <w:t>磐合科</w:t>
                      </w:r>
                      <w:proofErr w:type="gramEnd"/>
                      <w:r>
                        <w:rPr>
                          <w:rFonts w:ascii="微软雅黑" w:eastAsia="微软雅黑" w:hAnsi="微软雅黑" w:hint="eastAsia"/>
                          <w:color w:val="000000" w:themeColor="text1"/>
                          <w:sz w:val="72"/>
                          <w:szCs w:val="72"/>
                        </w:rPr>
                        <w:t>仪</w:t>
                      </w:r>
                    </w:p>
                    <w:p w:rsidR="00FB0C64" w:rsidRPr="00E829C5" w:rsidRDefault="00FB0C64" w:rsidP="00A94D60">
                      <w:pPr>
                        <w:ind w:firstLineChars="150" w:firstLine="660"/>
                        <w:rPr>
                          <w:rFonts w:ascii="微软雅黑" w:eastAsia="微软雅黑" w:hAnsi="微软雅黑"/>
                          <w:color w:val="000000" w:themeColor="text1"/>
                          <w:sz w:val="44"/>
                          <w:szCs w:val="44"/>
                        </w:rPr>
                      </w:pPr>
                      <w:proofErr w:type="gramStart"/>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proofErr w:type="gramEnd"/>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1" w:name="_Toc441926723"/>
      <w:bookmarkStart w:id="2"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bookmarkEnd w:id="2"/>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3" w:name="_Toc441926724"/>
      <w:bookmarkStart w:id="4"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3"/>
      <w:bookmarkEnd w:id="4"/>
      <w:r w:rsidR="008D3507">
        <w:fldChar w:fldCharType="begin"/>
      </w:r>
      <w:r w:rsidR="00141DCE">
        <w:instrText xml:space="preserve"> TOC \o "1-1" \h \z \u </w:instrText>
      </w:r>
      <w:r w:rsidR="008D3507">
        <w:fldChar w:fldCharType="separate"/>
      </w:r>
    </w:p>
    <w:p w:rsidR="0070299B" w:rsidRDefault="00B82FEA">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B82FEA">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5" w:name="_Toc441926725"/>
      <w:bookmarkStart w:id="6" w:name="_Toc445731914"/>
      <w:r w:rsidRPr="00CC1546">
        <w:rPr>
          <w:rFonts w:ascii="黑体" w:eastAsia="黑体" w:hAnsi="黑体" w:hint="eastAsia"/>
          <w:sz w:val="36"/>
          <w:szCs w:val="36"/>
        </w:rPr>
        <w:lastRenderedPageBreak/>
        <w:t>释义</w:t>
      </w:r>
      <w:bookmarkEnd w:id="5"/>
      <w:bookmarkEnd w:id="6"/>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sdt>
        <w:sdtPr>
          <w:rPr>
            <w:rFonts w:asciiTheme="minorEastAsia" w:eastAsiaTheme="minorEastAsia" w:hAnsiTheme="minorEastAsia"/>
            <w:color w:val="000000" w:themeColor="text1"/>
            <w:kern w:val="0"/>
            <w:sz w:val="18"/>
            <w:szCs w:val="18"/>
          </w:rPr>
          <w:id w:val="1117174162"/>
          <w:lock w:val="sdtLocked"/>
          <w:placeholder>
            <w:docPart w:val="C452ED96981D478DB8DDE6B8325CADCE"/>
          </w:placeholder>
        </w:sdtPr>
        <w:sdtEndPr/>
        <w:sdtContent>
          <w:tr w:rsidR="00880D08" w:rsidRPr="005076AD" w:rsidTr="00A871C3">
            <w:trPr>
              <w:trHeight w:val="125"/>
            </w:trPr>
            <w:tc>
              <w:tcPr>
                <w:tcW w:w="3289" w:type="dxa"/>
              </w:tcPr>
              <w:p w:rsidR="00880D08" w:rsidRPr="005076AD" w:rsidRDefault="00B82FEA"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943520267"/>
                    <w:lock w:val="sdtLocked"/>
                    <w:placeholder>
                      <w:docPart w:val="42664D96409D4032AB55DAB3FFB42B2D"/>
                    </w:placeholder>
                    <w:text/>
                  </w:sdtPr>
                  <w:sdtEndPr/>
                  <w:sdtContent>
                    <w:r w:rsidR="00880D08" w:rsidRPr="005076AD">
                      <w:rPr>
                        <w:rFonts w:asciiTheme="minorEastAsia" w:eastAsiaTheme="minorEastAsia" w:hAnsiTheme="minorEastAsia" w:cs="Calibri" w:hint="eastAsia"/>
                        <w:kern w:val="0"/>
                        <w:sz w:val="18"/>
                        <w:szCs w:val="18"/>
                      </w:rPr>
                      <w:t>公司</w:t>
                    </w:r>
                  </w:sdtContent>
                </w:sdt>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B82FEA"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999799541"/>
                    <w:lock w:val="sdtLocked"/>
                    <w:placeholder>
                      <w:docPart w:val="EF175970160D474FB361B4C6F2C48021"/>
                    </w:placeholder>
                    <w:text/>
                  </w:sdtPr>
                  <w:sdtEndPr/>
                  <w:sdtContent>
                    <w:r w:rsidR="002962CC">
                      <w:rPr>
                        <w:rFonts w:asciiTheme="minorEastAsia" w:eastAsiaTheme="minorEastAsia" w:hAnsiTheme="minorEastAsia" w:cs="Calibri" w:hint="eastAsia"/>
                        <w:kern w:val="0"/>
                        <w:sz w:val="18"/>
                        <w:szCs w:val="18"/>
                      </w:rPr>
                      <w:t>上海磐合科学仪器股份有限公司</w:t>
                    </w:r>
                  </w:sdtContent>
                </w:sdt>
              </w:p>
            </w:tc>
          </w:tr>
        </w:sdtContent>
      </w:sdt>
      <w:sdt>
        <w:sdtPr>
          <w:rPr>
            <w:rFonts w:asciiTheme="minorEastAsia" w:eastAsiaTheme="minorEastAsia" w:hAnsiTheme="minorEastAsia"/>
            <w:color w:val="000000" w:themeColor="text1"/>
            <w:kern w:val="0"/>
            <w:sz w:val="18"/>
            <w:szCs w:val="18"/>
          </w:rPr>
          <w:id w:val="-1492402242"/>
          <w:lock w:val="sdtLocked"/>
          <w:placeholder>
            <w:docPart w:val="88B6723DB9824D1C814C528BB0AE1585"/>
          </w:placeholder>
        </w:sdtPr>
        <w:sdtEndPr/>
        <w:sdtContent>
          <w:tr w:rsidR="00C0006F" w:rsidRPr="005076AD" w:rsidTr="00A871C3">
            <w:trPr>
              <w:trHeight w:val="125"/>
            </w:trPr>
            <w:tc>
              <w:tcPr>
                <w:tcW w:w="3289" w:type="dxa"/>
              </w:tcPr>
              <w:p w:rsidR="00C0006F" w:rsidRPr="005076AD" w:rsidRDefault="00B82FEA"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hint="eastAsia"/>
                      <w:kern w:val="0"/>
                      <w:sz w:val="18"/>
                      <w:szCs w:val="18"/>
                    </w:rPr>
                    <w:id w:val="1255007342"/>
                    <w:lock w:val="sdtLocked"/>
                    <w:placeholder>
                      <w:docPart w:val="3165994386664D8882735AE793B7F300"/>
                    </w:placeholder>
                    <w:text/>
                  </w:sdtPr>
                  <w:sdtEndPr/>
                  <w:sdtContent>
                    <w:r w:rsidR="00880D08">
                      <w:rPr>
                        <w:rFonts w:asciiTheme="minorEastAsia" w:eastAsiaTheme="minorEastAsia" w:hAnsiTheme="minorEastAsia" w:cs="Calibri"/>
                        <w:kern w:val="0"/>
                        <w:sz w:val="18"/>
                        <w:szCs w:val="18"/>
                      </w:rPr>
                      <w:t>VOCs</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82FEA"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005594710"/>
                    <w:lock w:val="sdtLocked"/>
                    <w:placeholder>
                      <w:docPart w:val="B43AEBB27E064CB7BE604071854FC0D3"/>
                    </w:placeholder>
                    <w:text/>
                  </w:sdtPr>
                  <w:sdtEndPr/>
                  <w:sdtContent>
                    <w:r w:rsidR="002962CC">
                      <w:rPr>
                        <w:rFonts w:asciiTheme="minorEastAsia" w:eastAsiaTheme="minorEastAsia" w:hAnsiTheme="minorEastAsia" w:cs="Calibri" w:hint="eastAsia"/>
                        <w:kern w:val="0"/>
                        <w:sz w:val="18"/>
                        <w:szCs w:val="18"/>
                      </w:rPr>
                      <w:t>挥发性有机化合物</w:t>
                    </w:r>
                  </w:sdtContent>
                </w:sdt>
              </w:p>
            </w:tc>
          </w:tr>
        </w:sdtContent>
      </w:sdt>
      <w:sdt>
        <w:sdtPr>
          <w:rPr>
            <w:rFonts w:asciiTheme="minorEastAsia" w:eastAsiaTheme="minorEastAsia" w:hAnsiTheme="minorEastAsia"/>
            <w:color w:val="000000" w:themeColor="text1"/>
            <w:kern w:val="0"/>
            <w:sz w:val="18"/>
            <w:szCs w:val="18"/>
          </w:rPr>
          <w:id w:val="1109479883"/>
          <w:lock w:val="sdtLocked"/>
          <w:placeholder>
            <w:docPart w:val="B6CD6C9A332542108DE2242D820CF0D0"/>
          </w:placeholder>
        </w:sdtPr>
        <w:sdtEndPr/>
        <w:sdtContent>
          <w:tr w:rsidR="00C0006F" w:rsidRPr="005076AD" w:rsidTr="00A871C3">
            <w:trPr>
              <w:trHeight w:val="125"/>
            </w:trPr>
            <w:tc>
              <w:tcPr>
                <w:tcW w:w="3289" w:type="dxa"/>
              </w:tcPr>
              <w:p w:rsidR="00C0006F" w:rsidRPr="005076AD" w:rsidRDefault="00B82FEA"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484137385"/>
                    <w:lock w:val="sdtLocked"/>
                    <w:placeholder>
                      <w:docPart w:val="1DA72B9539DB431D9D1C1F1309831972"/>
                    </w:placeholder>
                    <w:text/>
                  </w:sdtPr>
                  <w:sdtEndPr/>
                  <w:sdtContent>
                    <w:r w:rsidR="00C0006F" w:rsidRPr="005076AD">
                      <w:rPr>
                        <w:rFonts w:asciiTheme="minorEastAsia" w:eastAsiaTheme="minorEastAsia" w:hAnsiTheme="minorEastAsia" w:cs="Calibri" w:hint="eastAsia"/>
                        <w:kern w:val="0"/>
                        <w:sz w:val="18"/>
                        <w:szCs w:val="18"/>
                      </w:rPr>
                      <w:t>磐合科仪</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82FEA"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78043597"/>
                    <w:lock w:val="sdtLocked"/>
                    <w:placeholder>
                      <w:docPart w:val="6A04CB2DA6D84EDE8B2225F5418A4E60"/>
                    </w:placeholder>
                    <w:text/>
                  </w:sdtPr>
                  <w:sdtEndPr/>
                  <w:sdtContent>
                    <w:r w:rsidR="002962CC">
                      <w:rPr>
                        <w:rFonts w:asciiTheme="minorEastAsia" w:eastAsiaTheme="minorEastAsia" w:hAnsiTheme="minorEastAsia" w:cs="Calibri" w:hint="eastAsia"/>
                        <w:kern w:val="0"/>
                        <w:sz w:val="18"/>
                        <w:szCs w:val="18"/>
                      </w:rPr>
                      <w:t>上海磐合科学仪器股份有限公司</w:t>
                    </w:r>
                  </w:sdtContent>
                </w:sdt>
              </w:p>
            </w:tc>
          </w:tr>
        </w:sdtContent>
      </w:sdt>
      <w:sdt>
        <w:sdtPr>
          <w:rPr>
            <w:rFonts w:asciiTheme="minorEastAsia" w:eastAsiaTheme="minorEastAsia" w:hAnsiTheme="minorEastAsia"/>
            <w:color w:val="000000" w:themeColor="text1"/>
            <w:kern w:val="0"/>
            <w:sz w:val="18"/>
            <w:szCs w:val="18"/>
          </w:rPr>
          <w:id w:val="1839109939"/>
          <w:lock w:val="sdtLocked"/>
          <w:placeholder>
            <w:docPart w:val="B4EE7A3E44E243E0A4DAACEE7B97CC7B"/>
          </w:placeholder>
        </w:sdtPr>
        <w:sdtEndPr/>
        <w:sdtContent>
          <w:tr w:rsidR="00C0006F" w:rsidRPr="005076AD" w:rsidTr="00A871C3">
            <w:trPr>
              <w:trHeight w:val="125"/>
            </w:trPr>
            <w:tc>
              <w:tcPr>
                <w:tcW w:w="3289" w:type="dxa"/>
              </w:tcPr>
              <w:p w:rsidR="00C0006F" w:rsidRPr="005076AD" w:rsidRDefault="00B82FEA"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678889859"/>
                    <w:lock w:val="sdtLocked"/>
                    <w:placeholder>
                      <w:docPart w:val="A3157ED5D4F4490C8CFA04DD7F7B88EC"/>
                    </w:placeholder>
                    <w:text/>
                  </w:sdtPr>
                  <w:sdtEndPr/>
                  <w:sdtContent>
                    <w:r w:rsidR="00C0006F" w:rsidRPr="005076AD">
                      <w:rPr>
                        <w:rFonts w:asciiTheme="minorEastAsia" w:eastAsiaTheme="minorEastAsia" w:hAnsiTheme="minorEastAsia" w:cs="Calibri" w:hint="eastAsia"/>
                        <w:kern w:val="0"/>
                        <w:sz w:val="18"/>
                        <w:szCs w:val="18"/>
                      </w:rPr>
                      <w:t>三会</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82FEA"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832357766"/>
                    <w:lock w:val="sdtLocked"/>
                    <w:placeholder>
                      <w:docPart w:val="5B7C507ED3214561AF3F27A1069D6B13"/>
                    </w:placeholder>
                    <w:text/>
                  </w:sdtPr>
                  <w:sdtEndPr/>
                  <w:sdtContent>
                    <w:r w:rsidR="00C0006F" w:rsidRPr="005076AD">
                      <w:rPr>
                        <w:rFonts w:asciiTheme="minorEastAsia" w:eastAsiaTheme="minorEastAsia" w:hAnsiTheme="minorEastAsia" w:cs="Calibri" w:hint="eastAsia"/>
                        <w:kern w:val="0"/>
                        <w:sz w:val="18"/>
                        <w:szCs w:val="18"/>
                      </w:rPr>
                      <w:t>股东大会、董事会、监事会</w:t>
                    </w:r>
                  </w:sdtContent>
                </w:sdt>
              </w:p>
            </w:tc>
          </w:tr>
        </w:sdtContent>
      </w:sdt>
      <w:sdt>
        <w:sdtPr>
          <w:rPr>
            <w:rFonts w:asciiTheme="minorEastAsia" w:eastAsiaTheme="minorEastAsia" w:hAnsiTheme="minorEastAsia"/>
            <w:color w:val="000000" w:themeColor="text1"/>
            <w:kern w:val="0"/>
            <w:sz w:val="18"/>
            <w:szCs w:val="18"/>
          </w:rPr>
          <w:id w:val="-1557934311"/>
          <w:lock w:val="sdtLocked"/>
          <w:placeholder>
            <w:docPart w:val="3508176CDDB7479A8F15A7B4E5C78030"/>
          </w:placeholder>
        </w:sdtPr>
        <w:sdtEndPr/>
        <w:sdtContent>
          <w:tr w:rsidR="00C0006F" w:rsidRPr="005076AD" w:rsidTr="00A871C3">
            <w:trPr>
              <w:trHeight w:val="125"/>
            </w:trPr>
            <w:tc>
              <w:tcPr>
                <w:tcW w:w="3289" w:type="dxa"/>
              </w:tcPr>
              <w:p w:rsidR="00C0006F" w:rsidRPr="005076AD" w:rsidRDefault="00B82FEA"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796330049"/>
                    <w:lock w:val="sdtLocked"/>
                    <w:placeholder>
                      <w:docPart w:val="11B884AA855E4D25BEE7F813AC8FA55B"/>
                    </w:placeholder>
                    <w:text/>
                  </w:sdtPr>
                  <w:sdtEndPr/>
                  <w:sdtContent>
                    <w:r w:rsidR="00C0006F" w:rsidRPr="005076AD">
                      <w:rPr>
                        <w:rFonts w:asciiTheme="minorEastAsia" w:eastAsiaTheme="minorEastAsia" w:hAnsiTheme="minorEastAsia" w:cs="Calibri" w:hint="eastAsia"/>
                        <w:kern w:val="0"/>
                        <w:sz w:val="18"/>
                        <w:szCs w:val="18"/>
                      </w:rPr>
                      <w:t>高级管理人员</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82FEA"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698505957"/>
                    <w:lock w:val="sdtLocked"/>
                    <w:placeholder>
                      <w:docPart w:val="753F16DFAC4E4097AE4AC32F5AB0E6F4"/>
                    </w:placeholder>
                    <w:text/>
                  </w:sdtPr>
                  <w:sdtEndPr/>
                  <w:sdtContent>
                    <w:r w:rsidR="00FB0C64">
                      <w:rPr>
                        <w:rFonts w:asciiTheme="minorEastAsia" w:eastAsiaTheme="minorEastAsia" w:hAnsiTheme="minorEastAsia" w:cs="Calibri" w:hint="eastAsia"/>
                        <w:kern w:val="0"/>
                        <w:sz w:val="18"/>
                        <w:szCs w:val="18"/>
                      </w:rPr>
                      <w:t>公司总经理、副总经理、财务负责人、董事会秘书</w:t>
                    </w:r>
                  </w:sdtContent>
                </w:sdt>
              </w:p>
            </w:tc>
          </w:tr>
        </w:sdtContent>
      </w:sdt>
      <w:sdt>
        <w:sdtPr>
          <w:rPr>
            <w:rFonts w:asciiTheme="minorEastAsia" w:eastAsiaTheme="minorEastAsia" w:hAnsiTheme="minorEastAsia"/>
            <w:color w:val="000000" w:themeColor="text1"/>
            <w:kern w:val="0"/>
            <w:sz w:val="18"/>
            <w:szCs w:val="18"/>
          </w:rPr>
          <w:id w:val="-1110202089"/>
          <w:lock w:val="sdtLocked"/>
          <w:placeholder>
            <w:docPart w:val="1B3357A359104FD693945ACFF559B3E2"/>
          </w:placeholder>
        </w:sdtPr>
        <w:sdtEndPr/>
        <w:sdtContent>
          <w:tr w:rsidR="00C0006F" w:rsidRPr="005076AD" w:rsidTr="00A871C3">
            <w:trPr>
              <w:trHeight w:val="125"/>
            </w:trPr>
            <w:tc>
              <w:tcPr>
                <w:tcW w:w="3289" w:type="dxa"/>
              </w:tcPr>
              <w:p w:rsidR="00C0006F" w:rsidRPr="005076AD" w:rsidRDefault="00B82FEA"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111326903"/>
                    <w:lock w:val="sdtLocked"/>
                    <w:placeholder>
                      <w:docPart w:val="164441D1392043499FDCF07666A034C2"/>
                    </w:placeholder>
                    <w:text/>
                  </w:sdtPr>
                  <w:sdtEndPr/>
                  <w:sdtContent>
                    <w:r w:rsidR="00C0006F" w:rsidRPr="005076AD">
                      <w:rPr>
                        <w:rFonts w:asciiTheme="minorEastAsia" w:eastAsiaTheme="minorEastAsia" w:hAnsiTheme="minorEastAsia" w:cs="Calibri" w:hint="eastAsia"/>
                        <w:kern w:val="0"/>
                        <w:sz w:val="18"/>
                        <w:szCs w:val="18"/>
                      </w:rPr>
                      <w:t>“三会”议事规则</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82FEA"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434169427"/>
                    <w:lock w:val="sdtLocked"/>
                    <w:placeholder>
                      <w:docPart w:val="8CDD8D714FF143FA810384075796C1C9"/>
                    </w:placeholder>
                    <w:text/>
                  </w:sdtPr>
                  <w:sdtEndPr/>
                  <w:sdtContent>
                    <w:r w:rsidR="00835CE2">
                      <w:rPr>
                        <w:rFonts w:asciiTheme="minorEastAsia" w:eastAsiaTheme="minorEastAsia" w:hAnsiTheme="minorEastAsia" w:cs="Calibri" w:hint="eastAsia"/>
                        <w:kern w:val="0"/>
                        <w:sz w:val="18"/>
                        <w:szCs w:val="18"/>
                      </w:rPr>
                      <w:t>股份公司《股东大会议事规则》、《董事会议事规则》、《监事会议事规则》</w:t>
                    </w:r>
                  </w:sdtContent>
                </w:sdt>
              </w:p>
            </w:tc>
          </w:tr>
        </w:sdtContent>
      </w:sdt>
      <w:sdt>
        <w:sdtPr>
          <w:rPr>
            <w:rFonts w:asciiTheme="minorEastAsia" w:eastAsiaTheme="minorEastAsia" w:hAnsiTheme="minorEastAsia"/>
            <w:color w:val="000000" w:themeColor="text1"/>
            <w:kern w:val="0"/>
            <w:sz w:val="18"/>
            <w:szCs w:val="18"/>
          </w:rPr>
          <w:id w:val="1744376372"/>
          <w:lock w:val="sdtLocked"/>
          <w:placeholder>
            <w:docPart w:val="27921FE33BAE468F94A33FA5B382C44C"/>
          </w:placeholder>
        </w:sdtPr>
        <w:sdtEndPr/>
        <w:sdtContent>
          <w:tr w:rsidR="004516E5" w:rsidRPr="005076AD" w:rsidTr="00A871C3">
            <w:trPr>
              <w:trHeight w:val="125"/>
            </w:trPr>
            <w:tc>
              <w:tcPr>
                <w:tcW w:w="3289" w:type="dxa"/>
              </w:tcPr>
              <w:p w:rsidR="004516E5" w:rsidRPr="005076AD" w:rsidRDefault="00B82FEA"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926715302"/>
                    <w:lock w:val="sdtLocked"/>
                    <w:placeholder>
                      <w:docPart w:val="79492C453DA3408A9E8BAF49953AC63A"/>
                    </w:placeholder>
                    <w:text/>
                  </w:sdtPr>
                  <w:sdtEndPr/>
                  <w:sdtContent>
                    <w:r w:rsidR="00C0006F" w:rsidRPr="005076AD">
                      <w:rPr>
                        <w:rFonts w:asciiTheme="minorEastAsia" w:eastAsiaTheme="minorEastAsia" w:hAnsiTheme="minorEastAsia" w:cs="Calibri" w:hint="eastAsia"/>
                        <w:kern w:val="0"/>
                        <w:sz w:val="18"/>
                        <w:szCs w:val="18"/>
                      </w:rPr>
                      <w:t>报告期、本年度</w:t>
                    </w:r>
                  </w:sdtContent>
                </w:sdt>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B82FEA"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olor w:val="000000" w:themeColor="text1"/>
                      <w:kern w:val="0"/>
                      <w:sz w:val="18"/>
                      <w:szCs w:val="18"/>
                    </w:rPr>
                    <w:id w:val="395013414"/>
                    <w:lock w:val="sdtLocked"/>
                    <w:placeholder>
                      <w:docPart w:val="7F64F2CD6EA841C3A00BBBAB71EC17E3"/>
                    </w:placeholder>
                    <w:text/>
                  </w:sdtPr>
                  <w:sdtEndPr/>
                  <w:sdtContent>
                    <w:r w:rsidR="005076AD" w:rsidRPr="005076AD">
                      <w:rPr>
                        <w:rFonts w:asciiTheme="minorEastAsia" w:eastAsiaTheme="minorEastAsia" w:hAnsiTheme="minorEastAsia"/>
                        <w:color w:val="000000" w:themeColor="text1"/>
                        <w:kern w:val="0"/>
                        <w:sz w:val="18"/>
                        <w:szCs w:val="18"/>
                      </w:rPr>
                      <w:t>2015年1月1日至2015年12月31日</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7" w:name="_Toc445731915"/>
      <w:r w:rsidRPr="00CC1546">
        <w:rPr>
          <w:rFonts w:ascii="黑体" w:eastAsia="黑体" w:hAnsi="黑体" w:hint="eastAsia"/>
          <w:b w:val="0"/>
          <w:sz w:val="36"/>
          <w:szCs w:val="36"/>
        </w:rPr>
        <w:lastRenderedPageBreak/>
        <w:t>第一节  声明与提示</w:t>
      </w:r>
      <w:bookmarkEnd w:id="7"/>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B82FEA" w:rsidP="000D6277">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text/>
                              </w:sdtPr>
                              <w:sdtEndPr/>
                              <w:sdtContent>
                                <w:r w:rsidR="00FB0C64" w:rsidRPr="007D3693">
                                  <w:rPr>
                                    <w:rFonts w:ascii="仿宋" w:eastAsia="仿宋" w:hAnsi="仿宋" w:hint="eastAsia"/>
                                    <w:sz w:val="24"/>
                                  </w:rPr>
                                  <w:t>瑞华会计师事务所（特殊普通合伙）</w:t>
                                </w:r>
                              </w:sdtContent>
                            </w:sdt>
                            <w:r w:rsidR="00FB0C64" w:rsidRPr="00D5450E">
                              <w:rPr>
                                <w:rFonts w:ascii="仿宋" w:eastAsia="仿宋" w:hAnsi="仿宋" w:hint="eastAsia"/>
                                <w:sz w:val="24"/>
                              </w:rPr>
                              <w:t>对公司</w:t>
                            </w:r>
                            <w:r w:rsidR="00FB0C64" w:rsidRPr="00D5450E">
                              <w:rPr>
                                <w:rFonts w:ascii="仿宋" w:eastAsia="仿宋" w:hAnsi="仿宋"/>
                                <w:sz w:val="24"/>
                              </w:rPr>
                              <w:t>出具了</w:t>
                            </w:r>
                            <w:sdt>
                              <w:sdtPr>
                                <w:rPr>
                                  <w:rFonts w:ascii="仿宋" w:eastAsia="仿宋" w:hAnsi="仿宋"/>
                                  <w:sz w:val="24"/>
                                </w:rPr>
                                <w:id w:val="-1167473527"/>
                                <w:lock w:val="sdtLocked"/>
                                <w:text/>
                              </w:sdtPr>
                              <w:sdtEndPr/>
                              <w:sdtContent>
                                <w:r w:rsidR="00FB0C64" w:rsidRPr="007D3693">
                                  <w:rPr>
                                    <w:rFonts w:ascii="仿宋" w:eastAsia="仿宋" w:hAnsi="仿宋" w:hint="eastAsia"/>
                                    <w:sz w:val="24"/>
                                  </w:rPr>
                                  <w:t>标准无保留意见</w:t>
                                </w:r>
                              </w:sdtContent>
                            </w:sdt>
                            <w:r w:rsidR="00FB0C64" w:rsidRPr="00D5450E">
                              <w:rPr>
                                <w:rFonts w:ascii="仿宋" w:eastAsia="仿宋" w:hAnsi="仿宋" w:hint="eastAsia"/>
                                <w:sz w:val="24"/>
                              </w:rPr>
                              <w:t>审计报告，本公司</w:t>
                            </w:r>
                            <w:r w:rsidR="00FB0C64" w:rsidRPr="00D5450E">
                              <w:rPr>
                                <w:rFonts w:ascii="仿宋" w:eastAsia="仿宋" w:hAnsi="仿宋"/>
                                <w:sz w:val="24"/>
                              </w:rPr>
                              <w:t>董事会、监事会对相关事项</w:t>
                            </w:r>
                            <w:r w:rsidR="00FB0C64" w:rsidRPr="00D5450E">
                              <w:rPr>
                                <w:rFonts w:ascii="仿宋" w:eastAsia="仿宋" w:hAnsi="仿宋" w:hint="eastAsia"/>
                                <w:sz w:val="24"/>
                              </w:rPr>
                              <w:t>已有详细</w:t>
                            </w:r>
                            <w:r w:rsidR="00FB0C64" w:rsidRPr="00D5450E">
                              <w:rPr>
                                <w:rFonts w:ascii="仿宋" w:eastAsia="仿宋" w:hAnsi="仿宋"/>
                                <w:sz w:val="24"/>
                              </w:rPr>
                              <w:t>说明，请投资</w:t>
                            </w:r>
                            <w:r w:rsidR="00FB0C64" w:rsidRPr="00D5450E">
                              <w:rPr>
                                <w:rFonts w:ascii="仿宋" w:eastAsia="仿宋" w:hAnsi="仿宋" w:hint="eastAsia"/>
                                <w:sz w:val="24"/>
                              </w:rPr>
                              <w:t>者</w:t>
                            </w:r>
                            <w:r w:rsidR="00FB0C6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text/>
                        </w:sdtPr>
                        <w:sdtContent>
                          <w:r w:rsidRPr="007D3693">
                            <w:rPr>
                              <w:rFonts w:ascii="仿宋" w:eastAsia="仿宋" w:hAnsi="仿宋" w:hint="eastAsia"/>
                              <w:sz w:val="24"/>
                            </w:rPr>
                            <w:t>瑞华会计师事务所（特殊普通合伙）</w:t>
                          </w:r>
                        </w:sdtContent>
                      </w:sdt>
                      <w:r w:rsidRPr="00D5450E">
                        <w:rPr>
                          <w:rFonts w:ascii="仿宋" w:eastAsia="仿宋" w:hAnsi="仿宋" w:hint="eastAsia"/>
                          <w:sz w:val="24"/>
                        </w:rPr>
                        <w:t>对公司</w:t>
                      </w:r>
                      <w:r w:rsidRPr="00D5450E">
                        <w:rPr>
                          <w:rFonts w:ascii="仿宋" w:eastAsia="仿宋" w:hAnsi="仿宋"/>
                          <w:sz w:val="24"/>
                        </w:rPr>
                        <w:t>出具了</w:t>
                      </w:r>
                      <w:sdt>
                        <w:sdtPr>
                          <w:rPr>
                            <w:rFonts w:ascii="仿宋" w:eastAsia="仿宋" w:hAnsi="仿宋"/>
                            <w:sz w:val="24"/>
                          </w:rPr>
                          <w:id w:val="-1167473527"/>
                          <w:lock w:val="sdtLocked"/>
                          <w:text/>
                        </w:sdtPr>
                        <w:sdtContent>
                          <w:r w:rsidRPr="007D3693">
                            <w:rPr>
                              <w:rFonts w:ascii="仿宋" w:eastAsia="仿宋" w:hAnsi="仿宋" w:hint="eastAsia"/>
                              <w:sz w:val="24"/>
                            </w:rPr>
                            <w:t>标准无保留意见</w:t>
                          </w:r>
                        </w:sdtContent>
                      </w:sdt>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Cs w:val="21"/>
            </w:rPr>
            <w:id w:val="1012264207"/>
            <w:lock w:val="sdtLocked"/>
            <w:placeholder>
              <w:docPart w:val="9E00483A397D480282C61FC8DF6C5886"/>
            </w:placeholder>
            <w:dropDownList>
              <w:listItem w:displayText="是" w:value="true"/>
              <w:listItem w:displayText="否" w:value="false"/>
            </w:dropDownList>
          </w:sdtPr>
          <w:sdtEndPr/>
          <w:sdtContent>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sdtContent>
        </w:sdt>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Cs w:val="21"/>
            </w:rPr>
            <w:id w:val="-1747633997"/>
            <w:lock w:val="sdtLocked"/>
            <w:placeholder>
              <w:docPart w:val="160C39FBF4654FF8B6DDAE28363DFE11"/>
            </w:placeholder>
            <w:dropDownList>
              <w:listItem w:displayText="是" w:value="true"/>
              <w:listItem w:displayText="否" w:value="false"/>
            </w:dropDownList>
          </w:sdtPr>
          <w:sdtEndPr/>
          <w:sdtContent>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sdtContent>
        </w:sdt>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Cs w:val="21"/>
            </w:rPr>
            <w:id w:val="-1151588389"/>
            <w:lock w:val="sdtLocked"/>
            <w:placeholder>
              <w:docPart w:val="4BCCA64E74B245C78C323A2113E89C1D"/>
            </w:placeholder>
            <w:dropDownList>
              <w:listItem w:displayText="是" w:value="true"/>
              <w:listItem w:displayText="否" w:value="false"/>
            </w:dropDownList>
          </w:sdtPr>
          <w:sdtEndPr/>
          <w:sdtContent>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sdtContent>
        </w:sdt>
      </w:tr>
    </w:tbl>
    <w:sdt>
      <w:sdtPr>
        <w:rPr>
          <w:rFonts w:asciiTheme="minorEastAsia" w:eastAsiaTheme="minorEastAsia" w:hAnsiTheme="minorEastAsia" w:cs="Times New Roman" w:hint="eastAsia"/>
          <w:vanish/>
          <w:color w:val="000000" w:themeColor="text1"/>
          <w:kern w:val="2"/>
          <w:sz w:val="21"/>
          <w:szCs w:val="21"/>
          <w:lang w:val="en-US"/>
        </w:rPr>
        <w:id w:val="-676808910"/>
        <w:lock w:val="sdtLocked"/>
        <w:placeholder>
          <w:docPart w:val="27921FE33BAE468F94A33FA5B382C44C"/>
        </w:placeholder>
      </w:sdtPr>
      <w:sdtEndPr>
        <w:rPr>
          <w:rFonts w:hint="default"/>
          <w:szCs w:val="44"/>
        </w:rPr>
      </w:sdtEndPr>
      <w:sdtContent>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B82FEA"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1087681825"/>
                    <w:lock w:val="sdtLocked"/>
                    <w:placeholder>
                      <w:docPart w:val="6D81664BA7C0458DAE4BAE166E42466E"/>
                    </w:placeholder>
                    <w:showingPlcHdr/>
                    <w:text w:multiLine="1"/>
                  </w:sdtPr>
                  <w:sdtEndPr/>
                  <w:sdtContent>
                    <w:r w:rsidR="008E27FB" w:rsidRPr="00C0006F">
                      <w:rPr>
                        <w:rStyle w:val="placeholder1Char"/>
                        <w:vanish/>
                      </w:rPr>
                      <w:t>________________________</w:t>
                    </w:r>
                  </w:sdtContent>
                </w:sdt>
              </w:p>
            </w:tc>
          </w:tr>
        </w:tbl>
        <w:p w:rsidR="00057752" w:rsidRPr="00C0006F" w:rsidRDefault="00B82FEA"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vanish/>
          <w:color w:val="000000" w:themeColor="text1"/>
          <w:kern w:val="0"/>
          <w:szCs w:val="44"/>
          <w:shd w:val="clear" w:color="auto" w:fill="FFFF00"/>
        </w:rPr>
        <w:id w:val="1686788124"/>
        <w:lock w:val="sdtLocked"/>
        <w:placeholder>
          <w:docPart w:val="27921FE33BAE468F94A33FA5B382C44C"/>
        </w:placeholder>
      </w:sdtPr>
      <w:sdtEndPr>
        <w:rPr>
          <w:rFonts w:hint="default"/>
        </w:rPr>
      </w:sdtEndPr>
      <w:sdtContent>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B82FEA"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771173126"/>
                    <w:lock w:val="sdtLocked"/>
                    <w:placeholder>
                      <w:docPart w:val="F3CDD738054C48C6842A46E137F44238"/>
                    </w:placeholder>
                    <w:showingPlcHdr/>
                    <w:text w:multiLine="1"/>
                  </w:sdtPr>
                  <w:sdtEndPr/>
                  <w:sdtContent>
                    <w:r w:rsidR="008E27FB" w:rsidRPr="00C0006F">
                      <w:rPr>
                        <w:rStyle w:val="placeholder1Char"/>
                        <w:vanish/>
                      </w:rPr>
                      <w:t>________________________</w:t>
                    </w:r>
                  </w:sdtContent>
                </w:sdt>
              </w:p>
            </w:tc>
          </w:tr>
        </w:tbl>
        <w:p w:rsidR="00057752" w:rsidRPr="00C0006F" w:rsidRDefault="00B82FEA"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cs="方正书宋_GBK" w:hint="eastAsia"/>
          <w:vanish/>
          <w:color w:val="000000" w:themeColor="text1"/>
          <w:kern w:val="0"/>
          <w:sz w:val="24"/>
          <w:szCs w:val="44"/>
          <w:shd w:val="clear" w:color="auto" w:fill="FFFF00"/>
          <w:lang w:val="zh-CN"/>
        </w:rPr>
        <w:id w:val="287249722"/>
        <w:lock w:val="sdtLocked"/>
        <w:placeholder>
          <w:docPart w:val="27921FE33BAE468F94A33FA5B382C44C"/>
        </w:placeholder>
      </w:sdtPr>
      <w:sdtEndPr>
        <w:rPr>
          <w:rFonts w:hint="default"/>
          <w:b/>
          <w:spacing w:val="-5"/>
          <w:szCs w:val="21"/>
        </w:rPr>
      </w:sdtEndPr>
      <w:sdtContent>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B82FEA"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279225336"/>
                    <w:lock w:val="sdtLocked"/>
                    <w:placeholder>
                      <w:docPart w:val="F852737001BB4ED19DBC59C4D96FFE1E"/>
                    </w:placeholder>
                    <w:showingPlcHdr/>
                    <w:text w:multiLine="1"/>
                  </w:sdtPr>
                  <w:sdtEndPr/>
                  <w:sdtContent>
                    <w:r w:rsidR="008E27FB" w:rsidRPr="00C0006F">
                      <w:rPr>
                        <w:rStyle w:val="placeholder1Char"/>
                        <w:vanish/>
                      </w:rPr>
                      <w:t>________________________</w:t>
                    </w:r>
                  </w:sdtContent>
                </w:sdt>
              </w:p>
            </w:tc>
          </w:tr>
        </w:tbl>
        <w:p w:rsidR="00157CE8" w:rsidRPr="00C0006F" w:rsidRDefault="00B82FEA" w:rsidP="0057141C">
          <w:pPr>
            <w:pStyle w:val="0"/>
            <w:ind w:firstLine="0"/>
            <w:rPr>
              <w:rFonts w:asciiTheme="minorEastAsia" w:eastAsiaTheme="minorEastAsia" w:hAnsiTheme="minorEastAsia"/>
              <w:b/>
              <w:vanish/>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sdt>
        <w:sdtPr>
          <w:rPr>
            <w:rFonts w:ascii="Times New Roman" w:hAnsi="Times New Roman"/>
            <w:color w:val="000000" w:themeColor="text1"/>
            <w:kern w:val="0"/>
            <w:szCs w:val="21"/>
          </w:rPr>
          <w:alias w:val="重大风险事项"/>
          <w:tag w:val="重大风险事项"/>
          <w:id w:val="350219443"/>
          <w:lock w:val="sdtLocked"/>
          <w:placeholder>
            <w:docPart w:val="171F01B4B9854B108C91C57453860C87"/>
          </w:placeholder>
        </w:sdtPr>
        <w:sdtEndPr/>
        <w:sdtContent>
          <w:tr w:rsidR="00B52FCE" w:rsidRPr="00451B61" w:rsidTr="00A871C3">
            <w:trPr>
              <w:trHeight w:val="378"/>
              <w:jc w:val="center"/>
            </w:trPr>
            <w:tc>
              <w:tcPr>
                <w:tcW w:w="1320" w:type="dxa"/>
                <w:shd w:val="clear" w:color="auto" w:fill="auto"/>
                <w:vAlign w:val="center"/>
              </w:tcPr>
              <w:p w:rsidR="00B52FCE" w:rsidRPr="00451B61" w:rsidRDefault="00B82FEA" w:rsidP="00C37685">
                <w:pPr>
                  <w:jc w:val="center"/>
                  <w:rPr>
                    <w:rFonts w:ascii="Times New Roman" w:hAnsi="Times New Roman"/>
                    <w:color w:val="000000" w:themeColor="text1"/>
                    <w:kern w:val="0"/>
                    <w:szCs w:val="21"/>
                  </w:rPr>
                </w:pPr>
                <w:sdt>
                  <w:sdtPr>
                    <w:rPr>
                      <w:rFonts w:ascii="Times New Roman" w:hAnsi="Times New Roman" w:hint="eastAsia"/>
                      <w:color w:val="000000" w:themeColor="text1"/>
                      <w:kern w:val="0"/>
                      <w:szCs w:val="21"/>
                    </w:rPr>
                    <w:id w:val="222024682"/>
                    <w:lock w:val="sdtLocked"/>
                    <w:placeholder>
                      <w:docPart w:val="53A02C10E9634AFE87DF448D7464105A"/>
                    </w:placeholder>
                    <w:text/>
                  </w:sdtPr>
                  <w:sdtEndPr/>
                  <w:sdtContent>
                    <w:r w:rsidR="00451B61" w:rsidRPr="00451B61">
                      <w:rPr>
                        <w:rFonts w:ascii="Times New Roman" w:hAnsi="Times New Roman" w:hint="eastAsia"/>
                        <w:color w:val="000000" w:themeColor="text1"/>
                        <w:kern w:val="0"/>
                        <w:szCs w:val="21"/>
                      </w:rPr>
                      <w:t>人才引进和</w:t>
                    </w:r>
                  </w:sdtContent>
                </w:sdt>
                <w:r w:rsidR="00B52FCE" w:rsidRPr="00451B61">
                  <w:rPr>
                    <w:rFonts w:ascii="Times New Roman" w:hAnsi="Times New Roman" w:hint="eastAsia"/>
                    <w:color w:val="000000" w:themeColor="text1"/>
                    <w:kern w:val="0"/>
                    <w:szCs w:val="21"/>
                  </w:rPr>
                  <w:t>流失风险</w:t>
                </w:r>
              </w:p>
            </w:tc>
            <w:sdt>
              <w:sdtPr>
                <w:rPr>
                  <w:rFonts w:asciiTheme="minorEastAsia" w:eastAsiaTheme="minorEastAsia" w:hAnsiTheme="minorEastAsia" w:cs="Calibri"/>
                  <w:kern w:val="0"/>
                  <w:szCs w:val="21"/>
                </w:rPr>
                <w:id w:val="795715688"/>
                <w:lock w:val="sdtLocked"/>
                <w:placeholder>
                  <w:docPart w:val="5C2034397E414B5183950C532500972D"/>
                </w:placeholder>
                <w:text w:multiLine="1"/>
              </w:sdtPr>
              <w:sdtEndPr/>
              <w:sdtContent>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sdtContent>
            </w:sdt>
          </w:tr>
        </w:sdtContent>
      </w:sdt>
      <w:sdt>
        <w:sdtPr>
          <w:rPr>
            <w:rFonts w:ascii="Times New Roman" w:hAnsi="Times New Roman"/>
            <w:color w:val="000000" w:themeColor="text1"/>
            <w:kern w:val="0"/>
            <w:szCs w:val="21"/>
          </w:rPr>
          <w:alias w:val="重大风险事项"/>
          <w:tag w:val="重大风险事项"/>
          <w:id w:val="560980574"/>
          <w:lock w:val="sdtLocked"/>
          <w:placeholder>
            <w:docPart w:val="5CB91E87AAEC4E2B8159556317039A5A"/>
          </w:placeholder>
        </w:sdtPr>
        <w:sdtEndPr/>
        <w:sdtContent>
          <w:tr w:rsidR="0013579B" w:rsidRPr="00451B61" w:rsidTr="00A871C3">
            <w:trPr>
              <w:trHeight w:val="378"/>
              <w:jc w:val="center"/>
            </w:trPr>
            <w:sdt>
              <w:sdtPr>
                <w:rPr>
                  <w:rFonts w:ascii="Times New Roman" w:hAnsi="Times New Roman"/>
                  <w:color w:val="000000" w:themeColor="text1"/>
                  <w:kern w:val="0"/>
                  <w:szCs w:val="21"/>
                </w:rPr>
                <w:id w:val="-1447238938"/>
                <w:lock w:val="sdtLocked"/>
                <w:placeholder>
                  <w:docPart w:val="F6C0B9A0469A4B7480521C5DAA97C726"/>
                </w:placeholder>
                <w:text/>
              </w:sdtPr>
              <w:sdtEndPr>
                <w:rPr>
                  <w:rFonts w:asciiTheme="minorEastAsia" w:eastAsiaTheme="minorEastAsia" w:hAnsiTheme="minorEastAsia" w:cs="Calibri"/>
                  <w:color w:val="auto"/>
                </w:rPr>
              </w:sdtEndPr>
              <w:sdtContent>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sdtContent>
            </w:sdt>
            <w:sdt>
              <w:sdtPr>
                <w:rPr>
                  <w:rFonts w:asciiTheme="minorEastAsia" w:eastAsiaTheme="minorEastAsia" w:hAnsiTheme="minorEastAsia" w:cs="Calibri"/>
                  <w:kern w:val="0"/>
                  <w:szCs w:val="21"/>
                </w:rPr>
                <w:id w:val="144863304"/>
                <w:lock w:val="sdtLocked"/>
                <w:placeholder>
                  <w:docPart w:val="47C1128D155744A690D4B6DD9C2101D4"/>
                </w:placeholder>
                <w:text w:multiLine="1"/>
              </w:sdtPr>
              <w:sdtEndPr/>
              <w:sdtContent>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sdtContent>
            </w:sdt>
          </w:tr>
        </w:sdtContent>
      </w:sdt>
      <w:sdt>
        <w:sdtPr>
          <w:rPr>
            <w:rFonts w:ascii="Times New Roman" w:hAnsi="Times New Roman"/>
            <w:color w:val="000000" w:themeColor="text1"/>
            <w:kern w:val="0"/>
            <w:szCs w:val="21"/>
          </w:rPr>
          <w:alias w:val="重大风险事项"/>
          <w:tag w:val="重大风险事项"/>
          <w:id w:val="-1401595247"/>
          <w:lock w:val="sdtLocked"/>
          <w:placeholder>
            <w:docPart w:val="C3122A6614244FA1933798E771E0D574"/>
          </w:placeholder>
        </w:sdtPr>
        <w:sdtEndPr/>
        <w:sdtContent>
          <w:tr w:rsidR="00F7151D" w:rsidRPr="00451B61" w:rsidTr="00A871C3">
            <w:trPr>
              <w:trHeight w:val="378"/>
              <w:jc w:val="center"/>
            </w:trPr>
            <w:sdt>
              <w:sdtPr>
                <w:rPr>
                  <w:rFonts w:ascii="Times New Roman" w:hAnsi="Times New Roman"/>
                  <w:color w:val="000000" w:themeColor="text1"/>
                  <w:kern w:val="0"/>
                  <w:szCs w:val="21"/>
                </w:rPr>
                <w:id w:val="-1250028558"/>
                <w:lock w:val="sdtLocked"/>
                <w:placeholder>
                  <w:docPart w:val="5309EB7CABD047D79E6A77949789ECFF"/>
                </w:placeholder>
                <w:text/>
              </w:sdtPr>
              <w:sdtEndPr>
                <w:rPr>
                  <w:rFonts w:asciiTheme="minorEastAsia" w:eastAsiaTheme="minorEastAsia" w:hAnsiTheme="minorEastAsia" w:cs="Calibri"/>
                  <w:color w:val="auto"/>
                </w:rPr>
              </w:sdtEndPr>
              <w:sdtContent>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sdtContent>
            </w:sdt>
            <w:sdt>
              <w:sdtPr>
                <w:rPr>
                  <w:rFonts w:asciiTheme="minorEastAsia" w:eastAsiaTheme="minorEastAsia" w:hAnsiTheme="minorEastAsia" w:cs="Calibri"/>
                  <w:kern w:val="0"/>
                  <w:szCs w:val="21"/>
                </w:rPr>
                <w:id w:val="-2136706555"/>
                <w:lock w:val="sdtLocked"/>
                <w:placeholder>
                  <w:docPart w:val="408C5C1C07A946038B714EC40A3B10B7"/>
                </w:placeholder>
                <w:text w:multiLine="1"/>
              </w:sdtPr>
              <w:sdtEndPr/>
              <w:sdtContent>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sdtContent>
            </w:sdt>
          </w:tr>
        </w:sdtContent>
      </w:sdt>
      <w:sdt>
        <w:sdtPr>
          <w:rPr>
            <w:rFonts w:ascii="Times New Roman" w:hAnsi="Times New Roman"/>
            <w:color w:val="000000" w:themeColor="text1"/>
            <w:kern w:val="0"/>
            <w:szCs w:val="21"/>
          </w:rPr>
          <w:alias w:val="重大风险事项"/>
          <w:tag w:val="重大风险事项"/>
          <w:id w:val="-444697698"/>
          <w:lock w:val="sdtLocked"/>
          <w:placeholder>
            <w:docPart w:val="981C4064094948DF957F9A0D56AAAC07"/>
          </w:placeholder>
        </w:sdtPr>
        <w:sdtEndPr/>
        <w:sdtContent>
          <w:tr w:rsidR="00DC5312" w:rsidRPr="00451B61" w:rsidTr="00A871C3">
            <w:trPr>
              <w:trHeight w:val="378"/>
              <w:jc w:val="center"/>
            </w:trPr>
            <w:sdt>
              <w:sdtPr>
                <w:rPr>
                  <w:rFonts w:ascii="Times New Roman" w:hAnsi="Times New Roman"/>
                  <w:color w:val="000000" w:themeColor="text1"/>
                  <w:kern w:val="0"/>
                  <w:szCs w:val="21"/>
                </w:rPr>
                <w:id w:val="-995110403"/>
                <w:lock w:val="sdtLocked"/>
                <w:placeholder>
                  <w:docPart w:val="24772BBBA4874177B075E314782CAA2E"/>
                </w:placeholder>
                <w:text/>
              </w:sdtPr>
              <w:sdtEndPr/>
              <w:sdtContent>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sdtContent>
            </w:sdt>
            <w:sdt>
              <w:sdtPr>
                <w:rPr>
                  <w:rFonts w:ascii="宋体" w:hAnsiTheme="minorHAnsi" w:cs="宋体"/>
                  <w:color w:val="000000"/>
                  <w:kern w:val="0"/>
                  <w:szCs w:val="21"/>
                </w:rPr>
                <w:id w:val="1373732943"/>
                <w:lock w:val="sdtLocked"/>
                <w:placeholder>
                  <w:docPart w:val="7C6AE67159F340E393823679B697C583"/>
                </w:placeholder>
                <w:text w:multiLine="1"/>
              </w:sdtPr>
              <w:sdtEndPr/>
              <w:sdtContent>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sdtContent>
            </w:sdt>
          </w:tr>
        </w:sdtContent>
      </w:sdt>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sdt>
          <w:sdtPr>
            <w:rPr>
              <w:rFonts w:ascii="Times New Roman" w:hAnsi="Times New Roman"/>
              <w:color w:val="000000" w:themeColor="text1"/>
              <w:kern w:val="0"/>
              <w:szCs w:val="21"/>
            </w:rPr>
            <w:id w:val="-1316565960"/>
            <w:lock w:val="sdtLocked"/>
            <w:placeholder>
              <w:docPart w:val="70F4447C5E8C496CB6BB80B564F23C1C"/>
            </w:placeholder>
            <w:dropDownList>
              <w:listItem w:displayText="是" w:value="true"/>
              <w:listItem w:displayText="否" w:value="false"/>
            </w:dropDownList>
          </w:sdtPr>
          <w:sdtEndPr/>
          <w:sdtContent>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t>否</w:t>
                </w:r>
              </w:p>
            </w:tc>
          </w:sdtContent>
        </w:sdt>
      </w:tr>
    </w:tbl>
    <w:p w:rsidR="00AF47BF" w:rsidRPr="00CC1546" w:rsidRDefault="00AD0B96" w:rsidP="00CC1546">
      <w:pPr>
        <w:pStyle w:val="1"/>
        <w:spacing w:before="0" w:after="0"/>
        <w:jc w:val="center"/>
        <w:rPr>
          <w:rFonts w:ascii="黑体" w:eastAsia="黑体" w:hAnsi="黑体"/>
          <w:b w:val="0"/>
          <w:sz w:val="36"/>
          <w:szCs w:val="36"/>
        </w:rPr>
      </w:pPr>
      <w:bookmarkStart w:id="8"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8"/>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sdt>
          <w:sdtPr>
            <w:rPr>
              <w:rFonts w:asciiTheme="minorEastAsia" w:eastAsiaTheme="minorEastAsia" w:hAnsiTheme="minorEastAsia"/>
              <w:kern w:val="0"/>
              <w:szCs w:val="21"/>
            </w:rPr>
            <w:alias w:val="公司全称"/>
            <w:tag w:val="公司全称"/>
            <w:id w:val="-491562998"/>
            <w:lock w:val="sdtLocked"/>
            <w:placeholder>
              <w:docPart w:val="023EFE05D937448BAEBEEA9A46B2C03C"/>
            </w:placeholder>
            <w:text/>
          </w:sdtPr>
          <w:sdtEndPr/>
          <w:sdtContent>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sdtContent>
        </w:sdt>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sdt>
          <w:sdtPr>
            <w:rPr>
              <w:rFonts w:asciiTheme="minorEastAsia" w:eastAsiaTheme="minorEastAsia" w:hAnsiTheme="minorEastAsia"/>
              <w:color w:val="000000"/>
              <w:kern w:val="0"/>
              <w:szCs w:val="21"/>
            </w:rPr>
            <w:alias w:val="英文名称"/>
            <w:tag w:val="英文名称"/>
            <w:id w:val="-255901687"/>
            <w:lock w:val="sdtLocked"/>
            <w:placeholder>
              <w:docPart w:val="3A27B48080764880AC1D063CE1E51837"/>
            </w:placeholder>
            <w:text/>
          </w:sdtPr>
          <w:sdtEndPr/>
          <w:sdtContent>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sdtContent>
        </w:sdt>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9047E70D181D46AAA0C35580168BB801"/>
            </w:placeholder>
            <w:dataBinding w:xpath="/ns0:root[1]/ns0:ZhengQuanJianChen[1]" w:storeItemID="{B192D2EF-AE5E-4B7C-B99E-8EE75C2897BC}"/>
            <w:text/>
          </w:sdtPr>
          <w:sdtEndPr/>
          <w:sdtContent>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sdtContent>
        </w:sdt>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31BA206BCC5E413EBF71F110A59A047F"/>
            </w:placeholder>
            <w:dataBinding w:xpath="/ns0:root[1]/ns0:ZhengQuanDaiMa[1]" w:storeItemID="{B192D2EF-AE5E-4B7C-B99E-8EE75C2897BC}"/>
            <w:text/>
          </w:sdtPr>
          <w:sdtEndPr/>
          <w:sdtContent>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sdtContent>
        </w:sdt>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sdt>
          <w:sdtPr>
            <w:rPr>
              <w:rFonts w:asciiTheme="minorEastAsia" w:eastAsiaTheme="minorEastAsia" w:hAnsiTheme="minorEastAsia" w:hint="eastAsia"/>
              <w:color w:val="000000" w:themeColor="text1"/>
              <w:kern w:val="0"/>
              <w:szCs w:val="21"/>
            </w:rPr>
            <w:alias w:val="法定代表人"/>
            <w:tag w:val="法定代表人"/>
            <w:id w:val="2118942239"/>
            <w:lock w:val="sdtLocked"/>
            <w:placeholder>
              <w:docPart w:val="F70F675AC1E84B16B44239CEC84FAF87"/>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sdtContent>
        </w:sdt>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sdt>
          <w:sdtPr>
            <w:rPr>
              <w:rFonts w:asciiTheme="minorEastAsia" w:eastAsiaTheme="minorEastAsia" w:hAnsiTheme="minorEastAsia"/>
              <w:kern w:val="0"/>
              <w:szCs w:val="21"/>
            </w:rPr>
            <w:alias w:val="注册地址"/>
            <w:tag w:val="注册地址"/>
            <w:id w:val="1004553161"/>
            <w:lock w:val="sdtLocked"/>
            <w:placeholder>
              <w:docPart w:val="4037DB75D76143A7A184C5C1775BC270"/>
            </w:placeholder>
            <w:text/>
          </w:sdtPr>
          <w:sdtEndPr/>
          <w:sdtContent>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sdtContent>
        </w:sdt>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sdt>
          <w:sdtPr>
            <w:rPr>
              <w:rFonts w:asciiTheme="minorEastAsia" w:eastAsiaTheme="minorEastAsia" w:hAnsiTheme="minorEastAsia"/>
              <w:kern w:val="0"/>
              <w:szCs w:val="21"/>
            </w:rPr>
            <w:alias w:val="办公地址"/>
            <w:tag w:val="办公地址"/>
            <w:id w:val="-338318836"/>
            <w:lock w:val="sdtLocked"/>
            <w:placeholder>
              <w:docPart w:val="84AE0F8372E542279C2197F719B78C6A"/>
            </w:placeholder>
            <w:text/>
          </w:sdtPr>
          <w:sdtEndPr/>
          <w:sdtContent>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sdtContent>
        </w:sdt>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sdt>
          <w:sdtPr>
            <w:rPr>
              <w:rFonts w:asciiTheme="minorEastAsia" w:eastAsiaTheme="minorEastAsia" w:hAnsiTheme="minorEastAsia"/>
              <w:color w:val="000000" w:themeColor="text1"/>
              <w:kern w:val="0"/>
              <w:szCs w:val="21"/>
            </w:rPr>
            <w:id w:val="1393151257"/>
            <w:lock w:val="sdtLocked"/>
            <w:placeholder>
              <w:docPart w:val="89A8B1C7959F4173BB18D997BFB94074"/>
            </w:placeholder>
            <w:dataBinding w:xpath="/ns0:root[1]/ns0:ZhuBanQuanShang[1]" w:storeItemID="{B192D2EF-AE5E-4B7C-B99E-8EE75C2897BC}"/>
            <w:text/>
          </w:sdtPr>
          <w:sdtEndPr/>
          <w:sdtContent>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sdtContent>
        </w:sdt>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sdt>
          <w:sdtPr>
            <w:rPr>
              <w:rFonts w:asciiTheme="minorEastAsia" w:eastAsiaTheme="minorEastAsia" w:hAnsiTheme="minorEastAsia"/>
              <w:kern w:val="0"/>
              <w:szCs w:val="21"/>
            </w:rPr>
            <w:alias w:val="主办券商办公地址"/>
            <w:tag w:val="主办券商办公地址"/>
            <w:id w:val="772202839"/>
            <w:lock w:val="sdtLocked"/>
            <w:placeholder>
              <w:docPart w:val="0EB7B646C14540548E976802A677BC8C"/>
            </w:placeholder>
            <w:text/>
          </w:sdtPr>
          <w:sdtEndPr/>
          <w:sdtContent>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sdtContent>
        </w:sdt>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sdt>
          <w:sdtPr>
            <w:rPr>
              <w:rFonts w:ascii="宋体" w:hAnsi="宋体" w:cs="宋体"/>
              <w:kern w:val="0"/>
              <w:szCs w:val="21"/>
            </w:rPr>
            <w:id w:val="901414637"/>
            <w:lock w:val="sdtLocked"/>
            <w:placeholder>
              <w:docPart w:val="8AE603F204964427AC062231025123CF"/>
            </w:placeholder>
            <w:text/>
          </w:sdtPr>
          <w:sdtEndPr/>
          <w:sdtContent>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sdtContent>
        </w:sdt>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sdt>
          <w:sdtPr>
            <w:rPr>
              <w:rFonts w:asciiTheme="minorEastAsia" w:eastAsiaTheme="minorEastAsia" w:hAnsiTheme="minorEastAsia"/>
              <w:color w:val="000000" w:themeColor="text1"/>
              <w:kern w:val="0"/>
              <w:szCs w:val="21"/>
            </w:rPr>
            <w:id w:val="1242674976"/>
            <w:lock w:val="sdtLocked"/>
            <w:placeholder>
              <w:docPart w:val="89B876A44E70489D84BCA1A098D2C3AF"/>
            </w:placeholder>
            <w:dataBinding w:prefixMappings="xmlns:ns0='http://wwww.hallomagic.com/xbrl/consistency' xmlns:ns1='consistency' " w:xpath="/ns0:xbrlConsistency[1]/ns1:ccConsistency[1]/ns1:ccSign_QianZiZhuCekuaiJiShiXingMingneeq_duration_T[1]" w:storeItemID="{F4D0B5B3-0ED3-42BC-86D1-6C8AD37804FE}"/>
            <w:text/>
          </w:sdtPr>
          <w:sdtEndPr/>
          <w:sdtContent>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sdtContent>
        </w:sdt>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sdt>
          <w:sdtPr>
            <w:rPr>
              <w:rFonts w:asciiTheme="minorEastAsia" w:eastAsiaTheme="minorEastAsia" w:hAnsiTheme="minorEastAsia"/>
              <w:color w:val="000000" w:themeColor="text1"/>
              <w:kern w:val="0"/>
              <w:szCs w:val="21"/>
            </w:rPr>
            <w:id w:val="-315878013"/>
            <w:lock w:val="sdtLocked"/>
            <w:placeholder>
              <w:docPart w:val="FB9101DA1DBF476A83D9C706B81771F8"/>
            </w:placeholder>
            <w:text/>
          </w:sdtPr>
          <w:sdtEndPr/>
          <w:sdtContent>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sdt>
          <w:sdtPr>
            <w:rPr>
              <w:rFonts w:asciiTheme="minorEastAsia" w:eastAsiaTheme="minorEastAsia" w:hAnsiTheme="minorEastAsia" w:hint="eastAsia"/>
              <w:color w:val="000000" w:themeColor="text1"/>
              <w:kern w:val="0"/>
              <w:szCs w:val="21"/>
            </w:rPr>
            <w:id w:val="2079552545"/>
            <w:lock w:val="sdtLocked"/>
            <w:placeholder>
              <w:docPart w:val="5F820B4CB56547AE9275BF7992B72380"/>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sdtContent>
        </w:sdt>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sdt>
          <w:sdtPr>
            <w:rPr>
              <w:rFonts w:asciiTheme="minorEastAsia" w:eastAsiaTheme="minorEastAsia" w:hAnsiTheme="minorEastAsia" w:hint="eastAsia"/>
              <w:color w:val="000000" w:themeColor="text1"/>
              <w:kern w:val="0"/>
              <w:szCs w:val="21"/>
            </w:rPr>
            <w:alias w:val="阿拉伯数字"/>
            <w:tag w:val="阿拉伯数字"/>
            <w:id w:val="-417799824"/>
            <w:lock w:val="sdtLocked"/>
            <w:placeholder>
              <w:docPart w:val="A2A1AF5EFF9445F19B153B34247D9F84"/>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sdtContent>
        </w:sdt>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sdt>
          <w:sdtPr>
            <w:rPr>
              <w:rFonts w:asciiTheme="minorEastAsia" w:eastAsiaTheme="minorEastAsia" w:hAnsiTheme="minorEastAsia" w:hint="eastAsia"/>
              <w:color w:val="000000" w:themeColor="text1"/>
              <w:kern w:val="0"/>
              <w:szCs w:val="21"/>
            </w:rPr>
            <w:id w:val="1077873124"/>
            <w:lock w:val="sdtLocked"/>
            <w:placeholder>
              <w:docPart w:val="DE8A7BC89DBE4E6D9750D548EDFFE389"/>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sdtContent>
        </w:sdt>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sdt>
          <w:sdtPr>
            <w:rPr>
              <w:rFonts w:asciiTheme="minorEastAsia" w:eastAsiaTheme="minorEastAsia" w:hAnsiTheme="minorEastAsia" w:hint="eastAsia"/>
              <w:color w:val="000000" w:themeColor="text1"/>
              <w:kern w:val="0"/>
              <w:szCs w:val="21"/>
            </w:rPr>
            <w:id w:val="160282447"/>
            <w:lock w:val="sdtLocked"/>
            <w:placeholder>
              <w:docPart w:val="0A06711F8BBE4A63BEE4DB80AC2E851E"/>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sdtContent>
        </w:sdt>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sdt>
          <w:sdtPr>
            <w:rPr>
              <w:rFonts w:asciiTheme="minorEastAsia" w:eastAsiaTheme="minorEastAsia" w:hAnsiTheme="minorEastAsia"/>
              <w:color w:val="000000" w:themeColor="text1"/>
              <w:kern w:val="0"/>
              <w:szCs w:val="21"/>
            </w:rPr>
            <w:id w:val="-819269005"/>
            <w:lock w:val="sdtLocked"/>
            <w:placeholder>
              <w:docPart w:val="87BB3F7553A649AB9E4BF03648D51AD7"/>
            </w:placeholder>
            <w:text/>
          </w:sdtPr>
          <w:sdtEndPr/>
          <w:sdtContent>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sdtContent>
        </w:sdt>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sdt>
          <w:sdtPr>
            <w:rPr>
              <w:rFonts w:asciiTheme="minorEastAsia" w:eastAsiaTheme="minorEastAsia" w:hAnsiTheme="minorEastAsia" w:hint="eastAsia"/>
              <w:kern w:val="0"/>
              <w:szCs w:val="21"/>
            </w:rPr>
            <w:id w:val="-2135632554"/>
            <w:lock w:val="sdtLocked"/>
            <w:placeholder>
              <w:docPart w:val="0D0095D997DD4C4AA0BFBB0FFD3B0BDF"/>
            </w:placeholder>
            <w:text/>
          </w:sdtPr>
          <w:sdtEndPr/>
          <w:sdtContent>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sdtContent>
        </w:sdt>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sdt>
          <w:sdtPr>
            <w:rPr>
              <w:rFonts w:asciiTheme="minorEastAsia" w:eastAsiaTheme="minorEastAsia" w:hAnsiTheme="minorEastAsia"/>
              <w:kern w:val="0"/>
              <w:szCs w:val="21"/>
            </w:rPr>
            <w:id w:val="459230439"/>
            <w:lock w:val="sdtLocked"/>
            <w:placeholder>
              <w:docPart w:val="562223C39F0047F1B7762FF15BFD1C35"/>
            </w:placeholder>
            <w:text/>
          </w:sdtPr>
          <w:sdtEndPr/>
          <w:sdtContent>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sdtContent>
        </w:sdt>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sdt>
          <w:sdtPr>
            <w:rPr>
              <w:rFonts w:asciiTheme="minorEastAsia" w:eastAsiaTheme="minorEastAsia" w:hAnsiTheme="minorEastAsia"/>
              <w:kern w:val="0"/>
              <w:szCs w:val="21"/>
            </w:rPr>
            <w:id w:val="-1477218484"/>
            <w:lock w:val="sdtLocked"/>
            <w:placeholder>
              <w:docPart w:val="C3CE39AB95064CCEADA86ED9809CF7F2"/>
            </w:placeholder>
            <w:text/>
          </w:sdtPr>
          <w:sdtEndPr/>
          <w:sdtContent>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sdt>
          <w:sdtPr>
            <w:rPr>
              <w:rFonts w:asciiTheme="minorEastAsia" w:eastAsiaTheme="minorEastAsia" w:hAnsiTheme="minorEastAsia"/>
              <w:color w:val="000000" w:themeColor="text1"/>
              <w:kern w:val="0"/>
              <w:szCs w:val="21"/>
            </w:rPr>
            <w:id w:val="1752388322"/>
            <w:lock w:val="sdtLocked"/>
            <w:placeholder>
              <w:docPart w:val="1ED27A4717184637A08EAE97E577679B"/>
            </w:placeholder>
            <w:date w:fullDate="2014-08-13T00:00:00Z">
              <w:dateFormat w:val="yyyy'年'M'月'd'日'"/>
              <w:lid w:val="zh-CN"/>
              <w:storeMappedDataAs w:val="dateTime"/>
              <w:calendar w:val="gregorian"/>
            </w:date>
          </w:sdtPr>
          <w:sdtEndPr/>
          <w:sdtContent>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sdtContent>
        </w:sdt>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sdt>
          <w:sdtPr>
            <w:rPr>
              <w:rFonts w:asciiTheme="minorEastAsia" w:eastAsiaTheme="minorEastAsia" w:hAnsiTheme="minorEastAsia"/>
              <w:color w:val="000000" w:themeColor="text1"/>
              <w:kern w:val="0"/>
              <w:szCs w:val="21"/>
            </w:rPr>
            <w:id w:val="-301469179"/>
            <w:lock w:val="sdtLocked"/>
            <w:placeholder>
              <w:docPart w:val="5FD4B33CBC874870B87A4B40779E473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sdtContent>
        </w:sdt>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sdt>
          <w:sdtPr>
            <w:rPr>
              <w:rFonts w:asciiTheme="minorEastAsia" w:eastAsiaTheme="minorEastAsia" w:hAnsiTheme="minorEastAsia" w:hint="eastAsia"/>
              <w:color w:val="000000" w:themeColor="text1"/>
              <w:kern w:val="0"/>
              <w:szCs w:val="21"/>
            </w:rPr>
            <w:id w:val="1066299190"/>
            <w:lock w:val="sdtLocked"/>
            <w:placeholder>
              <w:docPart w:val="4DB4876E3B5142ED9570F9687DA53CA7"/>
            </w:placeholder>
            <w:text/>
          </w:sdtPr>
          <w:sdtEndPr/>
          <w:sdtContent>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sdtContent>
        </w:sdt>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sdt>
          <w:sdtPr>
            <w:rPr>
              <w:rFonts w:asciiTheme="minorEastAsia" w:eastAsiaTheme="minorEastAsia" w:hAnsiTheme="minorEastAsia"/>
              <w:color w:val="000000" w:themeColor="text1"/>
              <w:kern w:val="0"/>
              <w:szCs w:val="21"/>
            </w:rPr>
            <w:id w:val="1576169144"/>
            <w:lock w:val="sdtLocked"/>
            <w:placeholder>
              <w:docPart w:val="695E4A37F20E4F1DAC6EF66F8603DBB8"/>
            </w:placeholder>
            <w:dropDownList>
              <w:listItem w:displayText="协议转让" w:value="协议转让"/>
              <w:listItem w:displayText="做市转让" w:value="做市转让"/>
            </w:dropDownList>
          </w:sdtPr>
          <w:sdtEndPr/>
          <w:sdtContent>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sdtContent>
        </w:sdt>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B82FEA" w:rsidP="00817828">
            <w:pPr>
              <w:rPr>
                <w:rFonts w:ascii="Times New Roman" w:hAnsi="Times New Roman"/>
                <w:color w:val="000000" w:themeColor="text1"/>
                <w:kern w:val="0"/>
                <w:szCs w:val="21"/>
              </w:rPr>
            </w:pPr>
            <w:sdt>
              <w:sdtPr>
                <w:rPr>
                  <w:rFonts w:asciiTheme="minorEastAsia" w:eastAsiaTheme="minorEastAsia" w:hAnsiTheme="minorEastAsia"/>
                  <w:color w:val="000000" w:themeColor="text1"/>
                  <w:kern w:val="0"/>
                  <w:szCs w:val="21"/>
                </w:rPr>
                <w:alias w:val="整数"/>
                <w:tag w:val="整数"/>
                <w:id w:val="-230004874"/>
                <w:lock w:val="sdtLocked"/>
                <w:placeholder>
                  <w:docPart w:val="83584C5C815A43A999D69DE628CD6F2D"/>
                </w:placeholder>
                <w:dataBinding w:prefixMappings="xmlns:ns0='http://wwww.hallomagic.com/xbrl/consistency' xmlns:ns1='consistency' " w:xpath="/ns0:xbrlConsistency[1]/ns1:ccConsistency[1]/ns1:ccSign_ZongGuBenShuLiangneeq_duration_T[1]" w:storeItemID="{F4D0B5B3-0ED3-42BC-86D1-6C8AD37804FE}"/>
                <w:text/>
              </w:sdtPr>
              <w:sdtEndPr/>
              <w:sdtContent>
                <w:r w:rsidR="00817828" w:rsidRPr="00451B61">
                  <w:rPr>
                    <w:rFonts w:asciiTheme="minorEastAsia" w:eastAsiaTheme="minorEastAsia" w:hAnsiTheme="minorEastAsia"/>
                    <w:color w:val="000000" w:themeColor="text1"/>
                    <w:kern w:val="0"/>
                    <w:szCs w:val="21"/>
                  </w:rPr>
                  <w:t>32,882,104</w:t>
                </w:r>
              </w:sdtContent>
            </w:sdt>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sdt>
          <w:sdtPr>
            <w:rPr>
              <w:rFonts w:asciiTheme="minorEastAsia" w:eastAsiaTheme="minorEastAsia" w:hAnsiTheme="minorEastAsia"/>
              <w:color w:val="000000" w:themeColor="text1"/>
              <w:kern w:val="0"/>
              <w:szCs w:val="21"/>
            </w:rPr>
            <w:id w:val="132839485"/>
            <w:lock w:val="sdtLocked"/>
            <w:placeholder>
              <w:docPart w:val="C802A42A5BEB4F27ADD78972724DCC34"/>
            </w:placeholder>
            <w:text/>
          </w:sdtPr>
          <w:sdtEndPr/>
          <w:sdtContent>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sdtContent>
        </w:sdt>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sdt>
          <w:sdtPr>
            <w:rPr>
              <w:rFonts w:asciiTheme="minorEastAsia" w:eastAsiaTheme="minorEastAsia" w:hAnsiTheme="minorEastAsia"/>
              <w:color w:val="000000" w:themeColor="text1"/>
              <w:kern w:val="0"/>
              <w:szCs w:val="21"/>
            </w:rPr>
            <w:id w:val="1055965952"/>
            <w:lock w:val="sdtLocked"/>
            <w:placeholder>
              <w:docPart w:val="5230817A86AE4B00A725B7F152668DE2"/>
            </w:placeholder>
            <w:text/>
          </w:sdtPr>
          <w:sdtEndPr/>
          <w:sdtContent>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sdtContent>
        </w:sdt>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sdt>
          <w:sdtPr>
            <w:rPr>
              <w:rFonts w:asciiTheme="minorEastAsia" w:eastAsiaTheme="minorEastAsia" w:hAnsiTheme="minorEastAsia" w:hint="eastAsia"/>
              <w:kern w:val="0"/>
              <w:szCs w:val="21"/>
            </w:rPr>
            <w:alias w:val="阿拉伯数字"/>
            <w:tag w:val="阿拉伯数字"/>
            <w:id w:val="2112242201"/>
            <w:lock w:val="sdtLocked"/>
            <w:placeholder>
              <w:docPart w:val="CF52147AC87C46769EFE4DBCAA98A1E7"/>
            </w:placeholder>
            <w:text/>
          </w:sdtPr>
          <w:sdtEndPr/>
          <w:sdtContent>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sdtContent>
        </w:sdt>
        <w:sdt>
          <w:sdtPr>
            <w:rPr>
              <w:rFonts w:ascii="Times New Roman" w:hAnsi="Times New Roman"/>
              <w:color w:val="000000" w:themeColor="text1"/>
              <w:kern w:val="0"/>
              <w:szCs w:val="21"/>
            </w:rPr>
            <w:id w:val="1914961742"/>
            <w:lock w:val="sdtLocked"/>
            <w:placeholder>
              <w:docPart w:val="B27B8D6E18BB43F69E7BCDAD7427E715"/>
            </w:placeholder>
            <w:dropDownList>
              <w:listItem w:displayText="是" w:value="true"/>
              <w:listItem w:displayText="否" w:value="false"/>
            </w:dropDownList>
          </w:sdtPr>
          <w:sdtEndPr/>
          <w:sdtContent>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sdtContent>
        </w:sdt>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sdt>
          <w:sdtPr>
            <w:rPr>
              <w:rFonts w:asciiTheme="minorEastAsia" w:eastAsiaTheme="minorEastAsia" w:hAnsiTheme="minorEastAsia" w:hint="eastAsia"/>
              <w:kern w:val="0"/>
              <w:szCs w:val="21"/>
            </w:rPr>
            <w:alias w:val="阿拉伯数字"/>
            <w:tag w:val="阿拉伯数字"/>
            <w:id w:val="-1195070123"/>
            <w:lock w:val="sdtLocked"/>
            <w:placeholder>
              <w:docPart w:val="A26CED3F9B9F4930965F6858E9ED23D0"/>
            </w:placeholder>
            <w:text/>
          </w:sdtPr>
          <w:sdtEndPr/>
          <w:sdtContent>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sdtContent>
        </w:sdt>
        <w:sdt>
          <w:sdtPr>
            <w:rPr>
              <w:rFonts w:ascii="Times New Roman" w:hAnsi="Times New Roman"/>
              <w:color w:val="000000" w:themeColor="text1"/>
              <w:kern w:val="0"/>
              <w:szCs w:val="21"/>
            </w:rPr>
            <w:id w:val="1850835092"/>
            <w:lock w:val="sdtLocked"/>
            <w:placeholder>
              <w:docPart w:val="3B1534E492354ABBAED0D1FD56608810"/>
            </w:placeholder>
            <w:dropDownList>
              <w:listItem w:displayText="是" w:value="true"/>
              <w:listItem w:displayText="否" w:value="false"/>
            </w:dropDownList>
          </w:sdtPr>
          <w:sdtEndPr/>
          <w:sdtContent>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sdtContent>
        </w:sdt>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sdt>
          <w:sdtPr>
            <w:rPr>
              <w:rFonts w:asciiTheme="minorEastAsia" w:eastAsiaTheme="minorEastAsia" w:hAnsiTheme="minorEastAsia"/>
              <w:kern w:val="0"/>
              <w:szCs w:val="21"/>
            </w:rPr>
            <w:alias w:val="阿拉伯数字"/>
            <w:tag w:val="阿拉伯数字"/>
            <w:id w:val="2094276316"/>
            <w:lock w:val="sdtLocked"/>
            <w:placeholder>
              <w:docPart w:val="7860BC61E949412DAB5B6931EE3F5CCB"/>
            </w:placeholder>
            <w:text/>
          </w:sdtPr>
          <w:sdtEndPr/>
          <w:sdtContent>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sdtContent>
        </w:sdt>
        <w:sdt>
          <w:sdtPr>
            <w:rPr>
              <w:rFonts w:ascii="Times New Roman" w:hAnsi="Times New Roman"/>
              <w:color w:val="000000" w:themeColor="text1"/>
              <w:kern w:val="0"/>
              <w:szCs w:val="21"/>
            </w:rPr>
            <w:id w:val="-373316464"/>
            <w:lock w:val="sdtLocked"/>
            <w:placeholder>
              <w:docPart w:val="2699CEA6EB1248FB80274F69FE141328"/>
            </w:placeholder>
            <w:dropDownList>
              <w:listItem w:displayText="是" w:value="true"/>
              <w:listItem w:displayText="否" w:value="false"/>
            </w:dropDownList>
          </w:sdtPr>
          <w:sdtEndPr/>
          <w:sdtContent>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sdtContent>
        </w:sdt>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9"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9"/>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sdt>
          <w:sdtPr>
            <w:rPr>
              <w:rFonts w:asciiTheme="minorEastAsia" w:eastAsiaTheme="minorEastAsia" w:hAnsiTheme="minorEastAsia"/>
              <w:color w:val="000000" w:themeColor="text1"/>
              <w:kern w:val="0"/>
              <w:szCs w:val="21"/>
            </w:rPr>
            <w:alias w:val="货币类型"/>
            <w:tag w:val="货币类型"/>
            <w:id w:val="1677765750"/>
            <w:lock w:val="sdtLocked"/>
            <w:placeholder>
              <w:docPart w:val="3B16E39BCE784D2C99D7F59A5060C343"/>
            </w:placeholder>
            <w:dataBinding w:prefixMappings="xmlns:ns0='http://wwww.hallomagic.com/xbrl/consistency' xmlns:ns1='consistency' " w:xpath="/ns0:xbrlConsistency[1]/ns1:ccConsistency[1]/ns1:ccSign_OperatingRevenueneeq_duration_T[1]" w:storeItemID="{F4D0B5B3-0ED3-42BC-86D1-6C8AD37804FE}"/>
            <w:text/>
          </w:sdtPr>
          <w:sdtEndPr/>
          <w:sdtContent>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sdtContent>
        </w:sdt>
        <w:sdt>
          <w:sdtPr>
            <w:rPr>
              <w:rFonts w:asciiTheme="minorEastAsia" w:eastAsiaTheme="minorEastAsia" w:hAnsiTheme="minorEastAsia"/>
              <w:color w:val="000000" w:themeColor="text1"/>
              <w:kern w:val="0"/>
              <w:szCs w:val="21"/>
            </w:rPr>
            <w:alias w:val="货币类型"/>
            <w:tag w:val="货币类型"/>
            <w:id w:val="-1793965259"/>
            <w:lock w:val="sdtLocked"/>
            <w:placeholder>
              <w:docPart w:val="06703FF97C6B46EFBFB457B7C5D64F41"/>
            </w:placeholder>
            <w:dataBinding w:prefixMappings="xmlns:ns0='http://wwww.hallomagic.com/xbrl/consistency' xmlns:ns1='consistency' " w:xpath="/ns0:xbrlConsistency[1]/ns1:ccConsistency[1]/ns1:ccSign_OperatingRevenueneeq_duration_T-1[1]" w:storeItemID="{F4D0B5B3-0ED3-42BC-86D1-6C8AD37804FE}"/>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sdtContent>
        </w:sdt>
        <w:sdt>
          <w:sdtPr>
            <w:rPr>
              <w:rFonts w:asciiTheme="minorEastAsia" w:eastAsiaTheme="minorEastAsia" w:hAnsiTheme="minorEastAsia"/>
              <w:color w:val="000000" w:themeColor="text1"/>
              <w:kern w:val="0"/>
              <w:szCs w:val="21"/>
            </w:rPr>
            <w:alias w:val="百分比"/>
            <w:tag w:val="百分比"/>
            <w:id w:val="-1593544619"/>
            <w:lock w:val="sdtLocked"/>
            <w:placeholder>
              <w:docPart w:val="FD6CA34A918548EEBE69DD4DA8D60ECA"/>
            </w:placeholder>
            <w:dataBinding w:prefixMappings="xmlns:ns0='http://wwww.hallomagic.com/xbrl/consistency' xmlns:ns1='consistency' " w:xpath="/ns0:xbrlConsistency[1]/ns1:ccConsistency[1]/ns1:ccSign_YingYeShouRuBianDongBiLineeq_duration_T[1]" w:storeItemID="{F4D0B5B3-0ED3-42BC-86D1-6C8AD37804FE}"/>
            <w:text/>
          </w:sdtPr>
          <w:sdtEndPr/>
          <w:sdtContent>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sdtContent>
        </w:sdt>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sdt>
          <w:sdtPr>
            <w:rPr>
              <w:rFonts w:asciiTheme="minorEastAsia" w:eastAsiaTheme="minorEastAsia" w:hAnsiTheme="minorEastAsia"/>
              <w:color w:val="000000" w:themeColor="text1"/>
              <w:kern w:val="0"/>
              <w:szCs w:val="21"/>
            </w:rPr>
            <w:alias w:val="百分比"/>
            <w:tag w:val="百分比"/>
            <w:id w:val="-1480920625"/>
            <w:lock w:val="sdtLocked"/>
            <w:placeholder>
              <w:docPart w:val="1EA22049E22049C0919FED3D43A9F0D4"/>
            </w:placeholder>
            <w:dataBinding w:prefixMappings="xmlns:ns0='http://wwww.hallomagic.com/xbrl/consistency' xmlns:ns1='consistency' " w:xpath="/ns0:xbrlConsistency[1]/ns1:ccConsistency[1]/ns1:ccSign_MaoLiLvneeq_duration_T[1]" w:storeItemID="{F4D0B5B3-0ED3-42BC-86D1-6C8AD37804FE}"/>
            <w:text/>
          </w:sdtPr>
          <w:sdtEndPr/>
          <w:sdtContent>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sdtContent>
        </w:sdt>
        <w:sdt>
          <w:sdtPr>
            <w:rPr>
              <w:rFonts w:asciiTheme="minorEastAsia" w:eastAsiaTheme="minorEastAsia" w:hAnsiTheme="minorEastAsia"/>
              <w:color w:val="000000" w:themeColor="text1"/>
              <w:kern w:val="0"/>
              <w:szCs w:val="21"/>
            </w:rPr>
            <w:alias w:val="百分比"/>
            <w:tag w:val="百分比"/>
            <w:id w:val="2027748383"/>
            <w:lock w:val="sdtLocked"/>
            <w:placeholder>
              <w:docPart w:val="7B67CB9AEF9E4EAF8E748DC97D9F359F"/>
            </w:placeholder>
            <w:dataBinding w:prefixMappings="xmlns:ns0='http://wwww.hallomagic.com/xbrl/consistency' xmlns:ns1='consistency' " w:xpath="/ns0:xbrlConsistency[1]/ns1:ccConsistency[1]/ns1:ccSign_MaoLiLvneeq_duration_T-1[1]" w:storeItemID="{F4D0B5B3-0ED3-42BC-86D1-6C8AD37804FE}"/>
            <w:text/>
          </w:sdtPr>
          <w:sdtEndPr/>
          <w:sdtContent>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sdtContent>
        </w:sdt>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sdt>
          <w:sdtPr>
            <w:rPr>
              <w:rFonts w:asciiTheme="minorEastAsia" w:eastAsiaTheme="minorEastAsia" w:hAnsiTheme="minorEastAsia" w:cstheme="minorBidi"/>
              <w:color w:val="000000" w:themeColor="text1"/>
              <w:kern w:val="0"/>
              <w:szCs w:val="21"/>
            </w:rPr>
            <w:alias w:val="货币类型"/>
            <w:tag w:val="货币类型"/>
            <w:id w:val="-810563070"/>
            <w:lock w:val="sdtLocked"/>
            <w:placeholder>
              <w:docPart w:val="11A205F21FDC4B8AA60CFBBC40B8D6F2"/>
            </w:placeholder>
            <w:dataBinding w:prefixMappings="xmlns:ns0='http://wwww.hallomagic.com/xbrl/consistency' xmlns:ns1='consistency' " w:xpath="/ns0:xbrlConsistency[1]/ns1:ccConsistency[1]/ns1:ccSign_ProfitLossAttributableToOwnersOfParentneeq_duration_T[1]" w:storeItemID="{F4D0B5B3-0ED3-42BC-86D1-6C8AD37804FE}"/>
            <w:text/>
          </w:sdtPr>
          <w:sdtEndPr/>
          <w:sdtContent>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sdtContent>
        </w:sdt>
        <w:sdt>
          <w:sdtPr>
            <w:rPr>
              <w:rFonts w:asciiTheme="minorEastAsia" w:eastAsiaTheme="minorEastAsia" w:hAnsiTheme="minorEastAsia" w:cstheme="minorBidi"/>
              <w:color w:val="000000" w:themeColor="text1"/>
              <w:kern w:val="0"/>
              <w:szCs w:val="21"/>
            </w:rPr>
            <w:alias w:val="货币类型"/>
            <w:tag w:val="货币类型"/>
            <w:id w:val="-1723357376"/>
            <w:lock w:val="sdtLocked"/>
            <w:placeholder>
              <w:docPart w:val="61AD1645F7DF48689C109EECA62FD953"/>
            </w:placeholder>
            <w:dataBinding w:prefixMappings="xmlns:ns0='http://wwww.hallomagic.com/xbrl/consistency' xmlns:ns1='consistency' " w:xpath="/ns0:xbrlConsistency[1]/ns1:ccConsistency[1]/ns1:ccSign_ProfitLossAttributableToOwnersOfParentneeq_duration_T-1[1]" w:storeItemID="{F4D0B5B3-0ED3-42BC-86D1-6C8AD37804FE}"/>
            <w:text/>
          </w:sdtPr>
          <w:sdtEndPr/>
          <w:sdtContent>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sdtContent>
        </w:sdt>
        <w:sdt>
          <w:sdtPr>
            <w:rPr>
              <w:rFonts w:asciiTheme="minorEastAsia" w:eastAsiaTheme="minorEastAsia" w:hAnsiTheme="minorEastAsia" w:cstheme="minorBidi"/>
              <w:color w:val="000000" w:themeColor="text1"/>
              <w:kern w:val="0"/>
              <w:szCs w:val="21"/>
            </w:rPr>
            <w:alias w:val="百分比"/>
            <w:tag w:val="百分比"/>
            <w:id w:val="-614829805"/>
            <w:lock w:val="sdtLocked"/>
            <w:placeholder>
              <w:docPart w:val="0AE11636B80D4BEBB1180748F5E0CCCA"/>
            </w:placeholder>
            <w:text/>
          </w:sdtPr>
          <w:sdtEndPr/>
          <w:sdtContent>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sdtContent>
        </w:sdt>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sdt>
          <w:sdtPr>
            <w:rPr>
              <w:rFonts w:asciiTheme="minorEastAsia" w:eastAsiaTheme="minorEastAsia" w:hAnsiTheme="minorEastAsia"/>
              <w:color w:val="000000" w:themeColor="text1"/>
              <w:kern w:val="0"/>
              <w:szCs w:val="21"/>
            </w:rPr>
            <w:alias w:val="货币类型"/>
            <w:tag w:val="货币类型"/>
            <w:id w:val="-1727363366"/>
            <w:lock w:val="sdtLocked"/>
            <w:placeholder>
              <w:docPart w:val="9F311E8FA07A4662828DDD4779AAD648"/>
            </w:placeholder>
            <w:text/>
          </w:sdtPr>
          <w:sdtEndPr/>
          <w:sdtContent>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sdtContent>
        </w:sdt>
        <w:sdt>
          <w:sdtPr>
            <w:rPr>
              <w:rFonts w:asciiTheme="minorEastAsia" w:eastAsiaTheme="minorEastAsia" w:hAnsiTheme="minorEastAsia"/>
              <w:color w:val="000000" w:themeColor="text1"/>
              <w:kern w:val="0"/>
              <w:szCs w:val="21"/>
            </w:rPr>
            <w:alias w:val="货币类型"/>
            <w:tag w:val="货币类型"/>
            <w:id w:val="1239441797"/>
            <w:lock w:val="sdtLocked"/>
            <w:placeholder>
              <w:docPart w:val="B6B430AA73C54CA886AF9049CECEBDA0"/>
            </w:placeholder>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sdtContent>
        </w:sdt>
        <w:sdt>
          <w:sdtPr>
            <w:rPr>
              <w:rFonts w:asciiTheme="minorEastAsia" w:eastAsiaTheme="minorEastAsia" w:hAnsiTheme="minorEastAsia" w:cstheme="minorBidi"/>
              <w:color w:val="000000" w:themeColor="text1"/>
              <w:kern w:val="0"/>
              <w:szCs w:val="21"/>
            </w:rPr>
            <w:alias w:val="百分比"/>
            <w:tag w:val="百分比"/>
            <w:id w:val="-1655522337"/>
            <w:lock w:val="sdtLocked"/>
            <w:placeholder>
              <w:docPart w:val="A57177937D3648CC90DE0DE42BF5468B"/>
            </w:placeholder>
            <w:text/>
          </w:sdtPr>
          <w:sdtEndPr/>
          <w:sdtContent>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sdtContent>
        </w:sdt>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sdt>
          <w:sdtPr>
            <w:rPr>
              <w:rFonts w:asciiTheme="minorEastAsia" w:eastAsiaTheme="minorEastAsia" w:hAnsiTheme="minorEastAsia"/>
              <w:color w:val="000000" w:themeColor="text1"/>
              <w:kern w:val="0"/>
              <w:szCs w:val="21"/>
            </w:rPr>
            <w:alias w:val="百分比"/>
            <w:tag w:val="百分比"/>
            <w:id w:val="1910966430"/>
            <w:lock w:val="sdtLocked"/>
            <w:placeholder>
              <w:docPart w:val="8BAF7E82EB524BC19F0254C3A8E5BB1F"/>
            </w:placeholder>
            <w:text/>
          </w:sdtPr>
          <w:sdtEndPr/>
          <w:sdtContent>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sdtContent>
        </w:sdt>
        <w:sdt>
          <w:sdtPr>
            <w:rPr>
              <w:rFonts w:asciiTheme="minorEastAsia" w:eastAsiaTheme="minorEastAsia" w:hAnsiTheme="minorEastAsia"/>
              <w:color w:val="000000" w:themeColor="text1"/>
              <w:kern w:val="0"/>
              <w:szCs w:val="21"/>
            </w:rPr>
            <w:alias w:val="百分比"/>
            <w:tag w:val="百分比"/>
            <w:id w:val="-460418076"/>
            <w:lock w:val="sdtLocked"/>
            <w:placeholder>
              <w:docPart w:val="29726D43BD444CD08DC6B3E2BB00DD1D"/>
            </w:placeholder>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sdtContent>
        </w:sdt>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sdt>
          <w:sdtPr>
            <w:rPr>
              <w:rFonts w:asciiTheme="minorEastAsia" w:eastAsiaTheme="minorEastAsia" w:hAnsiTheme="minorEastAsia"/>
              <w:color w:val="000000" w:themeColor="text1"/>
              <w:kern w:val="0"/>
              <w:szCs w:val="21"/>
            </w:rPr>
            <w:id w:val="2052338269"/>
            <w:lock w:val="sdtLocked"/>
            <w:placeholder>
              <w:docPart w:val="B1951C9583D245668FEF0479DA55ADD5"/>
            </w:placeholder>
            <w:text/>
          </w:sdtPr>
          <w:sdtEndPr/>
          <w:sdtContent>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sdtContent>
        </w:sdt>
        <w:sdt>
          <w:sdtPr>
            <w:rPr>
              <w:rFonts w:asciiTheme="minorEastAsia" w:eastAsiaTheme="minorEastAsia" w:hAnsiTheme="minorEastAsia"/>
              <w:color w:val="000000" w:themeColor="text1"/>
              <w:kern w:val="0"/>
              <w:szCs w:val="21"/>
            </w:rPr>
            <w:id w:val="1355697185"/>
            <w:lock w:val="sdtLocked"/>
            <w:placeholder>
              <w:docPart w:val="FC92FE0AB7FB4ACB93B26B42515247A2"/>
            </w:placeholder>
            <w:text/>
          </w:sdtPr>
          <w:sdtEndPr/>
          <w:sdtContent>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sdtContent>
        </w:sdt>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sdt>
          <w:sdtPr>
            <w:rPr>
              <w:rFonts w:asciiTheme="minorEastAsia" w:eastAsiaTheme="minorEastAsia" w:hAnsiTheme="minorEastAsia"/>
              <w:color w:val="000000" w:themeColor="text1"/>
              <w:kern w:val="0"/>
              <w:szCs w:val="21"/>
            </w:rPr>
            <w:alias w:val="货币类型"/>
            <w:tag w:val="货币类型"/>
            <w:id w:val="1761948829"/>
            <w:lock w:val="sdtLocked"/>
            <w:placeholder>
              <w:docPart w:val="FB385E000F234954B09B919FFF010F37"/>
            </w:placeholder>
            <w:dataBinding w:prefixMappings="xmlns:ns0='http://wwww.hallomagic.com/xbrl/consistency' xmlns:ns1='consistency' " w:xpath="/ns0:xbrlConsistency[1]/ns1:ccConsistency[1]/ns1:ccSign_BasicEarningsLossPerShareneeq_duration_T[1]" w:storeItemID="{F4D0B5B3-0ED3-42BC-86D1-6C8AD37804FE}"/>
            <w:text/>
          </w:sdtPr>
          <w:sdtEndPr/>
          <w:sdtContent>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sdtContent>
        </w:sdt>
        <w:sdt>
          <w:sdtPr>
            <w:rPr>
              <w:rFonts w:asciiTheme="minorEastAsia" w:eastAsiaTheme="minorEastAsia" w:hAnsiTheme="minorEastAsia"/>
              <w:color w:val="000000" w:themeColor="text1"/>
              <w:kern w:val="0"/>
              <w:szCs w:val="21"/>
            </w:rPr>
            <w:alias w:val="货币类型"/>
            <w:tag w:val="货币类型"/>
            <w:id w:val="423536230"/>
            <w:lock w:val="sdtLocked"/>
            <w:placeholder>
              <w:docPart w:val="F57C23CF711F4A38AA8130D62F924925"/>
            </w:placeholder>
            <w:dataBinding w:prefixMappings="xmlns:ns0='http://wwww.hallomagic.com/xbrl/consistency' xmlns:ns1='consistency' " w:xpath="/ns0:xbrlConsistency[1]/ns1:ccConsistency[1]/ns1:ccSign_BasicEarningsLossPerShareneeq_duration_T-1[1]" w:storeItemID="{F4D0B5B3-0ED3-42BC-86D1-6C8AD37804FE}"/>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sdtContent>
        </w:sdt>
        <w:sdt>
          <w:sdtPr>
            <w:rPr>
              <w:rFonts w:ascii="宋体" w:hAnsi="宋体" w:cs="宋体"/>
              <w:color w:val="000000"/>
              <w:kern w:val="0"/>
              <w:szCs w:val="21"/>
            </w:rPr>
            <w:alias w:val="百分比"/>
            <w:tag w:val="百分比"/>
            <w:id w:val="264128757"/>
            <w:lock w:val="sdtLocked"/>
            <w:placeholder>
              <w:docPart w:val="21F572F3C06F450F997C73CCCE7E20B8"/>
            </w:placeholder>
            <w:text/>
          </w:sdtPr>
          <w:sdtEndPr/>
          <w:sdtContent>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sdt>
          <w:sdtPr>
            <w:rPr>
              <w:rFonts w:asciiTheme="minorEastAsia" w:eastAsiaTheme="minorEastAsia" w:hAnsiTheme="minorEastAsia"/>
              <w:color w:val="000000" w:themeColor="text1"/>
              <w:kern w:val="0"/>
              <w:szCs w:val="21"/>
            </w:rPr>
            <w:alias w:val="货币类型"/>
            <w:tag w:val="货币类型"/>
            <w:id w:val="1327405573"/>
            <w:lock w:val="sdtLocked"/>
            <w:placeholder>
              <w:docPart w:val="B51A3AEC67F3454F819EC1E9B8BD39C0"/>
            </w:placeholder>
            <w:dataBinding w:prefixMappings="xmlns:ns0='http://wwww.hallomagic.com/xbrl/consistency' xmlns:ns1='consistency' " w:xpath="/ns0:xbrlConsistency[1]/ns1:ccConsistency[1]/ns1:ccSign_Assetsneeq_instant_T[1]" w:storeItemID="{F4D0B5B3-0ED3-42BC-86D1-6C8AD37804FE}"/>
            <w:text/>
          </w:sdtPr>
          <w:sdtEndPr/>
          <w:sdtContent>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sdtContent>
        </w:sdt>
        <w:sdt>
          <w:sdtPr>
            <w:rPr>
              <w:rFonts w:asciiTheme="minorEastAsia" w:eastAsiaTheme="minorEastAsia" w:hAnsiTheme="minorEastAsia"/>
              <w:color w:val="000000" w:themeColor="text1"/>
              <w:kern w:val="0"/>
              <w:szCs w:val="21"/>
            </w:rPr>
            <w:alias w:val="货币类型"/>
            <w:tag w:val="货币类型"/>
            <w:id w:val="-1054851359"/>
            <w:lock w:val="sdtLocked"/>
            <w:placeholder>
              <w:docPart w:val="DA1066EE172C4C1493132CFE7330A348"/>
            </w:placeholder>
            <w:dataBinding w:prefixMappings="xmlns:ns0='http://wwww.hallomagic.com/xbrl/consistency' xmlns:ns1='consistency' " w:xpath="/ns0:xbrlConsistency[1]/ns1:ccConsistency[1]/ns1:ccSign_Assetsneeq_instant_T-1[1]" w:storeItemID="{F4D0B5B3-0ED3-42BC-86D1-6C8AD37804FE}"/>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sdtContent>
        </w:sdt>
        <w:sdt>
          <w:sdtPr>
            <w:rPr>
              <w:rFonts w:asciiTheme="minorEastAsia" w:eastAsiaTheme="minorEastAsia" w:hAnsiTheme="minorEastAsia"/>
              <w:color w:val="000000" w:themeColor="text1"/>
              <w:kern w:val="0"/>
              <w:szCs w:val="21"/>
            </w:rPr>
            <w:alias w:val="百分比"/>
            <w:tag w:val="百分比"/>
            <w:id w:val="1326791351"/>
            <w:lock w:val="sdtLocked"/>
            <w:placeholder>
              <w:docPart w:val="B4C3A349E8754D4F9D4E93A0AF5EC5EA"/>
            </w:placeholder>
            <w:dataBinding w:prefixMappings="xmlns:ns0='http://wwww.hallomagic.com/xbrl/consistency' xmlns:ns1='consistency' " w:xpath="/ns0:xbrlConsistency[1]/ns1:ccConsistency[1]/ns1:ccSign_ZongZiChanBianDongBiLineeq_instant_T[1]" w:storeItemID="{F4D0B5B3-0ED3-42BC-86D1-6C8AD37804FE}"/>
            <w:text/>
          </w:sdtPr>
          <w:sdtEndPr/>
          <w:sdtConten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sdtContent>
        </w:sdt>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sdt>
          <w:sdtPr>
            <w:rPr>
              <w:rFonts w:asciiTheme="minorEastAsia" w:eastAsiaTheme="minorEastAsia" w:hAnsiTheme="minorEastAsia"/>
              <w:color w:val="000000" w:themeColor="text1"/>
              <w:kern w:val="0"/>
              <w:szCs w:val="21"/>
            </w:rPr>
            <w:alias w:val="货币类型"/>
            <w:tag w:val="货币类型"/>
            <w:id w:val="2074770553"/>
            <w:lock w:val="sdtLocked"/>
            <w:placeholder>
              <w:docPart w:val="2C3636FC77BB4A9F8694507BC59F9C23"/>
            </w:placeholder>
            <w:dataBinding w:prefixMappings="xmlns:ns0='http://wwww.hallomagic.com/xbrl/consistency' xmlns:ns1='consistency' " w:xpath="/ns0:xbrlConsistency[1]/ns1:ccConsistency[1]/ns1:ccSign_Liabilitiesneeq_instant_T[1]" w:storeItemID="{F4D0B5B3-0ED3-42BC-86D1-6C8AD37804FE}"/>
            <w:text/>
          </w:sdtPr>
          <w:sdtEndPr/>
          <w:sdtContent>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sdtContent>
        </w:sdt>
        <w:sdt>
          <w:sdtPr>
            <w:rPr>
              <w:rFonts w:asciiTheme="minorEastAsia" w:eastAsiaTheme="minorEastAsia" w:hAnsiTheme="minorEastAsia"/>
              <w:color w:val="000000" w:themeColor="text1"/>
              <w:kern w:val="0"/>
              <w:szCs w:val="21"/>
            </w:rPr>
            <w:alias w:val="货币类型"/>
            <w:tag w:val="货币类型"/>
            <w:id w:val="-1899045439"/>
            <w:lock w:val="sdtLocked"/>
            <w:placeholder>
              <w:docPart w:val="A6D47580A20E4B778BBCC5019D53CE21"/>
            </w:placeholder>
            <w:dataBinding w:prefixMappings="xmlns:ns0='http://wwww.hallomagic.com/xbrl/consistency' xmlns:ns1='consistency' " w:xpath="/ns0:xbrlConsistency[1]/ns1:ccConsistency[1]/ns1:ccSign_Liabilitiesneeq_instant_T-1[1]" w:storeItemID="{F4D0B5B3-0ED3-42BC-86D1-6C8AD37804FE}"/>
            <w:text/>
          </w:sdtPr>
          <w:sdtEndPr/>
          <w:sdtContent>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sdtContent>
        </w:sdt>
        <w:sdt>
          <w:sdtPr>
            <w:rPr>
              <w:rFonts w:asciiTheme="minorEastAsia" w:eastAsiaTheme="minorEastAsia" w:hAnsiTheme="minorEastAsia"/>
              <w:color w:val="000000" w:themeColor="text1"/>
              <w:kern w:val="0"/>
              <w:szCs w:val="21"/>
            </w:rPr>
            <w:alias w:val="百分比"/>
            <w:tag w:val="百分比"/>
            <w:id w:val="2021198118"/>
            <w:lock w:val="sdtLocked"/>
            <w:placeholder>
              <w:docPart w:val="9A005AA0680B4D77952EE7DA6CF61BCF"/>
            </w:placeholder>
            <w:text/>
          </w:sdtPr>
          <w:sdtEndPr/>
          <w:sdtConten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sdtContent>
        </w:sdt>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sdt>
          <w:sdtPr>
            <w:rPr>
              <w:rFonts w:asciiTheme="minorEastAsia" w:eastAsiaTheme="minorEastAsia" w:hAnsiTheme="minorEastAsia"/>
              <w:color w:val="000000" w:themeColor="text1"/>
              <w:kern w:val="0"/>
              <w:szCs w:val="21"/>
            </w:rPr>
            <w:alias w:val="货币类型"/>
            <w:tag w:val="货币类型"/>
            <w:id w:val="-1816791747"/>
            <w:lock w:val="sdtLocked"/>
            <w:placeholder>
              <w:docPart w:val="DF573182B2A84978B49DA1C18E3CBFA8"/>
            </w:placeholder>
            <w:dataBinding w:prefixMappings="xmlns:ns0='http://wwww.hallomagic.com/xbrl/consistency' xmlns:ns1='consistency' " w:xpath="/ns0:xbrlConsistency[1]/ns1:ccConsistency[1]/ns1:ccSign_EquityAttributableToOwnersOfParentneeq_instant_T[1]" w:storeItemID="{F4D0B5B3-0ED3-42BC-86D1-6C8AD37804FE}"/>
            <w:text/>
          </w:sdtPr>
          <w:sdtEndPr/>
          <w:sdtContent>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sdtContent>
        </w:sdt>
        <w:sdt>
          <w:sdtPr>
            <w:rPr>
              <w:rFonts w:asciiTheme="minorEastAsia" w:eastAsiaTheme="minorEastAsia" w:hAnsiTheme="minorEastAsia"/>
              <w:color w:val="000000" w:themeColor="text1"/>
              <w:kern w:val="0"/>
              <w:szCs w:val="21"/>
            </w:rPr>
            <w:alias w:val="货币类型"/>
            <w:tag w:val="货币类型"/>
            <w:id w:val="-159853944"/>
            <w:lock w:val="sdtLocked"/>
            <w:placeholder>
              <w:docPart w:val="E0FA1149BFD54D92A522B0844DBB7546"/>
            </w:placeholder>
            <w:dataBinding w:prefixMappings="xmlns:ns0='http://wwww.hallomagic.com/xbrl/consistency' xmlns:ns1='consistency' " w:xpath="/ns0:xbrlConsistency[1]/ns1:ccConsistency[1]/ns1:ccSign_EquityAttributableToOwnersOfParentneeq_instant_T-1[1]" w:storeItemID="{F4D0B5B3-0ED3-42BC-86D1-6C8AD37804F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sdtContent>
        </w:sdt>
        <w:sdt>
          <w:sdtPr>
            <w:rPr>
              <w:rFonts w:asciiTheme="minorEastAsia" w:eastAsiaTheme="minorEastAsia" w:hAnsiTheme="minorEastAsia"/>
              <w:color w:val="000000" w:themeColor="text1"/>
              <w:kern w:val="0"/>
              <w:szCs w:val="21"/>
            </w:rPr>
            <w:alias w:val="百分比"/>
            <w:tag w:val="百分比"/>
            <w:id w:val="-1170404357"/>
            <w:lock w:val="sdtLocked"/>
            <w:placeholder>
              <w:docPart w:val="73FF4FE760DF46C5B2AB84C29CDE79BA"/>
            </w:placeholder>
            <w:text/>
          </w:sdtPr>
          <w:sdtEndPr/>
          <w:sdtContent>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sdtContent>
        </w:sdt>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sdt>
          <w:sdtPr>
            <w:rPr>
              <w:rFonts w:asciiTheme="minorEastAsia" w:eastAsiaTheme="minorEastAsia" w:hAnsiTheme="minorEastAsia"/>
              <w:color w:val="000000" w:themeColor="text1"/>
              <w:kern w:val="0"/>
              <w:szCs w:val="21"/>
            </w:rPr>
            <w:alias w:val="货币类型"/>
            <w:tag w:val="货币类型"/>
            <w:id w:val="-1234702552"/>
            <w:lock w:val="sdtLocked"/>
            <w:placeholder>
              <w:docPart w:val="6BE19B60ECCC451288083C5CF59C77AB"/>
            </w:placeholder>
            <w:text/>
          </w:sdtPr>
          <w:sdtEndPr/>
          <w:sdtContent>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sdtContent>
        </w:sdt>
        <w:sdt>
          <w:sdtPr>
            <w:rPr>
              <w:rFonts w:asciiTheme="minorEastAsia" w:eastAsiaTheme="minorEastAsia" w:hAnsiTheme="minorEastAsia"/>
              <w:color w:val="000000" w:themeColor="text1"/>
              <w:kern w:val="0"/>
              <w:szCs w:val="21"/>
            </w:rPr>
            <w:alias w:val="货币类型"/>
            <w:tag w:val="货币类型"/>
            <w:id w:val="-890653306"/>
            <w:lock w:val="sdtLocked"/>
            <w:placeholder>
              <w:docPart w:val="0B0DAD3075D54D4BB987DC4A538AD349"/>
            </w:placeholder>
            <w:text/>
          </w:sdtPr>
          <w:sdtEndPr/>
          <w:sdtContent>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sdtContent>
        </w:sdt>
        <w:sdt>
          <w:sdtPr>
            <w:rPr>
              <w:rFonts w:asciiTheme="minorEastAsia" w:eastAsiaTheme="minorEastAsia" w:hAnsiTheme="minorEastAsia"/>
              <w:color w:val="000000" w:themeColor="text1"/>
              <w:kern w:val="0"/>
              <w:szCs w:val="21"/>
            </w:rPr>
            <w:alias w:val="百分比"/>
            <w:tag w:val="百分比"/>
            <w:id w:val="-864903109"/>
            <w:lock w:val="sdtLocked"/>
            <w:placeholder>
              <w:docPart w:val="58A23B4BE6794ABC946162E6EA558889"/>
            </w:placeholder>
            <w:text/>
          </w:sdtPr>
          <w:sdtEndPr/>
          <w:sdtContent>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sdtContent>
        </w:sdt>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sdt>
          <w:sdtPr>
            <w:rPr>
              <w:rFonts w:asciiTheme="minorEastAsia" w:eastAsiaTheme="minorEastAsia" w:hAnsiTheme="minorEastAsia"/>
              <w:color w:val="000000" w:themeColor="text1"/>
              <w:kern w:val="0"/>
              <w:szCs w:val="21"/>
            </w:rPr>
            <w:alias w:val="百分比"/>
            <w:tag w:val="百分比"/>
            <w:id w:val="-41677043"/>
            <w:lock w:val="sdtLocked"/>
            <w:placeholder>
              <w:docPart w:val="526685532991486C901A91CBD2196DA5"/>
            </w:placeholder>
            <w:text/>
          </w:sdtPr>
          <w:sdtEndPr/>
          <w:sdtContent>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sdtContent>
        </w:sdt>
        <w:sdt>
          <w:sdtPr>
            <w:rPr>
              <w:rFonts w:asciiTheme="minorEastAsia" w:eastAsiaTheme="minorEastAsia" w:hAnsiTheme="minorEastAsia"/>
              <w:color w:val="000000" w:themeColor="text1"/>
              <w:kern w:val="0"/>
              <w:szCs w:val="21"/>
            </w:rPr>
            <w:alias w:val="百分比"/>
            <w:tag w:val="百分比"/>
            <w:id w:val="-1318181127"/>
            <w:lock w:val="sdtLocked"/>
            <w:placeholder>
              <w:docPart w:val="529AE52682474F1B9DB63782E792998B"/>
            </w:placeholder>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sdtContent>
        </w:sdt>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sdt>
          <w:sdtPr>
            <w:rPr>
              <w:rFonts w:asciiTheme="minorEastAsia" w:eastAsiaTheme="minorEastAsia" w:hAnsiTheme="minorEastAsia"/>
              <w:color w:val="000000" w:themeColor="text1"/>
              <w:kern w:val="0"/>
              <w:szCs w:val="21"/>
            </w:rPr>
            <w:id w:val="-1509279068"/>
            <w:lock w:val="sdtLocked"/>
            <w:placeholder>
              <w:docPart w:val="AA67C51DDC8E43AF903DC907E8CCC131"/>
            </w:placeholder>
            <w:text/>
          </w:sdtPr>
          <w:sdtEndPr/>
          <w:sdtContent>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sdtContent>
        </w:sdt>
        <w:sdt>
          <w:sdtPr>
            <w:rPr>
              <w:rFonts w:asciiTheme="minorEastAsia" w:eastAsiaTheme="minorEastAsia" w:hAnsiTheme="minorEastAsia"/>
              <w:color w:val="000000" w:themeColor="text1"/>
              <w:kern w:val="0"/>
              <w:szCs w:val="21"/>
            </w:rPr>
            <w:id w:val="-1780713988"/>
            <w:lock w:val="sdtLocked"/>
            <w:placeholder>
              <w:docPart w:val="C6FC188338CA4F35A069A72767194F23"/>
            </w:placeholder>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sdtContent>
        </w:sdt>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sdt>
          <w:sdtPr>
            <w:rPr>
              <w:rFonts w:asciiTheme="minorEastAsia" w:eastAsiaTheme="minorEastAsia" w:hAnsiTheme="minorEastAsia"/>
              <w:color w:val="000000" w:themeColor="text1"/>
              <w:kern w:val="0"/>
              <w:szCs w:val="21"/>
            </w:rPr>
            <w:id w:val="174161326"/>
            <w:lock w:val="sdtLocked"/>
            <w:placeholder>
              <w:docPart w:val="3380BD5FF6414F15A4FCD6C5EB07CF31"/>
            </w:placeholder>
            <w:text/>
          </w:sdtPr>
          <w:sdtEndPr/>
          <w:sdtContent>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sdtContent>
        </w:sdt>
        <w:sdt>
          <w:sdtPr>
            <w:rPr>
              <w:rFonts w:asciiTheme="minorEastAsia" w:eastAsiaTheme="minorEastAsia" w:hAnsiTheme="minorEastAsia"/>
              <w:color w:val="000000" w:themeColor="text1"/>
              <w:kern w:val="0"/>
              <w:szCs w:val="21"/>
            </w:rPr>
            <w:id w:val="237908813"/>
            <w:lock w:val="sdtLocked"/>
            <w:placeholder>
              <w:docPart w:val="CD955799122244AB9D9663FA67D9AFC2"/>
            </w:placeholder>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sdtContent>
        </w:sdt>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sdt>
          <w:sdtPr>
            <w:rPr>
              <w:rFonts w:asciiTheme="minorEastAsia" w:eastAsiaTheme="minorEastAsia" w:hAnsiTheme="minorEastAsia"/>
              <w:color w:val="000000" w:themeColor="text1"/>
              <w:kern w:val="0"/>
              <w:szCs w:val="21"/>
            </w:rPr>
            <w:alias w:val="货币类型"/>
            <w:tag w:val="货币类型"/>
            <w:id w:val="-171341196"/>
            <w:lock w:val="sdtLocked"/>
            <w:placeholder>
              <w:docPart w:val="DA269B5B29C4487FB4A052E5E2B0E11A"/>
            </w:placeholder>
            <w:dataBinding w:prefixMappings="xmlns:ns0='http://wwww.hallomagic.com/xbrl/consistency' xmlns:ns1='consistency' " w:xpath="/ns0:xbrlConsistency[1]/ns1:ccConsistency[1]/ns1:ccSign_CashFlowsFromUsedInOperatingActivitiesneeq_duration_T[1]" w:storeItemID="{F4D0B5B3-0ED3-42BC-86D1-6C8AD37804FE}"/>
            <w:text/>
          </w:sdtPr>
          <w:sdtEndPr/>
          <w:sdtContent>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sdtContent>
        </w:sdt>
        <w:sdt>
          <w:sdtPr>
            <w:rPr>
              <w:rFonts w:asciiTheme="minorEastAsia" w:eastAsiaTheme="minorEastAsia" w:hAnsiTheme="minorEastAsia"/>
              <w:color w:val="000000" w:themeColor="text1"/>
              <w:kern w:val="0"/>
              <w:szCs w:val="21"/>
            </w:rPr>
            <w:alias w:val="货币类型"/>
            <w:tag w:val="货币类型"/>
            <w:id w:val="1398480206"/>
            <w:lock w:val="sdtLocked"/>
            <w:placeholder>
              <w:docPart w:val="545324245AB74D6EB8F0E4B952C71171"/>
            </w:placeholder>
            <w:dataBinding w:prefixMappings="xmlns:ns0='http://wwww.hallomagic.com/xbrl/consistency' xmlns:ns1='consistency' " w:xpath="/ns0:xbrlConsistency[1]/ns1:ccConsistency[1]/ns1:ccSign_CashFlowsFromUsedInOperatingActivities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sdtContent>
        </w:sd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sdt>
          <w:sdtPr>
            <w:rPr>
              <w:rFonts w:asciiTheme="minorEastAsia" w:eastAsiaTheme="minorEastAsia" w:hAnsiTheme="minorEastAsia"/>
              <w:color w:val="000000" w:themeColor="text1"/>
              <w:kern w:val="0"/>
              <w:szCs w:val="21"/>
            </w:rPr>
            <w:id w:val="-1032959471"/>
            <w:lock w:val="sdtLocked"/>
            <w:placeholder>
              <w:docPart w:val="B24D19D9F4354027AA78E4546B9B57ED"/>
            </w:placeholder>
            <w:text/>
          </w:sdtPr>
          <w:sdtEndPr/>
          <w:sdtContent>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sdtContent>
        </w:sdt>
        <w:sdt>
          <w:sdtPr>
            <w:rPr>
              <w:rFonts w:asciiTheme="minorEastAsia" w:eastAsiaTheme="minorEastAsia" w:hAnsiTheme="minorEastAsia"/>
              <w:color w:val="000000" w:themeColor="text1"/>
              <w:kern w:val="0"/>
              <w:szCs w:val="21"/>
            </w:rPr>
            <w:id w:val="-155760381"/>
            <w:lock w:val="sdtLocked"/>
            <w:placeholder>
              <w:docPart w:val="B46D4C429D3247448E2E2CCB338AF92C"/>
            </w:placeholder>
            <w:text/>
          </w:sdtPr>
          <w:sdtEndPr/>
          <w:sdtContent>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sdtContent>
        </w:sdt>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sdt>
          <w:sdtPr>
            <w:rPr>
              <w:rFonts w:asciiTheme="minorEastAsia" w:eastAsiaTheme="minorEastAsia" w:hAnsiTheme="minorEastAsia"/>
              <w:color w:val="000000" w:themeColor="text1"/>
              <w:kern w:val="0"/>
              <w:szCs w:val="21"/>
            </w:rPr>
            <w:id w:val="955367023"/>
            <w:lock w:val="sdtLocked"/>
            <w:placeholder>
              <w:docPart w:val="FCBFD40174C44A87BFF858EDA0A463BD"/>
            </w:placeholder>
            <w:text/>
          </w:sdtPr>
          <w:sdtEndPr/>
          <w:sdtContent>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sdtContent>
        </w:sdt>
        <w:sdt>
          <w:sdtPr>
            <w:rPr>
              <w:rFonts w:asciiTheme="minorEastAsia" w:eastAsiaTheme="minorEastAsia" w:hAnsiTheme="minorEastAsia"/>
              <w:color w:val="000000" w:themeColor="text1"/>
              <w:kern w:val="0"/>
              <w:szCs w:val="21"/>
            </w:rPr>
            <w:id w:val="293032885"/>
            <w:lock w:val="sdtLocked"/>
            <w:placeholder>
              <w:docPart w:val="E3FA58C8E5794F768FB7225E41448D15"/>
            </w:placeholder>
            <w:text/>
          </w:sdtPr>
          <w:sdtEndPr/>
          <w:sdtContent>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sdtContent>
        </w:sdt>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sdt>
          <w:sdtPr>
            <w:rPr>
              <w:rFonts w:asciiTheme="minorEastAsia" w:eastAsiaTheme="minorEastAsia" w:hAnsiTheme="minorEastAsia"/>
              <w:color w:val="000000" w:themeColor="text1"/>
              <w:kern w:val="0"/>
              <w:szCs w:val="21"/>
            </w:rPr>
            <w:alias w:val="百分比"/>
            <w:tag w:val="百分比"/>
            <w:id w:val="34243420"/>
            <w:lock w:val="sdtLocked"/>
            <w:placeholder>
              <w:docPart w:val="2C4A742DE410491C9F534099DA019B4E"/>
            </w:placeholder>
            <w:text/>
          </w:sdtPr>
          <w:sdtEndPr/>
          <w:sdtContent>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sdtContent>
        </w:sdt>
        <w:sdt>
          <w:sdtPr>
            <w:rPr>
              <w:rFonts w:asciiTheme="minorEastAsia" w:eastAsiaTheme="minorEastAsia" w:hAnsiTheme="minorEastAsia"/>
              <w:color w:val="000000" w:themeColor="text1"/>
              <w:kern w:val="0"/>
              <w:szCs w:val="21"/>
            </w:rPr>
            <w:alias w:val="百分比"/>
            <w:tag w:val="百分比"/>
            <w:id w:val="611406558"/>
            <w:lock w:val="sdtLocked"/>
            <w:placeholder>
              <w:docPart w:val="8EBA320624F241A3A25D6DB30FB2D462"/>
            </w:placeholder>
            <w:text/>
          </w:sdtPr>
          <w:sdtEndPr/>
          <w:sdtContent>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sdtContent>
        </w:sdt>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sdt>
          <w:sdtPr>
            <w:rPr>
              <w:rFonts w:asciiTheme="minorEastAsia" w:eastAsiaTheme="minorEastAsia" w:hAnsiTheme="minorEastAsia"/>
              <w:color w:val="000000" w:themeColor="text1"/>
              <w:kern w:val="0"/>
              <w:szCs w:val="21"/>
            </w:rPr>
            <w:alias w:val="百分比"/>
            <w:tag w:val="百分比"/>
            <w:id w:val="-288514521"/>
            <w:lock w:val="sdtLocked"/>
            <w:placeholder>
              <w:docPart w:val="FD2FADF1FAA9499CA99F9CFCF3830486"/>
            </w:placeholder>
            <w:text/>
          </w:sdtPr>
          <w:sdtEndPr/>
          <w:sdtContent>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sdtContent>
        </w:sdt>
        <w:sdt>
          <w:sdtPr>
            <w:rPr>
              <w:rFonts w:asciiTheme="minorEastAsia" w:eastAsiaTheme="minorEastAsia" w:hAnsiTheme="minorEastAsia"/>
              <w:color w:val="000000" w:themeColor="text1"/>
              <w:kern w:val="0"/>
              <w:szCs w:val="21"/>
            </w:rPr>
            <w:alias w:val="百分比"/>
            <w:tag w:val="百分比"/>
            <w:id w:val="-178577109"/>
            <w:lock w:val="sdtLocked"/>
            <w:placeholder>
              <w:docPart w:val="634827EDFAA7473181C2BB1F9C48A93B"/>
            </w:placeholder>
            <w:text/>
          </w:sdtPr>
          <w:sdtEndPr/>
          <w:sdtContent>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sdtContent>
        </w:sdt>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sdt>
          <w:sdtPr>
            <w:rPr>
              <w:rFonts w:asciiTheme="minorEastAsia" w:eastAsiaTheme="minorEastAsia" w:hAnsiTheme="minorEastAsia"/>
              <w:color w:val="000000" w:themeColor="text1"/>
              <w:kern w:val="0"/>
              <w:szCs w:val="21"/>
            </w:rPr>
            <w:alias w:val="百分比"/>
            <w:tag w:val="百分比"/>
            <w:id w:val="-854657159"/>
            <w:lock w:val="sdtLocked"/>
            <w:placeholder>
              <w:docPart w:val="1F42C29A590C4BB282AF96C7F75E3D90"/>
            </w:placeholder>
            <w:text/>
          </w:sdtPr>
          <w:sdtEndPr/>
          <w:sdtContent>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sdtContent>
        </w:sdt>
        <w:sdt>
          <w:sdtPr>
            <w:rPr>
              <w:rFonts w:asciiTheme="minorEastAsia" w:eastAsiaTheme="minorEastAsia" w:hAnsiTheme="minorEastAsia"/>
              <w:color w:val="000000" w:themeColor="text1"/>
              <w:kern w:val="0"/>
              <w:szCs w:val="21"/>
            </w:rPr>
            <w:alias w:val="百分比"/>
            <w:tag w:val="百分比"/>
            <w:id w:val="-1596549802"/>
            <w:lock w:val="sdtLocked"/>
            <w:placeholder>
              <w:docPart w:val="6EFACFF2198C40B484C5B4BA0FEDF92B"/>
            </w:placeholder>
            <w:text/>
          </w:sdtPr>
          <w:sdtEndPr/>
          <w:sdtContent>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sdtContent>
        </w:sdt>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sdt>
          <w:sdtPr>
            <w:rPr>
              <w:rFonts w:asciiTheme="minorEastAsia" w:eastAsiaTheme="minorEastAsia" w:hAnsiTheme="minorEastAsia"/>
              <w:color w:val="000000" w:themeColor="text1"/>
              <w:kern w:val="0"/>
              <w:szCs w:val="21"/>
            </w:rPr>
            <w:alias w:val="整数"/>
            <w:tag w:val="整数"/>
            <w:id w:val="1284230979"/>
            <w:lock w:val="sdtLocked"/>
            <w:placeholder>
              <w:docPart w:val="A90AB901A1A842EF9E5FF1180C8E95A8"/>
            </w:placeholder>
            <w:dataBinding w:prefixMappings="xmlns:ns0='http://wwww.hallomagic.com/xbrl/consistency' xmlns:ns1='consistency' " w:xpath="/ns0:xbrlConsistency[1]/ns1:ccConsistency[1]/ns1:ccSign_ZongGuBenShuLiangneeq_duration_T[1]" w:storeItemID="{F4D0B5B3-0ED3-42BC-86D1-6C8AD37804FE}"/>
            <w:text/>
          </w:sdtPr>
          <w:sdtEndPr/>
          <w:sdtContent>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sdtContent>
        </w:sdt>
        <w:sdt>
          <w:sdtPr>
            <w:rPr>
              <w:rFonts w:asciiTheme="minorEastAsia" w:eastAsiaTheme="minorEastAsia" w:hAnsiTheme="minorEastAsia"/>
              <w:color w:val="000000" w:themeColor="text1"/>
              <w:kern w:val="0"/>
              <w:szCs w:val="21"/>
            </w:rPr>
            <w:alias w:val="整数"/>
            <w:tag w:val="整数"/>
            <w:id w:val="-1978290295"/>
            <w:lock w:val="sdtLocked"/>
            <w:placeholder>
              <w:docPart w:val="EB779A7B91EF4B93AED796C9084BB76C"/>
            </w:placeholder>
            <w:dataBinding w:prefixMappings="xmlns:ns0='http://wwww.hallomagic.com/xbrl/consistency' xmlns:ns1='consistency' " w:xpath="/ns0:xbrlConsistency[1]/ns1:ccConsistency[1]/ns1:ccSign_ZongGuBenShuLiang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sdtContent>
        </w:sd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sdt>
          <w:sdtPr>
            <w:rPr>
              <w:rFonts w:asciiTheme="minorEastAsia" w:eastAsiaTheme="minorEastAsia" w:hAnsiTheme="minorEastAsia"/>
              <w:color w:val="000000" w:themeColor="text1"/>
              <w:kern w:val="0"/>
              <w:szCs w:val="21"/>
            </w:rPr>
            <w:alias w:val="整数"/>
            <w:tag w:val="整数"/>
            <w:id w:val="1655869546"/>
            <w:lock w:val="sdtLocked"/>
            <w:placeholder>
              <w:docPart w:val="4ADFA2C7C4484AF4B424AEF37872CA4A"/>
            </w:placeholder>
            <w:dataBinding w:prefixMappings="xmlns:ns0='http://wwww.hallomagic.com/xbrl/consistency' xmlns:ns1='consistency' " w:xpath="/ns0:xbrlConsistency[1]/ns1:ccConsistency[1]/ns1:ccSign_JiRuQuanYiDeYouXianGuShuLiangneeq_duration_T[1]" w:storeItemID="{F4D0B5B3-0ED3-42BC-86D1-6C8AD37804FE}"/>
            <w:text/>
          </w:sdtPr>
          <w:sdtEndPr/>
          <w:sdtContent>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2041622107"/>
            <w:lock w:val="sdtLocked"/>
            <w:placeholder>
              <w:docPart w:val="489FEA4AE56A43A98681C3DAAE2F6750"/>
            </w:placeholder>
            <w:dataBinding w:prefixMappings="xmlns:ns0='http://wwww.hallomagic.com/xbrl/consistency' xmlns:ns1='consistency' " w:xpath="/ns0:xbrlConsistency[1]/ns1:ccConsistency[1]/ns1:ccSign_JiRuQuanYiDeYouXianGuShuLiang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sdt>
          <w:sdtPr>
            <w:rPr>
              <w:rFonts w:asciiTheme="minorEastAsia" w:eastAsiaTheme="minorEastAsia" w:hAnsiTheme="minorEastAsia"/>
              <w:color w:val="000000" w:themeColor="text1"/>
              <w:kern w:val="0"/>
              <w:szCs w:val="21"/>
            </w:rPr>
            <w:alias w:val="整数"/>
            <w:tag w:val="整数"/>
            <w:id w:val="-64189041"/>
            <w:lock w:val="sdtLocked"/>
            <w:placeholder>
              <w:docPart w:val="6EF65AE8A5744AF28A6B1A0D6AA12994"/>
            </w:placeholder>
            <w:dataBinding w:prefixMappings="xmlns:ns0='http://wwww.hallomagic.com/xbrl/consistency' xmlns:ns1='consistency' " w:xpath="/ns0:xbrlConsistency[1]/ns1:ccConsistency[1]/ns1:ccSign_JiRuFuZhaiDeYouXianGuShuLiangneeq_duration_T[1]" w:storeItemID="{F4D0B5B3-0ED3-42BC-86D1-6C8AD37804FE}"/>
            <w:text/>
          </w:sdtPr>
          <w:sdtEndPr/>
          <w:sdtContent>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1495609470"/>
            <w:lock w:val="sdtLocked"/>
            <w:placeholder>
              <w:docPart w:val="4CC0E40F68B8455A80FAD0D7236E21D1"/>
            </w:placeholder>
            <w:dataBinding w:prefixMappings="xmlns:ns0='http://wwww.hallomagic.com/xbrl/consistency' xmlns:ns1='consistency' " w:xpath="/ns0:xbrlConsistency[1]/ns1:ccConsistency[1]/ns1:ccSign_JiRuFuZhaiDeYouXianGuShuLiang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sdt>
          <w:sdtPr>
            <w:rPr>
              <w:rFonts w:asciiTheme="minorEastAsia" w:eastAsiaTheme="minorEastAsia" w:hAnsiTheme="minorEastAsia"/>
              <w:color w:val="000000" w:themeColor="text1"/>
              <w:kern w:val="0"/>
              <w:szCs w:val="21"/>
            </w:rPr>
            <w:alias w:val="整数"/>
            <w:tag w:val="整数"/>
            <w:id w:val="2036844310"/>
            <w:lock w:val="sdtLocked"/>
            <w:placeholder>
              <w:docPart w:val="55F9F8256D204582AE666317322FCF05"/>
            </w:placeholder>
            <w:text/>
          </w:sdtPr>
          <w:sdtEndPr/>
          <w:sdtContent>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1418438234"/>
            <w:lock w:val="sdtLocked"/>
            <w:placeholder>
              <w:docPart w:val="1B70E9DE71E543A083E64DBF2056D06F"/>
            </w:placeholder>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sdt>
          <w:sdtPr>
            <w:rPr>
              <w:rFonts w:asciiTheme="minorEastAsia" w:eastAsiaTheme="minorEastAsia" w:hAnsiTheme="minorEastAsia"/>
              <w:color w:val="000000" w:themeColor="text1"/>
              <w:kern w:val="0"/>
              <w:szCs w:val="21"/>
            </w:rPr>
            <w:alias w:val="整数"/>
            <w:tag w:val="整数"/>
            <w:id w:val="-1035727483"/>
            <w:lock w:val="sdtLocked"/>
            <w:placeholder>
              <w:docPart w:val="5BC791A58D3A4ACE8DDEEE930B6FF70A"/>
            </w:placeholder>
            <w:text/>
          </w:sdtPr>
          <w:sdtEndPr/>
          <w:sdtContent>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524831210"/>
            <w:lock w:val="sdtLocked"/>
            <w:placeholder>
              <w:docPart w:val="FADCCDB32BAD4FCBAA5796AEAC83D5D6"/>
            </w:placeholder>
            <w:text/>
          </w:sdtPr>
          <w:sdtEndPr/>
          <w:sdtContent>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sdt>
        <w:sdtPr>
          <w:rPr>
            <w:rFonts w:asciiTheme="minorEastAsia" w:eastAsiaTheme="minorEastAsia" w:hAnsiTheme="minorEastAsia"/>
            <w:color w:val="000000" w:themeColor="text1"/>
            <w:kern w:val="0"/>
            <w:szCs w:val="21"/>
          </w:rPr>
          <w:alias w:val="非经常性损益项目"/>
          <w:tag w:val="非经常性损益项目"/>
          <w:id w:val="-1174255026"/>
          <w:lock w:val="sdtLocked"/>
          <w:placeholder>
            <w:docPart w:val="A4FDACDA0E234C178F167A96FC7C97F5"/>
          </w:placeholder>
        </w:sdtPr>
        <w:sdtEndPr/>
        <w:sdtContent>
          <w:tr w:rsidR="00B70837" w:rsidRPr="00451B61" w:rsidTr="000053B3">
            <w:trPr>
              <w:trHeight w:val="316"/>
              <w:jc w:val="center"/>
            </w:trPr>
            <w:sdt>
              <w:sdtPr>
                <w:rPr>
                  <w:rFonts w:asciiTheme="minorEastAsia" w:eastAsiaTheme="minorEastAsia" w:hAnsiTheme="minorEastAsia"/>
                  <w:color w:val="000000" w:themeColor="text1"/>
                  <w:kern w:val="0"/>
                  <w:szCs w:val="21"/>
                </w:rPr>
                <w:alias w:val="项目名称"/>
                <w:tag w:val="项目名称"/>
                <w:id w:val="-556477285"/>
                <w:lock w:val="sdtLocked"/>
                <w:placeholder>
                  <w:docPart w:val="05A7E9C528214F3B9588975FC1CDC7B3"/>
                </w:placeholder>
                <w:text/>
              </w:sdtPr>
              <w:sdtEndPr/>
              <w:sdtContent>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sdtContent>
            </w:sdt>
            <w:sdt>
              <w:sdtPr>
                <w:rPr>
                  <w:rFonts w:asciiTheme="minorEastAsia" w:eastAsiaTheme="minorEastAsia" w:hAnsiTheme="minorEastAsia"/>
                  <w:color w:val="000000" w:themeColor="text1"/>
                  <w:kern w:val="0"/>
                  <w:szCs w:val="21"/>
                </w:rPr>
                <w:alias w:val="货币类型"/>
                <w:tag w:val="货币类型"/>
                <w:id w:val="-1213184763"/>
                <w:lock w:val="sdtLocked"/>
                <w:placeholder>
                  <w:docPart w:val="7BD63A243A6B4B2CAE7A8A8138AF1115"/>
                </w:placeholder>
                <w:text/>
              </w:sdtPr>
              <w:sdtEndPr/>
              <w:sdtContent>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sdtContent>
            </w:sdt>
          </w:tr>
        </w:sdtContent>
      </w:sdt>
      <w:sdt>
        <w:sdtPr>
          <w:rPr>
            <w:rFonts w:asciiTheme="minorEastAsia" w:eastAsiaTheme="minorEastAsia" w:hAnsiTheme="minorEastAsia"/>
            <w:color w:val="000000" w:themeColor="text1"/>
            <w:kern w:val="0"/>
            <w:szCs w:val="21"/>
          </w:rPr>
          <w:alias w:val="非经常性损益项目"/>
          <w:tag w:val="非经常性损益项目"/>
          <w:id w:val="-848640218"/>
          <w:lock w:val="sdtLocked"/>
          <w:placeholder>
            <w:docPart w:val="27921FE33BAE468F94A33FA5B382C44C"/>
          </w:placeholder>
        </w:sdtPr>
        <w:sdtEndPr/>
        <w:sdtContent>
          <w:tr w:rsidR="001B6047" w:rsidRPr="00451B61" w:rsidTr="000053B3">
            <w:trPr>
              <w:trHeight w:val="316"/>
              <w:jc w:val="center"/>
            </w:trPr>
            <w:sdt>
              <w:sdtPr>
                <w:rPr>
                  <w:rFonts w:asciiTheme="minorEastAsia" w:eastAsiaTheme="minorEastAsia" w:hAnsiTheme="minorEastAsia"/>
                  <w:color w:val="000000" w:themeColor="text1"/>
                  <w:kern w:val="0"/>
                  <w:szCs w:val="21"/>
                </w:rPr>
                <w:alias w:val="项目名称"/>
                <w:tag w:val="项目名称"/>
                <w:id w:val="1778291479"/>
                <w:lock w:val="sdtLocked"/>
                <w:placeholder>
                  <w:docPart w:val="23D4925CB56C462DBAFD2F7D100D3F07"/>
                </w:placeholder>
                <w:text/>
              </w:sdtPr>
              <w:sdtEndPr/>
              <w:sdtContent>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sdtContent>
            </w:sdt>
            <w:sdt>
              <w:sdtPr>
                <w:rPr>
                  <w:rFonts w:asciiTheme="minorEastAsia" w:eastAsiaTheme="minorEastAsia" w:hAnsiTheme="minorEastAsia"/>
                  <w:color w:val="000000" w:themeColor="text1"/>
                  <w:kern w:val="0"/>
                  <w:szCs w:val="21"/>
                </w:rPr>
                <w:alias w:val="货币类型"/>
                <w:tag w:val="货币类型"/>
                <w:id w:val="1851445196"/>
                <w:lock w:val="sdtLocked"/>
                <w:placeholder>
                  <w:docPart w:val="1CBBC04354EE48B5A98FDEBD9C35B773"/>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sdtContent>
            </w:sdt>
          </w:tr>
        </w:sdtContent>
      </w:sdt>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sdt>
          <w:sdtPr>
            <w:rPr>
              <w:rFonts w:asciiTheme="minorEastAsia" w:eastAsiaTheme="minorEastAsia" w:hAnsiTheme="minorEastAsia"/>
              <w:color w:val="000000" w:themeColor="text1"/>
              <w:kern w:val="0"/>
              <w:szCs w:val="21"/>
            </w:rPr>
            <w:alias w:val="货币类型"/>
            <w:tag w:val="货币类型"/>
            <w:id w:val="2079390230"/>
            <w:lock w:val="sdtLocked"/>
            <w:placeholder>
              <w:docPart w:val="29AF876E22944B8FA722E6D6E0829479"/>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sdtContent>
        </w:sdt>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sdt>
          <w:sdtPr>
            <w:rPr>
              <w:rFonts w:asciiTheme="minorEastAsia" w:eastAsiaTheme="minorEastAsia" w:hAnsiTheme="minorEastAsia"/>
              <w:color w:val="000000" w:themeColor="text1"/>
              <w:kern w:val="0"/>
              <w:szCs w:val="21"/>
            </w:rPr>
            <w:alias w:val="货币类型"/>
            <w:tag w:val="货币类型"/>
            <w:id w:val="640541228"/>
            <w:lock w:val="sdtLocked"/>
            <w:placeholder>
              <w:docPart w:val="84D60DD4094C472B9A75B5A5694553BC"/>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sdtContent>
        </w:sdt>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sdt>
          <w:sdtPr>
            <w:rPr>
              <w:rFonts w:asciiTheme="minorEastAsia" w:eastAsiaTheme="minorEastAsia" w:hAnsiTheme="minorEastAsia"/>
              <w:color w:val="000000" w:themeColor="text1"/>
              <w:kern w:val="0"/>
              <w:szCs w:val="21"/>
            </w:rPr>
            <w:alias w:val="货币类型"/>
            <w:tag w:val="货币类型"/>
            <w:id w:val="-674503231"/>
            <w:lock w:val="sdtLocked"/>
            <w:placeholder>
              <w:docPart w:val="B8117FCD12684A6C8096539238F4AD4C"/>
            </w:placeholder>
            <w:text/>
          </w:sdtPr>
          <w:sdtEndPr/>
          <w:sdtContent>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sdtContent>
        </w:sdt>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sdt>
          <w:sdtPr>
            <w:rPr>
              <w:rFonts w:asciiTheme="minorEastAsia" w:eastAsiaTheme="minorEastAsia" w:hAnsiTheme="minorEastAsia"/>
              <w:color w:val="000000" w:themeColor="text1"/>
              <w:kern w:val="0"/>
              <w:szCs w:val="21"/>
            </w:rPr>
            <w:alias w:val="货币类型"/>
            <w:tag w:val="货币类型"/>
            <w:id w:val="-1055305284"/>
            <w:lock w:val="sdtLocked"/>
            <w:placeholder>
              <w:docPart w:val="C06B8E988C5940D7BC3A4590E5383DB2"/>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27921FE33BAE468F94A33FA5B382C44C"/>
        </w:placeholder>
      </w:sdtPr>
      <w:sdtEndPr>
        <w:rPr>
          <w:rFonts w:ascii="Calibri" w:eastAsia="宋体" w:hAnsi="Calibri" w:hint="default"/>
          <w:b w:val="0"/>
          <w:color w:val="auto"/>
          <w:sz w:val="21"/>
          <w:szCs w:val="22"/>
        </w:rPr>
      </w:sdtEndPr>
      <w:sdtContent>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4CDB05E27E6A41D58EEE77781EB3D237"/>
              </w:placeholder>
            </w:sdtPr>
            <w:sdtEndPr/>
            <w:sdtContent>
              <w:tr w:rsidR="00C54C3A" w:rsidRPr="00FD50B7" w:rsidTr="000053B3">
                <w:trPr>
                  <w:trHeight w:val="229"/>
                </w:trPr>
                <w:sdt>
                  <w:sdtPr>
                    <w:rPr>
                      <w:rFonts w:asciiTheme="minorEastAsia" w:eastAsiaTheme="minorEastAsia" w:hAnsiTheme="minorEastAsia"/>
                      <w:color w:val="000000" w:themeColor="text1"/>
                      <w:kern w:val="0"/>
                      <w:sz w:val="18"/>
                      <w:szCs w:val="21"/>
                    </w:rPr>
                    <w:id w:val="1784994507"/>
                    <w:lock w:val="sdtLocked"/>
                    <w:placeholder>
                      <w:docPart w:val="65E1FFE8DEDA430184824260CC80BCB8"/>
                    </w:placeholder>
                    <w:text/>
                  </w:sdtPr>
                  <w:sdtEndPr/>
                  <w:sdtContent>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264036817"/>
                    <w:lock w:val="sdtLocked"/>
                    <w:placeholder>
                      <w:docPart w:val="50E6F7F958C0458BA5BEBBBF87E16903"/>
                    </w:placeholder>
                    <w:text/>
                  </w:sdtPr>
                  <w:sdtEndPr/>
                  <w:sdtContent>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397007181"/>
                    <w:lock w:val="sdtLocked"/>
                    <w:placeholder>
                      <w:docPart w:val="B52F5795C3AE42C7B6B4BA38850636E8"/>
                    </w:placeholder>
                    <w:text/>
                  </w:sdtPr>
                  <w:sdtEndPr/>
                  <w:sdtContent>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88578638"/>
                    <w:lock w:val="sdtLocked"/>
                    <w:placeholder>
                      <w:docPart w:val="DD9C22F613C64977ADE06D2248972493"/>
                    </w:placeholder>
                    <w:text/>
                  </w:sdtPr>
                  <w:sdtEndPr/>
                  <w:sdtContent>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338151570"/>
                    <w:lock w:val="sdtLocked"/>
                    <w:placeholder>
                      <w:docPart w:val="C9951E651DB44FA0876F78EC75E60455"/>
                    </w:placeholder>
                    <w:text/>
                  </w:sdtPr>
                  <w:sdtEndPr/>
                  <w:sdtContent>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tr>
            </w:sdtContent>
          </w:sdt>
        </w:tbl>
        <w:p w:rsidR="0043730B" w:rsidRPr="00FD50B7" w:rsidRDefault="0043730B" w:rsidP="00510A5F"/>
        <w:p w:rsidR="0043730B" w:rsidRPr="00FD50B7" w:rsidRDefault="00B82FEA">
          <w:pPr>
            <w:widowControl/>
            <w:jc w:val="left"/>
          </w:pPr>
        </w:p>
      </w:sdtContent>
    </w:sdt>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10"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10"/>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sdt>
          <w:sdtPr>
            <w:rPr>
              <w:rFonts w:hint="eastAsia"/>
              <w:szCs w:val="21"/>
            </w:rPr>
            <w:id w:val="1401563663"/>
            <w:lock w:val="sdtLocked"/>
            <w:placeholder>
              <w:docPart w:val="D03C07687D65464BAAB97742639C0DF9"/>
            </w:placeholder>
          </w:sdtPr>
          <w:sdtEndPr/>
          <w:sdtContent>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655065602"/>
            <w:lock w:val="sdtLocked"/>
            <w:placeholder>
              <w:docPart w:val="2FBF7DE26C4A46C9951F3DF4D8D66CD9"/>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sdt>
          <w:sdtPr>
            <w:rPr>
              <w:rFonts w:asciiTheme="minorEastAsia" w:eastAsiaTheme="minorEastAsia" w:hAnsiTheme="minorEastAsia"/>
              <w:color w:val="000000" w:themeColor="text1"/>
              <w:szCs w:val="21"/>
            </w:rPr>
            <w:id w:val="-1029642731"/>
            <w:lock w:val="sdtLocked"/>
            <w:placeholder>
              <w:docPart w:val="9A109F95912942FB99BDFCD2B392FA45"/>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sdt>
          <w:sdtPr>
            <w:rPr>
              <w:rFonts w:asciiTheme="minorEastAsia" w:eastAsiaTheme="minorEastAsia" w:hAnsiTheme="minorEastAsia"/>
              <w:color w:val="000000" w:themeColor="text1"/>
              <w:szCs w:val="21"/>
            </w:rPr>
            <w:id w:val="471639521"/>
            <w:lock w:val="sdtLocked"/>
            <w:placeholder>
              <w:docPart w:val="7E065FA67F6D40A2B6D6FD1B18A2ACBB"/>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013571234"/>
            <w:lock w:val="sdtLocked"/>
            <w:placeholder>
              <w:docPart w:val="ACF3E17B8B304092A5F88F5CDC7E8E66"/>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701862278"/>
            <w:lock w:val="sdtLocked"/>
            <w:placeholder>
              <w:docPart w:val="80BE6851EAE54936B5780C3EF0580383"/>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273908442"/>
            <w:lock w:val="sdtLocked"/>
            <w:placeholder>
              <w:docPart w:val="11D41A8145D7492CB9AABC1D38481BCA"/>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sdt>
          <w:sdtPr>
            <w:rPr>
              <w:rFonts w:asciiTheme="minorEastAsia" w:eastAsiaTheme="minorEastAsia" w:hAnsiTheme="minorEastAsia"/>
              <w:color w:val="000000" w:themeColor="text1"/>
              <w:szCs w:val="21"/>
            </w:rPr>
            <w:id w:val="1744377095"/>
            <w:lock w:val="sdtLocked"/>
            <w:placeholder>
              <w:docPart w:val="E3D43A817A564B8B99EE021B280EA991"/>
            </w:placeholder>
            <w:dropDownList>
              <w:listItem w:displayText="是" w:value="true"/>
              <w:listItem w:displayText="否" w:value="false"/>
            </w:dropDownList>
          </w:sdtPr>
          <w:sdtEndPr/>
          <w:sdtContent>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163396996"/>
            <w:lock w:val="sdtLocked"/>
            <w:placeholder>
              <w:docPart w:val="011B28F2D62446E095BA545C1F13199A"/>
            </w:placeholder>
            <w:dropDownList>
              <w:listItem w:displayText="是" w:value="true"/>
              <w:listItem w:displayText="否" w:value="false"/>
            </w:dropDownList>
          </w:sdtPr>
          <w:sdtEndPr/>
          <w:sdtContent>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sdt>
          <w:sdtPr>
            <w:rPr>
              <w:szCs w:val="21"/>
            </w:rPr>
            <w:id w:val="1594973246"/>
            <w:lock w:val="sdtLocked"/>
            <w:placeholder>
              <w:docPart w:val="C75ECF6E90AD401682AE80296639A93D"/>
            </w:placeholder>
          </w:sdtPr>
          <w:sdtEndPr/>
          <w:sdtContent>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sdt>
          <w:sdtPr>
            <w:rPr>
              <w:rFonts w:asciiTheme="minorEastAsia" w:eastAsiaTheme="minorEastAsia" w:hAnsiTheme="minorEastAsia" w:hint="eastAsia"/>
              <w:color w:val="000000" w:themeColor="text1"/>
              <w:szCs w:val="21"/>
            </w:rPr>
            <w:alias w:val="货币类型"/>
            <w:tag w:val="货币类型"/>
            <w:id w:val="33549837"/>
            <w:lock w:val="sdtLocked"/>
            <w:placeholder>
              <w:docPart w:val="3EDF71DE56D746BEB45093F5133AB853"/>
            </w:placeholder>
            <w:dataBinding w:prefixMappings="xmlns:ns0='http://wwww.hallomagic.com/xbrl/consistency' xmlns:ns1='consistency' " w:xpath="/ns0:xbrlConsistency[1]/ns1:ccConsistency[1]/ns1:ccSign_OperatingRevenueneeq_duration_T[1]" w:storeItemID="{F4D0B5B3-0ED3-42BC-86D1-6C8AD37804FE}"/>
            <w:text/>
          </w:sdtPr>
          <w:sdtEndPr/>
          <w:sdtContent>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sdtContent>
        </w:sdt>
        <w:sdt>
          <w:sdtPr>
            <w:rPr>
              <w:rFonts w:asciiTheme="minorEastAsia" w:eastAsiaTheme="minorEastAsia" w:hAnsiTheme="minorEastAsia" w:hint="eastAsia"/>
              <w:color w:val="000000" w:themeColor="text1"/>
              <w:szCs w:val="21"/>
            </w:rPr>
            <w:alias w:val="百分比"/>
            <w:tag w:val="百分比"/>
            <w:id w:val="-439759820"/>
            <w:lock w:val="sdtLocked"/>
            <w:placeholder>
              <w:docPart w:val="0F64F46F14A242A5A5F407C8F5DED8FB"/>
            </w:placeholder>
            <w:dataBinding w:prefixMappings="xmlns:ns0='http://wwww.hallomagic.com/xbrl/consistency' xmlns:ns1='consistency' " w:xpath="/ns0:xbrlConsistency[1]/ns1:ccConsistency[1]/ns1:ccSign_YingYeShouRuBianDongBiLineeq_duration_T[1]" w:storeItemID="{F4D0B5B3-0ED3-42BC-86D1-6C8AD37804FE}"/>
            <w:text/>
          </w:sdtPr>
          <w:sdtEndPr/>
          <w:sdtContent>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sdtContent>
        </w:sdt>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
          <w:sdtPr>
            <w:rPr>
              <w:rFonts w:asciiTheme="minorEastAsia" w:eastAsiaTheme="minorEastAsia" w:hAnsiTheme="minorEastAsia" w:hint="eastAsia"/>
              <w:color w:val="000000" w:themeColor="text1"/>
              <w:szCs w:val="21"/>
            </w:rPr>
            <w:alias w:val="货币类型"/>
            <w:tag w:val="货币类型"/>
            <w:id w:val="211703820"/>
            <w:lock w:val="sdtLocked"/>
            <w:placeholder>
              <w:docPart w:val="A27D18ABA6224C56A3AE98B381DBBA97"/>
            </w:placeholder>
            <w:dataBinding w:prefixMappings="xmlns:ns0='http://wwww.hallomagic.com/xbrl/consistency' xmlns:ns1='consistency' " w:xpath="/ns0:xbrlConsistency[1]/ns1:ccConsistency[1]/ns1:ccSign_OperatingRevenueneeq_duration_T-1[1]" w:storeItemID="{F4D0B5B3-0ED3-42BC-86D1-6C8AD37804FE}"/>
            <w:text/>
          </w:sdtPr>
          <w:sdtEndPr/>
          <w:sdtContent>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sdtContent>
        </w:sdt>
        <w:sdt>
          <w:sdtPr>
            <w:rPr>
              <w:rFonts w:asciiTheme="minorEastAsia" w:eastAsiaTheme="minorEastAsia" w:hAnsiTheme="minorEastAsia"/>
              <w:color w:val="000000" w:themeColor="text1"/>
              <w:szCs w:val="21"/>
            </w:rPr>
            <w:alias w:val="百分比"/>
            <w:tag w:val="百分比"/>
            <w:id w:val="1508715111"/>
            <w:lock w:val="sdtLocked"/>
            <w:placeholder>
              <w:docPart w:val="03D3732FCBBB4AF68539BE1F28F33C73"/>
            </w:placeholder>
            <w:text/>
          </w:sdtPr>
          <w:sdtEndPr/>
          <w:sdtContent>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sdtContent>
        </w:sdt>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sdt>
          <w:sdtPr>
            <w:rPr>
              <w:rFonts w:asciiTheme="minorEastAsia" w:eastAsiaTheme="minorEastAsia" w:hAnsiTheme="minorEastAsia" w:hint="eastAsia"/>
              <w:color w:val="000000" w:themeColor="text1"/>
              <w:kern w:val="0"/>
              <w:szCs w:val="21"/>
            </w:rPr>
            <w:alias w:val="货币类型"/>
            <w:tag w:val="货币类型"/>
            <w:id w:val="-263148508"/>
            <w:lock w:val="sdtLocked"/>
            <w:placeholder>
              <w:docPart w:val="7DDCDE8C8FAD4F688FB485231E0E08D9"/>
            </w:placeholder>
            <w:dataBinding w:prefixMappings="xmlns:ns0='http://wwww.hallomagic.com/xbrl/consistency' xmlns:ns1='consistency' " w:xpath="/ns0:xbrlConsistency[1]/ns1:ccConsistency[1]/ns1:ccSign_OperatingCostneeq_duration_T[1]" w:storeItemID="{F4D0B5B3-0ED3-42BC-86D1-6C8AD37804FE}"/>
            <w:text/>
          </w:sdtPr>
          <w:sdtEndPr/>
          <w:sdtContent>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sdtContent>
        </w:sdt>
        <w:sdt>
          <w:sdtPr>
            <w:rPr>
              <w:rFonts w:asciiTheme="minorEastAsia" w:eastAsiaTheme="minorEastAsia" w:hAnsiTheme="minorEastAsia"/>
              <w:color w:val="000000" w:themeColor="text1"/>
              <w:szCs w:val="21"/>
            </w:rPr>
            <w:alias w:val="百分比"/>
            <w:tag w:val="百分比"/>
            <w:id w:val="-276095996"/>
            <w:lock w:val="sdtLocked"/>
            <w:placeholder>
              <w:docPart w:val="084ED36E2E5444B88045A2A792EED00A"/>
            </w:placeholder>
            <w:text/>
          </w:sdtPr>
          <w:sdtEndPr/>
          <w:sdtContent>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sdtContent>
        </w:sdt>
        <w:sdt>
          <w:sdtPr>
            <w:rPr>
              <w:rFonts w:asciiTheme="minorEastAsia" w:eastAsiaTheme="minorEastAsia" w:hAnsiTheme="minorEastAsia" w:hint="eastAsia"/>
              <w:color w:val="000000" w:themeColor="text1"/>
              <w:szCs w:val="21"/>
            </w:rPr>
            <w:alias w:val="百分比"/>
            <w:tag w:val="百分比"/>
            <w:id w:val="782998161"/>
            <w:lock w:val="sdtLocked"/>
            <w:placeholder>
              <w:docPart w:val="7B7DC77B46104DF4977564E6523E83DB"/>
            </w:placeholder>
            <w:text/>
          </w:sdtPr>
          <w:sdtEndPr/>
          <w:sdtContent>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sdtContent>
        </w:sdt>
        <w:sdt>
          <w:sdtPr>
            <w:rPr>
              <w:rFonts w:asciiTheme="minorEastAsia" w:eastAsiaTheme="minorEastAsia" w:hAnsiTheme="minorEastAsia" w:hint="eastAsia"/>
              <w:color w:val="000000" w:themeColor="text1"/>
              <w:szCs w:val="21"/>
            </w:rPr>
            <w:alias w:val="货币类型"/>
            <w:tag w:val="货币类型"/>
            <w:id w:val="-1986855234"/>
            <w:lock w:val="sdtLocked"/>
            <w:placeholder>
              <w:docPart w:val="8BDD6035B3464F319165DA63712FF24F"/>
            </w:placeholder>
            <w:dataBinding w:prefixMappings="xmlns:ns0='http://wwww.hallomagic.com/xbrl/consistency' xmlns:ns1='consistency' " w:xpath="/ns0:xbrlConsistency[1]/ns1:ccConsistency[1]/ns1:ccSign_OperatingCostneeq_duration_T-1[1]" w:storeItemID="{F4D0B5B3-0ED3-42BC-86D1-6C8AD37804FE}"/>
            <w:text/>
          </w:sdtPr>
          <w:sdtEndPr/>
          <w:sdtContent>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sdtContent>
        </w:sdt>
        <w:sdt>
          <w:sdtPr>
            <w:rPr>
              <w:rFonts w:asciiTheme="minorEastAsia" w:eastAsiaTheme="minorEastAsia" w:hAnsiTheme="minorEastAsia"/>
              <w:color w:val="000000" w:themeColor="text1"/>
              <w:szCs w:val="21"/>
            </w:rPr>
            <w:alias w:val="百分比"/>
            <w:tag w:val="百分比"/>
            <w:id w:val="776148086"/>
            <w:lock w:val="sdtLocked"/>
            <w:placeholder>
              <w:docPart w:val="EC369F037BD4454782BC0362D59DC943"/>
            </w:placeholder>
            <w:text/>
          </w:sdtPr>
          <w:sdtEndPr/>
          <w:sdtContent>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sdtContent>
        </w:sdt>
        <w:sdt>
          <w:sdtPr>
            <w:rPr>
              <w:rFonts w:asciiTheme="minorEastAsia" w:eastAsiaTheme="minorEastAsia" w:hAnsiTheme="minorEastAsia" w:hint="eastAsia"/>
              <w:color w:val="000000" w:themeColor="text1"/>
              <w:szCs w:val="21"/>
            </w:rPr>
            <w:alias w:val="百分比"/>
            <w:tag w:val="百分比"/>
            <w:id w:val="1524361703"/>
            <w:lock w:val="sdtLocked"/>
            <w:placeholder>
              <w:docPart w:val="58F8A8CBBD0A49E49346EE44B235AF5F"/>
            </w:placeholder>
            <w:text/>
          </w:sdtPr>
          <w:sdtEndPr/>
          <w:sdtContent>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sdtContent>
        </w:sdt>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sdt>
          <w:sdtPr>
            <w:rPr>
              <w:rFonts w:asciiTheme="minorEastAsia" w:eastAsiaTheme="minorEastAsia" w:hAnsiTheme="minorEastAsia" w:hint="eastAsia"/>
              <w:color w:val="000000" w:themeColor="text1"/>
              <w:szCs w:val="21"/>
            </w:rPr>
            <w:alias w:val="百分比"/>
            <w:tag w:val="百分比"/>
            <w:id w:val="1667282300"/>
            <w:lock w:val="sdtLocked"/>
            <w:placeholder>
              <w:docPart w:val="D0ABA8FFA9F54E40808E458715B5191C"/>
            </w:placeholder>
            <w:dataBinding w:prefixMappings="xmlns:ns0='http://wwww.hallomagic.com/xbrl/consistency' xmlns:ns1='consistency' " w:xpath="/ns0:xbrlConsistency[1]/ns1:ccConsistency[1]/ns1:ccSign_MaoLiLvneeq_duration_T[1]" w:storeItemID="{F4D0B5B3-0ED3-42BC-86D1-6C8AD37804FE}"/>
            <w:text/>
          </w:sdtPr>
          <w:sdtEndPr/>
          <w:sdtContent>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sdtContent>
        </w:sdt>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
          <w:sdtPr>
            <w:rPr>
              <w:rFonts w:asciiTheme="minorEastAsia" w:eastAsiaTheme="minorEastAsia" w:hAnsiTheme="minorEastAsia" w:hint="eastAsia"/>
              <w:color w:val="000000" w:themeColor="text1"/>
              <w:szCs w:val="21"/>
            </w:rPr>
            <w:alias w:val="百分比"/>
            <w:tag w:val="百分比"/>
            <w:id w:val="1811202692"/>
            <w:lock w:val="sdtLocked"/>
            <w:placeholder>
              <w:docPart w:val="09E6325002B34C53A37007FE2D76A2E8"/>
            </w:placeholder>
            <w:dataBinding w:prefixMappings="xmlns:ns0='http://wwww.hallomagic.com/xbrl/consistency' xmlns:ns1='consistency' " w:xpath="/ns0:xbrlConsistency[1]/ns1:ccConsistency[1]/ns1:ccSign_MaoLiLvneeq_duration_T-1[1]" w:storeItemID="{F4D0B5B3-0ED3-42BC-86D1-6C8AD37804FE}"/>
            <w:text/>
          </w:sdtPr>
          <w:sdtEndPr/>
          <w:sdtContent>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sdtContent>
        </w:sdt>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sdt>
          <w:sdtPr>
            <w:rPr>
              <w:rFonts w:asciiTheme="minorEastAsia" w:eastAsiaTheme="minorEastAsia" w:hAnsiTheme="minorEastAsia"/>
              <w:color w:val="000000" w:themeColor="text1"/>
              <w:szCs w:val="21"/>
            </w:rPr>
            <w:alias w:val="货币类型"/>
            <w:tag w:val="货币类型"/>
            <w:id w:val="750400789"/>
            <w:lock w:val="sdtLocked"/>
            <w:placeholder>
              <w:docPart w:val="16AF1464C4F946869329ECFDF59A4C8A"/>
            </w:placeholder>
            <w:dataBinding w:prefixMappings="xmlns:ns0='http://wwww.hallomagic.com/xbrl/consistency' xmlns:ns1='consistency' " w:xpath="/ns0:xbrlConsistency[1]/ns1:ccConsistency[1]/ns1:ccSign_AdministrativeExpenseneeq_duration_T[1]" w:storeItemID="{F4D0B5B3-0ED3-42BC-86D1-6C8AD37804FE}"/>
            <w:text/>
          </w:sdtPr>
          <w:sdtEndPr/>
          <w:sdtContent>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sdtContent>
        </w:sdt>
        <w:sdt>
          <w:sdtPr>
            <w:rPr>
              <w:rFonts w:asciiTheme="minorEastAsia" w:eastAsiaTheme="minorEastAsia" w:hAnsiTheme="minorEastAsia"/>
              <w:color w:val="000000" w:themeColor="text1"/>
              <w:szCs w:val="21"/>
            </w:rPr>
            <w:alias w:val="百分比"/>
            <w:tag w:val="百分比"/>
            <w:id w:val="-1723582801"/>
            <w:lock w:val="sdtLocked"/>
            <w:placeholder>
              <w:docPart w:val="541BFA404D6E402C8D387DB6029E9A64"/>
            </w:placeholder>
            <w:text/>
          </w:sdtPr>
          <w:sdtEndPr/>
          <w:sdtContent>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sdtContent>
        </w:sdt>
        <w:sdt>
          <w:sdtPr>
            <w:rPr>
              <w:rFonts w:asciiTheme="minorEastAsia" w:eastAsiaTheme="minorEastAsia" w:hAnsiTheme="minorEastAsia"/>
              <w:color w:val="000000" w:themeColor="text1"/>
              <w:szCs w:val="21"/>
            </w:rPr>
            <w:alias w:val="百分比"/>
            <w:tag w:val="百分比"/>
            <w:id w:val="719092645"/>
            <w:lock w:val="sdtLocked"/>
            <w:placeholder>
              <w:docPart w:val="262F2CF3322E4B5C99766F0E33CFB227"/>
            </w:placeholder>
            <w:text/>
          </w:sdtPr>
          <w:sdtEndPr/>
          <w:sdtContent>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sdtContent>
        </w:sdt>
        <w:sdt>
          <w:sdtPr>
            <w:rPr>
              <w:rFonts w:asciiTheme="minorEastAsia" w:eastAsiaTheme="minorEastAsia" w:hAnsiTheme="minorEastAsia"/>
              <w:color w:val="000000" w:themeColor="text1"/>
              <w:szCs w:val="21"/>
            </w:rPr>
            <w:alias w:val="货币类型"/>
            <w:tag w:val="货币类型"/>
            <w:id w:val="-498887127"/>
            <w:lock w:val="sdtLocked"/>
            <w:placeholder>
              <w:docPart w:val="BDB9918F0C774CB0A800800E38668F6F"/>
            </w:placeholder>
            <w:dataBinding w:prefixMappings="xmlns:ns0='http://wwww.hallomagic.com/xbrl/consistency' xmlns:ns1='consistency' " w:xpath="/ns0:xbrlConsistency[1]/ns1:ccConsistency[1]/ns1:ccSign_AdministrativeExpenseneeq_duration_T-1[1]" w:storeItemID="{F4D0B5B3-0ED3-42BC-86D1-6C8AD37804FE}"/>
            <w:text/>
          </w:sdtPr>
          <w:sdtEndPr/>
          <w:sdtContent>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sdtContent>
        </w:sdt>
        <w:sdt>
          <w:sdtPr>
            <w:rPr>
              <w:rFonts w:asciiTheme="minorEastAsia" w:eastAsiaTheme="minorEastAsia" w:hAnsiTheme="minorEastAsia"/>
              <w:color w:val="000000" w:themeColor="text1"/>
              <w:szCs w:val="21"/>
            </w:rPr>
            <w:alias w:val="百分比"/>
            <w:tag w:val="货币类型"/>
            <w:id w:val="-1847622291"/>
            <w:lock w:val="sdtLocked"/>
            <w:placeholder>
              <w:docPart w:val="02D96A83063A4DC08520311CA3C16F14"/>
            </w:placeholder>
            <w:text/>
          </w:sdtPr>
          <w:sdtEndPr/>
          <w:sdtContent>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sdtContent>
        </w:sdt>
        <w:sdt>
          <w:sdtPr>
            <w:rPr>
              <w:rFonts w:asciiTheme="minorEastAsia" w:eastAsiaTheme="minorEastAsia" w:hAnsiTheme="minorEastAsia" w:hint="eastAsia"/>
              <w:color w:val="000000" w:themeColor="text1"/>
              <w:szCs w:val="21"/>
            </w:rPr>
            <w:alias w:val="百分比"/>
            <w:tag w:val="百分比"/>
            <w:id w:val="-1703553689"/>
            <w:lock w:val="sdtLocked"/>
            <w:placeholder>
              <w:docPart w:val="770E7352ECD649CE8383F82454B8FC67"/>
            </w:placeholder>
            <w:text/>
          </w:sdtPr>
          <w:sdtEndPr/>
          <w:sdtContent>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sdt>
          <w:sdtPr>
            <w:rPr>
              <w:rFonts w:asciiTheme="minorEastAsia" w:eastAsiaTheme="minorEastAsia" w:hAnsiTheme="minorEastAsia"/>
              <w:color w:val="000000" w:themeColor="text1"/>
              <w:szCs w:val="21"/>
            </w:rPr>
            <w:alias w:val="货币类型"/>
            <w:tag w:val="货币类型"/>
            <w:id w:val="-778173571"/>
            <w:lock w:val="sdtLocked"/>
            <w:placeholder>
              <w:docPart w:val="C2C628D4249E481CBFC72B7D18B7D7C2"/>
            </w:placeholder>
            <w:dataBinding w:prefixMappings="xmlns:ns0='http://wwww.hallomagic.com/xbrl/consistency' xmlns:ns1='consistency' " w:xpath="/ns0:xbrlConsistency[1]/ns1:ccConsistency[1]/ns1:ccSign_DistributionCost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sdtContent>
        </w:sdt>
        <w:sdt>
          <w:sdtPr>
            <w:rPr>
              <w:rFonts w:asciiTheme="minorEastAsia" w:eastAsiaTheme="minorEastAsia" w:hAnsiTheme="minorEastAsia"/>
              <w:color w:val="000000" w:themeColor="text1"/>
              <w:szCs w:val="21"/>
            </w:rPr>
            <w:alias w:val="百分比"/>
            <w:tag w:val="百分比"/>
            <w:id w:val="800202678"/>
            <w:lock w:val="sdtLocked"/>
            <w:placeholder>
              <w:docPart w:val="CCD7104468D24600B46DC39CF9259326"/>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sdtContent>
        </w:sdt>
        <w:sdt>
          <w:sdtPr>
            <w:rPr>
              <w:rFonts w:asciiTheme="minorEastAsia" w:eastAsiaTheme="minorEastAsia" w:hAnsiTheme="minorEastAsia"/>
              <w:color w:val="000000" w:themeColor="text1"/>
              <w:szCs w:val="21"/>
            </w:rPr>
            <w:alias w:val="百分比"/>
            <w:tag w:val="百分比"/>
            <w:id w:val="-1297448454"/>
            <w:lock w:val="sdtLocked"/>
            <w:placeholder>
              <w:docPart w:val="96E6D2E77FD249F095E7F8F53E988DE7"/>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sdtContent>
        </w:sdt>
        <w:sdt>
          <w:sdtPr>
            <w:rPr>
              <w:rFonts w:asciiTheme="minorEastAsia" w:eastAsiaTheme="minorEastAsia" w:hAnsiTheme="minorEastAsia"/>
              <w:color w:val="000000" w:themeColor="text1"/>
              <w:szCs w:val="21"/>
            </w:rPr>
            <w:alias w:val="货币类型"/>
            <w:tag w:val="货币类型"/>
            <w:id w:val="-1080134576"/>
            <w:lock w:val="sdtLocked"/>
            <w:placeholder>
              <w:docPart w:val="DC901466A14E414186976E35A52BB39C"/>
            </w:placeholder>
            <w:dataBinding w:prefixMappings="xmlns:ns0='http://wwww.hallomagic.com/xbrl/consistency' xmlns:ns1='consistency' " w:xpath="/ns0:xbrlConsistency[1]/ns1:ccConsistency[1]/ns1:ccSign_DistributionCostsneeq_duration_T-1[1]" w:storeItemID="{F4D0B5B3-0ED3-42BC-86D1-6C8AD37804FE}"/>
            <w:text/>
          </w:sdtPr>
          <w:sdtEndPr/>
          <w:sdtContent>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sdtContent>
        </w:sdt>
        <w:sdt>
          <w:sdtPr>
            <w:rPr>
              <w:rFonts w:asciiTheme="minorEastAsia" w:eastAsiaTheme="minorEastAsia" w:hAnsiTheme="minorEastAsia"/>
              <w:color w:val="000000" w:themeColor="text1"/>
              <w:szCs w:val="21"/>
            </w:rPr>
            <w:alias w:val="百分比"/>
            <w:tag w:val="货币类型"/>
            <w:id w:val="953668245"/>
            <w:lock w:val="sdtLocked"/>
            <w:placeholder>
              <w:docPart w:val="FE1C55D1297D495C8ED50C7C398B5102"/>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sdtContent>
        </w:sdt>
        <w:sdt>
          <w:sdtPr>
            <w:rPr>
              <w:rFonts w:asciiTheme="minorEastAsia" w:eastAsiaTheme="minorEastAsia" w:hAnsiTheme="minorEastAsia" w:hint="eastAsia"/>
              <w:color w:val="000000" w:themeColor="text1"/>
              <w:szCs w:val="21"/>
            </w:rPr>
            <w:alias w:val="百分比"/>
            <w:tag w:val="百分比"/>
            <w:id w:val="-461192426"/>
            <w:lock w:val="sdtLocked"/>
            <w:placeholder>
              <w:docPart w:val="9326A176A9374B3ABE44DB5FEA5C0E23"/>
            </w:placeholder>
            <w:text/>
          </w:sdtPr>
          <w:sdtEndPr/>
          <w:sdtContent>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sdt>
          <w:sdtPr>
            <w:rPr>
              <w:rFonts w:asciiTheme="minorEastAsia" w:eastAsiaTheme="minorEastAsia" w:hAnsiTheme="minorEastAsia"/>
              <w:color w:val="000000" w:themeColor="text1"/>
              <w:szCs w:val="21"/>
            </w:rPr>
            <w:alias w:val="货币类型"/>
            <w:tag w:val="货币类型"/>
            <w:id w:val="427318787"/>
            <w:lock w:val="sdtLocked"/>
            <w:placeholder>
              <w:docPart w:val="11B2D2BB33AC4121AAA22E5B5AD40DFE"/>
            </w:placeholder>
            <w:dataBinding w:prefixMappings="xmlns:ns0='http://wwww.hallomagic.com/xbrl/consistency' xmlns:ns1='consistency' " w:xpath="/ns0:xbrlConsistency[1]/ns1:ccConsistency[1]/ns1:ccSign_FinanceCost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sdtContent>
        </w:sdt>
        <w:sdt>
          <w:sdtPr>
            <w:rPr>
              <w:rFonts w:asciiTheme="minorEastAsia" w:eastAsiaTheme="minorEastAsia" w:hAnsiTheme="minorEastAsia"/>
              <w:color w:val="000000" w:themeColor="text1"/>
              <w:szCs w:val="21"/>
            </w:rPr>
            <w:alias w:val="百分比"/>
            <w:tag w:val="百分比"/>
            <w:id w:val="896484334"/>
            <w:lock w:val="sdtLocked"/>
            <w:placeholder>
              <w:docPart w:val="68B6297DEDA845658CDB7B33602BCA08"/>
            </w:placeholder>
            <w:text/>
          </w:sdtPr>
          <w:sdtEndPr/>
          <w:sdtContent>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sdtContent>
        </w:sdt>
        <w:sdt>
          <w:sdtPr>
            <w:rPr>
              <w:rFonts w:asciiTheme="minorEastAsia" w:eastAsiaTheme="minorEastAsia" w:hAnsiTheme="minorEastAsia"/>
              <w:color w:val="000000" w:themeColor="text1"/>
              <w:szCs w:val="21"/>
            </w:rPr>
            <w:alias w:val="百分比"/>
            <w:tag w:val="百分比"/>
            <w:id w:val="281085770"/>
            <w:lock w:val="sdtLocked"/>
            <w:placeholder>
              <w:docPart w:val="FACB85FC47C04F4D98F3C94A953DC63C"/>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sdtContent>
        </w:sdt>
        <w:sdt>
          <w:sdtPr>
            <w:rPr>
              <w:rFonts w:asciiTheme="minorEastAsia" w:eastAsiaTheme="minorEastAsia" w:hAnsiTheme="minorEastAsia"/>
              <w:color w:val="000000" w:themeColor="text1"/>
              <w:szCs w:val="21"/>
            </w:rPr>
            <w:alias w:val="货币类型"/>
            <w:tag w:val="货币类型"/>
            <w:id w:val="-1427491345"/>
            <w:lock w:val="sdtLocked"/>
            <w:placeholder>
              <w:docPart w:val="35EBBF83D5CF419993F1A37424B0A204"/>
            </w:placeholder>
            <w:dataBinding w:prefixMappings="xmlns:ns0='http://wwww.hallomagic.com/xbrl/consistency' xmlns:ns1='consistency' " w:xpath="/ns0:xbrlConsistency[1]/ns1:ccConsistency[1]/ns1:ccSign_FinanceCost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sdtContent>
        </w:sdt>
        <w:sdt>
          <w:sdtPr>
            <w:rPr>
              <w:rFonts w:asciiTheme="minorEastAsia" w:eastAsiaTheme="minorEastAsia" w:hAnsiTheme="minorEastAsia"/>
              <w:color w:val="000000" w:themeColor="text1"/>
              <w:szCs w:val="21"/>
            </w:rPr>
            <w:alias w:val="百分比"/>
            <w:tag w:val="货币类型"/>
            <w:id w:val="-1898127511"/>
            <w:lock w:val="sdtLocked"/>
            <w:placeholder>
              <w:docPart w:val="5C77AE60726A4AE384D6269C66AE99E9"/>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sdtContent>
        </w:sdt>
        <w:sdt>
          <w:sdtPr>
            <w:rPr>
              <w:rFonts w:asciiTheme="minorEastAsia" w:eastAsiaTheme="minorEastAsia" w:hAnsiTheme="minorEastAsia"/>
              <w:color w:val="000000" w:themeColor="text1"/>
              <w:szCs w:val="21"/>
            </w:rPr>
            <w:alias w:val="百分比"/>
            <w:tag w:val="百分比"/>
            <w:id w:val="-2041499485"/>
            <w:lock w:val="sdtLocked"/>
            <w:placeholder>
              <w:docPart w:val="0EF3A84B63E04187A8232E1E519CE5E4"/>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sdt>
          <w:sdtPr>
            <w:rPr>
              <w:rFonts w:asciiTheme="minorEastAsia" w:eastAsiaTheme="minorEastAsia" w:hAnsiTheme="minorEastAsia"/>
              <w:color w:val="000000" w:themeColor="text1"/>
              <w:szCs w:val="21"/>
            </w:rPr>
            <w:alias w:val="货币类型"/>
            <w:tag w:val="货币类型"/>
            <w:id w:val="-762836191"/>
            <w:lock w:val="sdtLocked"/>
            <w:placeholder>
              <w:docPart w:val="09C0C445D84C406693B8026750C30379"/>
            </w:placeholder>
            <w:dataBinding w:prefixMappings="xmlns:ns0='http://wwww.hallomagic.com/xbrl/consistency' xmlns:ns1='consistency' " w:xpath="/ns0:xbrlConsistency[1]/ns1:ccConsistency[1]/ns1:ccSign_OperatingProfit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sdtContent>
        </w:sdt>
        <w:sdt>
          <w:sdtPr>
            <w:rPr>
              <w:rFonts w:asciiTheme="minorEastAsia" w:eastAsiaTheme="minorEastAsia" w:hAnsiTheme="minorEastAsia"/>
              <w:color w:val="000000" w:themeColor="text1"/>
              <w:szCs w:val="21"/>
            </w:rPr>
            <w:alias w:val="百分比"/>
            <w:tag w:val="百分比"/>
            <w:id w:val="1917118243"/>
            <w:lock w:val="sdtLocked"/>
            <w:placeholder>
              <w:docPart w:val="046041379567418F834856CD16B33AAF"/>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sdtContent>
        </w:sdt>
        <w:sdt>
          <w:sdtPr>
            <w:rPr>
              <w:rFonts w:asciiTheme="minorEastAsia" w:eastAsiaTheme="minorEastAsia" w:hAnsiTheme="minorEastAsia"/>
              <w:color w:val="000000" w:themeColor="text1"/>
              <w:szCs w:val="21"/>
            </w:rPr>
            <w:alias w:val="百分比"/>
            <w:tag w:val="百分比"/>
            <w:id w:val="-1516295696"/>
            <w:lock w:val="sdtLocked"/>
            <w:placeholder>
              <w:docPart w:val="5A02793E65BE4F1A9225345A9D1B14F8"/>
            </w:placeholder>
            <w:text/>
          </w:sdtPr>
          <w:sdtEndPr/>
          <w:sdtContent>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sdtContent>
        </w:sdt>
        <w:sdt>
          <w:sdtPr>
            <w:rPr>
              <w:rFonts w:asciiTheme="minorEastAsia" w:eastAsiaTheme="minorEastAsia" w:hAnsiTheme="minorEastAsia"/>
              <w:color w:val="000000" w:themeColor="text1"/>
              <w:szCs w:val="21"/>
            </w:rPr>
            <w:alias w:val="货币类型"/>
            <w:tag w:val="货币类型"/>
            <w:id w:val="591599716"/>
            <w:lock w:val="sdtLocked"/>
            <w:placeholder>
              <w:docPart w:val="A6E99A8146E74F249E0DB3CB4E05A5CC"/>
            </w:placeholder>
            <w:dataBinding w:prefixMappings="xmlns:ns0='http://wwww.hallomagic.com/xbrl/consistency' xmlns:ns1='consistency' " w:xpath="/ns0:xbrlConsistency[1]/ns1:ccConsistency[1]/ns1:ccSign_OperatingProfit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sdtContent>
        </w:sdt>
        <w:sdt>
          <w:sdtPr>
            <w:rPr>
              <w:rFonts w:asciiTheme="minorEastAsia" w:eastAsiaTheme="minorEastAsia" w:hAnsiTheme="minorEastAsia"/>
              <w:color w:val="000000" w:themeColor="text1"/>
              <w:szCs w:val="21"/>
            </w:rPr>
            <w:alias w:val="百分比"/>
            <w:tag w:val="货币类型"/>
            <w:id w:val="-153762969"/>
            <w:lock w:val="sdtLocked"/>
            <w:placeholder>
              <w:docPart w:val="4CCAB50099FA48D38A16AB8978841D39"/>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sdtContent>
        </w:sdt>
        <w:sdt>
          <w:sdtPr>
            <w:rPr>
              <w:rFonts w:asciiTheme="minorEastAsia" w:eastAsiaTheme="minorEastAsia" w:hAnsiTheme="minorEastAsia"/>
              <w:color w:val="000000" w:themeColor="text1"/>
              <w:szCs w:val="21"/>
            </w:rPr>
            <w:alias w:val="百分比"/>
            <w:tag w:val="百分比"/>
            <w:id w:val="917527479"/>
            <w:lock w:val="sdtLocked"/>
            <w:placeholder>
              <w:docPart w:val="58E77C489877469F8BA91BF5DD014A9A"/>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sdt>
          <w:sdtPr>
            <w:rPr>
              <w:rFonts w:asciiTheme="minorEastAsia" w:eastAsiaTheme="minorEastAsia" w:hAnsiTheme="minorEastAsia"/>
              <w:color w:val="000000" w:themeColor="text1"/>
              <w:szCs w:val="21"/>
            </w:rPr>
            <w:alias w:val="货币类型"/>
            <w:tag w:val="货币类型"/>
            <w:id w:val="-1666161679"/>
            <w:lock w:val="sdtLocked"/>
            <w:placeholder>
              <w:docPart w:val="5DFD0CB7E6454FD597DFAB0D8FBD4736"/>
            </w:placeholder>
            <w:dataBinding w:prefixMappings="xmlns:ns0='http://wwww.hallomagic.com/xbrl/consistency' xmlns:ns1='consistency' " w:xpath="/ns0:xbrlConsistency[1]/ns1:ccConsistency[1]/ns1:ccSign_NonOperatingIncomeneeq_duration_T[1]" w:storeItemID="{F4D0B5B3-0ED3-42BC-86D1-6C8AD37804FE}"/>
            <w:text/>
          </w:sdtPr>
          <w:sdtEndPr/>
          <w:sdtContent>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sdtContent>
        </w:sdt>
        <w:sdt>
          <w:sdtPr>
            <w:rPr>
              <w:rFonts w:asciiTheme="minorEastAsia" w:eastAsiaTheme="minorEastAsia" w:hAnsiTheme="minorEastAsia"/>
              <w:color w:val="000000" w:themeColor="text1"/>
              <w:szCs w:val="21"/>
            </w:rPr>
            <w:alias w:val="百分比"/>
            <w:tag w:val="百分比"/>
            <w:id w:val="-665860147"/>
            <w:lock w:val="sdtLocked"/>
            <w:placeholder>
              <w:docPart w:val="62C565A4B16C4781A8C97F80BFFCB613"/>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sdtContent>
        </w:sdt>
        <w:sdt>
          <w:sdtPr>
            <w:rPr>
              <w:rFonts w:asciiTheme="minorEastAsia" w:eastAsiaTheme="minorEastAsia" w:hAnsiTheme="minorEastAsia"/>
              <w:color w:val="000000" w:themeColor="text1"/>
              <w:szCs w:val="21"/>
            </w:rPr>
            <w:alias w:val="百分比"/>
            <w:tag w:val="百分比"/>
            <w:id w:val="-2011513637"/>
            <w:lock w:val="sdtLocked"/>
            <w:placeholder>
              <w:docPart w:val="AD22F4BA75F049939B306197758F3844"/>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sdtContent>
        </w:sdt>
        <w:sdt>
          <w:sdtPr>
            <w:rPr>
              <w:rFonts w:asciiTheme="minorEastAsia" w:eastAsiaTheme="minorEastAsia" w:hAnsiTheme="minorEastAsia"/>
              <w:color w:val="000000" w:themeColor="text1"/>
              <w:szCs w:val="21"/>
            </w:rPr>
            <w:alias w:val="货币类型"/>
            <w:tag w:val="货币类型"/>
            <w:id w:val="-1303391106"/>
            <w:lock w:val="sdtLocked"/>
            <w:placeholder>
              <w:docPart w:val="4C91D5F8D4684F3EBA3F31FA76335E0C"/>
            </w:placeholder>
            <w:dataBinding w:prefixMappings="xmlns:ns0='http://wwww.hallomagic.com/xbrl/consistency' xmlns:ns1='consistency' " w:xpath="/ns0:xbrlConsistency[1]/ns1:ccConsistency[1]/ns1:ccSign_NonOperatingIncome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sdtContent>
        </w:sdt>
        <w:sdt>
          <w:sdtPr>
            <w:rPr>
              <w:rFonts w:asciiTheme="minorEastAsia" w:eastAsiaTheme="minorEastAsia" w:hAnsiTheme="minorEastAsia"/>
              <w:color w:val="000000" w:themeColor="text1"/>
              <w:szCs w:val="21"/>
            </w:rPr>
            <w:alias w:val="百分比"/>
            <w:tag w:val="货币类型"/>
            <w:id w:val="-1952623210"/>
            <w:lock w:val="sdtLocked"/>
            <w:placeholder>
              <w:docPart w:val="FE9E6810DBC44B9B9686A0E7AC490FB7"/>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sdtContent>
        </w:sdt>
        <w:sdt>
          <w:sdtPr>
            <w:rPr>
              <w:rFonts w:asciiTheme="minorEastAsia" w:eastAsiaTheme="minorEastAsia" w:hAnsiTheme="minorEastAsia"/>
              <w:color w:val="000000" w:themeColor="text1"/>
              <w:szCs w:val="21"/>
            </w:rPr>
            <w:alias w:val="百分比"/>
            <w:tag w:val="百分比"/>
            <w:id w:val="1581484354"/>
            <w:lock w:val="sdtLocked"/>
            <w:placeholder>
              <w:docPart w:val="0E19436F1A104A6A850644D58B0C6C3B"/>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sdt>
          <w:sdtPr>
            <w:rPr>
              <w:rFonts w:asciiTheme="minorEastAsia" w:eastAsiaTheme="minorEastAsia" w:hAnsiTheme="minorEastAsia"/>
              <w:color w:val="000000" w:themeColor="text1"/>
              <w:szCs w:val="21"/>
            </w:rPr>
            <w:alias w:val="货币类型"/>
            <w:tag w:val="货币类型"/>
            <w:id w:val="-600725607"/>
            <w:lock w:val="sdtLocked"/>
            <w:placeholder>
              <w:docPart w:val="CD2FA1B1411940DC939D03B8FF6AF0F4"/>
            </w:placeholder>
            <w:dataBinding w:prefixMappings="xmlns:ns0='http://wwww.hallomagic.com/xbrl/consistency' xmlns:ns1='consistency' " w:xpath="/ns0:xbrlConsistency[1]/ns1:ccConsistency[1]/ns1:ccSign_NonOperatingExpensesneeq_duration_T[1]" w:storeItemID="{F4D0B5B3-0ED3-42BC-86D1-6C8AD37804FE}"/>
            <w:text/>
          </w:sdtPr>
          <w:sdtEndPr/>
          <w:sdtContent>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sdtContent>
        </w:sdt>
        <w:sdt>
          <w:sdtPr>
            <w:rPr>
              <w:rFonts w:asciiTheme="minorEastAsia" w:eastAsiaTheme="minorEastAsia" w:hAnsiTheme="minorEastAsia"/>
              <w:color w:val="000000" w:themeColor="text1"/>
              <w:szCs w:val="21"/>
            </w:rPr>
            <w:alias w:val="百分比"/>
            <w:tag w:val="百分比"/>
            <w:id w:val="-1615667837"/>
            <w:lock w:val="sdtLocked"/>
            <w:placeholder>
              <w:docPart w:val="E8BADBD0EE9C4F66A83D503FCBA507D7"/>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sdtContent>
        </w:sdt>
        <w:sdt>
          <w:sdtPr>
            <w:rPr>
              <w:rFonts w:asciiTheme="minorEastAsia" w:eastAsiaTheme="minorEastAsia" w:hAnsiTheme="minorEastAsia"/>
              <w:color w:val="000000" w:themeColor="text1"/>
              <w:szCs w:val="21"/>
            </w:rPr>
            <w:alias w:val="百分比"/>
            <w:tag w:val="百分比"/>
            <w:id w:val="-1011135149"/>
            <w:lock w:val="sdtLocked"/>
            <w:placeholder>
              <w:docPart w:val="E36E868433CF4418B8932EDEC9475508"/>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color w:val="000000" w:themeColor="text1"/>
              <w:szCs w:val="21"/>
            </w:rPr>
            <w:alias w:val="货币类型"/>
            <w:tag w:val="货币类型"/>
            <w:id w:val="1590424292"/>
            <w:lock w:val="sdtLocked"/>
            <w:placeholder>
              <w:docPart w:val="AD328EFC1FF44AE78D2E85D6C676C480"/>
            </w:placeholder>
            <w:dataBinding w:prefixMappings="xmlns:ns0='http://wwww.hallomagic.com/xbrl/consistency' xmlns:ns1='consistency' " w:xpath="/ns0:xbrlConsistency[1]/ns1:ccConsistency[1]/ns1:ccSign_NonOperatingExpense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sdtContent>
        </w:sdt>
        <w:sdt>
          <w:sdtPr>
            <w:rPr>
              <w:rFonts w:asciiTheme="minorEastAsia" w:eastAsiaTheme="minorEastAsia" w:hAnsiTheme="minorEastAsia"/>
              <w:color w:val="000000" w:themeColor="text1"/>
              <w:szCs w:val="21"/>
            </w:rPr>
            <w:alias w:val="百分比"/>
            <w:tag w:val="货币类型"/>
            <w:id w:val="1202439989"/>
            <w:lock w:val="sdtLocked"/>
            <w:placeholder>
              <w:docPart w:val="392DCDF5379C47C89C4871C9A6ABB131"/>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sdtContent>
        </w:sdt>
        <w:sdt>
          <w:sdtPr>
            <w:rPr>
              <w:rFonts w:asciiTheme="minorEastAsia" w:eastAsiaTheme="minorEastAsia" w:hAnsiTheme="minorEastAsia"/>
              <w:color w:val="000000" w:themeColor="text1"/>
              <w:szCs w:val="21"/>
            </w:rPr>
            <w:alias w:val="百分比"/>
            <w:tag w:val="百分比"/>
            <w:id w:val="-1829127385"/>
            <w:lock w:val="sdtLocked"/>
            <w:placeholder>
              <w:docPart w:val="42F8E55F67F84613AF2D6FAD6EB06243"/>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sdt>
          <w:sdtPr>
            <w:rPr>
              <w:rFonts w:asciiTheme="minorEastAsia" w:eastAsiaTheme="minorEastAsia" w:hAnsiTheme="minorEastAsia"/>
              <w:color w:val="000000" w:themeColor="text1"/>
              <w:szCs w:val="21"/>
            </w:rPr>
            <w:alias w:val="货币类型"/>
            <w:tag w:val="货币类型"/>
            <w:id w:val="-1764141073"/>
            <w:lock w:val="sdtLocked"/>
            <w:placeholder>
              <w:docPart w:val="5770014A20BB47259B73270880090F3B"/>
            </w:placeholder>
            <w:dataBinding w:prefixMappings="xmlns:ns0='http://wwww.hallomagic.com/xbrl/consistency' xmlns:ns1='consistency' " w:xpath="/ns0:xbrlConsistency[1]/ns1:ccConsistency[1]/ns1:ccSign_ProfitLos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sdtContent>
        </w:sdt>
        <w:sdt>
          <w:sdtPr>
            <w:rPr>
              <w:rFonts w:asciiTheme="minorEastAsia" w:eastAsiaTheme="minorEastAsia" w:hAnsiTheme="minorEastAsia"/>
              <w:color w:val="000000" w:themeColor="text1"/>
              <w:szCs w:val="21"/>
            </w:rPr>
            <w:alias w:val="百分比"/>
            <w:tag w:val="百分比"/>
            <w:id w:val="-411237949"/>
            <w:lock w:val="sdtLocked"/>
            <w:placeholder>
              <w:docPart w:val="AC9684E841A046B3B0575099D5849CCC"/>
            </w:placeholder>
            <w:text/>
          </w:sdtPr>
          <w:sdtEndPr/>
          <w:sdtContent>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sdtContent>
        </w:sdt>
        <w:sdt>
          <w:sdtPr>
            <w:rPr>
              <w:rFonts w:asciiTheme="minorEastAsia" w:eastAsiaTheme="minorEastAsia" w:hAnsiTheme="minorEastAsia"/>
              <w:color w:val="000000" w:themeColor="text1"/>
              <w:szCs w:val="21"/>
            </w:rPr>
            <w:alias w:val="百分比"/>
            <w:tag w:val="百分比"/>
            <w:id w:val="101855046"/>
            <w:lock w:val="sdtLocked"/>
            <w:placeholder>
              <w:docPart w:val="AE107BB30E304A0F8B3C9D7248A6FD15"/>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sdtContent>
        </w:sdt>
        <w:sdt>
          <w:sdtPr>
            <w:rPr>
              <w:rFonts w:asciiTheme="minorEastAsia" w:eastAsiaTheme="minorEastAsia" w:hAnsiTheme="minorEastAsia"/>
              <w:color w:val="000000" w:themeColor="text1"/>
              <w:szCs w:val="21"/>
            </w:rPr>
            <w:alias w:val="货币类型"/>
            <w:tag w:val="货币类型"/>
            <w:id w:val="668829301"/>
            <w:lock w:val="sdtLocked"/>
            <w:placeholder>
              <w:docPart w:val="51E24ECA5FA843849C0E62E31F1485D0"/>
            </w:placeholder>
            <w:dataBinding w:prefixMappings="xmlns:ns0='http://wwww.hallomagic.com/xbrl/consistency' xmlns:ns1='consistency' " w:xpath="/ns0:xbrlConsistency[1]/ns1:ccConsistency[1]/ns1:ccSign_ProfitLos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sdtContent>
        </w:sdt>
        <w:sdt>
          <w:sdtPr>
            <w:rPr>
              <w:rFonts w:asciiTheme="minorEastAsia" w:eastAsiaTheme="minorEastAsia" w:hAnsiTheme="minorEastAsia"/>
              <w:color w:val="000000" w:themeColor="text1"/>
              <w:szCs w:val="21"/>
            </w:rPr>
            <w:alias w:val="百分比"/>
            <w:tag w:val="货币类型"/>
            <w:id w:val="316849136"/>
            <w:lock w:val="sdtLocked"/>
            <w:placeholder>
              <w:docPart w:val="3713C77AA6E2460497DD668EE2820DB1"/>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sdtContent>
        </w:sdt>
        <w:sdt>
          <w:sdtPr>
            <w:rPr>
              <w:rFonts w:asciiTheme="minorEastAsia" w:eastAsiaTheme="minorEastAsia" w:hAnsiTheme="minorEastAsia"/>
              <w:color w:val="000000" w:themeColor="text1"/>
              <w:szCs w:val="21"/>
            </w:rPr>
            <w:alias w:val="百分比"/>
            <w:tag w:val="百分比"/>
            <w:id w:val="1500232693"/>
            <w:lock w:val="sdtLocked"/>
            <w:placeholder>
              <w:docPart w:val="5D1D2CF033964C1B8B252EA6D9388A95"/>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sdt>
          <w:sdtPr>
            <w:rPr>
              <w:rFonts w:asciiTheme="minorEastAsia" w:eastAsiaTheme="minorEastAsia" w:hAnsiTheme="minorEastAsia" w:hint="eastAsia"/>
              <w:szCs w:val="21"/>
            </w:rPr>
            <w:id w:val="1863784058"/>
            <w:lock w:val="sdtLocked"/>
            <w:placeholder>
              <w:docPart w:val="A74687039E7A4B41A8357D86A4681BFC"/>
            </w:placeholder>
          </w:sdtPr>
          <w:sdtEndPr/>
          <w:sdtContent>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sdt>
          <w:sdtPr>
            <w:rPr>
              <w:rFonts w:asciiTheme="minorEastAsia" w:eastAsiaTheme="minorEastAsia" w:hAnsiTheme="minorEastAsia"/>
              <w:color w:val="000000" w:themeColor="text1"/>
              <w:szCs w:val="21"/>
            </w:rPr>
            <w:alias w:val="货币类型"/>
            <w:tag w:val="货币类型"/>
            <w:id w:val="1620874632"/>
            <w:lock w:val="sdtLocked"/>
            <w:placeholder>
              <w:docPart w:val="D5D9C6EEF7FD4A15A6A7B40233E4C9DF"/>
            </w:placeholder>
            <w:text/>
          </w:sdtPr>
          <w:sdtEndPr/>
          <w:sdtContent>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sdtContent>
        </w:sdt>
        <w:sdt>
          <w:sdtPr>
            <w:rPr>
              <w:rFonts w:asciiTheme="minorEastAsia" w:eastAsiaTheme="minorEastAsia" w:hAnsiTheme="minorEastAsia" w:hint="eastAsia"/>
              <w:color w:val="000000" w:themeColor="text1"/>
              <w:kern w:val="0"/>
              <w:szCs w:val="21"/>
            </w:rPr>
            <w:alias w:val="货币类型"/>
            <w:tag w:val="货币类型"/>
            <w:id w:val="-2120754595"/>
            <w:lock w:val="sdtLocked"/>
            <w:placeholder>
              <w:docPart w:val="81F16E4CC77D423CB6069A4F71833836"/>
            </w:placeholder>
            <w:text/>
          </w:sdtPr>
          <w:sdtEndPr/>
          <w:sdtContent>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sdtContent>
        </w:sdt>
        <w:sdt>
          <w:sdtPr>
            <w:rPr>
              <w:rFonts w:asciiTheme="minorEastAsia" w:eastAsiaTheme="minorEastAsia" w:hAnsiTheme="minorEastAsia"/>
              <w:color w:val="000000" w:themeColor="text1"/>
              <w:szCs w:val="21"/>
            </w:rPr>
            <w:alias w:val="货币类型"/>
            <w:tag w:val="货币类型"/>
            <w:id w:val="-1866581292"/>
            <w:lock w:val="sdtLocked"/>
            <w:placeholder>
              <w:docPart w:val="3585434B7E094C28B84FE22C05AA3753"/>
            </w:placeholder>
            <w:text/>
          </w:sdtPr>
          <w:sdtEndPr/>
          <w:sdtContent>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sdtContent>
        </w:sdt>
        <w:sdt>
          <w:sdtPr>
            <w:rPr>
              <w:rFonts w:asciiTheme="minorEastAsia" w:eastAsiaTheme="minorEastAsia" w:hAnsiTheme="minorEastAsia"/>
              <w:color w:val="000000" w:themeColor="text1"/>
              <w:kern w:val="0"/>
              <w:szCs w:val="21"/>
            </w:rPr>
            <w:alias w:val="货币类型"/>
            <w:tag w:val="货币类型"/>
            <w:id w:val="-1781783264"/>
            <w:lock w:val="sdtLocked"/>
            <w:placeholder>
              <w:docPart w:val="969F67DB2A5F42F99BE5C94F2EC41F63"/>
            </w:placeholder>
            <w:text/>
          </w:sdtPr>
          <w:sdtEndPr/>
          <w:sdtContent>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sdtContent>
        </w:sdt>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sdt>
          <w:sdtPr>
            <w:rPr>
              <w:rFonts w:asciiTheme="minorEastAsia" w:eastAsiaTheme="minorEastAsia" w:hAnsiTheme="minorEastAsia"/>
              <w:color w:val="000000" w:themeColor="text1"/>
              <w:szCs w:val="21"/>
            </w:rPr>
            <w:alias w:val="货币类型"/>
            <w:tag w:val="货币类型"/>
            <w:id w:val="-496105717"/>
            <w:lock w:val="sdtLocked"/>
            <w:placeholder>
              <w:docPart w:val="AC3585FFE66747208A638B70C34196A4"/>
            </w:placeholder>
            <w:text/>
          </w:sdtPr>
          <w:sdtEndPr/>
          <w:sdtContent>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sdtContent>
        </w:sdt>
        <w:sdt>
          <w:sdtPr>
            <w:rPr>
              <w:rFonts w:asciiTheme="minorEastAsia" w:eastAsiaTheme="minorEastAsia" w:hAnsiTheme="minorEastAsia" w:hint="eastAsia"/>
              <w:color w:val="000000" w:themeColor="text1"/>
              <w:szCs w:val="21"/>
            </w:rPr>
            <w:alias w:val="货币类型"/>
            <w:tag w:val="货币类型"/>
            <w:id w:val="-1138405699"/>
            <w:lock w:val="sdtLocked"/>
            <w:placeholder>
              <w:docPart w:val="DE61DE93BDAC482896B00817243970BC"/>
            </w:placeholder>
            <w:text/>
          </w:sdtPr>
          <w:sdtEndPr/>
          <w:sdtContent>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2820717"/>
            <w:lock w:val="sdtLocked"/>
            <w:placeholder>
              <w:docPart w:val="5AFB849284E6475083CB9286A940D262"/>
            </w:placeholder>
            <w:text/>
          </w:sdtPr>
          <w:sdtEndPr/>
          <w:sdtContent>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sdtContent>
        </w:sdt>
        <w:sdt>
          <w:sdtPr>
            <w:rPr>
              <w:rFonts w:asciiTheme="minorEastAsia" w:eastAsiaTheme="minorEastAsia" w:hAnsiTheme="minorEastAsia" w:hint="eastAsia"/>
              <w:color w:val="000000" w:themeColor="text1"/>
              <w:szCs w:val="21"/>
            </w:rPr>
            <w:alias w:val="货币类型"/>
            <w:tag w:val="货币类型"/>
            <w:id w:val="1891992082"/>
            <w:lock w:val="sdtLocked"/>
            <w:placeholder>
              <w:docPart w:val="74BB05C8F6A647529B64D6401E2E48FC"/>
            </w:placeholder>
            <w:text/>
          </w:sdtPr>
          <w:sdtEndPr/>
          <w:sdtContent>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sdt>
          <w:sdtPr>
            <w:rPr>
              <w:rFonts w:asciiTheme="minorEastAsia" w:eastAsiaTheme="minorEastAsia" w:hAnsiTheme="minorEastAsia"/>
              <w:color w:val="000000" w:themeColor="text1"/>
              <w:szCs w:val="21"/>
            </w:rPr>
            <w:alias w:val="货币类型"/>
            <w:tag w:val="货币类型"/>
            <w:id w:val="-1943602493"/>
            <w:lock w:val="sdtLocked"/>
            <w:placeholder>
              <w:docPart w:val="2F2B8B89623B400E85BA6C7D2A22D5EF"/>
            </w:placeholder>
            <w:text/>
          </w:sdtPr>
          <w:sdtEndPr/>
          <w:sdtContent>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sdtContent>
        </w:sdt>
        <w:sdt>
          <w:sdtPr>
            <w:rPr>
              <w:rFonts w:asciiTheme="minorEastAsia" w:eastAsiaTheme="minorEastAsia" w:hAnsiTheme="minorEastAsia" w:hint="eastAsia"/>
              <w:color w:val="000000" w:themeColor="text1"/>
              <w:szCs w:val="21"/>
            </w:rPr>
            <w:alias w:val="货币类型"/>
            <w:tag w:val="货币类型"/>
            <w:id w:val="-1005820466"/>
            <w:lock w:val="sdtLocked"/>
            <w:placeholder>
              <w:docPart w:val="AFC43E8A35ED449C9A7D3F64666CC578"/>
            </w:placeholder>
            <w:text/>
          </w:sdtPr>
          <w:sdtEndPr/>
          <w:sdtContent>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sdtContent>
        </w:sdt>
        <w:sdt>
          <w:sdtPr>
            <w:rPr>
              <w:rFonts w:asciiTheme="minorEastAsia" w:eastAsiaTheme="minorEastAsia" w:hAnsiTheme="minorEastAsia"/>
              <w:color w:val="000000" w:themeColor="text1"/>
              <w:szCs w:val="21"/>
            </w:rPr>
            <w:alias w:val="货币类型"/>
            <w:tag w:val="货币类型"/>
            <w:id w:val="361333867"/>
            <w:lock w:val="sdtLocked"/>
            <w:placeholder>
              <w:docPart w:val="4313C91DEEC14ADD8A7E91834B3493B1"/>
            </w:placeholder>
            <w:text/>
          </w:sdtPr>
          <w:sdtEndPr/>
          <w:sdtContent>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sdtContent>
        </w:sdt>
        <w:sdt>
          <w:sdtPr>
            <w:rPr>
              <w:rFonts w:asciiTheme="minorEastAsia" w:eastAsiaTheme="minorEastAsia" w:hAnsiTheme="minorEastAsia" w:hint="eastAsia"/>
              <w:color w:val="000000" w:themeColor="text1"/>
              <w:szCs w:val="21"/>
            </w:rPr>
            <w:alias w:val="货币类型"/>
            <w:tag w:val="货币类型"/>
            <w:id w:val="-1107803791"/>
            <w:lock w:val="sdtLocked"/>
            <w:placeholder>
              <w:docPart w:val="0824FF9EE2794DE1A6A99565A2B7D984"/>
            </w:placeholder>
            <w:text/>
          </w:sdtPr>
          <w:sdtEndPr/>
          <w:sdtContent>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sdt>
        <w:sdtPr>
          <w:rPr>
            <w:rFonts w:asciiTheme="minorEastAsia" w:eastAsiaTheme="minorEastAsia" w:hAnsiTheme="minorEastAsia"/>
            <w:color w:val="000000" w:themeColor="text1"/>
            <w:szCs w:val="21"/>
          </w:rPr>
          <w:id w:val="-1318563887"/>
          <w:lock w:val="sdtLocked"/>
          <w:placeholder>
            <w:docPart w:val="B6CD240F8FA24470A646AB2830CDC1D4"/>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309903184"/>
                <w:lock w:val="sdtLocked"/>
                <w:placeholder>
                  <w:docPart w:val="83A76DD7B3FA46B99080C11DB3E19624"/>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sdtContent>
            </w:sdt>
            <w:sdt>
              <w:sdtPr>
                <w:rPr>
                  <w:rFonts w:asciiTheme="minorEastAsia" w:eastAsiaTheme="minorEastAsia" w:hAnsiTheme="minorEastAsia"/>
                  <w:color w:val="000000" w:themeColor="text1"/>
                  <w:szCs w:val="21"/>
                </w:rPr>
                <w:alias w:val="货币类型"/>
                <w:tag w:val="货币类型"/>
                <w:id w:val="601537073"/>
                <w:lock w:val="sdtLocked"/>
                <w:placeholder>
                  <w:docPart w:val="F3C80BB1806E49DAB2B2274806852D7A"/>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sdtContent>
            </w:sdt>
            <w:sdt>
              <w:sdtPr>
                <w:rPr>
                  <w:rFonts w:asciiTheme="minorEastAsia" w:eastAsiaTheme="minorEastAsia" w:hAnsiTheme="minorEastAsia"/>
                  <w:color w:val="000000" w:themeColor="text1"/>
                  <w:szCs w:val="21"/>
                </w:rPr>
                <w:alias w:val="百分比"/>
                <w:tag w:val="百分比"/>
                <w:id w:val="1287624632"/>
                <w:lock w:val="sdtLocked"/>
                <w:placeholder>
                  <w:docPart w:val="46F1C47680A1485493F9EDFAA7C02E23"/>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sdtContent>
            </w:sdt>
            <w:sdt>
              <w:sdtPr>
                <w:rPr>
                  <w:rFonts w:asciiTheme="minorEastAsia" w:eastAsiaTheme="minorEastAsia" w:hAnsiTheme="minorEastAsia"/>
                  <w:color w:val="000000" w:themeColor="text1"/>
                  <w:szCs w:val="21"/>
                </w:rPr>
                <w:alias w:val="货币类型"/>
                <w:tag w:val="货币类型"/>
                <w:id w:val="-527960841"/>
                <w:lock w:val="sdtLocked"/>
                <w:placeholder>
                  <w:docPart w:val="798ED12DC6584A7995F6D3FF9714F450"/>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sdtContent>
            </w:sdt>
            <w:sdt>
              <w:sdtPr>
                <w:rPr>
                  <w:rFonts w:asciiTheme="minorEastAsia" w:eastAsiaTheme="minorEastAsia" w:hAnsiTheme="minorEastAsia"/>
                  <w:color w:val="000000" w:themeColor="text1"/>
                  <w:szCs w:val="21"/>
                </w:rPr>
                <w:alias w:val="百分比"/>
                <w:tag w:val="百分比"/>
                <w:id w:val="168677134"/>
                <w:lock w:val="sdtLocked"/>
                <w:placeholder>
                  <w:docPart w:val="51C2D953F18F4C8A92DF9D9C1D471109"/>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sdtContent>
            </w:sdt>
          </w:tr>
        </w:sdtContent>
      </w:sdt>
      <w:sdt>
        <w:sdtPr>
          <w:rPr>
            <w:rFonts w:asciiTheme="minorEastAsia" w:eastAsiaTheme="minorEastAsia" w:hAnsiTheme="minorEastAsia"/>
            <w:color w:val="000000" w:themeColor="text1"/>
            <w:szCs w:val="21"/>
          </w:rPr>
          <w:id w:val="230198332"/>
          <w:lock w:val="sdtLocked"/>
          <w:placeholder>
            <w:docPart w:val="37EA185F5F4847DD82A383E931FF724F"/>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864639978"/>
                <w:lock w:val="sdtLocked"/>
                <w:placeholder>
                  <w:docPart w:val="1AAE40EB447A4865A66D245FAD2ED3A4"/>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sdtContent>
            </w:sdt>
            <w:sdt>
              <w:sdtPr>
                <w:rPr>
                  <w:rFonts w:asciiTheme="minorEastAsia" w:eastAsiaTheme="minorEastAsia" w:hAnsiTheme="minorEastAsia"/>
                  <w:color w:val="000000" w:themeColor="text1"/>
                  <w:szCs w:val="21"/>
                </w:rPr>
                <w:alias w:val="货币类型"/>
                <w:tag w:val="货币类型"/>
                <w:id w:val="1723857348"/>
                <w:lock w:val="sdtLocked"/>
                <w:placeholder>
                  <w:docPart w:val="6AFE4C2058CC4977B0845E549F8CFE61"/>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sdtContent>
            </w:sdt>
            <w:sdt>
              <w:sdtPr>
                <w:rPr>
                  <w:rFonts w:asciiTheme="minorEastAsia" w:eastAsiaTheme="minorEastAsia" w:hAnsiTheme="minorEastAsia"/>
                  <w:color w:val="000000" w:themeColor="text1"/>
                  <w:szCs w:val="21"/>
                </w:rPr>
                <w:alias w:val="百分比"/>
                <w:tag w:val="百分比"/>
                <w:id w:val="951139378"/>
                <w:lock w:val="sdtLocked"/>
                <w:placeholder>
                  <w:docPart w:val="56E57780868D4E96BC59FD973E488BBE"/>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sdtContent>
            </w:sdt>
            <w:sdt>
              <w:sdtPr>
                <w:rPr>
                  <w:rFonts w:asciiTheme="minorEastAsia" w:eastAsiaTheme="minorEastAsia" w:hAnsiTheme="minorEastAsia"/>
                  <w:color w:val="000000" w:themeColor="text1"/>
                  <w:szCs w:val="21"/>
                </w:rPr>
                <w:alias w:val="货币类型"/>
                <w:tag w:val="货币类型"/>
                <w:id w:val="-1665776568"/>
                <w:lock w:val="sdtLocked"/>
                <w:placeholder>
                  <w:docPart w:val="BD5FC575D6554B099832C92F57A2FADA"/>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sdtContent>
            </w:sdt>
            <w:sdt>
              <w:sdtPr>
                <w:rPr>
                  <w:rFonts w:asciiTheme="minorEastAsia" w:eastAsiaTheme="minorEastAsia" w:hAnsiTheme="minorEastAsia"/>
                  <w:color w:val="000000" w:themeColor="text1"/>
                  <w:szCs w:val="21"/>
                </w:rPr>
                <w:alias w:val="百分比"/>
                <w:tag w:val="百分比"/>
                <w:id w:val="-617378549"/>
                <w:lock w:val="sdtLocked"/>
                <w:placeholder>
                  <w:docPart w:val="376BC3284F5D4DEAAA7516C7653D72FB"/>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sdtContent>
            </w:sdt>
          </w:tr>
        </w:sdtContent>
      </w:sdt>
      <w:sdt>
        <w:sdtPr>
          <w:rPr>
            <w:rFonts w:asciiTheme="minorEastAsia" w:eastAsiaTheme="minorEastAsia" w:hAnsiTheme="minorEastAsia"/>
            <w:color w:val="000000" w:themeColor="text1"/>
            <w:szCs w:val="21"/>
          </w:rPr>
          <w:id w:val="861858665"/>
          <w:lock w:val="sdtLocked"/>
          <w:placeholder>
            <w:docPart w:val="A8214360A9CB4A2FBFBEC5A85C41D005"/>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928952467"/>
                <w:lock w:val="sdtLocked"/>
                <w:placeholder>
                  <w:docPart w:val="5F5815B9F5394C9BA7C8CBAF21F99125"/>
                </w:placeholder>
                <w:text/>
              </w:sdtPr>
              <w:sdtEndPr/>
              <w:sdtContent>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分析系统</w:t>
                    </w:r>
                  </w:p>
                </w:tc>
              </w:sdtContent>
            </w:sdt>
            <w:sdt>
              <w:sdtPr>
                <w:rPr>
                  <w:rFonts w:asciiTheme="minorEastAsia" w:eastAsiaTheme="minorEastAsia" w:hAnsiTheme="minorEastAsia"/>
                  <w:color w:val="000000" w:themeColor="text1"/>
                  <w:szCs w:val="21"/>
                </w:rPr>
                <w:alias w:val="货币类型"/>
                <w:tag w:val="货币类型"/>
                <w:id w:val="311608328"/>
                <w:lock w:val="sdtLocked"/>
                <w:placeholder>
                  <w:docPart w:val="808D0A0FB98A42D886E69162CF2D2A5C"/>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sdtContent>
            </w:sdt>
            <w:sdt>
              <w:sdtPr>
                <w:rPr>
                  <w:rFonts w:asciiTheme="minorEastAsia" w:eastAsiaTheme="minorEastAsia" w:hAnsiTheme="minorEastAsia"/>
                  <w:color w:val="000000" w:themeColor="text1"/>
                  <w:szCs w:val="21"/>
                </w:rPr>
                <w:alias w:val="百分比"/>
                <w:tag w:val="百分比"/>
                <w:id w:val="-563879970"/>
                <w:lock w:val="sdtLocked"/>
                <w:placeholder>
                  <w:docPart w:val="E9F83D27ECFC4384997C8B9DE4327158"/>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sdtContent>
            </w:sdt>
            <w:sdt>
              <w:sdtPr>
                <w:rPr>
                  <w:rFonts w:asciiTheme="minorEastAsia" w:eastAsiaTheme="minorEastAsia" w:hAnsiTheme="minorEastAsia"/>
                  <w:color w:val="000000" w:themeColor="text1"/>
                  <w:szCs w:val="21"/>
                </w:rPr>
                <w:alias w:val="货币类型"/>
                <w:tag w:val="货币类型"/>
                <w:id w:val="-1585828301"/>
                <w:lock w:val="sdtLocked"/>
                <w:placeholder>
                  <w:docPart w:val="C1368ED7698D4F759FC732F41F992874"/>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sdtContent>
            </w:sdt>
            <w:sdt>
              <w:sdtPr>
                <w:rPr>
                  <w:rFonts w:asciiTheme="minorEastAsia" w:eastAsiaTheme="minorEastAsia" w:hAnsiTheme="minorEastAsia"/>
                  <w:color w:val="000000" w:themeColor="text1"/>
                  <w:szCs w:val="21"/>
                </w:rPr>
                <w:alias w:val="百分比"/>
                <w:tag w:val="百分比"/>
                <w:id w:val="-1232305900"/>
                <w:lock w:val="sdtLocked"/>
                <w:placeholder>
                  <w:docPart w:val="B2FE11BF66104AF4AE0B2F55B38B2C3D"/>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sdtContent>
            </w:sdt>
          </w:tr>
        </w:sdtContent>
      </w:sdt>
      <w:sdt>
        <w:sdtPr>
          <w:rPr>
            <w:rFonts w:asciiTheme="minorEastAsia" w:eastAsiaTheme="minorEastAsia" w:hAnsiTheme="minorEastAsia"/>
            <w:color w:val="000000" w:themeColor="text1"/>
            <w:szCs w:val="21"/>
          </w:rPr>
          <w:id w:val="1987518738"/>
          <w:lock w:val="sdtLocked"/>
          <w:placeholder>
            <w:docPart w:val="49A200CB01904823B21CDE4ACD3B926F"/>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87063162"/>
                <w:lock w:val="sdtLocked"/>
                <w:placeholder>
                  <w:docPart w:val="0DC2A476A13842C9947BE58D324A8EE0"/>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sdtContent>
            </w:sdt>
            <w:sdt>
              <w:sdtPr>
                <w:rPr>
                  <w:rFonts w:asciiTheme="minorEastAsia" w:eastAsiaTheme="minorEastAsia" w:hAnsiTheme="minorEastAsia"/>
                  <w:color w:val="000000" w:themeColor="text1"/>
                  <w:szCs w:val="21"/>
                </w:rPr>
                <w:alias w:val="货币类型"/>
                <w:tag w:val="货币类型"/>
                <w:id w:val="436957868"/>
                <w:lock w:val="sdtLocked"/>
                <w:placeholder>
                  <w:docPart w:val="A75E74883A054C20B56565B360A14AB1"/>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sdtContent>
            </w:sdt>
            <w:sdt>
              <w:sdtPr>
                <w:rPr>
                  <w:rFonts w:asciiTheme="minorEastAsia" w:eastAsiaTheme="minorEastAsia" w:hAnsiTheme="minorEastAsia"/>
                  <w:color w:val="000000" w:themeColor="text1"/>
                  <w:szCs w:val="21"/>
                </w:rPr>
                <w:alias w:val="百分比"/>
                <w:tag w:val="百分比"/>
                <w:id w:val="2046253413"/>
                <w:lock w:val="sdtLocked"/>
                <w:placeholder>
                  <w:docPart w:val="BC1729E075FC44F7B76890DD18C0A3F0"/>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sdtContent>
            </w:sdt>
            <w:sdt>
              <w:sdtPr>
                <w:rPr>
                  <w:rFonts w:asciiTheme="minorEastAsia" w:eastAsiaTheme="minorEastAsia" w:hAnsiTheme="minorEastAsia"/>
                  <w:color w:val="000000" w:themeColor="text1"/>
                  <w:szCs w:val="21"/>
                </w:rPr>
                <w:alias w:val="货币类型"/>
                <w:tag w:val="货币类型"/>
                <w:id w:val="-640424654"/>
                <w:lock w:val="sdtLocked"/>
                <w:placeholder>
                  <w:docPart w:val="3986F925F6C44DE9A04BB74F94484860"/>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sdtContent>
            </w:sdt>
            <w:sdt>
              <w:sdtPr>
                <w:rPr>
                  <w:rFonts w:asciiTheme="minorEastAsia" w:eastAsiaTheme="minorEastAsia" w:hAnsiTheme="minorEastAsia"/>
                  <w:color w:val="000000" w:themeColor="text1"/>
                  <w:szCs w:val="21"/>
                </w:rPr>
                <w:alias w:val="百分比"/>
                <w:tag w:val="百分比"/>
                <w:id w:val="280081604"/>
                <w:lock w:val="sdtLocked"/>
                <w:placeholder>
                  <w:docPart w:val="40077433F5B844B4A915063728A2538E"/>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sdtContent>
            </w:sdt>
          </w:tr>
        </w:sdtContent>
      </w:sdt>
      <w:sdt>
        <w:sdtPr>
          <w:rPr>
            <w:rFonts w:asciiTheme="minorEastAsia" w:eastAsiaTheme="minorEastAsia" w:hAnsiTheme="minorEastAsia"/>
            <w:color w:val="000000" w:themeColor="text1"/>
            <w:szCs w:val="21"/>
          </w:rPr>
          <w:id w:val="1397783251"/>
          <w:lock w:val="sdtLocked"/>
          <w:placeholder>
            <w:docPart w:val="E192996B995648E2845DB7342967678D"/>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172368577"/>
                <w:lock w:val="sdtLocked"/>
                <w:placeholder>
                  <w:docPart w:val="BC2D98B1863B496A80FC1B9A59EBB89D"/>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sdtContent>
            </w:sdt>
            <w:sdt>
              <w:sdtPr>
                <w:rPr>
                  <w:rFonts w:asciiTheme="minorEastAsia" w:eastAsiaTheme="minorEastAsia" w:hAnsiTheme="minorEastAsia"/>
                  <w:color w:val="000000" w:themeColor="text1"/>
                  <w:szCs w:val="21"/>
                </w:rPr>
                <w:alias w:val="货币类型"/>
                <w:tag w:val="货币类型"/>
                <w:id w:val="275447470"/>
                <w:lock w:val="sdtLocked"/>
                <w:placeholder>
                  <w:docPart w:val="9891024C25B64C01AAED650302C81BB6"/>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sdtContent>
            </w:sdt>
            <w:sdt>
              <w:sdtPr>
                <w:rPr>
                  <w:rFonts w:asciiTheme="minorEastAsia" w:eastAsiaTheme="minorEastAsia" w:hAnsiTheme="minorEastAsia"/>
                  <w:color w:val="000000" w:themeColor="text1"/>
                  <w:szCs w:val="21"/>
                </w:rPr>
                <w:alias w:val="百分比"/>
                <w:tag w:val="百分比"/>
                <w:id w:val="-624463289"/>
                <w:lock w:val="sdtLocked"/>
                <w:placeholder>
                  <w:docPart w:val="78D06F0B49124C7EAD86C8BBC601F768"/>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sdtContent>
            </w:sdt>
            <w:sdt>
              <w:sdtPr>
                <w:rPr>
                  <w:rFonts w:asciiTheme="minorEastAsia" w:eastAsiaTheme="minorEastAsia" w:hAnsiTheme="minorEastAsia"/>
                  <w:color w:val="000000" w:themeColor="text1"/>
                  <w:szCs w:val="21"/>
                </w:rPr>
                <w:alias w:val="货币类型"/>
                <w:tag w:val="货币类型"/>
                <w:id w:val="1755620415"/>
                <w:lock w:val="sdtLocked"/>
                <w:placeholder>
                  <w:docPart w:val="B609179A517A46DBB71F62084CDDFC4F"/>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sdtContent>
            </w:sdt>
            <w:sdt>
              <w:sdtPr>
                <w:rPr>
                  <w:rFonts w:asciiTheme="minorEastAsia" w:eastAsiaTheme="minorEastAsia" w:hAnsiTheme="minorEastAsia"/>
                  <w:color w:val="000000" w:themeColor="text1"/>
                  <w:szCs w:val="21"/>
                </w:rPr>
                <w:alias w:val="百分比"/>
                <w:tag w:val="百分比"/>
                <w:id w:val="1602606218"/>
                <w:lock w:val="sdtLocked"/>
                <w:placeholder>
                  <w:docPart w:val="22322BE34007497F97E457353D29B698"/>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sdtContent>
            </w:sdt>
          </w:tr>
        </w:sdtContent>
      </w:sdt>
      <w:sdt>
        <w:sdtPr>
          <w:rPr>
            <w:rFonts w:asciiTheme="minorEastAsia" w:eastAsiaTheme="minorEastAsia" w:hAnsiTheme="minorEastAsia"/>
            <w:color w:val="000000" w:themeColor="text1"/>
            <w:szCs w:val="21"/>
          </w:rPr>
          <w:id w:val="-665936867"/>
          <w:lock w:val="sdtLocked"/>
          <w:placeholder>
            <w:docPart w:val="27921FE33BAE468F94A33FA5B382C44C"/>
          </w:placeholder>
        </w:sdtPr>
        <w:sdtEndPr/>
        <w:sdtContent>
          <w:tr w:rsidR="001B6047" w:rsidRPr="00451B61" w:rsidTr="000053B3">
            <w:trPr>
              <w:jc w:val="center"/>
            </w:trPr>
            <w:sdt>
              <w:sdtPr>
                <w:rPr>
                  <w:rFonts w:asciiTheme="minorEastAsia" w:eastAsiaTheme="minorEastAsia" w:hAnsiTheme="minorEastAsia"/>
                  <w:color w:val="000000" w:themeColor="text1"/>
                  <w:szCs w:val="21"/>
                </w:rPr>
                <w:id w:val="693121172"/>
                <w:lock w:val="sdtLocked"/>
                <w:placeholder>
                  <w:docPart w:val="7A99CFC170AF471097445836F08C9B2F"/>
                </w:placeholder>
                <w:text/>
              </w:sdtPr>
              <w:sdtEndPr/>
              <w:sdtContent>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sdtContent>
            </w:sdt>
            <w:sdt>
              <w:sdtPr>
                <w:rPr>
                  <w:rFonts w:asciiTheme="minorEastAsia" w:eastAsiaTheme="minorEastAsia" w:hAnsiTheme="minorEastAsia"/>
                  <w:color w:val="000000" w:themeColor="text1"/>
                  <w:szCs w:val="21"/>
                </w:rPr>
                <w:alias w:val="货币类型"/>
                <w:tag w:val="货币类型"/>
                <w:id w:val="-328133273"/>
                <w:lock w:val="sdtLocked"/>
                <w:placeholder>
                  <w:docPart w:val="B1CFB67400A74C9D898C8CD350F6371C"/>
                </w:placeholder>
                <w:text/>
              </w:sdtPr>
              <w:sdtEndPr/>
              <w:sdtContent>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sdtContent>
            </w:sdt>
            <w:sdt>
              <w:sdtPr>
                <w:rPr>
                  <w:rFonts w:asciiTheme="minorEastAsia" w:eastAsiaTheme="minorEastAsia" w:hAnsiTheme="minorEastAsia"/>
                  <w:color w:val="000000" w:themeColor="text1"/>
                  <w:szCs w:val="21"/>
                </w:rPr>
                <w:alias w:val="百分比"/>
                <w:tag w:val="百分比"/>
                <w:id w:val="-226924467"/>
                <w:lock w:val="sdtLocked"/>
                <w:placeholder>
                  <w:docPart w:val="934BA2F0D5F94D359E000CBB9A1A5558"/>
                </w:placeholder>
                <w:text/>
              </w:sdtPr>
              <w:sdtEndPr/>
              <w:sdtContent>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sdtContent>
            </w:sdt>
            <w:sdt>
              <w:sdtPr>
                <w:rPr>
                  <w:rFonts w:asciiTheme="minorEastAsia" w:eastAsiaTheme="minorEastAsia" w:hAnsiTheme="minorEastAsia"/>
                  <w:color w:val="000000" w:themeColor="text1"/>
                  <w:szCs w:val="21"/>
                </w:rPr>
                <w:alias w:val="货币类型"/>
                <w:tag w:val="货币类型"/>
                <w:id w:val="-795297283"/>
                <w:lock w:val="sdtLocked"/>
                <w:placeholder>
                  <w:docPart w:val="7074E7B5C2B84CAE81CA3CA21C308652"/>
                </w:placeholder>
                <w:text/>
              </w:sdtPr>
              <w:sdtEndPr/>
              <w:sdtContent>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sdtContent>
            </w:sdt>
            <w:sdt>
              <w:sdtPr>
                <w:rPr>
                  <w:rFonts w:asciiTheme="minorEastAsia" w:eastAsiaTheme="minorEastAsia" w:hAnsiTheme="minorEastAsia"/>
                  <w:color w:val="000000" w:themeColor="text1"/>
                  <w:szCs w:val="21"/>
                </w:rPr>
                <w:alias w:val="百分比"/>
                <w:tag w:val="百分比"/>
                <w:id w:val="-532571418"/>
                <w:lock w:val="sdtLocked"/>
                <w:placeholder>
                  <w:docPart w:val="1154392415FB4B919BFD65E63F856194"/>
                </w:placeholder>
                <w:text/>
              </w:sdtPr>
              <w:sdtEndPr/>
              <w:sdtContent>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sdt>
          <w:sdtPr>
            <w:rPr>
              <w:rFonts w:asciiTheme="minorEastAsia" w:eastAsiaTheme="minorEastAsia" w:hAnsiTheme="minorEastAsia" w:hint="eastAsia"/>
              <w:color w:val="000000" w:themeColor="text1"/>
              <w:szCs w:val="21"/>
            </w:rPr>
            <w:id w:val="1876033071"/>
            <w:lock w:val="sdtLocked"/>
            <w:placeholder>
              <w:docPart w:val="0A6E40495EAA45DD8FBDFED52F74337E"/>
            </w:placeholder>
          </w:sdtPr>
          <w:sdtEndPr/>
          <w:sdtContent>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sdt>
          <w:sdtPr>
            <w:rPr>
              <w:rFonts w:asciiTheme="minorEastAsia" w:eastAsiaTheme="minorEastAsia" w:hAnsiTheme="minorEastAsia"/>
              <w:color w:val="000000" w:themeColor="text1"/>
              <w:szCs w:val="21"/>
            </w:rPr>
            <w:alias w:val="货币类型"/>
            <w:tag w:val="货币类型"/>
            <w:id w:val="744767344"/>
            <w:lock w:val="sdtLocked"/>
            <w:placeholder>
              <w:docPart w:val="BE38666BEB5849ACA984E20FB817786B"/>
            </w:placeholder>
            <w:dataBinding w:prefixMappings="xmlns:ns0='http://wwww.hallomagic.com/xbrl/consistency' xmlns:ns1='consistency' " w:xpath="/ns0:xbrlConsistency[1]/ns1:ccConsistency[1]/ns1:ccSign_CashFlowsFromUsedInOperatingActivitiesneeq_duration_T[1]" w:storeItemID="{F4D0B5B3-0ED3-42BC-86D1-6C8AD37804FE}"/>
            <w:text/>
          </w:sdtPr>
          <w:sdtEndPr/>
          <w:sdtContent>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sdtContent>
        </w:sdt>
        <w:sdt>
          <w:sdtPr>
            <w:rPr>
              <w:rFonts w:asciiTheme="minorEastAsia" w:eastAsiaTheme="minorEastAsia" w:hAnsiTheme="minorEastAsia"/>
              <w:color w:val="000000" w:themeColor="text1"/>
              <w:szCs w:val="21"/>
            </w:rPr>
            <w:alias w:val="货币类型"/>
            <w:tag w:val="货币类型"/>
            <w:id w:val="2147318599"/>
            <w:lock w:val="sdtLocked"/>
            <w:placeholder>
              <w:docPart w:val="822576440188493F840AC381DBCAD263"/>
            </w:placeholder>
            <w:dataBinding w:prefixMappings="xmlns:ns0='http://wwww.hallomagic.com/xbrl/consistency' xmlns:ns1='consistency' " w:xpath="/ns0:xbrlConsistency[1]/ns1:ccConsistency[1]/ns1:ccSign_CashFlowsFromUsedInOperatingActivitiesneeq_duration_T-1[1]" w:storeItemID="{F4D0B5B3-0ED3-42BC-86D1-6C8AD37804FE}"/>
            <w:text/>
          </w:sdtPr>
          <w:sdtEndPr/>
          <w:sdtContent>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sdtContent>
        </w:sdt>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sdt>
          <w:sdtPr>
            <w:rPr>
              <w:rFonts w:asciiTheme="minorEastAsia" w:eastAsiaTheme="minorEastAsia" w:hAnsiTheme="minorEastAsia"/>
              <w:color w:val="000000" w:themeColor="text1"/>
              <w:szCs w:val="21"/>
            </w:rPr>
            <w:alias w:val="货币类型"/>
            <w:tag w:val="货币类型"/>
            <w:id w:val="332884927"/>
            <w:lock w:val="sdtLocked"/>
            <w:placeholder>
              <w:docPart w:val="73F05FB5A3CE4897B6951A447C70F59A"/>
            </w:placeholder>
            <w:dataBinding w:prefixMappings="xmlns:ns0='http://wwww.hallomagic.com/xbrl/consistency' xmlns:ns1='consistency' " w:xpath="/ns0:xbrlConsistency[1]/ns1:ccConsistency[1]/ns1:ccSign_CashFlowsFromUsedInInvestingActivitiesneeq_duration_T[1]" w:storeItemID="{F4D0B5B3-0ED3-42BC-86D1-6C8AD37804FE}"/>
            <w:text/>
          </w:sdtPr>
          <w:sdtEndPr/>
          <w:sdtContent>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sdtContent>
        </w:sdt>
        <w:sdt>
          <w:sdtPr>
            <w:rPr>
              <w:rFonts w:asciiTheme="minorEastAsia" w:eastAsiaTheme="minorEastAsia" w:hAnsiTheme="minorEastAsia"/>
              <w:color w:val="000000" w:themeColor="text1"/>
              <w:szCs w:val="21"/>
            </w:rPr>
            <w:alias w:val="货币类型"/>
            <w:tag w:val="货币类型"/>
            <w:id w:val="1828781657"/>
            <w:lock w:val="sdtLocked"/>
            <w:placeholder>
              <w:docPart w:val="8B6A7AF134BC41D4B396CFF02036A6D1"/>
            </w:placeholder>
            <w:dataBinding w:prefixMappings="xmlns:ns0='http://wwww.hallomagic.com/xbrl/consistency' xmlns:ns1='consistency' " w:xpath="/ns0:xbrlConsistency[1]/ns1:ccConsistency[1]/ns1:ccSign_CashFlowsFromUsedInInvestingActivitiesneeq_duration_T-1[1]" w:storeItemID="{F4D0B5B3-0ED3-42BC-86D1-6C8AD37804FE}"/>
            <w:text/>
          </w:sdtPr>
          <w:sdtEndPr/>
          <w:sdtContent>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sdtContent>
        </w:sdt>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sdt>
          <w:sdtPr>
            <w:rPr>
              <w:rFonts w:asciiTheme="minorEastAsia" w:eastAsiaTheme="minorEastAsia" w:hAnsiTheme="minorEastAsia"/>
              <w:color w:val="000000" w:themeColor="text1"/>
              <w:szCs w:val="21"/>
            </w:rPr>
            <w:alias w:val="货币类型"/>
            <w:tag w:val="货币类型"/>
            <w:id w:val="320166198"/>
            <w:lock w:val="sdtLocked"/>
            <w:placeholder>
              <w:docPart w:val="E55A1BA1D17F4F289BB32E4FD67E5DBE"/>
            </w:placeholder>
            <w:dataBinding w:prefixMappings="xmlns:ns0='http://wwww.hallomagic.com/xbrl/consistency' xmlns:ns1='consistency' " w:xpath="/ns0:xbrlConsistency[1]/ns1:ccConsistency[1]/ns1:ccSign_CashFlowsFromUsedInFinancingActivitiesneeq_duration_T[1]" w:storeItemID="{F4D0B5B3-0ED3-42BC-86D1-6C8AD37804FE}"/>
            <w:text/>
          </w:sdtPr>
          <w:sdtEndPr/>
          <w:sdtContent>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sdtContent>
        </w:sdt>
        <w:sdt>
          <w:sdtPr>
            <w:rPr>
              <w:rFonts w:asciiTheme="minorEastAsia" w:eastAsiaTheme="minorEastAsia" w:hAnsiTheme="minorEastAsia"/>
              <w:color w:val="000000" w:themeColor="text1"/>
              <w:szCs w:val="21"/>
            </w:rPr>
            <w:alias w:val="货币类型"/>
            <w:tag w:val="货币类型"/>
            <w:id w:val="2143847647"/>
            <w:lock w:val="sdtLocked"/>
            <w:placeholder>
              <w:docPart w:val="B7F8D37047A847518004042CC7D28CC7"/>
            </w:placeholder>
            <w:dataBinding w:prefixMappings="xmlns:ns0='http://wwww.hallomagic.com/xbrl/consistency' xmlns:ns1='consistency' " w:xpath="/ns0:xbrlConsistency[1]/ns1:ccConsistency[1]/ns1:ccSign_CashFlowsFromUsedInFinancingActivitiesneeq_duration_T-1[1]" w:storeItemID="{F4D0B5B3-0ED3-42BC-86D1-6C8AD37804FE}"/>
            <w:text/>
          </w:sdtPr>
          <w:sdtEndPr/>
          <w:sdtContent>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sdtContent>
        </w:sdt>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sdt>
            <w:sdtPr>
              <w:rPr>
                <w:rFonts w:asciiTheme="minorEastAsia" w:eastAsiaTheme="minorEastAsia" w:hAnsiTheme="minorEastAsia" w:hint="eastAsia"/>
                <w:color w:val="000000" w:themeColor="text1"/>
                <w:szCs w:val="21"/>
              </w:rPr>
              <w:id w:val="1825083707"/>
              <w:lock w:val="sdtLocked"/>
              <w:placeholder>
                <w:docPart w:val="9D866D97E0F64966A9FA06BE7AEE2C19"/>
              </w:placeholder>
            </w:sdtPr>
            <w:sdtEndPr/>
            <w:sdtContent>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sdt>
        <w:sdtPr>
          <w:rPr>
            <w:rFonts w:asciiTheme="minorEastAsia" w:eastAsiaTheme="minorEastAsia" w:hAnsiTheme="minorEastAsia"/>
            <w:color w:val="000000" w:themeColor="text1"/>
            <w:szCs w:val="21"/>
          </w:rPr>
          <w:id w:val="-1513909607"/>
          <w:lock w:val="sdtLocked"/>
          <w:placeholder>
            <w:docPart w:val="9FDA9966BEC742E8919285E305FF0D72"/>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687565925"/>
                <w:lock w:val="sdtLocked"/>
                <w:placeholder>
                  <w:docPart w:val="1D461C995A57495CB32F4F4362A25AA6"/>
                </w:placeholder>
                <w:text/>
              </w:sdtPr>
              <w:sdtEndPr>
                <w:rPr>
                  <w:rFonts w:hint="eastAsia"/>
                </w:rPr>
              </w:sdtEndPr>
              <w:sdtContent>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id w:val="245226089"/>
                <w:lock w:val="sdtLocked"/>
                <w:placeholder>
                  <w:docPart w:val="117EC45FFF384BF59A5618BEBD375279"/>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sdtContent>
            </w:sdt>
            <w:sdt>
              <w:sdtPr>
                <w:rPr>
                  <w:rFonts w:asciiTheme="minorEastAsia" w:eastAsiaTheme="minorEastAsia" w:hAnsiTheme="minorEastAsia"/>
                  <w:color w:val="000000" w:themeColor="text1"/>
                  <w:szCs w:val="21"/>
                </w:rPr>
                <w:alias w:val="货币类型"/>
                <w:tag w:val="货币类型"/>
                <w:id w:val="1753000512"/>
                <w:lock w:val="sdtLocked"/>
                <w:placeholder>
                  <w:docPart w:val="97BEC9A8BAF34A1DA364BE1D0D379127"/>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sdtContent>
            </w:sdt>
            <w:sdt>
              <w:sdtPr>
                <w:rPr>
                  <w:rFonts w:asciiTheme="minorEastAsia" w:eastAsiaTheme="minorEastAsia" w:hAnsiTheme="minorEastAsia" w:hint="eastAsia"/>
                  <w:color w:val="000000" w:themeColor="text1"/>
                  <w:szCs w:val="21"/>
                </w:rPr>
                <w:alias w:val="百分比"/>
                <w:tag w:val="百分比"/>
                <w:id w:val="-1069576974"/>
                <w:lock w:val="sdtLocked"/>
                <w:placeholder>
                  <w:docPart w:val="38D066B7F49B46DFBB11883DD3B5130E"/>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sdtContent>
            </w:sdt>
            <w:sdt>
              <w:sdtPr>
                <w:rPr>
                  <w:rFonts w:asciiTheme="minorEastAsia" w:eastAsiaTheme="minorEastAsia" w:hAnsiTheme="minorEastAsia"/>
                  <w:color w:val="000000" w:themeColor="text1"/>
                  <w:szCs w:val="21"/>
                </w:rPr>
                <w:id w:val="2076706117"/>
                <w:lock w:val="sdtLocked"/>
                <w:placeholder>
                  <w:docPart w:val="6AE9E2D0CD0A4E33AC655E581136848D"/>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596316222"/>
          <w:lock w:val="sdtLocked"/>
          <w:placeholder>
            <w:docPart w:val="15365601464C43ACA816095C5F99742B"/>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636799149"/>
                <w:lock w:val="sdtLocked"/>
                <w:placeholder>
                  <w:docPart w:val="FF69AD20A060476E8BC3AB7D90489F5A"/>
                </w:placeholder>
                <w:text/>
              </w:sdtPr>
              <w:sdtEndPr>
                <w:rPr>
                  <w:rFonts w:hint="eastAsia"/>
                </w:rPr>
              </w:sdtEndPr>
              <w:sdtContent>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id w:val="-1188135015"/>
                <w:lock w:val="sdtLocked"/>
                <w:placeholder>
                  <w:docPart w:val="D6569C7CAFE4435C98B69094BD701B60"/>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sdtContent>
            </w:sdt>
            <w:sdt>
              <w:sdtPr>
                <w:rPr>
                  <w:rFonts w:asciiTheme="minorEastAsia" w:eastAsiaTheme="minorEastAsia" w:hAnsiTheme="minorEastAsia"/>
                  <w:color w:val="000000" w:themeColor="text1"/>
                  <w:szCs w:val="21"/>
                </w:rPr>
                <w:alias w:val="货币类型"/>
                <w:tag w:val="货币类型"/>
                <w:id w:val="2057510174"/>
                <w:lock w:val="sdtLocked"/>
                <w:placeholder>
                  <w:docPart w:val="A249B7D06D39466CBA085CDB0A732151"/>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sdtContent>
            </w:sdt>
            <w:sdt>
              <w:sdtPr>
                <w:rPr>
                  <w:rFonts w:asciiTheme="minorEastAsia" w:eastAsiaTheme="minorEastAsia" w:hAnsiTheme="minorEastAsia" w:hint="eastAsia"/>
                  <w:color w:val="000000" w:themeColor="text1"/>
                  <w:szCs w:val="21"/>
                </w:rPr>
                <w:alias w:val="百分比"/>
                <w:tag w:val="百分比"/>
                <w:id w:val="1167211040"/>
                <w:lock w:val="sdtLocked"/>
                <w:placeholder>
                  <w:docPart w:val="D81166C1DBFD494B99F8CB8C7209EFD9"/>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sdtContent>
            </w:sdt>
            <w:sdt>
              <w:sdtPr>
                <w:rPr>
                  <w:rFonts w:asciiTheme="minorEastAsia" w:eastAsiaTheme="minorEastAsia" w:hAnsiTheme="minorEastAsia"/>
                  <w:color w:val="000000" w:themeColor="text1"/>
                  <w:szCs w:val="21"/>
                </w:rPr>
                <w:id w:val="612637486"/>
                <w:lock w:val="sdtLocked"/>
                <w:placeholder>
                  <w:docPart w:val="9FCD0DE50B4A404CA687D9CC2CCE67D4"/>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45498064"/>
          <w:lock w:val="sdtLocked"/>
          <w:placeholder>
            <w:docPart w:val="673E75C1DBA04206A8D337E3CA71ACFA"/>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220257114"/>
                <w:lock w:val="sdtLocked"/>
                <w:placeholder>
                  <w:docPart w:val="F4118C1B6D994DDAA936391F9C8FB6C9"/>
                </w:placeholder>
                <w:text/>
              </w:sdtPr>
              <w:sdtEndPr>
                <w:rPr>
                  <w:rFonts w:hint="eastAsia"/>
                </w:rPr>
              </w:sdtEndPr>
              <w:sdtContent>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sdtContent>
            </w:sdt>
            <w:sdt>
              <w:sdtPr>
                <w:rPr>
                  <w:rFonts w:asciiTheme="minorEastAsia" w:eastAsiaTheme="minorEastAsia" w:hAnsiTheme="minorEastAsia"/>
                  <w:color w:val="000000" w:themeColor="text1"/>
                  <w:szCs w:val="21"/>
                </w:rPr>
                <w:id w:val="1942183871"/>
                <w:lock w:val="sdtLocked"/>
                <w:placeholder>
                  <w:docPart w:val="090564F634A8430C828C2EB7F0234EF4"/>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sdtContent>
            </w:sdt>
            <w:sdt>
              <w:sdtPr>
                <w:rPr>
                  <w:rFonts w:asciiTheme="minorEastAsia" w:eastAsiaTheme="minorEastAsia" w:hAnsiTheme="minorEastAsia"/>
                  <w:color w:val="000000" w:themeColor="text1"/>
                  <w:szCs w:val="21"/>
                </w:rPr>
                <w:alias w:val="货币类型"/>
                <w:tag w:val="货币类型"/>
                <w:id w:val="1815445404"/>
                <w:lock w:val="sdtLocked"/>
                <w:placeholder>
                  <w:docPart w:val="E94E8FA9A5F04C6FA10FC1343E445BD4"/>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sdtContent>
            </w:sdt>
            <w:sdt>
              <w:sdtPr>
                <w:rPr>
                  <w:rFonts w:asciiTheme="minorEastAsia" w:eastAsiaTheme="minorEastAsia" w:hAnsiTheme="minorEastAsia" w:hint="eastAsia"/>
                  <w:color w:val="000000" w:themeColor="text1"/>
                  <w:szCs w:val="21"/>
                </w:rPr>
                <w:alias w:val="百分比"/>
                <w:tag w:val="百分比"/>
                <w:id w:val="-290053885"/>
                <w:lock w:val="sdtLocked"/>
                <w:placeholder>
                  <w:docPart w:val="ECA0C01F8F95421BB308356CA8BD0BF0"/>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sdtContent>
            </w:sdt>
            <w:sdt>
              <w:sdtPr>
                <w:rPr>
                  <w:rFonts w:asciiTheme="minorEastAsia" w:eastAsiaTheme="minorEastAsia" w:hAnsiTheme="minorEastAsia"/>
                  <w:color w:val="000000" w:themeColor="text1"/>
                  <w:szCs w:val="21"/>
                </w:rPr>
                <w:id w:val="-1389646002"/>
                <w:lock w:val="sdtLocked"/>
                <w:placeholder>
                  <w:docPart w:val="9B85386EA32B47948E4040802D40395E"/>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096247860"/>
          <w:lock w:val="sdtLocked"/>
          <w:placeholder>
            <w:docPart w:val="DFAAEE85ED6D47E8B808C654E52815F4"/>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93896246"/>
                <w:lock w:val="sdtLocked"/>
                <w:placeholder>
                  <w:docPart w:val="6C56EDC429DA408E99A1C1AD1D4A3605"/>
                </w:placeholder>
                <w:text/>
              </w:sdtPr>
              <w:sdtEndPr>
                <w:rPr>
                  <w:rFonts w:hint="eastAsia"/>
                </w:rPr>
              </w:sdtEndPr>
              <w:sdtContent>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sdtContent>
            </w:sdt>
            <w:sdt>
              <w:sdtPr>
                <w:rPr>
                  <w:rFonts w:asciiTheme="minorEastAsia" w:eastAsiaTheme="minorEastAsia" w:hAnsiTheme="minorEastAsia"/>
                  <w:color w:val="000000" w:themeColor="text1"/>
                  <w:szCs w:val="21"/>
                </w:rPr>
                <w:id w:val="1066687192"/>
                <w:lock w:val="sdtLocked"/>
                <w:placeholder>
                  <w:docPart w:val="B3022EA90F4E4180A63781958BFF3CFF"/>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sdtContent>
            </w:sdt>
            <w:sdt>
              <w:sdtPr>
                <w:rPr>
                  <w:rFonts w:asciiTheme="minorEastAsia" w:eastAsiaTheme="minorEastAsia" w:hAnsiTheme="minorEastAsia"/>
                  <w:color w:val="000000" w:themeColor="text1"/>
                  <w:szCs w:val="21"/>
                </w:rPr>
                <w:alias w:val="货币类型"/>
                <w:tag w:val="货币类型"/>
                <w:id w:val="2012324450"/>
                <w:lock w:val="sdtLocked"/>
                <w:placeholder>
                  <w:docPart w:val="B6ED6BBE825B4C4FA2039CAD9F0C5C23"/>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sdtContent>
            </w:sdt>
            <w:sdt>
              <w:sdtPr>
                <w:rPr>
                  <w:rFonts w:asciiTheme="minorEastAsia" w:eastAsiaTheme="minorEastAsia" w:hAnsiTheme="minorEastAsia" w:hint="eastAsia"/>
                  <w:color w:val="000000" w:themeColor="text1"/>
                  <w:szCs w:val="21"/>
                </w:rPr>
                <w:alias w:val="百分比"/>
                <w:tag w:val="百分比"/>
                <w:id w:val="-446006636"/>
                <w:lock w:val="sdtLocked"/>
                <w:placeholder>
                  <w:docPart w:val="065CB059CB4849B89AA881E3631ED67F"/>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sdtContent>
            </w:sdt>
            <w:sdt>
              <w:sdtPr>
                <w:rPr>
                  <w:rFonts w:asciiTheme="minorEastAsia" w:eastAsiaTheme="minorEastAsia" w:hAnsiTheme="minorEastAsia"/>
                  <w:color w:val="000000" w:themeColor="text1"/>
                  <w:szCs w:val="21"/>
                </w:rPr>
                <w:id w:val="-430441356"/>
                <w:lock w:val="sdtLocked"/>
                <w:placeholder>
                  <w:docPart w:val="4368B18BEC5646C6B7852E5EFA8DBE58"/>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40973474"/>
          <w:lock w:val="sdtLocked"/>
          <w:placeholder>
            <w:docPart w:val="C9DA055F78EA4BD0A65C88189882185E"/>
          </w:placeholder>
        </w:sdtPr>
        <w:sdtEndPr/>
        <w:sdtContent>
          <w:tr w:rsidR="00342D94" w:rsidRPr="00451B61" w:rsidTr="000053B3">
            <w:trPr>
              <w:jc w:val="center"/>
            </w:trPr>
            <w:sdt>
              <w:sdtPr>
                <w:rPr>
                  <w:rFonts w:asciiTheme="minorEastAsia" w:eastAsiaTheme="minorEastAsia" w:hAnsiTheme="minorEastAsia"/>
                  <w:color w:val="000000" w:themeColor="text1"/>
                  <w:szCs w:val="21"/>
                </w:rPr>
                <w:id w:val="1941111687"/>
                <w:lock w:val="sdtLocked"/>
                <w:placeholder>
                  <w:docPart w:val="02C5E24642894E429D7FF63E8158FC29"/>
                </w:placeholder>
                <w:text/>
              </w:sdtPr>
              <w:sdtEndPr>
                <w:rPr>
                  <w:rFonts w:hint="eastAsia"/>
                </w:rPr>
              </w:sdtEndPr>
              <w:sdtContent>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id w:val="-1498109007"/>
                <w:lock w:val="sdtLocked"/>
                <w:placeholder>
                  <w:docPart w:val="60C60355C0E34E45B3CE05B6325406F6"/>
                </w:placeholder>
                <w:text/>
              </w:sdtPr>
              <w:sdtEndPr/>
              <w:sdtContent>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sdtContent>
            </w:sdt>
            <w:sdt>
              <w:sdtPr>
                <w:rPr>
                  <w:rFonts w:asciiTheme="minorEastAsia" w:eastAsiaTheme="minorEastAsia" w:hAnsiTheme="minorEastAsia"/>
                  <w:color w:val="000000" w:themeColor="text1"/>
                  <w:szCs w:val="21"/>
                </w:rPr>
                <w:alias w:val="货币类型"/>
                <w:tag w:val="货币类型"/>
                <w:id w:val="-11837205"/>
                <w:lock w:val="sdtLocked"/>
                <w:placeholder>
                  <w:docPart w:val="B6D18F7445B043B986ACF4326071E7DE"/>
                </w:placeholder>
                <w:text/>
              </w:sdtPr>
              <w:sdtEndPr/>
              <w:sdtContent>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sdtContent>
            </w:sdt>
            <w:sdt>
              <w:sdtPr>
                <w:rPr>
                  <w:rFonts w:asciiTheme="minorEastAsia" w:eastAsiaTheme="minorEastAsia" w:hAnsiTheme="minorEastAsia" w:hint="eastAsia"/>
                  <w:color w:val="000000" w:themeColor="text1"/>
                  <w:szCs w:val="21"/>
                </w:rPr>
                <w:alias w:val="百分比"/>
                <w:tag w:val="百分比"/>
                <w:id w:val="1573843146"/>
                <w:lock w:val="sdtLocked"/>
                <w:placeholder>
                  <w:docPart w:val="56E89F9B27404D43BFD8AB62E536F16D"/>
                </w:placeholder>
                <w:text/>
              </w:sdtPr>
              <w:sdtEndPr/>
              <w:sdtContent>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sdtContent>
            </w:sdt>
            <w:sdt>
              <w:sdtPr>
                <w:rPr>
                  <w:rFonts w:asciiTheme="minorEastAsia" w:eastAsiaTheme="minorEastAsia" w:hAnsiTheme="minorEastAsia"/>
                  <w:color w:val="000000" w:themeColor="text1"/>
                  <w:szCs w:val="21"/>
                </w:rPr>
                <w:id w:val="-780108736"/>
                <w:lock w:val="sdtLocked"/>
                <w:placeholder>
                  <w:docPart w:val="A66CDF4AC04B411380B5582255338F8C"/>
                </w:placeholder>
                <w:dropDownList>
                  <w:listItem w:displayText="是" w:value="true"/>
                  <w:listItem w:displayText="否" w:value="false"/>
                </w:dropDownList>
              </w:sdtPr>
              <w:sdtEndPr/>
              <w:sdtContent>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sdt>
          <w:sdtPr>
            <w:rPr>
              <w:rFonts w:asciiTheme="minorEastAsia" w:eastAsiaTheme="minorEastAsia" w:hAnsiTheme="minorEastAsia"/>
              <w:color w:val="000000" w:themeColor="text1"/>
              <w:szCs w:val="21"/>
            </w:rPr>
            <w:alias w:val="货币类型"/>
            <w:tag w:val="货币类型"/>
            <w:id w:val="1512259204"/>
            <w:lock w:val="sdtLocked"/>
            <w:placeholder>
              <w:docPart w:val="C03C4D4BD0E4426FB04347F6FCAAFE24"/>
            </w:placeholder>
            <w:text/>
          </w:sdtPr>
          <w:sdtEndPr/>
          <w:sdtContent>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sdtContent>
        </w:sdt>
        <w:sdt>
          <w:sdtPr>
            <w:rPr>
              <w:rFonts w:ascii="宋体" w:hAnsi="宋体" w:cs="宋体"/>
              <w:color w:val="000000"/>
              <w:kern w:val="0"/>
              <w:szCs w:val="21"/>
            </w:rPr>
            <w:alias w:val="百分比"/>
            <w:tag w:val="百分比"/>
            <w:id w:val="1055583182"/>
            <w:lock w:val="sdtLocked"/>
            <w:placeholder>
              <w:docPart w:val="2E91A94EC6CB4A32A02D7D902BCB1805"/>
            </w:placeholder>
            <w:text/>
          </w:sdtPr>
          <w:sdtEndPr/>
          <w:sdtContent>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sdtContent>
        </w:sdt>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sdt>
        <w:sdtPr>
          <w:rPr>
            <w:rFonts w:asciiTheme="minorEastAsia" w:eastAsiaTheme="minorEastAsia" w:hAnsiTheme="minorEastAsia"/>
            <w:color w:val="000000" w:themeColor="text1"/>
            <w:szCs w:val="21"/>
          </w:rPr>
          <w:id w:val="551819904"/>
          <w:lock w:val="sdtLocked"/>
          <w:placeholder>
            <w:docPart w:val="3FAC4D832CAD4C2D8FF19731C5547479"/>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447164781"/>
                <w:lock w:val="sdtLocked"/>
                <w:placeholder>
                  <w:docPart w:val="63F261D09CA3431082428BC61AE4B6BA"/>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id w:val="1178087378"/>
                <w:lock w:val="sdtLocked"/>
                <w:placeholder>
                  <w:docPart w:val="4BDFF4A55B044474A1D09D94A944ADF1"/>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sdtContent>
            </w:sdt>
            <w:sdt>
              <w:sdtPr>
                <w:rPr>
                  <w:rFonts w:asciiTheme="minorEastAsia" w:eastAsiaTheme="minorEastAsia" w:hAnsiTheme="minorEastAsia"/>
                  <w:color w:val="000000" w:themeColor="text1"/>
                  <w:szCs w:val="21"/>
                </w:rPr>
                <w:alias w:val="货币类型"/>
                <w:tag w:val="货币类型"/>
                <w:id w:val="-498892949"/>
                <w:lock w:val="sdtLocked"/>
                <w:placeholder>
                  <w:docPart w:val="75C46F3CD3EE4153996539FA87D80F67"/>
                </w:placeholder>
                <w:text/>
              </w:sdtPr>
              <w:sdtEndPr/>
              <w:sdtContent>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sdtContent>
            </w:sdt>
            <w:sdt>
              <w:sdtPr>
                <w:rPr>
                  <w:rFonts w:asciiTheme="minorEastAsia" w:eastAsiaTheme="minorEastAsia" w:hAnsiTheme="minorEastAsia"/>
                  <w:color w:val="000000" w:themeColor="text1"/>
                  <w:szCs w:val="21"/>
                </w:rPr>
                <w:alias w:val="百分比"/>
                <w:tag w:val="百分比"/>
                <w:id w:val="-2129066959"/>
                <w:lock w:val="sdtLocked"/>
                <w:placeholder>
                  <w:docPart w:val="97769C4DD1AC4E82BD22A6C6EFA1FA5C"/>
                </w:placeholder>
                <w:text/>
              </w:sdtPr>
              <w:sdtEndPr/>
              <w:sdtContent>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sdtContent>
            </w:sdt>
            <w:sdt>
              <w:sdtPr>
                <w:rPr>
                  <w:rFonts w:asciiTheme="minorEastAsia" w:eastAsiaTheme="minorEastAsia" w:hAnsiTheme="minorEastAsia"/>
                  <w:color w:val="000000" w:themeColor="text1"/>
                  <w:szCs w:val="21"/>
                </w:rPr>
                <w:id w:val="189662835"/>
                <w:lock w:val="sdtLocked"/>
                <w:placeholder>
                  <w:docPart w:val="A876CB0B276942B9AF510C44E98D1950"/>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837193537"/>
          <w:lock w:val="sdtLocked"/>
          <w:placeholder>
            <w:docPart w:val="DC703AB1219E4A619C087E50D75BFE4D"/>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947729840"/>
                <w:lock w:val="sdtLocked"/>
                <w:placeholder>
                  <w:docPart w:val="5CE509978DB24F4F9D764270EC296F46"/>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id w:val="1902239741"/>
                <w:lock w:val="sdtLocked"/>
                <w:placeholder>
                  <w:docPart w:val="AA7E0A445E0B424197BD4E334EE7E723"/>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sdtContent>
            </w:sdt>
            <w:sdt>
              <w:sdtPr>
                <w:rPr>
                  <w:rFonts w:asciiTheme="minorEastAsia" w:eastAsiaTheme="minorEastAsia" w:hAnsiTheme="minorEastAsia"/>
                  <w:color w:val="000000" w:themeColor="text1"/>
                  <w:szCs w:val="21"/>
                </w:rPr>
                <w:alias w:val="货币类型"/>
                <w:tag w:val="货币类型"/>
                <w:id w:val="1753389477"/>
                <w:lock w:val="sdtLocked"/>
                <w:placeholder>
                  <w:docPart w:val="0251C4267F2F41D0A5ADA25CCA7C2AC7"/>
                </w:placeholder>
                <w:text/>
              </w:sdtPr>
              <w:sdtEndPr/>
              <w:sdtContent>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sdtContent>
            </w:sdt>
            <w:sdt>
              <w:sdtPr>
                <w:rPr>
                  <w:rFonts w:asciiTheme="minorEastAsia" w:eastAsiaTheme="minorEastAsia" w:hAnsiTheme="minorEastAsia"/>
                  <w:color w:val="000000" w:themeColor="text1"/>
                  <w:szCs w:val="21"/>
                </w:rPr>
                <w:alias w:val="百分比"/>
                <w:tag w:val="百分比"/>
                <w:id w:val="-1201094435"/>
                <w:lock w:val="sdtLocked"/>
                <w:placeholder>
                  <w:docPart w:val="B2C0FF8549604EDBB9B5D61F54F591DF"/>
                </w:placeholder>
                <w:text/>
              </w:sdtPr>
              <w:sdtEndPr/>
              <w:sdtContent>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sdtContent>
            </w:sdt>
            <w:sdt>
              <w:sdtPr>
                <w:rPr>
                  <w:rFonts w:asciiTheme="minorEastAsia" w:eastAsiaTheme="minorEastAsia" w:hAnsiTheme="minorEastAsia"/>
                  <w:color w:val="000000" w:themeColor="text1"/>
                  <w:szCs w:val="21"/>
                </w:rPr>
                <w:id w:val="1023828376"/>
                <w:lock w:val="sdtLocked"/>
                <w:placeholder>
                  <w:docPart w:val="A82F97479DFA4058B800B7FC1CDDA867"/>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127612119"/>
          <w:lock w:val="sdtLocked"/>
          <w:placeholder>
            <w:docPart w:val="7C7C321A4FFD4FA38E3D9F00C126070A"/>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895124755"/>
                <w:lock w:val="sdtLocked"/>
                <w:placeholder>
                  <w:docPart w:val="C5AE2AB67925401B931EA3D01A95C540"/>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sdtContent>
            </w:sdt>
            <w:sdt>
              <w:sdtPr>
                <w:rPr>
                  <w:rFonts w:asciiTheme="minorEastAsia" w:eastAsiaTheme="minorEastAsia" w:hAnsiTheme="minorEastAsia"/>
                  <w:color w:val="000000" w:themeColor="text1"/>
                  <w:szCs w:val="21"/>
                </w:rPr>
                <w:id w:val="677542004"/>
                <w:lock w:val="sdtLocked"/>
                <w:placeholder>
                  <w:docPart w:val="D941DC8F133747F6B6BA7B30B3E08D18"/>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sdtContent>
            </w:sdt>
            <w:sdt>
              <w:sdtPr>
                <w:rPr>
                  <w:rFonts w:asciiTheme="minorEastAsia" w:eastAsiaTheme="minorEastAsia" w:hAnsiTheme="minorEastAsia"/>
                  <w:color w:val="000000" w:themeColor="text1"/>
                  <w:szCs w:val="21"/>
                </w:rPr>
                <w:alias w:val="货币类型"/>
                <w:tag w:val="货币类型"/>
                <w:id w:val="1572471976"/>
                <w:lock w:val="sdtLocked"/>
                <w:placeholder>
                  <w:docPart w:val="4225B233C1ED476BB48C25BD66069BDE"/>
                </w:placeholder>
                <w:text/>
              </w:sdtPr>
              <w:sdtEndPr/>
              <w:sdtContent>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sdtContent>
            </w:sdt>
            <w:sdt>
              <w:sdtPr>
                <w:rPr>
                  <w:rFonts w:asciiTheme="minorEastAsia" w:eastAsiaTheme="minorEastAsia" w:hAnsiTheme="minorEastAsia"/>
                  <w:color w:val="000000" w:themeColor="text1"/>
                  <w:szCs w:val="21"/>
                </w:rPr>
                <w:alias w:val="百分比"/>
                <w:tag w:val="百分比"/>
                <w:id w:val="-668028053"/>
                <w:lock w:val="sdtLocked"/>
                <w:placeholder>
                  <w:docPart w:val="303A027105B54F758F1668B96CB33086"/>
                </w:placeholder>
                <w:text/>
              </w:sdtPr>
              <w:sdtEndPr/>
              <w:sdtContent>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sdtContent>
            </w:sdt>
            <w:sdt>
              <w:sdtPr>
                <w:rPr>
                  <w:rFonts w:asciiTheme="minorEastAsia" w:eastAsiaTheme="minorEastAsia" w:hAnsiTheme="minorEastAsia"/>
                  <w:color w:val="000000" w:themeColor="text1"/>
                  <w:szCs w:val="21"/>
                </w:rPr>
                <w:id w:val="-2032172283"/>
                <w:lock w:val="sdtLocked"/>
                <w:placeholder>
                  <w:docPart w:val="F2E73C89FB1B463A92E6648B1B47538A"/>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219331358"/>
          <w:lock w:val="sdtLocked"/>
          <w:placeholder>
            <w:docPart w:val="B988B53D066942B9B118300095D740F1"/>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028559813"/>
                <w:lock w:val="sdtLocked"/>
                <w:placeholder>
                  <w:docPart w:val="FEBE171293AE4FB694B85C37F007F2E3"/>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sdtContent>
            </w:sdt>
            <w:sdt>
              <w:sdtPr>
                <w:rPr>
                  <w:rFonts w:asciiTheme="minorEastAsia" w:eastAsiaTheme="minorEastAsia" w:hAnsiTheme="minorEastAsia"/>
                  <w:color w:val="000000" w:themeColor="text1"/>
                  <w:szCs w:val="21"/>
                </w:rPr>
                <w:id w:val="2140295259"/>
                <w:lock w:val="sdtLocked"/>
                <w:placeholder>
                  <w:docPart w:val="B5E70A53CC2444619719B2626D116582"/>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sdtContent>
            </w:sdt>
            <w:sdt>
              <w:sdtPr>
                <w:rPr>
                  <w:rFonts w:asciiTheme="minorEastAsia" w:eastAsiaTheme="minorEastAsia" w:hAnsiTheme="minorEastAsia"/>
                  <w:color w:val="000000" w:themeColor="text1"/>
                  <w:szCs w:val="21"/>
                </w:rPr>
                <w:alias w:val="货币类型"/>
                <w:tag w:val="货币类型"/>
                <w:id w:val="120739783"/>
                <w:lock w:val="sdtLocked"/>
                <w:placeholder>
                  <w:docPart w:val="731DA69F406A4A7A90805BAF9A2DF83E"/>
                </w:placeholder>
                <w:text/>
              </w:sdtPr>
              <w:sdtEndPr/>
              <w:sdtContent>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sdtContent>
            </w:sdt>
            <w:sdt>
              <w:sdtPr>
                <w:rPr>
                  <w:rFonts w:asciiTheme="minorEastAsia" w:eastAsiaTheme="minorEastAsia" w:hAnsiTheme="minorEastAsia"/>
                  <w:color w:val="000000" w:themeColor="text1"/>
                  <w:szCs w:val="21"/>
                </w:rPr>
                <w:alias w:val="百分比"/>
                <w:tag w:val="百分比"/>
                <w:id w:val="-1106493852"/>
                <w:lock w:val="sdtLocked"/>
                <w:placeholder>
                  <w:docPart w:val="82D5AFB7916B4C7BB10A368A49709CDA"/>
                </w:placeholder>
                <w:text/>
              </w:sdtPr>
              <w:sdtEndPr/>
              <w:sdtContent>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sdtContent>
            </w:sdt>
            <w:sdt>
              <w:sdtPr>
                <w:rPr>
                  <w:rFonts w:asciiTheme="minorEastAsia" w:eastAsiaTheme="minorEastAsia" w:hAnsiTheme="minorEastAsia"/>
                  <w:color w:val="000000" w:themeColor="text1"/>
                  <w:szCs w:val="21"/>
                </w:rPr>
                <w:id w:val="-825425148"/>
                <w:lock w:val="sdtLocked"/>
                <w:placeholder>
                  <w:docPart w:val="53BB04E16F9C48649FB9B49DBF5BD70F"/>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331839574"/>
          <w:lock w:val="sdtLocked"/>
          <w:placeholder>
            <w:docPart w:val="27921FE33BAE468F94A33FA5B382C44C"/>
          </w:placeholder>
        </w:sdtPr>
        <w:sdtEndPr/>
        <w:sdtContent>
          <w:tr w:rsidR="001B6047" w:rsidRPr="00451B61" w:rsidTr="000053B3">
            <w:trPr>
              <w:jc w:val="center"/>
            </w:trPr>
            <w:sdt>
              <w:sdtPr>
                <w:rPr>
                  <w:rFonts w:asciiTheme="minorEastAsia" w:eastAsiaTheme="minorEastAsia" w:hAnsiTheme="minorEastAsia"/>
                  <w:color w:val="000000" w:themeColor="text1"/>
                  <w:szCs w:val="21"/>
                </w:rPr>
                <w:id w:val="-882553241"/>
                <w:lock w:val="sdtLocked"/>
                <w:placeholder>
                  <w:docPart w:val="1EA0E33C6EEE4233BCCFC1F76442E876"/>
                </w:placeholder>
                <w:text/>
              </w:sdtPr>
              <w:sdtEndPr>
                <w:rPr>
                  <w:rFonts w:hint="eastAsia"/>
                </w:rPr>
              </w:sdtEndPr>
              <w:sdtContent>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id w:val="-1363968495"/>
                <w:lock w:val="sdtLocked"/>
                <w:placeholder>
                  <w:docPart w:val="A17553F046D940159DE5158EDC412874"/>
                </w:placeholder>
                <w:text/>
              </w:sdtPr>
              <w:sdtEndPr/>
              <w:sdtContent>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sdtContent>
            </w:sdt>
            <w:sdt>
              <w:sdtPr>
                <w:rPr>
                  <w:rFonts w:asciiTheme="minorEastAsia" w:eastAsiaTheme="minorEastAsia" w:hAnsiTheme="minorEastAsia"/>
                  <w:color w:val="000000" w:themeColor="text1"/>
                  <w:szCs w:val="21"/>
                </w:rPr>
                <w:alias w:val="货币类型"/>
                <w:tag w:val="货币类型"/>
                <w:id w:val="-133019353"/>
                <w:lock w:val="sdtLocked"/>
                <w:placeholder>
                  <w:docPart w:val="9E35275FBFD34726B2D558AAEB3E9186"/>
                </w:placeholder>
                <w:text/>
              </w:sdtPr>
              <w:sdtEndPr/>
              <w:sdtContent>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sdtContent>
            </w:sdt>
            <w:sdt>
              <w:sdtPr>
                <w:rPr>
                  <w:rFonts w:asciiTheme="minorEastAsia" w:eastAsiaTheme="minorEastAsia" w:hAnsiTheme="minorEastAsia"/>
                  <w:color w:val="000000" w:themeColor="text1"/>
                  <w:szCs w:val="21"/>
                </w:rPr>
                <w:alias w:val="百分比"/>
                <w:tag w:val="百分比"/>
                <w:id w:val="1903405034"/>
                <w:lock w:val="sdtLocked"/>
                <w:placeholder>
                  <w:docPart w:val="9C6E8CCF64F04C0FA0F729C6C4432EC2"/>
                </w:placeholder>
                <w:text/>
              </w:sdtPr>
              <w:sdtEndPr/>
              <w:sdtContent>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sdtContent>
            </w:sdt>
            <w:sdt>
              <w:sdtPr>
                <w:rPr>
                  <w:rFonts w:asciiTheme="minorEastAsia" w:eastAsiaTheme="minorEastAsia" w:hAnsiTheme="minorEastAsia"/>
                  <w:color w:val="000000" w:themeColor="text1"/>
                  <w:szCs w:val="21"/>
                </w:rPr>
                <w:id w:val="-20700220"/>
                <w:lock w:val="sdtLocked"/>
                <w:placeholder>
                  <w:docPart w:val="AD09C542FA8249478E420D1CBEE3C3CD"/>
                </w:placeholder>
                <w:dropDownList>
                  <w:listItem w:displayText="是" w:value="true"/>
                  <w:listItem w:displayText="否" w:value="false"/>
                </w:dropDownList>
              </w:sdtPr>
              <w:sdtEndPr/>
              <w:sdtContent>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sdt>
          <w:sdtPr>
            <w:rPr>
              <w:rFonts w:ascii="宋体" w:hAnsi="宋体" w:cs="宋体"/>
              <w:color w:val="000000"/>
              <w:kern w:val="0"/>
              <w:szCs w:val="21"/>
            </w:rPr>
            <w:alias w:val="货币类型"/>
            <w:tag w:val="货币类型"/>
            <w:id w:val="-1944071426"/>
            <w:lock w:val="sdtLocked"/>
            <w:placeholder>
              <w:docPart w:val="2175CC3F666C4EB78716509D0ABC5D62"/>
            </w:placeholder>
            <w:text/>
          </w:sdtPr>
          <w:sdtEndPr/>
          <w:sdtContent>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sdtContent>
        </w:sdt>
        <w:sdt>
          <w:sdtPr>
            <w:rPr>
              <w:rFonts w:ascii="宋体" w:hAnsi="宋体" w:cs="宋体"/>
              <w:color w:val="000000"/>
              <w:kern w:val="0"/>
              <w:szCs w:val="21"/>
            </w:rPr>
            <w:alias w:val="百分比"/>
            <w:tag w:val="百分比"/>
            <w:id w:val="1988973141"/>
            <w:lock w:val="sdtLocked"/>
            <w:placeholder>
              <w:docPart w:val="C340CAF45BE14A1E8EE45A31F452C643"/>
            </w:placeholder>
            <w:text/>
          </w:sdtPr>
          <w:sdtEndPr/>
          <w:sdtContent>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sdtContent>
        </w:sdt>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sdt>
          <w:sdtPr>
            <w:rPr>
              <w:rFonts w:asciiTheme="minorEastAsia" w:eastAsiaTheme="minorEastAsia" w:hAnsiTheme="minorEastAsia"/>
              <w:color w:val="000000" w:themeColor="text1"/>
              <w:szCs w:val="21"/>
            </w:rPr>
            <w:alias w:val="货币类型"/>
            <w:tag w:val="货币类型"/>
            <w:id w:val="-1460644762"/>
            <w:lock w:val="sdtLocked"/>
            <w:placeholder>
              <w:docPart w:val="2FCCA222AEC043F6A35DB9EEB1878A84"/>
            </w:placeholder>
            <w:text/>
          </w:sdtPr>
          <w:sdtEndPr/>
          <w:sdtContent>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sdtContent>
        </w:sdt>
        <w:sdt>
          <w:sdtPr>
            <w:rPr>
              <w:rFonts w:asciiTheme="minorEastAsia" w:eastAsiaTheme="minorEastAsia" w:hAnsiTheme="minorEastAsia"/>
              <w:color w:val="000000" w:themeColor="text1"/>
              <w:szCs w:val="21"/>
            </w:rPr>
            <w:alias w:val="货币类型"/>
            <w:tag w:val="货币类型"/>
            <w:id w:val="1355308032"/>
            <w:lock w:val="sdtLocked"/>
            <w:placeholder>
              <w:docPart w:val="0ABD268564354E649BC39D81D5801E33"/>
            </w:placeholder>
            <w:text/>
          </w:sdtPr>
          <w:sdtEndPr/>
          <w:sdtContent>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sdtContent>
        </w:sdt>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sdt>
          <w:sdtPr>
            <w:rPr>
              <w:rFonts w:asciiTheme="minorEastAsia" w:eastAsiaTheme="minorEastAsia" w:hAnsiTheme="minorEastAsia"/>
              <w:color w:val="000000" w:themeColor="text1"/>
              <w:szCs w:val="21"/>
            </w:rPr>
            <w:alias w:val="百分比"/>
            <w:tag w:val="百分比"/>
            <w:id w:val="-627011585"/>
            <w:lock w:val="sdtLocked"/>
            <w:placeholder>
              <w:docPart w:val="46BB62E6BAA04B9EA01AD7AEDE919D80"/>
            </w:placeholder>
            <w:text/>
          </w:sdtPr>
          <w:sdtEndPr/>
          <w:sdtContent>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sdtContent>
        </w:sdt>
        <w:sdt>
          <w:sdtPr>
            <w:rPr>
              <w:rFonts w:asciiTheme="minorEastAsia" w:eastAsiaTheme="minorEastAsia" w:hAnsiTheme="minorEastAsia"/>
              <w:color w:val="000000" w:themeColor="text1"/>
              <w:szCs w:val="21"/>
            </w:rPr>
            <w:alias w:val="百分比"/>
            <w:tag w:val="百分比"/>
            <w:id w:val="1762714635"/>
            <w:lock w:val="sdtLocked"/>
            <w:placeholder>
              <w:docPart w:val="599D6D0E01A8421088A179ED4862F4C4"/>
            </w:placeholder>
            <w:text/>
          </w:sdtPr>
          <w:sdtEndPr/>
          <w:sdtContent>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sdt>
          <w:sdtPr>
            <w:rPr>
              <w:rFonts w:asciiTheme="minorEastAsia" w:eastAsiaTheme="minorEastAsia" w:hAnsiTheme="minorEastAsia"/>
              <w:color w:val="000000" w:themeColor="text1"/>
              <w:szCs w:val="21"/>
            </w:rPr>
            <w:alias w:val="货币类型"/>
            <w:tag w:val="货币类型"/>
            <w:id w:val="-2135165646"/>
            <w:lock w:val="sdtLocked"/>
            <w:placeholder>
              <w:docPart w:val="B4C5A12CBE1A4B82AD857835F6C67E8D"/>
            </w:placeholder>
            <w:dataBinding w:prefixMappings="xmlns:ns0='http://wwww.hallomagic.com/xbrl/consistency' xmlns:ns1='consistency' " w:xpath="/ns0:xbrlConsistency[1]/ns1:ccConsistency[1]/ns1:ccSign_BankBalancesAndCash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sdtContent>
        </w:sdt>
        <w:sdt>
          <w:sdtPr>
            <w:rPr>
              <w:rFonts w:asciiTheme="minorEastAsia" w:eastAsiaTheme="minorEastAsia" w:hAnsiTheme="minorEastAsia"/>
              <w:color w:val="000000" w:themeColor="text1"/>
              <w:szCs w:val="21"/>
            </w:rPr>
            <w:alias w:val="百分比"/>
            <w:tag w:val="百分比"/>
            <w:id w:val="1864790209"/>
            <w:lock w:val="sdtLocked"/>
            <w:placeholder>
              <w:docPart w:val="FF2C903E2D444D9E8CFD0D0260FAD526"/>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sdtContent>
        </w:sdt>
        <w:sdt>
          <w:sdtPr>
            <w:rPr>
              <w:rFonts w:asciiTheme="minorEastAsia" w:eastAsiaTheme="minorEastAsia" w:hAnsiTheme="minorEastAsia"/>
              <w:color w:val="000000" w:themeColor="text1"/>
              <w:szCs w:val="21"/>
            </w:rPr>
            <w:alias w:val="百分比"/>
            <w:tag w:val="百分比"/>
            <w:id w:val="1524129343"/>
            <w:lock w:val="sdtLocked"/>
            <w:placeholder>
              <w:docPart w:val="FAC23539BF45415FB48A22843362E36A"/>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sdtContent>
        </w:sdt>
        <w:sdt>
          <w:sdtPr>
            <w:rPr>
              <w:rFonts w:asciiTheme="minorEastAsia" w:eastAsiaTheme="minorEastAsia" w:hAnsiTheme="minorEastAsia"/>
              <w:color w:val="000000" w:themeColor="text1"/>
              <w:szCs w:val="21"/>
            </w:rPr>
            <w:alias w:val="货币类型"/>
            <w:tag w:val="货币类型"/>
            <w:id w:val="-1744628057"/>
            <w:lock w:val="sdtLocked"/>
            <w:placeholder>
              <w:docPart w:val="D64115D8A51B4559814A218BF1A9C0B1"/>
            </w:placeholder>
            <w:dataBinding w:prefixMappings="xmlns:ns0='http://wwww.hallomagic.com/xbrl/consistency' xmlns:ns1='consistency' " w:xpath="/ns0:xbrlConsistency[1]/ns1:ccConsistency[1]/ns1:ccSign_BankBalancesAndCash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sdtContent>
        </w:sdt>
        <w:sdt>
          <w:sdtPr>
            <w:rPr>
              <w:rFonts w:asciiTheme="minorEastAsia" w:eastAsiaTheme="minorEastAsia" w:hAnsiTheme="minorEastAsia"/>
              <w:color w:val="000000" w:themeColor="text1"/>
              <w:szCs w:val="21"/>
            </w:rPr>
            <w:alias w:val="百分比"/>
            <w:tag w:val="百分比"/>
            <w:id w:val="1611313176"/>
            <w:lock w:val="sdtLocked"/>
            <w:placeholder>
              <w:docPart w:val="8DDA4D4D6381403086D2A3B902BCEC12"/>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sdtContent>
        </w:sdt>
        <w:sdt>
          <w:sdtPr>
            <w:rPr>
              <w:rFonts w:asciiTheme="minorEastAsia" w:eastAsiaTheme="minorEastAsia" w:hAnsiTheme="minorEastAsia"/>
              <w:color w:val="000000" w:themeColor="text1"/>
              <w:szCs w:val="21"/>
            </w:rPr>
            <w:alias w:val="百分比"/>
            <w:tag w:val="百分比"/>
            <w:id w:val="-173728684"/>
            <w:lock w:val="sdtLocked"/>
            <w:placeholder>
              <w:docPart w:val="9F3E82C190A74B39845CFD638A4A9AC7"/>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sdtContent>
        </w:sdt>
        <w:sdt>
          <w:sdtPr>
            <w:rPr>
              <w:rFonts w:asciiTheme="minorEastAsia" w:eastAsiaTheme="minorEastAsia" w:hAnsiTheme="minorEastAsia"/>
              <w:color w:val="000000" w:themeColor="text1"/>
              <w:szCs w:val="21"/>
            </w:rPr>
            <w:alias w:val="百分比"/>
            <w:tag w:val="百分比"/>
            <w:id w:val="-781488787"/>
            <w:lock w:val="sdtLocked"/>
            <w:placeholder>
              <w:docPart w:val="2F9158BC7E76445C8B05624E6D2DB525"/>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sdt>
          <w:sdtPr>
            <w:rPr>
              <w:rFonts w:asciiTheme="minorEastAsia" w:eastAsiaTheme="minorEastAsia" w:hAnsiTheme="minorEastAsia"/>
              <w:color w:val="000000" w:themeColor="text1"/>
              <w:szCs w:val="21"/>
            </w:rPr>
            <w:alias w:val="货币类型"/>
            <w:tag w:val="货币类型"/>
            <w:id w:val="-421259555"/>
            <w:lock w:val="sdtLocked"/>
            <w:placeholder>
              <w:docPart w:val="13C22B7451704096BAF6310F1D0A2F84"/>
            </w:placeholder>
            <w:dataBinding w:prefixMappings="xmlns:ns0='http://wwww.hallomagic.com/xbrl/consistency' xmlns:ns1='consistency' " w:xpath="/ns0:xbrlConsistency[1]/ns1:ccConsistency[1]/ns1:ccSign_AccountsReceivable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sdtContent>
        </w:sdt>
        <w:sdt>
          <w:sdtPr>
            <w:rPr>
              <w:rFonts w:asciiTheme="minorEastAsia" w:eastAsiaTheme="minorEastAsia" w:hAnsiTheme="minorEastAsia"/>
              <w:color w:val="000000" w:themeColor="text1"/>
              <w:szCs w:val="21"/>
            </w:rPr>
            <w:alias w:val="百分比"/>
            <w:tag w:val="百分比"/>
            <w:id w:val="-1998179361"/>
            <w:lock w:val="sdtLocked"/>
            <w:placeholder>
              <w:docPart w:val="92B04AED51464017B3F5F8DC79C0C8ED"/>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sdtContent>
        </w:sdt>
        <w:sdt>
          <w:sdtPr>
            <w:rPr>
              <w:rFonts w:asciiTheme="minorEastAsia" w:eastAsiaTheme="minorEastAsia" w:hAnsiTheme="minorEastAsia"/>
              <w:color w:val="000000" w:themeColor="text1"/>
              <w:szCs w:val="21"/>
            </w:rPr>
            <w:alias w:val="百分比"/>
            <w:tag w:val="百分比"/>
            <w:id w:val="212087634"/>
            <w:lock w:val="sdtLocked"/>
            <w:placeholder>
              <w:docPart w:val="9CC1FB2E4AC748DB81C6359717191304"/>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sdtContent>
        </w:sdt>
        <w:sdt>
          <w:sdtPr>
            <w:rPr>
              <w:rFonts w:asciiTheme="minorEastAsia" w:eastAsiaTheme="minorEastAsia" w:hAnsiTheme="minorEastAsia"/>
              <w:color w:val="000000" w:themeColor="text1"/>
              <w:szCs w:val="21"/>
            </w:rPr>
            <w:alias w:val="货币类型"/>
            <w:tag w:val="货币类型"/>
            <w:id w:val="718099199"/>
            <w:lock w:val="sdtLocked"/>
            <w:placeholder>
              <w:docPart w:val="60AB2B9687B94CDA9B46E7C9A4310E72"/>
            </w:placeholder>
            <w:dataBinding w:prefixMappings="xmlns:ns0='http://wwww.hallomagic.com/xbrl/consistency' xmlns:ns1='consistency' " w:xpath="/ns0:xbrlConsistency[1]/ns1:ccConsistency[1]/ns1:ccSign_AccountsReceivable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sdtContent>
        </w:sdt>
        <w:sdt>
          <w:sdtPr>
            <w:rPr>
              <w:rFonts w:asciiTheme="minorEastAsia" w:eastAsiaTheme="minorEastAsia" w:hAnsiTheme="minorEastAsia"/>
              <w:color w:val="000000" w:themeColor="text1"/>
              <w:szCs w:val="21"/>
            </w:rPr>
            <w:alias w:val="百分比"/>
            <w:tag w:val="百分比"/>
            <w:id w:val="1520422524"/>
            <w:lock w:val="sdtLocked"/>
            <w:placeholder>
              <w:docPart w:val="05C5FCECC50543ABAD3E13B4EE056EF1"/>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sdtContent>
        </w:sdt>
        <w:sdt>
          <w:sdtPr>
            <w:rPr>
              <w:rFonts w:asciiTheme="minorEastAsia" w:eastAsiaTheme="minorEastAsia" w:hAnsiTheme="minorEastAsia"/>
              <w:color w:val="000000" w:themeColor="text1"/>
              <w:szCs w:val="21"/>
            </w:rPr>
            <w:alias w:val="百分比"/>
            <w:tag w:val="百分比"/>
            <w:id w:val="-145814419"/>
            <w:lock w:val="sdtLocked"/>
            <w:placeholder>
              <w:docPart w:val="02965718BA534260AA4491C85537B52A"/>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sdtContent>
        </w:sdt>
        <w:sdt>
          <w:sdtPr>
            <w:rPr>
              <w:rFonts w:asciiTheme="minorEastAsia" w:eastAsiaTheme="minorEastAsia" w:hAnsiTheme="minorEastAsia"/>
              <w:color w:val="000000" w:themeColor="text1"/>
              <w:szCs w:val="21"/>
            </w:rPr>
            <w:alias w:val="百分比"/>
            <w:tag w:val="百分比"/>
            <w:id w:val="-1986845599"/>
            <w:lock w:val="sdtLocked"/>
            <w:placeholder>
              <w:docPart w:val="3EC7DF38DF244819BC3F2522427E2436"/>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sdt>
          <w:sdtPr>
            <w:rPr>
              <w:rFonts w:asciiTheme="minorEastAsia" w:eastAsiaTheme="minorEastAsia" w:hAnsiTheme="minorEastAsia"/>
              <w:color w:val="000000" w:themeColor="text1"/>
              <w:szCs w:val="21"/>
            </w:rPr>
            <w:alias w:val="货币类型"/>
            <w:tag w:val="货币类型"/>
            <w:id w:val="175315378"/>
            <w:lock w:val="sdtLocked"/>
            <w:placeholder>
              <w:docPart w:val="40D5B558CD814546BECC4D321D85650C"/>
            </w:placeholder>
            <w:dataBinding w:prefixMappings="xmlns:ns0='http://wwww.hallomagic.com/xbrl/consistency' xmlns:ns1='consistency' " w:xpath="/ns0:xbrlConsistency[1]/ns1:ccConsistency[1]/ns1:ccSign_Inventorie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sdtContent>
        </w:sdt>
        <w:sdt>
          <w:sdtPr>
            <w:rPr>
              <w:rFonts w:asciiTheme="minorEastAsia" w:eastAsiaTheme="minorEastAsia" w:hAnsiTheme="minorEastAsia"/>
              <w:color w:val="000000" w:themeColor="text1"/>
              <w:szCs w:val="21"/>
            </w:rPr>
            <w:alias w:val="百分比"/>
            <w:tag w:val="百分比"/>
            <w:id w:val="265812852"/>
            <w:lock w:val="sdtLocked"/>
            <w:placeholder>
              <w:docPart w:val="03E08A9E051B4B03A78A841B91EAEFE7"/>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sdtContent>
        </w:sdt>
        <w:sdt>
          <w:sdtPr>
            <w:rPr>
              <w:rFonts w:asciiTheme="minorEastAsia" w:eastAsiaTheme="minorEastAsia" w:hAnsiTheme="minorEastAsia"/>
              <w:color w:val="000000" w:themeColor="text1"/>
              <w:szCs w:val="21"/>
            </w:rPr>
            <w:alias w:val="百分比"/>
            <w:tag w:val="百分比"/>
            <w:id w:val="-2111882746"/>
            <w:lock w:val="sdtLocked"/>
            <w:placeholder>
              <w:docPart w:val="627FB92DC70C410788F8FBE95FC4EBEB"/>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sdtContent>
        </w:sdt>
        <w:sdt>
          <w:sdtPr>
            <w:rPr>
              <w:rFonts w:asciiTheme="minorEastAsia" w:eastAsiaTheme="minorEastAsia" w:hAnsiTheme="minorEastAsia"/>
              <w:color w:val="000000" w:themeColor="text1"/>
              <w:szCs w:val="21"/>
            </w:rPr>
            <w:alias w:val="货币类型"/>
            <w:tag w:val="货币类型"/>
            <w:id w:val="-923102621"/>
            <w:lock w:val="sdtLocked"/>
            <w:placeholder>
              <w:docPart w:val="58311E9F37A84C3B9C3A3036F328AD66"/>
            </w:placeholder>
            <w:dataBinding w:prefixMappings="xmlns:ns0='http://wwww.hallomagic.com/xbrl/consistency' xmlns:ns1='consistency' " w:xpath="/ns0:xbrlConsistency[1]/ns1:ccConsistency[1]/ns1:ccSign_Inventorie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sdtContent>
        </w:sdt>
        <w:sdt>
          <w:sdtPr>
            <w:rPr>
              <w:rFonts w:asciiTheme="minorEastAsia" w:eastAsiaTheme="minorEastAsia" w:hAnsiTheme="minorEastAsia"/>
              <w:color w:val="000000" w:themeColor="text1"/>
              <w:szCs w:val="21"/>
            </w:rPr>
            <w:alias w:val="百分比"/>
            <w:tag w:val="百分比"/>
            <w:id w:val="-718124315"/>
            <w:lock w:val="sdtLocked"/>
            <w:placeholder>
              <w:docPart w:val="65C374E42A7A4603ACBAE6940245CC3E"/>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sdtContent>
        </w:sdt>
        <w:sdt>
          <w:sdtPr>
            <w:rPr>
              <w:rFonts w:asciiTheme="minorEastAsia" w:eastAsiaTheme="minorEastAsia" w:hAnsiTheme="minorEastAsia"/>
              <w:color w:val="000000" w:themeColor="text1"/>
              <w:szCs w:val="21"/>
            </w:rPr>
            <w:alias w:val="百分比"/>
            <w:tag w:val="百分比"/>
            <w:id w:val="-1842769672"/>
            <w:lock w:val="sdtLocked"/>
            <w:placeholder>
              <w:docPart w:val="DB8E1F162D3B4D898B071FC721E54B4F"/>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sdtContent>
        </w:sdt>
        <w:sdt>
          <w:sdtPr>
            <w:rPr>
              <w:rFonts w:asciiTheme="minorEastAsia" w:eastAsiaTheme="minorEastAsia" w:hAnsiTheme="minorEastAsia"/>
              <w:color w:val="000000" w:themeColor="text1"/>
              <w:szCs w:val="21"/>
            </w:rPr>
            <w:alias w:val="百分比"/>
            <w:tag w:val="百分比"/>
            <w:id w:val="1924756957"/>
            <w:lock w:val="sdtLocked"/>
            <w:placeholder>
              <w:docPart w:val="572FF0F00CB047398DF2C2A974820EDB"/>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sdt>
          <w:sdtPr>
            <w:rPr>
              <w:rFonts w:asciiTheme="minorEastAsia" w:eastAsiaTheme="minorEastAsia" w:hAnsiTheme="minorEastAsia"/>
              <w:color w:val="000000" w:themeColor="text1"/>
              <w:szCs w:val="21"/>
            </w:rPr>
            <w:alias w:val="货币类型"/>
            <w:tag w:val="货币类型"/>
            <w:id w:val="595829412"/>
            <w:lock w:val="sdtLocked"/>
            <w:placeholder>
              <w:docPart w:val="5AEFDCF01FCC444A869343B872C12B8A"/>
            </w:placeholder>
            <w:dataBinding w:prefixMappings="xmlns:ns0='http://wwww.hallomagic.com/xbrl/consistency' xmlns:ns1='consistency' " w:xpath="/ns0:xbrlConsistency[1]/ns1:ccConsistency[1]/ns1:ccSign_LongTermEquityInvestment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sdtContent>
        </w:sdt>
        <w:sdt>
          <w:sdtPr>
            <w:rPr>
              <w:rFonts w:asciiTheme="minorEastAsia" w:eastAsiaTheme="minorEastAsia" w:hAnsiTheme="minorEastAsia"/>
              <w:color w:val="000000" w:themeColor="text1"/>
              <w:szCs w:val="21"/>
            </w:rPr>
            <w:alias w:val="百分比"/>
            <w:tag w:val="百分比"/>
            <w:id w:val="-1544586999"/>
            <w:lock w:val="sdtLocked"/>
            <w:placeholder>
              <w:docPart w:val="FC961627EF2B450CB97C8B5B57D6F929"/>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631453722"/>
            <w:lock w:val="sdtLocked"/>
            <w:placeholder>
              <w:docPart w:val="74B779BD95BC48F7B0666BC80E32A6AF"/>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sdtContent>
        </w:sdt>
        <w:sdt>
          <w:sdtPr>
            <w:rPr>
              <w:rFonts w:asciiTheme="minorEastAsia" w:eastAsiaTheme="minorEastAsia" w:hAnsiTheme="minorEastAsia"/>
              <w:color w:val="000000" w:themeColor="text1"/>
              <w:szCs w:val="21"/>
            </w:rPr>
            <w:alias w:val="货币类型"/>
            <w:tag w:val="货币类型"/>
            <w:id w:val="-1639334159"/>
            <w:lock w:val="sdtLocked"/>
            <w:placeholder>
              <w:docPart w:val="B513A0442EB04BB4A4BCBF67B8A737D6"/>
            </w:placeholder>
            <w:dataBinding w:prefixMappings="xmlns:ns0='http://wwww.hallomagic.com/xbrl/consistency' xmlns:ns1='consistency' " w:xpath="/ns0:xbrlConsistency[1]/ns1:ccConsistency[1]/ns1:ccSign_LongTermEquityInvestment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437214082"/>
            <w:lock w:val="sdtLocked"/>
            <w:placeholder>
              <w:docPart w:val="B27DF8F4A5A448A7B7CA57DF093761C9"/>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371256417"/>
            <w:lock w:val="sdtLocked"/>
            <w:placeholder>
              <w:docPart w:val="3152E8E314C341BDA0A2E9D68E48E571"/>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262571547"/>
            <w:lock w:val="sdtLocked"/>
            <w:placeholder>
              <w:docPart w:val="53FBF17C86EA42C9A7E554120F29EC7E"/>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sdt>
          <w:sdtPr>
            <w:rPr>
              <w:rFonts w:asciiTheme="minorEastAsia" w:eastAsiaTheme="minorEastAsia" w:hAnsiTheme="minorEastAsia"/>
              <w:color w:val="000000" w:themeColor="text1"/>
              <w:szCs w:val="21"/>
            </w:rPr>
            <w:alias w:val="货币类型"/>
            <w:tag w:val="货币类型"/>
            <w:id w:val="-1416170011"/>
            <w:lock w:val="sdtLocked"/>
            <w:placeholder>
              <w:docPart w:val="94B78CA1DEAC4A9AA0C33250E521D111"/>
            </w:placeholder>
            <w:dataBinding w:prefixMappings="xmlns:ns0='http://wwww.hallomagic.com/xbrl/consistency' xmlns:ns1='consistency' " w:xpath="/ns0:xbrlConsistency[1]/ns1:ccConsistency[1]/ns1:ccSign_PropertyPlantAndEquipment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sdtContent>
        </w:sdt>
        <w:sdt>
          <w:sdtPr>
            <w:rPr>
              <w:rFonts w:asciiTheme="minorEastAsia" w:eastAsiaTheme="minorEastAsia" w:hAnsiTheme="minorEastAsia"/>
              <w:color w:val="000000" w:themeColor="text1"/>
              <w:szCs w:val="21"/>
            </w:rPr>
            <w:alias w:val="百分比"/>
            <w:tag w:val="百分比"/>
            <w:id w:val="514430037"/>
            <w:lock w:val="sdtLocked"/>
            <w:placeholder>
              <w:docPart w:val="8E029A7843AB4FAAAFF17B9E8E418278"/>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sdtContent>
        </w:sdt>
        <w:sdt>
          <w:sdtPr>
            <w:rPr>
              <w:rFonts w:asciiTheme="minorEastAsia" w:eastAsiaTheme="minorEastAsia" w:hAnsiTheme="minorEastAsia"/>
              <w:color w:val="000000" w:themeColor="text1"/>
              <w:szCs w:val="21"/>
            </w:rPr>
            <w:alias w:val="百分比"/>
            <w:tag w:val="百分比"/>
            <w:id w:val="-40375222"/>
            <w:lock w:val="sdtLocked"/>
            <w:placeholder>
              <w:docPart w:val="4A113E50E5A040D9B36830B80B96F686"/>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sdtContent>
        </w:sdt>
        <w:sdt>
          <w:sdtPr>
            <w:rPr>
              <w:rFonts w:asciiTheme="minorEastAsia" w:eastAsiaTheme="minorEastAsia" w:hAnsiTheme="minorEastAsia"/>
              <w:color w:val="000000" w:themeColor="text1"/>
              <w:szCs w:val="21"/>
            </w:rPr>
            <w:alias w:val="货币类型"/>
            <w:tag w:val="货币类型"/>
            <w:id w:val="263129346"/>
            <w:lock w:val="sdtLocked"/>
            <w:placeholder>
              <w:docPart w:val="4C4048D939554838B7F1D01F374DBAD7"/>
            </w:placeholder>
            <w:dataBinding w:prefixMappings="xmlns:ns0='http://wwww.hallomagic.com/xbrl/consistency' xmlns:ns1='consistency' " w:xpath="/ns0:xbrlConsistency[1]/ns1:ccConsistency[1]/ns1:ccSign_PropertyPlantAndEquipment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sdtContent>
        </w:sdt>
        <w:sdt>
          <w:sdtPr>
            <w:rPr>
              <w:rFonts w:asciiTheme="minorEastAsia" w:eastAsiaTheme="minorEastAsia" w:hAnsiTheme="minorEastAsia"/>
              <w:color w:val="000000" w:themeColor="text1"/>
              <w:szCs w:val="21"/>
            </w:rPr>
            <w:alias w:val="百分比"/>
            <w:tag w:val="百分比"/>
            <w:id w:val="-1918247946"/>
            <w:lock w:val="sdtLocked"/>
            <w:placeholder>
              <w:docPart w:val="9C98EBF6041A47B7BE2201C20A5A56E5"/>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sdtContent>
        </w:sdt>
        <w:sdt>
          <w:sdtPr>
            <w:rPr>
              <w:rFonts w:asciiTheme="minorEastAsia" w:eastAsiaTheme="minorEastAsia" w:hAnsiTheme="minorEastAsia"/>
              <w:color w:val="000000" w:themeColor="text1"/>
              <w:szCs w:val="21"/>
            </w:rPr>
            <w:alias w:val="百分比"/>
            <w:tag w:val="百分比"/>
            <w:id w:val="-1750344760"/>
            <w:lock w:val="sdtLocked"/>
            <w:placeholder>
              <w:docPart w:val="26990C9D81024BCA922E52F86754D0D4"/>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sdtContent>
        </w:sdt>
        <w:sdt>
          <w:sdtPr>
            <w:rPr>
              <w:rFonts w:asciiTheme="minorEastAsia" w:eastAsiaTheme="minorEastAsia" w:hAnsiTheme="minorEastAsia"/>
              <w:color w:val="000000" w:themeColor="text1"/>
              <w:szCs w:val="21"/>
            </w:rPr>
            <w:alias w:val="百分比"/>
            <w:tag w:val="百分比"/>
            <w:id w:val="1923137254"/>
            <w:lock w:val="sdtLocked"/>
            <w:placeholder>
              <w:docPart w:val="12CCAF0D3AED45138A6A92B82F464C25"/>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sdt>
          <w:sdtPr>
            <w:rPr>
              <w:rFonts w:asciiTheme="minorEastAsia" w:eastAsiaTheme="minorEastAsia" w:hAnsiTheme="minorEastAsia"/>
              <w:color w:val="000000" w:themeColor="text1"/>
              <w:szCs w:val="21"/>
            </w:rPr>
            <w:alias w:val="货币类型"/>
            <w:tag w:val="货币类型"/>
            <w:id w:val="-2022464099"/>
            <w:lock w:val="sdtLocked"/>
            <w:placeholder>
              <w:docPart w:val="47A5E12F640B4AE29FFEAF247B976BE0"/>
            </w:placeholder>
            <w:dataBinding w:prefixMappings="xmlns:ns0='http://wwww.hallomagic.com/xbrl/consistency' xmlns:ns1='consistency' " w:xpath="/ns0:xbrlConsistency[1]/ns1:ccConsistency[1]/ns1:ccSign_ConstructionInProgres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423387956"/>
            <w:lock w:val="sdtLocked"/>
            <w:placeholder>
              <w:docPart w:val="E0F5C3B62B194EE49DEA6649555D1C9F"/>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2056835777"/>
            <w:lock w:val="sdtLocked"/>
            <w:placeholder>
              <w:docPart w:val="B7AF465AC6354BEE95BCD26DECFBA6C2"/>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37045600"/>
            <w:lock w:val="sdtLocked"/>
            <w:placeholder>
              <w:docPart w:val="A518DC692AFE4F0BB3D8EAF5B4257E0E"/>
            </w:placeholder>
            <w:dataBinding w:prefixMappings="xmlns:ns0='http://wwww.hallomagic.com/xbrl/consistency' xmlns:ns1='consistency' " w:xpath="/ns0:xbrlConsistency[1]/ns1:ccConsistency[1]/ns1:ccSign_ConstructionInProgres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43352764"/>
            <w:lock w:val="sdtLocked"/>
            <w:placeholder>
              <w:docPart w:val="47E34D627D84447E97A11E4C25B0E0AA"/>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961810015"/>
            <w:lock w:val="sdtLocked"/>
            <w:placeholder>
              <w:docPart w:val="504E2542E4344B7E9465FD8A21FC2690"/>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725827712"/>
            <w:lock w:val="sdtLocked"/>
            <w:placeholder>
              <w:docPart w:val="416FBFC53D3446F08BAFEA4BA2836B4D"/>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sdt>
          <w:sdtPr>
            <w:rPr>
              <w:rFonts w:asciiTheme="minorEastAsia" w:eastAsiaTheme="minorEastAsia" w:hAnsiTheme="minorEastAsia"/>
              <w:color w:val="000000" w:themeColor="text1"/>
              <w:szCs w:val="21"/>
            </w:rPr>
            <w:alias w:val="货币类型"/>
            <w:tag w:val="货币类型"/>
            <w:id w:val="793022295"/>
            <w:lock w:val="sdtLocked"/>
            <w:placeholder>
              <w:docPart w:val="EFA91EC6CC814302ACAC171AB430B321"/>
            </w:placeholder>
            <w:dataBinding w:prefixMappings="xmlns:ns0='http://wwww.hallomagic.com/xbrl/consistency' xmlns:ns1='consistency' " w:xpath="/ns0:xbrlConsistency[1]/ns1:ccConsistency[1]/ns1:ccSign_ShortTermBorrowingsneeq_instant_T[1]" w:storeItemID="{F4D0B5B3-0ED3-42BC-86D1-6C8AD37804FE}"/>
            <w:text/>
          </w:sdtPr>
          <w:sdtEndPr/>
          <w:sdtContent>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sdtContent>
        </w:sdt>
        <w:sdt>
          <w:sdtPr>
            <w:rPr>
              <w:rFonts w:asciiTheme="minorEastAsia" w:eastAsiaTheme="minorEastAsia" w:hAnsiTheme="minorEastAsia"/>
              <w:color w:val="000000" w:themeColor="text1"/>
              <w:szCs w:val="21"/>
            </w:rPr>
            <w:alias w:val="百分比"/>
            <w:tag w:val="百分比"/>
            <w:id w:val="1812367274"/>
            <w:lock w:val="sdtLocked"/>
            <w:placeholder>
              <w:docPart w:val="E098672F99F442FD994E0B115A9F98C0"/>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sdtContent>
        </w:sdt>
        <w:sdt>
          <w:sdtPr>
            <w:rPr>
              <w:rFonts w:asciiTheme="minorEastAsia" w:eastAsiaTheme="minorEastAsia" w:hAnsiTheme="minorEastAsia"/>
              <w:color w:val="000000" w:themeColor="text1"/>
              <w:szCs w:val="21"/>
            </w:rPr>
            <w:alias w:val="百分比"/>
            <w:tag w:val="百分比"/>
            <w:id w:val="-2051834980"/>
            <w:lock w:val="sdtLocked"/>
            <w:placeholder>
              <w:docPart w:val="8EDEE7CAB86D46DF8CBEE447B15B4A6A"/>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sdtContent>
        </w:sdt>
        <w:sdt>
          <w:sdtPr>
            <w:rPr>
              <w:rFonts w:asciiTheme="minorEastAsia" w:eastAsiaTheme="minorEastAsia" w:hAnsiTheme="minorEastAsia"/>
              <w:color w:val="000000" w:themeColor="text1"/>
              <w:szCs w:val="21"/>
            </w:rPr>
            <w:alias w:val="货币类型"/>
            <w:tag w:val="货币类型"/>
            <w:id w:val="1357546524"/>
            <w:lock w:val="sdtLocked"/>
            <w:placeholder>
              <w:docPart w:val="6D24D61146564BAAAAB2730046362106"/>
            </w:placeholder>
            <w:dataBinding w:prefixMappings="xmlns:ns0='http://wwww.hallomagic.com/xbrl/consistency' xmlns:ns1='consistency' " w:xpath="/ns0:xbrlConsistency[1]/ns1:ccConsistency[1]/ns1:ccSign_ShortTermBorrowing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sdtContent>
        </w:sdt>
        <w:sdt>
          <w:sdtPr>
            <w:rPr>
              <w:rFonts w:asciiTheme="minorEastAsia" w:eastAsiaTheme="minorEastAsia" w:hAnsiTheme="minorEastAsia"/>
              <w:color w:val="000000" w:themeColor="text1"/>
              <w:szCs w:val="21"/>
            </w:rPr>
            <w:alias w:val="百分比"/>
            <w:tag w:val="百分比"/>
            <w:id w:val="701669585"/>
            <w:lock w:val="sdtLocked"/>
            <w:placeholder>
              <w:docPart w:val="1652A419E6B645749CCB4D600EB769F0"/>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sdtContent>
        </w:sdt>
        <w:sdt>
          <w:sdtPr>
            <w:rPr>
              <w:rFonts w:asciiTheme="minorEastAsia" w:eastAsiaTheme="minorEastAsia" w:hAnsiTheme="minorEastAsia"/>
              <w:color w:val="000000" w:themeColor="text1"/>
              <w:szCs w:val="21"/>
            </w:rPr>
            <w:alias w:val="百分比"/>
            <w:tag w:val="百分比"/>
            <w:id w:val="-450859493"/>
            <w:lock w:val="sdtLocked"/>
            <w:placeholder>
              <w:docPart w:val="D9A7D5D6751344B4A7A7D7EE154CFEDC"/>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sdtContent>
        </w:sdt>
        <w:sdt>
          <w:sdtPr>
            <w:rPr>
              <w:rFonts w:asciiTheme="minorEastAsia" w:eastAsiaTheme="minorEastAsia" w:hAnsiTheme="minorEastAsia"/>
              <w:color w:val="000000" w:themeColor="text1"/>
              <w:szCs w:val="21"/>
            </w:rPr>
            <w:alias w:val="百分比"/>
            <w:tag w:val="百分比"/>
            <w:id w:val="73945246"/>
            <w:lock w:val="sdtLocked"/>
            <w:placeholder>
              <w:docPart w:val="DD474C2B299E44D290B988BA7CF1D1B5"/>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sdt>
          <w:sdtPr>
            <w:rPr>
              <w:rFonts w:asciiTheme="minorEastAsia" w:eastAsiaTheme="minorEastAsia" w:hAnsiTheme="minorEastAsia"/>
              <w:color w:val="000000" w:themeColor="text1"/>
              <w:szCs w:val="21"/>
            </w:rPr>
            <w:alias w:val="货币类型"/>
            <w:tag w:val="货币类型"/>
            <w:id w:val="-807465684"/>
            <w:lock w:val="sdtLocked"/>
            <w:placeholder>
              <w:docPart w:val="3FC7DB2A9C8D42EFB392FA2ECBCDAEFD"/>
            </w:placeholder>
            <w:dataBinding w:prefixMappings="xmlns:ns0='http://wwww.hallomagic.com/xbrl/consistency' xmlns:ns1='consistency' " w:xpath="/ns0:xbrlConsistency[1]/ns1:ccConsistency[1]/ns1:ccSign_LongtermBorrowing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739408262"/>
            <w:lock w:val="sdtLocked"/>
            <w:placeholder>
              <w:docPart w:val="4CC906748FC34923A59EC87F2C497443"/>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527527137"/>
            <w:lock w:val="sdtLocked"/>
            <w:placeholder>
              <w:docPart w:val="80F1F57C8F6E4B2B9EB1EB8F4F5F659D"/>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394731690"/>
            <w:lock w:val="sdtLocked"/>
            <w:placeholder>
              <w:docPart w:val="ECDF76CC678945029370978EE69FA432"/>
            </w:placeholder>
            <w:dataBinding w:prefixMappings="xmlns:ns0='http://wwww.hallomagic.com/xbrl/consistency' xmlns:ns1='consistency' " w:xpath="/ns0:xbrlConsistency[1]/ns1:ccConsistency[1]/ns1:ccSign_LongtermBorrowing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276825088"/>
            <w:lock w:val="sdtLocked"/>
            <w:placeholder>
              <w:docPart w:val="BC43BCAA2D174AD6993549D2ADA6B01B"/>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761833164"/>
            <w:lock w:val="sdtLocked"/>
            <w:placeholder>
              <w:docPart w:val="024F3BB891794957B8D02E71A313D222"/>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822582095"/>
            <w:lock w:val="sdtLocked"/>
            <w:placeholder>
              <w:docPart w:val="9445CE59BAFB449E952302F286B92E01"/>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sdt>
          <w:sdtPr>
            <w:rPr>
              <w:rFonts w:asciiTheme="minorEastAsia" w:eastAsiaTheme="minorEastAsia" w:hAnsiTheme="minorEastAsia"/>
              <w:color w:val="000000" w:themeColor="text1"/>
              <w:szCs w:val="21"/>
            </w:rPr>
            <w:alias w:val="货币类型"/>
            <w:tag w:val="货币类型"/>
            <w:id w:val="778771716"/>
            <w:lock w:val="sdtLocked"/>
            <w:placeholder>
              <w:docPart w:val="AFF486C5152E4D7A9BAF1AFB5A755674"/>
            </w:placeholder>
            <w:dataBinding w:prefixMappings="xmlns:ns0='http://wwww.hallomagic.com/xbrl/consistency' xmlns:ns1='consistency' " w:xpath="/ns0:xbrlConsistency[1]/ns1:ccConsistency[1]/ns1:ccSign_Asset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sdtContent>
        </w:sdt>
        <w:sdt>
          <w:sdtPr>
            <w:rPr>
              <w:rFonts w:asciiTheme="minorEastAsia" w:eastAsiaTheme="minorEastAsia" w:hAnsiTheme="minorEastAsia"/>
              <w:color w:val="000000" w:themeColor="text1"/>
              <w:szCs w:val="21"/>
            </w:rPr>
            <w:alias w:val="百分比"/>
            <w:tag w:val="百分比"/>
            <w:id w:val="1383826686"/>
            <w:lock w:val="sdtLocked"/>
            <w:placeholder>
              <w:docPart w:val="9CFFE60F3FC84A35AAACDFB98CDF8BD2"/>
            </w:placeholder>
            <w:dataBinding w:prefixMappings="xmlns:ns0='http://wwww.hallomagic.com/xbrl/consistency' xmlns:ns1='consistency' " w:xpath="/ns0:xbrlConsistency[1]/ns1:ccConsistency[1]/ns1:ccSign_ZongZiChanBianDongBiLineeq_instant_T[1]" w:storeItemID="{F4D0B5B3-0ED3-42BC-86D1-6C8AD37804FE}"/>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sdtContent>
        </w:sd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
          <w:sdtPr>
            <w:rPr>
              <w:rFonts w:asciiTheme="minorEastAsia" w:eastAsiaTheme="minorEastAsia" w:hAnsiTheme="minorEastAsia"/>
              <w:color w:val="000000" w:themeColor="text1"/>
              <w:szCs w:val="21"/>
            </w:rPr>
            <w:alias w:val="货币类型"/>
            <w:tag w:val="货币类型"/>
            <w:id w:val="1055592466"/>
            <w:lock w:val="sdtLocked"/>
            <w:placeholder>
              <w:docPart w:val="4D008FC9203C484BA0CF95802AA17B9C"/>
            </w:placeholder>
            <w:dataBinding w:prefixMappings="xmlns:ns0='http://wwww.hallomagic.com/xbrl/consistency' xmlns:ns1='consistency' " w:xpath="/ns0:xbrlConsistency[1]/ns1:ccConsistency[1]/ns1:ccSign_Asset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sdtContent>
        </w:sdt>
        <w:sdt>
          <w:sdtPr>
            <w:rPr>
              <w:rFonts w:asciiTheme="minorEastAsia" w:eastAsiaTheme="minorEastAsia" w:hAnsiTheme="minorEastAsia"/>
              <w:color w:val="000000" w:themeColor="text1"/>
              <w:szCs w:val="21"/>
            </w:rPr>
            <w:alias w:val="百分比"/>
            <w:tag w:val="百分比"/>
            <w:id w:val="1995600421"/>
            <w:lock w:val="sdtLocked"/>
            <w:placeholder>
              <w:docPart w:val="C2D575662CED473882DE4724DEC8371F"/>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sdtContent>
        </w:sd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sdt>
          <w:sdtPr>
            <w:rPr>
              <w:rFonts w:asciiTheme="minorEastAsia" w:eastAsiaTheme="minorEastAsia" w:hAnsiTheme="minorEastAsia" w:hint="eastAsia"/>
              <w:szCs w:val="21"/>
            </w:rPr>
            <w:id w:val="1173306608"/>
            <w:lock w:val="sdtLocked"/>
            <w:placeholder>
              <w:docPart w:val="0A9AE44FC8DA439588382AFC4AC81720"/>
            </w:placeholder>
          </w:sdtPr>
          <w:sdtEndPr/>
          <w:sdtContent>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sdt>
            <w:sdtPr>
              <w:rPr>
                <w:rFonts w:asciiTheme="minorEastAsia" w:eastAsiaTheme="minorEastAsia" w:hAnsiTheme="minorEastAsia" w:hint="eastAsia"/>
                <w:color w:val="000000" w:themeColor="text1"/>
                <w:szCs w:val="21"/>
              </w:rPr>
              <w:id w:val="305214462"/>
              <w:lock w:val="sdtLocked"/>
              <w:placeholder>
                <w:docPart w:val="AFF6B7FEFB564293B89D4A46C4971501"/>
              </w:placeholder>
            </w:sdtPr>
            <w:sdtEndPr/>
            <w:sdtContent>
              <w:p w:rsidR="00B70837" w:rsidRPr="00451B61" w:rsidRDefault="00B70837" w:rsidP="00B07C19">
                <w:pPr>
                  <w:tabs>
                    <w:tab w:val="left" w:pos="5140"/>
                  </w:tabs>
                  <w:ind w:firstLineChars="100" w:firstLine="210"/>
                  <w:jc w:val="center"/>
                  <w:rPr>
                    <w:rFonts w:ascii="Arial" w:hAnsi="Arial" w:cs="Arial"/>
                    <w:kern w:val="0"/>
                    <w:szCs w:val="21"/>
                  </w:rPr>
                </w:pPr>
              </w:p>
              <w:p w:rsidR="00B70837" w:rsidRPr="00451B61" w:rsidRDefault="00B70837" w:rsidP="00B07C19">
                <w:pPr>
                  <w:tabs>
                    <w:tab w:val="left" w:pos="5140"/>
                  </w:tabs>
                  <w:jc w:val="center"/>
                  <w:rPr>
                    <w:rFonts w:ascii="Arial" w:hAnsi="Arial" w:cs="Arial"/>
                    <w:kern w:val="0"/>
                    <w:szCs w:val="21"/>
                  </w:rPr>
                </w:pPr>
                <w:r w:rsidRPr="00451B61">
                  <w:rPr>
                    <w:rFonts w:ascii="Arial" w:hAnsi="Arial" w:cs="Arial" w:hint="eastAsia"/>
                    <w:kern w:val="0"/>
                    <w:szCs w:val="21"/>
                  </w:rPr>
                  <w:t>①子公司情况</w:t>
                </w:r>
              </w:p>
              <w:tbl>
                <w:tblPr>
                  <w:tblStyle w:val="a6"/>
                  <w:tblW w:w="0" w:type="auto"/>
                  <w:tblLook w:val="04A0" w:firstRow="1" w:lastRow="0" w:firstColumn="1" w:lastColumn="0" w:noHBand="0" w:noVBand="1"/>
                </w:tblPr>
                <w:tblGrid>
                  <w:gridCol w:w="3199"/>
                  <w:gridCol w:w="1255"/>
                  <w:gridCol w:w="841"/>
                  <w:gridCol w:w="979"/>
                  <w:gridCol w:w="989"/>
                  <w:gridCol w:w="841"/>
                  <w:gridCol w:w="1168"/>
                </w:tblGrid>
                <w:tr w:rsidR="00B70837" w:rsidRPr="00451B61" w:rsidTr="00B70837">
                  <w:tc>
                    <w:tcPr>
                      <w:tcW w:w="326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子公司名称</w:t>
                      </w:r>
                    </w:p>
                  </w:tc>
                  <w:tc>
                    <w:tcPr>
                      <w:tcW w:w="127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992"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843"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186"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取得方式</w:t>
                      </w:r>
                    </w:p>
                  </w:tc>
                </w:tr>
                <w:tr w:rsidR="00B70837" w:rsidRPr="00451B61" w:rsidTr="00B70837">
                  <w:tc>
                    <w:tcPr>
                      <w:tcW w:w="326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7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186"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磐合科学仪器（香港）有限公司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宋体" w:hAnsi="宋体" w:hint="eastAsia"/>
                          <w:szCs w:val="21"/>
                        </w:rPr>
                        <w:t>杭州携测信息技术有限公司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80.00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②重要的非全资子公司的主要财务信息</w:t>
                </w:r>
              </w:p>
              <w:tbl>
                <w:tblPr>
                  <w:tblStyle w:val="a6"/>
                  <w:tblW w:w="0" w:type="auto"/>
                  <w:tblLook w:val="04A0" w:firstRow="1" w:lastRow="0" w:firstColumn="1" w:lastColumn="0" w:noHBand="0" w:noVBand="1"/>
                </w:tblPr>
                <w:tblGrid>
                  <w:gridCol w:w="1106"/>
                  <w:gridCol w:w="1476"/>
                  <w:gridCol w:w="1278"/>
                  <w:gridCol w:w="1581"/>
                  <w:gridCol w:w="1266"/>
                  <w:gridCol w:w="1299"/>
                  <w:gridCol w:w="1266"/>
                </w:tblGrid>
                <w:tr w:rsidR="00B70837" w:rsidRPr="00451B61" w:rsidTr="00914C84">
                  <w:tc>
                    <w:tcPr>
                      <w:tcW w:w="1227"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186"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年末余额</w:t>
                      </w:r>
                    </w:p>
                  </w:tc>
                </w:tr>
                <w:tr w:rsidR="00914C84" w:rsidRPr="00451B61" w:rsidTr="00914C84">
                  <w:tc>
                    <w:tcPr>
                      <w:tcW w:w="1227"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600"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07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45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26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914C84" w:rsidRPr="00451B61" w:rsidTr="00914C84">
                  <w:tc>
                    <w:tcPr>
                      <w:tcW w:w="1227"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2,800,190.68</w:t>
                      </w:r>
                    </w:p>
                  </w:tc>
                  <w:tc>
                    <w:tcPr>
                      <w:tcW w:w="13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2,243.57</w:t>
                      </w:r>
                    </w:p>
                  </w:tc>
                  <w:tc>
                    <w:tcPr>
                      <w:tcW w:w="160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2,802,434.25</w:t>
                      </w:r>
                    </w:p>
                  </w:tc>
                  <w:tc>
                    <w:tcPr>
                      <w:tcW w:w="107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c>
                    <w:tcPr>
                      <w:tcW w:w="145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6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187"/>
                  <w:gridCol w:w="1456"/>
                  <w:gridCol w:w="1254"/>
                  <w:gridCol w:w="1456"/>
                  <w:gridCol w:w="1331"/>
                  <w:gridCol w:w="1322"/>
                  <w:gridCol w:w="1266"/>
                </w:tblGrid>
                <w:tr w:rsidR="00B70837" w:rsidRPr="00451B61" w:rsidTr="00B70837">
                  <w:tc>
                    <w:tcPr>
                      <w:tcW w:w="1210"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lastRenderedPageBreak/>
                        <w:t>子公司名称</w:t>
                      </w:r>
                    </w:p>
                  </w:tc>
                  <w:tc>
                    <w:tcPr>
                      <w:tcW w:w="8203"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年初余额</w:t>
                      </w:r>
                    </w:p>
                  </w:tc>
                </w:tr>
                <w:tr w:rsidR="00B70837" w:rsidRPr="00451B61" w:rsidTr="00B70837">
                  <w:tc>
                    <w:tcPr>
                      <w:tcW w:w="1240"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33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384"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19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B70837" w:rsidRPr="00451B61" w:rsidTr="00B70837">
                  <w:tc>
                    <w:tcPr>
                      <w:tcW w:w="1240"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1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3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c>
                    <w:tcPr>
                      <w:tcW w:w="1384"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9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r>
              </w:tbl>
              <w:p w:rsidR="00B70837" w:rsidRPr="00451B61" w:rsidRDefault="00B70837" w:rsidP="009F603F">
                <w:pPr>
                  <w:tabs>
                    <w:tab w:val="left" w:pos="5140"/>
                  </w:tabs>
                  <w:spacing w:beforeLines="50" w:before="156"/>
                  <w:jc w:val="center"/>
                  <w:rPr>
                    <w:rFonts w:ascii="Arial" w:hAnsi="Arial" w:cs="Arial"/>
                    <w:kern w:val="0"/>
                    <w:szCs w:val="21"/>
                  </w:rPr>
                </w:pPr>
              </w:p>
              <w:tbl>
                <w:tblPr>
                  <w:tblStyle w:val="a6"/>
                  <w:tblW w:w="0" w:type="auto"/>
                  <w:tblLook w:val="04A0" w:firstRow="1" w:lastRow="0" w:firstColumn="1" w:lastColumn="0" w:noHBand="0" w:noVBand="1"/>
                </w:tblPr>
                <w:tblGrid>
                  <w:gridCol w:w="1958"/>
                  <w:gridCol w:w="1739"/>
                  <w:gridCol w:w="1857"/>
                  <w:gridCol w:w="1857"/>
                  <w:gridCol w:w="1861"/>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本年发生额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1,813,834.67</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672,865.47</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973"/>
                  <w:gridCol w:w="1714"/>
                  <w:gridCol w:w="1866"/>
                  <w:gridCol w:w="1866"/>
                  <w:gridCol w:w="1853"/>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上年发生额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③联营企业情况</w:t>
                </w:r>
              </w:p>
              <w:tbl>
                <w:tblPr>
                  <w:tblStyle w:val="a6"/>
                  <w:tblW w:w="0" w:type="auto"/>
                  <w:tblLook w:val="04A0" w:firstRow="1" w:lastRow="0" w:firstColumn="1" w:lastColumn="0" w:noHBand="0" w:noVBand="1"/>
                </w:tblPr>
                <w:tblGrid>
                  <w:gridCol w:w="2228"/>
                  <w:gridCol w:w="980"/>
                  <w:gridCol w:w="841"/>
                  <w:gridCol w:w="1396"/>
                  <w:gridCol w:w="986"/>
                  <w:gridCol w:w="979"/>
                  <w:gridCol w:w="1862"/>
                </w:tblGrid>
                <w:tr w:rsidR="00B70837" w:rsidRPr="00451B61" w:rsidTr="00B70837">
                  <w:tc>
                    <w:tcPr>
                      <w:tcW w:w="226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联营企业名称</w:t>
                      </w:r>
                    </w:p>
                  </w:tc>
                  <w:tc>
                    <w:tcPr>
                      <w:tcW w:w="993"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0"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141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984"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89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hint="eastAsia"/>
                          <w:szCs w:val="21"/>
                          <w:lang w:val="en-GB"/>
                        </w:rPr>
                        <w:t>联营企业投资的</w:t>
                      </w:r>
                      <w:r w:rsidRPr="00451B61">
                        <w:rPr>
                          <w:rFonts w:ascii="Arial" w:hAnsi="Arial" w:hint="eastAsia"/>
                          <w:szCs w:val="21"/>
                        </w:rPr>
                        <w:t>会计处理方法</w:t>
                      </w:r>
                    </w:p>
                  </w:tc>
                </w:tr>
                <w:tr w:rsidR="00B70837" w:rsidRPr="00451B61" w:rsidTr="00B70837">
                  <w:tc>
                    <w:tcPr>
                      <w:tcW w:w="226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3"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0"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1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89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226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上海瑞铂云科技发展有限公司</w:t>
                      </w:r>
                    </w:p>
                  </w:tc>
                  <w:tc>
                    <w:tcPr>
                      <w:tcW w:w="993"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85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14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计算机</w:t>
                      </w:r>
                      <w:r w:rsidRPr="00451B61">
                        <w:rPr>
                          <w:rFonts w:ascii="Arial" w:hAnsi="Arial" w:cs="Arial"/>
                          <w:kern w:val="0"/>
                          <w:szCs w:val="21"/>
                        </w:rPr>
                        <w:t>软硬件开发</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25.00</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89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权益法</w:t>
                      </w:r>
                    </w:p>
                  </w:tc>
                </w:tr>
              </w:tbl>
              <w:p w:rsidR="00173892" w:rsidRPr="00451B61" w:rsidRDefault="00B82FEA" w:rsidP="00B07C19">
                <w:pPr>
                  <w:tabs>
                    <w:tab w:val="left" w:pos="5140"/>
                  </w:tabs>
                  <w:jc w:val="center"/>
                  <w:rPr>
                    <w:rFonts w:asciiTheme="minorEastAsia" w:eastAsiaTheme="minorEastAsia" w:hAnsiTheme="minorEastAsia"/>
                    <w:color w:val="000000" w:themeColor="text1"/>
                    <w:szCs w:val="21"/>
                  </w:rPr>
                </w:pP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sdt>
          <w:sdtPr>
            <w:rPr>
              <w:rFonts w:hint="eastAsia"/>
              <w:szCs w:val="21"/>
            </w:rPr>
            <w:id w:val="-837145712"/>
            <w:lock w:val="sdtLocked"/>
            <w:placeholder>
              <w:docPart w:val="113507DB0D1C42BD934B68D3F2F330B8"/>
            </w:placeholder>
          </w:sdtPr>
          <w:sdtEndPr/>
          <w:sdtContent>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sdt>
            <w:sdtPr>
              <w:rPr>
                <w:rFonts w:hint="eastAsia"/>
                <w:color w:val="000000" w:themeColor="text1"/>
                <w:szCs w:val="21"/>
              </w:rPr>
              <w:id w:val="-1656745385"/>
              <w:lock w:val="sdtLocked"/>
              <w:placeholder>
                <w:docPart w:val="012EA106332D4EAB932F5248FFA73FB0"/>
              </w:placeholder>
            </w:sdtPr>
            <w:sdtEndPr>
              <w:rPr>
                <w:rFonts w:asciiTheme="minorEastAsia" w:eastAsiaTheme="minorEastAsia" w:hAnsiTheme="minorEastAsia"/>
              </w:rPr>
            </w:sdtEndPr>
            <w:sdtContent>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w:t>
                </w:r>
                <w:r w:rsidRPr="00451B61">
                  <w:rPr>
                    <w:rFonts w:asciiTheme="minorEastAsia" w:eastAsiaTheme="minorEastAsia" w:hAnsiTheme="minorEastAsia" w:hint="eastAsia"/>
                    <w:szCs w:val="21"/>
                  </w:rPr>
                  <w:lastRenderedPageBreak/>
                  <w:t>经正式进入到国家视野当中，以后会快速推进。”另据E20研究院统计，“十二五”末期VOCs市场规模将超过815亿元，而“十三五”期间，其市场规模将超过1400亿元， 1400亿市场聚集在监测和系统解决方案提供两大领域。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cs="FangSong" w:hint="eastAsia"/>
                <w:color w:val="000000" w:themeColor="text1"/>
                <w:kern w:val="0"/>
                <w:sz w:val="24"/>
                <w:szCs w:val="21"/>
              </w:rPr>
              <w:id w:val="-1051614961"/>
              <w:lock w:val="sdtLocked"/>
              <w:placeholder>
                <w:docPart w:val="47A0897C785C4129A378E81B2DA7038F"/>
              </w:placeholder>
            </w:sdtPr>
            <w:sdtEndPr/>
            <w:sdtContent>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267992660A5643A78238008888CB2CB7"/>
              </w:placeholder>
            </w:sdtPr>
            <w:sdtEndPr/>
            <w:sdtContent>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F56C4ADA06AB4213918BCDC27F1704D2"/>
        </w:placeholder>
      </w:sdtPr>
      <w:sdtEndPr>
        <w:rPr>
          <w:rFonts w:ascii="Calibri" w:eastAsia="宋体" w:hAnsi="Calibri"/>
          <w:b w:val="0"/>
          <w:color w:val="auto"/>
          <w:szCs w:val="22"/>
        </w:rPr>
      </w:sdtEndPr>
      <w:sdtContent>
        <w:p w:rsidR="00A84854" w:rsidRPr="00B82FEA" w:rsidRDefault="00A84854" w:rsidP="00A84854">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（六</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自愿披露（如有</w:t>
          </w:r>
          <w:r w:rsidRPr="00B82FEA">
            <w:rPr>
              <w:rFonts w:asciiTheme="minorEastAsia" w:eastAsiaTheme="minorEastAsia" w:hAnsiTheme="minorEastAsia"/>
              <w:b/>
              <w:strike/>
              <w:color w:val="000000" w:themeColor="text1"/>
              <w:szCs w:val="44"/>
              <w:highlight w:val="yellow"/>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RPr="00B82FEA" w:rsidTr="008919DD">
            <w:tc>
              <w:tcPr>
                <w:tcW w:w="8296" w:type="dxa"/>
              </w:tcPr>
              <w:sdt>
                <w:sdtPr>
                  <w:rPr>
                    <w:rFonts w:asciiTheme="minorEastAsia" w:eastAsiaTheme="minorEastAsia" w:hAnsiTheme="minorEastAsia" w:hint="eastAsia"/>
                    <w:strike/>
                    <w:color w:val="000000" w:themeColor="text1"/>
                    <w:szCs w:val="44"/>
                    <w:highlight w:val="yellow"/>
                  </w:rPr>
                  <w:id w:val="-439836797"/>
                  <w:lock w:val="sdtLocked"/>
                  <w:placeholder>
                    <w:docPart w:val="81A9C5BF7CFA4FC6A7AAAC3D12FC565F"/>
                  </w:placeholder>
                  <w:showingPlcHdr/>
                </w:sdtPr>
                <w:sdtEndPr/>
                <w:sdtContent>
                  <w:p w:rsidR="008919DD" w:rsidRPr="00B82FEA" w:rsidRDefault="00037766" w:rsidP="00037766">
                    <w:pPr>
                      <w:tabs>
                        <w:tab w:val="left" w:pos="5140"/>
                      </w:tabs>
                      <w:rPr>
                        <w:rFonts w:asciiTheme="minorEastAsia" w:eastAsiaTheme="minorEastAsia" w:hAnsiTheme="minorEastAsia"/>
                        <w:strike/>
                        <w:color w:val="000000" w:themeColor="text1"/>
                        <w:szCs w:val="44"/>
                        <w:highlight w:val="yellow"/>
                      </w:rPr>
                    </w:pPr>
                    <w:r w:rsidRPr="00B82FEA">
                      <w:rPr>
                        <w:rFonts w:ascii="仿宋" w:eastAsia="仿宋" w:hAnsi="仿宋"/>
                        <w:i/>
                        <w:strike/>
                        <w:color w:val="7F7F7F" w:themeColor="text1" w:themeTint="80"/>
                        <w:szCs w:val="44"/>
                        <w:highlight w:val="yellow"/>
                        <w:u w:val="single"/>
                      </w:rPr>
                      <w:t>金融相关行业的公司应当自觉披露相关监管数据</w:t>
                    </w:r>
                    <w:r w:rsidRPr="00B82FEA">
                      <w:rPr>
                        <w:rFonts w:ascii="仿宋" w:eastAsia="仿宋" w:hAnsi="仿宋" w:hint="eastAsia"/>
                        <w:i/>
                        <w:strike/>
                        <w:color w:val="7F7F7F" w:themeColor="text1" w:themeTint="80"/>
                        <w:szCs w:val="44"/>
                        <w:highlight w:val="yellow"/>
                        <w:u w:val="single"/>
                      </w:rPr>
                      <w:t>。</w:t>
                    </w:r>
                  </w:p>
                </w:sdtContent>
              </w:sdt>
            </w:tc>
          </w:tr>
        </w:tbl>
        <w:p w:rsidR="00A84854" w:rsidRPr="00B82FEA" w:rsidRDefault="00B82FEA" w:rsidP="00821B09"/>
      </w:sdtContent>
    </w:sdt>
    <w:p w:rsidR="008919DD" w:rsidRPr="00B82FEA" w:rsidRDefault="008919DD" w:rsidP="00821B09"/>
    <w:sdt>
      <w:sdtPr>
        <w:rPr>
          <w:rFonts w:ascii="Calibri" w:eastAsia="宋体" w:hAnsi="Calibri" w:cs="Times New Roman" w:hint="eastAsia"/>
          <w:b w:val="0"/>
          <w:bCs w:val="0"/>
          <w:sz w:val="21"/>
          <w:szCs w:val="22"/>
        </w:rPr>
        <w:id w:val="-1500582846"/>
        <w:placeholder>
          <w:docPart w:val="F56C4ADA06AB4213918BCDC27F1704D2"/>
        </w:placeholder>
      </w:sdtPr>
      <w:sdtEndPr>
        <w:rPr>
          <w:rFonts w:asciiTheme="minorEastAsia" w:eastAsiaTheme="minorEastAsia" w:hAnsiTheme="minorEastAsia" w:hint="default"/>
          <w:color w:val="000000" w:themeColor="text1"/>
          <w:szCs w:val="44"/>
        </w:rPr>
      </w:sdtEndPr>
      <w:sdtContent>
        <w:p w:rsidR="00DD2AE6" w:rsidRPr="00B82FEA" w:rsidRDefault="00AB3B30" w:rsidP="00FA153A">
          <w:pPr>
            <w:pStyle w:val="2"/>
            <w:rPr>
              <w:strike/>
            </w:rPr>
          </w:pPr>
          <w:r w:rsidRPr="00B82FEA">
            <w:rPr>
              <w:rFonts w:hint="eastAsia"/>
              <w:strike/>
              <w:highlight w:val="yellow"/>
            </w:rPr>
            <w:t>二</w:t>
          </w:r>
          <w:r w:rsidRPr="00B82FEA">
            <w:rPr>
              <w:strike/>
              <w:highlight w:val="yellow"/>
            </w:rPr>
            <w:t>、</w:t>
          </w:r>
          <w:r w:rsidRPr="00B82FEA">
            <w:rPr>
              <w:rFonts w:hint="eastAsia"/>
              <w:strike/>
              <w:highlight w:val="yellow"/>
            </w:rPr>
            <w:t>未来展望</w:t>
          </w:r>
          <w:r w:rsidR="00DD2AE6" w:rsidRPr="00B82FEA">
            <w:rPr>
              <w:rFonts w:hint="eastAsia"/>
              <w:strike/>
              <w:highlight w:val="yellow"/>
            </w:rPr>
            <w:t>（自愿</w:t>
          </w:r>
          <w:r w:rsidR="00DD2AE6" w:rsidRPr="00B82FEA">
            <w:rPr>
              <w:strike/>
              <w:highlight w:val="yellow"/>
            </w:rPr>
            <w:t>披露）</w:t>
          </w:r>
        </w:p>
        <w:sdt>
          <w:sdtPr>
            <w:rPr>
              <w:rFonts w:asciiTheme="minorEastAsia" w:eastAsiaTheme="minorEastAsia" w:hAnsiTheme="minorEastAsia" w:hint="eastAsia"/>
              <w:b/>
              <w:strike/>
              <w:color w:val="000000" w:themeColor="text1"/>
              <w:szCs w:val="44"/>
            </w:rPr>
            <w:id w:val="-1571965897"/>
            <w:placeholder>
              <w:docPart w:val="B42FDAA5842C437BBF3C533C2B8905CD"/>
            </w:placeholder>
          </w:sdtPr>
          <w:sdtEndPr>
            <w:rPr>
              <w:rFonts w:hint="default"/>
              <w:b w:val="0"/>
              <w:color w:val="auto"/>
              <w:highlight w:val="yellow"/>
            </w:rPr>
          </w:sdtEndPr>
          <w:sdtContent>
            <w:p w:rsidR="00C822BD" w:rsidRPr="00B82FEA" w:rsidRDefault="00C822BD" w:rsidP="00C822BD">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（一</w:t>
              </w:r>
              <w:r w:rsidRPr="00B82FEA">
                <w:rPr>
                  <w:rFonts w:asciiTheme="minorEastAsia" w:eastAsiaTheme="minorEastAsia" w:hAnsiTheme="minorEastAsia"/>
                  <w:b/>
                  <w:strike/>
                  <w:color w:val="000000" w:themeColor="text1"/>
                  <w:szCs w:val="44"/>
                  <w:highlight w:val="yellow"/>
                </w:rPr>
                <w:t>）</w:t>
              </w:r>
              <w:r w:rsidR="00DD2AE6" w:rsidRPr="00B82FEA">
                <w:rPr>
                  <w:rFonts w:asciiTheme="minorEastAsia" w:eastAsiaTheme="minorEastAsia" w:hAnsiTheme="minorEastAsia" w:hint="eastAsia"/>
                  <w:b/>
                  <w:strike/>
                  <w:color w:val="000000" w:themeColor="text1"/>
                  <w:szCs w:val="44"/>
                  <w:highlight w:val="yellow"/>
                </w:rPr>
                <w:t>行业发展趋势</w:t>
              </w:r>
            </w:p>
            <w:tbl>
              <w:tblPr>
                <w:tblStyle w:val="a6"/>
                <w:tblW w:w="8364" w:type="dxa"/>
                <w:tblInd w:w="-5" w:type="dxa"/>
                <w:tblLook w:val="04A0" w:firstRow="1" w:lastRow="0" w:firstColumn="1" w:lastColumn="0" w:noHBand="0" w:noVBand="1"/>
              </w:tblPr>
              <w:tblGrid>
                <w:gridCol w:w="8364"/>
              </w:tblGrid>
              <w:tr w:rsidR="001B6047" w:rsidRPr="00B82FEA"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strike/>
                        <w:highlight w:val="yellow"/>
                      </w:rPr>
                      <w:id w:val="1180860214"/>
                      <w:lock w:val="sdtLocked"/>
                      <w:placeholder>
                        <w:docPart w:val="6B81112098A340D99E9AF1483799A3AA"/>
                      </w:placeholder>
                    </w:sdtPr>
                    <w:sdtEndPr>
                      <w:rPr>
                        <w:rFonts w:asciiTheme="minorEastAsia" w:eastAsiaTheme="minorEastAsia" w:hAnsiTheme="minorEastAsia"/>
                        <w:szCs w:val="44"/>
                      </w:rPr>
                    </w:sdtEndPr>
                    <w:sdtContent>
                      <w:p w:rsidR="00516DCF" w:rsidRPr="00B82FEA" w:rsidRDefault="00516DCF" w:rsidP="00516DCF">
                        <w:pPr>
                          <w:widowControl/>
                          <w:spacing w:after="240"/>
                          <w:ind w:firstLineChars="205" w:firstLine="430"/>
                          <w:jc w:val="left"/>
                          <w:rPr>
                            <w:rFonts w:asciiTheme="minorEastAsia" w:eastAsiaTheme="minorEastAsia" w:hAnsiTheme="minorEastAsia"/>
                            <w:strike/>
                            <w:szCs w:val="44"/>
                            <w:highlight w:val="yellow"/>
                          </w:rPr>
                        </w:pPr>
                        <w:r w:rsidRPr="00B82FEA">
                          <w:rPr>
                            <w:rFonts w:asciiTheme="minorEastAsia" w:eastAsiaTheme="minorEastAsia" w:hAnsiTheme="minorEastAsia" w:hint="eastAsia"/>
                            <w:strike/>
                            <w:szCs w:val="44"/>
                            <w:highlight w:val="yellow"/>
                          </w:rPr>
                          <w:t>2015年</w:t>
                        </w:r>
                        <w:r w:rsidRPr="00B82FEA">
                          <w:rPr>
                            <w:rFonts w:asciiTheme="minorEastAsia" w:eastAsiaTheme="minorEastAsia" w:hAnsiTheme="minorEastAsia"/>
                            <w:strike/>
                            <w:szCs w:val="44"/>
                            <w:highlight w:val="yellow"/>
                          </w:rPr>
                          <w:t>财政部和环保部联合印发了《关于支持环境监测体制改革的实施意见》，明确指出支持建成国家大气、水、土壤等环境质量监测直管网，大力推进环境监测市场化改革。《意见》明确表示要大力推进环境监测市场化改革。中央上收的环境监测站点、监测断面等，除敏感环境数据外，原则上将采取政府购买服务的方式，选择第三方专业公司托管运营。地方应加快环境监测市场化，培育环境监测市场。</w:t>
                        </w:r>
                      </w:p>
                      <w:p w:rsidR="00DD2AE6" w:rsidRPr="00B82FEA" w:rsidRDefault="00EF4AA4" w:rsidP="00EF4AA4">
                        <w:pPr>
                          <w:widowControl/>
                          <w:spacing w:after="240"/>
                          <w:ind w:firstLineChars="205" w:firstLine="430"/>
                          <w:jc w:val="left"/>
                          <w:rPr>
                            <w:rFonts w:asciiTheme="minorEastAsia" w:eastAsiaTheme="minorEastAsia" w:hAnsiTheme="minorEastAsia"/>
                            <w:strike/>
                            <w:szCs w:val="44"/>
                            <w:highlight w:val="yellow"/>
                          </w:rPr>
                        </w:pPr>
                        <w:r w:rsidRPr="00B82FEA">
                          <w:rPr>
                            <w:rFonts w:asciiTheme="minorEastAsia" w:eastAsiaTheme="minorEastAsia" w:hAnsiTheme="minorEastAsia"/>
                            <w:strike/>
                            <w:szCs w:val="44"/>
                            <w:highlight w:val="yellow"/>
                          </w:rPr>
                          <w:lastRenderedPageBreak/>
                          <w:t>从宏观层面讲，“十三五”环保投资规划有望达到10万亿元级别，而“十二五”规划仅在4-5万亿元，可以预见“十三五”规划环保投资将呈翻倍增长趋势。从固，气，水、土多方面环境监测的业务逐渐切入到海绵城市的建设，分析仪器行业内多家企业有望实现突破</w:t>
                        </w:r>
                        <w:r w:rsidRPr="00B82FEA">
                          <w:rPr>
                            <w:rFonts w:asciiTheme="minorEastAsia" w:eastAsiaTheme="minorEastAsia" w:hAnsiTheme="minorEastAsia" w:hint="eastAsia"/>
                            <w:strike/>
                            <w:szCs w:val="44"/>
                            <w:highlight w:val="yellow"/>
                          </w:rPr>
                          <w:t>，</w:t>
                        </w:r>
                        <w:r w:rsidR="00516DCF" w:rsidRPr="00B82FEA">
                          <w:rPr>
                            <w:rFonts w:asciiTheme="minorEastAsia" w:eastAsiaTheme="minorEastAsia" w:hAnsiTheme="minorEastAsia"/>
                            <w:strike/>
                            <w:szCs w:val="44"/>
                            <w:highlight w:val="yellow"/>
                          </w:rPr>
                          <w:t>甚至是爆发!</w:t>
                        </w:r>
                      </w:p>
                    </w:sdtContent>
                  </w:sdt>
                </w:tc>
              </w:tr>
            </w:tbl>
          </w:sdtContent>
        </w:sdt>
        <w:p w:rsidR="00DD2AE6" w:rsidRPr="00B82FEA" w:rsidRDefault="00DD2AE6" w:rsidP="00DD2AE6">
          <w:pPr>
            <w:tabs>
              <w:tab w:val="left" w:pos="5140"/>
            </w:tabs>
            <w:rPr>
              <w:rFonts w:asciiTheme="minorEastAsia" w:eastAsiaTheme="minorEastAsia" w:hAnsiTheme="minorEastAsia"/>
              <w:b/>
              <w:strike/>
              <w:color w:val="000000" w:themeColor="text1"/>
              <w:szCs w:val="44"/>
            </w:rPr>
          </w:pPr>
        </w:p>
        <w:sdt>
          <w:sdtPr>
            <w:rPr>
              <w:rFonts w:asciiTheme="minorEastAsia" w:eastAsiaTheme="minorEastAsia" w:hAnsiTheme="minorEastAsia" w:hint="eastAsia"/>
              <w:b/>
              <w:strike/>
              <w:color w:val="000000" w:themeColor="text1"/>
              <w:szCs w:val="44"/>
            </w:rPr>
            <w:id w:val="-272793663"/>
            <w:placeholder>
              <w:docPart w:val="B42FDAA5842C437BBF3C533C2B8905CD"/>
            </w:placeholder>
          </w:sdtPr>
          <w:sdtEndPr>
            <w:rPr>
              <w:rFonts w:hint="default"/>
              <w:b w:val="0"/>
              <w:color w:val="auto"/>
              <w:highlight w:val="yellow"/>
            </w:rPr>
          </w:sdtEndPr>
          <w:sdtContent>
            <w:p w:rsidR="00DD2AE6" w:rsidRPr="00B82FEA" w:rsidRDefault="00DD2AE6" w:rsidP="00DD2AE6">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（二</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公司发展战略</w:t>
              </w:r>
            </w:p>
            <w:tbl>
              <w:tblPr>
                <w:tblStyle w:val="a6"/>
                <w:tblW w:w="8364" w:type="dxa"/>
                <w:tblInd w:w="-5" w:type="dxa"/>
                <w:tblLook w:val="04A0" w:firstRow="1" w:lastRow="0" w:firstColumn="1" w:lastColumn="0" w:noHBand="0" w:noVBand="1"/>
              </w:tblPr>
              <w:tblGrid>
                <w:gridCol w:w="8364"/>
              </w:tblGrid>
              <w:tr w:rsidR="001B6047" w:rsidRPr="00B82FEA"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trike/>
                        <w:szCs w:val="44"/>
                        <w:highlight w:val="yellow"/>
                      </w:rPr>
                      <w:id w:val="1353456772"/>
                      <w:lock w:val="sdtLocked"/>
                      <w:placeholder>
                        <w:docPart w:val="1C26C48B1DB34DD4948055649C3F38A3"/>
                      </w:placeholder>
                      <w:showingPlcHdr/>
                    </w:sdtPr>
                    <w:sdtEndPr/>
                    <w:sdtContent>
                      <w:p w:rsidR="00DD2AE6" w:rsidRPr="00B82FEA" w:rsidRDefault="009854F4" w:rsidP="009854F4">
                        <w:pPr>
                          <w:rPr>
                            <w:rFonts w:asciiTheme="minorEastAsia" w:eastAsiaTheme="minorEastAsia" w:hAnsiTheme="minorEastAsia"/>
                            <w:strike/>
                            <w:szCs w:val="44"/>
                            <w:highlight w:val="yellow"/>
                          </w:rPr>
                        </w:pPr>
                        <w:r w:rsidRPr="00B82FEA">
                          <w:rPr>
                            <w:rStyle w:val="placeholder2Char"/>
                            <w:rFonts w:hint="eastAsia"/>
                            <w:strike/>
                            <w:highlight w:val="yellow"/>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B82FEA" w:rsidRDefault="009C42A1" w:rsidP="00C822BD">
          <w:pPr>
            <w:tabs>
              <w:tab w:val="left" w:pos="5140"/>
            </w:tabs>
            <w:rPr>
              <w:rFonts w:asciiTheme="minorEastAsia" w:eastAsiaTheme="minorEastAsia" w:hAnsiTheme="minorEastAsia"/>
              <w:b/>
              <w:strike/>
              <w:color w:val="000000" w:themeColor="text1"/>
              <w:szCs w:val="44"/>
            </w:rPr>
          </w:pPr>
        </w:p>
        <w:sdt>
          <w:sdtPr>
            <w:rPr>
              <w:rFonts w:asciiTheme="minorEastAsia" w:eastAsiaTheme="minorEastAsia" w:hAnsiTheme="minorEastAsia" w:hint="eastAsia"/>
              <w:b/>
              <w:i/>
              <w:strike/>
              <w:color w:val="000000" w:themeColor="text1"/>
              <w:kern w:val="0"/>
              <w:szCs w:val="44"/>
              <w:u w:val="single"/>
              <w:shd w:val="clear" w:color="auto" w:fill="FFFF00"/>
            </w:rPr>
            <w:id w:val="1996448838"/>
            <w:placeholder>
              <w:docPart w:val="B42FDAA5842C437BBF3C533C2B8905CD"/>
            </w:placeholder>
          </w:sdtPr>
          <w:sdtEndPr>
            <w:rPr>
              <w:rFonts w:hint="default"/>
              <w:b w:val="0"/>
              <w:color w:val="auto"/>
              <w:highlight w:val="yellow"/>
            </w:rPr>
          </w:sdtEndPr>
          <w:sdtContent>
            <w:p w:rsidR="00C822BD" w:rsidRPr="00B82FEA" w:rsidRDefault="00C822BD" w:rsidP="00C822BD">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w:t>
              </w:r>
              <w:r w:rsidR="00DD2AE6" w:rsidRPr="00B82FEA">
                <w:rPr>
                  <w:rFonts w:asciiTheme="minorEastAsia" w:eastAsiaTheme="minorEastAsia" w:hAnsiTheme="minorEastAsia" w:hint="eastAsia"/>
                  <w:b/>
                  <w:strike/>
                  <w:color w:val="000000" w:themeColor="text1"/>
                  <w:szCs w:val="44"/>
                  <w:highlight w:val="yellow"/>
                </w:rPr>
                <w:t>三</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经营计划</w:t>
              </w:r>
              <w:r w:rsidRPr="00B82FEA">
                <w:rPr>
                  <w:rFonts w:asciiTheme="minorEastAsia" w:eastAsiaTheme="minorEastAsia" w:hAnsiTheme="minorEastAsia"/>
                  <w:b/>
                  <w:strike/>
                  <w:color w:val="000000" w:themeColor="text1"/>
                  <w:szCs w:val="44"/>
                  <w:highlight w:val="yellow"/>
                </w:rPr>
                <w:t>或目标</w:t>
              </w:r>
            </w:p>
            <w:tbl>
              <w:tblPr>
                <w:tblStyle w:val="a6"/>
                <w:tblW w:w="8364" w:type="dxa"/>
                <w:tblInd w:w="-5" w:type="dxa"/>
                <w:tblLook w:val="04A0" w:firstRow="1" w:lastRow="0" w:firstColumn="1" w:lastColumn="0" w:noHBand="0" w:noVBand="1"/>
              </w:tblPr>
              <w:tblGrid>
                <w:gridCol w:w="8364"/>
              </w:tblGrid>
              <w:tr w:rsidR="001B6047" w:rsidRPr="00B82FEA"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trike/>
                        <w:szCs w:val="44"/>
                        <w:highlight w:val="yellow"/>
                      </w:rPr>
                      <w:id w:val="544178853"/>
                      <w:lock w:val="sdtLocked"/>
                      <w:placeholder>
                        <w:docPart w:val="6BE90EB340924680959B3A78416BD02E"/>
                      </w:placeholder>
                    </w:sdtPr>
                    <w:sdtEndPr/>
                    <w:sdtContent>
                      <w:p w:rsidR="009B5CCC" w:rsidRPr="00B82FEA" w:rsidRDefault="009E0E00" w:rsidP="00637B55">
                        <w:pPr>
                          <w:rPr>
                            <w:rFonts w:asciiTheme="minorEastAsia" w:eastAsiaTheme="minorEastAsia" w:hAnsiTheme="minorEastAsia"/>
                            <w:strike/>
                            <w:szCs w:val="44"/>
                            <w:highlight w:val="yellow"/>
                          </w:rPr>
                        </w:pPr>
                        <w:r w:rsidRPr="00B82FEA">
                          <w:rPr>
                            <w:rFonts w:asciiTheme="minorEastAsia" w:eastAsiaTheme="minorEastAsia" w:hAnsiTheme="minorEastAsia" w:hint="eastAsia"/>
                            <w:strike/>
                            <w:szCs w:val="44"/>
                            <w:highlight w:val="yellow"/>
                          </w:rPr>
                          <w:t>顺应国家加大环保投入，环境监测市场未来爆发性的增长趋势，公司</w:t>
                        </w:r>
                        <w:r w:rsidRPr="00B82FEA">
                          <w:rPr>
                            <w:rFonts w:hint="eastAsia"/>
                            <w:strike/>
                            <w:sz w:val="22"/>
                            <w:highlight w:val="yellow"/>
                          </w:rPr>
                          <w:t>规划未来</w:t>
                        </w:r>
                        <w:r w:rsidRPr="00B82FEA">
                          <w:rPr>
                            <w:strike/>
                            <w:sz w:val="22"/>
                            <w:highlight w:val="yellow"/>
                          </w:rPr>
                          <w:t>3</w:t>
                        </w:r>
                        <w:r w:rsidRPr="00B82FEA">
                          <w:rPr>
                            <w:rFonts w:hint="eastAsia"/>
                            <w:strike/>
                            <w:sz w:val="22"/>
                            <w:highlight w:val="yellow"/>
                          </w:rPr>
                          <w:t>-5</w:t>
                        </w:r>
                        <w:r w:rsidR="00637B55" w:rsidRPr="00B82FEA">
                          <w:rPr>
                            <w:rFonts w:hint="eastAsia"/>
                            <w:strike/>
                            <w:sz w:val="22"/>
                            <w:highlight w:val="yellow"/>
                          </w:rPr>
                          <w:t>年的研发发展方向，并推进实施，加强市场推广力度，使公司在线监测产品取得爆发性增长</w:t>
                        </w:r>
                        <w:r w:rsidRPr="00B82FEA">
                          <w:rPr>
                            <w:rFonts w:hint="eastAsia"/>
                            <w:strike/>
                            <w:sz w:val="22"/>
                            <w:highlight w:val="yellow"/>
                          </w:rPr>
                          <w:t>。培养一批公司的管理骨干，承接公司下一步的发展。对新员工的培训形成系统化的培训机制。</w:t>
                        </w:r>
                        <w:r w:rsidRPr="00B82FEA">
                          <w:rPr>
                            <w:strike/>
                            <w:sz w:val="22"/>
                            <w:highlight w:val="yellow"/>
                          </w:rPr>
                          <w:t xml:space="preserve"> </w:t>
                        </w:r>
                      </w:p>
                    </w:sdtContent>
                  </w:sdt>
                </w:tc>
              </w:tr>
            </w:tbl>
          </w:sdtContent>
        </w:sdt>
        <w:p w:rsidR="00083123" w:rsidRPr="00B82FEA" w:rsidRDefault="00083123" w:rsidP="00DD2AE6">
          <w:pPr>
            <w:tabs>
              <w:tab w:val="left" w:pos="5140"/>
            </w:tabs>
            <w:rPr>
              <w:rFonts w:asciiTheme="minorEastAsia" w:eastAsiaTheme="minorEastAsia" w:hAnsiTheme="minorEastAsia"/>
              <w:b/>
              <w:strike/>
              <w:color w:val="000000" w:themeColor="text1"/>
              <w:szCs w:val="44"/>
            </w:rPr>
          </w:pPr>
        </w:p>
        <w:sdt>
          <w:sdtPr>
            <w:rPr>
              <w:rFonts w:asciiTheme="minorEastAsia" w:eastAsiaTheme="minorEastAsia" w:hAnsiTheme="minorEastAsia" w:hint="eastAsia"/>
              <w:b/>
              <w:strike/>
              <w:color w:val="000000" w:themeColor="text1"/>
              <w:szCs w:val="44"/>
            </w:rPr>
            <w:id w:val="158897522"/>
            <w:placeholder>
              <w:docPart w:val="F56C4ADA06AB4213918BCDC27F1704D2"/>
            </w:placeholder>
          </w:sdtPr>
          <w:sdtEndPr>
            <w:rPr>
              <w:rFonts w:hint="default"/>
            </w:rPr>
          </w:sdtEndPr>
          <w:sdtContent>
            <w:p w:rsidR="00DD2AE6" w:rsidRPr="00B82FEA" w:rsidRDefault="00DD2AE6" w:rsidP="00DD2AE6">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（四</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不确定性因素</w:t>
              </w:r>
            </w:p>
            <w:tbl>
              <w:tblPr>
                <w:tblStyle w:val="a6"/>
                <w:tblW w:w="8364" w:type="dxa"/>
                <w:tblInd w:w="-5" w:type="dxa"/>
                <w:tblLook w:val="04A0" w:firstRow="1" w:lastRow="0" w:firstColumn="1" w:lastColumn="0" w:noHBand="0" w:noVBand="1"/>
              </w:tblPr>
              <w:tblGrid>
                <w:gridCol w:w="8364"/>
              </w:tblGrid>
              <w:tr w:rsidR="001B6047" w:rsidRPr="00B82FEA"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trike/>
                        <w:szCs w:val="44"/>
                        <w:highlight w:val="yellow"/>
                      </w:rPr>
                      <w:id w:val="2116083598"/>
                      <w:lock w:val="sdtLocked"/>
                      <w:placeholder>
                        <w:docPart w:val="F51251C094B24ED7B236359D773A9176"/>
                      </w:placeholder>
                      <w:showingPlcHdr/>
                    </w:sdtPr>
                    <w:sdtEndPr/>
                    <w:sdtContent>
                      <w:p w:rsidR="00DD2AE6" w:rsidRPr="00B82FEA" w:rsidRDefault="00083123" w:rsidP="00083123">
                        <w:pPr>
                          <w:tabs>
                            <w:tab w:val="left" w:pos="5140"/>
                          </w:tabs>
                          <w:rPr>
                            <w:rFonts w:asciiTheme="minorEastAsia" w:eastAsiaTheme="minorEastAsia" w:hAnsiTheme="minorEastAsia"/>
                            <w:strike/>
                            <w:szCs w:val="44"/>
                            <w:highlight w:val="yellow"/>
                          </w:rPr>
                        </w:pPr>
                        <w:r w:rsidRPr="00B82FEA">
                          <w:rPr>
                            <w:rStyle w:val="placeholder2Char"/>
                            <w:rFonts w:hint="eastAsia"/>
                            <w:strike/>
                            <w:highlight w:val="yellow"/>
                          </w:rPr>
                          <w:t>公司应遵循关联性原则和重要性原则披露对未来发展战略或经营计划有重大影响的不确定性因素并进行说明与分析。</w:t>
                        </w:r>
                      </w:p>
                    </w:sdtContent>
                  </w:sdt>
                </w:tc>
              </w:tr>
            </w:tbl>
            <w:p w:rsidR="003B7049" w:rsidRPr="00B82FEA" w:rsidRDefault="00B82FEA"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sdt>
          <w:sdtPr>
            <w:rPr>
              <w:szCs w:val="21"/>
            </w:rPr>
            <w:id w:val="-1001812379"/>
            <w:lock w:val="sdtLocked"/>
            <w:placeholder>
              <w:docPart w:val="435526E661FD4813A1EFBF934552B476"/>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w:t>
                </w:r>
                <w:r>
                  <w:rPr>
                    <w:rFonts w:asciiTheme="minorEastAsia" w:eastAsiaTheme="minorEastAsia" w:hAnsiTheme="minorEastAsia" w:cs="Calibri" w:hint="eastAsia"/>
                    <w:kern w:val="0"/>
                    <w:szCs w:val="21"/>
                  </w:rPr>
                  <w:lastRenderedPageBreak/>
                  <w:t>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sdt>
          <w:sdtPr>
            <w:rPr>
              <w:rFonts w:asciiTheme="minorEastAsia" w:eastAsiaTheme="minorEastAsia" w:hAnsiTheme="minorEastAsia"/>
              <w:szCs w:val="44"/>
            </w:rPr>
            <w:id w:val="162673390"/>
            <w:lock w:val="sdtLocked"/>
            <w:placeholder>
              <w:docPart w:val="7BD0150051094FE394D4428B260702D2"/>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sdt>
          <w:sdtPr>
            <w:rPr>
              <w:rFonts w:asciiTheme="minorEastAsia" w:eastAsiaTheme="minorEastAsia" w:hAnsiTheme="minorEastAsia"/>
              <w:color w:val="000000" w:themeColor="text1"/>
              <w:szCs w:val="21"/>
            </w:rPr>
            <w:id w:val="1901406693"/>
            <w:lock w:val="sdtLocked"/>
            <w:placeholder>
              <w:docPart w:val="ABCDCDEB75134AF5AC4CC5C011BC3511"/>
            </w:placeholde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sdt>
          <w:sdtPr>
            <w:rPr>
              <w:rFonts w:asciiTheme="majorEastAsia" w:eastAsiaTheme="majorEastAsia" w:hAnsiTheme="majorEastAsia"/>
              <w:kern w:val="0"/>
              <w:szCs w:val="21"/>
            </w:rPr>
            <w:id w:val="-2032791654"/>
            <w:lock w:val="sdtLocked"/>
            <w:placeholder>
              <w:docPart w:val="3168D61522444B39838E98B043C3477E"/>
            </w:placeholde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sdtContent>
        </w:sdt>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sdt>
            <w:sdtPr>
              <w:rPr>
                <w:rFonts w:asciiTheme="minorEastAsia" w:eastAsiaTheme="minorEastAsia" w:hAnsiTheme="minorEastAsia"/>
                <w:color w:val="000000" w:themeColor="text1"/>
                <w:szCs w:val="21"/>
              </w:rPr>
              <w:id w:val="-65646645"/>
              <w:lock w:val="sdtLocked"/>
              <w:placeholder>
                <w:docPart w:val="E923625921334508B9C1A41F0268DC86"/>
              </w:placeholder>
            </w:sdtPr>
            <w:sdtEndPr/>
            <w:sdtContent>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sdtContent>
          </w:sdt>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1"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1"/>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sdt>
          <w:sdtPr>
            <w:rPr>
              <w:rFonts w:asciiTheme="minorEastAsia" w:eastAsiaTheme="minorEastAsia" w:hAnsiTheme="minorEastAsia"/>
              <w:color w:val="000000" w:themeColor="text1"/>
              <w:szCs w:val="21"/>
            </w:rPr>
            <w:id w:val="-866436682"/>
            <w:lock w:val="sdtLocked"/>
            <w:placeholder>
              <w:docPart w:val="DB4DE0040C3D4DF48D7E7C95731239FE"/>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c>
          <w:tcPr>
            <w:tcW w:w="1815" w:type="dxa"/>
          </w:tcPr>
          <w:p w:rsidR="006A5543" w:rsidRPr="00451B61" w:rsidRDefault="00B82FEA" w:rsidP="008523B4">
            <w:pPr>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510638259"/>
                <w:lock w:val="sdtLocked"/>
                <w:placeholder>
                  <w:docPart w:val="83A8897ABC8844F09624103D7E15B362"/>
                </w:placeholder>
                <w:text/>
              </w:sdtPr>
              <w:sdtEndPr/>
              <w:sdtContent>
                <w:r w:rsidR="00B34DEA">
                  <w:rPr>
                    <w:rFonts w:asciiTheme="minorEastAsia" w:eastAsiaTheme="minorEastAsia" w:hAnsiTheme="minorEastAsia"/>
                    <w:color w:val="000000" w:themeColor="text1"/>
                    <w:szCs w:val="21"/>
                  </w:rPr>
                  <w:t>-</w:t>
                </w:r>
              </w:sdtContent>
            </w:sdt>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sdt>
          <w:sdtPr>
            <w:rPr>
              <w:rFonts w:asciiTheme="minorEastAsia" w:eastAsiaTheme="minorEastAsia" w:hAnsiTheme="minorEastAsia"/>
              <w:color w:val="000000" w:themeColor="text1"/>
              <w:szCs w:val="21"/>
            </w:rPr>
            <w:id w:val="-701550157"/>
            <w:lock w:val="sdtLocked"/>
            <w:placeholder>
              <w:docPart w:val="18FFD2EDD2C2470AAFCD06394175ADC3"/>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591013295"/>
            <w:lock w:val="sdtLocked"/>
            <w:placeholder>
              <w:docPart w:val="A172BDD12F2A48118DA49204F3E95D94"/>
            </w:placeholder>
            <w:text/>
          </w:sdtPr>
          <w:sdtEndPr/>
          <w:sdtContent>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sdt>
          <w:sdtPr>
            <w:rPr>
              <w:rFonts w:asciiTheme="minorEastAsia" w:eastAsiaTheme="minorEastAsia" w:hAnsiTheme="minorEastAsia"/>
              <w:color w:val="000000" w:themeColor="text1"/>
              <w:szCs w:val="21"/>
            </w:rPr>
            <w:id w:val="-1634947327"/>
            <w:lock w:val="sdtLocked"/>
            <w:placeholder>
              <w:docPart w:val="2784E5ADEDCE4ECEA5476CE3809091F8"/>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850795811"/>
            <w:lock w:val="sdtLocked"/>
            <w:placeholder>
              <w:docPart w:val="9917A595E5CD40EE83F37417ABEF6F2C"/>
            </w:placeholder>
            <w:text/>
          </w:sdtPr>
          <w:sdtEndPr/>
          <w:sdtContent>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769278357"/>
            <w:lock w:val="sdtLocked"/>
            <w:placeholder>
              <w:docPart w:val="7FEB81CAF425407DB63068434F7C87DE"/>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hint="eastAsia"/>
              <w:color w:val="000000" w:themeColor="text1"/>
              <w:szCs w:val="21"/>
            </w:rPr>
            <w:id w:val="-966650138"/>
            <w:lock w:val="sdtLocked"/>
            <w:placeholder>
              <w:docPart w:val="D1949F86822843C3850713F0F6758D2A"/>
            </w:placeholder>
            <w:text/>
          </w:sdtPr>
          <w:sdtEndPr/>
          <w:sdtContent>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sdtContent>
        </w:sdt>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1704316442"/>
            <w:lock w:val="sdtLocked"/>
            <w:placeholder>
              <w:docPart w:val="775B5CCF0A4449DDA5413EB2F1050E62"/>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color w:val="000000" w:themeColor="text1"/>
              <w:kern w:val="0"/>
              <w:szCs w:val="21"/>
            </w:rPr>
            <w:id w:val="1590419170"/>
            <w:lock w:val="sdtLocked"/>
            <w:placeholder>
              <w:docPart w:val="26185EB39BC84918982D2B37CAFE5A72"/>
            </w:placeholder>
            <w:text/>
          </w:sdtPr>
          <w:sdtEndPr/>
          <w:sdtContent>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sdtContent>
        </w:sdt>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sdt>
          <w:sdtPr>
            <w:rPr>
              <w:rFonts w:asciiTheme="minorEastAsia" w:eastAsiaTheme="minorEastAsia" w:hAnsiTheme="minorEastAsia"/>
              <w:color w:val="000000" w:themeColor="text1"/>
              <w:szCs w:val="21"/>
            </w:rPr>
            <w:id w:val="1362168855"/>
            <w:lock w:val="sdtLocked"/>
            <w:placeholder>
              <w:docPart w:val="1E750670C57F49E4AF9CDF40CC98E92B"/>
            </w:placeholder>
            <w:dropDownList>
              <w:listItem w:displayText="是" w:value="true"/>
              <w:listItem w:displayText="否" w:value="false"/>
            </w:dropDownList>
          </w:sdtPr>
          <w:sdtEndPr/>
          <w:sdtContent>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color w:val="000000" w:themeColor="text1"/>
              <w:kern w:val="0"/>
              <w:szCs w:val="21"/>
            </w:rPr>
            <w:id w:val="1812587650"/>
            <w:lock w:val="sdtLocked"/>
            <w:placeholder>
              <w:docPart w:val="9D70F6725E5544FF998B5CD655F77995"/>
            </w:placeholder>
            <w:text/>
          </w:sdtPr>
          <w:sdtEndPr/>
          <w:sdtContent>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sdtContent>
        </w:sdt>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219101824"/>
            <w:lock w:val="sdtLocked"/>
            <w:placeholder>
              <w:docPart w:val="4C0522926F654684A2DD7AAD7FDBA81E"/>
            </w:placeholder>
            <w:dropDownList>
              <w:listItem w:displayText="是" w:value="true"/>
              <w:listItem w:displayText="否" w:value="false"/>
            </w:dropDownList>
          </w:sdtPr>
          <w:sdtEndPr/>
          <w:sdtContent>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2009123497"/>
            <w:lock w:val="sdtLocked"/>
            <w:placeholder>
              <w:docPart w:val="77DD798D1B28485085C00C61244BE898"/>
            </w:placeholder>
            <w:text/>
          </w:sdtPr>
          <w:sdtEndPr/>
          <w:sdtContent>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509209963"/>
            <w:lock w:val="sdtLocked"/>
            <w:placeholder>
              <w:docPart w:val="A37263D6F763418C8A364691942BAA06"/>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1779862879"/>
            <w:lock w:val="sdtLocked"/>
            <w:placeholder>
              <w:docPart w:val="12B2895130D44977B9166AE6626C9562"/>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1823420875"/>
            <w:lock w:val="sdtLocked"/>
            <w:placeholder>
              <w:docPart w:val="09EF680CE20549FA89D1B5C8506955DC"/>
            </w:placeholder>
            <w:dropDownList>
              <w:listItem w:displayText="是" w:value="true"/>
              <w:listItem w:displayText="否" w:value="false"/>
            </w:dropDownList>
          </w:sdtPr>
          <w:sdtEndPr/>
          <w:sdtContent>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2006315469"/>
            <w:lock w:val="sdtLocked"/>
            <w:placeholder>
              <w:docPart w:val="0C9495C471854290A579932B23F83C13"/>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sdt>
          <w:sdtPr>
            <w:rPr>
              <w:rFonts w:asciiTheme="minorEastAsia" w:eastAsiaTheme="minorEastAsia" w:hAnsiTheme="minorEastAsia"/>
              <w:color w:val="000000" w:themeColor="text1"/>
              <w:szCs w:val="21"/>
            </w:rPr>
            <w:id w:val="-951782441"/>
            <w:lock w:val="sdtLocked"/>
            <w:placeholder>
              <w:docPart w:val="732F29D1E3B74FF181B2A7DCF2128EEF"/>
            </w:placeholder>
            <w:dropDownList>
              <w:listItem w:displayText="是" w:value="true"/>
              <w:listItem w:displayText="否" w:value="false"/>
            </w:dropDownList>
          </w:sdtPr>
          <w:sdtEndPr/>
          <w:sdtContent>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558372132"/>
            <w:lock w:val="sdtLocked"/>
            <w:placeholder>
              <w:docPart w:val="259B27F245A546DA89718B08740C5853"/>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sdt>
          <w:sdtPr>
            <w:rPr>
              <w:rFonts w:asciiTheme="minorEastAsia" w:eastAsiaTheme="minorEastAsia" w:hAnsiTheme="minorEastAsia"/>
              <w:color w:val="000000" w:themeColor="text1"/>
              <w:szCs w:val="21"/>
            </w:rPr>
            <w:id w:val="-1167329398"/>
            <w:lock w:val="sdtLocked"/>
            <w:placeholder>
              <w:docPart w:val="A3016891BA47482A9CEF2F0EDD162667"/>
            </w:placeholder>
            <w:dropDownList>
              <w:listItem w:displayText="是" w:value="true"/>
              <w:listItem w:displayText="否" w:value="false"/>
            </w:dropDownList>
          </w:sdtPr>
          <w:sdtEndPr/>
          <w:sdtContent>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914389187"/>
            <w:lock w:val="sdtLocked"/>
            <w:placeholder>
              <w:docPart w:val="327E369A4376481EA1F69E7D3DCE594A"/>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sdt>
          <w:sdtPr>
            <w:rPr>
              <w:rFonts w:asciiTheme="minorEastAsia" w:eastAsiaTheme="minorEastAsia" w:hAnsiTheme="minorEastAsia"/>
              <w:color w:val="000000" w:themeColor="text1"/>
              <w:szCs w:val="21"/>
            </w:rPr>
            <w:id w:val="-1881927864"/>
            <w:lock w:val="sdtLocked"/>
            <w:placeholder>
              <w:docPart w:val="0AEA79A1C1154205B5C0A5A64747998C"/>
            </w:placeholder>
            <w:dropDownList>
              <w:listItem w:displayText="是" w:value="true"/>
              <w:listItem w:displayText="否" w:value="false"/>
            </w:dropDownList>
          </w:sdtPr>
          <w:sdtEndPr/>
          <w:sdtContent>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1966726041"/>
            <w:lock w:val="sdtLocked"/>
            <w:placeholder>
              <w:docPart w:val="154E989D3EEF41C39A087BEC295C849B"/>
            </w:placeholder>
            <w:text/>
          </w:sdtPr>
          <w:sdtEndPr/>
          <w:sdtContent>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sdt>
          <w:sdtPr>
            <w:rPr>
              <w:rFonts w:asciiTheme="minorEastAsia" w:eastAsiaTheme="minorEastAsia" w:hAnsiTheme="minorEastAsia"/>
              <w:color w:val="000000" w:themeColor="text1"/>
              <w:szCs w:val="21"/>
            </w:rPr>
            <w:id w:val="1408419428"/>
            <w:lock w:val="sdtLocked"/>
            <w:placeholder>
              <w:docPart w:val="208DDF24399645EABF74B2FAB58D25B0"/>
            </w:placeholder>
            <w:dropDownList>
              <w:listItem w:displayText="是" w:value="true"/>
              <w:listItem w:displayText="否" w:value="false"/>
            </w:dropDownList>
          </w:sdtPr>
          <w:sdtEndPr/>
          <w:sdtContent>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1481278"/>
            <w:lock w:val="sdtLocked"/>
            <w:placeholder>
              <w:docPart w:val="E940969481B2416996AACAA5E3D00C48"/>
            </w:placeholder>
            <w:text/>
          </w:sdtPr>
          <w:sdtEndPr/>
          <w:sdtContent>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sdt>
          <w:sdtPr>
            <w:rPr>
              <w:rFonts w:asciiTheme="minorEastAsia" w:eastAsiaTheme="minorEastAsia" w:hAnsiTheme="minorEastAsia"/>
              <w:color w:val="000000" w:themeColor="text1"/>
              <w:szCs w:val="21"/>
            </w:rPr>
            <w:id w:val="-715199942"/>
            <w:lock w:val="sdtLocked"/>
            <w:placeholder>
              <w:docPart w:val="4D25B99E5C2C40C68EF21F53139EB0E4"/>
            </w:placeholder>
            <w:dropDownList>
              <w:listItem w:displayText="是" w:value="true"/>
              <w:listItem w:displayText="否" w:value="false"/>
            </w:dropDownList>
          </w:sdtPr>
          <w:sdtEndPr/>
          <w:sdtContent>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hint="eastAsia"/>
              <w:color w:val="000000" w:themeColor="text1"/>
              <w:kern w:val="0"/>
              <w:szCs w:val="21"/>
            </w:rPr>
            <w:id w:val="316474581"/>
            <w:lock w:val="sdtLocked"/>
            <w:placeholder>
              <w:docPart w:val="9609D334E0A44DCAAF72A3651AB01580"/>
            </w:placeholder>
            <w:text/>
          </w:sdtPr>
          <w:sdtEndPr/>
          <w:sdtContent>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27921FE33BAE468F94A33FA5B382C44C"/>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1"/>
              </w:rPr>
              <w:id w:val="-1925717816"/>
              <w:lock w:val="sdtLocked"/>
              <w:placeholder>
                <w:docPart w:val="27921FE33BAE468F94A33FA5B382C44C"/>
              </w:placeholder>
            </w:sdtPr>
            <w:sdtEndPr/>
            <w:sdtContent>
              <w:tr w:rsidR="001B6047" w:rsidRPr="00451B61" w:rsidTr="000053B3">
                <w:trPr>
                  <w:trHeight w:val="310"/>
                </w:trPr>
                <w:sdt>
                  <w:sdtPr>
                    <w:rPr>
                      <w:rFonts w:asciiTheme="minorEastAsia" w:eastAsiaTheme="minorEastAsia" w:hAnsiTheme="minorEastAsia"/>
                      <w:color w:val="000000" w:themeColor="text1"/>
                      <w:szCs w:val="21"/>
                    </w:rPr>
                    <w:id w:val="886532941"/>
                    <w:lock w:val="sdtLocked"/>
                    <w:placeholder>
                      <w:docPart w:val="02AA34A010054536B47E301E41FA307C"/>
                    </w:placeholder>
                    <w:text/>
                  </w:sdtPr>
                  <w:sdtEndPr>
                    <w:rPr>
                      <w:rFonts w:hint="eastAsia"/>
                    </w:rPr>
                  </w:sdtEndPr>
                  <w:sdtContent>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货币类型"/>
                    <w:tag w:val="货币类型"/>
                    <w:id w:val="757786297"/>
                    <w:lock w:val="sdtLocked"/>
                    <w:placeholder>
                      <w:docPart w:val="8462908E00FA4E8FB4C4F43FD55777D4"/>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百分比"/>
                    <w:tag w:val="百分比"/>
                    <w:id w:val="830257238"/>
                    <w:lock w:val="sdtLocked"/>
                    <w:placeholder>
                      <w:docPart w:val="746F3C9F2AA54B869B13B060DD91AA9A"/>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id w:val="1709292042"/>
                    <w:lock w:val="sdtLocked"/>
                    <w:placeholder>
                      <w:docPart w:val="470746E753314B51B86906754F5D6225"/>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800ACB" w:rsidP="00B07C19">
                        <w:pPr>
                          <w:jc w:val="center"/>
                          <w:rPr>
                            <w:rFonts w:ascii="宋体" w:hAnsi="宋体"/>
                            <w:color w:val="000000" w:themeColor="text1"/>
                            <w:kern w:val="0"/>
                            <w:szCs w:val="21"/>
                          </w:rPr>
                        </w:pPr>
                        <w:r w:rsidRPr="00451B61">
                          <w:rPr>
                            <w:rStyle w:val="placeholder1Char"/>
                          </w:rPr>
                          <w:t>选择</w:t>
                        </w:r>
                      </w:p>
                    </w:tc>
                  </w:sdtContent>
                </w:sdt>
                <w:sdt>
                  <w:sdtPr>
                    <w:rPr>
                      <w:rFonts w:asciiTheme="minorEastAsia" w:eastAsiaTheme="minorEastAsia" w:hAnsiTheme="minorEastAsia" w:hint="eastAsia"/>
                      <w:color w:val="000000" w:themeColor="text1"/>
                      <w:kern w:val="0"/>
                      <w:szCs w:val="21"/>
                      <w:shd w:val="clear" w:color="auto" w:fill="FFFF00"/>
                    </w:rPr>
                    <w:id w:val="-1454940272"/>
                    <w:lock w:val="sdtLocked"/>
                    <w:placeholder>
                      <w:docPart w:val="17453A1DE6FF41ED9AB3AFCC6DEBB7E6"/>
                    </w:placeholder>
                    <w:text/>
                  </w:sdtPr>
                  <w:sdtEndPr/>
                  <w:sdtContent>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tr>
            </w:sdtContent>
          </w:sdt>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sdt>
              <w:sdtPr>
                <w:rPr>
                  <w:rFonts w:asciiTheme="minorEastAsia" w:eastAsiaTheme="minorEastAsia" w:hAnsiTheme="minorEastAsia" w:hint="eastAsia"/>
                  <w:color w:val="000000" w:themeColor="text1"/>
                  <w:szCs w:val="21"/>
                </w:rPr>
                <w:alias w:val="货币类型"/>
                <w:tag w:val="货币类型"/>
                <w:id w:val="-2074108384"/>
                <w:lock w:val="sdtLocked"/>
                <w:placeholder>
                  <w:docPart w:val="691B181C015644E28A516412C0911F57"/>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百分比"/>
                <w:tag w:val="百分比"/>
                <w:id w:val="-998490450"/>
                <w:lock w:val="sdtLocked"/>
                <w:placeholder>
                  <w:docPart w:val="6372DCC118D542E689596DF963CBC71B"/>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sdt>
              <w:sdtPr>
                <w:rPr>
                  <w:rFonts w:asciiTheme="minorEastAsia" w:eastAsiaTheme="minorEastAsia" w:hAnsiTheme="minorEastAsia"/>
                  <w:color w:val="000000" w:themeColor="text1"/>
                  <w:szCs w:val="44"/>
                </w:rPr>
                <w:id w:val="523448238"/>
                <w:lock w:val="sdtLocked"/>
                <w:placeholder>
                  <w:docPart w:val="B2B4CF4E6681415E91EA002871CFD09D"/>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sdtContent>
            </w:sdt>
          </w:tr>
        </w:tbl>
        <w:p w:rsidR="00D055BF" w:rsidRPr="001B6047" w:rsidRDefault="00B82FEA" w:rsidP="007D202E"/>
      </w:sdtContent>
    </w:sdt>
    <w:sdt>
      <w:sdtPr>
        <w:rPr>
          <w:rFonts w:asciiTheme="minorEastAsia" w:eastAsiaTheme="minorEastAsia" w:hAnsiTheme="minorEastAsia" w:hint="eastAsia"/>
          <w:b/>
          <w:color w:val="000000" w:themeColor="text1"/>
          <w:szCs w:val="24"/>
        </w:rPr>
        <w:id w:val="1045570499"/>
        <w:placeholder>
          <w:docPart w:val="27921FE33BAE468F94A33FA5B382C44C"/>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sdt>
            <w:sdtPr>
              <w:rPr>
                <w:rFonts w:asciiTheme="minorEastAsia" w:eastAsiaTheme="minorEastAsia" w:hAnsiTheme="minorEastAsia"/>
                <w:color w:val="000000" w:themeColor="text1"/>
                <w:szCs w:val="21"/>
              </w:rPr>
              <w:id w:val="1100762205"/>
              <w:lock w:val="sdtLocked"/>
              <w:placeholder>
                <w:docPart w:val="27921FE33BAE468F94A33FA5B382C44C"/>
              </w:placeholder>
            </w:sdtPr>
            <w:sdtEndPr>
              <w:rPr>
                <w:rFonts w:ascii="宋体" w:eastAsia="宋体" w:hAnsi="宋体"/>
              </w:rPr>
            </w:sdtEndPr>
            <w:sdtContent>
              <w:tr w:rsidR="001B6047" w:rsidRPr="00451B61" w:rsidTr="000053B3">
                <w:sdt>
                  <w:sdtPr>
                    <w:rPr>
                      <w:rFonts w:asciiTheme="minorEastAsia" w:eastAsiaTheme="minorEastAsia" w:hAnsiTheme="minorEastAsia"/>
                      <w:color w:val="000000" w:themeColor="text1"/>
                      <w:szCs w:val="21"/>
                    </w:rPr>
                    <w:id w:val="-1514294457"/>
                    <w:lock w:val="sdtLocked"/>
                    <w:placeholder>
                      <w:docPart w:val="9F8F76401BF34BED9BEE3D8A9A3F5BC8"/>
                    </w:placeholder>
                    <w:text/>
                  </w:sdtPr>
                  <w:sdtEndPr>
                    <w:rPr>
                      <w:rFonts w:hint="eastAsia"/>
                    </w:rPr>
                  </w:sdtEndPr>
                  <w:sdtContent>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货币类型"/>
                    <w:tag w:val="货币类型"/>
                    <w:id w:val="-207485977"/>
                    <w:lock w:val="sdtLocked"/>
                    <w:placeholder>
                      <w:docPart w:val="53765B31A828407E8FF927D76F750B75"/>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起止日期"/>
                    <w:tag w:val="起止日期"/>
                    <w:id w:val="2032609934"/>
                    <w:lock w:val="sdtLocked"/>
                    <w:placeholder>
                      <w:docPart w:val="574A1B378CD94AF7BFC5C32E29C58A0B"/>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宋体" w:hAnsi="宋体"/>
                      <w:color w:val="000000" w:themeColor="text1"/>
                      <w:szCs w:val="21"/>
                    </w:rPr>
                    <w:id w:val="-1287040704"/>
                    <w:lock w:val="sdtLocked"/>
                    <w:placeholder>
                      <w:docPart w:val="A0798C9F36EA49DCB3BEAE3E7B7BC380"/>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C2832" w:rsidP="006C2832">
                        <w:pPr>
                          <w:jc w:val="center"/>
                          <w:rPr>
                            <w:rFonts w:ascii="宋体" w:hAnsi="宋体"/>
                            <w:color w:val="000000" w:themeColor="text1"/>
                            <w:szCs w:val="21"/>
                          </w:rPr>
                        </w:pPr>
                        <w:r w:rsidRPr="00451B61">
                          <w:rPr>
                            <w:rStyle w:val="placeholder1Char"/>
                            <w:rFonts w:hint="eastAsia"/>
                          </w:rPr>
                          <w:t>选择一项</w:t>
                        </w:r>
                      </w:p>
                    </w:tc>
                  </w:sdtContent>
                </w:sdt>
                <w:sdt>
                  <w:sdtPr>
                    <w:rPr>
                      <w:rFonts w:ascii="宋体" w:hAnsi="宋体"/>
                      <w:color w:val="000000" w:themeColor="text1"/>
                      <w:kern w:val="0"/>
                      <w:szCs w:val="21"/>
                      <w:shd w:val="clear" w:color="auto" w:fill="FFFF00"/>
                    </w:rPr>
                    <w:id w:val="-475151930"/>
                    <w:lock w:val="sdtLocked"/>
                    <w:placeholder>
                      <w:docPart w:val="626776B73507485CAD9E53FDFBB09180"/>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54314E" w:rsidP="00C62131">
                        <w:pPr>
                          <w:jc w:val="center"/>
                          <w:rPr>
                            <w:rFonts w:ascii="宋体" w:hAnsi="宋体"/>
                            <w:color w:val="000000" w:themeColor="text1"/>
                            <w:szCs w:val="21"/>
                          </w:rPr>
                        </w:pPr>
                        <w:r w:rsidRPr="00451B61">
                          <w:rPr>
                            <w:rStyle w:val="placeholder1Char"/>
                            <w:rFonts w:hint="eastAsia"/>
                          </w:rPr>
                          <w:t>选择一项</w:t>
                        </w:r>
                      </w:p>
                    </w:tc>
                  </w:sdtContent>
                </w:sdt>
                <w:sdt>
                  <w:sdtPr>
                    <w:rPr>
                      <w:rFonts w:ascii="宋体" w:hAnsi="宋体"/>
                      <w:color w:val="000000" w:themeColor="text1"/>
                      <w:kern w:val="0"/>
                      <w:szCs w:val="21"/>
                      <w:shd w:val="clear" w:color="auto" w:fill="FFFF00"/>
                    </w:rPr>
                    <w:id w:val="-1570028151"/>
                    <w:lock w:val="sdtLocked"/>
                    <w:placeholder>
                      <w:docPart w:val="679FA529BCA84D408524FFB8BD5F1114"/>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54314E" w:rsidP="0054314E">
                        <w:pPr>
                          <w:jc w:val="center"/>
                          <w:rPr>
                            <w:rFonts w:ascii="宋体" w:hAnsi="宋体"/>
                            <w:color w:val="000000" w:themeColor="text1"/>
                            <w:szCs w:val="21"/>
                          </w:rPr>
                        </w:pPr>
                        <w:r w:rsidRPr="00451B61">
                          <w:rPr>
                            <w:rStyle w:val="placeholder1Char"/>
                            <w:rFonts w:hint="eastAsia"/>
                          </w:rPr>
                          <w:t>选择</w:t>
                        </w:r>
                      </w:p>
                    </w:tc>
                  </w:sdtContent>
                </w:sdt>
                <w:sdt>
                  <w:sdtPr>
                    <w:rPr>
                      <w:rFonts w:ascii="宋体" w:hAnsi="宋体"/>
                      <w:color w:val="000000" w:themeColor="text1"/>
                      <w:kern w:val="0"/>
                      <w:szCs w:val="21"/>
                      <w:shd w:val="clear" w:color="auto" w:fill="FFFF00"/>
                    </w:rPr>
                    <w:id w:val="522750361"/>
                    <w:lock w:val="sdtLocked"/>
                    <w:placeholder>
                      <w:docPart w:val="518ABADCECD74715ADAC91447B8CF9E9"/>
                    </w:placeholder>
                    <w:showingPlcHdr/>
                    <w:dropDownList>
                      <w:listItem w:displayText="是" w:value="true"/>
                      <w:listItem w:displayText="否" w:value="false"/>
                    </w:dropDownList>
                  </w:sdtPr>
                  <w:sdtEndPr/>
                  <w:sdtContent>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54314E" w:rsidP="0054314E">
                        <w:pPr>
                          <w:jc w:val="center"/>
                          <w:rPr>
                            <w:rFonts w:ascii="宋体" w:hAnsi="宋体"/>
                            <w:color w:val="000000" w:themeColor="text1"/>
                            <w:szCs w:val="21"/>
                          </w:rPr>
                        </w:pPr>
                        <w:r w:rsidRPr="00451B61">
                          <w:rPr>
                            <w:rStyle w:val="placeholder1Char"/>
                            <w:rFonts w:hint="eastAsia"/>
                          </w:rPr>
                          <w:t>选择</w:t>
                        </w:r>
                      </w:p>
                    </w:tc>
                  </w:sdtContent>
                </w:sdt>
              </w:tr>
            </w:sdtContent>
          </w:sdt>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sdt>
              <w:sdtPr>
                <w:rPr>
                  <w:rFonts w:asciiTheme="minorEastAsia" w:eastAsiaTheme="minorEastAsia" w:hAnsiTheme="minorEastAsia" w:hint="eastAsia"/>
                  <w:color w:val="000000" w:themeColor="text1"/>
                  <w:szCs w:val="21"/>
                </w:rPr>
                <w:alias w:val="货币类型"/>
                <w:tag w:val="货币类型"/>
                <w:id w:val="843893924"/>
                <w:lock w:val="sdtLocked"/>
                <w:placeholder>
                  <w:docPart w:val="6D075AA9CE124E7B814BFD4F49A13F0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1"/>
                </w:rPr>
                <w:alias w:val="货币类型"/>
                <w:tag w:val="货币类型"/>
                <w:id w:val="-1938664317"/>
                <w:lock w:val="sdtLocked"/>
                <w:placeholder>
                  <w:docPart w:val="227F208583FE4BAA8C7F79B0248D7BC0"/>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sdtContent>
            </w:sdt>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hint="eastAsia"/>
                  <w:color w:val="000000" w:themeColor="text1"/>
                  <w:szCs w:val="21"/>
                </w:rPr>
                <w:alias w:val="货币类型"/>
                <w:tag w:val="货币类型"/>
                <w:id w:val="1804264932"/>
                <w:lock w:val="sdtLocked"/>
                <w:placeholder>
                  <w:docPart w:val="76CD8A0757354ED8B1A044B6E7C04C42"/>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hint="eastAsia"/>
                  <w:color w:val="000000" w:themeColor="text1"/>
                  <w:szCs w:val="21"/>
                </w:rPr>
                <w:alias w:val="货币类型"/>
                <w:tag w:val="货币类型"/>
                <w:id w:val="17905979"/>
                <w:lock w:val="sdtLocked"/>
                <w:placeholder>
                  <w:docPart w:val="C356290D8FF54CF99B2ECE93B25EEECE"/>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sdt>
              <w:sdtPr>
                <w:rPr>
                  <w:rFonts w:asciiTheme="minorEastAsia" w:eastAsiaTheme="minorEastAsia" w:hAnsiTheme="minorEastAsia" w:hint="eastAsia"/>
                  <w:color w:val="000000" w:themeColor="text1"/>
                  <w:szCs w:val="21"/>
                </w:rPr>
                <w:alias w:val="货币类型"/>
                <w:tag w:val="货币类型"/>
                <w:id w:val="1319701210"/>
                <w:lock w:val="sdtLocked"/>
                <w:placeholder>
                  <w:docPart w:val="42840F557E2A41C2A19FF84C79D85B27"/>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bl>
        <w:p w:rsidR="0008714C" w:rsidRPr="001B6047" w:rsidRDefault="00B82FEA"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27921FE33BAE468F94A33FA5B382C44C"/>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1"/>
              </w:rPr>
              <w:id w:val="-1319185716"/>
              <w:lock w:val="sdtLocked"/>
              <w:placeholder>
                <w:docPart w:val="27921FE33BAE468F94A33FA5B382C44C"/>
              </w:placeholder>
            </w:sdtPr>
            <w:sdtEndPr>
              <w:rPr>
                <w:rFonts w:ascii="宋体" w:eastAsia="宋体" w:hAnsi="宋体"/>
              </w:rPr>
            </w:sdtEndPr>
            <w:sdtContent>
              <w:tr w:rsidR="001B6047" w:rsidRPr="00451B61" w:rsidTr="000053B3">
                <w:sdt>
                  <w:sdtPr>
                    <w:rPr>
                      <w:rFonts w:asciiTheme="minorEastAsia" w:eastAsiaTheme="minorEastAsia" w:hAnsiTheme="minorEastAsia"/>
                      <w:color w:val="000000" w:themeColor="text1"/>
                      <w:szCs w:val="21"/>
                    </w:rPr>
                    <w:id w:val="684251494"/>
                    <w:lock w:val="sdtLocked"/>
                    <w:placeholder>
                      <w:docPart w:val="9DF33CB7775749D8B4220D172A380801"/>
                    </w:placeholder>
                    <w:text/>
                  </w:sdtPr>
                  <w:sdtEndPr/>
                  <w:sdtContent>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宋体" w:hAnsi="宋体"/>
                      <w:color w:val="000000" w:themeColor="text1"/>
                      <w:szCs w:val="21"/>
                    </w:rPr>
                    <w:id w:val="968933607"/>
                    <w:lock w:val="sdtLocked"/>
                    <w:placeholder>
                      <w:docPart w:val="07A0DA0B73694D3DB0C1281A6B89B6B2"/>
                    </w:placeholder>
                    <w:showingPlcHdr/>
                    <w:dropDownList>
                      <w:listItem w:displayText="资金" w:value="资金"/>
                      <w:listItem w:displayText="资产" w:value="资产"/>
                      <w:listItem w:displayText="资源" w:value="资源"/>
                    </w:dropDownList>
                  </w:sdtPr>
                  <w:sdtEndPr/>
                  <w:sdtContent>
                    <w:tc>
                      <w:tcPr>
                        <w:tcW w:w="1924" w:type="dxa"/>
                      </w:tcPr>
                      <w:p w:rsidR="00F634EE" w:rsidRPr="00451B61" w:rsidRDefault="00BC2E98" w:rsidP="00216342">
                        <w:pPr>
                          <w:jc w:val="center"/>
                          <w:rPr>
                            <w:rFonts w:ascii="宋体" w:hAnsi="宋体"/>
                            <w:color w:val="000000" w:themeColor="text1"/>
                            <w:szCs w:val="21"/>
                          </w:rPr>
                        </w:pPr>
                        <w:r w:rsidRPr="00451B61">
                          <w:rPr>
                            <w:rStyle w:val="placeholder1Char"/>
                            <w:rFonts w:hint="eastAsia"/>
                          </w:rPr>
                          <w:t>选择</w:t>
                        </w:r>
                      </w:p>
                    </w:tc>
                  </w:sdtContent>
                </w:sdt>
                <w:sdt>
                  <w:sdtPr>
                    <w:rPr>
                      <w:rFonts w:asciiTheme="minorEastAsia" w:eastAsiaTheme="minorEastAsia" w:hAnsiTheme="minorEastAsia"/>
                      <w:color w:val="000000" w:themeColor="text1"/>
                      <w:kern w:val="0"/>
                      <w:szCs w:val="21"/>
                      <w:shd w:val="clear" w:color="auto" w:fill="FFFF00"/>
                    </w:rPr>
                    <w:alias w:val="货币类型"/>
                    <w:tag w:val="货币类型"/>
                    <w:id w:val="892620224"/>
                    <w:lock w:val="sdtLocked"/>
                    <w:placeholder>
                      <w:docPart w:val="13B7F1AA7971460C9E98D164B3A2F125"/>
                    </w:placeholder>
                    <w:text/>
                  </w:sdtPr>
                  <w:sdtEndPr/>
                  <w:sdtContent>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818184167"/>
                    <w:lock w:val="sdtLocked"/>
                    <w:placeholder>
                      <w:docPart w:val="C9A24A046F1241648672D4B7516103A9"/>
                    </w:placeholder>
                    <w:text/>
                  </w:sdtPr>
                  <w:sdtEndPr/>
                  <w:sdtContent>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宋体" w:hAnsi="宋体"/>
                      <w:color w:val="000000" w:themeColor="text1"/>
                      <w:szCs w:val="21"/>
                    </w:rPr>
                    <w:id w:val="-2001180756"/>
                    <w:lock w:val="sdtLocked"/>
                    <w:placeholder>
                      <w:docPart w:val="0ACDF9B73FB64CD28D966C413F18E7BE"/>
                    </w:placeholder>
                    <w:showingPlcHdr/>
                    <w:dropDownList>
                      <w:listItem w:displayText="是" w:value="true"/>
                      <w:listItem w:displayText="否" w:value="false"/>
                    </w:dropDownList>
                  </w:sdtPr>
                  <w:sdtEndPr/>
                  <w:sdtContent>
                    <w:tc>
                      <w:tcPr>
                        <w:tcW w:w="1495" w:type="dxa"/>
                      </w:tcPr>
                      <w:p w:rsidR="00F634EE" w:rsidRPr="00451B61" w:rsidRDefault="00C62131" w:rsidP="00216342">
                        <w:pPr>
                          <w:jc w:val="center"/>
                          <w:rPr>
                            <w:rFonts w:ascii="宋体" w:hAnsi="宋体"/>
                            <w:color w:val="000000" w:themeColor="text1"/>
                            <w:szCs w:val="21"/>
                          </w:rPr>
                        </w:pPr>
                        <w:r w:rsidRPr="00451B61">
                          <w:rPr>
                            <w:rStyle w:val="placeholder1Char"/>
                            <w:rFonts w:hint="eastAsia"/>
                          </w:rPr>
                          <w:t>选择</w:t>
                        </w:r>
                      </w:p>
                    </w:tc>
                  </w:sdtContent>
                </w:sdt>
                <w:sdt>
                  <w:sdtPr>
                    <w:rPr>
                      <w:rFonts w:ascii="宋体" w:hAnsi="宋体"/>
                      <w:color w:val="000000" w:themeColor="text1"/>
                      <w:kern w:val="0"/>
                      <w:szCs w:val="21"/>
                      <w:shd w:val="clear" w:color="auto" w:fill="FFFF00"/>
                    </w:rPr>
                    <w:id w:val="1470170381"/>
                    <w:lock w:val="sdtLocked"/>
                    <w:placeholder>
                      <w:docPart w:val="45A1D466D25C4570B8F2ECCE4A68AA96"/>
                    </w:placeholder>
                    <w:showingPlcHdr/>
                    <w:dropDownList>
                      <w:listItem w:displayText="是" w:value="true"/>
                      <w:listItem w:displayText="否" w:value="false"/>
                    </w:dropDownList>
                  </w:sdtPr>
                  <w:sdtEndPr/>
                  <w:sdtContent>
                    <w:tc>
                      <w:tcPr>
                        <w:tcW w:w="1928" w:type="dxa"/>
                      </w:tcPr>
                      <w:p w:rsidR="00F634EE" w:rsidRPr="00451B61" w:rsidRDefault="00C62131" w:rsidP="00216342">
                        <w:pPr>
                          <w:jc w:val="center"/>
                          <w:rPr>
                            <w:rFonts w:ascii="宋体" w:hAnsi="宋体"/>
                            <w:color w:val="000000" w:themeColor="text1"/>
                            <w:szCs w:val="21"/>
                          </w:rPr>
                        </w:pPr>
                        <w:r w:rsidRPr="00451B61">
                          <w:rPr>
                            <w:rStyle w:val="placeholder1Char"/>
                            <w:rFonts w:hint="eastAsia"/>
                          </w:rPr>
                          <w:t>选择</w:t>
                        </w:r>
                      </w:p>
                    </w:tc>
                  </w:sdtContent>
                </w:sdt>
              </w:tr>
            </w:sdtContent>
          </w:sdt>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sdt>
              <w:sdtPr>
                <w:rPr>
                  <w:rFonts w:asciiTheme="minorEastAsia" w:eastAsiaTheme="minorEastAsia" w:hAnsiTheme="minorEastAsia"/>
                  <w:color w:val="000000" w:themeColor="text1"/>
                  <w:szCs w:val="21"/>
                </w:rPr>
                <w:alias w:val="货币类型"/>
                <w:tag w:val="货币类型"/>
                <w:id w:val="-1570578440"/>
                <w:lock w:val="sdtLocked"/>
                <w:placeholder>
                  <w:docPart w:val="85E4910A7BB74520816DD71817560874"/>
                </w:placeholder>
                <w:text/>
              </w:sdtPr>
              <w:sdtEndPr/>
              <w:sdtContent>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395815546"/>
                <w:lock w:val="sdtLocked"/>
                <w:placeholder>
                  <w:docPart w:val="8F3EBCD554AC4E7388ACD16738D35D28"/>
                </w:placeholder>
                <w:text/>
              </w:sdtPr>
              <w:sdtEndPr/>
              <w:sdtContent>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sdt>
              <w:sdtPr>
                <w:rPr>
                  <w:rFonts w:asciiTheme="minorEastAsia" w:eastAsiaTheme="minorEastAsia" w:hAnsiTheme="minorEastAsia"/>
                  <w:color w:val="000000" w:themeColor="text1"/>
                  <w:szCs w:val="44"/>
                </w:rPr>
                <w:id w:val="-359894036"/>
                <w:lock w:val="sdtLocked"/>
                <w:placeholder>
                  <w:docPart w:val="40839ADD4D464550A1209A7A4054B20B"/>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sdtContent>
            </w:sdt>
          </w:tr>
        </w:tbl>
        <w:p w:rsidR="005450E0" w:rsidRPr="001B6047" w:rsidRDefault="00B82FEA"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27921FE33BAE468F94A33FA5B382C44C"/>
        </w:placeholder>
      </w:sdtPr>
      <w:sdtEndPr>
        <w:rPr>
          <w:rFonts w:hint="default"/>
          <w:highlight w:val="yellow"/>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E81479">
            <w:rPr>
              <w:rFonts w:asciiTheme="minorEastAsia" w:eastAsiaTheme="minorEastAsia" w:hAnsiTheme="minorEastAsia" w:hint="eastAsia"/>
              <w:b/>
              <w:color w:val="000000" w:themeColor="text1"/>
              <w:szCs w:val="24"/>
            </w:rPr>
            <w:t>（四）</w:t>
          </w:r>
          <w:r w:rsidR="00C8746F" w:rsidRPr="00E81479">
            <w:rPr>
              <w:rFonts w:asciiTheme="minorEastAsia" w:eastAsiaTheme="minorEastAsia" w:hAnsiTheme="minorEastAsia" w:hint="eastAsia"/>
              <w:b/>
              <w:color w:val="000000" w:themeColor="text1"/>
              <w:szCs w:val="24"/>
            </w:rPr>
            <w:t>报告期内</w:t>
          </w:r>
          <w:r w:rsidR="00C8746F" w:rsidRPr="00E81479">
            <w:rPr>
              <w:rFonts w:asciiTheme="minorEastAsia" w:eastAsiaTheme="minorEastAsia" w:hAnsiTheme="minorEastAsia"/>
              <w:b/>
              <w:color w:val="000000" w:themeColor="text1"/>
              <w:szCs w:val="24"/>
            </w:rPr>
            <w:t>公司发生的日常性关联交易及偶发性关联交易情况</w:t>
          </w:r>
          <w:r w:rsidR="00820790" w:rsidRPr="00E81479">
            <w:rPr>
              <w:rFonts w:asciiTheme="minorEastAsia" w:eastAsiaTheme="minorEastAsia" w:hAnsiTheme="minorEastAsia" w:hint="eastAsia"/>
              <w:b/>
              <w:color w:val="000000" w:themeColor="text1"/>
              <w:szCs w:val="24"/>
            </w:rPr>
            <w:t xml:space="preserve">            单位</w:t>
          </w:r>
          <w:r w:rsidR="00820790" w:rsidRPr="00E81479">
            <w:rPr>
              <w:rFonts w:asciiTheme="minorEastAsia" w:eastAsiaTheme="minorEastAsia" w:hAnsiTheme="minorEastAsia"/>
              <w:b/>
              <w:color w:val="000000" w:themeColor="text1"/>
              <w:szCs w:val="24"/>
            </w:rPr>
            <w:t>：元</w:t>
          </w:r>
        </w:p>
        <w:tbl>
          <w:tblPr>
            <w:tblW w:w="930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68"/>
            <w:gridCol w:w="2266"/>
            <w:gridCol w:w="998"/>
            <w:gridCol w:w="993"/>
            <w:gridCol w:w="283"/>
            <w:gridCol w:w="1595"/>
          </w:tblGrid>
          <w:tr w:rsidR="001B6047" w:rsidRPr="00451B61" w:rsidTr="000053B3">
            <w:trPr>
              <w:trHeight w:val="305"/>
              <w:jc w:val="center"/>
            </w:trPr>
            <w:tc>
              <w:tcPr>
                <w:tcW w:w="9303" w:type="dxa"/>
                <w:gridSpan w:val="6"/>
              </w:tcPr>
              <w:p w:rsidR="00C8746F" w:rsidRPr="00451B61" w:rsidRDefault="00C8746F" w:rsidP="004C3EDE">
                <w:pPr>
                  <w:jc w:val="center"/>
                  <w:rPr>
                    <w:rFonts w:ascii="宋体" w:hAnsi="宋体"/>
                    <w:b/>
                    <w:color w:val="000000" w:themeColor="text1"/>
                    <w:szCs w:val="21"/>
                  </w:rPr>
                </w:pPr>
                <w:r w:rsidRPr="00451B61">
                  <w:rPr>
                    <w:rFonts w:ascii="宋体" w:hAnsi="宋体" w:hint="eastAsia"/>
                    <w:b/>
                    <w:color w:val="000000" w:themeColor="text1"/>
                    <w:szCs w:val="21"/>
                  </w:rPr>
                  <w:t>日常性关联交易事项</w:t>
                </w:r>
              </w:p>
            </w:tc>
          </w:tr>
          <w:tr w:rsidR="001B6047" w:rsidRPr="00451B61" w:rsidTr="000053B3">
            <w:trPr>
              <w:trHeight w:val="268"/>
              <w:jc w:val="center"/>
            </w:trPr>
            <w:tc>
              <w:tcPr>
                <w:tcW w:w="6432" w:type="dxa"/>
                <w:gridSpan w:val="3"/>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具体事项类型</w:t>
                </w:r>
              </w:p>
            </w:tc>
            <w:tc>
              <w:tcPr>
                <w:tcW w:w="1276" w:type="dxa"/>
                <w:gridSpan w:val="2"/>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预计金额</w:t>
                </w:r>
              </w:p>
            </w:tc>
            <w:tc>
              <w:tcPr>
                <w:tcW w:w="1595" w:type="dxa"/>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发生金额</w:t>
                </w:r>
              </w:p>
            </w:tc>
          </w:tr>
          <w:tr w:rsidR="001B6047" w:rsidRPr="00451B61" w:rsidTr="000053B3">
            <w:trPr>
              <w:trHeight w:val="351"/>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1</w:t>
                </w:r>
                <w:r w:rsidRPr="00451B61">
                  <w:rPr>
                    <w:rFonts w:ascii="宋体" w:hAnsi="宋体"/>
                    <w:color w:val="000000" w:themeColor="text1"/>
                    <w:szCs w:val="21"/>
                  </w:rPr>
                  <w:t xml:space="preserve"> </w:t>
                </w:r>
                <w:r w:rsidRPr="00451B61">
                  <w:rPr>
                    <w:rFonts w:ascii="宋体" w:hAnsi="宋体" w:hint="eastAsia"/>
                    <w:color w:val="000000" w:themeColor="text1"/>
                    <w:szCs w:val="21"/>
                  </w:rPr>
                  <w:t>购买原材料、燃料</w:t>
                </w:r>
                <w:r w:rsidRPr="00451B61">
                  <w:rPr>
                    <w:rFonts w:ascii="宋体" w:hAnsi="宋体"/>
                    <w:color w:val="000000" w:themeColor="text1"/>
                    <w:szCs w:val="21"/>
                  </w:rPr>
                  <w:t>、动力</w:t>
                </w:r>
              </w:p>
            </w:tc>
            <w:sdt>
              <w:sdtPr>
                <w:rPr>
                  <w:rFonts w:asciiTheme="minorEastAsia" w:eastAsiaTheme="minorEastAsia" w:hAnsiTheme="minorEastAsia"/>
                  <w:color w:val="000000" w:themeColor="text1"/>
                  <w:szCs w:val="21"/>
                </w:rPr>
                <w:alias w:val="货币类型"/>
                <w:tag w:val="货币类型"/>
                <w:id w:val="-364990489"/>
                <w:lock w:val="sdtLocked"/>
                <w:placeholder>
                  <w:docPart w:val="5DEB231D4B264A04A6EB22B2B63858A0"/>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065405471"/>
                <w:lock w:val="sdtLocked"/>
                <w:placeholder>
                  <w:docPart w:val="5501DACD4F77444CA33B5365D3C0B4C1"/>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2</w:t>
                </w:r>
                <w:r w:rsidRPr="00451B61">
                  <w:rPr>
                    <w:rFonts w:ascii="宋体" w:hAnsi="宋体"/>
                    <w:color w:val="000000" w:themeColor="text1"/>
                    <w:szCs w:val="21"/>
                  </w:rPr>
                  <w:t xml:space="preserve"> </w:t>
                </w:r>
                <w:r w:rsidRPr="00451B61">
                  <w:rPr>
                    <w:rFonts w:ascii="宋体" w:hAnsi="宋体" w:hint="eastAsia"/>
                    <w:color w:val="000000" w:themeColor="text1"/>
                    <w:szCs w:val="21"/>
                  </w:rPr>
                  <w:t>销售产品</w:t>
                </w:r>
                <w:r w:rsidRPr="00451B61">
                  <w:rPr>
                    <w:rFonts w:ascii="宋体" w:hAnsi="宋体"/>
                    <w:color w:val="000000" w:themeColor="text1"/>
                    <w:szCs w:val="21"/>
                  </w:rPr>
                  <w:t>、商品、提供或者接</w:t>
                </w:r>
                <w:r w:rsidRPr="00451B61">
                  <w:rPr>
                    <w:rFonts w:ascii="宋体" w:hAnsi="宋体" w:hint="eastAsia"/>
                    <w:color w:val="000000" w:themeColor="text1"/>
                    <w:szCs w:val="21"/>
                  </w:rPr>
                  <w:t>受</w:t>
                </w:r>
                <w:r w:rsidRPr="00451B61">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1"/>
                </w:rPr>
                <w:alias w:val="货币类型"/>
                <w:tag w:val="货币类型"/>
                <w:id w:val="-789889363"/>
                <w:lock w:val="sdtLocked"/>
                <w:placeholder>
                  <w:docPart w:val="B49C3D5E54EE4FCCB88AD6E52B68B1F6"/>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57484904"/>
                <w:lock w:val="sdtLocked"/>
                <w:placeholder>
                  <w:docPart w:val="8C04EC9E801844AA8B68E9F8B5C5AED9"/>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3 投资</w:t>
                </w:r>
                <w:r w:rsidRPr="00451B61">
                  <w:rPr>
                    <w:rFonts w:ascii="宋体" w:hAnsi="宋体"/>
                    <w:color w:val="000000" w:themeColor="text1"/>
                    <w:szCs w:val="21"/>
                  </w:rPr>
                  <w:t>（</w:t>
                </w:r>
                <w:r w:rsidRPr="00451B61">
                  <w:rPr>
                    <w:rFonts w:ascii="宋体" w:hAnsi="宋体" w:hint="eastAsia"/>
                    <w:color w:val="000000" w:themeColor="text1"/>
                    <w:szCs w:val="21"/>
                  </w:rPr>
                  <w:t>含</w:t>
                </w:r>
                <w:r w:rsidRPr="00451B61">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1"/>
                </w:rPr>
                <w:alias w:val="货币类型"/>
                <w:tag w:val="货币类型"/>
                <w:id w:val="1775054794"/>
                <w:lock w:val="sdtLocked"/>
                <w:placeholder>
                  <w:docPart w:val="F8FC71FE34CE4196B1993B181B6C2FF1"/>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228927325"/>
                <w:lock w:val="sdtLocked"/>
                <w:placeholder>
                  <w:docPart w:val="351C1836373143058091EDDF3C23E14F"/>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color w:val="000000" w:themeColor="text1"/>
                    <w:szCs w:val="21"/>
                  </w:rPr>
                  <w:t xml:space="preserve">4 </w:t>
                </w:r>
                <w:r w:rsidRPr="00451B61">
                  <w:rPr>
                    <w:rFonts w:ascii="宋体" w:hAnsi="宋体" w:hint="eastAsia"/>
                    <w:color w:val="000000" w:themeColor="text1"/>
                    <w:szCs w:val="21"/>
                  </w:rPr>
                  <w:t>财务资助</w:t>
                </w:r>
                <w:r w:rsidRPr="00451B61">
                  <w:rPr>
                    <w:rFonts w:ascii="宋体" w:hAnsi="宋体"/>
                    <w:color w:val="000000" w:themeColor="text1"/>
                    <w:szCs w:val="21"/>
                  </w:rPr>
                  <w:t>（</w:t>
                </w:r>
                <w:r w:rsidRPr="00451B61">
                  <w:rPr>
                    <w:rFonts w:ascii="宋体" w:hAnsi="宋体" w:hint="eastAsia"/>
                    <w:color w:val="000000" w:themeColor="text1"/>
                    <w:szCs w:val="21"/>
                  </w:rPr>
                  <w:t>挂牌公司</w:t>
                </w:r>
                <w:r w:rsidRPr="00451B61">
                  <w:rPr>
                    <w:rFonts w:ascii="宋体" w:hAnsi="宋体"/>
                    <w:color w:val="000000" w:themeColor="text1"/>
                    <w:szCs w:val="21"/>
                  </w:rPr>
                  <w:t>接受的）</w:t>
                </w:r>
              </w:p>
            </w:tc>
            <w:sdt>
              <w:sdtPr>
                <w:rPr>
                  <w:rFonts w:asciiTheme="minorEastAsia" w:eastAsiaTheme="minorEastAsia" w:hAnsiTheme="minorEastAsia"/>
                  <w:color w:val="000000" w:themeColor="text1"/>
                  <w:szCs w:val="21"/>
                </w:rPr>
                <w:alias w:val="货币类型"/>
                <w:tag w:val="货币类型"/>
                <w:id w:val="-1055386025"/>
                <w:lock w:val="sdtLocked"/>
                <w:placeholder>
                  <w:docPart w:val="BFFC0CC1CB3E42FE818BB2D3A687DF19"/>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393480903"/>
                <w:lock w:val="sdtLocked"/>
                <w:placeholder>
                  <w:docPart w:val="9E59FA869A544ADA8E93F6E47E7B48C2"/>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5 公司章程中</w:t>
                </w:r>
                <w:r w:rsidRPr="00451B61">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1"/>
                </w:rPr>
                <w:alias w:val="货币类型"/>
                <w:tag w:val="货币类型"/>
                <w:id w:val="-473599823"/>
                <w:lock w:val="sdtLocked"/>
                <w:placeholder>
                  <w:docPart w:val="37DBF90176244623AE79B216CACEE073"/>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784891630"/>
                <w:lock w:val="sdtLocked"/>
                <w:placeholder>
                  <w:docPart w:val="922F9DFA539F4A23A95E16C7CF81CB7D"/>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CA0642">
                <w:pPr>
                  <w:jc w:val="center"/>
                  <w:rPr>
                    <w:rFonts w:ascii="宋体" w:hAnsi="宋体"/>
                    <w:b/>
                    <w:color w:val="000000" w:themeColor="text1"/>
                    <w:szCs w:val="21"/>
                  </w:rPr>
                </w:pPr>
                <w:r w:rsidRPr="00451B61">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1"/>
                </w:rPr>
                <w:alias w:val="货币类型"/>
                <w:tag w:val="货币类型"/>
                <w:id w:val="727031927"/>
                <w:lock w:val="sdtLocked"/>
                <w:placeholder>
                  <w:docPart w:val="75DBD19670964DD983FD59EB2450B790"/>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9840580"/>
                <w:lock w:val="sdtLocked"/>
                <w:placeholder>
                  <w:docPart w:val="FE14AEAF22B44E39A60C19539C5ED206"/>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9303" w:type="dxa"/>
                <w:gridSpan w:val="6"/>
              </w:tcPr>
              <w:p w:rsidR="00C8746F" w:rsidRPr="00451B61" w:rsidRDefault="00C8746F" w:rsidP="004C3EDE">
                <w:pPr>
                  <w:jc w:val="center"/>
                  <w:rPr>
                    <w:rFonts w:ascii="宋体" w:hAnsi="宋体"/>
                    <w:b/>
                    <w:color w:val="000000" w:themeColor="text1"/>
                    <w:kern w:val="0"/>
                    <w:szCs w:val="21"/>
                  </w:rPr>
                </w:pPr>
                <w:r w:rsidRPr="00451B61">
                  <w:rPr>
                    <w:rFonts w:ascii="宋体" w:hAnsi="宋体" w:hint="eastAsia"/>
                    <w:b/>
                    <w:color w:val="000000" w:themeColor="text1"/>
                    <w:kern w:val="0"/>
                    <w:szCs w:val="21"/>
                  </w:rPr>
                  <w:t>偶发性</w:t>
                </w:r>
                <w:r w:rsidRPr="00451B61">
                  <w:rPr>
                    <w:rFonts w:ascii="宋体" w:hAnsi="宋体"/>
                    <w:b/>
                    <w:color w:val="000000" w:themeColor="text1"/>
                    <w:kern w:val="0"/>
                    <w:szCs w:val="21"/>
                  </w:rPr>
                  <w:t>关联交易</w:t>
                </w:r>
                <w:r w:rsidRPr="00451B61">
                  <w:rPr>
                    <w:rFonts w:ascii="宋体" w:hAnsi="宋体" w:hint="eastAsia"/>
                    <w:b/>
                    <w:color w:val="000000" w:themeColor="text1"/>
                    <w:kern w:val="0"/>
                    <w:szCs w:val="21"/>
                  </w:rPr>
                  <w:t>事项</w:t>
                </w:r>
              </w:p>
            </w:tc>
          </w:tr>
          <w:tr w:rsidR="001B6047" w:rsidRPr="00451B61" w:rsidTr="000053B3">
            <w:trPr>
              <w:jc w:val="center"/>
            </w:trPr>
            <w:tc>
              <w:tcPr>
                <w:tcW w:w="3168"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关联方</w:t>
                </w:r>
              </w:p>
            </w:tc>
            <w:tc>
              <w:tcPr>
                <w:tcW w:w="2266"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交易内容</w:t>
                </w:r>
              </w:p>
            </w:tc>
            <w:tc>
              <w:tcPr>
                <w:tcW w:w="1991" w:type="dxa"/>
                <w:gridSpan w:val="2"/>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交易金额</w:t>
                </w:r>
              </w:p>
            </w:tc>
            <w:tc>
              <w:tcPr>
                <w:tcW w:w="1878" w:type="dxa"/>
                <w:gridSpan w:val="2"/>
              </w:tcPr>
              <w:p w:rsidR="00C8746F" w:rsidRPr="00451B61" w:rsidRDefault="002F43C3" w:rsidP="004C3EDE">
                <w:pPr>
                  <w:rPr>
                    <w:rFonts w:ascii="宋体" w:hAnsi="宋体"/>
                    <w:color w:val="000000" w:themeColor="text1"/>
                    <w:kern w:val="0"/>
                    <w:szCs w:val="21"/>
                  </w:rPr>
                </w:pPr>
                <w:r w:rsidRPr="00451B61">
                  <w:rPr>
                    <w:rFonts w:ascii="宋体" w:hAnsi="宋体" w:hint="eastAsia"/>
                    <w:color w:val="000000" w:themeColor="text1"/>
                    <w:kern w:val="0"/>
                    <w:szCs w:val="21"/>
                  </w:rPr>
                  <w:t>是否履行</w:t>
                </w:r>
                <w:r w:rsidRPr="00451B61">
                  <w:rPr>
                    <w:rFonts w:ascii="宋体" w:hAnsi="宋体"/>
                    <w:color w:val="000000" w:themeColor="text1"/>
                    <w:kern w:val="0"/>
                    <w:szCs w:val="21"/>
                  </w:rPr>
                  <w:t>必要</w:t>
                </w:r>
                <w:r w:rsidRPr="00451B61">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1"/>
              </w:rPr>
              <w:id w:val="-1771006636"/>
              <w:lock w:val="sdtLocked"/>
              <w:placeholder>
                <w:docPart w:val="777CB2DC1E024C6A920FB4E0FF092C97"/>
              </w:placeholder>
            </w:sdtPr>
            <w:sdtEndPr>
              <w:rPr>
                <w:rFonts w:ascii="宋体" w:eastAsia="宋体" w:hAnsi="宋体"/>
              </w:rPr>
            </w:sdtEndPr>
            <w:sdtContent>
              <w:tr w:rsidR="00AA46F3" w:rsidRPr="00451B61" w:rsidTr="000053B3">
                <w:trPr>
                  <w:jc w:val="center"/>
                </w:trPr>
                <w:sdt>
                  <w:sdtPr>
                    <w:rPr>
                      <w:rFonts w:asciiTheme="minorEastAsia" w:eastAsiaTheme="minorEastAsia" w:hAnsiTheme="minorEastAsia"/>
                      <w:color w:val="000000" w:themeColor="text1"/>
                      <w:szCs w:val="21"/>
                    </w:rPr>
                    <w:id w:val="497851654"/>
                    <w:lock w:val="sdtLocked"/>
                    <w:placeholder>
                      <w:docPart w:val="8F1A0FEBD5BA47F9821AB0C98FFAD1D6"/>
                    </w:placeholder>
                    <w:text/>
                  </w:sdtPr>
                  <w:sdtEndPr/>
                  <w:sdtContent>
                    <w:tc>
                      <w:tcPr>
                        <w:tcW w:w="3168" w:type="dxa"/>
                        <w:shd w:val="clear" w:color="auto" w:fill="auto"/>
                      </w:tcPr>
                      <w:p w:rsidR="00AA46F3" w:rsidRPr="00451B61" w:rsidRDefault="00AA46F3"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磐合科学仪器（香港）有限公司</w:t>
                        </w:r>
                      </w:p>
                    </w:tc>
                  </w:sdtContent>
                </w:sdt>
                <w:sdt>
                  <w:sdtPr>
                    <w:rPr>
                      <w:rFonts w:ascii="Arial" w:hAnsi="Arial" w:cs="Arial"/>
                      <w:kern w:val="0"/>
                      <w:szCs w:val="21"/>
                    </w:rPr>
                    <w:id w:val="1575926533"/>
                    <w:lock w:val="sdtLocked"/>
                    <w:placeholder>
                      <w:docPart w:val="332F9D41523C4A91BBC5CAAC765249B1"/>
                    </w:placeholder>
                    <w:text/>
                  </w:sdtPr>
                  <w:sdtEndPr/>
                  <w:sdtContent>
                    <w:tc>
                      <w:tcPr>
                        <w:tcW w:w="2266" w:type="dxa"/>
                      </w:tcPr>
                      <w:p w:rsidR="00AA46F3" w:rsidRPr="00451B61" w:rsidRDefault="00AA46F3" w:rsidP="002F43C3">
                        <w:pPr>
                          <w:jc w:val="center"/>
                          <w:rPr>
                            <w:rFonts w:ascii="宋体" w:hAnsi="宋体"/>
                            <w:color w:val="000000" w:themeColor="text1"/>
                            <w:kern w:val="0"/>
                            <w:szCs w:val="21"/>
                          </w:rPr>
                        </w:pPr>
                        <w:r>
                          <w:rPr>
                            <w:rFonts w:ascii="Arial" w:hAnsi="Arial" w:cs="Arial" w:hint="eastAsia"/>
                            <w:kern w:val="0"/>
                            <w:szCs w:val="21"/>
                          </w:rPr>
                          <w:t>销售货物</w:t>
                        </w:r>
                      </w:p>
                    </w:tc>
                  </w:sdtContent>
                </w:sdt>
                <w:sdt>
                  <w:sdtPr>
                    <w:rPr>
                      <w:rFonts w:asciiTheme="majorEastAsia" w:eastAsiaTheme="majorEastAsia" w:hAnsiTheme="majorEastAsia" w:cs="Arial"/>
                      <w:kern w:val="0"/>
                      <w:szCs w:val="21"/>
                    </w:rPr>
                    <w:alias w:val="货币类型"/>
                    <w:tag w:val="货币类型"/>
                    <w:id w:val="225417298"/>
                    <w:lock w:val="sdtLocked"/>
                    <w:placeholder>
                      <w:docPart w:val="7EDACEDD765A495CB110E69E6E8D987A"/>
                    </w:placeholder>
                    <w:text/>
                  </w:sdtPr>
                  <w:sdtEndPr/>
                  <w:sdtContent>
                    <w:tc>
                      <w:tcPr>
                        <w:tcW w:w="1991" w:type="dxa"/>
                        <w:gridSpan w:val="2"/>
                      </w:tcPr>
                      <w:p w:rsidR="00AA46F3"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1,340,184.55</w:t>
                        </w:r>
                      </w:p>
                    </w:tc>
                  </w:sdtContent>
                </w:sdt>
                <w:sdt>
                  <w:sdtPr>
                    <w:rPr>
                      <w:rFonts w:ascii="宋体" w:hAnsi="宋体"/>
                      <w:color w:val="000000" w:themeColor="text1"/>
                      <w:szCs w:val="21"/>
                    </w:rPr>
                    <w:id w:val="-313954987"/>
                    <w:lock w:val="sdtLocked"/>
                    <w:placeholder>
                      <w:docPart w:val="885A2C5F08A54E7AA76C1BD29C87CF32"/>
                    </w:placeholder>
                    <w:dropDownList>
                      <w:listItem w:displayText="是" w:value="true"/>
                      <w:listItem w:displayText="否" w:value="false"/>
                    </w:dropDownList>
                  </w:sdtPr>
                  <w:sdtEndPr/>
                  <w:sdtContent>
                    <w:tc>
                      <w:tcPr>
                        <w:tcW w:w="1878" w:type="dxa"/>
                        <w:gridSpan w:val="2"/>
                      </w:tcPr>
                      <w:p w:rsidR="00AA46F3" w:rsidRPr="00451B61" w:rsidRDefault="00AA46F3"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1"/>
              </w:rPr>
              <w:id w:val="1307664364"/>
              <w:lock w:val="sdtLocked"/>
              <w:placeholder>
                <w:docPart w:val="990780C554E6463487B4A15E5D0CDA6E"/>
              </w:placeholder>
            </w:sdtPr>
            <w:sdtEndPr>
              <w:rPr>
                <w:rFonts w:ascii="宋体" w:eastAsia="宋体" w:hAnsi="宋体"/>
              </w:rPr>
            </w:sdtEndPr>
            <w:sdtContent>
              <w:tr w:rsidR="00216342" w:rsidRPr="00451B61" w:rsidTr="000053B3">
                <w:trPr>
                  <w:jc w:val="center"/>
                </w:trPr>
                <w:sdt>
                  <w:sdtPr>
                    <w:rPr>
                      <w:rFonts w:asciiTheme="minorEastAsia" w:eastAsiaTheme="minorEastAsia" w:hAnsiTheme="minorEastAsia"/>
                      <w:color w:val="000000" w:themeColor="text1"/>
                      <w:szCs w:val="21"/>
                    </w:rPr>
                    <w:id w:val="696130462"/>
                    <w:lock w:val="sdtLocked"/>
                    <w:placeholder>
                      <w:docPart w:val="1759FF17D4FD4D85A109F8164AFCD567"/>
                    </w:placeholder>
                    <w:text/>
                  </w:sdtPr>
                  <w:sdtEndPr/>
                  <w:sdtContent>
                    <w:tc>
                      <w:tcPr>
                        <w:tcW w:w="3168" w:type="dxa"/>
                        <w:shd w:val="clear" w:color="auto" w:fill="auto"/>
                      </w:tcPr>
                      <w:p w:rsidR="00216342" w:rsidRPr="00451B61" w:rsidRDefault="00216342"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杭州携测信息技术有限公司</w:t>
                        </w:r>
                      </w:p>
                    </w:tc>
                  </w:sdtContent>
                </w:sdt>
                <w:sdt>
                  <w:sdtPr>
                    <w:rPr>
                      <w:rFonts w:ascii="Arial" w:hAnsi="Arial" w:cs="Arial"/>
                      <w:kern w:val="0"/>
                      <w:szCs w:val="21"/>
                    </w:rPr>
                    <w:id w:val="-985551631"/>
                    <w:lock w:val="sdtLocked"/>
                    <w:placeholder>
                      <w:docPart w:val="A534C9AD94AD4F7692781A2B090BC11B"/>
                    </w:placeholder>
                    <w:text/>
                  </w:sdtPr>
                  <w:sdtEndPr/>
                  <w:sdtContent>
                    <w:tc>
                      <w:tcPr>
                        <w:tcW w:w="2266" w:type="dxa"/>
                      </w:tcPr>
                      <w:p w:rsidR="00216342" w:rsidRPr="00451B61" w:rsidRDefault="00216342" w:rsidP="002F43C3">
                        <w:pPr>
                          <w:jc w:val="center"/>
                          <w:rPr>
                            <w:rFonts w:ascii="宋体" w:hAnsi="宋体"/>
                            <w:color w:val="000000" w:themeColor="text1"/>
                            <w:kern w:val="0"/>
                            <w:szCs w:val="21"/>
                          </w:rPr>
                        </w:pPr>
                        <w:r>
                          <w:rPr>
                            <w:rFonts w:ascii="Arial" w:hAnsi="Arial" w:cs="Arial" w:hint="eastAsia"/>
                            <w:kern w:val="0"/>
                            <w:szCs w:val="21"/>
                          </w:rPr>
                          <w:t>销售货物</w:t>
                        </w:r>
                      </w:p>
                    </w:tc>
                  </w:sdtContent>
                </w:sdt>
                <w:sdt>
                  <w:sdtPr>
                    <w:rPr>
                      <w:rFonts w:asciiTheme="majorEastAsia" w:eastAsiaTheme="majorEastAsia" w:hAnsiTheme="majorEastAsia" w:cs="Arial"/>
                      <w:kern w:val="0"/>
                      <w:szCs w:val="21"/>
                    </w:rPr>
                    <w:alias w:val="货币类型"/>
                    <w:tag w:val="货币类型"/>
                    <w:id w:val="97834308"/>
                    <w:lock w:val="sdtLocked"/>
                    <w:placeholder>
                      <w:docPart w:val="EB614E42F9A243B391DC12219F90A130"/>
                    </w:placeholder>
                    <w:text/>
                  </w:sdtPr>
                  <w:sdtEndPr/>
                  <w:sdtContent>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1,300,364.76</w:t>
                        </w:r>
                      </w:p>
                    </w:tc>
                  </w:sdtContent>
                </w:sdt>
                <w:sdt>
                  <w:sdtPr>
                    <w:rPr>
                      <w:rFonts w:ascii="宋体" w:hAnsi="宋体"/>
                      <w:color w:val="000000" w:themeColor="text1"/>
                      <w:szCs w:val="21"/>
                    </w:rPr>
                    <w:id w:val="-308935953"/>
                    <w:lock w:val="sdtLocked"/>
                    <w:placeholder>
                      <w:docPart w:val="A2D6A0ED97B94901ADBF90612264D267"/>
                    </w:placeholder>
                    <w:dropDownList>
                      <w:listItem w:displayText="是" w:value="true"/>
                      <w:listItem w:displayText="否" w:value="false"/>
                    </w:dropDownList>
                  </w:sdtPr>
                  <w:sdtEndPr/>
                  <w:sdtContent>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1"/>
              </w:rPr>
              <w:id w:val="-346567955"/>
              <w:lock w:val="sdtLocked"/>
              <w:placeholder>
                <w:docPart w:val="6DAF256CD1C946C785CC2EE279798DFD"/>
              </w:placeholder>
            </w:sdtPr>
            <w:sdtEndPr>
              <w:rPr>
                <w:rFonts w:ascii="宋体" w:eastAsia="宋体" w:hAnsi="宋体"/>
              </w:rPr>
            </w:sdtEndPr>
            <w:sdtContent>
              <w:tr w:rsidR="00216342" w:rsidRPr="00451B61" w:rsidTr="000053B3">
                <w:trPr>
                  <w:jc w:val="center"/>
                </w:trPr>
                <w:sdt>
                  <w:sdtPr>
                    <w:rPr>
                      <w:rFonts w:asciiTheme="minorEastAsia" w:eastAsiaTheme="minorEastAsia" w:hAnsiTheme="minorEastAsia"/>
                      <w:color w:val="000000" w:themeColor="text1"/>
                      <w:szCs w:val="21"/>
                    </w:rPr>
                    <w:id w:val="1308279175"/>
                    <w:lock w:val="sdtLocked"/>
                    <w:placeholder>
                      <w:docPart w:val="03AD91C18D2747E3BD46E93D91A28AF4"/>
                    </w:placeholder>
                    <w:text/>
                  </w:sdtPr>
                  <w:sdtEndPr>
                    <w:rPr>
                      <w:rFonts w:cs="Arial"/>
                      <w:color w:val="auto"/>
                      <w:kern w:val="0"/>
                    </w:rPr>
                  </w:sdtEndPr>
                  <w:sdtContent>
                    <w:tc>
                      <w:tcPr>
                        <w:tcW w:w="3168" w:type="dxa"/>
                        <w:shd w:val="clear" w:color="auto" w:fill="auto"/>
                      </w:tcPr>
                      <w:p w:rsidR="00216342" w:rsidRPr="00451B61" w:rsidRDefault="00216342" w:rsidP="00216342">
                        <w:pPr>
                          <w:jc w:val="center"/>
                          <w:rPr>
                            <w:rFonts w:ascii="宋体" w:hAnsi="宋体"/>
                            <w:color w:val="000000" w:themeColor="text1"/>
                            <w:szCs w:val="21"/>
                          </w:rPr>
                        </w:pPr>
                        <w:r>
                          <w:rPr>
                            <w:rFonts w:asciiTheme="minorEastAsia" w:eastAsiaTheme="minorEastAsia" w:hAnsiTheme="minorEastAsia" w:cs="Arial" w:hint="eastAsia"/>
                            <w:kern w:val="0"/>
                            <w:szCs w:val="21"/>
                          </w:rPr>
                          <w:t>上海瑞铂云科技发展有限公司</w:t>
                        </w:r>
                      </w:p>
                    </w:tc>
                  </w:sdtContent>
                </w:sdt>
                <w:sdt>
                  <w:sdtPr>
                    <w:rPr>
                      <w:rFonts w:ascii="Arial" w:hAnsi="Arial" w:cs="Arial"/>
                      <w:kern w:val="0"/>
                      <w:szCs w:val="21"/>
                    </w:rPr>
                    <w:id w:val="-864209346"/>
                    <w:lock w:val="sdtLocked"/>
                    <w:placeholder>
                      <w:docPart w:val="FC246E11DE9C421FAB20E273032F5A72"/>
                    </w:placeholder>
                    <w:text/>
                  </w:sdtPr>
                  <w:sdtEndPr/>
                  <w:sdtContent>
                    <w:tc>
                      <w:tcPr>
                        <w:tcW w:w="2266" w:type="dxa"/>
                      </w:tcPr>
                      <w:p w:rsidR="00216342" w:rsidRPr="00451B61" w:rsidRDefault="00216342" w:rsidP="00216342">
                        <w:pPr>
                          <w:jc w:val="center"/>
                          <w:rPr>
                            <w:rFonts w:ascii="宋体" w:hAnsi="宋体"/>
                            <w:color w:val="000000" w:themeColor="text1"/>
                            <w:kern w:val="0"/>
                            <w:szCs w:val="21"/>
                          </w:rPr>
                        </w:pPr>
                        <w:r>
                          <w:rPr>
                            <w:rFonts w:ascii="Arial" w:hAnsi="Arial" w:cs="Arial" w:hint="eastAsia"/>
                            <w:kern w:val="0"/>
                            <w:szCs w:val="21"/>
                          </w:rPr>
                          <w:t>股权投资</w:t>
                        </w:r>
                      </w:p>
                    </w:tc>
                  </w:sdtContent>
                </w:sdt>
                <w:sdt>
                  <w:sdtPr>
                    <w:rPr>
                      <w:rFonts w:asciiTheme="minorEastAsia" w:eastAsiaTheme="minorEastAsia" w:hAnsiTheme="minorEastAsia" w:cs="Arial"/>
                      <w:color w:val="000000"/>
                      <w:kern w:val="0"/>
                      <w:szCs w:val="21"/>
                    </w:rPr>
                    <w:alias w:val="货币类型"/>
                    <w:tag w:val="货币类型"/>
                    <w:id w:val="1162504407"/>
                    <w:lock w:val="sdtLocked"/>
                    <w:placeholder>
                      <w:docPart w:val="07FE673E122B42C5BBB75C26CE693F6B"/>
                    </w:placeholder>
                    <w:text/>
                  </w:sdtPr>
                  <w:sdtEndPr/>
                  <w:sdtContent>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1,250,000.00</w:t>
                        </w:r>
                      </w:p>
                    </w:tc>
                  </w:sdtContent>
                </w:sdt>
                <w:sdt>
                  <w:sdtPr>
                    <w:rPr>
                      <w:rFonts w:ascii="宋体" w:hAnsi="宋体"/>
                      <w:color w:val="000000" w:themeColor="text1"/>
                      <w:szCs w:val="21"/>
                    </w:rPr>
                    <w:id w:val="1447268693"/>
                    <w:lock w:val="sdtLocked"/>
                    <w:placeholder>
                      <w:docPart w:val="928B021027C94F57AC9198F96389BCCC"/>
                    </w:placeholder>
                    <w:dropDownList>
                      <w:listItem w:displayText="是" w:value="true"/>
                      <w:listItem w:displayText="否" w:value="false"/>
                    </w:dropDownList>
                  </w:sdtPr>
                  <w:sdtEndPr/>
                  <w:sdtContent>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1"/>
              </w:rPr>
              <w:id w:val="1893377770"/>
              <w:lock w:val="sdtLocked"/>
              <w:placeholder>
                <w:docPart w:val="27921FE33BAE468F94A33FA5B382C44C"/>
              </w:placeholder>
            </w:sdtPr>
            <w:sdtEndPr>
              <w:rPr>
                <w:rFonts w:ascii="宋体" w:eastAsia="宋体" w:hAnsi="宋体"/>
              </w:rPr>
            </w:sdtEndPr>
            <w:sdtContent>
              <w:tr w:rsidR="001B6047" w:rsidRPr="00451B61" w:rsidTr="000053B3">
                <w:trPr>
                  <w:jc w:val="center"/>
                </w:trPr>
                <w:sdt>
                  <w:sdtPr>
                    <w:rPr>
                      <w:rFonts w:asciiTheme="minorEastAsia" w:eastAsiaTheme="minorEastAsia" w:hAnsiTheme="minorEastAsia"/>
                      <w:color w:val="000000" w:themeColor="text1"/>
                      <w:szCs w:val="21"/>
                    </w:rPr>
                    <w:id w:val="-2098011354"/>
                    <w:lock w:val="sdtLocked"/>
                    <w:placeholder>
                      <w:docPart w:val="7CF775BF2C454610BFA1FF3BB6EEAD33"/>
                    </w:placeholder>
                    <w:text/>
                  </w:sdtPr>
                  <w:sdtEndPr>
                    <w:rPr>
                      <w:kern w:val="0"/>
                    </w:rPr>
                  </w:sdtEndPr>
                  <w:sdtContent>
                    <w:tc>
                      <w:tcPr>
                        <w:tcW w:w="3168" w:type="dxa"/>
                        <w:shd w:val="clear" w:color="auto" w:fill="auto"/>
                      </w:tcPr>
                      <w:p w:rsidR="002F43C3" w:rsidRPr="00451B61" w:rsidRDefault="00216342" w:rsidP="00216342">
                        <w:pPr>
                          <w:jc w:val="center"/>
                          <w:rPr>
                            <w:rFonts w:ascii="宋体" w:hAnsi="宋体"/>
                            <w:color w:val="000000" w:themeColor="text1"/>
                            <w:szCs w:val="21"/>
                          </w:rPr>
                        </w:pPr>
                        <w:r>
                          <w:rPr>
                            <w:rFonts w:asciiTheme="minorEastAsia" w:eastAsiaTheme="minorEastAsia" w:hAnsiTheme="minorEastAsia" w:hint="eastAsia"/>
                            <w:color w:val="000000" w:themeColor="text1"/>
                            <w:kern w:val="0"/>
                            <w:szCs w:val="21"/>
                          </w:rPr>
                          <w:t>杭州携测信息技术有限公司</w:t>
                        </w:r>
                      </w:p>
                    </w:tc>
                  </w:sdtContent>
                </w:sdt>
                <w:sdt>
                  <w:sdtPr>
                    <w:rPr>
                      <w:rFonts w:ascii="Arial" w:hAnsi="Arial" w:cs="Arial"/>
                      <w:kern w:val="0"/>
                      <w:szCs w:val="21"/>
                    </w:rPr>
                    <w:id w:val="-384409968"/>
                    <w:lock w:val="sdtLocked"/>
                    <w:placeholder>
                      <w:docPart w:val="C4D0139049C24BF48E325D8D40AC05F6"/>
                    </w:placeholder>
                    <w:text/>
                  </w:sdtPr>
                  <w:sdtEndPr/>
                  <w:sdtContent>
                    <w:tc>
                      <w:tcPr>
                        <w:tcW w:w="2266" w:type="dxa"/>
                      </w:tcPr>
                      <w:p w:rsidR="002F43C3" w:rsidRPr="00451B61" w:rsidRDefault="00216342" w:rsidP="00216342">
                        <w:pPr>
                          <w:jc w:val="center"/>
                          <w:rPr>
                            <w:rFonts w:ascii="宋体" w:hAnsi="宋体"/>
                            <w:color w:val="000000" w:themeColor="text1"/>
                            <w:kern w:val="0"/>
                            <w:szCs w:val="21"/>
                          </w:rPr>
                        </w:pPr>
                        <w:r>
                          <w:rPr>
                            <w:rFonts w:ascii="Arial" w:hAnsi="Arial" w:cs="Arial" w:hint="eastAsia"/>
                            <w:kern w:val="0"/>
                            <w:szCs w:val="21"/>
                          </w:rPr>
                          <w:t>增资</w:t>
                        </w:r>
                      </w:p>
                    </w:tc>
                  </w:sdtContent>
                </w:sdt>
                <w:sdt>
                  <w:sdtPr>
                    <w:rPr>
                      <w:rFonts w:asciiTheme="minorEastAsia" w:eastAsiaTheme="minorEastAsia" w:hAnsiTheme="minorEastAsia" w:cs="Arial"/>
                      <w:color w:val="000000"/>
                      <w:kern w:val="0"/>
                      <w:szCs w:val="21"/>
                    </w:rPr>
                    <w:alias w:val="货币类型"/>
                    <w:tag w:val="货币类型"/>
                    <w:id w:val="-1756733822"/>
                    <w:lock w:val="sdtLocked"/>
                    <w:placeholder>
                      <w:docPart w:val="C4EC0E766C6D4CE2AA80CDFE99CC2708"/>
                    </w:placeholder>
                    <w:text/>
                  </w:sdtPr>
                  <w:sdtEndPr/>
                  <w:sdtContent>
                    <w:tc>
                      <w:tcPr>
                        <w:tcW w:w="1991" w:type="dxa"/>
                        <w:gridSpan w:val="2"/>
                      </w:tcPr>
                      <w:p w:rsidR="002F43C3" w:rsidRPr="00451B61" w:rsidRDefault="0052144F" w:rsidP="00216342">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600,000.00</w:t>
                        </w:r>
                      </w:p>
                    </w:tc>
                  </w:sdtContent>
                </w:sdt>
                <w:sdt>
                  <w:sdtPr>
                    <w:rPr>
                      <w:rFonts w:ascii="宋体" w:hAnsi="宋体"/>
                      <w:color w:val="000000" w:themeColor="text1"/>
                      <w:szCs w:val="21"/>
                    </w:rPr>
                    <w:id w:val="-1375454894"/>
                    <w:lock w:val="sdtLocked"/>
                    <w:placeholder>
                      <w:docPart w:val="6C7E5E840A5B4BD582493136A8BF4BCA"/>
                    </w:placeholder>
                    <w:dropDownList>
                      <w:listItem w:displayText="是" w:value="true"/>
                      <w:listItem w:displayText="否" w:value="false"/>
                    </w:dropDownList>
                  </w:sdtPr>
                  <w:sdtEndPr/>
                  <w:sdtContent>
                    <w:tc>
                      <w:tcPr>
                        <w:tcW w:w="1878" w:type="dxa"/>
                        <w:gridSpan w:val="2"/>
                      </w:tcPr>
                      <w:p w:rsidR="002F43C3"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tr w:rsidR="001B6047" w:rsidRPr="00451B61" w:rsidTr="000053B3">
            <w:trPr>
              <w:trHeight w:val="319"/>
              <w:jc w:val="center"/>
            </w:trPr>
            <w:tc>
              <w:tcPr>
                <w:tcW w:w="3168" w:type="dxa"/>
                <w:shd w:val="clear" w:color="auto" w:fill="auto"/>
              </w:tcPr>
              <w:p w:rsidR="002F43C3" w:rsidRPr="00451B61" w:rsidRDefault="002F43C3" w:rsidP="002F43C3">
                <w:pPr>
                  <w:jc w:val="center"/>
                  <w:rPr>
                    <w:rFonts w:ascii="宋体" w:hAnsi="宋体"/>
                    <w:color w:val="000000" w:themeColor="text1"/>
                    <w:szCs w:val="21"/>
                  </w:rPr>
                </w:pPr>
                <w:r w:rsidRPr="00451B61">
                  <w:rPr>
                    <w:rFonts w:ascii="宋体" w:hAnsi="宋体" w:hint="eastAsia"/>
                    <w:color w:val="000000" w:themeColor="text1"/>
                    <w:szCs w:val="21"/>
                  </w:rPr>
                  <w:t>总计</w:t>
                </w:r>
              </w:p>
            </w:tc>
            <w:tc>
              <w:tcPr>
                <w:tcW w:w="2266" w:type="dxa"/>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sdt>
              <w:sdtPr>
                <w:rPr>
                  <w:rFonts w:ascii="宋体" w:hAnsi="宋体" w:cs="宋体"/>
                  <w:color w:val="000000"/>
                  <w:kern w:val="0"/>
                  <w:szCs w:val="21"/>
                </w:rPr>
                <w:alias w:val="货币类型"/>
                <w:tag w:val="货币类型"/>
                <w:id w:val="2051723459"/>
                <w:lock w:val="sdtLocked"/>
                <w:placeholder>
                  <w:docPart w:val="4A6D80B9446241D6B602992E7FFDD575"/>
                </w:placeholder>
                <w:text/>
              </w:sdtPr>
              <w:sdtEndPr/>
              <w:sdtContent>
                <w:tc>
                  <w:tcPr>
                    <w:tcW w:w="1991" w:type="dxa"/>
                    <w:gridSpan w:val="2"/>
                  </w:tcPr>
                  <w:p w:rsidR="002F43C3" w:rsidRPr="00451B61" w:rsidRDefault="0052144F" w:rsidP="00014989">
                    <w:pPr>
                      <w:ind w:rightChars="16" w:right="34"/>
                      <w:jc w:val="right"/>
                      <w:rPr>
                        <w:rFonts w:ascii="宋体" w:hAnsi="宋体"/>
                        <w:color w:val="000000" w:themeColor="text1"/>
                        <w:kern w:val="0"/>
                        <w:szCs w:val="21"/>
                      </w:rPr>
                    </w:pPr>
                    <w:r>
                      <w:rPr>
                        <w:rFonts w:ascii="宋体" w:hAnsi="宋体" w:cs="宋体"/>
                        <w:color w:val="000000"/>
                        <w:kern w:val="0"/>
                        <w:szCs w:val="21"/>
                      </w:rPr>
                      <w:t>4,490,549.31</w:t>
                    </w:r>
                  </w:p>
                </w:tc>
              </w:sdtContent>
            </w:sdt>
            <w:tc>
              <w:tcPr>
                <w:tcW w:w="1878" w:type="dxa"/>
                <w:gridSpan w:val="2"/>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0C30DF" w:rsidRPr="00E81479" w:rsidRDefault="00B82FEA" w:rsidP="000C30DF">
          <w:pPr>
            <w:jc w:val="left"/>
            <w:rPr>
              <w:rFonts w:asciiTheme="minorEastAsia" w:eastAsiaTheme="minorEastAsia" w:hAnsiTheme="minorEastAsia"/>
              <w:b/>
              <w:color w:val="000000" w:themeColor="text1"/>
              <w:szCs w:val="24"/>
              <w:highlight w:val="yellow"/>
            </w:rPr>
          </w:pPr>
        </w:p>
      </w:sdtContent>
    </w:sdt>
    <w:sdt>
      <w:sdtPr>
        <w:rPr>
          <w:rFonts w:asciiTheme="minorEastAsia" w:eastAsiaTheme="minorEastAsia" w:hAnsiTheme="minorEastAsia" w:hint="eastAsia"/>
          <w:b/>
          <w:color w:val="000000" w:themeColor="text1"/>
          <w:szCs w:val="44"/>
          <w:highlight w:val="yellow"/>
        </w:rPr>
        <w:id w:val="1288162538"/>
        <w:placeholder>
          <w:docPart w:val="27921FE33BAE468F94A33FA5B382C44C"/>
        </w:placeholder>
      </w:sdtPr>
      <w:sdtEndPr>
        <w:rPr>
          <w:rFonts w:hint="default"/>
          <w:highlight w:val="none"/>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sdt>
              <w:sdtPr>
                <w:rPr>
                  <w:rFonts w:asciiTheme="minorEastAsia" w:eastAsiaTheme="minorEastAsia" w:hAnsiTheme="minorEastAsia"/>
                  <w:szCs w:val="21"/>
                </w:rPr>
                <w:id w:val="-1700237709"/>
                <w:lock w:val="sdtLocked"/>
                <w:placeholder>
                  <w:docPart w:val="A6B4BF219A2741F79BC79C2C86987068"/>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sdtContent>
            </w:sdt>
          </w:tr>
        </w:tbl>
        <w:p w:rsidR="00220916" w:rsidRPr="001B6047" w:rsidRDefault="00B82FEA"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27921FE33BAE468F94A33FA5B382C44C"/>
        </w:placeholder>
      </w:sdtPr>
      <w:sdtEndPr>
        <w:rPr>
          <w:rFonts w:hint="default"/>
        </w:rPr>
      </w:sdtEndPr>
      <w:sdtContent>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sdt>
              <w:sdtPr>
                <w:rPr>
                  <w:rFonts w:asciiTheme="minorEastAsia" w:eastAsiaTheme="minorEastAsia" w:hAnsiTheme="minorEastAsia"/>
                  <w:szCs w:val="21"/>
                </w:rPr>
                <w:id w:val="1102227509"/>
                <w:lock w:val="sdtLocked"/>
                <w:placeholder>
                  <w:docPart w:val="DE0FB27071F2479293C8CB743A6CA549"/>
                </w:placeholder>
              </w:sdtPr>
              <w:sdtEndPr/>
              <w:sdtContent>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sdtContent>
            </w:sdt>
          </w:tr>
        </w:tbl>
        <w:p w:rsidR="00220916" w:rsidRPr="00AE4413" w:rsidRDefault="00B82FEA"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27921FE33BAE468F94A33FA5B382C44C"/>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21"/>
                  </w:rPr>
                  <w:id w:val="-166173476"/>
                  <w:lock w:val="sdtLocked"/>
                  <w:placeholder>
                    <w:docPart w:val="5C49BEC4593646A19513D5A48A698732"/>
                  </w:placeholder>
                </w:sdtPr>
                <w:sdtEndPr/>
                <w:sdtContent>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sdtContent>
              </w:sdt>
            </w:tc>
          </w:tr>
        </w:tbl>
        <w:p w:rsidR="00C8746F" w:rsidRPr="001B6047" w:rsidRDefault="00B82FEA"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27921FE33BAE468F94A33FA5B382C44C"/>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sdt>
              <w:sdtPr>
                <w:rPr>
                  <w:rFonts w:ascii="宋体" w:hAnsi="宋体"/>
                  <w:szCs w:val="21"/>
                </w:rPr>
                <w:id w:val="1597365240"/>
                <w:lock w:val="sdtLocked"/>
                <w:placeholder>
                  <w:docPart w:val="7F381A09B69E4893B0DD199A91BBD021"/>
                </w:placeholder>
              </w:sdtPr>
              <w:sdtEndPr/>
              <w:sdtContent>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t>无</w:t>
                    </w:r>
                  </w:p>
                </w:tc>
              </w:sdtContent>
            </w:sdt>
          </w:tr>
        </w:tbl>
        <w:p w:rsidR="00BB7CB9" w:rsidRPr="001B6047" w:rsidRDefault="00B82FEA"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vanish/>
          <w:color w:val="000000" w:themeColor="text1"/>
          <w:szCs w:val="24"/>
        </w:rPr>
        <w:id w:val="-1663148126"/>
        <w:placeholder>
          <w:docPart w:val="27921FE33BAE468F94A33FA5B382C44C"/>
        </w:placeholder>
      </w:sdtPr>
      <w:sdtEndPr>
        <w:rPr>
          <w:rFonts w:hint="default"/>
          <w:b w:val="0"/>
          <w:szCs w:val="44"/>
        </w:rPr>
      </w:sdtEndPr>
      <w:sdtContent>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sdt>
              <w:sdtPr>
                <w:rPr>
                  <w:rFonts w:ascii="宋体" w:hAnsi="宋体"/>
                  <w:vanish/>
                  <w:color w:val="000000" w:themeColor="text1"/>
                  <w:szCs w:val="21"/>
                </w:rPr>
                <w:id w:val="1376666231"/>
                <w:lock w:val="sdtLocked"/>
                <w:placeholder>
                  <w:docPart w:val="2C4588467C0D448D8A650C0266C27B95"/>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B71934" w:rsidP="00B71934">
                    <w:pPr>
                      <w:jc w:val="left"/>
                      <w:rPr>
                        <w:rFonts w:ascii="宋体" w:hAnsi="宋体"/>
                        <w:vanish/>
                        <w:color w:val="000000" w:themeColor="text1"/>
                        <w:szCs w:val="21"/>
                      </w:rPr>
                    </w:pPr>
                    <w:r w:rsidRPr="00ED3C0A">
                      <w:rPr>
                        <w:rStyle w:val="placeholder2Char"/>
                        <w:rFonts w:hint="eastAsia"/>
                        <w:vanish/>
                      </w:rPr>
                      <w:t>挂牌公司及其董事、监事、高级管理人员或股东、实际控制人及其他信息披露义务人如存在本年度或持续到本年度已披露的承诺，应当披露承诺的履行情况。</w:t>
                    </w:r>
                  </w:p>
                </w:tc>
              </w:sdtContent>
            </w:sdt>
          </w:tr>
        </w:tbl>
        <w:p w:rsidR="006613D7" w:rsidRPr="00ED3C0A" w:rsidRDefault="00B82FEA" w:rsidP="009E2575">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b/>
          <w:i/>
          <w:vanish/>
          <w:color w:val="000000" w:themeColor="text1"/>
          <w:kern w:val="0"/>
          <w:szCs w:val="24"/>
          <w:u w:val="single"/>
          <w:shd w:val="clear" w:color="auto" w:fill="FFFF00"/>
        </w:rPr>
        <w:id w:val="1047496220"/>
        <w:placeholder>
          <w:docPart w:val="27921FE33BAE468F94A33FA5B382C44C"/>
        </w:placeholder>
      </w:sdtPr>
      <w:sdtEndPr>
        <w:rPr>
          <w:rFonts w:hint="default"/>
          <w:szCs w:val="44"/>
        </w:rPr>
      </w:sdtEndPr>
      <w:sdtContent>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sdt>
            <w:sdtPr>
              <w:rPr>
                <w:rFonts w:asciiTheme="minorEastAsia" w:eastAsiaTheme="minorEastAsia" w:hAnsiTheme="minorEastAsia"/>
                <w:vanish/>
                <w:color w:val="000000" w:themeColor="text1"/>
                <w:szCs w:val="24"/>
              </w:rPr>
              <w:id w:val="2147313462"/>
              <w:lock w:val="sdtLocked"/>
              <w:placeholder>
                <w:docPart w:val="27921FE33BAE468F94A33FA5B382C44C"/>
              </w:placeholder>
            </w:sdtPr>
            <w:sdtEndPr/>
            <w:sdtContent>
              <w:tr w:rsidR="001B6047" w:rsidRPr="00ED3C0A" w:rsidTr="00FE792C">
                <w:trPr>
                  <w:trHeight w:val="239"/>
                  <w:hidden/>
                </w:trPr>
                <w:sdt>
                  <w:sdtPr>
                    <w:rPr>
                      <w:rFonts w:asciiTheme="minorEastAsia" w:eastAsiaTheme="minorEastAsia" w:hAnsiTheme="minorEastAsia"/>
                      <w:vanish/>
                      <w:color w:val="000000" w:themeColor="text1"/>
                      <w:szCs w:val="24"/>
                    </w:rPr>
                    <w:id w:val="2084256673"/>
                    <w:lock w:val="sdtLocked"/>
                    <w:placeholder>
                      <w:docPart w:val="49008F2799484EF8A0C1A33B18C037C4"/>
                    </w:placeholder>
                    <w:showingPlcHdr/>
                    <w:text/>
                  </w:sdtPr>
                  <w:sdtEndPr/>
                  <w:sdtContent>
                    <w:tc>
                      <w:tcPr>
                        <w:tcW w:w="1560" w:type="dxa"/>
                      </w:tcPr>
                      <w:p w:rsidR="003A4002" w:rsidRPr="00ED3C0A" w:rsidRDefault="001F0BA3" w:rsidP="001F0BA3">
                        <w:pPr>
                          <w:jc w:val="center"/>
                          <w:rPr>
                            <w:rFonts w:ascii="宋体" w:hAnsi="宋体"/>
                            <w:vanish/>
                            <w:color w:val="000000" w:themeColor="text1"/>
                            <w:szCs w:val="21"/>
                          </w:rPr>
                        </w:pPr>
                        <w:r w:rsidRPr="00ED3C0A">
                          <w:rPr>
                            <w:rStyle w:val="placeholder1Char"/>
                            <w:vanish/>
                          </w:rPr>
                          <w:t>__</w:t>
                        </w:r>
                        <w:r w:rsidR="00B71934" w:rsidRPr="00ED3C0A">
                          <w:rPr>
                            <w:rStyle w:val="placeholder1Char"/>
                            <w:vanish/>
                          </w:rPr>
                          <w:t>______</w:t>
                        </w:r>
                        <w:r w:rsidRPr="00ED3C0A">
                          <w:rPr>
                            <w:rStyle w:val="placeholder1Char"/>
                            <w:vanish/>
                          </w:rPr>
                          <w:t>__</w:t>
                        </w:r>
                      </w:p>
                    </w:tc>
                  </w:sdtContent>
                </w:sdt>
                <w:sdt>
                  <w:sdtPr>
                    <w:rPr>
                      <w:rFonts w:ascii="宋体" w:hAnsi="宋体"/>
                      <w:vanish/>
                      <w:color w:val="000000" w:themeColor="text1"/>
                      <w:kern w:val="0"/>
                      <w:szCs w:val="21"/>
                      <w:shd w:val="clear" w:color="auto" w:fill="FFFF00"/>
                    </w:rPr>
                    <w:id w:val="1310670763"/>
                    <w:lock w:val="sdtLocked"/>
                    <w:placeholder>
                      <w:docPart w:val="3359E33C43AA47469D4366C4ACC9478A"/>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ED3C0A" w:rsidRDefault="00614B04" w:rsidP="00614B04">
                        <w:pPr>
                          <w:jc w:val="center"/>
                          <w:rPr>
                            <w:rFonts w:ascii="宋体" w:hAnsi="宋体"/>
                            <w:vanish/>
                            <w:color w:val="000000" w:themeColor="text1"/>
                            <w:szCs w:val="21"/>
                          </w:rPr>
                        </w:pPr>
                        <w:r w:rsidRPr="00ED3C0A">
                          <w:rPr>
                            <w:rStyle w:val="placeholder1Char"/>
                            <w:rFonts w:hint="eastAsia"/>
                            <w:vanish/>
                          </w:rPr>
                          <w:t>选择</w:t>
                        </w:r>
                      </w:p>
                    </w:tc>
                  </w:sdtContent>
                </w:sdt>
                <w:sdt>
                  <w:sdtPr>
                    <w:rPr>
                      <w:rFonts w:ascii="宋体" w:hAnsi="宋体"/>
                      <w:vanish/>
                      <w:color w:val="000000" w:themeColor="text1"/>
                      <w:kern w:val="0"/>
                      <w:szCs w:val="21"/>
                      <w:shd w:val="clear" w:color="auto" w:fill="FFFF00"/>
                    </w:rPr>
                    <w:id w:val="1031617609"/>
                    <w:lock w:val="sdtLocked"/>
                    <w:placeholder>
                      <w:docPart w:val="D6ACACBA91A24D2FB688859A67A66D49"/>
                    </w:placeholder>
                    <w:showingPlcHdr/>
                    <w:text/>
                  </w:sdtPr>
                  <w:sdtEndPr/>
                  <w:sdtContent>
                    <w:tc>
                      <w:tcPr>
                        <w:tcW w:w="1984" w:type="dxa"/>
                      </w:tcPr>
                      <w:p w:rsidR="003A4002" w:rsidRPr="00ED3C0A" w:rsidRDefault="007207CE" w:rsidP="00014989">
                        <w:pPr>
                          <w:jc w:val="right"/>
                          <w:rPr>
                            <w:rFonts w:ascii="宋体" w:hAnsi="宋体"/>
                            <w:vanish/>
                            <w:color w:val="000000" w:themeColor="text1"/>
                            <w:szCs w:val="21"/>
                          </w:rPr>
                        </w:pPr>
                        <w:r w:rsidRPr="00ED3C0A">
                          <w:rPr>
                            <w:rStyle w:val="placeholder1Char"/>
                            <w:rFonts w:hint="eastAsia"/>
                            <w:vanish/>
                          </w:rPr>
                          <w:t>_</w:t>
                        </w:r>
                        <w:r w:rsidRPr="00ED3C0A">
                          <w:rPr>
                            <w:rStyle w:val="placeholder1Char"/>
                            <w:vanish/>
                          </w:rPr>
                          <w:t>__________</w:t>
                        </w:r>
                      </w:p>
                    </w:tc>
                  </w:sdtContent>
                </w:sdt>
                <w:sdt>
                  <w:sdtPr>
                    <w:rPr>
                      <w:rFonts w:asciiTheme="minorEastAsia" w:eastAsiaTheme="minorEastAsia" w:hAnsiTheme="minorEastAsia"/>
                      <w:vanish/>
                      <w:color w:val="000000" w:themeColor="text1"/>
                      <w:kern w:val="0"/>
                      <w:szCs w:val="24"/>
                      <w:shd w:val="clear" w:color="auto" w:fill="FFFF00"/>
                    </w:rPr>
                    <w:alias w:val="百分比"/>
                    <w:tag w:val="百分比"/>
                    <w:id w:val="-1118215250"/>
                    <w:lock w:val="sdtLocked"/>
                    <w:placeholder>
                      <w:docPart w:val="A43CDDAE0E2D46F5889C5C6295C6D8F0"/>
                    </w:placeholder>
                    <w:showingPlcHdr/>
                    <w:text/>
                  </w:sdtPr>
                  <w:sdtEndPr/>
                  <w:sdtContent>
                    <w:tc>
                      <w:tcPr>
                        <w:tcW w:w="1276" w:type="dxa"/>
                      </w:tcPr>
                      <w:p w:rsidR="003A4002" w:rsidRPr="00ED3C0A" w:rsidRDefault="00B71934" w:rsidP="00014989">
                        <w:pPr>
                          <w:ind w:rightChars="16" w:right="34"/>
                          <w:jc w:val="right"/>
                          <w:rPr>
                            <w:rFonts w:ascii="宋体" w:hAnsi="宋体"/>
                            <w:vanish/>
                            <w:color w:val="000000" w:themeColor="text1"/>
                            <w:szCs w:val="21"/>
                          </w:rPr>
                        </w:pPr>
                        <w:r w:rsidRPr="00ED3C0A">
                          <w:rPr>
                            <w:rStyle w:val="placeholder1Char"/>
                            <w:rFonts w:hint="eastAsia"/>
                            <w:vanish/>
                          </w:rPr>
                          <w:t>________</w:t>
                        </w:r>
                      </w:p>
                    </w:tc>
                  </w:sdtContent>
                </w:sdt>
                <w:tc>
                  <w:tcPr>
                    <w:tcW w:w="2410" w:type="dxa"/>
                  </w:tcPr>
                  <w:sdt>
                    <w:sdtPr>
                      <w:rPr>
                        <w:rFonts w:asciiTheme="minorEastAsia" w:eastAsiaTheme="minorEastAsia" w:hAnsiTheme="minorEastAsia"/>
                        <w:vanish/>
                        <w:color w:val="000000" w:themeColor="text1"/>
                        <w:kern w:val="0"/>
                        <w:szCs w:val="24"/>
                        <w:shd w:val="clear" w:color="auto" w:fill="FFFF00"/>
                      </w:rPr>
                      <w:id w:val="-426050838"/>
                      <w:lock w:val="sdtLocked"/>
                      <w:placeholder>
                        <w:docPart w:val="2BB18C8E45B7479F8F5C33D9B56699B4"/>
                      </w:placeholder>
                      <w:showingPlcHdr/>
                      <w:text/>
                    </w:sdtPr>
                    <w:sdtEndPr/>
                    <w:sdtContent>
                      <w:p w:rsidR="003A4002" w:rsidRPr="00ED3C0A" w:rsidRDefault="001F0BA3" w:rsidP="00614B04">
                        <w:pPr>
                          <w:jc w:val="center"/>
                          <w:rPr>
                            <w:rFonts w:ascii="宋体" w:hAnsi="宋体"/>
                            <w:vanish/>
                            <w:color w:val="000000" w:themeColor="text1"/>
                            <w:szCs w:val="21"/>
                          </w:rPr>
                        </w:pPr>
                        <w:r w:rsidRPr="00ED3C0A">
                          <w:rPr>
                            <w:rStyle w:val="placeholder1Char"/>
                            <w:vanish/>
                          </w:rPr>
                          <w:t>____</w:t>
                        </w:r>
                        <w:r w:rsidR="00B71934" w:rsidRPr="00ED3C0A">
                          <w:rPr>
                            <w:rStyle w:val="placeholder1Char"/>
                            <w:vanish/>
                          </w:rPr>
                          <w:t>______</w:t>
                        </w:r>
                      </w:p>
                    </w:sdtContent>
                  </w:sdt>
                </w:tc>
              </w:tr>
            </w:sdtContent>
          </w:sdt>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sdt>
              <w:sdtPr>
                <w:rPr>
                  <w:rFonts w:ascii="宋体" w:hAnsi="宋体"/>
                  <w:vanish/>
                  <w:color w:val="000000" w:themeColor="text1"/>
                  <w:szCs w:val="21"/>
                </w:rPr>
                <w:id w:val="-524792837"/>
                <w:lock w:val="sdtLocked"/>
                <w:placeholder>
                  <w:docPart w:val="6ACE116D22BB4A33A75FD6B264300044"/>
                </w:placeholder>
                <w:showingPlcHdr/>
                <w:text/>
              </w:sdtPr>
              <w:sdtEndPr/>
              <w:sdtContent>
                <w:tc>
                  <w:tcPr>
                    <w:tcW w:w="1984" w:type="dxa"/>
                  </w:tcPr>
                  <w:p w:rsidR="003A4002" w:rsidRPr="00ED3C0A" w:rsidRDefault="0062253F" w:rsidP="00014989">
                    <w:pPr>
                      <w:ind w:right="34"/>
                      <w:jc w:val="right"/>
                      <w:rPr>
                        <w:rFonts w:ascii="宋体" w:hAnsi="宋体"/>
                        <w:vanish/>
                        <w:color w:val="000000" w:themeColor="text1"/>
                        <w:szCs w:val="21"/>
                      </w:rPr>
                    </w:pPr>
                    <w:r w:rsidRPr="00ED3C0A">
                      <w:rPr>
                        <w:rStyle w:val="placeholder1Char"/>
                        <w:rFonts w:hint="eastAsia"/>
                        <w:vanish/>
                      </w:rPr>
                      <w:t>_</w:t>
                    </w:r>
                    <w:r w:rsidRPr="00ED3C0A">
                      <w:rPr>
                        <w:rStyle w:val="placeholder1Char"/>
                        <w:vanish/>
                      </w:rPr>
                      <w:t>__________</w:t>
                    </w:r>
                  </w:p>
                </w:tc>
              </w:sdtContent>
            </w:sdt>
            <w:sdt>
              <w:sdtPr>
                <w:rPr>
                  <w:rFonts w:ascii="宋体" w:hAnsi="宋体"/>
                  <w:vanish/>
                  <w:color w:val="000000" w:themeColor="text1"/>
                  <w:kern w:val="0"/>
                  <w:szCs w:val="21"/>
                  <w:shd w:val="clear" w:color="auto" w:fill="FFFF00"/>
                </w:rPr>
                <w:id w:val="-973756978"/>
                <w:lock w:val="sdtLocked"/>
                <w:placeholder>
                  <w:docPart w:val="A97A2F12157A42EFAA4481BEDABE478A"/>
                </w:placeholder>
                <w:showingPlcHdr/>
                <w:text/>
              </w:sdtPr>
              <w:sdtEndPr/>
              <w:sdtContent>
                <w:tc>
                  <w:tcPr>
                    <w:tcW w:w="1276" w:type="dxa"/>
                  </w:tcPr>
                  <w:p w:rsidR="003A4002" w:rsidRPr="00ED3C0A" w:rsidRDefault="007207CE" w:rsidP="00014989">
                    <w:pPr>
                      <w:ind w:rightChars="16" w:right="34"/>
                      <w:jc w:val="right"/>
                      <w:rPr>
                        <w:rFonts w:ascii="宋体" w:hAnsi="宋体"/>
                        <w:vanish/>
                        <w:color w:val="000000" w:themeColor="text1"/>
                        <w:szCs w:val="21"/>
                      </w:rPr>
                    </w:pPr>
                    <w:r w:rsidRPr="00ED3C0A">
                      <w:rPr>
                        <w:rStyle w:val="placeholder1Char"/>
                        <w:rFonts w:hint="eastAsia"/>
                        <w:vanish/>
                      </w:rPr>
                      <w:t>________</w:t>
                    </w:r>
                  </w:p>
                </w:tc>
              </w:sdtContent>
            </w:sdt>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B82FEA" w:rsidP="009E6E69">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621184083"/>
        <w:placeholder>
          <w:docPart w:val="27921FE33BAE468F94A33FA5B382C44C"/>
        </w:placeholder>
      </w:sdtPr>
      <w:sdtEndPr>
        <w:rPr>
          <w:rFonts w:hint="default"/>
        </w:rPr>
      </w:sdtEndPr>
      <w:sdtContent>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sdt>
              <w:sdtPr>
                <w:rPr>
                  <w:rFonts w:asciiTheme="minorEastAsia" w:eastAsiaTheme="minorEastAsia" w:hAnsiTheme="minorEastAsia"/>
                  <w:vanish/>
                  <w:szCs w:val="44"/>
                </w:rPr>
                <w:id w:val="696896880"/>
                <w:lock w:val="sdtLocked"/>
                <w:placeholder>
                  <w:docPart w:val="42E07E092DD549FFAC79B2FF62F05F1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7207CE" w:rsidP="007207CE">
                    <w:pPr>
                      <w:rPr>
                        <w:rFonts w:asciiTheme="minorEastAsia" w:eastAsiaTheme="minorEastAsia" w:hAnsiTheme="minorEastAsia"/>
                        <w:vanish/>
                        <w:szCs w:val="44"/>
                      </w:rPr>
                    </w:pPr>
                    <w:r w:rsidRPr="00ED3C0A">
                      <w:rPr>
                        <w:rStyle w:val="placeholder2Char"/>
                        <w:rFonts w:hint="eastAsia"/>
                        <w:vanish/>
                      </w:rPr>
                      <w:t>简要说明</w:t>
                    </w:r>
                    <w:r w:rsidRPr="00ED3C0A">
                      <w:rPr>
                        <w:rStyle w:val="placeholder2Char"/>
                        <w:vanish/>
                      </w:rPr>
                      <w:t>调查处罚事项，说明被调查、处罚的对象</w:t>
                    </w:r>
                    <w:r w:rsidRPr="00ED3C0A">
                      <w:rPr>
                        <w:rStyle w:val="placeholder2Char"/>
                        <w:rFonts w:hint="eastAsia"/>
                        <w:vanish/>
                      </w:rPr>
                      <w:t>、</w:t>
                    </w:r>
                    <w:r w:rsidRPr="00ED3C0A">
                      <w:rPr>
                        <w:rStyle w:val="placeholder2Char"/>
                        <w:vanish/>
                      </w:rPr>
                      <w:t>执法部门</w:t>
                    </w:r>
                    <w:r w:rsidRPr="00ED3C0A">
                      <w:rPr>
                        <w:rStyle w:val="placeholder2Char"/>
                        <w:rFonts w:hint="eastAsia"/>
                        <w:vanish/>
                      </w:rPr>
                      <w:t>，</w:t>
                    </w:r>
                    <w:r w:rsidRPr="00ED3C0A">
                      <w:rPr>
                        <w:rStyle w:val="placeholder2Char"/>
                        <w:vanish/>
                      </w:rPr>
                      <w:t>被调查</w:t>
                    </w:r>
                    <w:r w:rsidRPr="00ED3C0A">
                      <w:rPr>
                        <w:rStyle w:val="placeholder2Char"/>
                        <w:rFonts w:hint="eastAsia"/>
                        <w:vanish/>
                      </w:rPr>
                      <w:t>处罚</w:t>
                    </w:r>
                    <w:r w:rsidRPr="00ED3C0A">
                      <w:rPr>
                        <w:rStyle w:val="placeholder2Char"/>
                        <w:vanish/>
                      </w:rPr>
                      <w:t>的原因</w:t>
                    </w:r>
                    <w:r w:rsidRPr="00ED3C0A">
                      <w:rPr>
                        <w:rStyle w:val="placeholder2Char"/>
                        <w:rFonts w:hint="eastAsia"/>
                        <w:vanish/>
                      </w:rPr>
                      <w:t>以及</w:t>
                    </w:r>
                    <w:r w:rsidRPr="00ED3C0A">
                      <w:rPr>
                        <w:rStyle w:val="placeholder2Char"/>
                        <w:vanish/>
                      </w:rPr>
                      <w:t>结果</w:t>
                    </w:r>
                    <w:r w:rsidRPr="00ED3C0A">
                      <w:rPr>
                        <w:rStyle w:val="placeholder2Char"/>
                        <w:rFonts w:hint="eastAsia"/>
                        <w:vanish/>
                      </w:rPr>
                      <w:t>。</w:t>
                    </w:r>
                  </w:p>
                </w:tc>
              </w:sdtContent>
            </w:sdt>
          </w:tr>
        </w:tbl>
        <w:p w:rsidR="009362AC" w:rsidRPr="00ED3C0A" w:rsidRDefault="00B82FEA" w:rsidP="009362AC">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i/>
          <w:vanish/>
          <w:color w:val="000000" w:themeColor="text1"/>
          <w:kern w:val="0"/>
          <w:szCs w:val="44"/>
          <w:u w:val="single"/>
          <w:shd w:val="clear" w:color="auto" w:fill="FFFF00"/>
        </w:rPr>
        <w:id w:val="-1172025320"/>
        <w:placeholder>
          <w:docPart w:val="27921FE33BAE468F94A33FA5B382C44C"/>
        </w:placeholder>
      </w:sdtPr>
      <w:sdtEndPr>
        <w:rPr>
          <w:rFonts w:hint="default"/>
        </w:rPr>
      </w:sdtEndPr>
      <w:sdtContent>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B82FEA"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1142420619"/>
                    <w:lock w:val="sdtLocked"/>
                    <w:placeholder>
                      <w:docPart w:val="F9312824CB47435CA60B604AC32E39C0"/>
                    </w:placeholder>
                    <w:showingPlcHdr/>
                  </w:sdtPr>
                  <w:sdtEndPr/>
                  <w:sdtContent>
                    <w:r w:rsidR="00614B04" w:rsidRPr="00ED3C0A">
                      <w:rPr>
                        <w:rStyle w:val="placeholder2Char"/>
                        <w:rFonts w:hint="eastAsia"/>
                        <w:vanish/>
                      </w:rPr>
                      <w:t>简要说明重大资产重组</w:t>
                    </w:r>
                    <w:r w:rsidR="00614B04" w:rsidRPr="00ED3C0A">
                      <w:rPr>
                        <w:rStyle w:val="placeholder2Char"/>
                        <w:vanish/>
                      </w:rPr>
                      <w:t>的相关情况</w:t>
                    </w:r>
                    <w:r w:rsidR="00614B04" w:rsidRPr="00ED3C0A">
                      <w:rPr>
                        <w:rStyle w:val="placeholder2Char"/>
                        <w:rFonts w:hint="eastAsia"/>
                        <w:vanish/>
                      </w:rPr>
                      <w:t>。</w:t>
                    </w:r>
                  </w:sdtContent>
                </w:sdt>
              </w:p>
            </w:tc>
          </w:tr>
        </w:tbl>
        <w:p w:rsidR="00E46551" w:rsidRPr="00ED3C0A" w:rsidRDefault="00B82FEA" w:rsidP="00A03626">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i/>
          <w:vanish/>
          <w:color w:val="000000" w:themeColor="text1"/>
          <w:kern w:val="0"/>
          <w:szCs w:val="44"/>
          <w:u w:val="single"/>
          <w:shd w:val="clear" w:color="auto" w:fill="FFFF00"/>
        </w:rPr>
        <w:id w:val="-957643089"/>
        <w:placeholder>
          <w:docPart w:val="27921FE33BAE468F94A33FA5B382C44C"/>
        </w:placeholder>
      </w:sdtPr>
      <w:sdtEndPr>
        <w:rPr>
          <w:rFonts w:hint="default"/>
        </w:rPr>
      </w:sdtEndPr>
      <w:sdtContent>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B82FEA"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348999853"/>
                    <w:lock w:val="sdtLocked"/>
                    <w:placeholder>
                      <w:docPart w:val="99EF29146FCB44C18FD7D2A161CFB09C"/>
                    </w:placeholder>
                    <w:showingPlcHdr/>
                  </w:sdtPr>
                  <w:sdtEndPr/>
                  <w:sdtContent>
                    <w:r w:rsidR="00614B04" w:rsidRPr="00ED3C0A">
                      <w:rPr>
                        <w:rStyle w:val="placeholder2Char"/>
                        <w:rFonts w:hint="eastAsia"/>
                        <w:vanish/>
                      </w:rPr>
                      <w:t>简要说明媒体普遍质疑以及澄清</w:t>
                    </w:r>
                    <w:r w:rsidR="00614B04" w:rsidRPr="00ED3C0A">
                      <w:rPr>
                        <w:rStyle w:val="placeholder2Char"/>
                        <w:vanish/>
                      </w:rPr>
                      <w:t>的情况</w:t>
                    </w:r>
                    <w:r w:rsidR="00614B04" w:rsidRPr="00ED3C0A">
                      <w:rPr>
                        <w:rStyle w:val="placeholder2Char"/>
                        <w:rFonts w:hint="eastAsia"/>
                        <w:vanish/>
                      </w:rPr>
                      <w:t>。</w:t>
                    </w:r>
                  </w:sdtContent>
                </w:sdt>
              </w:p>
            </w:tc>
          </w:tr>
        </w:tbl>
        <w:p w:rsidR="00E46551" w:rsidRPr="00ED3C0A" w:rsidRDefault="00B82FEA" w:rsidP="000C543D">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i/>
          <w:color w:val="000000" w:themeColor="text1"/>
          <w:kern w:val="0"/>
          <w:szCs w:val="44"/>
          <w:u w:val="single"/>
          <w:shd w:val="clear" w:color="auto" w:fill="FFFF00"/>
        </w:rPr>
        <w:id w:val="1088821645"/>
        <w:placeholder>
          <w:docPart w:val="27921FE33BAE468F94A33FA5B382C44C"/>
        </w:placeholder>
      </w:sdtPr>
      <w:sdtEndPr>
        <w:rPr>
          <w:rFonts w:ascii="Calibri" w:eastAsia="宋体" w:hAnsi="Calibri" w:hint="default"/>
          <w:b w:val="0"/>
          <w:color w:val="auto"/>
          <w:szCs w:val="22"/>
        </w:rPr>
      </w:sdtEndPr>
      <w:sdtContent>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sdt>
              <w:sdtPr>
                <w:rPr>
                  <w:rFonts w:asciiTheme="minorEastAsia" w:eastAsiaTheme="minorEastAsia" w:hAnsiTheme="minorEastAsia" w:cs="FangSong" w:hint="eastAsia"/>
                  <w:color w:val="000000"/>
                  <w:kern w:val="0"/>
                  <w:sz w:val="24"/>
                  <w:szCs w:val="44"/>
                </w:rPr>
                <w:id w:val="-925951261"/>
                <w:lock w:val="sdtLocked"/>
                <w:placeholder>
                  <w:docPart w:val="BD8FB0DB4478433DAC9E3846FAA78E70"/>
                </w:placeholder>
              </w:sdtPr>
              <w:sdtEndPr/>
              <w:sdtContent>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sdtContent>
            </w:sdt>
          </w:tr>
        </w:tbl>
        <w:p w:rsidR="00614B04" w:rsidRPr="007257A4" w:rsidRDefault="00B82FEA" w:rsidP="00FE792C">
          <w:pPr>
            <w:jc w:val="left"/>
          </w:pPr>
        </w:p>
      </w:sdtContent>
    </w:sdt>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2" w:name="_Toc445731920"/>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2"/>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sdt>
          <w:sdtPr>
            <w:rPr>
              <w:rFonts w:asciiTheme="minorEastAsia" w:eastAsiaTheme="minorEastAsia" w:hAnsiTheme="minorEastAsia"/>
              <w:color w:val="000000" w:themeColor="text1"/>
              <w:szCs w:val="21"/>
            </w:rPr>
            <w:alias w:val="整数"/>
            <w:tag w:val="整数"/>
            <w:id w:val="1247311834"/>
            <w:lock w:val="sdtLocked"/>
            <w:placeholder>
              <w:docPart w:val="90DB9E7551C0423C986A4AB839565BD9"/>
            </w:placeholder>
            <w:text/>
          </w:sdtPr>
          <w:sdtEndPr/>
          <w:sdtContent>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sdtContent>
        </w:sdt>
        <w:sdt>
          <w:sdtPr>
            <w:rPr>
              <w:rFonts w:asciiTheme="minorEastAsia" w:eastAsiaTheme="minorEastAsia" w:hAnsiTheme="minorEastAsia"/>
              <w:color w:val="000000" w:themeColor="text1"/>
              <w:szCs w:val="21"/>
            </w:rPr>
            <w:id w:val="-459036630"/>
            <w:lock w:val="sdtLocked"/>
            <w:placeholder>
              <w:docPart w:val="2942A909301444F48A750B5D2C89F8AD"/>
            </w:placeholder>
            <w:text/>
          </w:sdtPr>
          <w:sdtEndPr/>
          <w:sdtContent>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sdtContent>
        </w:sdt>
        <w:sdt>
          <w:sdtPr>
            <w:rPr>
              <w:rFonts w:asciiTheme="minorEastAsia" w:eastAsiaTheme="minorEastAsia" w:hAnsiTheme="minorEastAsia"/>
              <w:color w:val="000000" w:themeColor="text1"/>
              <w:szCs w:val="21"/>
            </w:rPr>
            <w:alias w:val="整数"/>
            <w:tag w:val="整数"/>
            <w:id w:val="99622419"/>
            <w:lock w:val="sdtLocked"/>
            <w:placeholder>
              <w:docPart w:val="5F28193CBFCB496B80E3331ECBCF7A51"/>
            </w:placeholder>
            <w:text/>
          </w:sdtPr>
          <w:sdtEndPr/>
          <w:sdtContent>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sdtContent>
        </w:sdt>
        <w:sdt>
          <w:sdtPr>
            <w:rPr>
              <w:rFonts w:asciiTheme="minorEastAsia" w:eastAsiaTheme="minorEastAsia" w:hAnsiTheme="minorEastAsia"/>
              <w:color w:val="000000" w:themeColor="text1"/>
              <w:szCs w:val="21"/>
            </w:rPr>
            <w:alias w:val="整数"/>
            <w:tag w:val="整数"/>
            <w:id w:val="480817317"/>
            <w:lock w:val="sdtLocked"/>
            <w:placeholder>
              <w:docPart w:val="FE257286F2314F7C945CC1D7FBF60B18"/>
            </w:placeholder>
            <w:text/>
          </w:sdtPr>
          <w:sdtEndPr/>
          <w:sdtContent>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sdtContent>
        </w:sdt>
        <w:sdt>
          <w:sdtPr>
            <w:rPr>
              <w:rFonts w:asciiTheme="minorEastAsia" w:eastAsiaTheme="minorEastAsia" w:hAnsiTheme="minorEastAsia"/>
              <w:color w:val="000000" w:themeColor="text1"/>
              <w:szCs w:val="21"/>
            </w:rPr>
            <w:tag w:val="整数"/>
            <w:id w:val="1758792709"/>
            <w:lock w:val="sdtLocked"/>
            <w:placeholder>
              <w:docPart w:val="618F9971B1C940C4BAC6A4F1166314FF"/>
            </w:placeholder>
            <w:text/>
          </w:sdtPr>
          <w:sdtEndPr/>
          <w:sdtContent>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sdtContent>
        </w:sdt>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sdt>
          <w:sdtPr>
            <w:rPr>
              <w:rFonts w:asciiTheme="minorEastAsia" w:eastAsiaTheme="minorEastAsia" w:hAnsiTheme="minorEastAsia"/>
              <w:color w:val="000000" w:themeColor="text1"/>
              <w:szCs w:val="21"/>
            </w:rPr>
            <w:alias w:val="整数"/>
            <w:tag w:val="整数"/>
            <w:id w:val="1068149003"/>
            <w:lock w:val="sdtLocked"/>
            <w:placeholder>
              <w:docPart w:val="2EB1A5A2B34B44A6918484C74317AFE0"/>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sdtContent>
        </w:sdt>
        <w:sdt>
          <w:sdtPr>
            <w:rPr>
              <w:rFonts w:asciiTheme="minorEastAsia" w:eastAsiaTheme="minorEastAsia" w:hAnsiTheme="minorEastAsia"/>
              <w:color w:val="000000" w:themeColor="text1"/>
              <w:szCs w:val="21"/>
            </w:rPr>
            <w:id w:val="2069452140"/>
            <w:lock w:val="sdtLocked"/>
            <w:placeholder>
              <w:docPart w:val="CB6487CDD3DA41C4B4EC2B0FA7507632"/>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sdtContent>
        </w:sdt>
        <w:sdt>
          <w:sdtPr>
            <w:rPr>
              <w:rFonts w:asciiTheme="minorEastAsia" w:eastAsiaTheme="minorEastAsia" w:hAnsiTheme="minorEastAsia"/>
              <w:color w:val="000000" w:themeColor="text1"/>
              <w:szCs w:val="21"/>
            </w:rPr>
            <w:alias w:val="整数"/>
            <w:tag w:val="整数"/>
            <w:id w:val="1993675403"/>
            <w:lock w:val="sdtLocked"/>
            <w:placeholder>
              <w:docPart w:val="D6E38D71E4804EC9BF0EC431F3B230FF"/>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sdtContent>
        </w:sdt>
        <w:sdt>
          <w:sdtPr>
            <w:rPr>
              <w:rFonts w:asciiTheme="minorEastAsia" w:eastAsiaTheme="minorEastAsia" w:hAnsiTheme="minorEastAsia"/>
              <w:color w:val="000000" w:themeColor="text1"/>
              <w:szCs w:val="21"/>
            </w:rPr>
            <w:alias w:val="整数"/>
            <w:tag w:val="整数"/>
            <w:id w:val="-1231612634"/>
            <w:lock w:val="sdtLocked"/>
            <w:placeholder>
              <w:docPart w:val="D14EA4BF4FF0488C8976BC01DB292CE1"/>
            </w:placeholder>
            <w:text/>
          </w:sdtPr>
          <w:sdtEndPr/>
          <w:sdtContent>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sdtContent>
        </w:sdt>
        <w:sdt>
          <w:sdtPr>
            <w:rPr>
              <w:rFonts w:asciiTheme="minorEastAsia" w:eastAsiaTheme="minorEastAsia" w:hAnsiTheme="minorEastAsia"/>
              <w:color w:val="000000" w:themeColor="text1"/>
              <w:szCs w:val="21"/>
            </w:rPr>
            <w:id w:val="-1730225106"/>
            <w:lock w:val="sdtLocked"/>
            <w:placeholder>
              <w:docPart w:val="CBDC404F04324C55A91A07C6E2AC21C2"/>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sdtContent>
        </w:sdt>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sdt>
          <w:sdtPr>
            <w:rPr>
              <w:rFonts w:asciiTheme="minorEastAsia" w:eastAsiaTheme="minorEastAsia" w:hAnsiTheme="minorEastAsia"/>
              <w:color w:val="000000" w:themeColor="text1"/>
              <w:szCs w:val="21"/>
            </w:rPr>
            <w:alias w:val="整数"/>
            <w:tag w:val="整数"/>
            <w:id w:val="1107999287"/>
            <w:lock w:val="sdtLocked"/>
            <w:placeholder>
              <w:docPart w:val="306A9715880F4A62A178E7EF7FEA09B2"/>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sdtContent>
        </w:sdt>
        <w:sdt>
          <w:sdtPr>
            <w:rPr>
              <w:rFonts w:asciiTheme="minorEastAsia" w:eastAsiaTheme="minorEastAsia" w:hAnsiTheme="minorEastAsia"/>
              <w:color w:val="000000" w:themeColor="text1"/>
              <w:szCs w:val="21"/>
            </w:rPr>
            <w:id w:val="935557401"/>
            <w:lock w:val="sdtLocked"/>
            <w:placeholder>
              <w:docPart w:val="654667B162784A659BBAF7482D44FD53"/>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sdtContent>
        </w:sdt>
        <w:sdt>
          <w:sdtPr>
            <w:rPr>
              <w:rFonts w:ascii="宋体" w:hAnsi="宋体" w:cs="宋体"/>
              <w:color w:val="000000"/>
              <w:kern w:val="0"/>
              <w:szCs w:val="21"/>
            </w:rPr>
            <w:alias w:val="整数"/>
            <w:tag w:val="整数"/>
            <w:id w:val="171614965"/>
            <w:lock w:val="sdtLocked"/>
            <w:placeholder>
              <w:docPart w:val="2D127F7D42EB45DF82727B327EDC3ADC"/>
            </w:placeholder>
            <w:text/>
          </w:sdtPr>
          <w:sdtEndPr/>
          <w:sdtContent>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sdtContent>
        </w:sdt>
        <w:sdt>
          <w:sdtPr>
            <w:rPr>
              <w:rFonts w:asciiTheme="minorEastAsia" w:eastAsiaTheme="minorEastAsia" w:hAnsiTheme="minorEastAsia" w:hint="eastAsia"/>
              <w:color w:val="000000" w:themeColor="text1"/>
              <w:szCs w:val="21"/>
            </w:rPr>
            <w:alias w:val="整数"/>
            <w:tag w:val="整数"/>
            <w:id w:val="-487324588"/>
            <w:lock w:val="sdtLocked"/>
            <w:placeholder>
              <w:docPart w:val="48D0EDBBBE38422A9C314D684A880B77"/>
            </w:placeholder>
            <w:text/>
          </w:sdtPr>
          <w:sdtEndPr/>
          <w:sdtContent>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sdtContent>
        </w:sdt>
        <w:sdt>
          <w:sdtPr>
            <w:rPr>
              <w:rFonts w:asciiTheme="minorEastAsia" w:eastAsiaTheme="minorEastAsia" w:hAnsiTheme="minorEastAsia"/>
              <w:color w:val="000000" w:themeColor="text1"/>
              <w:szCs w:val="21"/>
            </w:rPr>
            <w:id w:val="1408497870"/>
            <w:lock w:val="sdtLocked"/>
            <w:placeholder>
              <w:docPart w:val="1D2C69E424434D258C3D35EFD8C44F16"/>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sdtContent>
        </w:sdt>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sdt>
          <w:sdtPr>
            <w:rPr>
              <w:rFonts w:asciiTheme="minorEastAsia" w:eastAsiaTheme="minorEastAsia" w:hAnsiTheme="minorEastAsia"/>
              <w:color w:val="000000" w:themeColor="text1"/>
              <w:szCs w:val="21"/>
            </w:rPr>
            <w:alias w:val="整数"/>
            <w:tag w:val="整数"/>
            <w:id w:val="-1382318535"/>
            <w:lock w:val="sdtLocked"/>
            <w:placeholder>
              <w:docPart w:val="DCDA360CDF974033ADE826E0130ED376"/>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tag w:val="整数"/>
            <w:id w:val="-1552066652"/>
            <w:lock w:val="sdtLocked"/>
            <w:placeholder>
              <w:docPart w:val="509C51D6159C4A0C89DFB320DA7181FE"/>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color w:val="000000" w:themeColor="text1"/>
              <w:szCs w:val="21"/>
            </w:rPr>
            <w:alias w:val="整数"/>
            <w:tag w:val="整数"/>
            <w:id w:val="-2060310786"/>
            <w:lock w:val="sdtLocked"/>
            <w:placeholder>
              <w:docPart w:val="A4F6FCEFDAFD4D73B57EC70F6CC33891"/>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1000391753"/>
            <w:lock w:val="sdtLocked"/>
            <w:placeholder>
              <w:docPart w:val="0E48551E8A7E4D00B17936D379653B48"/>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id w:val="-1643580801"/>
            <w:lock w:val="sdtLocked"/>
            <w:placeholder>
              <w:docPart w:val="4C10DB8AD0AF4930AA81A55859697041"/>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sdt>
          <w:sdtPr>
            <w:rPr>
              <w:rFonts w:asciiTheme="minorEastAsia" w:eastAsiaTheme="minorEastAsia" w:hAnsiTheme="minorEastAsia"/>
              <w:color w:val="000000" w:themeColor="text1"/>
              <w:szCs w:val="21"/>
            </w:rPr>
            <w:alias w:val="整数"/>
            <w:tag w:val="整数"/>
            <w:id w:val="1373652173"/>
            <w:lock w:val="sdtLocked"/>
            <w:placeholder>
              <w:docPart w:val="6C701D3F7E4E462E8722B80ADD1D80B8"/>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sdtContent>
        </w:sdt>
        <w:sdt>
          <w:sdtPr>
            <w:rPr>
              <w:rFonts w:asciiTheme="minorEastAsia" w:eastAsiaTheme="minorEastAsia" w:hAnsiTheme="minorEastAsia"/>
              <w:color w:val="000000" w:themeColor="text1"/>
              <w:szCs w:val="21"/>
            </w:rPr>
            <w:tag w:val="整数"/>
            <w:id w:val="-1242249274"/>
            <w:lock w:val="sdtLocked"/>
            <w:placeholder>
              <w:docPart w:val="A47773BF49814E2C8858D8FD2D2CED77"/>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sdtContent>
        </w:sdt>
        <w:sdt>
          <w:sdtPr>
            <w:rPr>
              <w:rFonts w:asciiTheme="minorEastAsia" w:eastAsiaTheme="minorEastAsia" w:hAnsiTheme="minorEastAsia"/>
              <w:color w:val="000000" w:themeColor="text1"/>
              <w:szCs w:val="21"/>
            </w:rPr>
            <w:alias w:val="整数"/>
            <w:tag w:val="整数"/>
            <w:id w:val="1516264218"/>
            <w:lock w:val="sdtLocked"/>
            <w:placeholder>
              <w:docPart w:val="F49112683EAB46F4A5D6ACDFEB8498AC"/>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sdtContent>
        </w:sdt>
        <w:sdt>
          <w:sdtPr>
            <w:rPr>
              <w:rFonts w:asciiTheme="minorEastAsia" w:eastAsiaTheme="minorEastAsia" w:hAnsiTheme="minorEastAsia"/>
              <w:color w:val="000000" w:themeColor="text1"/>
              <w:szCs w:val="21"/>
            </w:rPr>
            <w:alias w:val="整数"/>
            <w:tag w:val="整数"/>
            <w:id w:val="1451738549"/>
            <w:lock w:val="sdtLocked"/>
            <w:placeholder>
              <w:docPart w:val="78F97FC708AD4B679206B3F78403B264"/>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sdtContent>
        </w:sdt>
        <w:sdt>
          <w:sdtPr>
            <w:rPr>
              <w:rFonts w:asciiTheme="minorEastAsia" w:eastAsiaTheme="minorEastAsia" w:hAnsiTheme="minorEastAsia"/>
              <w:color w:val="000000" w:themeColor="text1"/>
              <w:szCs w:val="21"/>
            </w:rPr>
            <w:id w:val="691037486"/>
            <w:lock w:val="sdtLocked"/>
            <w:placeholder>
              <w:docPart w:val="1B61056341444D439BD0F2C7506713AB"/>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sdtContent>
        </w:sdt>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sdt>
          <w:sdtPr>
            <w:rPr>
              <w:rFonts w:asciiTheme="minorEastAsia" w:eastAsiaTheme="minorEastAsia" w:hAnsiTheme="minorEastAsia"/>
              <w:color w:val="000000" w:themeColor="text1"/>
              <w:szCs w:val="21"/>
            </w:rPr>
            <w:alias w:val="整数"/>
            <w:tag w:val="整数"/>
            <w:id w:val="-771245182"/>
            <w:lock w:val="sdtLocked"/>
            <w:placeholder>
              <w:docPart w:val="4E0F410183B24E90BA06FB274B2C31E1"/>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sdtContent>
        </w:sdt>
        <w:sdt>
          <w:sdtPr>
            <w:rPr>
              <w:rFonts w:asciiTheme="minorEastAsia" w:eastAsiaTheme="minorEastAsia" w:hAnsiTheme="minorEastAsia"/>
              <w:color w:val="000000" w:themeColor="text1"/>
              <w:szCs w:val="21"/>
            </w:rPr>
            <w:tag w:val="整数"/>
            <w:id w:val="-811870584"/>
            <w:lock w:val="sdtLocked"/>
            <w:placeholder>
              <w:docPart w:val="918602AD32754BAABA594ACE6C0A8520"/>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sdtContent>
        </w:sdt>
        <w:sdt>
          <w:sdtPr>
            <w:rPr>
              <w:rFonts w:asciiTheme="minorEastAsia" w:eastAsiaTheme="minorEastAsia" w:hAnsiTheme="minorEastAsia"/>
              <w:color w:val="000000" w:themeColor="text1"/>
              <w:szCs w:val="21"/>
            </w:rPr>
            <w:alias w:val="整数"/>
            <w:tag w:val="整数"/>
            <w:id w:val="-1924409569"/>
            <w:lock w:val="sdtLocked"/>
            <w:placeholder>
              <w:docPart w:val="8DA2AE8DF8CC44FD9A88617F466CFA9D"/>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sdtContent>
        </w:sdt>
        <w:sdt>
          <w:sdtPr>
            <w:rPr>
              <w:rFonts w:asciiTheme="minorEastAsia" w:eastAsiaTheme="minorEastAsia" w:hAnsiTheme="minorEastAsia"/>
              <w:color w:val="000000" w:themeColor="text1"/>
              <w:szCs w:val="21"/>
            </w:rPr>
            <w:alias w:val="整数"/>
            <w:tag w:val="整数"/>
            <w:id w:val="554054274"/>
            <w:lock w:val="sdtLocked"/>
            <w:placeholder>
              <w:docPart w:val="DF24350DB83F4EEFB7961594771ABC88"/>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sdtContent>
        </w:sdt>
        <w:sdt>
          <w:sdtPr>
            <w:rPr>
              <w:rFonts w:asciiTheme="minorEastAsia" w:eastAsiaTheme="minorEastAsia" w:hAnsiTheme="minorEastAsia"/>
              <w:color w:val="000000" w:themeColor="text1"/>
              <w:szCs w:val="21"/>
            </w:rPr>
            <w:id w:val="-134494658"/>
            <w:lock w:val="sdtLocked"/>
            <w:placeholder>
              <w:docPart w:val="1542AA20EB204F409CF6B61121CF3787"/>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sdtContent>
        </w:sdt>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sdt>
          <w:sdtPr>
            <w:rPr>
              <w:rFonts w:asciiTheme="minorEastAsia" w:eastAsiaTheme="minorEastAsia" w:hAnsiTheme="minorEastAsia"/>
              <w:color w:val="000000" w:themeColor="text1"/>
              <w:szCs w:val="21"/>
            </w:rPr>
            <w:alias w:val="整数"/>
            <w:tag w:val="整数"/>
            <w:id w:val="620808472"/>
            <w:lock w:val="sdtLocked"/>
            <w:placeholder>
              <w:docPart w:val="EFB02C50FE9240ED8A93224CB42CE1B9"/>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sdtContent>
        </w:sdt>
        <w:sdt>
          <w:sdtPr>
            <w:rPr>
              <w:rFonts w:asciiTheme="minorEastAsia" w:eastAsiaTheme="minorEastAsia" w:hAnsiTheme="minorEastAsia"/>
              <w:color w:val="000000" w:themeColor="text1"/>
              <w:szCs w:val="21"/>
            </w:rPr>
            <w:tag w:val="整数"/>
            <w:id w:val="58904762"/>
            <w:lock w:val="sdtLocked"/>
            <w:placeholder>
              <w:docPart w:val="673987B1D59040378DFD8C6AC7F6E272"/>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sdtContent>
        </w:sdt>
        <w:sdt>
          <w:sdtPr>
            <w:rPr>
              <w:rFonts w:asciiTheme="minorEastAsia" w:eastAsiaTheme="minorEastAsia" w:hAnsiTheme="minorEastAsia"/>
              <w:color w:val="000000" w:themeColor="text1"/>
              <w:szCs w:val="21"/>
            </w:rPr>
            <w:alias w:val="整数"/>
            <w:tag w:val="整数"/>
            <w:id w:val="-938212051"/>
            <w:lock w:val="sdtLocked"/>
            <w:placeholder>
              <w:docPart w:val="84E156C713D34CECA0F12307C1A9283F"/>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sdtContent>
        </w:sdt>
        <w:sdt>
          <w:sdtPr>
            <w:rPr>
              <w:rFonts w:asciiTheme="minorEastAsia" w:eastAsiaTheme="minorEastAsia" w:hAnsiTheme="minorEastAsia"/>
              <w:color w:val="000000" w:themeColor="text1"/>
              <w:szCs w:val="21"/>
            </w:rPr>
            <w:alias w:val="整数"/>
            <w:tag w:val="整数"/>
            <w:id w:val="-629929470"/>
            <w:lock w:val="sdtLocked"/>
            <w:placeholder>
              <w:docPart w:val="78ED64156B4747FDAE58F12919708523"/>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sdtContent>
        </w:sdt>
        <w:sdt>
          <w:sdtPr>
            <w:rPr>
              <w:rFonts w:asciiTheme="minorEastAsia" w:eastAsiaTheme="minorEastAsia" w:hAnsiTheme="minorEastAsia"/>
              <w:color w:val="000000" w:themeColor="text1"/>
              <w:szCs w:val="21"/>
            </w:rPr>
            <w:id w:val="1216395475"/>
            <w:lock w:val="sdtLocked"/>
            <w:placeholder>
              <w:docPart w:val="B3A24754C4704EFD9A142B1F598610D4"/>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sdtContent>
        </w:sdt>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sdt>
          <w:sdtPr>
            <w:rPr>
              <w:rFonts w:asciiTheme="minorEastAsia" w:eastAsiaTheme="minorEastAsia" w:hAnsiTheme="minorEastAsia" w:hint="eastAsia"/>
              <w:color w:val="000000" w:themeColor="text1"/>
              <w:szCs w:val="21"/>
            </w:rPr>
            <w:alias w:val="整数"/>
            <w:tag w:val="整数"/>
            <w:id w:val="2088189432"/>
            <w:lock w:val="sdtLocked"/>
            <w:placeholder>
              <w:docPart w:val="57E7AE006C304448BC435A1FB9E044DC"/>
            </w:placeholder>
            <w:text/>
          </w:sdtPr>
          <w:sdtEndPr/>
          <w:sdtContent>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tag w:val="整数"/>
            <w:id w:val="-1600406859"/>
            <w:lock w:val="sdtLocked"/>
            <w:placeholder>
              <w:docPart w:val="9C53391A257E48AF986B869B49990A8B"/>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color w:val="000000" w:themeColor="text1"/>
              <w:szCs w:val="21"/>
            </w:rPr>
            <w:alias w:val="整数"/>
            <w:tag w:val="整数"/>
            <w:id w:val="516975405"/>
            <w:lock w:val="sdtLocked"/>
            <w:placeholder>
              <w:docPart w:val="63F3426C01964DB692A03841B48753CF"/>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39603008"/>
            <w:lock w:val="sdtLocked"/>
            <w:placeholder>
              <w:docPart w:val="7A5F925F84AB499DB41B8EEAD4977462"/>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id w:val="-1620378672"/>
            <w:lock w:val="sdtLocked"/>
            <w:placeholder>
              <w:docPart w:val="BF3F4638A7724222A37FBECF4549B484"/>
            </w:placeholder>
            <w:text/>
          </w:sdtPr>
          <w:sdtEndPr/>
          <w:sdtContent>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sdt>
          <w:sdtPr>
            <w:rPr>
              <w:rFonts w:asciiTheme="minorEastAsia" w:eastAsiaTheme="minorEastAsia" w:hAnsiTheme="minorEastAsia"/>
              <w:color w:val="000000" w:themeColor="text1"/>
              <w:szCs w:val="21"/>
            </w:rPr>
            <w:alias w:val="整数"/>
            <w:tag w:val="整数"/>
            <w:id w:val="1482734055"/>
            <w:lock w:val="sdtLocked"/>
            <w:placeholder>
              <w:docPart w:val="437A7A27B5CD40B4811C43CE0EC81737"/>
            </w:placeholder>
            <w:dataBinding w:prefixMappings="xmlns:ns0='http://wwww.hallomagic.com/xbrl/consistency' xmlns:ns1='consistency' " w:xpath="/ns0:xbrlConsistency[1]/ns1:ccConsistency[1]/ns1:ccSign_ZongGuBenShuLiangneeq_duration_T-1[1]" w:storeItemID="{F4D0B5B3-0ED3-42BC-86D1-6C8AD37804FE}"/>
            <w:text/>
          </w:sdtPr>
          <w:sdtEndPr/>
          <w:sdtContent>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sdtContent>
        </w:sdt>
        <w:tc>
          <w:tcPr>
            <w:tcW w:w="532" w:type="pct"/>
            <w:vAlign w:val="center"/>
          </w:tcPr>
          <w:p w:rsidR="006F58E0" w:rsidRPr="00451B61" w:rsidRDefault="006F58E0" w:rsidP="00321132">
            <w:pPr>
              <w:jc w:val="right"/>
              <w:rPr>
                <w:b/>
                <w:color w:val="000000" w:themeColor="text1"/>
                <w:szCs w:val="21"/>
              </w:rPr>
            </w:pPr>
          </w:p>
        </w:tc>
        <w:sdt>
          <w:sdtPr>
            <w:rPr>
              <w:rFonts w:asciiTheme="minorEastAsia" w:eastAsiaTheme="minorEastAsia" w:hAnsiTheme="minorEastAsia"/>
              <w:color w:val="000000" w:themeColor="text1"/>
              <w:szCs w:val="21"/>
            </w:rPr>
            <w:alias w:val="整数"/>
            <w:tag w:val="整数"/>
            <w:id w:val="-917715685"/>
            <w:lock w:val="sdtLocked"/>
            <w:placeholder>
              <w:docPart w:val="C4EF3D8206EF4D99BFD7A3B58EB04461"/>
            </w:placeholder>
            <w:text/>
          </w:sdtPr>
          <w:sdtEndPr/>
          <w:sdtContent>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sdtContent>
        </w:sdt>
        <w:sdt>
          <w:sdtPr>
            <w:rPr>
              <w:rFonts w:asciiTheme="minorEastAsia" w:eastAsiaTheme="minorEastAsia" w:hAnsiTheme="minorEastAsia"/>
              <w:color w:val="000000" w:themeColor="text1"/>
              <w:szCs w:val="21"/>
            </w:rPr>
            <w:alias w:val="整数"/>
            <w:tag w:val="整数"/>
            <w:id w:val="-818259456"/>
            <w:lock w:val="sdtLocked"/>
            <w:placeholder>
              <w:docPart w:val="0B537BB7AF254EF883FED76F70A6729A"/>
            </w:placeholder>
            <w:dataBinding w:prefixMappings="xmlns:ns0='http://wwww.hallomagic.com/xbrl/consistency' xmlns:ns1='consistency' " w:xpath="/ns0:xbrlConsistency[1]/ns1:ccConsistency[1]/ns1:ccSign_ZongGuBenShuLiangneeq_duration_T[1]" w:storeItemID="{F4D0B5B3-0ED3-42BC-86D1-6C8AD37804FE}"/>
            <w:text/>
          </w:sdtPr>
          <w:sdtEndPr/>
          <w:sdtContent>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sdtContent>
        </w:sdt>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B82FEA" w:rsidP="009176DC">
            <w:pPr>
              <w:jc w:val="center"/>
              <w:rPr>
                <w:szCs w:val="21"/>
              </w:rPr>
            </w:pPr>
            <w:sdt>
              <w:sdtPr>
                <w:rPr>
                  <w:rFonts w:asciiTheme="minorEastAsia" w:eastAsiaTheme="minorEastAsia" w:hAnsiTheme="minorEastAsia" w:hint="eastAsia"/>
                  <w:color w:val="000000" w:themeColor="text1"/>
                  <w:szCs w:val="21"/>
                </w:rPr>
                <w:alias w:val="整数"/>
                <w:tag w:val="整数"/>
                <w:id w:val="222647682"/>
                <w:lock w:val="sdtLocked"/>
                <w:placeholder>
                  <w:docPart w:val="0B3EA233C3194478AF2D71ACFAD9736F"/>
                </w:placeholder>
                <w:text/>
              </w:sdtPr>
              <w:sdtEndPr/>
              <w:sdtContent>
                <w:r w:rsidR="00533D7B" w:rsidRPr="00451B61">
                  <w:rPr>
                    <w:rFonts w:asciiTheme="minorEastAsia" w:eastAsiaTheme="minorEastAsia" w:hAnsiTheme="minorEastAsia"/>
                    <w:color w:val="000000" w:themeColor="text1"/>
                    <w:szCs w:val="21"/>
                  </w:rPr>
                  <w:t>70</w:t>
                </w:r>
              </w:sdtContent>
            </w:sdt>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sdt>
        <w:sdtPr>
          <w:rPr>
            <w:rFonts w:asciiTheme="minorEastAsia" w:eastAsiaTheme="minorEastAsia" w:hAnsiTheme="minorEastAsia"/>
            <w:color w:val="000000" w:themeColor="text1"/>
            <w:szCs w:val="21"/>
          </w:rPr>
          <w:id w:val="-967112416"/>
          <w:lock w:val="sdtLocked"/>
          <w:placeholder>
            <w:docPart w:val="21DAEC45EF594E988C8505B2AEE05173"/>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1847601758"/>
                <w:lock w:val="sdtLocked"/>
                <w:placeholder>
                  <w:docPart w:val="D9F565086B244CB284BBA8C77E083CBC"/>
                </w:placeholder>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id w:val="-1548913377"/>
                <w:lock w:val="sdtLocked"/>
                <w:placeholder>
                  <w:docPart w:val="73775FF71CEB4FEB93D858B2FE0DF7D1"/>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sdtContent>
            </w:sdt>
            <w:sdt>
              <w:sdtPr>
                <w:rPr>
                  <w:rFonts w:asciiTheme="minorEastAsia" w:eastAsiaTheme="minorEastAsia" w:hAnsiTheme="minorEastAsia"/>
                  <w:color w:val="000000" w:themeColor="text1"/>
                  <w:szCs w:val="21"/>
                </w:rPr>
                <w:alias w:val="整数"/>
                <w:tag w:val="整数"/>
                <w:id w:val="-1832281907"/>
                <w:lock w:val="sdtLocked"/>
                <w:placeholder>
                  <w:docPart w:val="40D71C8C022B4153B3B022D17A2484FE"/>
                </w:placeholder>
                <w:text/>
              </w:sdtPr>
              <w:sdtEndPr/>
              <w:sdtContent>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sdtContent>
            </w:sdt>
            <w:sdt>
              <w:sdtPr>
                <w:rPr>
                  <w:rFonts w:asciiTheme="minorEastAsia" w:eastAsiaTheme="minorEastAsia" w:hAnsiTheme="minorEastAsia"/>
                  <w:color w:val="000000" w:themeColor="text1"/>
                  <w:szCs w:val="21"/>
                </w:rPr>
                <w:alias w:val="整数"/>
                <w:tag w:val="整数"/>
                <w:id w:val="1331867505"/>
                <w:lock w:val="sdtLocked"/>
                <w:placeholder>
                  <w:docPart w:val="9FFED154040A42118660B25ED874368E"/>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sdtContent>
            </w:sdt>
            <w:sdt>
              <w:sdtPr>
                <w:rPr>
                  <w:rFonts w:asciiTheme="minorEastAsia" w:eastAsiaTheme="minorEastAsia" w:hAnsiTheme="minorEastAsia"/>
                  <w:color w:val="000000" w:themeColor="text1"/>
                  <w:szCs w:val="21"/>
                </w:rPr>
                <w:alias w:val="整数"/>
                <w:tag w:val="整数"/>
                <w:id w:val="-414161778"/>
                <w:lock w:val="sdtLocked"/>
                <w:placeholder>
                  <w:docPart w:val="37E7B02B8F8D478BAF7A34920FD71A0F"/>
                </w:placeholder>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hint="eastAsia"/>
                  <w:color w:val="000000" w:themeColor="text1"/>
                  <w:szCs w:val="21"/>
                </w:rPr>
                <w:alias w:val="百分比"/>
                <w:tag w:val="百分比"/>
                <w:id w:val="-57949877"/>
                <w:lock w:val="sdtLocked"/>
                <w:placeholder>
                  <w:docPart w:val="E9BE4460E2A14371B288C7376DC6B04D"/>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sdtContent>
            </w:sdt>
            <w:sdt>
              <w:sdtPr>
                <w:rPr>
                  <w:rFonts w:asciiTheme="minorEastAsia" w:eastAsiaTheme="minorEastAsia" w:hAnsiTheme="minorEastAsia"/>
                  <w:color w:val="000000" w:themeColor="text1"/>
                  <w:szCs w:val="21"/>
                </w:rPr>
                <w:alias w:val="整数"/>
                <w:tag w:val="整数"/>
                <w:id w:val="-965734434"/>
                <w:lock w:val="sdtLocked"/>
                <w:placeholder>
                  <w:docPart w:val="074DF8FE6210468891D83409ED24E469"/>
                </w:placeholder>
                <w:text/>
              </w:sdtPr>
              <w:sdtEndPr/>
              <w:sdtContent>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sdtContent>
            </w:sdt>
            <w:sdt>
              <w:sdtPr>
                <w:rPr>
                  <w:rFonts w:asciiTheme="minorEastAsia" w:eastAsiaTheme="minorEastAsia" w:hAnsiTheme="minorEastAsia"/>
                  <w:color w:val="000000" w:themeColor="text1"/>
                  <w:szCs w:val="21"/>
                </w:rPr>
                <w:alias w:val="整数"/>
                <w:tag w:val="整数"/>
                <w:id w:val="202455071"/>
                <w:lock w:val="sdtLocked"/>
                <w:placeholder>
                  <w:docPart w:val="16106851D5D54A20A0CCC78ABDEE91A0"/>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sdtContent>
            </w:sdt>
          </w:tr>
        </w:sdtContent>
      </w:sdt>
      <w:sdt>
        <w:sdtPr>
          <w:rPr>
            <w:rFonts w:asciiTheme="minorEastAsia" w:eastAsiaTheme="minorEastAsia" w:hAnsiTheme="minorEastAsia"/>
            <w:color w:val="000000" w:themeColor="text1"/>
            <w:szCs w:val="21"/>
          </w:rPr>
          <w:id w:val="-40135027"/>
          <w:lock w:val="sdtLocked"/>
          <w:placeholder>
            <w:docPart w:val="EA944186760246A69E6DEFACA63EBCA9"/>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228000163"/>
                <w:lock w:val="sdtLocked"/>
                <w:placeholder>
                  <w:docPart w:val="72A3355E240147D5B21EFD800EC457A9"/>
                </w:placeholder>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id w:val="-1243176789"/>
                <w:lock w:val="sdtLocked"/>
                <w:placeholder>
                  <w:docPart w:val="DF8A34BE8D7B47179622BB2152092E29"/>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sdtContent>
            </w:sdt>
            <w:sdt>
              <w:sdtPr>
                <w:rPr>
                  <w:rFonts w:asciiTheme="minorEastAsia" w:eastAsiaTheme="minorEastAsia" w:hAnsiTheme="minorEastAsia"/>
                  <w:color w:val="000000" w:themeColor="text1"/>
                  <w:szCs w:val="21"/>
                </w:rPr>
                <w:alias w:val="整数"/>
                <w:tag w:val="整数"/>
                <w:id w:val="828944799"/>
                <w:lock w:val="sdtLocked"/>
                <w:placeholder>
                  <w:docPart w:val="492C6AE3E010410F84D6D20DCFC2E55C"/>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sdtContent>
            </w:sdt>
            <w:sdt>
              <w:sdtPr>
                <w:rPr>
                  <w:rFonts w:asciiTheme="minorEastAsia" w:eastAsiaTheme="minorEastAsia" w:hAnsiTheme="minorEastAsia"/>
                  <w:color w:val="000000" w:themeColor="text1"/>
                  <w:szCs w:val="21"/>
                </w:rPr>
                <w:alias w:val="整数"/>
                <w:tag w:val="整数"/>
                <w:id w:val="1977101496"/>
                <w:lock w:val="sdtLocked"/>
                <w:placeholder>
                  <w:docPart w:val="762C468D12234D0A9ECAEB7126C0E380"/>
                </w:placeholder>
                <w:text/>
              </w:sdtPr>
              <w:sdtEndPr/>
              <w:sdtContent>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sdtContent>
            </w:sdt>
            <w:sdt>
              <w:sdtPr>
                <w:rPr>
                  <w:rFonts w:asciiTheme="minorEastAsia" w:eastAsiaTheme="minorEastAsia" w:hAnsiTheme="minorEastAsia"/>
                  <w:color w:val="000000" w:themeColor="text1"/>
                  <w:szCs w:val="21"/>
                </w:rPr>
                <w:alias w:val="整数"/>
                <w:tag w:val="整数"/>
                <w:id w:val="-305168387"/>
                <w:lock w:val="sdtLocked"/>
                <w:placeholder>
                  <w:docPart w:val="DF3D61BE5E104B0BBFF8319A84957E21"/>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sdtContent>
            </w:sdt>
            <w:sdt>
              <w:sdtPr>
                <w:rPr>
                  <w:rFonts w:asciiTheme="minorEastAsia" w:eastAsiaTheme="minorEastAsia" w:hAnsiTheme="minorEastAsia"/>
                  <w:color w:val="000000" w:themeColor="text1"/>
                  <w:szCs w:val="21"/>
                </w:rPr>
                <w:alias w:val="百分比"/>
                <w:tag w:val="百分比"/>
                <w:id w:val="1686239576"/>
                <w:lock w:val="sdtLocked"/>
                <w:placeholder>
                  <w:docPart w:val="AE8C109EF36441FF84792B3C28AF31D6"/>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sdtContent>
            </w:sdt>
            <w:sdt>
              <w:sdtPr>
                <w:rPr>
                  <w:rFonts w:asciiTheme="minorEastAsia" w:eastAsiaTheme="minorEastAsia" w:hAnsiTheme="minorEastAsia"/>
                  <w:color w:val="000000" w:themeColor="text1"/>
                  <w:szCs w:val="21"/>
                </w:rPr>
                <w:alias w:val="整数"/>
                <w:tag w:val="整数"/>
                <w:id w:val="574178837"/>
                <w:lock w:val="sdtLocked"/>
                <w:placeholder>
                  <w:docPart w:val="5DFB04273D574AF596690329A12C3241"/>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sdtContent>
            </w:sdt>
            <w:sdt>
              <w:sdtPr>
                <w:rPr>
                  <w:rFonts w:asciiTheme="minorEastAsia" w:eastAsiaTheme="minorEastAsia" w:hAnsiTheme="minorEastAsia"/>
                  <w:color w:val="000000" w:themeColor="text1"/>
                  <w:szCs w:val="21"/>
                </w:rPr>
                <w:alias w:val="整数"/>
                <w:tag w:val="整数"/>
                <w:id w:val="-733702171"/>
                <w:lock w:val="sdtLocked"/>
                <w:placeholder>
                  <w:docPart w:val="44F823DA1DF2498E885988ABBC39C8A8"/>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sdtContent>
            </w:sdt>
          </w:tr>
        </w:sdtContent>
      </w:sdt>
      <w:sdt>
        <w:sdtPr>
          <w:rPr>
            <w:rFonts w:asciiTheme="minorEastAsia" w:eastAsiaTheme="minorEastAsia" w:hAnsiTheme="minorEastAsia"/>
            <w:color w:val="000000" w:themeColor="text1"/>
            <w:szCs w:val="21"/>
          </w:rPr>
          <w:id w:val="810367610"/>
          <w:lock w:val="sdtLocked"/>
          <w:placeholder>
            <w:docPart w:val="45613D33BE3F4346A282C693E60941C7"/>
          </w:placeholder>
        </w:sdtPr>
        <w:sdtEndPr/>
        <w:sdtContent>
          <w:tr w:rsidR="00F4029A" w:rsidRPr="00451B61" w:rsidTr="00321132">
            <w:trPr>
              <w:trHeight w:hRule="exact" w:val="741"/>
              <w:jc w:val="center"/>
            </w:trPr>
            <w:sdt>
              <w:sdtPr>
                <w:rPr>
                  <w:rFonts w:asciiTheme="minorEastAsia" w:eastAsiaTheme="minorEastAsia" w:hAnsiTheme="minorEastAsia"/>
                  <w:color w:val="000000" w:themeColor="text1"/>
                  <w:szCs w:val="21"/>
                </w:rPr>
                <w:alias w:val="整数"/>
                <w:tag w:val="整数"/>
                <w:id w:val="-1460102683"/>
                <w:lock w:val="sdtLocked"/>
                <w:placeholder>
                  <w:docPart w:val="94A15C5820D74CD2A4161D5C0A35696A"/>
                </w:placeholder>
                <w:text/>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sdtContent>
            </w:sdt>
            <w:sdt>
              <w:sdtPr>
                <w:rPr>
                  <w:rFonts w:asciiTheme="minorEastAsia" w:eastAsiaTheme="minorEastAsia" w:hAnsiTheme="minorEastAsia"/>
                  <w:color w:val="000000" w:themeColor="text1"/>
                  <w:szCs w:val="21"/>
                </w:rPr>
                <w:id w:val="1494760658"/>
                <w:lock w:val="sdtLocked"/>
                <w:placeholder>
                  <w:docPart w:val="D6A155CA77854D2DBD0B277BC46BE448"/>
                </w:placeholder>
                <w:text/>
              </w:sdtPr>
              <w:sdtEndPr/>
              <w:sdtContent>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sdtContent>
            </w:sdt>
            <w:sdt>
              <w:sdtPr>
                <w:rPr>
                  <w:rFonts w:asciiTheme="minorEastAsia" w:eastAsiaTheme="minorEastAsia" w:hAnsiTheme="minorEastAsia"/>
                  <w:color w:val="000000" w:themeColor="text1"/>
                  <w:szCs w:val="21"/>
                </w:rPr>
                <w:alias w:val="整数"/>
                <w:tag w:val="整数"/>
                <w:id w:val="-1447610719"/>
                <w:lock w:val="sdtLocked"/>
                <w:placeholder>
                  <w:docPart w:val="E03E3C6062914685929D3B671655BE35"/>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sdtContent>
            </w:sdt>
            <w:sdt>
              <w:sdtPr>
                <w:rPr>
                  <w:rFonts w:asciiTheme="minorEastAsia" w:eastAsiaTheme="minorEastAsia" w:hAnsiTheme="minorEastAsia"/>
                  <w:color w:val="000000" w:themeColor="text1"/>
                  <w:szCs w:val="21"/>
                </w:rPr>
                <w:alias w:val="整数"/>
                <w:tag w:val="整数"/>
                <w:id w:val="82583290"/>
                <w:lock w:val="sdtLocked"/>
                <w:placeholder>
                  <w:docPart w:val="96723F0A24694AC4B18B981B98A8DE8B"/>
                </w:placeholder>
                <w:text/>
              </w:sdtPr>
              <w:sdtEndPr/>
              <w:sdtContent>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sdtContent>
            </w:sdt>
            <w:sdt>
              <w:sdtPr>
                <w:rPr>
                  <w:rFonts w:asciiTheme="minorEastAsia" w:eastAsiaTheme="minorEastAsia" w:hAnsiTheme="minorEastAsia"/>
                  <w:color w:val="000000" w:themeColor="text1"/>
                  <w:szCs w:val="21"/>
                </w:rPr>
                <w:alias w:val="整数"/>
                <w:tag w:val="整数"/>
                <w:id w:val="-1155523657"/>
                <w:lock w:val="sdtLocked"/>
                <w:placeholder>
                  <w:docPart w:val="A87CB6DEB7C0449EA3E47D5ED21208F4"/>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sdtContent>
            </w:sdt>
            <w:sdt>
              <w:sdtPr>
                <w:rPr>
                  <w:rFonts w:asciiTheme="minorEastAsia" w:eastAsiaTheme="minorEastAsia" w:hAnsiTheme="minorEastAsia" w:hint="eastAsia"/>
                  <w:color w:val="000000" w:themeColor="text1"/>
                  <w:szCs w:val="21"/>
                </w:rPr>
                <w:alias w:val="百分比"/>
                <w:tag w:val="百分比"/>
                <w:id w:val="2084186515"/>
                <w:lock w:val="sdtLocked"/>
                <w:placeholder>
                  <w:docPart w:val="4CDC18B8C12F4F1F9F06020DE82A2385"/>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sdtContent>
            </w:sdt>
            <w:sdt>
              <w:sdtPr>
                <w:rPr>
                  <w:rFonts w:asciiTheme="minorEastAsia" w:eastAsiaTheme="minorEastAsia" w:hAnsiTheme="minorEastAsia"/>
                  <w:color w:val="000000" w:themeColor="text1"/>
                  <w:szCs w:val="21"/>
                </w:rPr>
                <w:alias w:val="整数"/>
                <w:tag w:val="整数"/>
                <w:id w:val="1184398143"/>
                <w:lock w:val="sdtLocked"/>
                <w:placeholder>
                  <w:docPart w:val="749DF345C1704338BA2AD4D65C0425A3"/>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110928411"/>
                <w:lock w:val="sdtLocked"/>
                <w:placeholder>
                  <w:docPart w:val="1609B364290247158DD1269F5F105011"/>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sdtContent>
            </w:sdt>
          </w:tr>
        </w:sdtContent>
      </w:sdt>
      <w:sdt>
        <w:sdtPr>
          <w:rPr>
            <w:rFonts w:asciiTheme="minorEastAsia" w:eastAsiaTheme="minorEastAsia" w:hAnsiTheme="minorEastAsia"/>
            <w:color w:val="000000" w:themeColor="text1"/>
            <w:szCs w:val="21"/>
          </w:rPr>
          <w:id w:val="-96181795"/>
          <w:lock w:val="sdtLocked"/>
          <w:placeholder>
            <w:docPart w:val="A611454D4FB34B199EB85AC7BDA8C9B8"/>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1121302065"/>
                <w:lock w:val="sdtLocked"/>
                <w:placeholder>
                  <w:docPart w:val="571052DFC31F4186ACA67CC971EC79AA"/>
                </w:placeholder>
                <w:text/>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sdtContent>
            </w:sdt>
            <w:sdt>
              <w:sdtPr>
                <w:rPr>
                  <w:rFonts w:asciiTheme="minorEastAsia" w:eastAsiaTheme="minorEastAsia" w:hAnsiTheme="minorEastAsia"/>
                  <w:color w:val="000000" w:themeColor="text1"/>
                  <w:szCs w:val="21"/>
                </w:rPr>
                <w:id w:val="-372854260"/>
                <w:lock w:val="sdtLocked"/>
                <w:placeholder>
                  <w:docPart w:val="B4CDC1C0524F48BAB8B19B78D345E0D8"/>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sdtContent>
            </w:sdt>
            <w:sdt>
              <w:sdtPr>
                <w:rPr>
                  <w:rFonts w:asciiTheme="minorEastAsia" w:eastAsiaTheme="minorEastAsia" w:hAnsiTheme="minorEastAsia"/>
                  <w:color w:val="000000" w:themeColor="text1"/>
                  <w:szCs w:val="21"/>
                </w:rPr>
                <w:alias w:val="整数"/>
                <w:tag w:val="整数"/>
                <w:id w:val="-501820944"/>
                <w:lock w:val="sdtLocked"/>
                <w:placeholder>
                  <w:docPart w:val="F4AE1FF00A1F4FED82B9C4A30333D35E"/>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sdtContent>
            </w:sdt>
            <w:sdt>
              <w:sdtPr>
                <w:rPr>
                  <w:rFonts w:asciiTheme="minorEastAsia" w:eastAsiaTheme="minorEastAsia" w:hAnsiTheme="minorEastAsia"/>
                  <w:color w:val="000000" w:themeColor="text1"/>
                  <w:szCs w:val="21"/>
                </w:rPr>
                <w:alias w:val="整数"/>
                <w:tag w:val="整数"/>
                <w:id w:val="1303115606"/>
                <w:lock w:val="sdtLocked"/>
                <w:placeholder>
                  <w:docPart w:val="8DA4A3F4359E448BBB60553E6A2B6057"/>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sdtContent>
            </w:sdt>
            <w:sdt>
              <w:sdtPr>
                <w:rPr>
                  <w:rFonts w:asciiTheme="minorEastAsia" w:eastAsiaTheme="minorEastAsia" w:hAnsiTheme="minorEastAsia"/>
                  <w:color w:val="000000" w:themeColor="text1"/>
                  <w:szCs w:val="21"/>
                </w:rPr>
                <w:alias w:val="整数"/>
                <w:tag w:val="整数"/>
                <w:id w:val="171465564"/>
                <w:lock w:val="sdtLocked"/>
                <w:placeholder>
                  <w:docPart w:val="A286F41B03CA444187A868FD98266E7E"/>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sdtContent>
            </w:sdt>
            <w:sdt>
              <w:sdtPr>
                <w:rPr>
                  <w:rFonts w:asciiTheme="minorEastAsia" w:eastAsiaTheme="minorEastAsia" w:hAnsiTheme="minorEastAsia"/>
                  <w:color w:val="000000" w:themeColor="text1"/>
                  <w:szCs w:val="21"/>
                </w:rPr>
                <w:alias w:val="百分比"/>
                <w:tag w:val="百分比"/>
                <w:id w:val="506326379"/>
                <w:lock w:val="sdtLocked"/>
                <w:placeholder>
                  <w:docPart w:val="B2F26B9F776B4C1DAA72748DFF9216FD"/>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sdtContent>
            </w:sdt>
            <w:sdt>
              <w:sdtPr>
                <w:rPr>
                  <w:rFonts w:asciiTheme="minorEastAsia" w:eastAsiaTheme="minorEastAsia" w:hAnsiTheme="minorEastAsia"/>
                  <w:color w:val="000000" w:themeColor="text1"/>
                  <w:szCs w:val="21"/>
                </w:rPr>
                <w:alias w:val="整数"/>
                <w:tag w:val="整数"/>
                <w:id w:val="-2137480620"/>
                <w:lock w:val="sdtLocked"/>
                <w:placeholder>
                  <w:docPart w:val="E2F2A52306F6421DA0B269B95D68D4D4"/>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736012743"/>
                <w:lock w:val="sdtLocked"/>
                <w:placeholder>
                  <w:docPart w:val="C7FB6B5ACC6847D7A755095C7C2B1DE5"/>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sdtContent>
            </w:sdt>
          </w:tr>
        </w:sdtContent>
      </w:sdt>
      <w:sdt>
        <w:sdtPr>
          <w:rPr>
            <w:rFonts w:asciiTheme="minorEastAsia" w:eastAsiaTheme="minorEastAsia" w:hAnsiTheme="minorEastAsia"/>
            <w:color w:val="000000" w:themeColor="text1"/>
            <w:szCs w:val="21"/>
          </w:rPr>
          <w:id w:val="-636493390"/>
          <w:lock w:val="sdtLocked"/>
          <w:placeholder>
            <w:docPart w:val="91C0D6999AB6412F8A24FBDC6A703023"/>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814106939"/>
                <w:lock w:val="sdtLocked"/>
                <w:placeholder>
                  <w:docPart w:val="91AC8577FCD14A7CADBECF3D7011317F"/>
                </w:placeholder>
                <w:text/>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id w:val="115574628"/>
                <w:lock w:val="sdtLocked"/>
                <w:placeholder>
                  <w:docPart w:val="1AED69EC1DB64742BE66ECC118A1E3D2"/>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sdtContent>
            </w:sdt>
            <w:sdt>
              <w:sdtPr>
                <w:rPr>
                  <w:rFonts w:asciiTheme="minorEastAsia" w:eastAsiaTheme="minorEastAsia" w:hAnsiTheme="minorEastAsia"/>
                  <w:color w:val="000000" w:themeColor="text1"/>
                  <w:szCs w:val="21"/>
                </w:rPr>
                <w:alias w:val="整数"/>
                <w:tag w:val="整数"/>
                <w:id w:val="1974784426"/>
                <w:lock w:val="sdtLocked"/>
                <w:placeholder>
                  <w:docPart w:val="7B39295E4E1C482D9CEF1DCB694201AA"/>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sdtContent>
            </w:sdt>
            <w:sdt>
              <w:sdtPr>
                <w:rPr>
                  <w:rFonts w:asciiTheme="minorEastAsia" w:eastAsiaTheme="minorEastAsia" w:hAnsiTheme="minorEastAsia"/>
                  <w:color w:val="000000" w:themeColor="text1"/>
                  <w:szCs w:val="21"/>
                </w:rPr>
                <w:alias w:val="整数"/>
                <w:tag w:val="整数"/>
                <w:id w:val="-830132791"/>
                <w:lock w:val="sdtLocked"/>
                <w:placeholder>
                  <w:docPart w:val="7F11581DD4AC46B9BCEE0EF603A2DE99"/>
                </w:placeholder>
                <w:text/>
              </w:sdtPr>
              <w:sdtEndPr/>
              <w:sdtContent>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sdtContent>
            </w:sdt>
            <w:sdt>
              <w:sdtPr>
                <w:rPr>
                  <w:rFonts w:asciiTheme="minorEastAsia" w:eastAsiaTheme="minorEastAsia" w:hAnsiTheme="minorEastAsia"/>
                  <w:color w:val="000000" w:themeColor="text1"/>
                  <w:szCs w:val="21"/>
                </w:rPr>
                <w:alias w:val="整数"/>
                <w:tag w:val="整数"/>
                <w:id w:val="-674724918"/>
                <w:lock w:val="sdtLocked"/>
                <w:placeholder>
                  <w:docPart w:val="8627D8E4361144BB988DAA277086F060"/>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sdtContent>
            </w:sdt>
            <w:sdt>
              <w:sdtPr>
                <w:rPr>
                  <w:rFonts w:asciiTheme="minorEastAsia" w:eastAsiaTheme="minorEastAsia" w:hAnsiTheme="minorEastAsia"/>
                  <w:color w:val="000000" w:themeColor="text1"/>
                  <w:szCs w:val="21"/>
                </w:rPr>
                <w:alias w:val="百分比"/>
                <w:tag w:val="百分比"/>
                <w:id w:val="1033998050"/>
                <w:lock w:val="sdtLocked"/>
                <w:placeholder>
                  <w:docPart w:val="FDF1F9DDA16D4A41B31B7DFF953E07A7"/>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sdtContent>
            </w:sdt>
            <w:sdt>
              <w:sdtPr>
                <w:rPr>
                  <w:rFonts w:asciiTheme="minorEastAsia" w:eastAsiaTheme="minorEastAsia" w:hAnsiTheme="minorEastAsia"/>
                  <w:color w:val="000000" w:themeColor="text1"/>
                  <w:szCs w:val="21"/>
                </w:rPr>
                <w:alias w:val="整数"/>
                <w:tag w:val="整数"/>
                <w:id w:val="-526024661"/>
                <w:lock w:val="sdtLocked"/>
                <w:placeholder>
                  <w:docPart w:val="7ABE72CF42734D4FAB59D23AFA400E7A"/>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sdtContent>
            </w:sdt>
            <w:sdt>
              <w:sdtPr>
                <w:rPr>
                  <w:rFonts w:asciiTheme="minorEastAsia" w:eastAsiaTheme="minorEastAsia" w:hAnsiTheme="minorEastAsia"/>
                  <w:color w:val="000000" w:themeColor="text1"/>
                  <w:szCs w:val="21"/>
                </w:rPr>
                <w:alias w:val="整数"/>
                <w:tag w:val="整数"/>
                <w:id w:val="1222331245"/>
                <w:lock w:val="sdtLocked"/>
                <w:placeholder>
                  <w:docPart w:val="DD44D2BD52C84F51BE3F8EB38F2AF9CB"/>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sdtContent>
            </w:sdt>
          </w:tr>
        </w:sdtContent>
      </w:sdt>
      <w:sdt>
        <w:sdtPr>
          <w:rPr>
            <w:rFonts w:asciiTheme="minorEastAsia" w:eastAsiaTheme="minorEastAsia" w:hAnsiTheme="minorEastAsia"/>
            <w:color w:val="000000" w:themeColor="text1"/>
            <w:szCs w:val="21"/>
          </w:rPr>
          <w:id w:val="-1177343864"/>
          <w:lock w:val="sdtLocked"/>
          <w:placeholder>
            <w:docPart w:val="67225F9264E04253953FC6E0CADACD56"/>
          </w:placeholder>
        </w:sdtPr>
        <w:sdtEndPr/>
        <w:sdtContent>
          <w:tr w:rsidR="00F4029A" w:rsidRPr="00451B61" w:rsidTr="00321132">
            <w:trPr>
              <w:trHeight w:hRule="exact" w:val="874"/>
              <w:jc w:val="center"/>
            </w:trPr>
            <w:sdt>
              <w:sdtPr>
                <w:rPr>
                  <w:rFonts w:asciiTheme="minorEastAsia" w:eastAsiaTheme="minorEastAsia" w:hAnsiTheme="minorEastAsia"/>
                  <w:color w:val="000000" w:themeColor="text1"/>
                  <w:szCs w:val="21"/>
                </w:rPr>
                <w:alias w:val="整数"/>
                <w:tag w:val="整数"/>
                <w:id w:val="963618809"/>
                <w:lock w:val="sdtLocked"/>
                <w:placeholder>
                  <w:docPart w:val="AAB92160D8624589B854888EE6268EF8"/>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sdtContent>
            </w:sdt>
            <w:sdt>
              <w:sdtPr>
                <w:rPr>
                  <w:rFonts w:asciiTheme="minorEastAsia" w:eastAsiaTheme="minorEastAsia" w:hAnsiTheme="minorEastAsia"/>
                  <w:color w:val="000000" w:themeColor="text1"/>
                  <w:szCs w:val="21"/>
                </w:rPr>
                <w:id w:val="1861390491"/>
                <w:lock w:val="sdtLocked"/>
                <w:placeholder>
                  <w:docPart w:val="4177145E6C014ED182E7099AEF3E1A8B"/>
                </w:placeholder>
                <w:text/>
              </w:sdtPr>
              <w:sdtEndPr/>
              <w:sdtContent>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sdtContent>
            </w:sdt>
            <w:sdt>
              <w:sdtPr>
                <w:rPr>
                  <w:rFonts w:asciiTheme="minorEastAsia" w:eastAsiaTheme="minorEastAsia" w:hAnsiTheme="minorEastAsia" w:hint="eastAsia"/>
                  <w:color w:val="000000" w:themeColor="text1"/>
                  <w:szCs w:val="21"/>
                </w:rPr>
                <w:alias w:val="整数"/>
                <w:tag w:val="整数"/>
                <w:id w:val="-266929889"/>
                <w:lock w:val="sdtLocked"/>
                <w:placeholder>
                  <w:docPart w:val="DDB7AC3F8BE747B4961CF94049B9E2C3"/>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137560205"/>
                <w:lock w:val="sdtLocked"/>
                <w:placeholder>
                  <w:docPart w:val="CB94D3B1DF03424AA1B45D219611C2F1"/>
                </w:placeholder>
                <w:text/>
              </w:sdtPr>
              <w:sdtEndPr/>
              <w:sdtContent>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sdtContent>
            </w:sdt>
            <w:sdt>
              <w:sdtPr>
                <w:rPr>
                  <w:rFonts w:asciiTheme="minorEastAsia" w:eastAsiaTheme="minorEastAsia" w:hAnsiTheme="minorEastAsia"/>
                  <w:color w:val="000000" w:themeColor="text1"/>
                  <w:szCs w:val="21"/>
                </w:rPr>
                <w:alias w:val="整数"/>
                <w:tag w:val="整数"/>
                <w:id w:val="2107381860"/>
                <w:lock w:val="sdtLocked"/>
                <w:placeholder>
                  <w:docPart w:val="2A3E185B5BF5463682FF5B8173D52439"/>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sdtContent>
            </w:sdt>
            <w:sdt>
              <w:sdtPr>
                <w:rPr>
                  <w:rFonts w:asciiTheme="minorEastAsia" w:eastAsiaTheme="minorEastAsia" w:hAnsiTheme="minorEastAsia" w:hint="eastAsia"/>
                  <w:color w:val="000000" w:themeColor="text1"/>
                  <w:szCs w:val="21"/>
                </w:rPr>
                <w:alias w:val="百分比"/>
                <w:tag w:val="百分比"/>
                <w:id w:val="278928980"/>
                <w:lock w:val="sdtLocked"/>
                <w:placeholder>
                  <w:docPart w:val="30279275011C4448810E198FDA000198"/>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sdtContent>
            </w:sdt>
            <w:sdt>
              <w:sdtPr>
                <w:rPr>
                  <w:rFonts w:asciiTheme="minorEastAsia" w:eastAsiaTheme="minorEastAsia" w:hAnsiTheme="minorEastAsia" w:hint="eastAsia"/>
                  <w:color w:val="000000" w:themeColor="text1"/>
                  <w:szCs w:val="21"/>
                </w:rPr>
                <w:alias w:val="整数"/>
                <w:tag w:val="整数"/>
                <w:id w:val="-758214867"/>
                <w:lock w:val="sdtLocked"/>
                <w:placeholder>
                  <w:docPart w:val="0B5EB0722F884EB591C9BC5A876383B8"/>
                </w:placeholder>
                <w:text/>
              </w:sdtPr>
              <w:sdtEndPr/>
              <w:sdtContent>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98584206"/>
                <w:lock w:val="sdtLocked"/>
                <w:placeholder>
                  <w:docPart w:val="3183B75A87BD4642A812F2518D0F3353"/>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sdtContent>
            </w:sdt>
          </w:tr>
        </w:sdtContent>
      </w:sdt>
      <w:sdt>
        <w:sdtPr>
          <w:rPr>
            <w:rFonts w:asciiTheme="minorEastAsia" w:eastAsiaTheme="minorEastAsia" w:hAnsiTheme="minorEastAsia"/>
            <w:color w:val="000000" w:themeColor="text1"/>
            <w:szCs w:val="21"/>
          </w:rPr>
          <w:id w:val="1143776318"/>
          <w:lock w:val="sdtLocked"/>
          <w:placeholder>
            <w:docPart w:val="97220F424F254D28B31CA281358C0EB7"/>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836957834"/>
                <w:lock w:val="sdtLocked"/>
                <w:placeholder>
                  <w:docPart w:val="B38F717609924013BA1CDFC0E8C06063"/>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sdtContent>
            </w:sdt>
            <w:sdt>
              <w:sdtPr>
                <w:rPr>
                  <w:rFonts w:asciiTheme="minorEastAsia" w:eastAsiaTheme="minorEastAsia" w:hAnsiTheme="minorEastAsia"/>
                  <w:color w:val="000000" w:themeColor="text1"/>
                  <w:szCs w:val="21"/>
                </w:rPr>
                <w:id w:val="2115639062"/>
                <w:lock w:val="sdtLocked"/>
                <w:placeholder>
                  <w:docPart w:val="0A6B1026F2FE4623BAA1E2288A2D350A"/>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sdtContent>
            </w:sdt>
            <w:sdt>
              <w:sdtPr>
                <w:rPr>
                  <w:rFonts w:asciiTheme="minorEastAsia" w:eastAsiaTheme="minorEastAsia" w:hAnsiTheme="minorEastAsia"/>
                  <w:color w:val="000000" w:themeColor="text1"/>
                  <w:szCs w:val="21"/>
                </w:rPr>
                <w:alias w:val="整数"/>
                <w:tag w:val="整数"/>
                <w:id w:val="-126560586"/>
                <w:lock w:val="sdtLocked"/>
                <w:placeholder>
                  <w:docPart w:val="DF873E71C6A84B399FE93365FCC7A150"/>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sdtContent>
            </w:sdt>
            <w:sdt>
              <w:sdtPr>
                <w:rPr>
                  <w:rFonts w:asciiTheme="minorEastAsia" w:eastAsiaTheme="minorEastAsia" w:hAnsiTheme="minorEastAsia"/>
                  <w:color w:val="000000" w:themeColor="text1"/>
                  <w:szCs w:val="21"/>
                </w:rPr>
                <w:alias w:val="整数"/>
                <w:tag w:val="整数"/>
                <w:id w:val="1860781782"/>
                <w:lock w:val="sdtLocked"/>
                <w:placeholder>
                  <w:docPart w:val="E2E00B0CB6E548C486B95D82E35003C3"/>
                </w:placeholder>
                <w:text/>
              </w:sdtPr>
              <w:sdtEndPr/>
              <w:sdtContent>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sdtContent>
            </w:sdt>
            <w:sdt>
              <w:sdtPr>
                <w:rPr>
                  <w:rFonts w:asciiTheme="minorEastAsia" w:eastAsiaTheme="minorEastAsia" w:hAnsiTheme="minorEastAsia"/>
                  <w:color w:val="000000" w:themeColor="text1"/>
                  <w:szCs w:val="21"/>
                </w:rPr>
                <w:alias w:val="整数"/>
                <w:tag w:val="整数"/>
                <w:id w:val="-528642543"/>
                <w:lock w:val="sdtLocked"/>
                <w:placeholder>
                  <w:docPart w:val="609E5E3FBAF246BA972EA54828725D6E"/>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sdtContent>
            </w:sdt>
            <w:sdt>
              <w:sdtPr>
                <w:rPr>
                  <w:rFonts w:asciiTheme="minorEastAsia" w:eastAsiaTheme="minorEastAsia" w:hAnsiTheme="minorEastAsia"/>
                  <w:color w:val="000000" w:themeColor="text1"/>
                  <w:szCs w:val="21"/>
                </w:rPr>
                <w:alias w:val="百分比"/>
                <w:tag w:val="百分比"/>
                <w:id w:val="-2131469679"/>
                <w:lock w:val="sdtLocked"/>
                <w:placeholder>
                  <w:docPart w:val="DA2B3852EE2F44209CE03445BAE89E65"/>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sdtContent>
            </w:sdt>
            <w:sdt>
              <w:sdtPr>
                <w:rPr>
                  <w:rFonts w:asciiTheme="minorEastAsia" w:eastAsiaTheme="minorEastAsia" w:hAnsiTheme="minorEastAsia"/>
                  <w:color w:val="000000" w:themeColor="text1"/>
                  <w:szCs w:val="21"/>
                </w:rPr>
                <w:alias w:val="整数"/>
                <w:tag w:val="整数"/>
                <w:id w:val="-891874504"/>
                <w:lock w:val="sdtLocked"/>
                <w:placeholder>
                  <w:docPart w:val="75568E543294435EA15BABD975044A48"/>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1864037799"/>
                <w:lock w:val="sdtLocked"/>
                <w:placeholder>
                  <w:docPart w:val="D13C906FD0EB490FBF4FCD43B302BB88"/>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sdtContent>
            </w:sdt>
          </w:tr>
        </w:sdtContent>
      </w:sdt>
      <w:sdt>
        <w:sdtPr>
          <w:rPr>
            <w:rFonts w:asciiTheme="minorEastAsia" w:eastAsiaTheme="minorEastAsia" w:hAnsiTheme="minorEastAsia"/>
            <w:color w:val="000000" w:themeColor="text1"/>
            <w:szCs w:val="21"/>
          </w:rPr>
          <w:id w:val="-497039611"/>
          <w:lock w:val="sdtLocked"/>
          <w:placeholder>
            <w:docPart w:val="4C75E69165464F6889915F83EC67A59B"/>
          </w:placeholder>
        </w:sdtPr>
        <w:sdtEndPr/>
        <w:sdtContent>
          <w:tr w:rsidR="00F4029A" w:rsidRPr="00451B61" w:rsidTr="00321132">
            <w:trPr>
              <w:trHeight w:hRule="exact" w:val="912"/>
              <w:jc w:val="center"/>
            </w:trPr>
            <w:sdt>
              <w:sdtPr>
                <w:rPr>
                  <w:rFonts w:asciiTheme="minorEastAsia" w:eastAsiaTheme="minorEastAsia" w:hAnsiTheme="minorEastAsia"/>
                  <w:color w:val="000000" w:themeColor="text1"/>
                  <w:szCs w:val="21"/>
                </w:rPr>
                <w:alias w:val="整数"/>
                <w:tag w:val="整数"/>
                <w:id w:val="-2100630430"/>
                <w:lock w:val="sdtLocked"/>
                <w:placeholder>
                  <w:docPart w:val="A1DC65921F1E488BAB9337FDEE6EC798"/>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sdtContent>
            </w:sdt>
            <w:sdt>
              <w:sdtPr>
                <w:rPr>
                  <w:rFonts w:asciiTheme="minorEastAsia" w:eastAsiaTheme="minorEastAsia" w:hAnsiTheme="minorEastAsia"/>
                  <w:color w:val="000000" w:themeColor="text1"/>
                  <w:szCs w:val="21"/>
                </w:rPr>
                <w:id w:val="-747506091"/>
                <w:lock w:val="sdtLocked"/>
                <w:placeholder>
                  <w:docPart w:val="F7FB45BA1EE24C68AB3228148D3D1E4E"/>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sdtContent>
            </w:sdt>
            <w:sdt>
              <w:sdtPr>
                <w:rPr>
                  <w:rFonts w:asciiTheme="minorEastAsia" w:eastAsiaTheme="minorEastAsia" w:hAnsiTheme="minorEastAsia" w:hint="eastAsia"/>
                  <w:color w:val="000000" w:themeColor="text1"/>
                  <w:szCs w:val="21"/>
                </w:rPr>
                <w:alias w:val="整数"/>
                <w:tag w:val="整数"/>
                <w:id w:val="-1822948249"/>
                <w:lock w:val="sdtLocked"/>
                <w:placeholder>
                  <w:docPart w:val="751E3CE62C124A55919948E29E981489"/>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783311135"/>
                <w:lock w:val="sdtLocked"/>
                <w:placeholder>
                  <w:docPart w:val="B9B6B04BD2FC489AB709E9ACF4CC95C7"/>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sdtContent>
            </w:sdt>
            <w:sdt>
              <w:sdtPr>
                <w:rPr>
                  <w:rFonts w:asciiTheme="minorEastAsia" w:eastAsiaTheme="minorEastAsia" w:hAnsiTheme="minorEastAsia"/>
                  <w:color w:val="000000" w:themeColor="text1"/>
                  <w:kern w:val="0"/>
                  <w:szCs w:val="21"/>
                </w:rPr>
                <w:alias w:val="整数"/>
                <w:tag w:val="整数"/>
                <w:id w:val="1283074147"/>
                <w:lock w:val="sdtLocked"/>
                <w:placeholder>
                  <w:docPart w:val="5E54FCD2FE6443C98ABF8015885ECD64"/>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sdtContent>
            </w:sdt>
            <w:sdt>
              <w:sdtPr>
                <w:rPr>
                  <w:rFonts w:asciiTheme="minorEastAsia" w:eastAsiaTheme="minorEastAsia" w:hAnsiTheme="minorEastAsia"/>
                  <w:color w:val="000000" w:themeColor="text1"/>
                  <w:kern w:val="0"/>
                  <w:szCs w:val="21"/>
                </w:rPr>
                <w:alias w:val="百分比"/>
                <w:tag w:val="百分比"/>
                <w:id w:val="-1106882925"/>
                <w:lock w:val="sdtLocked"/>
                <w:placeholder>
                  <w:docPart w:val="4DB65282A28F42E19518A44CBCBDFAAA"/>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sdtContent>
            </w:sdt>
            <w:sdt>
              <w:sdtPr>
                <w:rPr>
                  <w:rFonts w:asciiTheme="minorEastAsia" w:eastAsiaTheme="minorEastAsia" w:hAnsiTheme="minorEastAsia" w:hint="eastAsia"/>
                  <w:color w:val="000000" w:themeColor="text1"/>
                  <w:szCs w:val="21"/>
                </w:rPr>
                <w:alias w:val="整数"/>
                <w:tag w:val="整数"/>
                <w:id w:val="-1294360923"/>
                <w:lock w:val="sdtLocked"/>
                <w:placeholder>
                  <w:docPart w:val="D503275138D64BD0AC349B50C5023FDA"/>
                </w:placeholder>
                <w:text/>
              </w:sdtPr>
              <w:sdtEndPr/>
              <w:sdtContent>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051668520"/>
                <w:lock w:val="sdtLocked"/>
                <w:placeholder>
                  <w:docPart w:val="5A07A2B106EE46F2B57FFF81484B1832"/>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sdtContent>
            </w:sdt>
          </w:tr>
        </w:sdtContent>
      </w:sdt>
      <w:sdt>
        <w:sdtPr>
          <w:rPr>
            <w:rFonts w:asciiTheme="minorEastAsia" w:eastAsiaTheme="minorEastAsia" w:hAnsiTheme="minorEastAsia"/>
            <w:color w:val="000000" w:themeColor="text1"/>
            <w:szCs w:val="21"/>
          </w:rPr>
          <w:id w:val="-154229714"/>
          <w:lock w:val="sdtLocked"/>
          <w:placeholder>
            <w:docPart w:val="FB356F5F2FCF45EA945F4ACF0626FD60"/>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412470064"/>
                <w:lock w:val="sdtLocked"/>
                <w:placeholder>
                  <w:docPart w:val="AFC9E1648FB24BCBB6E672DB79BB62A8"/>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sdtContent>
            </w:sdt>
            <w:sdt>
              <w:sdtPr>
                <w:rPr>
                  <w:rFonts w:asciiTheme="minorEastAsia" w:eastAsiaTheme="minorEastAsia" w:hAnsiTheme="minorEastAsia"/>
                  <w:color w:val="000000" w:themeColor="text1"/>
                  <w:szCs w:val="21"/>
                </w:rPr>
                <w:id w:val="1709293811"/>
                <w:lock w:val="sdtLocked"/>
                <w:placeholder>
                  <w:docPart w:val="EDA5194E36414EEFA192B56C33A3ED0B"/>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sdtContent>
            </w:sdt>
            <w:sdt>
              <w:sdtPr>
                <w:rPr>
                  <w:rFonts w:asciiTheme="minorEastAsia" w:eastAsiaTheme="minorEastAsia" w:hAnsiTheme="minorEastAsia" w:hint="eastAsia"/>
                  <w:color w:val="000000" w:themeColor="text1"/>
                  <w:szCs w:val="21"/>
                </w:rPr>
                <w:alias w:val="整数"/>
                <w:tag w:val="整数"/>
                <w:id w:val="-1772081124"/>
                <w:lock w:val="sdtLocked"/>
                <w:placeholder>
                  <w:docPart w:val="DCE311E81FBF4C2F8C52481FB8A2CB25"/>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81115304"/>
                <w:lock w:val="sdtLocked"/>
                <w:placeholder>
                  <w:docPart w:val="C6418F8B25DD4E608FEEBBB10DF45A6A"/>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sdtContent>
            </w:sdt>
            <w:sdt>
              <w:sdtPr>
                <w:rPr>
                  <w:rFonts w:asciiTheme="minorEastAsia" w:eastAsiaTheme="minorEastAsia" w:hAnsiTheme="minorEastAsia"/>
                  <w:color w:val="000000" w:themeColor="text1"/>
                  <w:szCs w:val="21"/>
                </w:rPr>
                <w:alias w:val="整数"/>
                <w:tag w:val="整数"/>
                <w:id w:val="1773669459"/>
                <w:lock w:val="sdtLocked"/>
                <w:placeholder>
                  <w:docPart w:val="313AE5A8012341DB85908FAEB27DE212"/>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sdtContent>
            </w:sdt>
            <w:sdt>
              <w:sdtPr>
                <w:rPr>
                  <w:rFonts w:asciiTheme="minorEastAsia" w:eastAsiaTheme="minorEastAsia" w:hAnsiTheme="minorEastAsia"/>
                  <w:color w:val="000000" w:themeColor="text1"/>
                  <w:szCs w:val="21"/>
                </w:rPr>
                <w:alias w:val="百分比"/>
                <w:tag w:val="百分比"/>
                <w:id w:val="242845048"/>
                <w:lock w:val="sdtLocked"/>
                <w:placeholder>
                  <w:docPart w:val="114F81FF7A704D0990B1C5BA3C371250"/>
                </w:placeholder>
                <w:text/>
              </w:sdtPr>
              <w:sdtEndPr/>
              <w:sdtContent>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sdtContent>
            </w:sdt>
            <w:sdt>
              <w:sdtPr>
                <w:rPr>
                  <w:rFonts w:asciiTheme="minorEastAsia" w:eastAsiaTheme="minorEastAsia" w:hAnsiTheme="minorEastAsia" w:hint="eastAsia"/>
                  <w:color w:val="000000" w:themeColor="text1"/>
                  <w:szCs w:val="21"/>
                </w:rPr>
                <w:alias w:val="整数"/>
                <w:tag w:val="整数"/>
                <w:id w:val="-1131094245"/>
                <w:lock w:val="sdtLocked"/>
                <w:placeholder>
                  <w:docPart w:val="1AC478FAB6E34B3686C2986DFFD0CFC3"/>
                </w:placeholder>
                <w:text/>
              </w:sdtPr>
              <w:sdtEndPr/>
              <w:sdtContent>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1833021728"/>
                <w:lock w:val="sdtLocked"/>
                <w:placeholder>
                  <w:docPart w:val="8897AEA5A3414FF38244B2AD127772D7"/>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sdtContent>
            </w:sdt>
          </w:tr>
        </w:sdtContent>
      </w:sdt>
      <w:sdt>
        <w:sdtPr>
          <w:rPr>
            <w:rFonts w:asciiTheme="minorEastAsia" w:eastAsiaTheme="minorEastAsia" w:hAnsiTheme="minorEastAsia"/>
            <w:color w:val="000000" w:themeColor="text1"/>
            <w:szCs w:val="21"/>
          </w:rPr>
          <w:id w:val="-1182502762"/>
          <w:lock w:val="sdtLocked"/>
          <w:placeholder>
            <w:docPart w:val="0098E7D3B80D41E39B4B85ABFFCD243F"/>
          </w:placeholder>
        </w:sdtPr>
        <w:sdtEndPr/>
        <w:sdtContent>
          <w:tr w:rsidR="00F4029A" w:rsidRPr="00451B61" w:rsidTr="00321132">
            <w:trPr>
              <w:trHeight w:hRule="exact" w:val="1088"/>
              <w:jc w:val="center"/>
            </w:trPr>
            <w:sdt>
              <w:sdtPr>
                <w:rPr>
                  <w:rFonts w:asciiTheme="minorEastAsia" w:eastAsiaTheme="minorEastAsia" w:hAnsiTheme="minorEastAsia"/>
                  <w:color w:val="000000" w:themeColor="text1"/>
                  <w:szCs w:val="21"/>
                </w:rPr>
                <w:alias w:val="整数"/>
                <w:tag w:val="整数"/>
                <w:id w:val="-2119357826"/>
                <w:lock w:val="sdtLocked"/>
                <w:placeholder>
                  <w:docPart w:val="3365ACC0846141379CB05491C6DE9ACF"/>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w:t>
                    </w:r>
                  </w:p>
                </w:tc>
              </w:sdtContent>
            </w:sdt>
            <w:sdt>
              <w:sdtPr>
                <w:rPr>
                  <w:rFonts w:asciiTheme="minorEastAsia" w:eastAsiaTheme="minorEastAsia" w:hAnsiTheme="minorEastAsia"/>
                  <w:color w:val="000000" w:themeColor="text1"/>
                  <w:szCs w:val="21"/>
                </w:rPr>
                <w:id w:val="1737820697"/>
                <w:lock w:val="sdtLocked"/>
                <w:placeholder>
                  <w:docPart w:val="9A40E85C396C409E83D3DE1705EF6275"/>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sdtContent>
            </w:sdt>
            <w:sdt>
              <w:sdtPr>
                <w:rPr>
                  <w:rFonts w:asciiTheme="minorEastAsia" w:eastAsiaTheme="minorEastAsia" w:hAnsiTheme="minorEastAsia"/>
                  <w:color w:val="000000" w:themeColor="text1"/>
                  <w:szCs w:val="21"/>
                </w:rPr>
                <w:alias w:val="整数"/>
                <w:tag w:val="整数"/>
                <w:id w:val="-1263451597"/>
                <w:lock w:val="sdtLocked"/>
                <w:placeholder>
                  <w:docPart w:val="43C3C4408B3B4014AEE97D21AFB7640B"/>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60638811"/>
                <w:lock w:val="sdtLocked"/>
                <w:placeholder>
                  <w:docPart w:val="475327CC4B88472CAF5B467191908434"/>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sdtContent>
            </w:sdt>
            <w:sdt>
              <w:sdtPr>
                <w:rPr>
                  <w:rFonts w:asciiTheme="minorEastAsia" w:eastAsiaTheme="minorEastAsia" w:hAnsiTheme="minorEastAsia"/>
                  <w:color w:val="000000" w:themeColor="text1"/>
                  <w:szCs w:val="21"/>
                </w:rPr>
                <w:alias w:val="整数"/>
                <w:tag w:val="整数"/>
                <w:id w:val="1609083486"/>
                <w:lock w:val="sdtLocked"/>
                <w:placeholder>
                  <w:docPart w:val="B4955B0A6FAF4BA6927DBC63E74E6541"/>
                </w:placeholder>
                <w:text/>
              </w:sdtPr>
              <w:sdtEndPr/>
              <w:sdtContent>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sdtContent>
            </w:sdt>
            <w:sdt>
              <w:sdtPr>
                <w:rPr>
                  <w:rFonts w:asciiTheme="minorEastAsia" w:eastAsiaTheme="minorEastAsia" w:hAnsiTheme="minorEastAsia"/>
                  <w:color w:val="000000" w:themeColor="text1"/>
                  <w:szCs w:val="21"/>
                </w:rPr>
                <w:alias w:val="百分比"/>
                <w:tag w:val="百分比"/>
                <w:id w:val="997393059"/>
                <w:lock w:val="sdtLocked"/>
                <w:placeholder>
                  <w:docPart w:val="7C6EC4EA0DF04B61BEEA5ADD9FCB8AF9"/>
                </w:placeholder>
                <w:text/>
              </w:sdtPr>
              <w:sdtEndPr/>
              <w:sdtContent>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sdtContent>
            </w:sdt>
            <w:sdt>
              <w:sdtPr>
                <w:rPr>
                  <w:rFonts w:asciiTheme="minorEastAsia" w:eastAsiaTheme="minorEastAsia" w:hAnsiTheme="minorEastAsia"/>
                  <w:color w:val="000000" w:themeColor="text1"/>
                  <w:szCs w:val="21"/>
                </w:rPr>
                <w:alias w:val="整数"/>
                <w:tag w:val="整数"/>
                <w:id w:val="2025818101"/>
                <w:lock w:val="sdtLocked"/>
                <w:placeholder>
                  <w:docPart w:val="F296F9533BC84D0AB981151EB0934F21"/>
                </w:placeholder>
                <w:text/>
              </w:sdtPr>
              <w:sdtEndPr/>
              <w:sdtContent>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572775289"/>
                <w:lock w:val="sdtLocked"/>
                <w:placeholder>
                  <w:docPart w:val="E1E50B25EBF74E03A54E35EC238D95A5"/>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sdtContent>
            </w:sdt>
          </w:tr>
        </w:sdtContent>
      </w:sdt>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sdt>
          <w:sdtPr>
            <w:rPr>
              <w:rFonts w:asciiTheme="minorEastAsia" w:eastAsiaTheme="minorEastAsia" w:hAnsiTheme="minorEastAsia"/>
              <w:color w:val="000000" w:themeColor="text1"/>
              <w:szCs w:val="21"/>
            </w:rPr>
            <w:alias w:val="整数"/>
            <w:tag w:val="整数"/>
            <w:id w:val="775673958"/>
            <w:lock w:val="sdtLocked"/>
            <w:placeholder>
              <w:docPart w:val="66774518C0BD4EFDB41B39BD86E63B7D"/>
            </w:placeholder>
            <w:text/>
          </w:sdtPr>
          <w:sdtEndPr/>
          <w:sdtContent>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sdtContent>
        </w:sdt>
        <w:sdt>
          <w:sdtPr>
            <w:rPr>
              <w:rFonts w:asciiTheme="minorEastAsia" w:eastAsiaTheme="minorEastAsia" w:hAnsiTheme="minorEastAsia"/>
              <w:color w:val="000000" w:themeColor="text1"/>
              <w:szCs w:val="21"/>
            </w:rPr>
            <w:alias w:val="整数"/>
            <w:tag w:val="整数"/>
            <w:id w:val="503242791"/>
            <w:lock w:val="sdtLocked"/>
            <w:placeholder>
              <w:docPart w:val="10448D8CF9F94132B39077053001983F"/>
            </w:placeholder>
            <w:text/>
          </w:sdtPr>
          <w:sdtEndPr/>
          <w:sdtContent>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sdtContent>
        </w:sdt>
        <w:sdt>
          <w:sdtPr>
            <w:rPr>
              <w:rFonts w:asciiTheme="minorEastAsia" w:eastAsiaTheme="minorEastAsia" w:hAnsiTheme="minorEastAsia"/>
              <w:color w:val="000000" w:themeColor="text1"/>
              <w:szCs w:val="21"/>
            </w:rPr>
            <w:alias w:val="整数"/>
            <w:tag w:val="整数"/>
            <w:id w:val="-1559784300"/>
            <w:lock w:val="sdtLocked"/>
            <w:placeholder>
              <w:docPart w:val="82D92F5CACAD4F5CA04C878BB7899206"/>
            </w:placeholder>
            <w:text/>
          </w:sdtPr>
          <w:sdtEndPr/>
          <w:sdtContent>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sdtContent>
        </w:sdt>
        <w:sdt>
          <w:sdtPr>
            <w:rPr>
              <w:rFonts w:asciiTheme="minorEastAsia" w:eastAsiaTheme="minorEastAsia" w:hAnsiTheme="minorEastAsia"/>
              <w:color w:val="000000" w:themeColor="text1"/>
              <w:szCs w:val="21"/>
            </w:rPr>
            <w:alias w:val="百分比"/>
            <w:tag w:val="百分比"/>
            <w:id w:val="1294637421"/>
            <w:lock w:val="sdtLocked"/>
            <w:placeholder>
              <w:docPart w:val="2853817B6B5C41F9BC730C5D8A733073"/>
            </w:placeholder>
            <w:text/>
          </w:sdtPr>
          <w:sdtEndPr/>
          <w:sdtContent>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sdtContent>
        </w:sdt>
        <w:sdt>
          <w:sdtPr>
            <w:rPr>
              <w:rFonts w:asciiTheme="minorEastAsia" w:eastAsiaTheme="minorEastAsia" w:hAnsiTheme="minorEastAsia"/>
              <w:color w:val="000000" w:themeColor="text1"/>
              <w:szCs w:val="21"/>
            </w:rPr>
            <w:alias w:val="整数"/>
            <w:tag w:val="整数"/>
            <w:id w:val="1368949913"/>
            <w:lock w:val="sdtLocked"/>
            <w:placeholder>
              <w:docPart w:val="2ADD3DA2BB5F4577905BFC109CAD13F7"/>
            </w:placeholder>
            <w:text/>
          </w:sdtPr>
          <w:sdtEndPr/>
          <w:sdtContent>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sdtContent>
        </w:sdt>
        <w:sdt>
          <w:sdtPr>
            <w:rPr>
              <w:rFonts w:asciiTheme="minorEastAsia" w:eastAsiaTheme="minorEastAsia" w:hAnsiTheme="minorEastAsia"/>
              <w:color w:val="000000" w:themeColor="text1"/>
              <w:szCs w:val="21"/>
            </w:rPr>
            <w:alias w:val="整数"/>
            <w:tag w:val="整数"/>
            <w:id w:val="1369177595"/>
            <w:lock w:val="sdtLocked"/>
            <w:placeholder>
              <w:docPart w:val="D7BC9D8BA5DB49C0AB943910C0558169"/>
            </w:placeholder>
            <w:text/>
          </w:sdtPr>
          <w:sdtEndPr/>
          <w:sdtContent>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sdtContent>
        </w:sdt>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sdt>
            <w:sdtPr>
              <w:rPr>
                <w:rFonts w:asciiTheme="minorEastAsia" w:eastAsiaTheme="minorEastAsia" w:hAnsiTheme="minorEastAsia"/>
                <w:color w:val="000000" w:themeColor="text1"/>
                <w:szCs w:val="21"/>
              </w:rPr>
              <w:id w:val="394863555"/>
              <w:lock w:val="sdtLocked"/>
              <w:placeholder>
                <w:docPart w:val="339CC08C11AB40DFA185CA0C65D36019"/>
              </w:placeholder>
            </w:sdtPr>
            <w:sdtEndPr/>
            <w:sdtContent>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placeholder>
          <w:docPart w:val="27921FE33BAE468F94A33FA5B382C44C"/>
        </w:placeholder>
      </w:sdtPr>
      <w:sdtEndPr>
        <w:rPr>
          <w:rFonts w:asciiTheme="minorEastAsia" w:eastAsiaTheme="minorEastAsia" w:hAnsiTheme="minorEastAsia" w:hint="default"/>
          <w:szCs w:val="24"/>
          <w:highlight w:val="yellow"/>
        </w:rPr>
      </w:sdtEndPr>
      <w:sdtContent>
        <w:p w:rsidR="00FA153A" w:rsidRPr="00B82FEA" w:rsidRDefault="00FA153A" w:rsidP="00183509">
          <w:pPr>
            <w:ind w:right="420"/>
            <w:rPr>
              <w:strike/>
              <w:color w:val="000000" w:themeColor="text1"/>
              <w:highlight w:val="yellow"/>
            </w:rPr>
          </w:pPr>
        </w:p>
        <w:p w:rsidR="00183509" w:rsidRPr="00B82FEA" w:rsidRDefault="00663FF3" w:rsidP="00FA153A">
          <w:pPr>
            <w:pStyle w:val="2"/>
            <w:rPr>
              <w:rStyle w:val="2Char"/>
              <w:b/>
              <w:bCs/>
              <w:strike/>
              <w:highlight w:val="yellow"/>
            </w:rPr>
          </w:pPr>
          <w:r w:rsidRPr="00B82FEA">
            <w:rPr>
              <w:rStyle w:val="2Char"/>
              <w:rFonts w:hint="eastAsia"/>
              <w:b/>
              <w:bCs/>
              <w:strike/>
              <w:highlight w:val="yellow"/>
            </w:rPr>
            <w:t>二</w:t>
          </w:r>
          <w:r w:rsidRPr="00B82FEA">
            <w:rPr>
              <w:rStyle w:val="2Char"/>
              <w:b/>
              <w:bCs/>
              <w:strike/>
              <w:highlight w:val="yellow"/>
            </w:rPr>
            <w:t>、</w:t>
          </w:r>
          <w:r w:rsidRPr="00B82FEA">
            <w:rPr>
              <w:rStyle w:val="2Char"/>
              <w:rFonts w:hint="eastAsia"/>
              <w:b/>
              <w:bCs/>
              <w:strike/>
              <w:highlight w:val="yellow"/>
            </w:rPr>
            <w:t>优先股</w:t>
          </w:r>
          <w:r w:rsidR="007B6C9C" w:rsidRPr="00B82FEA">
            <w:rPr>
              <w:rStyle w:val="2Char"/>
              <w:rFonts w:hint="eastAsia"/>
              <w:b/>
              <w:bCs/>
              <w:strike/>
              <w:highlight w:val="yellow"/>
            </w:rPr>
            <w:t>股本</w:t>
          </w:r>
          <w:r w:rsidRPr="00B82FEA">
            <w:rPr>
              <w:rStyle w:val="2Char"/>
              <w:b/>
              <w:bCs/>
              <w:strike/>
              <w:highlight w:val="yellow"/>
            </w:rPr>
            <w:t>基本情况</w:t>
          </w:r>
        </w:p>
        <w:p w:rsidR="0051230A" w:rsidRPr="00B82FEA" w:rsidRDefault="0051230A" w:rsidP="0051230A">
          <w:pPr>
            <w:rPr>
              <w:strike/>
              <w:highlight w:val="yellow"/>
            </w:rPr>
          </w:pP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B82FEA" w:rsidTr="00DA15E9">
            <w:tc>
              <w:tcPr>
                <w:tcW w:w="2410" w:type="dxa"/>
              </w:tcPr>
              <w:p w:rsidR="00415D57" w:rsidRPr="00B82FEA" w:rsidRDefault="00415D57" w:rsidP="00415D57">
                <w:pPr>
                  <w:ind w:right="420"/>
                  <w:jc w:val="center"/>
                  <w:rPr>
                    <w:b/>
                    <w:strike/>
                    <w:color w:val="000000" w:themeColor="text1"/>
                    <w:highlight w:val="yellow"/>
                  </w:rPr>
                </w:pPr>
                <w:r w:rsidRPr="00B82FEA">
                  <w:rPr>
                    <w:rFonts w:hint="eastAsia"/>
                    <w:b/>
                    <w:strike/>
                    <w:color w:val="000000" w:themeColor="text1"/>
                    <w:highlight w:val="yellow"/>
                  </w:rPr>
                  <w:t>项目</w:t>
                </w:r>
              </w:p>
            </w:tc>
            <w:tc>
              <w:tcPr>
                <w:tcW w:w="2126" w:type="dxa"/>
              </w:tcPr>
              <w:p w:rsidR="00415D57" w:rsidRPr="00B82FEA" w:rsidRDefault="00DA065C" w:rsidP="00DA065C">
                <w:pPr>
                  <w:ind w:right="420"/>
                  <w:jc w:val="center"/>
                  <w:rPr>
                    <w:b/>
                    <w:strike/>
                    <w:color w:val="000000" w:themeColor="text1"/>
                    <w:highlight w:val="yellow"/>
                  </w:rPr>
                </w:pPr>
                <w:r w:rsidRPr="00B82FEA">
                  <w:rPr>
                    <w:rFonts w:hint="eastAsia"/>
                    <w:b/>
                    <w:strike/>
                    <w:color w:val="000000" w:themeColor="text1"/>
                    <w:highlight w:val="yellow"/>
                  </w:rPr>
                  <w:t xml:space="preserve"> </w:t>
                </w:r>
                <w:r w:rsidR="00857E2E" w:rsidRPr="00B82FEA">
                  <w:rPr>
                    <w:rFonts w:hint="eastAsia"/>
                    <w:b/>
                    <w:strike/>
                    <w:color w:val="000000" w:themeColor="text1"/>
                    <w:highlight w:val="yellow"/>
                  </w:rPr>
                  <w:t>期初股份</w:t>
                </w:r>
                <w:r w:rsidR="00DA15E9" w:rsidRPr="00B82FEA">
                  <w:rPr>
                    <w:rFonts w:hint="eastAsia"/>
                    <w:b/>
                    <w:strike/>
                    <w:color w:val="000000" w:themeColor="text1"/>
                    <w:highlight w:val="yellow"/>
                  </w:rPr>
                  <w:t>数量</w:t>
                </w:r>
              </w:p>
            </w:tc>
            <w:tc>
              <w:tcPr>
                <w:tcW w:w="1843" w:type="dxa"/>
              </w:tcPr>
              <w:p w:rsidR="00415D57" w:rsidRPr="00B82FEA" w:rsidRDefault="00DA065C" w:rsidP="00DA065C">
                <w:pPr>
                  <w:ind w:right="420"/>
                  <w:jc w:val="center"/>
                  <w:rPr>
                    <w:b/>
                    <w:strike/>
                    <w:color w:val="000000" w:themeColor="text1"/>
                    <w:highlight w:val="yellow"/>
                  </w:rPr>
                </w:pPr>
                <w:r w:rsidRPr="00B82FEA">
                  <w:rPr>
                    <w:rFonts w:hint="eastAsia"/>
                    <w:b/>
                    <w:strike/>
                    <w:color w:val="000000" w:themeColor="text1"/>
                    <w:highlight w:val="yellow"/>
                  </w:rPr>
                  <w:t xml:space="preserve">  </w:t>
                </w:r>
                <w:r w:rsidR="00415D57" w:rsidRPr="00B82FEA">
                  <w:rPr>
                    <w:rFonts w:hint="eastAsia"/>
                    <w:b/>
                    <w:strike/>
                    <w:color w:val="000000" w:themeColor="text1"/>
                    <w:highlight w:val="yellow"/>
                  </w:rPr>
                  <w:t>数量变动</w:t>
                </w:r>
              </w:p>
            </w:tc>
            <w:tc>
              <w:tcPr>
                <w:tcW w:w="1985" w:type="dxa"/>
              </w:tcPr>
              <w:p w:rsidR="00415D57" w:rsidRPr="00B82FEA" w:rsidRDefault="00415D57" w:rsidP="00DA065C">
                <w:pPr>
                  <w:ind w:right="420"/>
                  <w:jc w:val="center"/>
                  <w:rPr>
                    <w:b/>
                    <w:strike/>
                    <w:color w:val="000000" w:themeColor="text1"/>
                    <w:highlight w:val="yellow"/>
                  </w:rPr>
                </w:pPr>
                <w:r w:rsidRPr="00B82FEA">
                  <w:rPr>
                    <w:rFonts w:hint="eastAsia"/>
                    <w:b/>
                    <w:strike/>
                    <w:color w:val="000000" w:themeColor="text1"/>
                    <w:highlight w:val="yellow"/>
                  </w:rPr>
                  <w:t>期末</w:t>
                </w:r>
                <w:r w:rsidR="00857E2E" w:rsidRPr="00B82FEA">
                  <w:rPr>
                    <w:b/>
                    <w:strike/>
                    <w:color w:val="000000" w:themeColor="text1"/>
                    <w:highlight w:val="yellow"/>
                  </w:rPr>
                  <w:t>股份</w:t>
                </w:r>
                <w:r w:rsidR="00DA15E9" w:rsidRPr="00B82FEA">
                  <w:rPr>
                    <w:rFonts w:hint="eastAsia"/>
                    <w:b/>
                    <w:strike/>
                    <w:color w:val="000000" w:themeColor="text1"/>
                    <w:highlight w:val="yellow"/>
                  </w:rPr>
                  <w:t>数量</w:t>
                </w:r>
              </w:p>
            </w:tc>
          </w:tr>
          <w:tr w:rsidR="001B6047" w:rsidRPr="00B82FEA" w:rsidTr="00DA15E9">
            <w:tc>
              <w:tcPr>
                <w:tcW w:w="2410" w:type="dxa"/>
              </w:tcPr>
              <w:p w:rsidR="00415D57" w:rsidRPr="00B82FEA" w:rsidRDefault="00415D57" w:rsidP="00DA15E9">
                <w:pPr>
                  <w:ind w:right="420"/>
                  <w:rPr>
                    <w:strike/>
                    <w:color w:val="000000" w:themeColor="text1"/>
                    <w:highlight w:val="yellow"/>
                  </w:rPr>
                </w:pPr>
                <w:r w:rsidRPr="00B82FEA">
                  <w:rPr>
                    <w:rFonts w:hint="eastAsia"/>
                    <w:strike/>
                    <w:color w:val="000000" w:themeColor="text1"/>
                    <w:highlight w:val="yellow"/>
                  </w:rPr>
                  <w:t>计入权益的</w:t>
                </w:r>
                <w:r w:rsidRPr="00B82FEA">
                  <w:rPr>
                    <w:strike/>
                    <w:color w:val="000000" w:themeColor="text1"/>
                    <w:highlight w:val="yellow"/>
                  </w:rPr>
                  <w:t>优先股</w:t>
                </w:r>
              </w:p>
            </w:tc>
            <w:sdt>
              <w:sdtPr>
                <w:rPr>
                  <w:rFonts w:asciiTheme="minorEastAsia" w:eastAsiaTheme="minorEastAsia" w:hAnsiTheme="minorEastAsia"/>
                  <w:strike/>
                  <w:color w:val="000000" w:themeColor="text1"/>
                  <w:szCs w:val="24"/>
                  <w:highlight w:val="yellow"/>
                </w:rPr>
                <w:id w:val="-1203017673"/>
                <w:lock w:val="sdtLocked"/>
                <w:placeholder>
                  <w:docPart w:val="0AF062331C54482BA8FF88874516FE1E"/>
                </w:placeholder>
                <w:dataBinding w:prefixMappings="xmlns:ns0='http://wwww.hallomagic.com/xbrl/consistency' xmlns:ns1='consistency' " w:xpath="/ns0:xbrlConsistency[1]/ns1:ccConsistency[1]/ns1:ccSign_JiRuQuanYiDeYouXianGuShuLiangneeq_duration_T-1[1]" w:storeItemID="{F4D0B5B3-0ED3-42BC-86D1-6C8AD37804FE}"/>
                <w:text/>
              </w:sdtPr>
              <w:sdtEndPr/>
              <w:sdtContent>
                <w:tc>
                  <w:tcPr>
                    <w:tcW w:w="2126" w:type="dxa"/>
                  </w:tcPr>
                  <w:p w:rsidR="00415D57" w:rsidRPr="00B82FEA" w:rsidRDefault="00265409" w:rsidP="00A75E2A">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szCs w:val="24"/>
                        <w:highlight w:val="yellow"/>
                      </w:rPr>
                      <w:t>-</w:t>
                    </w:r>
                  </w:p>
                </w:tc>
              </w:sdtContent>
            </w:sdt>
            <w:sdt>
              <w:sdtPr>
                <w:rPr>
                  <w:rFonts w:asciiTheme="minorEastAsia" w:eastAsiaTheme="minorEastAsia" w:hAnsiTheme="minorEastAsia"/>
                  <w:strike/>
                  <w:color w:val="000000" w:themeColor="text1"/>
                  <w:szCs w:val="24"/>
                  <w:highlight w:val="yellow"/>
                </w:rPr>
                <w:id w:val="-1000280063"/>
                <w:lock w:val="sdtLocked"/>
                <w:placeholder>
                  <w:docPart w:val="2DE67B285E004E05A6255A7C8F4841C6"/>
                </w:placeholder>
                <w:showingPlcHdr/>
                <w:text/>
              </w:sdtPr>
              <w:sdtEndPr/>
              <w:sdtContent>
                <w:tc>
                  <w:tcPr>
                    <w:tcW w:w="1843" w:type="dxa"/>
                  </w:tcPr>
                  <w:p w:rsidR="00415D57" w:rsidRPr="00B82FEA" w:rsidRDefault="00343560" w:rsidP="00A75E2A">
                    <w:pPr>
                      <w:ind w:right="420"/>
                      <w:jc w:val="right"/>
                      <w:rPr>
                        <w:strike/>
                        <w:color w:val="000000" w:themeColor="text1"/>
                        <w:highlight w:val="yellow"/>
                      </w:rPr>
                    </w:pPr>
                    <w:r w:rsidRPr="00B82FEA">
                      <w:rPr>
                        <w:rStyle w:val="placeholder1Char"/>
                        <w:rFonts w:hint="eastAsia"/>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1058199179"/>
                <w:lock w:val="sdtLocked"/>
                <w:placeholder>
                  <w:docPart w:val="718E9289065042968E8B5E596F80E7F7"/>
                </w:placeholder>
                <w:dataBinding w:prefixMappings="xmlns:ns0='http://wwww.hallomagic.com/xbrl/consistency' xmlns:ns1='consistency' " w:xpath="/ns0:xbrlConsistency[1]/ns1:ccConsistency[1]/ns1:ccSign_JiRuQuanYiDeYouXianGuShuLiangneeq_duration_T[1]" w:storeItemID="{F4D0B5B3-0ED3-42BC-86D1-6C8AD37804FE}"/>
                <w:text/>
              </w:sdtPr>
              <w:sdtEndPr/>
              <w:sdtContent>
                <w:tc>
                  <w:tcPr>
                    <w:tcW w:w="1985" w:type="dxa"/>
                  </w:tcPr>
                  <w:p w:rsidR="00415D57" w:rsidRPr="00B82FEA" w:rsidRDefault="00265409" w:rsidP="00810EA8">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kern w:val="0"/>
                        <w:szCs w:val="24"/>
                        <w:highlight w:val="yellow"/>
                        <w:shd w:val="clear" w:color="auto" w:fill="FFFF00"/>
                      </w:rPr>
                      <w:t>-</w:t>
                    </w:r>
                  </w:p>
                </w:tc>
              </w:sdtContent>
            </w:sdt>
          </w:tr>
          <w:tr w:rsidR="00343560" w:rsidRPr="00B82FEA" w:rsidTr="00DA15E9">
            <w:tc>
              <w:tcPr>
                <w:tcW w:w="2410" w:type="dxa"/>
              </w:tcPr>
              <w:p w:rsidR="00343560" w:rsidRPr="00B82FEA" w:rsidRDefault="00343560" w:rsidP="00343560">
                <w:pPr>
                  <w:ind w:right="420"/>
                  <w:rPr>
                    <w:strike/>
                    <w:color w:val="000000" w:themeColor="text1"/>
                    <w:highlight w:val="yellow"/>
                  </w:rPr>
                </w:pPr>
                <w:r w:rsidRPr="00B82FEA">
                  <w:rPr>
                    <w:rFonts w:hint="eastAsia"/>
                    <w:strike/>
                    <w:color w:val="000000" w:themeColor="text1"/>
                    <w:highlight w:val="yellow"/>
                  </w:rPr>
                  <w:t>计入</w:t>
                </w:r>
                <w:r w:rsidRPr="00B82FEA">
                  <w:rPr>
                    <w:strike/>
                    <w:color w:val="000000" w:themeColor="text1"/>
                    <w:highlight w:val="yellow"/>
                  </w:rPr>
                  <w:t>负债的优先股</w:t>
                </w:r>
              </w:p>
            </w:tc>
            <w:sdt>
              <w:sdtPr>
                <w:rPr>
                  <w:rFonts w:asciiTheme="minorEastAsia" w:eastAsiaTheme="minorEastAsia" w:hAnsiTheme="minorEastAsia"/>
                  <w:strike/>
                  <w:color w:val="000000" w:themeColor="text1"/>
                  <w:szCs w:val="24"/>
                  <w:highlight w:val="yellow"/>
                </w:rPr>
                <w:id w:val="536245632"/>
                <w:lock w:val="sdtLocked"/>
                <w:placeholder>
                  <w:docPart w:val="13FB9A23DE064E14B3CD412BD83FB5C4"/>
                </w:placeholder>
                <w:dataBinding w:prefixMappings="xmlns:ns0='http://wwww.hallomagic.com/xbrl/consistency' xmlns:ns1='consistency' " w:xpath="/ns0:xbrlConsistency[1]/ns1:ccConsistency[1]/ns1:ccSign_JiRuFuZhaiDeYouXianGuShuLiangneeq_duration_T-1[1]" w:storeItemID="{F4D0B5B3-0ED3-42BC-86D1-6C8AD37804FE}"/>
                <w:text/>
              </w:sdtPr>
              <w:sdtEndPr/>
              <w:sdtContent>
                <w:tc>
                  <w:tcPr>
                    <w:tcW w:w="2126" w:type="dxa"/>
                  </w:tcPr>
                  <w:p w:rsidR="00343560" w:rsidRPr="00B82FEA" w:rsidRDefault="00265409" w:rsidP="00A75E2A">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szCs w:val="24"/>
                        <w:highlight w:val="yellow"/>
                      </w:rPr>
                      <w:t>-</w:t>
                    </w:r>
                  </w:p>
                </w:tc>
              </w:sdtContent>
            </w:sdt>
            <w:sdt>
              <w:sdtPr>
                <w:rPr>
                  <w:rFonts w:asciiTheme="minorEastAsia" w:eastAsiaTheme="minorEastAsia" w:hAnsiTheme="minorEastAsia"/>
                  <w:strike/>
                  <w:color w:val="000000" w:themeColor="text1"/>
                  <w:szCs w:val="24"/>
                  <w:highlight w:val="yellow"/>
                </w:rPr>
                <w:id w:val="282008965"/>
                <w:lock w:val="sdtLocked"/>
                <w:placeholder>
                  <w:docPart w:val="090749EF3D9C41AE80ABCCEB6ACEF9CF"/>
                </w:placeholder>
                <w:showingPlcHdr/>
                <w:text/>
              </w:sdtPr>
              <w:sdtEndPr/>
              <w:sdtContent>
                <w:tc>
                  <w:tcPr>
                    <w:tcW w:w="1843" w:type="dxa"/>
                  </w:tcPr>
                  <w:p w:rsidR="00343560" w:rsidRPr="00B82FEA" w:rsidRDefault="00343560" w:rsidP="00A75E2A">
                    <w:pPr>
                      <w:ind w:right="420"/>
                      <w:jc w:val="right"/>
                      <w:rPr>
                        <w:strike/>
                        <w:color w:val="000000" w:themeColor="text1"/>
                        <w:highlight w:val="yellow"/>
                      </w:rPr>
                    </w:pPr>
                    <w:r w:rsidRPr="00B82FEA">
                      <w:rPr>
                        <w:rStyle w:val="placeholder1Char"/>
                        <w:rFonts w:hint="eastAsia"/>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792285407"/>
                <w:lock w:val="sdtLocked"/>
                <w:placeholder>
                  <w:docPart w:val="EB3EF0493B8D402AA8D239D030A345A9"/>
                </w:placeholder>
                <w:dataBinding w:prefixMappings="xmlns:ns0='http://wwww.hallomagic.com/xbrl/consistency' xmlns:ns1='consistency' " w:xpath="/ns0:xbrlConsistency[1]/ns1:ccConsistency[1]/ns1:ccSign_JiRuFuZhaiDeYouXianGuShuLiangneeq_duration_T[1]" w:storeItemID="{F4D0B5B3-0ED3-42BC-86D1-6C8AD37804FE}"/>
                <w:text/>
              </w:sdtPr>
              <w:sdtEndPr/>
              <w:sdtContent>
                <w:tc>
                  <w:tcPr>
                    <w:tcW w:w="1985" w:type="dxa"/>
                  </w:tcPr>
                  <w:p w:rsidR="00343560" w:rsidRPr="00B82FEA" w:rsidRDefault="00265409" w:rsidP="00810EA8">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kern w:val="0"/>
                        <w:szCs w:val="24"/>
                        <w:highlight w:val="yellow"/>
                        <w:shd w:val="clear" w:color="auto" w:fill="FFFF00"/>
                      </w:rPr>
                      <w:t>-</w:t>
                    </w:r>
                  </w:p>
                </w:tc>
              </w:sdtContent>
            </w:sdt>
          </w:tr>
          <w:tr w:rsidR="00343560" w:rsidRPr="00B82FEA" w:rsidTr="00DA15E9">
            <w:tc>
              <w:tcPr>
                <w:tcW w:w="2410" w:type="dxa"/>
              </w:tcPr>
              <w:p w:rsidR="00343560" w:rsidRPr="00B82FEA" w:rsidRDefault="00343560" w:rsidP="00343560">
                <w:pPr>
                  <w:ind w:right="420"/>
                  <w:jc w:val="center"/>
                  <w:rPr>
                    <w:b/>
                    <w:strike/>
                    <w:color w:val="000000" w:themeColor="text1"/>
                    <w:highlight w:val="yellow"/>
                  </w:rPr>
                </w:pPr>
                <w:r w:rsidRPr="00B82FEA">
                  <w:rPr>
                    <w:rFonts w:hint="eastAsia"/>
                    <w:b/>
                    <w:strike/>
                    <w:color w:val="000000" w:themeColor="text1"/>
                    <w:highlight w:val="yellow"/>
                  </w:rPr>
                  <w:t>优先股总计</w:t>
                </w:r>
              </w:p>
            </w:tc>
            <w:sdt>
              <w:sdtPr>
                <w:rPr>
                  <w:rFonts w:asciiTheme="minorEastAsia" w:eastAsiaTheme="minorEastAsia" w:hAnsiTheme="minorEastAsia"/>
                  <w:strike/>
                  <w:color w:val="000000" w:themeColor="text1"/>
                  <w:szCs w:val="24"/>
                  <w:highlight w:val="yellow"/>
                </w:rPr>
                <w:id w:val="-1679800833"/>
                <w:lock w:val="sdtLocked"/>
                <w:placeholder>
                  <w:docPart w:val="9CEE20411EB843EDA4A1B953B0E42E26"/>
                </w:placeholder>
                <w:showingPlcHdr/>
                <w:text/>
              </w:sdtPr>
              <w:sdtEndPr/>
              <w:sdtContent>
                <w:tc>
                  <w:tcPr>
                    <w:tcW w:w="2126" w:type="dxa"/>
                  </w:tcPr>
                  <w:p w:rsidR="00343560" w:rsidRPr="00B82FEA" w:rsidRDefault="00343560" w:rsidP="00A75E2A">
                    <w:pPr>
                      <w:ind w:right="420"/>
                      <w:jc w:val="right"/>
                      <w:rPr>
                        <w:strike/>
                        <w:color w:val="000000" w:themeColor="text1"/>
                        <w:highlight w:val="yellow"/>
                      </w:rPr>
                    </w:pPr>
                    <w:r w:rsidRPr="00B82FEA">
                      <w:rPr>
                        <w:rStyle w:val="placeholder1Char"/>
                        <w:rFonts w:hint="eastAsia"/>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1602567659"/>
                <w:lock w:val="sdtLocked"/>
                <w:placeholder>
                  <w:docPart w:val="E9AA3CDCA0FA4FD0A7D2F01765D252F8"/>
                </w:placeholder>
                <w:showingPlcHdr/>
                <w:text/>
              </w:sdtPr>
              <w:sdtEndPr/>
              <w:sdtContent>
                <w:tc>
                  <w:tcPr>
                    <w:tcW w:w="1843" w:type="dxa"/>
                  </w:tcPr>
                  <w:p w:rsidR="00343560" w:rsidRPr="00B82FEA" w:rsidRDefault="00343560" w:rsidP="00A75E2A">
                    <w:pPr>
                      <w:ind w:right="420"/>
                      <w:jc w:val="right"/>
                      <w:rPr>
                        <w:strike/>
                        <w:color w:val="000000" w:themeColor="text1"/>
                        <w:highlight w:val="yellow"/>
                      </w:rPr>
                    </w:pPr>
                    <w:r w:rsidRPr="00B82FEA">
                      <w:rPr>
                        <w:rStyle w:val="placeholder1Char"/>
                        <w:rFonts w:hint="eastAsia"/>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317307041"/>
                <w:lock w:val="sdtLocked"/>
                <w:placeholder>
                  <w:docPart w:val="89EF942F2CA5404C87C2BF8A7C9C3F9C"/>
                </w:placeholder>
                <w:showingPlcHdr/>
                <w:text/>
              </w:sdtPr>
              <w:sdtEndPr/>
              <w:sdtContent>
                <w:tc>
                  <w:tcPr>
                    <w:tcW w:w="1985" w:type="dxa"/>
                  </w:tcPr>
                  <w:p w:rsidR="00343560" w:rsidRPr="00B82FEA" w:rsidRDefault="00343560" w:rsidP="00810EA8">
                    <w:pPr>
                      <w:ind w:right="420"/>
                      <w:jc w:val="right"/>
                      <w:rPr>
                        <w:color w:val="000000" w:themeColor="text1"/>
                        <w:highlight w:val="yellow"/>
                      </w:rPr>
                    </w:pPr>
                    <w:r w:rsidRPr="00B82FEA">
                      <w:rPr>
                        <w:rStyle w:val="placeholder1Char"/>
                        <w:rFonts w:hint="eastAsia"/>
                        <w:strike/>
                        <w:highlight w:val="yellow"/>
                      </w:rPr>
                      <w:t>__________</w:t>
                    </w:r>
                  </w:p>
                </w:tc>
              </w:sdtContent>
            </w:sdt>
          </w:tr>
        </w:tbl>
      </w:sdtContent>
    </w:sdt>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sdt>
          <w:sdtPr>
            <w:rPr>
              <w:rFonts w:asciiTheme="minorEastAsia" w:eastAsiaTheme="minorEastAsia" w:hAnsiTheme="minorEastAsia"/>
              <w:szCs w:val="21"/>
            </w:rPr>
            <w:id w:val="-1284114248"/>
            <w:lock w:val="sdtLocked"/>
            <w:placeholder>
              <w:docPart w:val="3BAE7A0523BE4031854C9AC1613459EE"/>
            </w:placeholder>
          </w:sdtPr>
          <w:sdtEndPr/>
          <w:sdtContent>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t>报告期内，控股股东及实际控制人为赵学伟和王宏，未发生变更。控股股东及实际控制人直接或间接持有的股份不存在质押或其他争议事项。</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sdt>
          <w:sdtPr>
            <w:rPr>
              <w:rFonts w:asciiTheme="minorEastAsia" w:eastAsiaTheme="minorEastAsia" w:hAnsiTheme="minorEastAsia"/>
              <w:szCs w:val="21"/>
            </w:rPr>
            <w:id w:val="1657331612"/>
            <w:lock w:val="sdtLocked"/>
            <w:placeholder>
              <w:docPart w:val="00D4EC7AF0D940A1B0AD66D969F924C7"/>
            </w:placeholder>
          </w:sdtPr>
          <w:sdtEndPr/>
          <w:sdtContent>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sdtContent>
        </w:sdt>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754169807"/>
              <w:lock w:val="sdtLocked"/>
              <w:placeholder>
                <w:docPart w:val="7EB7AF4559534DEAB30142489EB5FAD1"/>
              </w:placeholder>
            </w:sdtPr>
            <w:sdtEndPr/>
            <w:sdtContent>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3"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3"/>
    </w:p>
    <w:sdt>
      <w:sdtPr>
        <w:rPr>
          <w:rFonts w:asciiTheme="minorEastAsia" w:eastAsiaTheme="minorEastAsia" w:hAnsiTheme="minorEastAsia" w:hint="eastAsia"/>
          <w:b/>
          <w:color w:val="000000" w:themeColor="text1"/>
          <w:szCs w:val="21"/>
        </w:rPr>
        <w:id w:val="119114465"/>
        <w:placeholder>
          <w:docPart w:val="27921FE33BAE468F94A33FA5B382C44C"/>
        </w:placeholder>
      </w:sdtPr>
      <w:sdtEndPr>
        <w:rPr>
          <w:rFonts w:hint="default"/>
          <w:b w:val="0"/>
        </w:rPr>
      </w:sdtEndPr>
      <w:sdtContent>
        <w:p w:rsidR="009C7CB8" w:rsidRPr="003F2D61" w:rsidRDefault="009C7CB8" w:rsidP="00DA03BC">
          <w:pPr>
            <w:tabs>
              <w:tab w:val="left" w:pos="5140"/>
            </w:tabs>
            <w:rPr>
              <w:rFonts w:asciiTheme="minorEastAsia" w:eastAsiaTheme="minorEastAsia" w:hAnsiTheme="minorEastAsia"/>
              <w:b/>
              <w:color w:val="000000" w:themeColor="text1"/>
              <w:szCs w:val="21"/>
            </w:rPr>
          </w:pPr>
        </w:p>
        <w:p w:rsidR="00DA03BC" w:rsidRPr="003F2D61" w:rsidRDefault="00DA03BC" w:rsidP="009C7CB8">
          <w:pPr>
            <w:pStyle w:val="2"/>
          </w:pPr>
          <w:r w:rsidRPr="003F2D61">
            <w:rPr>
              <w:rFonts w:hint="eastAsia"/>
            </w:rPr>
            <w:t>一</w:t>
          </w:r>
          <w:r w:rsidRPr="003F2D61">
            <w:t>、</w:t>
          </w:r>
          <w:r w:rsidR="004F0857" w:rsidRPr="003F2D61">
            <w:rPr>
              <w:rFonts w:hint="eastAsia"/>
            </w:rPr>
            <w:t>挂牌以来</w:t>
          </w:r>
          <w:r w:rsidRPr="003F2D61">
            <w:rPr>
              <w:rFonts w:hint="eastAsia"/>
            </w:rPr>
            <w:t>普通股股票发行</w:t>
          </w:r>
          <w:r w:rsidRPr="003F2D61">
            <w:t>情况</w:t>
          </w:r>
          <w:r w:rsidR="006104BB" w:rsidRPr="003F2D61">
            <w:rPr>
              <w:rFonts w:hint="eastAsia"/>
            </w:rPr>
            <w:t>（</w:t>
          </w:r>
          <w:r w:rsidR="006104BB" w:rsidRPr="003F2D61">
            <w:t>如有）</w:t>
          </w:r>
          <w:r w:rsidR="009C7CB8" w:rsidRPr="003F2D61">
            <w:rPr>
              <w:rFonts w:hint="eastAsia"/>
            </w:rPr>
            <w:t xml:space="preserve">                     </w:t>
          </w:r>
          <w:r w:rsidR="009C7CB8" w:rsidRPr="003F2D61">
            <w:t xml:space="preserve">  </w:t>
          </w:r>
          <w:r w:rsidR="002432FF" w:rsidRPr="003F2D61">
            <w:rPr>
              <w:rFonts w:hint="eastAsia"/>
            </w:rPr>
            <w:t>单位</w:t>
          </w:r>
          <w:r w:rsidR="002432FF" w:rsidRPr="003F2D61">
            <w:t>：元或</w:t>
          </w:r>
          <w:r w:rsidR="002432FF" w:rsidRPr="003F2D61">
            <w:rPr>
              <w:rFonts w:hint="eastAsia"/>
            </w:rPr>
            <w:t>股</w:t>
          </w:r>
        </w:p>
        <w:tbl>
          <w:tblPr>
            <w:tblStyle w:val="a6"/>
            <w:tblW w:w="1027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05"/>
            <w:gridCol w:w="567"/>
            <w:gridCol w:w="851"/>
            <w:gridCol w:w="992"/>
            <w:gridCol w:w="1417"/>
            <w:gridCol w:w="709"/>
            <w:gridCol w:w="567"/>
            <w:gridCol w:w="709"/>
            <w:gridCol w:w="709"/>
            <w:gridCol w:w="850"/>
            <w:gridCol w:w="992"/>
            <w:gridCol w:w="709"/>
          </w:tblGrid>
          <w:tr w:rsidR="008523B4" w:rsidRPr="003F2D61" w:rsidTr="00321132">
            <w:trPr>
              <w:jc w:val="center"/>
            </w:trPr>
            <w:tc>
              <w:tcPr>
                <w:tcW w:w="1205"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w:t>
                </w:r>
                <w:r w:rsidRPr="003F2D61">
                  <w:rPr>
                    <w:rFonts w:asciiTheme="minorEastAsia" w:eastAsiaTheme="minorEastAsia" w:hAnsiTheme="minorEastAsia"/>
                    <w:b/>
                    <w:color w:val="000000" w:themeColor="text1"/>
                    <w:szCs w:val="21"/>
                  </w:rPr>
                  <w:t>方案公告时间</w:t>
                </w:r>
              </w:p>
            </w:tc>
            <w:tc>
              <w:tcPr>
                <w:tcW w:w="567" w:type="dxa"/>
              </w:tcPr>
              <w:p w:rsidR="0044727E" w:rsidRPr="003F2D61" w:rsidRDefault="0044727E" w:rsidP="00687ECA">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新增股票</w:t>
                </w:r>
                <w:r w:rsidRPr="003F2D61">
                  <w:rPr>
                    <w:rFonts w:asciiTheme="minorEastAsia" w:eastAsiaTheme="minorEastAsia" w:hAnsiTheme="minorEastAsia"/>
                    <w:b/>
                    <w:color w:val="000000" w:themeColor="text1"/>
                    <w:szCs w:val="21"/>
                  </w:rPr>
                  <w:t>挂牌转让日期</w:t>
                </w:r>
              </w:p>
            </w:tc>
            <w:tc>
              <w:tcPr>
                <w:tcW w:w="851"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发行价格</w:t>
                </w:r>
              </w:p>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发行数量</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141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募集金额</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发行对象中董监高与核心员工人数</w:t>
                </w:r>
              </w:p>
            </w:tc>
            <w:tc>
              <w:tcPr>
                <w:tcW w:w="56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发行对象中做市商家数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发行对象中外部自然人人数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发行对象中私募投资基金家数</w:t>
                </w:r>
              </w:p>
            </w:tc>
            <w:tc>
              <w:tcPr>
                <w:tcW w:w="850"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发行对象中信托及资管产品家数</w:t>
                </w: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w:t>
                </w:r>
                <w:r w:rsidRPr="003F2D61">
                  <w:rPr>
                    <w:rFonts w:asciiTheme="minorEastAsia" w:eastAsiaTheme="minorEastAsia" w:hAnsiTheme="minorEastAsia"/>
                    <w:b/>
                    <w:color w:val="000000" w:themeColor="text1"/>
                    <w:szCs w:val="21"/>
                  </w:rPr>
                  <w:t>用途</w:t>
                </w:r>
              </w:p>
              <w:p w:rsidR="0044727E" w:rsidRPr="003F2D61" w:rsidRDefault="0044727E" w:rsidP="00B02FEE">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（具体用途）</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募集资金用途是否变更</w:t>
                </w:r>
              </w:p>
            </w:tc>
          </w:tr>
          <w:sdt>
            <w:sdtPr>
              <w:rPr>
                <w:rFonts w:asciiTheme="minorEastAsia" w:eastAsiaTheme="minorEastAsia" w:hAnsiTheme="minorEastAsia"/>
                <w:color w:val="000000" w:themeColor="text1"/>
                <w:szCs w:val="21"/>
              </w:rPr>
              <w:id w:val="-694158770"/>
              <w:lock w:val="sdtLocked"/>
              <w:placeholder>
                <w:docPart w:val="E900BF754F094571B2E4BDBEE4535A44"/>
              </w:placeholder>
            </w:sdtPr>
            <w:sdtEndPr/>
            <w:sdtContent>
              <w:tr w:rsidR="008523B4" w:rsidRPr="003F2D61" w:rsidTr="00321132">
                <w:trPr>
                  <w:trHeight w:val="521"/>
                  <w:jc w:val="center"/>
                </w:trPr>
                <w:sdt>
                  <w:sdtPr>
                    <w:rPr>
                      <w:rFonts w:asciiTheme="minorEastAsia" w:eastAsiaTheme="minorEastAsia" w:hAnsiTheme="minorEastAsia"/>
                      <w:color w:val="000000" w:themeColor="text1"/>
                      <w:szCs w:val="21"/>
                    </w:rPr>
                    <w:id w:val="-525712099"/>
                    <w:lock w:val="sdtLocked"/>
                    <w:placeholder>
                      <w:docPart w:val="278DC194B9E7416EA4083B6937D83E68"/>
                    </w:placeholder>
                    <w:date w:fullDate="2014-09-16T00:00:00Z">
                      <w:dateFormat w:val="yyyy'年'M'月'd'日'"/>
                      <w:lid w:val="zh-CN"/>
                      <w:storeMappedDataAs w:val="dateTime"/>
                      <w:calendar w:val="gregorian"/>
                    </w:date>
                  </w:sdtPr>
                  <w:sdtEndPr/>
                  <w:sdtContent>
                    <w:tc>
                      <w:tcPr>
                        <w:tcW w:w="1205"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2014年9月16日</w:t>
                        </w:r>
                      </w:p>
                    </w:tc>
                  </w:sdtContent>
                </w:sdt>
                <w:sdt>
                  <w:sdtPr>
                    <w:rPr>
                      <w:rFonts w:asciiTheme="minorEastAsia" w:eastAsiaTheme="minorEastAsia" w:hAnsiTheme="minorEastAsia"/>
                      <w:color w:val="000000" w:themeColor="text1"/>
                      <w:szCs w:val="21"/>
                    </w:rPr>
                    <w:id w:val="-1275247019"/>
                    <w:lock w:val="sdtLocked"/>
                    <w:placeholder>
                      <w:docPart w:val="69030D9D1743436ABED17A94EA027EAC"/>
                    </w:placeholder>
                    <w:date w:fullDate="2014-11-24T00:00:00Z">
                      <w:dateFormat w:val="yyyy'年'M'月'd'日'"/>
                      <w:lid w:val="zh-CN"/>
                      <w:storeMappedDataAs w:val="dateTime"/>
                      <w:calendar w:val="gregorian"/>
                    </w:date>
                  </w:sdtPr>
                  <w:sdtEndPr/>
                  <w:sdtContent>
                    <w:tc>
                      <w:tcPr>
                        <w:tcW w:w="567"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2014年11月24日</w:t>
                        </w:r>
                      </w:p>
                    </w:tc>
                  </w:sdtContent>
                </w:sdt>
                <w:sdt>
                  <w:sdtPr>
                    <w:rPr>
                      <w:rFonts w:asciiTheme="minorEastAsia" w:eastAsiaTheme="minorEastAsia" w:hAnsiTheme="minorEastAsia" w:hint="eastAsia"/>
                      <w:color w:val="000000" w:themeColor="text1"/>
                      <w:szCs w:val="21"/>
                    </w:rPr>
                    <w:alias w:val="货币类型"/>
                    <w:tag w:val="货币类型"/>
                    <w:id w:val="1872260745"/>
                    <w:lock w:val="sdtLocked"/>
                    <w:placeholder>
                      <w:docPart w:val="D24096074CBD461B9EED81A7D81641E9"/>
                    </w:placeholder>
                    <w:text/>
                  </w:sdtPr>
                  <w:sdtEndPr/>
                  <w:sdtContent>
                    <w:tc>
                      <w:tcPr>
                        <w:tcW w:w="851" w:type="dxa"/>
                      </w:tcPr>
                      <w:p w:rsidR="002A7B68" w:rsidRPr="003F2D61" w:rsidRDefault="002A7B68"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8.95</w:t>
                        </w:r>
                      </w:p>
                    </w:tc>
                  </w:sdtContent>
                </w:sdt>
                <w:sdt>
                  <w:sdtPr>
                    <w:rPr>
                      <w:rFonts w:asciiTheme="minorEastAsia" w:eastAsiaTheme="minorEastAsia" w:hAnsiTheme="minorEastAsia" w:hint="eastAsia"/>
                      <w:kern w:val="0"/>
                      <w:szCs w:val="21"/>
                    </w:rPr>
                    <w:alias w:val="整数"/>
                    <w:tag w:val="整数"/>
                    <w:id w:val="-364832165"/>
                    <w:lock w:val="sdtLocked"/>
                    <w:placeholder>
                      <w:docPart w:val="9955F10FAE624602AEF0DADD3E15389F"/>
                    </w:placeholder>
                    <w:text/>
                  </w:sdtPr>
                  <w:sdtEndPr/>
                  <w:sdtContent>
                    <w:tc>
                      <w:tcPr>
                        <w:tcW w:w="992"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335,526</w:t>
                        </w:r>
                      </w:p>
                    </w:tc>
                  </w:sdtContent>
                </w:sdt>
                <w:sdt>
                  <w:sdtPr>
                    <w:rPr>
                      <w:rFonts w:asciiTheme="minorEastAsia" w:eastAsiaTheme="minorEastAsia" w:hAnsiTheme="minorEastAsia" w:hint="eastAsia"/>
                      <w:kern w:val="0"/>
                      <w:szCs w:val="21"/>
                    </w:rPr>
                    <w:alias w:val="货币类型"/>
                    <w:tag w:val="货币类型"/>
                    <w:id w:val="1435018636"/>
                    <w:lock w:val="sdtLocked"/>
                    <w:placeholder>
                      <w:docPart w:val="F1A00BE1E7084010819C839C6712A0FE"/>
                    </w:placeholder>
                    <w:text/>
                  </w:sdtPr>
                  <w:sdtEndPr/>
                  <w:sdtContent>
                    <w:tc>
                      <w:tcPr>
                        <w:tcW w:w="141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3,002,957.7</w:t>
                        </w:r>
                      </w:p>
                    </w:tc>
                  </w:sdtContent>
                </w:sdt>
                <w:sdt>
                  <w:sdtPr>
                    <w:rPr>
                      <w:rFonts w:asciiTheme="minorEastAsia" w:eastAsiaTheme="minorEastAsia" w:hAnsiTheme="minorEastAsia" w:hint="eastAsia"/>
                      <w:color w:val="000000" w:themeColor="text1"/>
                      <w:szCs w:val="21"/>
                    </w:rPr>
                    <w:alias w:val="整数"/>
                    <w:tag w:val="整数"/>
                    <w:id w:val="1008562334"/>
                    <w:lock w:val="sdtLocked"/>
                    <w:placeholder>
                      <w:docPart w:val="7F171C1AAED049209EFF3301C5C3C2A2"/>
                    </w:placeholder>
                    <w:text/>
                  </w:sdtPr>
                  <w:sdtEndPr/>
                  <w:sdtContent>
                    <w:tc>
                      <w:tcPr>
                        <w:tcW w:w="709"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1049299022"/>
                    <w:lock w:val="sdtLocked"/>
                    <w:placeholder>
                      <w:docPart w:val="0329AF2488CD423AACDD65312755FDE7"/>
                    </w:placeholder>
                    <w:text/>
                  </w:sdtPr>
                  <w:sdtEndPr/>
                  <w:sdtContent>
                    <w:tc>
                      <w:tcPr>
                        <w:tcW w:w="56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601038385"/>
                    <w:lock w:val="sdtLocked"/>
                    <w:placeholder>
                      <w:docPart w:val="D0825F06AEFB4E5CA79D17C6E60DF5F4"/>
                    </w:placeholder>
                    <w:text/>
                  </w:sdtPr>
                  <w:sdtEndPr/>
                  <w:sdtContent>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hint="eastAsia"/>
                      <w:color w:val="000000" w:themeColor="text1"/>
                      <w:szCs w:val="21"/>
                    </w:rPr>
                    <w:alias w:val="整数"/>
                    <w:tag w:val="整数"/>
                    <w:id w:val="796256398"/>
                    <w:lock w:val="sdtLocked"/>
                    <w:placeholder>
                      <w:docPart w:val="E39D5CF1DD46471F9AB7C0C519F48447"/>
                    </w:placeholder>
                    <w:text/>
                  </w:sdtPr>
                  <w:sdtEndPr/>
                  <w:sdtContent>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77030599"/>
                    <w:lock w:val="sdtLocked"/>
                    <w:placeholder>
                      <w:docPart w:val="D3C548A091154409A8F5F06511F0AFC4"/>
                    </w:placeholder>
                    <w:text/>
                  </w:sdtPr>
                  <w:sdtEndPr/>
                  <w:sdtContent>
                    <w:tc>
                      <w:tcPr>
                        <w:tcW w:w="850"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tc>
                  <w:tcPr>
                    <w:tcW w:w="992" w:type="dxa"/>
                  </w:tcPr>
                  <w:sdt>
                    <w:sdtPr>
                      <w:rPr>
                        <w:rFonts w:asciiTheme="minorEastAsia" w:eastAsiaTheme="minorEastAsia" w:hAnsiTheme="minorEastAsia"/>
                        <w:color w:val="000000" w:themeColor="text1"/>
                        <w:szCs w:val="21"/>
                      </w:rPr>
                      <w:id w:val="-2029625344"/>
                      <w:lock w:val="sdtLocked"/>
                      <w:placeholder>
                        <w:docPart w:val="0544DC0374444F7BA451FB020BE9D8C8"/>
                      </w:placeholder>
                      <w:text/>
                    </w:sdtPr>
                    <w:sdtEndPr/>
                    <w:sdtContent>
                      <w:p w:rsidR="002A7B68"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增强公司主营业务竞争力，补充公司运营资金</w:t>
                        </w:r>
                      </w:p>
                    </w:sdtContent>
                  </w:sdt>
                </w:tc>
                <w:sdt>
                  <w:sdtPr>
                    <w:rPr>
                      <w:rFonts w:asciiTheme="minorEastAsia" w:eastAsiaTheme="minorEastAsia" w:hAnsiTheme="minorEastAsia"/>
                      <w:color w:val="000000" w:themeColor="text1"/>
                      <w:szCs w:val="21"/>
                    </w:rPr>
                    <w:id w:val="1218168937"/>
                    <w:lock w:val="sdtLocked"/>
                    <w:placeholder>
                      <w:docPart w:val="1BCEDB3D97E64930A530B3B6D617862B"/>
                    </w:placeholder>
                    <w:dropDownList>
                      <w:listItem w:displayText="是" w:value="true"/>
                      <w:listItem w:displayText="否" w:value="false"/>
                    </w:dropDownList>
                  </w:sdtPr>
                  <w:sdtEndPr/>
                  <w:sdtContent>
                    <w:tc>
                      <w:tcPr>
                        <w:tcW w:w="709" w:type="dxa"/>
                      </w:tcPr>
                      <w:p w:rsidR="002A7B68" w:rsidRPr="003F2D61" w:rsidRDefault="008523B4"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294788028"/>
              <w:lock w:val="sdtLocked"/>
              <w:placeholder>
                <w:docPart w:val="AECB8FD12C1349E6A5D1249FD59F1855"/>
              </w:placeholder>
            </w:sdtPr>
            <w:sdtEndPr/>
            <w:sdtContent>
              <w:tr w:rsidR="008523B4" w:rsidRPr="003F2D61" w:rsidTr="00321132">
                <w:trPr>
                  <w:trHeight w:val="521"/>
                  <w:jc w:val="center"/>
                </w:trPr>
                <w:sdt>
                  <w:sdtPr>
                    <w:rPr>
                      <w:rFonts w:asciiTheme="minorEastAsia" w:eastAsiaTheme="minorEastAsia" w:hAnsiTheme="minorEastAsia"/>
                      <w:color w:val="000000" w:themeColor="text1"/>
                      <w:szCs w:val="21"/>
                    </w:rPr>
                    <w:id w:val="-702486387"/>
                    <w:lock w:val="sdtLocked"/>
                    <w:placeholder>
                      <w:docPart w:val="D4E47F5AFF714550985792982B54703E"/>
                    </w:placeholder>
                    <w:date w:fullDate="2015-04-10T00:00:00Z">
                      <w:dateFormat w:val="yyyy'年'M'月'd'日'"/>
                      <w:lid w:val="zh-CN"/>
                      <w:storeMappedDataAs w:val="dateTime"/>
                      <w:calendar w:val="gregorian"/>
                    </w:date>
                  </w:sdtPr>
                  <w:sdtEndPr/>
                  <w:sdtContent>
                    <w:tc>
                      <w:tcPr>
                        <w:tcW w:w="1205"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2015年4月10日</w:t>
                        </w:r>
                      </w:p>
                    </w:tc>
                  </w:sdtContent>
                </w:sdt>
                <w:sdt>
                  <w:sdtPr>
                    <w:rPr>
                      <w:rFonts w:asciiTheme="minorEastAsia" w:eastAsiaTheme="minorEastAsia" w:hAnsiTheme="minorEastAsia"/>
                      <w:color w:val="000000" w:themeColor="text1"/>
                      <w:szCs w:val="21"/>
                    </w:rPr>
                    <w:id w:val="-857348021"/>
                    <w:lock w:val="sdtLocked"/>
                    <w:placeholder>
                      <w:docPart w:val="72532B5AEA9B417F89913785EA7F4B42"/>
                    </w:placeholder>
                    <w:date w:fullDate="2015-06-15T00:00:00Z">
                      <w:dateFormat w:val="yyyy'年'M'月'd'日'"/>
                      <w:lid w:val="zh-CN"/>
                      <w:storeMappedDataAs w:val="dateTime"/>
                      <w:calendar w:val="gregorian"/>
                    </w:date>
                  </w:sdtPr>
                  <w:sdtEndPr/>
                  <w:sdtContent>
                    <w:tc>
                      <w:tcPr>
                        <w:tcW w:w="567"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2015年6月15日</w:t>
                        </w:r>
                      </w:p>
                    </w:tc>
                  </w:sdtContent>
                </w:sdt>
                <w:sdt>
                  <w:sdtPr>
                    <w:rPr>
                      <w:rFonts w:asciiTheme="minorEastAsia" w:eastAsiaTheme="minorEastAsia" w:hAnsiTheme="minorEastAsia" w:hint="eastAsia"/>
                      <w:color w:val="000000" w:themeColor="text1"/>
                      <w:szCs w:val="21"/>
                    </w:rPr>
                    <w:alias w:val="货币类型"/>
                    <w:tag w:val="货币类型"/>
                    <w:id w:val="-83224160"/>
                    <w:lock w:val="sdtLocked"/>
                    <w:placeholder>
                      <w:docPart w:val="8678775A325A404BAD27C00E7C303D90"/>
                    </w:placeholder>
                    <w:text/>
                  </w:sdtPr>
                  <w:sdtEndPr/>
                  <w:sdtContent>
                    <w:tc>
                      <w:tcPr>
                        <w:tcW w:w="851" w:type="dxa"/>
                      </w:tcPr>
                      <w:p w:rsidR="00CE449D"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18.00</w:t>
                        </w:r>
                      </w:p>
                    </w:tc>
                  </w:sdtContent>
                </w:sdt>
                <w:sdt>
                  <w:sdtPr>
                    <w:rPr>
                      <w:rFonts w:asciiTheme="minorEastAsia" w:eastAsiaTheme="minorEastAsia" w:hAnsiTheme="minorEastAsia" w:hint="eastAsia"/>
                      <w:color w:val="000000" w:themeColor="text1"/>
                      <w:szCs w:val="21"/>
                    </w:rPr>
                    <w:alias w:val="整数"/>
                    <w:tag w:val="整数"/>
                    <w:id w:val="1639996907"/>
                    <w:lock w:val="sdtLocked"/>
                    <w:placeholder>
                      <w:docPart w:val="7B7F60D830354D67A135A1238767FFBF"/>
                    </w:placeholder>
                    <w:text/>
                  </w:sdtPr>
                  <w:sdtEndPr/>
                  <w:sdtContent>
                    <w:tc>
                      <w:tcPr>
                        <w:tcW w:w="992" w:type="dxa"/>
                      </w:tcPr>
                      <w:p w:rsidR="00CE449D"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90,0000</w:t>
                        </w:r>
                      </w:p>
                    </w:tc>
                  </w:sdtContent>
                </w:sdt>
                <w:sdt>
                  <w:sdtPr>
                    <w:rPr>
                      <w:rFonts w:asciiTheme="minorEastAsia" w:eastAsiaTheme="minorEastAsia" w:hAnsiTheme="minorEastAsia" w:hint="eastAsia"/>
                      <w:color w:val="000000" w:themeColor="text1"/>
                      <w:szCs w:val="21"/>
                    </w:rPr>
                    <w:alias w:val="货币类型"/>
                    <w:tag w:val="货币类型"/>
                    <w:id w:val="1776369821"/>
                    <w:lock w:val="sdtLocked"/>
                    <w:placeholder>
                      <w:docPart w:val="5E9EBE3592A8491E9F9B3458DBA74253"/>
                    </w:placeholder>
                    <w:text/>
                  </w:sdtPr>
                  <w:sdtEndPr/>
                  <w:sdtContent>
                    <w:tc>
                      <w:tcPr>
                        <w:tcW w:w="1417" w:type="dxa"/>
                      </w:tcPr>
                      <w:p w:rsidR="00CE449D"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16,200,000</w:t>
                        </w:r>
                      </w:p>
                    </w:tc>
                  </w:sdtContent>
                </w:sdt>
                <w:sdt>
                  <w:sdtPr>
                    <w:rPr>
                      <w:rFonts w:asciiTheme="minorEastAsia" w:eastAsiaTheme="minorEastAsia" w:hAnsiTheme="minorEastAsia" w:hint="eastAsia"/>
                      <w:color w:val="000000" w:themeColor="text1"/>
                      <w:szCs w:val="21"/>
                    </w:rPr>
                    <w:alias w:val="整数"/>
                    <w:tag w:val="整数"/>
                    <w:id w:val="317471705"/>
                    <w:lock w:val="sdtLocked"/>
                    <w:placeholder>
                      <w:docPart w:val="87BCC7C0A43E413AA2D085B9B2E37DB2"/>
                    </w:placeholder>
                    <w:text/>
                  </w:sdtPr>
                  <w:sdtEndPr/>
                  <w:sdtContent>
                    <w:tc>
                      <w:tcPr>
                        <w:tcW w:w="709" w:type="dxa"/>
                      </w:tcPr>
                      <w:p w:rsidR="00CE449D"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1346823975"/>
                    <w:lock w:val="sdtLocked"/>
                    <w:placeholder>
                      <w:docPart w:val="E35502AE927E45C9BDF80599A253B4CD"/>
                    </w:placeholder>
                    <w:text/>
                  </w:sdtPr>
                  <w:sdtEndPr/>
                  <w:sdtContent>
                    <w:tc>
                      <w:tcPr>
                        <w:tcW w:w="567" w:type="dxa"/>
                      </w:tcPr>
                      <w:p w:rsidR="00CE449D"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alias w:val="整数"/>
                    <w:tag w:val="整数"/>
                    <w:id w:val="838895929"/>
                    <w:lock w:val="sdtLocked"/>
                    <w:placeholder>
                      <w:docPart w:val="23C8263CCA08493B929B7482B562AFB0"/>
                    </w:placeholder>
                    <w:text/>
                  </w:sdtPr>
                  <w:sdtEndPr/>
                  <w:sdtContent>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alias w:val="整数"/>
                    <w:tag w:val="整数"/>
                    <w:id w:val="-1569799886"/>
                    <w:lock w:val="sdtLocked"/>
                    <w:placeholder>
                      <w:docPart w:val="E6D3442347254B6A83EFF5816AF092FB"/>
                    </w:placeholder>
                    <w:text/>
                  </w:sdtPr>
                  <w:sdtEndPr/>
                  <w:sdtContent>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alias w:val="整数"/>
                    <w:tag w:val="整数"/>
                    <w:id w:val="321242677"/>
                    <w:lock w:val="sdtLocked"/>
                    <w:placeholder>
                      <w:docPart w:val="715EA2B1B17B4F53B2552DABB8D86D9E"/>
                    </w:placeholder>
                    <w:text/>
                  </w:sdtPr>
                  <w:sdtEndPr/>
                  <w:sdtContent>
                    <w:tc>
                      <w:tcPr>
                        <w:tcW w:w="850"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tc>
                  <w:tcPr>
                    <w:tcW w:w="992" w:type="dxa"/>
                  </w:tcPr>
                  <w:sdt>
                    <w:sdtPr>
                      <w:rPr>
                        <w:rFonts w:asciiTheme="minorEastAsia" w:eastAsiaTheme="minorEastAsia" w:hAnsiTheme="minorEastAsia"/>
                        <w:color w:val="000000" w:themeColor="text1"/>
                        <w:szCs w:val="21"/>
                      </w:rPr>
                      <w:id w:val="1471636776"/>
                      <w:lock w:val="sdtLocked"/>
                      <w:placeholder>
                        <w:docPart w:val="D05C166E159547A6B43FFE2E51D99E51"/>
                      </w:placeholder>
                      <w:text/>
                    </w:sdtPr>
                    <w:sdtEndPr/>
                    <w:sdtContent>
                      <w:p w:rsidR="00CE449D"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VOCs样品预处理和检测一体机研发销售</w:t>
                        </w:r>
                      </w:p>
                    </w:sdtContent>
                  </w:sdt>
                </w:tc>
                <w:sdt>
                  <w:sdtPr>
                    <w:rPr>
                      <w:rFonts w:asciiTheme="minorEastAsia" w:eastAsiaTheme="minorEastAsia" w:hAnsiTheme="minorEastAsia"/>
                      <w:color w:val="000000" w:themeColor="text1"/>
                      <w:szCs w:val="21"/>
                    </w:rPr>
                    <w:id w:val="-129163734"/>
                    <w:lock w:val="sdtLocked"/>
                    <w:placeholder>
                      <w:docPart w:val="BA6357B8F4624E7FB2F564C08CC48C32"/>
                    </w:placeholder>
                    <w:dropDownList>
                      <w:listItem w:displayText="是" w:value="true"/>
                      <w:listItem w:displayText="否" w:value="false"/>
                    </w:dropDownList>
                  </w:sdtPr>
                  <w:sdtEndPr/>
                  <w:sdtContent>
                    <w:tc>
                      <w:tcPr>
                        <w:tcW w:w="709" w:type="dxa"/>
                      </w:tcPr>
                      <w:p w:rsidR="00CE449D"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336384401"/>
              <w:lock w:val="sdtLocked"/>
              <w:placeholder>
                <w:docPart w:val="27921FE33BAE468F94A33FA5B382C44C"/>
              </w:placeholder>
            </w:sdtPr>
            <w:sdtEndPr/>
            <w:sdtContent>
              <w:tr w:rsidR="008523B4" w:rsidRPr="003F2D61" w:rsidTr="00321132">
                <w:trPr>
                  <w:trHeight w:val="521"/>
                  <w:jc w:val="center"/>
                </w:trPr>
                <w:sdt>
                  <w:sdtPr>
                    <w:rPr>
                      <w:rFonts w:asciiTheme="minorEastAsia" w:eastAsiaTheme="minorEastAsia" w:hAnsiTheme="minorEastAsia"/>
                      <w:color w:val="000000" w:themeColor="text1"/>
                      <w:szCs w:val="21"/>
                    </w:rPr>
                    <w:id w:val="1682083945"/>
                    <w:lock w:val="sdtLocked"/>
                    <w:placeholder>
                      <w:docPart w:val="8C3675C14722426EA6F1858AAC3321F9"/>
                    </w:placeholder>
                    <w:date w:fullDate="2015-07-06T00:00:00Z">
                      <w:dateFormat w:val="yyyy'年'M'月'd'日'"/>
                      <w:lid w:val="zh-CN"/>
                      <w:storeMappedDataAs w:val="dateTime"/>
                      <w:calendar w:val="gregorian"/>
                    </w:date>
                  </w:sdtPr>
                  <w:sdtEndPr/>
                  <w:sdtContent>
                    <w:tc>
                      <w:tcPr>
                        <w:tcW w:w="1205"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2015年7月6日</w:t>
                        </w:r>
                      </w:p>
                    </w:tc>
                  </w:sdtContent>
                </w:sdt>
                <w:sdt>
                  <w:sdtPr>
                    <w:rPr>
                      <w:rFonts w:asciiTheme="minorEastAsia" w:eastAsiaTheme="minorEastAsia" w:hAnsiTheme="minorEastAsia"/>
                      <w:color w:val="000000" w:themeColor="text1"/>
                      <w:szCs w:val="21"/>
                    </w:rPr>
                    <w:id w:val="-673873870"/>
                    <w:lock w:val="sdtLocked"/>
                    <w:placeholder>
                      <w:docPart w:val="F44263026CA843D4AFFCD76ED4C66B53"/>
                    </w:placeholder>
                    <w:date w:fullDate="2015-09-24T00:00:00Z">
                      <w:dateFormat w:val="yyyy'年'M'月'd'日'"/>
                      <w:lid w:val="zh-CN"/>
                      <w:storeMappedDataAs w:val="dateTime"/>
                      <w:calendar w:val="gregorian"/>
                    </w:date>
                  </w:sdtPr>
                  <w:sdtEndPr/>
                  <w:sdtContent>
                    <w:tc>
                      <w:tcPr>
                        <w:tcW w:w="567"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2015年9月24日</w:t>
                        </w:r>
                      </w:p>
                    </w:tc>
                  </w:sdtContent>
                </w:sdt>
                <w:sdt>
                  <w:sdtPr>
                    <w:rPr>
                      <w:rFonts w:asciiTheme="minorEastAsia" w:eastAsiaTheme="minorEastAsia" w:hAnsiTheme="minorEastAsia" w:hint="eastAsia"/>
                      <w:color w:val="000000" w:themeColor="text1"/>
                      <w:szCs w:val="21"/>
                    </w:rPr>
                    <w:alias w:val="货币类型"/>
                    <w:tag w:val="货币类型"/>
                    <w:id w:val="1195807389"/>
                    <w:lock w:val="sdtLocked"/>
                    <w:placeholder>
                      <w:docPart w:val="E353F20EEE5944A6BD4577F017A0F778"/>
                    </w:placeholder>
                    <w:text/>
                  </w:sdtPr>
                  <w:sdtEndPr/>
                  <w:sdtContent>
                    <w:tc>
                      <w:tcPr>
                        <w:tcW w:w="851" w:type="dxa"/>
                      </w:tcPr>
                      <w:p w:rsidR="0044727E"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24.00</w:t>
                        </w:r>
                      </w:p>
                    </w:tc>
                  </w:sdtContent>
                </w:sdt>
                <w:sdt>
                  <w:sdtPr>
                    <w:rPr>
                      <w:rFonts w:asciiTheme="minorEastAsia" w:eastAsiaTheme="minorEastAsia" w:hAnsiTheme="minorEastAsia" w:hint="eastAsia"/>
                      <w:color w:val="000000" w:themeColor="text1"/>
                      <w:szCs w:val="21"/>
                    </w:rPr>
                    <w:alias w:val="整数"/>
                    <w:tag w:val="整数"/>
                    <w:id w:val="555830882"/>
                    <w:lock w:val="sdtLocked"/>
                    <w:placeholder>
                      <w:docPart w:val="50E53484D004443BA304D2FD8945D406"/>
                    </w:placeholder>
                    <w:text/>
                  </w:sdtPr>
                  <w:sdtEndPr/>
                  <w:sdtContent>
                    <w:tc>
                      <w:tcPr>
                        <w:tcW w:w="992" w:type="dxa"/>
                      </w:tcPr>
                      <w:p w:rsidR="0044727E"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610,000</w:t>
                        </w:r>
                      </w:p>
                    </w:tc>
                  </w:sdtContent>
                </w:sdt>
                <w:sdt>
                  <w:sdtPr>
                    <w:rPr>
                      <w:rFonts w:asciiTheme="minorEastAsia" w:eastAsiaTheme="minorEastAsia" w:hAnsiTheme="minorEastAsia" w:hint="eastAsia"/>
                      <w:color w:val="000000" w:themeColor="text1"/>
                      <w:szCs w:val="21"/>
                    </w:rPr>
                    <w:alias w:val="货币类型"/>
                    <w:tag w:val="货币类型"/>
                    <w:id w:val="-710882097"/>
                    <w:lock w:val="sdtLocked"/>
                    <w:placeholder>
                      <w:docPart w:val="8310F6D8B4074F9EA922FAABADA15BE6"/>
                    </w:placeholder>
                    <w:text/>
                  </w:sdtPr>
                  <w:sdtEndPr/>
                  <w:sdtContent>
                    <w:tc>
                      <w:tcPr>
                        <w:tcW w:w="1417" w:type="dxa"/>
                      </w:tcPr>
                      <w:p w:rsidR="0044727E"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14,640,000</w:t>
                        </w:r>
                      </w:p>
                    </w:tc>
                  </w:sdtContent>
                </w:sdt>
                <w:sdt>
                  <w:sdtPr>
                    <w:rPr>
                      <w:rFonts w:asciiTheme="minorEastAsia" w:eastAsiaTheme="minorEastAsia" w:hAnsiTheme="minorEastAsia" w:hint="eastAsia"/>
                      <w:color w:val="000000" w:themeColor="text1"/>
                      <w:szCs w:val="21"/>
                    </w:rPr>
                    <w:alias w:val="整数"/>
                    <w:tag w:val="整数"/>
                    <w:id w:val="-1416085630"/>
                    <w:lock w:val="sdtLocked"/>
                    <w:placeholder>
                      <w:docPart w:val="83BA7A95CE6A48B891A225DC11788A73"/>
                    </w:placeholder>
                    <w:text/>
                  </w:sdtPr>
                  <w:sdtEndPr/>
                  <w:sdtContent>
                    <w:tc>
                      <w:tcPr>
                        <w:tcW w:w="709" w:type="dxa"/>
                      </w:tcPr>
                      <w:p w:rsidR="0044727E"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672999730"/>
                    <w:lock w:val="sdtLocked"/>
                    <w:placeholder>
                      <w:docPart w:val="C7941B03FB4643E885F5CBA4E2604767"/>
                    </w:placeholder>
                    <w:text/>
                  </w:sdtPr>
                  <w:sdtEndPr/>
                  <w:sdtContent>
                    <w:tc>
                      <w:tcPr>
                        <w:tcW w:w="567" w:type="dxa"/>
                      </w:tcPr>
                      <w:p w:rsidR="0044727E"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alias w:val="整数"/>
                    <w:tag w:val="整数"/>
                    <w:id w:val="1283544838"/>
                    <w:lock w:val="sdtLocked"/>
                    <w:placeholder>
                      <w:docPart w:val="8841F15122044F7E88D8B6D87BFC128A"/>
                    </w:placeholder>
                    <w:text/>
                  </w:sdtPr>
                  <w:sdtEndPr/>
                  <w:sdtContent>
                    <w:tc>
                      <w:tcPr>
                        <w:tcW w:w="709"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alias w:val="整数"/>
                    <w:tag w:val="整数"/>
                    <w:id w:val="-496116933"/>
                    <w:lock w:val="sdtLocked"/>
                    <w:placeholder>
                      <w:docPart w:val="5B405EE421AB4E319C90AC2A7F1A0727"/>
                    </w:placeholder>
                    <w:text/>
                  </w:sdtPr>
                  <w:sdtEndPr/>
                  <w:sdtContent>
                    <w:tc>
                      <w:tcPr>
                        <w:tcW w:w="709" w:type="dxa"/>
                      </w:tcPr>
                      <w:p w:rsidR="0044727E" w:rsidRPr="003F2D61" w:rsidRDefault="00F44E48"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alias w:val="整数"/>
                    <w:tag w:val="整数"/>
                    <w:id w:val="-723830774"/>
                    <w:lock w:val="sdtLocked"/>
                    <w:placeholder>
                      <w:docPart w:val="8405C7053248494C92004B02F8FFB89E"/>
                    </w:placeholder>
                    <w:text/>
                  </w:sdtPr>
                  <w:sdtEndPr/>
                  <w:sdtContent>
                    <w:tc>
                      <w:tcPr>
                        <w:tcW w:w="850"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tc>
                  <w:tcPr>
                    <w:tcW w:w="992" w:type="dxa"/>
                  </w:tcPr>
                  <w:sdt>
                    <w:sdtPr>
                      <w:rPr>
                        <w:rFonts w:asciiTheme="minorEastAsia" w:eastAsiaTheme="minorEastAsia" w:hAnsiTheme="minorEastAsia"/>
                        <w:color w:val="000000" w:themeColor="text1"/>
                        <w:szCs w:val="21"/>
                      </w:rPr>
                      <w:id w:val="-1240399270"/>
                      <w:lock w:val="sdtLocked"/>
                      <w:placeholder>
                        <w:docPart w:val="A69927D37E164B52928D11ABCC02D20A"/>
                      </w:placeholder>
                      <w:text/>
                    </w:sdtPr>
                    <w:sdtEndPr/>
                    <w:sdtContent>
                      <w:p w:rsidR="0044727E" w:rsidRPr="003F2D61" w:rsidRDefault="00637B55" w:rsidP="00637B55">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补充公司营运资金</w:t>
                        </w:r>
                      </w:p>
                    </w:sdtContent>
                  </w:sdt>
                </w:tc>
                <w:sdt>
                  <w:sdtPr>
                    <w:rPr>
                      <w:rFonts w:asciiTheme="minorEastAsia" w:eastAsiaTheme="minorEastAsia" w:hAnsiTheme="minorEastAsia"/>
                      <w:color w:val="000000" w:themeColor="text1"/>
                      <w:szCs w:val="21"/>
                    </w:rPr>
                    <w:id w:val="-1511680091"/>
                    <w:lock w:val="sdtLocked"/>
                    <w:placeholder>
                      <w:docPart w:val="09FC34C2A8F3466CAA6500A6E04E9696"/>
                    </w:placeholder>
                    <w:dropDownList>
                      <w:listItem w:displayText="是" w:value="true"/>
                      <w:listItem w:displayText="否" w:value="false"/>
                    </w:dropDownList>
                  </w:sdtPr>
                  <w:sdtEndPr/>
                  <w:sdtContent>
                    <w:tc>
                      <w:tcPr>
                        <w:tcW w:w="709" w:type="dxa"/>
                      </w:tcPr>
                      <w:p w:rsidR="0044727E"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sdtContent>
                </w:sdt>
              </w:tr>
            </w:sdtContent>
          </w:sdt>
        </w:tbl>
        <w:p w:rsidR="006104BB" w:rsidRPr="003F2D61" w:rsidRDefault="006104BB" w:rsidP="00E04C7D"/>
        <w:tbl>
          <w:tblPr>
            <w:tblStyle w:val="a6"/>
            <w:tblW w:w="10207" w:type="dxa"/>
            <w:tblInd w:w="-318" w:type="dxa"/>
            <w:tblLook w:val="04A0" w:firstRow="1" w:lastRow="0" w:firstColumn="1" w:lastColumn="0" w:noHBand="0" w:noVBand="1"/>
          </w:tblPr>
          <w:tblGrid>
            <w:gridCol w:w="10207"/>
          </w:tblGrid>
          <w:tr w:rsidR="0044727E" w:rsidRPr="003F2D61" w:rsidTr="00321132">
            <w:tc>
              <w:tcPr>
                <w:tcW w:w="102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3F2D61" w:rsidRDefault="00B82FEA"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placeholder>
                      <w:docPart w:val="0B07D00233FA42A5ACEDB7825D9B9E80"/>
                    </w:placeholder>
                  </w:sdtPr>
                  <w:sdtEndPr/>
                  <w:sdtContent>
                    <w:r w:rsidR="00896F87" w:rsidRPr="003F2D61">
                      <w:rPr>
                        <w:rFonts w:hint="eastAsia"/>
                        <w:kern w:val="0"/>
                        <w:szCs w:val="21"/>
                      </w:rPr>
                      <w:t>募集资金的使用情况与公开披露的募集资金用途一致。</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27921FE33BAE468F94A33FA5B382C44C"/>
        </w:placeholder>
      </w:sdtPr>
      <w:sdtEndPr>
        <w:rPr>
          <w:rFonts w:asciiTheme="minorEastAsia" w:eastAsiaTheme="minorEastAsia" w:hAnsiTheme="minorEastAsia"/>
          <w:szCs w:val="21"/>
        </w:rPr>
      </w:sdtEndPr>
      <w:sdtContent>
        <w:p w:rsidR="009C7CB8" w:rsidRPr="00B82FEA" w:rsidRDefault="009C7CB8" w:rsidP="003619C7">
          <w:pPr>
            <w:ind w:right="420"/>
            <w:rPr>
              <w:b/>
              <w:strike/>
              <w:color w:val="000000" w:themeColor="text1"/>
              <w:highlight w:val="yellow"/>
            </w:rPr>
          </w:pPr>
        </w:p>
        <w:p w:rsidR="003619C7" w:rsidRPr="00B82FEA" w:rsidRDefault="00C87887" w:rsidP="009C7CB8">
          <w:pPr>
            <w:pStyle w:val="2"/>
            <w:rPr>
              <w:strike/>
              <w:highlight w:val="yellow"/>
            </w:rPr>
          </w:pPr>
          <w:r w:rsidRPr="00B82FEA">
            <w:rPr>
              <w:rFonts w:hint="eastAsia"/>
              <w:strike/>
              <w:highlight w:val="yellow"/>
            </w:rPr>
            <w:t>二</w:t>
          </w:r>
          <w:r w:rsidRPr="00B82FEA">
            <w:rPr>
              <w:strike/>
              <w:highlight w:val="yellow"/>
            </w:rPr>
            <w:t>、</w:t>
          </w:r>
          <w:r w:rsidRPr="00B82FEA">
            <w:rPr>
              <w:rFonts w:hint="eastAsia"/>
              <w:strike/>
              <w:highlight w:val="yellow"/>
            </w:rPr>
            <w:t>存续至</w:t>
          </w:r>
          <w:r w:rsidRPr="00B82FEA">
            <w:rPr>
              <w:strike/>
              <w:highlight w:val="yellow"/>
            </w:rPr>
            <w:t>本年度</w:t>
          </w:r>
          <w:r w:rsidRPr="00B82FEA">
            <w:rPr>
              <w:rFonts w:hint="eastAsia"/>
              <w:strike/>
              <w:highlight w:val="yellow"/>
            </w:rPr>
            <w:t>的优先股</w:t>
          </w:r>
          <w:r w:rsidRPr="00B82FEA">
            <w:rPr>
              <w:strike/>
              <w:highlight w:val="yellow"/>
            </w:rPr>
            <w:t>股票</w:t>
          </w:r>
          <w:r w:rsidRPr="00B82FEA">
            <w:rPr>
              <w:rFonts w:hint="eastAsia"/>
              <w:strike/>
              <w:highlight w:val="yellow"/>
            </w:rPr>
            <w:t>相关</w:t>
          </w:r>
          <w:r w:rsidRPr="00B82FEA">
            <w:rPr>
              <w:strike/>
              <w:highlight w:val="yellow"/>
            </w:rPr>
            <w:t>情况</w:t>
          </w:r>
          <w:r w:rsidR="000C248F" w:rsidRPr="00B82FEA">
            <w:rPr>
              <w:rFonts w:hint="eastAsia"/>
              <w:strike/>
              <w:highlight w:val="yellow"/>
            </w:rPr>
            <w:t>（如有</w:t>
          </w:r>
          <w:r w:rsidR="000C248F" w:rsidRPr="00B82FEA">
            <w:rPr>
              <w:strike/>
              <w:highlight w:val="yellow"/>
            </w:rPr>
            <w:t>）</w:t>
          </w:r>
        </w:p>
        <w:sdt>
          <w:sdtPr>
            <w:rPr>
              <w:rFonts w:hint="eastAsia"/>
              <w:b/>
              <w:strike/>
              <w:color w:val="000000" w:themeColor="text1"/>
              <w:highlight w:val="yellow"/>
            </w:rPr>
            <w:alias w:val="基本情况（如有）"/>
            <w:tag w:val="基本情况（如有）"/>
            <w:id w:val="-1928949673"/>
            <w:placeholder>
              <w:docPart w:val="27921FE33BAE468F94A33FA5B382C44C"/>
            </w:placeholder>
          </w:sdtPr>
          <w:sdtEndPr>
            <w:rPr>
              <w:rFonts w:hint="default"/>
            </w:rPr>
          </w:sdtEndPr>
          <w:sdtContent>
            <w:p w:rsidR="00C87887" w:rsidRPr="00B82FEA" w:rsidRDefault="00C87887" w:rsidP="003619C7">
              <w:pPr>
                <w:ind w:right="420"/>
                <w:rPr>
                  <w:b/>
                  <w:strike/>
                  <w:color w:val="000000" w:themeColor="text1"/>
                  <w:highlight w:val="yellow"/>
                </w:rPr>
              </w:pPr>
              <w:r w:rsidRPr="00B82FEA">
                <w:rPr>
                  <w:rFonts w:hint="eastAsia"/>
                  <w:b/>
                  <w:strike/>
                  <w:color w:val="000000" w:themeColor="text1"/>
                  <w:highlight w:val="yellow"/>
                </w:rPr>
                <w:t>1</w:t>
              </w:r>
              <w:r w:rsidRPr="00B82FEA">
                <w:rPr>
                  <w:rFonts w:hint="eastAsia"/>
                  <w:b/>
                  <w:strike/>
                  <w:color w:val="000000" w:themeColor="text1"/>
                  <w:highlight w:val="yellow"/>
                </w:rPr>
                <w:t>、基本情况</w:t>
              </w:r>
              <w:r w:rsidR="00774309" w:rsidRPr="00B82FEA">
                <w:rPr>
                  <w:rFonts w:hint="eastAsia"/>
                  <w:b/>
                  <w:strike/>
                  <w:color w:val="000000" w:themeColor="text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 xml:space="preserve">                                   </w:t>
              </w:r>
              <w:r w:rsidR="00772784"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：元或</w:t>
              </w:r>
              <w:r w:rsidR="002432FF" w:rsidRPr="00B82FEA">
                <w:rPr>
                  <w:rFonts w:asciiTheme="minorEastAsia" w:eastAsiaTheme="minorEastAsia" w:hAnsiTheme="minorEastAsia" w:hint="eastAsia"/>
                  <w:b/>
                  <w:strike/>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B82FEA" w:rsidTr="00772784">
                <w:tc>
                  <w:tcPr>
                    <w:tcW w:w="1134"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134"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134" w:type="dxa"/>
                  </w:tcPr>
                  <w:p w:rsidR="00C87887" w:rsidRPr="00B82FEA" w:rsidRDefault="00C87887"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发行价格</w:t>
                    </w:r>
                  </w:p>
                </w:tc>
                <w:tc>
                  <w:tcPr>
                    <w:tcW w:w="993" w:type="dxa"/>
                  </w:tcPr>
                  <w:p w:rsidR="00C87887" w:rsidRPr="00B82FEA" w:rsidRDefault="00C87887"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发行数量</w:t>
                    </w:r>
                  </w:p>
                </w:tc>
                <w:tc>
                  <w:tcPr>
                    <w:tcW w:w="1134" w:type="dxa"/>
                  </w:tcPr>
                  <w:p w:rsidR="00C87887" w:rsidRPr="00B82FEA" w:rsidRDefault="00C87887" w:rsidP="008F144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募集金额</w:t>
                    </w:r>
                  </w:p>
                </w:tc>
                <w:tc>
                  <w:tcPr>
                    <w:tcW w:w="850" w:type="dxa"/>
                  </w:tcPr>
                  <w:p w:rsidR="00C87887" w:rsidRPr="00B82FEA" w:rsidRDefault="00C87887"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票面股息率</w:t>
                    </w:r>
                  </w:p>
                </w:tc>
                <w:tc>
                  <w:tcPr>
                    <w:tcW w:w="992"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转让</w:t>
                    </w:r>
                    <w:r w:rsidRPr="00B82FEA">
                      <w:rPr>
                        <w:rFonts w:asciiTheme="minorEastAsia" w:eastAsiaTheme="minorEastAsia" w:hAnsiTheme="minorEastAsia"/>
                        <w:b/>
                        <w:strike/>
                        <w:color w:val="000000" w:themeColor="text1"/>
                        <w:sz w:val="18"/>
                        <w:szCs w:val="21"/>
                        <w:highlight w:val="yellow"/>
                      </w:rPr>
                      <w:t>起始日</w:t>
                    </w:r>
                  </w:p>
                </w:tc>
                <w:tc>
                  <w:tcPr>
                    <w:tcW w:w="993"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转让</w:t>
                    </w:r>
                    <w:r w:rsidRPr="00B82FEA">
                      <w:rPr>
                        <w:rFonts w:asciiTheme="minorEastAsia" w:eastAsiaTheme="minorEastAsia" w:hAnsiTheme="minorEastAsia"/>
                        <w:b/>
                        <w:strike/>
                        <w:color w:val="000000" w:themeColor="text1"/>
                        <w:sz w:val="18"/>
                        <w:szCs w:val="21"/>
                        <w:highlight w:val="yellow"/>
                      </w:rPr>
                      <w:t>终止日</w:t>
                    </w:r>
                  </w:p>
                </w:tc>
              </w:tr>
              <w:sdt>
                <w:sdtPr>
                  <w:rPr>
                    <w:rFonts w:asciiTheme="minorEastAsia" w:eastAsiaTheme="minorEastAsia" w:hAnsiTheme="minorEastAsia"/>
                    <w:strike/>
                    <w:color w:val="000000" w:themeColor="text1"/>
                    <w:szCs w:val="24"/>
                    <w:highlight w:val="yellow"/>
                  </w:rPr>
                  <w:id w:val="991377255"/>
                  <w:lock w:val="sdtLocked"/>
                  <w:placeholder>
                    <w:docPart w:val="27921FE33BAE468F94A33FA5B382C44C"/>
                  </w:placeholder>
                </w:sdtPr>
                <w:sdtEndPr>
                  <w:rPr>
                    <w:sz w:val="18"/>
                    <w:szCs w:val="21"/>
                  </w:rPr>
                </w:sdtEndPr>
                <w:sdtContent>
                  <w:tr w:rsidR="00E405A4" w:rsidRPr="00B82FEA" w:rsidTr="00772784">
                    <w:trPr>
                      <w:trHeight w:val="357"/>
                    </w:trPr>
                    <w:sdt>
                      <w:sdtPr>
                        <w:rPr>
                          <w:rFonts w:asciiTheme="minorEastAsia" w:eastAsiaTheme="minorEastAsia" w:hAnsiTheme="minorEastAsia"/>
                          <w:strike/>
                          <w:color w:val="000000" w:themeColor="text1"/>
                          <w:szCs w:val="24"/>
                          <w:highlight w:val="yellow"/>
                        </w:rPr>
                        <w:alias w:val="证券代码"/>
                        <w:id w:val="-1602327005"/>
                        <w:lock w:val="sdtLocked"/>
                        <w:placeholder>
                          <w:docPart w:val="D0456F8E640C47B0A12A9297793596EA"/>
                        </w:placeholder>
                        <w:showingPlcHdr/>
                        <w:text/>
                      </w:sdtPr>
                      <w:sdtEndPr/>
                      <w:sdtContent>
                        <w:tc>
                          <w:tcPr>
                            <w:tcW w:w="1134" w:type="dxa"/>
                          </w:tcPr>
                          <w:p w:rsidR="00C87887" w:rsidRPr="00B82FEA" w:rsidRDefault="00E405A4" w:rsidP="0079151C">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rFonts w:hint="eastAsia"/>
                                <w:strike/>
                                <w:highlight w:val="yellow"/>
                              </w:rPr>
                              <w:t>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证券简称"/>
                        <w:tag w:val="证券简称"/>
                        <w:id w:val="801889994"/>
                        <w:lock w:val="sdtLocked"/>
                        <w:placeholder>
                          <w:docPart w:val="82AE490CAD934D2EB54FA1B99C8D9F7F"/>
                        </w:placeholder>
                        <w:showingPlcHdr/>
                        <w:text/>
                      </w:sdtPr>
                      <w:sdtEndPr/>
                      <w:sdtContent>
                        <w:tc>
                          <w:tcPr>
                            <w:tcW w:w="1134" w:type="dxa"/>
                          </w:tcPr>
                          <w:p w:rsidR="00C87887" w:rsidRPr="00B82FEA" w:rsidRDefault="00E405A4" w:rsidP="0079151C">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1611664467"/>
                        <w:lock w:val="sdtLocked"/>
                        <w:placeholder>
                          <w:docPart w:val="9DB6EB3A9B8542CE9A017A4D3FC4552E"/>
                        </w:placeholder>
                        <w:showingPlcHdr/>
                        <w:text/>
                      </w:sdtPr>
                      <w:sdtEndPr/>
                      <w:sdtContent>
                        <w:tc>
                          <w:tcPr>
                            <w:tcW w:w="1134" w:type="dxa"/>
                          </w:tcPr>
                          <w:p w:rsidR="00C87887" w:rsidRPr="00B82FEA" w:rsidRDefault="00E405A4" w:rsidP="00E61609">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rFonts w:hint="eastAsia"/>
                                <w:strike/>
                                <w:highlight w:val="yellow"/>
                              </w:rPr>
                              <w:t>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整数"/>
                        <w:tag w:val="整数"/>
                        <w:id w:val="1633438856"/>
                        <w:lock w:val="sdtLocked"/>
                        <w:placeholder>
                          <w:docPart w:val="A5C3AC7A8E6C4B12B1BD3656F9E2908C"/>
                        </w:placeholder>
                        <w:showingPlcHdr/>
                        <w:text/>
                      </w:sdtPr>
                      <w:sdtEndPr/>
                      <w:sdtContent>
                        <w:tc>
                          <w:tcPr>
                            <w:tcW w:w="993" w:type="dxa"/>
                          </w:tcPr>
                          <w:p w:rsidR="00C87887" w:rsidRPr="00B82FEA" w:rsidRDefault="0079151C" w:rsidP="00F1334C">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rFonts w:hint="eastAsia"/>
                                <w:strike/>
                                <w:highlight w:val="yellow"/>
                              </w:rPr>
                              <w:t>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货币类型"/>
                        <w:tag w:val="货币类型"/>
                        <w:id w:val="173002272"/>
                        <w:lock w:val="sdtLocked"/>
                        <w:placeholder>
                          <w:docPart w:val="EAA351350AC64F3CAAA964004F6FB9D1"/>
                        </w:placeholder>
                        <w:showingPlcHdr/>
                        <w:text/>
                      </w:sdtPr>
                      <w:sdtEndPr/>
                      <w:sdtContent>
                        <w:tc>
                          <w:tcPr>
                            <w:tcW w:w="1134" w:type="dxa"/>
                          </w:tcPr>
                          <w:p w:rsidR="00C87887" w:rsidRPr="00B82FEA" w:rsidRDefault="00E405A4" w:rsidP="00350A50">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百分比"/>
                        <w:tag w:val="百分比"/>
                        <w:id w:val="-674103196"/>
                        <w:lock w:val="sdtLocked"/>
                        <w:placeholder>
                          <w:docPart w:val="AED381260E7D4B36AB10CE4CB88112B9"/>
                        </w:placeholder>
                        <w:showingPlcHdr/>
                        <w:text/>
                      </w:sdtPr>
                      <w:sdtEndPr/>
                      <w:sdtContent>
                        <w:tc>
                          <w:tcPr>
                            <w:tcW w:w="850" w:type="dxa"/>
                          </w:tcPr>
                          <w:p w:rsidR="00C87887" w:rsidRPr="00B82FEA" w:rsidRDefault="00E405A4" w:rsidP="00350A50">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p>
                        </w:tc>
                      </w:sdtContent>
                    </w:sdt>
                    <w:sdt>
                      <w:sdtPr>
                        <w:rPr>
                          <w:rFonts w:asciiTheme="minorEastAsia" w:eastAsiaTheme="minorEastAsia" w:hAnsiTheme="minorEastAsia"/>
                          <w:strike/>
                          <w:color w:val="000000" w:themeColor="text1"/>
                          <w:kern w:val="0"/>
                          <w:sz w:val="18"/>
                          <w:szCs w:val="21"/>
                          <w:highlight w:val="yellow"/>
                          <w:shd w:val="clear" w:color="auto" w:fill="FFFF00"/>
                        </w:rPr>
                        <w:id w:val="429019361"/>
                        <w:lock w:val="sdtLocked"/>
                        <w:placeholder>
                          <w:docPart w:val="64A3FAB71BCA4C38BF66C0A18E9B9A43"/>
                        </w:placeholder>
                        <w:showingPlcHdr/>
                        <w:date>
                          <w:dateFormat w:val="yyyy'年'M'月'd'日'"/>
                          <w:lid w:val="zh-CN"/>
                          <w:storeMappedDataAs w:val="dateTime"/>
                          <w:calendar w:val="gregorian"/>
                        </w:date>
                      </w:sdtPr>
                      <w:sdtEndPr/>
                      <w:sdtContent>
                        <w:tc>
                          <w:tcPr>
                            <w:tcW w:w="992" w:type="dxa"/>
                          </w:tcPr>
                          <w:p w:rsidR="00C87887" w:rsidRPr="00B82FEA" w:rsidRDefault="00AC3285" w:rsidP="0079151C">
                            <w:pPr>
                              <w:tabs>
                                <w:tab w:val="left" w:pos="5140"/>
                              </w:tabs>
                              <w:rPr>
                                <w:rFonts w:asciiTheme="minorEastAsia" w:eastAsiaTheme="minorEastAsia" w:hAnsiTheme="minorEastAsia"/>
                                <w:strike/>
                                <w:color w:val="000000" w:themeColor="text1"/>
                                <w:sz w:val="18"/>
                                <w:szCs w:val="21"/>
                                <w:highlight w:val="yellow"/>
                              </w:rPr>
                            </w:pPr>
                            <w:r w:rsidRPr="00B82FEA">
                              <w:rPr>
                                <w:rStyle w:val="placeholder2Char"/>
                                <w:rFonts w:hint="eastAsia"/>
                                <w:strike/>
                                <w:sz w:val="18"/>
                                <w:szCs w:val="18"/>
                                <w:highlight w:val="yellow"/>
                              </w:rPr>
                              <w:t>选择</w:t>
                            </w:r>
                            <w:r w:rsidRPr="00B82FEA">
                              <w:rPr>
                                <w:rStyle w:val="placeholder2Char"/>
                                <w:strike/>
                                <w:sz w:val="18"/>
                                <w:szCs w:val="18"/>
                                <w:highlight w:val="yellow"/>
                              </w:rPr>
                              <w:t>日期</w:t>
                            </w:r>
                          </w:p>
                        </w:tc>
                      </w:sdtContent>
                    </w:sdt>
                    <w:sdt>
                      <w:sdtPr>
                        <w:rPr>
                          <w:rFonts w:asciiTheme="minorEastAsia" w:eastAsiaTheme="minorEastAsia" w:hAnsiTheme="minorEastAsia"/>
                          <w:i/>
                          <w:strike/>
                          <w:color w:val="000000" w:themeColor="text1"/>
                          <w:kern w:val="0"/>
                          <w:sz w:val="18"/>
                          <w:szCs w:val="21"/>
                          <w:highlight w:val="yellow"/>
                          <w:u w:val="single"/>
                          <w:shd w:val="clear" w:color="auto" w:fill="FFFF00"/>
                        </w:rPr>
                        <w:id w:val="-246653918"/>
                        <w:lock w:val="sdtLocked"/>
                        <w:placeholder>
                          <w:docPart w:val="5F484BE1CD224532A8FBC9FFD66A39AD"/>
                        </w:placeholder>
                        <w:showingPlcHdr/>
                        <w:date>
                          <w:dateFormat w:val="yyyy'年'M'月'd'日'"/>
                          <w:lid w:val="zh-CN"/>
                          <w:storeMappedDataAs w:val="dateTime"/>
                          <w:calendar w:val="gregorian"/>
                        </w:date>
                      </w:sdtPr>
                      <w:sdtEndPr/>
                      <w:sdtContent>
                        <w:tc>
                          <w:tcPr>
                            <w:tcW w:w="993" w:type="dxa"/>
                          </w:tcPr>
                          <w:p w:rsidR="00C87887" w:rsidRPr="00B82FEA" w:rsidRDefault="00AC3285" w:rsidP="0079151C">
                            <w:pPr>
                              <w:tabs>
                                <w:tab w:val="left" w:pos="5140"/>
                              </w:tabs>
                              <w:rPr>
                                <w:rFonts w:asciiTheme="minorEastAsia" w:eastAsiaTheme="minorEastAsia" w:hAnsiTheme="minorEastAsia"/>
                                <w:strike/>
                                <w:color w:val="000000" w:themeColor="text1"/>
                                <w:sz w:val="18"/>
                                <w:szCs w:val="21"/>
                                <w:highlight w:val="yellow"/>
                              </w:rPr>
                            </w:pPr>
                            <w:r w:rsidRPr="00B82FEA">
                              <w:rPr>
                                <w:rStyle w:val="placeholder2Char"/>
                                <w:rFonts w:hint="eastAsia"/>
                                <w:strike/>
                                <w:sz w:val="18"/>
                                <w:szCs w:val="18"/>
                                <w:highlight w:val="yellow"/>
                              </w:rPr>
                              <w:t>选择日期</w:t>
                            </w:r>
                          </w:p>
                        </w:tc>
                      </w:sdtContent>
                    </w:sdt>
                  </w:tr>
                </w:sdtContent>
              </w:sdt>
            </w:tbl>
            <w:p w:rsidR="0052182E" w:rsidRPr="00B82FEA" w:rsidRDefault="00B82FEA" w:rsidP="00A57086">
              <w:pPr>
                <w:ind w:right="420"/>
                <w:rPr>
                  <w:b/>
                  <w:strike/>
                  <w:color w:val="000000" w:themeColor="text1"/>
                  <w:highlight w:val="yellow"/>
                </w:rPr>
              </w:pPr>
            </w:p>
          </w:sdtContent>
        </w:sdt>
        <w:sdt>
          <w:sdtPr>
            <w:rPr>
              <w:rFonts w:ascii="Times New Roman" w:eastAsia="仿宋" w:hAnsi="Times New Roman"/>
              <w:b/>
              <w:i/>
              <w:strike/>
              <w:color w:val="000000" w:themeColor="text1"/>
              <w:kern w:val="0"/>
              <w:szCs w:val="21"/>
              <w:highlight w:val="yellow"/>
              <w:u w:val="single"/>
              <w:shd w:val="clear" w:color="auto" w:fill="FFFF00"/>
            </w:rPr>
            <w:alias w:val="股东情况（如有）"/>
            <w:tag w:val="股东情况（如有）"/>
            <w:id w:val="-475297315"/>
            <w:lock w:val="sdtLocked"/>
            <w:placeholder>
              <w:docPart w:val="27921FE33BAE468F94A33FA5B382C44C"/>
            </w:placeholder>
          </w:sdtPr>
          <w:sdtEndPr/>
          <w:sdtContent>
            <w:p w:rsidR="000871FD" w:rsidRPr="00B82FEA" w:rsidRDefault="00A57086" w:rsidP="00A57086">
              <w:pPr>
                <w:ind w:right="420"/>
                <w:rPr>
                  <w:b/>
                  <w:strike/>
                  <w:color w:val="000000" w:themeColor="text1"/>
                  <w:highlight w:val="yellow"/>
                </w:rPr>
              </w:pPr>
              <w:r w:rsidRPr="00B82FEA">
                <w:rPr>
                  <w:b/>
                  <w:strike/>
                  <w:color w:val="000000" w:themeColor="text1"/>
                  <w:highlight w:val="yellow"/>
                </w:rPr>
                <w:t>2</w:t>
              </w:r>
              <w:r w:rsidRPr="00B82FEA">
                <w:rPr>
                  <w:rFonts w:hint="eastAsia"/>
                  <w:b/>
                  <w:strike/>
                  <w:color w:val="000000" w:themeColor="text1"/>
                  <w:highlight w:val="yellow"/>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B82FEA" w:rsidTr="00AE3BB2">
                <w:tc>
                  <w:tcPr>
                    <w:tcW w:w="2207" w:type="dxa"/>
                    <w:gridSpan w:val="2"/>
                    <w:vAlign w:val="center"/>
                  </w:tcPr>
                  <w:p w:rsidR="00AB18A9" w:rsidRPr="00B82FEA" w:rsidRDefault="00AB18A9" w:rsidP="00AB18A9">
                    <w:pPr>
                      <w:jc w:val="center"/>
                      <w:rPr>
                        <w:b/>
                        <w:strike/>
                        <w:color w:val="000000" w:themeColor="text1"/>
                        <w:sz w:val="20"/>
                        <w:highlight w:val="yellow"/>
                      </w:rPr>
                    </w:pPr>
                    <w:r w:rsidRPr="00B82FEA">
                      <w:rPr>
                        <w:rFonts w:hint="eastAsia"/>
                        <w:b/>
                        <w:strike/>
                        <w:color w:val="000000" w:themeColor="text1"/>
                        <w:sz w:val="20"/>
                        <w:highlight w:val="yellow"/>
                      </w:rPr>
                      <w:t>证券代码</w:t>
                    </w:r>
                  </w:p>
                </w:tc>
                <w:sdt>
                  <w:sdtPr>
                    <w:rPr>
                      <w:rFonts w:asciiTheme="minorEastAsia" w:eastAsiaTheme="minorEastAsia" w:hAnsiTheme="minorEastAsia"/>
                      <w:strike/>
                      <w:color w:val="000000" w:themeColor="text1"/>
                      <w:szCs w:val="24"/>
                      <w:highlight w:val="yellow"/>
                    </w:rPr>
                    <w:alias w:val="证券代码"/>
                    <w:id w:val="-1143275691"/>
                    <w:lock w:val="sdtLocked"/>
                    <w:placeholder>
                      <w:docPart w:val="2ACB2687FD9942E48C485AF319BDD9C6"/>
                    </w:placeholder>
                    <w:showingPlcHdr/>
                    <w:text/>
                  </w:sdtPr>
                  <w:sdtEndPr/>
                  <w:sdtContent>
                    <w:tc>
                      <w:tcPr>
                        <w:tcW w:w="6157" w:type="dxa"/>
                        <w:gridSpan w:val="4"/>
                        <w:vAlign w:val="center"/>
                      </w:tcPr>
                      <w:p w:rsidR="00AB18A9" w:rsidRPr="00B82FEA" w:rsidRDefault="00AB18A9" w:rsidP="00AB18A9">
                        <w:pPr>
                          <w:rPr>
                            <w:b/>
                            <w:strike/>
                            <w:color w:val="000000" w:themeColor="text1"/>
                            <w:sz w:val="20"/>
                            <w:highlight w:val="yellow"/>
                          </w:rPr>
                        </w:pPr>
                        <w:r w:rsidRPr="00B82FEA">
                          <w:rPr>
                            <w:rStyle w:val="placeholder1Char"/>
                            <w:rFonts w:hint="eastAsia"/>
                            <w:strike/>
                            <w:highlight w:val="yellow"/>
                          </w:rPr>
                          <w:t>__________</w:t>
                        </w:r>
                      </w:p>
                    </w:tc>
                  </w:sdtContent>
                </w:sdt>
              </w:tr>
              <w:tr w:rsidR="00AB18A9" w:rsidRPr="00B82FEA" w:rsidTr="00AE3BB2">
                <w:tc>
                  <w:tcPr>
                    <w:tcW w:w="2207" w:type="dxa"/>
                    <w:gridSpan w:val="2"/>
                    <w:vAlign w:val="center"/>
                  </w:tcPr>
                  <w:p w:rsidR="00AB18A9" w:rsidRPr="00B82FEA" w:rsidRDefault="00AB18A9" w:rsidP="00AB18A9">
                    <w:pPr>
                      <w:jc w:val="center"/>
                      <w:rPr>
                        <w:b/>
                        <w:strike/>
                        <w:color w:val="000000" w:themeColor="text1"/>
                        <w:sz w:val="20"/>
                        <w:highlight w:val="yellow"/>
                      </w:rPr>
                    </w:pPr>
                    <w:r w:rsidRPr="00B82FEA">
                      <w:rPr>
                        <w:rFonts w:hint="eastAsia"/>
                        <w:b/>
                        <w:strike/>
                        <w:color w:val="000000" w:themeColor="text1"/>
                        <w:sz w:val="20"/>
                        <w:highlight w:val="yellow"/>
                      </w:rPr>
                      <w:t>证券</w:t>
                    </w:r>
                    <w:r w:rsidRPr="00B82FEA">
                      <w:rPr>
                        <w:b/>
                        <w:strike/>
                        <w:color w:val="000000" w:themeColor="text1"/>
                        <w:sz w:val="20"/>
                        <w:highlight w:val="yellow"/>
                      </w:rPr>
                      <w:t>简称</w:t>
                    </w:r>
                  </w:p>
                </w:tc>
                <w:sdt>
                  <w:sdtPr>
                    <w:rPr>
                      <w:rFonts w:asciiTheme="minorEastAsia" w:eastAsiaTheme="minorEastAsia" w:hAnsiTheme="minorEastAsia"/>
                      <w:strike/>
                      <w:color w:val="000000" w:themeColor="text1"/>
                      <w:szCs w:val="24"/>
                      <w:highlight w:val="yellow"/>
                    </w:rPr>
                    <w:alias w:val="证券简称"/>
                    <w:tag w:val="证券简称"/>
                    <w:id w:val="-1147201843"/>
                    <w:lock w:val="sdtLocked"/>
                    <w:placeholder>
                      <w:docPart w:val="3E9891144C904FADAF01BA5CB1F37DF1"/>
                    </w:placeholder>
                    <w:showingPlcHdr/>
                    <w:text/>
                  </w:sdtPr>
                  <w:sdtEndPr/>
                  <w:sdtContent>
                    <w:tc>
                      <w:tcPr>
                        <w:tcW w:w="6157" w:type="dxa"/>
                        <w:gridSpan w:val="4"/>
                        <w:vAlign w:val="center"/>
                      </w:tcPr>
                      <w:p w:rsidR="00AB18A9" w:rsidRPr="00B82FEA" w:rsidRDefault="00AB18A9" w:rsidP="00AB18A9">
                        <w:pPr>
                          <w:jc w:val="left"/>
                          <w:rPr>
                            <w:rFonts w:asciiTheme="minorEastAsia" w:eastAsiaTheme="minorEastAsia" w:hAnsiTheme="minorEastAsia"/>
                            <w:strike/>
                            <w:color w:val="000000" w:themeColor="text1"/>
                            <w:szCs w:val="24"/>
                            <w:highlight w:val="yellow"/>
                          </w:rPr>
                        </w:pPr>
                        <w:r w:rsidRPr="00B82FEA">
                          <w:rPr>
                            <w:rStyle w:val="placeholder1Char"/>
                            <w:strike/>
                            <w:highlight w:val="yellow"/>
                          </w:rPr>
                          <w:t>____________</w:t>
                        </w:r>
                      </w:p>
                    </w:tc>
                  </w:sdtContent>
                </w:sdt>
              </w:tr>
              <w:tr w:rsidR="00AB18A9" w:rsidRPr="00B82FEA" w:rsidTr="00AE3BB2">
                <w:tc>
                  <w:tcPr>
                    <w:tcW w:w="2207" w:type="dxa"/>
                    <w:gridSpan w:val="2"/>
                    <w:vAlign w:val="center"/>
                  </w:tcPr>
                  <w:p w:rsidR="00AB18A9" w:rsidRPr="00B82FEA" w:rsidRDefault="00AB18A9" w:rsidP="00AB18A9">
                    <w:pPr>
                      <w:jc w:val="center"/>
                      <w:rPr>
                        <w:b/>
                        <w:strike/>
                        <w:color w:val="000000" w:themeColor="text1"/>
                        <w:sz w:val="20"/>
                        <w:highlight w:val="yellow"/>
                      </w:rPr>
                    </w:pPr>
                    <w:r w:rsidRPr="00B82FEA">
                      <w:rPr>
                        <w:rFonts w:hint="eastAsia"/>
                        <w:b/>
                        <w:strike/>
                        <w:color w:val="000000" w:themeColor="text1"/>
                        <w:sz w:val="20"/>
                        <w:highlight w:val="yellow"/>
                      </w:rPr>
                      <w:t>股东人数</w:t>
                    </w:r>
                  </w:p>
                </w:tc>
                <w:sdt>
                  <w:sdtPr>
                    <w:rPr>
                      <w:rFonts w:asciiTheme="minorEastAsia" w:eastAsiaTheme="minorEastAsia" w:hAnsiTheme="minorEastAsia"/>
                      <w:strike/>
                      <w:color w:val="000000" w:themeColor="text1"/>
                      <w:szCs w:val="24"/>
                      <w:highlight w:val="yellow"/>
                    </w:rPr>
                    <w:alias w:val="整数"/>
                    <w:tag w:val="整数"/>
                    <w:id w:val="1825319653"/>
                    <w:lock w:val="sdtLocked"/>
                    <w:placeholder>
                      <w:docPart w:val="DE636F9F6AB4473FBD362825EA38C406"/>
                    </w:placeholder>
                    <w:showingPlcHdr/>
                    <w:text/>
                  </w:sdtPr>
                  <w:sdtEndPr/>
                  <w:sdtContent>
                    <w:tc>
                      <w:tcPr>
                        <w:tcW w:w="6157" w:type="dxa"/>
                        <w:gridSpan w:val="4"/>
                        <w:vAlign w:val="center"/>
                      </w:tcPr>
                      <w:p w:rsidR="00AB18A9" w:rsidRPr="00B82FEA" w:rsidRDefault="00AC3285" w:rsidP="00AB18A9">
                        <w:pPr>
                          <w:jc w:val="left"/>
                          <w:rPr>
                            <w:rFonts w:asciiTheme="minorEastAsia" w:eastAsiaTheme="minorEastAsia" w:hAnsiTheme="minorEastAsia"/>
                            <w:strike/>
                            <w:color w:val="000000" w:themeColor="text1"/>
                            <w:szCs w:val="24"/>
                            <w:highlight w:val="yellow"/>
                          </w:rPr>
                        </w:pPr>
                        <w:r w:rsidRPr="00B82FEA">
                          <w:rPr>
                            <w:rStyle w:val="placeholder1Char"/>
                            <w:rFonts w:hint="eastAsia"/>
                            <w:strike/>
                            <w:highlight w:val="yellow"/>
                          </w:rPr>
                          <w:t>____</w:t>
                        </w:r>
                      </w:p>
                    </w:tc>
                  </w:sdtContent>
                </w:sdt>
              </w:tr>
              <w:tr w:rsidR="001B6047" w:rsidRPr="00B82FEA" w:rsidTr="00AE3BB2">
                <w:trPr>
                  <w:trHeight w:val="363"/>
                </w:trPr>
                <w:tc>
                  <w:tcPr>
                    <w:tcW w:w="636" w:type="dxa"/>
                  </w:tcPr>
                  <w:p w:rsidR="00293AA0" w:rsidRPr="00B82FEA" w:rsidRDefault="00293AA0" w:rsidP="00A57086">
                    <w:pPr>
                      <w:jc w:val="center"/>
                      <w:rPr>
                        <w:b/>
                        <w:strike/>
                        <w:color w:val="000000" w:themeColor="text1"/>
                        <w:sz w:val="20"/>
                        <w:highlight w:val="yellow"/>
                      </w:rPr>
                    </w:pPr>
                    <w:r w:rsidRPr="00B82FEA">
                      <w:rPr>
                        <w:rFonts w:hint="eastAsia"/>
                        <w:b/>
                        <w:strike/>
                        <w:color w:val="000000" w:themeColor="text1"/>
                        <w:sz w:val="20"/>
                        <w:highlight w:val="yellow"/>
                      </w:rPr>
                      <w:t>序号</w:t>
                    </w:r>
                  </w:p>
                </w:tc>
                <w:tc>
                  <w:tcPr>
                    <w:tcW w:w="2197" w:type="dxa"/>
                    <w:gridSpan w:val="2"/>
                  </w:tcPr>
                  <w:p w:rsidR="00293AA0" w:rsidRPr="00B82FEA" w:rsidRDefault="00293AA0" w:rsidP="00A57086">
                    <w:pPr>
                      <w:jc w:val="center"/>
                      <w:rPr>
                        <w:b/>
                        <w:strike/>
                        <w:color w:val="000000" w:themeColor="text1"/>
                        <w:sz w:val="20"/>
                        <w:highlight w:val="yellow"/>
                      </w:rPr>
                    </w:pPr>
                    <w:r w:rsidRPr="00B82FEA">
                      <w:rPr>
                        <w:rFonts w:hint="eastAsia"/>
                        <w:b/>
                        <w:strike/>
                        <w:color w:val="000000" w:themeColor="text1"/>
                        <w:sz w:val="20"/>
                        <w:highlight w:val="yellow"/>
                      </w:rPr>
                      <w:t>股东</w:t>
                    </w:r>
                    <w:r w:rsidRPr="00B82FEA">
                      <w:rPr>
                        <w:b/>
                        <w:strike/>
                        <w:color w:val="000000" w:themeColor="text1"/>
                        <w:sz w:val="20"/>
                        <w:highlight w:val="yellow"/>
                      </w:rPr>
                      <w:t>名称</w:t>
                    </w:r>
                  </w:p>
                </w:tc>
                <w:tc>
                  <w:tcPr>
                    <w:tcW w:w="2040" w:type="dxa"/>
                  </w:tcPr>
                  <w:p w:rsidR="00293AA0" w:rsidRPr="00B82FEA" w:rsidRDefault="00293AA0" w:rsidP="00797946">
                    <w:pPr>
                      <w:jc w:val="center"/>
                      <w:rPr>
                        <w:b/>
                        <w:strike/>
                        <w:color w:val="000000" w:themeColor="text1"/>
                        <w:sz w:val="20"/>
                        <w:highlight w:val="yellow"/>
                      </w:rPr>
                    </w:pPr>
                    <w:r w:rsidRPr="00B82FEA">
                      <w:rPr>
                        <w:rFonts w:hint="eastAsia"/>
                        <w:b/>
                        <w:strike/>
                        <w:color w:val="000000" w:themeColor="text1"/>
                        <w:sz w:val="20"/>
                        <w:highlight w:val="yellow"/>
                      </w:rPr>
                      <w:t>期初持股数量</w:t>
                    </w:r>
                  </w:p>
                </w:tc>
                <w:tc>
                  <w:tcPr>
                    <w:tcW w:w="1931" w:type="dxa"/>
                  </w:tcPr>
                  <w:p w:rsidR="00293AA0" w:rsidRPr="00B82FEA" w:rsidRDefault="00293AA0" w:rsidP="00797946">
                    <w:pPr>
                      <w:jc w:val="center"/>
                      <w:rPr>
                        <w:b/>
                        <w:strike/>
                        <w:color w:val="000000" w:themeColor="text1"/>
                        <w:sz w:val="20"/>
                        <w:highlight w:val="yellow"/>
                      </w:rPr>
                    </w:pPr>
                    <w:r w:rsidRPr="00B82FEA">
                      <w:rPr>
                        <w:rFonts w:hint="eastAsia"/>
                        <w:b/>
                        <w:strike/>
                        <w:color w:val="000000" w:themeColor="text1"/>
                        <w:sz w:val="20"/>
                        <w:highlight w:val="yellow"/>
                      </w:rPr>
                      <w:t>期末持股</w:t>
                    </w:r>
                    <w:r w:rsidRPr="00B82FEA">
                      <w:rPr>
                        <w:b/>
                        <w:strike/>
                        <w:color w:val="000000" w:themeColor="text1"/>
                        <w:sz w:val="20"/>
                        <w:highlight w:val="yellow"/>
                      </w:rPr>
                      <w:t>数量</w:t>
                    </w:r>
                  </w:p>
                </w:tc>
                <w:tc>
                  <w:tcPr>
                    <w:tcW w:w="1560" w:type="dxa"/>
                  </w:tcPr>
                  <w:p w:rsidR="00293AA0" w:rsidRPr="00B82FEA" w:rsidRDefault="00293AA0" w:rsidP="00F1334C">
                    <w:pPr>
                      <w:jc w:val="center"/>
                      <w:rPr>
                        <w:b/>
                        <w:strike/>
                        <w:color w:val="000000" w:themeColor="text1"/>
                        <w:sz w:val="20"/>
                        <w:highlight w:val="yellow"/>
                      </w:rPr>
                    </w:pPr>
                    <w:r w:rsidRPr="00B82FEA">
                      <w:rPr>
                        <w:rFonts w:hint="eastAsia"/>
                        <w:b/>
                        <w:strike/>
                        <w:color w:val="000000" w:themeColor="text1"/>
                        <w:sz w:val="20"/>
                        <w:highlight w:val="yellow"/>
                      </w:rPr>
                      <w:t>期末持股比例</w:t>
                    </w:r>
                  </w:p>
                </w:tc>
              </w:tr>
              <w:sdt>
                <w:sdtPr>
                  <w:rPr>
                    <w:rFonts w:asciiTheme="minorEastAsia" w:eastAsiaTheme="minorEastAsia" w:hAnsiTheme="minorEastAsia"/>
                    <w:strike/>
                    <w:color w:val="000000" w:themeColor="text1"/>
                    <w:szCs w:val="24"/>
                    <w:highlight w:val="yellow"/>
                  </w:rPr>
                  <w:id w:val="1052813716"/>
                  <w:lock w:val="sdtLocked"/>
                  <w:placeholder>
                    <w:docPart w:val="27921FE33BAE468F94A33FA5B382C44C"/>
                  </w:placeholder>
                </w:sdtPr>
                <w:sdtEndPr/>
                <w:sdtContent>
                  <w:tr w:rsidR="001B6047" w:rsidRPr="00B82FEA" w:rsidTr="00AE3BB2">
                    <w:sdt>
                      <w:sdtPr>
                        <w:rPr>
                          <w:rFonts w:asciiTheme="minorEastAsia" w:eastAsiaTheme="minorEastAsia" w:hAnsiTheme="minorEastAsia"/>
                          <w:strike/>
                          <w:color w:val="000000" w:themeColor="text1"/>
                          <w:szCs w:val="24"/>
                          <w:highlight w:val="yellow"/>
                        </w:rPr>
                        <w:alias w:val="整数"/>
                        <w:tag w:val="整数"/>
                        <w:id w:val="2105451890"/>
                        <w:lock w:val="sdtLocked"/>
                        <w:placeholder>
                          <w:docPart w:val="7E5EAA3E9BE545EEBC0E38CB82A36FE8"/>
                        </w:placeholder>
                        <w:showingPlcHdr/>
                        <w:text/>
                      </w:sdtPr>
                      <w:sdtEndPr/>
                      <w:sdtContent>
                        <w:tc>
                          <w:tcPr>
                            <w:tcW w:w="636" w:type="dxa"/>
                          </w:tcPr>
                          <w:p w:rsidR="00293AA0" w:rsidRPr="00B82FEA" w:rsidRDefault="001F0BA3" w:rsidP="00A57086">
                            <w:pPr>
                              <w:jc w:val="center"/>
                              <w:rPr>
                                <w:strike/>
                                <w:color w:val="000000" w:themeColor="text1"/>
                                <w:sz w:val="20"/>
                                <w:highlight w:val="yellow"/>
                              </w:rPr>
                            </w:pPr>
                            <w:r w:rsidRPr="00B82FEA">
                              <w:rPr>
                                <w:rStyle w:val="placeholder1Char"/>
                                <w:strike/>
                                <w:highlight w:val="yellow"/>
                              </w:rPr>
                              <w:t>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证券简称"/>
                        <w:tag w:val="证券简称"/>
                        <w:id w:val="-1223980974"/>
                        <w:lock w:val="sdtLocked"/>
                        <w:placeholder>
                          <w:docPart w:val="8F454E6372A04215B329F29F9A080E7E"/>
                        </w:placeholder>
                        <w:showingPlcHdr/>
                        <w:text/>
                      </w:sdtPr>
                      <w:sdtEndPr/>
                      <w:sdtContent>
                        <w:tc>
                          <w:tcPr>
                            <w:tcW w:w="2197" w:type="dxa"/>
                            <w:gridSpan w:val="2"/>
                          </w:tcPr>
                          <w:p w:rsidR="00293AA0" w:rsidRPr="00B82FEA" w:rsidRDefault="00E61609" w:rsidP="00E61609">
                            <w:pPr>
                              <w:jc w:val="center"/>
                              <w:rPr>
                                <w:strike/>
                                <w:color w:val="000000" w:themeColor="text1"/>
                                <w:sz w:val="20"/>
                                <w:highlight w:val="yellow"/>
                              </w:rPr>
                            </w:pPr>
                            <w:r w:rsidRPr="00B82FEA">
                              <w:rPr>
                                <w:rStyle w:val="placeholder1Char"/>
                                <w:strike/>
                                <w:highlight w:val="yellow"/>
                              </w:rPr>
                              <w:t>____________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整数"/>
                        <w:tag w:val="整数"/>
                        <w:id w:val="208690435"/>
                        <w:lock w:val="sdtLocked"/>
                        <w:placeholder>
                          <w:docPart w:val="C6CD661DA7EE459DA30D2CEF3C90C823"/>
                        </w:placeholder>
                        <w:showingPlcHdr/>
                        <w:text/>
                      </w:sdtPr>
                      <w:sdtEndPr/>
                      <w:sdtContent>
                        <w:tc>
                          <w:tcPr>
                            <w:tcW w:w="2040" w:type="dxa"/>
                          </w:tcPr>
                          <w:p w:rsidR="00293AA0" w:rsidRPr="00B82FEA" w:rsidRDefault="00F1334C" w:rsidP="00350A50">
                            <w:pPr>
                              <w:jc w:val="right"/>
                              <w:rPr>
                                <w:strike/>
                                <w:color w:val="000000" w:themeColor="text1"/>
                                <w:sz w:val="20"/>
                                <w:highlight w:val="yellow"/>
                              </w:rPr>
                            </w:pPr>
                            <w:r w:rsidRPr="00B82FEA">
                              <w:rPr>
                                <w:rStyle w:val="placeholder1Char"/>
                                <w:rFonts w:hint="eastAsia"/>
                                <w:strike/>
                                <w:highlight w:val="yellow"/>
                              </w:rPr>
                              <w:t xml:space="preserve"> </w:t>
                            </w:r>
                            <w:r w:rsidRPr="00B82FEA">
                              <w:rPr>
                                <w:rStyle w:val="placeholder1Char"/>
                                <w:strike/>
                                <w:highlight w:val="yellow"/>
                              </w:rPr>
                              <w:t xml:space="preserve">   </w:t>
                            </w:r>
                            <w:r w:rsidR="00E61609" w:rsidRPr="00B82FEA">
                              <w:rPr>
                                <w:rStyle w:val="placeholder1Char"/>
                                <w:rFonts w:hint="eastAsia"/>
                                <w:strike/>
                                <w:highlight w:val="yellow"/>
                              </w:rPr>
                              <w:t>____</w:t>
                            </w:r>
                            <w:r w:rsidR="009C77FE" w:rsidRPr="00B82FEA">
                              <w:rPr>
                                <w:rStyle w:val="placeholder1Char"/>
                                <w:rFonts w:hint="eastAsia"/>
                                <w:strike/>
                                <w:highlight w:val="yellow"/>
                              </w:rPr>
                              <w:t>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整数"/>
                        <w:tag w:val="整数"/>
                        <w:id w:val="1046876076"/>
                        <w:lock w:val="sdtLocked"/>
                        <w:placeholder>
                          <w:docPart w:val="9AF7C72824294CF2B66CBCF8ADBF1801"/>
                        </w:placeholder>
                        <w:showingPlcHdr/>
                        <w:text/>
                      </w:sdtPr>
                      <w:sdtEndPr/>
                      <w:sdtContent>
                        <w:tc>
                          <w:tcPr>
                            <w:tcW w:w="1931" w:type="dxa"/>
                          </w:tcPr>
                          <w:p w:rsidR="00293AA0" w:rsidRPr="00B82FEA" w:rsidRDefault="001F0BA3" w:rsidP="00350A50">
                            <w:pPr>
                              <w:jc w:val="right"/>
                              <w:rPr>
                                <w:strike/>
                                <w:color w:val="000000" w:themeColor="text1"/>
                                <w:sz w:val="20"/>
                                <w:highlight w:val="yellow"/>
                              </w:rPr>
                            </w:pPr>
                            <w:r w:rsidRPr="00B82FEA">
                              <w:rPr>
                                <w:rStyle w:val="placeholder1Char"/>
                                <w:strike/>
                                <w:highlight w:val="yellow"/>
                              </w:rPr>
                              <w:t>____</w:t>
                            </w:r>
                            <w:r w:rsidR="009C77FE" w:rsidRPr="00B82FEA">
                              <w:rPr>
                                <w:rStyle w:val="placeholder1Char"/>
                                <w:rFonts w:hint="eastAsia"/>
                                <w:strike/>
                                <w:highlight w:val="yellow"/>
                              </w:rPr>
                              <w:t>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百分比"/>
                        <w:tag w:val="百分比"/>
                        <w:id w:val="-196092109"/>
                        <w:lock w:val="sdtLocked"/>
                        <w:placeholder>
                          <w:docPart w:val="B7D2E0D289044607A88A5B3019C120A8"/>
                        </w:placeholder>
                        <w:showingPlcHdr/>
                        <w:text/>
                      </w:sdtPr>
                      <w:sdtEndPr/>
                      <w:sdtContent>
                        <w:tc>
                          <w:tcPr>
                            <w:tcW w:w="1560" w:type="dxa"/>
                          </w:tcPr>
                          <w:p w:rsidR="00293AA0" w:rsidRPr="00B82FEA" w:rsidRDefault="001F0BA3" w:rsidP="00350A50">
                            <w:pPr>
                              <w:jc w:val="right"/>
                              <w:rPr>
                                <w:strike/>
                                <w:color w:val="000000" w:themeColor="text1"/>
                                <w:sz w:val="20"/>
                                <w:highlight w:val="yellow"/>
                              </w:rPr>
                            </w:pPr>
                            <w:r w:rsidRPr="00B82FEA">
                              <w:rPr>
                                <w:rStyle w:val="placeholder1Char"/>
                                <w:strike/>
                                <w:highlight w:val="yellow"/>
                              </w:rPr>
                              <w:t>____</w:t>
                            </w:r>
                            <w:r w:rsidR="009C77FE" w:rsidRPr="00B82FEA">
                              <w:rPr>
                                <w:rStyle w:val="placeholder1Char"/>
                                <w:rFonts w:hint="eastAsia"/>
                                <w:strike/>
                                <w:highlight w:val="yellow"/>
                              </w:rPr>
                              <w:t>__</w:t>
                            </w:r>
                          </w:p>
                        </w:tc>
                      </w:sdtContent>
                    </w:sdt>
                  </w:tr>
                </w:sdtContent>
              </w:sdt>
            </w:tbl>
            <w:p w:rsidR="00712216" w:rsidRPr="00B82FEA" w:rsidRDefault="00B82FEA" w:rsidP="00F55087">
              <w:pPr>
                <w:ind w:right="420"/>
                <w:rPr>
                  <w:b/>
                  <w:strike/>
                  <w:color w:val="000000" w:themeColor="text1"/>
                  <w:highlight w:val="yellow"/>
                </w:rPr>
              </w:pPr>
            </w:p>
          </w:sdtContent>
        </w:sdt>
        <w:sdt>
          <w:sdtPr>
            <w:rPr>
              <w:rFonts w:asciiTheme="minorEastAsia" w:hAnsiTheme="minorEastAsia"/>
              <w:b/>
              <w:strike/>
              <w:color w:val="000000" w:themeColor="text1"/>
              <w:kern w:val="0"/>
              <w:szCs w:val="21"/>
              <w:highlight w:val="yellow"/>
              <w:shd w:val="clear" w:color="auto" w:fill="FFFF00"/>
            </w:rPr>
            <w:alias w:val="利润分配情况（如有）"/>
            <w:tag w:val="利润分配情况（如有）"/>
            <w:id w:val="1700818462"/>
            <w:placeholder>
              <w:docPart w:val="27921FE33BAE468F94A33FA5B382C44C"/>
            </w:placeholder>
          </w:sdtPr>
          <w:sdtEndPr/>
          <w:sdtContent>
            <w:p w:rsidR="00285245" w:rsidRPr="00B82FEA" w:rsidRDefault="00285245" w:rsidP="00285245">
              <w:pPr>
                <w:ind w:right="420"/>
                <w:rPr>
                  <w:b/>
                  <w:strike/>
                  <w:color w:val="000000" w:themeColor="text1"/>
                  <w:highlight w:val="yellow"/>
                </w:rPr>
              </w:pPr>
              <w:r w:rsidRPr="00B82FEA">
                <w:rPr>
                  <w:b/>
                  <w:strike/>
                  <w:color w:val="000000" w:themeColor="text1"/>
                  <w:highlight w:val="yellow"/>
                </w:rPr>
                <w:t>3</w:t>
              </w:r>
              <w:r w:rsidRPr="00B82FEA">
                <w:rPr>
                  <w:rFonts w:hint="eastAsia"/>
                  <w:b/>
                  <w:strike/>
                  <w:color w:val="000000" w:themeColor="text1"/>
                  <w:highlight w:val="yellow"/>
                </w:rPr>
                <w:t>、利润分配</w:t>
              </w:r>
              <w:r w:rsidR="00453102" w:rsidRPr="00B82FEA">
                <w:rPr>
                  <w:rFonts w:hint="eastAsia"/>
                  <w:b/>
                  <w:strike/>
                  <w:color w:val="000000" w:themeColor="text1"/>
                  <w:highlight w:val="yellow"/>
                </w:rPr>
                <w:t>情况</w:t>
              </w:r>
              <w:r w:rsidR="002432FF" w:rsidRPr="00B82FEA">
                <w:rPr>
                  <w:rFonts w:asciiTheme="minorEastAsia" w:eastAsiaTheme="minorEastAsia" w:hAnsiTheme="minorEastAsia" w:hint="eastAsia"/>
                  <w:b/>
                  <w:strike/>
                  <w:color w:val="000000" w:themeColor="text1"/>
                  <w:szCs w:val="21"/>
                  <w:highlight w:val="yellow"/>
                </w:rPr>
                <w:t xml:space="preserve">                                  </w:t>
              </w:r>
              <w:r w:rsidR="007F4E59" w:rsidRPr="00B82FEA">
                <w:rPr>
                  <w:rFonts w:asciiTheme="minorEastAsia" w:eastAsiaTheme="minorEastAsia" w:hAnsiTheme="minorEastAsia"/>
                  <w:b/>
                  <w:strike/>
                  <w:color w:val="000000" w:themeColor="text1"/>
                  <w:szCs w:val="21"/>
                  <w:highlight w:val="yellow"/>
                </w:rPr>
                <w:t xml:space="preserve">         </w:t>
              </w:r>
              <w:r w:rsidR="00774309"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B82FEA" w:rsidTr="00E405A4">
                <w:tc>
                  <w:tcPr>
                    <w:tcW w:w="993"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275"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851" w:type="dxa"/>
                  </w:tcPr>
                  <w:p w:rsidR="001E0CF7" w:rsidRPr="00B82FEA" w:rsidRDefault="001E0CF7" w:rsidP="00A16B44">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本期</w:t>
                    </w:r>
                    <w:r w:rsidRPr="00B82FEA">
                      <w:rPr>
                        <w:rFonts w:asciiTheme="minorEastAsia" w:eastAsiaTheme="minorEastAsia" w:hAnsiTheme="minorEastAsia"/>
                        <w:b/>
                        <w:strike/>
                        <w:color w:val="000000" w:themeColor="text1"/>
                        <w:sz w:val="18"/>
                        <w:szCs w:val="21"/>
                        <w:highlight w:val="yellow"/>
                      </w:rPr>
                      <w:t>股息率</w:t>
                    </w:r>
                  </w:p>
                </w:tc>
                <w:tc>
                  <w:tcPr>
                    <w:tcW w:w="1134" w:type="dxa"/>
                  </w:tcPr>
                  <w:p w:rsidR="001E0CF7" w:rsidRPr="00B82FEA" w:rsidRDefault="00A42C2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分</w:t>
                    </w:r>
                    <w:r w:rsidR="002432FF" w:rsidRPr="00B82FEA">
                      <w:rPr>
                        <w:rFonts w:asciiTheme="minorEastAsia" w:eastAsiaTheme="minorEastAsia" w:hAnsiTheme="minorEastAsia" w:hint="eastAsia"/>
                        <w:b/>
                        <w:strike/>
                        <w:color w:val="000000" w:themeColor="text1"/>
                        <w:sz w:val="18"/>
                        <w:szCs w:val="21"/>
                        <w:highlight w:val="yellow"/>
                      </w:rPr>
                      <w:t>配金额</w:t>
                    </w:r>
                  </w:p>
                </w:tc>
                <w:tc>
                  <w:tcPr>
                    <w:tcW w:w="709"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股息是否</w:t>
                    </w:r>
                    <w:r w:rsidRPr="00B82FEA">
                      <w:rPr>
                        <w:rFonts w:asciiTheme="minorEastAsia" w:eastAsiaTheme="minorEastAsia" w:hAnsiTheme="minorEastAsia"/>
                        <w:b/>
                        <w:strike/>
                        <w:color w:val="000000" w:themeColor="text1"/>
                        <w:sz w:val="18"/>
                        <w:szCs w:val="21"/>
                        <w:highlight w:val="yellow"/>
                      </w:rPr>
                      <w:t>累积</w:t>
                    </w:r>
                  </w:p>
                </w:tc>
                <w:tc>
                  <w:tcPr>
                    <w:tcW w:w="992" w:type="dxa"/>
                  </w:tcPr>
                  <w:p w:rsidR="001E0CF7" w:rsidRPr="00B82FEA" w:rsidRDefault="001E0CF7"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累积</w:t>
                    </w:r>
                    <w:r w:rsidRPr="00B82FEA">
                      <w:rPr>
                        <w:rFonts w:asciiTheme="minorEastAsia" w:eastAsiaTheme="minorEastAsia" w:hAnsiTheme="minorEastAsia"/>
                        <w:b/>
                        <w:strike/>
                        <w:color w:val="000000" w:themeColor="text1"/>
                        <w:sz w:val="18"/>
                        <w:szCs w:val="21"/>
                        <w:highlight w:val="yellow"/>
                      </w:rPr>
                      <w:t>额</w:t>
                    </w:r>
                  </w:p>
                </w:tc>
                <w:tc>
                  <w:tcPr>
                    <w:tcW w:w="1134"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是否</w:t>
                    </w:r>
                    <w:r w:rsidRPr="00B82FEA">
                      <w:rPr>
                        <w:rFonts w:asciiTheme="minorEastAsia" w:eastAsiaTheme="minorEastAsia" w:hAnsiTheme="minorEastAsia"/>
                        <w:b/>
                        <w:strike/>
                        <w:color w:val="000000" w:themeColor="text1"/>
                        <w:sz w:val="18"/>
                        <w:szCs w:val="21"/>
                        <w:highlight w:val="yellow"/>
                      </w:rPr>
                      <w:t>参与剩余利润分配</w:t>
                    </w:r>
                  </w:p>
                </w:tc>
                <w:tc>
                  <w:tcPr>
                    <w:tcW w:w="1276" w:type="dxa"/>
                  </w:tcPr>
                  <w:p w:rsidR="001E0CF7" w:rsidRPr="00B82FEA" w:rsidRDefault="001E0CF7"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参与</w:t>
                    </w:r>
                    <w:r w:rsidRPr="00B82FEA">
                      <w:rPr>
                        <w:rFonts w:asciiTheme="minorEastAsia" w:eastAsiaTheme="minorEastAsia" w:hAnsiTheme="minorEastAsia"/>
                        <w:b/>
                        <w:strike/>
                        <w:color w:val="000000" w:themeColor="text1"/>
                        <w:sz w:val="18"/>
                        <w:szCs w:val="21"/>
                        <w:highlight w:val="yellow"/>
                      </w:rPr>
                      <w:t>剩余分配</w:t>
                    </w:r>
                    <w:r w:rsidR="002432FF" w:rsidRPr="00B82FEA">
                      <w:rPr>
                        <w:rFonts w:asciiTheme="minorEastAsia" w:eastAsiaTheme="minorEastAsia" w:hAnsiTheme="minorEastAsia" w:hint="eastAsia"/>
                        <w:b/>
                        <w:strike/>
                        <w:color w:val="000000" w:themeColor="text1"/>
                        <w:sz w:val="18"/>
                        <w:szCs w:val="21"/>
                        <w:highlight w:val="yellow"/>
                      </w:rPr>
                      <w:t>金额</w:t>
                    </w:r>
                  </w:p>
                </w:tc>
              </w:tr>
              <w:sdt>
                <w:sdtPr>
                  <w:rPr>
                    <w:rFonts w:asciiTheme="minorEastAsia" w:eastAsiaTheme="minorEastAsia" w:hAnsiTheme="minorEastAsia"/>
                    <w:strike/>
                    <w:color w:val="000000" w:themeColor="text1"/>
                    <w:szCs w:val="24"/>
                    <w:highlight w:val="yellow"/>
                  </w:rPr>
                  <w:id w:val="-2012753603"/>
                  <w:lock w:val="sdtLocked"/>
                  <w:placeholder>
                    <w:docPart w:val="27921FE33BAE468F94A33FA5B382C44C"/>
                  </w:placeholder>
                </w:sdtPr>
                <w:sdtEndPr/>
                <w:sdtContent>
                  <w:tr w:rsidR="00E405A4" w:rsidRPr="00B82FEA" w:rsidTr="00E405A4">
                    <w:trPr>
                      <w:trHeight w:val="198"/>
                    </w:trPr>
                    <w:sdt>
                      <w:sdtPr>
                        <w:rPr>
                          <w:rFonts w:asciiTheme="minorEastAsia" w:eastAsiaTheme="minorEastAsia" w:hAnsiTheme="minorEastAsia"/>
                          <w:strike/>
                          <w:color w:val="000000" w:themeColor="text1"/>
                          <w:szCs w:val="24"/>
                          <w:highlight w:val="yellow"/>
                        </w:rPr>
                        <w:alias w:val="证券代码"/>
                        <w:tag w:val="证券代码"/>
                        <w:id w:val="-1937671008"/>
                        <w:lock w:val="sdtLocked"/>
                        <w:placeholder>
                          <w:docPart w:val="5EDF0EC5187C49BB8A79FDA10CC4135A"/>
                        </w:placeholder>
                        <w:showingPlcHdr/>
                        <w:text/>
                      </w:sdtPr>
                      <w:sdtEndPr/>
                      <w:sdtContent>
                        <w:tc>
                          <w:tcPr>
                            <w:tcW w:w="993" w:type="dxa"/>
                          </w:tcPr>
                          <w:p w:rsidR="001E0CF7" w:rsidRPr="00B82FEA" w:rsidRDefault="00E405A4" w:rsidP="0071221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证券简称"/>
                        <w:tag w:val="证券简称"/>
                        <w:id w:val="316001413"/>
                        <w:lock w:val="sdtLocked"/>
                        <w:placeholder>
                          <w:docPart w:val="DEBE43EED2E8487DA9C08EE7FCE6740F"/>
                        </w:placeholder>
                        <w:showingPlcHdr/>
                        <w:text/>
                      </w:sdtPr>
                      <w:sdtEndPr/>
                      <w:sdtContent>
                        <w:tc>
                          <w:tcPr>
                            <w:tcW w:w="1275" w:type="dxa"/>
                          </w:tcPr>
                          <w:p w:rsidR="001E0CF7" w:rsidRPr="00B82FEA" w:rsidRDefault="00E405A4" w:rsidP="00F92F2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百分比"/>
                        <w:tag w:val="百分比"/>
                        <w:id w:val="-175962742"/>
                        <w:lock w:val="sdtLocked"/>
                        <w:placeholder>
                          <w:docPart w:val="7B68891C0A7F49D1B3F291029838638F"/>
                        </w:placeholder>
                        <w:showingPlcHdr/>
                        <w:text/>
                      </w:sdtPr>
                      <w:sdtEndPr/>
                      <w:sdtContent>
                        <w:tc>
                          <w:tcPr>
                            <w:tcW w:w="851" w:type="dxa"/>
                          </w:tcPr>
                          <w:p w:rsidR="001E0CF7" w:rsidRPr="00B82FEA" w:rsidRDefault="001F0BA3" w:rsidP="00350A50">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r w:rsidR="00712216" w:rsidRPr="00B82FEA">
                              <w:rPr>
                                <w:rStyle w:val="placeholder1Char"/>
                                <w:strike/>
                                <w:highlight w:val="yellow"/>
                              </w:rPr>
                              <w:t>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货币类型"/>
                        <w:tag w:val="货币类型"/>
                        <w:id w:val="846366810"/>
                        <w:lock w:val="sdtLocked"/>
                        <w:placeholder>
                          <w:docPart w:val="45C1AB9B3602402EBCA40470A40394CB"/>
                        </w:placeholder>
                        <w:showingPlcHdr/>
                        <w:text/>
                      </w:sdtPr>
                      <w:sdtEndPr/>
                      <w:sdtContent>
                        <w:tc>
                          <w:tcPr>
                            <w:tcW w:w="1134" w:type="dxa"/>
                          </w:tcPr>
                          <w:p w:rsidR="001E0CF7" w:rsidRPr="00B82FEA" w:rsidRDefault="001F0BA3" w:rsidP="00F92F26">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r w:rsidR="00E405A4" w:rsidRPr="00B82FEA">
                              <w:rPr>
                                <w:rStyle w:val="placeholder1Char"/>
                                <w:strike/>
                                <w:highlight w:val="yellow"/>
                              </w:rPr>
                              <w:t>____</w:t>
                            </w:r>
                          </w:p>
                        </w:tc>
                      </w:sdtContent>
                    </w:sdt>
                    <w:sdt>
                      <w:sdtPr>
                        <w:rPr>
                          <w:rFonts w:asciiTheme="minorEastAsia" w:eastAsiaTheme="minorEastAsia" w:hAnsiTheme="minorEastAsia"/>
                          <w:strike/>
                          <w:color w:val="000000" w:themeColor="text1"/>
                          <w:kern w:val="0"/>
                          <w:sz w:val="18"/>
                          <w:szCs w:val="21"/>
                          <w:highlight w:val="yellow"/>
                          <w:shd w:val="clear" w:color="auto" w:fill="FFFF00"/>
                        </w:rPr>
                        <w:id w:val="-1702006514"/>
                        <w:lock w:val="sdtLocked"/>
                        <w:placeholder>
                          <w:docPart w:val="BEDDBBAB7F2D43AEBCF531F8463AF512"/>
                        </w:placeholder>
                        <w:showingPlcHdr/>
                        <w:dropDownList>
                          <w:listItem w:displayText="是" w:value="true"/>
                          <w:listItem w:displayText="否" w:value="false"/>
                        </w:dropDownList>
                      </w:sdtPr>
                      <w:sdtEndPr/>
                      <w:sdtContent>
                        <w:tc>
                          <w:tcPr>
                            <w:tcW w:w="709" w:type="dxa"/>
                          </w:tcPr>
                          <w:p w:rsidR="001E0CF7" w:rsidRPr="00B82FEA" w:rsidRDefault="00F92F26" w:rsidP="00F92F2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rFonts w:hint="eastAsia"/>
                                <w:strike/>
                                <w:highlight w:val="yellow"/>
                              </w:rPr>
                              <w:t>选择</w:t>
                            </w:r>
                          </w:p>
                        </w:tc>
                      </w:sdtContent>
                    </w:sdt>
                    <w:tc>
                      <w:tcPr>
                        <w:tcW w:w="992" w:type="dxa"/>
                      </w:tcPr>
                      <w:p w:rsidR="001E0CF7" w:rsidRPr="00B82FEA" w:rsidRDefault="00B82FEA" w:rsidP="00712216">
                        <w:pPr>
                          <w:tabs>
                            <w:tab w:val="left" w:pos="5140"/>
                          </w:tabs>
                          <w:ind w:rightChars="-22" w:right="-46"/>
                          <w:jc w:val="right"/>
                          <w:rPr>
                            <w:rFonts w:asciiTheme="minorEastAsia" w:eastAsiaTheme="minorEastAsia" w:hAnsiTheme="minorEastAsia"/>
                            <w:strike/>
                            <w:color w:val="000000" w:themeColor="text1"/>
                            <w:sz w:val="18"/>
                            <w:szCs w:val="21"/>
                            <w:highlight w:val="yellow"/>
                          </w:rPr>
                        </w:pPr>
                        <w:sdt>
                          <w:sdtPr>
                            <w:rPr>
                              <w:rFonts w:asciiTheme="minorEastAsia" w:eastAsiaTheme="minorEastAsia" w:hAnsiTheme="minorEastAsia"/>
                              <w:strike/>
                              <w:color w:val="000000" w:themeColor="text1"/>
                              <w:kern w:val="0"/>
                              <w:szCs w:val="24"/>
                              <w:highlight w:val="yellow"/>
                              <w:shd w:val="clear" w:color="auto" w:fill="FFFF00"/>
                            </w:rPr>
                            <w:alias w:val="货币类型"/>
                            <w:tag w:val="货币类型"/>
                            <w:id w:val="-1410839137"/>
                            <w:lock w:val="sdtLocked"/>
                            <w:placeholder>
                              <w:docPart w:val="7941C9E666DF4979B22D21915AB1C8F5"/>
                            </w:placeholder>
                            <w:showingPlcHdr/>
                            <w:text/>
                          </w:sdtPr>
                          <w:sdtEndPr/>
                          <w:sdtContent>
                            <w:r w:rsidR="001F0BA3" w:rsidRPr="00B82FEA">
                              <w:rPr>
                                <w:rStyle w:val="placeholder1Char"/>
                                <w:strike/>
                                <w:highlight w:val="yellow"/>
                              </w:rPr>
                              <w:t>____</w:t>
                            </w:r>
                            <w:r w:rsidR="00E405A4" w:rsidRPr="00B82FEA">
                              <w:rPr>
                                <w:rStyle w:val="placeholder1Char"/>
                                <w:strike/>
                                <w:highlight w:val="yellow"/>
                              </w:rPr>
                              <w:t>___</w:t>
                            </w:r>
                          </w:sdtContent>
                        </w:sdt>
                      </w:p>
                    </w:tc>
                    <w:sdt>
                      <w:sdtPr>
                        <w:rPr>
                          <w:rFonts w:asciiTheme="minorEastAsia" w:eastAsiaTheme="minorEastAsia" w:hAnsiTheme="minorEastAsia"/>
                          <w:strike/>
                          <w:color w:val="000000" w:themeColor="text1"/>
                          <w:kern w:val="0"/>
                          <w:sz w:val="18"/>
                          <w:szCs w:val="21"/>
                          <w:highlight w:val="yellow"/>
                          <w:shd w:val="clear" w:color="auto" w:fill="FFFF00"/>
                        </w:rPr>
                        <w:id w:val="256173935"/>
                        <w:lock w:val="sdtLocked"/>
                        <w:placeholder>
                          <w:docPart w:val="4EBE80552B704231BFAAD336D5177EE3"/>
                        </w:placeholder>
                        <w:showingPlcHdr/>
                        <w:dropDownList>
                          <w:listItem w:displayText="是" w:value="true"/>
                          <w:listItem w:displayText="否" w:value="false"/>
                        </w:dropDownList>
                      </w:sdtPr>
                      <w:sdtEndPr/>
                      <w:sdtContent>
                        <w:tc>
                          <w:tcPr>
                            <w:tcW w:w="1134" w:type="dxa"/>
                          </w:tcPr>
                          <w:p w:rsidR="001E0CF7" w:rsidRPr="00B82FEA" w:rsidRDefault="00F92F26" w:rsidP="00F92F2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rFonts w:hint="eastAsia"/>
                                <w:strike/>
                                <w:highlight w:val="yellow"/>
                              </w:rPr>
                              <w:t>选择</w:t>
                            </w:r>
                          </w:p>
                        </w:tc>
                      </w:sdtContent>
                    </w:sdt>
                    <w:sdt>
                      <w:sdtPr>
                        <w:rPr>
                          <w:rFonts w:asciiTheme="minorEastAsia" w:eastAsiaTheme="minorEastAsia" w:hAnsiTheme="minorEastAsia"/>
                          <w:strike/>
                          <w:color w:val="000000" w:themeColor="text1"/>
                          <w:kern w:val="0"/>
                          <w:szCs w:val="24"/>
                          <w:highlight w:val="yellow"/>
                          <w:shd w:val="clear" w:color="auto" w:fill="FFFF00"/>
                        </w:rPr>
                        <w:alias w:val="货币类型"/>
                        <w:tag w:val="货币类型"/>
                        <w:id w:val="538402270"/>
                        <w:lock w:val="sdtLocked"/>
                        <w:placeholder>
                          <w:docPart w:val="46F85275FB2A4B39BBC4405BFD42BD8A"/>
                        </w:placeholder>
                        <w:showingPlcHdr/>
                        <w:text/>
                      </w:sdtPr>
                      <w:sdtEndPr/>
                      <w:sdtContent>
                        <w:tc>
                          <w:tcPr>
                            <w:tcW w:w="1276" w:type="dxa"/>
                          </w:tcPr>
                          <w:p w:rsidR="001E0CF7" w:rsidRPr="00B82FEA" w:rsidRDefault="001F0BA3" w:rsidP="00F92F26">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r w:rsidR="00712216" w:rsidRPr="00B82FEA">
                              <w:rPr>
                                <w:rStyle w:val="placeholder1Char"/>
                                <w:strike/>
                                <w:highlight w:val="yellow"/>
                              </w:rPr>
                              <w:t>______</w:t>
                            </w:r>
                          </w:p>
                        </w:tc>
                      </w:sdtContent>
                    </w:sdt>
                  </w:tr>
                </w:sdtContent>
              </w:sdt>
            </w:tbl>
            <w:p w:rsidR="00772784" w:rsidRPr="00B82FEA" w:rsidRDefault="00B82FEA" w:rsidP="002153B6">
              <w:pPr>
                <w:ind w:right="420"/>
                <w:rPr>
                  <w:b/>
                  <w:strike/>
                  <w:color w:val="000000" w:themeColor="text1"/>
                  <w:highlight w:val="yellow"/>
                </w:rPr>
              </w:pPr>
            </w:p>
          </w:sdtContent>
        </w:sdt>
        <w:sdt>
          <w:sdtPr>
            <w:rPr>
              <w:rFonts w:asciiTheme="minorEastAsia" w:hAnsiTheme="minorEastAsia"/>
              <w:b/>
              <w:strike/>
              <w:color w:val="000000" w:themeColor="text1"/>
              <w:kern w:val="0"/>
              <w:szCs w:val="21"/>
              <w:highlight w:val="yellow"/>
              <w:shd w:val="clear" w:color="auto" w:fill="FFFF00"/>
            </w:rPr>
            <w:alias w:val="回购情况（如有）"/>
            <w:tag w:val="回购情况（如有）"/>
            <w:id w:val="-1140729421"/>
            <w:lock w:val="sdtLocked"/>
            <w:placeholder>
              <w:docPart w:val="27921FE33BAE468F94A33FA5B382C44C"/>
            </w:placeholder>
          </w:sdtPr>
          <w:sdtEndPr>
            <w:rPr>
              <w:b w:val="0"/>
              <w:color w:val="auto"/>
            </w:rPr>
          </w:sdtEndPr>
          <w:sdtContent>
            <w:p w:rsidR="002153B6" w:rsidRPr="00B82FEA" w:rsidRDefault="002153B6" w:rsidP="002153B6">
              <w:pPr>
                <w:ind w:right="420"/>
                <w:rPr>
                  <w:b/>
                  <w:strike/>
                  <w:color w:val="000000" w:themeColor="text1"/>
                  <w:highlight w:val="yellow"/>
                </w:rPr>
              </w:pPr>
              <w:r w:rsidRPr="00B82FEA">
                <w:rPr>
                  <w:b/>
                  <w:strike/>
                  <w:color w:val="000000" w:themeColor="text1"/>
                  <w:highlight w:val="yellow"/>
                </w:rPr>
                <w:t>4</w:t>
              </w:r>
              <w:r w:rsidRPr="00B82FEA">
                <w:rPr>
                  <w:rFonts w:hint="eastAsia"/>
                  <w:b/>
                  <w:strike/>
                  <w:color w:val="000000" w:themeColor="text1"/>
                  <w:highlight w:val="yellow"/>
                </w:rPr>
                <w:t>、回购情况</w:t>
              </w:r>
              <w:r w:rsidR="00774309" w:rsidRPr="00B82FEA">
                <w:rPr>
                  <w:rFonts w:hint="eastAsia"/>
                  <w:b/>
                  <w:strike/>
                  <w:color w:val="000000" w:themeColor="text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 xml:space="preserve">                                  </w:t>
              </w:r>
              <w:r w:rsidR="002432FF"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r w:rsidR="002432FF" w:rsidRPr="00B82FEA">
                <w:rPr>
                  <w:rFonts w:asciiTheme="minorEastAsia" w:eastAsiaTheme="minorEastAsia" w:hAnsiTheme="minorEastAsia" w:hint="eastAsia"/>
                  <w:b/>
                  <w:strike/>
                  <w:color w:val="000000" w:themeColor="text1"/>
                  <w:szCs w:val="21"/>
                  <w:highlight w:val="yellow"/>
                </w:rPr>
                <w:t>或</w:t>
              </w:r>
              <w:r w:rsidR="002432FF" w:rsidRPr="00B82FEA">
                <w:rPr>
                  <w:rFonts w:asciiTheme="minorEastAsia" w:eastAsiaTheme="minorEastAsia" w:hAnsiTheme="minorEastAsia"/>
                  <w:b/>
                  <w:strike/>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B82FEA" w:rsidTr="00EF3ED9">
                <w:tc>
                  <w:tcPr>
                    <w:tcW w:w="993"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992"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559"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回购选择权</w:t>
                    </w:r>
                    <w:r w:rsidRPr="00B82FEA">
                      <w:rPr>
                        <w:rFonts w:asciiTheme="minorEastAsia" w:eastAsiaTheme="minorEastAsia" w:hAnsiTheme="minorEastAsia"/>
                        <w:b/>
                        <w:strike/>
                        <w:color w:val="000000" w:themeColor="text1"/>
                        <w:sz w:val="18"/>
                        <w:szCs w:val="21"/>
                        <w:highlight w:val="yellow"/>
                      </w:rPr>
                      <w:t>的</w:t>
                    </w:r>
                    <w:r w:rsidRPr="00B82FEA">
                      <w:rPr>
                        <w:rFonts w:asciiTheme="minorEastAsia" w:eastAsiaTheme="minorEastAsia" w:hAnsiTheme="minorEastAsia" w:hint="eastAsia"/>
                        <w:b/>
                        <w:strike/>
                        <w:color w:val="000000" w:themeColor="text1"/>
                        <w:sz w:val="18"/>
                        <w:szCs w:val="21"/>
                        <w:highlight w:val="yellow"/>
                      </w:rPr>
                      <w:t>行使主体</w:t>
                    </w:r>
                  </w:p>
                </w:tc>
                <w:tc>
                  <w:tcPr>
                    <w:tcW w:w="1276"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回购期间</w:t>
                    </w:r>
                  </w:p>
                </w:tc>
                <w:tc>
                  <w:tcPr>
                    <w:tcW w:w="1134"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w:t>
                    </w:r>
                    <w:r w:rsidRPr="00B82FEA">
                      <w:rPr>
                        <w:rFonts w:asciiTheme="minorEastAsia" w:eastAsiaTheme="minorEastAsia" w:hAnsiTheme="minorEastAsia"/>
                        <w:b/>
                        <w:strike/>
                        <w:color w:val="000000" w:themeColor="text1"/>
                        <w:sz w:val="18"/>
                        <w:szCs w:val="21"/>
                        <w:highlight w:val="yellow"/>
                      </w:rPr>
                      <w:t>数量</w:t>
                    </w:r>
                  </w:p>
                </w:tc>
                <w:tc>
                  <w:tcPr>
                    <w:tcW w:w="992" w:type="dxa"/>
                  </w:tcPr>
                  <w:p w:rsidR="00C61BA0" w:rsidRPr="00B82FEA" w:rsidRDefault="00C61BA0"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w:t>
                    </w:r>
                    <w:r w:rsidRPr="00B82FEA">
                      <w:rPr>
                        <w:rFonts w:asciiTheme="minorEastAsia" w:eastAsiaTheme="minorEastAsia" w:hAnsiTheme="minorEastAsia"/>
                        <w:b/>
                        <w:strike/>
                        <w:color w:val="000000" w:themeColor="text1"/>
                        <w:sz w:val="18"/>
                        <w:szCs w:val="21"/>
                        <w:highlight w:val="yellow"/>
                      </w:rPr>
                      <w:t>比例</w:t>
                    </w:r>
                  </w:p>
                </w:tc>
                <w:tc>
                  <w:tcPr>
                    <w:tcW w:w="1418" w:type="dxa"/>
                  </w:tcPr>
                  <w:p w:rsidR="009644C7" w:rsidRPr="00B82FEA" w:rsidRDefault="00C61BA0"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回购资金总额</w:t>
                    </w:r>
                  </w:p>
                </w:tc>
              </w:tr>
              <w:sdt>
                <w:sdtPr>
                  <w:rPr>
                    <w:rFonts w:asciiTheme="minorEastAsia" w:eastAsiaTheme="minorEastAsia" w:hAnsiTheme="minorEastAsia"/>
                    <w:strike/>
                    <w:color w:val="000000" w:themeColor="text1"/>
                    <w:szCs w:val="24"/>
                    <w:highlight w:val="yellow"/>
                  </w:rPr>
                  <w:id w:val="-842479209"/>
                  <w:lock w:val="sdtLocked"/>
                  <w:placeholder>
                    <w:docPart w:val="27921FE33BAE468F94A33FA5B382C44C"/>
                  </w:placeholder>
                </w:sdtPr>
                <w:sdtEndPr/>
                <w:sdtContent>
                  <w:tr w:rsidR="001B6047" w:rsidRPr="00B82FEA" w:rsidTr="00EF3ED9">
                    <w:sdt>
                      <w:sdtPr>
                        <w:rPr>
                          <w:rFonts w:asciiTheme="minorEastAsia" w:eastAsiaTheme="minorEastAsia" w:hAnsiTheme="minorEastAsia"/>
                          <w:strike/>
                          <w:color w:val="000000" w:themeColor="text1"/>
                          <w:szCs w:val="24"/>
                          <w:highlight w:val="yellow"/>
                        </w:rPr>
                        <w:alias w:val="证券代码"/>
                        <w:tag w:val="证券代码"/>
                        <w:id w:val="1860390841"/>
                        <w:lock w:val="sdtLocked"/>
                        <w:placeholder>
                          <w:docPart w:val="5BE97A3156464D17B1ECFF7B0FA87DFD"/>
                        </w:placeholder>
                        <w:showingPlcHdr/>
                        <w:text/>
                      </w:sdtPr>
                      <w:sdtEndPr/>
                      <w:sdtContent>
                        <w:tc>
                          <w:tcPr>
                            <w:tcW w:w="993" w:type="dxa"/>
                          </w:tcPr>
                          <w:p w:rsidR="00C61BA0" w:rsidRPr="00B82FEA" w:rsidRDefault="00CF1CE9" w:rsidP="0071221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证券简称"/>
                        <w:tag w:val="证券简称"/>
                        <w:id w:val="-2014840246"/>
                        <w:lock w:val="sdtLocked"/>
                        <w:placeholder>
                          <w:docPart w:val="16FEAD391BFF4D26A6F88E80B776DD21"/>
                        </w:placeholder>
                        <w:showingPlcHdr/>
                        <w:text/>
                      </w:sdtPr>
                      <w:sdtEndPr/>
                      <w:sdtContent>
                        <w:tc>
                          <w:tcPr>
                            <w:tcW w:w="992" w:type="dxa"/>
                          </w:tcPr>
                          <w:p w:rsidR="00C61BA0" w:rsidRPr="00B82FEA" w:rsidRDefault="00CF1CE9" w:rsidP="0071221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586729768"/>
                        <w:lock w:val="sdtLocked"/>
                        <w:placeholder>
                          <w:docPart w:val="948178767BFC467CAEC201FFCFA9C91B"/>
                        </w:placeholder>
                        <w:showingPlcHdr/>
                        <w:text/>
                      </w:sdtPr>
                      <w:sdtEndPr/>
                      <w:sdtContent>
                        <w:tc>
                          <w:tcPr>
                            <w:tcW w:w="1559" w:type="dxa"/>
                          </w:tcPr>
                          <w:p w:rsidR="00C61BA0" w:rsidRPr="00B82FEA" w:rsidRDefault="00AC3285" w:rsidP="00AC3285">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期间"/>
                        <w:tag w:val="期间"/>
                        <w:id w:val="1528290504"/>
                        <w:lock w:val="sdtLocked"/>
                        <w:placeholder>
                          <w:docPart w:val="8A923379FF694A82B5640F055A26FAB7"/>
                        </w:placeholder>
                        <w:showingPlcHdr/>
                        <w:text/>
                      </w:sdtPr>
                      <w:sdtEndPr/>
                      <w:sdtContent>
                        <w:tc>
                          <w:tcPr>
                            <w:tcW w:w="1276" w:type="dxa"/>
                          </w:tcPr>
                          <w:p w:rsidR="00C61BA0" w:rsidRPr="00B82FEA" w:rsidRDefault="001F0BA3" w:rsidP="00F92F2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r w:rsidR="00AC3285" w:rsidRPr="00B82FEA">
                              <w:rPr>
                                <w:rStyle w:val="placeholder1Char"/>
                                <w:strike/>
                                <w:highlight w:val="yellow"/>
                              </w:rPr>
                              <w:t>__</w:t>
                            </w:r>
                            <w:r w:rsidR="00F55087" w:rsidRPr="00B82FEA">
                              <w:rPr>
                                <w:rStyle w:val="placeholder1Char"/>
                                <w:rFonts w:hint="eastAsia"/>
                                <w:strike/>
                                <w:highlight w:val="yellow"/>
                              </w:rPr>
                              <w:t>__</w:t>
                            </w:r>
                          </w:p>
                        </w:tc>
                      </w:sdtContent>
                    </w:sdt>
                    <w:sdt>
                      <w:sdtPr>
                        <w:rPr>
                          <w:rFonts w:asciiTheme="minorEastAsia" w:eastAsiaTheme="minorEastAsia" w:hAnsiTheme="minorEastAsia"/>
                          <w:strike/>
                          <w:color w:val="000000" w:themeColor="text1"/>
                          <w:kern w:val="0"/>
                          <w:szCs w:val="24"/>
                          <w:highlight w:val="yellow"/>
                          <w:shd w:val="clear" w:color="auto" w:fill="FFFF00"/>
                        </w:rPr>
                        <w:alias w:val="整数"/>
                        <w:tag w:val="整数"/>
                        <w:id w:val="2014021473"/>
                        <w:lock w:val="sdtLocked"/>
                        <w:placeholder>
                          <w:docPart w:val="FB4D84BD830A41ACBF174F228F931975"/>
                        </w:placeholder>
                        <w:showingPlcHdr/>
                        <w:text/>
                      </w:sdtPr>
                      <w:sdtEndPr/>
                      <w:sdtContent>
                        <w:tc>
                          <w:tcPr>
                            <w:tcW w:w="1134" w:type="dxa"/>
                          </w:tcPr>
                          <w:p w:rsidR="00C61BA0" w:rsidRPr="00B82FEA" w:rsidRDefault="008D00C3" w:rsidP="00F92F26">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r w:rsidR="001F0BA3" w:rsidRPr="00B82FEA">
                              <w:rPr>
                                <w:rStyle w:val="placeholder1Char"/>
                                <w:strike/>
                                <w:highlight w:val="yellow"/>
                              </w:rPr>
                              <w:t>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百分比"/>
                        <w:tag w:val="百分比"/>
                        <w:id w:val="1923283147"/>
                        <w:lock w:val="sdtLocked"/>
                        <w:placeholder>
                          <w:docPart w:val="9681F3837C764F9CB6900C6C66C5F7EE"/>
                        </w:placeholder>
                        <w:showingPlcHdr/>
                        <w:text/>
                      </w:sdtPr>
                      <w:sdtEndPr/>
                      <w:sdtContent>
                        <w:tc>
                          <w:tcPr>
                            <w:tcW w:w="992" w:type="dxa"/>
                          </w:tcPr>
                          <w:p w:rsidR="00C61BA0" w:rsidRPr="00B82FEA" w:rsidRDefault="00CF1CE9" w:rsidP="00F92F2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r w:rsidR="00E405A4" w:rsidRPr="00B82FEA">
                              <w:rPr>
                                <w:rStyle w:val="placeholder1Char"/>
                                <w:strike/>
                                <w:highlight w:val="yellow"/>
                              </w:rPr>
                              <w:t>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货币类型"/>
                        <w:tag w:val="货币类型"/>
                        <w:id w:val="1356917472"/>
                        <w:lock w:val="sdtLocked"/>
                        <w:placeholder>
                          <w:docPart w:val="5403EF653FEE468480BC10F24FD21ADB"/>
                        </w:placeholder>
                        <w:showingPlcHdr/>
                        <w:text/>
                      </w:sdtPr>
                      <w:sdtEndPr/>
                      <w:sdtContent>
                        <w:tc>
                          <w:tcPr>
                            <w:tcW w:w="1418" w:type="dxa"/>
                          </w:tcPr>
                          <w:p w:rsidR="00C61BA0" w:rsidRPr="00B82FEA" w:rsidRDefault="001F0BA3" w:rsidP="00D70926">
                            <w:pPr>
                              <w:tabs>
                                <w:tab w:val="right" w:pos="1324"/>
                                <w:tab w:val="left" w:pos="5140"/>
                              </w:tabs>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w:t>
                            </w:r>
                            <w:r w:rsidR="00E405A4" w:rsidRPr="00B82FEA">
                              <w:rPr>
                                <w:rStyle w:val="placeholder1Char"/>
                                <w:strike/>
                                <w:highlight w:val="yellow"/>
                              </w:rPr>
                              <w:t>____</w:t>
                            </w:r>
                          </w:p>
                        </w:tc>
                      </w:sdtContent>
                    </w:sdt>
                  </w:tr>
                </w:sdtContent>
              </w:sdt>
            </w:tbl>
            <w:p w:rsidR="00D70926" w:rsidRPr="00B82FEA" w:rsidRDefault="00B82FEA" w:rsidP="00CF1CE9">
              <w:pPr>
                <w:rPr>
                  <w:strike/>
                  <w:highlight w:val="yellow"/>
                </w:rPr>
              </w:pPr>
            </w:p>
          </w:sdtContent>
        </w:sdt>
        <w:sdt>
          <w:sdtPr>
            <w:rPr>
              <w:rFonts w:asciiTheme="minorEastAsia" w:hAnsiTheme="minorEastAsia"/>
              <w:b/>
              <w:strike/>
              <w:color w:val="000000" w:themeColor="text1"/>
              <w:kern w:val="0"/>
              <w:szCs w:val="21"/>
              <w:highlight w:val="yellow"/>
              <w:shd w:val="clear" w:color="auto" w:fill="FFFF00"/>
            </w:rPr>
            <w:alias w:val="转换情况（如有） "/>
            <w:tag w:val="转换情况（如有） "/>
            <w:id w:val="-1716808064"/>
            <w:lock w:val="sdtLocked"/>
            <w:placeholder>
              <w:docPart w:val="27921FE33BAE468F94A33FA5B382C44C"/>
            </w:placeholder>
          </w:sdtPr>
          <w:sdtEndPr/>
          <w:sdtContent>
            <w:p w:rsidR="008731FE" w:rsidRPr="00B82FEA" w:rsidRDefault="008731FE" w:rsidP="008731FE">
              <w:pPr>
                <w:ind w:right="420"/>
                <w:rPr>
                  <w:b/>
                  <w:strike/>
                  <w:color w:val="000000" w:themeColor="text1"/>
                  <w:highlight w:val="yellow"/>
                </w:rPr>
              </w:pPr>
              <w:r w:rsidRPr="00B82FEA">
                <w:rPr>
                  <w:b/>
                  <w:strike/>
                  <w:color w:val="000000" w:themeColor="text1"/>
                  <w:highlight w:val="yellow"/>
                </w:rPr>
                <w:t>5</w:t>
              </w:r>
              <w:r w:rsidRPr="00B82FEA">
                <w:rPr>
                  <w:rFonts w:hint="eastAsia"/>
                  <w:b/>
                  <w:strike/>
                  <w:color w:val="000000" w:themeColor="text1"/>
                  <w:highlight w:val="yellow"/>
                </w:rPr>
                <w:t>、转换情况</w:t>
              </w:r>
              <w:r w:rsidR="00774309" w:rsidRPr="00B82FEA">
                <w:rPr>
                  <w:rFonts w:hint="eastAsia"/>
                  <w:b/>
                  <w:strike/>
                  <w:color w:val="000000" w:themeColor="text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 xml:space="preserve">                                  </w:t>
              </w:r>
              <w:r w:rsidR="002432FF"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r w:rsidR="002432FF" w:rsidRPr="00B82FEA">
                <w:rPr>
                  <w:rFonts w:asciiTheme="minorEastAsia" w:eastAsiaTheme="minorEastAsia" w:hAnsiTheme="minorEastAsia" w:hint="eastAsia"/>
                  <w:b/>
                  <w:strike/>
                  <w:color w:val="000000" w:themeColor="text1"/>
                  <w:szCs w:val="21"/>
                  <w:highlight w:val="yellow"/>
                </w:rPr>
                <w:t>或</w:t>
              </w:r>
              <w:r w:rsidR="002432FF" w:rsidRPr="00B82FEA">
                <w:rPr>
                  <w:rFonts w:asciiTheme="minorEastAsia" w:eastAsiaTheme="minorEastAsia" w:hAnsiTheme="minorEastAsia"/>
                  <w:b/>
                  <w:strike/>
                  <w:color w:val="000000" w:themeColor="text1"/>
                  <w:szCs w:val="21"/>
                  <w:highlight w:val="yellow"/>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B82FEA" w:rsidTr="00FB1239">
                <w:tc>
                  <w:tcPr>
                    <w:tcW w:w="1198"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354"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417"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转股</w:t>
                    </w:r>
                    <w:r w:rsidRPr="00B82FEA">
                      <w:rPr>
                        <w:rFonts w:asciiTheme="minorEastAsia" w:eastAsiaTheme="minorEastAsia" w:hAnsiTheme="minorEastAsia"/>
                        <w:b/>
                        <w:strike/>
                        <w:color w:val="000000" w:themeColor="text1"/>
                        <w:sz w:val="18"/>
                        <w:szCs w:val="21"/>
                        <w:highlight w:val="yellow"/>
                      </w:rPr>
                      <w:t>条件</w:t>
                    </w:r>
                  </w:p>
                </w:tc>
                <w:tc>
                  <w:tcPr>
                    <w:tcW w:w="1335" w:type="dxa"/>
                  </w:tcPr>
                  <w:p w:rsidR="00F92F26" w:rsidRPr="00B82FEA" w:rsidRDefault="001F70B4"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转股价格</w:t>
                    </w:r>
                  </w:p>
                </w:tc>
                <w:tc>
                  <w:tcPr>
                    <w:tcW w:w="1500"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转换选择权的行使主体</w:t>
                    </w:r>
                  </w:p>
                </w:tc>
                <w:tc>
                  <w:tcPr>
                    <w:tcW w:w="1418" w:type="dxa"/>
                  </w:tcPr>
                  <w:p w:rsidR="001F70B4" w:rsidRPr="00B82FEA" w:rsidRDefault="001F70B4"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转换</w:t>
                    </w:r>
                    <w:r w:rsidRPr="00B82FEA">
                      <w:rPr>
                        <w:rFonts w:asciiTheme="minorEastAsia" w:eastAsiaTheme="minorEastAsia" w:hAnsiTheme="minorEastAsia"/>
                        <w:b/>
                        <w:strike/>
                        <w:color w:val="000000" w:themeColor="text1"/>
                        <w:sz w:val="18"/>
                        <w:szCs w:val="21"/>
                        <w:highlight w:val="yellow"/>
                      </w:rPr>
                      <w:t>形成的普通股数</w:t>
                    </w:r>
                    <w:r w:rsidR="002432FF" w:rsidRPr="00B82FEA">
                      <w:rPr>
                        <w:rFonts w:asciiTheme="minorEastAsia" w:eastAsiaTheme="minorEastAsia" w:hAnsiTheme="minorEastAsia" w:hint="eastAsia"/>
                        <w:b/>
                        <w:strike/>
                        <w:color w:val="000000" w:themeColor="text1"/>
                        <w:sz w:val="18"/>
                        <w:szCs w:val="21"/>
                        <w:highlight w:val="yellow"/>
                      </w:rPr>
                      <w:t>量</w:t>
                    </w:r>
                  </w:p>
                </w:tc>
              </w:tr>
              <w:sdt>
                <w:sdtPr>
                  <w:rPr>
                    <w:rFonts w:asciiTheme="minorEastAsia" w:eastAsiaTheme="minorEastAsia" w:hAnsiTheme="minorEastAsia"/>
                    <w:strike/>
                    <w:color w:val="000000" w:themeColor="text1"/>
                    <w:szCs w:val="24"/>
                    <w:highlight w:val="yellow"/>
                  </w:rPr>
                  <w:id w:val="-1763218099"/>
                  <w:lock w:val="sdtLocked"/>
                  <w:placeholder>
                    <w:docPart w:val="27921FE33BAE468F94A33FA5B382C44C"/>
                  </w:placeholder>
                </w:sdtPr>
                <w:sdtEndPr/>
                <w:sdtContent>
                  <w:tr w:rsidR="001B6047" w:rsidRPr="00B82FEA" w:rsidTr="00FB1239">
                    <w:sdt>
                      <w:sdtPr>
                        <w:rPr>
                          <w:rFonts w:asciiTheme="minorEastAsia" w:eastAsiaTheme="minorEastAsia" w:hAnsiTheme="minorEastAsia"/>
                          <w:strike/>
                          <w:color w:val="000000" w:themeColor="text1"/>
                          <w:szCs w:val="24"/>
                          <w:highlight w:val="yellow"/>
                        </w:rPr>
                        <w:alias w:val="证券代码"/>
                        <w:tag w:val="证券代码"/>
                        <w:id w:val="-1792045245"/>
                        <w:lock w:val="sdtLocked"/>
                        <w:placeholder>
                          <w:docPart w:val="183C711F6E3B4D7DBD1E3A3E1144CC97"/>
                        </w:placeholder>
                        <w:showingPlcHdr/>
                        <w:text/>
                      </w:sdtPr>
                      <w:sdtEndPr/>
                      <w:sdtContent>
                        <w:tc>
                          <w:tcPr>
                            <w:tcW w:w="1198" w:type="dxa"/>
                          </w:tcPr>
                          <w:p w:rsidR="001F70B4" w:rsidRPr="00B82FEA" w:rsidRDefault="00712216" w:rsidP="00F92F2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证券简称"/>
                        <w:tag w:val="证券简称"/>
                        <w:id w:val="1946416303"/>
                        <w:lock w:val="sdtLocked"/>
                        <w:placeholder>
                          <w:docPart w:val="66B0F88AFD8A488ABD13D1B71D552418"/>
                        </w:placeholder>
                        <w:showingPlcHdr/>
                        <w:text/>
                      </w:sdtPr>
                      <w:sdtEndPr/>
                      <w:sdtContent>
                        <w:tc>
                          <w:tcPr>
                            <w:tcW w:w="1354" w:type="dxa"/>
                          </w:tcPr>
                          <w:p w:rsidR="001F70B4" w:rsidRPr="00B82FEA" w:rsidRDefault="00712216" w:rsidP="00F92F2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352195269"/>
                        <w:lock w:val="sdtLocked"/>
                        <w:placeholder>
                          <w:docPart w:val="7033B6B07B6E4C0FA7B02FACF8CF8230"/>
                        </w:placeholder>
                        <w:showingPlcHdr/>
                        <w:text/>
                      </w:sdtPr>
                      <w:sdtEndPr/>
                      <w:sdtContent>
                        <w:tc>
                          <w:tcPr>
                            <w:tcW w:w="1417" w:type="dxa"/>
                          </w:tcPr>
                          <w:p w:rsidR="001F70B4" w:rsidRPr="00B82FEA" w:rsidRDefault="00AC3285" w:rsidP="00AC3285">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货币类型"/>
                        <w:tag w:val="货币类型"/>
                        <w:id w:val="422075242"/>
                        <w:lock w:val="sdtLocked"/>
                        <w:placeholder>
                          <w:docPart w:val="F017A3D1C604490993E618054F4861BF"/>
                        </w:placeholder>
                        <w:showingPlcHdr/>
                        <w:text/>
                      </w:sdtPr>
                      <w:sdtEndPr/>
                      <w:sdtContent>
                        <w:tc>
                          <w:tcPr>
                            <w:tcW w:w="1335" w:type="dxa"/>
                          </w:tcPr>
                          <w:p w:rsidR="001F70B4" w:rsidRPr="00B82FEA" w:rsidRDefault="00CF1CE9" w:rsidP="00CF1CE9">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222059605"/>
                        <w:lock w:val="sdtLocked"/>
                        <w:placeholder>
                          <w:docPart w:val="F0F028650027480BA4037690AABF0F6F"/>
                        </w:placeholder>
                        <w:showingPlcHdr/>
                        <w:text/>
                      </w:sdtPr>
                      <w:sdtEndPr/>
                      <w:sdtContent>
                        <w:tc>
                          <w:tcPr>
                            <w:tcW w:w="1500" w:type="dxa"/>
                          </w:tcPr>
                          <w:p w:rsidR="001F70B4" w:rsidRPr="00B82FEA" w:rsidRDefault="00AC3285" w:rsidP="00AC3285">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整数"/>
                        <w:tag w:val="整数"/>
                        <w:id w:val="1846899521"/>
                        <w:lock w:val="sdtLocked"/>
                        <w:placeholder>
                          <w:docPart w:val="2FE51C26AE3646B2B30BA361E2CC7C1E"/>
                        </w:placeholder>
                        <w:showingPlcHdr/>
                        <w:text/>
                      </w:sdtPr>
                      <w:sdtEndPr/>
                      <w:sdtContent>
                        <w:tc>
                          <w:tcPr>
                            <w:tcW w:w="1418" w:type="dxa"/>
                          </w:tcPr>
                          <w:p w:rsidR="001F70B4" w:rsidRPr="00B82FEA" w:rsidRDefault="00AC3285" w:rsidP="00F92F26">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rFonts w:hint="eastAsia"/>
                                <w:strike/>
                                <w:highlight w:val="yellow"/>
                              </w:rPr>
                              <w:t>__________</w:t>
                            </w:r>
                          </w:p>
                        </w:tc>
                      </w:sdtContent>
                    </w:sdt>
                  </w:tr>
                </w:sdtContent>
              </w:sdt>
            </w:tbl>
            <w:p w:rsidR="004924D9" w:rsidRPr="00B82FEA" w:rsidRDefault="00B82FEA" w:rsidP="000B4716">
              <w:pPr>
                <w:ind w:right="420"/>
                <w:rPr>
                  <w:b/>
                  <w:strike/>
                  <w:color w:val="000000" w:themeColor="text1"/>
                  <w:highlight w:val="yellow"/>
                </w:rPr>
              </w:pPr>
            </w:p>
          </w:sdtContent>
        </w:sdt>
        <w:sdt>
          <w:sdtPr>
            <w:rPr>
              <w:rFonts w:asciiTheme="minorEastAsia" w:hAnsiTheme="minorEastAsia"/>
              <w:b/>
              <w:strike/>
              <w:color w:val="000000" w:themeColor="text1"/>
              <w:kern w:val="0"/>
              <w:szCs w:val="21"/>
              <w:highlight w:val="yellow"/>
              <w:shd w:val="clear" w:color="auto" w:fill="FFFF00"/>
            </w:rPr>
            <w:alias w:val="表决权恢复情况（如有） "/>
            <w:tag w:val="表决权恢复情况（如有） "/>
            <w:id w:val="-1214960252"/>
            <w:lock w:val="sdtLocked"/>
            <w:placeholder>
              <w:docPart w:val="27921FE33BAE468F94A33FA5B382C44C"/>
            </w:placeholder>
          </w:sdtPr>
          <w:sdtEndPr>
            <w:rPr>
              <w:rFonts w:eastAsiaTheme="minorEastAsia"/>
            </w:rPr>
          </w:sdtEndPr>
          <w:sdtContent>
            <w:p w:rsidR="000B4716" w:rsidRPr="00B82FEA" w:rsidRDefault="000B4716" w:rsidP="00774309">
              <w:pPr>
                <w:ind w:right="420"/>
                <w:jc w:val="left"/>
                <w:rPr>
                  <w:b/>
                  <w:strike/>
                  <w:color w:val="000000" w:themeColor="text1"/>
                  <w:highlight w:val="yellow"/>
                </w:rPr>
              </w:pPr>
              <w:r w:rsidRPr="00B82FEA">
                <w:rPr>
                  <w:b/>
                  <w:strike/>
                  <w:color w:val="000000" w:themeColor="text1"/>
                  <w:highlight w:val="yellow"/>
                </w:rPr>
                <w:t>6</w:t>
              </w:r>
              <w:r w:rsidR="00774309" w:rsidRPr="00B82FEA">
                <w:rPr>
                  <w:rFonts w:hint="eastAsia"/>
                  <w:b/>
                  <w:strike/>
                  <w:color w:val="000000" w:themeColor="text1"/>
                  <w:highlight w:val="yellow"/>
                </w:rPr>
                <w:t>、表决权恢复情况</w:t>
              </w:r>
              <w:r w:rsidR="002432FF" w:rsidRPr="00B82FEA">
                <w:rPr>
                  <w:rFonts w:asciiTheme="minorEastAsia" w:eastAsiaTheme="minorEastAsia" w:hAnsiTheme="minorEastAsia" w:hint="eastAsia"/>
                  <w:b/>
                  <w:strike/>
                  <w:color w:val="000000" w:themeColor="text1"/>
                  <w:szCs w:val="21"/>
                  <w:highlight w:val="yellow"/>
                </w:rPr>
                <w:t xml:space="preserve">                                  </w:t>
              </w:r>
              <w:r w:rsidR="002432FF" w:rsidRPr="00B82FEA">
                <w:rPr>
                  <w:rFonts w:asciiTheme="minorEastAsia" w:eastAsiaTheme="minorEastAsia" w:hAnsiTheme="minorEastAsia"/>
                  <w:b/>
                  <w:strike/>
                  <w:color w:val="000000" w:themeColor="text1"/>
                  <w:szCs w:val="21"/>
                  <w:highlight w:val="yellow"/>
                </w:rPr>
                <w:t xml:space="preserve">    </w:t>
              </w:r>
              <w:r w:rsidR="00774309"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r w:rsidR="002432FF" w:rsidRPr="00B82FEA">
                <w:rPr>
                  <w:rFonts w:asciiTheme="minorEastAsia" w:eastAsiaTheme="minorEastAsia" w:hAnsiTheme="minorEastAsia" w:hint="eastAsia"/>
                  <w:b/>
                  <w:strike/>
                  <w:color w:val="000000" w:themeColor="text1"/>
                  <w:szCs w:val="21"/>
                  <w:highlight w:val="yellow"/>
                </w:rPr>
                <w:t>或</w:t>
              </w:r>
              <w:r w:rsidR="002432FF" w:rsidRPr="00B82FEA">
                <w:rPr>
                  <w:rFonts w:asciiTheme="minorEastAsia" w:eastAsiaTheme="minorEastAsia" w:hAnsiTheme="minorEastAsia"/>
                  <w:b/>
                  <w:strike/>
                  <w:color w:val="000000" w:themeColor="text1"/>
                  <w:szCs w:val="21"/>
                  <w:highlight w:val="yellow"/>
                </w:rPr>
                <w:t>股</w:t>
              </w:r>
              <w:r w:rsidR="00774309" w:rsidRPr="00B82FEA">
                <w:rPr>
                  <w:rFonts w:asciiTheme="minorEastAsia" w:eastAsiaTheme="minorEastAsia" w:hAnsiTheme="minorEastAsia"/>
                  <w:b/>
                  <w:strike/>
                  <w:color w:val="000000" w:themeColor="text1"/>
                  <w:szCs w:val="21"/>
                  <w:highlight w:val="yellow"/>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B82FEA" w:rsidTr="00E75A20">
                <w:tc>
                  <w:tcPr>
                    <w:tcW w:w="1056" w:type="dxa"/>
                  </w:tcPr>
                  <w:p w:rsidR="000B4716" w:rsidRPr="00B82FEA"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266" w:type="dxa"/>
                  </w:tcPr>
                  <w:p w:rsidR="000B4716" w:rsidRPr="00B82FEA"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695" w:type="dxa"/>
                  </w:tcPr>
                  <w:p w:rsidR="000B4716" w:rsidRPr="00B82FEA" w:rsidRDefault="00892CD4"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恢复</w:t>
                    </w:r>
                    <w:r w:rsidR="000B4716" w:rsidRPr="00B82FEA">
                      <w:rPr>
                        <w:rFonts w:asciiTheme="minorEastAsia" w:eastAsiaTheme="minorEastAsia" w:hAnsiTheme="minorEastAsia" w:hint="eastAsia"/>
                        <w:b/>
                        <w:strike/>
                        <w:color w:val="000000" w:themeColor="text1"/>
                        <w:sz w:val="18"/>
                        <w:szCs w:val="21"/>
                        <w:highlight w:val="yellow"/>
                      </w:rPr>
                      <w:t>表决权</w:t>
                    </w:r>
                    <w:r w:rsidR="000B4716" w:rsidRPr="00B82FEA">
                      <w:rPr>
                        <w:rFonts w:asciiTheme="minorEastAsia" w:eastAsiaTheme="minorEastAsia" w:hAnsiTheme="minorEastAsia"/>
                        <w:b/>
                        <w:strike/>
                        <w:color w:val="000000" w:themeColor="text1"/>
                        <w:sz w:val="18"/>
                        <w:szCs w:val="21"/>
                        <w:highlight w:val="yellow"/>
                      </w:rPr>
                      <w:t>的优先股数量</w:t>
                    </w:r>
                  </w:p>
                </w:tc>
                <w:tc>
                  <w:tcPr>
                    <w:tcW w:w="1690" w:type="dxa"/>
                  </w:tcPr>
                  <w:p w:rsidR="000B4716" w:rsidRPr="00B82FEA" w:rsidRDefault="00892CD4"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恢复</w:t>
                    </w:r>
                    <w:r w:rsidR="000B4716" w:rsidRPr="00B82FEA">
                      <w:rPr>
                        <w:rFonts w:asciiTheme="minorEastAsia" w:eastAsiaTheme="minorEastAsia" w:hAnsiTheme="minorEastAsia" w:hint="eastAsia"/>
                        <w:b/>
                        <w:strike/>
                        <w:color w:val="000000" w:themeColor="text1"/>
                        <w:sz w:val="18"/>
                        <w:szCs w:val="21"/>
                        <w:highlight w:val="yellow"/>
                      </w:rPr>
                      <w:t>表决权</w:t>
                    </w:r>
                    <w:r w:rsidR="000B4716" w:rsidRPr="00B82FEA">
                      <w:rPr>
                        <w:rFonts w:asciiTheme="minorEastAsia" w:eastAsiaTheme="minorEastAsia" w:hAnsiTheme="minorEastAsia"/>
                        <w:b/>
                        <w:strike/>
                        <w:color w:val="000000" w:themeColor="text1"/>
                        <w:sz w:val="18"/>
                        <w:szCs w:val="21"/>
                        <w:highlight w:val="yellow"/>
                      </w:rPr>
                      <w:t>的优先股</w:t>
                    </w:r>
                    <w:r w:rsidR="000B4716" w:rsidRPr="00B82FEA">
                      <w:rPr>
                        <w:rFonts w:asciiTheme="minorEastAsia" w:eastAsiaTheme="minorEastAsia" w:hAnsiTheme="minorEastAsia" w:hint="eastAsia"/>
                        <w:b/>
                        <w:strike/>
                        <w:color w:val="000000" w:themeColor="text1"/>
                        <w:sz w:val="18"/>
                        <w:szCs w:val="21"/>
                        <w:highlight w:val="yellow"/>
                      </w:rPr>
                      <w:t>比例</w:t>
                    </w:r>
                  </w:p>
                </w:tc>
                <w:tc>
                  <w:tcPr>
                    <w:tcW w:w="2515" w:type="dxa"/>
                  </w:tcPr>
                  <w:p w:rsidR="000B4716" w:rsidRPr="00B82FEA"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有效期间</w:t>
                    </w:r>
                  </w:p>
                </w:tc>
              </w:tr>
              <w:sdt>
                <w:sdtPr>
                  <w:rPr>
                    <w:rFonts w:asciiTheme="minorEastAsia" w:eastAsiaTheme="minorEastAsia" w:hAnsiTheme="minorEastAsia"/>
                    <w:strike/>
                    <w:color w:val="000000" w:themeColor="text1"/>
                    <w:szCs w:val="24"/>
                    <w:highlight w:val="yellow"/>
                  </w:rPr>
                  <w:id w:val="1021519742"/>
                  <w:lock w:val="sdtLocked"/>
                  <w:placeholder>
                    <w:docPart w:val="27921FE33BAE468F94A33FA5B382C44C"/>
                  </w:placeholder>
                </w:sdtPr>
                <w:sdtEndPr/>
                <w:sdtContent>
                  <w:tr w:rsidR="001B6047" w:rsidRPr="00B82FEA" w:rsidTr="00E75A20">
                    <w:sdt>
                      <w:sdtPr>
                        <w:rPr>
                          <w:rFonts w:asciiTheme="minorEastAsia" w:eastAsiaTheme="minorEastAsia" w:hAnsiTheme="minorEastAsia"/>
                          <w:strike/>
                          <w:color w:val="000000" w:themeColor="text1"/>
                          <w:szCs w:val="24"/>
                          <w:highlight w:val="yellow"/>
                        </w:rPr>
                        <w:alias w:val="证券代码"/>
                        <w:tag w:val="证券代码"/>
                        <w:id w:val="1637295512"/>
                        <w:lock w:val="sdtLocked"/>
                        <w:placeholder>
                          <w:docPart w:val="BABB8575C8024A95A9127F80C4319A50"/>
                        </w:placeholder>
                        <w:showingPlcHdr/>
                        <w:text/>
                      </w:sdtPr>
                      <w:sdtEndPr/>
                      <w:sdtContent>
                        <w:tc>
                          <w:tcPr>
                            <w:tcW w:w="1056" w:type="dxa"/>
                          </w:tcPr>
                          <w:p w:rsidR="000B4716" w:rsidRPr="00B82FEA" w:rsidRDefault="00712216" w:rsidP="0092278E">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证券简称"/>
                        <w:tag w:val="证券简称"/>
                        <w:id w:val="633840035"/>
                        <w:lock w:val="sdtLocked"/>
                        <w:placeholder>
                          <w:docPart w:val="762C743DFCAC48C699A3FB00BE06C0BB"/>
                        </w:placeholder>
                        <w:showingPlcHdr/>
                        <w:text/>
                      </w:sdtPr>
                      <w:sdtEndPr/>
                      <w:sdtContent>
                        <w:tc>
                          <w:tcPr>
                            <w:tcW w:w="1266" w:type="dxa"/>
                          </w:tcPr>
                          <w:p w:rsidR="000B4716" w:rsidRPr="00B82FEA" w:rsidRDefault="00712216" w:rsidP="0092278E">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537793476"/>
                        <w:lock w:val="sdtLocked"/>
                        <w:placeholder>
                          <w:docPart w:val="8E27BDB215D446358F4AAE1FA04B5480"/>
                        </w:placeholder>
                        <w:showingPlcHdr/>
                        <w:text/>
                      </w:sdtPr>
                      <w:sdtEndPr/>
                      <w:sdtContent>
                        <w:tc>
                          <w:tcPr>
                            <w:tcW w:w="1695" w:type="dxa"/>
                          </w:tcPr>
                          <w:p w:rsidR="000B4716" w:rsidRPr="00B82FEA" w:rsidRDefault="00AC3285" w:rsidP="00AC3285">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百分比"/>
                        <w:tag w:val="百分比"/>
                        <w:id w:val="141172660"/>
                        <w:lock w:val="sdtLocked"/>
                        <w:placeholder>
                          <w:docPart w:val="6ECF22207F03405494A0A308FE80E4C8"/>
                        </w:placeholder>
                        <w:showingPlcHdr/>
                        <w:text/>
                      </w:sdtPr>
                      <w:sdtEndPr/>
                      <w:sdtContent>
                        <w:tc>
                          <w:tcPr>
                            <w:tcW w:w="1690" w:type="dxa"/>
                          </w:tcPr>
                          <w:p w:rsidR="000B4716" w:rsidRPr="00B82FEA" w:rsidRDefault="00AC3285" w:rsidP="00AC3285">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期间"/>
                        <w:tag w:val="期间"/>
                        <w:id w:val="1800340177"/>
                        <w:lock w:val="sdtLocked"/>
                        <w:placeholder>
                          <w:docPart w:val="C955644FE536435C98F5B22D4E1BBDFE"/>
                        </w:placeholder>
                        <w:showingPlcHdr/>
                        <w:text/>
                      </w:sdtPr>
                      <w:sdtEndPr/>
                      <w:sdtContent>
                        <w:tc>
                          <w:tcPr>
                            <w:tcW w:w="2515" w:type="dxa"/>
                          </w:tcPr>
                          <w:p w:rsidR="000B4716" w:rsidRPr="00B82FEA" w:rsidRDefault="00AC3285" w:rsidP="00AC3285">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tr>
                </w:sdtContent>
              </w:sdt>
            </w:tbl>
            <w:p w:rsidR="006630EE" w:rsidRPr="00B82FEA" w:rsidRDefault="00B82FEA"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kern w:val="0"/>
          <w:szCs w:val="21"/>
          <w:shd w:val="clear" w:color="auto" w:fill="FFFF00"/>
        </w:rPr>
        <w:id w:val="-1829443384"/>
        <w:placeholder>
          <w:docPart w:val="27921FE33BAE468F94A33FA5B382C44C"/>
        </w:placeholder>
      </w:sdtPr>
      <w:sdtEndPr>
        <w:rPr>
          <w:rFonts w:hint="default"/>
          <w:sz w:val="18"/>
        </w:rPr>
      </w:sdtEndPr>
      <w:sdtContent>
        <w:p w:rsidR="009C7CB8" w:rsidRPr="00B82FEA" w:rsidRDefault="009C7CB8" w:rsidP="0016696D">
          <w:pPr>
            <w:tabs>
              <w:tab w:val="left" w:pos="5140"/>
            </w:tabs>
            <w:rPr>
              <w:rFonts w:asciiTheme="minorEastAsia" w:eastAsiaTheme="minorEastAsia" w:hAnsiTheme="minorEastAsia"/>
              <w:b/>
              <w:strike/>
              <w:color w:val="000000" w:themeColor="text1"/>
              <w:szCs w:val="21"/>
              <w:highlight w:val="yellow"/>
            </w:rPr>
          </w:pPr>
        </w:p>
        <w:p w:rsidR="0016696D" w:rsidRPr="00B82FEA" w:rsidRDefault="0016696D" w:rsidP="009C7CB8">
          <w:pPr>
            <w:pStyle w:val="2"/>
            <w:rPr>
              <w:strike/>
              <w:highlight w:val="yellow"/>
            </w:rPr>
          </w:pPr>
          <w:r w:rsidRPr="00B82FEA">
            <w:rPr>
              <w:rFonts w:hint="eastAsia"/>
              <w:strike/>
              <w:highlight w:val="yellow"/>
            </w:rPr>
            <w:t>三</w:t>
          </w:r>
          <w:r w:rsidRPr="00B82FEA">
            <w:rPr>
              <w:strike/>
              <w:highlight w:val="yellow"/>
            </w:rPr>
            <w:t>、</w:t>
          </w:r>
          <w:r w:rsidRPr="00B82FEA">
            <w:rPr>
              <w:rFonts w:hint="eastAsia"/>
              <w:strike/>
              <w:highlight w:val="yellow"/>
            </w:rPr>
            <w:t>债券</w:t>
          </w:r>
          <w:r w:rsidRPr="00B82FEA">
            <w:rPr>
              <w:strike/>
              <w:highlight w:val="yellow"/>
            </w:rPr>
            <w:t>融资情况</w:t>
          </w:r>
          <w:r w:rsidR="00E75A20" w:rsidRPr="00B82FEA">
            <w:rPr>
              <w:rFonts w:hint="eastAsia"/>
              <w:strike/>
              <w:highlight w:val="yellow"/>
            </w:rPr>
            <w:t>（如有</w:t>
          </w:r>
          <w:r w:rsidR="00E75A20" w:rsidRPr="00B82FEA">
            <w:rPr>
              <w:strike/>
              <w:highlight w:val="yellow"/>
            </w:rPr>
            <w:t>）</w:t>
          </w:r>
          <w:r w:rsidR="00E75A20" w:rsidRPr="00B82FEA">
            <w:rPr>
              <w:rFonts w:hint="eastAsia"/>
              <w:strike/>
              <w:highlight w:val="yellow"/>
            </w:rPr>
            <w:t xml:space="preserve">                                       </w:t>
          </w:r>
          <w:r w:rsidR="00E75A20" w:rsidRPr="00B82FEA">
            <w:rPr>
              <w:rFonts w:hint="eastAsia"/>
              <w:strike/>
              <w:highlight w:val="yellow"/>
            </w:rPr>
            <w:t>单位</w:t>
          </w:r>
          <w:r w:rsidR="00E75A20" w:rsidRPr="00B82FEA">
            <w:rPr>
              <w:strike/>
              <w:highlight w:val="yellow"/>
            </w:rPr>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B82FEA" w:rsidTr="00E75A20">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代码</w:t>
                </w:r>
              </w:p>
            </w:tc>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b/>
                    <w:strike/>
                    <w:color w:val="000000" w:themeColor="text1"/>
                    <w:sz w:val="18"/>
                    <w:szCs w:val="21"/>
                    <w:highlight w:val="yellow"/>
                  </w:rPr>
                  <w:t>简称</w:t>
                </w:r>
              </w:p>
            </w:tc>
            <w:tc>
              <w:tcPr>
                <w:tcW w:w="1276" w:type="dxa"/>
              </w:tcPr>
              <w:p w:rsidR="004C0C75" w:rsidRPr="00B82FEA" w:rsidRDefault="004C0C75" w:rsidP="00DC627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债券</w:t>
                </w:r>
                <w:r w:rsidRPr="00B82FEA">
                  <w:rPr>
                    <w:rFonts w:asciiTheme="minorEastAsia" w:eastAsiaTheme="minorEastAsia" w:hAnsiTheme="minorEastAsia"/>
                    <w:b/>
                    <w:strike/>
                    <w:color w:val="000000" w:themeColor="text1"/>
                    <w:sz w:val="18"/>
                    <w:szCs w:val="21"/>
                    <w:highlight w:val="yellow"/>
                  </w:rPr>
                  <w:t>类型</w:t>
                </w:r>
              </w:p>
            </w:tc>
            <w:tc>
              <w:tcPr>
                <w:tcW w:w="1275" w:type="dxa"/>
              </w:tcPr>
              <w:p w:rsidR="004C0C75" w:rsidRPr="00B82FEA" w:rsidRDefault="004C0C75" w:rsidP="00E75A2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融资金额</w:t>
                </w:r>
              </w:p>
            </w:tc>
            <w:tc>
              <w:tcPr>
                <w:tcW w:w="1134" w:type="dxa"/>
              </w:tcPr>
              <w:p w:rsidR="004C0C75" w:rsidRPr="00B82FEA" w:rsidRDefault="004C0C75"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b/>
                    <w:strike/>
                    <w:color w:val="000000" w:themeColor="text1"/>
                    <w:sz w:val="18"/>
                    <w:szCs w:val="21"/>
                    <w:highlight w:val="yellow"/>
                  </w:rPr>
                  <w:t>票面利率</w:t>
                </w:r>
              </w:p>
            </w:tc>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存续时间</w:t>
                </w:r>
              </w:p>
            </w:tc>
            <w:tc>
              <w:tcPr>
                <w:tcW w:w="709"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是否违约</w:t>
                </w:r>
              </w:p>
            </w:tc>
          </w:tr>
          <w:sdt>
            <w:sdtPr>
              <w:rPr>
                <w:rFonts w:asciiTheme="minorEastAsia" w:eastAsiaTheme="minorEastAsia" w:hAnsiTheme="minorEastAsia"/>
                <w:strike/>
                <w:color w:val="000000" w:themeColor="text1"/>
                <w:szCs w:val="24"/>
                <w:highlight w:val="yellow"/>
              </w:rPr>
              <w:id w:val="840124829"/>
              <w:lock w:val="sdtLocked"/>
              <w:placeholder>
                <w:docPart w:val="27921FE33BAE468F94A33FA5B382C44C"/>
              </w:placeholder>
            </w:sdtPr>
            <w:sdtEndPr>
              <w:rPr>
                <w:sz w:val="18"/>
                <w:szCs w:val="21"/>
              </w:rPr>
            </w:sdtEndPr>
            <w:sdtContent>
              <w:tr w:rsidR="001B6047" w:rsidRPr="00B82FEA" w:rsidTr="00E75A20">
                <w:sdt>
                  <w:sdtPr>
                    <w:rPr>
                      <w:rFonts w:asciiTheme="minorEastAsia" w:eastAsiaTheme="minorEastAsia" w:hAnsiTheme="minorEastAsia"/>
                      <w:strike/>
                      <w:color w:val="000000" w:themeColor="text1"/>
                      <w:szCs w:val="24"/>
                      <w:highlight w:val="yellow"/>
                    </w:rPr>
                    <w:alias w:val="证券代码"/>
                    <w:tag w:val="证券代码"/>
                    <w:id w:val="1699434789"/>
                    <w:lock w:val="sdtLocked"/>
                    <w:placeholder>
                      <w:docPart w:val="94A38441E7B241C2B414A6A962D7EB6A"/>
                    </w:placeholder>
                    <w:showingPlcHdr/>
                    <w:text/>
                  </w:sdtPr>
                  <w:sdtEndPr/>
                  <w:sdtContent>
                    <w:tc>
                      <w:tcPr>
                        <w:tcW w:w="1276" w:type="dxa"/>
                      </w:tcPr>
                      <w:p w:rsidR="004C0C75" w:rsidRPr="00B82FEA" w:rsidRDefault="00712216" w:rsidP="00712216">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w:t>
                        </w:r>
                      </w:p>
                    </w:tc>
                  </w:sdtContent>
                </w:sdt>
                <w:sdt>
                  <w:sdtPr>
                    <w:rPr>
                      <w:rFonts w:asciiTheme="minorEastAsia" w:eastAsiaTheme="minorEastAsia" w:hAnsiTheme="minorEastAsia"/>
                      <w:strike/>
                      <w:color w:val="000000" w:themeColor="text1"/>
                      <w:kern w:val="0"/>
                      <w:szCs w:val="24"/>
                      <w:highlight w:val="yellow"/>
                      <w:shd w:val="clear" w:color="auto" w:fill="FFFF00"/>
                    </w:rPr>
                    <w:alias w:val="证券简称"/>
                    <w:tag w:val="证券简称"/>
                    <w:id w:val="-201946511"/>
                    <w:lock w:val="sdtLocked"/>
                    <w:placeholder>
                      <w:docPart w:val="153EE82CC02A45C6B4E39D2FB1381F99"/>
                    </w:placeholder>
                    <w:showingPlcHdr/>
                    <w:text/>
                  </w:sdtPr>
                  <w:sdtEndPr/>
                  <w:sdtContent>
                    <w:tc>
                      <w:tcPr>
                        <w:tcW w:w="1276" w:type="dxa"/>
                      </w:tcPr>
                      <w:p w:rsidR="004C0C75" w:rsidRPr="00B82FEA" w:rsidRDefault="00712216" w:rsidP="0092278E">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1342132290"/>
                    <w:lock w:val="sdtLocked"/>
                    <w:placeholder>
                      <w:docPart w:val="E6BEE1983058438CB04E7D01D1A8AC6A"/>
                    </w:placeholder>
                    <w:showingPlcHdr/>
                    <w:text/>
                  </w:sdtPr>
                  <w:sdtEndPr/>
                  <w:sdtContent>
                    <w:tc>
                      <w:tcPr>
                        <w:tcW w:w="1276" w:type="dxa"/>
                      </w:tcPr>
                      <w:p w:rsidR="004C0C75" w:rsidRPr="00B82FEA" w:rsidRDefault="00AC3285" w:rsidP="00AC3285">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Cs w:val="24"/>
                      <w:highlight w:val="yellow"/>
                      <w:shd w:val="clear" w:color="auto" w:fill="FFFF00"/>
                    </w:rPr>
                    <w:id w:val="-303469466"/>
                    <w:lock w:val="sdtLocked"/>
                    <w:placeholder>
                      <w:docPart w:val="06605ECB18554FA59526C17F7C172291"/>
                    </w:placeholder>
                    <w:showingPlcHdr/>
                    <w:text/>
                  </w:sdtPr>
                  <w:sdtEndPr/>
                  <w:sdtContent>
                    <w:tc>
                      <w:tcPr>
                        <w:tcW w:w="1275" w:type="dxa"/>
                      </w:tcPr>
                      <w:p w:rsidR="004C0C75" w:rsidRPr="00B82FEA" w:rsidRDefault="00A31DFC" w:rsidP="00A31DFC">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tc>
                  <w:tcPr>
                    <w:tcW w:w="1134" w:type="dxa"/>
                  </w:tcPr>
                  <w:sdt>
                    <w:sdtPr>
                      <w:rPr>
                        <w:rFonts w:ascii="仿宋" w:eastAsia="仿宋" w:hAnsi="仿宋"/>
                        <w:strike/>
                        <w:color w:val="000000" w:themeColor="text1"/>
                        <w:kern w:val="0"/>
                        <w:szCs w:val="21"/>
                        <w:highlight w:val="yellow"/>
                        <w:shd w:val="clear" w:color="auto" w:fill="FFFF00"/>
                      </w:rPr>
                      <w:alias w:val="百分比"/>
                      <w:tag w:val="百分比"/>
                      <w:id w:val="657275916"/>
                      <w:lock w:val="sdtLocked"/>
                      <w:placeholder>
                        <w:docPart w:val="96DF88B8D74B4C28BDB41FC5CAFD498F"/>
                      </w:placeholder>
                      <w:showingPlcHdr/>
                      <w:text/>
                    </w:sdtPr>
                    <w:sdtEndPr/>
                    <w:sdtContent>
                      <w:p w:rsidR="0061398A" w:rsidRPr="00B82FEA" w:rsidRDefault="00A31DFC" w:rsidP="00A31DFC">
                        <w:pPr>
                          <w:tabs>
                            <w:tab w:val="left" w:pos="5140"/>
                          </w:tabs>
                          <w:jc w:val="right"/>
                          <w:rPr>
                            <w:strike/>
                            <w:highlight w:val="yellow"/>
                          </w:rPr>
                        </w:pPr>
                        <w:r w:rsidRPr="00B82FEA">
                          <w:rPr>
                            <w:rStyle w:val="placeholder1Char"/>
                            <w:strike/>
                            <w:highlight w:val="yellow"/>
                          </w:rPr>
                          <w:t>________</w:t>
                        </w:r>
                      </w:p>
                    </w:sdtContent>
                  </w:sdt>
                </w:tc>
                <w:sdt>
                  <w:sdtPr>
                    <w:rPr>
                      <w:rFonts w:asciiTheme="minorEastAsia" w:eastAsiaTheme="minorEastAsia" w:hAnsiTheme="minorEastAsia"/>
                      <w:strike/>
                      <w:color w:val="000000" w:themeColor="text1"/>
                      <w:kern w:val="0"/>
                      <w:szCs w:val="24"/>
                      <w:highlight w:val="yellow"/>
                      <w:shd w:val="clear" w:color="auto" w:fill="FFFF00"/>
                    </w:rPr>
                    <w:alias w:val="期间"/>
                    <w:tag w:val="期间"/>
                    <w:id w:val="-38591016"/>
                    <w:lock w:val="sdtLocked"/>
                    <w:placeholder>
                      <w:docPart w:val="B89E321C1BC34990AB3B69D206B52A84"/>
                    </w:placeholder>
                    <w:showingPlcHdr/>
                    <w:text/>
                  </w:sdtPr>
                  <w:sdtEndPr/>
                  <w:sdtContent>
                    <w:tc>
                      <w:tcPr>
                        <w:tcW w:w="1276" w:type="dxa"/>
                      </w:tcPr>
                      <w:p w:rsidR="004C0C75" w:rsidRPr="00B82FEA" w:rsidRDefault="00A31DFC" w:rsidP="00A31DFC">
                        <w:pPr>
                          <w:tabs>
                            <w:tab w:val="left" w:pos="5140"/>
                          </w:tabs>
                          <w:jc w:val="right"/>
                          <w:rPr>
                            <w:rFonts w:asciiTheme="minorEastAsia" w:eastAsiaTheme="minorEastAsia" w:hAnsiTheme="minorEastAsia"/>
                            <w:strike/>
                            <w:color w:val="000000" w:themeColor="text1"/>
                            <w:sz w:val="18"/>
                            <w:szCs w:val="21"/>
                            <w:highlight w:val="yellow"/>
                          </w:rPr>
                        </w:pPr>
                        <w:r w:rsidRPr="00B82FEA">
                          <w:rPr>
                            <w:rStyle w:val="placeholder1Char"/>
                            <w:strike/>
                            <w:highlight w:val="yellow"/>
                          </w:rPr>
                          <w:t>__________</w:t>
                        </w:r>
                      </w:p>
                    </w:tc>
                  </w:sdtContent>
                </w:sdt>
                <w:sdt>
                  <w:sdtPr>
                    <w:rPr>
                      <w:rFonts w:asciiTheme="minorEastAsia" w:eastAsiaTheme="minorEastAsia" w:hAnsiTheme="minorEastAsia"/>
                      <w:strike/>
                      <w:color w:val="000000" w:themeColor="text1"/>
                      <w:kern w:val="0"/>
                      <w:sz w:val="18"/>
                      <w:szCs w:val="21"/>
                      <w:highlight w:val="yellow"/>
                      <w:shd w:val="clear" w:color="auto" w:fill="FFFF00"/>
                    </w:rPr>
                    <w:id w:val="-814259104"/>
                    <w:lock w:val="sdtLocked"/>
                    <w:placeholder>
                      <w:docPart w:val="A46ADCA5AAC247A7A117D7B0CDFFB6B6"/>
                    </w:placeholder>
                    <w:showingPlcHdr/>
                    <w:dropDownList>
                      <w:listItem w:displayText="是" w:value="true"/>
                      <w:listItem w:displayText="否" w:value="false"/>
                    </w:dropDownList>
                  </w:sdtPr>
                  <w:sdtEndPr/>
                  <w:sdtContent>
                    <w:tc>
                      <w:tcPr>
                        <w:tcW w:w="709" w:type="dxa"/>
                      </w:tcPr>
                      <w:p w:rsidR="004C0C75" w:rsidRPr="00B82FEA" w:rsidRDefault="000B4BD3" w:rsidP="0092278E">
                        <w:pPr>
                          <w:tabs>
                            <w:tab w:val="left" w:pos="5140"/>
                          </w:tabs>
                          <w:jc w:val="center"/>
                          <w:rPr>
                            <w:rFonts w:asciiTheme="minorEastAsia" w:eastAsiaTheme="minorEastAsia" w:hAnsiTheme="minorEastAsia"/>
                            <w:strike/>
                            <w:color w:val="000000" w:themeColor="text1"/>
                            <w:sz w:val="18"/>
                            <w:szCs w:val="21"/>
                            <w:highlight w:val="yellow"/>
                          </w:rPr>
                        </w:pPr>
                        <w:r w:rsidRPr="00B82FEA">
                          <w:rPr>
                            <w:rStyle w:val="placeholder1Char"/>
                            <w:rFonts w:hint="eastAsia"/>
                            <w:strike/>
                            <w:highlight w:val="yellow"/>
                          </w:rPr>
                          <w:t>选择</w:t>
                        </w:r>
                      </w:p>
                    </w:tc>
                  </w:sdtContent>
                </w:sdt>
              </w:tr>
            </w:sdtContent>
          </w:sdt>
          <w:tr w:rsidR="001B6047" w:rsidRPr="00B82FEA" w:rsidTr="00E75A20">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合计</w:t>
                </w:r>
              </w:p>
            </w:tc>
            <w:tc>
              <w:tcPr>
                <w:tcW w:w="1276"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c>
              <w:tcPr>
                <w:tcW w:w="1276"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sdt>
              <w:sdtPr>
                <w:rPr>
                  <w:rFonts w:asciiTheme="minorEastAsia" w:eastAsiaTheme="minorEastAsia" w:hAnsiTheme="minorEastAsia"/>
                  <w:strike/>
                  <w:color w:val="000000" w:themeColor="text1"/>
                  <w:szCs w:val="24"/>
                  <w:highlight w:val="yellow"/>
                </w:rPr>
                <w:id w:val="-284048395"/>
                <w:lock w:val="sdtLocked"/>
                <w:placeholder>
                  <w:docPart w:val="45A85A0899154C1B96157399F47FB784"/>
                </w:placeholder>
                <w:showingPlcHdr/>
                <w:text/>
              </w:sdtPr>
              <w:sdtEndPr/>
              <w:sdtContent>
                <w:tc>
                  <w:tcPr>
                    <w:tcW w:w="1275" w:type="dxa"/>
                  </w:tcPr>
                  <w:p w:rsidR="004C0C75" w:rsidRPr="00B82FEA" w:rsidRDefault="00AC3285" w:rsidP="00AC3285">
                    <w:pPr>
                      <w:tabs>
                        <w:tab w:val="left" w:pos="5140"/>
                      </w:tabs>
                      <w:jc w:val="right"/>
                      <w:rPr>
                        <w:rFonts w:asciiTheme="minorEastAsia" w:eastAsiaTheme="minorEastAsia" w:hAnsiTheme="minorEastAsia"/>
                        <w:b/>
                        <w:strike/>
                        <w:color w:val="000000" w:themeColor="text1"/>
                        <w:sz w:val="18"/>
                        <w:szCs w:val="21"/>
                        <w:highlight w:val="yellow"/>
                      </w:rPr>
                    </w:pPr>
                    <w:r w:rsidRPr="00B82FEA">
                      <w:rPr>
                        <w:rStyle w:val="placeholder1Char"/>
                        <w:strike/>
                        <w:highlight w:val="yellow"/>
                      </w:rPr>
                      <w:t>__________</w:t>
                    </w:r>
                  </w:p>
                </w:tc>
              </w:sdtContent>
            </w:sdt>
            <w:tc>
              <w:tcPr>
                <w:tcW w:w="1134"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c>
              <w:tcPr>
                <w:tcW w:w="1276"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c>
              <w:tcPr>
                <w:tcW w:w="709"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r>
        </w:tbl>
        <w:p w:rsidR="00E75A20" w:rsidRPr="00B82FEA" w:rsidRDefault="00B07F89" w:rsidP="00DE445C">
          <w:pPr>
            <w:tabs>
              <w:tab w:val="left" w:pos="5140"/>
            </w:tabs>
            <w:rPr>
              <w:rFonts w:asciiTheme="minorEastAsia" w:eastAsiaTheme="minorEastAsia" w:hAnsiTheme="minorEastAsia"/>
              <w:b/>
              <w:color w:val="000000" w:themeColor="text1"/>
              <w:sz w:val="18"/>
              <w:szCs w:val="21"/>
            </w:rPr>
          </w:pPr>
          <w:r w:rsidRPr="00B82FEA">
            <w:rPr>
              <w:rFonts w:asciiTheme="minorEastAsia" w:eastAsiaTheme="minorEastAsia" w:hAnsiTheme="minorEastAsia" w:hint="eastAsia"/>
              <w:b/>
              <w:strike/>
              <w:color w:val="000000" w:themeColor="text1"/>
              <w:sz w:val="18"/>
              <w:szCs w:val="21"/>
              <w:highlight w:val="yellow"/>
            </w:rPr>
            <w:t>注</w:t>
          </w:r>
          <w:r w:rsidRPr="00B82FEA">
            <w:rPr>
              <w:rFonts w:asciiTheme="minorEastAsia" w:eastAsiaTheme="minorEastAsia" w:hAnsiTheme="minorEastAsia"/>
              <w:b/>
              <w:strike/>
              <w:color w:val="000000" w:themeColor="text1"/>
              <w:sz w:val="18"/>
              <w:szCs w:val="21"/>
              <w:highlight w:val="yellow"/>
            </w:rPr>
            <w:t>：债券类型</w:t>
          </w:r>
          <w:r w:rsidRPr="00B82FEA">
            <w:rPr>
              <w:rFonts w:asciiTheme="minorEastAsia" w:eastAsiaTheme="minorEastAsia" w:hAnsiTheme="minorEastAsia" w:hint="eastAsia"/>
              <w:b/>
              <w:strike/>
              <w:color w:val="000000" w:themeColor="text1"/>
              <w:sz w:val="18"/>
              <w:szCs w:val="21"/>
              <w:highlight w:val="yellow"/>
            </w:rPr>
            <w:t>为</w:t>
          </w:r>
          <w:r w:rsidR="00395A0E" w:rsidRPr="00B82FEA">
            <w:rPr>
              <w:rFonts w:asciiTheme="minorEastAsia" w:eastAsiaTheme="minorEastAsia" w:hAnsiTheme="minorEastAsia" w:hint="eastAsia"/>
              <w:b/>
              <w:strike/>
              <w:color w:val="000000" w:themeColor="text1"/>
              <w:sz w:val="18"/>
              <w:szCs w:val="21"/>
              <w:highlight w:val="yellow"/>
            </w:rPr>
            <w:t>公司债券（大公募、小公募、非公开）</w:t>
          </w:r>
          <w:r w:rsidRPr="00B82FEA">
            <w:rPr>
              <w:rFonts w:asciiTheme="minorEastAsia" w:eastAsiaTheme="minorEastAsia" w:hAnsiTheme="minorEastAsia"/>
              <w:b/>
              <w:strike/>
              <w:color w:val="000000" w:themeColor="text1"/>
              <w:sz w:val="18"/>
              <w:szCs w:val="21"/>
              <w:highlight w:val="yellow"/>
            </w:rPr>
            <w:t>、企业债券、</w:t>
          </w:r>
          <w:r w:rsidR="002F0816" w:rsidRPr="00B82FEA">
            <w:rPr>
              <w:rFonts w:asciiTheme="minorEastAsia" w:eastAsiaTheme="minorEastAsia" w:hAnsiTheme="minorEastAsia" w:hint="eastAsia"/>
              <w:b/>
              <w:strike/>
              <w:color w:val="000000" w:themeColor="text1"/>
              <w:sz w:val="18"/>
              <w:szCs w:val="21"/>
              <w:highlight w:val="yellow"/>
            </w:rPr>
            <w:t>银行间</w:t>
          </w:r>
          <w:r w:rsidR="002F0816" w:rsidRPr="00B82FEA">
            <w:rPr>
              <w:rFonts w:asciiTheme="minorEastAsia" w:eastAsiaTheme="minorEastAsia" w:hAnsiTheme="minorEastAsia"/>
              <w:b/>
              <w:strike/>
              <w:color w:val="000000" w:themeColor="text1"/>
              <w:sz w:val="18"/>
              <w:szCs w:val="21"/>
              <w:highlight w:val="yellow"/>
            </w:rPr>
            <w:t>非金融企业融资工具</w:t>
          </w:r>
          <w:r w:rsidRPr="00B82FEA">
            <w:rPr>
              <w:rFonts w:asciiTheme="minorEastAsia" w:eastAsiaTheme="minorEastAsia" w:hAnsiTheme="minorEastAsia" w:hint="eastAsia"/>
              <w:b/>
              <w:strike/>
              <w:color w:val="000000" w:themeColor="text1"/>
              <w:sz w:val="18"/>
              <w:szCs w:val="21"/>
              <w:highlight w:val="yellow"/>
            </w:rPr>
            <w:t>、</w:t>
          </w:r>
          <w:r w:rsidR="00E75A20" w:rsidRPr="00B82FEA">
            <w:rPr>
              <w:rFonts w:asciiTheme="minorEastAsia" w:eastAsiaTheme="minorEastAsia" w:hAnsiTheme="minorEastAsia"/>
              <w:b/>
              <w:strike/>
              <w:color w:val="000000" w:themeColor="text1"/>
              <w:sz w:val="18"/>
              <w:szCs w:val="21"/>
              <w:highlight w:val="yellow"/>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27921FE33BAE468F94A33FA5B382C44C"/>
        </w:placeholder>
      </w:sdtPr>
      <w:sdtEndPr>
        <w:rPr>
          <w:rFonts w:ascii="Calibri" w:eastAsia="宋体" w:hAnsi="Calibri"/>
          <w:b w:val="0"/>
          <w:color w:val="auto"/>
          <w:szCs w:val="22"/>
        </w:rPr>
      </w:sdtEndPr>
      <w:sdtContent>
        <w:p w:rsidR="00AB18A9" w:rsidRPr="00B82FEA" w:rsidRDefault="00AB18A9" w:rsidP="00E46551">
          <w:pPr>
            <w:tabs>
              <w:tab w:val="left" w:pos="5140"/>
            </w:tabs>
            <w:rPr>
              <w:b/>
              <w:strike/>
              <w:color w:val="000000" w:themeColor="text1"/>
              <w:highlight w:val="yellow"/>
            </w:rPr>
          </w:pPr>
          <w:r w:rsidRPr="00B82FEA">
            <w:rPr>
              <w:b/>
              <w:strike/>
              <w:color w:val="000000" w:themeColor="text1"/>
              <w:highlight w:val="yellow"/>
            </w:rPr>
            <w:t>公开发行债券的披露特殊要求</w:t>
          </w:r>
          <w:r w:rsidRPr="00B82FEA">
            <w:rPr>
              <w:rFonts w:hint="eastAsia"/>
              <w:b/>
              <w:strike/>
              <w:color w:val="000000" w:themeColor="text1"/>
              <w:highlight w:val="yellow"/>
            </w:rPr>
            <w:t>：（如有</w:t>
          </w:r>
          <w:r w:rsidRPr="00B82FEA">
            <w:rPr>
              <w:b/>
              <w:strike/>
              <w:color w:val="000000" w:themeColor="text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B82FEA" w:rsidTr="00F76C5F">
            <w:tc>
              <w:tcPr>
                <w:tcW w:w="8364" w:type="dxa"/>
              </w:tcPr>
              <w:sdt>
                <w:sdtPr>
                  <w:rPr>
                    <w:rFonts w:asciiTheme="minorEastAsia" w:eastAsiaTheme="minorEastAsia" w:hAnsiTheme="minorEastAsia"/>
                    <w:strike/>
                    <w:color w:val="000000" w:themeColor="text1"/>
                    <w:highlight w:val="yellow"/>
                  </w:rPr>
                  <w:id w:val="-1751497370"/>
                  <w:lock w:val="sdtLocked"/>
                  <w:placeholder>
                    <w:docPart w:val="AF3C45F0E3F549CE80C3A889DA519573"/>
                  </w:placeholder>
                </w:sdtPr>
                <w:sdtEndPr>
                  <w:rPr>
                    <w:szCs w:val="21"/>
                  </w:rPr>
                </w:sdtEndPr>
                <w:sdtContent>
                  <w:p w:rsidR="00660741" w:rsidRPr="00B82FEA" w:rsidRDefault="008523B4" w:rsidP="00E6617D">
                    <w:pPr>
                      <w:ind w:right="420" w:firstLineChars="200" w:firstLine="420"/>
                      <w:rPr>
                        <w:rFonts w:asciiTheme="minorEastAsia" w:eastAsiaTheme="minorEastAsia" w:hAnsiTheme="minorEastAsia"/>
                        <w:strike/>
                        <w:color w:val="000000" w:themeColor="text1"/>
                        <w:highlight w:val="yellow"/>
                      </w:rPr>
                    </w:pPr>
                    <w:r w:rsidRPr="00B82FEA">
                      <w:rPr>
                        <w:rFonts w:asciiTheme="minorEastAsia" w:eastAsiaTheme="minorEastAsia" w:hAnsiTheme="minorEastAsia" w:hint="eastAsia"/>
                        <w:strike/>
                        <w:color w:val="000000" w:themeColor="text1"/>
                        <w:highlight w:val="yellow"/>
                      </w:rPr>
                      <w:t>-</w:t>
                    </w:r>
                  </w:p>
                </w:sdtContent>
              </w:sdt>
            </w:tc>
          </w:tr>
        </w:tbl>
        <w:p w:rsidR="00104C81" w:rsidRPr="00B82FEA" w:rsidRDefault="00B82FEA" w:rsidP="00104C81"/>
      </w:sdtContent>
    </w:sdt>
    <w:sdt>
      <w:sdtPr>
        <w:rPr>
          <w:rFonts w:asciiTheme="minorEastAsia" w:eastAsiaTheme="minorEastAsia" w:hAnsiTheme="minorEastAsia" w:cs="Times New Roman" w:hint="eastAsia"/>
          <w:b w:val="0"/>
          <w:bCs w:val="0"/>
          <w:color w:val="000000" w:themeColor="text1"/>
          <w:sz w:val="21"/>
          <w:szCs w:val="21"/>
        </w:rPr>
        <w:id w:val="186193332"/>
        <w:placeholder>
          <w:docPart w:val="27921FE33BAE468F94A33FA5B382C44C"/>
        </w:placeholder>
      </w:sdtPr>
      <w:sdtEndPr>
        <w:rPr>
          <w:rFonts w:ascii="Calibri" w:eastAsia="宋体" w:hAnsi="Calibri"/>
          <w:color w:val="auto"/>
          <w:szCs w:val="22"/>
        </w:rPr>
      </w:sdtEndPr>
      <w:sdtContent>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sdt>
            <w:sdtPr>
              <w:rPr>
                <w:rFonts w:asciiTheme="minorEastAsia" w:eastAsiaTheme="minorEastAsia" w:hAnsiTheme="minorEastAsia"/>
                <w:color w:val="000000" w:themeColor="text1"/>
                <w:szCs w:val="21"/>
              </w:rPr>
              <w:id w:val="1320534700"/>
              <w:placeholder>
                <w:docPart w:val="BDCAE2BB40114767A176B5EC7AD7807D"/>
              </w:placeholder>
            </w:sdtPr>
            <w:sdtEndPr/>
            <w:sdtContent>
              <w:tr w:rsidR="0051230A" w:rsidRPr="00451B61" w:rsidTr="00034681">
                <w:trPr>
                  <w:trHeight w:val="353"/>
                </w:trPr>
                <w:sdt>
                  <w:sdtPr>
                    <w:rPr>
                      <w:rFonts w:asciiTheme="minorEastAsia" w:eastAsiaTheme="minorEastAsia" w:hAnsiTheme="minorEastAsia"/>
                      <w:color w:val="000000" w:themeColor="text1"/>
                      <w:szCs w:val="21"/>
                    </w:rPr>
                    <w:id w:val="-741803883"/>
                    <w:placeholder>
                      <w:docPart w:val="83D69FAD6EA84915987279204CEF1071"/>
                    </w:placeholder>
                    <w:text/>
                  </w:sdtPr>
                  <w:sdtEndPr/>
                  <w:sdtContent>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银行贷款（综合授信（循环））</w:t>
                        </w:r>
                      </w:p>
                    </w:tc>
                  </w:sdtContent>
                </w:sdt>
                <w:sdt>
                  <w:sdtPr>
                    <w:rPr>
                      <w:rFonts w:asciiTheme="minorEastAsia" w:eastAsiaTheme="minorEastAsia" w:hAnsiTheme="minorEastAsia"/>
                      <w:color w:val="000000" w:themeColor="text1"/>
                      <w:szCs w:val="21"/>
                    </w:rPr>
                    <w:id w:val="-630476051"/>
                    <w:placeholder>
                      <w:docPart w:val="7968C88FA6324C99901EA7E6E9F9888D"/>
                    </w:placeholder>
                    <w:text/>
                  </w:sdtPr>
                  <w:sdtEndPr/>
                  <w:sdtContent>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上海银行莘庄支行</w:t>
                        </w:r>
                      </w:p>
                    </w:tc>
                  </w:sdtContent>
                </w:sdt>
                <w:sdt>
                  <w:sdtPr>
                    <w:rPr>
                      <w:rFonts w:asciiTheme="minorEastAsia" w:eastAsiaTheme="minorEastAsia" w:hAnsiTheme="minorEastAsia"/>
                      <w:color w:val="000000" w:themeColor="text1"/>
                      <w:szCs w:val="21"/>
                    </w:rPr>
                    <w:alias w:val="货币类型"/>
                    <w:tag w:val="货币类型"/>
                    <w:id w:val="1529912044"/>
                    <w:placeholder>
                      <w:docPart w:val="09340505575C4A0D96F63D59D36E89C9"/>
                    </w:placeholder>
                    <w:text/>
                  </w:sdtPr>
                  <w:sdtEndPr/>
                  <w:sdtContent>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12,000,000.00</w:t>
                        </w:r>
                      </w:p>
                    </w:tc>
                  </w:sdtContent>
                </w:sdt>
                <w:sdt>
                  <w:sdtPr>
                    <w:rPr>
                      <w:rFonts w:asciiTheme="minorEastAsia" w:eastAsiaTheme="minorEastAsia" w:hAnsiTheme="minorEastAsia"/>
                      <w:color w:val="000000" w:themeColor="text1"/>
                      <w:szCs w:val="21"/>
                    </w:rPr>
                    <w:id w:val="19217657"/>
                    <w:placeholder>
                      <w:docPart w:val="BAB91BB9A08B44C6BFE0FA1E917D03C7"/>
                    </w:placeholder>
                    <w:text/>
                  </w:sdtPr>
                  <w:sdtEndPr/>
                  <w:sdtContent>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sdtContent>
                </w:sdt>
                <w:sdt>
                  <w:sdtPr>
                    <w:rPr>
                      <w:rFonts w:asciiTheme="minorEastAsia" w:eastAsiaTheme="minorEastAsia" w:hAnsiTheme="minorEastAsia"/>
                      <w:color w:val="000000" w:themeColor="text1"/>
                      <w:szCs w:val="21"/>
                    </w:rPr>
                    <w:alias w:val="期间"/>
                    <w:tag w:val="期间"/>
                    <w:id w:val="-870685396"/>
                    <w:placeholder>
                      <w:docPart w:val="042F407B3B164590A0B10F7C1B318DC6"/>
                    </w:placeholder>
                    <w:text/>
                  </w:sdtPr>
                  <w:sdtEndPr/>
                  <w:sdtContent>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sdtContent>
                </w:sdt>
                <w:sdt>
                  <w:sdtPr>
                    <w:rPr>
                      <w:rFonts w:asciiTheme="minorEastAsia" w:eastAsiaTheme="minorEastAsia" w:hAnsiTheme="minorEastAsia"/>
                      <w:color w:val="000000" w:themeColor="text1"/>
                      <w:szCs w:val="21"/>
                    </w:rPr>
                    <w:id w:val="1973561125"/>
                    <w:placeholder>
                      <w:docPart w:val="CA6EA2883F264254B3CEF1450C80A0A5"/>
                    </w:placeholder>
                    <w:dropDownList>
                      <w:listItem w:displayText="是" w:value="true"/>
                      <w:listItem w:displayText="否" w:value="false"/>
                    </w:dropDownList>
                  </w:sdtPr>
                  <w:sdtEndPr/>
                  <w:sdtContent>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B82FEA" w:rsidP="00B07C19"/>
      </w:sdtContent>
    </w:sdt>
    <w:sdt>
      <w:sdtPr>
        <w:rPr>
          <w:rFonts w:asciiTheme="minorEastAsia" w:eastAsiaTheme="minorEastAsia" w:hAnsiTheme="minorEastAsia" w:hint="eastAsia"/>
          <w:b/>
          <w:color w:val="000000" w:themeColor="text1"/>
          <w:szCs w:val="21"/>
        </w:rPr>
        <w:id w:val="-749036299"/>
        <w:lock w:val="sdtLocked"/>
        <w:placeholder>
          <w:docPart w:val="27921FE33BAE468F94A33FA5B382C44C"/>
        </w:placeholder>
      </w:sdtPr>
      <w:sdtEndPr>
        <w:rPr>
          <w:b w:val="0"/>
          <w:szCs w:val="22"/>
        </w:rPr>
      </w:sdtEndPr>
      <w:sdtContent>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sdt>
              <w:sdtPr>
                <w:rPr>
                  <w:rFonts w:asciiTheme="minorEastAsia" w:eastAsiaTheme="minorEastAsia" w:hAnsiTheme="minorEastAsia"/>
                  <w:color w:val="000000" w:themeColor="text1"/>
                  <w:szCs w:val="21"/>
                </w:rPr>
                <w:id w:val="2113940927"/>
                <w:lock w:val="sdtLocked"/>
                <w:placeholder>
                  <w:docPart w:val="520F022D00A64A1D8B8D4D89EF961E03"/>
                </w:placeholder>
                <w:date w:fullDate="2015-10-21T00:00:00Z">
                  <w:dateFormat w:val="yyyy'年'M'月'd'日'"/>
                  <w:lid w:val="zh-CN"/>
                  <w:storeMappedDataAs w:val="dateTime"/>
                  <w:calendar w:val="gregorian"/>
                </w:date>
              </w:sdtPr>
              <w:sdtEndPr/>
              <w:sdtContent>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sdtContent>
            </w:sdt>
            <w:sdt>
              <w:sdtPr>
                <w:rPr>
                  <w:rFonts w:asciiTheme="minorEastAsia" w:eastAsiaTheme="minorEastAsia" w:hAnsiTheme="minorEastAsia"/>
                  <w:color w:val="000000" w:themeColor="text1"/>
                  <w:szCs w:val="21"/>
                </w:rPr>
                <w:id w:val="-296216461"/>
                <w:lock w:val="sdtLocked"/>
                <w:placeholder>
                  <w:docPart w:val="AA5BE4C7CD9B4D66B62E9D4063E4177C"/>
                </w:placeholder>
                <w:text/>
              </w:sdtPr>
              <w:sdtEndPr/>
              <w:sdtContent>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sdtContent>
            </w:sdt>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sdt>
                  <w:sdtPr>
                    <w:rPr>
                      <w:rFonts w:asciiTheme="minorEastAsia" w:eastAsiaTheme="minorEastAsia" w:hAnsiTheme="minorEastAsia"/>
                      <w:color w:val="000000" w:themeColor="text1"/>
                      <w:szCs w:val="21"/>
                    </w:rPr>
                    <w:id w:val="-1412466110"/>
                    <w:lock w:val="sdtLocked"/>
                    <w:placeholder>
                      <w:docPart w:val="786D1017024341859DE23FD384764D71"/>
                    </w:placeholder>
                    <w:text/>
                  </w:sdtPr>
                  <w:sdtEndPr/>
                  <w:sdtContent>
                    <w:r w:rsidR="00647446" w:rsidRPr="00451B61">
                      <w:rPr>
                        <w:rFonts w:asciiTheme="minorEastAsia" w:eastAsiaTheme="minorEastAsia" w:hAnsiTheme="minorEastAsia" w:hint="eastAsia"/>
                        <w:color w:val="000000" w:themeColor="text1"/>
                        <w:szCs w:val="21"/>
                      </w:rPr>
                      <w:t>0</w:t>
                    </w:r>
                  </w:sdtContent>
                </w:sdt>
              </w:p>
            </w:tc>
            <w:sdt>
              <w:sdtPr>
                <w:rPr>
                  <w:rFonts w:asciiTheme="minorEastAsia" w:eastAsiaTheme="minorEastAsia" w:hAnsiTheme="minorEastAsia"/>
                  <w:color w:val="000000" w:themeColor="text1"/>
                  <w:szCs w:val="21"/>
                </w:rPr>
                <w:id w:val="590589460"/>
                <w:lock w:val="sdtLocked"/>
                <w:placeholder>
                  <w:docPart w:val="D434FD784B894F22A521FC0D6CB8648F"/>
                </w:placeholder>
                <w:text/>
              </w:sdtPr>
              <w:sdtEndPr/>
              <w:sdtContent>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sdtContent>
            </w:sdt>
          </w:tr>
        </w:tbl>
        <w:sdt>
          <w:sdtPr>
            <w:rPr>
              <w:rFonts w:asciiTheme="minorEastAsia" w:eastAsiaTheme="minorEastAsia" w:hAnsiTheme="minorEastAsia"/>
              <w:color w:val="000000" w:themeColor="text1"/>
            </w:rPr>
            <w:id w:val="1294802031"/>
            <w:lock w:val="sdtLocked"/>
            <w:placeholder>
              <w:docPart w:val="52D13F4F432C4BAA8E92D38F2C46DEBE"/>
            </w:placeholder>
            <w:showingPlcHdr/>
          </w:sdtPr>
          <w:sdtEndPr/>
          <w:sdtContent>
            <w:p w:rsidR="0051230A" w:rsidRPr="00647446" w:rsidRDefault="00520D7F" w:rsidP="00520D7F">
              <w:pPr>
                <w:ind w:right="420" w:firstLineChars="200" w:firstLine="420"/>
                <w:rPr>
                  <w:i/>
                  <w:color w:val="FF0000"/>
                </w:rPr>
              </w:pPr>
              <w:r w:rsidRPr="00647446">
                <w:rPr>
                  <w:rFonts w:ascii="仿宋" w:eastAsia="仿宋" w:hAnsi="仿宋"/>
                  <w:i/>
                  <w:color w:val="7F7F7F" w:themeColor="text1" w:themeTint="80"/>
                  <w:u w:val="single"/>
                </w:rPr>
                <w:t>注</w:t>
              </w:r>
              <w:r w:rsidRPr="00647446">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sdt>
        <w:sdtPr>
          <w:rPr>
            <w:rFonts w:asciiTheme="minorEastAsia" w:eastAsiaTheme="minorEastAsia" w:hAnsiTheme="minorEastAsia"/>
            <w:color w:val="000000" w:themeColor="text1"/>
            <w:szCs w:val="21"/>
          </w:rPr>
          <w:id w:val="-657615505"/>
          <w:lock w:val="sdtLocked"/>
          <w:placeholder>
            <w:docPart w:val="FE40AA9E899F4EB5966F81D83F142E16"/>
          </w:placeholder>
        </w:sdtPr>
        <w:sdtEndPr/>
        <w:sdtContent>
          <w:tr w:rsidR="00AE3ADE" w:rsidRPr="00451B61" w:rsidTr="00B7134A">
            <w:sdt>
              <w:sdtPr>
                <w:rPr>
                  <w:rFonts w:asciiTheme="minorEastAsia" w:eastAsiaTheme="minorEastAsia" w:hAnsiTheme="minorEastAsia"/>
                  <w:color w:val="000000" w:themeColor="text1"/>
                  <w:szCs w:val="21"/>
                </w:rPr>
                <w:id w:val="704914624"/>
                <w:lock w:val="sdtLocked"/>
                <w:placeholder>
                  <w:docPart w:val="E0C0388A39E846D3B4E37B553A9B23F4"/>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sdtContent>
            </w:sdt>
            <w:sdt>
              <w:sdtPr>
                <w:rPr>
                  <w:rFonts w:asciiTheme="minorEastAsia" w:eastAsiaTheme="minorEastAsia" w:hAnsiTheme="minorEastAsia"/>
                  <w:kern w:val="0"/>
                  <w:szCs w:val="21"/>
                </w:rPr>
                <w:id w:val="398727598"/>
                <w:lock w:val="sdtLocked"/>
                <w:placeholder>
                  <w:docPart w:val="630A6E227500437EA273298B63BCDA51"/>
                </w:placeholder>
                <w:text/>
              </w:sdtPr>
              <w:sdtEndPr/>
              <w:sdtContent>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sdtContent>
            </w:sdt>
            <w:sdt>
              <w:sdtPr>
                <w:rPr>
                  <w:color w:val="000000" w:themeColor="text1"/>
                  <w:szCs w:val="21"/>
                </w:rPr>
                <w:id w:val="1902629903"/>
                <w:lock w:val="sdtLocked"/>
                <w:placeholder>
                  <w:docPart w:val="505A690E81DE43ED87F85CFA772714A1"/>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433504657"/>
                <w:lock w:val="sdtLocked"/>
                <w:placeholder>
                  <w:docPart w:val="15A4541475B64EEE8983E5E3A75B09F4"/>
                </w:placeholder>
                <w:text/>
              </w:sdtPr>
              <w:sdtEndPr/>
              <w:sdtContent>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sdtContent>
            </w:sdt>
            <w:sdt>
              <w:sdtPr>
                <w:rPr>
                  <w:rFonts w:asciiTheme="minorEastAsia" w:eastAsiaTheme="minorEastAsia" w:hAnsiTheme="minorEastAsia"/>
                  <w:kern w:val="0"/>
                  <w:szCs w:val="21"/>
                </w:rPr>
                <w:id w:val="738975867"/>
                <w:lock w:val="sdtLocked"/>
                <w:placeholder>
                  <w:docPart w:val="4E54CB4984114065A2E601DA7994FAFE"/>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sdtContent>
            </w:sdt>
            <w:sdt>
              <w:sdtPr>
                <w:rPr>
                  <w:rFonts w:asciiTheme="minorEastAsia" w:eastAsiaTheme="minorEastAsia" w:hAnsiTheme="minorEastAsia"/>
                  <w:kern w:val="0"/>
                  <w:szCs w:val="21"/>
                </w:rPr>
                <w:alias w:val="期间"/>
                <w:tag w:val="期间"/>
                <w:id w:val="1023514400"/>
                <w:lock w:val="sdtLocked"/>
                <w:placeholder>
                  <w:docPart w:val="101AD5359CD04FBCA9E41CD5D8B07F58"/>
                </w:placeholder>
                <w:text/>
              </w:sdtPr>
              <w:sdtEndPr/>
              <w:sdtContent>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7995782"/>
                <w:lock w:val="sdtLocked"/>
                <w:placeholder>
                  <w:docPart w:val="79338983C68548A0905EA2EB0004EB29"/>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466577946"/>
          <w:lock w:val="sdtLocked"/>
          <w:placeholder>
            <w:docPart w:val="3D1BA2D8628B4732AECBE77135B4D269"/>
          </w:placeholder>
        </w:sdtPr>
        <w:sdtEndPr/>
        <w:sdtContent>
          <w:tr w:rsidR="00AE3ADE" w:rsidRPr="00451B61" w:rsidTr="00B7134A">
            <w:sdt>
              <w:sdtPr>
                <w:rPr>
                  <w:rFonts w:asciiTheme="minorEastAsia" w:eastAsiaTheme="minorEastAsia" w:hAnsiTheme="minorEastAsia"/>
                  <w:color w:val="000000" w:themeColor="text1"/>
                  <w:szCs w:val="21"/>
                </w:rPr>
                <w:id w:val="-1339071550"/>
                <w:lock w:val="sdtLocked"/>
                <w:placeholder>
                  <w:docPart w:val="4C5271F77E6E4960AD0565D93B4DE309"/>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sdtContent>
            </w:sdt>
            <w:sdt>
              <w:sdtPr>
                <w:rPr>
                  <w:rFonts w:asciiTheme="minorEastAsia" w:eastAsiaTheme="minorEastAsia" w:hAnsiTheme="minorEastAsia"/>
                  <w:kern w:val="0"/>
                  <w:szCs w:val="21"/>
                </w:rPr>
                <w:id w:val="1658035661"/>
                <w:lock w:val="sdtLocked"/>
                <w:placeholder>
                  <w:docPart w:val="37DE012A1A4248E0B441E1CD72258B6C"/>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sdtContent>
            </w:sdt>
            <w:sdt>
              <w:sdtPr>
                <w:rPr>
                  <w:color w:val="000000" w:themeColor="text1"/>
                  <w:szCs w:val="21"/>
                </w:rPr>
                <w:id w:val="633059088"/>
                <w:lock w:val="sdtLocked"/>
                <w:placeholder>
                  <w:docPart w:val="9D10E801D69046DEA37D143014BC1FF8"/>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455214428"/>
                <w:lock w:val="sdtLocked"/>
                <w:placeholder>
                  <w:docPart w:val="CB300A3E06EA4E62B305F49050BBFCC8"/>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sdtContent>
            </w:sdt>
            <w:sdt>
              <w:sdtPr>
                <w:rPr>
                  <w:rFonts w:asciiTheme="minorEastAsia" w:eastAsiaTheme="minorEastAsia" w:hAnsiTheme="minorEastAsia"/>
                  <w:kern w:val="0"/>
                  <w:szCs w:val="21"/>
                </w:rPr>
                <w:id w:val="1846048583"/>
                <w:lock w:val="sdtLocked"/>
                <w:placeholder>
                  <w:docPart w:val="4A8CCE7477634FAFA0F34F506E43EBD5"/>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sdtContent>
            </w:sdt>
            <w:sdt>
              <w:sdtPr>
                <w:rPr>
                  <w:rFonts w:asciiTheme="minorEastAsia" w:eastAsiaTheme="minorEastAsia" w:hAnsiTheme="minorEastAsia"/>
                  <w:kern w:val="0"/>
                  <w:szCs w:val="21"/>
                </w:rPr>
                <w:alias w:val="期间"/>
                <w:tag w:val="期间"/>
                <w:id w:val="718101495"/>
                <w:lock w:val="sdtLocked"/>
                <w:placeholder>
                  <w:docPart w:val="754407CAC998418AA2B5D8FFF8154E7C"/>
                </w:placeholder>
                <w:text/>
              </w:sdtPr>
              <w:sdtEndPr/>
              <w:sdtContent>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1634978845"/>
                <w:lock w:val="sdtLocked"/>
                <w:placeholder>
                  <w:docPart w:val="AF7F2C12B7BF48309406EB05A651BA57"/>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368681515"/>
          <w:lock w:val="sdtLocked"/>
          <w:placeholder>
            <w:docPart w:val="65CE8E740773479682450B555371F0A7"/>
          </w:placeholder>
        </w:sdtPr>
        <w:sdtEndPr/>
        <w:sdtContent>
          <w:tr w:rsidR="00AE3ADE" w:rsidRPr="00451B61" w:rsidTr="00B7134A">
            <w:sdt>
              <w:sdtPr>
                <w:rPr>
                  <w:rFonts w:asciiTheme="minorEastAsia" w:eastAsiaTheme="minorEastAsia" w:hAnsiTheme="minorEastAsia"/>
                  <w:color w:val="000000" w:themeColor="text1"/>
                  <w:szCs w:val="21"/>
                </w:rPr>
                <w:id w:val="130682309"/>
                <w:lock w:val="sdtLocked"/>
                <w:placeholder>
                  <w:docPart w:val="DB2E1086C6164461AF59C096DBBE6099"/>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sdtContent>
            </w:sdt>
            <w:sdt>
              <w:sdtPr>
                <w:rPr>
                  <w:rFonts w:asciiTheme="minorEastAsia" w:eastAsiaTheme="minorEastAsia" w:hAnsiTheme="minorEastAsia" w:hint="eastAsia"/>
                  <w:color w:val="000000" w:themeColor="text1"/>
                  <w:szCs w:val="21"/>
                </w:rPr>
                <w:id w:val="2121560960"/>
                <w:lock w:val="sdtLocked"/>
                <w:placeholder>
                  <w:docPart w:val="8876DD57817F4580B68551422A79DAFB"/>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sdt>
              <w:sdtPr>
                <w:rPr>
                  <w:color w:val="000000" w:themeColor="text1"/>
                  <w:szCs w:val="21"/>
                </w:rPr>
                <w:id w:val="1150485538"/>
                <w:lock w:val="sdtLocked"/>
                <w:placeholder>
                  <w:docPart w:val="EE273D62332141BF802B1FF4B27B4703"/>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646815602"/>
                <w:lock w:val="sdtLocked"/>
                <w:placeholder>
                  <w:docPart w:val="4EB158D809564B9E9D446032A79222E1"/>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sdtContent>
            </w:sdt>
            <w:sdt>
              <w:sdtPr>
                <w:rPr>
                  <w:rFonts w:asciiTheme="minorEastAsia" w:eastAsiaTheme="minorEastAsia" w:hAnsiTheme="minorEastAsia" w:hint="eastAsia"/>
                  <w:color w:val="000000" w:themeColor="text1"/>
                  <w:szCs w:val="21"/>
                </w:rPr>
                <w:id w:val="-1992013892"/>
                <w:lock w:val="sdtLocked"/>
                <w:placeholder>
                  <w:docPart w:val="2B3DD3A75EBD42FC9295E491653A7F86"/>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1576006509"/>
                <w:lock w:val="sdtLocked"/>
                <w:placeholder>
                  <w:docPart w:val="730CB0A283784A128DA82FF1A62DDCD0"/>
                </w:placeholder>
                <w:text/>
              </w:sdtPr>
              <w:sdtEndPr/>
              <w:sdtContent>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28565576"/>
                <w:lock w:val="sdtLocked"/>
                <w:placeholder>
                  <w:docPart w:val="E3C1040FE17C46A3AACA09B46B2BDA36"/>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918669948"/>
          <w:lock w:val="sdtLocked"/>
          <w:placeholder>
            <w:docPart w:val="8C295EB723F34CF285102F01D1CA2726"/>
          </w:placeholder>
        </w:sdtPr>
        <w:sdtEndPr/>
        <w:sdtContent>
          <w:tr w:rsidR="00AE3ADE" w:rsidRPr="00451B61" w:rsidTr="00B7134A">
            <w:sdt>
              <w:sdtPr>
                <w:rPr>
                  <w:rFonts w:asciiTheme="minorEastAsia" w:eastAsiaTheme="minorEastAsia" w:hAnsiTheme="minorEastAsia"/>
                  <w:color w:val="000000" w:themeColor="text1"/>
                  <w:szCs w:val="21"/>
                </w:rPr>
                <w:id w:val="1641149339"/>
                <w:lock w:val="sdtLocked"/>
                <w:placeholder>
                  <w:docPart w:val="29C9DA6593B74CE2B81FC1E24F0A5743"/>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sdtContent>
            </w:sdt>
            <w:sdt>
              <w:sdtPr>
                <w:rPr>
                  <w:rFonts w:asciiTheme="minorEastAsia" w:eastAsiaTheme="minorEastAsia" w:hAnsiTheme="minorEastAsia" w:hint="eastAsia"/>
                  <w:color w:val="000000" w:themeColor="text1"/>
                  <w:szCs w:val="21"/>
                </w:rPr>
                <w:id w:val="-69039310"/>
                <w:lock w:val="sdtLocked"/>
                <w:placeholder>
                  <w:docPart w:val="F8320F92DCD2492D9A213C35D5C982A0"/>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sdtContent>
            </w:sdt>
            <w:sdt>
              <w:sdtPr>
                <w:rPr>
                  <w:color w:val="000000" w:themeColor="text1"/>
                  <w:szCs w:val="21"/>
                </w:rPr>
                <w:id w:val="1352300857"/>
                <w:lock w:val="sdtLocked"/>
                <w:placeholder>
                  <w:docPart w:val="34E1ADCD4EFC451AA27F4B86867825A0"/>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859738340"/>
                <w:lock w:val="sdtLocked"/>
                <w:placeholder>
                  <w:docPart w:val="9D38F064AE37436B993C348B70E118A6"/>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sdtContent>
            </w:sdt>
            <w:sdt>
              <w:sdtPr>
                <w:rPr>
                  <w:rFonts w:asciiTheme="minorEastAsia" w:eastAsiaTheme="minorEastAsia" w:hAnsiTheme="minorEastAsia" w:hint="eastAsia"/>
                  <w:color w:val="000000" w:themeColor="text1"/>
                  <w:szCs w:val="21"/>
                </w:rPr>
                <w:id w:val="-490568267"/>
                <w:lock w:val="sdtLocked"/>
                <w:placeholder>
                  <w:docPart w:val="402A4CA1EA014F549FAB945523F0AB70"/>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sdtContent>
            </w:sdt>
            <w:sdt>
              <w:sdtPr>
                <w:rPr>
                  <w:rFonts w:asciiTheme="minorEastAsia" w:eastAsiaTheme="minorEastAsia" w:hAnsiTheme="minorEastAsia"/>
                  <w:kern w:val="0"/>
                  <w:szCs w:val="21"/>
                </w:rPr>
                <w:alias w:val="期间"/>
                <w:tag w:val="期间"/>
                <w:id w:val="-668946733"/>
                <w:lock w:val="sdtLocked"/>
                <w:placeholder>
                  <w:docPart w:val="9C34A6D89511408AAA50673C7991BE54"/>
                </w:placeholder>
                <w:text/>
              </w:sdtPr>
              <w:sdtEndPr/>
              <w:sdtContent>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732511562"/>
                <w:lock w:val="sdtLocked"/>
                <w:placeholder>
                  <w:docPart w:val="A84271B8F85D4F16B05FD0BB4E8F136F"/>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544052161"/>
          <w:lock w:val="sdtLocked"/>
          <w:placeholder>
            <w:docPart w:val="D1E9D380666649A1928786B4BDE90056"/>
          </w:placeholder>
        </w:sdtPr>
        <w:sdtEndPr/>
        <w:sdtContent>
          <w:tr w:rsidR="00AE3ADE" w:rsidRPr="00451B61" w:rsidTr="00B7134A">
            <w:sdt>
              <w:sdtPr>
                <w:rPr>
                  <w:rFonts w:asciiTheme="minorEastAsia" w:eastAsiaTheme="minorEastAsia" w:hAnsiTheme="minorEastAsia"/>
                  <w:color w:val="000000" w:themeColor="text1"/>
                  <w:szCs w:val="21"/>
                </w:rPr>
                <w:id w:val="-1334294527"/>
                <w:lock w:val="sdtLocked"/>
                <w:placeholder>
                  <w:docPart w:val="75B682DF6009488AB2E0DBE9D88A212A"/>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sdtContent>
            </w:sdt>
            <w:sdt>
              <w:sdtPr>
                <w:rPr>
                  <w:rFonts w:asciiTheme="minorEastAsia" w:eastAsiaTheme="minorEastAsia" w:hAnsiTheme="minorEastAsia" w:hint="eastAsia"/>
                  <w:color w:val="000000" w:themeColor="text1"/>
                  <w:szCs w:val="21"/>
                </w:rPr>
                <w:id w:val="-1410306709"/>
                <w:lock w:val="sdtLocked"/>
                <w:placeholder>
                  <w:docPart w:val="425888F5A8C6449C93F9FA128C0B4A54"/>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sdt>
              <w:sdtPr>
                <w:rPr>
                  <w:color w:val="000000" w:themeColor="text1"/>
                  <w:szCs w:val="21"/>
                </w:rPr>
                <w:id w:val="5803049"/>
                <w:lock w:val="sdtLocked"/>
                <w:placeholder>
                  <w:docPart w:val="7B047DFDA0674F148C62F03B34175608"/>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791707357"/>
                <w:lock w:val="sdtLocked"/>
                <w:placeholder>
                  <w:docPart w:val="4797920D8F2F42BC8D83B6905C567D1F"/>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sdtContent>
            </w:sdt>
            <w:sdt>
              <w:sdtPr>
                <w:rPr>
                  <w:rFonts w:asciiTheme="minorEastAsia" w:eastAsiaTheme="minorEastAsia" w:hAnsiTheme="minorEastAsia" w:hint="eastAsia"/>
                  <w:color w:val="000000" w:themeColor="text1"/>
                  <w:szCs w:val="21"/>
                </w:rPr>
                <w:id w:val="-1902446592"/>
                <w:lock w:val="sdtLocked"/>
                <w:placeholder>
                  <w:docPart w:val="2F8FE0007B354F1B94470A9DAFA08734"/>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1805835301"/>
                <w:lock w:val="sdtLocked"/>
                <w:placeholder>
                  <w:docPart w:val="5B221C92B5934AB1834F79778E23B225"/>
                </w:placeholder>
                <w:text/>
              </w:sdtPr>
              <w:sdtEndPr/>
              <w:sdtContent>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684055866"/>
                <w:lock w:val="sdtLocked"/>
                <w:placeholder>
                  <w:docPart w:val="DE8576EE54674244AB031840E44E1B2D"/>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682888733"/>
          <w:lock w:val="sdtLocked"/>
          <w:placeholder>
            <w:docPart w:val="375ADF6D6617466BA08F001BF90B38B5"/>
          </w:placeholder>
        </w:sdtPr>
        <w:sdtEndPr/>
        <w:sdtContent>
          <w:tr w:rsidR="00AE3ADE" w:rsidRPr="00451B61" w:rsidTr="00B7134A">
            <w:sdt>
              <w:sdtPr>
                <w:rPr>
                  <w:rFonts w:asciiTheme="minorEastAsia" w:eastAsiaTheme="minorEastAsia" w:hAnsiTheme="minorEastAsia"/>
                  <w:color w:val="000000" w:themeColor="text1"/>
                  <w:szCs w:val="21"/>
                </w:rPr>
                <w:id w:val="-1867288763"/>
                <w:lock w:val="sdtLocked"/>
                <w:placeholder>
                  <w:docPart w:val="F523A028B36048BFB58F26D41E394C18"/>
                </w:placeholder>
                <w:text/>
              </w:sdtPr>
              <w:sdtEndPr>
                <w:rPr>
                  <w:rFonts w:hint="eastAsia"/>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sdtContent>
            </w:sdt>
            <w:sdt>
              <w:sdtPr>
                <w:rPr>
                  <w:rFonts w:asciiTheme="minorEastAsia" w:eastAsiaTheme="minorEastAsia" w:hAnsiTheme="minorEastAsia" w:hint="eastAsia"/>
                  <w:color w:val="000000" w:themeColor="text1"/>
                  <w:szCs w:val="21"/>
                </w:rPr>
                <w:id w:val="295654888"/>
                <w:lock w:val="sdtLocked"/>
                <w:placeholder>
                  <w:docPart w:val="31780B221ED54C4C987942CCDDAC6709"/>
                </w:placeholder>
                <w:text/>
              </w:sdtPr>
              <w:sdtEndPr/>
              <w:sdtContent>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sdtContent>
            </w:sdt>
            <w:sdt>
              <w:sdtPr>
                <w:rPr>
                  <w:color w:val="000000" w:themeColor="text1"/>
                  <w:szCs w:val="21"/>
                </w:rPr>
                <w:id w:val="-145664245"/>
                <w:lock w:val="sdtLocked"/>
                <w:placeholder>
                  <w:docPart w:val="36F3AC9CEF884A39B3B1AFBC45536445"/>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562791411"/>
                <w:lock w:val="sdtLocked"/>
                <w:placeholder>
                  <w:docPart w:val="6F0F98A53D4E47259C24B09AA7FE47B4"/>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sdtContent>
            </w:sdt>
            <w:sdt>
              <w:sdtPr>
                <w:rPr>
                  <w:rFonts w:asciiTheme="minorEastAsia" w:eastAsiaTheme="minorEastAsia" w:hAnsiTheme="minorEastAsia" w:hint="eastAsia"/>
                  <w:color w:val="000000" w:themeColor="text1"/>
                  <w:szCs w:val="21"/>
                </w:rPr>
                <w:id w:val="-263613628"/>
                <w:lock w:val="sdtLocked"/>
                <w:placeholder>
                  <w:docPart w:val="8B0DF71815174D38B48EDA3FCA1A8E5A"/>
                </w:placeholder>
                <w:text/>
              </w:sdtPr>
              <w:sdtEndPr/>
              <w:sdtContent>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sdtContent>
            </w:sdt>
            <w:sdt>
              <w:sdtPr>
                <w:rPr>
                  <w:rFonts w:asciiTheme="minorEastAsia" w:hAnsiTheme="minorEastAsia"/>
                  <w:kern w:val="0"/>
                  <w:szCs w:val="21"/>
                </w:rPr>
                <w:alias w:val="期间"/>
                <w:tag w:val="期间"/>
                <w:id w:val="149331674"/>
                <w:lock w:val="sdtLocked"/>
                <w:placeholder>
                  <w:docPart w:val="C50556E7D3F54C74AB0A665E1624DB95"/>
                </w:placeholder>
                <w:text/>
              </w:sdtPr>
              <w:sdtEndPr/>
              <w:sdtContent>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sdtContent>
            </w:sdt>
            <w:sdt>
              <w:sdtPr>
                <w:rPr>
                  <w:rFonts w:asciiTheme="minorEastAsia" w:eastAsiaTheme="minorEastAsia" w:hAnsiTheme="minorEastAsia"/>
                  <w:color w:val="000000" w:themeColor="text1"/>
                  <w:szCs w:val="21"/>
                </w:rPr>
                <w:id w:val="1810666204"/>
                <w:lock w:val="sdtLocked"/>
                <w:placeholder>
                  <w:docPart w:val="709B768E395A41F1AC5F34E3C5696C25"/>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2017534875"/>
          <w:lock w:val="sdtLocked"/>
          <w:placeholder>
            <w:docPart w:val="3D97665E1AA74828901B39419130F69B"/>
          </w:placeholder>
        </w:sdtPr>
        <w:sdtEndPr/>
        <w:sdtContent>
          <w:tr w:rsidR="001321E8" w:rsidRPr="00451B61" w:rsidTr="00B7134A">
            <w:sdt>
              <w:sdtPr>
                <w:rPr>
                  <w:rFonts w:asciiTheme="minorEastAsia" w:eastAsiaTheme="minorEastAsia" w:hAnsiTheme="minorEastAsia"/>
                  <w:color w:val="000000" w:themeColor="text1"/>
                  <w:szCs w:val="21"/>
                </w:rPr>
                <w:id w:val="2131130076"/>
                <w:lock w:val="sdtLocked"/>
                <w:placeholder>
                  <w:docPart w:val="BC98831B6780495E8B6EB9CFE251D14C"/>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sdtContent>
            </w:sdt>
            <w:sdt>
              <w:sdtPr>
                <w:rPr>
                  <w:rFonts w:asciiTheme="minorEastAsia" w:eastAsiaTheme="minorEastAsia" w:hAnsiTheme="minorEastAsia" w:hint="eastAsia"/>
                  <w:color w:val="000000" w:themeColor="text1"/>
                  <w:szCs w:val="21"/>
                </w:rPr>
                <w:id w:val="564841264"/>
                <w:lock w:val="sdtLocked"/>
                <w:placeholder>
                  <w:docPart w:val="99D8E3F4DC6A4BF6ACCDF1EACCC34B67"/>
                </w:placeholder>
                <w:text/>
              </w:sdt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sdtContent>
            </w:sdt>
            <w:sdt>
              <w:sdtPr>
                <w:rPr>
                  <w:color w:val="000000" w:themeColor="text1"/>
                  <w:szCs w:val="21"/>
                </w:rPr>
                <w:id w:val="1352615955"/>
                <w:lock w:val="sdtLocked"/>
                <w:placeholder>
                  <w:docPart w:val="8F662DEEA3094AAEAE9CC36217B4BF90"/>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1404944236"/>
                <w:lock w:val="sdtLocked"/>
                <w:placeholder>
                  <w:docPart w:val="6B1CD021647F4B6EA5C909F8A1428F7C"/>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sdtContent>
            </w:sdt>
            <w:sdt>
              <w:sdtPr>
                <w:rPr>
                  <w:rFonts w:asciiTheme="minorEastAsia" w:eastAsiaTheme="minorEastAsia" w:hAnsiTheme="minorEastAsia" w:hint="eastAsia"/>
                  <w:color w:val="000000" w:themeColor="text1"/>
                  <w:szCs w:val="21"/>
                </w:rPr>
                <w:id w:val="-65418917"/>
                <w:lock w:val="sdtLocked"/>
                <w:placeholder>
                  <w:docPart w:val="C3679D1834CD474FA034CCDD9D879C52"/>
                </w:placeholder>
                <w:text/>
              </w:sdtPr>
              <w:sdtEndPr/>
              <w:sdtContent>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439193142"/>
                <w:lock w:val="sdtLocked"/>
                <w:placeholder>
                  <w:docPart w:val="1FACB43F44F944D6984BE6BE22AD96E7"/>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326566526"/>
                <w:lock w:val="sdtLocked"/>
                <w:placeholder>
                  <w:docPart w:val="40D196DBF0B44CD9BAFB868CF95A42ED"/>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552285691"/>
          <w:lock w:val="sdtLocked"/>
          <w:placeholder>
            <w:docPart w:val="186979FFC7D34E908F23ECF79E1207CB"/>
          </w:placeholder>
        </w:sdtPr>
        <w:sdtEndPr/>
        <w:sdtContent>
          <w:tr w:rsidR="001321E8" w:rsidRPr="00451B61" w:rsidTr="00B7134A">
            <w:sdt>
              <w:sdtPr>
                <w:rPr>
                  <w:rFonts w:asciiTheme="minorEastAsia" w:eastAsiaTheme="minorEastAsia" w:hAnsiTheme="minorEastAsia"/>
                  <w:color w:val="000000" w:themeColor="text1"/>
                  <w:szCs w:val="21"/>
                </w:rPr>
                <w:id w:val="697050914"/>
                <w:lock w:val="sdtLocked"/>
                <w:placeholder>
                  <w:docPart w:val="456BECA3D2914D47ADC696A2F12345F4"/>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sdtContent>
            </w:sdt>
            <w:sdt>
              <w:sdtPr>
                <w:rPr>
                  <w:rFonts w:asciiTheme="minorEastAsia" w:eastAsiaTheme="minorEastAsia" w:hAnsiTheme="minorEastAsia" w:hint="eastAsia"/>
                  <w:color w:val="000000" w:themeColor="text1"/>
                  <w:szCs w:val="21"/>
                </w:rPr>
                <w:id w:val="-1703538409"/>
                <w:lock w:val="sdtLocked"/>
                <w:placeholder>
                  <w:docPart w:val="28BE4300447F47DF80B3488CB214867B"/>
                </w:placeholder>
                <w:text/>
              </w:sdt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sdtContent>
            </w:sdt>
            <w:sdt>
              <w:sdtPr>
                <w:rPr>
                  <w:color w:val="000000" w:themeColor="text1"/>
                  <w:szCs w:val="21"/>
                </w:rPr>
                <w:id w:val="-423889723"/>
                <w:lock w:val="sdtLocked"/>
                <w:placeholder>
                  <w:docPart w:val="1C1B464BE7314F1AB01447D5510A7C8C"/>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433897697"/>
                <w:lock w:val="sdtLocked"/>
                <w:placeholder>
                  <w:docPart w:val="408F30E868B94B49AA3F06CB3807A502"/>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sdtContent>
            </w:sdt>
            <w:sdt>
              <w:sdtPr>
                <w:rPr>
                  <w:rFonts w:asciiTheme="minorEastAsia" w:eastAsiaTheme="minorEastAsia" w:hAnsiTheme="minorEastAsia" w:hint="eastAsia"/>
                  <w:color w:val="000000" w:themeColor="text1"/>
                  <w:szCs w:val="21"/>
                </w:rPr>
                <w:id w:val="-1919244424"/>
                <w:lock w:val="sdtLocked"/>
                <w:placeholder>
                  <w:docPart w:val="FFA3CB32E95645DCB817E9FEDAF67BD5"/>
                </w:placeholder>
                <w:text/>
              </w:sdtPr>
              <w:sdtEndPr/>
              <w:sdtContent>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163703764"/>
                <w:lock w:val="sdtLocked"/>
                <w:placeholder>
                  <w:docPart w:val="5D068DE9B98A4C109B933D7E0D838A21"/>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662051910"/>
                <w:lock w:val="sdtLocked"/>
                <w:placeholder>
                  <w:docPart w:val="6835FD016D884240BC750A94468889BB"/>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666597041"/>
          <w:lock w:val="sdtLocked"/>
          <w:placeholder>
            <w:docPart w:val="62446C9F326141FDB535D33ECD091733"/>
          </w:placeholder>
        </w:sdtPr>
        <w:sdtEndPr/>
        <w:sdtContent>
          <w:tr w:rsidR="001321E8" w:rsidRPr="00451B61" w:rsidTr="00B7134A">
            <w:sdt>
              <w:sdtPr>
                <w:rPr>
                  <w:rFonts w:asciiTheme="minorEastAsia" w:eastAsiaTheme="minorEastAsia" w:hAnsiTheme="minorEastAsia"/>
                  <w:color w:val="000000" w:themeColor="text1"/>
                  <w:szCs w:val="21"/>
                </w:rPr>
                <w:id w:val="157197405"/>
                <w:lock w:val="sdtLocked"/>
                <w:placeholder>
                  <w:docPart w:val="58C92831FFE6479A88432DCACE4F869F"/>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sdtContent>
            </w:sdt>
            <w:sdt>
              <w:sdtPr>
                <w:rPr>
                  <w:rFonts w:asciiTheme="minorEastAsia" w:eastAsiaTheme="minorEastAsia" w:hAnsiTheme="minorEastAsia" w:hint="eastAsia"/>
                  <w:color w:val="000000" w:themeColor="text1"/>
                  <w:szCs w:val="21"/>
                </w:rPr>
                <w:id w:val="-186993074"/>
                <w:lock w:val="sdtLocked"/>
                <w:placeholder>
                  <w:docPart w:val="6B4CECFAD37B4D98A5BCCF31C1F4A1B4"/>
                </w:placeholder>
                <w:text/>
              </w:sdtPr>
              <w:sdtEndPr/>
              <w:sdtContent>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sdtContent>
            </w:sdt>
            <w:sdt>
              <w:sdtPr>
                <w:rPr>
                  <w:color w:val="000000" w:themeColor="text1"/>
                  <w:szCs w:val="21"/>
                </w:rPr>
                <w:id w:val="957069391"/>
                <w:lock w:val="sdtLocked"/>
                <w:placeholder>
                  <w:docPart w:val="CD724E6847924A3FB76077B5D4287820"/>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176084535"/>
                <w:lock w:val="sdtLocked"/>
                <w:placeholder>
                  <w:docPart w:val="36B9F6574FA14A528B20856E84823AF6"/>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sdtContent>
            </w:sdt>
            <w:sdt>
              <w:sdtPr>
                <w:rPr>
                  <w:rFonts w:asciiTheme="minorEastAsia" w:eastAsiaTheme="minorEastAsia" w:hAnsiTheme="minorEastAsia" w:hint="eastAsia"/>
                  <w:color w:val="000000" w:themeColor="text1"/>
                  <w:szCs w:val="21"/>
                </w:rPr>
                <w:id w:val="2012642782"/>
                <w:lock w:val="sdtLocked"/>
                <w:placeholder>
                  <w:docPart w:val="84BA18D4D71C400DBA0C88780510121A"/>
                </w:placeholder>
                <w:text/>
              </w:sdtPr>
              <w:sdtEndPr/>
              <w:sdtContent>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sdtContent>
            </w:sdt>
            <w:sdt>
              <w:sdtPr>
                <w:rPr>
                  <w:rFonts w:asciiTheme="minorEastAsia" w:hAnsiTheme="minorEastAsia"/>
                  <w:kern w:val="0"/>
                  <w:szCs w:val="21"/>
                </w:rPr>
                <w:alias w:val="期间"/>
                <w:tag w:val="期间"/>
                <w:id w:val="339274403"/>
                <w:lock w:val="sdtLocked"/>
                <w:placeholder>
                  <w:docPart w:val="61E7BEA668BC440E94F957284F2955EA"/>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699402125"/>
                <w:lock w:val="sdtLocked"/>
                <w:placeholder>
                  <w:docPart w:val="91D5F8B95C1E458C8A84F67A4DF2C0A9"/>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664659983"/>
          <w:lock w:val="sdtLocked"/>
          <w:placeholder>
            <w:docPart w:val="557E9CD484C5495B94AFE0C1A7D24D46"/>
          </w:placeholder>
        </w:sdtPr>
        <w:sdtEndPr/>
        <w:sdtContent>
          <w:tr w:rsidR="001321E8" w:rsidRPr="00451B61" w:rsidTr="00B7134A">
            <w:sdt>
              <w:sdtPr>
                <w:rPr>
                  <w:rFonts w:asciiTheme="minorEastAsia" w:eastAsiaTheme="minorEastAsia" w:hAnsiTheme="minorEastAsia"/>
                  <w:color w:val="000000" w:themeColor="text1"/>
                  <w:szCs w:val="21"/>
                </w:rPr>
                <w:id w:val="1448430314"/>
                <w:lock w:val="sdtLocked"/>
                <w:placeholder>
                  <w:docPart w:val="4987B6306E1D47649793ECC05FB27E4C"/>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sdtContent>
            </w:sdt>
            <w:sdt>
              <w:sdtPr>
                <w:rPr>
                  <w:rFonts w:asciiTheme="minorEastAsia" w:eastAsiaTheme="minorEastAsia" w:hAnsiTheme="minorEastAsia" w:hint="eastAsia"/>
                  <w:color w:val="000000" w:themeColor="text1"/>
                  <w:szCs w:val="21"/>
                </w:rPr>
                <w:id w:val="1462312232"/>
                <w:lock w:val="sdtLocked"/>
                <w:placeholder>
                  <w:docPart w:val="5D84D2C0FB584B9494A7428CCC1EC4FC"/>
                </w:placeholder>
                <w:text/>
              </w:sdt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sdtContent>
            </w:sdt>
            <w:sdt>
              <w:sdtPr>
                <w:rPr>
                  <w:color w:val="000000" w:themeColor="text1"/>
                  <w:szCs w:val="21"/>
                </w:rPr>
                <w:id w:val="-659699895"/>
                <w:lock w:val="sdtLocked"/>
                <w:placeholder>
                  <w:docPart w:val="A5F1C7CAAFD14EB88C9C6C0782EC607E"/>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1316955632"/>
                <w:lock w:val="sdtLocked"/>
                <w:placeholder>
                  <w:docPart w:val="C78326D3A14B48D184E347288A4A0ABF"/>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sdtContent>
            </w:sdt>
            <w:sdt>
              <w:sdtPr>
                <w:rPr>
                  <w:rFonts w:asciiTheme="minorEastAsia" w:eastAsiaTheme="minorEastAsia" w:hAnsiTheme="minorEastAsia" w:hint="eastAsia"/>
                  <w:color w:val="000000" w:themeColor="text1"/>
                  <w:szCs w:val="21"/>
                </w:rPr>
                <w:id w:val="-65572998"/>
                <w:lock w:val="sdtLocked"/>
                <w:placeholder>
                  <w:docPart w:val="0DE262614A7C4426A8EA812329BD50C8"/>
                </w:placeholder>
                <w:text/>
              </w:sdtPr>
              <w:sdtEndPr/>
              <w:sdtContent>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sdtContent>
            </w:sdt>
            <w:sdt>
              <w:sdtPr>
                <w:rPr>
                  <w:rFonts w:asciiTheme="minorEastAsia" w:hAnsiTheme="minorEastAsia"/>
                  <w:kern w:val="0"/>
                  <w:szCs w:val="21"/>
                </w:rPr>
                <w:alias w:val="期间"/>
                <w:tag w:val="期间"/>
                <w:id w:val="-86303063"/>
                <w:lock w:val="sdtLocked"/>
                <w:placeholder>
                  <w:docPart w:val="AAB63A5833414FA39990152C2EFB975B"/>
                </w:placeholder>
                <w:text/>
              </w:sdtPr>
              <w:sdtEndPr/>
              <w:sdtContent>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sdtContent>
            </w:sdt>
            <w:sdt>
              <w:sdtPr>
                <w:rPr>
                  <w:rFonts w:asciiTheme="minorEastAsia" w:eastAsiaTheme="minorEastAsia" w:hAnsiTheme="minorEastAsia"/>
                  <w:color w:val="000000" w:themeColor="text1"/>
                  <w:szCs w:val="21"/>
                </w:rPr>
                <w:id w:val="-1787952011"/>
                <w:lock w:val="sdtLocked"/>
                <w:placeholder>
                  <w:docPart w:val="E0ABAEA829564B918879752C2797DE5E"/>
                </w:placeholder>
                <w:dropDownList>
                  <w:listItem w:displayText="是" w:value="true"/>
                  <w:listItem w:displayText="否" w:value="false"/>
                </w:dropDownList>
              </w:sdtPr>
              <w:sdtEndPr/>
              <w:sdtContent>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618267282"/>
          <w:lock w:val="sdtLocked"/>
          <w:placeholder>
            <w:docPart w:val="2C7629CBAC3B4EFA8E8680A24DB0A29C"/>
          </w:placeholder>
        </w:sdtPr>
        <w:sdtEndPr/>
        <w:sdtContent>
          <w:tr w:rsidR="001321E8" w:rsidRPr="00451B61" w:rsidTr="00B7134A">
            <w:sdt>
              <w:sdtPr>
                <w:rPr>
                  <w:rFonts w:asciiTheme="minorEastAsia" w:eastAsiaTheme="minorEastAsia" w:hAnsiTheme="minorEastAsia"/>
                  <w:color w:val="000000" w:themeColor="text1"/>
                  <w:szCs w:val="21"/>
                </w:rPr>
                <w:id w:val="-218207565"/>
                <w:lock w:val="sdtLocked"/>
                <w:placeholder>
                  <w:docPart w:val="ECDEE27DFD1A499FAEA7CC80380B300F"/>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sdtContent>
            </w:sdt>
            <w:sdt>
              <w:sdtPr>
                <w:rPr>
                  <w:rFonts w:asciiTheme="minorEastAsia" w:eastAsiaTheme="minorEastAsia" w:hAnsiTheme="minorEastAsia" w:hint="eastAsia"/>
                  <w:color w:val="000000" w:themeColor="text1"/>
                  <w:kern w:val="0"/>
                  <w:szCs w:val="21"/>
                </w:rPr>
                <w:id w:val="-1236006713"/>
                <w:lock w:val="sdtLocked"/>
                <w:placeholder>
                  <w:docPart w:val="7C55681FDEEB42CDA01BB0273BD47905"/>
                </w:placeholder>
                <w:text/>
              </w:sdtPr>
              <w:sdtEndPr/>
              <w:sdtContent>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sdtContent>
            </w:sdt>
            <w:sdt>
              <w:sdtPr>
                <w:rPr>
                  <w:color w:val="000000" w:themeColor="text1"/>
                  <w:szCs w:val="21"/>
                </w:rPr>
                <w:id w:val="-206172996"/>
                <w:lock w:val="sdtLocked"/>
                <w:placeholder>
                  <w:docPart w:val="ED22A592E65F4819A732E5D8DFBC21EA"/>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426050583"/>
                <w:lock w:val="sdtLocked"/>
                <w:placeholder>
                  <w:docPart w:val="CF05280B8B3F4434A66805EE575C4CBA"/>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sdtContent>
            </w:sdt>
            <w:sdt>
              <w:sdtPr>
                <w:rPr>
                  <w:rFonts w:asciiTheme="minorEastAsia" w:eastAsiaTheme="minorEastAsia" w:hAnsiTheme="minorEastAsia" w:hint="eastAsia"/>
                  <w:color w:val="000000" w:themeColor="text1"/>
                  <w:szCs w:val="21"/>
                </w:rPr>
                <w:id w:val="-1883395296"/>
                <w:lock w:val="sdtLocked"/>
                <w:placeholder>
                  <w:docPart w:val="1A5CAB242CC3438A9AC1A30949763C31"/>
                </w:placeholder>
                <w:text/>
              </w:sdtPr>
              <w:sdtEndPr/>
              <w:sdtContent>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sdtContent>
            </w:sdt>
            <w:sdt>
              <w:sdtPr>
                <w:rPr>
                  <w:rFonts w:asciiTheme="minorEastAsia" w:hAnsiTheme="minorEastAsia"/>
                  <w:kern w:val="0"/>
                  <w:szCs w:val="21"/>
                </w:rPr>
                <w:alias w:val="期间"/>
                <w:tag w:val="期间"/>
                <w:id w:val="1089669609"/>
                <w:lock w:val="sdtLocked"/>
                <w:placeholder>
                  <w:docPart w:val="F5F82C4C243B40A8B75384030B36CBE8"/>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sdtContent>
            </w:sdt>
            <w:sdt>
              <w:sdtPr>
                <w:rPr>
                  <w:rFonts w:asciiTheme="minorEastAsia" w:eastAsiaTheme="minorEastAsia" w:hAnsiTheme="minorEastAsia"/>
                  <w:color w:val="000000" w:themeColor="text1"/>
                  <w:szCs w:val="21"/>
                </w:rPr>
                <w:id w:val="-2026929312"/>
                <w:lock w:val="sdtLocked"/>
                <w:placeholder>
                  <w:docPart w:val="86CA6918DBE140709AD7D67C1C53A755"/>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538168653"/>
          <w:lock w:val="sdtLocked"/>
          <w:placeholder>
            <w:docPart w:val="28D3E29143DD4DCA9DA766D7B63BAAE9"/>
          </w:placeholder>
        </w:sdtPr>
        <w:sdtEndPr/>
        <w:sdtContent>
          <w:tr w:rsidR="001321E8" w:rsidRPr="00451B61" w:rsidTr="00B7134A">
            <w:sdt>
              <w:sdtPr>
                <w:rPr>
                  <w:rFonts w:asciiTheme="minorEastAsia" w:eastAsiaTheme="minorEastAsia" w:hAnsiTheme="minorEastAsia"/>
                  <w:color w:val="000000" w:themeColor="text1"/>
                  <w:szCs w:val="21"/>
                </w:rPr>
                <w:id w:val="1866796769"/>
                <w:lock w:val="sdtLocked"/>
                <w:placeholder>
                  <w:docPart w:val="27A153BE7F954248B6362C8B05F59C6E"/>
                </w:placeholder>
                <w:text/>
              </w:sdtPr>
              <w:sdtEndPr>
                <w:rPr>
                  <w:rFonts w:hint="eastAsia"/>
                </w:rPr>
              </w:sdtEndPr>
              <w:sdtContent>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sdtContent>
            </w:sdt>
            <w:sdt>
              <w:sdtPr>
                <w:rPr>
                  <w:rFonts w:asciiTheme="minorEastAsia" w:eastAsiaTheme="minorEastAsia" w:hAnsiTheme="minorEastAsia" w:hint="eastAsia"/>
                  <w:color w:val="000000" w:themeColor="text1"/>
                  <w:szCs w:val="21"/>
                </w:rPr>
                <w:id w:val="170762138"/>
                <w:lock w:val="sdtLocked"/>
                <w:placeholder>
                  <w:docPart w:val="099C5FEEDAE24396A8485B11609E8BA0"/>
                </w:placeholder>
                <w:text/>
              </w:sdtPr>
              <w:sdtEndPr/>
              <w:sdtContent>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sdtContent>
            </w:sdt>
            <w:sdt>
              <w:sdtPr>
                <w:rPr>
                  <w:color w:val="000000" w:themeColor="text1"/>
                  <w:szCs w:val="21"/>
                </w:rPr>
                <w:id w:val="1023050982"/>
                <w:lock w:val="sdtLocked"/>
                <w:placeholder>
                  <w:docPart w:val="FCCB8CCDB4AA436C964717A756332284"/>
                </w:placeholder>
                <w:dropDownList>
                  <w:listItem w:displayText="男" w:value="男"/>
                  <w:listItem w:displayText="女" w:value="女"/>
                </w:dropDownList>
              </w:sdtPr>
              <w:sdtEndPr/>
              <w:sdtContent>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794912673"/>
                <w:lock w:val="sdtLocked"/>
                <w:placeholder>
                  <w:docPart w:val="B824CF8E234E4F8EB9BDA1CA116A2FAA"/>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sdtContent>
            </w:sdt>
            <w:sdt>
              <w:sdtPr>
                <w:rPr>
                  <w:rFonts w:asciiTheme="minorEastAsia" w:eastAsiaTheme="minorEastAsia" w:hAnsiTheme="minorEastAsia" w:hint="eastAsia"/>
                  <w:color w:val="000000" w:themeColor="text1"/>
                  <w:szCs w:val="21"/>
                </w:rPr>
                <w:id w:val="-1013528545"/>
                <w:lock w:val="sdtLocked"/>
                <w:placeholder>
                  <w:docPart w:val="76A3533E7A2B4005A0F0A79AD766132D"/>
                </w:placeholder>
                <w:text/>
              </w:sdtPr>
              <w:sdtEndPr/>
              <w:sdtContent>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sdtContent>
            </w:sdt>
            <w:sdt>
              <w:sdtPr>
                <w:rPr>
                  <w:rFonts w:asciiTheme="minorEastAsia" w:hAnsiTheme="minorEastAsia"/>
                  <w:kern w:val="0"/>
                  <w:szCs w:val="21"/>
                </w:rPr>
                <w:alias w:val="期间"/>
                <w:tag w:val="期间"/>
                <w:id w:val="-1103569346"/>
                <w:lock w:val="sdtLocked"/>
                <w:placeholder>
                  <w:docPart w:val="E5705256AFE84CFEBB6CA3134B83498B"/>
                </w:placeholder>
                <w:text/>
              </w:sdtPr>
              <w:sdtEndPr/>
              <w:sdtContent>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1210461077"/>
                <w:lock w:val="sdtLocked"/>
                <w:placeholder>
                  <w:docPart w:val="03F95D769139434688625BFFBA3CAF82"/>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sdt>
              <w:sdtPr>
                <w:rPr>
                  <w:rFonts w:asciiTheme="minorEastAsia" w:eastAsiaTheme="minorEastAsia" w:hAnsiTheme="minorEastAsia" w:hint="eastAsia"/>
                  <w:color w:val="000000" w:themeColor="text1"/>
                  <w:szCs w:val="21"/>
                </w:rPr>
                <w:alias w:val="整数"/>
                <w:tag w:val="整数"/>
                <w:id w:val="2002388754"/>
                <w:lock w:val="sdtLocked"/>
                <w:placeholder>
                  <w:docPart w:val="BA00BBD2C9784419A71B0C6BC76074EE"/>
                </w:placeholder>
                <w:text/>
              </w:sdtPr>
              <w:sdtEndPr/>
              <w:sdtContent>
                <w:r w:rsidR="00B7134A" w:rsidRPr="00451B61">
                  <w:rPr>
                    <w:rFonts w:asciiTheme="minorEastAsia" w:eastAsiaTheme="minorEastAsia" w:hAnsiTheme="minorEastAsia"/>
                    <w:color w:val="000000" w:themeColor="text1"/>
                    <w:szCs w:val="21"/>
                  </w:rPr>
                  <w:t>6</w:t>
                </w:r>
              </w:sdtContent>
            </w:sdt>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sdt>
              <w:sdtPr>
                <w:rPr>
                  <w:rFonts w:asciiTheme="minorEastAsia" w:eastAsiaTheme="minorEastAsia" w:hAnsiTheme="minorEastAsia" w:hint="eastAsia"/>
                  <w:color w:val="000000" w:themeColor="text1"/>
                  <w:szCs w:val="21"/>
                </w:rPr>
                <w:alias w:val="整数"/>
                <w:tag w:val="整数"/>
                <w:id w:val="-1770766754"/>
                <w:lock w:val="sdtLocked"/>
                <w:placeholder>
                  <w:docPart w:val="7F1757FA0E4148038B37B613A89A1E12"/>
                </w:placeholder>
                <w:text/>
              </w:sdtPr>
              <w:sdtEndPr/>
              <w:sdtContent>
                <w:r w:rsidR="00AE3ADE" w:rsidRPr="00451B61">
                  <w:rPr>
                    <w:rFonts w:asciiTheme="minorEastAsia" w:eastAsiaTheme="minorEastAsia" w:hAnsiTheme="minorEastAsia"/>
                    <w:color w:val="000000" w:themeColor="text1"/>
                    <w:szCs w:val="21"/>
                  </w:rPr>
                  <w:t>3</w:t>
                </w:r>
              </w:sdtContent>
            </w:sdt>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sdt>
              <w:sdtPr>
                <w:rPr>
                  <w:rFonts w:asciiTheme="minorEastAsia" w:eastAsiaTheme="minorEastAsia" w:hAnsiTheme="minorEastAsia" w:hint="eastAsia"/>
                  <w:color w:val="000000" w:themeColor="text1"/>
                  <w:szCs w:val="21"/>
                </w:rPr>
                <w:alias w:val="整数"/>
                <w:tag w:val="整数"/>
                <w:id w:val="-430661626"/>
                <w:lock w:val="sdtLocked"/>
                <w:placeholder>
                  <w:docPart w:val="E6D86E1908AE457088BD746A32CDC49D"/>
                </w:placeholder>
                <w:text/>
              </w:sdtPr>
              <w:sdtEndPr/>
              <w:sdtContent>
                <w:r w:rsidR="00B7134A" w:rsidRPr="00451B61">
                  <w:rPr>
                    <w:rFonts w:asciiTheme="minorEastAsia" w:eastAsiaTheme="minorEastAsia" w:hAnsiTheme="minorEastAsia"/>
                    <w:color w:val="000000" w:themeColor="text1"/>
                    <w:szCs w:val="21"/>
                  </w:rPr>
                  <w:t>4</w:t>
                </w:r>
              </w:sdtContent>
            </w:sdt>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sdt>
          <w:sdtPr>
            <w:rPr>
              <w:rFonts w:asciiTheme="minorEastAsia" w:eastAsiaTheme="minorEastAsia" w:hAnsiTheme="minorEastAsia" w:hint="eastAsia"/>
              <w:color w:val="000000" w:themeColor="text1"/>
              <w:szCs w:val="21"/>
            </w:rPr>
            <w:id w:val="-14700260"/>
            <w:lock w:val="sdtLocked"/>
            <w:placeholder>
              <w:docPart w:val="5C9851FD86F94C608BA69BB665D9F93F"/>
            </w:placeholder>
          </w:sdtPr>
          <w:sdtEndPr/>
          <w:sdtContent>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sdt>
        <w:sdtPr>
          <w:rPr>
            <w:rFonts w:asciiTheme="minorEastAsia" w:eastAsiaTheme="minorEastAsia" w:hAnsiTheme="minorEastAsia"/>
            <w:color w:val="000000" w:themeColor="text1"/>
            <w:szCs w:val="21"/>
          </w:rPr>
          <w:id w:val="-651449256"/>
          <w:lock w:val="sdtLocked"/>
          <w:placeholder>
            <w:docPart w:val="057149F9343241B5AE71A46EC6A23967"/>
          </w:placeholder>
        </w:sdtPr>
        <w:sdtEndPr/>
        <w:sdtContent>
          <w:tr w:rsidR="00B7134A" w:rsidRPr="00451B61" w:rsidTr="00B7134A">
            <w:sdt>
              <w:sdtPr>
                <w:rPr>
                  <w:rFonts w:asciiTheme="minorEastAsia" w:eastAsiaTheme="minorEastAsia" w:hAnsiTheme="minorEastAsia"/>
                  <w:color w:val="000000" w:themeColor="text1"/>
                  <w:szCs w:val="21"/>
                </w:rPr>
                <w:id w:val="527998746"/>
                <w:lock w:val="sdtLocked"/>
                <w:placeholder>
                  <w:docPart w:val="3F384B2C4DF1483B87DC9EAC1D29C2A3"/>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sdtContent>
            </w:sdt>
            <w:sdt>
              <w:sdtPr>
                <w:rPr>
                  <w:rFonts w:asciiTheme="minorEastAsia" w:eastAsiaTheme="minorEastAsia" w:hAnsiTheme="minorEastAsia"/>
                  <w:color w:val="000000" w:themeColor="text1"/>
                  <w:szCs w:val="21"/>
                </w:rPr>
                <w:id w:val="161747900"/>
                <w:lock w:val="sdtLocked"/>
                <w:placeholder>
                  <w:docPart w:val="57EDB623E3C8420886805856930E46E4"/>
                </w:placeholder>
                <w:text/>
              </w:sdtPr>
              <w:sdtEndPr/>
              <w:sdtContent>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36025922"/>
                    <w:lock w:val="sdtLocked"/>
                    <w:placeholder>
                      <w:docPart w:val="882EE37B0BFF4FCB9A9BA76309B7C20F"/>
                    </w:placeholder>
                    <w:text/>
                  </w:sdtPr>
                  <w:sdtEndPr/>
                  <w:sdtContent>
                    <w:r w:rsidR="00CF5DB5" w:rsidRPr="00451B61">
                      <w:rPr>
                        <w:rFonts w:asciiTheme="minorEastAsia" w:eastAsiaTheme="minorEastAsia" w:hAnsiTheme="minorEastAsia"/>
                        <w:color w:val="000000" w:themeColor="text1"/>
                        <w:szCs w:val="21"/>
                      </w:rPr>
                      <w:t>2,400,000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292518517"/>
                    <w:lock w:val="sdtLocked"/>
                    <w:placeholder>
                      <w:docPart w:val="C233FD88F6E34D8BB9133A8F151D70FE"/>
                    </w:placeholder>
                    <w:text/>
                  </w:sdtPr>
                  <w:sdtEndPr/>
                  <w:sdtContent>
                    <w:r w:rsidR="00CF5DB5" w:rsidRPr="00451B61">
                      <w:rPr>
                        <w:rFonts w:asciiTheme="minorEastAsia" w:eastAsiaTheme="minorEastAsia" w:hAnsiTheme="minorEastAsia"/>
                        <w:color w:val="000000" w:themeColor="text1"/>
                        <w:szCs w:val="21"/>
                      </w:rPr>
                      <w:t>6,000,000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513349959"/>
                    <w:lock w:val="sdtLocked"/>
                    <w:placeholder>
                      <w:docPart w:val="4D0746251BC84F6CA35C021C897102F0"/>
                    </w:placeholder>
                    <w:text/>
                  </w:sdtPr>
                  <w:sdtEndPr/>
                  <w:sdtContent>
                    <w:r w:rsidR="00CF5DB5" w:rsidRPr="00451B61">
                      <w:rPr>
                        <w:rFonts w:asciiTheme="minorEastAsia" w:eastAsiaTheme="minorEastAsia" w:hAnsiTheme="minorEastAsia"/>
                        <w:color w:val="000000" w:themeColor="text1"/>
                        <w:szCs w:val="21"/>
                      </w:rPr>
                      <w:t>8,400,000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92696949"/>
                    <w:lock w:val="sdtLocked"/>
                    <w:placeholder>
                      <w:docPart w:val="6972239CD3F74D258A2F0852AEC25A77"/>
                    </w:placeholder>
                    <w:text/>
                  </w:sdtPr>
                  <w:sdtEndPr/>
                  <w:sdtContent>
                    <w:r w:rsidR="00CF5DB5" w:rsidRPr="00451B61">
                      <w:rPr>
                        <w:rFonts w:asciiTheme="minorEastAsia" w:eastAsiaTheme="minorEastAsia" w:hAnsiTheme="minorEastAsia"/>
                        <w:color w:val="000000" w:themeColor="text1"/>
                        <w:szCs w:val="21"/>
                      </w:rPr>
                      <w:t>25.55%</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7186817"/>
                    <w:lock w:val="sdtLocked"/>
                    <w:placeholder>
                      <w:docPart w:val="F75338D6227341DD9B6AFB89BDC892E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3390125"/>
          <w:lock w:val="sdtLocked"/>
          <w:placeholder>
            <w:docPart w:val="BF3F4674BDBF44DB9D0C5C9472F50245"/>
          </w:placeholder>
        </w:sdtPr>
        <w:sdtEndPr/>
        <w:sdtContent>
          <w:tr w:rsidR="00B7134A" w:rsidRPr="00451B61" w:rsidTr="00B7134A">
            <w:sdt>
              <w:sdtPr>
                <w:rPr>
                  <w:rFonts w:asciiTheme="minorEastAsia" w:eastAsiaTheme="minorEastAsia" w:hAnsiTheme="minorEastAsia"/>
                  <w:color w:val="000000" w:themeColor="text1"/>
                  <w:szCs w:val="21"/>
                </w:rPr>
                <w:id w:val="1236588866"/>
                <w:lock w:val="sdtLocked"/>
                <w:placeholder>
                  <w:docPart w:val="CFABBBB2FAA14DC3BAF49F954FECA316"/>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sdtContent>
            </w:sdt>
            <w:sdt>
              <w:sdtPr>
                <w:rPr>
                  <w:rFonts w:asciiTheme="minorEastAsia" w:eastAsiaTheme="minorEastAsia" w:hAnsiTheme="minorEastAsia"/>
                  <w:color w:val="000000" w:themeColor="text1"/>
                  <w:szCs w:val="21"/>
                </w:rPr>
                <w:id w:val="460768187"/>
                <w:lock w:val="sdtLocked"/>
                <w:placeholder>
                  <w:docPart w:val="CFF958BD706F4D57A7053C4B41893FBE"/>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129137072"/>
                    <w:lock w:val="sdtLocked"/>
                    <w:placeholder>
                      <w:docPart w:val="3C64CC176EB644FB864672078ED3BD74"/>
                    </w:placeholder>
                    <w:text/>
                  </w:sdtPr>
                  <w:sdtEndPr/>
                  <w:sdtContent>
                    <w:r w:rsidR="00CF5DB5" w:rsidRPr="00451B61">
                      <w:rPr>
                        <w:rFonts w:asciiTheme="minorEastAsia" w:eastAsiaTheme="minorEastAsia" w:hAnsiTheme="minorEastAsia"/>
                        <w:color w:val="000000" w:themeColor="text1"/>
                        <w:szCs w:val="21"/>
                      </w:rPr>
                      <w:t>1,900,000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48971868"/>
                    <w:lock w:val="sdtLocked"/>
                    <w:placeholder>
                      <w:docPart w:val="C70EBA27AC7D4C288A5849BFDF07B226"/>
                    </w:placeholder>
                    <w:text/>
                  </w:sdtPr>
                  <w:sdtEndPr/>
                  <w:sdtContent>
                    <w:r w:rsidR="00CF5DB5" w:rsidRPr="00451B61">
                      <w:rPr>
                        <w:rFonts w:asciiTheme="minorEastAsia" w:eastAsiaTheme="minorEastAsia" w:hAnsiTheme="minorEastAsia"/>
                        <w:color w:val="000000" w:themeColor="text1"/>
                        <w:szCs w:val="21"/>
                      </w:rPr>
                      <w:t>5,020,000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745523773"/>
                    <w:lock w:val="sdtLocked"/>
                    <w:placeholder>
                      <w:docPart w:val="BD2C57EF475B4D1FB0F6E738EAB76A21"/>
                    </w:placeholder>
                    <w:text/>
                  </w:sdtPr>
                  <w:sdtEndPr/>
                  <w:sdtContent>
                    <w:r w:rsidR="00CF5DB5" w:rsidRPr="00451B61">
                      <w:rPr>
                        <w:rFonts w:asciiTheme="minorEastAsia" w:eastAsiaTheme="minorEastAsia" w:hAnsiTheme="minorEastAsia"/>
                        <w:color w:val="000000" w:themeColor="text1"/>
                        <w:szCs w:val="21"/>
                      </w:rPr>
                      <w:t>6,920,000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170370856"/>
                    <w:lock w:val="sdtLocked"/>
                    <w:placeholder>
                      <w:docPart w:val="B912F70EAA6A4484940258409DEB080A"/>
                    </w:placeholder>
                    <w:text/>
                  </w:sdtPr>
                  <w:sdtEndPr/>
                  <w:sdtContent>
                    <w:r w:rsidR="00CF5DB5" w:rsidRPr="00451B61">
                      <w:rPr>
                        <w:rFonts w:asciiTheme="minorEastAsia" w:eastAsiaTheme="minorEastAsia" w:hAnsiTheme="minorEastAsia"/>
                        <w:color w:val="000000" w:themeColor="text1"/>
                        <w:szCs w:val="21"/>
                      </w:rPr>
                      <w:t>21.04%</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745298231"/>
                    <w:lock w:val="sdtLocked"/>
                    <w:placeholder>
                      <w:docPart w:val="6212C814EF9F4D0586D9160EF44A0296"/>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994172346"/>
          <w:lock w:val="sdtLocked"/>
          <w:placeholder>
            <w:docPart w:val="A0DE1B0AB43148D09A4FF0C777C097F7"/>
          </w:placeholder>
        </w:sdtPr>
        <w:sdtEndPr/>
        <w:sdtContent>
          <w:tr w:rsidR="00B7134A" w:rsidRPr="00451B61" w:rsidTr="00B7134A">
            <w:sdt>
              <w:sdtPr>
                <w:rPr>
                  <w:rFonts w:asciiTheme="minorEastAsia" w:eastAsiaTheme="minorEastAsia" w:hAnsiTheme="minorEastAsia"/>
                  <w:color w:val="000000" w:themeColor="text1"/>
                  <w:szCs w:val="21"/>
                </w:rPr>
                <w:id w:val="535622142"/>
                <w:lock w:val="sdtLocked"/>
                <w:placeholder>
                  <w:docPart w:val="B820368BF1BD4C11BB352DC3AA451398"/>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陈信燕</w:t>
                    </w:r>
                  </w:p>
                </w:tc>
              </w:sdtContent>
            </w:sdt>
            <w:sdt>
              <w:sdtPr>
                <w:rPr>
                  <w:rFonts w:asciiTheme="minorEastAsia" w:eastAsiaTheme="minorEastAsia" w:hAnsiTheme="minorEastAsia"/>
                  <w:color w:val="000000" w:themeColor="text1"/>
                  <w:szCs w:val="21"/>
                </w:rPr>
                <w:id w:val="-93630891"/>
                <w:lock w:val="sdtLocked"/>
                <w:placeholder>
                  <w:docPart w:val="AA8DA8ABC9644DD58A1BDF82148964FF"/>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637910381"/>
                    <w:lock w:val="sdtLocked"/>
                    <w:placeholder>
                      <w:docPart w:val="021245F5B2C544D0BDFCF7AB2B1958C4"/>
                    </w:placeholder>
                    <w:text/>
                  </w:sdtPr>
                  <w:sdtEndPr/>
                  <w:sdtContent>
                    <w:r w:rsidR="00CF5DB5" w:rsidRPr="00451B61">
                      <w:rPr>
                        <w:rFonts w:asciiTheme="minorEastAsia" w:eastAsiaTheme="minorEastAsia" w:hAnsiTheme="minorEastAsia"/>
                        <w:color w:val="000000" w:themeColor="text1"/>
                        <w:szCs w:val="21"/>
                      </w:rPr>
                      <w:t>312,500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67113778"/>
                    <w:lock w:val="sdtLocked"/>
                    <w:placeholder>
                      <w:docPart w:val="FB8E18C2ACFA4859AAD43583FDECEEF5"/>
                    </w:placeholder>
                    <w:text/>
                  </w:sdtPr>
                  <w:sdtEndPr/>
                  <w:sdtContent>
                    <w:r w:rsidR="00CF5DB5" w:rsidRPr="00451B61">
                      <w:rPr>
                        <w:rFonts w:asciiTheme="minorEastAsia" w:eastAsiaTheme="minorEastAsia" w:hAnsiTheme="minorEastAsia"/>
                        <w:color w:val="000000" w:themeColor="text1"/>
                        <w:szCs w:val="21"/>
                      </w:rPr>
                      <w:t>937,500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65241520"/>
                    <w:lock w:val="sdtLocked"/>
                    <w:placeholder>
                      <w:docPart w:val="00B07F41FA3B4166B2F5ED7A2692C050"/>
                    </w:placeholder>
                    <w:text/>
                  </w:sdtPr>
                  <w:sdtEndPr/>
                  <w:sdtContent>
                    <w:r w:rsidR="00CF5DB5" w:rsidRPr="00451B61">
                      <w:rPr>
                        <w:rFonts w:asciiTheme="minorEastAsia" w:eastAsiaTheme="minorEastAsia" w:hAnsiTheme="minorEastAsia"/>
                        <w:color w:val="000000" w:themeColor="text1"/>
                        <w:szCs w:val="21"/>
                      </w:rPr>
                      <w:t>1,250,000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985208475"/>
                    <w:lock w:val="sdtLocked"/>
                    <w:placeholder>
                      <w:docPart w:val="B2053CA06EBF408E99C0F0F2E9174417"/>
                    </w:placeholder>
                    <w:text/>
                  </w:sdtPr>
                  <w:sdtEndPr/>
                  <w:sdtContent>
                    <w:r w:rsidR="00CF5DB5" w:rsidRPr="00451B61">
                      <w:rPr>
                        <w:rFonts w:asciiTheme="minorEastAsia" w:eastAsiaTheme="minorEastAsia" w:hAnsiTheme="minorEastAsia"/>
                        <w:color w:val="000000" w:themeColor="text1"/>
                        <w:szCs w:val="21"/>
                      </w:rPr>
                      <w:t>3.80%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113088488"/>
                    <w:lock w:val="sdtLocked"/>
                    <w:placeholder>
                      <w:docPart w:val="CE9169FAF03E4072B6C6375FAB72B00B"/>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73362753"/>
          <w:lock w:val="sdtLocked"/>
          <w:placeholder>
            <w:docPart w:val="AAB188A85DE84480B9AED81F45E99AEE"/>
          </w:placeholder>
        </w:sdtPr>
        <w:sdtEndPr/>
        <w:sdtContent>
          <w:tr w:rsidR="00B7134A" w:rsidRPr="00451B61" w:rsidTr="00B7134A">
            <w:sdt>
              <w:sdtPr>
                <w:rPr>
                  <w:rFonts w:asciiTheme="minorEastAsia" w:eastAsiaTheme="minorEastAsia" w:hAnsiTheme="minorEastAsia"/>
                  <w:color w:val="000000" w:themeColor="text1"/>
                  <w:szCs w:val="21"/>
                </w:rPr>
                <w:id w:val="67394991"/>
                <w:lock w:val="sdtLocked"/>
                <w:placeholder>
                  <w:docPart w:val="10CC0B7FBA6C4D65BE23F69864866473"/>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sdtContent>
            </w:sdt>
            <w:sdt>
              <w:sdtPr>
                <w:rPr>
                  <w:rFonts w:asciiTheme="minorEastAsia" w:eastAsiaTheme="minorEastAsia" w:hAnsiTheme="minorEastAsia"/>
                  <w:color w:val="000000" w:themeColor="text1"/>
                  <w:szCs w:val="21"/>
                </w:rPr>
                <w:id w:val="1766808623"/>
                <w:lock w:val="sdtLocked"/>
                <w:placeholder>
                  <w:docPart w:val="7CDD8E2B24DF4696BD3637F8D08A5E82"/>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516383275"/>
                    <w:lock w:val="sdtLocked"/>
                    <w:placeholder>
                      <w:docPart w:val="92474308C55B4EF2B84D7AAED2F9D88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274750420"/>
                    <w:lock w:val="sdtLocked"/>
                    <w:placeholder>
                      <w:docPart w:val="0F2B5BF212ED4804978208A7079E7A8F"/>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023703862"/>
                    <w:lock w:val="sdtLocked"/>
                    <w:placeholder>
                      <w:docPart w:val="493D77EA77674D31B3367A706C0BF71C"/>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001085867"/>
                    <w:lock w:val="sdtLocked"/>
                    <w:placeholder>
                      <w:docPart w:val="5C2C3B4CDCD043FB9980BE7FAE60E199"/>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70188785"/>
                    <w:lock w:val="sdtLocked"/>
                    <w:placeholder>
                      <w:docPart w:val="10F08F219D2B47E3896BE1A54DE97920"/>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980526647"/>
          <w:lock w:val="sdtLocked"/>
          <w:placeholder>
            <w:docPart w:val="9B554C139583427EB3CEFDCBE958C491"/>
          </w:placeholder>
        </w:sdtPr>
        <w:sdtEndPr/>
        <w:sdtContent>
          <w:tr w:rsidR="00B7134A" w:rsidRPr="00451B61" w:rsidTr="00B7134A">
            <w:sdt>
              <w:sdtPr>
                <w:rPr>
                  <w:rFonts w:asciiTheme="minorEastAsia" w:eastAsiaTheme="minorEastAsia" w:hAnsiTheme="minorEastAsia"/>
                  <w:color w:val="000000" w:themeColor="text1"/>
                  <w:szCs w:val="21"/>
                </w:rPr>
                <w:id w:val="1743447918"/>
                <w:lock w:val="sdtLocked"/>
                <w:placeholder>
                  <w:docPart w:val="E45EEAF35E76451E9B8332149AD02574"/>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sdtContent>
            </w:sdt>
            <w:sdt>
              <w:sdtPr>
                <w:rPr>
                  <w:rFonts w:asciiTheme="minorEastAsia" w:eastAsiaTheme="minorEastAsia" w:hAnsiTheme="minorEastAsia"/>
                  <w:color w:val="000000" w:themeColor="text1"/>
                  <w:szCs w:val="21"/>
                </w:rPr>
                <w:id w:val="-887037934"/>
                <w:lock w:val="sdtLocked"/>
                <w:placeholder>
                  <w:docPart w:val="2C1DBB7557814DF4AC26EE7D44B8A0F2"/>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028093161"/>
                    <w:lock w:val="sdtLocked"/>
                    <w:placeholder>
                      <w:docPart w:val="B4B444E888ED4CC9A8A13915399A05D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429583237"/>
                    <w:lock w:val="sdtLocked"/>
                    <w:placeholder>
                      <w:docPart w:val="5E105EC153AE4D19B046B396BE415F5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3239179"/>
                    <w:lock w:val="sdtLocked"/>
                    <w:placeholder>
                      <w:docPart w:val="E55BED58A43148F09075349F2FF033D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6943771"/>
                    <w:lock w:val="sdtLocked"/>
                    <w:placeholder>
                      <w:docPart w:val="227696861C4A48B385E7B9AB5E6218A4"/>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88179736"/>
                    <w:lock w:val="sdtLocked"/>
                    <w:placeholder>
                      <w:docPart w:val="3625813A64F44BFFB2A4E10DBA22DA8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909029548"/>
          <w:lock w:val="sdtLocked"/>
          <w:placeholder>
            <w:docPart w:val="F89C4F3492DB4FC4B36DB49378178445"/>
          </w:placeholder>
        </w:sdtPr>
        <w:sdtEndPr/>
        <w:sdtContent>
          <w:tr w:rsidR="00B7134A" w:rsidRPr="00451B61" w:rsidTr="00B7134A">
            <w:sdt>
              <w:sdtPr>
                <w:rPr>
                  <w:rFonts w:asciiTheme="minorEastAsia" w:eastAsiaTheme="minorEastAsia" w:hAnsiTheme="minorEastAsia"/>
                  <w:color w:val="000000" w:themeColor="text1"/>
                  <w:szCs w:val="21"/>
                </w:rPr>
                <w:id w:val="2029757039"/>
                <w:lock w:val="sdtLocked"/>
                <w:placeholder>
                  <w:docPart w:val="2DF322C879174C929332DE14862CE448"/>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sdtContent>
            </w:sdt>
            <w:sdt>
              <w:sdtPr>
                <w:rPr>
                  <w:rFonts w:asciiTheme="minorEastAsia" w:eastAsiaTheme="minorEastAsia" w:hAnsiTheme="minorEastAsia"/>
                  <w:color w:val="000000" w:themeColor="text1"/>
                  <w:szCs w:val="21"/>
                </w:rPr>
                <w:id w:val="-807698511"/>
                <w:lock w:val="sdtLocked"/>
                <w:placeholder>
                  <w:docPart w:val="B68C69AD8E2B4768849F8B7A24369D07"/>
                </w:placeholder>
                <w:text/>
              </w:sdtPr>
              <w:sdtEndPr/>
              <w:sdtContent>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39061402"/>
                    <w:lock w:val="sdtLocked"/>
                    <w:placeholder>
                      <w:docPart w:val="4BB43231D9C648E2814D9F350F9D6267"/>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828200338"/>
                    <w:lock w:val="sdtLocked"/>
                    <w:placeholder>
                      <w:docPart w:val="EB29FE2B740C4B5291243238E3287939"/>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55903372"/>
                    <w:lock w:val="sdtLocked"/>
                    <w:placeholder>
                      <w:docPart w:val="A535B64DA523494A9FC0BA998098DD74"/>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989433317"/>
                    <w:lock w:val="sdtLocked"/>
                    <w:placeholder>
                      <w:docPart w:val="7CFAD023AB0A48DE9FA58E204F93D375"/>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326622733"/>
                    <w:lock w:val="sdtLocked"/>
                    <w:placeholder>
                      <w:docPart w:val="D081EDD14C124C38824E4987148BB16E"/>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607932253"/>
          <w:lock w:val="sdtLocked"/>
          <w:placeholder>
            <w:docPart w:val="F8E5346BFF754C659F928A989598B9B3"/>
          </w:placeholder>
        </w:sdtPr>
        <w:sdtEndPr/>
        <w:sdtContent>
          <w:tr w:rsidR="00B7134A" w:rsidRPr="00451B61" w:rsidTr="00B7134A">
            <w:sdt>
              <w:sdtPr>
                <w:rPr>
                  <w:rFonts w:asciiTheme="minorEastAsia" w:eastAsiaTheme="minorEastAsia" w:hAnsiTheme="minorEastAsia"/>
                  <w:color w:val="000000" w:themeColor="text1"/>
                  <w:szCs w:val="21"/>
                </w:rPr>
                <w:id w:val="1426456546"/>
                <w:lock w:val="sdtLocked"/>
                <w:placeholder>
                  <w:docPart w:val="30B52CF265354DDF8182DD54007344FC"/>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sdtContent>
            </w:sdt>
            <w:sdt>
              <w:sdtPr>
                <w:rPr>
                  <w:rFonts w:asciiTheme="minorEastAsia" w:eastAsiaTheme="minorEastAsia" w:hAnsiTheme="minorEastAsia"/>
                  <w:color w:val="000000" w:themeColor="text1"/>
                  <w:szCs w:val="21"/>
                </w:rPr>
                <w:id w:val="49041406"/>
                <w:lock w:val="sdtLocked"/>
                <w:placeholder>
                  <w:docPart w:val="A3ACCACF4B304FF296538D84CF743CBE"/>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69531726"/>
                    <w:lock w:val="sdtLocked"/>
                    <w:placeholder>
                      <w:docPart w:val="9AF632CC8DD24A1CB3CDDC2C32F965E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17606493"/>
                    <w:lock w:val="sdtLocked"/>
                    <w:placeholder>
                      <w:docPart w:val="C9A3A213893A4165B6AD76AD6C2C1DD3"/>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5178741"/>
                    <w:lock w:val="sdtLocked"/>
                    <w:placeholder>
                      <w:docPart w:val="EF9D71825DB64E3CB6D017C1ED6CA2BF"/>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337151202"/>
                    <w:lock w:val="sdtLocked"/>
                    <w:placeholder>
                      <w:docPart w:val="DCDD819A7C584812A0C6D2175716516D"/>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019992593"/>
                    <w:lock w:val="sdtLocked"/>
                    <w:placeholder>
                      <w:docPart w:val="67B57D7681F84519BE43345D844C5306"/>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485009352"/>
          <w:lock w:val="sdtLocked"/>
          <w:placeholder>
            <w:docPart w:val="71A2141081D347A68608191DD5662C3D"/>
          </w:placeholder>
        </w:sdtPr>
        <w:sdtEndPr/>
        <w:sdtContent>
          <w:tr w:rsidR="00B7134A" w:rsidRPr="00451B61" w:rsidTr="00B7134A">
            <w:sdt>
              <w:sdtPr>
                <w:rPr>
                  <w:rFonts w:asciiTheme="minorEastAsia" w:eastAsiaTheme="minorEastAsia" w:hAnsiTheme="minorEastAsia"/>
                  <w:color w:val="000000" w:themeColor="text1"/>
                  <w:szCs w:val="21"/>
                </w:rPr>
                <w:id w:val="-1474907404"/>
                <w:lock w:val="sdtLocked"/>
                <w:placeholder>
                  <w:docPart w:val="02A42DC6D7874D048FDE8914F5B8A73F"/>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sdtContent>
            </w:sdt>
            <w:sdt>
              <w:sdtPr>
                <w:rPr>
                  <w:rFonts w:asciiTheme="minorEastAsia" w:eastAsiaTheme="minorEastAsia" w:hAnsiTheme="minorEastAsia"/>
                  <w:color w:val="000000" w:themeColor="text1"/>
                  <w:szCs w:val="21"/>
                </w:rPr>
                <w:id w:val="-1519690291"/>
                <w:lock w:val="sdtLocked"/>
                <w:placeholder>
                  <w:docPart w:val="1579164BAB4944138D4D8537CB3E8613"/>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818034663"/>
                    <w:lock w:val="sdtLocked"/>
                    <w:placeholder>
                      <w:docPart w:val="31CFA9961FF9440F8F20450ECA3EB8C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693228633"/>
                    <w:lock w:val="sdtLocked"/>
                    <w:placeholder>
                      <w:docPart w:val="D4652A005F0A43A3949EA9D3D959385E"/>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2324808"/>
                    <w:lock w:val="sdtLocked"/>
                    <w:placeholder>
                      <w:docPart w:val="135440CF0373490BAB9FA740FA336F38"/>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2136666455"/>
                    <w:lock w:val="sdtLocked"/>
                    <w:placeholder>
                      <w:docPart w:val="E06BD49F941A4BC1B6ACD99572335BB3"/>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27996265"/>
                    <w:lock w:val="sdtLocked"/>
                    <w:placeholder>
                      <w:docPart w:val="0E34F66BCBDA47D3A15D775DDE34E07B"/>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263525391"/>
          <w:lock w:val="sdtLocked"/>
          <w:placeholder>
            <w:docPart w:val="3784FCDE4114425DA7F38358C4E39337"/>
          </w:placeholder>
        </w:sdtPr>
        <w:sdtEndPr/>
        <w:sdtContent>
          <w:tr w:rsidR="00B7134A" w:rsidRPr="00451B61" w:rsidTr="00B7134A">
            <w:sdt>
              <w:sdtPr>
                <w:rPr>
                  <w:rFonts w:asciiTheme="minorEastAsia" w:eastAsiaTheme="minorEastAsia" w:hAnsiTheme="minorEastAsia"/>
                  <w:color w:val="000000" w:themeColor="text1"/>
                  <w:szCs w:val="21"/>
                </w:rPr>
                <w:id w:val="1588344778"/>
                <w:lock w:val="sdtLocked"/>
                <w:placeholder>
                  <w:docPart w:val="321732E1633B416A8F5FB6E32F0D9443"/>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sdtContent>
            </w:sdt>
            <w:sdt>
              <w:sdtPr>
                <w:rPr>
                  <w:rFonts w:asciiTheme="minorEastAsia" w:eastAsiaTheme="minorEastAsia" w:hAnsiTheme="minorEastAsia"/>
                  <w:color w:val="000000" w:themeColor="text1"/>
                  <w:szCs w:val="21"/>
                </w:rPr>
                <w:id w:val="-1712175673"/>
                <w:lock w:val="sdtLocked"/>
                <w:placeholder>
                  <w:docPart w:val="276BF2FC28E74C36840F67486A9095DA"/>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022283527"/>
                    <w:lock w:val="sdtLocked"/>
                    <w:placeholder>
                      <w:docPart w:val="97F28DEC7F4943CEA9A0346EBB785787"/>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326576128"/>
                    <w:lock w:val="sdtLocked"/>
                    <w:placeholder>
                      <w:docPart w:val="C0229DA5E78F4E0EA1F82C080A93D857"/>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779209402"/>
                    <w:lock w:val="sdtLocked"/>
                    <w:placeholder>
                      <w:docPart w:val="5358BE7748394851B0759AB6D78E0EA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70302743"/>
                    <w:lock w:val="sdtLocked"/>
                    <w:placeholder>
                      <w:docPart w:val="5059075747964062BEE8F311D50C9C7D"/>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45557841"/>
                    <w:lock w:val="sdtLocked"/>
                    <w:placeholder>
                      <w:docPart w:val="A6E26AC866274E92B76060C2F4E78ECD"/>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368728278"/>
          <w:lock w:val="sdtLocked"/>
          <w:placeholder>
            <w:docPart w:val="EA352CCB21E942E8A846475BE63F024A"/>
          </w:placeholder>
        </w:sdtPr>
        <w:sdtEndPr/>
        <w:sdtContent>
          <w:tr w:rsidR="00B7134A" w:rsidRPr="00451B61" w:rsidTr="00B7134A">
            <w:sdt>
              <w:sdtPr>
                <w:rPr>
                  <w:rFonts w:asciiTheme="minorEastAsia" w:eastAsiaTheme="minorEastAsia" w:hAnsiTheme="minorEastAsia"/>
                  <w:color w:val="000000" w:themeColor="text1"/>
                  <w:szCs w:val="21"/>
                </w:rPr>
                <w:id w:val="-920096730"/>
                <w:lock w:val="sdtLocked"/>
                <w:placeholder>
                  <w:docPart w:val="741320792ACA47F68CD6EAC695ACD392"/>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sdtContent>
            </w:sdt>
            <w:sdt>
              <w:sdtPr>
                <w:rPr>
                  <w:rFonts w:asciiTheme="minorEastAsia" w:eastAsiaTheme="minorEastAsia" w:hAnsiTheme="minorEastAsia"/>
                  <w:color w:val="000000" w:themeColor="text1"/>
                  <w:szCs w:val="21"/>
                </w:rPr>
                <w:id w:val="-1195458315"/>
                <w:lock w:val="sdtLocked"/>
                <w:placeholder>
                  <w:docPart w:val="5FDA3F72BD9E40AD996A1F0924C5F835"/>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807003111"/>
                    <w:lock w:val="sdtLocked"/>
                    <w:placeholder>
                      <w:docPart w:val="BD0D5236E5844D999B83A211368CFE36"/>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50049152"/>
                    <w:lock w:val="sdtLocked"/>
                    <w:placeholder>
                      <w:docPart w:val="EB20091872BA4A2EB41C82C1CFD70F70"/>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75748247"/>
                    <w:lock w:val="sdtLocked"/>
                    <w:placeholder>
                      <w:docPart w:val="7C98FE0E49C8412EB5284B5EB69CD0C2"/>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626007558"/>
                    <w:lock w:val="sdtLocked"/>
                    <w:placeholder>
                      <w:docPart w:val="A216FCB9E2EF49DC8F351728FF8D356B"/>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43219521"/>
                    <w:lock w:val="sdtLocked"/>
                    <w:placeholder>
                      <w:docPart w:val="482F9463E4DD4593A821EFC37A62B82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899404794"/>
          <w:lock w:val="sdtLocked"/>
          <w:placeholder>
            <w:docPart w:val="5827C13E18164749AC4A881F2B47D261"/>
          </w:placeholder>
        </w:sdtPr>
        <w:sdtEndPr/>
        <w:sdtContent>
          <w:tr w:rsidR="00B7134A" w:rsidRPr="00451B61" w:rsidTr="00B7134A">
            <w:sdt>
              <w:sdtPr>
                <w:rPr>
                  <w:rFonts w:asciiTheme="minorEastAsia" w:eastAsiaTheme="minorEastAsia" w:hAnsiTheme="minorEastAsia"/>
                  <w:color w:val="000000" w:themeColor="text1"/>
                  <w:szCs w:val="21"/>
                </w:rPr>
                <w:id w:val="-2076493335"/>
                <w:lock w:val="sdtLocked"/>
                <w:placeholder>
                  <w:docPart w:val="31ACC47D7F6147438E7B6D0528BC0148"/>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sdtContent>
            </w:sdt>
            <w:sdt>
              <w:sdtPr>
                <w:rPr>
                  <w:rFonts w:asciiTheme="minorEastAsia" w:eastAsiaTheme="minorEastAsia" w:hAnsiTheme="minorEastAsia"/>
                  <w:color w:val="000000" w:themeColor="text1"/>
                  <w:szCs w:val="21"/>
                </w:rPr>
                <w:id w:val="-512456103"/>
                <w:lock w:val="sdtLocked"/>
                <w:placeholder>
                  <w:docPart w:val="1C8CB61EEC4545F893C787EB658E11D3"/>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sdtContent>
            </w:sdt>
            <w:tc>
              <w:tcPr>
                <w:tcW w:w="87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84872072"/>
                    <w:lock w:val="sdtLocked"/>
                    <w:placeholder>
                      <w:docPart w:val="38678E630C02430495A3C8CC70994220"/>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77915446"/>
                    <w:lock w:val="sdtLocked"/>
                    <w:placeholder>
                      <w:docPart w:val="F128D82BC6D345469C4DE0753F9B434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34330093"/>
                    <w:lock w:val="sdtLocked"/>
                    <w:placeholder>
                      <w:docPart w:val="B80430C8BE4D4C68A80D7E057E2DBED3"/>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2043559786"/>
                    <w:lock w:val="sdtLocked"/>
                    <w:placeholder>
                      <w:docPart w:val="2522980963E54A8D83F2DF4EFD532F5A"/>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17258962"/>
                    <w:lock w:val="sdtLocked"/>
                    <w:placeholder>
                      <w:docPart w:val="BE669DA2D65B48B9AC63CE010D9C0ED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40561497"/>
                <w:lock w:val="sdtLocked"/>
                <w:placeholder>
                  <w:docPart w:val="D9E0281E64F5479FAA35A6578B530AA0"/>
                </w:placeholder>
                <w:text/>
              </w:sdtPr>
              <w:sdtEndPr/>
              <w:sdtContent>
                <w:r w:rsidR="00CF5DB5" w:rsidRPr="00451B61">
                  <w:rPr>
                    <w:rFonts w:asciiTheme="minorEastAsia" w:eastAsiaTheme="minorEastAsia" w:hAnsiTheme="minorEastAsia"/>
                    <w:color w:val="000000" w:themeColor="text1"/>
                    <w:szCs w:val="21"/>
                  </w:rPr>
                  <w:t>4,612,500</w:t>
                </w:r>
              </w:sdtContent>
            </w:sdt>
          </w:p>
        </w:tc>
        <w:tc>
          <w:tcPr>
            <w:tcW w:w="579" w:type="pct"/>
          </w:tcPr>
          <w:p w:rsidR="00196080"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510423015"/>
                <w:lock w:val="sdtLocked"/>
                <w:placeholder>
                  <w:docPart w:val="DDB47DF7F0B047E4A384C77F0867B22F"/>
                </w:placeholder>
                <w:text/>
              </w:sdtPr>
              <w:sdtEndPr/>
              <w:sdtContent>
                <w:r w:rsidR="00CF5DB5" w:rsidRPr="00451B61">
                  <w:rPr>
                    <w:rFonts w:asciiTheme="minorEastAsia" w:eastAsiaTheme="minorEastAsia" w:hAnsiTheme="minorEastAsia"/>
                    <w:color w:val="000000" w:themeColor="text1"/>
                    <w:szCs w:val="21"/>
                  </w:rPr>
                  <w:t>11,957,500</w:t>
                </w:r>
              </w:sdtContent>
            </w:sdt>
          </w:p>
        </w:tc>
        <w:tc>
          <w:tcPr>
            <w:tcW w:w="580" w:type="pct"/>
          </w:tcPr>
          <w:p w:rsidR="00196080"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61920695"/>
                <w:lock w:val="sdtLocked"/>
                <w:placeholder>
                  <w:docPart w:val="6534B5CB4585428096CDEB30F26285AF"/>
                </w:placeholder>
                <w:text/>
              </w:sdtPr>
              <w:sdtEndPr/>
              <w:sdtContent>
                <w:r w:rsidR="00CF5DB5" w:rsidRPr="00451B61">
                  <w:rPr>
                    <w:rFonts w:asciiTheme="minorEastAsia" w:eastAsiaTheme="minorEastAsia" w:hAnsiTheme="minorEastAsia"/>
                    <w:color w:val="000000" w:themeColor="text1"/>
                    <w:szCs w:val="21"/>
                  </w:rPr>
                  <w:t>16,570,000</w:t>
                </w:r>
              </w:sdtContent>
            </w:sdt>
          </w:p>
        </w:tc>
        <w:tc>
          <w:tcPr>
            <w:tcW w:w="580" w:type="pct"/>
            <w:shd w:val="clear" w:color="auto" w:fill="auto"/>
          </w:tcPr>
          <w:p w:rsidR="00196080"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676838323"/>
                <w:lock w:val="sdtLocked"/>
                <w:placeholder>
                  <w:docPart w:val="ECCBB423AD554B63968045C4066208EE"/>
                </w:placeholder>
                <w:text/>
              </w:sdtPr>
              <w:sdtEndPr/>
              <w:sdtContent>
                <w:r w:rsidR="00CF5DB5" w:rsidRPr="00451B61">
                  <w:rPr>
                    <w:rFonts w:asciiTheme="minorEastAsia" w:eastAsiaTheme="minorEastAsia" w:hAnsiTheme="minorEastAsia"/>
                    <w:color w:val="000000" w:themeColor="text1"/>
                    <w:szCs w:val="21"/>
                  </w:rPr>
                  <w:t>50.00%</w:t>
                </w:r>
              </w:sdtContent>
            </w:sdt>
          </w:p>
        </w:tc>
        <w:tc>
          <w:tcPr>
            <w:tcW w:w="724" w:type="pct"/>
          </w:tcPr>
          <w:p w:rsidR="00196080" w:rsidRPr="00451B61" w:rsidRDefault="00B82FEA"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830740162"/>
                <w:lock w:val="sdtLocked"/>
                <w:placeholder>
                  <w:docPart w:val="FF7F07D331A34C66AC04DCB571022526"/>
                </w:placeholder>
                <w:text/>
              </w:sdtPr>
              <w:sdtEndPr/>
              <w:sdtContent>
                <w:r w:rsidR="00CF5DB5" w:rsidRPr="00451B61">
                  <w:rPr>
                    <w:rFonts w:asciiTheme="minorEastAsia" w:eastAsiaTheme="minorEastAsia" w:hAnsiTheme="minorEastAsia"/>
                    <w:color w:val="000000" w:themeColor="text1"/>
                    <w:szCs w:val="21"/>
                  </w:rPr>
                  <w:t>0</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sdt>
          <w:sdtPr>
            <w:rPr>
              <w:rFonts w:asciiTheme="minorEastAsia" w:eastAsiaTheme="minorEastAsia" w:hAnsiTheme="minorEastAsia"/>
              <w:color w:val="000000" w:themeColor="text1"/>
              <w:szCs w:val="21"/>
            </w:rPr>
            <w:id w:val="-2120683567"/>
            <w:lock w:val="sdtLocked"/>
            <w:placeholder>
              <w:docPart w:val="9FD3A11BB39E451BA8FEDA610C112E72"/>
            </w:placeholder>
            <w:dropDownList>
              <w:listItem w:displayText="是" w:value="true"/>
              <w:listItem w:displayText="否" w:value="false"/>
            </w:dropDownList>
          </w:sdtPr>
          <w:sdtEndPr/>
          <w:sdtContent>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sdtContent>
        </w:sdt>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sdt>
          <w:sdtPr>
            <w:rPr>
              <w:rFonts w:asciiTheme="minorEastAsia" w:eastAsiaTheme="minorEastAsia" w:hAnsiTheme="minorEastAsia"/>
              <w:color w:val="000000" w:themeColor="text1"/>
              <w:szCs w:val="21"/>
            </w:rPr>
            <w:id w:val="-2069790321"/>
            <w:lock w:val="sdtLocked"/>
            <w:placeholder>
              <w:docPart w:val="95C420E92B0E4F13B9EF8EEE7871F32C"/>
            </w:placeholder>
            <w:dropDownList>
              <w:listItem w:displayText="是" w:value="true"/>
              <w:listItem w:displayText="否" w:value="false"/>
            </w:dropDownList>
          </w:sdtPr>
          <w:sdtEndPr/>
          <w:sdtContent>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sdtContent>
        </w:sdt>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sdt>
          <w:sdtPr>
            <w:rPr>
              <w:rFonts w:asciiTheme="minorEastAsia" w:eastAsiaTheme="minorEastAsia" w:hAnsiTheme="minorEastAsia"/>
              <w:color w:val="000000" w:themeColor="text1"/>
              <w:szCs w:val="21"/>
            </w:rPr>
            <w:id w:val="1714775524"/>
            <w:lock w:val="sdtLocked"/>
            <w:placeholder>
              <w:docPart w:val="0069F7CD2FA54F5CA5D599DEC7EBE76F"/>
            </w:placeholder>
            <w:dropDownList>
              <w:listItem w:displayText="是" w:value="true"/>
              <w:listItem w:displayText="否" w:value="false"/>
            </w:dropDownList>
          </w:sdtPr>
          <w:sdtEndPr/>
          <w:sdtContent>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sdtContent>
        </w:sdt>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sdt>
          <w:sdtPr>
            <w:rPr>
              <w:rFonts w:asciiTheme="minorEastAsia" w:eastAsiaTheme="minorEastAsia" w:hAnsiTheme="minorEastAsia"/>
              <w:color w:val="000000" w:themeColor="text1"/>
              <w:szCs w:val="21"/>
            </w:rPr>
            <w:id w:val="-2092302180"/>
            <w:lock w:val="sdtLocked"/>
            <w:placeholder>
              <w:docPart w:val="08E9953B5FC647E28A48F5FD07C605E6"/>
            </w:placeholder>
            <w:dropDownList>
              <w:listItem w:displayText="是" w:value="true"/>
              <w:listItem w:displayText="否" w:value="false"/>
            </w:dropDownList>
          </w:sdtPr>
          <w:sdtEndPr/>
          <w:sdtContent>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sdtContent>
        </w:sdt>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sdt>
        <w:sdtPr>
          <w:rPr>
            <w:rFonts w:asciiTheme="minorEastAsia" w:eastAsiaTheme="minorEastAsia" w:hAnsiTheme="minorEastAsia"/>
            <w:color w:val="000000" w:themeColor="text1"/>
            <w:szCs w:val="21"/>
          </w:rPr>
          <w:id w:val="218720709"/>
          <w:lock w:val="sdtLocked"/>
          <w:placeholder>
            <w:docPart w:val="9D6CA98102DF43A983495385E71078FE"/>
          </w:placeholder>
        </w:sdtPr>
        <w:sdtEndPr/>
        <w:sdtContent>
          <w:tr w:rsidR="00B7134A" w:rsidRPr="005705D0" w:rsidTr="00AE3BB2">
            <w:tc>
              <w:tcPr>
                <w:tcW w:w="1377" w:type="pct"/>
              </w:tcPr>
              <w:p w:rsidR="00B7134A" w:rsidRPr="005705D0" w:rsidRDefault="00B82FEA" w:rsidP="007D6CCB">
                <w:pPr>
                  <w:rPr>
                    <w:color w:val="000000" w:themeColor="text1"/>
                    <w:szCs w:val="21"/>
                  </w:rPr>
                </w:pPr>
                <w:sdt>
                  <w:sdtPr>
                    <w:rPr>
                      <w:rFonts w:asciiTheme="minorEastAsia" w:eastAsiaTheme="minorEastAsia" w:hAnsiTheme="minorEastAsia"/>
                      <w:color w:val="000000" w:themeColor="text1"/>
                      <w:szCs w:val="21"/>
                    </w:rPr>
                    <w:id w:val="269364222"/>
                    <w:lock w:val="sdtLocked"/>
                    <w:placeholder>
                      <w:docPart w:val="B4A76A65AE384913AFE45D3FBC0789E3"/>
                    </w:placeholder>
                    <w:text/>
                  </w:sdtPr>
                  <w:sdtEndPr/>
                  <w:sdtContent>
                    <w:r w:rsidR="00B7134A" w:rsidRPr="005705D0">
                      <w:rPr>
                        <w:rFonts w:asciiTheme="minorEastAsia" w:eastAsiaTheme="minorEastAsia" w:hAnsiTheme="minorEastAsia" w:hint="eastAsia"/>
                        <w:color w:val="000000" w:themeColor="text1"/>
                        <w:szCs w:val="21"/>
                      </w:rPr>
                      <w:t>黄晓燕</w:t>
                    </w:r>
                  </w:sdtContent>
                </w:sdt>
              </w:p>
            </w:tc>
            <w:tc>
              <w:tcPr>
                <w:tcW w:w="652" w:type="pct"/>
              </w:tcPr>
              <w:sdt>
                <w:sdtPr>
                  <w:rPr>
                    <w:rFonts w:asciiTheme="minorEastAsia" w:eastAsiaTheme="minorEastAsia" w:hAnsiTheme="minorEastAsia"/>
                    <w:kern w:val="0"/>
                    <w:szCs w:val="21"/>
                  </w:rPr>
                  <w:id w:val="-221212408"/>
                  <w:lock w:val="sdtLocked"/>
                  <w:placeholder>
                    <w:docPart w:val="B5EDECE177FC4E1DB89D5010D58673D6"/>
                  </w:placeholder>
                  <w:text/>
                </w:sdtPr>
                <w:sdtEndPr/>
                <w:sdtContent>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sdtContent>
              </w:sdt>
            </w:tc>
            <w:sdt>
              <w:sdtPr>
                <w:rPr>
                  <w:rFonts w:asciiTheme="minorEastAsia" w:eastAsiaTheme="minorEastAsia" w:hAnsiTheme="minorEastAsia"/>
                  <w:color w:val="000000" w:themeColor="text1"/>
                  <w:szCs w:val="21"/>
                </w:rPr>
                <w:id w:val="968325609"/>
                <w:lock w:val="sdtLocked"/>
                <w:placeholder>
                  <w:docPart w:val="8D43406AF84446DE9043A51ABF3C774C"/>
                </w:placeholder>
                <w:text/>
              </w:sdtPr>
              <w:sdtEndPr/>
              <w:sdtContent>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sdtContent>
            </w:sdt>
            <w:sdt>
              <w:sdtPr>
                <w:rPr>
                  <w:rFonts w:asciiTheme="minorEastAsia" w:eastAsiaTheme="minorEastAsia" w:hAnsiTheme="minorEastAsia"/>
                  <w:color w:val="000000" w:themeColor="text1"/>
                  <w:szCs w:val="21"/>
                </w:rPr>
                <w:id w:val="917059758"/>
                <w:lock w:val="sdtLocked"/>
                <w:placeholder>
                  <w:docPart w:val="317089660CF14AC78D61E1F0CC939849"/>
                </w:placeholder>
                <w:text/>
              </w:sdtPr>
              <w:sdtEndPr/>
              <w:sdtContent>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id w:val="-806077474"/>
                <w:lock w:val="sdtLocked"/>
                <w:placeholder>
                  <w:docPart w:val="4E5E5EA320C84DB1819266AD58979932"/>
                </w:placeholder>
                <w:text/>
              </w:sdtPr>
              <w:sdtEndPr/>
              <w:sdtContent>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sdtContent>
            </w:sdt>
          </w:tr>
        </w:sdtContent>
      </w:sdt>
      <w:sdt>
        <w:sdtPr>
          <w:rPr>
            <w:rFonts w:asciiTheme="minorEastAsia" w:eastAsiaTheme="minorEastAsia" w:hAnsiTheme="minorEastAsia"/>
            <w:color w:val="000000" w:themeColor="text1"/>
            <w:szCs w:val="21"/>
          </w:rPr>
          <w:id w:val="1112398291"/>
          <w:lock w:val="sdtLocked"/>
          <w:placeholder>
            <w:docPart w:val="27921FE33BAE468F94A33FA5B382C44C"/>
          </w:placeholder>
        </w:sdtPr>
        <w:sdtEndPr/>
        <w:sdtContent>
          <w:tr w:rsidR="001B6047" w:rsidRPr="005705D0" w:rsidTr="00AE3BB2">
            <w:tc>
              <w:tcPr>
                <w:tcW w:w="1377" w:type="pct"/>
              </w:tcPr>
              <w:p w:rsidR="0075711D" w:rsidRPr="005705D0" w:rsidRDefault="00B82FEA" w:rsidP="007D6CCB">
                <w:pPr>
                  <w:rPr>
                    <w:color w:val="000000" w:themeColor="text1"/>
                    <w:szCs w:val="21"/>
                  </w:rPr>
                </w:pPr>
                <w:sdt>
                  <w:sdtPr>
                    <w:rPr>
                      <w:rFonts w:asciiTheme="minorEastAsia" w:eastAsiaTheme="minorEastAsia" w:hAnsiTheme="minorEastAsia"/>
                      <w:color w:val="000000" w:themeColor="text1"/>
                      <w:szCs w:val="21"/>
                    </w:rPr>
                    <w:id w:val="494066392"/>
                    <w:lock w:val="sdtLocked"/>
                    <w:placeholder>
                      <w:docPart w:val="3139318451BE4698BB58840671372D9D"/>
                    </w:placeholder>
                    <w:text/>
                  </w:sdtPr>
                  <w:sdtEndPr/>
                  <w:sdtContent>
                    <w:r w:rsidR="00B7134A" w:rsidRPr="005705D0">
                      <w:rPr>
                        <w:rFonts w:asciiTheme="minorEastAsia" w:eastAsiaTheme="minorEastAsia" w:hAnsiTheme="minorEastAsia" w:hint="eastAsia"/>
                        <w:color w:val="000000" w:themeColor="text1"/>
                        <w:szCs w:val="21"/>
                      </w:rPr>
                      <w:t>沈利华</w:t>
                    </w:r>
                  </w:sdtContent>
                </w:sdt>
              </w:p>
            </w:tc>
            <w:tc>
              <w:tcPr>
                <w:tcW w:w="652" w:type="pct"/>
              </w:tcPr>
              <w:sdt>
                <w:sdtPr>
                  <w:rPr>
                    <w:rFonts w:asciiTheme="minorEastAsia" w:eastAsiaTheme="minorEastAsia" w:hAnsiTheme="minorEastAsia"/>
                    <w:kern w:val="0"/>
                    <w:szCs w:val="21"/>
                  </w:rPr>
                  <w:id w:val="-1583133351"/>
                  <w:lock w:val="sdtLocked"/>
                  <w:placeholder>
                    <w:docPart w:val="47F28B6F6CD244C5964B372001510F50"/>
                  </w:placeholder>
                  <w:text/>
                </w:sdtPr>
                <w:sdtEndPr/>
                <w:sdtContent>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sdtContent>
              </w:sdt>
            </w:tc>
            <w:sdt>
              <w:sdtPr>
                <w:rPr>
                  <w:rFonts w:asciiTheme="minorEastAsia" w:eastAsiaTheme="minorEastAsia" w:hAnsiTheme="minorEastAsia"/>
                  <w:color w:val="000000" w:themeColor="text1"/>
                  <w:szCs w:val="21"/>
                </w:rPr>
                <w:id w:val="812761729"/>
                <w:lock w:val="sdtLocked"/>
                <w:placeholder>
                  <w:docPart w:val="85D9CC8A52414EA385F5DB9A0C2B19A1"/>
                </w:placeholder>
                <w:text/>
              </w:sdtPr>
              <w:sdtEndPr/>
              <w:sdtContent>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sdtContent>
            </w:sdt>
            <w:sdt>
              <w:sdtPr>
                <w:rPr>
                  <w:rFonts w:asciiTheme="minorEastAsia" w:eastAsiaTheme="minorEastAsia" w:hAnsiTheme="minorEastAsia"/>
                  <w:color w:val="000000" w:themeColor="text1"/>
                  <w:szCs w:val="21"/>
                </w:rPr>
                <w:id w:val="-187607636"/>
                <w:lock w:val="sdtLocked"/>
                <w:placeholder>
                  <w:docPart w:val="6B0BCDFF52B94963A29D9510B609CAEC"/>
                </w:placeholder>
                <w:text/>
              </w:sdtPr>
              <w:sdtEndPr/>
              <w:sdtContent>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sdtContent>
            </w:sdt>
            <w:sdt>
              <w:sdtPr>
                <w:rPr>
                  <w:rFonts w:asciiTheme="minorEastAsia" w:eastAsiaTheme="minorEastAsia" w:hAnsiTheme="minorEastAsia"/>
                  <w:color w:val="000000" w:themeColor="text1"/>
                  <w:szCs w:val="21"/>
                </w:rPr>
                <w:id w:val="563841058"/>
                <w:lock w:val="sdtLocked"/>
                <w:placeholder>
                  <w:docPart w:val="F0D266AAE7534812B9D308CCAAD953EC"/>
                </w:placeholder>
                <w:text/>
              </w:sdtPr>
              <w:sdtEndPr/>
              <w:sdtContent>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sdt>
          <w:sdtPr>
            <w:rPr>
              <w:rFonts w:asciiTheme="minorEastAsia" w:eastAsiaTheme="minorEastAsia" w:hAnsiTheme="minorEastAsia"/>
              <w:color w:val="000000" w:themeColor="text1"/>
              <w:szCs w:val="21"/>
            </w:rPr>
            <w:id w:val="707617160"/>
            <w:lock w:val="sdtLocked"/>
            <w:placeholder>
              <w:docPart w:val="30B83A0C88DB4D1EA934692F513BA1B3"/>
            </w:placeholder>
          </w:sdtPr>
          <w:sdtEndPr/>
          <w:sdtContent>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sdt>
        <w:sdtPr>
          <w:rPr>
            <w:rFonts w:asciiTheme="minorEastAsia" w:eastAsiaTheme="minorEastAsia" w:hAnsiTheme="minorEastAsia"/>
            <w:color w:val="000000" w:themeColor="text1"/>
            <w:szCs w:val="21"/>
          </w:rPr>
          <w:id w:val="57208587"/>
          <w:lock w:val="sdtLocked"/>
          <w:placeholder>
            <w:docPart w:val="3253AE38FE95415896F5E15D7F0EAD94"/>
          </w:placeholder>
        </w:sdtPr>
        <w:sdtEndPr/>
        <w:sdtContent>
          <w:tr w:rsidR="00B66F7A" w:rsidRPr="005705D0" w:rsidTr="00FD02FE">
            <w:tc>
              <w:tcPr>
                <w:tcW w:w="2864" w:type="dxa"/>
              </w:tcPr>
              <w:p w:rsidR="00B66F7A" w:rsidRPr="005705D0" w:rsidRDefault="00B82FEA"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480928295"/>
                    <w:lock w:val="sdtLocked"/>
                    <w:placeholder>
                      <w:docPart w:val="59C0DA68DE27454DBBCF11E1C24BC03D"/>
                    </w:placeholder>
                    <w:text/>
                  </w:sdtPr>
                  <w:sdtEndPr/>
                  <w:sdtContent>
                    <w:r w:rsidR="00B66F7A" w:rsidRPr="005705D0">
                      <w:rPr>
                        <w:rFonts w:asciiTheme="minorEastAsia" w:eastAsiaTheme="minorEastAsia" w:hAnsiTheme="minorEastAsia" w:hint="eastAsia"/>
                        <w:color w:val="000000" w:themeColor="text1"/>
                        <w:szCs w:val="21"/>
                      </w:rPr>
                      <w:t>行政管理人员</w:t>
                    </w:r>
                  </w:sdtContent>
                </w:sdt>
              </w:p>
            </w:tc>
            <w:tc>
              <w:tcPr>
                <w:tcW w:w="3119"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485244463"/>
                    <w:lock w:val="sdtLocked"/>
                    <w:placeholder>
                      <w:docPart w:val="FE55D9F86B674FE3B1D93DE2343F8389"/>
                    </w:placeholder>
                    <w:text/>
                  </w:sdtPr>
                  <w:sdtEndPr/>
                  <w:sdtContent>
                    <w:r w:rsidR="005161F0" w:rsidRPr="005705D0">
                      <w:rPr>
                        <w:rFonts w:asciiTheme="minorEastAsia" w:eastAsiaTheme="minorEastAsia" w:hAnsiTheme="minorEastAsia"/>
                        <w:color w:val="000000" w:themeColor="text1"/>
                        <w:szCs w:val="21"/>
                      </w:rPr>
                      <w:t>17</w:t>
                    </w:r>
                  </w:sdtContent>
                </w:sdt>
              </w:p>
            </w:tc>
            <w:tc>
              <w:tcPr>
                <w:tcW w:w="3373"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625315172"/>
                    <w:lock w:val="sdtLocked"/>
                    <w:placeholder>
                      <w:docPart w:val="CFF693821AE84A61B82BEB900CE8D5A7"/>
                    </w:placeholder>
                    <w:text/>
                  </w:sdtPr>
                  <w:sdtEndPr/>
                  <w:sdtContent>
                    <w:r w:rsidR="005161F0" w:rsidRPr="005705D0">
                      <w:rPr>
                        <w:rFonts w:asciiTheme="minorEastAsia" w:eastAsiaTheme="minorEastAsia" w:hAnsiTheme="minorEastAsia"/>
                        <w:color w:val="000000" w:themeColor="text1"/>
                        <w:szCs w:val="21"/>
                      </w:rPr>
                      <w:t>18</w:t>
                    </w:r>
                  </w:sdtContent>
                </w:sdt>
              </w:p>
            </w:tc>
          </w:tr>
        </w:sdtContent>
      </w:sdt>
      <w:sdt>
        <w:sdtPr>
          <w:rPr>
            <w:rFonts w:asciiTheme="minorEastAsia" w:eastAsiaTheme="minorEastAsia" w:hAnsiTheme="minorEastAsia"/>
            <w:color w:val="000000" w:themeColor="text1"/>
            <w:szCs w:val="21"/>
          </w:rPr>
          <w:id w:val="857630811"/>
          <w:lock w:val="sdtLocked"/>
          <w:placeholder>
            <w:docPart w:val="DD88825F739B4D5E8AAA86A4FB8B22E7"/>
          </w:placeholder>
        </w:sdtPr>
        <w:sdtEndPr/>
        <w:sdtContent>
          <w:tr w:rsidR="005161F0" w:rsidRPr="005705D0" w:rsidTr="00FD02FE">
            <w:tc>
              <w:tcPr>
                <w:tcW w:w="2864" w:type="dxa"/>
              </w:tcPr>
              <w:p w:rsidR="005161F0" w:rsidRPr="005705D0" w:rsidRDefault="00B82FEA" w:rsidP="005161F0">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296451991"/>
                    <w:lock w:val="sdtLocked"/>
                    <w:placeholder>
                      <w:docPart w:val="D5440B07DC174705A5F946B6A733B19C"/>
                    </w:placeholder>
                    <w:text/>
                  </w:sdtPr>
                  <w:sdtEndPr/>
                  <w:sdtContent>
                    <w:r w:rsidR="005161F0" w:rsidRPr="005705D0">
                      <w:rPr>
                        <w:rFonts w:asciiTheme="minorEastAsia" w:eastAsiaTheme="minorEastAsia" w:hAnsiTheme="minorEastAsia" w:hint="eastAsia"/>
                        <w:color w:val="000000" w:themeColor="text1"/>
                        <w:szCs w:val="21"/>
                      </w:rPr>
                      <w:t>商务人员</w:t>
                    </w:r>
                  </w:sdtContent>
                </w:sdt>
              </w:p>
            </w:tc>
            <w:tc>
              <w:tcPr>
                <w:tcW w:w="3119" w:type="dxa"/>
              </w:tcPr>
              <w:p w:rsidR="005161F0"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974956396"/>
                    <w:lock w:val="sdtLocked"/>
                    <w:placeholder>
                      <w:docPart w:val="FCA10E71B9BF4896AE4333F2A98CAABD"/>
                    </w:placeholder>
                    <w:text/>
                  </w:sdtPr>
                  <w:sdtEndPr/>
                  <w:sdtContent>
                    <w:r w:rsidR="005161F0" w:rsidRPr="005705D0">
                      <w:rPr>
                        <w:rFonts w:asciiTheme="minorEastAsia" w:eastAsiaTheme="minorEastAsia" w:hAnsiTheme="minorEastAsia"/>
                        <w:color w:val="000000" w:themeColor="text1"/>
                        <w:szCs w:val="21"/>
                      </w:rPr>
                      <w:t>3</w:t>
                    </w:r>
                  </w:sdtContent>
                </w:sdt>
              </w:p>
            </w:tc>
            <w:tc>
              <w:tcPr>
                <w:tcW w:w="3373" w:type="dxa"/>
              </w:tcPr>
              <w:p w:rsidR="005161F0"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208914098"/>
                    <w:lock w:val="sdtLocked"/>
                    <w:placeholder>
                      <w:docPart w:val="26E20ABE1BC94872AC68BE1F26715D71"/>
                    </w:placeholder>
                    <w:text/>
                  </w:sdtPr>
                  <w:sdtEndPr/>
                  <w:sdtContent>
                    <w:r w:rsidR="005161F0" w:rsidRPr="005705D0">
                      <w:rPr>
                        <w:rFonts w:asciiTheme="minorEastAsia" w:eastAsiaTheme="minorEastAsia" w:hAnsiTheme="minorEastAsia"/>
                        <w:color w:val="000000" w:themeColor="text1"/>
                        <w:szCs w:val="21"/>
                      </w:rPr>
                      <w:t>4</w:t>
                    </w:r>
                  </w:sdtContent>
                </w:sdt>
              </w:p>
            </w:tc>
          </w:tr>
        </w:sdtContent>
      </w:sdt>
      <w:sdt>
        <w:sdtPr>
          <w:rPr>
            <w:rFonts w:asciiTheme="minorEastAsia" w:eastAsiaTheme="minorEastAsia" w:hAnsiTheme="minorEastAsia"/>
            <w:color w:val="000000" w:themeColor="text1"/>
            <w:szCs w:val="21"/>
          </w:rPr>
          <w:id w:val="364725119"/>
          <w:lock w:val="sdtLocked"/>
          <w:placeholder>
            <w:docPart w:val="571C92FBD5574E3584BF69130568C153"/>
          </w:placeholder>
        </w:sdtPr>
        <w:sdtEndPr/>
        <w:sdtContent>
          <w:tr w:rsidR="00B66F7A" w:rsidRPr="005705D0" w:rsidTr="00FD02FE">
            <w:tc>
              <w:tcPr>
                <w:tcW w:w="2864" w:type="dxa"/>
              </w:tcPr>
              <w:p w:rsidR="00B66F7A" w:rsidRPr="005705D0" w:rsidRDefault="00B82FEA"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329214101"/>
                    <w:lock w:val="sdtLocked"/>
                    <w:placeholder>
                      <w:docPart w:val="4615C78BC40C46EB8DBA7459C8F57975"/>
                    </w:placeholder>
                    <w:text/>
                  </w:sdtPr>
                  <w:sdtEndPr/>
                  <w:sdtContent>
                    <w:r w:rsidR="005161F0" w:rsidRPr="005705D0">
                      <w:rPr>
                        <w:rFonts w:asciiTheme="minorEastAsia" w:eastAsiaTheme="minorEastAsia" w:hAnsiTheme="minorEastAsia" w:hint="eastAsia"/>
                        <w:color w:val="000000" w:themeColor="text1"/>
                        <w:szCs w:val="21"/>
                      </w:rPr>
                      <w:t>生产人员</w:t>
                    </w:r>
                  </w:sdtContent>
                </w:sdt>
              </w:p>
            </w:tc>
            <w:tc>
              <w:tcPr>
                <w:tcW w:w="3119"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634250873"/>
                    <w:lock w:val="sdtLocked"/>
                    <w:placeholder>
                      <w:docPart w:val="ECE49BC51DE34203BE4C24B2349AD814"/>
                    </w:placeholder>
                    <w:text/>
                  </w:sdtPr>
                  <w:sdtEndPr/>
                  <w:sdtContent>
                    <w:r w:rsidR="0053355E" w:rsidRPr="005705D0">
                      <w:rPr>
                        <w:rFonts w:asciiTheme="minorEastAsia" w:eastAsiaTheme="minorEastAsia" w:hAnsiTheme="minorEastAsia"/>
                        <w:color w:val="000000" w:themeColor="text1"/>
                        <w:szCs w:val="21"/>
                      </w:rPr>
                      <w:t>1</w:t>
                    </w:r>
                  </w:sdtContent>
                </w:sdt>
              </w:p>
            </w:tc>
            <w:tc>
              <w:tcPr>
                <w:tcW w:w="3373"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417319428"/>
                    <w:lock w:val="sdtLocked"/>
                    <w:placeholder>
                      <w:docPart w:val="27AFF0D6A23B440B80873A086B4BE5F5"/>
                    </w:placeholder>
                    <w:text/>
                  </w:sdtPr>
                  <w:sdtEndPr/>
                  <w:sdtContent>
                    <w:r w:rsidR="005161F0" w:rsidRPr="005705D0">
                      <w:rPr>
                        <w:rFonts w:asciiTheme="minorEastAsia" w:eastAsiaTheme="minorEastAsia" w:hAnsiTheme="minorEastAsia"/>
                        <w:color w:val="000000" w:themeColor="text1"/>
                        <w:szCs w:val="21"/>
                      </w:rPr>
                      <w:t>5</w:t>
                    </w:r>
                  </w:sdtContent>
                </w:sdt>
              </w:p>
            </w:tc>
          </w:tr>
        </w:sdtContent>
      </w:sdt>
      <w:sdt>
        <w:sdtPr>
          <w:rPr>
            <w:rFonts w:asciiTheme="minorEastAsia" w:eastAsiaTheme="minorEastAsia" w:hAnsiTheme="minorEastAsia"/>
            <w:color w:val="000000" w:themeColor="text1"/>
            <w:szCs w:val="21"/>
          </w:rPr>
          <w:id w:val="-1236005598"/>
          <w:lock w:val="sdtLocked"/>
          <w:placeholder>
            <w:docPart w:val="07BC8693DDD7425A8B6A674B8BA4EB1C"/>
          </w:placeholder>
        </w:sdtPr>
        <w:sdtEndPr/>
        <w:sdtContent>
          <w:tr w:rsidR="00B66F7A" w:rsidRPr="005705D0" w:rsidTr="00FD02FE">
            <w:tc>
              <w:tcPr>
                <w:tcW w:w="2864" w:type="dxa"/>
              </w:tcPr>
              <w:p w:rsidR="00B66F7A" w:rsidRPr="005705D0" w:rsidRDefault="00B82FEA"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529838154"/>
                    <w:lock w:val="sdtLocked"/>
                    <w:placeholder>
                      <w:docPart w:val="32994211A6DE4BEB9F65CBE7EF6659AB"/>
                    </w:placeholder>
                    <w:text/>
                  </w:sdtPr>
                  <w:sdtEndPr/>
                  <w:sdtContent>
                    <w:r w:rsidR="005161F0" w:rsidRPr="005705D0">
                      <w:rPr>
                        <w:rFonts w:asciiTheme="minorEastAsia" w:eastAsiaTheme="minorEastAsia" w:hAnsiTheme="minorEastAsia" w:hint="eastAsia"/>
                        <w:color w:val="000000" w:themeColor="text1"/>
                        <w:szCs w:val="21"/>
                      </w:rPr>
                      <w:t>销售人员</w:t>
                    </w:r>
                  </w:sdtContent>
                </w:sdt>
              </w:p>
            </w:tc>
            <w:tc>
              <w:tcPr>
                <w:tcW w:w="3119"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862781524"/>
                    <w:lock w:val="sdtLocked"/>
                    <w:placeholder>
                      <w:docPart w:val="75C19799689D4229907068904BE43A77"/>
                    </w:placeholder>
                    <w:text/>
                  </w:sdtPr>
                  <w:sdtEndPr/>
                  <w:sdtContent>
                    <w:r w:rsidR="005161F0" w:rsidRPr="005705D0">
                      <w:rPr>
                        <w:rFonts w:asciiTheme="minorEastAsia" w:eastAsiaTheme="minorEastAsia" w:hAnsiTheme="minorEastAsia"/>
                        <w:color w:val="000000" w:themeColor="text1"/>
                        <w:szCs w:val="21"/>
                      </w:rPr>
                      <w:t>23</w:t>
                    </w:r>
                  </w:sdtContent>
                </w:sdt>
              </w:p>
            </w:tc>
            <w:tc>
              <w:tcPr>
                <w:tcW w:w="3373"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348061905"/>
                    <w:lock w:val="sdtLocked"/>
                    <w:placeholder>
                      <w:docPart w:val="A6D1D0494383464FA9A3ED0F317626E4"/>
                    </w:placeholder>
                    <w:text/>
                  </w:sdtPr>
                  <w:sdtEndPr/>
                  <w:sdtContent>
                    <w:r w:rsidR="005161F0" w:rsidRPr="005705D0">
                      <w:rPr>
                        <w:rFonts w:asciiTheme="minorEastAsia" w:eastAsiaTheme="minorEastAsia" w:hAnsiTheme="minorEastAsia"/>
                        <w:color w:val="000000" w:themeColor="text1"/>
                        <w:szCs w:val="21"/>
                      </w:rPr>
                      <w:t>31</w:t>
                    </w:r>
                  </w:sdtContent>
                </w:sdt>
              </w:p>
            </w:tc>
          </w:tr>
        </w:sdtContent>
      </w:sdt>
      <w:sdt>
        <w:sdtPr>
          <w:rPr>
            <w:rFonts w:asciiTheme="minorEastAsia" w:eastAsiaTheme="minorEastAsia" w:hAnsiTheme="minorEastAsia"/>
            <w:color w:val="000000" w:themeColor="text1"/>
            <w:szCs w:val="21"/>
          </w:rPr>
          <w:id w:val="1942568880"/>
          <w:lock w:val="sdtLocked"/>
          <w:placeholder>
            <w:docPart w:val="5DEE3AD08FB94507878DD3EB9085AB7A"/>
          </w:placeholder>
        </w:sdtPr>
        <w:sdtEndPr/>
        <w:sdtContent>
          <w:tr w:rsidR="00B66F7A" w:rsidRPr="005705D0" w:rsidTr="00FD02FE">
            <w:tc>
              <w:tcPr>
                <w:tcW w:w="2864" w:type="dxa"/>
              </w:tcPr>
              <w:p w:rsidR="00B66F7A" w:rsidRPr="005705D0" w:rsidRDefault="00B82FEA"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584441022"/>
                    <w:lock w:val="sdtLocked"/>
                    <w:placeholder>
                      <w:docPart w:val="844C902DF697453E92D214E3C1DA626B"/>
                    </w:placeholder>
                    <w:text/>
                  </w:sdtPr>
                  <w:sdtEndPr/>
                  <w:sdtContent>
                    <w:r w:rsidR="00B66F7A" w:rsidRPr="005705D0">
                      <w:rPr>
                        <w:rFonts w:asciiTheme="minorEastAsia" w:eastAsiaTheme="minorEastAsia" w:hAnsiTheme="minorEastAsia" w:hint="eastAsia"/>
                        <w:color w:val="000000" w:themeColor="text1"/>
                        <w:szCs w:val="21"/>
                      </w:rPr>
                      <w:t>技术人员</w:t>
                    </w:r>
                  </w:sdtContent>
                </w:sdt>
              </w:p>
            </w:tc>
            <w:tc>
              <w:tcPr>
                <w:tcW w:w="3119"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2143411842"/>
                    <w:lock w:val="sdtLocked"/>
                    <w:placeholder>
                      <w:docPart w:val="4A2235E0D90A48738740C37C5D14AA2A"/>
                    </w:placeholder>
                    <w:text/>
                  </w:sdtPr>
                  <w:sdtEndPr/>
                  <w:sdtContent>
                    <w:r w:rsidR="006D64B1" w:rsidRPr="005705D0">
                      <w:rPr>
                        <w:rFonts w:asciiTheme="minorEastAsia" w:eastAsiaTheme="minorEastAsia" w:hAnsiTheme="minorEastAsia"/>
                        <w:color w:val="000000" w:themeColor="text1"/>
                        <w:szCs w:val="21"/>
                      </w:rPr>
                      <w:t>7</w:t>
                    </w:r>
                  </w:sdtContent>
                </w:sdt>
              </w:p>
            </w:tc>
            <w:tc>
              <w:tcPr>
                <w:tcW w:w="3373" w:type="dxa"/>
              </w:tcPr>
              <w:p w:rsidR="00B66F7A"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815915400"/>
                    <w:lock w:val="sdtLocked"/>
                    <w:placeholder>
                      <w:docPart w:val="AB6D77F2C1404B159BA7225D7F914756"/>
                    </w:placeholder>
                    <w:text/>
                  </w:sdtPr>
                  <w:sdtEndPr/>
                  <w:sdtContent>
                    <w:r w:rsidR="0053355E" w:rsidRPr="005705D0">
                      <w:rPr>
                        <w:rFonts w:asciiTheme="minorEastAsia" w:eastAsiaTheme="minorEastAsia" w:hAnsiTheme="minorEastAsia"/>
                        <w:color w:val="000000" w:themeColor="text1"/>
                        <w:szCs w:val="21"/>
                      </w:rPr>
                      <w:t>8</w:t>
                    </w:r>
                  </w:sdtContent>
                </w:sdt>
              </w:p>
            </w:tc>
          </w:tr>
        </w:sdtContent>
      </w:sdt>
      <w:sdt>
        <w:sdtPr>
          <w:rPr>
            <w:rFonts w:asciiTheme="minorEastAsia" w:eastAsiaTheme="minorEastAsia" w:hAnsiTheme="minorEastAsia"/>
            <w:color w:val="000000" w:themeColor="text1"/>
            <w:szCs w:val="21"/>
          </w:rPr>
          <w:id w:val="1575925917"/>
          <w:lock w:val="sdtLocked"/>
          <w:placeholder>
            <w:docPart w:val="27921FE33BAE468F94A33FA5B382C44C"/>
          </w:placeholder>
        </w:sdtPr>
        <w:sdtEndPr/>
        <w:sdtContent>
          <w:tr w:rsidR="009B3B78" w:rsidRPr="005705D0" w:rsidTr="00FD02FE">
            <w:tc>
              <w:tcPr>
                <w:tcW w:w="2864" w:type="dxa"/>
              </w:tcPr>
              <w:p w:rsidR="009B3B78" w:rsidRPr="005705D0" w:rsidRDefault="00B82FEA"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545183163"/>
                    <w:lock w:val="sdtLocked"/>
                    <w:placeholder>
                      <w:docPart w:val="B871A882DF9C4029AD1400D555FDE07C"/>
                    </w:placeholder>
                    <w:text/>
                  </w:sdtPr>
                  <w:sdtEndPr/>
                  <w:sdtContent>
                    <w:r w:rsidR="00B66F7A" w:rsidRPr="005705D0">
                      <w:rPr>
                        <w:rFonts w:asciiTheme="minorEastAsia" w:eastAsiaTheme="minorEastAsia" w:hAnsiTheme="minorEastAsia" w:hint="eastAsia"/>
                        <w:color w:val="000000" w:themeColor="text1"/>
                        <w:szCs w:val="21"/>
                      </w:rPr>
                      <w:t>财务人员</w:t>
                    </w:r>
                  </w:sdtContent>
                </w:sdt>
              </w:p>
            </w:tc>
            <w:tc>
              <w:tcPr>
                <w:tcW w:w="3119" w:type="dxa"/>
              </w:tcPr>
              <w:p w:rsidR="009B3B78"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512574061"/>
                    <w:lock w:val="sdtLocked"/>
                    <w:placeholder>
                      <w:docPart w:val="209C9B6E776D4E5BB27ADE60864B68D2"/>
                    </w:placeholder>
                    <w:text/>
                  </w:sdtPr>
                  <w:sdtEndPr/>
                  <w:sdtContent>
                    <w:r w:rsidR="007B3FD4" w:rsidRPr="005705D0">
                      <w:rPr>
                        <w:rFonts w:asciiTheme="minorEastAsia" w:eastAsiaTheme="minorEastAsia" w:hAnsiTheme="minorEastAsia"/>
                        <w:color w:val="000000" w:themeColor="text1"/>
                        <w:szCs w:val="21"/>
                      </w:rPr>
                      <w:t>5</w:t>
                    </w:r>
                  </w:sdtContent>
                </w:sdt>
              </w:p>
            </w:tc>
            <w:tc>
              <w:tcPr>
                <w:tcW w:w="3373" w:type="dxa"/>
              </w:tcPr>
              <w:p w:rsidR="009B3B78" w:rsidRPr="005705D0" w:rsidRDefault="00B82FEA"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746651820"/>
                    <w:lock w:val="sdtLocked"/>
                    <w:placeholder>
                      <w:docPart w:val="4525108BF1CB46F4A9B4EF22FAE2686B"/>
                    </w:placeholder>
                    <w:text/>
                  </w:sdtPr>
                  <w:sdtEndPr/>
                  <w:sdtContent>
                    <w:r w:rsidR="007B3FD4" w:rsidRPr="005705D0">
                      <w:rPr>
                        <w:rFonts w:asciiTheme="minorEastAsia" w:eastAsiaTheme="minorEastAsia" w:hAnsiTheme="minorEastAsia"/>
                        <w:color w:val="000000" w:themeColor="text1"/>
                        <w:szCs w:val="21"/>
                      </w:rPr>
                      <w:t>6</w:t>
                    </w:r>
                  </w:sdtContent>
                </w:sdt>
              </w:p>
            </w:tc>
          </w:tr>
        </w:sdtContent>
      </w:sdt>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sdt>
          <w:sdtPr>
            <w:rPr>
              <w:rFonts w:asciiTheme="minorEastAsia" w:hAnsiTheme="minorEastAsia"/>
              <w:b/>
              <w:color w:val="000000" w:themeColor="text1"/>
              <w:szCs w:val="21"/>
            </w:rPr>
            <w:alias w:val="整数"/>
            <w:tag w:val="整数"/>
            <w:id w:val="869105235"/>
            <w:placeholder>
              <w:docPart w:val="33684E9F03DA4CC8A7C5131173593622"/>
            </w:placeholder>
            <w:dataBinding w:prefixMappings="xmlns:ns0='http://wwww.hallomagic.com/xbrl/consistency' xmlns:ns1='consistency' " w:xpath="/ns0:xbrlConsistency[1]/ns1:ccConsistency[1]/ns1:ccSign_AnRenYuanGangWeiGouChengYuanGongDeRenShuneeq_duration_T-1[1]" w:storeItemID="{F4D0B5B3-0ED3-42BC-86D1-6C8AD37804FE}"/>
            <w:text/>
          </w:sdtPr>
          <w:sdtEndPr/>
          <w:sdtContent>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sdtContent>
        </w:sdt>
        <w:sdt>
          <w:sdtPr>
            <w:rPr>
              <w:rFonts w:asciiTheme="minorEastAsia" w:hAnsiTheme="minorEastAsia"/>
              <w:b/>
              <w:color w:val="000000" w:themeColor="text1"/>
              <w:szCs w:val="21"/>
            </w:rPr>
            <w:alias w:val="整数"/>
            <w:tag w:val="整数"/>
            <w:id w:val="1179853762"/>
            <w:placeholder>
              <w:docPart w:val="A79953651C8144EBAF48465AEAC5AA65"/>
            </w:placeholder>
            <w:dataBinding w:prefixMappings="xmlns:ns0='http://wwww.hallomagic.com/xbrl/consistency' xmlns:ns1='consistency' " w:xpath="/ns0:xbrlConsistency[1]/ns1:ccConsistency[1]/ns1:ccSign_AnRenYuanGangWeiGouChengYuanGongDeRenShuneeq_duration_T[1]" w:storeItemID="{F4D0B5B3-0ED3-42BC-86D1-6C8AD37804FE}"/>
            <w:text/>
          </w:sdtPr>
          <w:sdtEndPr/>
          <w:sdtContent>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422761944"/>
                <w:lock w:val="sdtLocked"/>
                <w:placeholder>
                  <w:docPart w:val="4C45DF7CDDCD40F19708954C4DE470B7"/>
                </w:placeholder>
                <w:text/>
              </w:sdtPr>
              <w:sdtEndPr/>
              <w:sdtContent>
                <w:r w:rsidR="00B66F7A" w:rsidRPr="005705D0">
                  <w:rPr>
                    <w:rFonts w:asciiTheme="minorEastAsia" w:eastAsiaTheme="minorEastAsia" w:hAnsiTheme="minorEastAsia"/>
                    <w:color w:val="000000" w:themeColor="text1"/>
                    <w:szCs w:val="21"/>
                  </w:rPr>
                  <w:t>0</w:t>
                </w:r>
              </w:sdtContent>
            </w:sdt>
          </w:p>
        </w:tc>
        <w:tc>
          <w:tcPr>
            <w:tcW w:w="3940"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724335219"/>
                <w:lock w:val="sdtLocked"/>
                <w:placeholder>
                  <w:docPart w:val="367ED9EA22CC4B7CAFAB8283C364224D"/>
                </w:placeholder>
                <w:text/>
              </w:sdtPr>
              <w:sdtEndPr/>
              <w:sdtContent>
                <w:r w:rsidR="00B66F7A" w:rsidRPr="005705D0">
                  <w:rPr>
                    <w:rFonts w:asciiTheme="minorEastAsia" w:eastAsiaTheme="minorEastAsia" w:hAnsiTheme="minorEastAsia"/>
                    <w:color w:val="000000" w:themeColor="text1"/>
                    <w:szCs w:val="21"/>
                  </w:rPr>
                  <w:t>0</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093823168"/>
                <w:lock w:val="sdtLocked"/>
                <w:placeholder>
                  <w:docPart w:val="A1B98FA6267D4A9291DDD990AE36FB90"/>
                </w:placeholder>
                <w:text/>
              </w:sdtPr>
              <w:sdtEndPr/>
              <w:sdtContent>
                <w:r w:rsidR="00B66F7A" w:rsidRPr="005705D0">
                  <w:rPr>
                    <w:rFonts w:asciiTheme="minorEastAsia" w:eastAsiaTheme="minorEastAsia" w:hAnsiTheme="minorEastAsia"/>
                    <w:color w:val="000000" w:themeColor="text1"/>
                    <w:szCs w:val="21"/>
                  </w:rPr>
                  <w:t>5</w:t>
                </w:r>
              </w:sdtContent>
            </w:sdt>
          </w:p>
        </w:tc>
        <w:tc>
          <w:tcPr>
            <w:tcW w:w="3940"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581108801"/>
                <w:lock w:val="sdtLocked"/>
                <w:placeholder>
                  <w:docPart w:val="432C1790E7174F1D876F47B4D95589FE"/>
                </w:placeholder>
                <w:text/>
              </w:sdtPr>
              <w:sdtEndPr/>
              <w:sdtContent>
                <w:r w:rsidR="00B66F7A" w:rsidRPr="005705D0">
                  <w:rPr>
                    <w:rFonts w:asciiTheme="minorEastAsia" w:eastAsiaTheme="minorEastAsia" w:hAnsiTheme="minorEastAsia"/>
                    <w:color w:val="000000" w:themeColor="text1"/>
                    <w:szCs w:val="21"/>
                  </w:rPr>
                  <w:t>10</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826489155"/>
                <w:lock w:val="sdtLocked"/>
                <w:placeholder>
                  <w:docPart w:val="061DBA84D0634D9C86465CBA38FFFD80"/>
                </w:placeholder>
                <w:text/>
              </w:sdtPr>
              <w:sdtEndPr/>
              <w:sdtContent>
                <w:r w:rsidR="00B66F7A" w:rsidRPr="005705D0">
                  <w:rPr>
                    <w:rFonts w:asciiTheme="minorEastAsia" w:eastAsiaTheme="minorEastAsia" w:hAnsiTheme="minorEastAsia"/>
                    <w:color w:val="000000" w:themeColor="text1"/>
                    <w:szCs w:val="21"/>
                  </w:rPr>
                  <w:t>25</w:t>
                </w:r>
              </w:sdtContent>
            </w:sdt>
          </w:p>
        </w:tc>
        <w:tc>
          <w:tcPr>
            <w:tcW w:w="3940"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21322362"/>
                <w:lock w:val="sdtLocked"/>
                <w:placeholder>
                  <w:docPart w:val="2232675A92C14AEAB30E36EC6E1EAD4C"/>
                </w:placeholder>
                <w:text/>
              </w:sdtPr>
              <w:sdtEndPr/>
              <w:sdtContent>
                <w:r w:rsidR="0053355E" w:rsidRPr="005705D0">
                  <w:rPr>
                    <w:rFonts w:asciiTheme="minorEastAsia" w:eastAsiaTheme="minorEastAsia" w:hAnsiTheme="minorEastAsia"/>
                    <w:color w:val="000000" w:themeColor="text1"/>
                    <w:szCs w:val="21"/>
                  </w:rPr>
                  <w:t>33</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117722448"/>
                <w:lock w:val="sdtLocked"/>
                <w:placeholder>
                  <w:docPart w:val="CD6A3723F5E54AF9A1A4B1C18C1AC64D"/>
                </w:placeholder>
                <w:text/>
              </w:sdtPr>
              <w:sdtEndPr/>
              <w:sdtContent>
                <w:r w:rsidR="00B66F7A" w:rsidRPr="005705D0">
                  <w:rPr>
                    <w:rFonts w:asciiTheme="minorEastAsia" w:eastAsiaTheme="minorEastAsia" w:hAnsiTheme="minorEastAsia"/>
                    <w:color w:val="000000" w:themeColor="text1"/>
                    <w:szCs w:val="21"/>
                  </w:rPr>
                  <w:t>16</w:t>
                </w:r>
              </w:sdtContent>
            </w:sdt>
          </w:p>
        </w:tc>
        <w:tc>
          <w:tcPr>
            <w:tcW w:w="3940"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759939451"/>
                <w:lock w:val="sdtLocked"/>
                <w:placeholder>
                  <w:docPart w:val="0F8B37AD6F244B57A53CB89A7C827571"/>
                </w:placeholder>
                <w:text/>
              </w:sdtPr>
              <w:sdtEndPr/>
              <w:sdtContent>
                <w:r w:rsidR="0053355E" w:rsidRPr="005705D0">
                  <w:rPr>
                    <w:rFonts w:asciiTheme="minorEastAsia" w:eastAsiaTheme="minorEastAsia" w:hAnsiTheme="minorEastAsia"/>
                    <w:color w:val="000000" w:themeColor="text1"/>
                    <w:szCs w:val="21"/>
                  </w:rPr>
                  <w:t>18</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547879370"/>
                <w:lock w:val="sdtLocked"/>
                <w:placeholder>
                  <w:docPart w:val="A466049AB22040EB913301B0459F7470"/>
                </w:placeholder>
                <w:text/>
              </w:sdtPr>
              <w:sdtEndPr/>
              <w:sdtContent>
                <w:r w:rsidR="00B66F7A" w:rsidRPr="005705D0">
                  <w:rPr>
                    <w:rFonts w:asciiTheme="minorEastAsia" w:eastAsiaTheme="minorEastAsia" w:hAnsiTheme="minorEastAsia"/>
                    <w:color w:val="000000" w:themeColor="text1"/>
                    <w:szCs w:val="21"/>
                  </w:rPr>
                  <w:t>10</w:t>
                </w:r>
              </w:sdtContent>
            </w:sdt>
          </w:p>
        </w:tc>
        <w:tc>
          <w:tcPr>
            <w:tcW w:w="3940" w:type="dxa"/>
          </w:tcPr>
          <w:p w:rsidR="008C19D3"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064402833"/>
                <w:lock w:val="sdtLocked"/>
                <w:placeholder>
                  <w:docPart w:val="7FF420DA6F9A4D149F0DFF1A8B93DCB8"/>
                </w:placeholder>
                <w:text/>
              </w:sdtPr>
              <w:sdtEndPr/>
              <w:sdtContent>
                <w:r w:rsidR="0053355E" w:rsidRPr="005705D0">
                  <w:rPr>
                    <w:rFonts w:asciiTheme="minorEastAsia" w:eastAsiaTheme="minorEastAsia" w:hAnsiTheme="minorEastAsia"/>
                    <w:color w:val="000000" w:themeColor="text1"/>
                    <w:szCs w:val="21"/>
                  </w:rPr>
                  <w:t>11</w:t>
                </w:r>
              </w:sdtContent>
            </w:sdt>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82FEA" w:rsidP="00E06127">
            <w:pPr>
              <w:tabs>
                <w:tab w:val="left" w:pos="5140"/>
              </w:tabs>
              <w:jc w:val="right"/>
              <w:rPr>
                <w:rFonts w:asciiTheme="minorEastAsia" w:eastAsiaTheme="minorEastAsia" w:hAnsiTheme="minorEastAsia"/>
                <w:b/>
                <w:color w:val="000000" w:themeColor="text1"/>
                <w:szCs w:val="21"/>
              </w:rPr>
            </w:pPr>
            <w:sdt>
              <w:sdtPr>
                <w:rPr>
                  <w:rFonts w:asciiTheme="minorEastAsia" w:eastAsiaTheme="minorEastAsia" w:hAnsiTheme="minorEastAsia" w:hint="eastAsia"/>
                  <w:color w:val="000000" w:themeColor="text1"/>
                  <w:szCs w:val="21"/>
                </w:rPr>
                <w:alias w:val="整数"/>
                <w:tag w:val="整数"/>
                <w:id w:val="-1284566399"/>
                <w:lock w:val="sdtLocked"/>
                <w:placeholder>
                  <w:docPart w:val="6DFEE8842DF441E1A5694FE24DE6EB91"/>
                </w:placeholder>
                <w:dataBinding w:prefixMappings="xmlns:ns0='http://wwww.hallomagic.com/xbrl/consistency' xmlns:ns1='consistency' " w:xpath="/ns0:xbrlConsistency[1]/ns1:ccConsistency[1]/ns1:ccSign_AnRenYuanGangWeiGouChengYuanGongDeRenShuneeq_duration_T-1[1]" w:storeItemID="{F4D0B5B3-0ED3-42BC-86D1-6C8AD37804FE}"/>
                <w:text/>
              </w:sdtPr>
              <w:sdtEndPr/>
              <w:sdtContent>
                <w:r w:rsidR="00B66F7A" w:rsidRPr="005705D0">
                  <w:rPr>
                    <w:rFonts w:asciiTheme="minorEastAsia" w:eastAsiaTheme="minorEastAsia" w:hAnsiTheme="minorEastAsia"/>
                    <w:color w:val="000000" w:themeColor="text1"/>
                    <w:szCs w:val="21"/>
                  </w:rPr>
                  <w:t>56</w:t>
                </w:r>
              </w:sdtContent>
            </w:sdt>
          </w:p>
        </w:tc>
        <w:tc>
          <w:tcPr>
            <w:tcW w:w="3940" w:type="dxa"/>
          </w:tcPr>
          <w:p w:rsidR="008C19D3" w:rsidRPr="005705D0" w:rsidRDefault="00B82FEA" w:rsidP="00E06127">
            <w:pPr>
              <w:tabs>
                <w:tab w:val="left" w:pos="5140"/>
              </w:tabs>
              <w:jc w:val="right"/>
              <w:rPr>
                <w:rFonts w:asciiTheme="minorEastAsia" w:eastAsiaTheme="minorEastAsia" w:hAnsiTheme="minorEastAsia"/>
                <w:b/>
                <w:color w:val="000000" w:themeColor="text1"/>
                <w:szCs w:val="21"/>
              </w:rPr>
            </w:pPr>
            <w:sdt>
              <w:sdtPr>
                <w:rPr>
                  <w:rFonts w:asciiTheme="minorEastAsia" w:eastAsiaTheme="minorEastAsia" w:hAnsiTheme="minorEastAsia" w:hint="eastAsia"/>
                  <w:color w:val="000000" w:themeColor="text1"/>
                  <w:szCs w:val="21"/>
                </w:rPr>
                <w:alias w:val="整数"/>
                <w:tag w:val="整数"/>
                <w:id w:val="-1079288923"/>
                <w:lock w:val="sdtLocked"/>
                <w:placeholder>
                  <w:docPart w:val="1AE14DB7E22C40DAA1DA9B263D174DA3"/>
                </w:placeholder>
                <w:dataBinding w:prefixMappings="xmlns:ns0='http://wwww.hallomagic.com/xbrl/consistency' xmlns:ns1='consistency' " w:xpath="/ns0:xbrlConsistency[1]/ns1:ccConsistency[1]/ns1:ccSign_AnRenYuanGangWeiGouChengYuanGongDeRenShuneeq_duration_T[1]" w:storeItemID="{F4D0B5B3-0ED3-42BC-86D1-6C8AD37804FE}"/>
                <w:text/>
              </w:sdtPr>
              <w:sdtEndPr/>
              <w:sdtContent>
                <w:r w:rsidR="0053355E" w:rsidRPr="005705D0">
                  <w:rPr>
                    <w:rFonts w:asciiTheme="minorEastAsia" w:eastAsiaTheme="minorEastAsia" w:hAnsiTheme="minorEastAsia"/>
                    <w:color w:val="000000" w:themeColor="text1"/>
                    <w:szCs w:val="21"/>
                  </w:rPr>
                  <w:t>72</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sdt>
          <w:sdtPr>
            <w:rPr>
              <w:rFonts w:asciiTheme="minorEastAsia" w:eastAsiaTheme="minorEastAsia" w:hAnsiTheme="minorEastAsia" w:hint="eastAsia"/>
              <w:color w:val="000000" w:themeColor="text1"/>
              <w:szCs w:val="21"/>
            </w:rPr>
            <w:id w:val="1089579146"/>
            <w:lock w:val="sdtLocked"/>
            <w:placeholder>
              <w:docPart w:val="ECF7AECE1B6F449BAA8654319DE0D04B"/>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804690431"/>
                <w:lock w:val="sdtLocked"/>
                <w:placeholder>
                  <w:docPart w:val="D6ACE1A20A934D69AECC291E64850E9C"/>
                </w:placeholder>
                <w:text/>
              </w:sdtPr>
              <w:sdtEndPr/>
              <w:sdtContent>
                <w:r w:rsidR="00B7134A" w:rsidRPr="005705D0">
                  <w:rPr>
                    <w:rFonts w:asciiTheme="minorEastAsia" w:eastAsiaTheme="minorEastAsia" w:hAnsiTheme="minorEastAsia"/>
                    <w:color w:val="000000" w:themeColor="text1"/>
                    <w:szCs w:val="21"/>
                  </w:rPr>
                  <w:t>2</w:t>
                </w:r>
              </w:sdtContent>
            </w:sdt>
          </w:p>
        </w:tc>
        <w:tc>
          <w:tcPr>
            <w:tcW w:w="1560" w:type="dxa"/>
          </w:tcPr>
          <w:p w:rsidR="00FA45EF" w:rsidRPr="005705D0" w:rsidRDefault="00B82FEA" w:rsidP="006C2832">
            <w:pPr>
              <w:tabs>
                <w:tab w:val="left" w:pos="5140"/>
              </w:tabs>
              <w:jc w:val="right"/>
              <w:rPr>
                <w:rFonts w:asciiTheme="minorEastAsia" w:eastAsiaTheme="minorEastAsia" w:hAnsiTheme="minorEastAsia"/>
                <w:color w:val="7F7F7F" w:themeColor="text1" w:themeTint="80"/>
                <w:kern w:val="0"/>
                <w:szCs w:val="21"/>
              </w:rPr>
            </w:pPr>
            <w:sdt>
              <w:sdtPr>
                <w:rPr>
                  <w:rFonts w:asciiTheme="minorEastAsia" w:eastAsiaTheme="minorEastAsia" w:hAnsiTheme="minorEastAsia" w:hint="eastAsia"/>
                  <w:kern w:val="0"/>
                  <w:szCs w:val="21"/>
                </w:rPr>
                <w:alias w:val="整数"/>
                <w:tag w:val="整数"/>
                <w:id w:val="1345899380"/>
                <w:lock w:val="sdtLocked"/>
                <w:placeholder>
                  <w:docPart w:val="29E67B4226D84BE991AF40CA623F8A55"/>
                </w:placeholder>
                <w:text/>
              </w:sdtPr>
              <w:sdtEndPr/>
              <w:sdtContent>
                <w:r w:rsidR="00B7134A" w:rsidRPr="005705D0">
                  <w:rPr>
                    <w:rFonts w:asciiTheme="minorEastAsia" w:eastAsiaTheme="minorEastAsia" w:hAnsiTheme="minorEastAsia"/>
                    <w:kern w:val="0"/>
                    <w:szCs w:val="21"/>
                  </w:rPr>
                  <w:t>2</w:t>
                </w:r>
              </w:sdtContent>
            </w:sdt>
          </w:p>
        </w:tc>
        <w:tc>
          <w:tcPr>
            <w:tcW w:w="2268" w:type="dxa"/>
          </w:tcPr>
          <w:p w:rsidR="00B235EA"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109666839"/>
                <w:lock w:val="sdtLocked"/>
                <w:placeholder>
                  <w:docPart w:val="0DA6B519D16C4853AFE0DCCA73FC5ABE"/>
                </w:placeholder>
                <w:text/>
              </w:sdtPr>
              <w:sdtEndPr/>
              <w:sdtContent>
                <w:r w:rsidR="00B7134A" w:rsidRPr="005705D0">
                  <w:rPr>
                    <w:rFonts w:asciiTheme="minorEastAsia" w:eastAsiaTheme="minorEastAsia" w:hAnsiTheme="minorEastAsia"/>
                    <w:color w:val="000000" w:themeColor="text1"/>
                    <w:szCs w:val="21"/>
                  </w:rPr>
                  <w:t>0</w:t>
                </w:r>
              </w:sdtContent>
            </w:sdt>
          </w:p>
        </w:tc>
        <w:tc>
          <w:tcPr>
            <w:tcW w:w="2126" w:type="dxa"/>
          </w:tcPr>
          <w:p w:rsidR="00B235EA" w:rsidRPr="005705D0" w:rsidRDefault="00B82FEA"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2010507596"/>
                <w:lock w:val="sdtLocked"/>
                <w:placeholder>
                  <w:docPart w:val="4D8DD0B1DD8747D7AE306AA81B119BE5"/>
                </w:placeholder>
                <w:text/>
              </w:sdtPr>
              <w:sdtEndPr/>
              <w:sdtContent>
                <w:r w:rsidR="00B7134A" w:rsidRPr="005705D0">
                  <w:rPr>
                    <w:rFonts w:asciiTheme="minorEastAsia" w:eastAsiaTheme="minorEastAsia" w:hAnsiTheme="minorEastAsia"/>
                    <w:color w:val="000000" w:themeColor="text1"/>
                    <w:szCs w:val="21"/>
                  </w:rPr>
                  <w:t>0</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887B34AF30204CA7BA22DBE8C94BCC33"/>
              </w:placeholder>
            </w:sdtPr>
            <w:sdtEndPr/>
            <w:sdtContent>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Cs w:val="21"/>
            </w:rPr>
            <w:id w:val="489060429"/>
            <w:lock w:val="sdtLocked"/>
            <w:placeholder>
              <w:docPart w:val="6A903D3864884AF68AB3E71B720053B4"/>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Cs w:val="21"/>
            </w:rPr>
            <w:id w:val="2012936705"/>
            <w:lock w:val="sdtLocked"/>
            <w:placeholder>
              <w:docPart w:val="D2278D764F6C467C8EE77A26EEB7DE9B"/>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Cs w:val="21"/>
            </w:rPr>
            <w:id w:val="-1621908330"/>
            <w:lock w:val="sdtLocked"/>
            <w:placeholder>
              <w:docPart w:val="179DFFCCA3894F66AE0D5188ED19B7D4"/>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Cs w:val="21"/>
            </w:rPr>
            <w:id w:val="584659484"/>
            <w:lock w:val="sdtLocked"/>
            <w:placeholder>
              <w:docPart w:val="E88EC9AC89A4432E90A44C46EC4A596E"/>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Cs w:val="21"/>
            </w:rPr>
            <w:id w:val="1198208895"/>
            <w:lock w:val="sdtLocked"/>
            <w:placeholder>
              <w:docPart w:val="918EEA38AD79461CA4D1239B41ECBEFC"/>
            </w:placeholder>
            <w:dropDownList>
              <w:listItem w:displayText="是" w:value="true"/>
              <w:listItem w:displayText="否" w:value="false"/>
            </w:dropDownList>
          </w:sdtPr>
          <w:sdtEndPr/>
          <w:sdtContent>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Cs w:val="21"/>
            </w:rPr>
            <w:id w:val="1967386896"/>
            <w:lock w:val="sdtLocked"/>
            <w:placeholder>
              <w:docPart w:val="8BF072951A09480EA47DE5F8671C3387"/>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Cs w:val="21"/>
            </w:rPr>
            <w:id w:val="-1506271465"/>
            <w:lock w:val="sdtLocked"/>
            <w:placeholder>
              <w:docPart w:val="6EAFB25AF37C4B7EB3824470AED013AE"/>
            </w:placeholder>
            <w:dropDownList>
              <w:listItem w:displayText="是" w:value="true"/>
              <w:listItem w:displayText="否" w:value="false"/>
            </w:dropDownList>
          </w:sdtPr>
          <w:sdtEndPr/>
          <w:sdtContent>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Cs w:val="21"/>
            </w:rPr>
            <w:id w:val="499548254"/>
            <w:lock w:val="sdtLocked"/>
            <w:placeholder>
              <w:docPart w:val="B2526F4587144DA6840E196EDDEED78B"/>
            </w:placeholder>
            <w:dropDownList>
              <w:listItem w:displayText="是" w:value="true"/>
              <w:listItem w:displayText="否" w:value="false"/>
            </w:dropDownList>
          </w:sdtPr>
          <w:sdtEndPr/>
          <w:sdtContent>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hint="eastAsia"/>
              <w:szCs w:val="21"/>
            </w:rPr>
            <w:id w:val="-983385532"/>
            <w:lock w:val="sdtLocked"/>
            <w:placeholder>
              <w:docPart w:val="1FC4A3D587A0430A9FCC8278E744A7CF"/>
            </w:placeholder>
          </w:sdtPr>
          <w:sdtEndPr>
            <w:rPr>
              <w:rFonts w:asciiTheme="minorEastAsia" w:eastAsiaTheme="minorEastAsia" w:hAnsiTheme="minorEastAsia"/>
              <w:color w:val="000000" w:themeColor="text1"/>
              <w:spacing w:val="-5"/>
            </w:rPr>
          </w:sdtEndPr>
          <w:sdtContent>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44456919"/>
            <w:lock w:val="sdtLocked"/>
            <w:placeholder>
              <w:docPart w:val="A4C5609DC12A43D9AF777FC17D0DAEE4"/>
            </w:placeholder>
          </w:sdtPr>
          <w:sdtEndPr/>
          <w:sdtContent>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hint="eastAsia"/>
              <w:color w:val="000000" w:themeColor="text1"/>
              <w:spacing w:val="-5"/>
              <w:szCs w:val="21"/>
            </w:rPr>
            <w:id w:val="959919052"/>
            <w:lock w:val="sdtLocked"/>
            <w:placeholder>
              <w:docPart w:val="18F6E6E208594C69B427C6ED8C778B47"/>
            </w:placeholder>
          </w:sdtPr>
          <w:sdtEndPr/>
          <w:sdtContent>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hint="eastAsia"/>
              <w:color w:val="000000" w:themeColor="text1"/>
              <w:spacing w:val="-5"/>
              <w:szCs w:val="21"/>
            </w:rPr>
            <w:id w:val="327878166"/>
            <w:lock w:val="sdtLocked"/>
            <w:placeholder>
              <w:docPart w:val="7AADE3E048634B5CBC8A9EEE58E50801"/>
            </w:placeholder>
          </w:sdtPr>
          <w:sdtEndPr/>
          <w:sdtContent>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1"/>
          </w:rPr>
          <w:id w:val="-2057771512"/>
          <w:lock w:val="sdtLocked"/>
          <w:placeholder>
            <w:docPart w:val="04C51265CB144195BDC1F5865E99AC6F"/>
          </w:placeholder>
        </w:sdtPr>
        <w:sdtEndPr/>
        <w:sdtContent>
          <w:tr w:rsidR="00CF5DB5" w:rsidRPr="005705D0" w:rsidTr="00034681">
            <w:tc>
              <w:tcPr>
                <w:tcW w:w="1948" w:type="dxa"/>
              </w:tcPr>
              <w:p w:rsidR="00CF5DB5" w:rsidRPr="005705D0" w:rsidRDefault="00B82FEA"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49879482"/>
                    <w:lock w:val="sdtLocked"/>
                    <w:placeholder>
                      <w:docPart w:val="7E8E239FDD0148A6B4122A949A389820"/>
                    </w:placeholder>
                    <w:text/>
                  </w:sdtPr>
                  <w:sdtEndPr/>
                  <w:sdtContent>
                    <w:r w:rsidR="00732D97" w:rsidRPr="005705D0">
                      <w:rPr>
                        <w:rFonts w:asciiTheme="minorEastAsia" w:eastAsiaTheme="minorEastAsia" w:hAnsiTheme="minorEastAsia" w:hint="eastAsia"/>
                        <w:color w:val="000000" w:themeColor="text1"/>
                        <w:szCs w:val="21"/>
                      </w:rPr>
                      <w:t>董事会</w:t>
                    </w:r>
                  </w:sdtContent>
                </w:sdt>
              </w:p>
            </w:tc>
            <w:tc>
              <w:tcPr>
                <w:tcW w:w="2617" w:type="dxa"/>
              </w:tcPr>
              <w:p w:rsidR="00CF5DB5" w:rsidRPr="005705D0" w:rsidRDefault="00B82FE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766001737"/>
                    <w:lock w:val="sdtLocked"/>
                    <w:placeholder>
                      <w:docPart w:val="A9E2BC6C360A4839A03B2669840A314C"/>
                    </w:placeholder>
                    <w:text/>
                  </w:sdtPr>
                  <w:sdtEndPr/>
                  <w:sdtContent>
                    <w:r w:rsidR="005451BE" w:rsidRPr="005705D0">
                      <w:rPr>
                        <w:rFonts w:asciiTheme="minorEastAsia" w:eastAsiaTheme="minorEastAsia" w:hAnsiTheme="minorEastAsia"/>
                        <w:color w:val="000000" w:themeColor="text1"/>
                        <w:szCs w:val="21"/>
                      </w:rPr>
                      <w:t>15</w:t>
                    </w:r>
                  </w:sdtContent>
                </w:sdt>
              </w:p>
            </w:tc>
            <w:tc>
              <w:tcPr>
                <w:tcW w:w="4791" w:type="dxa"/>
              </w:tcPr>
              <w:p w:rsidR="00CF5DB5" w:rsidRPr="005705D0" w:rsidRDefault="00B82FE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917594937"/>
                    <w:lock w:val="sdtLocked"/>
                    <w:placeholder>
                      <w:docPart w:val="4DF99DB22DAB485FB6C8E5FD48CA6F24"/>
                    </w:placeholder>
                    <w:text w:multiLine="1"/>
                  </w:sdtPr>
                  <w:sdtEndPr/>
                  <w:sdtContent>
                    <w:r w:rsidR="006D5671"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sdtContent>
                </w:sdt>
              </w:p>
            </w:tc>
          </w:tr>
        </w:sdtContent>
      </w:sdt>
      <w:sdt>
        <w:sdtPr>
          <w:rPr>
            <w:rFonts w:asciiTheme="minorEastAsia" w:eastAsiaTheme="minorEastAsia" w:hAnsiTheme="minorEastAsia"/>
            <w:color w:val="000000" w:themeColor="text1"/>
            <w:szCs w:val="21"/>
          </w:rPr>
          <w:id w:val="-1627469133"/>
          <w:lock w:val="sdtLocked"/>
          <w:placeholder>
            <w:docPart w:val="CC56BB7C7A4541A68984608433B9999A"/>
          </w:placeholder>
        </w:sdtPr>
        <w:sdtEndPr/>
        <w:sdtContent>
          <w:tr w:rsidR="00CF5DB5" w:rsidRPr="005705D0" w:rsidTr="00034681">
            <w:tc>
              <w:tcPr>
                <w:tcW w:w="1948" w:type="dxa"/>
              </w:tcPr>
              <w:p w:rsidR="00CF5DB5" w:rsidRPr="005705D0" w:rsidRDefault="00B82FEA"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365744447"/>
                    <w:lock w:val="sdtLocked"/>
                    <w:placeholder>
                      <w:docPart w:val="09EE4C3317954065832E952F88C48CA8"/>
                    </w:placeholder>
                    <w:text/>
                  </w:sdtPr>
                  <w:sdtEndPr/>
                  <w:sdtContent>
                    <w:r w:rsidR="00732D97" w:rsidRPr="005705D0">
                      <w:rPr>
                        <w:rFonts w:asciiTheme="minorEastAsia" w:eastAsiaTheme="minorEastAsia" w:hAnsiTheme="minorEastAsia" w:hint="eastAsia"/>
                        <w:color w:val="000000" w:themeColor="text1"/>
                        <w:szCs w:val="21"/>
                      </w:rPr>
                      <w:t>股东大会</w:t>
                    </w:r>
                  </w:sdtContent>
                </w:sdt>
              </w:p>
            </w:tc>
            <w:tc>
              <w:tcPr>
                <w:tcW w:w="2617" w:type="dxa"/>
              </w:tcPr>
              <w:p w:rsidR="00CF5DB5" w:rsidRPr="005705D0" w:rsidRDefault="00B82FE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934194716"/>
                    <w:lock w:val="sdtLocked"/>
                    <w:placeholder>
                      <w:docPart w:val="7801DE5F5E1C42EDBF0671C4EE25AA03"/>
                    </w:placeholder>
                    <w:text/>
                  </w:sdtPr>
                  <w:sdtEndPr/>
                  <w:sdtContent>
                    <w:r w:rsidR="005451BE" w:rsidRPr="005705D0">
                      <w:rPr>
                        <w:rFonts w:asciiTheme="minorEastAsia" w:eastAsiaTheme="minorEastAsia" w:hAnsiTheme="minorEastAsia"/>
                        <w:color w:val="000000" w:themeColor="text1"/>
                        <w:szCs w:val="21"/>
                      </w:rPr>
                      <w:t>12</w:t>
                    </w:r>
                  </w:sdtContent>
                </w:sdt>
              </w:p>
            </w:tc>
            <w:tc>
              <w:tcPr>
                <w:tcW w:w="4791" w:type="dxa"/>
              </w:tcPr>
              <w:p w:rsidR="00CF5DB5" w:rsidRPr="005705D0" w:rsidRDefault="00B82FE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kern w:val="0"/>
                      <w:szCs w:val="21"/>
                    </w:rPr>
                    <w:id w:val="-1954008180"/>
                    <w:lock w:val="sdtLocked"/>
                    <w:placeholder>
                      <w:docPart w:val="69C57055FBA94911809F953144E5749F"/>
                    </w:placeholder>
                    <w:text w:multiLine="1"/>
                  </w:sdtPr>
                  <w:sdtEndPr/>
                  <w:sdtContent>
                    <w:r w:rsidR="006D5671"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sdtContent>
                </w:sdt>
              </w:p>
            </w:tc>
          </w:tr>
        </w:sdtContent>
      </w:sdt>
      <w:sdt>
        <w:sdtPr>
          <w:rPr>
            <w:rFonts w:asciiTheme="minorEastAsia" w:eastAsiaTheme="minorEastAsia" w:hAnsiTheme="minorEastAsia"/>
            <w:color w:val="000000" w:themeColor="text1"/>
            <w:szCs w:val="21"/>
          </w:rPr>
          <w:id w:val="-92554399"/>
          <w:lock w:val="sdtLocked"/>
          <w:placeholder>
            <w:docPart w:val="27921FE33BAE468F94A33FA5B382C44C"/>
          </w:placeholder>
        </w:sdtPr>
        <w:sdtEndPr/>
        <w:sdtContent>
          <w:tr w:rsidR="001B6047" w:rsidRPr="005705D0" w:rsidTr="00034681">
            <w:tc>
              <w:tcPr>
                <w:tcW w:w="1948" w:type="dxa"/>
              </w:tcPr>
              <w:p w:rsidR="00601BA0" w:rsidRPr="005705D0" w:rsidRDefault="00B82FEA"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503736258"/>
                    <w:lock w:val="sdtLocked"/>
                    <w:placeholder>
                      <w:docPart w:val="2D85783E44804D23B59FC62C30D474F8"/>
                    </w:placeholder>
                    <w:text/>
                  </w:sdtPr>
                  <w:sdtEndPr/>
                  <w:sdtContent>
                    <w:r w:rsidR="00732D97" w:rsidRPr="005705D0">
                      <w:rPr>
                        <w:rFonts w:asciiTheme="minorEastAsia" w:eastAsiaTheme="minorEastAsia" w:hAnsiTheme="minorEastAsia" w:hint="eastAsia"/>
                        <w:color w:val="000000" w:themeColor="text1"/>
                        <w:szCs w:val="21"/>
                      </w:rPr>
                      <w:t>监事会</w:t>
                    </w:r>
                  </w:sdtContent>
                </w:sdt>
              </w:p>
            </w:tc>
            <w:tc>
              <w:tcPr>
                <w:tcW w:w="2617" w:type="dxa"/>
              </w:tcPr>
              <w:p w:rsidR="00601BA0" w:rsidRPr="005705D0" w:rsidRDefault="00B82FE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589155679"/>
                    <w:lock w:val="sdtLocked"/>
                    <w:placeholder>
                      <w:docPart w:val="8A71588154D34AD5ABDB0DAD31562F4D"/>
                    </w:placeholder>
                    <w:text/>
                  </w:sdtPr>
                  <w:sdtEndPr/>
                  <w:sdtContent>
                    <w:r w:rsidR="005451BE" w:rsidRPr="005705D0">
                      <w:rPr>
                        <w:rFonts w:asciiTheme="minorEastAsia" w:eastAsiaTheme="minorEastAsia" w:hAnsiTheme="minorEastAsia"/>
                        <w:color w:val="000000" w:themeColor="text1"/>
                        <w:szCs w:val="21"/>
                      </w:rPr>
                      <w:t>2</w:t>
                    </w:r>
                  </w:sdtContent>
                </w:sdt>
              </w:p>
            </w:tc>
            <w:tc>
              <w:tcPr>
                <w:tcW w:w="4791" w:type="dxa"/>
              </w:tcPr>
              <w:p w:rsidR="00601BA0" w:rsidRPr="005705D0" w:rsidRDefault="00B82FE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713385754"/>
                    <w:lock w:val="sdtLocked"/>
                    <w:placeholder>
                      <w:docPart w:val="7D4F475B4B4C4BE09977A4B0B7599B73"/>
                    </w:placeholder>
                    <w:text w:multiLine="1"/>
                  </w:sdtPr>
                  <w:sdtEndPr/>
                  <w:sdtContent>
                    <w:r w:rsidR="005451BE" w:rsidRPr="005705D0">
                      <w:rPr>
                        <w:rFonts w:asciiTheme="minorEastAsia" w:eastAsiaTheme="minorEastAsia" w:hAnsiTheme="minorEastAsia" w:hint="eastAsia"/>
                        <w:color w:val="000000" w:themeColor="text1"/>
                        <w:szCs w:val="21"/>
                      </w:rPr>
                      <w:t>审议</w:t>
                    </w:r>
                    <w:r w:rsidR="005451BE" w:rsidRPr="005705D0">
                      <w:rPr>
                        <w:rFonts w:asciiTheme="minorEastAsia" w:eastAsiaTheme="minorEastAsia" w:hAnsiTheme="minorEastAsia"/>
                        <w:color w:val="000000" w:themeColor="text1"/>
                        <w:szCs w:val="21"/>
                      </w:rPr>
                      <w:t>2015年半年报和2014年度年报</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hint="eastAsia"/>
              <w:szCs w:val="21"/>
            </w:rPr>
            <w:id w:val="1804497476"/>
            <w:lock w:val="sdtLocked"/>
            <w:placeholder>
              <w:docPart w:val="A758253F9EB34E958804EFD32E924754"/>
            </w:placeholder>
          </w:sdtPr>
          <w:sdtEndPr>
            <w:rPr>
              <w:rFonts w:asciiTheme="minorEastAsia" w:eastAsiaTheme="minorEastAsia" w:hAnsiTheme="minorEastAsia"/>
              <w:color w:val="000000" w:themeColor="text1"/>
              <w:spacing w:val="-5"/>
            </w:rPr>
          </w:sdtEndPr>
          <w:sdtContent>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sdt>
            <w:sdtPr>
              <w:rPr>
                <w:szCs w:val="21"/>
              </w:rPr>
              <w:id w:val="839580513"/>
              <w:lock w:val="sdtLocked"/>
              <w:placeholder>
                <w:docPart w:val="4810D70A9E764C24B75B1D00AE7D60D0"/>
              </w:placeholder>
            </w:sdtPr>
            <w:sdtEndPr>
              <w:rPr>
                <w:rStyle w:val="placeholder2Char"/>
                <w:rFonts w:ascii="Times New Roman" w:eastAsia="仿宋" w:hAnsi="Times New Roman"/>
                <w:i/>
                <w:color w:val="000000" w:themeColor="text1"/>
                <w:kern w:val="0"/>
                <w:u w:val="single"/>
              </w:rPr>
            </w:sdtEndPr>
            <w:sdtContent>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sdt>
            <w:sdtPr>
              <w:rPr>
                <w:rFonts w:asciiTheme="minorEastAsia" w:eastAsiaTheme="minorEastAsia" w:hAnsiTheme="minorEastAsia" w:hint="eastAsia"/>
                <w:color w:val="000000" w:themeColor="text1"/>
                <w:spacing w:val="-5"/>
                <w:szCs w:val="21"/>
              </w:rPr>
              <w:id w:val="1105847873"/>
              <w:lock w:val="sdtLocked"/>
              <w:placeholder>
                <w:docPart w:val="B67A553537A1444A88187BE87F649BD5"/>
              </w:placeholder>
            </w:sdtPr>
            <w:sdtEndPr/>
            <w:sdtContent>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w:t>
                </w:r>
                <w:r w:rsidRPr="005705D0">
                  <w:rPr>
                    <w:rFonts w:asciiTheme="minorEastAsia" w:eastAsiaTheme="minorEastAsia" w:hAnsiTheme="minorEastAsia" w:hint="eastAsia"/>
                    <w:color w:val="000000" w:themeColor="text1"/>
                    <w:szCs w:val="21"/>
                  </w:rPr>
                  <w:lastRenderedPageBreak/>
                  <w:t>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sdtContent>
          </w:sdt>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27921FE33BAE468F94A33FA5B382C44C"/>
        </w:placeholder>
      </w:sdtPr>
      <w:sdtEndPr>
        <w:rPr>
          <w:rFonts w:hint="default"/>
        </w:rPr>
      </w:sdtEndPr>
      <w:sdtContent>
        <w:p w:rsidR="005B35C8" w:rsidRPr="00B82FEA" w:rsidRDefault="005B35C8" w:rsidP="005B35C8">
          <w:pPr>
            <w:tabs>
              <w:tab w:val="left" w:pos="5140"/>
            </w:tabs>
            <w:rPr>
              <w:rFonts w:asciiTheme="minorEastAsia" w:eastAsiaTheme="minorEastAsia" w:hAnsiTheme="minorEastAsia"/>
              <w:b/>
              <w:strike/>
              <w:color w:val="000000" w:themeColor="text1"/>
              <w:szCs w:val="21"/>
              <w:highlight w:val="yellow"/>
            </w:rPr>
          </w:pPr>
          <w:r w:rsidRPr="00B82FEA">
            <w:rPr>
              <w:rFonts w:asciiTheme="minorEastAsia" w:eastAsiaTheme="minorEastAsia" w:hAnsiTheme="minorEastAsia" w:hint="eastAsia"/>
              <w:b/>
              <w:strike/>
              <w:color w:val="000000" w:themeColor="text1"/>
              <w:szCs w:val="21"/>
              <w:highlight w:val="yellow"/>
            </w:rPr>
            <w:t>（五</w:t>
          </w:r>
          <w:r w:rsidRPr="00B82FEA">
            <w:rPr>
              <w:rFonts w:asciiTheme="minorEastAsia" w:eastAsiaTheme="minorEastAsia" w:hAnsiTheme="minorEastAsia"/>
              <w:b/>
              <w:strike/>
              <w:color w:val="000000" w:themeColor="text1"/>
              <w:szCs w:val="21"/>
              <w:highlight w:val="yellow"/>
            </w:rPr>
            <w:t>）</w:t>
          </w:r>
          <w:r w:rsidR="00FA7D9D" w:rsidRPr="00B82FEA">
            <w:rPr>
              <w:rFonts w:asciiTheme="minorEastAsia" w:eastAsiaTheme="minorEastAsia" w:hAnsiTheme="minorEastAsia" w:hint="eastAsia"/>
              <w:b/>
              <w:strike/>
              <w:color w:val="000000" w:themeColor="text1"/>
              <w:szCs w:val="21"/>
              <w:highlight w:val="yellow"/>
            </w:rPr>
            <w:t>董事会</w:t>
          </w:r>
          <w:r w:rsidR="00FA7D9D" w:rsidRPr="00B82FEA">
            <w:rPr>
              <w:rFonts w:asciiTheme="minorEastAsia" w:eastAsiaTheme="minorEastAsia" w:hAnsiTheme="minorEastAsia"/>
              <w:b/>
              <w:strike/>
              <w:color w:val="000000" w:themeColor="text1"/>
              <w:szCs w:val="21"/>
              <w:highlight w:val="yellow"/>
            </w:rPr>
            <w:t>下设</w:t>
          </w:r>
          <w:r w:rsidRPr="00B82FEA">
            <w:rPr>
              <w:rFonts w:asciiTheme="minorEastAsia" w:eastAsiaTheme="minorEastAsia" w:hAnsiTheme="minorEastAsia" w:hint="eastAsia"/>
              <w:b/>
              <w:strike/>
              <w:color w:val="000000" w:themeColor="text1"/>
              <w:szCs w:val="21"/>
              <w:highlight w:val="yellow"/>
            </w:rPr>
            <w:t>专门委员会在本年度内履行职责时所提出的重要意见和建议</w:t>
          </w:r>
          <w:r w:rsidR="00D46B75" w:rsidRPr="00B82FEA">
            <w:rPr>
              <w:rFonts w:asciiTheme="minorEastAsia" w:eastAsiaTheme="minorEastAsia" w:hAnsiTheme="minorEastAsia" w:hint="eastAsia"/>
              <w:b/>
              <w:strike/>
              <w:color w:val="000000" w:themeColor="text1"/>
              <w:szCs w:val="21"/>
              <w:highlight w:val="yellow"/>
            </w:rPr>
            <w:t>（如有</w:t>
          </w:r>
          <w:r w:rsidR="00D46B75" w:rsidRPr="00B82FEA">
            <w:rPr>
              <w:rFonts w:asciiTheme="minorEastAsia" w:eastAsiaTheme="minorEastAsia" w:hAnsiTheme="minorEastAsia"/>
              <w:b/>
              <w:strike/>
              <w:color w:val="000000" w:themeColor="text1"/>
              <w:szCs w:val="2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B82FEA" w:rsidTr="00C9604A">
            <w:sdt>
              <w:sdtPr>
                <w:rPr>
                  <w:rFonts w:asciiTheme="minorEastAsia" w:eastAsiaTheme="minorEastAsia" w:hAnsiTheme="minorEastAsia" w:hint="eastAsia"/>
                  <w:strike/>
                  <w:szCs w:val="21"/>
                  <w:highlight w:val="yellow"/>
                </w:rPr>
                <w:id w:val="-501271669"/>
                <w:lock w:val="sdtLocked"/>
                <w:placeholder>
                  <w:docPart w:val="9E01C6B98078409082E8B5AC5D9DF55D"/>
                </w:placeholder>
                <w:showingPlcHdr/>
              </w:sdtPr>
              <w:sdtEndPr/>
              <w:sdtContent>
                <w:tc>
                  <w:tcPr>
                    <w:tcW w:w="8364" w:type="dxa"/>
                  </w:tcPr>
                  <w:p w:rsidR="005B35C8" w:rsidRPr="00B82FEA" w:rsidRDefault="005148F3" w:rsidP="005148F3">
                    <w:pPr>
                      <w:tabs>
                        <w:tab w:val="left" w:pos="5140"/>
                      </w:tabs>
                      <w:rPr>
                        <w:rFonts w:asciiTheme="minorEastAsia" w:eastAsiaTheme="minorEastAsia" w:hAnsiTheme="minorEastAsia"/>
                        <w:strike/>
                        <w:szCs w:val="21"/>
                        <w:highlight w:val="yellow"/>
                      </w:rPr>
                    </w:pPr>
                    <w:r w:rsidRPr="00B82FEA">
                      <w:rPr>
                        <w:rStyle w:val="placeholder1Char"/>
                        <w:rFonts w:hint="eastAsia"/>
                        <w:strike/>
                        <w:highlight w:val="yellow"/>
                      </w:rPr>
                      <w:t>_____________________________________</w:t>
                    </w:r>
                  </w:p>
                </w:tc>
              </w:sdtContent>
            </w:sdt>
          </w:tr>
        </w:tbl>
        <w:p w:rsidR="005B35C8" w:rsidRPr="00B82FEA" w:rsidRDefault="00B82FEA" w:rsidP="00135D39">
          <w:pPr>
            <w:tabs>
              <w:tab w:val="left" w:pos="5140"/>
            </w:tabs>
            <w:rPr>
              <w:rFonts w:asciiTheme="minorEastAsia" w:eastAsiaTheme="minorEastAsia" w:hAnsiTheme="minorEastAsia"/>
              <w:b/>
              <w:color w:val="000000" w:themeColor="text1"/>
              <w:szCs w:val="21"/>
            </w:rPr>
          </w:pPr>
        </w:p>
      </w:sdtContent>
    </w:sdt>
    <w:p w:rsidR="00104C81" w:rsidRPr="00B82FEA"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990627458"/>
            <w:lock w:val="sdtLocked"/>
            <w:placeholder>
              <w:docPart w:val="61870E0494CA4EE399BDA0902BAFA3AC"/>
            </w:placeholder>
          </w:sdtPr>
          <w:sdtEndPr/>
          <w:sdtContent>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1724789428"/>
            <w:lock w:val="sdtLocked"/>
            <w:placeholder>
              <w:docPart w:val="BA7C251CA9B446DAA27E81506F779E94"/>
            </w:placeholder>
          </w:sdtPr>
          <w:sdtEndPr/>
          <w:sdtContent>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773600818"/>
            <w:lock w:val="sdtLocked"/>
            <w:placeholder>
              <w:docPart w:val="05979B31CD9F4F29BFA5462A1C2E74C5"/>
            </w:placeholder>
          </w:sdtPr>
          <w:sdtEndPr/>
          <w:sdtContent>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948316118"/>
            <w:lock w:val="sdtLocked"/>
            <w:placeholder>
              <w:docPart w:val="372C4FE493564195BC9D3EE97A3592DA"/>
            </w:placeholder>
          </w:sdtPr>
          <w:sdtEndPr/>
          <w:sdtContent>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Cs w:val="21"/>
            </w:rPr>
            <w:id w:val="-2128614676"/>
            <w:lock w:val="sdtLocked"/>
            <w:placeholder>
              <w:docPart w:val="CEFA63C462884ACAAC3525FA0E8658EE"/>
            </w:placeholder>
            <w:dropDownList>
              <w:listItem w:displayText="是" w:value="true"/>
              <w:listItem w:displayText="否" w:value="false"/>
            </w:dropDownList>
          </w:sdtPr>
          <w:sdtEndPr/>
          <w:sdtContent>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sdtContent>
        </w:sdt>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B82FEA" w:rsidP="0006750C">
            <w:pPr>
              <w:tabs>
                <w:tab w:val="left" w:pos="5140"/>
              </w:tabs>
              <w:rPr>
                <w:rFonts w:asciiTheme="minorEastAsia" w:eastAsiaTheme="minorEastAsia" w:hAnsiTheme="minorEastAsia"/>
                <w:color w:val="000000" w:themeColor="text1"/>
                <w:szCs w:val="21"/>
              </w:rPr>
            </w:pPr>
            <w:sdt>
              <w:sdtPr>
                <w:rPr>
                  <w:rFonts w:asciiTheme="majorEastAsia" w:eastAsiaTheme="majorEastAsia" w:hAnsiTheme="majorEastAsia"/>
                  <w:kern w:val="0"/>
                  <w:szCs w:val="21"/>
                </w:rPr>
                <w:id w:val="-689220934"/>
                <w:lock w:val="sdtLocked"/>
                <w:placeholder>
                  <w:docPart w:val="A79831F2CD9C4B95BED68E44E679162E"/>
                </w:placeholder>
                <w:text/>
              </w:sdtPr>
              <w:sdtEndPr/>
              <w:sdtContent>
                <w:r w:rsidR="00990726">
                  <w:rPr>
                    <w:rFonts w:asciiTheme="majorEastAsia" w:eastAsiaTheme="majorEastAsia" w:hAnsiTheme="majorEastAsia" w:hint="eastAsia"/>
                    <w:kern w:val="0"/>
                    <w:szCs w:val="21"/>
                  </w:rPr>
                  <w:t>标准无保留意见</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82FE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s="Arial"/>
                  <w:szCs w:val="21"/>
                </w:rPr>
                <w:id w:val="587048266"/>
                <w:lock w:val="sdtLocked"/>
                <w:placeholder>
                  <w:docPart w:val="34748E85E39C43BE9ADC1758E865D9DB"/>
                </w:placeholder>
                <w:text/>
              </w:sdtPr>
              <w:sdtEndPr/>
              <w:sdtContent>
                <w:r w:rsidR="00BB2DD6" w:rsidRPr="005705D0">
                  <w:rPr>
                    <w:rFonts w:asciiTheme="minorEastAsia" w:eastAsiaTheme="minorEastAsia" w:hAnsiTheme="minorEastAsia" w:cs="Arial" w:hint="eastAsia"/>
                    <w:szCs w:val="21"/>
                  </w:rPr>
                  <w:t>瑞华审字[2016] 31160036号</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B82FE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84117943"/>
                <w:lock w:val="sdtLocked"/>
                <w:placeholder>
                  <w:docPart w:val="2217A151CD6B4C78BBAA0FD1B69217F8"/>
                </w:placeholder>
                <w:text/>
              </w:sdtPr>
              <w:sdtEndPr/>
              <w:sdtContent>
                <w:r w:rsidR="00990726">
                  <w:rPr>
                    <w:rFonts w:asciiTheme="minorEastAsia" w:eastAsiaTheme="minorEastAsia" w:hAnsiTheme="minorEastAsia" w:hint="eastAsia"/>
                    <w:color w:val="000000" w:themeColor="text1"/>
                    <w:szCs w:val="21"/>
                  </w:rPr>
                  <w:t>瑞华会计师事务所（特殊普通合伙）</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82FE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301530592"/>
                <w:lock w:val="sdtLocked"/>
                <w:placeholder>
                  <w:docPart w:val="607F5F0FA5584650B6D8BC78D6F1F393"/>
                </w:placeholder>
                <w:text/>
              </w:sdtPr>
              <w:sdtEndPr/>
              <w:sdtContent>
                <w:r w:rsidR="00BB2DD6" w:rsidRPr="005705D0">
                  <w:rPr>
                    <w:rFonts w:asciiTheme="minorEastAsia" w:eastAsiaTheme="minorEastAsia" w:hAnsiTheme="minorEastAsia" w:hint="eastAsia"/>
                    <w:color w:val="000000" w:themeColor="text1"/>
                    <w:szCs w:val="21"/>
                  </w:rPr>
                  <w:t>北京市东城区永定门西滨河路</w:t>
                </w:r>
                <w:r w:rsidR="00BB2DD6" w:rsidRPr="005705D0">
                  <w:rPr>
                    <w:rFonts w:asciiTheme="minorEastAsia" w:eastAsiaTheme="minorEastAsia" w:hAnsiTheme="minorEastAsia"/>
                    <w:color w:val="000000" w:themeColor="text1"/>
                    <w:szCs w:val="21"/>
                  </w:rPr>
                  <w:t>8号院7号楼中海地产广场西塔5-11层</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F5BD75C4773D4AACA50F6E25DA9F7445"/>
            </w:placeholder>
            <w:date w:fullDate="2016-03-14T00:00:00Z">
              <w:dateFormat w:val="yyyy'年'M'月'd'日'"/>
              <w:lid w:val="zh-CN"/>
              <w:storeMappedDataAs w:val="dateTime"/>
              <w:calendar w:val="gregorian"/>
            </w:date>
          </w:sdtPr>
          <w:sdtEndPr/>
          <w:sdtContent>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sdtContent>
        </w:sdt>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B82FE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2102680602"/>
                <w:lock w:val="sdtLocked"/>
                <w:placeholder>
                  <w:docPart w:val="64BF9A784EF44AF5BEFB88EFFADB95C3"/>
                </w:placeholder>
                <w:dataBinding w:prefixMappings="xmlns:ns0='http://wwww.hallomagic.com/xbrl/consistency' xmlns:ns1='consistency' " w:xpath="/ns0:xbrlConsistency[1]/ns1:ccConsistency[1]/ns1:ccSign_QianZiZhuCekuaiJiShiXingMingneeq_duration_T[1]" w:storeItemID="{F4D0B5B3-0ED3-42BC-86D1-6C8AD37804FE}"/>
                <w:text/>
              </w:sdtPr>
              <w:sdtEndPr/>
              <w:sdtContent>
                <w:r w:rsidR="00D262FE" w:rsidRPr="005705D0">
                  <w:rPr>
                    <w:rFonts w:asciiTheme="minorEastAsia" w:eastAsiaTheme="minorEastAsia" w:hAnsiTheme="minorEastAsia" w:hint="eastAsia"/>
                    <w:color w:val="000000" w:themeColor="text1"/>
                    <w:szCs w:val="21"/>
                  </w:rPr>
                  <w:t>杨峰安、叶善武</w:t>
                </w:r>
              </w:sdtContent>
            </w:sdt>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Cs w:val="21"/>
            </w:rPr>
            <w:id w:val="627910315"/>
            <w:lock w:val="sdtLocked"/>
            <w:placeholder>
              <w:docPart w:val="A37164B3E2EA4C4DA72B34D5382777AE"/>
            </w:placeholder>
            <w:dropDownList>
              <w:listItem w:displayText="是" w:value="true"/>
              <w:listItem w:displayText="否" w:value="false"/>
            </w:dropDownList>
          </w:sdtPr>
          <w:sdtEndPr/>
          <w:sdtContent>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sdtContent>
        </w:sdt>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82FEA"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108188963"/>
                <w:lock w:val="sdtLocked"/>
                <w:placeholder>
                  <w:docPart w:val="96DC6E044FDB40C5BE7FD251F007EE20"/>
                </w:placeholder>
                <w:text/>
              </w:sdtPr>
              <w:sdtEndPr/>
              <w:sdtContent>
                <w:r w:rsidR="00BB2DD6" w:rsidRPr="005705D0">
                  <w:rPr>
                    <w:rFonts w:asciiTheme="minorEastAsia" w:eastAsiaTheme="minorEastAsia" w:hAnsiTheme="minorEastAsia"/>
                    <w:color w:val="000000" w:themeColor="text1"/>
                    <w:szCs w:val="21"/>
                  </w:rPr>
                  <w:t>1</w:t>
                </w:r>
              </w:sdtContent>
            </w:sdt>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bookmarkStart w:id="17" w:name="_Toc445731925" w:displacedByCustomXml="next"/>
          <w:sdt>
            <w:sdtPr>
              <w:rPr>
                <w:rFonts w:asciiTheme="minorEastAsia" w:eastAsiaTheme="minorEastAsia" w:hAnsiTheme="minorEastAsia"/>
                <w:color w:val="000000" w:themeColor="text1"/>
                <w:szCs w:val="21"/>
              </w:rPr>
              <w:id w:val="689963236"/>
              <w:lock w:val="sdtLocked"/>
              <w:placeholder>
                <w:docPart w:val="1A28864AA0F540E4B6CC4318A036740E"/>
              </w:placeholder>
            </w:sdtPr>
            <w:sdtEndPr/>
            <w:sdtContent>
              <w:p w:rsidR="00BB2DD6" w:rsidRPr="005705D0" w:rsidRDefault="00BB2DD6" w:rsidP="00BB2DD6">
                <w:pPr>
                  <w:spacing w:line="360" w:lineRule="exact"/>
                  <w:ind w:rightChars="12" w:right="25"/>
                  <w:outlineLvl w:val="0"/>
                  <w:rPr>
                    <w:rFonts w:ascii="Arial" w:hAnsi="Arial" w:cs="Arial"/>
                    <w:b/>
                    <w:szCs w:val="21"/>
                  </w:rPr>
                </w:pPr>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lastRenderedPageBreak/>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B82FEA" w:rsidP="0039673A">
                <w:pPr>
                  <w:tabs>
                    <w:tab w:val="left" w:pos="5140"/>
                  </w:tabs>
                  <w:rPr>
                    <w:rFonts w:asciiTheme="minorEastAsia" w:eastAsiaTheme="minorEastAsia" w:hAnsiTheme="minorEastAsia"/>
                    <w:color w:val="000000" w:themeColor="text1"/>
                    <w:szCs w:val="21"/>
                  </w:rPr>
                </w:pPr>
              </w:p>
            </w:sdtContent>
          </w:sdt>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8295137"/>
                <w:lock w:val="sdtLocked"/>
                <w:placeholder>
                  <w:docPart w:val="5716AEC10FBD46A98C4F714457EBC720"/>
                </w:placeholder>
                <w:dataBinding w:prefixMappings="xmlns:ns0='http://wwww.hallomagic.com/xbrl/consistency' xmlns:ns1='consistency' " w:xpath="/ns0:xbrlConsistency[1]/ns1:ccConsistency[1]/ns1:ccSign_BankBalancesAndCash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36,536,333.20</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46399682"/>
                <w:lock w:val="sdtLocked"/>
                <w:placeholder>
                  <w:docPart w:val="48F224CC3C9946B9A1226199912CB890"/>
                </w:placeholder>
                <w:dataBinding w:prefixMappings="xmlns:ns0='http://wwww.hallomagic.com/xbrl/consistency' xmlns:ns1='consistency' " w:xpath="/ns0:xbrlConsistency[1]/ns1:ccConsistency[1]/ns1:ccSign_BankBalancesAndCash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22,082,862.68</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95142187"/>
                <w:lock w:val="sdtLocked"/>
                <w:placeholder>
                  <w:docPart w:val="71576D3D1F9F47C29E133D8BC54169B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3172177"/>
                <w:lock w:val="sdtLocked"/>
                <w:placeholder>
                  <w:docPart w:val="CED271D443A94284AF730A79C125ED4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0681668"/>
                <w:lock w:val="sdtLocked"/>
                <w:placeholder>
                  <w:docPart w:val="FDA4FF9EB8674E81826778499E07E52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5986445"/>
                <w:lock w:val="sdtLocked"/>
                <w:placeholder>
                  <w:docPart w:val="268F31DA0A9A4EA3BAC25683D448D58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95712644"/>
                <w:lock w:val="sdtLocked"/>
                <w:placeholder>
                  <w:docPart w:val="FFB31C739EF84EC9AEC4BC7EFFB8EC3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9958135"/>
                <w:lock w:val="sdtLocked"/>
                <w:placeholder>
                  <w:docPart w:val="DC1A34914ACD43248719975D1634E25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1798045"/>
                <w:lock w:val="sdtLocked"/>
                <w:placeholder>
                  <w:docPart w:val="77F4E8AACD404423A0659C1D6EF1B5F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9567467"/>
                <w:lock w:val="sdtLocked"/>
                <w:placeholder>
                  <w:docPart w:val="0F79F650B9AA410F9A747114573D9C9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6818329"/>
                <w:lock w:val="sdtLocked"/>
                <w:placeholder>
                  <w:docPart w:val="A883F07FFAE745B0862B3C43FB349FFC"/>
                </w:placeholder>
                <w:dataBinding w:prefixMappings="xmlns:ns0='http://wwww.hallomagic.com/xbrl/consistency' xmlns:ns1='consistency' " w:xpath="/ns0:xbrlConsistency[1]/ns1:ccConsistency[1]/ns1:ccSign_AccountsReceivable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22,024,439.66</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8840778"/>
                <w:lock w:val="sdtLocked"/>
                <w:placeholder>
                  <w:docPart w:val="63FB02F401E3439996DD5F30BF2CBF98"/>
                </w:placeholder>
                <w:dataBinding w:prefixMappings="xmlns:ns0='http://wwww.hallomagic.com/xbrl/consistency' xmlns:ns1='consistency' " w:xpath="/ns0:xbrlConsistency[1]/ns1:ccConsistency[1]/ns1:ccSign_AccountsReceivable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10,261,745.98</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819237614"/>
                <w:lock w:val="sdtLocked"/>
                <w:placeholder>
                  <w:docPart w:val="BFBA9FD507C54D2E9A942A26045993C3"/>
                </w:placeholder>
                <w:text/>
              </w:sdtPr>
              <w:sdtEndPr/>
              <w:sdtContent>
                <w:r w:rsidR="00BA0064" w:rsidRPr="00990726">
                  <w:rPr>
                    <w:rFonts w:ascii="宋体" w:hAnsi="宋体" w:cs="Arial"/>
                    <w:kern w:val="0"/>
                    <w:sz w:val="18"/>
                    <w:szCs w:val="18"/>
                  </w:rPr>
                  <w:t>11,695,902.67</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496491893"/>
                <w:lock w:val="sdtLocked"/>
                <w:placeholder>
                  <w:docPart w:val="159FB25641E146A1AFF748AF42ED6611"/>
                </w:placeholder>
                <w:text/>
              </w:sdtPr>
              <w:sdtEndPr/>
              <w:sdtContent>
                <w:r w:rsidR="00BA0064" w:rsidRPr="00990726">
                  <w:rPr>
                    <w:rFonts w:ascii="宋体" w:hAnsi="宋体" w:cs="Arial"/>
                    <w:kern w:val="0"/>
                    <w:sz w:val="18"/>
                    <w:szCs w:val="18"/>
                  </w:rPr>
                  <w:t>3,813,725.03</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1511941"/>
                <w:lock w:val="sdtLocked"/>
                <w:placeholder>
                  <w:docPart w:val="D6218AF888334CFBB13A7C6F15FCA1A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9011573"/>
                <w:lock w:val="sdtLocked"/>
                <w:placeholder>
                  <w:docPart w:val="DBCE814616E3416CABE8B842B9205B0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6350848"/>
                <w:lock w:val="sdtLocked"/>
                <w:placeholder>
                  <w:docPart w:val="19BBD70683264BC49804B3D4F3CCE90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1661570"/>
                <w:lock w:val="sdtLocked"/>
                <w:placeholder>
                  <w:docPart w:val="8F6CE947C6BB4557A9CD22D145042B8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614826271"/>
                <w:lock w:val="sdtLocked"/>
                <w:placeholder>
                  <w:docPart w:val="44AEEFD6763146B6923974A5F14B8F1B"/>
                </w:placeholder>
                <w:text/>
              </w:sdtPr>
              <w:sdtEndPr/>
              <w:sdtContent>
                <w:r w:rsidR="00BA0064" w:rsidRPr="00990726">
                  <w:rPr>
                    <w:rFonts w:ascii="宋体" w:hAnsi="宋体" w:cs="Arial"/>
                    <w:kern w:val="0"/>
                    <w:sz w:val="18"/>
                    <w:szCs w:val="18"/>
                  </w:rPr>
                  <w:t>4,656,567.12</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137064599"/>
                <w:lock w:val="sdtLocked"/>
                <w:placeholder>
                  <w:docPart w:val="78A0EB8B8F8241838FE7BACCD81A5F99"/>
                </w:placeholder>
                <w:text/>
              </w:sdtPr>
              <w:sdtEndPr/>
              <w:sdtContent>
                <w:r w:rsidR="00BA0064" w:rsidRPr="00990726">
                  <w:rPr>
                    <w:rFonts w:ascii="宋体" w:hAnsi="宋体" w:cs="Arial"/>
                    <w:kern w:val="0"/>
                    <w:sz w:val="18"/>
                    <w:szCs w:val="18"/>
                  </w:rPr>
                  <w:t>1,287,833.58</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0288747"/>
                <w:lock w:val="sdtLocked"/>
                <w:placeholder>
                  <w:docPart w:val="E1A1256A623F41A19DA96E6CBAEA564A"/>
                </w:placeholder>
                <w:dataBinding w:prefixMappings="xmlns:ns0='http://wwww.hallomagic.com/xbrl/consistency' xmlns:ns1='consistency' " w:xpath="/ns0:xbrlConsistency[1]/ns1:ccConsistency[1]/ns1:ccSign_Inventorie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8,603,754.91</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94723834"/>
                <w:lock w:val="sdtLocked"/>
                <w:placeholder>
                  <w:docPart w:val="A6FDA2B6F2A641DF9A2994F7FD6D9964"/>
                </w:placeholder>
                <w:dataBinding w:prefixMappings="xmlns:ns0='http://wwww.hallomagic.com/xbrl/consistency' xmlns:ns1='consistency' " w:xpath="/ns0:xbrlConsistency[1]/ns1:ccConsistency[1]/ns1:ccSign_Inventorie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5,233,401.72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2505335"/>
                <w:lock w:val="sdtLocked"/>
                <w:placeholder>
                  <w:docPart w:val="B2E99514073C4786A21319512368AA8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7441109"/>
                <w:lock w:val="sdtLocked"/>
                <w:placeholder>
                  <w:docPart w:val="6F3935C1428341D393C5DD6CC5A1940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3474571"/>
                <w:lock w:val="sdtLocked"/>
                <w:placeholder>
                  <w:docPart w:val="6E32294769B7418D80B3DAEEBBA9D0C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97349344"/>
                <w:lock w:val="sdtLocked"/>
                <w:placeholder>
                  <w:docPart w:val="A90ADD4812E2412CB0A2ED81A43634C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s="宋体" w:hint="eastAsia"/>
                  <w:color w:val="000000" w:themeColor="text1"/>
                  <w:kern w:val="0"/>
                  <w:sz w:val="18"/>
                  <w:szCs w:val="18"/>
                </w:rPr>
                <w:alias w:val="货币类型"/>
                <w:tag w:val="货币类型"/>
                <w:id w:val="-472063801"/>
                <w:lock w:val="sdtLocked"/>
                <w:placeholder>
                  <w:docPart w:val="06FD45D407A1482E9C0C03988DA6E666"/>
                </w:placeholder>
                <w:text/>
              </w:sdtPr>
              <w:sdtEndPr/>
              <w:sdtContent>
                <w:r w:rsidR="00BA0064" w:rsidRPr="00990726">
                  <w:rPr>
                    <w:rFonts w:asciiTheme="minorEastAsia" w:eastAsiaTheme="minorEastAsia" w:hAnsiTheme="minorEastAsia" w:cs="宋体"/>
                    <w:color w:val="000000" w:themeColor="text1"/>
                    <w:kern w:val="0"/>
                    <w:sz w:val="18"/>
                    <w:szCs w:val="18"/>
                  </w:rPr>
                  <w:t>2,000,000.00</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2992524"/>
                <w:lock w:val="sdtLocked"/>
                <w:placeholder>
                  <w:docPart w:val="76B1AB4781FC4A8888A524DFA6C4715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605414736"/>
                <w:lock w:val="sdtLocked"/>
                <w:placeholder>
                  <w:docPart w:val="DF69E423B70140D38EC49BB16BE92F13"/>
                </w:placeholder>
                <w:text/>
              </w:sdtPr>
              <w:sdtEndPr/>
              <w:sdtContent>
                <w:r w:rsidR="00BA0064" w:rsidRPr="00990726">
                  <w:rPr>
                    <w:rFonts w:ascii="宋体" w:hAnsi="宋体" w:cs="Arial"/>
                    <w:kern w:val="0"/>
                    <w:sz w:val="18"/>
                    <w:szCs w:val="18"/>
                  </w:rPr>
                  <w:t>85,516,997.56</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848554165"/>
                <w:lock w:val="sdtLocked"/>
                <w:placeholder>
                  <w:docPart w:val="2075FC7DC7FB416CA67CE5B63A514087"/>
                </w:placeholder>
                <w:text/>
              </w:sdtPr>
              <w:sdtEndPr/>
              <w:sdtContent>
                <w:r w:rsidR="00BA0064" w:rsidRPr="00990726">
                  <w:rPr>
                    <w:rFonts w:ascii="宋体" w:hAnsi="宋体" w:cs="Arial"/>
                    <w:kern w:val="0"/>
                    <w:sz w:val="18"/>
                    <w:szCs w:val="18"/>
                  </w:rPr>
                  <w:t>42,679,568.99</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26811"/>
                <w:lock w:val="sdtLocked"/>
                <w:placeholder>
                  <w:docPart w:val="B4C561B239A541ABA6F4462F2350B7A6"/>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5327583"/>
                <w:lock w:val="sdtLocked"/>
                <w:placeholder>
                  <w:docPart w:val="3CD1E5E71DB64844BD34FE51636FBFF5"/>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s="宋体"/>
                  <w:color w:val="000000" w:themeColor="text1"/>
                  <w:kern w:val="0"/>
                  <w:sz w:val="18"/>
                  <w:szCs w:val="18"/>
                </w:rPr>
                <w:alias w:val="货币类型"/>
                <w:tag w:val="货币类型"/>
                <w:id w:val="-311107928"/>
                <w:lock w:val="sdtLocked"/>
                <w:placeholder>
                  <w:docPart w:val="A769FA60C8D24C5F84504E326DC7D55F"/>
                </w:placeholder>
                <w:text/>
              </w:sdtPr>
              <w:sdtEndPr/>
              <w:sdtContent>
                <w:r w:rsidR="00DC5855" w:rsidRPr="00990726">
                  <w:rPr>
                    <w:rFonts w:asciiTheme="minorEastAsia" w:eastAsiaTheme="minorEastAsia" w:hAnsiTheme="minorEastAsia" w:cs="宋体"/>
                    <w:color w:val="000000" w:themeColor="text1"/>
                    <w:kern w:val="0"/>
                    <w:sz w:val="18"/>
                    <w:szCs w:val="18"/>
                  </w:rPr>
                  <w:t>2,000,000.00</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0322830"/>
                <w:lock w:val="sdtLocked"/>
                <w:placeholder>
                  <w:docPart w:val="91003E9C4BD74891A0F01134E409707A"/>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4579983"/>
                <w:lock w:val="sdtLocked"/>
                <w:placeholder>
                  <w:docPart w:val="6AE1852069E2400E8D185926BA18A414"/>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83064036"/>
                <w:lock w:val="sdtLocked"/>
                <w:placeholder>
                  <w:docPart w:val="1F21DF2216894C7A83DD9B6CB3458D12"/>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9427757"/>
                <w:lock w:val="sdtLocked"/>
                <w:placeholder>
                  <w:docPart w:val="A9CE300062744278BD7C5FF7572A27E2"/>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0245359"/>
                <w:lock w:val="sdtLocked"/>
                <w:placeholder>
                  <w:docPart w:val="52F57C3DA1E540C6BE0C445E811A860D"/>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4018440"/>
                <w:lock w:val="sdtLocked"/>
                <w:placeholder>
                  <w:docPart w:val="939B6D9A8E3F4C9DB2AC8121FB5BA252"/>
                </w:placeholder>
                <w:dataBinding w:prefixMappings="xmlns:ns0='http://wwww.hallomagic.com/xbrl/consistency' xmlns:ns1='consistency' " w:xpath="/ns0:xbrlConsistency[1]/ns1:ccConsistency[1]/ns1:ccSign_LongTermEquityInvestmentsneeq_instant_T[1]" w:storeItemID="{F4D0B5B3-0ED3-42BC-86D1-6C8AD37804FE}"/>
                <w:text/>
              </w:sdtPr>
              <w:sdtEndPr/>
              <w:sdtContent>
                <w:r w:rsidR="00DC5855" w:rsidRPr="00990726">
                  <w:rPr>
                    <w:rFonts w:asciiTheme="minorEastAsia" w:eastAsiaTheme="minorEastAsia" w:hAnsiTheme="minorEastAsia"/>
                    <w:color w:val="000000" w:themeColor="text1"/>
                    <w:sz w:val="18"/>
                    <w:szCs w:val="18"/>
                  </w:rPr>
                  <w:t>1,043,992.35</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05460986"/>
                <w:lock w:val="sdtLocked"/>
                <w:placeholder>
                  <w:docPart w:val="8EC172920F1841D19A620C7E80BC5851"/>
                </w:placeholder>
                <w:dataBinding w:prefixMappings="xmlns:ns0='http://wwww.hallomagic.com/xbrl/consistency' xmlns:ns1='consistency' " w:xpath="/ns0:xbrlConsistency[1]/ns1:ccConsistency[1]/ns1:ccSign_LongTermEquityInvestment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5441153"/>
                <w:lock w:val="sdtLocked"/>
                <w:placeholder>
                  <w:docPart w:val="989E15D0B28248688C0CF26E9199033F"/>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3276995"/>
                <w:lock w:val="sdtLocked"/>
                <w:placeholder>
                  <w:docPart w:val="0CEBD028A1034B3D82EC4B54C9BB3019"/>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9574924"/>
                <w:lock w:val="sdtLocked"/>
                <w:placeholder>
                  <w:docPart w:val="46A9C4709C1E4891803A64A68C59A07B"/>
                </w:placeholder>
                <w:dataBinding w:prefixMappings="xmlns:ns0='http://wwww.hallomagic.com/xbrl/consistency' xmlns:ns1='consistency' " w:xpath="/ns0:xbrlConsistency[1]/ns1:ccConsistency[1]/ns1:ccSign_PropertyPlantAndEquipment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970,938.82</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398581"/>
                <w:lock w:val="sdtLocked"/>
                <w:placeholder>
                  <w:docPart w:val="92E47F56823341088765862E9B8AF856"/>
                </w:placeholder>
                <w:dataBinding w:prefixMappings="xmlns:ns0='http://wwww.hallomagic.com/xbrl/consistency' xmlns:ns1='consistency' " w:xpath="/ns0:xbrlConsistency[1]/ns1:ccConsistency[1]/ns1:ccSign_PropertyPlantAndEquipment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348,467.82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8059824"/>
                <w:lock w:val="sdtLocked"/>
                <w:placeholder>
                  <w:docPart w:val="FF860B3E405941E2AF40B1A0C07A831B"/>
                </w:placeholder>
                <w:dataBinding w:prefixMappings="xmlns:ns0='http://wwww.hallomagic.com/xbrl/consistency' xmlns:ns1='consistency' " w:xpath="/ns0:xbrlConsistency[1]/ns1:ccConsistency[1]/ns1:ccSign_ConstructionInProgres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2789533"/>
                <w:lock w:val="sdtLocked"/>
                <w:placeholder>
                  <w:docPart w:val="741CCE6BCBAB4D1F904937B1EFEAC4B5"/>
                </w:placeholder>
                <w:dataBinding w:prefixMappings="xmlns:ns0='http://wwww.hallomagic.com/xbrl/consistency' xmlns:ns1='consistency' " w:xpath="/ns0:xbrlConsistency[1]/ns1:ccConsistency[1]/ns1:ccSign_ConstructionInProgres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8484060"/>
                <w:lock w:val="sdtLocked"/>
                <w:placeholder>
                  <w:docPart w:val="ECB09B9B2842415FB364DA6310FC520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28021355"/>
                <w:lock w:val="sdtLocked"/>
                <w:placeholder>
                  <w:docPart w:val="C2FAF5F4625F42A89FA27CD683FC7D5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3955438"/>
                <w:lock w:val="sdtLocked"/>
                <w:placeholder>
                  <w:docPart w:val="C8116DF18EC44FF0937AE1164AD33619"/>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0042176"/>
                <w:lock w:val="sdtLocked"/>
                <w:placeholder>
                  <w:docPart w:val="AF018820E7574752B6FA00CA935E77D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944890"/>
                <w:lock w:val="sdtLocked"/>
                <w:placeholder>
                  <w:docPart w:val="898CB2FF9D4841A9A8C39BAFC257BFC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7325345"/>
                <w:lock w:val="sdtLocked"/>
                <w:placeholder>
                  <w:docPart w:val="96C1E5979A2143DA90ABAD2E1ACB0112"/>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1780974"/>
                <w:lock w:val="sdtLocked"/>
                <w:placeholder>
                  <w:docPart w:val="5E7612DD85AF4C90BED68FD7629D527F"/>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8196282"/>
                <w:lock w:val="sdtLocked"/>
                <w:placeholder>
                  <w:docPart w:val="5E245E33A8124D20850A0ACC4CABF7C5"/>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1994830"/>
                <w:lock w:val="sdtLocked"/>
                <w:placeholder>
                  <w:docPart w:val="9210E430737443A49099B8676A103AFB"/>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54044288"/>
                <w:lock w:val="sdtLocked"/>
                <w:placeholder>
                  <w:docPart w:val="24A50221BE4340A1941205B13B2C16A1"/>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16273640"/>
                <w:lock w:val="sdtLocked"/>
                <w:placeholder>
                  <w:docPart w:val="41704F5FD29E4077AC342E4E4B972D6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21238539"/>
                <w:lock w:val="sdtLocked"/>
                <w:placeholder>
                  <w:docPart w:val="8FEF6DEC40D045A28C25BED2222443CC"/>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47927845"/>
                <w:lock w:val="sdtLocked"/>
                <w:placeholder>
                  <w:docPart w:val="DC812B066592409E88EDC5FB983EF0F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5616024"/>
                <w:lock w:val="sdtLocked"/>
                <w:placeholder>
                  <w:docPart w:val="4E6CB662795D4C9094CAF0755DF25811"/>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137248927"/>
                <w:lock w:val="sdtLocked"/>
                <w:placeholder>
                  <w:docPart w:val="A186C25D5462476FB8E139EAB2CF574F"/>
                </w:placeholder>
                <w:text/>
              </w:sdtPr>
              <w:sdtEndPr/>
              <w:sdtContent>
                <w:r w:rsidR="00BB2DD6" w:rsidRPr="00990726">
                  <w:rPr>
                    <w:rFonts w:ascii="宋体" w:hAnsi="宋体" w:cs="Arial"/>
                    <w:kern w:val="0"/>
                    <w:sz w:val="18"/>
                    <w:szCs w:val="18"/>
                  </w:rPr>
                  <w:t>541,533.72</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146582730"/>
                <w:lock w:val="sdtLocked"/>
                <w:placeholder>
                  <w:docPart w:val="D5C2274C346E4E7BA78E39416B73E1C4"/>
                </w:placeholder>
                <w:text/>
              </w:sdtPr>
              <w:sdtEndPr/>
              <w:sdtContent>
                <w:r w:rsidR="00BB2DD6" w:rsidRPr="00990726">
                  <w:rPr>
                    <w:rFonts w:ascii="宋体" w:hAnsi="宋体" w:cs="Arial"/>
                    <w:kern w:val="0"/>
                    <w:sz w:val="18"/>
                    <w:szCs w:val="18"/>
                  </w:rPr>
                  <w:t>490,061.29</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775622578"/>
                <w:lock w:val="sdtLocked"/>
                <w:placeholder>
                  <w:docPart w:val="BF679D00D9F9411CBD7B3F42AF1624CC"/>
                </w:placeholder>
                <w:text/>
              </w:sdtPr>
              <w:sdtEndPr/>
              <w:sdtContent>
                <w:r w:rsidR="00BB2DD6" w:rsidRPr="00990726">
                  <w:rPr>
                    <w:rFonts w:ascii="宋体" w:hAnsi="宋体" w:cs="Arial"/>
                    <w:kern w:val="0"/>
                    <w:sz w:val="18"/>
                    <w:szCs w:val="18"/>
                  </w:rPr>
                  <w:t>160,164.35</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7493694"/>
                <w:lock w:val="sdtLocked"/>
                <w:placeholder>
                  <w:docPart w:val="CD8758D93B1446F0BE810B73F65A976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9202364"/>
                <w:lock w:val="sdtLocked"/>
                <w:placeholder>
                  <w:docPart w:val="FC10B26E4E9C4B798CCD0033E294C6A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76844221"/>
                <w:lock w:val="sdtLocked"/>
                <w:placeholder>
                  <w:docPart w:val="367C1A12D4614E9C8A0F028C2FB461A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1878355340"/>
                <w:lock w:val="sdtLocked"/>
                <w:placeholder>
                  <w:docPart w:val="9B3FE457871B496688678B0631240AD8"/>
                </w:placeholder>
                <w:text/>
              </w:sdtPr>
              <w:sdtEndPr/>
              <w:sdtContent>
                <w:r w:rsidR="00BB2DD6" w:rsidRPr="00990726">
                  <w:rPr>
                    <w:rFonts w:ascii="宋体" w:hAnsi="宋体" w:cs="Arial"/>
                    <w:b/>
                    <w:bCs/>
                    <w:kern w:val="0"/>
                    <w:sz w:val="18"/>
                    <w:szCs w:val="18"/>
                  </w:rPr>
                  <w:t>4,716,629.24</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282498715"/>
                <w:lock w:val="sdtLocked"/>
                <w:placeholder>
                  <w:docPart w:val="25636F40A52D4940B1A75E553083AEE2"/>
                </w:placeholder>
                <w:text/>
              </w:sdtPr>
              <w:sdtEndPr/>
              <w:sdtContent>
                <w:r w:rsidR="00DC5855" w:rsidRPr="00990726">
                  <w:rPr>
                    <w:rFonts w:ascii="宋体" w:hAnsi="宋体" w:cs="Arial"/>
                    <w:b/>
                    <w:bCs/>
                    <w:kern w:val="0"/>
                    <w:sz w:val="18"/>
                    <w:szCs w:val="18"/>
                  </w:rPr>
                  <w:t>838,529.11</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05400927"/>
                <w:lock w:val="sdtLocked"/>
                <w:placeholder>
                  <w:docPart w:val="1F4AD748C18B4B52914B9386FEEA3ACA"/>
                </w:placeholder>
                <w:dataBinding w:prefixMappings="xmlns:ns0='http://wwww.hallomagic.com/xbrl/consistency' xmlns:ns1='consistency' " w:xpath="/ns0:xbrlConsistency[1]/ns1:ccConsistency[1]/ns1:ccSign_Asset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90,233,626.80</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1550812"/>
                <w:lock w:val="sdtLocked"/>
                <w:placeholder>
                  <w:docPart w:val="8FCB20573463432283DB08AF51E4ABF4"/>
                </w:placeholder>
                <w:dataBinding w:prefixMappings="xmlns:ns0='http://wwww.hallomagic.com/xbrl/consistency' xmlns:ns1='consistency' " w:xpath="/ns0:xbrlConsistency[1]/ns1:ccConsistency[1]/ns1:ccSign_Asset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43,518,098.10</w:t>
                </w:r>
              </w:sdtContent>
            </w:sdt>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5002268"/>
                <w:lock w:val="sdtLocked"/>
                <w:placeholder>
                  <w:docPart w:val="8E09481043264760A21B069C07CAF599"/>
                </w:placeholder>
                <w:dataBinding w:prefixMappings="xmlns:ns0='http://wwww.hallomagic.com/xbrl/consistency' xmlns:ns1='consistency' " w:xpath="/ns0:xbrlConsistency[1]/ns1:ccConsistency[1]/ns1:ccSign_ShortTermBorrowing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15,829,282.31</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7085771"/>
                <w:lock w:val="sdtLocked"/>
                <w:placeholder>
                  <w:docPart w:val="BD9B2DC0C1B0475AA34CAF6E60506690"/>
                </w:placeholder>
                <w:dataBinding w:prefixMappings="xmlns:ns0='http://wwww.hallomagic.com/xbrl/consistency' xmlns:ns1='consistency' " w:xpath="/ns0:xbrlConsistency[1]/ns1:ccConsistency[1]/ns1:ccSign_ShortTermBorrowing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7,293,401.52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0750117"/>
                <w:lock w:val="sdtLocked"/>
                <w:placeholder>
                  <w:docPart w:val="BFC05DA8C0DC42819898994BE299A0B2"/>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00253383"/>
                <w:lock w:val="sdtLocked"/>
                <w:placeholder>
                  <w:docPart w:val="1AD61CBC66D4446A888FA3CB9B7AA2AC"/>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6851621"/>
                <w:lock w:val="sdtLocked"/>
                <w:placeholder>
                  <w:docPart w:val="CB2AF9E16F534DC89A7BCFD3E38ADC3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6177978"/>
                <w:lock w:val="sdtLocked"/>
                <w:placeholder>
                  <w:docPart w:val="067BB600F7CD4AF1A20602BB30D739BE"/>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8848099"/>
                <w:lock w:val="sdtLocked"/>
                <w:placeholder>
                  <w:docPart w:val="E24EB2B4AA35439EA6EC152DADE40FB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5825194"/>
                <w:lock w:val="sdtLocked"/>
                <w:placeholder>
                  <w:docPart w:val="071FBDFE0C4E4478A9F785A32345401C"/>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41764812"/>
                <w:lock w:val="sdtLocked"/>
                <w:placeholder>
                  <w:docPart w:val="A2AE463D254C48218239E354379091F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4847424"/>
                <w:lock w:val="sdtLocked"/>
                <w:placeholder>
                  <w:docPart w:val="770F51ECB3FF4058ABBAE4C8F474CBD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1627355"/>
                <w:lock w:val="sdtLocked"/>
                <w:placeholder>
                  <w:docPart w:val="834BCD97CEFB4880A982746C08283CF8"/>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4578754"/>
                <w:lock w:val="sdtLocked"/>
                <w:placeholder>
                  <w:docPart w:val="0EF22A8E4E6048F9AEEA95976808715E"/>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7431233"/>
                <w:lock w:val="sdtLocked"/>
                <w:placeholder>
                  <w:docPart w:val="2EEC1E33FFC749DD832E98F74B9C02AD"/>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18804348"/>
                <w:lock w:val="sdtLocked"/>
                <w:placeholder>
                  <w:docPart w:val="ACD5F582CB6A44F0803ED1F15F12C15A"/>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1452247"/>
                <w:lock w:val="sdtLocked"/>
                <w:placeholder>
                  <w:docPart w:val="4C82FA260B38424694508DAE0F471334"/>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24160107"/>
                <w:lock w:val="sdtLocked"/>
                <w:placeholder>
                  <w:docPart w:val="82F5A5EC0418493983FC7180AEC7E2A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498845265"/>
                <w:lock w:val="sdtLocked"/>
                <w:placeholder>
                  <w:docPart w:val="8D5ACB9918734641AA5D134594427E57"/>
                </w:placeholder>
                <w:text/>
              </w:sdtPr>
              <w:sdtEndPr/>
              <w:sdtContent>
                <w:r w:rsidR="00DC5855" w:rsidRPr="00990726">
                  <w:rPr>
                    <w:rFonts w:ascii="宋体" w:hAnsi="宋体" w:cs="Arial"/>
                    <w:kern w:val="0"/>
                    <w:sz w:val="18"/>
                    <w:szCs w:val="18"/>
                  </w:rPr>
                  <w:t>11,427,579.25</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525098206"/>
                <w:lock w:val="sdtLocked"/>
                <w:placeholder>
                  <w:docPart w:val="5EAD1866648D4FD090C7B59BDABDB3BD"/>
                </w:placeholder>
                <w:text/>
              </w:sdtPr>
              <w:sdtEndPr/>
              <w:sdtContent>
                <w:r w:rsidR="00DC5855" w:rsidRPr="00990726">
                  <w:rPr>
                    <w:rFonts w:ascii="宋体" w:hAnsi="宋体" w:cs="Arial"/>
                    <w:kern w:val="0"/>
                    <w:sz w:val="18"/>
                    <w:szCs w:val="18"/>
                  </w:rPr>
                  <w:t>10,851,636.95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022810639"/>
                <w:lock w:val="sdtLocked"/>
                <w:placeholder>
                  <w:docPart w:val="535E0AE92B854DC29707EBF91122B087"/>
                </w:placeholder>
                <w:text/>
              </w:sdtPr>
              <w:sdtEndPr/>
              <w:sdtContent>
                <w:r w:rsidR="00DC5855" w:rsidRPr="00990726">
                  <w:rPr>
                    <w:rFonts w:ascii="宋体" w:hAnsi="宋体" w:cs="Arial"/>
                    <w:kern w:val="0"/>
                    <w:sz w:val="18"/>
                    <w:szCs w:val="18"/>
                  </w:rPr>
                  <w:t>2,890,042.74</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068308173"/>
                <w:lock w:val="sdtLocked"/>
                <w:placeholder>
                  <w:docPart w:val="75278D536B034994A315255A9F44B020"/>
                </w:placeholder>
                <w:text/>
              </w:sdtPr>
              <w:sdtEndPr/>
              <w:sdtContent>
                <w:r w:rsidR="00DC5855" w:rsidRPr="00990726">
                  <w:rPr>
                    <w:rFonts w:ascii="宋体" w:hAnsi="宋体" w:cs="Arial"/>
                    <w:kern w:val="0"/>
                    <w:sz w:val="18"/>
                    <w:szCs w:val="18"/>
                  </w:rPr>
                  <w:t>2,650,539.46</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60056170"/>
                <w:lock w:val="sdtLocked"/>
                <w:placeholder>
                  <w:docPart w:val="3E5B02C03DED49DC93C45A23C1E9642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91521426"/>
                <w:lock w:val="sdtLocked"/>
                <w:placeholder>
                  <w:docPart w:val="E8534975D2044459BB168953C9250BF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8921642"/>
                <w:lock w:val="sdtLocked"/>
                <w:placeholder>
                  <w:docPart w:val="224776AB8B854C63A6A62051EF22939D"/>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64620641"/>
                <w:lock w:val="sdtLocked"/>
                <w:placeholder>
                  <w:docPart w:val="C014F9135AE8415F85BA79778FA6E47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597845"/>
                <w:lock w:val="sdtLocked"/>
                <w:placeholder>
                  <w:docPart w:val="387F2CAB443A49ABA8FD0313E8A43A0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0523028"/>
                <w:lock w:val="sdtLocked"/>
                <w:placeholder>
                  <w:docPart w:val="4AF0C27344D54D0B99220749CDA309E9"/>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542559346"/>
                <w:lock w:val="sdtLocked"/>
                <w:placeholder>
                  <w:docPart w:val="92FECBC521FD44FE9AB51FB9AA368030"/>
                </w:placeholder>
                <w:text/>
              </w:sdtPr>
              <w:sdtEndPr/>
              <w:sdtContent>
                <w:r w:rsidR="00DC5855" w:rsidRPr="00990726">
                  <w:rPr>
                    <w:rFonts w:ascii="宋体" w:hAnsi="宋体" w:cs="Arial"/>
                    <w:kern w:val="0"/>
                    <w:sz w:val="18"/>
                    <w:szCs w:val="18"/>
                  </w:rPr>
                  <w:t>2,069,426.34</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490948167"/>
                <w:lock w:val="sdtLocked"/>
                <w:placeholder>
                  <w:docPart w:val="4E6E4993054F41FEA2D35CE161E8A502"/>
                </w:placeholder>
                <w:text/>
              </w:sdtPr>
              <w:sdtEndPr/>
              <w:sdtContent>
                <w:r w:rsidR="00DC5855" w:rsidRPr="00990726">
                  <w:rPr>
                    <w:rFonts w:ascii="宋体" w:hAnsi="宋体" w:cs="Arial"/>
                    <w:kern w:val="0"/>
                    <w:sz w:val="18"/>
                    <w:szCs w:val="18"/>
                  </w:rPr>
                  <w:t>100,346.86</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7928137"/>
                <w:lock w:val="sdtLocked"/>
                <w:placeholder>
                  <w:docPart w:val="1D16002F90A64F2AA2CD62E6DA0C08A9"/>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color w:val="7F7F7F" w:themeColor="text1" w:themeTint="80"/>
                  <w:kern w:val="0"/>
                  <w:sz w:val="18"/>
                  <w:szCs w:val="18"/>
                  <w:shd w:val="clear" w:color="auto" w:fill="FFFF00"/>
                </w:rPr>
                <w:alias w:val="货币类型"/>
                <w:tag w:val="货币类型"/>
                <w:id w:val="731278688"/>
                <w:lock w:val="sdtLocked"/>
                <w:placeholder>
                  <w:docPart w:val="1CABDEDE058344CEB1DBBDA810E22872"/>
                </w:placeholder>
                <w:text/>
              </w:sdtPr>
              <w:sdtEndPr/>
              <w:sdtContent>
                <w:r w:rsidR="00DC5855" w:rsidRPr="00990726">
                  <w:rPr>
                    <w:rFonts w:ascii="宋体" w:hAnsi="宋体" w:cs="Arial"/>
                    <w:kern w:val="0"/>
                    <w:sz w:val="18"/>
                    <w:szCs w:val="18"/>
                  </w:rPr>
                  <w:t>43,620.75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4626268"/>
                <w:lock w:val="sdtLocked"/>
                <w:placeholder>
                  <w:docPart w:val="A627BEE1E1CA437BB6EF0200E1864573"/>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4148865"/>
                <w:lock w:val="sdtLocked"/>
                <w:placeholder>
                  <w:docPart w:val="7A723F1D7159487FAF0E38052A0762E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325970506"/>
                <w:lock w:val="sdtLocked"/>
                <w:placeholder>
                  <w:docPart w:val="A2D7F293EB344B21B5C3945B3DA314A3"/>
                </w:placeholder>
                <w:text/>
              </w:sdtPr>
              <w:sdtEndPr/>
              <w:sdtContent>
                <w:r w:rsidR="00DC5855" w:rsidRPr="00990726">
                  <w:rPr>
                    <w:rFonts w:ascii="宋体" w:hAnsi="宋体" w:cs="Arial"/>
                    <w:kern w:val="0"/>
                    <w:sz w:val="18"/>
                    <w:szCs w:val="18"/>
                  </w:rPr>
                  <w:t>280,938.66</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443696948"/>
                <w:lock w:val="sdtLocked"/>
                <w:placeholder>
                  <w:docPart w:val="412F2278D250438E986B5C45EE752401"/>
                </w:placeholder>
                <w:text/>
              </w:sdtPr>
              <w:sdtEndPr/>
              <w:sdtContent>
                <w:r w:rsidR="00DC5855" w:rsidRPr="00990726">
                  <w:rPr>
                    <w:rFonts w:ascii="宋体" w:hAnsi="宋体" w:cs="Arial"/>
                    <w:kern w:val="0"/>
                    <w:sz w:val="18"/>
                    <w:szCs w:val="18"/>
                  </w:rPr>
                  <w:t>705.00</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784411"/>
                <w:lock w:val="sdtLocked"/>
                <w:placeholder>
                  <w:docPart w:val="0534317069054975A582589DDC784B4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1343023"/>
                <w:lock w:val="sdtLocked"/>
                <w:placeholder>
                  <w:docPart w:val="FC9BF29BEA49400BAEAB878973449031"/>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9977999"/>
                <w:lock w:val="sdtLocked"/>
                <w:placeholder>
                  <w:docPart w:val="09770D0D78154AD1A0BF5DF502DA110C"/>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1457342"/>
                <w:lock w:val="sdtLocked"/>
                <w:placeholder>
                  <w:docPart w:val="246FF528D33B49659B649AAF7E4D5EA2"/>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8368053"/>
                <w:lock w:val="sdtLocked"/>
                <w:placeholder>
                  <w:docPart w:val="8FBC98DBB1304FB49DB33BACA7DC9DEE"/>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72758739"/>
                <w:lock w:val="sdtLocked"/>
                <w:placeholder>
                  <w:docPart w:val="3F89D2E6F9B243D1954AFD18248EB058"/>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3706274"/>
                <w:lock w:val="sdtLocked"/>
                <w:placeholder>
                  <w:docPart w:val="E020AA257D28419BB8FFBEBA5D3054D8"/>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8613967"/>
                <w:lock w:val="sdtLocked"/>
                <w:placeholder>
                  <w:docPart w:val="FFBB092B768C4BDEB0CBBEFB47F88238"/>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20596471"/>
                <w:lock w:val="sdtLocked"/>
                <w:placeholder>
                  <w:docPart w:val="BB6DD062650F4EEEAE3ECB4482695D94"/>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7347377"/>
                <w:lock w:val="sdtLocked"/>
                <w:placeholder>
                  <w:docPart w:val="FD6E974110FB4569A622B19A5320927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7437369"/>
                <w:lock w:val="sdtLocked"/>
                <w:placeholder>
                  <w:docPart w:val="68D5BC0ECC4446B2B934ABC71F62A0A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03750353"/>
                <w:lock w:val="sdtLocked"/>
                <w:placeholder>
                  <w:docPart w:val="92915E2FA7644F9FA390FD9D45507767"/>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3636823"/>
                <w:lock w:val="sdtLocked"/>
                <w:placeholder>
                  <w:docPart w:val="0706B126A68F4054BF6F25F4DB70534C"/>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34772644"/>
                <w:lock w:val="sdtLocked"/>
                <w:placeholder>
                  <w:docPart w:val="211BD00C96104BB9BDCD2349D66A6372"/>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935795025"/>
                <w:lock w:val="sdtLocked"/>
                <w:placeholder>
                  <w:docPart w:val="EEF1CF6B46654C5190822AE05A69B36B"/>
                </w:placeholder>
                <w:text/>
              </w:sdtPr>
              <w:sdtEndPr/>
              <w:sdtContent>
                <w:r w:rsidR="00DC5855" w:rsidRPr="00990726">
                  <w:rPr>
                    <w:rFonts w:ascii="宋体" w:hAnsi="宋体" w:cs="Arial"/>
                    <w:b/>
                    <w:bCs/>
                    <w:kern w:val="0"/>
                    <w:sz w:val="18"/>
                    <w:szCs w:val="18"/>
                  </w:rPr>
                  <w:t>32,497,269.30</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1893955014"/>
                <w:lock w:val="sdtLocked"/>
                <w:placeholder>
                  <w:docPart w:val="2C9478FD44184A57A9DACB576E5D25EE"/>
                </w:placeholder>
                <w:text/>
              </w:sdtPr>
              <w:sdtEndPr/>
              <w:sdtContent>
                <w:r w:rsidR="00DC5855" w:rsidRPr="00990726">
                  <w:rPr>
                    <w:rFonts w:ascii="宋体" w:hAnsi="宋体" w:cs="Arial"/>
                    <w:b/>
                    <w:bCs/>
                    <w:kern w:val="0"/>
                    <w:sz w:val="18"/>
                    <w:szCs w:val="18"/>
                  </w:rPr>
                  <w:t>20,940,250.54</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73924861"/>
                <w:lock w:val="sdtLocked"/>
                <w:placeholder>
                  <w:docPart w:val="7971D076C51C4B57B6AB88207DA66A8D"/>
                </w:placeholder>
                <w:dataBinding w:prefixMappings="xmlns:ns0='http://wwww.hallomagic.com/xbrl/consistency' xmlns:ns1='consistency' " w:xpath="/ns0:xbrlConsistency[1]/ns1:ccConsistency[1]/ns1:ccSign_LongtermBorrowing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2351867"/>
                <w:lock w:val="sdtLocked"/>
                <w:placeholder>
                  <w:docPart w:val="5C61BC9C5E8447A79304043984A48F1F"/>
                </w:placeholder>
                <w:dataBinding w:prefixMappings="xmlns:ns0='http://wwww.hallomagic.com/xbrl/consistency' xmlns:ns1='consistency' " w:xpath="/ns0:xbrlConsistency[1]/ns1:ccConsistency[1]/ns1:ccSign_LongtermBorrowing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22019599"/>
                <w:lock w:val="sdtLocked"/>
                <w:placeholder>
                  <w:docPart w:val="8520479BCBB44930A1463DDCA422543C"/>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23192767"/>
                <w:lock w:val="sdtLocked"/>
                <w:placeholder>
                  <w:docPart w:val="8DD7A35BE8F0410F9BF4239916790E3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4141000"/>
                <w:lock w:val="sdtLocked"/>
                <w:placeholder>
                  <w:docPart w:val="02C0B90F69894DD58729A7221DA97362"/>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737825"/>
                <w:lock w:val="sdtLocked"/>
                <w:placeholder>
                  <w:docPart w:val="0D7BE7BC3D34478B87D919C60A9D5DA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3826393"/>
                <w:lock w:val="sdtLocked"/>
                <w:placeholder>
                  <w:docPart w:val="AF3FDA70B2104E268D6EEF5785E94127"/>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38187402"/>
                <w:lock w:val="sdtLocked"/>
                <w:placeholder>
                  <w:docPart w:val="1CE08A4A245D4B319E9627D78424D75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5877441"/>
                <w:lock w:val="sdtLocked"/>
                <w:placeholder>
                  <w:docPart w:val="EAD2E96D1B1145FF805617A52147CF5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3868530"/>
                <w:lock w:val="sdtLocked"/>
                <w:placeholder>
                  <w:docPart w:val="CFB7DFE63A7F47EB9ADAB635E2855EBB"/>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5148001"/>
                <w:lock w:val="sdtLocked"/>
                <w:placeholder>
                  <w:docPart w:val="9FFFB84F508B42FDA3ED3266CA85C78E"/>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6816874"/>
                <w:lock w:val="sdtLocked"/>
                <w:placeholder>
                  <w:docPart w:val="23136697C08647488BD13BE863902968"/>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1826425"/>
                <w:lock w:val="sdtLocked"/>
                <w:placeholder>
                  <w:docPart w:val="59667F4E418A4300B6A7A2B719B23ED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宋体"/>
                  <w:color w:val="000000"/>
                  <w:kern w:val="0"/>
                  <w:sz w:val="18"/>
                  <w:szCs w:val="18"/>
                  <w:shd w:val="clear" w:color="auto" w:fill="FFFF00"/>
                </w:rPr>
                <w:alias w:val="货币类型"/>
                <w:tag w:val="货币类型"/>
                <w:id w:val="-89086012"/>
                <w:lock w:val="sdtLocked"/>
                <w:placeholder>
                  <w:docPart w:val="535FAEF757064A7AAC9FCBFFC88BF60B"/>
                </w:placeholder>
                <w:text/>
              </w:sdtPr>
              <w:sdtEndPr/>
              <w:sdtContent>
                <w:r w:rsidR="00BA0064" w:rsidRPr="00990726">
                  <w:rPr>
                    <w:rFonts w:ascii="宋体" w:hAnsi="宋体" w:cs="宋体"/>
                    <w:color w:val="000000"/>
                    <w:kern w:val="0"/>
                    <w:sz w:val="18"/>
                    <w:szCs w:val="18"/>
                  </w:rPr>
                  <w:t>758,133.74</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4449618"/>
                <w:lock w:val="sdtLocked"/>
                <w:placeholder>
                  <w:docPart w:val="EAC33A2EF4154760B37131D7E989FDE7"/>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86369834"/>
                <w:lock w:val="sdtLocked"/>
                <w:placeholder>
                  <w:docPart w:val="00F945B74CD54A189B8A9846AC69E639"/>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25741820"/>
                <w:lock w:val="sdtLocked"/>
                <w:placeholder>
                  <w:docPart w:val="A1B137CF4545446CB747CFF3A6C8EA7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1662708"/>
                <w:lock w:val="sdtLocked"/>
                <w:placeholder>
                  <w:docPart w:val="D66C53E5601648FC95616A24965151CE"/>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57507659"/>
                <w:lock w:val="sdtLocked"/>
                <w:placeholder>
                  <w:docPart w:val="F38E8D1AFE5F4D63895D2204A390886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07147332"/>
                <w:lock w:val="sdtLocked"/>
                <w:placeholder>
                  <w:docPart w:val="E143B3956F6045CB9B066EFFBF6E68E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6956393"/>
                <w:lock w:val="sdtLocked"/>
                <w:placeholder>
                  <w:docPart w:val="A28DC899964A4AE0BA8A927A7E55355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95772408"/>
                <w:lock w:val="sdtLocked"/>
                <w:placeholder>
                  <w:docPart w:val="678B985C4CC4438BA17683BF31BE88A7"/>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177195"/>
                <w:lock w:val="sdtLocked"/>
                <w:placeholder>
                  <w:docPart w:val="416DC54484E547D9B4C46EFF2AFAD983"/>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宋体"/>
                  <w:color w:val="000000"/>
                  <w:kern w:val="0"/>
                  <w:sz w:val="18"/>
                  <w:szCs w:val="18"/>
                  <w:shd w:val="clear" w:color="auto" w:fill="FFFF00"/>
                </w:rPr>
                <w:alias w:val="货币类型"/>
                <w:tag w:val="货币类型"/>
                <w:id w:val="-562485189"/>
                <w:lock w:val="sdtLocked"/>
                <w:placeholder>
                  <w:docPart w:val="56635C5434A74158B9A1C51516FFB26F"/>
                </w:placeholder>
                <w:text/>
              </w:sdtPr>
              <w:sdtEndPr/>
              <w:sdtContent>
                <w:r w:rsidR="00BA0064" w:rsidRPr="00990726">
                  <w:rPr>
                    <w:rFonts w:ascii="宋体" w:hAnsi="宋体" w:cs="宋体"/>
                    <w:color w:val="000000"/>
                    <w:kern w:val="0"/>
                    <w:sz w:val="18"/>
                    <w:szCs w:val="18"/>
                  </w:rPr>
                  <w:t>758,133.74</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33914"/>
                <w:lock w:val="sdtLocked"/>
                <w:placeholder>
                  <w:docPart w:val="B07CAB7C33C84BAD91789CAE083C8692"/>
                </w:placeholder>
                <w:dataBinding w:prefixMappings="xmlns:ns0='http://wwww.hallomagic.com/xbrl/consistency' xmlns:ns1='consistency' " w:xpath="/ns0:xbrlConsistency[1]/ns1:ccConsistency[1]/ns1:ccSign_Liabilitie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32,497,269.30</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3563879"/>
                <w:lock w:val="sdtLocked"/>
                <w:placeholder>
                  <w:docPart w:val="B4A2010EB74A4747A70BEF2F2C5E9B7D"/>
                </w:placeholder>
                <w:dataBinding w:prefixMappings="xmlns:ns0='http://wwww.hallomagic.com/xbrl/consistency' xmlns:ns1='consistency' " w:xpath="/ns0:xbrlConsistency[1]/ns1:ccConsistency[1]/ns1:ccSign_Liabilitie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21,698,384.28</w:t>
                </w:r>
              </w:sdtContent>
            </w:sdt>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8271811"/>
                <w:lock w:val="sdtLocked"/>
                <w:placeholder>
                  <w:docPart w:val="3FCD330AB5E94463B686A6873B0FC1E6"/>
                </w:placeholder>
                <w:dataBinding w:prefixMappings="xmlns:ns0='http://wwww.hallomagic.com/xbrl/consistency' xmlns:ns1='consistency' " w:xpath="/ns0:xbrlConsistency[1]/ns1:ccConsistency[1]/ns1:ccSign_IssuedCapital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32,882,104.00</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65449079"/>
                <w:lock w:val="sdtLocked"/>
                <w:placeholder>
                  <w:docPart w:val="A277DE9139E94A98A8849AA4F4937AE1"/>
                </w:placeholder>
                <w:dataBinding w:prefixMappings="xmlns:ns0='http://wwww.hallomagic.com/xbrl/consistency' xmlns:ns1='consistency' " w:xpath="/ns0:xbrlConsistency[1]/ns1:ccConsistency[1]/ns1:ccSign_IssuedCapital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6,710,526.00</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lastRenderedPageBreak/>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9217038"/>
                <w:lock w:val="sdtLocked"/>
                <w:placeholder>
                  <w:docPart w:val="0C37286A68B5435AA0E592BDC953A7B8"/>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84799692"/>
                <w:lock w:val="sdtLocked"/>
                <w:placeholder>
                  <w:docPart w:val="9BEB6551A908447889286592B131CB0A"/>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52684885"/>
                <w:lock w:val="sdtLocked"/>
                <w:placeholder>
                  <w:docPart w:val="5DDFD2E4C8BD4CD387FBC923F9A85093"/>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67147167"/>
                <w:lock w:val="sdtLocked"/>
                <w:placeholder>
                  <w:docPart w:val="A0EFB8A4BB6C406CB79903C1E50B28BB"/>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92600450"/>
                <w:lock w:val="sdtLocked"/>
                <w:placeholder>
                  <w:docPart w:val="85BADE3664534ACB994C7B2F7C09E95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07463222"/>
                <w:lock w:val="sdtLocked"/>
                <w:placeholder>
                  <w:docPart w:val="6B96B221D5594AF29F209E6C6DE2688B"/>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9081336"/>
                <w:lock w:val="sdtLocked"/>
                <w:placeholder>
                  <w:docPart w:val="98EB2127AF0441ECB93E2CDD251479D1"/>
                </w:placeholder>
                <w:dataBinding w:prefixMappings="xmlns:ns0='http://wwww.hallomagic.com/xbrl/consistency' xmlns:ns1='consistency' " w:xpath="/ns0:xbrlConsistency[1]/ns1:ccConsistency[1]/ns1:ccSign_CapitalSurplu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8,044,489.31</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1503937"/>
                <w:lock w:val="sdtLocked"/>
                <w:placeholder>
                  <w:docPart w:val="3A8CAB25B1584E5898ACC07F0E4B6AF9"/>
                </w:placeholder>
                <w:dataBinding w:prefixMappings="xmlns:ns0='http://wwww.hallomagic.com/xbrl/consistency' xmlns:ns1='consistency' " w:xpath="/ns0:xbrlConsistency[1]/ns1:ccConsistency[1]/ns1:ccSign_CapitalSurplu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3,721,895.15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16441"/>
                <w:lock w:val="sdtLocked"/>
                <w:placeholder>
                  <w:docPart w:val="AB4F98AF2DE8423F980ABDA8BEC80377"/>
                </w:placeholder>
                <w:dataBinding w:prefixMappings="xmlns:ns0='http://wwww.hallomagic.com/xbrl/consistency' xmlns:ns1='consistency' " w:xpath="/ns0:xbrlConsistency[1]/ns1:ccConsistency[1]/ns1:ccSign_KuCunGu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4001497"/>
                <w:lock w:val="sdtLocked"/>
                <w:placeholder>
                  <w:docPart w:val="D22780180C12479B9B842D3D1DA0E947"/>
                </w:placeholder>
                <w:dataBinding w:prefixMappings="xmlns:ns0='http://wwww.hallomagic.com/xbrl/consistency' xmlns:ns1='consistency' " w:xpath="/ns0:xbrlConsistency[1]/ns1:ccConsistency[1]/ns1:ccSign_KuCunGu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0701450"/>
                <w:lock w:val="sdtLocked"/>
                <w:placeholder>
                  <w:docPart w:val="8F6818B14E494ECE9EBEF16F0F57AAE1"/>
                </w:placeholder>
                <w:dataBinding w:prefixMappings="xmlns:ns0='http://wwww.hallomagic.com/xbrl/consistency' xmlns:ns1='consistency' " w:xpath="/ns0:xbrlConsistency[1]/ns1:ccConsistency[1]/ns1:ccSign_QiTaZongHeShouYi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6922994"/>
                <w:lock w:val="sdtLocked"/>
                <w:placeholder>
                  <w:docPart w:val="A5C833B6E3EA4694B51A5A33B5CC40FD"/>
                </w:placeholder>
                <w:dataBinding w:prefixMappings="xmlns:ns0='http://wwww.hallomagic.com/xbrl/consistency' xmlns:ns1='consistency' " w:xpath="/ns0:xbrlConsistency[1]/ns1:ccConsistency[1]/ns1:ccSign_QiTaZongHeShouYi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5440694"/>
                <w:lock w:val="sdtLocked"/>
                <w:placeholder>
                  <w:docPart w:val="7BE6FC2047134C5E999FD134665A2A20"/>
                </w:placeholder>
                <w:dataBinding w:prefixMappings="xmlns:ns0='http://wwww.hallomagic.com/xbrl/consistency' xmlns:ns1='consistency' " w:xpath="/ns0:xbrlConsistency[1]/ns1:ccConsistency[1]/ns1:ccSign_SpecializedReserve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0260897"/>
                <w:lock w:val="sdtLocked"/>
                <w:placeholder>
                  <w:docPart w:val="1C9B882251DB49CCB0AB63B695D69BB8"/>
                </w:placeholder>
                <w:dataBinding w:prefixMappings="xmlns:ns0='http://wwww.hallomagic.com/xbrl/consistency' xmlns:ns1='consistency' " w:xpath="/ns0:xbrlConsistency[1]/ns1:ccConsistency[1]/ns1:ccSign_SpecializedReserve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249886"/>
                <w:lock w:val="sdtLocked"/>
                <w:placeholder>
                  <w:docPart w:val="EC43802A46B942958517EE60AFA7AB14"/>
                </w:placeholder>
                <w:dataBinding w:prefixMappings="xmlns:ns0='http://wwww.hallomagic.com/xbrl/consistency' xmlns:ns1='consistency' " w:xpath="/ns0:xbrlConsistency[1]/ns1:ccConsistency[1]/ns1:ccSign_SurplusReserve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1,464,466.67</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3699538"/>
                <w:lock w:val="sdtLocked"/>
                <w:placeholder>
                  <w:docPart w:val="7CEAB7BD39E14A82B8B3A244B81FBADC"/>
                </w:placeholder>
                <w:dataBinding w:prefixMappings="xmlns:ns0='http://wwww.hallomagic.com/xbrl/consistency' xmlns:ns1='consistency' " w:xpath="/ns0:xbrlConsistency[1]/ns1:ccConsistency[1]/ns1:ccSign_SurplusReserve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803,134.35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7411164"/>
                <w:lock w:val="sdtLocked"/>
                <w:placeholder>
                  <w:docPart w:val="CDFE6BC744DF4718BABEB5078D3B8F67"/>
                </w:placeholder>
                <w:dataBinding w:prefixMappings="xmlns:ns0='http://wwww.hallomagic.com/xbrl/consistency' xmlns:ns1='consistency' " w:xpath="/ns0:xbrlConsistency[1]/ns1:ccConsistency[1]/ns1:ccSign_GeneralProvisions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3438868"/>
                <w:lock w:val="sdtLocked"/>
                <w:placeholder>
                  <w:docPart w:val="51C62D23C0ED4832B54D3902172C94C3"/>
                </w:placeholder>
                <w:dataBinding w:prefixMappings="xmlns:ns0='http://wwww.hallomagic.com/xbrl/consistency' xmlns:ns1='consistency' " w:xpath="/ns0:xbrlConsistency[1]/ns1:ccConsistency[1]/ns1:ccSign_GeneralProvision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586365"/>
                <w:lock w:val="sdtLocked"/>
                <w:placeholder>
                  <w:docPart w:val="AD40DF1D8AFE4E3CB66B9893AC35197C"/>
                </w:placeholder>
                <w:dataBinding w:prefixMappings="xmlns:ns0='http://wwww.hallomagic.com/xbrl/consistency' xmlns:ns1='consistency' " w:xpath="/ns0:xbrlConsistency[1]/ns1:ccConsistency[1]/ns1:ccSign_RetainedEarning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14,982,919.29</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3762159"/>
                <w:lock w:val="sdtLocked"/>
                <w:placeholder>
                  <w:docPart w:val="C6080F5B539541749FA51C60DA065AE1"/>
                </w:placeholder>
                <w:dataBinding w:prefixMappings="xmlns:ns0='http://wwww.hallomagic.com/xbrl/consistency' xmlns:ns1='consistency' " w:xpath="/ns0:xbrlConsistency[1]/ns1:ccConsistency[1]/ns1:ccSign_RetainedEarning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10,584,158.32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8532312"/>
                <w:lock w:val="sdtLocked"/>
                <w:placeholder>
                  <w:docPart w:val="CBBC8D197F4D4D5F9629D5CA743E0142"/>
                </w:placeholder>
                <w:dataBinding w:prefixMappings="xmlns:ns0='http://wwww.hallomagic.com/xbrl/consistency' xmlns:ns1='consistency' " w:xpath="/ns0:xbrlConsistency[1]/ns1:ccConsistency[1]/ns1:ccSign_EquityAttributableToOwnersOfParent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57,373,979.27</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4993401"/>
                <w:lock w:val="sdtLocked"/>
                <w:placeholder>
                  <w:docPart w:val="8DEFB600E36A46BA84D4D210D32363F5"/>
                </w:placeholder>
                <w:dataBinding w:prefixMappings="xmlns:ns0='http://wwww.hallomagic.com/xbrl/consistency' xmlns:ns1='consistency' " w:xpath="/ns0:xbrlConsistency[1]/ns1:ccConsistency[1]/ns1:ccSign_EquityAttributableToOwnersOfParent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21,819,713.82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52656118"/>
                <w:lock w:val="sdtLocked"/>
                <w:placeholder>
                  <w:docPart w:val="A9928C170A3A4826896EDC3C53D6EAC5"/>
                </w:placeholder>
                <w:dataBinding w:prefixMappings="xmlns:ns0='http://wwww.hallomagic.com/xbrl/consistency' xmlns:ns1='consistency' " w:xpath="/ns0:xbrlConsistency[1]/ns1:ccConsistency[1]/ns1:ccSign_NoncontrollingInterest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362,378.23</w:t>
                </w:r>
              </w:sdtContent>
            </w:sdt>
          </w:p>
        </w:tc>
        <w:tc>
          <w:tcPr>
            <w:tcW w:w="1204"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1907978"/>
                <w:lock w:val="sdtLocked"/>
                <w:placeholder>
                  <w:docPart w:val="CF5BFBAD44E343CEAB0D47E1811E509D"/>
                </w:placeholder>
                <w:dataBinding w:prefixMappings="xmlns:ns0='http://wwww.hallomagic.com/xbrl/consistency' xmlns:ns1='consistency' " w:xpath="/ns0:xbrlConsistency[1]/ns1:ccConsistency[1]/ns1:ccSign_NoncontrollingInterest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29413637"/>
                <w:lock w:val="sdtLocked"/>
                <w:placeholder>
                  <w:docPart w:val="B2C1DC206EC048B0AAC8A6C4F8146860"/>
                </w:placeholder>
                <w:dataBinding w:prefixMappings="xmlns:ns0='http://wwww.hallomagic.com/xbrl/consistency' xmlns:ns1='consistency' " w:xpath="/ns0:xbrlConsistency[1]/ns1:ccConsistency[1]/ns1:ccSign_Equity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57,736,357.50</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1514148835"/>
                <w:lock w:val="sdtLocked"/>
                <w:placeholder>
                  <w:docPart w:val="59F69490DE4744839BF856B43F96030D"/>
                </w:placeholder>
                <w:dataBinding w:prefixMappings="xmlns:ns0='http://wwww.hallomagic.com/xbrl/consistency' xmlns:ns1='consistency' " w:xpath="/ns0:xbrlConsistency[1]/ns1:ccConsistency[1]/ns1:ccSign_Equity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21,819,713.82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1850399369"/>
                <w:lock w:val="sdtLocked"/>
                <w:placeholder>
                  <w:docPart w:val="3B6465D0920B4AC0879D56FA7F747FA9"/>
                </w:placeholder>
                <w:text/>
              </w:sdtPr>
              <w:sdtEndPr/>
              <w:sdtContent>
                <w:r w:rsidR="00BA0064" w:rsidRPr="00990726">
                  <w:rPr>
                    <w:rFonts w:asciiTheme="minorEastAsia" w:eastAsiaTheme="minorEastAsia" w:hAnsiTheme="minorEastAsia"/>
                    <w:color w:val="000000" w:themeColor="text1"/>
                    <w:sz w:val="18"/>
                    <w:szCs w:val="18"/>
                  </w:rPr>
                  <w:t>90,233,626.80</w:t>
                </w:r>
              </w:sdtContent>
            </w:sdt>
          </w:p>
        </w:tc>
        <w:tc>
          <w:tcPr>
            <w:tcW w:w="1204"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1722592672"/>
                <w:lock w:val="sdtLocked"/>
                <w:placeholder>
                  <w:docPart w:val="4A654BE1F2BA43E7A89B752E5E876A33"/>
                </w:placeholder>
                <w:text/>
              </w:sdtPr>
              <w:sdtEndPr/>
              <w:sdtContent>
                <w:r w:rsidR="00BA0064" w:rsidRPr="00990726">
                  <w:rPr>
                    <w:rFonts w:asciiTheme="minorEastAsia" w:eastAsiaTheme="minorEastAsia" w:hAnsiTheme="minorEastAsia"/>
                    <w:color w:val="000000" w:themeColor="text1"/>
                    <w:sz w:val="18"/>
                    <w:szCs w:val="18"/>
                  </w:rPr>
                  <w:t>43,518,098.10</w:t>
                </w:r>
              </w:sdtContent>
            </w:sdt>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sdt>
        <w:sdtPr>
          <w:rPr>
            <w:rFonts w:asciiTheme="minorEastAsia" w:eastAsiaTheme="minorEastAsia" w:hAnsiTheme="minorEastAsia"/>
            <w:color w:val="000000" w:themeColor="text1"/>
            <w:sz w:val="18"/>
            <w:szCs w:val="18"/>
          </w:rPr>
          <w:id w:val="1547951673"/>
          <w:lock w:val="sdtLocked"/>
          <w:placeholder>
            <w:docPart w:val="55E6F42A7E66407995D1D3058E5D3884"/>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 xml:space="preserve"> </w:t>
      </w:r>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448013074"/>
          <w:lock w:val="sdtLocked"/>
          <w:placeholder>
            <w:docPart w:val="6EAC3B326165462894CCF4E8D3EE43F8"/>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 xml:space="preserve"> </w:t>
      </w:r>
      <w:r w:rsidRPr="00990726">
        <w:rPr>
          <w:color w:val="000000" w:themeColor="text1"/>
          <w:sz w:val="18"/>
          <w:szCs w:val="18"/>
        </w:rPr>
        <w:t>会计机构负责人：</w:t>
      </w:r>
      <w:sdt>
        <w:sdtPr>
          <w:rPr>
            <w:rFonts w:asciiTheme="minorEastAsia" w:eastAsiaTheme="minorEastAsia" w:hAnsiTheme="minorEastAsia" w:hint="eastAsia"/>
            <w:color w:val="000000" w:themeColor="text1"/>
            <w:sz w:val="18"/>
            <w:szCs w:val="18"/>
          </w:rPr>
          <w:id w:val="1589731525"/>
          <w:lock w:val="sdtLocked"/>
          <w:placeholder>
            <w:docPart w:val="89D9201A33A9431B963C0B8111160B5A"/>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4584861"/>
                <w:lock w:val="sdtLocked"/>
                <w:placeholder>
                  <w:docPart w:val="5F6B06F2BF0549689E02E84E04DACB39"/>
                </w:placeholder>
                <w:text/>
              </w:sdtPr>
              <w:sdtEndPr/>
              <w:sdtContent>
                <w:r w:rsidR="00BA0064" w:rsidRPr="00990726">
                  <w:rPr>
                    <w:rFonts w:asciiTheme="minorEastAsia" w:eastAsiaTheme="minorEastAsia" w:hAnsiTheme="minorEastAsia"/>
                    <w:color w:val="000000" w:themeColor="text1"/>
                    <w:sz w:val="18"/>
                    <w:szCs w:val="18"/>
                  </w:rPr>
                  <w:t>22,831,320.93</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64954871"/>
                <w:lock w:val="sdtLocked"/>
                <w:placeholder>
                  <w:docPart w:val="2EC900B37D854896B9F30B4C2C091247"/>
                </w:placeholder>
                <w:text/>
              </w:sdtPr>
              <w:sdtEndPr/>
              <w:sdtContent>
                <w:r w:rsidR="00BA0064" w:rsidRPr="00990726">
                  <w:rPr>
                    <w:rFonts w:asciiTheme="minorEastAsia" w:eastAsiaTheme="minorEastAsia" w:hAnsiTheme="minorEastAsia"/>
                    <w:color w:val="000000" w:themeColor="text1"/>
                    <w:sz w:val="18"/>
                    <w:szCs w:val="18"/>
                  </w:rPr>
                  <w:t>14,471,518.28</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65998123"/>
                <w:lock w:val="sdtLocked"/>
                <w:placeholder>
                  <w:docPart w:val="E580CC8900394270A8C958DF09D7A19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26349975"/>
                <w:lock w:val="sdtLocked"/>
                <w:placeholder>
                  <w:docPart w:val="940772A3F01149A8B5235E6D60BDE7C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53406419"/>
                <w:lock w:val="sdtLocked"/>
                <w:placeholder>
                  <w:docPart w:val="1A52BC4782F64E688F3865EA2A5C175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97302440"/>
                <w:lock w:val="sdtLocked"/>
                <w:placeholder>
                  <w:docPart w:val="8874B69B663E42D381A3000E8C1E544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22676533"/>
                <w:lock w:val="sdtLocked"/>
                <w:placeholder>
                  <w:docPart w:val="41B151FBA75245D8815BCF775C62901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13906360"/>
                <w:lock w:val="sdtLocked"/>
                <w:placeholder>
                  <w:docPart w:val="A833FACBA8664D11B34747FE99CF48D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52227899"/>
                <w:lock w:val="sdtLocked"/>
                <w:placeholder>
                  <w:docPart w:val="B211DFD4FFAD47B985031788EC47097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92854286"/>
                <w:lock w:val="sdtLocked"/>
                <w:placeholder>
                  <w:docPart w:val="B56CD892DA694C48A202BBCE62D8AFF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07075212"/>
                <w:lock w:val="sdtLocked"/>
                <w:placeholder>
                  <w:docPart w:val="300EEC82D62043908CD94A1AA7D7BB6B"/>
                </w:placeholder>
                <w:text/>
              </w:sdtPr>
              <w:sdtEndPr/>
              <w:sdtContent>
                <w:r w:rsidR="00BA0064" w:rsidRPr="00990726">
                  <w:rPr>
                    <w:rFonts w:asciiTheme="minorEastAsia" w:eastAsiaTheme="minorEastAsia" w:hAnsiTheme="minorEastAsia"/>
                    <w:color w:val="000000" w:themeColor="text1"/>
                    <w:sz w:val="18"/>
                    <w:szCs w:val="18"/>
                  </w:rPr>
                  <w:t>21,287,671.40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3277596"/>
                <w:lock w:val="sdtLocked"/>
                <w:placeholder>
                  <w:docPart w:val="667B714E676B4F209CC2680917E88094"/>
                </w:placeholder>
                <w:text/>
              </w:sdtPr>
              <w:sdtEndPr/>
              <w:sdtContent>
                <w:r w:rsidR="00BA0064" w:rsidRPr="00990726">
                  <w:rPr>
                    <w:rFonts w:asciiTheme="minorEastAsia" w:eastAsiaTheme="minorEastAsia" w:hAnsiTheme="minorEastAsia"/>
                    <w:color w:val="000000" w:themeColor="text1"/>
                    <w:sz w:val="18"/>
                    <w:szCs w:val="18"/>
                  </w:rPr>
                  <w:t>8,514,168.64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58372114"/>
                <w:lock w:val="sdtLocked"/>
                <w:placeholder>
                  <w:docPart w:val="7D81043237D045E799D454151F1708C2"/>
                </w:placeholder>
                <w:text/>
              </w:sdtPr>
              <w:sdtEndPr/>
              <w:sdtContent>
                <w:r w:rsidR="00BA0064" w:rsidRPr="00990726">
                  <w:rPr>
                    <w:rFonts w:asciiTheme="minorEastAsia" w:eastAsiaTheme="minorEastAsia" w:hAnsiTheme="minorEastAsia"/>
                    <w:color w:val="000000" w:themeColor="text1"/>
                    <w:sz w:val="18"/>
                    <w:szCs w:val="18"/>
                  </w:rPr>
                  <w:t>10,124,715.93</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32759939"/>
                <w:lock w:val="sdtLocked"/>
                <w:placeholder>
                  <w:docPart w:val="43A2A283D92B4299ADAF28B02318AAC8"/>
                </w:placeholder>
                <w:text/>
              </w:sdtPr>
              <w:sdtEndPr/>
              <w:sdtContent>
                <w:r w:rsidR="00BA0064" w:rsidRPr="00990726">
                  <w:rPr>
                    <w:rFonts w:asciiTheme="minorEastAsia" w:eastAsiaTheme="minorEastAsia" w:hAnsiTheme="minorEastAsia"/>
                    <w:color w:val="000000" w:themeColor="text1"/>
                    <w:sz w:val="18"/>
                    <w:szCs w:val="18"/>
                  </w:rPr>
                  <w:t>3,651,267.40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0146661"/>
                <w:lock w:val="sdtLocked"/>
                <w:placeholder>
                  <w:docPart w:val="D1809E1B95FF418ABCD9E0A7603E347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23163608"/>
                <w:lock w:val="sdtLocked"/>
                <w:placeholder>
                  <w:docPart w:val="A223EF691FD64A5D9292AE387CF296A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125075"/>
                <w:lock w:val="sdtLocked"/>
                <w:placeholder>
                  <w:docPart w:val="8542CE4EC62D4C9C8527EDF69A0F2AE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21226176"/>
                <w:lock w:val="sdtLocked"/>
                <w:placeholder>
                  <w:docPart w:val="AFC3E9CCAA134D4191FAAA36B4105A7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5317678"/>
                <w:lock w:val="sdtLocked"/>
                <w:placeholder>
                  <w:docPart w:val="5E9924E277EA4FBC8E4EF1E86328E6E7"/>
                </w:placeholder>
                <w:text/>
              </w:sdtPr>
              <w:sdtEndPr/>
              <w:sdtContent>
                <w:r w:rsidR="00BA0064" w:rsidRPr="00990726">
                  <w:rPr>
                    <w:rFonts w:asciiTheme="minorEastAsia" w:eastAsiaTheme="minorEastAsia" w:hAnsiTheme="minorEastAsia"/>
                    <w:color w:val="000000" w:themeColor="text1"/>
                    <w:sz w:val="18"/>
                    <w:szCs w:val="18"/>
                  </w:rPr>
                  <w:t>4,641,567.12</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28635402"/>
                <w:lock w:val="sdtLocked"/>
                <w:placeholder>
                  <w:docPart w:val="4165D0F1E77942FC83B07BE339373767"/>
                </w:placeholder>
                <w:text/>
              </w:sdtPr>
              <w:sdtEndPr/>
              <w:sdtContent>
                <w:r w:rsidR="00BA0064" w:rsidRPr="00990726">
                  <w:rPr>
                    <w:rFonts w:asciiTheme="minorEastAsia" w:eastAsiaTheme="minorEastAsia" w:hAnsiTheme="minorEastAsia"/>
                    <w:color w:val="000000" w:themeColor="text1"/>
                    <w:sz w:val="18"/>
                    <w:szCs w:val="18"/>
                  </w:rPr>
                  <w:t>1,557,999.38</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9069637"/>
                <w:lock w:val="sdtLocked"/>
                <w:placeholder>
                  <w:docPart w:val="F109A25E5D934CC8BCE16834105FB803"/>
                </w:placeholder>
                <w:text/>
              </w:sdtPr>
              <w:sdtEndPr/>
              <w:sdtContent>
                <w:r w:rsidR="00BA0064" w:rsidRPr="00990726">
                  <w:rPr>
                    <w:rFonts w:asciiTheme="minorEastAsia" w:eastAsiaTheme="minorEastAsia" w:hAnsiTheme="minorEastAsia"/>
                    <w:color w:val="000000" w:themeColor="text1"/>
                    <w:sz w:val="18"/>
                    <w:szCs w:val="18"/>
                  </w:rPr>
                  <w:t>8,534,235.66</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10052463"/>
                <w:lock w:val="sdtLocked"/>
                <w:placeholder>
                  <w:docPart w:val="5FDB743ED9AF434C8F474357E27834EA"/>
                </w:placeholder>
                <w:text/>
              </w:sdtPr>
              <w:sdtEndPr/>
              <w:sdtContent>
                <w:r w:rsidR="00BA0064" w:rsidRPr="00990726">
                  <w:rPr>
                    <w:rFonts w:asciiTheme="minorEastAsia" w:eastAsiaTheme="minorEastAsia" w:hAnsiTheme="minorEastAsia"/>
                    <w:color w:val="000000" w:themeColor="text1"/>
                    <w:sz w:val="18"/>
                    <w:szCs w:val="18"/>
                  </w:rPr>
                  <w:t>5,918,586.90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34150102"/>
                <w:lock w:val="sdtLocked"/>
                <w:placeholder>
                  <w:docPart w:val="E312E29EF5E345A29DE05B9B0E839A4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2387764"/>
                <w:lock w:val="sdtLocked"/>
                <w:placeholder>
                  <w:docPart w:val="46CB704BCA0A4663A386BC3ABF58BDC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30692253"/>
                <w:lock w:val="sdtLocked"/>
                <w:placeholder>
                  <w:docPart w:val="E2FA827EDC6F4410BB93CB59F271621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2212825"/>
                <w:lock w:val="sdtLocked"/>
                <w:placeholder>
                  <w:docPart w:val="55866D5E6B304D499A41C6D456BD9D5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64971370"/>
                <w:lock w:val="sdtLocked"/>
                <w:placeholder>
                  <w:docPart w:val="7A7A69D675404513AEB9BC4EC705073B"/>
                </w:placeholder>
                <w:text/>
              </w:sdtPr>
              <w:sdtEndPr/>
              <w:sdtContent>
                <w:r w:rsidR="00BA0064" w:rsidRPr="00990726">
                  <w:rPr>
                    <w:rFonts w:asciiTheme="minorEastAsia" w:eastAsiaTheme="minorEastAsia" w:hAnsiTheme="minorEastAsia"/>
                    <w:color w:val="000000" w:themeColor="text1"/>
                    <w:sz w:val="18"/>
                    <w:szCs w:val="18"/>
                  </w:rPr>
                  <w:t>2,000,000.00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8956427"/>
                <w:lock w:val="sdtLocked"/>
                <w:placeholder>
                  <w:docPart w:val="A48D17113A924A9E99BEBD81D2153EA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99978229"/>
                <w:lock w:val="sdtLocked"/>
                <w:placeholder>
                  <w:docPart w:val="7655184D2CF04869BBA70860028DDF30"/>
                </w:placeholder>
                <w:text/>
              </w:sdtPr>
              <w:sdtEndPr/>
              <w:sdtContent>
                <w:r w:rsidR="00BA0064" w:rsidRPr="00990726">
                  <w:rPr>
                    <w:rFonts w:asciiTheme="minorEastAsia" w:eastAsiaTheme="minorEastAsia" w:hAnsiTheme="minorEastAsia"/>
                    <w:color w:val="000000" w:themeColor="text1"/>
                    <w:sz w:val="18"/>
                    <w:szCs w:val="18"/>
                  </w:rPr>
                  <w:t>69,419,511.04</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9146522"/>
                <w:lock w:val="sdtLocked"/>
                <w:placeholder>
                  <w:docPart w:val="E0583D2C4EB6492B8720E49E63E605B8"/>
                </w:placeholder>
                <w:text/>
              </w:sdtPr>
              <w:sdtEndPr/>
              <w:sdtContent>
                <w:r w:rsidR="00BA0064" w:rsidRPr="00990726">
                  <w:rPr>
                    <w:rFonts w:asciiTheme="minorEastAsia" w:eastAsiaTheme="minorEastAsia" w:hAnsiTheme="minorEastAsia"/>
                    <w:color w:val="000000" w:themeColor="text1"/>
                    <w:sz w:val="18"/>
                    <w:szCs w:val="18"/>
                  </w:rPr>
                  <w:t>34,113,540.60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9270371"/>
                <w:lock w:val="sdtLocked"/>
                <w:placeholder>
                  <w:docPart w:val="745C2B0DAD5D492097A3C910B5AD0A8E"/>
                </w:placeholder>
                <w:text/>
              </w:sdtPr>
              <w:sdtEndPr/>
              <w:sdtContent>
                <w:r w:rsidR="00BA0064" w:rsidRPr="00990726">
                  <w:rPr>
                    <w:rFonts w:asciiTheme="minorEastAsia" w:eastAsiaTheme="minorEastAsia" w:hAnsiTheme="minorEastAsia"/>
                    <w:color w:val="000000" w:themeColor="text1"/>
                    <w:sz w:val="18"/>
                    <w:szCs w:val="18"/>
                  </w:rPr>
                  <w:t>2,000,000.00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68362717"/>
                <w:lock w:val="sdtLocked"/>
                <w:placeholder>
                  <w:docPart w:val="AB46FADF499E4B86BE32514A11A2755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24243884"/>
                <w:lock w:val="sdtLocked"/>
                <w:placeholder>
                  <w:docPart w:val="2445E01312CC43A68F022041F5D1E63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7169670"/>
                <w:lock w:val="sdtLocked"/>
                <w:placeholder>
                  <w:docPart w:val="F78A75031D4B4F0B8C83B17BC2B7EB9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46788978"/>
                <w:lock w:val="sdtLocked"/>
                <w:placeholder>
                  <w:docPart w:val="F7E182FA2B1049359208D3B52EEF620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9346655"/>
                <w:lock w:val="sdtLocked"/>
                <w:placeholder>
                  <w:docPart w:val="1BA5481377634214998E4F6F52D8EDF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54404795"/>
                <w:lock w:val="sdtLocked"/>
                <w:placeholder>
                  <w:docPart w:val="0A2D5358CEDF4259B56271E5E15CC181"/>
                </w:placeholder>
                <w:text/>
              </w:sdtPr>
              <w:sdtEndPr/>
              <w:sdtContent>
                <w:r w:rsidR="00BA0064" w:rsidRPr="00990726">
                  <w:rPr>
                    <w:rFonts w:asciiTheme="minorEastAsia" w:eastAsiaTheme="minorEastAsia" w:hAnsiTheme="minorEastAsia"/>
                    <w:color w:val="000000" w:themeColor="text1"/>
                    <w:sz w:val="18"/>
                    <w:szCs w:val="18"/>
                  </w:rPr>
                  <w:t>2,705,322.35</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69455925"/>
                <w:lock w:val="sdtLocked"/>
                <w:placeholder>
                  <w:docPart w:val="B042A08FAFCA4FB38F66935D2332213D"/>
                </w:placeholder>
                <w:text/>
              </w:sdtPr>
              <w:sdtEndPr/>
              <w:sdtContent>
                <w:r w:rsidR="00BA0064" w:rsidRPr="00990726">
                  <w:rPr>
                    <w:rFonts w:asciiTheme="minorEastAsia" w:eastAsiaTheme="minorEastAsia" w:hAnsiTheme="minorEastAsia"/>
                    <w:color w:val="000000" w:themeColor="text1"/>
                    <w:sz w:val="18"/>
                    <w:szCs w:val="18"/>
                  </w:rPr>
                  <w:t>61,330.00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25520533"/>
                <w:lock w:val="sdtLocked"/>
                <w:placeholder>
                  <w:docPart w:val="712EED7277164AC6AF1BE47422AB6CB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34529886"/>
                <w:lock w:val="sdtLocked"/>
                <w:placeholder>
                  <w:docPart w:val="C6C6267BE0554CE69A906DE8848223C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12117038"/>
                <w:lock w:val="sdtLocked"/>
                <w:placeholder>
                  <w:docPart w:val="A5A6754BAB3C49E688A7E4430395BA7B"/>
                </w:placeholder>
                <w:text/>
              </w:sdtPr>
              <w:sdtEndPr/>
              <w:sdtContent>
                <w:r w:rsidR="00BA0064" w:rsidRPr="00990726">
                  <w:rPr>
                    <w:rFonts w:asciiTheme="minorEastAsia" w:eastAsiaTheme="minorEastAsia" w:hAnsiTheme="minorEastAsia"/>
                    <w:color w:val="000000" w:themeColor="text1"/>
                    <w:sz w:val="18"/>
                    <w:szCs w:val="18"/>
                  </w:rPr>
                  <w:t>968,695.25</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3349847"/>
                <w:lock w:val="sdtLocked"/>
                <w:placeholder>
                  <w:docPart w:val="8DE18C2959D440B991C1E70D8AD10C7C"/>
                </w:placeholder>
                <w:text/>
              </w:sdtPr>
              <w:sdtEndPr/>
              <w:sdtContent>
                <w:r w:rsidR="00BA0064" w:rsidRPr="00990726">
                  <w:rPr>
                    <w:rFonts w:asciiTheme="minorEastAsia" w:eastAsiaTheme="minorEastAsia" w:hAnsiTheme="minorEastAsia"/>
                    <w:color w:val="000000" w:themeColor="text1"/>
                    <w:sz w:val="18"/>
                    <w:szCs w:val="18"/>
                  </w:rPr>
                  <w:t>348,467.82</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0889393"/>
                <w:lock w:val="sdtLocked"/>
                <w:placeholder>
                  <w:docPart w:val="81AD80E10A7C4183A8DEA0BFA1D5DA5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53430303"/>
                <w:lock w:val="sdtLocked"/>
                <w:placeholder>
                  <w:docPart w:val="394E133593CD483393D3F89E08E7B45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7756343"/>
                <w:lock w:val="sdtLocked"/>
                <w:placeholder>
                  <w:docPart w:val="5695F8B6CAD74B09AE4E017ABE8F14C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78190282"/>
                <w:lock w:val="sdtLocked"/>
                <w:placeholder>
                  <w:docPart w:val="C5D8EDC2370B4689A24842868F8CE08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680288"/>
                <w:lock w:val="sdtLocked"/>
                <w:placeholder>
                  <w:docPart w:val="6D474D8CC98846299812A85B04F827F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862299"/>
                <w:lock w:val="sdtLocked"/>
                <w:placeholder>
                  <w:docPart w:val="4B4D9744AF9F4E2F93441572AAAC0D4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7172575"/>
                <w:lock w:val="sdtLocked"/>
                <w:placeholder>
                  <w:docPart w:val="AF76A36D3ABC45EDB4DC66F62D51BFD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47646735"/>
                <w:lock w:val="sdtLocked"/>
                <w:placeholder>
                  <w:docPart w:val="3B31DD4D82354149A97575C48E21DB4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4821028"/>
                <w:lock w:val="sdtLocked"/>
                <w:placeholder>
                  <w:docPart w:val="D1CE80AB3B7943ACA773F450E721F63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66527261"/>
                <w:lock w:val="sdtLocked"/>
                <w:placeholder>
                  <w:docPart w:val="D4193D032D244CA8BCEFD16368C664C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57822368"/>
                <w:lock w:val="sdtLocked"/>
                <w:placeholder>
                  <w:docPart w:val="9CA5F2DE57C24FD3820C48655D25EB1F"/>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19868645"/>
                <w:lock w:val="sdtLocked"/>
                <w:placeholder>
                  <w:docPart w:val="77AA86D6B1EA42C89E332F0A14E006D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2492475"/>
                <w:lock w:val="sdtLocked"/>
                <w:placeholder>
                  <w:docPart w:val="64941AF0CE8C416FA6018A2A30C83A5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44718441"/>
                <w:lock w:val="sdtLocked"/>
                <w:placeholder>
                  <w:docPart w:val="4D8C209766344BC08ECE4B271A9304A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61507849"/>
                <w:lock w:val="sdtLocked"/>
                <w:placeholder>
                  <w:docPart w:val="1F259793CE1D4D0AB5C930DB9672280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34262362"/>
                <w:lock w:val="sdtLocked"/>
                <w:placeholder>
                  <w:docPart w:val="AB29ED2F15C54CCAA3161DF980AA206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71737394"/>
                <w:lock w:val="sdtLocked"/>
                <w:placeholder>
                  <w:docPart w:val="D054FFA88C8049CC9F6A70D351650282"/>
                </w:placeholder>
                <w:text/>
              </w:sdtPr>
              <w:sdtEndPr/>
              <w:sdtContent>
                <w:r w:rsidR="00BA0064" w:rsidRPr="00990726">
                  <w:rPr>
                    <w:rFonts w:asciiTheme="minorEastAsia" w:eastAsiaTheme="minorEastAsia" w:hAnsiTheme="minorEastAsia"/>
                    <w:color w:val="000000" w:themeColor="text1"/>
                    <w:sz w:val="18"/>
                    <w:szCs w:val="18"/>
                  </w:rPr>
                  <w:t>541,533.72</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79890980"/>
                <w:lock w:val="sdtLocked"/>
                <w:placeholder>
                  <w:docPart w:val="451BE5D83B0849BE8061DC5251EC36D3"/>
                </w:placeholder>
                <w:text/>
              </w:sdtPr>
              <w:sdtEndPr/>
              <w:sdtContent>
                <w:r w:rsidR="00BA0064" w:rsidRPr="00990726">
                  <w:rPr>
                    <w:rFonts w:asciiTheme="minorEastAsia" w:eastAsiaTheme="minorEastAsia" w:hAnsiTheme="minorEastAsia"/>
                    <w:color w:val="000000" w:themeColor="text1"/>
                    <w:sz w:val="18"/>
                    <w:szCs w:val="18"/>
                  </w:rPr>
                  <w:t>490,061.29</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91991987"/>
                <w:lock w:val="sdtLocked"/>
                <w:placeholder>
                  <w:docPart w:val="A8682100D60E42AD960DB17BC632DB68"/>
                </w:placeholder>
                <w:text/>
              </w:sdtPr>
              <w:sdtEndPr/>
              <w:sdtContent>
                <w:r w:rsidR="00BA0064" w:rsidRPr="00990726">
                  <w:rPr>
                    <w:rFonts w:asciiTheme="minorEastAsia" w:eastAsiaTheme="minorEastAsia" w:hAnsiTheme="minorEastAsia"/>
                    <w:color w:val="000000" w:themeColor="text1"/>
                    <w:sz w:val="18"/>
                    <w:szCs w:val="18"/>
                  </w:rPr>
                  <w:t>160,164.35</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89246690"/>
                <w:lock w:val="sdtLocked"/>
                <w:placeholder>
                  <w:docPart w:val="13AF31243CDE4AA6AF737AC6B6C77A4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87235432"/>
                <w:lock w:val="sdtLocked"/>
                <w:placeholder>
                  <w:docPart w:val="777880BF6873431BAC3A6C78C1D824B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23010566"/>
                <w:lock w:val="sdtLocked"/>
                <w:placeholder>
                  <w:docPart w:val="88A91B57AABA42139FDE09D77147072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92292135"/>
                <w:lock w:val="sdtLocked"/>
                <w:placeholder>
                  <w:docPart w:val="83D73FC8AF204E639660B81E648C79C1"/>
                </w:placeholder>
                <w:text/>
              </w:sdtPr>
              <w:sdtEndPr/>
              <w:sdtContent>
                <w:r w:rsidR="00BA0064" w:rsidRPr="00990726">
                  <w:rPr>
                    <w:rFonts w:asciiTheme="minorEastAsia" w:eastAsiaTheme="minorEastAsia" w:hAnsiTheme="minorEastAsia"/>
                    <w:color w:val="000000" w:themeColor="text1"/>
                    <w:sz w:val="18"/>
                    <w:szCs w:val="18"/>
                  </w:rPr>
                  <w:t>6,375,715.67</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53126434"/>
                <w:lock w:val="sdtLocked"/>
                <w:placeholder>
                  <w:docPart w:val="CB1E9EA6A77A4AA88A89416E2813752B"/>
                </w:placeholder>
                <w:text/>
              </w:sdtPr>
              <w:sdtEndPr/>
              <w:sdtContent>
                <w:r w:rsidR="00BA0064" w:rsidRPr="00990726">
                  <w:rPr>
                    <w:rFonts w:asciiTheme="minorEastAsia" w:eastAsiaTheme="minorEastAsia" w:hAnsiTheme="minorEastAsia"/>
                    <w:color w:val="000000" w:themeColor="text1"/>
                    <w:sz w:val="18"/>
                    <w:szCs w:val="18"/>
                  </w:rPr>
                  <w:t>899,859.11</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733203"/>
                <w:lock w:val="sdtLocked"/>
                <w:placeholder>
                  <w:docPart w:val="EC040DD9A7B24F489D06BF41203B44DE"/>
                </w:placeholder>
                <w:text/>
              </w:sdtPr>
              <w:sdtEndPr/>
              <w:sdtContent>
                <w:r w:rsidR="00BA0064" w:rsidRPr="00990726">
                  <w:rPr>
                    <w:rFonts w:asciiTheme="minorEastAsia" w:eastAsiaTheme="minorEastAsia" w:hAnsiTheme="minorEastAsia"/>
                    <w:color w:val="000000" w:themeColor="text1"/>
                    <w:sz w:val="18"/>
                    <w:szCs w:val="18"/>
                  </w:rPr>
                  <w:t>75,795,226.71</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48437469"/>
                <w:lock w:val="sdtLocked"/>
                <w:placeholder>
                  <w:docPart w:val="7D2876DE0DAC4C3493CA25030BDE4F99"/>
                </w:placeholder>
                <w:text/>
              </w:sdtPr>
              <w:sdtEndPr/>
              <w:sdtContent>
                <w:r w:rsidR="00BA0064" w:rsidRPr="00990726">
                  <w:rPr>
                    <w:rFonts w:asciiTheme="minorEastAsia" w:eastAsiaTheme="minorEastAsia" w:hAnsiTheme="minorEastAsia"/>
                    <w:color w:val="000000" w:themeColor="text1"/>
                    <w:sz w:val="18"/>
                    <w:szCs w:val="18"/>
                  </w:rPr>
                  <w:t>35,013,399.71</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26480995"/>
                <w:lock w:val="sdtLocked"/>
                <w:placeholder>
                  <w:docPart w:val="9ABB7D6A1C2C42A9BCD45407E3706AD3"/>
                </w:placeholder>
                <w:text/>
              </w:sdtPr>
              <w:sdtEndPr/>
              <w:sdtContent>
                <w:r w:rsidR="00BA0064" w:rsidRPr="00990726">
                  <w:rPr>
                    <w:rFonts w:asciiTheme="minorEastAsia" w:eastAsiaTheme="minorEastAsia" w:hAnsiTheme="minorEastAsia"/>
                    <w:color w:val="000000" w:themeColor="text1"/>
                    <w:sz w:val="18"/>
                    <w:szCs w:val="18"/>
                  </w:rPr>
                  <w:t>15,829,282.31</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15991350"/>
                <w:lock w:val="sdtLocked"/>
                <w:placeholder>
                  <w:docPart w:val="5D01297835B14202B7033BE7C2DDD0FA"/>
                </w:placeholder>
                <w:text/>
              </w:sdtPr>
              <w:sdtEndPr/>
              <w:sdtContent>
                <w:r w:rsidR="00BA0064" w:rsidRPr="00990726">
                  <w:rPr>
                    <w:rFonts w:asciiTheme="minorEastAsia" w:eastAsiaTheme="minorEastAsia" w:hAnsiTheme="minorEastAsia"/>
                    <w:color w:val="000000" w:themeColor="text1"/>
                    <w:sz w:val="18"/>
                    <w:szCs w:val="18"/>
                  </w:rPr>
                  <w:t>7,293,401.52</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20556523"/>
                <w:lock w:val="sdtLocked"/>
                <w:placeholder>
                  <w:docPart w:val="243D98BF0D304E4785BF226C49040C7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20941255"/>
                <w:lock w:val="sdtLocked"/>
                <w:placeholder>
                  <w:docPart w:val="1925C395851C49A2AC99BA72021A41E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44718684"/>
                <w:lock w:val="sdtLocked"/>
                <w:placeholder>
                  <w:docPart w:val="21EB1EE2204C4C7FA757D7830718755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42096539"/>
                <w:lock w:val="sdtLocked"/>
                <w:placeholder>
                  <w:docPart w:val="D265A7ECBE85497687F6167A9C60EC9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18587667"/>
                <w:lock w:val="sdtLocked"/>
                <w:placeholder>
                  <w:docPart w:val="A3CA5EACAE644B6496576B231D74D3F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6749443"/>
                <w:lock w:val="sdtLocked"/>
                <w:placeholder>
                  <w:docPart w:val="28FB655CCE0E41F08066EAE1CAF31A8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99591548"/>
                <w:lock w:val="sdtLocked"/>
                <w:placeholder>
                  <w:docPart w:val="2B0201A750C74B12A4040D17937A6790"/>
                </w:placeholder>
                <w:text/>
              </w:sdtPr>
              <w:sdtEndPr/>
              <w:sdtContent>
                <w:r w:rsidR="00BA0064" w:rsidRPr="00990726">
                  <w:rPr>
                    <w:rFonts w:asciiTheme="minorEastAsia" w:eastAsiaTheme="minorEastAsia" w:hAnsiTheme="minorEastAsia"/>
                    <w:color w:val="000000" w:themeColor="text1"/>
                    <w:sz w:val="18"/>
                    <w:szCs w:val="18"/>
                  </w:rPr>
                  <w:t>9,545,575.17</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26962250"/>
                <w:lock w:val="sdtLocked"/>
                <w:placeholder>
                  <w:docPart w:val="C1F10BFB5D3446749A9EC7F19EEEED8C"/>
                </w:placeholder>
                <w:text/>
              </w:sdtPr>
              <w:sdtEndPr/>
              <w:sdtContent>
                <w:r w:rsidR="00BA0064" w:rsidRPr="00990726">
                  <w:rPr>
                    <w:rFonts w:asciiTheme="minorEastAsia" w:eastAsiaTheme="minorEastAsia" w:hAnsiTheme="minorEastAsia"/>
                    <w:color w:val="000000" w:themeColor="text1"/>
                    <w:sz w:val="18"/>
                    <w:szCs w:val="18"/>
                  </w:rPr>
                  <w:t>8,427,402.91</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63718326"/>
                <w:lock w:val="sdtLocked"/>
                <w:placeholder>
                  <w:docPart w:val="E3BBD44941044E3EAEFA245009DD088D"/>
                </w:placeholder>
                <w:text/>
              </w:sdtPr>
              <w:sdtEndPr/>
              <w:sdtContent>
                <w:r w:rsidR="00BA0064" w:rsidRPr="00990726">
                  <w:rPr>
                    <w:rFonts w:asciiTheme="minorEastAsia" w:eastAsiaTheme="minorEastAsia" w:hAnsiTheme="minorEastAsia"/>
                    <w:color w:val="000000" w:themeColor="text1"/>
                    <w:sz w:val="18"/>
                    <w:szCs w:val="18"/>
                  </w:rPr>
                  <w:t>1,417,652.70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68790619"/>
                <w:lock w:val="sdtLocked"/>
                <w:placeholder>
                  <w:docPart w:val="DA940BA34D8D4C0291D72908641197E8"/>
                </w:placeholder>
                <w:text/>
              </w:sdtPr>
              <w:sdtEndPr/>
              <w:sdtContent>
                <w:r w:rsidR="00BA0064" w:rsidRPr="00990726">
                  <w:rPr>
                    <w:rFonts w:asciiTheme="minorEastAsia" w:eastAsiaTheme="minorEastAsia" w:hAnsiTheme="minorEastAsia"/>
                    <w:color w:val="000000" w:themeColor="text1"/>
                    <w:sz w:val="18"/>
                    <w:szCs w:val="18"/>
                  </w:rPr>
                  <w:t>1,681,014.50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19657095"/>
                <w:lock w:val="sdtLocked"/>
                <w:placeholder>
                  <w:docPart w:val="3CF3AFDBA72E4693985FB937C9AAD9D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20881389"/>
                <w:lock w:val="sdtLocked"/>
                <w:placeholder>
                  <w:docPart w:val="DFC6A255B879457A8B14006DFE9BFD8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30624730"/>
                <w:lock w:val="sdtLocked"/>
                <w:placeholder>
                  <w:docPart w:val="4B038DDB33E0447FBBA3C63D56BFBC9F"/>
                </w:placeholder>
                <w:text/>
              </w:sdtPr>
              <w:sdtEndPr/>
              <w:sdtContent>
                <w:r w:rsidR="00BA0064" w:rsidRPr="00990726">
                  <w:rPr>
                    <w:rFonts w:asciiTheme="minorEastAsia" w:eastAsiaTheme="minorEastAsia" w:hAnsiTheme="minorEastAsia"/>
                    <w:color w:val="000000" w:themeColor="text1"/>
                    <w:sz w:val="18"/>
                    <w:szCs w:val="18"/>
                  </w:rPr>
                  <w:t>1,956,799.88</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0327303"/>
                <w:lock w:val="sdtLocked"/>
                <w:placeholder>
                  <w:docPart w:val="9D04C435286043A4877799409A487640"/>
                </w:placeholder>
                <w:text/>
              </w:sdtPr>
              <w:sdtEndPr/>
              <w:sdtContent>
                <w:r w:rsidR="00BA0064" w:rsidRPr="00990726">
                  <w:rPr>
                    <w:rFonts w:asciiTheme="minorEastAsia" w:eastAsiaTheme="minorEastAsia" w:hAnsiTheme="minorEastAsia"/>
                    <w:color w:val="000000" w:themeColor="text1"/>
                    <w:sz w:val="18"/>
                    <w:szCs w:val="18"/>
                  </w:rPr>
                  <w:t>100,346.86</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61690345"/>
                <w:lock w:val="sdtLocked"/>
                <w:placeholder>
                  <w:docPart w:val="BAB64383B92E4DFAB9819A6D7B60A7B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24299927"/>
                <w:lock w:val="sdtLocked"/>
                <w:placeholder>
                  <w:docPart w:val="990CE97B32584BFE930DC3D396D2D900"/>
                </w:placeholder>
                <w:text/>
              </w:sdtPr>
              <w:sdtEndPr/>
              <w:sdtContent>
                <w:r w:rsidR="00BA0064" w:rsidRPr="00990726">
                  <w:rPr>
                    <w:rFonts w:asciiTheme="minorEastAsia" w:eastAsiaTheme="minorEastAsia" w:hAnsiTheme="minorEastAsia"/>
                    <w:color w:val="000000" w:themeColor="text1"/>
                    <w:sz w:val="18"/>
                    <w:szCs w:val="18"/>
                  </w:rPr>
                  <w:t>43,620.75</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59520430"/>
                <w:lock w:val="sdtLocked"/>
                <w:placeholder>
                  <w:docPart w:val="1678976D305D49E3BCCEA33110EA1A0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69352968"/>
                <w:lock w:val="sdtLocked"/>
                <w:placeholder>
                  <w:docPart w:val="1A44E6FE15F148B1877B3F2AA9281EF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93265886"/>
                <w:lock w:val="sdtLocked"/>
                <w:placeholder>
                  <w:docPart w:val="1680E90C32A14EBAA93E1E7F74B01419"/>
                </w:placeholder>
                <w:text/>
              </w:sdtPr>
              <w:sdtEndPr/>
              <w:sdtContent>
                <w:r w:rsidR="00BA0064" w:rsidRPr="00990726">
                  <w:rPr>
                    <w:rFonts w:asciiTheme="minorEastAsia" w:eastAsiaTheme="minorEastAsia" w:hAnsiTheme="minorEastAsia"/>
                    <w:color w:val="000000" w:themeColor="text1"/>
                    <w:sz w:val="18"/>
                    <w:szCs w:val="18"/>
                  </w:rPr>
                  <w:t>280,938.66</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46075262"/>
                <w:lock w:val="sdtLocked"/>
                <w:placeholder>
                  <w:docPart w:val="DB563028E37644B0B440CC32C649CE2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44091618"/>
                <w:lock w:val="sdtLocked"/>
                <w:placeholder>
                  <w:docPart w:val="28AA1C69481E48D79E93D4D475026CA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02923424"/>
                <w:lock w:val="sdtLocked"/>
                <w:placeholder>
                  <w:docPart w:val="4C18037579274597A878517F7A47DD4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63962982"/>
                <w:lock w:val="sdtLocked"/>
                <w:placeholder>
                  <w:docPart w:val="7672F5B8F685440D848137864C10EF4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72203880"/>
                <w:lock w:val="sdtLocked"/>
                <w:placeholder>
                  <w:docPart w:val="3F53953689A4466D96E1AC30A6DF05D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44859184"/>
                <w:lock w:val="sdtLocked"/>
                <w:placeholder>
                  <w:docPart w:val="0799177EC1E946E4B5B6D5F5FA81754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34849642"/>
                <w:lock w:val="sdtLocked"/>
                <w:placeholder>
                  <w:docPart w:val="366D703112F8404FA5CBE60B27EE97D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b/>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51342680"/>
                <w:lock w:val="sdtLocked"/>
                <w:placeholder>
                  <w:docPart w:val="BABBDE5DDB8F4F169717A2D8B779B892"/>
                </w:placeholder>
                <w:text/>
              </w:sdtPr>
              <w:sdtEndPr/>
              <w:sdtContent>
                <w:r w:rsidR="00BA0064" w:rsidRPr="00990726">
                  <w:rPr>
                    <w:rFonts w:asciiTheme="minorEastAsia" w:eastAsiaTheme="minorEastAsia" w:hAnsiTheme="minorEastAsia"/>
                    <w:color w:val="000000" w:themeColor="text1"/>
                    <w:sz w:val="18"/>
                    <w:szCs w:val="18"/>
                  </w:rPr>
                  <w:t>29,030,248.72</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b/>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40633674"/>
                <w:lock w:val="sdtLocked"/>
                <w:placeholder>
                  <w:docPart w:val="C3D9BBAFB9884D52A544F8560D91582C"/>
                </w:placeholder>
                <w:text/>
              </w:sdtPr>
              <w:sdtEndPr/>
              <w:sdtContent>
                <w:r w:rsidR="00BA0064" w:rsidRPr="00990726">
                  <w:rPr>
                    <w:rFonts w:asciiTheme="minorEastAsia" w:eastAsiaTheme="minorEastAsia" w:hAnsiTheme="minorEastAsia"/>
                    <w:color w:val="000000" w:themeColor="text1"/>
                    <w:sz w:val="18"/>
                    <w:szCs w:val="18"/>
                  </w:rPr>
                  <w:t>17,545,786.54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19804850"/>
                <w:lock w:val="sdtLocked"/>
                <w:placeholder>
                  <w:docPart w:val="481ADD765CD44ACA8CDD08CA740C60D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57692661"/>
                <w:lock w:val="sdtLocked"/>
                <w:placeholder>
                  <w:docPart w:val="BCB9B14BD5BC4946961A2438C8C51D6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29396282"/>
                <w:lock w:val="sdtLocked"/>
                <w:placeholder>
                  <w:docPart w:val="695C49556D764D90859861418059620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7405581"/>
                <w:lock w:val="sdtLocked"/>
                <w:placeholder>
                  <w:docPart w:val="5C1451576C534171A3F60951951F184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56114405"/>
                <w:lock w:val="sdtLocked"/>
                <w:placeholder>
                  <w:docPart w:val="9FEE315B96BD42458F3A4AAA8DF8F86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2458527"/>
                <w:lock w:val="sdtLocked"/>
                <w:placeholder>
                  <w:docPart w:val="BBF0F8199C6B46F2B0FEB87E07C42C4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89234830"/>
                <w:lock w:val="sdtLocked"/>
                <w:placeholder>
                  <w:docPart w:val="09156C70F47E450ABF8C75790489740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52548895"/>
                <w:lock w:val="sdtLocked"/>
                <w:placeholder>
                  <w:docPart w:val="4F8DB3B8407F448890592B8B4A20C63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38414968"/>
                <w:lock w:val="sdtLocked"/>
                <w:placeholder>
                  <w:docPart w:val="194921EFBBD34F09BBF3F5D5AB92ED1F"/>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89551437"/>
                <w:lock w:val="sdtLocked"/>
                <w:placeholder>
                  <w:docPart w:val="779B061DE6644B2EA536C8F1F50AD6BF"/>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20830235"/>
                <w:lock w:val="sdtLocked"/>
                <w:placeholder>
                  <w:docPart w:val="E8EDE2B28DF54D37BB54582BA218CA6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6392599"/>
                <w:lock w:val="sdtLocked"/>
                <w:placeholder>
                  <w:docPart w:val="1A1CEE490B6046DA8970FFFF62A18B5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88079480"/>
                <w:lock w:val="sdtLocked"/>
                <w:placeholder>
                  <w:docPart w:val="9F72ED82CD7E4B9AA1296AA0E30F6F8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56604506"/>
                <w:lock w:val="sdtLocked"/>
                <w:placeholder>
                  <w:docPart w:val="A4B465F7E2884343917BEF0459EC4886"/>
                </w:placeholder>
                <w:text/>
              </w:sdtPr>
              <w:sdtEndPr/>
              <w:sdtContent>
                <w:r w:rsidR="00BA0064" w:rsidRPr="00990726">
                  <w:rPr>
                    <w:rFonts w:asciiTheme="minorEastAsia" w:eastAsiaTheme="minorEastAsia" w:hAnsiTheme="minorEastAsia"/>
                    <w:color w:val="000000" w:themeColor="text1"/>
                    <w:sz w:val="18"/>
                    <w:szCs w:val="18"/>
                  </w:rPr>
                  <w:t>758,133.74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40079516"/>
                <w:lock w:val="sdtLocked"/>
                <w:placeholder>
                  <w:docPart w:val="C7C754DD964F406CBC2D330F2D2A554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26535121"/>
                <w:lock w:val="sdtLocked"/>
                <w:placeholder>
                  <w:docPart w:val="94CC1769FAF2424F95B363A81A9FF2D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06423873"/>
                <w:lock w:val="sdtLocked"/>
                <w:placeholder>
                  <w:docPart w:val="96D702BCE66A48AFB34813916748474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4161237"/>
                <w:lock w:val="sdtLocked"/>
                <w:placeholder>
                  <w:docPart w:val="B6A5DE04BD074A7CA7238220B350875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9591843"/>
                <w:lock w:val="sdtLocked"/>
                <w:placeholder>
                  <w:docPart w:val="56C35454F4104F688D8DE4C096041D8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2810225"/>
                <w:lock w:val="sdtLocked"/>
                <w:placeholder>
                  <w:docPart w:val="77EBE55035194A6ABE6455DF6A256AE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72018939"/>
                <w:lock w:val="sdtLocked"/>
                <w:placeholder>
                  <w:docPart w:val="C14C988D78F84FCEBE7F0E173A0091A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36557910"/>
                <w:lock w:val="sdtLocked"/>
                <w:placeholder>
                  <w:docPart w:val="3F3684C724464A1FB00B58D8A0BAA67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343183"/>
                <w:lock w:val="sdtLocked"/>
                <w:placeholder>
                  <w:docPart w:val="1BDC544261074B40A9D66179F4AC426E"/>
                </w:placeholder>
                <w:text/>
              </w:sdtPr>
              <w:sdtEndPr/>
              <w:sdtContent>
                <w:r w:rsidR="00BA0064" w:rsidRPr="00990726">
                  <w:rPr>
                    <w:rFonts w:asciiTheme="minorEastAsia" w:eastAsiaTheme="minorEastAsia" w:hAnsiTheme="minorEastAsia" w:hint="eastAsia"/>
                    <w:color w:val="000000" w:themeColor="text1"/>
                    <w:sz w:val="18"/>
                    <w:szCs w:val="18"/>
                  </w:rPr>
                  <w:t>                          </w:t>
                </w:r>
                <w:r w:rsidR="00BA0064" w:rsidRPr="00990726">
                  <w:rPr>
                    <w:rFonts w:asciiTheme="minorEastAsia" w:eastAsiaTheme="minorEastAsia" w:hAnsiTheme="minorEastAsia" w:hint="eastAsia"/>
                    <w:color w:val="000000" w:themeColor="text1"/>
                    <w:sz w:val="18"/>
                    <w:szCs w:val="18"/>
                  </w:rPr>
                  <w:lastRenderedPageBreak/>
                  <w:t>                  </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64413495"/>
                <w:lock w:val="sdtLocked"/>
                <w:placeholder>
                  <w:docPart w:val="4E249E6617B14B68BCF0D5E89AD9934A"/>
                </w:placeholder>
                <w:text/>
              </w:sdtPr>
              <w:sdtEndPr/>
              <w:sdtContent>
                <w:r w:rsidR="00BA0064" w:rsidRPr="00990726">
                  <w:rPr>
                    <w:rFonts w:asciiTheme="minorEastAsia" w:eastAsiaTheme="minorEastAsia" w:hAnsiTheme="minorEastAsia"/>
                    <w:color w:val="000000" w:themeColor="text1"/>
                    <w:sz w:val="18"/>
                    <w:szCs w:val="18"/>
                  </w:rPr>
                  <w:t>758,133.74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92880165"/>
                <w:lock w:val="sdtLocked"/>
                <w:placeholder>
                  <w:docPart w:val="5E74191968A64487BA3A0C154B53D651"/>
                </w:placeholder>
                <w:text/>
              </w:sdtPr>
              <w:sdtEndPr/>
              <w:sdtContent>
                <w:r w:rsidR="00BA0064" w:rsidRPr="00990726">
                  <w:rPr>
                    <w:rFonts w:asciiTheme="minorEastAsia" w:eastAsiaTheme="minorEastAsia" w:hAnsiTheme="minorEastAsia"/>
                    <w:color w:val="000000" w:themeColor="text1"/>
                    <w:sz w:val="18"/>
                    <w:szCs w:val="18"/>
                  </w:rPr>
                  <w:t>29,030,248.72</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9917238"/>
                <w:lock w:val="sdtLocked"/>
                <w:placeholder>
                  <w:docPart w:val="2545A5568E94400285726AC1E8506900"/>
                </w:placeholder>
                <w:text/>
              </w:sdtPr>
              <w:sdtEndPr/>
              <w:sdtContent>
                <w:r w:rsidR="00BA0064" w:rsidRPr="00990726">
                  <w:rPr>
                    <w:rFonts w:asciiTheme="minorEastAsia" w:eastAsiaTheme="minorEastAsia" w:hAnsiTheme="minorEastAsia"/>
                    <w:color w:val="000000" w:themeColor="text1"/>
                    <w:sz w:val="18"/>
                    <w:szCs w:val="18"/>
                  </w:rPr>
                  <w:t>18,303,920.28</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92512831"/>
                <w:lock w:val="sdtLocked"/>
                <w:placeholder>
                  <w:docPart w:val="4A1556B328F84F7EA9A21D03634FA558"/>
                </w:placeholder>
                <w:dataBinding w:prefixMappings="xmlns:ns0='http://wwww.hallomagic.com/xbrl/consistency' xmlns:ns1='consistency' " w:xpath="/ns0:xbrlConsistency[1]/ns1:ccConsistency[1]/ns1:ccSign_IssuedCapital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32,882,104.00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8788600"/>
                <w:lock w:val="sdtLocked"/>
                <w:placeholder>
                  <w:docPart w:val="C7DDE7941537442DA0870FC2266D7B77"/>
                </w:placeholder>
                <w:dataBinding w:prefixMappings="xmlns:ns0='http://wwww.hallomagic.com/xbrl/consistency' xmlns:ns1='consistency' " w:xpath="/ns0:xbrlConsistency[1]/ns1:ccConsistency[1]/ns1:ccSign_IssuedCapital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6,710,526.00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1385567"/>
                <w:lock w:val="sdtLocked"/>
                <w:placeholder>
                  <w:docPart w:val="86B3B9311F47415C92ED24CEF316A36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65139704"/>
                <w:lock w:val="sdtLocked"/>
                <w:placeholder>
                  <w:docPart w:val="FF83CFE576DB43A5AD6FB8B1049D44A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16380567"/>
                <w:lock w:val="sdtLocked"/>
                <w:placeholder>
                  <w:docPart w:val="F790436C65EC42179EEE32C714F0BA1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22201313"/>
                <w:lock w:val="sdtLocked"/>
                <w:placeholder>
                  <w:docPart w:val="88B4FAA570144439ADCFD46DCA39834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22281739"/>
                <w:lock w:val="sdtLocked"/>
                <w:placeholder>
                  <w:docPart w:val="7488E01C9FD14BB49392472FBE1145B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88663998"/>
                <w:lock w:val="sdtLocked"/>
                <w:placeholder>
                  <w:docPart w:val="4D8861AAD5CB49D39D9223F754706CF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13899"/>
                <w:lock w:val="sdtLocked"/>
                <w:placeholder>
                  <w:docPart w:val="A6DE13DC8DF0469A8719093FD356F7D7"/>
                </w:placeholder>
                <w:dataBinding w:prefixMappings="xmlns:ns0='http://wwww.hallomagic.com/xbrl/consistency' xmlns:ns1='consistency' " w:xpath="/ns0:xbrlConsistency[1]/ns1:ccConsistency[1]/ns1:ccSign_CapitalSurplus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7,990,317.15</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4460233"/>
                <w:lock w:val="sdtLocked"/>
                <w:placeholder>
                  <w:docPart w:val="7BF19045BE3E4F759AE37DE29D2766AF"/>
                </w:placeholder>
                <w:dataBinding w:prefixMappings="xmlns:ns0='http://wwww.hallomagic.com/xbrl/consistency' xmlns:ns1='consistency' " w:xpath="/ns0:xbrlConsistency[1]/ns1:ccConsistency[1]/ns1:ccSign_CapitalSurplus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3,721,895.15</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53528403"/>
                <w:lock w:val="sdtLocked"/>
                <w:placeholder>
                  <w:docPart w:val="4F21B8EECCED4BD295862CAAE30D11D7"/>
                </w:placeholder>
                <w:dataBinding w:prefixMappings="xmlns:ns0='http://wwww.hallomagic.com/xbrl/consistency' xmlns:ns1='consistency' " w:xpath="/ns0:xbrlConsistency[1]/ns1:ccConsistency[1]/ns1:ccSign_KuCunGu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390143"/>
                <w:lock w:val="sdtLocked"/>
                <w:placeholder>
                  <w:docPart w:val="3BC781E2E8AF42559B7C4190D1CAFB54"/>
                </w:placeholder>
                <w:dataBinding w:prefixMappings="xmlns:ns0='http://wwww.hallomagic.com/xbrl/consistency' xmlns:ns1='consistency' " w:xpath="/ns0:xbrlConsistency[1]/ns1:ccConsistency[1]/ns1:ccSign_KuCunGu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16669157"/>
                <w:lock w:val="sdtLocked"/>
                <w:placeholder>
                  <w:docPart w:val="6EA9BB44B0A84707B26529278AA9D919"/>
                </w:placeholder>
                <w:dataBinding w:prefixMappings="xmlns:ns0='http://wwww.hallomagic.com/xbrl/consistency' xmlns:ns1='consistency' " w:xpath="/ns0:xbrlConsistency[1]/ns1:ccConsistency[1]/ns1:ccSign_QiTaZongHeShouYineeq_instant_T_M[1]" w:storeItemID="{F4D0B5B3-0ED3-42BC-86D1-6C8AD37804FE}"/>
                <w:text/>
              </w:sdtPr>
              <w:sdtEndPr/>
              <w:sdtContent>
                <w:r w:rsidR="001E39FC">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1075914"/>
                <w:lock w:val="sdtLocked"/>
                <w:placeholder>
                  <w:docPart w:val="0404ABA761EF4A788128AA93A69189F1"/>
                </w:placeholder>
                <w:dataBinding w:prefixMappings="xmlns:ns0='http://wwww.hallomagic.com/xbrl/consistency' xmlns:ns1='consistency' " w:xpath="/ns0:xbrlConsistency[1]/ns1:ccConsistency[1]/ns1:ccSign_QiTaZongHeShouYi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20735357"/>
                <w:lock w:val="sdtLocked"/>
                <w:placeholder>
                  <w:docPart w:val="825C0D6704274ABA81EABB47AAF8461E"/>
                </w:placeholder>
                <w:dataBinding w:prefixMappings="xmlns:ns0='http://wwww.hallomagic.com/xbrl/consistency' xmlns:ns1='consistency' " w:xpath="/ns0:xbrlConsistency[1]/ns1:ccConsistency[1]/ns1:ccSign_SpecializedReserve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39276051"/>
                <w:lock w:val="sdtLocked"/>
                <w:placeholder>
                  <w:docPart w:val="411E9DFC332D4DFCA1AF3C2807B555FE"/>
                </w:placeholder>
                <w:dataBinding w:prefixMappings="xmlns:ns0='http://wwww.hallomagic.com/xbrl/consistency' xmlns:ns1='consistency' " w:xpath="/ns0:xbrlConsistency[1]/ns1:ccConsistency[1]/ns1:ccSign_SpecializedReserve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18667345"/>
                <w:lock w:val="sdtLocked"/>
                <w:placeholder>
                  <w:docPart w:val="E66D6F50BD8F4672919EE294EE3D9014"/>
                </w:placeholder>
                <w:dataBinding w:prefixMappings="xmlns:ns0='http://wwww.hallomagic.com/xbrl/consistency' xmlns:ns1='consistency' " w:xpath="/ns0:xbrlConsistency[1]/ns1:ccConsistency[1]/ns1:ccSign_SurplusReserves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1,464,466.67</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89462498"/>
                <w:lock w:val="sdtLocked"/>
                <w:placeholder>
                  <w:docPart w:val="6B881C4006C0487F999803E3EE8AE0B2"/>
                </w:placeholder>
                <w:dataBinding w:prefixMappings="xmlns:ns0='http://wwww.hallomagic.com/xbrl/consistency' xmlns:ns1='consistency' " w:xpath="/ns0:xbrlConsistency[1]/ns1:ccConsistency[1]/ns1:ccSign_SurplusReserves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803,134.35</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56070324"/>
                <w:lock w:val="sdtLocked"/>
                <w:placeholder>
                  <w:docPart w:val="6E6CE47220BB460FACF4A40C7165CFB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27546610"/>
                <w:lock w:val="sdtLocked"/>
                <w:placeholder>
                  <w:docPart w:val="DF6F84B484F24BC7A4A08B6250123ED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6707260"/>
                <w:lock w:val="sdtLocked"/>
                <w:placeholder>
                  <w:docPart w:val="AFCDD0E599EE433CBB70E35D5E16C389"/>
                </w:placeholder>
                <w:dataBinding w:prefixMappings="xmlns:ns0='http://wwww.hallomagic.com/xbrl/consistency' xmlns:ns1='consistency' " w:xpath="/ns0:xbrlConsistency[1]/ns1:ccConsistency[1]/ns1:ccSign_RetainedEarnings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4,428,090.17</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21600636"/>
                <w:lock w:val="sdtLocked"/>
                <w:placeholder>
                  <w:docPart w:val="F4F76350887A49DF8701F33404FB68FE"/>
                </w:placeholder>
                <w:dataBinding w:prefixMappings="xmlns:ns0='http://wwww.hallomagic.com/xbrl/consistency' xmlns:ns1='consistency' " w:xpath="/ns0:xbrlConsistency[1]/ns1:ccConsistency[1]/ns1:ccSign_RetainedEarnings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5,473,923.93</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97873238"/>
                <w:lock w:val="sdtLocked"/>
                <w:placeholder>
                  <w:docPart w:val="895B6C6D62524674B42D1392507BB851"/>
                </w:placeholder>
                <w:dataBinding w:prefixMappings="xmlns:ns0='http://wwww.hallomagic.com/xbrl/consistency' xmlns:ns1='consistency' " w:xpath="/ns0:xbrlConsistency[1]/ns1:ccConsistency[1]/ns1:ccSign_Equity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46,764,977.99</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96242293"/>
                <w:lock w:val="sdtLocked"/>
                <w:placeholder>
                  <w:docPart w:val="7E77656B30C846BBB2049BDA3E12F1E2"/>
                </w:placeholder>
                <w:dataBinding w:prefixMappings="xmlns:ns0='http://wwww.hallomagic.com/xbrl/consistency' xmlns:ns1='consistency' " w:xpath="/ns0:xbrlConsistency[1]/ns1:ccConsistency[1]/ns1:ccSign_Equity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16,709,479.43</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28830332"/>
                <w:lock w:val="sdtLocked"/>
                <w:placeholder>
                  <w:docPart w:val="222761BC31FC4E7E8B9231B8A25B497C"/>
                </w:placeholder>
                <w:text/>
              </w:sdtPr>
              <w:sdtEndPr/>
              <w:sdtContent>
                <w:r w:rsidR="00BA0064" w:rsidRPr="00990726">
                  <w:rPr>
                    <w:rFonts w:asciiTheme="minorEastAsia" w:eastAsiaTheme="minorEastAsia" w:hAnsiTheme="minorEastAsia"/>
                    <w:color w:val="000000" w:themeColor="text1"/>
                    <w:sz w:val="18"/>
                    <w:szCs w:val="18"/>
                  </w:rPr>
                  <w:t>75,795,226.71</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06761624"/>
                <w:lock w:val="sdtLocked"/>
                <w:placeholder>
                  <w:docPart w:val="B8FFC5D59885478DBC31DA0B02FC2E54"/>
                </w:placeholder>
                <w:text/>
              </w:sdtPr>
              <w:sdtEndPr/>
              <w:sdtContent>
                <w:r w:rsidR="00BA0064" w:rsidRPr="00990726">
                  <w:rPr>
                    <w:rFonts w:asciiTheme="minorEastAsia" w:eastAsiaTheme="minorEastAsia" w:hAnsiTheme="minorEastAsia"/>
                    <w:color w:val="000000" w:themeColor="text1"/>
                    <w:sz w:val="18"/>
                    <w:szCs w:val="18"/>
                  </w:rPr>
                  <w:t>35,013,399.71</w:t>
                </w:r>
              </w:sdtContent>
            </w:sdt>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3279174"/>
                <w:lock w:val="sdtLocked"/>
                <w:placeholder>
                  <w:docPart w:val="28F1D8A76A124C65A99B5442F2A92278"/>
                </w:placeholder>
                <w:text/>
              </w:sdtPr>
              <w:sdtEndPr/>
              <w:sdtContent>
                <w:r w:rsidR="005E4624" w:rsidRPr="00990726">
                  <w:rPr>
                    <w:rFonts w:asciiTheme="minorEastAsia" w:eastAsiaTheme="minorEastAsia" w:hAnsiTheme="minorEastAsia"/>
                    <w:color w:val="000000" w:themeColor="text1"/>
                    <w:sz w:val="18"/>
                    <w:szCs w:val="18"/>
                  </w:rPr>
                  <w:t>119,998,031.62</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74989940"/>
                <w:lock w:val="sdtLocked"/>
                <w:placeholder>
                  <w:docPart w:val="555F7E2F767C4C6390928E2049750901"/>
                </w:placeholder>
                <w:text/>
              </w:sdtPr>
              <w:sdtEndPr/>
              <w:sdtContent>
                <w:r w:rsidR="005E4624" w:rsidRPr="00990726">
                  <w:rPr>
                    <w:rFonts w:asciiTheme="minorEastAsia" w:eastAsiaTheme="minorEastAsia" w:hAnsiTheme="minorEastAsia"/>
                    <w:color w:val="000000" w:themeColor="text1"/>
                    <w:sz w:val="18"/>
                    <w:szCs w:val="18"/>
                  </w:rPr>
                  <w:t>85,659,445.68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80086172"/>
                <w:lock w:val="sdtLocked"/>
                <w:placeholder>
                  <w:docPart w:val="723CC033AB334FD0B9A927AB43634DEA"/>
                </w:placeholder>
                <w:dataBinding w:prefixMappings="xmlns:ns0='http://wwww.hallomagic.com/xbrl/consistency' xmlns:ns1='consistency' " w:xpath="/ns0:xbrlConsistency[1]/ns1:ccConsistency[1]/ns1:ccSign_OperatingRevenueneeq_duration_T[1]" w:storeItemID="{F4D0B5B3-0ED3-42BC-86D1-6C8AD37804FE}"/>
                <w:text/>
              </w:sdtPr>
              <w:sdtEndPr/>
              <w:sdtContent>
                <w:r w:rsidR="00E00094">
                  <w:rPr>
                    <w:rFonts w:asciiTheme="minorEastAsia" w:eastAsiaTheme="minorEastAsia" w:hAnsiTheme="minorEastAsia" w:hint="eastAsia"/>
                    <w:color w:val="000000" w:themeColor="text1"/>
                    <w:sz w:val="18"/>
                    <w:szCs w:val="18"/>
                  </w:rPr>
                  <w:t>119,835,548.72</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224199"/>
                <w:lock w:val="sdtLocked"/>
                <w:placeholder>
                  <w:docPart w:val="0FAF1B7AA6F5469B8A3091B0147C7567"/>
                </w:placeholder>
                <w:dataBinding w:prefixMappings="xmlns:ns0='http://wwww.hallomagic.com/xbrl/consistency' xmlns:ns1='consistency' " w:xpath="/ns0:xbrlConsistency[1]/ns1:ccConsistency[1]/ns1:ccSign_OperatingRevenueneeq_duration_T-1[1]" w:storeItemID="{F4D0B5B3-0ED3-42BC-86D1-6C8AD37804FE}"/>
                <w:text/>
              </w:sdtPr>
              <w:sdtEndPr/>
              <w:sdtContent>
                <w:r w:rsidR="00E00094">
                  <w:rPr>
                    <w:rFonts w:asciiTheme="minorEastAsia" w:eastAsiaTheme="minorEastAsia" w:hAnsiTheme="minorEastAsia" w:hint="eastAsia"/>
                    <w:color w:val="000000" w:themeColor="text1"/>
                    <w:sz w:val="18"/>
                    <w:szCs w:val="18"/>
                  </w:rPr>
                  <w:t>85,549,970.68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47885624"/>
                <w:lock w:val="sdtLocked"/>
                <w:placeholder>
                  <w:docPart w:val="E79EDAA5FD3B4BFDA8353197C8D3A861"/>
                </w:placeholder>
                <w:text/>
              </w:sdtPr>
              <w:sdtEndPr/>
              <w:sdtContent>
                <w:r w:rsidR="00381CE0"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39723683"/>
                <w:lock w:val="sdtLocked"/>
                <w:placeholder>
                  <w:docPart w:val="791D921E23664DF79FADDEAA3359C6A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5159844"/>
                <w:lock w:val="sdtLocked"/>
                <w:placeholder>
                  <w:docPart w:val="B6B9C7D321B34780B2617FF0FED466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626338"/>
                <w:lock w:val="sdtLocked"/>
                <w:placeholder>
                  <w:docPart w:val="EA561D8EB2534C28A17E2C9BACDA987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33341356"/>
                <w:lock w:val="sdtLocked"/>
                <w:placeholder>
                  <w:docPart w:val="AE4B1429AB5745C0BE4A99216E5D900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53662208"/>
                <w:lock w:val="sdtLocked"/>
                <w:placeholder>
                  <w:docPart w:val="A297B113196D4E13A66ACBB045026E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0202174"/>
                <w:lock w:val="sdtLocked"/>
                <w:placeholder>
                  <w:docPart w:val="736F387E0D0647D39C42E538588BD36B"/>
                </w:placeholder>
                <w:text/>
              </w:sdtPr>
              <w:sdtEndPr/>
              <w:sdtContent>
                <w:r w:rsidR="005E4624" w:rsidRPr="00990726">
                  <w:rPr>
                    <w:rFonts w:asciiTheme="minorEastAsia" w:eastAsiaTheme="minorEastAsia" w:hAnsiTheme="minorEastAsia"/>
                    <w:color w:val="000000" w:themeColor="text1"/>
                    <w:sz w:val="18"/>
                    <w:szCs w:val="18"/>
                  </w:rPr>
                  <w:t>108,494,901.91</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05535322"/>
                <w:lock w:val="sdtLocked"/>
                <w:placeholder>
                  <w:docPart w:val="C9AC436845904430AE46FE04FF32C14B"/>
                </w:placeholder>
                <w:text/>
              </w:sdtPr>
              <w:sdtEndPr/>
              <w:sdtContent>
                <w:r w:rsidR="005E4624" w:rsidRPr="00990726">
                  <w:rPr>
                    <w:rFonts w:asciiTheme="minorEastAsia" w:eastAsiaTheme="minorEastAsia" w:hAnsiTheme="minorEastAsia"/>
                    <w:color w:val="000000" w:themeColor="text1"/>
                    <w:sz w:val="18"/>
                    <w:szCs w:val="18"/>
                  </w:rPr>
                  <w:t>77,999,176.55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68302400"/>
                <w:lock w:val="sdtLocked"/>
                <w:placeholder>
                  <w:docPart w:val="37FFDDEA86F24BC58711A3F95C63FA17"/>
                </w:placeholder>
                <w:dataBinding w:prefixMappings="xmlns:ns0='http://wwww.hallomagic.com/xbrl/consistency' xmlns:ns1='consistency' " w:xpath="/ns0:xbrlConsistency[1]/ns1:ccConsistency[1]/ns1:ccSign_OperatingCostneeq_duration_T[1]" w:storeItemID="{F4D0B5B3-0ED3-42BC-86D1-6C8AD37804FE}"/>
                <w:text/>
              </w:sdtPr>
              <w:sdtEndPr/>
              <w:sdtContent>
                <w:r w:rsidR="00674F50">
                  <w:rPr>
                    <w:rFonts w:asciiTheme="minorEastAsia" w:eastAsiaTheme="minorEastAsia" w:hAnsiTheme="minorEastAsia" w:hint="eastAsia"/>
                    <w:color w:val="000000" w:themeColor="text1"/>
                    <w:sz w:val="18"/>
                    <w:szCs w:val="18"/>
                  </w:rPr>
                  <w:t>86,621,005.44</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82539909"/>
                <w:lock w:val="sdtLocked"/>
                <w:placeholder>
                  <w:docPart w:val="01267064D71843459A8E66B3E6E0B83C"/>
                </w:placeholder>
                <w:dataBinding w:prefixMappings="xmlns:ns0='http://wwww.hallomagic.com/xbrl/consistency' xmlns:ns1='consistency' " w:xpath="/ns0:xbrlConsistency[1]/ns1:ccConsistency[1]/ns1:ccSign_OperatingCostneeq_duration_T-1[1]" w:storeItemID="{F4D0B5B3-0ED3-42BC-86D1-6C8AD37804FE}"/>
                <w:text/>
              </w:sdtPr>
              <w:sdtEndPr/>
              <w:sdtContent>
                <w:r w:rsidR="00674F50">
                  <w:rPr>
                    <w:rFonts w:asciiTheme="minorEastAsia" w:eastAsiaTheme="minorEastAsia" w:hAnsiTheme="minorEastAsia" w:hint="eastAsia"/>
                    <w:color w:val="000000" w:themeColor="text1"/>
                    <w:sz w:val="18"/>
                    <w:szCs w:val="18"/>
                  </w:rPr>
                  <w:t>61,257,177.50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50072142"/>
                <w:lock w:val="sdtLocked"/>
                <w:placeholder>
                  <w:docPart w:val="E88E989A0BB34A9F9EE682DEA0C0A8C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1865338"/>
                <w:lock w:val="sdtLocked"/>
                <w:placeholder>
                  <w:docPart w:val="10040B51F04044AAA57E13C5316E61F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234472"/>
                <w:lock w:val="sdtLocked"/>
                <w:placeholder>
                  <w:docPart w:val="20F0649AF79144CABF345E11333AF95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66847954"/>
                <w:lock w:val="sdtLocked"/>
                <w:placeholder>
                  <w:docPart w:val="A46628CDC93E41C78032210B7914348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04639393"/>
                <w:lock w:val="sdtLocked"/>
                <w:placeholder>
                  <w:docPart w:val="9DFD229EBB8A45ECA17B997471B6FF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09979905"/>
                <w:lock w:val="sdtLocked"/>
                <w:placeholder>
                  <w:docPart w:val="8BA9A4135D8A4336BC294B4E4709671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62781794"/>
                <w:lock w:val="sdtLocked"/>
                <w:placeholder>
                  <w:docPart w:val="9BF180BE34134CC894B5594FF08CBED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67148823"/>
                <w:lock w:val="sdtLocked"/>
                <w:placeholder>
                  <w:docPart w:val="6AC1F34D98554B13B0806263E1C637C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01472345"/>
                <w:lock w:val="sdtLocked"/>
                <w:placeholder>
                  <w:docPart w:val="A0E7BA059684495AA8D41FA0868896D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32395277"/>
                <w:lock w:val="sdtLocked"/>
                <w:placeholder>
                  <w:docPart w:val="5B52ECC5B1A041C3942A255DC780B87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68483754"/>
                <w:lock w:val="sdtLocked"/>
                <w:placeholder>
                  <w:docPart w:val="2E2E2644EEAF4D10A1B6D44158411A4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97688190"/>
                <w:lock w:val="sdtLocked"/>
                <w:placeholder>
                  <w:docPart w:val="14C493EBFA9F44F4A25511D8893514D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4128618"/>
                <w:lock w:val="sdtLocked"/>
                <w:placeholder>
                  <w:docPart w:val="048389E055BF45CAABA27350B1D037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63972180"/>
                <w:lock w:val="sdtLocked"/>
                <w:placeholder>
                  <w:docPart w:val="C3A1D06CB21A425CB439B061951A726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8213774"/>
                <w:lock w:val="sdtLocked"/>
                <w:placeholder>
                  <w:docPart w:val="7365EDF975E8401294E75D939EB6FB3B"/>
                </w:placeholder>
                <w:text/>
              </w:sdtPr>
              <w:sdtEndPr/>
              <w:sdtContent>
                <w:r w:rsidR="005E4624" w:rsidRPr="00990726">
                  <w:rPr>
                    <w:rFonts w:asciiTheme="minorEastAsia" w:eastAsiaTheme="minorEastAsia" w:hAnsiTheme="minorEastAsia"/>
                    <w:color w:val="000000" w:themeColor="text1"/>
                    <w:sz w:val="18"/>
                    <w:szCs w:val="18"/>
                  </w:rPr>
                  <w:t>464,226.82</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64882522"/>
                <w:lock w:val="sdtLocked"/>
                <w:placeholder>
                  <w:docPart w:val="CD7F2A2555F84A36BD64174546B9B6DD"/>
                </w:placeholder>
                <w:text/>
              </w:sdtPr>
              <w:sdtEndPr/>
              <w:sdtContent>
                <w:r w:rsidR="005E4624" w:rsidRPr="00990726">
                  <w:rPr>
                    <w:rFonts w:asciiTheme="minorEastAsia" w:eastAsiaTheme="minorEastAsia" w:hAnsiTheme="minorEastAsia"/>
                    <w:color w:val="000000" w:themeColor="text1"/>
                    <w:sz w:val="18"/>
                    <w:szCs w:val="18"/>
                  </w:rPr>
                  <w:t>321,125.84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5317655"/>
                <w:lock w:val="sdtLocked"/>
                <w:placeholder>
                  <w:docPart w:val="21AFB0718C7547E29AD4A3A060AC1656"/>
                </w:placeholder>
                <w:dataBinding w:prefixMappings="xmlns:ns0='http://wwww.hallomagic.com/xbrl/consistency' xmlns:ns1='consistency' " w:xpath="/ns0:xbrlConsistency[1]/ns1:ccConsistency[1]/ns1:ccSign_DistributionCost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7,297,640.98</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50371176"/>
                <w:lock w:val="sdtLocked"/>
                <w:placeholder>
                  <w:docPart w:val="B96961867421476A80B5CEB318C6E84D"/>
                </w:placeholder>
                <w:dataBinding w:prefixMappings="xmlns:ns0='http://wwww.hallomagic.com/xbrl/consistency' xmlns:ns1='consistency' " w:xpath="/ns0:xbrlConsistency[1]/ns1:ccConsistency[1]/ns1:ccSign_DistributionCost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3,429,465.53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88566668"/>
                <w:lock w:val="sdtLocked"/>
                <w:placeholder>
                  <w:docPart w:val="26E91DB2C48249DC8361934E4C8CE414"/>
                </w:placeholder>
                <w:dataBinding w:prefixMappings="xmlns:ns0='http://wwww.hallomagic.com/xbrl/consistency' xmlns:ns1='consistency' " w:xpath="/ns0:xbrlConsistency[1]/ns1:ccConsistency[1]/ns1:ccSign_AdministrativeExpense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12,672,402.27</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1537461"/>
                <w:lock w:val="sdtLocked"/>
                <w:placeholder>
                  <w:docPart w:val="6872BAA1E1FD408DA43E7EB499FDC659"/>
                </w:placeholder>
                <w:dataBinding w:prefixMappings="xmlns:ns0='http://wwww.hallomagic.com/xbrl/consistency' xmlns:ns1='consistency' " w:xpath="/ns0:xbrlConsistency[1]/ns1:ccConsistency[1]/ns1:ccSign_AdministrativeExpense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12,849,163.77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53826204"/>
                <w:lock w:val="sdtLocked"/>
                <w:placeholder>
                  <w:docPart w:val="6210C27F2C0746839238CC2D9610329A"/>
                </w:placeholder>
                <w:dataBinding w:prefixMappings="xmlns:ns0='http://wwww.hallomagic.com/xbrl/consistency' xmlns:ns1='consistency' " w:xpath="/ns0:xbrlConsistency[1]/ns1:ccConsistency[1]/ns1:ccSign_FinanceCost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753,464.14</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22510461"/>
                <w:lock w:val="sdtLocked"/>
                <w:placeholder>
                  <w:docPart w:val="B0C61C1FA984410195E2ADB2ED607CE2"/>
                </w:placeholder>
                <w:dataBinding w:prefixMappings="xmlns:ns0='http://wwww.hallomagic.com/xbrl/consistency' xmlns:ns1='consistency' " w:xpath="/ns0:xbrlConsistency[1]/ns1:ccConsistency[1]/ns1:ccSign_FinanceCost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-296,399.08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3297215"/>
                <w:lock w:val="sdtLocked"/>
                <w:placeholder>
                  <w:docPart w:val="55BBF0F133084261966A2160FD9FEC55"/>
                </w:placeholder>
                <w:text/>
              </w:sdtPr>
              <w:sdtEndPr/>
              <w:sdtContent>
                <w:r w:rsidR="005E4624" w:rsidRPr="00990726">
                  <w:rPr>
                    <w:rFonts w:asciiTheme="minorEastAsia" w:eastAsiaTheme="minorEastAsia" w:hAnsiTheme="minorEastAsia"/>
                    <w:color w:val="000000" w:themeColor="text1"/>
                    <w:sz w:val="18"/>
                    <w:szCs w:val="18"/>
                  </w:rPr>
                  <w:t>686,162.26</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92338952"/>
                <w:lock w:val="sdtLocked"/>
                <w:placeholder>
                  <w:docPart w:val="7793374387244AA68789017286DA241C"/>
                </w:placeholder>
                <w:text/>
              </w:sdtPr>
              <w:sdtEndPr/>
              <w:sdtContent>
                <w:r w:rsidR="005E4624" w:rsidRPr="00990726">
                  <w:rPr>
                    <w:rFonts w:asciiTheme="minorEastAsia" w:eastAsiaTheme="minorEastAsia" w:hAnsiTheme="minorEastAsia"/>
                    <w:color w:val="000000" w:themeColor="text1"/>
                    <w:sz w:val="18"/>
                    <w:szCs w:val="18"/>
                  </w:rPr>
                  <w:t>438,642.99</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95085247"/>
                <w:lock w:val="sdtLocked"/>
                <w:placeholder>
                  <w:docPart w:val="836A9281BAD34D89820A93A4C70BE62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84978447"/>
                <w:lock w:val="sdtLocked"/>
                <w:placeholder>
                  <w:docPart w:val="1B570E3ED3104BEBAB23C9276749A7C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1420176"/>
                <w:lock w:val="sdtLocked"/>
                <w:placeholder>
                  <w:docPart w:val="C5690EAA69AB463BB6DB06D953301F65"/>
                </w:placeholder>
                <w:text/>
              </w:sdtPr>
              <w:sdtEndPr/>
              <w:sdtContent>
                <w:r w:rsidR="005E4624" w:rsidRPr="00990726">
                  <w:rPr>
                    <w:rFonts w:asciiTheme="minorEastAsia" w:eastAsiaTheme="minorEastAsia" w:hAnsiTheme="minorEastAsia"/>
                    <w:color w:val="000000" w:themeColor="text1"/>
                    <w:sz w:val="18"/>
                    <w:szCs w:val="18"/>
                  </w:rPr>
                  <w:t>-446,698.34</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85877815"/>
                <w:lock w:val="sdtLocked"/>
                <w:placeholder>
                  <w:docPart w:val="67B041439F4D4049ACCB16AB6346885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w:t>
            </w:r>
            <w:r w:rsidRPr="00990726">
              <w:rPr>
                <w:rFonts w:asciiTheme="minorEastAsia" w:eastAsiaTheme="minorEastAsia" w:hAnsiTheme="minorEastAsia" w:hint="eastAsia"/>
                <w:color w:val="000000" w:themeColor="text1"/>
                <w:sz w:val="18"/>
                <w:szCs w:val="18"/>
              </w:rPr>
              <w:lastRenderedPageBreak/>
              <w:t>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69235835"/>
                <w:lock w:val="sdtLocked"/>
                <w:placeholder>
                  <w:docPart w:val="DA24502761344E2DAD7F59B1592258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87937098"/>
                <w:lock w:val="sdtLocked"/>
                <w:placeholder>
                  <w:docPart w:val="95859F5E2915491AAB1F99F37B6B989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3618368"/>
                <w:lock w:val="sdtLocked"/>
                <w:placeholder>
                  <w:docPart w:val="3C5FA004020F4F1D823471101295EAE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23855882"/>
                <w:lock w:val="sdtLocked"/>
                <w:placeholder>
                  <w:docPart w:val="6B04FBB5E26145DC849C619D0CCC55F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3151618"/>
                <w:lock w:val="sdtLocked"/>
                <w:placeholder>
                  <w:docPart w:val="D32E8011388048C7AEFFB0607644C8BB"/>
                </w:placeholder>
                <w:dataBinding w:prefixMappings="xmlns:ns0='http://wwww.hallomagic.com/xbrl/consistency' xmlns:ns1='consistency' " w:xpath="/ns0:xbrlConsistency[1]/ns1:ccConsistency[1]/ns1:ccSign_OperatingProfit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11,056,431.37</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77637497"/>
                <w:lock w:val="sdtLocked"/>
                <w:placeholder>
                  <w:docPart w:val="59DE17006DB740B1A366D07BFFBF0B63"/>
                </w:placeholder>
                <w:dataBinding w:prefixMappings="xmlns:ns0='http://wwww.hallomagic.com/xbrl/consistency' xmlns:ns1='consistency' " w:xpath="/ns0:xbrlConsistency[1]/ns1:ccConsistency[1]/ns1:ccSign_OperatingProfit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7,660,269.13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05541419"/>
                <w:lock w:val="sdtLocked"/>
                <w:placeholder>
                  <w:docPart w:val="368FDBBC908C40FE849AD0FDA343F34E"/>
                </w:placeholder>
                <w:dataBinding w:prefixMappings="xmlns:ns0='http://wwww.hallomagic.com/xbrl/consistency' xmlns:ns1='consistency' " w:xpath="/ns0:xbrlConsistency[1]/ns1:ccConsistency[1]/ns1:ccSign_NonOperatingIncomeneeq_duration_T[1]" w:storeItemID="{F4D0B5B3-0ED3-42BC-86D1-6C8AD37804FE}"/>
                <w:text/>
              </w:sdtPr>
              <w:sdtEndPr/>
              <w:sdtContent>
                <w:r w:rsidR="00990726" w:rsidRPr="00990726">
                  <w:rPr>
                    <w:rFonts w:asciiTheme="minorEastAsia" w:eastAsiaTheme="minorEastAsia" w:hAnsiTheme="minorEastAsia"/>
                    <w:color w:val="000000" w:themeColor="text1"/>
                    <w:sz w:val="18"/>
                    <w:szCs w:val="18"/>
                  </w:rPr>
                  <w:t>1,623,503.28</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80613101"/>
                <w:lock w:val="sdtLocked"/>
                <w:placeholder>
                  <w:docPart w:val="C6F907D939E44004AA58DAA8F7CF8E82"/>
                </w:placeholder>
                <w:dataBinding w:prefixMappings="xmlns:ns0='http://wwww.hallomagic.com/xbrl/consistency' xmlns:ns1='consistency' " w:xpath="/ns0:xbrlConsistency[1]/ns1:ccConsistency[1]/ns1:ccSign_NonOperatingIncome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170,000.00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5660643"/>
                <w:lock w:val="sdtLocked"/>
                <w:placeholder>
                  <w:docPart w:val="DD7F39EEDADF4F2E8E8D4D675282EF5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64098883"/>
                <w:lock w:val="sdtLocked"/>
                <w:placeholder>
                  <w:docPart w:val="0BD379EE405341EB923602B79A274F2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64414122"/>
                <w:lock w:val="sdtLocked"/>
                <w:placeholder>
                  <w:docPart w:val="E81B44C796234F3AA60B5FA48A598945"/>
                </w:placeholder>
                <w:dataBinding w:prefixMappings="xmlns:ns0='http://wwww.hallomagic.com/xbrl/consistency' xmlns:ns1='consistency' " w:xpath="/ns0:xbrlConsistency[1]/ns1:ccConsistency[1]/ns1:ccSign_NonOperatingExpens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4,610.00</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67671675"/>
                <w:lock w:val="sdtLocked"/>
                <w:placeholder>
                  <w:docPart w:val="F128537FE67943758527A4EA2BDB27DC"/>
                </w:placeholder>
                <w:dataBinding w:prefixMappings="xmlns:ns0='http://wwww.hallomagic.com/xbrl/consistency' xmlns:ns1='consistency' " w:xpath="/ns0:xbrlConsistency[1]/ns1:ccConsistency[1]/ns1:ccSign_NonOperatingExpens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1,262.00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01660991"/>
                <w:lock w:val="sdtLocked"/>
                <w:placeholder>
                  <w:docPart w:val="BA11A318C6574A5E8295C3911AA35D0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1652117"/>
                <w:lock w:val="sdtLocked"/>
                <w:placeholder>
                  <w:docPart w:val="2A4C80DCA05B4C568E6C5C3F2D9CCC7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30516464"/>
                <w:lock w:val="sdtLocked"/>
                <w:placeholder>
                  <w:docPart w:val="9720F74FBEAE4201849DE2B5991E5AAA"/>
                </w:placeholder>
                <w:text/>
              </w:sdtPr>
              <w:sdtEndPr/>
              <w:sdtContent>
                <w:r w:rsidR="005E4624" w:rsidRPr="00990726">
                  <w:rPr>
                    <w:rFonts w:asciiTheme="minorEastAsia" w:eastAsiaTheme="minorEastAsia" w:hAnsiTheme="minorEastAsia"/>
                    <w:color w:val="000000" w:themeColor="text1"/>
                    <w:sz w:val="18"/>
                    <w:szCs w:val="18"/>
                  </w:rPr>
                  <w:t>12,675,324.65</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6257718"/>
                <w:lock w:val="sdtLocked"/>
                <w:placeholder>
                  <w:docPart w:val="A1E794FC9B7645CFAF0A28CC4CE7F5BA"/>
                </w:placeholder>
                <w:text/>
              </w:sdtPr>
              <w:sdtEndPr/>
              <w:sdtContent>
                <w:r w:rsidR="005E4624" w:rsidRPr="00990726">
                  <w:rPr>
                    <w:rFonts w:asciiTheme="minorEastAsia" w:eastAsiaTheme="minorEastAsia" w:hAnsiTheme="minorEastAsia"/>
                    <w:color w:val="000000" w:themeColor="text1"/>
                    <w:sz w:val="18"/>
                    <w:szCs w:val="18"/>
                  </w:rPr>
                  <w:t>7,829,007.13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184942"/>
                <w:lock w:val="sdtLocked"/>
                <w:placeholder>
                  <w:docPart w:val="0F0DA9148D1F4B38AC2F3B946D19C7C8"/>
                </w:placeholder>
                <w:text/>
              </w:sdtPr>
              <w:sdtEndPr/>
              <w:sdtContent>
                <w:r w:rsidR="005E4624" w:rsidRPr="00990726">
                  <w:rPr>
                    <w:rFonts w:asciiTheme="minorEastAsia" w:eastAsiaTheme="minorEastAsia" w:hAnsiTheme="minorEastAsia"/>
                    <w:color w:val="000000" w:themeColor="text1"/>
                    <w:sz w:val="18"/>
                    <w:szCs w:val="18"/>
                  </w:rPr>
                  <w:t>600,856.29</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06473731"/>
                <w:lock w:val="sdtLocked"/>
                <w:placeholder>
                  <w:docPart w:val="7D132E542FF84C29BA7C4003A51E4D67"/>
                </w:placeholder>
                <w:text/>
              </w:sdtPr>
              <w:sdtEndPr/>
              <w:sdtContent>
                <w:r w:rsidR="005E4624" w:rsidRPr="00990726">
                  <w:rPr>
                    <w:rFonts w:asciiTheme="minorEastAsia" w:eastAsiaTheme="minorEastAsia" w:hAnsiTheme="minorEastAsia"/>
                    <w:color w:val="000000" w:themeColor="text1"/>
                    <w:sz w:val="18"/>
                    <w:szCs w:val="18"/>
                  </w:rPr>
                  <w:t>-36,581.23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57967617"/>
                <w:lock w:val="sdtLocked"/>
                <w:placeholder>
                  <w:docPart w:val="61ED787D87914C09B46DEA29F740D0D7"/>
                </w:placeholder>
                <w:dataBinding w:prefixMappings="xmlns:ns0='http://wwww.hallomagic.com/xbrl/consistency' xmlns:ns1='consistency' " w:xpath="/ns0:xbrlConsistency[1]/ns1:ccConsistency[1]/ns1:ccSign_ProfitLos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12,074,468.36</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43480763"/>
                <w:lock w:val="sdtLocked"/>
                <w:placeholder>
                  <w:docPart w:val="5FEDFE29BA644CC6952499B373889FD2"/>
                </w:placeholder>
                <w:dataBinding w:prefixMappings="xmlns:ns0='http://wwww.hallomagic.com/xbrl/consistency' xmlns:ns1='consistency' " w:xpath="/ns0:xbrlConsistency[1]/ns1:ccConsistency[1]/ns1:ccSign_ProfitLos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82743056"/>
                <w:lock w:val="sdtLocked"/>
                <w:placeholder>
                  <w:docPart w:val="08546FFFA4D9474CBE2963D7801CE0D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44779647"/>
                <w:lock w:val="sdtLocked"/>
                <w:placeholder>
                  <w:docPart w:val="779551F843434A9B8EA27AB3C4B31D9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25798192"/>
                <w:lock w:val="sdtLocked"/>
                <w:placeholder>
                  <w:docPart w:val="CADDD1FB590D4284850071855B27F3A3"/>
                </w:placeholder>
                <w:dataBinding w:prefixMappings="xmlns:ns0='http://wwww.hallomagic.com/xbrl/consistency' xmlns:ns1='consistency' " w:xpath="/ns0:xbrlConsistency[1]/ns1:ccConsistency[1]/ns1:ccSign_ProfitLossAttributableToOwnersOfParent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12,057,917.97</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22119383"/>
                <w:lock w:val="sdtLocked"/>
                <w:placeholder>
                  <w:docPart w:val="187B15CF8C994D669FA7F034659378F2"/>
                </w:placeholder>
                <w:dataBinding w:prefixMappings="xmlns:ns0='http://wwww.hallomagic.com/xbrl/consistency' xmlns:ns1='consistency' " w:xpath="/ns0:xbrlConsistency[1]/ns1:ccConsistency[1]/ns1:ccSign_ProfitLossAttributableToOwnersOfParent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1908887"/>
                <w:lock w:val="sdtLocked"/>
                <w:placeholder>
                  <w:docPart w:val="8430ADD7A1CC4F7CBF225D31FB1EB266"/>
                </w:placeholder>
                <w:text/>
              </w:sdtPr>
              <w:sdtEndPr/>
              <w:sdtContent>
                <w:r w:rsidR="005E4624" w:rsidRPr="00990726">
                  <w:rPr>
                    <w:rFonts w:asciiTheme="minorEastAsia" w:eastAsiaTheme="minorEastAsia" w:hAnsiTheme="minorEastAsia"/>
                    <w:color w:val="000000" w:themeColor="text1"/>
                    <w:sz w:val="18"/>
                    <w:szCs w:val="18"/>
                  </w:rPr>
                  <w:t>16,550.39</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03370538"/>
                <w:lock w:val="sdtLocked"/>
                <w:placeholder>
                  <w:docPart w:val="B22C3382E5164356A4AFA8DB99A08C99"/>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0380881"/>
                <w:lock w:val="sdtLocked"/>
                <w:placeholder>
                  <w:docPart w:val="97A7E719DDF74ED2BABDCD23F4F16A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35385373"/>
                <w:lock w:val="sdtLocked"/>
                <w:placeholder>
                  <w:docPart w:val="C0DB42917E7C4200B706031B6BD6EF7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7083968"/>
                <w:lock w:val="sdtLocked"/>
                <w:placeholder>
                  <w:docPart w:val="3CC51D448ED048C69ECA02E28E5D2F2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56200953"/>
                <w:lock w:val="sdtLocked"/>
                <w:placeholder>
                  <w:docPart w:val="649D9A9B802A4A4C960520C099633FD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45817452"/>
                <w:lock w:val="sdtLocked"/>
                <w:placeholder>
                  <w:docPart w:val="E75B9D92812748B88BACA1BE6D094B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37669597"/>
                <w:lock w:val="sdtLocked"/>
                <w:placeholder>
                  <w:docPart w:val="4AD129A1BC944E07861F288B1389E99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0318364"/>
                <w:lock w:val="sdtLocked"/>
                <w:placeholder>
                  <w:docPart w:val="EF16A491B2E5433495DEC4E986CF7B0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6036422"/>
                <w:lock w:val="sdtLocked"/>
                <w:placeholder>
                  <w:docPart w:val="55F60F0B926C429B88433402154E78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4572152"/>
                <w:lock w:val="sdtLocked"/>
                <w:placeholder>
                  <w:docPart w:val="299825334AC142ADAFF385718098B34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9144360"/>
                <w:lock w:val="sdtLocked"/>
                <w:placeholder>
                  <w:docPart w:val="845940E9AB604D6EA8BFF46EEAFF4F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1537124"/>
                <w:lock w:val="sdtLocked"/>
                <w:placeholder>
                  <w:docPart w:val="BE2388E8FA334547B8AD0E1E10746AC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0948244"/>
                <w:lock w:val="sdtLocked"/>
                <w:placeholder>
                  <w:docPart w:val="47EE9F445E5A4ABA9F2515B0F768797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1049663"/>
                <w:lock w:val="sdtLocked"/>
                <w:placeholder>
                  <w:docPart w:val="2618855AADCA4D88B869A7B088CDC80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972586"/>
                <w:lock w:val="sdtLocked"/>
                <w:placeholder>
                  <w:docPart w:val="D0FEF37A82CB4B61B2397C7F21D2E92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18492896"/>
                <w:lock w:val="sdtLocked"/>
                <w:placeholder>
                  <w:docPart w:val="825866DEDDCA42E4A8A044ED56B7B27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43254250"/>
                <w:lock w:val="sdtLocked"/>
                <w:placeholder>
                  <w:docPart w:val="28E4C106BF2540808C865E8417A582A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1779861"/>
                <w:lock w:val="sdtLocked"/>
                <w:placeholder>
                  <w:docPart w:val="9C217BFEDEE749F7B90728BB3D3A13B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77934240"/>
                <w:lock w:val="sdtLocked"/>
                <w:placeholder>
                  <w:docPart w:val="5496E1F70E234DB9AC4AC45C8CC6AD8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1613150"/>
                <w:lock w:val="sdtLocked"/>
                <w:placeholder>
                  <w:docPart w:val="68C27C6BEE9045FF8E0C01473468C63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13479164"/>
                <w:lock w:val="sdtLocked"/>
                <w:placeholder>
                  <w:docPart w:val="97D1FBF1DC1440709DDDDB71F713D04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07042447"/>
                <w:lock w:val="sdtLocked"/>
                <w:placeholder>
                  <w:docPart w:val="E31A8BB761FE45268A8CEE22B4FF482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8936729"/>
                <w:lock w:val="sdtLocked"/>
                <w:placeholder>
                  <w:docPart w:val="D12937818F5C412A9B017C1B643494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16120121"/>
                <w:lock w:val="sdtLocked"/>
                <w:placeholder>
                  <w:docPart w:val="638B09E5602C4DF6B9596A7391602B1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00443166"/>
                <w:lock w:val="sdtLocked"/>
                <w:placeholder>
                  <w:docPart w:val="808C3C8202424EC4B70E48F559C14D7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9789103"/>
                <w:lock w:val="sdtLocked"/>
                <w:placeholder>
                  <w:docPart w:val="52F410E738FA4B98A9F87149F992219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31646555"/>
                <w:lock w:val="sdtLocked"/>
                <w:placeholder>
                  <w:docPart w:val="847ABBA9DCDA4AC8A8D997EDA37EC51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2713126"/>
                <w:lock w:val="sdtLocked"/>
                <w:placeholder>
                  <w:docPart w:val="D77DD7122B5445159909D4FD5610BF60"/>
                </w:placeholder>
                <w:text/>
              </w:sdtPr>
              <w:sdtEndPr/>
              <w:sdtContent>
                <w:r w:rsidR="005E4624" w:rsidRPr="00990726">
                  <w:rPr>
                    <w:rFonts w:asciiTheme="minorEastAsia" w:eastAsiaTheme="minorEastAsia" w:hAnsiTheme="minorEastAsia"/>
                    <w:color w:val="000000" w:themeColor="text1"/>
                    <w:sz w:val="18"/>
                    <w:szCs w:val="18"/>
                  </w:rPr>
                  <w:t>12,074,468.36</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40338251"/>
                <w:lock w:val="sdtLocked"/>
                <w:placeholder>
                  <w:docPart w:val="64A76A7A525B4D3DBD9ED351C816460F"/>
                </w:placeholder>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3811739"/>
                <w:lock w:val="sdtLocked"/>
                <w:placeholder>
                  <w:docPart w:val="9AEA0E8EF5C046A795F19CED32B98EBC"/>
                </w:placeholder>
                <w:text/>
              </w:sdtPr>
              <w:sdtEndPr/>
              <w:sdtContent>
                <w:r w:rsidR="005E4624" w:rsidRPr="00990726">
                  <w:rPr>
                    <w:rFonts w:asciiTheme="minorEastAsia" w:eastAsiaTheme="minorEastAsia" w:hAnsiTheme="minorEastAsia"/>
                    <w:color w:val="000000" w:themeColor="text1"/>
                    <w:sz w:val="18"/>
                    <w:szCs w:val="18"/>
                  </w:rPr>
                  <w:t>12,057,917.97</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56270398"/>
                <w:lock w:val="sdtLocked"/>
                <w:placeholder>
                  <w:docPart w:val="AF6C5AB4FD184079A493AE90FA637AA6"/>
                </w:placeholder>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5205185"/>
                <w:lock w:val="sdtLocked"/>
                <w:placeholder>
                  <w:docPart w:val="09E0A6219A0E4637A44FB789A0FDCF13"/>
                </w:placeholder>
                <w:text/>
              </w:sdtPr>
              <w:sdtEndPr/>
              <w:sdtContent>
                <w:r w:rsidR="005E4624" w:rsidRPr="00990726">
                  <w:rPr>
                    <w:rFonts w:asciiTheme="minorEastAsia" w:eastAsiaTheme="minorEastAsia" w:hAnsiTheme="minorEastAsia"/>
                    <w:color w:val="000000" w:themeColor="text1"/>
                    <w:sz w:val="18"/>
                    <w:szCs w:val="18"/>
                  </w:rPr>
                  <w:t>16,550.39</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80973780"/>
                <w:lock w:val="sdtLocked"/>
                <w:placeholder>
                  <w:docPart w:val="8DEEC81CD49A4FD0A33203C9301659D9"/>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35958850"/>
                <w:lock w:val="sdtLocked"/>
                <w:placeholder>
                  <w:docPart w:val="029D1BD92AB140928ED16D9275693D7D"/>
                </w:placeholder>
                <w:dataBinding w:prefixMappings="xmlns:ns0='http://wwww.hallomagic.com/xbrl/consistency' xmlns:ns1='consistency' " w:xpath="/ns0:xbrlConsistency[1]/ns1:ccConsistency[1]/ns1:ccSign_BasicEarningsLossPerShare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0.38</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23257763"/>
                <w:lock w:val="sdtLocked"/>
                <w:placeholder>
                  <w:docPart w:val="DE4C7CC1C6B94BA09423F0CCA924FC02"/>
                </w:placeholder>
                <w:dataBinding w:prefixMappings="xmlns:ns0='http://wwww.hallomagic.com/xbrl/consistency' xmlns:ns1='consistency' " w:xpath="/ns0:xbrlConsistency[1]/ns1:ccConsistency[1]/ns1:ccSign_BasicEarningsLossPerShare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1.30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19079658"/>
                <w:lock w:val="sdtLocked"/>
                <w:placeholder>
                  <w:docPart w:val="6D9D32AF51BD4114B2F579100EA674E8"/>
                </w:placeholder>
                <w:text/>
              </w:sdtPr>
              <w:sdtEndPr/>
              <w:sdtContent>
                <w:r w:rsidR="00DC1D38">
                  <w:rPr>
                    <w:rFonts w:asciiTheme="minorEastAsia" w:eastAsiaTheme="minorEastAsia" w:hAnsiTheme="minorEastAsia"/>
                    <w:color w:val="000000" w:themeColor="text1"/>
                    <w:sz w:val="18"/>
                    <w:szCs w:val="18"/>
                  </w:rPr>
                  <w:t>0.38</w:t>
                </w:r>
              </w:sdtContent>
            </w:sdt>
          </w:p>
        </w:tc>
        <w:tc>
          <w:tcPr>
            <w:tcW w:w="1203"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8857838"/>
                <w:lock w:val="sdtLocked"/>
                <w:placeholder>
                  <w:docPart w:val="AC59F8DDF13D4793ACA088A646089211"/>
                </w:placeholder>
                <w:text/>
              </w:sdtPr>
              <w:sdtEndPr/>
              <w:sdtContent>
                <w:r w:rsidR="005E4624" w:rsidRPr="00990726">
                  <w:rPr>
                    <w:rFonts w:asciiTheme="minorEastAsia" w:eastAsiaTheme="minorEastAsia" w:hAnsiTheme="minorEastAsia"/>
                    <w:color w:val="000000" w:themeColor="text1"/>
                    <w:sz w:val="18"/>
                    <w:szCs w:val="18"/>
                  </w:rPr>
                  <w:t>1.30</w:t>
                </w:r>
              </w:sdtContent>
            </w:sdt>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sdt>
        <w:sdtPr>
          <w:rPr>
            <w:rFonts w:asciiTheme="minorEastAsia" w:eastAsiaTheme="minorEastAsia" w:hAnsiTheme="minorEastAsia"/>
            <w:color w:val="000000" w:themeColor="text1"/>
            <w:sz w:val="18"/>
            <w:szCs w:val="18"/>
          </w:rPr>
          <w:id w:val="1182407438"/>
          <w:lock w:val="sdtLocked"/>
          <w:placeholder>
            <w:docPart w:val="CBF9CCE46EEB4331A05DC1E22482EE95"/>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 xml:space="preserve"> </w:t>
      </w:r>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510369288"/>
          <w:lock w:val="sdtLocked"/>
          <w:placeholder>
            <w:docPart w:val="A437FFFDB9224BCD8AC2F6D846B02784"/>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 xml:space="preserve"> </w:t>
      </w:r>
      <w:r w:rsidRPr="00990726">
        <w:rPr>
          <w:color w:val="000000" w:themeColor="text1"/>
          <w:sz w:val="18"/>
          <w:szCs w:val="18"/>
        </w:rPr>
        <w:t>会计机构负责人：</w:t>
      </w:r>
      <w:sdt>
        <w:sdtPr>
          <w:rPr>
            <w:rFonts w:asciiTheme="minorEastAsia" w:eastAsiaTheme="minorEastAsia" w:hAnsiTheme="minorEastAsia"/>
            <w:color w:val="000000" w:themeColor="text1"/>
            <w:sz w:val="18"/>
            <w:szCs w:val="18"/>
          </w:rPr>
          <w:id w:val="-169874868"/>
          <w:lock w:val="sdtLocked"/>
          <w:placeholder>
            <w:docPart w:val="495CCE8590D94C389F0F2B993FB725A1"/>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23537530"/>
                <w:lock w:val="sdtLocked"/>
                <w:placeholder>
                  <w:docPart w:val="90FBB4C02C1846E59B4F0FF922A8385A"/>
                </w:placeholder>
                <w:text/>
              </w:sdtPr>
              <w:sdtEndPr/>
              <w:sdtContent>
                <w:r w:rsidR="005E4624" w:rsidRPr="00990726">
                  <w:rPr>
                    <w:rFonts w:asciiTheme="minorEastAsia" w:eastAsiaTheme="minorEastAsia" w:hAnsiTheme="minorEastAsia"/>
                    <w:color w:val="000000" w:themeColor="text1"/>
                    <w:sz w:val="18"/>
                    <w:szCs w:val="18"/>
                  </w:rPr>
                  <w:t>88,719,146.14</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7030134"/>
                <w:lock w:val="sdtLocked"/>
                <w:placeholder>
                  <w:docPart w:val="B2EFE881F5594CF49B83F3CA629086C1"/>
                </w:placeholder>
                <w:text/>
              </w:sdtPr>
              <w:sdtEndPr/>
              <w:sdtContent>
                <w:r w:rsidR="005E4624" w:rsidRPr="00990726">
                  <w:rPr>
                    <w:rFonts w:asciiTheme="minorEastAsia" w:eastAsiaTheme="minorEastAsia" w:hAnsiTheme="minorEastAsia"/>
                    <w:color w:val="000000" w:themeColor="text1"/>
                    <w:sz w:val="18"/>
                    <w:szCs w:val="18"/>
                  </w:rPr>
                  <w:t>66,611,510.31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2641700"/>
                <w:lock w:val="sdtLocked"/>
                <w:placeholder>
                  <w:docPart w:val="328A366D4F8043669F5E17D2769EA687"/>
                </w:placeholder>
                <w:text/>
              </w:sdtPr>
              <w:sdtEndPr/>
              <w:sdtContent>
                <w:r w:rsidR="005E4624" w:rsidRPr="00990726">
                  <w:rPr>
                    <w:rFonts w:asciiTheme="minorEastAsia" w:eastAsiaTheme="minorEastAsia" w:hAnsiTheme="minorEastAsia"/>
                    <w:color w:val="000000" w:themeColor="text1"/>
                    <w:sz w:val="18"/>
                    <w:szCs w:val="18"/>
                  </w:rPr>
                  <w:t>65,395,434.92</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6841497"/>
                <w:lock w:val="sdtLocked"/>
                <w:placeholder>
                  <w:docPart w:val="28775899D80A47D8935BB8DAC7CE9CAD"/>
                </w:placeholder>
                <w:text/>
              </w:sdtPr>
              <w:sdtEndPr/>
              <w:sdtContent>
                <w:r w:rsidR="005E4624" w:rsidRPr="00990726">
                  <w:rPr>
                    <w:rFonts w:asciiTheme="minorEastAsia" w:eastAsiaTheme="minorEastAsia" w:hAnsiTheme="minorEastAsia"/>
                    <w:color w:val="000000" w:themeColor="text1"/>
                    <w:sz w:val="18"/>
                    <w:szCs w:val="18"/>
                  </w:rPr>
                  <w:t>47,923,039.02</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8529873"/>
                <w:lock w:val="sdtLocked"/>
                <w:placeholder>
                  <w:docPart w:val="0B9C6272C9704F24A44E9240C6576C3F"/>
                </w:placeholder>
                <w:text/>
              </w:sdtPr>
              <w:sdtEndPr/>
              <w:sdtContent>
                <w:r w:rsidR="005E4624" w:rsidRPr="00990726">
                  <w:rPr>
                    <w:rFonts w:asciiTheme="minorEastAsia" w:eastAsiaTheme="minorEastAsia" w:hAnsiTheme="minorEastAsia"/>
                    <w:color w:val="000000" w:themeColor="text1"/>
                    <w:sz w:val="18"/>
                    <w:szCs w:val="18"/>
                  </w:rPr>
                  <w:t>442,007.90</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74757295"/>
                <w:lock w:val="sdtLocked"/>
                <w:placeholder>
                  <w:docPart w:val="A421D1B9BDE44A7080980107DAF24237"/>
                </w:placeholder>
                <w:text/>
              </w:sdtPr>
              <w:sdtEndPr/>
              <w:sdtContent>
                <w:r w:rsidR="005E4624" w:rsidRPr="00990726">
                  <w:rPr>
                    <w:rFonts w:asciiTheme="minorEastAsia" w:eastAsiaTheme="minorEastAsia" w:hAnsiTheme="minorEastAsia"/>
                    <w:color w:val="000000" w:themeColor="text1"/>
                    <w:sz w:val="18"/>
                    <w:szCs w:val="18"/>
                  </w:rPr>
                  <w:t>321,125.84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48173193"/>
                <w:lock w:val="sdtLocked"/>
                <w:placeholder>
                  <w:docPart w:val="EC178622E4FA4AA088DC5A39EDA0DDEC"/>
                </w:placeholder>
                <w:text/>
              </w:sdtPr>
              <w:sdtEndPr/>
              <w:sdtContent>
                <w:r w:rsidR="00990726" w:rsidRPr="00990726">
                  <w:rPr>
                    <w:rFonts w:asciiTheme="minorEastAsia" w:eastAsiaTheme="minorEastAsia" w:hAnsiTheme="minorEastAsia"/>
                    <w:color w:val="000000" w:themeColor="text1"/>
                    <w:sz w:val="18"/>
                    <w:szCs w:val="18"/>
                  </w:rPr>
                  <w:t>4,929,833.00</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88018877"/>
                <w:lock w:val="sdtLocked"/>
                <w:placeholder>
                  <w:docPart w:val="DD43BA432B734073BACDD7CF412971AC"/>
                </w:placeholder>
                <w:text/>
              </w:sdtPr>
              <w:sdtEndPr/>
              <w:sdtContent>
                <w:r w:rsidR="005E4624" w:rsidRPr="00990726">
                  <w:rPr>
                    <w:rFonts w:asciiTheme="minorEastAsia" w:eastAsiaTheme="minorEastAsia" w:hAnsiTheme="minorEastAsia"/>
                    <w:color w:val="000000" w:themeColor="text1"/>
                    <w:sz w:val="18"/>
                    <w:szCs w:val="18"/>
                  </w:rPr>
                  <w:t>3,333,910.55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07483485"/>
                <w:lock w:val="sdtLocked"/>
                <w:placeholder>
                  <w:docPart w:val="D83384CBF3E4444DB6D06436DFB66119"/>
                </w:placeholder>
                <w:text/>
              </w:sdtPr>
              <w:sdtEndPr/>
              <w:sdtContent>
                <w:r w:rsidR="005E4624" w:rsidRPr="00990726">
                  <w:rPr>
                    <w:rFonts w:asciiTheme="minorEastAsia" w:eastAsiaTheme="minorEastAsia" w:hAnsiTheme="minorEastAsia"/>
                    <w:color w:val="000000" w:themeColor="text1"/>
                    <w:sz w:val="18"/>
                    <w:szCs w:val="18"/>
                  </w:rPr>
                  <w:t>12,101,906.41</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93335540"/>
                <w:lock w:val="sdtLocked"/>
                <w:placeholder>
                  <w:docPart w:val="D50EC994AC024392BAAE0DFED5076E07"/>
                </w:placeholder>
                <w:text/>
              </w:sdtPr>
              <w:sdtEndPr/>
              <w:sdtContent>
                <w:r w:rsidR="005E4624" w:rsidRPr="00990726">
                  <w:rPr>
                    <w:rFonts w:asciiTheme="minorEastAsia" w:eastAsiaTheme="minorEastAsia" w:hAnsiTheme="minorEastAsia"/>
                    <w:color w:val="000000" w:themeColor="text1"/>
                    <w:sz w:val="18"/>
                    <w:szCs w:val="18"/>
                  </w:rPr>
                  <w:t>12,558,335.74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79559134"/>
                <w:lock w:val="sdtLocked"/>
                <w:placeholder>
                  <w:docPart w:val="5288FC91C81A46E9A44D3D9A3C4AB2F5"/>
                </w:placeholder>
                <w:text/>
              </w:sdtPr>
              <w:sdtEndPr/>
              <w:sdtContent>
                <w:r w:rsidR="005E4624" w:rsidRPr="00990726">
                  <w:rPr>
                    <w:rFonts w:asciiTheme="minorEastAsia" w:eastAsiaTheme="minorEastAsia" w:hAnsiTheme="minorEastAsia"/>
                    <w:color w:val="000000" w:themeColor="text1"/>
                    <w:sz w:val="18"/>
                    <w:szCs w:val="18"/>
                  </w:rPr>
                  <w:t>1,067,009.58</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64417618"/>
                <w:lock w:val="sdtLocked"/>
                <w:placeholder>
                  <w:docPart w:val="34649BFC52CA41F7A047021BF5793BC7"/>
                </w:placeholder>
                <w:text/>
              </w:sdtPr>
              <w:sdtEndPr/>
              <w:sdtContent>
                <w:r w:rsidR="005E4624" w:rsidRPr="00990726">
                  <w:rPr>
                    <w:rFonts w:asciiTheme="minorEastAsia" w:eastAsiaTheme="minorEastAsia" w:hAnsiTheme="minorEastAsia"/>
                    <w:color w:val="000000" w:themeColor="text1"/>
                    <w:sz w:val="18"/>
                    <w:szCs w:val="18"/>
                  </w:rPr>
                  <w:t>-618,623.61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16032307"/>
                <w:lock w:val="sdtLocked"/>
                <w:placeholder>
                  <w:docPart w:val="DE2C06ADBD954AF486695EBB4F75CE19"/>
                </w:placeholder>
                <w:text/>
              </w:sdtPr>
              <w:sdtEndPr/>
              <w:sdtContent>
                <w:r w:rsidR="005E4624" w:rsidRPr="00990726">
                  <w:rPr>
                    <w:rFonts w:asciiTheme="minorEastAsia" w:eastAsiaTheme="minorEastAsia" w:hAnsiTheme="minorEastAsia"/>
                    <w:color w:val="000000" w:themeColor="text1"/>
                    <w:sz w:val="18"/>
                    <w:szCs w:val="18"/>
                  </w:rPr>
                  <w:t>630,969.74</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39083468"/>
                <w:lock w:val="sdtLocked"/>
                <w:placeholder>
                  <w:docPart w:val="4091E7A2B97345E38F8151D8043D572D"/>
                </w:placeholder>
                <w:text/>
              </w:sdtPr>
              <w:sdtEndPr/>
              <w:sdtContent>
                <w:r w:rsidR="005E4624" w:rsidRPr="00990726">
                  <w:rPr>
                    <w:rFonts w:asciiTheme="minorEastAsia" w:eastAsiaTheme="minorEastAsia" w:hAnsiTheme="minorEastAsia"/>
                    <w:color w:val="000000" w:themeColor="text1"/>
                    <w:sz w:val="18"/>
                    <w:szCs w:val="18"/>
                  </w:rPr>
                  <w:t>346,665.24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26741812"/>
                <w:lock w:val="sdtLocked"/>
                <w:placeholder>
                  <w:docPart w:val="D2CFD720C13640508C74AF5F628C5F6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88474368"/>
                <w:lock w:val="sdtLocked"/>
                <w:placeholder>
                  <w:docPart w:val="778B5EB2B92040C5BCE421C9BE20E75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85452619"/>
                <w:lock w:val="sdtLocked"/>
                <w:placeholder>
                  <w:docPart w:val="0DE837E3512C46B181754F8433D9E4E1"/>
                </w:placeholder>
                <w:text/>
              </w:sdtPr>
              <w:sdtEndPr/>
              <w:sdtContent>
                <w:r w:rsidR="005E4624" w:rsidRPr="00990726">
                  <w:rPr>
                    <w:rFonts w:asciiTheme="minorEastAsia" w:eastAsiaTheme="minorEastAsia" w:hAnsiTheme="minorEastAsia"/>
                    <w:color w:val="000000" w:themeColor="text1"/>
                    <w:sz w:val="18"/>
                    <w:szCs w:val="18"/>
                  </w:rPr>
                  <w:t>1,443,301.66</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8311970"/>
                <w:lock w:val="sdtLocked"/>
                <w:placeholder>
                  <w:docPart w:val="A0728CB98E544A5281A717D3B0BC733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55187952"/>
                <w:lock w:val="sdtLocked"/>
                <w:placeholder>
                  <w:docPart w:val="CAD0072ADE654020885ECA576445C14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15892811"/>
                <w:lock w:val="sdtLocked"/>
                <w:placeholder>
                  <w:docPart w:val="AFAA71D6AA0F4E88B82B182425E82E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23231868"/>
                <w:lock w:val="sdtLocked"/>
                <w:placeholder>
                  <w:docPart w:val="468A9693A1D347439E6B789020762AD0"/>
                </w:placeholder>
                <w:text/>
              </w:sdtPr>
              <w:sdtEndPr/>
              <w:sdtContent>
                <w:r w:rsidR="005E4624" w:rsidRPr="00990726">
                  <w:rPr>
                    <w:rFonts w:asciiTheme="minorEastAsia" w:eastAsiaTheme="minorEastAsia" w:hAnsiTheme="minorEastAsia"/>
                    <w:color w:val="000000" w:themeColor="text1"/>
                    <w:sz w:val="18"/>
                    <w:szCs w:val="18"/>
                  </w:rPr>
                  <w:t>5,595,286.25</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6607524"/>
                <w:lock w:val="sdtLocked"/>
                <w:placeholder>
                  <w:docPart w:val="2D066B0EFC2D4109AA3F1255E4596EE7"/>
                </w:placeholder>
                <w:text/>
              </w:sdtPr>
              <w:sdtEndPr/>
              <w:sdtContent>
                <w:r w:rsidR="005E4624" w:rsidRPr="00990726">
                  <w:rPr>
                    <w:rFonts w:asciiTheme="minorEastAsia" w:eastAsiaTheme="minorEastAsia" w:hAnsiTheme="minorEastAsia"/>
                    <w:color w:val="000000" w:themeColor="text1"/>
                    <w:sz w:val="18"/>
                    <w:szCs w:val="18"/>
                  </w:rPr>
                  <w:t>2,747,057.53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77460425"/>
                <w:lock w:val="sdtLocked"/>
                <w:placeholder>
                  <w:docPart w:val="640968BBF3094D16BF4DCCC3CB21C43B"/>
                </w:placeholder>
                <w:text/>
              </w:sdtPr>
              <w:sdtEndPr/>
              <w:sdtContent>
                <w:r w:rsidR="005E4624" w:rsidRPr="00990726">
                  <w:rPr>
                    <w:rFonts w:asciiTheme="minorEastAsia" w:eastAsiaTheme="minorEastAsia" w:hAnsiTheme="minorEastAsia"/>
                    <w:color w:val="000000" w:themeColor="text1"/>
                    <w:sz w:val="18"/>
                    <w:szCs w:val="18"/>
                  </w:rPr>
                  <w:t>1,623,503.28</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75946275"/>
                <w:lock w:val="sdtLocked"/>
                <w:placeholder>
                  <w:docPart w:val="59E4F8FEA3D243949DD4BAF272C20CF1"/>
                </w:placeholder>
                <w:text/>
              </w:sdtPr>
              <w:sdtEndPr/>
              <w:sdtContent>
                <w:r w:rsidR="005E4624" w:rsidRPr="00990726">
                  <w:rPr>
                    <w:rFonts w:asciiTheme="minorEastAsia" w:eastAsiaTheme="minorEastAsia" w:hAnsiTheme="minorEastAsia"/>
                    <w:color w:val="000000" w:themeColor="text1"/>
                    <w:sz w:val="18"/>
                    <w:szCs w:val="18"/>
                  </w:rPr>
                  <w:t>170,000.00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33542406"/>
                <w:lock w:val="sdtLocked"/>
                <w:placeholder>
                  <w:docPart w:val="CBE052E264A14BCC81962D6A3ABDE58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03789414"/>
                <w:lock w:val="sdtLocked"/>
                <w:placeholder>
                  <w:docPart w:val="5C5C3E479C504453934DB8EE0159626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28951643"/>
                <w:lock w:val="sdtLocked"/>
                <w:placeholder>
                  <w:docPart w:val="19AEC3DD2A8848B3AB96DF5529315C04"/>
                </w:placeholder>
                <w:text/>
              </w:sdtPr>
              <w:sdtEndPr/>
              <w:sdtContent>
                <w:r w:rsidR="005E4624" w:rsidRPr="00990726">
                  <w:rPr>
                    <w:rFonts w:asciiTheme="minorEastAsia" w:eastAsiaTheme="minorEastAsia" w:hAnsiTheme="minorEastAsia"/>
                    <w:color w:val="000000" w:themeColor="text1"/>
                    <w:sz w:val="18"/>
                    <w:szCs w:val="18"/>
                  </w:rPr>
                  <w:t>4,610.00</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3873950"/>
                <w:lock w:val="sdtLocked"/>
                <w:placeholder>
                  <w:docPart w:val="42113A7F75D14BA4AF37705865F55518"/>
                </w:placeholder>
                <w:text/>
              </w:sdtPr>
              <w:sdtEndPr/>
              <w:sdtContent>
                <w:r w:rsidR="005E4624" w:rsidRPr="00990726">
                  <w:rPr>
                    <w:rFonts w:asciiTheme="minorEastAsia" w:eastAsiaTheme="minorEastAsia" w:hAnsiTheme="minorEastAsia"/>
                    <w:color w:val="000000" w:themeColor="text1"/>
                    <w:sz w:val="18"/>
                    <w:szCs w:val="18"/>
                  </w:rPr>
                  <w:t>1,262.00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8186495"/>
                <w:lock w:val="sdtLocked"/>
                <w:placeholder>
                  <w:docPart w:val="FC6878C4677A44C0BCA024294C909F6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39545080"/>
                <w:lock w:val="sdtLocked"/>
                <w:placeholder>
                  <w:docPart w:val="FED0FD7DACA840F3A54D45226F5C62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15050731"/>
                <w:lock w:val="sdtLocked"/>
                <w:placeholder>
                  <w:docPart w:val="89C0570158974B0580305CD1AEAAA637"/>
                </w:placeholder>
                <w:text/>
              </w:sdtPr>
              <w:sdtEndPr/>
              <w:sdtContent>
                <w:r w:rsidR="005E4624" w:rsidRPr="00990726">
                  <w:rPr>
                    <w:rFonts w:asciiTheme="minorEastAsia" w:eastAsiaTheme="minorEastAsia" w:hAnsiTheme="minorEastAsia"/>
                    <w:color w:val="000000" w:themeColor="text1"/>
                    <w:sz w:val="18"/>
                    <w:szCs w:val="18"/>
                  </w:rPr>
                  <w:t>7,214,179.53</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0006977"/>
                <w:lock w:val="sdtLocked"/>
                <w:placeholder>
                  <w:docPart w:val="B5CE8F412D374933BD7BC9F202A1F075"/>
                </w:placeholder>
                <w:text/>
              </w:sdtPr>
              <w:sdtEndPr/>
              <w:sdtContent>
                <w:r w:rsidR="005E4624" w:rsidRPr="00990726">
                  <w:rPr>
                    <w:rFonts w:asciiTheme="minorEastAsia" w:eastAsiaTheme="minorEastAsia" w:hAnsiTheme="minorEastAsia"/>
                    <w:color w:val="000000" w:themeColor="text1"/>
                    <w:sz w:val="18"/>
                    <w:szCs w:val="18"/>
                  </w:rPr>
                  <w:t>2,915,795.53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39860736"/>
                <w:lock w:val="sdtLocked"/>
                <w:placeholder>
                  <w:docPart w:val="BFFA04253A3445CBAF93460526204905"/>
                </w:placeholder>
                <w:text/>
              </w:sdtPr>
              <w:sdtEndPr/>
              <w:sdtContent>
                <w:r w:rsidR="005E4624" w:rsidRPr="00990726">
                  <w:rPr>
                    <w:rFonts w:asciiTheme="minorEastAsia" w:eastAsiaTheme="minorEastAsia" w:hAnsiTheme="minorEastAsia"/>
                    <w:color w:val="000000" w:themeColor="text1"/>
                    <w:sz w:val="18"/>
                    <w:szCs w:val="18"/>
                  </w:rPr>
                  <w:t>600,856.29</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0459910"/>
                <w:lock w:val="sdtLocked"/>
                <w:placeholder>
                  <w:docPart w:val="643C4469E6B84FB08EA469272ABFF337"/>
                </w:placeholder>
                <w:text/>
              </w:sdtPr>
              <w:sdtEndPr/>
              <w:sdtContent>
                <w:r w:rsidR="005E4624" w:rsidRPr="00990726">
                  <w:rPr>
                    <w:rFonts w:asciiTheme="minorEastAsia" w:eastAsiaTheme="minorEastAsia" w:hAnsiTheme="minorEastAsia"/>
                    <w:color w:val="000000" w:themeColor="text1"/>
                    <w:sz w:val="18"/>
                    <w:szCs w:val="18"/>
                  </w:rPr>
                  <w:t>-2,102.24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11203254"/>
                <w:lock w:val="sdtLocked"/>
                <w:placeholder>
                  <w:docPart w:val="4266E401126C45C997BE1DDBFAB0E47E"/>
                </w:placeholder>
                <w:text/>
              </w:sdtPr>
              <w:sdtEndPr/>
              <w:sdtContent>
                <w:r w:rsidR="005E4624" w:rsidRPr="00990726">
                  <w:rPr>
                    <w:rFonts w:asciiTheme="minorEastAsia" w:eastAsiaTheme="minorEastAsia" w:hAnsiTheme="minorEastAsia"/>
                    <w:color w:val="000000" w:themeColor="text1"/>
                    <w:sz w:val="18"/>
                    <w:szCs w:val="18"/>
                  </w:rPr>
                  <w:t>6,613,323.24</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74368462"/>
                <w:lock w:val="sdtLocked"/>
                <w:placeholder>
                  <w:docPart w:val="5C2344D1B1A64840B8090C0B121A0FF6"/>
                </w:placeholder>
                <w:text/>
              </w:sdtPr>
              <w:sdtEndPr/>
              <w:sdtContent>
                <w:r w:rsidR="005E4624" w:rsidRPr="00990726">
                  <w:rPr>
                    <w:rFonts w:asciiTheme="minorEastAsia" w:eastAsiaTheme="minorEastAsia" w:hAnsiTheme="minorEastAsia"/>
                    <w:color w:val="000000" w:themeColor="text1"/>
                    <w:sz w:val="18"/>
                    <w:szCs w:val="18"/>
                  </w:rPr>
                  <w:t>2,917,897.77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10827127"/>
                <w:lock w:val="sdtLocked"/>
                <w:placeholder>
                  <w:docPart w:val="2D3DEB9BDE5A41988E702087C113D3D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27171059"/>
                <w:lock w:val="sdtLocked"/>
                <w:placeholder>
                  <w:docPart w:val="9B1F177522D94DEB87786EB91FE3754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30763532"/>
                <w:lock w:val="sdtLocked"/>
                <w:placeholder>
                  <w:docPart w:val="E4492B4A343441D6896E6157603799C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75494454"/>
                <w:lock w:val="sdtLocked"/>
                <w:placeholder>
                  <w:docPart w:val="D9EF470D67E5482E8E06FAB321259A6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91583051"/>
                <w:lock w:val="sdtLocked"/>
                <w:placeholder>
                  <w:docPart w:val="FE406084E18B42B4A918F7C02E5DAB9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65621899"/>
                <w:lock w:val="sdtLocked"/>
                <w:placeholder>
                  <w:docPart w:val="E065E6B6B4E74EF1BA66768B8587616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15404769"/>
                <w:lock w:val="sdtLocked"/>
                <w:placeholder>
                  <w:docPart w:val="04997C640BDC4127AA0A570AECE98D5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11848337"/>
                <w:lock w:val="sdtLocked"/>
                <w:placeholder>
                  <w:docPart w:val="FAB838CBC3FB4CC9AD01AADFBD81B5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4137059"/>
                <w:lock w:val="sdtLocked"/>
                <w:placeholder>
                  <w:docPart w:val="BFD646EDF7AE47F6B4A9F1C2829C7EB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31061801"/>
                <w:lock w:val="sdtLocked"/>
                <w:placeholder>
                  <w:docPart w:val="2E17FD81E4D1435C8D5310F16DEFC2C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1270815"/>
                <w:lock w:val="sdtLocked"/>
                <w:placeholder>
                  <w:docPart w:val="5B34AB270CB6454EBA43784C3142813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19723447"/>
                <w:lock w:val="sdtLocked"/>
                <w:placeholder>
                  <w:docPart w:val="4208864AFE3B44D09273EC0D7DDAC2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75272576"/>
                <w:lock w:val="sdtLocked"/>
                <w:placeholder>
                  <w:docPart w:val="72FBF1D3AB98428C8D09E48D20EA94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1797815"/>
                <w:lock w:val="sdtLocked"/>
                <w:placeholder>
                  <w:docPart w:val="EA9D020C090649DDA9E7EA550D6C0AF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59194820"/>
                <w:lock w:val="sdtLocked"/>
                <w:placeholder>
                  <w:docPart w:val="DABEE3E4A7744515BF17C1DACB5D05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90419187"/>
                <w:lock w:val="sdtLocked"/>
                <w:placeholder>
                  <w:docPart w:val="B72CEAC85CD8471D9F3FFEE680DAB9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01921835"/>
                <w:lock w:val="sdtLocked"/>
                <w:placeholder>
                  <w:docPart w:val="E466C69765EE49698E015B874B8A1D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47439659"/>
                <w:lock w:val="sdtLocked"/>
                <w:placeholder>
                  <w:docPart w:val="D700BB581A2348D69CF42A1D8EAAE4D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7999841"/>
                <w:lock w:val="sdtLocked"/>
                <w:placeholder>
                  <w:docPart w:val="37728F9D15E943E3B869AD18ECB65F0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6171222"/>
                <w:lock w:val="sdtLocked"/>
                <w:placeholder>
                  <w:docPart w:val="48E4003C80344041A18BC0B5C912CD3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20068459"/>
                <w:lock w:val="sdtLocked"/>
                <w:placeholder>
                  <w:docPart w:val="DBE07138C0E84DBC8860A5B0C37D8CD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61148578"/>
                <w:lock w:val="sdtLocked"/>
                <w:placeholder>
                  <w:docPart w:val="7BC4E808968F4515ACD5D79116816C3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58605845"/>
                <w:lock w:val="sdtLocked"/>
                <w:placeholder>
                  <w:docPart w:val="0C14A2838DBA4AD087D78D93E830B035"/>
                </w:placeholder>
                <w:text/>
              </w:sdtPr>
              <w:sdtEndPr/>
              <w:sdtContent>
                <w:r w:rsidR="005E4624" w:rsidRPr="00990726">
                  <w:rPr>
                    <w:rFonts w:asciiTheme="minorEastAsia" w:eastAsiaTheme="minorEastAsia" w:hAnsiTheme="minorEastAsia"/>
                    <w:color w:val="000000" w:themeColor="text1"/>
                    <w:sz w:val="18"/>
                    <w:szCs w:val="18"/>
                  </w:rPr>
                  <w:t>6,613,323.24</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17622328"/>
                <w:lock w:val="sdtLocked"/>
                <w:placeholder>
                  <w:docPart w:val="8448855F28EA41BC9A32F8C51F7DD279"/>
                </w:placeholder>
                <w:text/>
              </w:sdtPr>
              <w:sdtEndPr/>
              <w:sdtContent>
                <w:r w:rsidR="005E4624" w:rsidRPr="00990726">
                  <w:rPr>
                    <w:rFonts w:asciiTheme="minorEastAsia" w:eastAsiaTheme="minorEastAsia" w:hAnsiTheme="minorEastAsia"/>
                    <w:color w:val="000000" w:themeColor="text1"/>
                    <w:sz w:val="18"/>
                    <w:szCs w:val="18"/>
                  </w:rPr>
                  <w:t>2,917,897.77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9343132"/>
                <w:lock w:val="sdtLocked"/>
                <w:placeholder>
                  <w:docPart w:val="3002621C2AE84127A1D4BA806BCFE6B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5012644"/>
                <w:lock w:val="sdtLocked"/>
                <w:placeholder>
                  <w:docPart w:val="BD8CE02427834644A8061E459318214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14573107"/>
                <w:lock w:val="sdtLocked"/>
                <w:placeholder>
                  <w:docPart w:val="0FDF740ADC4B42F09E19E0620B25BD2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48993851"/>
                <w:lock w:val="sdtLocked"/>
                <w:placeholder>
                  <w:docPart w:val="50D40BD79E8043B7A30C799F899A354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6421508"/>
                <w:lock w:val="sdtLocked"/>
                <w:placeholder>
                  <w:docPart w:val="84789030665A4E76AB87C9DDE1A71384"/>
                </w:placeholder>
                <w:text/>
              </w:sdtPr>
              <w:sdtEndPr/>
              <w:sdtContent>
                <w:r w:rsidR="00990726" w:rsidRPr="00990726">
                  <w:rPr>
                    <w:rFonts w:asciiTheme="minorEastAsia" w:eastAsiaTheme="minorEastAsia" w:hAnsiTheme="minorEastAsia"/>
                    <w:color w:val="000000" w:themeColor="text1"/>
                    <w:sz w:val="18"/>
                    <w:szCs w:val="18"/>
                  </w:rPr>
                  <w:t>123,828,078.53</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1558761"/>
                <w:lock w:val="sdtLocked"/>
                <w:placeholder>
                  <w:docPart w:val="89C6F03EEC7E4593BAE191A568064C78"/>
                </w:placeholder>
                <w:text/>
              </w:sdtPr>
              <w:sdtEndPr/>
              <w:sdtContent>
                <w:r w:rsidR="005E4624" w:rsidRPr="00990726">
                  <w:rPr>
                    <w:rFonts w:asciiTheme="minorEastAsia" w:eastAsiaTheme="minorEastAsia" w:hAnsiTheme="minorEastAsia"/>
                    <w:color w:val="000000" w:themeColor="text1"/>
                    <w:sz w:val="18"/>
                    <w:szCs w:val="18"/>
                  </w:rPr>
                  <w:t>83,945,797.64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95442"/>
                <w:lock w:val="sdtLocked"/>
                <w:placeholder>
                  <w:docPart w:val="92DF1466D17045F283698C0F8FEEDE3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2777454"/>
                <w:lock w:val="sdtLocked"/>
                <w:placeholder>
                  <w:docPart w:val="9BC6CD9F089B4E60B7FB059B16293E4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2713578"/>
                <w:lock w:val="sdtLocked"/>
                <w:placeholder>
                  <w:docPart w:val="24F6339C78C24A1DA4C0C37A7453B45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3226169"/>
                <w:lock w:val="sdtLocked"/>
                <w:placeholder>
                  <w:docPart w:val="82D248CB46EE4509ACA3D487FF01ACA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8826031"/>
                <w:lock w:val="sdtLocked"/>
                <w:placeholder>
                  <w:docPart w:val="C66D7F3547A94DE5AE92C6834327BF4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0847389"/>
                <w:lock w:val="sdtLocked"/>
                <w:placeholder>
                  <w:docPart w:val="C1825ECA974840B3910C645E8C1CAC9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6066383"/>
                <w:lock w:val="sdtLocked"/>
                <w:placeholder>
                  <w:docPart w:val="93E5363BDE6C46F8997CC44CBEE20C2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8653337"/>
                <w:lock w:val="sdtLocked"/>
                <w:placeholder>
                  <w:docPart w:val="970B6266663441DD86511E4E220E1C2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4112059"/>
                <w:lock w:val="sdtLocked"/>
                <w:placeholder>
                  <w:docPart w:val="A39FA54517B143CEA1DCFCA71B5D0E8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3567549"/>
                <w:lock w:val="sdtLocked"/>
                <w:placeholder>
                  <w:docPart w:val="5FD1E4FF208A4E53B7FD7EC82D00F40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0232800"/>
                <w:lock w:val="sdtLocked"/>
                <w:placeholder>
                  <w:docPart w:val="3210D952113A4E8E9C78B19986FA090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173846"/>
                <w:lock w:val="sdtLocked"/>
                <w:placeholder>
                  <w:docPart w:val="A633A4806CDE4414B2A9C83D202452C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1284434"/>
                <w:lock w:val="sdtLocked"/>
                <w:placeholder>
                  <w:docPart w:val="B3E460EEF60B4D699B6F7787227B976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0302677"/>
                <w:lock w:val="sdtLocked"/>
                <w:placeholder>
                  <w:docPart w:val="4A30B5ED04EB47809A23BD9E2883722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7210890"/>
                <w:lock w:val="sdtLocked"/>
                <w:placeholder>
                  <w:docPart w:val="9EF9A53F92824FD3A458E4CFE4C1C47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3659578"/>
                <w:lock w:val="sdtLocked"/>
                <w:placeholder>
                  <w:docPart w:val="F249987FDE0249EB9CDC1C7BC531300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6113128"/>
                <w:lock w:val="sdtLocked"/>
                <w:placeholder>
                  <w:docPart w:val="BB0E75921A004172B411B832E4A99B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1465008"/>
                <w:lock w:val="sdtLocked"/>
                <w:placeholder>
                  <w:docPart w:val="3B5C2D33F74D45CCB8B420AD091F0C4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40667914"/>
                <w:lock w:val="sdtLocked"/>
                <w:placeholder>
                  <w:docPart w:val="65A166A9D1C0451ABE41EFAD3516D82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1716562"/>
                <w:lock w:val="sdtLocked"/>
                <w:placeholder>
                  <w:docPart w:val="431F8645EA8146B9A442878CD5C18BB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4788732"/>
                <w:lock w:val="sdtLocked"/>
                <w:placeholder>
                  <w:docPart w:val="AA3A8B261B754192843C74B0B96AA9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5204321"/>
                <w:lock w:val="sdtLocked"/>
                <w:placeholder>
                  <w:docPart w:val="928931CB044647D6B17AF2D6827E378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7134567"/>
                <w:lock w:val="sdtLocked"/>
                <w:placeholder>
                  <w:docPart w:val="2DBEB8E3DDC64327A9DECBB22F65D0FD"/>
                </w:placeholder>
                <w:text/>
              </w:sdtPr>
              <w:sdtEndPr/>
              <w:sdtContent>
                <w:r w:rsidR="005E4624" w:rsidRPr="00990726">
                  <w:rPr>
                    <w:rFonts w:asciiTheme="minorEastAsia" w:eastAsiaTheme="minorEastAsia" w:hAnsiTheme="minorEastAsia"/>
                    <w:color w:val="000000" w:themeColor="text1"/>
                    <w:sz w:val="18"/>
                    <w:szCs w:val="18"/>
                  </w:rPr>
                  <w:t>11,829,628.88</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3600851"/>
                <w:lock w:val="sdtLocked"/>
                <w:placeholder>
                  <w:docPart w:val="3B423AF4CBF44C539AFF1668D9AA7F70"/>
                </w:placeholder>
                <w:text/>
              </w:sdtPr>
              <w:sdtEndPr/>
              <w:sdtContent>
                <w:r w:rsidR="005E4624" w:rsidRPr="00990726">
                  <w:rPr>
                    <w:rFonts w:asciiTheme="minorEastAsia" w:eastAsiaTheme="minorEastAsia" w:hAnsiTheme="minorEastAsia"/>
                    <w:color w:val="000000" w:themeColor="text1"/>
                    <w:sz w:val="18"/>
                    <w:szCs w:val="18"/>
                  </w:rPr>
                  <w:t>5,842,877.53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8466227"/>
                <w:lock w:val="sdtLocked"/>
                <w:placeholder>
                  <w:docPart w:val="D1A9C2ABE9E04920AA0A2407FBEC862E"/>
                </w:placeholder>
                <w:text/>
              </w:sdtPr>
              <w:sdtEndPr/>
              <w:sdtContent>
                <w:r w:rsidR="005E4624" w:rsidRPr="00990726">
                  <w:rPr>
                    <w:rFonts w:asciiTheme="minorEastAsia" w:eastAsiaTheme="minorEastAsia" w:hAnsiTheme="minorEastAsia"/>
                    <w:color w:val="000000" w:themeColor="text1"/>
                    <w:sz w:val="18"/>
                    <w:szCs w:val="18"/>
                  </w:rPr>
                  <w:t>135,657,707.41</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4830398"/>
                <w:lock w:val="sdtLocked"/>
                <w:placeholder>
                  <w:docPart w:val="D1DE8E66ABFA4495A4BF41FB9D1C9EDD"/>
                </w:placeholder>
                <w:text/>
              </w:sdtPr>
              <w:sdtEndPr/>
              <w:sdtContent>
                <w:r w:rsidR="005E4624" w:rsidRPr="00990726">
                  <w:rPr>
                    <w:rFonts w:asciiTheme="minorEastAsia" w:eastAsiaTheme="minorEastAsia" w:hAnsiTheme="minorEastAsia"/>
                    <w:color w:val="000000" w:themeColor="text1"/>
                    <w:sz w:val="18"/>
                    <w:szCs w:val="18"/>
                  </w:rPr>
                  <w:t>89,788,675.17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6262879"/>
                <w:lock w:val="sdtLocked"/>
                <w:placeholder>
                  <w:docPart w:val="FD8A02C5B1C943278FB200F9D390A8E7"/>
                </w:placeholder>
                <w:text/>
              </w:sdtPr>
              <w:sdtEndPr/>
              <w:sdtContent>
                <w:r w:rsidR="005E4624" w:rsidRPr="00990726">
                  <w:rPr>
                    <w:rFonts w:asciiTheme="minorEastAsia" w:eastAsiaTheme="minorEastAsia" w:hAnsiTheme="minorEastAsia"/>
                    <w:color w:val="000000" w:themeColor="text1"/>
                    <w:sz w:val="18"/>
                    <w:szCs w:val="18"/>
                  </w:rPr>
                  <w:t>110,671,041.80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8312540"/>
                <w:lock w:val="sdtLocked"/>
                <w:placeholder>
                  <w:docPart w:val="1A846AC00B59482C8AB2D09B8BBF1650"/>
                </w:placeholder>
                <w:text/>
              </w:sdtPr>
              <w:sdtEndPr/>
              <w:sdtContent>
                <w:r w:rsidR="005E4624" w:rsidRPr="00990726">
                  <w:rPr>
                    <w:rFonts w:asciiTheme="minorEastAsia" w:eastAsiaTheme="minorEastAsia" w:hAnsiTheme="minorEastAsia"/>
                    <w:color w:val="000000" w:themeColor="text1"/>
                    <w:sz w:val="18"/>
                    <w:szCs w:val="18"/>
                  </w:rPr>
                  <w:t>65,589,577.58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0140469"/>
                <w:lock w:val="sdtLocked"/>
                <w:placeholder>
                  <w:docPart w:val="2AB3ECD962FE46D4BCF0151894687C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933264"/>
                <w:lock w:val="sdtLocked"/>
                <w:placeholder>
                  <w:docPart w:val="9788E542B0E943AFA7231711C6BED4E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1139741"/>
                <w:lock w:val="sdtLocked"/>
                <w:placeholder>
                  <w:docPart w:val="4BDF5BB18EC24B12878BB4C705ADEED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6360406"/>
                <w:lock w:val="sdtLocked"/>
                <w:placeholder>
                  <w:docPart w:val="9384F387EFC14C34AB98376038B4451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13150306"/>
                <w:lock w:val="sdtLocked"/>
                <w:placeholder>
                  <w:docPart w:val="55B1449275AB42A7BE0E9A7AD9EA78C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71226886"/>
                <w:lock w:val="sdtLocked"/>
                <w:placeholder>
                  <w:docPart w:val="BEF3666E16AA428399CA0A1A2BAB8FB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1048184"/>
                <w:lock w:val="sdtLocked"/>
                <w:placeholder>
                  <w:docPart w:val="AE86BA353115467DA6CB18ABED45F1C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42833792"/>
                <w:lock w:val="sdtLocked"/>
                <w:placeholder>
                  <w:docPart w:val="F6F901CBA020498D965DCA209EDB7FD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4170831"/>
                <w:lock w:val="sdtLocked"/>
                <w:placeholder>
                  <w:docPart w:val="0E5C82BB33034031A278D02CBD83AF2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540093"/>
                <w:lock w:val="sdtLocked"/>
                <w:placeholder>
                  <w:docPart w:val="85210399E30C4CC68ACD64A4D1247A3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88015"/>
                <w:lock w:val="sdtLocked"/>
                <w:placeholder>
                  <w:docPart w:val="24C86EADBCDF4E39A4566181FA2F2355"/>
                </w:placeholder>
                <w:text/>
              </w:sdtPr>
              <w:sdtEndPr/>
              <w:sdtContent>
                <w:r w:rsidR="005E4624" w:rsidRPr="00990726">
                  <w:rPr>
                    <w:rFonts w:asciiTheme="minorEastAsia" w:eastAsiaTheme="minorEastAsia" w:hAnsiTheme="minorEastAsia"/>
                    <w:color w:val="000000" w:themeColor="text1"/>
                    <w:sz w:val="18"/>
                    <w:szCs w:val="18"/>
                  </w:rPr>
                  <w:t>9,115,283.55</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3272502"/>
                <w:lock w:val="sdtLocked"/>
                <w:placeholder>
                  <w:docPart w:val="49B3E2C4D1D64F29B585AE0956EAE72D"/>
                </w:placeholder>
                <w:text/>
              </w:sdtPr>
              <w:sdtEndPr/>
              <w:sdtContent>
                <w:r w:rsidR="005E4624" w:rsidRPr="00990726">
                  <w:rPr>
                    <w:rFonts w:asciiTheme="minorEastAsia" w:eastAsiaTheme="minorEastAsia" w:hAnsiTheme="minorEastAsia"/>
                    <w:color w:val="000000" w:themeColor="text1"/>
                    <w:sz w:val="18"/>
                    <w:szCs w:val="18"/>
                  </w:rPr>
                  <w:t>5,964,799.15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63770682"/>
                <w:lock w:val="sdtLocked"/>
                <w:placeholder>
                  <w:docPart w:val="0118BF6B636246E0A983F7DB6FD88EAB"/>
                </w:placeholder>
                <w:text/>
              </w:sdtPr>
              <w:sdtEndPr/>
              <w:sdtContent>
                <w:r w:rsidR="005E4624" w:rsidRPr="00990726">
                  <w:rPr>
                    <w:rFonts w:asciiTheme="minorEastAsia" w:eastAsiaTheme="minorEastAsia" w:hAnsiTheme="minorEastAsia"/>
                    <w:color w:val="000000" w:themeColor="text1"/>
                    <w:sz w:val="18"/>
                    <w:szCs w:val="18"/>
                  </w:rPr>
                  <w:t>3,726,361.79</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0744669"/>
                <w:lock w:val="sdtLocked"/>
                <w:placeholder>
                  <w:docPart w:val="C7DE9BD6F6554296964CF145DABDFAD8"/>
                </w:placeholder>
                <w:text/>
              </w:sdtPr>
              <w:sdtEndPr/>
              <w:sdtContent>
                <w:r w:rsidR="005E4624" w:rsidRPr="00990726">
                  <w:rPr>
                    <w:rFonts w:asciiTheme="minorEastAsia" w:eastAsiaTheme="minorEastAsia" w:hAnsiTheme="minorEastAsia"/>
                    <w:color w:val="000000" w:themeColor="text1"/>
                    <w:sz w:val="18"/>
                    <w:szCs w:val="18"/>
                  </w:rPr>
                  <w:t>1,774,995.33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6664530"/>
                <w:lock w:val="sdtLocked"/>
                <w:placeholder>
                  <w:docPart w:val="60F0D57F66FE47DAADF7CB3FB59D7968"/>
                </w:placeholder>
                <w:text/>
              </w:sdtPr>
              <w:sdtEndPr/>
              <w:sdtContent>
                <w:r w:rsidR="005E4624" w:rsidRPr="00990726">
                  <w:rPr>
                    <w:rFonts w:asciiTheme="minorEastAsia" w:eastAsiaTheme="minorEastAsia" w:hAnsiTheme="minorEastAsia"/>
                    <w:color w:val="000000" w:themeColor="text1"/>
                    <w:sz w:val="18"/>
                    <w:szCs w:val="18"/>
                  </w:rPr>
                  <w:t>22,900,181.95</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8720636"/>
                <w:lock w:val="sdtLocked"/>
                <w:placeholder>
                  <w:docPart w:val="46DC6EA331994BD0B0C23DFBCF624104"/>
                </w:placeholder>
                <w:text/>
              </w:sdtPr>
              <w:sdtEndPr/>
              <w:sdtContent>
                <w:r w:rsidR="005E4624" w:rsidRPr="00990726">
                  <w:rPr>
                    <w:rFonts w:asciiTheme="minorEastAsia" w:eastAsiaTheme="minorEastAsia" w:hAnsiTheme="minorEastAsia"/>
                    <w:color w:val="000000" w:themeColor="text1"/>
                    <w:sz w:val="18"/>
                    <w:szCs w:val="18"/>
                  </w:rPr>
                  <w:t>12,497,992.32</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7866996"/>
                <w:lock w:val="sdtLocked"/>
                <w:placeholder>
                  <w:docPart w:val="195757C5A6344FDEB3BC27E3DB97A4A1"/>
                </w:placeholder>
                <w:text/>
              </w:sdtPr>
              <w:sdtEndPr/>
              <w:sdtContent>
                <w:r w:rsidR="005E4624" w:rsidRPr="00990726">
                  <w:rPr>
                    <w:rFonts w:asciiTheme="minorEastAsia" w:eastAsiaTheme="minorEastAsia" w:hAnsiTheme="minorEastAsia"/>
                    <w:color w:val="000000" w:themeColor="text1"/>
                    <w:sz w:val="18"/>
                    <w:szCs w:val="18"/>
                  </w:rPr>
                  <w:t>146,412,869.09</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0363922"/>
                <w:lock w:val="sdtLocked"/>
                <w:placeholder>
                  <w:docPart w:val="E120A84AD78C4F90A35531AF3E904542"/>
                </w:placeholder>
                <w:text/>
              </w:sdtPr>
              <w:sdtEndPr/>
              <w:sdtContent>
                <w:r w:rsidR="005E4624" w:rsidRPr="00990726">
                  <w:rPr>
                    <w:rFonts w:asciiTheme="minorEastAsia" w:eastAsiaTheme="minorEastAsia" w:hAnsiTheme="minorEastAsia"/>
                    <w:color w:val="000000" w:themeColor="text1"/>
                    <w:sz w:val="18"/>
                    <w:szCs w:val="18"/>
                  </w:rPr>
                  <w:t>85,827,364.38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2768722"/>
                <w:lock w:val="sdtLocked"/>
                <w:placeholder>
                  <w:docPart w:val="32A3F13AA4C846B48D32212C307D4F42"/>
                </w:placeholder>
                <w:dataBinding w:prefixMappings="xmlns:ns0='http://wwww.hallomagic.com/xbrl/consistency' xmlns:ns1='consistency' " w:xpath="/ns0:xbrlConsistency[1]/ns1:ccConsistency[1]/ns1:ccSign_CashFlowsFromUsedInOperatingActiviti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-10,755,161.68</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8135372"/>
                <w:lock w:val="sdtLocked"/>
                <w:placeholder>
                  <w:docPart w:val="BFF46A5FA981471382C0E549DEC443E5"/>
                </w:placeholder>
                <w:dataBinding w:prefixMappings="xmlns:ns0='http://wwww.hallomagic.com/xbrl/consistency' xmlns:ns1='consistency' " w:xpath="/ns0:xbrlConsistency[1]/ns1:ccConsistency[1]/ns1:ccSign_CashFlowsFromUsedInOperatingActiviti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3,961,310.79</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6708170"/>
                <w:lock w:val="sdtLocked"/>
                <w:placeholder>
                  <w:docPart w:val="6A1FEBF2E2E3467FB4DD5951B155729B"/>
                </w:placeholder>
                <w:text/>
              </w:sdtPr>
              <w:sdtEndPr/>
              <w:sdtContent>
                <w:r w:rsidR="005E4624" w:rsidRPr="00990726">
                  <w:rPr>
                    <w:rFonts w:asciiTheme="minorEastAsia" w:eastAsiaTheme="minorEastAsia" w:hAnsiTheme="minorEastAsia"/>
                    <w:color w:val="000000" w:themeColor="text1"/>
                    <w:sz w:val="18"/>
                    <w:szCs w:val="18"/>
                  </w:rPr>
                  <w:t>160,000.00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5026460"/>
                <w:lock w:val="sdtLocked"/>
                <w:placeholder>
                  <w:docPart w:val="64B1E2540E22483F9A47C86B82C2BF4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806116"/>
                <w:lock w:val="sdtLocked"/>
                <w:placeholder>
                  <w:docPart w:val="448769C8AAC045039A925560A88AA2B2"/>
                </w:placeholder>
                <w:text/>
              </w:sdtPr>
              <w:sdtEndPr/>
              <w:sdtContent>
                <w:r w:rsidR="005E4624" w:rsidRPr="00990726">
                  <w:rPr>
                    <w:rFonts w:asciiTheme="minorEastAsia" w:eastAsiaTheme="minorEastAsia" w:hAnsiTheme="minorEastAsia"/>
                    <w:color w:val="000000" w:themeColor="text1"/>
                    <w:sz w:val="18"/>
                    <w:szCs w:val="18"/>
                  </w:rPr>
                  <w:t>42,809.31</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6050201"/>
                <w:lock w:val="sdtLocked"/>
                <w:placeholder>
                  <w:docPart w:val="DBAA911C1A114FC3B2A17968355AB21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68638582"/>
                <w:lock w:val="sdtLocked"/>
                <w:placeholder>
                  <w:docPart w:val="AFE2180386AD43B082D51DBE17CED19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6874360"/>
                <w:lock w:val="sdtLocked"/>
                <w:placeholder>
                  <w:docPart w:val="3756B58FE4A447AA9966D6B883EACFF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8065324"/>
                <w:lock w:val="sdtLocked"/>
                <w:placeholder>
                  <w:docPart w:val="F7AE5C06A6C146D090F1F52DD6E2884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8606144"/>
                <w:lock w:val="sdtLocked"/>
                <w:placeholder>
                  <w:docPart w:val="BEE07763A24F422C8ABD05C7313068F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7665455"/>
                <w:lock w:val="sdtLocked"/>
                <w:placeholder>
                  <w:docPart w:val="B7703F9B1B224B29BEA65DE752F5C14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9584526"/>
                <w:lock w:val="sdtLocked"/>
                <w:placeholder>
                  <w:docPart w:val="34BF176AC154475B872F1E54FD054F0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42312130"/>
                <w:lock w:val="sdtLocked"/>
                <w:placeholder>
                  <w:docPart w:val="62A635659F314516835383B6EB6A63EE"/>
                </w:placeholder>
                <w:text/>
              </w:sdtPr>
              <w:sdtEndPr/>
              <w:sdtContent>
                <w:r w:rsidR="005E4624" w:rsidRPr="00990726">
                  <w:rPr>
                    <w:rFonts w:asciiTheme="minorEastAsia" w:eastAsiaTheme="minorEastAsia" w:hAnsiTheme="minorEastAsia"/>
                    <w:color w:val="000000" w:themeColor="text1"/>
                    <w:sz w:val="18"/>
                    <w:szCs w:val="18"/>
                  </w:rPr>
                  <w:t>202,809.31</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8454115"/>
                <w:lock w:val="sdtLocked"/>
                <w:placeholder>
                  <w:docPart w:val="4C9E402C743F4943BAA8CE80785E8894"/>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8320225"/>
                <w:lock w:val="sdtLocked"/>
                <w:placeholder>
                  <w:docPart w:val="B12DC1DEF7414473BE86364BE1ABAECF"/>
                </w:placeholder>
                <w:text/>
              </w:sdtPr>
              <w:sdtEndPr/>
              <w:sdtContent>
                <w:r w:rsidR="005E4624" w:rsidRPr="00990726">
                  <w:rPr>
                    <w:rFonts w:asciiTheme="minorEastAsia" w:eastAsiaTheme="minorEastAsia" w:hAnsiTheme="minorEastAsia"/>
                    <w:color w:val="000000" w:themeColor="text1"/>
                    <w:sz w:val="18"/>
                    <w:szCs w:val="18"/>
                  </w:rPr>
                  <w:t>1,123,053.83</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9475540"/>
                <w:lock w:val="sdtLocked"/>
                <w:placeholder>
                  <w:docPart w:val="EC31838ABDD24A2E8780F3FEFDDE3D41"/>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1707450"/>
                <w:lock w:val="sdtLocked"/>
                <w:placeholder>
                  <w:docPart w:val="A83FCA7D5802453496ED231AB64E2454"/>
                </w:placeholder>
                <w:text/>
              </w:sdtPr>
              <w:sdtEndPr/>
              <w:sdtContent>
                <w:r w:rsidR="005E4624" w:rsidRPr="00990726">
                  <w:rPr>
                    <w:rFonts w:asciiTheme="minorEastAsia" w:eastAsiaTheme="minorEastAsia" w:hAnsiTheme="minorEastAsia"/>
                    <w:color w:val="000000" w:themeColor="text1"/>
                    <w:sz w:val="18"/>
                    <w:szCs w:val="18"/>
                  </w:rPr>
                  <w:t>5,250,000.00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3767469"/>
                <w:lock w:val="sdtLocked"/>
                <w:placeholder>
                  <w:docPart w:val="64EBF11005354BF5B5BD62AC0C0123C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1113984"/>
                <w:lock w:val="sdtLocked"/>
                <w:placeholder>
                  <w:docPart w:val="9799BFA039FE4FCA85F2EC8EC5D9C18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7323648"/>
                <w:lock w:val="sdtLocked"/>
                <w:placeholder>
                  <w:docPart w:val="9C3458A3FE9341F6ABA8738CCB61FFA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90847811"/>
                <w:lock w:val="sdtLocked"/>
                <w:placeholder>
                  <w:docPart w:val="7C484B107B5F497EA7BDFAC3CB15164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5890925"/>
                <w:lock w:val="sdtLocked"/>
                <w:placeholder>
                  <w:docPart w:val="BABE667266414D50A93E63CCACA75F0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8638759"/>
                <w:lock w:val="sdtLocked"/>
                <w:placeholder>
                  <w:docPart w:val="0DE00300C3DC4622BFB39E2C03D436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97901684"/>
                <w:lock w:val="sdtLocked"/>
                <w:placeholder>
                  <w:docPart w:val="2B4AD68D8DBD42FABE9993776817B28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3370998"/>
                <w:lock w:val="sdtLocked"/>
                <w:placeholder>
                  <w:docPart w:val="8E269234D33C4847810A82A5FA655871"/>
                </w:placeholder>
                <w:text/>
              </w:sdtPr>
              <w:sdtEndPr/>
              <w:sdtContent>
                <w:r w:rsidR="005E4624" w:rsidRPr="00990726">
                  <w:rPr>
                    <w:rFonts w:asciiTheme="minorEastAsia" w:eastAsiaTheme="minorEastAsia" w:hAnsiTheme="minorEastAsia"/>
                    <w:color w:val="000000" w:themeColor="text1"/>
                    <w:sz w:val="18"/>
                    <w:szCs w:val="18"/>
                  </w:rPr>
                  <w:t>6,373,053.83</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46548024"/>
                <w:lock w:val="sdtLocked"/>
                <w:placeholder>
                  <w:docPart w:val="9AF5917FB5C142188AD92329017FE402"/>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77617071"/>
                <w:lock w:val="sdtLocked"/>
                <w:placeholder>
                  <w:docPart w:val="7F6AE7E0DB89477BA81E2F6443DC5BCF"/>
                </w:placeholder>
                <w:dataBinding w:prefixMappings="xmlns:ns0='http://wwww.hallomagic.com/xbrl/consistency' xmlns:ns1='consistency' " w:xpath="/ns0:xbrlConsistency[1]/ns1:ccConsistency[1]/ns1:ccSign_CashFlowsFromUsedInInvestingActiviti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-6,170,244.52</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4353237"/>
                <w:lock w:val="sdtLocked"/>
                <w:placeholder>
                  <w:docPart w:val="35CA57E3315040D0A0FB35F38A7653C3"/>
                </w:placeholder>
                <w:dataBinding w:prefixMappings="xmlns:ns0='http://wwww.hallomagic.com/xbrl/consistency' xmlns:ns1='consistency' " w:xpath="/ns0:xbrlConsistency[1]/ns1:ccConsistency[1]/ns1:ccSign_CashFlowsFromUsedInInvestingActiviti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7701084"/>
                <w:lock w:val="sdtLocked"/>
                <w:placeholder>
                  <w:docPart w:val="8E81E9FAA493411CA2038F4436D86F05"/>
                </w:placeholder>
                <w:text/>
              </w:sdtPr>
              <w:sdtEndPr/>
              <w:sdtContent>
                <w:r w:rsidR="005E4624" w:rsidRPr="00990726">
                  <w:rPr>
                    <w:rFonts w:asciiTheme="minorEastAsia" w:eastAsiaTheme="minorEastAsia" w:hAnsiTheme="minorEastAsia"/>
                    <w:color w:val="000000" w:themeColor="text1"/>
                    <w:sz w:val="18"/>
                    <w:szCs w:val="18"/>
                  </w:rPr>
                  <w:t>30,840,000.00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4917114"/>
                <w:lock w:val="sdtLocked"/>
                <w:placeholder>
                  <w:docPart w:val="FD5B53F1B0B148139844F056CA977CE9"/>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0872604"/>
                <w:lock w:val="sdtLocked"/>
                <w:placeholder>
                  <w:docPart w:val="74BB65A1ED7C4595AC5F592A2B2F0D3F"/>
                </w:placeholder>
                <w:text/>
              </w:sdtPr>
              <w:sdtEndPr/>
              <w:sdtContent>
                <w:r w:rsidR="005E4624" w:rsidRPr="00990726">
                  <w:rPr>
                    <w:rFonts w:asciiTheme="minorEastAsia" w:eastAsiaTheme="minorEastAsia" w:hAnsiTheme="minorEastAsia"/>
                    <w:color w:val="000000" w:themeColor="text1"/>
                    <w:sz w:val="18"/>
                    <w:szCs w:val="18"/>
                  </w:rPr>
                  <w:t>400,000.00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22800742"/>
                <w:lock w:val="sdtLocked"/>
                <w:placeholder>
                  <w:docPart w:val="2883E905F7B346C99AB7FF4505F85EA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2485085"/>
                <w:lock w:val="sdtLocked"/>
                <w:placeholder>
                  <w:docPart w:val="09D472C9C7F349FEA67618CE46369DEC"/>
                </w:placeholder>
                <w:text/>
              </w:sdtPr>
              <w:sdtEndPr/>
              <w:sdtContent>
                <w:r w:rsidR="005E4624" w:rsidRPr="00990726">
                  <w:rPr>
                    <w:rFonts w:asciiTheme="minorEastAsia" w:eastAsiaTheme="minorEastAsia" w:hAnsiTheme="minorEastAsia"/>
                    <w:color w:val="000000" w:themeColor="text1"/>
                    <w:sz w:val="18"/>
                    <w:szCs w:val="18"/>
                  </w:rPr>
                  <w:t>38,534,540.36</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7575124"/>
                <w:lock w:val="sdtLocked"/>
                <w:placeholder>
                  <w:docPart w:val="21A65F5CB2A540D18C8E1210330714E9"/>
                </w:placeholder>
                <w:text/>
              </w:sdtPr>
              <w:sdtEndPr/>
              <w:sdtContent>
                <w:r w:rsidR="005E4624" w:rsidRPr="00990726">
                  <w:rPr>
                    <w:rFonts w:asciiTheme="minorEastAsia" w:eastAsiaTheme="minorEastAsia" w:hAnsiTheme="minorEastAsia"/>
                    <w:color w:val="000000" w:themeColor="text1"/>
                    <w:sz w:val="18"/>
                    <w:szCs w:val="18"/>
                  </w:rPr>
                  <w:t>7,538,993.48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0349109"/>
                <w:lock w:val="sdtLocked"/>
                <w:placeholder>
                  <w:docPart w:val="EE4E163570C649718EE0B908569360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5961049"/>
                <w:lock w:val="sdtLocked"/>
                <w:placeholder>
                  <w:docPart w:val="C6485D4CCBD84CA5AD2A916D318F9D5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4759989"/>
                <w:lock w:val="sdtLocked"/>
                <w:placeholder>
                  <w:docPart w:val="8147CEE016FB4490BC44E690E05061AF"/>
                </w:placeholder>
                <w:text/>
              </w:sdtPr>
              <w:sdtEndPr/>
              <w:sdtContent>
                <w:r w:rsidR="005E4624" w:rsidRPr="00990726">
                  <w:rPr>
                    <w:rFonts w:asciiTheme="minorEastAsia" w:eastAsiaTheme="minorEastAsia" w:hAnsiTheme="minorEastAsia"/>
                    <w:color w:val="000000" w:themeColor="text1"/>
                    <w:sz w:val="18"/>
                    <w:szCs w:val="18"/>
                  </w:rPr>
                  <w:t>9,313,275.66</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9942511"/>
                <w:lock w:val="sdtLocked"/>
                <w:placeholder>
                  <w:docPart w:val="60FE9E2B6D6D4CCAA2C203FE8C83E095"/>
                </w:placeholder>
                <w:text/>
              </w:sdtPr>
              <w:sdtEndPr/>
              <w:sdtContent>
                <w:r w:rsidR="005E4624" w:rsidRPr="00990726">
                  <w:rPr>
                    <w:rFonts w:asciiTheme="minorEastAsia" w:eastAsiaTheme="minorEastAsia" w:hAnsiTheme="minorEastAsia"/>
                    <w:color w:val="000000" w:themeColor="text1"/>
                    <w:sz w:val="18"/>
                    <w:szCs w:val="18"/>
                  </w:rPr>
                  <w:t>6,022,699.03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8710661"/>
                <w:lock w:val="sdtLocked"/>
                <w:placeholder>
                  <w:docPart w:val="0DD09843933547F28122002B02A417C5"/>
                </w:placeholder>
                <w:text/>
              </w:sdtPr>
              <w:sdtEndPr/>
              <w:sdtContent>
                <w:r w:rsidR="005E4624" w:rsidRPr="00990726">
                  <w:rPr>
                    <w:rFonts w:asciiTheme="minorEastAsia" w:eastAsiaTheme="minorEastAsia" w:hAnsiTheme="minorEastAsia"/>
                    <w:color w:val="000000" w:themeColor="text1"/>
                    <w:sz w:val="18"/>
                    <w:szCs w:val="18"/>
                  </w:rPr>
                  <w:t>78,687,816.02</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2267901"/>
                <w:lock w:val="sdtLocked"/>
                <w:placeholder>
                  <w:docPart w:val="CCA123945469452E8D02F6A9DBD3CB96"/>
                </w:placeholder>
                <w:text/>
              </w:sdtPr>
              <w:sdtEndPr/>
              <w:sdtContent>
                <w:r w:rsidR="005E4624" w:rsidRPr="00990726">
                  <w:rPr>
                    <w:rFonts w:asciiTheme="minorEastAsia" w:eastAsiaTheme="minorEastAsia" w:hAnsiTheme="minorEastAsia"/>
                    <w:color w:val="000000" w:themeColor="text1"/>
                    <w:sz w:val="18"/>
                    <w:szCs w:val="18"/>
                  </w:rPr>
                  <w:t>17,764,650.21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1969819"/>
                <w:lock w:val="sdtLocked"/>
                <w:placeholder>
                  <w:docPart w:val="DA12626380F64424A55CD2D5478FC496"/>
                </w:placeholder>
                <w:text/>
              </w:sdtPr>
              <w:sdtEndPr/>
              <w:sdtContent>
                <w:r w:rsidR="005E4624" w:rsidRPr="00990726">
                  <w:rPr>
                    <w:rFonts w:asciiTheme="minorEastAsia" w:eastAsiaTheme="minorEastAsia" w:hAnsiTheme="minorEastAsia"/>
                    <w:color w:val="000000" w:themeColor="text1"/>
                    <w:sz w:val="18"/>
                    <w:szCs w:val="18"/>
                  </w:rPr>
                  <w:t>29,998,659.57</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6511678"/>
                <w:lock w:val="sdtLocked"/>
                <w:placeholder>
                  <w:docPart w:val="A8E2CAFA67274DA38DEEB9C914D7D1B3"/>
                </w:placeholder>
                <w:text/>
              </w:sdtPr>
              <w:sdtEndPr/>
              <w:sdtContent>
                <w:r w:rsidR="005E4624" w:rsidRPr="00990726">
                  <w:rPr>
                    <w:rFonts w:asciiTheme="minorEastAsia" w:eastAsiaTheme="minorEastAsia" w:hAnsiTheme="minorEastAsia"/>
                    <w:color w:val="000000" w:themeColor="text1"/>
                    <w:sz w:val="18"/>
                    <w:szCs w:val="18"/>
                  </w:rPr>
                  <w:t>5,000,000.00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5332315"/>
                <w:lock w:val="sdtLocked"/>
                <w:placeholder>
                  <w:docPart w:val="793368A152844D20BE8191677E1F7561"/>
                </w:placeholder>
                <w:text/>
              </w:sdtPr>
              <w:sdtEndPr/>
              <w:sdtContent>
                <w:r w:rsidR="005E4624" w:rsidRPr="00990726">
                  <w:rPr>
                    <w:rFonts w:asciiTheme="minorEastAsia" w:eastAsiaTheme="minorEastAsia" w:hAnsiTheme="minorEastAsia"/>
                    <w:color w:val="000000" w:themeColor="text1"/>
                    <w:sz w:val="18"/>
                    <w:szCs w:val="18"/>
                  </w:rPr>
                  <w:t>7,589,828.40</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8138650"/>
                <w:lock w:val="sdtLocked"/>
                <w:placeholder>
                  <w:docPart w:val="6F1F38150C174F7EA56A537FB1F414A5"/>
                </w:placeholder>
                <w:text/>
              </w:sdtPr>
              <w:sdtEndPr/>
              <w:sdtContent>
                <w:r w:rsidR="005E4624" w:rsidRPr="00990726">
                  <w:rPr>
                    <w:rFonts w:asciiTheme="minorEastAsia" w:eastAsiaTheme="minorEastAsia" w:hAnsiTheme="minorEastAsia"/>
                    <w:color w:val="000000" w:themeColor="text1"/>
                    <w:sz w:val="18"/>
                    <w:szCs w:val="18"/>
                  </w:rPr>
                  <w:t>316,103.48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8321787"/>
                <w:lock w:val="sdtLocked"/>
                <w:placeholder>
                  <w:docPart w:val="0DF3CB89661D40E6B5686B67C33DA16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2129242"/>
                <w:lock w:val="sdtLocked"/>
                <w:placeholder>
                  <w:docPart w:val="F68E9EB676CE4BBCA33F43B9802B461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1834174"/>
                <w:lock w:val="sdtLocked"/>
                <w:placeholder>
                  <w:docPart w:val="7BBFD1FED1624149AE33F098DE9B8E7E"/>
                </w:placeholder>
                <w:text/>
              </w:sdtPr>
              <w:sdtEndPr/>
              <w:sdtContent>
                <w:r w:rsidR="005E4624" w:rsidRPr="00990726">
                  <w:rPr>
                    <w:rFonts w:asciiTheme="minorEastAsia" w:eastAsiaTheme="minorEastAsia" w:hAnsiTheme="minorEastAsia"/>
                    <w:color w:val="000000" w:themeColor="text1"/>
                    <w:sz w:val="18"/>
                    <w:szCs w:val="18"/>
                  </w:rPr>
                  <w:t>9,367,306.18</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8696049"/>
                <w:lock w:val="sdtLocked"/>
                <w:placeholder>
                  <w:docPart w:val="ED58B999903F4C309FB9C9113F3CE136"/>
                </w:placeholder>
                <w:text/>
              </w:sdtPr>
              <w:sdtEndPr/>
              <w:sdtContent>
                <w:r w:rsidR="005E4624" w:rsidRPr="00990726">
                  <w:rPr>
                    <w:rFonts w:asciiTheme="minorEastAsia" w:eastAsiaTheme="minorEastAsia" w:hAnsiTheme="minorEastAsia"/>
                    <w:color w:val="000000" w:themeColor="text1"/>
                    <w:sz w:val="18"/>
                    <w:szCs w:val="18"/>
                  </w:rPr>
                  <w:t>6,843,100.68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9858731"/>
                <w:lock w:val="sdtLocked"/>
                <w:placeholder>
                  <w:docPart w:val="68BF4F40B0AA441B8D0E2C99FABC1A5F"/>
                </w:placeholder>
                <w:text/>
              </w:sdtPr>
              <w:sdtEndPr/>
              <w:sdtContent>
                <w:r w:rsidR="005E4624" w:rsidRPr="00990726">
                  <w:rPr>
                    <w:rFonts w:asciiTheme="minorEastAsia" w:eastAsiaTheme="minorEastAsia" w:hAnsiTheme="minorEastAsia"/>
                    <w:color w:val="000000" w:themeColor="text1"/>
                    <w:sz w:val="18"/>
                    <w:szCs w:val="18"/>
                  </w:rPr>
                  <w:t>46,955,794.15</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0046393"/>
                <w:lock w:val="sdtLocked"/>
                <w:placeholder>
                  <w:docPart w:val="4F61078AF4E949A2B2D9A9652AECCA2F"/>
                </w:placeholder>
                <w:text/>
              </w:sdtPr>
              <w:sdtEndPr/>
              <w:sdtContent>
                <w:r w:rsidR="005E4624" w:rsidRPr="00990726">
                  <w:rPr>
                    <w:rFonts w:asciiTheme="minorEastAsia" w:eastAsiaTheme="minorEastAsia" w:hAnsiTheme="minorEastAsia"/>
                    <w:color w:val="000000" w:themeColor="text1"/>
                    <w:sz w:val="18"/>
                    <w:szCs w:val="18"/>
                  </w:rPr>
                  <w:t>12,159,204.16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162169"/>
                <w:lock w:val="sdtLocked"/>
                <w:placeholder>
                  <w:docPart w:val="E3FD54094A2547E39A5D36487131EEAF"/>
                </w:placeholder>
                <w:dataBinding w:prefixMappings="xmlns:ns0='http://wwww.hallomagic.com/xbrl/consistency' xmlns:ns1='consistency' " w:xpath="/ns0:xbrlConsistency[1]/ns1:ccConsistency[1]/ns1:ccSign_CashFlowsFromUsedInFinancingActiviti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31,732,021.87</w:t>
                </w:r>
              </w:sdtContent>
            </w:sdt>
          </w:p>
        </w:tc>
        <w:tc>
          <w:tcPr>
            <w:tcW w:w="1181" w:type="pct"/>
            <w:shd w:val="clear" w:color="auto" w:fill="D9D9D9" w:themeFill="background1" w:themeFillShade="D9"/>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0399089"/>
                <w:lock w:val="sdtLocked"/>
                <w:placeholder>
                  <w:docPart w:val="6CDBAE00D8474E5788D03251A2A6B6AD"/>
                </w:placeholder>
                <w:dataBinding w:prefixMappings="xmlns:ns0='http://wwww.hallomagic.com/xbrl/consistency' xmlns:ns1='consistency' " w:xpath="/ns0:xbrlConsistency[1]/ns1:ccConsistency[1]/ns1:ccSign_CashFlowsFromUsedInFinancingActiviti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5,605,446.05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1072693"/>
                <w:lock w:val="sdtLocked"/>
                <w:placeholder>
                  <w:docPart w:val="A2FECDD2AEBF46039FF26540CCAC1DDC"/>
                </w:placeholder>
                <w:text/>
              </w:sdtPr>
              <w:sdtEndPr/>
              <w:sdtContent>
                <w:r w:rsidR="005E4624" w:rsidRPr="00990726">
                  <w:rPr>
                    <w:rFonts w:asciiTheme="minorEastAsia" w:eastAsiaTheme="minorEastAsia" w:hAnsiTheme="minorEastAsia"/>
                    <w:color w:val="000000" w:themeColor="text1"/>
                    <w:sz w:val="18"/>
                    <w:szCs w:val="18"/>
                  </w:rPr>
                  <w:t>-299,114.63</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5573675"/>
                <w:lock w:val="sdtLocked"/>
                <w:placeholder>
                  <w:docPart w:val="A91CA24C20214873819DD076B332E714"/>
                </w:placeholder>
                <w:text/>
              </w:sdtPr>
              <w:sdtEndPr/>
              <w:sdtContent>
                <w:r w:rsidR="005E4624" w:rsidRPr="00990726">
                  <w:rPr>
                    <w:rFonts w:asciiTheme="minorEastAsia" w:eastAsiaTheme="minorEastAsia" w:hAnsiTheme="minorEastAsia"/>
                    <w:color w:val="000000" w:themeColor="text1"/>
                    <w:sz w:val="18"/>
                    <w:szCs w:val="18"/>
                  </w:rPr>
                  <w:t>-34,573.21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040436"/>
                <w:lock w:val="sdtLocked"/>
                <w:placeholder>
                  <w:docPart w:val="9B414B703B74423187D813FD5C87CF06"/>
                </w:placeholder>
                <w:text/>
              </w:sdtPr>
              <w:sdtEndPr/>
              <w:sdtContent>
                <w:r w:rsidR="005E4624" w:rsidRPr="00990726">
                  <w:rPr>
                    <w:rFonts w:asciiTheme="minorEastAsia" w:eastAsiaTheme="minorEastAsia" w:hAnsiTheme="minorEastAsia"/>
                    <w:color w:val="000000" w:themeColor="text1"/>
                    <w:sz w:val="18"/>
                    <w:szCs w:val="18"/>
                  </w:rPr>
                  <w:t>14,507,501.04</w:t>
                </w:r>
              </w:sdtContent>
            </w:sdt>
          </w:p>
        </w:tc>
        <w:tc>
          <w:tcPr>
            <w:tcW w:w="1181" w:type="pct"/>
            <w:shd w:val="clear" w:color="auto" w:fill="auto"/>
            <w:vAlign w:val="center"/>
          </w:tcPr>
          <w:p w:rsidR="00CD1D89"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9254070"/>
                <w:lock w:val="sdtLocked"/>
                <w:placeholder>
                  <w:docPart w:val="EFF20E7EA8BF493EACD28F62DB5163BE"/>
                </w:placeholder>
                <w:text/>
              </w:sdtPr>
              <w:sdtEndPr/>
              <w:sdtContent>
                <w:r w:rsidR="005E4624" w:rsidRPr="00990726">
                  <w:rPr>
                    <w:rFonts w:asciiTheme="minorEastAsia" w:eastAsiaTheme="minorEastAsia" w:hAnsiTheme="minorEastAsia"/>
                    <w:color w:val="000000" w:themeColor="text1"/>
                    <w:sz w:val="18"/>
                    <w:szCs w:val="18"/>
                  </w:rPr>
                  <w:t>8,795,879.50</w:t>
                </w:r>
              </w:sdtContent>
            </w:sdt>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27796501"/>
                <w:lock w:val="sdtLocked"/>
                <w:placeholder>
                  <w:docPart w:val="8E363B6F08C34E72B1865A0BCF05B72B"/>
                </w:placeholder>
                <w:dataBinding w:prefixMappings="xmlns:ns0='http://wwww.hallomagic.com/xbrl/consistency' xmlns:ns1='consistency' " w:xpath="/ns0:xbrlConsistency[1]/ns1:ccConsistency[1]/ns1:ccSign_CashAndCashEquivalentsneeq_instant_T-1[1]" w:storeItemID="{F4D0B5B3-0ED3-42BC-86D1-6C8AD37804FE}"/>
                <w:text/>
              </w:sdtPr>
              <w:sdtEndPr/>
              <w:sdtContent>
                <w:r w:rsidR="00625A90" w:rsidRPr="00990726">
                  <w:rPr>
                    <w:rFonts w:asciiTheme="minorEastAsia" w:eastAsiaTheme="minorEastAsia" w:hAnsiTheme="minorEastAsia"/>
                    <w:color w:val="000000" w:themeColor="text1"/>
                    <w:sz w:val="18"/>
                    <w:szCs w:val="18"/>
                  </w:rPr>
                  <w:t>19,762,461.03</w:t>
                </w:r>
              </w:sdtContent>
            </w:sdt>
          </w:p>
        </w:tc>
        <w:tc>
          <w:tcPr>
            <w:tcW w:w="1181" w:type="pct"/>
            <w:shd w:val="clear" w:color="auto" w:fill="auto"/>
            <w:vAlign w:val="center"/>
          </w:tcPr>
          <w:p w:rsidR="00625A90"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9077524"/>
                <w:lock w:val="sdtLocked"/>
                <w:placeholder>
                  <w:docPart w:val="8C4253187571465E90F08AEF5F86036E"/>
                </w:placeholder>
                <w:text/>
              </w:sdtPr>
              <w:sdtEndPr/>
              <w:sdtContent>
                <w:r w:rsidR="00625A90" w:rsidRPr="00990726">
                  <w:rPr>
                    <w:rFonts w:asciiTheme="minorEastAsia" w:eastAsiaTheme="minorEastAsia" w:hAnsiTheme="minorEastAsia"/>
                    <w:color w:val="000000" w:themeColor="text1"/>
                    <w:sz w:val="18"/>
                    <w:szCs w:val="18"/>
                  </w:rPr>
                  <w:t>10,966,581.53</w:t>
                </w:r>
              </w:sdtContent>
            </w:sdt>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3886202"/>
                <w:lock w:val="sdtLocked"/>
                <w:placeholder>
                  <w:docPart w:val="5D0295F35F3741F3AEAA4348CB3B6CDB"/>
                </w:placeholder>
                <w:text/>
              </w:sdtPr>
              <w:sdtEndPr/>
              <w:sdtContent>
                <w:r w:rsidR="00625A90" w:rsidRPr="00990726">
                  <w:rPr>
                    <w:rFonts w:asciiTheme="minorEastAsia" w:eastAsiaTheme="minorEastAsia" w:hAnsiTheme="minorEastAsia"/>
                    <w:color w:val="000000" w:themeColor="text1"/>
                    <w:sz w:val="18"/>
                    <w:szCs w:val="18"/>
                  </w:rPr>
                  <w:t>34,269,962.07</w:t>
                </w:r>
              </w:sdtContent>
            </w:sdt>
          </w:p>
        </w:tc>
        <w:tc>
          <w:tcPr>
            <w:tcW w:w="1181" w:type="pct"/>
            <w:shd w:val="clear" w:color="auto" w:fill="auto"/>
            <w:vAlign w:val="center"/>
          </w:tcPr>
          <w:p w:rsidR="00625A90" w:rsidRPr="00990726" w:rsidRDefault="00B82FEA"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4249978"/>
                <w:lock w:val="sdtLocked"/>
                <w:placeholder>
                  <w:docPart w:val="D9E1D79685C149E5BF3CA71E82A40F4B"/>
                </w:placeholder>
                <w:dataBinding w:prefixMappings="xmlns:ns0='http://wwww.hallomagic.com/xbrl/consistency' xmlns:ns1='consistency' " w:xpath="/ns0:xbrlConsistency[1]/ns1:ccConsistency[1]/ns1:ccSign_CashAndCashEquivalentsneeq_instant_T-1[1]" w:storeItemID="{F4D0B5B3-0ED3-42BC-86D1-6C8AD37804FE}"/>
                <w:text/>
              </w:sdtPr>
              <w:sdtEndPr/>
              <w:sdtContent>
                <w:r w:rsidR="00625A90" w:rsidRPr="00990726">
                  <w:rPr>
                    <w:rFonts w:asciiTheme="minorEastAsia" w:eastAsiaTheme="minorEastAsia" w:hAnsiTheme="minorEastAsia"/>
                    <w:color w:val="000000" w:themeColor="text1"/>
                    <w:sz w:val="18"/>
                    <w:szCs w:val="18"/>
                  </w:rPr>
                  <w:t>19,762,461.03</w:t>
                </w:r>
              </w:sdtContent>
            </w:sdt>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sdt>
        <w:sdtPr>
          <w:rPr>
            <w:rFonts w:asciiTheme="minorEastAsia" w:eastAsiaTheme="minorEastAsia" w:hAnsiTheme="minorEastAsia"/>
            <w:color w:val="000000" w:themeColor="text1"/>
            <w:sz w:val="18"/>
            <w:szCs w:val="18"/>
          </w:rPr>
          <w:id w:val="826100632"/>
          <w:lock w:val="sdtLocked"/>
          <w:placeholder>
            <w:docPart w:val="9246B30C42024B0E91CF24464753B15D"/>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916441318"/>
          <w:lock w:val="sdtLocked"/>
          <w:placeholder>
            <w:docPart w:val="4EB4AD2D998E4BCC832072CB47699A3F"/>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会计机构负责人：</w:t>
      </w:r>
      <w:sdt>
        <w:sdtPr>
          <w:rPr>
            <w:rFonts w:asciiTheme="minorEastAsia" w:eastAsiaTheme="minorEastAsia" w:hAnsiTheme="minorEastAsia"/>
            <w:color w:val="000000" w:themeColor="text1"/>
            <w:sz w:val="18"/>
            <w:szCs w:val="18"/>
          </w:rPr>
          <w:id w:val="-1718895912"/>
          <w:lock w:val="sdtLocked"/>
          <w:placeholder>
            <w:docPart w:val="822DB586B2994645A8683DFA1F71BB8E"/>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2531562"/>
                <w:lock w:val="sdtLocked"/>
                <w:placeholder>
                  <w:docPart w:val="C1FDD074CE40426EAF7AEC5C793DAC14"/>
                </w:placeholder>
                <w:text/>
              </w:sdtPr>
              <w:sdtEndPr/>
              <w:sdtContent>
                <w:r w:rsidR="005E4624" w:rsidRPr="00990726">
                  <w:rPr>
                    <w:rFonts w:asciiTheme="minorEastAsia" w:eastAsiaTheme="minorEastAsia" w:hAnsiTheme="minorEastAsia"/>
                    <w:color w:val="000000" w:themeColor="text1"/>
                    <w:sz w:val="18"/>
                    <w:szCs w:val="18"/>
                  </w:rPr>
                  <w:t>89,964,305.01</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75123889"/>
                <w:lock w:val="sdtLocked"/>
                <w:placeholder>
                  <w:docPart w:val="EDD4A9A8C3414DF49C5769D21877EFDF"/>
                </w:placeholder>
                <w:text/>
              </w:sdtPr>
              <w:sdtEndPr/>
              <w:sdtContent>
                <w:r w:rsidR="005E4624" w:rsidRPr="00990726">
                  <w:rPr>
                    <w:rFonts w:asciiTheme="minorEastAsia" w:eastAsiaTheme="minorEastAsia" w:hAnsiTheme="minorEastAsia"/>
                    <w:color w:val="000000" w:themeColor="text1"/>
                    <w:sz w:val="18"/>
                    <w:szCs w:val="18"/>
                  </w:rPr>
                  <w:t>66,097,125.00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3132639"/>
                <w:lock w:val="sdtLocked"/>
                <w:placeholder>
                  <w:docPart w:val="A8232CD4419040F3816C81364C0C257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91030555"/>
                <w:lock w:val="sdtLocked"/>
                <w:placeholder>
                  <w:docPart w:val="E582F5B8F2834A10991EFC26966E975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19652450"/>
                <w:lock w:val="sdtLocked"/>
                <w:placeholder>
                  <w:docPart w:val="183AFD8B70734D9DA1170D1CAFC40F74"/>
                </w:placeholder>
                <w:text/>
              </w:sdtPr>
              <w:sdtEndPr/>
              <w:sdtContent>
                <w:r w:rsidR="005E4624" w:rsidRPr="00990726">
                  <w:rPr>
                    <w:rFonts w:asciiTheme="minorEastAsia" w:eastAsiaTheme="minorEastAsia" w:hAnsiTheme="minorEastAsia"/>
                    <w:color w:val="000000" w:themeColor="text1"/>
                    <w:sz w:val="18"/>
                    <w:szCs w:val="18"/>
                  </w:rPr>
                  <w:t>12,419,731.34</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5160982"/>
                <w:lock w:val="sdtLocked"/>
                <w:placeholder>
                  <w:docPart w:val="1D30B80026164F6783B5A69EAA2BCF18"/>
                </w:placeholder>
                <w:text/>
              </w:sdtPr>
              <w:sdtEndPr/>
              <w:sdtContent>
                <w:r w:rsidR="005E4624" w:rsidRPr="00990726">
                  <w:rPr>
                    <w:rFonts w:asciiTheme="minorEastAsia" w:eastAsiaTheme="minorEastAsia" w:hAnsiTheme="minorEastAsia"/>
                    <w:color w:val="000000" w:themeColor="text1"/>
                    <w:sz w:val="18"/>
                    <w:szCs w:val="18"/>
                  </w:rPr>
                  <w:t>5,761,591.03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798627"/>
                <w:lock w:val="sdtLocked"/>
                <w:placeholder>
                  <w:docPart w:val="B8370AEA59AD45B1906EC3273E9B5829"/>
                </w:placeholder>
                <w:text/>
              </w:sdtPr>
              <w:sdtEndPr/>
              <w:sdtContent>
                <w:r w:rsidR="005E4624" w:rsidRPr="00990726">
                  <w:rPr>
                    <w:rFonts w:asciiTheme="minorEastAsia" w:eastAsiaTheme="minorEastAsia" w:hAnsiTheme="minorEastAsia"/>
                    <w:color w:val="000000" w:themeColor="text1"/>
                    <w:sz w:val="18"/>
                    <w:szCs w:val="18"/>
                  </w:rPr>
                  <w:t>102,384,036.35</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45692041"/>
                <w:lock w:val="sdtLocked"/>
                <w:placeholder>
                  <w:docPart w:val="41C9BBECDB0F4587B6D6EFE694DA2C4E"/>
                </w:placeholder>
                <w:text/>
              </w:sdtPr>
              <w:sdtEndPr/>
              <w:sdtContent>
                <w:r w:rsidR="005E4624" w:rsidRPr="00990726">
                  <w:rPr>
                    <w:rFonts w:asciiTheme="minorEastAsia" w:eastAsiaTheme="minorEastAsia" w:hAnsiTheme="minorEastAsia"/>
                    <w:color w:val="000000" w:themeColor="text1"/>
                    <w:sz w:val="18"/>
                    <w:szCs w:val="18"/>
                  </w:rPr>
                  <w:t>71,858,716.03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6315166"/>
                <w:lock w:val="sdtLocked"/>
                <w:placeholder>
                  <w:docPart w:val="F7E36B1C11DF481EA77F5CFD8ACC53B6"/>
                </w:placeholder>
                <w:text/>
              </w:sdtPr>
              <w:sdtEndPr/>
              <w:sdtContent>
                <w:r w:rsidR="005E4624" w:rsidRPr="00990726">
                  <w:rPr>
                    <w:rFonts w:asciiTheme="minorEastAsia" w:eastAsiaTheme="minorEastAsia" w:hAnsiTheme="minorEastAsia"/>
                    <w:color w:val="000000" w:themeColor="text1"/>
                    <w:sz w:val="18"/>
                    <w:szCs w:val="18"/>
                  </w:rPr>
                  <w:t>85,862,520.91</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735032"/>
                <w:lock w:val="sdtLocked"/>
                <w:placeholder>
                  <w:docPart w:val="A24366C1ED464CFAA9C295F8CD59DD8D"/>
                </w:placeholder>
                <w:text/>
              </w:sdtPr>
              <w:sdtEndPr/>
              <w:sdtContent>
                <w:r w:rsidR="005E4624" w:rsidRPr="00990726">
                  <w:rPr>
                    <w:rFonts w:asciiTheme="minorEastAsia" w:eastAsiaTheme="minorEastAsia" w:hAnsiTheme="minorEastAsia"/>
                    <w:color w:val="000000" w:themeColor="text1"/>
                    <w:sz w:val="18"/>
                    <w:szCs w:val="18"/>
                  </w:rPr>
                  <w:t>54,867,469.44</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2811825"/>
                <w:lock w:val="sdtLocked"/>
                <w:placeholder>
                  <w:docPart w:val="BBC336AE794C4FF68487A3476E5CD169"/>
                </w:placeholder>
                <w:text/>
              </w:sdtPr>
              <w:sdtEndPr/>
              <w:sdtContent>
                <w:r w:rsidR="005E4624" w:rsidRPr="00990726">
                  <w:rPr>
                    <w:rFonts w:asciiTheme="minorEastAsia" w:eastAsiaTheme="minorEastAsia" w:hAnsiTheme="minorEastAsia"/>
                    <w:color w:val="000000" w:themeColor="text1"/>
                    <w:sz w:val="18"/>
                    <w:szCs w:val="18"/>
                  </w:rPr>
                  <w:t>8,804,310.39</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0665468"/>
                <w:lock w:val="sdtLocked"/>
                <w:placeholder>
                  <w:docPart w:val="287455BF70ED47928094AD8EEAB0223C"/>
                </w:placeholder>
                <w:text/>
              </w:sdtPr>
              <w:sdtEndPr/>
              <w:sdtContent>
                <w:r w:rsidR="005E4624" w:rsidRPr="00990726">
                  <w:rPr>
                    <w:rFonts w:asciiTheme="minorEastAsia" w:eastAsiaTheme="minorEastAsia" w:hAnsiTheme="minorEastAsia"/>
                    <w:color w:val="000000" w:themeColor="text1"/>
                    <w:sz w:val="18"/>
                    <w:szCs w:val="18"/>
                  </w:rPr>
                  <w:t>5,960,799.15</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9856471"/>
                <w:lock w:val="sdtLocked"/>
                <w:placeholder>
                  <w:docPart w:val="1C9CB03AA4814EFAAEE9FA2BF0459A0E"/>
                </w:placeholder>
                <w:text/>
              </w:sdtPr>
              <w:sdtEndPr/>
              <w:sdtContent>
                <w:r w:rsidR="005E4624" w:rsidRPr="00990726">
                  <w:rPr>
                    <w:rFonts w:asciiTheme="minorEastAsia" w:eastAsiaTheme="minorEastAsia" w:hAnsiTheme="minorEastAsia"/>
                    <w:color w:val="000000" w:themeColor="text1"/>
                    <w:sz w:val="18"/>
                    <w:szCs w:val="18"/>
                  </w:rPr>
                  <w:t>3,632,009.80</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6156871"/>
                <w:lock w:val="sdtLocked"/>
                <w:placeholder>
                  <w:docPart w:val="CF67CC3DD04741508C6EE8A6DC711E10"/>
                </w:placeholder>
                <w:text/>
              </w:sdtPr>
              <w:sdtEndPr/>
              <w:sdtContent>
                <w:r w:rsidR="005E4624" w:rsidRPr="00990726">
                  <w:rPr>
                    <w:rFonts w:asciiTheme="minorEastAsia" w:eastAsiaTheme="minorEastAsia" w:hAnsiTheme="minorEastAsia"/>
                    <w:color w:val="000000" w:themeColor="text1"/>
                    <w:sz w:val="18"/>
                    <w:szCs w:val="18"/>
                  </w:rPr>
                  <w:t>1,774,995.33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9962811"/>
                <w:lock w:val="sdtLocked"/>
                <w:placeholder>
                  <w:docPart w:val="0B85CCF87FBF46318AC8B944F4033F4A"/>
                </w:placeholder>
                <w:text/>
              </w:sdtPr>
              <w:sdtEndPr/>
              <w:sdtContent>
                <w:r w:rsidR="005E4624" w:rsidRPr="00990726">
                  <w:rPr>
                    <w:rFonts w:asciiTheme="minorEastAsia" w:eastAsiaTheme="minorEastAsia" w:hAnsiTheme="minorEastAsia"/>
                    <w:color w:val="000000" w:themeColor="text1"/>
                    <w:sz w:val="18"/>
                    <w:szCs w:val="18"/>
                  </w:rPr>
                  <w:t>20,506,740.68</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42372564"/>
                <w:lock w:val="sdtLocked"/>
                <w:placeholder>
                  <w:docPart w:val="57332668D97A4A35B7427356DA23454A"/>
                </w:placeholder>
                <w:text/>
              </w:sdtPr>
              <w:sdtEndPr/>
              <w:sdtContent>
                <w:r w:rsidR="005E4624" w:rsidRPr="00990726">
                  <w:rPr>
                    <w:rFonts w:asciiTheme="minorEastAsia" w:eastAsiaTheme="minorEastAsia" w:hAnsiTheme="minorEastAsia"/>
                    <w:color w:val="000000" w:themeColor="text1"/>
                    <w:sz w:val="18"/>
                    <w:szCs w:val="18"/>
                  </w:rPr>
                  <w:t>12,236,307.51</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172453"/>
                <w:lock w:val="sdtLocked"/>
                <w:placeholder>
                  <w:docPart w:val="1E890CFB1B3745B58F298F5D12BD47F4"/>
                </w:placeholder>
                <w:text/>
              </w:sdtPr>
              <w:sdtEndPr/>
              <w:sdtContent>
                <w:r w:rsidR="005E4624" w:rsidRPr="00990726">
                  <w:rPr>
                    <w:rFonts w:asciiTheme="minorEastAsia" w:eastAsiaTheme="minorEastAsia" w:hAnsiTheme="minorEastAsia"/>
                    <w:color w:val="000000" w:themeColor="text1"/>
                    <w:sz w:val="18"/>
                    <w:szCs w:val="18"/>
                  </w:rPr>
                  <w:t>118,805,581.78</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6829618"/>
                <w:lock w:val="sdtLocked"/>
                <w:placeholder>
                  <w:docPart w:val="D2B07D886D794BEEA9C4FE0EB63DBB8A"/>
                </w:placeholder>
                <w:text/>
              </w:sdtPr>
              <w:sdtEndPr/>
              <w:sdtContent>
                <w:r w:rsidR="005E4624" w:rsidRPr="00990726">
                  <w:rPr>
                    <w:rFonts w:asciiTheme="minorEastAsia" w:eastAsiaTheme="minorEastAsia" w:hAnsiTheme="minorEastAsia"/>
                    <w:color w:val="000000" w:themeColor="text1"/>
                    <w:sz w:val="18"/>
                    <w:szCs w:val="18"/>
                  </w:rPr>
                  <w:t>74,839,571.43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789418"/>
                <w:lock w:val="sdtLocked"/>
                <w:placeholder>
                  <w:docPart w:val="AAE8864C539C47C3839DEB36F1F23DBD"/>
                </w:placeholder>
                <w:text/>
              </w:sdtPr>
              <w:sdtEndPr/>
              <w:sdtContent>
                <w:r w:rsidR="005E4624" w:rsidRPr="00990726">
                  <w:rPr>
                    <w:rFonts w:asciiTheme="minorEastAsia" w:eastAsiaTheme="minorEastAsia" w:hAnsiTheme="minorEastAsia"/>
                    <w:color w:val="000000" w:themeColor="text1"/>
                    <w:sz w:val="18"/>
                    <w:szCs w:val="18"/>
                  </w:rPr>
                  <w:t>-16,421,545.43</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257075"/>
                <w:lock w:val="sdtLocked"/>
                <w:placeholder>
                  <w:docPart w:val="CBA73FBC67BF44F298499185519FE60F"/>
                </w:placeholder>
                <w:text/>
              </w:sdtPr>
              <w:sdtEndPr/>
              <w:sdtContent>
                <w:r w:rsidR="005E4624" w:rsidRPr="00990726">
                  <w:rPr>
                    <w:rFonts w:asciiTheme="minorEastAsia" w:eastAsiaTheme="minorEastAsia" w:hAnsiTheme="minorEastAsia"/>
                    <w:color w:val="000000" w:themeColor="text1"/>
                    <w:sz w:val="18"/>
                    <w:szCs w:val="18"/>
                  </w:rPr>
                  <w:t>-2,980,855.40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1635856"/>
                <w:lock w:val="sdtLocked"/>
                <w:placeholder>
                  <w:docPart w:val="44B7B6FFF8184009BBA8385EAD9108B8"/>
                </w:placeholder>
                <w:text/>
              </w:sdtPr>
              <w:sdtEndPr/>
              <w:sdtContent>
                <w:r w:rsidR="005E4624" w:rsidRPr="00990726">
                  <w:rPr>
                    <w:rFonts w:asciiTheme="minorEastAsia" w:eastAsiaTheme="minorEastAsia" w:hAnsiTheme="minorEastAsia"/>
                    <w:color w:val="000000" w:themeColor="text1"/>
                    <w:sz w:val="18"/>
                    <w:szCs w:val="18"/>
                  </w:rPr>
                  <w:t>160,000.00</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0177981"/>
                <w:lock w:val="sdtLocked"/>
                <w:placeholder>
                  <w:docPart w:val="75858A1BB8854DF28DCDCCF4BC00A60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01320479"/>
                <w:lock w:val="sdtLocked"/>
                <w:placeholder>
                  <w:docPart w:val="59D1BD769C334C2ABF3849B0405925D5"/>
                </w:placeholder>
                <w:text/>
              </w:sdtPr>
              <w:sdtEndPr/>
              <w:sdtContent>
                <w:r w:rsidR="005E4624" w:rsidRPr="00990726">
                  <w:rPr>
                    <w:rFonts w:asciiTheme="minorEastAsia" w:eastAsiaTheme="minorEastAsia" w:hAnsiTheme="minorEastAsia"/>
                    <w:color w:val="000000" w:themeColor="text1"/>
                    <w:sz w:val="18"/>
                    <w:szCs w:val="18"/>
                  </w:rPr>
                  <w:t>1,932,809.31</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3813892"/>
                <w:lock w:val="sdtLocked"/>
                <w:placeholder>
                  <w:docPart w:val="E473C9D6D52F48A994F05689EA9D73D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3203286"/>
                <w:lock w:val="sdtLocked"/>
                <w:placeholder>
                  <w:docPart w:val="40EE91161BD2475B8E7836D7AA264E2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5266936"/>
                <w:lock w:val="sdtLocked"/>
                <w:placeholder>
                  <w:docPart w:val="350592F54EF84F64A9B0FF135B0EFFE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5916430"/>
                <w:lock w:val="sdtLocked"/>
                <w:placeholder>
                  <w:docPart w:val="209C0699E44546558080A60C64F8CFC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7827000"/>
                <w:lock w:val="sdtLocked"/>
                <w:placeholder>
                  <w:docPart w:val="E7E85CB7AF80426C98E06482A7B44A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0323319"/>
                <w:lock w:val="sdtLocked"/>
                <w:placeholder>
                  <w:docPart w:val="EEE1061FC3654CE483C693C317DDB3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5838928"/>
                <w:lock w:val="sdtLocked"/>
                <w:placeholder>
                  <w:docPart w:val="970ABC3BA46A4E74B3DD46E58E816E7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6155344"/>
                <w:lock w:val="sdtLocked"/>
                <w:placeholder>
                  <w:docPart w:val="516300E1763C46478337615612F62E5A"/>
                </w:placeholder>
                <w:text/>
              </w:sdtPr>
              <w:sdtEndPr/>
              <w:sdtContent>
                <w:r w:rsidR="005E4624" w:rsidRPr="00990726">
                  <w:rPr>
                    <w:rFonts w:asciiTheme="minorEastAsia" w:eastAsiaTheme="minorEastAsia" w:hAnsiTheme="minorEastAsia"/>
                    <w:color w:val="000000" w:themeColor="text1"/>
                    <w:sz w:val="18"/>
                    <w:szCs w:val="18"/>
                  </w:rPr>
                  <w:t>2,092,809.31</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7412540"/>
                <w:lock w:val="sdtLocked"/>
                <w:placeholder>
                  <w:docPart w:val="D250B929DEC64FEBB247E364665ABD2B"/>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5466670"/>
                <w:lock w:val="sdtLocked"/>
                <w:placeholder>
                  <w:docPart w:val="16A014A3B05C4829A00BD03E0AC743CE"/>
                </w:placeholder>
                <w:text/>
              </w:sdtPr>
              <w:sdtEndPr/>
              <w:sdtContent>
                <w:r w:rsidR="005E4624" w:rsidRPr="00990726">
                  <w:rPr>
                    <w:rFonts w:asciiTheme="minorEastAsia" w:eastAsiaTheme="minorEastAsia" w:hAnsiTheme="minorEastAsia"/>
                    <w:color w:val="000000" w:themeColor="text1"/>
                    <w:sz w:val="18"/>
                    <w:szCs w:val="18"/>
                  </w:rPr>
                  <w:t>1,120,361.52</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804732"/>
                <w:lock w:val="sdtLocked"/>
                <w:placeholder>
                  <w:docPart w:val="0ECA6CF15A564D298909C196FD9B134F"/>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4564047"/>
                <w:lock w:val="sdtLocked"/>
                <w:placeholder>
                  <w:docPart w:val="21961401EF8A449B8D4E446FB708ECB6"/>
                </w:placeholder>
                <w:text/>
              </w:sdtPr>
              <w:sdtEndPr/>
              <w:sdtContent>
                <w:r w:rsidR="005E4624" w:rsidRPr="00990726">
                  <w:rPr>
                    <w:rFonts w:asciiTheme="minorEastAsia" w:eastAsiaTheme="minorEastAsia" w:hAnsiTheme="minorEastAsia"/>
                    <w:color w:val="000000" w:themeColor="text1"/>
                    <w:sz w:val="18"/>
                    <w:szCs w:val="18"/>
                  </w:rPr>
                  <w:t>6,850,000.00</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0324624"/>
                <w:lock w:val="sdtLocked"/>
                <w:placeholder>
                  <w:docPart w:val="F329BF4F9D2B4083A8DB350C874953F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3286270"/>
                <w:lock w:val="sdtLocked"/>
                <w:placeholder>
                  <w:docPart w:val="8E98AF045F3142E2AEA2C594D06BC25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5806481"/>
                <w:lock w:val="sdtLocked"/>
                <w:placeholder>
                  <w:docPart w:val="C905BCD7B18B46DCB5327C486CE56FE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73275508"/>
                <w:lock w:val="sdtLocked"/>
                <w:placeholder>
                  <w:docPart w:val="91E996501C1249C889AFA6337B6454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9439064"/>
                <w:lock w:val="sdtLocked"/>
                <w:placeholder>
                  <w:docPart w:val="65F5C6470E16487D89DDA8D9B9A1F56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40296620"/>
                <w:lock w:val="sdtLocked"/>
                <w:placeholder>
                  <w:docPart w:val="84F04A95C4A3478BA0FC501BD8D99D0A"/>
                </w:placeholder>
                <w:text/>
              </w:sdtPr>
              <w:sdtEndPr/>
              <w:sdtContent>
                <w:r w:rsidR="005E4624" w:rsidRPr="00990726">
                  <w:rPr>
                    <w:rFonts w:asciiTheme="minorEastAsia" w:eastAsiaTheme="minorEastAsia" w:hAnsiTheme="minorEastAsia"/>
                    <w:color w:val="000000" w:themeColor="text1"/>
                    <w:sz w:val="18"/>
                    <w:szCs w:val="18"/>
                  </w:rPr>
                  <w:t>7,970,361.52</w:t>
                </w:r>
              </w:sdtContent>
            </w:sdt>
          </w:p>
        </w:tc>
        <w:tc>
          <w:tcPr>
            <w:tcW w:w="1319"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8069673"/>
                <w:lock w:val="sdtLocked"/>
                <w:placeholder>
                  <w:docPart w:val="D8FF0340C7B14D749C722ED99C3947BA"/>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4775556"/>
                <w:lock w:val="sdtLocked"/>
                <w:placeholder>
                  <w:docPart w:val="5111E209C2354858A8EA8888846B5F6F"/>
                </w:placeholder>
                <w:text/>
              </w:sdtPr>
              <w:sdtEndPr/>
              <w:sdtContent>
                <w:r w:rsidR="005E4624" w:rsidRPr="00990726">
                  <w:rPr>
                    <w:rFonts w:asciiTheme="minorEastAsia" w:eastAsiaTheme="minorEastAsia" w:hAnsiTheme="minorEastAsia"/>
                    <w:color w:val="000000" w:themeColor="text1"/>
                    <w:sz w:val="18"/>
                    <w:szCs w:val="18"/>
                  </w:rPr>
                  <w:t>-5,877,552.21</w:t>
                </w:r>
              </w:sdtContent>
            </w:sdt>
          </w:p>
        </w:tc>
        <w:tc>
          <w:tcPr>
            <w:tcW w:w="1319"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1482707"/>
                <w:lock w:val="sdtLocked"/>
                <w:placeholder>
                  <w:docPart w:val="4C4E5F4439E34D3E8CB89C70BED70D63"/>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17986481"/>
                <w:lock w:val="sdtLocked"/>
                <w:placeholder>
                  <w:docPart w:val="D38DB1DB5B904DA480968E79E01221CB"/>
                </w:placeholder>
                <w:text/>
              </w:sdtPr>
              <w:sdtEndPr/>
              <w:sdtContent>
                <w:r w:rsidR="005E4624" w:rsidRPr="00990726">
                  <w:rPr>
                    <w:rFonts w:asciiTheme="minorEastAsia" w:eastAsiaTheme="minorEastAsia" w:hAnsiTheme="minorEastAsia"/>
                    <w:color w:val="000000" w:themeColor="text1"/>
                    <w:sz w:val="18"/>
                    <w:szCs w:val="18"/>
                  </w:rPr>
                  <w:t>30,440,000.00</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8600651"/>
                <w:lock w:val="sdtLocked"/>
                <w:placeholder>
                  <w:docPart w:val="C44CED9DDBD241638E392514B8B6D2CE"/>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2351985"/>
                <w:lock w:val="sdtLocked"/>
                <w:placeholder>
                  <w:docPart w:val="CCACD7E9729B45CAB34568D9EDC5B448"/>
                </w:placeholder>
                <w:text/>
              </w:sdtPr>
              <w:sdtEndPr/>
              <w:sdtContent>
                <w:r w:rsidR="005E4624" w:rsidRPr="00990726">
                  <w:rPr>
                    <w:rFonts w:asciiTheme="minorEastAsia" w:eastAsiaTheme="minorEastAsia" w:hAnsiTheme="minorEastAsia"/>
                    <w:color w:val="000000" w:themeColor="text1"/>
                    <w:sz w:val="18"/>
                    <w:szCs w:val="18"/>
                  </w:rPr>
                  <w:t>38,534,540.36</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0480792"/>
                <w:lock w:val="sdtLocked"/>
                <w:placeholder>
                  <w:docPart w:val="7B845785EE0F44D48955AD4804EF45F5"/>
                </w:placeholder>
                <w:text/>
              </w:sdtPr>
              <w:sdtEndPr/>
              <w:sdtContent>
                <w:r w:rsidR="005E4624" w:rsidRPr="00990726">
                  <w:rPr>
                    <w:rFonts w:asciiTheme="minorEastAsia" w:eastAsiaTheme="minorEastAsia" w:hAnsiTheme="minorEastAsia"/>
                    <w:color w:val="000000" w:themeColor="text1"/>
                    <w:sz w:val="18"/>
                    <w:szCs w:val="18"/>
                  </w:rPr>
                  <w:t>7,538,993.48</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2103529692"/>
                <w:lock w:val="sdtLocked"/>
                <w:placeholder>
                  <w:docPart w:val="0D2E54BBA025400D86AE1E287D05E77D"/>
                </w:placeholder>
                <w:text/>
              </w:sdtPr>
              <w:sdtEndPr/>
              <w:sdtContent>
                <w:r w:rsidR="00687781" w:rsidRPr="00990726">
                  <w:rPr>
                    <w:rFonts w:asciiTheme="minorEastAsia" w:eastAsiaTheme="minorEastAsia" w:hAnsiTheme="minorEastAsia"/>
                    <w:color w:val="000000" w:themeColor="text1"/>
                    <w:kern w:val="0"/>
                    <w:sz w:val="18"/>
                    <w:szCs w:val="18"/>
                  </w:rPr>
                  <w:t>9,313,275.66</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1853604585"/>
                <w:lock w:val="sdtLocked"/>
                <w:placeholder>
                  <w:docPart w:val="5F87E9B8CF9D4E4EBDB7431A954AB27C"/>
                </w:placeholder>
                <w:text/>
              </w:sdtPr>
              <w:sdtEndPr/>
              <w:sdtContent>
                <w:r w:rsidR="00687781" w:rsidRPr="00990726">
                  <w:rPr>
                    <w:rFonts w:asciiTheme="minorEastAsia" w:eastAsiaTheme="minorEastAsia" w:hAnsiTheme="minorEastAsia"/>
                    <w:color w:val="000000" w:themeColor="text1"/>
                    <w:kern w:val="0"/>
                    <w:sz w:val="18"/>
                    <w:szCs w:val="18"/>
                  </w:rPr>
                  <w:t>6,022,699.03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1808697444"/>
                <w:lock w:val="sdtLocked"/>
                <w:placeholder>
                  <w:docPart w:val="C223CB072D8649D6AAAD4C089E0A871C"/>
                </w:placeholder>
                <w:text/>
              </w:sdtPr>
              <w:sdtEndPr/>
              <w:sdtContent>
                <w:r w:rsidR="00687781" w:rsidRPr="00990726">
                  <w:rPr>
                    <w:rFonts w:asciiTheme="minorEastAsia" w:eastAsiaTheme="minorEastAsia" w:hAnsiTheme="minorEastAsia"/>
                    <w:color w:val="000000" w:themeColor="text1"/>
                    <w:sz w:val="18"/>
                    <w:szCs w:val="18"/>
                  </w:rPr>
                  <w:t>78,287,816.02</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391274207"/>
                <w:lock w:val="sdtLocked"/>
                <w:placeholder>
                  <w:docPart w:val="05E7A97BC6D7406AA375E67C7DC59915"/>
                </w:placeholder>
                <w:text/>
              </w:sdtPr>
              <w:sdtEndPr/>
              <w:sdtContent>
                <w:r w:rsidR="00687781" w:rsidRPr="00990726">
                  <w:rPr>
                    <w:rFonts w:asciiTheme="minorEastAsia" w:eastAsiaTheme="minorEastAsia" w:hAnsiTheme="minorEastAsia"/>
                    <w:color w:val="000000" w:themeColor="text1"/>
                    <w:sz w:val="18"/>
                    <w:szCs w:val="18"/>
                  </w:rPr>
                  <w:t>17,764,650.21</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4871103"/>
                <w:lock w:val="sdtLocked"/>
                <w:placeholder>
                  <w:docPart w:val="B2A26B1C423841249AEA2F3A2BBBE3E9"/>
                </w:placeholder>
                <w:text/>
              </w:sdtPr>
              <w:sdtEndPr/>
              <w:sdtContent>
                <w:r w:rsidR="005E4624" w:rsidRPr="00990726">
                  <w:rPr>
                    <w:rFonts w:asciiTheme="minorEastAsia" w:eastAsiaTheme="minorEastAsia" w:hAnsiTheme="minorEastAsia"/>
                    <w:color w:val="000000" w:themeColor="text1"/>
                    <w:sz w:val="18"/>
                    <w:szCs w:val="18"/>
                  </w:rPr>
                  <w:t>29,998,659.57</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5962007"/>
                <w:lock w:val="sdtLocked"/>
                <w:placeholder>
                  <w:docPart w:val="00E1DECC76404F32AB55B04004DC2FBB"/>
                </w:placeholder>
                <w:text/>
              </w:sdtPr>
              <w:sdtEndPr/>
              <w:sdtContent>
                <w:r w:rsidR="005E4624" w:rsidRPr="00990726">
                  <w:rPr>
                    <w:rFonts w:asciiTheme="minorEastAsia" w:eastAsiaTheme="minorEastAsia" w:hAnsiTheme="minorEastAsia"/>
                    <w:color w:val="000000" w:themeColor="text1"/>
                    <w:sz w:val="18"/>
                    <w:szCs w:val="18"/>
                  </w:rPr>
                  <w:t>5,000,000.00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8643162"/>
                <w:lock w:val="sdtLocked"/>
                <w:placeholder>
                  <w:docPart w:val="3B4F8711CFEB411DB75047D8838F3297"/>
                </w:placeholder>
                <w:text/>
              </w:sdtPr>
              <w:sdtEndPr/>
              <w:sdtContent>
                <w:r w:rsidR="005E4624" w:rsidRPr="00990726">
                  <w:rPr>
                    <w:rFonts w:asciiTheme="minorEastAsia" w:eastAsiaTheme="minorEastAsia" w:hAnsiTheme="minorEastAsia"/>
                    <w:color w:val="000000" w:themeColor="text1"/>
                    <w:sz w:val="18"/>
                    <w:szCs w:val="18"/>
                  </w:rPr>
                  <w:t>7,589,828.40</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3068842"/>
                <w:lock w:val="sdtLocked"/>
                <w:placeholder>
                  <w:docPart w:val="610E84D62BB449B797270FC9CF946B69"/>
                </w:placeholder>
                <w:text/>
              </w:sdtPr>
              <w:sdtEndPr/>
              <w:sdtContent>
                <w:r w:rsidR="005E4624" w:rsidRPr="00990726">
                  <w:rPr>
                    <w:rFonts w:asciiTheme="minorEastAsia" w:eastAsiaTheme="minorEastAsia" w:hAnsiTheme="minorEastAsia"/>
                    <w:color w:val="000000" w:themeColor="text1"/>
                    <w:sz w:val="18"/>
                    <w:szCs w:val="18"/>
                  </w:rPr>
                  <w:t>316,103.48</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4543173"/>
                <w:lock w:val="sdtLocked"/>
                <w:placeholder>
                  <w:docPart w:val="DDF05EC9A41D4C429B06B65CEC548D87"/>
                </w:placeholder>
                <w:text/>
              </w:sdtPr>
              <w:sdtEndPr/>
              <w:sdtContent>
                <w:r w:rsidR="005E4624" w:rsidRPr="00990726">
                  <w:rPr>
                    <w:rFonts w:asciiTheme="minorEastAsia" w:eastAsiaTheme="minorEastAsia" w:hAnsiTheme="minorEastAsia"/>
                    <w:color w:val="000000" w:themeColor="text1"/>
                    <w:sz w:val="18"/>
                    <w:szCs w:val="18"/>
                  </w:rPr>
                  <w:t>9,367,306.18</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29540484"/>
                <w:lock w:val="sdtLocked"/>
                <w:placeholder>
                  <w:docPart w:val="A559A05C4C0E4CC0BB7AAC3D8D4B7FE8"/>
                </w:placeholder>
                <w:text/>
              </w:sdtPr>
              <w:sdtEndPr/>
              <w:sdtContent>
                <w:r w:rsidR="005E4624" w:rsidRPr="00990726">
                  <w:rPr>
                    <w:rFonts w:asciiTheme="minorEastAsia" w:eastAsiaTheme="minorEastAsia" w:hAnsiTheme="minorEastAsia"/>
                    <w:color w:val="000000" w:themeColor="text1"/>
                    <w:sz w:val="18"/>
                    <w:szCs w:val="18"/>
                  </w:rPr>
                  <w:t>6,843,100.68</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8316256"/>
                <w:lock w:val="sdtLocked"/>
                <w:placeholder>
                  <w:docPart w:val="A5B69A2163474A6DB3900615A4ED2C65"/>
                </w:placeholder>
                <w:text/>
              </w:sdtPr>
              <w:sdtEndPr/>
              <w:sdtContent>
                <w:r w:rsidR="005E4624" w:rsidRPr="00990726">
                  <w:rPr>
                    <w:rFonts w:asciiTheme="minorEastAsia" w:eastAsiaTheme="minorEastAsia" w:hAnsiTheme="minorEastAsia"/>
                    <w:color w:val="000000" w:themeColor="text1"/>
                    <w:sz w:val="18"/>
                    <w:szCs w:val="18"/>
                  </w:rPr>
                  <w:t>46,955,794.15</w:t>
                </w:r>
              </w:sdtContent>
            </w:sdt>
          </w:p>
        </w:tc>
        <w:tc>
          <w:tcPr>
            <w:tcW w:w="1319"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7205268"/>
                <w:lock w:val="sdtLocked"/>
                <w:placeholder>
                  <w:docPart w:val="B0596E0EAE5D4A0C9A3774CE892C2297"/>
                </w:placeholder>
                <w:text/>
              </w:sdtPr>
              <w:sdtEndPr/>
              <w:sdtContent>
                <w:r w:rsidR="005E4624" w:rsidRPr="00990726">
                  <w:rPr>
                    <w:rFonts w:asciiTheme="minorEastAsia" w:eastAsiaTheme="minorEastAsia" w:hAnsiTheme="minorEastAsia"/>
                    <w:color w:val="000000" w:themeColor="text1"/>
                    <w:sz w:val="18"/>
                    <w:szCs w:val="18"/>
                  </w:rPr>
                  <w:t>12,159,204.16</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59520"/>
                <w:lock w:val="sdtLocked"/>
                <w:placeholder>
                  <w:docPart w:val="AD208A334EF44320B2E7EBD445691CA4"/>
                </w:placeholder>
                <w:text/>
              </w:sdtPr>
              <w:sdtEndPr/>
              <w:sdtContent>
                <w:r w:rsidR="00687781" w:rsidRPr="00990726">
                  <w:rPr>
                    <w:rFonts w:asciiTheme="minorEastAsia" w:eastAsiaTheme="minorEastAsia" w:hAnsiTheme="minorEastAsia"/>
                    <w:color w:val="000000" w:themeColor="text1"/>
                    <w:sz w:val="18"/>
                    <w:szCs w:val="18"/>
                  </w:rPr>
                  <w:t>31,332,021.87</w:t>
                </w:r>
              </w:sdtContent>
            </w:sdt>
          </w:p>
        </w:tc>
        <w:tc>
          <w:tcPr>
            <w:tcW w:w="1319" w:type="pct"/>
            <w:shd w:val="clear" w:color="auto" w:fill="D9D9D9" w:themeFill="background1" w:themeFillShade="D9"/>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3049985"/>
                <w:lock w:val="sdtLocked"/>
                <w:placeholder>
                  <w:docPart w:val="486A8933A87646FEABC8431892BB4207"/>
                </w:placeholder>
                <w:text/>
              </w:sdtPr>
              <w:sdtEndPr/>
              <w:sdtContent>
                <w:r w:rsidR="005E4624" w:rsidRPr="00990726">
                  <w:rPr>
                    <w:rFonts w:asciiTheme="minorEastAsia" w:eastAsiaTheme="minorEastAsia" w:hAnsiTheme="minorEastAsia"/>
                    <w:color w:val="000000" w:themeColor="text1"/>
                    <w:sz w:val="18"/>
                    <w:szCs w:val="18"/>
                  </w:rPr>
                  <w:t>5,605,446.05</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1803186842"/>
                <w:lock w:val="sdtLocked"/>
                <w:placeholder>
                  <w:docPart w:val="583534A2C8CE4119A4D362116989424F"/>
                </w:placeholder>
                <w:text/>
              </w:sdtPr>
              <w:sdtEndPr/>
              <w:sdtContent>
                <w:r w:rsidR="00D338FC">
                  <w:rPr>
                    <w:rFonts w:asciiTheme="minorEastAsia" w:eastAsiaTheme="minorEastAsia" w:hAnsiTheme="minorEastAsia"/>
                    <w:color w:val="000000" w:themeColor="text1"/>
                    <w:kern w:val="0"/>
                    <w:sz w:val="18"/>
                    <w:szCs w:val="18"/>
                  </w:rPr>
                  <w:t>-619,091.06</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673341437"/>
                <w:lock w:val="sdtLocked"/>
                <w:placeholder>
                  <w:docPart w:val="F27A8A957DC34958A7E89245B0113E50"/>
                </w:placeholder>
                <w:text/>
              </w:sdtPr>
              <w:sdtEndPr/>
              <w:sdtContent>
                <w:r w:rsidR="008C541A">
                  <w:rPr>
                    <w:rFonts w:asciiTheme="minorEastAsia" w:eastAsiaTheme="minorEastAsia" w:hAnsiTheme="minorEastAsia"/>
                    <w:color w:val="000000" w:themeColor="text1"/>
                    <w:kern w:val="0"/>
                    <w:sz w:val="18"/>
                    <w:szCs w:val="18"/>
                  </w:rPr>
                  <w:t>218,765.22</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kern w:val="0"/>
                  <w:sz w:val="18"/>
                  <w:szCs w:val="18"/>
                </w:rPr>
                <w:alias w:val="货币类型"/>
                <w:tag w:val="货币类型"/>
                <w:id w:val="-1652753301"/>
                <w:lock w:val="sdtLocked"/>
                <w:placeholder>
                  <w:docPart w:val="0755B4C01EF044A4966D8ABBE4502B86"/>
                </w:placeholder>
                <w:text/>
              </w:sdtPr>
              <w:sdtEndPr/>
              <w:sdtContent>
                <w:r w:rsidR="008C541A">
                  <w:rPr>
                    <w:rFonts w:asciiTheme="minorEastAsia" w:eastAsiaTheme="minorEastAsia" w:hAnsiTheme="minorEastAsia"/>
                    <w:color w:val="000000" w:themeColor="text1"/>
                    <w:kern w:val="0"/>
                    <w:sz w:val="18"/>
                    <w:szCs w:val="18"/>
                  </w:rPr>
                  <w:t>8,413,833.17</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208425164"/>
                <w:lock w:val="sdtLocked"/>
                <w:placeholder>
                  <w:docPart w:val="F7DEDC6120584119B7B6F78E5719C472"/>
                </w:placeholder>
                <w:text/>
              </w:sdtPr>
              <w:sdtEndPr/>
              <w:sdtContent>
                <w:r w:rsidR="008C541A">
                  <w:rPr>
                    <w:rFonts w:asciiTheme="minorEastAsia" w:eastAsiaTheme="minorEastAsia" w:hAnsiTheme="minorEastAsia"/>
                    <w:color w:val="000000" w:themeColor="text1"/>
                    <w:kern w:val="0"/>
                    <w:sz w:val="18"/>
                    <w:szCs w:val="18"/>
                  </w:rPr>
                  <w:t>2,107,051.74</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kern w:val="0"/>
                  <w:sz w:val="18"/>
                  <w:szCs w:val="18"/>
                </w:rPr>
                <w:alias w:val="货币类型"/>
                <w:tag w:val="货币类型"/>
                <w:id w:val="-1231846119"/>
                <w:lock w:val="sdtLocked"/>
                <w:placeholder>
                  <w:docPart w:val="B54A36A7D23849879934E5AD6FEF3230"/>
                </w:placeholder>
                <w:dataBinding w:prefixMappings="xmlns:ns0='http://wwww.hallomagic.com/xbrl/consistency' xmlns:ns1='consistency' " w:xpath="/ns0:xbrlConsistency[1]/ns1:ccConsistency[1]/ns1:ccSign_CashAndCashEquivalentsneeq_instant_T-1_M[1]" w:storeItemID="{F4D0B5B3-0ED3-42BC-86D1-6C8AD37804FE}"/>
                <w:text/>
              </w:sdtPr>
              <w:sdtEndPr/>
              <w:sdtContent>
                <w:r w:rsidR="008C541A">
                  <w:rPr>
                    <w:rFonts w:asciiTheme="minorEastAsia" w:eastAsiaTheme="minorEastAsia" w:hAnsiTheme="minorEastAsia"/>
                    <w:color w:val="000000" w:themeColor="text1"/>
                    <w:kern w:val="0"/>
                    <w:sz w:val="18"/>
                    <w:szCs w:val="18"/>
                  </w:rPr>
                  <w:t>12,151,116.63</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1651945737"/>
                <w:lock w:val="sdtLocked"/>
                <w:placeholder>
                  <w:docPart w:val="3F3A2DD58FE2473985AA94344C06ABC1"/>
                </w:placeholder>
                <w:text/>
              </w:sdtPr>
              <w:sdtEndPr/>
              <w:sdtContent>
                <w:r w:rsidR="008C541A">
                  <w:rPr>
                    <w:rFonts w:asciiTheme="minorEastAsia" w:eastAsiaTheme="minorEastAsia" w:hAnsiTheme="minorEastAsia"/>
                    <w:color w:val="000000" w:themeColor="text1"/>
                    <w:sz w:val="18"/>
                    <w:szCs w:val="18"/>
                  </w:rPr>
                  <w:t>10,044,064.89</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1365556073"/>
                <w:lock w:val="sdtLocked"/>
                <w:placeholder>
                  <w:docPart w:val="547728032F354895A7AC942C40B06E1E"/>
                </w:placeholder>
                <w:text/>
              </w:sdtPr>
              <w:sdtEndPr/>
              <w:sdtContent>
                <w:r w:rsidR="008C541A">
                  <w:rPr>
                    <w:rFonts w:asciiTheme="minorEastAsia" w:eastAsiaTheme="minorEastAsia" w:hAnsiTheme="minorEastAsia"/>
                    <w:color w:val="000000" w:themeColor="text1"/>
                    <w:sz w:val="18"/>
                    <w:szCs w:val="18"/>
                  </w:rPr>
                  <w:t>20,564,949.80</w:t>
                </w:r>
              </w:sdtContent>
            </w:sdt>
          </w:p>
        </w:tc>
        <w:tc>
          <w:tcPr>
            <w:tcW w:w="1319" w:type="pct"/>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3535396"/>
                <w:lock w:val="sdtLocked"/>
                <w:placeholder>
                  <w:docPart w:val="4CE4FCF3C9DB4827B4FA9D914516D8F9"/>
                </w:placeholder>
                <w:dataBinding w:prefixMappings="xmlns:ns0='http://wwww.hallomagic.com/xbrl/consistency' xmlns:ns1='consistency' " w:xpath="/ns0:xbrlConsistency[1]/ns1:ccConsistency[1]/ns1:ccSign_CashAndCashEquivalentsneeq_instant_T-1_M[1]" w:storeItemID="{F4D0B5B3-0ED3-42BC-86D1-6C8AD37804FE}"/>
                <w:text/>
              </w:sdtPr>
              <w:sdtEndPr/>
              <w:sdtContent>
                <w:r w:rsidR="008C541A">
                  <w:rPr>
                    <w:rFonts w:asciiTheme="minorEastAsia" w:eastAsiaTheme="minorEastAsia" w:hAnsiTheme="minorEastAsia" w:hint="eastAsia"/>
                    <w:color w:val="000000" w:themeColor="text1"/>
                    <w:sz w:val="18"/>
                    <w:szCs w:val="18"/>
                  </w:rPr>
                  <w:t>12,151,116.63</w:t>
                </w:r>
              </w:sdtContent>
            </w:sdt>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lastRenderedPageBreak/>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0913909"/>
                <w:lock w:val="sdtLocked"/>
                <w:placeholder>
                  <w:docPart w:val="04F3F65F352442C7827F918AC020AD96"/>
                </w:placeholder>
                <w:dataBinding w:prefixMappings="xmlns:ns0='http://wwww.hallomagic.com/xbrl/consistency' xmlns:ns1='consistency' " w:xpath="/ns0:xbrlConsistency[1]/ns1:ccConsistency[1]/ns1:ccSign_IssuedCapital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6,710,526.00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9535742"/>
                <w:lock w:val="sdtLocked"/>
                <w:placeholder>
                  <w:docPart w:val="A4559CD149A8442C9A50A087D4481C58"/>
                </w:placeholder>
                <w:dataBinding w:prefixMappings="xmlns:ns0='http://wwww.hallomagic.com/xbrl/consistency' xmlns:ns1='consistency' " w:xpath="/ns0:xbrlConsistency[1]/ns1:ccConsistency[1]/ns1:ccSign_CapitalSurplu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3,721,895.15</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3657531"/>
                <w:lock w:val="sdtLocked"/>
                <w:placeholder>
                  <w:docPart w:val="F5DD95F7422748C494D0484D8F76C7C1"/>
                </w:placeholder>
                <w:dataBinding w:prefixMappings="xmlns:ns0='http://wwww.hallomagic.com/xbrl/consistency' xmlns:ns1='consistency' " w:xpath="/ns0:xbrlConsistency[1]/ns1:ccConsistency[1]/ns1:ccSign_KuCunGu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94280003"/>
                <w:lock w:val="sdtLocked"/>
                <w:placeholder>
                  <w:docPart w:val="AE7130ED345E4E31851B60CE58860E7E"/>
                </w:placeholder>
                <w:dataBinding w:prefixMappings="xmlns:ns0='http://wwww.hallomagic.com/xbrl/consistency' xmlns:ns1='consistency' " w:xpath="/ns0:xbrlConsistency[1]/ns1:ccConsistency[1]/ns1:ccSign_QiTaZongHeShouYi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8740785"/>
                <w:lock w:val="sdtLocked"/>
                <w:placeholder>
                  <w:docPart w:val="46DEEFAE85694CDDA446441DDF1E8ACB"/>
                </w:placeholder>
                <w:dataBinding w:prefixMappings="xmlns:ns0='http://wwww.hallomagic.com/xbrl/consistency' xmlns:ns1='consistency' " w:xpath="/ns0:xbrlConsistency[1]/ns1:ccConsistency[1]/ns1:ccSign_SpecializedReserve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2498720"/>
                <w:lock w:val="sdtLocked"/>
                <w:placeholder>
                  <w:docPart w:val="F41B6AD1C50D4713BB88B5BBB942A854"/>
                </w:placeholder>
                <w:dataBinding w:prefixMappings="xmlns:ns0='http://wwww.hallomagic.com/xbrl/consistency' xmlns:ns1='consistency' " w:xpath="/ns0:xbrlConsistency[1]/ns1:ccConsistency[1]/ns1:ccSign_SurplusReserve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803,134.35</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2574159"/>
                <w:lock w:val="sdtLocked"/>
                <w:placeholder>
                  <w:docPart w:val="ECDB2E24E1EB45CEAC18E64CA77E8204"/>
                </w:placeholder>
                <w:dataBinding w:prefixMappings="xmlns:ns0='http://wwww.hallomagic.com/xbrl/consistency' xmlns:ns1='consistency' " w:xpath="/ns0:xbrlConsistency[1]/ns1:ccConsistency[1]/ns1:ccSign_GeneralProvision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1423570"/>
                <w:lock w:val="sdtLocked"/>
                <w:placeholder>
                  <w:docPart w:val="B555AB312AFC4A4A87B52F80BE5AC831"/>
                </w:placeholder>
                <w:dataBinding w:prefixMappings="xmlns:ns0='http://wwww.hallomagic.com/xbrl/consistency' xmlns:ns1='consistency' " w:xpath="/ns0:xbrlConsistency[1]/ns1:ccConsistency[1]/ns1:ccSign_RetainedEarning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10,584,158.32</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22616432"/>
                <w:lock w:val="sdtLocked"/>
                <w:placeholder>
                  <w:docPart w:val="A00B2D3C5225430AB776DDEB2D491FEC"/>
                </w:placeholder>
                <w:dataBinding w:prefixMappings="xmlns:ns0='http://wwww.hallomagic.com/xbrl/consistency' xmlns:ns1='consistency' " w:xpath="/ns0:xbrlConsistency[1]/ns1:ccConsistency[1]/ns1:ccSign_NoncontrollingInterest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8619868"/>
                <w:lock w:val="sdtLocked"/>
                <w:placeholder>
                  <w:docPart w:val="EBA55DC2646A4A6583541F9FBFC89AE5"/>
                </w:placeholder>
                <w:dataBinding w:prefixMappings="xmlns:ns0='http://wwww.hallomagic.com/xbrl/consistency' xmlns:ns1='consistency' " w:xpath="/ns0:xbrlConsistency[1]/ns1:ccConsistency[1]/ns1:ccSign_Equity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21,819,713.82</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77905188"/>
                <w:lock w:val="sdtLocked"/>
                <w:placeholder>
                  <w:docPart w:val="D338D5B3C28647ABA1B213A3BAA15B9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905007"/>
                <w:lock w:val="sdtLocked"/>
                <w:placeholder>
                  <w:docPart w:val="8AAA0026294943CD8B85222250F12A2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46717877"/>
                <w:lock w:val="sdtLocked"/>
                <w:placeholder>
                  <w:docPart w:val="8BB47ADFEFB34F35A775206F8DE93918"/>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85816649"/>
                <w:lock w:val="sdtLocked"/>
                <w:placeholder>
                  <w:docPart w:val="B20389784BE2440CAAEDEC9F0011DE2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7127867"/>
                <w:lock w:val="sdtLocked"/>
                <w:placeholder>
                  <w:docPart w:val="AA8D1C5F4C684937A25D6965058C9C6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29855557"/>
                <w:lock w:val="sdtLocked"/>
                <w:placeholder>
                  <w:docPart w:val="0E1801AA1BD64505B97FC65211461B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49927635"/>
                <w:lock w:val="sdtLocked"/>
                <w:placeholder>
                  <w:docPart w:val="24B6FC3DFE5A4E97938E6CF240EE44E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05392657"/>
                <w:lock w:val="sdtLocked"/>
                <w:placeholder>
                  <w:docPart w:val="B09806EB922A4742852240CC88C09A9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8569109"/>
                <w:lock w:val="sdtLocked"/>
                <w:placeholder>
                  <w:docPart w:val="05E1E1EFF6EC460AADAEB40B604F53F1"/>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99899580"/>
                <w:lock w:val="sdtLocked"/>
                <w:placeholder>
                  <w:docPart w:val="F20A22413FED4B4EB33C80138395C8C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6800656"/>
                <w:lock w:val="sdtLocked"/>
                <w:placeholder>
                  <w:docPart w:val="0CBA1C40CFE1403B8EF2F774B61ACF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0400929"/>
                <w:lock w:val="sdtLocked"/>
                <w:placeholder>
                  <w:docPart w:val="BCBF514C037D4B6195718CAFD3D7BDA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2272163"/>
                <w:lock w:val="sdtLocked"/>
                <w:placeholder>
                  <w:docPart w:val="D449176CD693419F8155B1DC9B772A5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39102913"/>
                <w:lock w:val="sdtLocked"/>
                <w:placeholder>
                  <w:docPart w:val="A6A40DBFB5C44116B943FB519C22471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60415795"/>
                <w:lock w:val="sdtLocked"/>
                <w:placeholder>
                  <w:docPart w:val="3CFE969EA952482898229E4CC9F2B94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2099321"/>
                <w:lock w:val="sdtLocked"/>
                <w:placeholder>
                  <w:docPart w:val="ADD9F3EA9FA24E048DD9662A0F9C13D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6850220"/>
                <w:lock w:val="sdtLocked"/>
                <w:placeholder>
                  <w:docPart w:val="A1E03D06F5D740B9914296E462DE6EC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91290700"/>
                <w:lock w:val="sdtLocked"/>
                <w:placeholder>
                  <w:docPart w:val="71869B505DD84C4CA26F17C84239222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4918398"/>
                <w:lock w:val="sdtLocked"/>
                <w:placeholder>
                  <w:docPart w:val="20AAC22C060B413BB37B190E3D59FE2F"/>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0000143"/>
                <w:lock w:val="sdtLocked"/>
                <w:placeholder>
                  <w:docPart w:val="6043184E120345AC9BE91DE43F76690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8082383"/>
                <w:lock w:val="sdtLocked"/>
                <w:placeholder>
                  <w:docPart w:val="19C5382E731E4581B825DD969355099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7830031"/>
                <w:lock w:val="sdtLocked"/>
                <w:placeholder>
                  <w:docPart w:val="15F7CDB6298642789D04885592380D2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1708958"/>
                <w:lock w:val="sdtLocked"/>
                <w:placeholder>
                  <w:docPart w:val="548A909F87744DC2A00593CD35B6226E"/>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82653121"/>
                <w:lock w:val="sdtLocked"/>
                <w:placeholder>
                  <w:docPart w:val="B1AFFF4E64E84CF3BD674155939770B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92170588"/>
                <w:lock w:val="sdtLocked"/>
                <w:placeholder>
                  <w:docPart w:val="0B82D22519064F028D83690DFBC7D80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7068786"/>
                <w:lock w:val="sdtLocked"/>
                <w:placeholder>
                  <w:docPart w:val="35E0D24770A9454C8A95706A79946B0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77438692"/>
                <w:lock w:val="sdtLocked"/>
                <w:placeholder>
                  <w:docPart w:val="C7CD3533147F435788A569E2E07DAAB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2042073"/>
                <w:lock w:val="sdtLocked"/>
                <w:placeholder>
                  <w:docPart w:val="C696B9AF94454ED2B6A57E7A41E49F0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20016931"/>
                <w:lock w:val="sdtLocked"/>
                <w:placeholder>
                  <w:docPart w:val="7D27820AF3B2498B952727DF91CB1606"/>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58265480"/>
                <w:lock w:val="sdtLocked"/>
                <w:placeholder>
                  <w:docPart w:val="CB44763A3E384840ABD0E14041D5D60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6473576"/>
                <w:lock w:val="sdtLocked"/>
                <w:placeholder>
                  <w:docPart w:val="9A85A688C76D4058A441E6AD1838361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1762458"/>
                <w:lock w:val="sdtLocked"/>
                <w:placeholder>
                  <w:docPart w:val="144448F097454CB3990407C2B9965FD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4097311"/>
                <w:lock w:val="sdtLocked"/>
                <w:placeholder>
                  <w:docPart w:val="EA45CC1614F54643AA8D695E1283A1BB"/>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97839927"/>
                <w:lock w:val="sdtLocked"/>
                <w:placeholder>
                  <w:docPart w:val="891D4CDDC3764B9398FCF1E2AA92618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88362323"/>
                <w:lock w:val="sdtLocked"/>
                <w:placeholder>
                  <w:docPart w:val="DC0DA2D598574D2CA6F268D16C9A1B7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83042293"/>
                <w:lock w:val="sdtLocked"/>
                <w:placeholder>
                  <w:docPart w:val="A2C96DDFA4C841DFB02D5508B7084FF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68885653"/>
                <w:lock w:val="sdtLocked"/>
                <w:placeholder>
                  <w:docPart w:val="FF9F5B885E8A458EB32F734E40D543B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609352"/>
                <w:lock w:val="sdtLocked"/>
                <w:placeholder>
                  <w:docPart w:val="5722209CAAB4492E9CA64695EB4CBF8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406414"/>
                <w:lock w:val="sdtLocked"/>
                <w:placeholder>
                  <w:docPart w:val="931F8A88B750447A83B780566200A590"/>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22765047"/>
                <w:lock w:val="sdtLocked"/>
                <w:placeholder>
                  <w:docPart w:val="3B01E50A1BA34699AA65290F9C6F380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2331848"/>
                <w:lock w:val="sdtLocked"/>
                <w:placeholder>
                  <w:docPart w:val="EC6288355F0E4266BB910BF871AFDF7D"/>
                </w:placeholder>
                <w:text/>
              </w:sdtPr>
              <w:sdtEndPr/>
              <w:sdtContent>
                <w:r w:rsidR="005E4624" w:rsidRPr="00990726">
                  <w:rPr>
                    <w:rFonts w:asciiTheme="minorEastAsia" w:eastAsiaTheme="minorEastAsia" w:hAnsiTheme="minorEastAsia"/>
                    <w:color w:val="000000" w:themeColor="text1"/>
                    <w:sz w:val="18"/>
                    <w:szCs w:val="18"/>
                  </w:rPr>
                  <w:t>6,710,526.00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1715937"/>
                <w:lock w:val="sdtLocked"/>
                <w:placeholder>
                  <w:docPart w:val="FADBC8F2E25849EFBF25EFA2671B1208"/>
                </w:placeholder>
                <w:text/>
              </w:sdtPr>
              <w:sdtEndPr/>
              <w:sdtContent>
                <w:r w:rsidR="005E4624" w:rsidRPr="00990726">
                  <w:rPr>
                    <w:rFonts w:asciiTheme="minorEastAsia" w:eastAsiaTheme="minorEastAsia" w:hAnsiTheme="minorEastAsia"/>
                    <w:color w:val="000000" w:themeColor="text1"/>
                    <w:sz w:val="18"/>
                    <w:szCs w:val="18"/>
                  </w:rPr>
                  <w:t>3,721,895.15</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43299334"/>
                <w:lock w:val="sdtLocked"/>
                <w:placeholder>
                  <w:docPart w:val="7115B7C47C4F4EC4ABE08A0BEAB0E38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81338881"/>
                <w:lock w:val="sdtLocked"/>
                <w:placeholder>
                  <w:docPart w:val="3315CEC2BE614E17A0E3A0DB93867DC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01006741"/>
                <w:lock w:val="sdtLocked"/>
                <w:placeholder>
                  <w:docPart w:val="2A75924EBEEB499AA12A25498BBC0C5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4394197"/>
                <w:lock w:val="sdtLocked"/>
                <w:placeholder>
                  <w:docPart w:val="6137A8B0CE68445FA0B0D103C4860EBA"/>
                </w:placeholder>
                <w:text/>
              </w:sdtPr>
              <w:sdtEndPr/>
              <w:sdtContent>
                <w:r w:rsidR="005E4624" w:rsidRPr="00990726">
                  <w:rPr>
                    <w:rFonts w:asciiTheme="minorEastAsia" w:eastAsiaTheme="minorEastAsia" w:hAnsiTheme="minorEastAsia"/>
                    <w:color w:val="000000" w:themeColor="text1"/>
                    <w:sz w:val="18"/>
                    <w:szCs w:val="18"/>
                  </w:rPr>
                  <w:t>803,134.35</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9679365"/>
                <w:lock w:val="sdtLocked"/>
                <w:placeholder>
                  <w:docPart w:val="93B774B0C3C7415597A4E025972A0AD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36593524"/>
                <w:lock w:val="sdtLocked"/>
                <w:placeholder>
                  <w:docPart w:val="F725BAA918F44FBAA717DA26E68B6F46"/>
                </w:placeholder>
                <w:text/>
              </w:sdtPr>
              <w:sdtEndPr/>
              <w:sdtContent>
                <w:r w:rsidR="005E4624" w:rsidRPr="00990726">
                  <w:rPr>
                    <w:rFonts w:asciiTheme="minorEastAsia" w:eastAsiaTheme="minorEastAsia" w:hAnsiTheme="minorEastAsia"/>
                    <w:color w:val="000000" w:themeColor="text1"/>
                    <w:sz w:val="18"/>
                    <w:szCs w:val="18"/>
                  </w:rPr>
                  <w:t>10,584,158.32</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520909"/>
                <w:lock w:val="sdtLocked"/>
                <w:placeholder>
                  <w:docPart w:val="E1446651036A45B79F04C843E94F05BC"/>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19730774"/>
                <w:lock w:val="sdtLocked"/>
                <w:placeholder>
                  <w:docPart w:val="AED40AB99CAB4306BC3FF6B818BC4CEC"/>
                </w:placeholder>
                <w:text/>
              </w:sdtPr>
              <w:sdtEndPr/>
              <w:sdtContent>
                <w:r w:rsidR="005E4624" w:rsidRPr="00990726">
                  <w:rPr>
                    <w:rFonts w:asciiTheme="minorEastAsia" w:eastAsiaTheme="minorEastAsia" w:hAnsiTheme="minorEastAsia"/>
                    <w:color w:val="000000" w:themeColor="text1"/>
                    <w:sz w:val="18"/>
                    <w:szCs w:val="18"/>
                  </w:rPr>
                  <w:t>21,819,713.82</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2543399"/>
                <w:lock w:val="sdtLocked"/>
                <w:placeholder>
                  <w:docPart w:val="C3E4B87155304634B45AEF23FC4EEBB2"/>
                </w:placeholder>
                <w:text/>
              </w:sdtPr>
              <w:sdtEndPr/>
              <w:sdtContent>
                <w:r w:rsidR="005E4624" w:rsidRPr="00990726">
                  <w:rPr>
                    <w:rFonts w:asciiTheme="minorEastAsia" w:eastAsiaTheme="minorEastAsia" w:hAnsiTheme="minorEastAsia"/>
                    <w:color w:val="000000" w:themeColor="text1"/>
                    <w:sz w:val="18"/>
                    <w:szCs w:val="18"/>
                  </w:rPr>
                  <w:t>26,171,578.00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13724100"/>
                <w:lock w:val="sdtLocked"/>
                <w:placeholder>
                  <w:docPart w:val="F4BDE35250C744BCBC99B7FED930BE4D"/>
                </w:placeholder>
                <w:text/>
              </w:sdtPr>
              <w:sdtEndPr/>
              <w:sdtContent>
                <w:r w:rsidR="005E4624" w:rsidRPr="00990726">
                  <w:rPr>
                    <w:rFonts w:asciiTheme="minorEastAsia" w:eastAsiaTheme="minorEastAsia" w:hAnsiTheme="minorEastAsia"/>
                    <w:color w:val="000000" w:themeColor="text1"/>
                    <w:sz w:val="18"/>
                    <w:szCs w:val="18"/>
                  </w:rPr>
                  <w:t>4,322,594.16</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1822682"/>
                <w:lock w:val="sdtLocked"/>
                <w:placeholder>
                  <w:docPart w:val="C6E2F4395B2F40BF8A7395E74C72B55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8259200"/>
                <w:lock w:val="sdtLocked"/>
                <w:placeholder>
                  <w:docPart w:val="3F81157F167C454BB57268CE93BB76B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6123893"/>
                <w:lock w:val="sdtLocked"/>
                <w:placeholder>
                  <w:docPart w:val="8147065092BF40918B1113A89FA2547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2108555"/>
                <w:lock w:val="sdtLocked"/>
                <w:placeholder>
                  <w:docPart w:val="D5119370C42847C0B2E3CB18D8F2A091"/>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5691215"/>
                <w:lock w:val="sdtLocked"/>
                <w:placeholder>
                  <w:docPart w:val="9985C8A4555D48CDBEEBE0D1B7581DF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44156758"/>
                <w:lock w:val="sdtLocked"/>
                <w:placeholder>
                  <w:docPart w:val="8622430179954E87B0DB25E721B2B30A"/>
                </w:placeholder>
                <w:text/>
              </w:sdtPr>
              <w:sdtEndPr/>
              <w:sdtContent>
                <w:r w:rsidR="005E4624" w:rsidRPr="00990726">
                  <w:rPr>
                    <w:rFonts w:asciiTheme="minorEastAsia" w:eastAsiaTheme="minorEastAsia" w:hAnsiTheme="minorEastAsia"/>
                    <w:color w:val="000000" w:themeColor="text1"/>
                    <w:sz w:val="18"/>
                    <w:szCs w:val="18"/>
                  </w:rPr>
                  <w:t>4,398,760.97</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7405657"/>
                <w:lock w:val="sdtLocked"/>
                <w:placeholder>
                  <w:docPart w:val="09D734E840DE4BF9BA2530A17351E970"/>
                </w:placeholder>
                <w:text/>
              </w:sdtPr>
              <w:sdtEndPr/>
              <w:sdtContent>
                <w:r w:rsidR="005E4624" w:rsidRPr="00990726">
                  <w:rPr>
                    <w:rFonts w:asciiTheme="minorEastAsia" w:eastAsiaTheme="minorEastAsia" w:hAnsiTheme="minorEastAsia"/>
                    <w:color w:val="000000" w:themeColor="text1"/>
                    <w:sz w:val="18"/>
                    <w:szCs w:val="18"/>
                  </w:rPr>
                  <w:t>362,378.23</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4744634"/>
                <w:lock w:val="sdtLocked"/>
                <w:placeholder>
                  <w:docPart w:val="64FA993FC58440A398BBC50EF00C1CAA"/>
                </w:placeholder>
                <w:text/>
              </w:sdtPr>
              <w:sdtEndPr/>
              <w:sdtContent>
                <w:r w:rsidR="005E4624" w:rsidRPr="00990726">
                  <w:rPr>
                    <w:rFonts w:asciiTheme="minorEastAsia" w:eastAsiaTheme="minorEastAsia" w:hAnsiTheme="minorEastAsia"/>
                    <w:color w:val="000000" w:themeColor="text1"/>
                    <w:sz w:val="18"/>
                    <w:szCs w:val="18"/>
                  </w:rPr>
                  <w:t>35,916,643.68</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54830414"/>
                <w:lock w:val="sdtLocked"/>
                <w:placeholder>
                  <w:docPart w:val="6C19102B18A643088185C390085632E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5208290"/>
                <w:lock w:val="sdtLocked"/>
                <w:placeholder>
                  <w:docPart w:val="363BE094D1524C4ABC3A9C66FFDD649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4434745"/>
                <w:lock w:val="sdtLocked"/>
                <w:placeholder>
                  <w:docPart w:val="51023A6DB47E47C783950EA662851118"/>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24228608"/>
                <w:lock w:val="sdtLocked"/>
                <w:placeholder>
                  <w:docPart w:val="89F39329BFED4923A62555D602FB983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1522039"/>
                <w:lock w:val="sdtLocked"/>
                <w:placeholder>
                  <w:docPart w:val="17D67B8AB01D47F084FB2542A6AA4B9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5458824"/>
                <w:lock w:val="sdtLocked"/>
                <w:placeholder>
                  <w:docPart w:val="478F03881F1243CDB330C0011357F4D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4504423"/>
                <w:lock w:val="sdtLocked"/>
                <w:placeholder>
                  <w:docPart w:val="33FE832B119C4B3980053821999AC2A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93897103"/>
                <w:lock w:val="sdtLocked"/>
                <w:placeholder>
                  <w:docPart w:val="FCC8C0B0BDF842E091B13725794925D2"/>
                </w:placeholder>
                <w:text/>
              </w:sdtPr>
              <w:sdtEndPr/>
              <w:sdtContent>
                <w:r w:rsidR="005E4624" w:rsidRPr="00990726">
                  <w:rPr>
                    <w:rFonts w:asciiTheme="minorEastAsia" w:eastAsiaTheme="minorEastAsia" w:hAnsiTheme="minorEastAsia"/>
                    <w:color w:val="000000" w:themeColor="text1"/>
                    <w:sz w:val="18"/>
                    <w:szCs w:val="18"/>
                  </w:rPr>
                  <w:t>12,057,917.97</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6672366"/>
                <w:lock w:val="sdtLocked"/>
                <w:placeholder>
                  <w:docPart w:val="6AA7928611584450A473AFB0FB1F8C66"/>
                </w:placeholder>
                <w:text/>
              </w:sdtPr>
              <w:sdtEndPr/>
              <w:sdtContent>
                <w:r w:rsidR="005E4624" w:rsidRPr="00990726">
                  <w:rPr>
                    <w:rFonts w:asciiTheme="minorEastAsia" w:eastAsiaTheme="minorEastAsia" w:hAnsiTheme="minorEastAsia"/>
                    <w:color w:val="000000" w:themeColor="text1"/>
                    <w:sz w:val="18"/>
                    <w:szCs w:val="18"/>
                  </w:rPr>
                  <w:t>16,550.39</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046918"/>
                <w:lock w:val="sdtLocked"/>
                <w:placeholder>
                  <w:docPart w:val="86DE40304A25494590761014DF0D4367"/>
                </w:placeholder>
                <w:text/>
              </w:sdtPr>
              <w:sdtEndPr/>
              <w:sdtContent>
                <w:r w:rsidR="005E4624" w:rsidRPr="00990726">
                  <w:rPr>
                    <w:rFonts w:asciiTheme="minorEastAsia" w:eastAsiaTheme="minorEastAsia" w:hAnsiTheme="minorEastAsia"/>
                    <w:color w:val="000000" w:themeColor="text1"/>
                    <w:sz w:val="18"/>
                    <w:szCs w:val="18"/>
                  </w:rPr>
                  <w:t>12,074,468.36</w:t>
                </w:r>
              </w:sdtContent>
            </w:sdt>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74153179"/>
                <w:lock w:val="sdtLocked"/>
                <w:placeholder>
                  <w:docPart w:val="46A497E1DAB5408F81CE145BE42EE308"/>
                </w:placeholder>
                <w:text/>
              </w:sdtPr>
              <w:sdtEndPr/>
              <w:sdtContent>
                <w:r w:rsidR="005E4624" w:rsidRPr="00990726">
                  <w:rPr>
                    <w:rFonts w:asciiTheme="minorEastAsia" w:eastAsiaTheme="minorEastAsia" w:hAnsiTheme="minorEastAsia"/>
                    <w:color w:val="000000" w:themeColor="text1"/>
                    <w:sz w:val="18"/>
                    <w:szCs w:val="18"/>
                  </w:rPr>
                  <w:t>1,510,000.00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4705649"/>
                <w:lock w:val="sdtLocked"/>
                <w:placeholder>
                  <w:docPart w:val="3DD2ECE64A804372A757475CDE9B6565"/>
                </w:placeholder>
                <w:text/>
              </w:sdtPr>
              <w:sdtEndPr/>
              <w:sdtContent>
                <w:r w:rsidR="005E4624" w:rsidRPr="00990726">
                  <w:rPr>
                    <w:rFonts w:asciiTheme="minorEastAsia" w:eastAsiaTheme="minorEastAsia" w:hAnsiTheme="minorEastAsia"/>
                    <w:color w:val="000000" w:themeColor="text1"/>
                    <w:sz w:val="18"/>
                    <w:szCs w:val="18"/>
                  </w:rPr>
                  <w:t>28,984,172.16</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0564337"/>
                <w:lock w:val="sdtLocked"/>
                <w:placeholder>
                  <w:docPart w:val="21AB5FAFE1BA47479FD3234E8BF7CF97"/>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71182898"/>
                <w:lock w:val="sdtLocked"/>
                <w:placeholder>
                  <w:docPart w:val="781A401EB0C6465A800C37F5E27B339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7278383"/>
                <w:lock w:val="sdtLocked"/>
                <w:placeholder>
                  <w:docPart w:val="06DE5F0C1A6C42A381E31D297299D4F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1865957"/>
                <w:lock w:val="sdtLocked"/>
                <w:placeholder>
                  <w:docPart w:val="4EB4043D16564DE0B402E10C529210EE"/>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3544045"/>
                <w:lock w:val="sdtLocked"/>
                <w:placeholder>
                  <w:docPart w:val="42C7C397CFC644E9A04E59863804D9F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025976"/>
                <w:lock w:val="sdtLocked"/>
                <w:placeholder>
                  <w:docPart w:val="3C77FA30D42F4D5D9041B914F6DEF70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4216111"/>
                <w:lock w:val="sdtLocked"/>
                <w:placeholder>
                  <w:docPart w:val="C38F113EAEB24561AA8E21683179C606"/>
                </w:placeholder>
                <w:text/>
              </w:sdtPr>
              <w:sdtEndPr/>
              <w:sdtContent>
                <w:r w:rsidR="005E4624" w:rsidRPr="00990726">
                  <w:rPr>
                    <w:rFonts w:asciiTheme="minorEastAsia" w:eastAsiaTheme="minorEastAsia" w:hAnsiTheme="minorEastAsia"/>
                    <w:color w:val="000000" w:themeColor="text1"/>
                    <w:sz w:val="18"/>
                    <w:szCs w:val="18"/>
                  </w:rPr>
                  <w:t>345,827.84</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8807078"/>
                <w:lock w:val="sdtLocked"/>
                <w:placeholder>
                  <w:docPart w:val="7A937EC8F02A4CB395C22B1375DF0AC5"/>
                </w:placeholder>
                <w:text/>
              </w:sdtPr>
              <w:sdtEndPr/>
              <w:sdtContent>
                <w:r w:rsidR="005E4624" w:rsidRPr="00990726">
                  <w:rPr>
                    <w:rFonts w:asciiTheme="minorEastAsia" w:eastAsiaTheme="minorEastAsia" w:hAnsiTheme="minorEastAsia"/>
                    <w:color w:val="000000" w:themeColor="text1"/>
                    <w:sz w:val="18"/>
                    <w:szCs w:val="18"/>
                  </w:rPr>
                  <w:t>30,840,000.00</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4360626"/>
                <w:lock w:val="sdtLocked"/>
                <w:placeholder>
                  <w:docPart w:val="CFECB04E3BDD4B0BBB08572D0139D339"/>
                </w:placeholder>
                <w:text/>
              </w:sdtPr>
              <w:sdtEndPr/>
              <w:sdtContent>
                <w:r w:rsidR="005E4624" w:rsidRPr="00990726">
                  <w:rPr>
                    <w:rFonts w:asciiTheme="minorEastAsia" w:eastAsiaTheme="minorEastAsia" w:hAnsiTheme="minorEastAsia"/>
                    <w:color w:val="000000" w:themeColor="text1"/>
                    <w:sz w:val="18"/>
                    <w:szCs w:val="18"/>
                  </w:rPr>
                  <w:t>1,510,000.00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463027"/>
                <w:lock w:val="sdtLocked"/>
                <w:placeholder>
                  <w:docPart w:val="3D9CEA5ADC904701A516EB01D4D5EB4E"/>
                </w:placeholder>
                <w:text/>
              </w:sdtPr>
              <w:sdtEndPr/>
              <w:sdtContent>
                <w:r w:rsidR="005E4624" w:rsidRPr="00990726">
                  <w:rPr>
                    <w:rFonts w:asciiTheme="minorEastAsia" w:eastAsiaTheme="minorEastAsia" w:hAnsiTheme="minorEastAsia"/>
                    <w:color w:val="000000" w:themeColor="text1"/>
                    <w:sz w:val="18"/>
                    <w:szCs w:val="18"/>
                  </w:rPr>
                  <w:t>28,930,000.00</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1271135"/>
                <w:lock w:val="sdtLocked"/>
                <w:placeholder>
                  <w:docPart w:val="C54114B61B1445759F4C4E19A5DB1F0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23590521"/>
                <w:lock w:val="sdtLocked"/>
                <w:placeholder>
                  <w:docPart w:val="2CB1099A3761418893AB18A3D5A7010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12159739"/>
                <w:lock w:val="sdtLocked"/>
                <w:placeholder>
                  <w:docPart w:val="62A1BE004A524DF29A7BF060E7BAF73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5194379"/>
                <w:lock w:val="sdtLocked"/>
                <w:placeholder>
                  <w:docPart w:val="95FB02E1003C4FEDA515223AAD2C26C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89083974"/>
                <w:lock w:val="sdtLocked"/>
                <w:placeholder>
                  <w:docPart w:val="24E8BCF886864EC78BAA0856D1896065"/>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0378810"/>
                <w:lock w:val="sdtLocked"/>
                <w:placeholder>
                  <w:docPart w:val="A3D057AE254646C2A77BFEE08F59C00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4425904"/>
                <w:lock w:val="sdtLocked"/>
                <w:placeholder>
                  <w:docPart w:val="94BF2E328C124E048F66A22730DB6417"/>
                </w:placeholder>
                <w:text/>
              </w:sdtPr>
              <w:sdtEndPr/>
              <w:sdtContent>
                <w:r w:rsidR="005E4624" w:rsidRPr="00990726">
                  <w:rPr>
                    <w:rFonts w:asciiTheme="minorEastAsia" w:eastAsiaTheme="minorEastAsia" w:hAnsiTheme="minorEastAsia"/>
                    <w:color w:val="000000" w:themeColor="text1"/>
                    <w:sz w:val="18"/>
                    <w:szCs w:val="18"/>
                  </w:rPr>
                  <w:t>400,000.00</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8531356"/>
                <w:lock w:val="sdtLocked"/>
                <w:placeholder>
                  <w:docPart w:val="90D1421147324B50825278F5285684E4"/>
                </w:placeholder>
                <w:text/>
              </w:sdtPr>
              <w:sdtEndPr/>
              <w:sdtContent>
                <w:r w:rsidR="005E4624" w:rsidRPr="00990726">
                  <w:rPr>
                    <w:rFonts w:asciiTheme="minorEastAsia" w:eastAsiaTheme="minorEastAsia" w:hAnsiTheme="minorEastAsia"/>
                    <w:color w:val="000000" w:themeColor="text1"/>
                    <w:sz w:val="18"/>
                    <w:szCs w:val="18"/>
                  </w:rPr>
                  <w:t>30,840,000.00</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1290990"/>
                <w:lock w:val="sdtLocked"/>
                <w:placeholder>
                  <w:docPart w:val="0DB3B18A9D204F12AA67E088D6B089B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8178571"/>
                <w:lock w:val="sdtLocked"/>
                <w:placeholder>
                  <w:docPart w:val="B1DA18713E7346C989F2D5C5B262374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7615023"/>
                <w:lock w:val="sdtLocked"/>
                <w:placeholder>
                  <w:docPart w:val="0B3ECE4C0EDF491C8B29A784EBB375C5"/>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16087884"/>
                <w:lock w:val="sdtLocked"/>
                <w:placeholder>
                  <w:docPart w:val="E08A0145231F4107829D6D2C7C3544D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227836"/>
                <w:lock w:val="sdtLocked"/>
                <w:placeholder>
                  <w:docPart w:val="A90705BCBA514C8B85894130D7E9884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7042750"/>
                <w:lock w:val="sdtLocked"/>
                <w:placeholder>
                  <w:docPart w:val="7AD2858E44DB47DB9EA8C7DBA8E062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2883200"/>
                <w:lock w:val="sdtLocked"/>
                <w:placeholder>
                  <w:docPart w:val="F4EEB04AC79146A294EA7592D3DB089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36330735"/>
                <w:lock w:val="sdtLocked"/>
                <w:placeholder>
                  <w:docPart w:val="4EA58B62010B4442B6E524C39504B9A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4243355"/>
                <w:lock w:val="sdtLocked"/>
                <w:placeholder>
                  <w:docPart w:val="BB4C67E432874BA0AF2F54AB4934844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01932164"/>
                <w:lock w:val="sdtLocked"/>
                <w:placeholder>
                  <w:docPart w:val="9DE08872850044B6A519DC42AD45FD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8938856"/>
                <w:lock w:val="sdtLocked"/>
                <w:placeholder>
                  <w:docPart w:val="BE0F2CF856554A4DA9F13D69B823B31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2972152"/>
                <w:lock w:val="sdtLocked"/>
                <w:placeholder>
                  <w:docPart w:val="BF457A4A15F54800A0BF24C3CDB58DB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3886315"/>
                <w:lock w:val="sdtLocked"/>
                <w:placeholder>
                  <w:docPart w:val="2C11AC02AFDF497C85115953609C2115"/>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63742009"/>
                <w:lock w:val="sdtLocked"/>
                <w:placeholder>
                  <w:docPart w:val="8F4161F80D764250A29BEDF0927DB50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7976952"/>
                <w:lock w:val="sdtLocked"/>
                <w:placeholder>
                  <w:docPart w:val="641EB56FD764420B8621233DE2E3C3D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2780296"/>
                <w:lock w:val="sdtLocked"/>
                <w:placeholder>
                  <w:docPart w:val="E51F73F3CB054F318174DE34C961A37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6147170"/>
                <w:lock w:val="sdtLocked"/>
                <w:placeholder>
                  <w:docPart w:val="8CE92E7E5F0A40058F16AF866339C59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0762373"/>
                <w:lock w:val="sdtLocked"/>
                <w:placeholder>
                  <w:docPart w:val="3B522505211C4085AE0182B3831175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0898631"/>
                <w:lock w:val="sdtLocked"/>
                <w:placeholder>
                  <w:docPart w:val="CA7702C116DB429F8AD1E2E6BE1BC19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0000883"/>
                <w:lock w:val="sdtLocked"/>
                <w:placeholder>
                  <w:docPart w:val="86A349EFBB214E089F57D1B511A4F63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8023"/>
                <w:lock w:val="sdtLocked"/>
                <w:placeholder>
                  <w:docPart w:val="1D13A94BEF6646B69310690B476B076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90621758"/>
                <w:lock w:val="sdtLocked"/>
                <w:placeholder>
                  <w:docPart w:val="DFE1A46ACFF940B2ADB9702D14C018C7"/>
                </w:placeholder>
                <w:text/>
              </w:sdtPr>
              <w:sdtEndPr/>
              <w:sdtContent>
                <w:r w:rsidR="005E4624" w:rsidRPr="00990726">
                  <w:rPr>
                    <w:rFonts w:asciiTheme="minorEastAsia" w:eastAsiaTheme="minorEastAsia" w:hAnsiTheme="minorEastAsia"/>
                    <w:color w:val="000000" w:themeColor="text1"/>
                    <w:sz w:val="18"/>
                    <w:szCs w:val="18"/>
                  </w:rPr>
                  <w:t>54,172.16</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6322227"/>
                <w:lock w:val="sdtLocked"/>
                <w:placeholder>
                  <w:docPart w:val="7587DAB8A9904730A507CDADD27750B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63166772"/>
                <w:lock w:val="sdtLocked"/>
                <w:placeholder>
                  <w:docPart w:val="4F9D91ECD7174061BD525D056B886BC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21296262"/>
                <w:lock w:val="sdtLocked"/>
                <w:placeholder>
                  <w:docPart w:val="06BD8412FE13462D81DE4C5A3F4F799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23425528"/>
                <w:lock w:val="sdtLocked"/>
                <w:placeholder>
                  <w:docPart w:val="052FFE29DBCC4A649C16B77A5980C16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6123576"/>
                <w:lock w:val="sdtLocked"/>
                <w:placeholder>
                  <w:docPart w:val="7E5149F826C1447EB0B8F1E322EA1EFA"/>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89096115"/>
                <w:lock w:val="sdtLocked"/>
                <w:placeholder>
                  <w:docPart w:val="F4398F904B8745259DB1C0422390E7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6134407"/>
                <w:lock w:val="sdtLocked"/>
                <w:placeholder>
                  <w:docPart w:val="BE4016A0BC054290B7A5DCEAE8D71BED"/>
                </w:placeholder>
                <w:text/>
              </w:sdtPr>
              <w:sdtEndPr/>
              <w:sdtContent>
                <w:r w:rsidR="005E4624" w:rsidRPr="00990726">
                  <w:rPr>
                    <w:rFonts w:asciiTheme="minorEastAsia" w:eastAsiaTheme="minorEastAsia" w:hAnsiTheme="minorEastAsia"/>
                    <w:color w:val="000000" w:themeColor="text1"/>
                    <w:sz w:val="18"/>
                    <w:szCs w:val="18"/>
                  </w:rPr>
                  <w:t>-54,172.16</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2884009"/>
                <w:lock w:val="sdtLocked"/>
                <w:placeholder>
                  <w:docPart w:val="781FA8823F224474A19AA812749E678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1261201"/>
                <w:lock w:val="sdtLocked"/>
                <w:placeholder>
                  <w:docPart w:val="AA4A4B1844A641559FD625ABB8E8D6A3"/>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9006001"/>
                <w:lock w:val="sdtLocked"/>
                <w:placeholder>
                  <w:docPart w:val="7DAE4B2197A94AD0BD91C2F9D7BCB001"/>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6665340"/>
                <w:lock w:val="sdtLocked"/>
                <w:placeholder>
                  <w:docPart w:val="4F043340A08940EFA747EFA1C1AD7DE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81715796"/>
                <w:lock w:val="sdtLocked"/>
                <w:placeholder>
                  <w:docPart w:val="791B54999E4748B0A1923C6511EF762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65037248"/>
                <w:lock w:val="sdtLocked"/>
                <w:placeholder>
                  <w:docPart w:val="F9D2277064D340379B1DBB65A230488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1260421"/>
                <w:lock w:val="sdtLocked"/>
                <w:placeholder>
                  <w:docPart w:val="4F0B8015D1E044F0AD47794229F998B5"/>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0840172"/>
                <w:lock w:val="sdtLocked"/>
                <w:placeholder>
                  <w:docPart w:val="7EBC3BAD99A2450EA05ED9021038612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39916931"/>
                <w:lock w:val="sdtLocked"/>
                <w:placeholder>
                  <w:docPart w:val="E76E60D05C994970808F70C20FB9E74E"/>
                </w:placeholder>
                <w:text/>
              </w:sdtPr>
              <w:sdtEndPr/>
              <w:sdtContent>
                <w:r w:rsidR="005E4624" w:rsidRPr="00990726">
                  <w:rPr>
                    <w:rFonts w:asciiTheme="minorEastAsia" w:eastAsiaTheme="minorEastAsia" w:hAnsiTheme="minorEastAsia"/>
                    <w:color w:val="000000" w:themeColor="text1"/>
                    <w:sz w:val="18"/>
                    <w:szCs w:val="18"/>
                  </w:rPr>
                  <w:t>-7,659,157.00</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6051215"/>
                <w:lock w:val="sdtLocked"/>
                <w:placeholder>
                  <w:docPart w:val="518D55D541344FBD952C8CDFC60C5E66"/>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3680434"/>
                <w:lock w:val="sdtLocked"/>
                <w:placeholder>
                  <w:docPart w:val="F31F75308FC949E1B182E9A290B3242D"/>
                </w:placeholder>
                <w:text/>
              </w:sdtPr>
              <w:sdtEndPr/>
              <w:sdtContent>
                <w:r w:rsidR="005E4624" w:rsidRPr="00990726">
                  <w:rPr>
                    <w:rFonts w:asciiTheme="minorEastAsia" w:eastAsiaTheme="minorEastAsia" w:hAnsiTheme="minorEastAsia"/>
                    <w:color w:val="000000" w:themeColor="text1"/>
                    <w:sz w:val="18"/>
                    <w:szCs w:val="18"/>
                  </w:rPr>
                  <w:t>-6,997,824.68</w:t>
                </w:r>
              </w:sdtContent>
            </w:sdt>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35053640"/>
                <w:lock w:val="sdtLocked"/>
                <w:placeholder>
                  <w:docPart w:val="9D02641420A1459E8FBC5F0E0268B01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180902"/>
                <w:lock w:val="sdtLocked"/>
                <w:placeholder>
                  <w:docPart w:val="FA471965C9834FC99D50C85AF019E8C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179326"/>
                <w:lock w:val="sdtLocked"/>
                <w:placeholder>
                  <w:docPart w:val="C1052DF858D24D89A9A0C42CEA1516B1"/>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01947283"/>
                <w:lock w:val="sdtLocked"/>
                <w:placeholder>
                  <w:docPart w:val="1820FBE568E441B0ACECDF2FFBDFCB1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55278872"/>
                <w:lock w:val="sdtLocked"/>
                <w:placeholder>
                  <w:docPart w:val="0753EBBBF8A24F819096C13C850EA33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4644405"/>
                <w:lock w:val="sdtLocked"/>
                <w:placeholder>
                  <w:docPart w:val="E251011F6DAA49CA99041390C70097A1"/>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1884728"/>
                <w:lock w:val="sdtLocked"/>
                <w:placeholder>
                  <w:docPart w:val="49970CB0DD6947CCA440CBE40F949CA1"/>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54436707"/>
                <w:lock w:val="sdtLocked"/>
                <w:placeholder>
                  <w:docPart w:val="37C9F8D9164A4FCCAC9A40C4E0571440"/>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6127267"/>
                <w:lock w:val="sdtLocked"/>
                <w:placeholder>
                  <w:docPart w:val="10B5C4A05DDD45A89C8ABF47FE644E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64960751"/>
                <w:lock w:val="sdtLocked"/>
                <w:placeholder>
                  <w:docPart w:val="6A2136447A5A4EBAACB0EEBBD05F8FE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1426845"/>
                <w:lock w:val="sdtLocked"/>
                <w:placeholder>
                  <w:docPart w:val="B791E6A0D15E45698B76C66C6D5407D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875440"/>
                <w:lock w:val="sdtLocked"/>
                <w:placeholder>
                  <w:docPart w:val="91D6896E677E4521B2521BABCA202D8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13857398"/>
                <w:lock w:val="sdtLocked"/>
                <w:placeholder>
                  <w:docPart w:val="4E69B5D90E9B4AE7A075F30EBD0764F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8005008"/>
                <w:lock w:val="sdtLocked"/>
                <w:placeholder>
                  <w:docPart w:val="514877375FE54799B73BC2D90F15CB2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68278883"/>
                <w:lock w:val="sdtLocked"/>
                <w:placeholder>
                  <w:docPart w:val="AFACE6B925FF412CB7A91B191713B3D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28605476"/>
                <w:lock w:val="sdtLocked"/>
                <w:placeholder>
                  <w:docPart w:val="176F1B7F4F2644BB9A7D6181D7B8A48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4602824"/>
                <w:lock w:val="sdtLocked"/>
                <w:placeholder>
                  <w:docPart w:val="7363F720CED343BF9686EFF67399E1F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3189489"/>
                <w:lock w:val="sdtLocked"/>
                <w:placeholder>
                  <w:docPart w:val="5912371710F142DDB8D8212076C555E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8445941"/>
                <w:lock w:val="sdtLocked"/>
                <w:placeholder>
                  <w:docPart w:val="AD9C383202BA4EAA9C01FA511DF645C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96422419"/>
                <w:lock w:val="sdtLocked"/>
                <w:placeholder>
                  <w:docPart w:val="A60B42D7EA144C9785EC8B89BF90741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4386639"/>
                <w:lock w:val="sdtLocked"/>
                <w:placeholder>
                  <w:docPart w:val="221A986D140545BE93A7122B969349A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7444841"/>
                <w:lock w:val="sdtLocked"/>
                <w:placeholder>
                  <w:docPart w:val="454F29D5A5F94C08AFDDDC7A2AE3CF9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58858"/>
                <w:lock w:val="sdtLocked"/>
                <w:placeholder>
                  <w:docPart w:val="9CB2F18CAF754CA6B327D00CC58A357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90607469"/>
                <w:lock w:val="sdtLocked"/>
                <w:placeholder>
                  <w:docPart w:val="48D7BAAC527B42A59E419E7432C4BCB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54184113"/>
                <w:lock w:val="sdtLocked"/>
                <w:placeholder>
                  <w:docPart w:val="FCBC5667C5A44ADFBB84A9052410221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79407173"/>
                <w:lock w:val="sdtLocked"/>
                <w:placeholder>
                  <w:docPart w:val="CF74F578B0814B048B8147F346613AC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43541549"/>
                <w:lock w:val="sdtLocked"/>
                <w:placeholder>
                  <w:docPart w:val="2E4DADD1F4124BFD86176115A8C6BEF6"/>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2056066"/>
                <w:lock w:val="sdtLocked"/>
                <w:placeholder>
                  <w:docPart w:val="F1EEC04C08E74EDAAB3B9DA4434575DD"/>
                </w:placeholder>
                <w:text/>
              </w:sdtPr>
              <w:sdtEndPr/>
              <w:sdtContent>
                <w:r w:rsidR="005E4624" w:rsidRPr="00990726">
                  <w:rPr>
                    <w:rFonts w:asciiTheme="minorEastAsia" w:eastAsiaTheme="minorEastAsia" w:hAnsiTheme="minorEastAsia"/>
                    <w:color w:val="000000" w:themeColor="text1"/>
                    <w:sz w:val="18"/>
                    <w:szCs w:val="18"/>
                  </w:rPr>
                  <w:t>-6,997,824.68</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2582617"/>
                <w:lock w:val="sdtLocked"/>
                <w:placeholder>
                  <w:docPart w:val="7C189144015841B99F765FFBA28AC64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0560768"/>
                <w:lock w:val="sdtLocked"/>
                <w:placeholder>
                  <w:docPart w:val="438AE3AED4CA46E99ECA4E75D71FCAFC"/>
                </w:placeholder>
                <w:text/>
              </w:sdtPr>
              <w:sdtEndPr/>
              <w:sdtContent>
                <w:r w:rsidR="005E4624" w:rsidRPr="00990726">
                  <w:rPr>
                    <w:rFonts w:asciiTheme="minorEastAsia" w:eastAsiaTheme="minorEastAsia" w:hAnsiTheme="minorEastAsia"/>
                    <w:color w:val="000000" w:themeColor="text1"/>
                    <w:sz w:val="18"/>
                    <w:szCs w:val="18"/>
                  </w:rPr>
                  <w:t>-6,997,824.68</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2090069"/>
                <w:lock w:val="sdtLocked"/>
                <w:placeholder>
                  <w:docPart w:val="C5D89328B8C54DDD992704569F6FAA9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6502033"/>
                <w:lock w:val="sdtLocked"/>
                <w:placeholder>
                  <w:docPart w:val="B766B31995884A6AB2EB9058D5BBB63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5610600"/>
                <w:lock w:val="sdtLocked"/>
                <w:placeholder>
                  <w:docPart w:val="EB33E6CCD9044623AFD223AB162F46F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5933739"/>
                <w:lock w:val="sdtLocked"/>
                <w:placeholder>
                  <w:docPart w:val="71C41E6172EB4A4DAEE30B4FAAB5EA4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9404055"/>
                <w:lock w:val="sdtLocked"/>
                <w:placeholder>
                  <w:docPart w:val="C5CC60B5239B47C2885B36396642EE3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2098014"/>
                <w:lock w:val="sdtLocked"/>
                <w:placeholder>
                  <w:docPart w:val="98D72358C44148CA9E5445D06F13FC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0290566"/>
                <w:lock w:val="sdtLocked"/>
                <w:placeholder>
                  <w:docPart w:val="35250A3AD26E45B39F8EB64953BD9E6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47272012"/>
                <w:lock w:val="sdtLocked"/>
                <w:placeholder>
                  <w:docPart w:val="1804A2EC445D4F48BB25AEE542DBF23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781398"/>
                <w:lock w:val="sdtLocked"/>
                <w:placeholder>
                  <w:docPart w:val="91C05C9ACC6548F0AC82540A705411E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1819262"/>
                <w:lock w:val="sdtLocked"/>
                <w:placeholder>
                  <w:docPart w:val="5D6A026414F44A5AACFCCF741706E5D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0249395"/>
                <w:lock w:val="sdtLocked"/>
                <w:placeholder>
                  <w:docPart w:val="D1706AD3A1FD4349A43CA70B35C2F381"/>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8461348"/>
                <w:lock w:val="sdtLocked"/>
                <w:placeholder>
                  <w:docPart w:val="79FB264101D241AFB7F0399E2422EEAB"/>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3225160"/>
                <w:lock w:val="sdtLocked"/>
                <w:placeholder>
                  <w:docPart w:val="4218B62D277E4FE099715EBD61A7B30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33687573"/>
                <w:lock w:val="sdtLocked"/>
                <w:placeholder>
                  <w:docPart w:val="3ABE36F411B2433AB001AC93AECDD8F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89009589"/>
                <w:lock w:val="sdtLocked"/>
                <w:placeholder>
                  <w:docPart w:val="FA9135FDC843482DA51EB1E16FECC9D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0752514"/>
                <w:lock w:val="sdtLocked"/>
                <w:placeholder>
                  <w:docPart w:val="E91C013908DF40EC99F349DCC61C0ADB"/>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2676439"/>
                <w:lock w:val="sdtLocked"/>
                <w:placeholder>
                  <w:docPart w:val="3E0CEFDF393C409DB9487A29D2F3FFD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7506715"/>
                <w:lock w:val="sdtLocked"/>
                <w:placeholder>
                  <w:docPart w:val="E9736C1A20414F40A4EB0D7EEEF20FEA"/>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6156052"/>
                <w:lock w:val="sdtLocked"/>
                <w:placeholder>
                  <w:docPart w:val="E58569B36A6F47748B1384AF8175E6E2"/>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1535490"/>
                <w:lock w:val="sdtLocked"/>
                <w:placeholder>
                  <w:docPart w:val="EE8EBDE528B442C9BD507DC6547B68B4"/>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9299887"/>
                <w:lock w:val="sdtLocked"/>
                <w:placeholder>
                  <w:docPart w:val="2AB44961EEB044E3971643D04A43D743"/>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87283679"/>
                <w:lock w:val="sdtLocked"/>
                <w:placeholder>
                  <w:docPart w:val="7C9C16AADAA14DFFAE46B96FD38BC5A8"/>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9454621"/>
                <w:lock w:val="sdtLocked"/>
                <w:placeholder>
                  <w:docPart w:val="BD7999DB4D3045EE84274F856B70BE0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7875239"/>
                <w:lock w:val="sdtLocked"/>
                <w:placeholder>
                  <w:docPart w:val="075F990922EF4AB8A6D88EB9DF7DD7D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1630635"/>
                <w:lock w:val="sdtLocked"/>
                <w:placeholder>
                  <w:docPart w:val="939F33F23B8C4FA2A1C5089CE69AFB2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406787"/>
                <w:lock w:val="sdtLocked"/>
                <w:placeholder>
                  <w:docPart w:val="666B6EE3DC834FA4AA760F37FBB98BF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1484141"/>
                <w:lock w:val="sdtLocked"/>
                <w:placeholder>
                  <w:docPart w:val="A61D941EBA984271A187CAE3BB56EDF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7139779"/>
                <w:lock w:val="sdtLocked"/>
                <w:placeholder>
                  <w:docPart w:val="6D2D5A591758460DBB0B2928EEE1035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1107618"/>
                <w:lock w:val="sdtLocked"/>
                <w:placeholder>
                  <w:docPart w:val="D6309B2978514F6B914C366894D626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84371550"/>
                <w:lock w:val="sdtLocked"/>
                <w:placeholder>
                  <w:docPart w:val="D3E22DC4F3E74E20AA7FF2A681FF8702"/>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4605825"/>
                <w:lock w:val="sdtLocked"/>
                <w:placeholder>
                  <w:docPart w:val="CD5B1A3DCCBB41F9A7B73BF807783AA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5310898"/>
                <w:lock w:val="sdtLocked"/>
                <w:placeholder>
                  <w:docPart w:val="28632090393544C5BBE319627FEE23F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2527474"/>
                <w:lock w:val="sdtLocked"/>
                <w:placeholder>
                  <w:docPart w:val="10281ECB45CD407985F9A002CD56FECB"/>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0306007"/>
                <w:lock w:val="sdtLocked"/>
                <w:placeholder>
                  <w:docPart w:val="D4EB3962110248EFBF7A3D06A216162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44066850"/>
                <w:lock w:val="sdtLocked"/>
                <w:placeholder>
                  <w:docPart w:val="0D19B61B5D6947D8A84A8379B7BB494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54870363"/>
                <w:lock w:val="sdtLocked"/>
                <w:placeholder>
                  <w:docPart w:val="2C822D4EA8E34C03852C548B02A0AFA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4737516"/>
                <w:lock w:val="sdtLocked"/>
                <w:placeholder>
                  <w:docPart w:val="C89C6724BE0F41E3B32C50382C1579C5"/>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2451264"/>
                <w:lock w:val="sdtLocked"/>
                <w:placeholder>
                  <w:docPart w:val="85D1AD4BF76F41C59590B06FF9FA8C6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3905453"/>
                <w:lock w:val="sdtLocked"/>
                <w:placeholder>
                  <w:docPart w:val="1346FB991098442EA0228B8B04E30AC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5099363"/>
                <w:lock w:val="sdtLocked"/>
                <w:placeholder>
                  <w:docPart w:val="E848E35F8A674399B07DF9175AAB9EF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284848"/>
                <w:lock w:val="sdtLocked"/>
                <w:placeholder>
                  <w:docPart w:val="0A11F476DDAD4A079C7909100F06CFC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2835533"/>
                <w:lock w:val="sdtLocked"/>
                <w:placeholder>
                  <w:docPart w:val="C7DA65EEFB3C4CE698534D156629538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4980615"/>
                <w:lock w:val="sdtLocked"/>
                <w:placeholder>
                  <w:docPart w:val="3DEC46A9B2A44B659F2BC609E3E6E02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09037373"/>
                <w:lock w:val="sdtLocked"/>
                <w:placeholder>
                  <w:docPart w:val="1634606146D641C0B20156892BB7E07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1441284"/>
                <w:lock w:val="sdtLocked"/>
                <w:placeholder>
                  <w:docPart w:val="20B235A4B2CD498CA66890D69227B4A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6109980"/>
                <w:lock w:val="sdtLocked"/>
                <w:placeholder>
                  <w:docPart w:val="F1B7E890673648639C23C0349F95F46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4871983"/>
                <w:lock w:val="sdtLocked"/>
                <w:placeholder>
                  <w:docPart w:val="148A5CA9BCC24CC6A27A4DE2CC246126"/>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8183926"/>
                <w:lock w:val="sdtLocked"/>
                <w:placeholder>
                  <w:docPart w:val="AF34ADB0316746B2A3E6F002C5E6344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8817048"/>
                <w:lock w:val="sdtLocked"/>
                <w:placeholder>
                  <w:docPart w:val="F6B09DB04EB14115A88A88DED6BF2F6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8350924"/>
                <w:lock w:val="sdtLocked"/>
                <w:placeholder>
                  <w:docPart w:val="907294E8B25C41A2BD97718F09F5183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2432606"/>
                <w:lock w:val="sdtLocked"/>
                <w:placeholder>
                  <w:docPart w:val="51940285620A475FB94261ACA0F2D3D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6790685"/>
                <w:lock w:val="sdtLocked"/>
                <w:placeholder>
                  <w:docPart w:val="483D0DF615524FCBA993EC5A304E1F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7282234"/>
                <w:lock w:val="sdtLocked"/>
                <w:placeholder>
                  <w:docPart w:val="49D31F0C86444EDCBB0F326CE6D8678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48564735"/>
                <w:lock w:val="sdtLocked"/>
                <w:placeholder>
                  <w:docPart w:val="D9EE98AE947E4681A41A49C3E36A9E6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75288745"/>
                <w:lock w:val="sdtLocked"/>
                <w:placeholder>
                  <w:docPart w:val="8E076BA91483465DB3D2CBE790B55F8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78366872"/>
                <w:lock w:val="sdtLocked"/>
                <w:placeholder>
                  <w:docPart w:val="174F199E7AC242099ADA2295686016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5785004"/>
                <w:lock w:val="sdtLocked"/>
                <w:placeholder>
                  <w:docPart w:val="347B58D1C2A449A1B7E60769D464D2C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076764"/>
                <w:lock w:val="sdtLocked"/>
                <w:placeholder>
                  <w:docPart w:val="58E89F452C644A11988F47EB1F0268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4478832"/>
                <w:lock w:val="sdtLocked"/>
                <w:placeholder>
                  <w:docPart w:val="E882C6727CCA4376A9EEC8672B494D7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9636549"/>
                <w:lock w:val="sdtLocked"/>
                <w:placeholder>
                  <w:docPart w:val="F3F51F682B614ECFBB2E8B195F21161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2562821"/>
                <w:lock w:val="sdtLocked"/>
                <w:placeholder>
                  <w:docPart w:val="5A3C019F911B4AB9B81639FE89A902A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6011112"/>
                <w:lock w:val="sdtLocked"/>
                <w:placeholder>
                  <w:docPart w:val="2DEECB12140C49758A2867D109E5FF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4251423"/>
                <w:lock w:val="sdtLocked"/>
                <w:placeholder>
                  <w:docPart w:val="B663E9F10A134BA4ABB607378285251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33384915"/>
                <w:lock w:val="sdtLocked"/>
                <w:placeholder>
                  <w:docPart w:val="25CB0CDB58D94B318152CB807E11F24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53390051"/>
                <w:lock w:val="sdtLocked"/>
                <w:placeholder>
                  <w:docPart w:val="2B6BE0B148104BF49FB5709B9A78EBB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80429729"/>
                <w:lock w:val="sdtLocked"/>
                <w:placeholder>
                  <w:docPart w:val="4C69B6E158DE44D1AD112148301D73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2435609"/>
                <w:lock w:val="sdtLocked"/>
                <w:placeholder>
                  <w:docPart w:val="7B64917564124C28B36A1B9F404B6FC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9429328"/>
                <w:lock w:val="sdtLocked"/>
                <w:placeholder>
                  <w:docPart w:val="774572FB6576456DA9A6271BA9AE9FE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7505068"/>
                <w:lock w:val="sdtLocked"/>
                <w:placeholder>
                  <w:docPart w:val="815012A865474E6C87EF8753A80A744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4117252"/>
                <w:lock w:val="sdtLocked"/>
                <w:placeholder>
                  <w:docPart w:val="52EA0147DE5E41B68316036B222660E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01020318"/>
                <w:lock w:val="sdtLocked"/>
                <w:placeholder>
                  <w:docPart w:val="D866482F8C8244CD998F1B5B19B8EE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9819596"/>
                <w:lock w:val="sdtLocked"/>
                <w:placeholder>
                  <w:docPart w:val="93B3FB1A984E416BBF4CE2B7080B574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4397597"/>
                <w:lock w:val="sdtLocked"/>
                <w:placeholder>
                  <w:docPart w:val="E314ABF7BDCC4F2F9B5AB72E99531E26"/>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97931771"/>
                <w:lock w:val="sdtLocked"/>
                <w:placeholder>
                  <w:docPart w:val="B321D954CBE74527AC1CDB7A648D8D7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94182216"/>
                <w:lock w:val="sdtLocked"/>
                <w:placeholder>
                  <w:docPart w:val="8D6B639705044684AA9A0B298A6BFA0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55769450"/>
                <w:lock w:val="sdtLocked"/>
                <w:placeholder>
                  <w:docPart w:val="79F2B2819D6C4BDEB5A6B6EDEF643A3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00642659"/>
                <w:lock w:val="sdtLocked"/>
                <w:placeholder>
                  <w:docPart w:val="01958A1A0D5F47FB80510591233D6F5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68857753"/>
                <w:lock w:val="sdtLocked"/>
                <w:placeholder>
                  <w:docPart w:val="B138EA636CC2434893E44A64B3BEF39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8580736"/>
                <w:lock w:val="sdtLocked"/>
                <w:placeholder>
                  <w:docPart w:val="9C11061976434F3EAB9971FDF2E4FC0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3054045"/>
                <w:lock w:val="sdtLocked"/>
                <w:placeholder>
                  <w:docPart w:val="F3620909F35D41D0999341E2B2A1B4A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73418359"/>
                <w:lock w:val="sdtLocked"/>
                <w:placeholder>
                  <w:docPart w:val="FD1EE0C8D313408CBCC6519A8EFE1CE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6489275"/>
                <w:lock w:val="sdtLocked"/>
                <w:placeholder>
                  <w:docPart w:val="DCF1CEBB5B0D4259B392278E5E51345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77726865"/>
                <w:lock w:val="sdtLocked"/>
                <w:placeholder>
                  <w:docPart w:val="12EF67C95216467C9FF9E0AB7C51F147"/>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72231215"/>
                <w:lock w:val="sdtLocked"/>
                <w:placeholder>
                  <w:docPart w:val="870DB17AEEED40DC8C424D4F1355A00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9617026"/>
                <w:lock w:val="sdtLocked"/>
                <w:placeholder>
                  <w:docPart w:val="ADE75C00AB9B4C7D84B030F8604FED3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3776534"/>
                <w:lock w:val="sdtLocked"/>
                <w:placeholder>
                  <w:docPart w:val="55A46B439B8B4ED8927C38FDAA848E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0483563"/>
                <w:lock w:val="sdtLocked"/>
                <w:placeholder>
                  <w:docPart w:val="A4DBF5E628954001B70ED5C7056986B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27010018"/>
                <w:lock w:val="sdtLocked"/>
                <w:placeholder>
                  <w:docPart w:val="1E948024741D4A9DAF4836791548D1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9477870"/>
                <w:lock w:val="sdtLocked"/>
                <w:placeholder>
                  <w:docPart w:val="C1A5A7AA98D04BBE942D4C3E3FB4614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5421898"/>
                <w:lock w:val="sdtLocked"/>
                <w:placeholder>
                  <w:docPart w:val="C1661504CC7E42948894B1AEACD72BD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18505303"/>
                <w:lock w:val="sdtLocked"/>
                <w:placeholder>
                  <w:docPart w:val="F9B139EEA8E94D38A3698B12ABE8E1C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11977032"/>
                <w:lock w:val="sdtLocked"/>
                <w:placeholder>
                  <w:docPart w:val="E7C8E3C49683465AB33AB1716A9F081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46469125"/>
                <w:lock w:val="sdtLocked"/>
                <w:placeholder>
                  <w:docPart w:val="76D16639FA21415BA1BE9508A4F9D41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98411378"/>
                <w:lock w:val="sdtLocked"/>
                <w:placeholder>
                  <w:docPart w:val="D49C6624FA6B4BB29516486679DE683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4087998"/>
                <w:lock w:val="sdtLocked"/>
                <w:placeholder>
                  <w:docPart w:val="E0D973674F954E28931E7304D388B53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3713787"/>
                <w:lock w:val="sdtLocked"/>
                <w:placeholder>
                  <w:docPart w:val="AC169EFA2B6E4057B21B34AE09D0E95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4009219"/>
                <w:lock w:val="sdtLocked"/>
                <w:placeholder>
                  <w:docPart w:val="91EDCCA81ABA4B10987FF488C7DDC54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869336"/>
                <w:lock w:val="sdtLocked"/>
                <w:placeholder>
                  <w:docPart w:val="0E03FD7E7E00403D8681B5FFB25CDBD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6132951"/>
                <w:lock w:val="sdtLocked"/>
                <w:placeholder>
                  <w:docPart w:val="F5A7488DDD4C439E9A81FD5A1749F0D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0792062"/>
                <w:lock w:val="sdtLocked"/>
                <w:placeholder>
                  <w:docPart w:val="09C3D5969BD746DFA33365FE38DA05C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四、本年期末余额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8874873"/>
                <w:lock w:val="sdtLocked"/>
                <w:placeholder>
                  <w:docPart w:val="9FBD420D9AA646CF9240CA67ECB0B5D8"/>
                </w:placeholder>
                <w:dataBinding w:prefixMappings="xmlns:ns0='http://wwww.hallomagic.com/xbrl/consistency' xmlns:ns1='consistency' " w:xpath="/ns0:xbrlConsistency[1]/ns1:ccConsistency[1]/ns1:ccSign_IssuedCapital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32,882,104.00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1906718"/>
                <w:lock w:val="sdtLocked"/>
                <w:placeholder>
                  <w:docPart w:val="B95DD6891D36445AA8BC5B1E724F78CD"/>
                </w:placeholder>
                <w:dataBinding w:prefixMappings="xmlns:ns0='http://wwww.hallomagic.com/xbrl/consistency' xmlns:ns1='consistency' " w:xpath="/ns0:xbrlConsistency[1]/ns1:ccConsistency[1]/ns1:ccSign_CapitalSurplu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8,044,489.31</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017875"/>
                <w:lock w:val="sdtLocked"/>
                <w:placeholder>
                  <w:docPart w:val="F6E79C7B638B403F99EA06F529035E16"/>
                </w:placeholder>
                <w:dataBinding w:prefixMappings="xmlns:ns0='http://wwww.hallomagic.com/xbrl/consistency' xmlns:ns1='consistency' " w:xpath="/ns0:xbrlConsistency[1]/ns1:ccConsistency[1]/ns1:ccSign_KuCunGu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620259"/>
                <w:lock w:val="sdtLocked"/>
                <w:placeholder>
                  <w:docPart w:val="E83BA94DA1194572A068ECF3F92ECBD5"/>
                </w:placeholder>
                <w:dataBinding w:prefixMappings="xmlns:ns0='http://wwww.hallomagic.com/xbrl/consistency' xmlns:ns1='consistency' " w:xpath="/ns0:xbrlConsistency[1]/ns1:ccConsistency[1]/ns1:ccSign_QiTaZongHeShouYi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34555962"/>
                <w:lock w:val="sdtLocked"/>
                <w:placeholder>
                  <w:docPart w:val="D8ACFA2AF2EB4D7788F81B02946AB594"/>
                </w:placeholder>
                <w:dataBinding w:prefixMappings="xmlns:ns0='http://wwww.hallomagic.com/xbrl/consistency' xmlns:ns1='consistency' " w:xpath="/ns0:xbrlConsistency[1]/ns1:ccConsistency[1]/ns1:ccSign_SpecializedReserve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0523435"/>
                <w:lock w:val="sdtLocked"/>
                <w:placeholder>
                  <w:docPart w:val="9D09E0020FD14151BA0F6D4171782097"/>
                </w:placeholder>
                <w:dataBinding w:prefixMappings="xmlns:ns0='http://wwww.hallomagic.com/xbrl/consistency' xmlns:ns1='consistency' " w:xpath="/ns0:xbrlConsistency[1]/ns1:ccConsistency[1]/ns1:ccSign_SurplusReserve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1,464,466.67</w:t>
                </w:r>
              </w:sdtContent>
            </w:sdt>
          </w:p>
        </w:tc>
        <w:tc>
          <w:tcPr>
            <w:tcW w:w="1134"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2169246"/>
                <w:lock w:val="sdtLocked"/>
                <w:placeholder>
                  <w:docPart w:val="6BE3ABDEC6F24890B65B5967CE89F879"/>
                </w:placeholder>
                <w:dataBinding w:prefixMappings="xmlns:ns0='http://wwww.hallomagic.com/xbrl/consistency' xmlns:ns1='consistency' " w:xpath="/ns0:xbrlConsistency[1]/ns1:ccConsistency[1]/ns1:ccSign_GeneralProvisions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8738399"/>
                <w:lock w:val="sdtLocked"/>
                <w:placeholder>
                  <w:docPart w:val="58EA7C4E7C514FBEB0F002EDE6443686"/>
                </w:placeholder>
                <w:dataBinding w:prefixMappings="xmlns:ns0='http://wwww.hallomagic.com/xbrl/consistency' xmlns:ns1='consistency' " w:xpath="/ns0:xbrlConsistency[1]/ns1:ccConsistency[1]/ns1:ccSign_RetainedEarning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14,982,919.29</w:t>
                </w:r>
              </w:sdtContent>
            </w:sdt>
          </w:p>
        </w:tc>
        <w:tc>
          <w:tcPr>
            <w:tcW w:w="1276"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9519804"/>
                <w:lock w:val="sdtLocked"/>
                <w:placeholder>
                  <w:docPart w:val="32A0B0EFF5764081B53E2629D8E9EE22"/>
                </w:placeholder>
                <w:dataBinding w:prefixMappings="xmlns:ns0='http://wwww.hallomagic.com/xbrl/consistency' xmlns:ns1='consistency' " w:xpath="/ns0:xbrlConsistency[1]/ns1:ccConsistency[1]/ns1:ccSign_NoncontrollingInterest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362,378.23</w:t>
                </w:r>
              </w:sdtContent>
            </w:sdt>
          </w:p>
        </w:tc>
        <w:tc>
          <w:tcPr>
            <w:tcW w:w="1479"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03345868"/>
                <w:lock w:val="sdtLocked"/>
                <w:placeholder>
                  <w:docPart w:val="5D8F3920351642DAA9D16EB4B9730EE2"/>
                </w:placeholder>
                <w:dataBinding w:prefixMappings="xmlns:ns0='http://wwww.hallomagic.com/xbrl/consistency' xmlns:ns1='consistency' " w:xpath="/ns0:xbrlConsistency[1]/ns1:ccConsistency[1]/ns1:ccSign_Equity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57,736,357.50</w:t>
                </w:r>
              </w:sdtContent>
            </w:sdt>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7623059"/>
                <w:lock w:val="sdtLocked"/>
                <w:placeholder>
                  <w:docPart w:val="80EBF89D642E469B97530E8B8CCA2F4E"/>
                </w:placeholder>
                <w:text/>
              </w:sdtPr>
              <w:sdtEndPr/>
              <w:sdtContent>
                <w:r w:rsidR="005E4624" w:rsidRPr="00990726">
                  <w:rPr>
                    <w:rFonts w:asciiTheme="minorEastAsia" w:eastAsiaTheme="minorEastAsia" w:hAnsiTheme="minorEastAsia"/>
                    <w:color w:val="000000" w:themeColor="text1"/>
                    <w:sz w:val="18"/>
                    <w:szCs w:val="18"/>
                  </w:rPr>
                  <w:t>5,375,000.00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9721206"/>
                <w:lock w:val="sdtLocked"/>
                <w:placeholder>
                  <w:docPart w:val="9428B26CE94148099B27B579051F828C"/>
                </w:placeholder>
                <w:text/>
              </w:sdtPr>
              <w:sdtEndPr/>
              <w:sdtContent>
                <w:r w:rsidR="005E4624" w:rsidRPr="00990726">
                  <w:rPr>
                    <w:rFonts w:asciiTheme="minorEastAsia" w:eastAsiaTheme="minorEastAsia" w:hAnsiTheme="minorEastAsia"/>
                    <w:color w:val="000000" w:themeColor="text1"/>
                    <w:sz w:val="18"/>
                    <w:szCs w:val="18"/>
                  </w:rPr>
                  <w:t>854,463.45</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6222120"/>
                <w:lock w:val="sdtLocked"/>
                <w:placeholder>
                  <w:docPart w:val="0C5F6ECCCF26434AA10ECC528D41040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7488779"/>
                <w:lock w:val="sdtLocked"/>
                <w:placeholder>
                  <w:docPart w:val="05DF0FAA66E2486899AA4377572362B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83851335"/>
                <w:lock w:val="sdtLocked"/>
                <w:placeholder>
                  <w:docPart w:val="D653F354D3C94CE3883439C08A67F2FC"/>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5776310"/>
                <w:lock w:val="sdtLocked"/>
                <w:placeholder>
                  <w:docPart w:val="F6C67EC9617548D1A0D5925F3D7534BF"/>
                </w:placeholder>
                <w:text/>
              </w:sdtPr>
              <w:sdtEndPr/>
              <w:sdtContent>
                <w:r w:rsidR="005E4624" w:rsidRPr="00990726">
                  <w:rPr>
                    <w:rFonts w:asciiTheme="minorEastAsia" w:eastAsiaTheme="minorEastAsia" w:hAnsiTheme="minorEastAsia"/>
                    <w:color w:val="000000" w:themeColor="text1"/>
                    <w:sz w:val="18"/>
                    <w:szCs w:val="18"/>
                  </w:rPr>
                  <w:t>511,344.57</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5306332"/>
                <w:lock w:val="sdtLocked"/>
                <w:placeholder>
                  <w:docPart w:val="03556397AE124EE79149EA66DB8830C0"/>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5238079"/>
                <w:lock w:val="sdtLocked"/>
                <w:placeholder>
                  <w:docPart w:val="9E439C613251440B91781CF859BA1E47"/>
                </w:placeholder>
                <w:text/>
              </w:sdtPr>
              <w:sdtEndPr/>
              <w:sdtContent>
                <w:r w:rsidR="00472C9E">
                  <w:rPr>
                    <w:rFonts w:asciiTheme="minorEastAsia" w:eastAsiaTheme="minorEastAsia" w:hAnsiTheme="minorEastAsia"/>
                    <w:color w:val="000000" w:themeColor="text1"/>
                    <w:sz w:val="18"/>
                    <w:szCs w:val="18"/>
                  </w:rPr>
                  <w:t>3,010,359.74</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1738096"/>
                <w:lock w:val="sdtLocked"/>
                <w:placeholder>
                  <w:docPart w:val="04E72D3326594DA6867AAE7341B147B8"/>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528470"/>
                <w:lock w:val="sdtLocked"/>
                <w:placeholder>
                  <w:docPart w:val="23749A19B97E4058A51E06CFB99D807F"/>
                </w:placeholder>
                <w:text/>
              </w:sdtPr>
              <w:sdtEndPr/>
              <w:sdtContent>
                <w:r w:rsidR="005E4624" w:rsidRPr="00990726">
                  <w:rPr>
                    <w:rFonts w:asciiTheme="minorEastAsia" w:eastAsiaTheme="minorEastAsia" w:hAnsiTheme="minorEastAsia"/>
                    <w:color w:val="000000" w:themeColor="text1"/>
                    <w:sz w:val="18"/>
                    <w:szCs w:val="18"/>
                  </w:rPr>
                  <w:t>9,751,167.76</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1136746"/>
                <w:lock w:val="sdtLocked"/>
                <w:placeholder>
                  <w:docPart w:val="36C577A555F9483E8930C23FAB13969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8621307"/>
                <w:lock w:val="sdtLocked"/>
                <w:placeholder>
                  <w:docPart w:val="C6AB1D602B5C44F4B0B625E07F54CD0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4444131"/>
                <w:lock w:val="sdtLocked"/>
                <w:placeholder>
                  <w:docPart w:val="52E31D0381AB4E1B9064227E0E7C9824"/>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90223271"/>
                <w:lock w:val="sdtLocked"/>
                <w:placeholder>
                  <w:docPart w:val="71F24EE6D8F249C5810A1CC0EC2AF22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7717614"/>
                <w:lock w:val="sdtLocked"/>
                <w:placeholder>
                  <w:docPart w:val="446B1D5436E24C25AF313E355AD011C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6389345"/>
                <w:lock w:val="sdtLocked"/>
                <w:placeholder>
                  <w:docPart w:val="CFBFDC96D3C34D15B708AF2A7551000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7791028"/>
                <w:lock w:val="sdtLocked"/>
                <w:placeholder>
                  <w:docPart w:val="03904E6C01FA4AE0A23C3C4980A43C6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2152701"/>
                <w:lock w:val="sdtLocked"/>
                <w:placeholder>
                  <w:docPart w:val="87A504B09D7842E3B8955F08DDF884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6558143"/>
                <w:lock w:val="sdtLocked"/>
                <w:placeholder>
                  <w:docPart w:val="F0F4116BF90442608C78D5621227864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0191122"/>
                <w:lock w:val="sdtLocked"/>
                <w:placeholder>
                  <w:docPart w:val="B5545AE763624C2FAA0CA2B3E98A21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3089559"/>
                <w:lock w:val="sdtLocked"/>
                <w:placeholder>
                  <w:docPart w:val="793E6D5FF260405182F535D3F67976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42329298"/>
                <w:lock w:val="sdtLocked"/>
                <w:placeholder>
                  <w:docPart w:val="8810A8F169154A0D9C77A8A7561D878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16984"/>
                <w:lock w:val="sdtLocked"/>
                <w:placeholder>
                  <w:docPart w:val="B270553F51444206961EA5A05B558B7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72874169"/>
                <w:lock w:val="sdtLocked"/>
                <w:placeholder>
                  <w:docPart w:val="4094E825FFE642F4A8B3E610253B3ED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6590947"/>
                <w:lock w:val="sdtLocked"/>
                <w:placeholder>
                  <w:docPart w:val="AE010EAB9EF04A1AA011C3CEA292477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54932495"/>
                <w:lock w:val="sdtLocked"/>
                <w:placeholder>
                  <w:docPart w:val="582AFECC112343029A002CA4177B1C8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4389872"/>
                <w:lock w:val="sdtLocked"/>
                <w:placeholder>
                  <w:docPart w:val="C0D68D933708416C9214DEB0FA73E66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85663836"/>
                <w:lock w:val="sdtLocked"/>
                <w:placeholder>
                  <w:docPart w:val="135E3DAEFBF14F49A80148BEECB811C2"/>
                </w:placeholder>
                <w:text/>
              </w:sdtPr>
              <w:sdtEndPr/>
              <w:sdtContent>
                <w:r w:rsidR="00472C9E">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2311384"/>
                <w:lock w:val="sdtLocked"/>
                <w:placeholder>
                  <w:docPart w:val="018A7CE341B34EB29C21D55352EE1B7E"/>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89671509"/>
                <w:lock w:val="sdtLocked"/>
                <w:placeholder>
                  <w:docPart w:val="1B7A4A037F4E4ACEB636BEAA6BC707F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2117329"/>
                <w:lock w:val="sdtLocked"/>
                <w:placeholder>
                  <w:docPart w:val="2D133A98023C4B64942DA4C8C08070D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8524484"/>
                <w:lock w:val="sdtLocked"/>
                <w:placeholder>
                  <w:docPart w:val="635F2FE965F542818DAFBCD873649CD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8514703"/>
                <w:lock w:val="sdtLocked"/>
                <w:placeholder>
                  <w:docPart w:val="153DC778221E47019AD3C0DAA515342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88187531"/>
                <w:lock w:val="sdtLocked"/>
                <w:placeholder>
                  <w:docPart w:val="949AEA5461F4402D8154FD39B5A0C2E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2141297"/>
                <w:lock w:val="sdtLocked"/>
                <w:placeholder>
                  <w:docPart w:val="A2C1721E75F945E28BAF1E6FAB94E89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49899236"/>
                <w:lock w:val="sdtLocked"/>
                <w:placeholder>
                  <w:docPart w:val="3C277EC40BAE48F18E007CC4377026A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4935414"/>
                <w:lock w:val="sdtLocked"/>
                <w:placeholder>
                  <w:docPart w:val="CA6D94C145794DAB97F89DC6CE1FADDA"/>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6542240"/>
                <w:lock w:val="sdtLocked"/>
                <w:placeholder>
                  <w:docPart w:val="8E2DC4C312664615A42551C1AFB1BF1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775398"/>
                <w:lock w:val="sdtLocked"/>
                <w:placeholder>
                  <w:docPart w:val="209CB13CC9F94014A3528CD01F6399DC"/>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2204003"/>
                <w:lock w:val="sdtLocked"/>
                <w:placeholder>
                  <w:docPart w:val="F9769F40C1724D1489BB3160D935D2E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53906035"/>
                <w:lock w:val="sdtLocked"/>
                <w:placeholder>
                  <w:docPart w:val="4265CB3071334487957E6B154185B96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2127613"/>
                <w:lock w:val="sdtLocked"/>
                <w:placeholder>
                  <w:docPart w:val="0B94A329CC9C40A786989A0ED3CD49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6625888"/>
                <w:lock w:val="sdtLocked"/>
                <w:placeholder>
                  <w:docPart w:val="A169FE07D4C8431B8FAD774D711F2D3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10478220"/>
                <w:lock w:val="sdtLocked"/>
                <w:placeholder>
                  <w:docPart w:val="7EF29339CF094F638AA01AF9AEA2E9C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50250276"/>
                <w:lock w:val="sdtLocked"/>
                <w:placeholder>
                  <w:docPart w:val="A5C6E36E141A4248895BD5291345BFD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4730873"/>
                <w:lock w:val="sdtLocked"/>
                <w:placeholder>
                  <w:docPart w:val="9C85B094DC0749349ABC59CAF2E15D1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479130"/>
                <w:lock w:val="sdtLocked"/>
                <w:placeholder>
                  <w:docPart w:val="271399D4FD1F4B3EB25B68A2874E2754"/>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3223230"/>
                <w:lock w:val="sdtLocked"/>
                <w:placeholder>
                  <w:docPart w:val="7ED54DA5738E48CEB59C7B315E8D032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14189617"/>
                <w:lock w:val="sdtLocked"/>
                <w:placeholder>
                  <w:docPart w:val="CA6B57D595F84E29B70450CAC1A0C98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03758123"/>
                <w:lock w:val="sdtLocked"/>
                <w:placeholder>
                  <w:docPart w:val="793A9BCEA094498D8383751AA42BD9F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5344573"/>
                <w:lock w:val="sdtLocked"/>
                <w:placeholder>
                  <w:docPart w:val="080EDA6317194199B444F4D4D6617FFF"/>
                </w:placeholder>
                <w:text/>
              </w:sdtPr>
              <w:sdtEndPr/>
              <w:sdtContent>
                <w:r w:rsidR="005E4624" w:rsidRPr="00990726">
                  <w:rPr>
                    <w:rFonts w:asciiTheme="minorEastAsia" w:eastAsiaTheme="minorEastAsia" w:hAnsiTheme="minorEastAsia"/>
                    <w:color w:val="000000" w:themeColor="text1"/>
                    <w:sz w:val="18"/>
                    <w:szCs w:val="18"/>
                  </w:rPr>
                  <w:t>5,375,000.00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7724034"/>
                <w:lock w:val="sdtLocked"/>
                <w:placeholder>
                  <w:docPart w:val="75FAA10038F64696A452BFB45ED0E37F"/>
                </w:placeholder>
                <w:text/>
              </w:sdtPr>
              <w:sdtEndPr/>
              <w:sdtContent>
                <w:r w:rsidR="005E4624" w:rsidRPr="00990726">
                  <w:rPr>
                    <w:rFonts w:asciiTheme="minorEastAsia" w:eastAsiaTheme="minorEastAsia" w:hAnsiTheme="minorEastAsia"/>
                    <w:color w:val="000000" w:themeColor="text1"/>
                    <w:sz w:val="18"/>
                    <w:szCs w:val="18"/>
                  </w:rPr>
                  <w:t>854,463.45</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6751097"/>
                <w:lock w:val="sdtLocked"/>
                <w:placeholder>
                  <w:docPart w:val="FA0B5B8111CF4DB08E941C4A5A40863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841284"/>
                <w:lock w:val="sdtLocked"/>
                <w:placeholder>
                  <w:docPart w:val="8100D4AEDC9243378D16C0FB03DC6D6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14045528"/>
                <w:lock w:val="sdtLocked"/>
                <w:placeholder>
                  <w:docPart w:val="D91238C70CA94271BCA239C0CFFE65E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75147440"/>
                <w:lock w:val="sdtLocked"/>
                <w:placeholder>
                  <w:docPart w:val="DADEB258BC5849FFA5BB06A4D4F6EBAD"/>
                </w:placeholder>
                <w:text/>
              </w:sdtPr>
              <w:sdtEndPr/>
              <w:sdtContent>
                <w:r w:rsidR="005E4624" w:rsidRPr="00990726">
                  <w:rPr>
                    <w:rFonts w:asciiTheme="minorEastAsia" w:eastAsiaTheme="minorEastAsia" w:hAnsiTheme="minorEastAsia"/>
                    <w:color w:val="000000" w:themeColor="text1"/>
                    <w:sz w:val="18"/>
                    <w:szCs w:val="18"/>
                  </w:rPr>
                  <w:t>511,344.57</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3081750"/>
                <w:lock w:val="sdtLocked"/>
                <w:placeholder>
                  <w:docPart w:val="228D8B307B9B4E3BAF052340D08D6E82"/>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7392322"/>
                <w:lock w:val="sdtLocked"/>
                <w:placeholder>
                  <w:docPart w:val="BCC53B65DFA849A39FE98F6FB26B5E10"/>
                </w:placeholder>
                <w:text/>
              </w:sdtPr>
              <w:sdtEndPr/>
              <w:sdtContent>
                <w:r w:rsidR="00472C9E">
                  <w:rPr>
                    <w:rFonts w:asciiTheme="minorEastAsia" w:eastAsiaTheme="minorEastAsia" w:hAnsiTheme="minorEastAsia"/>
                    <w:color w:val="000000" w:themeColor="text1"/>
                    <w:sz w:val="18"/>
                    <w:szCs w:val="18"/>
                  </w:rPr>
                  <w:t>3,010,359.74</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6880818"/>
                <w:lock w:val="sdtLocked"/>
                <w:placeholder>
                  <w:docPart w:val="1D2CB28930DB49398514B7483E207EB0"/>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56047737"/>
                <w:lock w:val="sdtLocked"/>
                <w:placeholder>
                  <w:docPart w:val="94754220F1DB4EC79C04E4667C1F6508"/>
                </w:placeholder>
                <w:text/>
              </w:sdtPr>
              <w:sdtEndPr/>
              <w:sdtContent>
                <w:r w:rsidR="005E4624" w:rsidRPr="00990726">
                  <w:rPr>
                    <w:rFonts w:asciiTheme="minorEastAsia" w:eastAsiaTheme="minorEastAsia" w:hAnsiTheme="minorEastAsia"/>
                    <w:color w:val="000000" w:themeColor="text1"/>
                    <w:sz w:val="18"/>
                    <w:szCs w:val="18"/>
                  </w:rPr>
                  <w:t>9,751,167.76</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6135480"/>
                <w:lock w:val="sdtLocked"/>
                <w:placeholder>
                  <w:docPart w:val="61D4EBAA13B14341893267F1E4A3B938"/>
                </w:placeholder>
                <w:text/>
              </w:sdtPr>
              <w:sdtEndPr/>
              <w:sdtContent>
                <w:r w:rsidR="005E4624" w:rsidRPr="00990726">
                  <w:rPr>
                    <w:rFonts w:asciiTheme="minorEastAsia" w:eastAsiaTheme="minorEastAsia" w:hAnsiTheme="minorEastAsia"/>
                    <w:color w:val="000000" w:themeColor="text1"/>
                    <w:sz w:val="18"/>
                    <w:szCs w:val="18"/>
                  </w:rPr>
                  <w:t>1,335,526.00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1976627"/>
                <w:lock w:val="sdtLocked"/>
                <w:placeholder>
                  <w:docPart w:val="E560BE37056C40B9B17D0C9D831BB094"/>
                </w:placeholder>
                <w:text/>
              </w:sdtPr>
              <w:sdtEndPr/>
              <w:sdtContent>
                <w:r w:rsidR="005E4624" w:rsidRPr="00990726">
                  <w:rPr>
                    <w:rFonts w:asciiTheme="minorEastAsia" w:eastAsiaTheme="minorEastAsia" w:hAnsiTheme="minorEastAsia"/>
                    <w:color w:val="000000" w:themeColor="text1"/>
                    <w:sz w:val="18"/>
                    <w:szCs w:val="18"/>
                  </w:rPr>
                  <w:t>2,867,431.70</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867303"/>
                <w:lock w:val="sdtLocked"/>
                <w:placeholder>
                  <w:docPart w:val="4506013010E245CFA8480E957307518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22403734"/>
                <w:lock w:val="sdtLocked"/>
                <w:placeholder>
                  <w:docPart w:val="FAABC985917A41EBADBFA7FB9DEE0FC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82893705"/>
                <w:lock w:val="sdtLocked"/>
                <w:placeholder>
                  <w:docPart w:val="56B7D0042FC244DF8553889C4882A16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15909290"/>
                <w:lock w:val="sdtLocked"/>
                <w:placeholder>
                  <w:docPart w:val="89EBF0CD7A49439F84B6DC0493220CEE"/>
                </w:placeholder>
                <w:text/>
              </w:sdtPr>
              <w:sdtEndPr/>
              <w:sdtContent>
                <w:r w:rsidR="005E4624" w:rsidRPr="00990726">
                  <w:rPr>
                    <w:rFonts w:asciiTheme="minorEastAsia" w:eastAsiaTheme="minorEastAsia" w:hAnsiTheme="minorEastAsia"/>
                    <w:color w:val="000000" w:themeColor="text1"/>
                    <w:sz w:val="18"/>
                    <w:szCs w:val="18"/>
                  </w:rPr>
                  <w:t>291,789.78</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4589758"/>
                <w:lock w:val="sdtLocked"/>
                <w:placeholder>
                  <w:docPart w:val="380F509AFD19412B85F26D89B4E3E63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25922904"/>
                <w:lock w:val="sdtLocked"/>
                <w:placeholder>
                  <w:docPart w:val="8E55188411DF4EF7B8B4D12239E25EA7"/>
                </w:placeholder>
                <w:text/>
              </w:sdtPr>
              <w:sdtEndPr/>
              <w:sdtContent>
                <w:r w:rsidR="00472C9E">
                  <w:rPr>
                    <w:rFonts w:asciiTheme="minorEastAsia" w:eastAsiaTheme="minorEastAsia" w:hAnsiTheme="minorEastAsia"/>
                    <w:color w:val="000000" w:themeColor="text1"/>
                    <w:sz w:val="18"/>
                    <w:szCs w:val="18"/>
                  </w:rPr>
                  <w:t>7,573,798.58</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5236465"/>
                <w:lock w:val="sdtLocked"/>
                <w:placeholder>
                  <w:docPart w:val="86C022E72E14429F8AB84F4653B5143F"/>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69664149"/>
                <w:lock w:val="sdtLocked"/>
                <w:placeholder>
                  <w:docPart w:val="AA212C1DF0B445BB83166F03EEB54784"/>
                </w:placeholder>
                <w:text/>
              </w:sdtPr>
              <w:sdtEndPr/>
              <w:sdtContent>
                <w:r w:rsidR="005E4624" w:rsidRPr="00990726">
                  <w:rPr>
                    <w:rFonts w:asciiTheme="minorEastAsia" w:eastAsiaTheme="minorEastAsia" w:hAnsiTheme="minorEastAsia"/>
                    <w:color w:val="000000" w:themeColor="text1"/>
                    <w:sz w:val="18"/>
                    <w:szCs w:val="18"/>
                  </w:rPr>
                  <w:t>12,068,546.06</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25605921"/>
                <w:lock w:val="sdtLocked"/>
                <w:placeholder>
                  <w:docPart w:val="E1D62C8AB6284883BF68495B10A721E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8414502"/>
                <w:lock w:val="sdtLocked"/>
                <w:placeholder>
                  <w:docPart w:val="728F75C5F69542058C76A97AC26C355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4314234"/>
                <w:lock w:val="sdtLocked"/>
                <w:placeholder>
                  <w:docPart w:val="D456026539264DEE99694F399895478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60627824"/>
                <w:lock w:val="sdtLocked"/>
                <w:placeholder>
                  <w:docPart w:val="9221A1DB32E8478BB7ADE1C5B87AEC8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40682202"/>
                <w:lock w:val="sdtLocked"/>
                <w:placeholder>
                  <w:docPart w:val="03E37F3E14E640588862117DE250104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4467683"/>
                <w:lock w:val="sdtLocked"/>
                <w:placeholder>
                  <w:docPart w:val="0172BFCD30B44CFCA5EBC3B22B39857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8418263"/>
                <w:lock w:val="sdtLocked"/>
                <w:placeholder>
                  <w:docPart w:val="D943BA4C4C174011AF7B0ECA0E9B17F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7415150"/>
                <w:lock w:val="sdtLocked"/>
                <w:placeholder>
                  <w:docPart w:val="E5E9A06507D54D3593924ECD20674C23"/>
                </w:placeholder>
                <w:text/>
              </w:sdtPr>
              <w:sdtEndPr/>
              <w:sdtContent>
                <w:r w:rsidR="00472C9E">
                  <w:rPr>
                    <w:rFonts w:asciiTheme="minorEastAsia" w:eastAsiaTheme="minorEastAsia" w:hAnsiTheme="minorEastAsia"/>
                    <w:color w:val="000000" w:themeColor="text1"/>
                    <w:sz w:val="18"/>
                    <w:szCs w:val="18"/>
                  </w:rPr>
                  <w:t>7,865,588.36</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8984833"/>
                <w:lock w:val="sdtLocked"/>
                <w:placeholder>
                  <w:docPart w:val="8524A289154A4BE38BDBD1C450D63E22"/>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13738629"/>
                <w:lock w:val="sdtLocked"/>
                <w:placeholder>
                  <w:docPart w:val="A949DE0468A94F8690228C5D20D73BC0"/>
                </w:placeholder>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5700230"/>
                <w:lock w:val="sdtLocked"/>
                <w:placeholder>
                  <w:docPart w:val="EB2B6F8588F24E8D9B5C240EB0AB185E"/>
                </w:placeholder>
                <w:text/>
              </w:sdtPr>
              <w:sdtEndPr/>
              <w:sdtContent>
                <w:r w:rsidR="005E4624" w:rsidRPr="00990726">
                  <w:rPr>
                    <w:rFonts w:asciiTheme="minorEastAsia" w:eastAsiaTheme="minorEastAsia" w:hAnsiTheme="minorEastAsia"/>
                    <w:color w:val="000000" w:themeColor="text1"/>
                    <w:sz w:val="18"/>
                    <w:szCs w:val="18"/>
                  </w:rPr>
                  <w:t>1,335,526.00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15592"/>
                <w:lock w:val="sdtLocked"/>
                <w:placeholder>
                  <w:docPart w:val="B6BA3682B6BC4C81B7C9F5F4DF4E7D24"/>
                </w:placeholder>
                <w:text/>
              </w:sdtPr>
              <w:sdtEndPr/>
              <w:sdtContent>
                <w:r w:rsidR="005E4624" w:rsidRPr="00990726">
                  <w:rPr>
                    <w:rFonts w:asciiTheme="minorEastAsia" w:eastAsiaTheme="minorEastAsia" w:hAnsiTheme="minorEastAsia"/>
                    <w:color w:val="000000" w:themeColor="text1"/>
                    <w:sz w:val="18"/>
                    <w:szCs w:val="18"/>
                  </w:rPr>
                  <w:t>2,867,431.70</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9981858"/>
                <w:lock w:val="sdtLocked"/>
                <w:placeholder>
                  <w:docPart w:val="F9F4108411E54DDC8D07D512D4FD21DA"/>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31759036"/>
                <w:lock w:val="sdtLocked"/>
                <w:placeholder>
                  <w:docPart w:val="4D9D34C4BA76495E8FF219FFB8D7EAD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8699263"/>
                <w:lock w:val="sdtLocked"/>
                <w:placeholder>
                  <w:docPart w:val="C23048F716F84E9E99503903C4D25D4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8941550"/>
                <w:lock w:val="sdtLocked"/>
                <w:placeholder>
                  <w:docPart w:val="6E371BF060B94AF78466AB074278F434"/>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8084740"/>
                <w:lock w:val="sdtLocked"/>
                <w:placeholder>
                  <w:docPart w:val="8B62934E75A74A3195CADEA63E36D13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93985764"/>
                <w:lock w:val="sdtLocked"/>
                <w:placeholder>
                  <w:docPart w:val="125F3E18BEA842E698DAB2B43511A880"/>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0894994"/>
                <w:lock w:val="sdtLocked"/>
                <w:placeholder>
                  <w:docPart w:val="29B50D67B2DB499097C6180CB7FDE0AE"/>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15758751"/>
                <w:lock w:val="sdtLocked"/>
                <w:placeholder>
                  <w:docPart w:val="67022A3A6F0D47EAB04AC7F0BD8C1901"/>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0931565"/>
                <w:lock w:val="sdtLocked"/>
                <w:placeholder>
                  <w:docPart w:val="698F19B0EBDD4A10B89DD1C641A52871"/>
                </w:placeholder>
                <w:text/>
              </w:sdtPr>
              <w:sdtEndPr/>
              <w:sdtContent>
                <w:r w:rsidR="005E4624" w:rsidRPr="00990726">
                  <w:rPr>
                    <w:rFonts w:asciiTheme="minorEastAsia" w:eastAsiaTheme="minorEastAsia" w:hAnsiTheme="minorEastAsia"/>
                    <w:color w:val="000000" w:themeColor="text1"/>
                    <w:sz w:val="18"/>
                    <w:szCs w:val="18"/>
                  </w:rPr>
                  <w:t>1,335,526.00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4213423"/>
                <w:lock w:val="sdtLocked"/>
                <w:placeholder>
                  <w:docPart w:val="4DF06AF6F06F421D862885EB58F1F72C"/>
                </w:placeholder>
                <w:text/>
              </w:sdtPr>
              <w:sdtEndPr/>
              <w:sdtContent>
                <w:r w:rsidR="005E4624" w:rsidRPr="00990726">
                  <w:rPr>
                    <w:rFonts w:asciiTheme="minorEastAsia" w:eastAsiaTheme="minorEastAsia" w:hAnsiTheme="minorEastAsia"/>
                    <w:color w:val="000000" w:themeColor="text1"/>
                    <w:sz w:val="18"/>
                    <w:szCs w:val="18"/>
                  </w:rPr>
                  <w:t>2,867,431.70</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0897950"/>
                <w:lock w:val="sdtLocked"/>
                <w:placeholder>
                  <w:docPart w:val="CED8FA9172B04F76A7CF71CE23887E0E"/>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92241919"/>
                <w:lock w:val="sdtLocked"/>
                <w:placeholder>
                  <w:docPart w:val="3DBFB7078C3C4C52B5C8CA920FE4219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72634760"/>
                <w:lock w:val="sdtLocked"/>
                <w:placeholder>
                  <w:docPart w:val="628CC288B3224411A21FC557B0A9A6F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18497923"/>
                <w:lock w:val="sdtLocked"/>
                <w:placeholder>
                  <w:docPart w:val="E37815ADFDA742AA8404F4EAC351E45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972226"/>
                <w:lock w:val="sdtLocked"/>
                <w:placeholder>
                  <w:docPart w:val="E4ED443970914F54A24AF65028EC90F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3595593"/>
                <w:lock w:val="sdtLocked"/>
                <w:placeholder>
                  <w:docPart w:val="D8A31B57516643DA8A362BB7B67DD9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3959502"/>
                <w:lock w:val="sdtLocked"/>
                <w:placeholder>
                  <w:docPart w:val="933E4D32C6A948A29E3DEC035044F5B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0413863"/>
                <w:lock w:val="sdtLocked"/>
                <w:placeholder>
                  <w:docPart w:val="C22120A6005946FEAFA2C47BCEFE3190"/>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5038987"/>
                <w:lock w:val="sdtLocked"/>
                <w:placeholder>
                  <w:docPart w:val="A196CF8E0D57413F9E871DB4FE71672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1779217"/>
                <w:lock w:val="sdtLocked"/>
                <w:placeholder>
                  <w:docPart w:val="F81D386ED9F34D068316DD75E166B28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7371517"/>
                <w:lock w:val="sdtLocked"/>
                <w:placeholder>
                  <w:docPart w:val="F6DD99756CB04376B8E31D4EE143B5AA"/>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8966025"/>
                <w:lock w:val="sdtLocked"/>
                <w:placeholder>
                  <w:docPart w:val="853A1B637C36450087116852F5617C6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027111"/>
                <w:lock w:val="sdtLocked"/>
                <w:placeholder>
                  <w:docPart w:val="B27A6CE9EFB7469FBA5267EC654EEE7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45079451"/>
                <w:lock w:val="sdtLocked"/>
                <w:placeholder>
                  <w:docPart w:val="743C0623197641C0837A8C7E7FE7E25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1782493"/>
                <w:lock w:val="sdtLocked"/>
                <w:placeholder>
                  <w:docPart w:val="07334FB7A6934F519EFCE30BC2AAB5C9"/>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47089881"/>
                <w:lock w:val="sdtLocked"/>
                <w:placeholder>
                  <w:docPart w:val="B3D94CE9A409448C9DFAC2162D4D009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6597576"/>
                <w:lock w:val="sdtLocked"/>
                <w:placeholder>
                  <w:docPart w:val="FF69F2514CC64176AC5479F161D0C0C4"/>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5315151"/>
                <w:lock w:val="sdtLocked"/>
                <w:placeholder>
                  <w:docPart w:val="65EBC8B86A8249B692FE00711A29D6F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5322386"/>
                <w:lock w:val="sdtLocked"/>
                <w:placeholder>
                  <w:docPart w:val="8E900152778A47269B0CC32031A8BF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213302"/>
                <w:lock w:val="sdtLocked"/>
                <w:placeholder>
                  <w:docPart w:val="D699D4D60CDC48EB8E1155B24B19463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1797478"/>
                <w:lock w:val="sdtLocked"/>
                <w:placeholder>
                  <w:docPart w:val="4C67E8F86F174957B6265A702FD5215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80488178"/>
                <w:lock w:val="sdtLocked"/>
                <w:placeholder>
                  <w:docPart w:val="5648634CD9F5429B91408C24CB2BBA2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40279292"/>
                <w:lock w:val="sdtLocked"/>
                <w:placeholder>
                  <w:docPart w:val="0C9D7DF8D3504509A04EC67FCB051DC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2911711"/>
                <w:lock w:val="sdtLocked"/>
                <w:placeholder>
                  <w:docPart w:val="F22B0B32030043BB86EB9FEDC6FAEC0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517038"/>
                <w:lock w:val="sdtLocked"/>
                <w:placeholder>
                  <w:docPart w:val="A07EBE74CA8B4D869EC39E654D05B45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7830843"/>
                <w:lock w:val="sdtLocked"/>
                <w:placeholder>
                  <w:docPart w:val="560C2471D961432C8AE4F4B098D88EC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9887307"/>
                <w:lock w:val="sdtLocked"/>
                <w:placeholder>
                  <w:docPart w:val="F4E5CE5E5D014A2CA50C9F0D089F813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8468493"/>
                <w:lock w:val="sdtLocked"/>
                <w:placeholder>
                  <w:docPart w:val="76E38E67D46C45A28785954898B0405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255810"/>
                <w:lock w:val="sdtLocked"/>
                <w:placeholder>
                  <w:docPart w:val="998E0E00B3384C36B642768A955BE75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9214968"/>
                <w:lock w:val="sdtLocked"/>
                <w:placeholder>
                  <w:docPart w:val="069104025B9E4814B9501394518B833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296656"/>
                <w:lock w:val="sdtLocked"/>
                <w:placeholder>
                  <w:docPart w:val="9C047A89C74C45689F23601654D1E72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83447337"/>
                <w:lock w:val="sdtLocked"/>
                <w:placeholder>
                  <w:docPart w:val="1A528FFF90584478B8FE3B54E2A6206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99856237"/>
                <w:lock w:val="sdtLocked"/>
                <w:placeholder>
                  <w:docPart w:val="0559CFB2599544D8A9E949884FCF51B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34519737"/>
                <w:lock w:val="sdtLocked"/>
                <w:placeholder>
                  <w:docPart w:val="0EB8F59445CC4957B0D771255942A46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73939120"/>
                <w:lock w:val="sdtLocked"/>
                <w:placeholder>
                  <w:docPart w:val="099FEA3E77A54391900078D64A809A0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6122426"/>
                <w:lock w:val="sdtLocked"/>
                <w:placeholder>
                  <w:docPart w:val="56B3BC7B16E94D5C8D5314D2813082D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851009"/>
                <w:lock w:val="sdtLocked"/>
                <w:placeholder>
                  <w:docPart w:val="27CB36CF86B64EE49E3D488C0E49F96A"/>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50129050"/>
                <w:lock w:val="sdtLocked"/>
                <w:placeholder>
                  <w:docPart w:val="FEA6B67CB59342FB949322D1BA718E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3136598"/>
                <w:lock w:val="sdtLocked"/>
                <w:placeholder>
                  <w:docPart w:val="C8BC079106E84772B90F4C9C02D4FE41"/>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6227642"/>
                <w:lock w:val="sdtLocked"/>
                <w:placeholder>
                  <w:docPart w:val="AE778608CEA641389C071B2DF4BC650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9818580"/>
                <w:lock w:val="sdtLocked"/>
                <w:placeholder>
                  <w:docPart w:val="AF835AECB150451B860DDF6B6CBA39E8"/>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69691701"/>
                <w:lock w:val="sdtLocked"/>
                <w:placeholder>
                  <w:docPart w:val="9D82D99502F84EA2A9D5C670000D5B9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8683289"/>
                <w:lock w:val="sdtLocked"/>
                <w:placeholder>
                  <w:docPart w:val="831406C914E04758A6AA0C7FECE69B1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83253225"/>
                <w:lock w:val="sdtLocked"/>
                <w:placeholder>
                  <w:docPart w:val="D69E0D15E3BD4066A189B94B9B7DBBBB"/>
                </w:placeholder>
                <w:text/>
              </w:sdtPr>
              <w:sdtEndPr/>
              <w:sdtContent>
                <w:r w:rsidR="005E4624" w:rsidRPr="00990726">
                  <w:rPr>
                    <w:rFonts w:asciiTheme="minorEastAsia" w:eastAsiaTheme="minorEastAsia" w:hAnsiTheme="minorEastAsia"/>
                    <w:color w:val="000000" w:themeColor="text1"/>
                    <w:sz w:val="18"/>
                    <w:szCs w:val="18"/>
                  </w:rPr>
                  <w:t>291,789.78</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6886414"/>
                <w:lock w:val="sdtLocked"/>
                <w:placeholder>
                  <w:docPart w:val="C8AED15C944F45EAA116A5EFF495AE8C"/>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526451"/>
                <w:lock w:val="sdtLocked"/>
                <w:placeholder>
                  <w:docPart w:val="6579578204D147C4B6A178BA4D4C158D"/>
                </w:placeholder>
                <w:text/>
              </w:sdtPr>
              <w:sdtEndPr/>
              <w:sdtContent>
                <w:r w:rsidR="00472C9E">
                  <w:rPr>
                    <w:rFonts w:asciiTheme="minorEastAsia" w:eastAsiaTheme="minorEastAsia" w:hAnsiTheme="minorEastAsia"/>
                    <w:color w:val="000000" w:themeColor="text1"/>
                    <w:sz w:val="18"/>
                    <w:szCs w:val="18"/>
                  </w:rPr>
                  <w:t>-291,789.78</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7430183"/>
                <w:lock w:val="sdtLocked"/>
                <w:placeholder>
                  <w:docPart w:val="85280DEE93874FF8A78375041917C7B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52936485"/>
                <w:lock w:val="sdtLocked"/>
                <w:placeholder>
                  <w:docPart w:val="596B233B73424D588ABE346B96914643"/>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090207"/>
                <w:lock w:val="sdtLocked"/>
                <w:placeholder>
                  <w:docPart w:val="2375AFAEACC244EBAC0D7A12F22F7E9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1434787"/>
                <w:lock w:val="sdtLocked"/>
                <w:placeholder>
                  <w:docPart w:val="FC9390ACD78146D2836B412F4391750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0469724"/>
                <w:lock w:val="sdtLocked"/>
                <w:placeholder>
                  <w:docPart w:val="772583CF9B8A499FBF3617AF5677A991"/>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66066890"/>
                <w:lock w:val="sdtLocked"/>
                <w:placeholder>
                  <w:docPart w:val="E4E8BFFBC3EE427DB2FD9A16DB47ABB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09324051"/>
                <w:lock w:val="sdtLocked"/>
                <w:placeholder>
                  <w:docPart w:val="77D3994DDD4E47E0A9F6A91E8C2ACA3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87880070"/>
                <w:lock w:val="sdtLocked"/>
                <w:placeholder>
                  <w:docPart w:val="3512E4291D8740E9875775DB30F1ED99"/>
                </w:placeholder>
                <w:text/>
              </w:sdtPr>
              <w:sdtEndPr/>
              <w:sdtContent>
                <w:r w:rsidR="005E4624" w:rsidRPr="00990726">
                  <w:rPr>
                    <w:rFonts w:asciiTheme="minorEastAsia" w:eastAsiaTheme="minorEastAsia" w:hAnsiTheme="minorEastAsia"/>
                    <w:color w:val="000000" w:themeColor="text1"/>
                    <w:sz w:val="18"/>
                    <w:szCs w:val="18"/>
                  </w:rPr>
                  <w:t>291,789.78</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4484532"/>
                <w:lock w:val="sdtLocked"/>
                <w:placeholder>
                  <w:docPart w:val="CDB81F9724364480900BDC0F37AC068F"/>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51649561"/>
                <w:lock w:val="sdtLocked"/>
                <w:placeholder>
                  <w:docPart w:val="AC1665E17E4E4487AFBF3D69C7CC3A46"/>
                </w:placeholder>
                <w:text/>
              </w:sdtPr>
              <w:sdtEndPr/>
              <w:sdtContent>
                <w:r w:rsidR="00472C9E">
                  <w:rPr>
                    <w:rFonts w:asciiTheme="minorEastAsia" w:eastAsiaTheme="minorEastAsia" w:hAnsiTheme="minorEastAsia"/>
                    <w:color w:val="000000" w:themeColor="text1"/>
                    <w:sz w:val="18"/>
                    <w:szCs w:val="18"/>
                  </w:rPr>
                  <w:t>-291,789.78</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7617965"/>
                <w:lock w:val="sdtLocked"/>
                <w:placeholder>
                  <w:docPart w:val="08CE1623A5CF45F482916FBB3F172AA3"/>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28950696"/>
                <w:lock w:val="sdtLocked"/>
                <w:placeholder>
                  <w:docPart w:val="49413D74A9644DE389785ED9C331FB46"/>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0094025"/>
                <w:lock w:val="sdtLocked"/>
                <w:placeholder>
                  <w:docPart w:val="F4E6AC7392D04DA4B13CB00E5B54AB6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8018633"/>
                <w:lock w:val="sdtLocked"/>
                <w:placeholder>
                  <w:docPart w:val="C51977C733FF4FB8A8969B190E2D6FD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6351745"/>
                <w:lock w:val="sdtLocked"/>
                <w:placeholder>
                  <w:docPart w:val="EB186B0B2A8B442381054D7B31AE2EB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44890949"/>
                <w:lock w:val="sdtLocked"/>
                <w:placeholder>
                  <w:docPart w:val="B0098148B7594E02B4099B69DF0D290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90908558"/>
                <w:lock w:val="sdtLocked"/>
                <w:placeholder>
                  <w:docPart w:val="C1BA05EC01E64E7D9074992DD476217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3077536"/>
                <w:lock w:val="sdtLocked"/>
                <w:placeholder>
                  <w:docPart w:val="5FECA17335CA484F8838D89EC36B5D2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11249440"/>
                <w:lock w:val="sdtLocked"/>
                <w:placeholder>
                  <w:docPart w:val="EDB1E1EDB2044015A2B259F3055B3F0F"/>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32400564"/>
                <w:lock w:val="sdtLocked"/>
                <w:placeholder>
                  <w:docPart w:val="B96AA7AD8B894E288B95ACAD0777566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6796424"/>
                <w:lock w:val="sdtLocked"/>
                <w:placeholder>
                  <w:docPart w:val="1C47125923564B828A142CF13914753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5539241"/>
                <w:lock w:val="sdtLocked"/>
                <w:placeholder>
                  <w:docPart w:val="546BAB0B9C6D4A99A6E681FD0BD3F0B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5411325"/>
                <w:lock w:val="sdtLocked"/>
                <w:placeholder>
                  <w:docPart w:val="C9330128A9604AF0BE7AAE257C33DE3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2352926"/>
                <w:lock w:val="sdtLocked"/>
                <w:placeholder>
                  <w:docPart w:val="C39C67E65CF34B2D97921A7B5A2699D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6316963"/>
                <w:lock w:val="sdtLocked"/>
                <w:placeholder>
                  <w:docPart w:val="2B0994C6E7424CA4997DBE682C9AFB4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745940"/>
                <w:lock w:val="sdtLocked"/>
                <w:placeholder>
                  <w:docPart w:val="CF072E6FA3DF47F4827141EEA6E36B0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05834939"/>
                <w:lock w:val="sdtLocked"/>
                <w:placeholder>
                  <w:docPart w:val="38AEE108C29F42939D6237872A86C31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88303603"/>
                <w:lock w:val="sdtLocked"/>
                <w:placeholder>
                  <w:docPart w:val="98EAF6AA81F84267886938D41C59520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7811809"/>
                <w:lock w:val="sdtLocked"/>
                <w:placeholder>
                  <w:docPart w:val="9B3191B8FFE94E89ABD171E76CA58FCD"/>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8721065"/>
                <w:lock w:val="sdtLocked"/>
                <w:placeholder>
                  <w:docPart w:val="47B5685387C44B60A0EBA83E33BA83B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7077144"/>
                <w:lock w:val="sdtLocked"/>
                <w:placeholder>
                  <w:docPart w:val="D4A9C9CE577248A1AFA26CBC1699D864"/>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41999835"/>
                <w:lock w:val="sdtLocked"/>
                <w:placeholder>
                  <w:docPart w:val="5C99458692BF45E297097D1C04314B6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6828476"/>
                <w:lock w:val="sdtLocked"/>
                <w:placeholder>
                  <w:docPart w:val="13C558B0290E4D7FBEAAD009FD99839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7058267"/>
                <w:lock w:val="sdtLocked"/>
                <w:placeholder>
                  <w:docPart w:val="2DAED24F880642EBB312D967BFD0777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5725002"/>
                <w:lock w:val="sdtLocked"/>
                <w:placeholder>
                  <w:docPart w:val="2EF382C84A5A4DCAA87C357341E8835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85473902"/>
                <w:lock w:val="sdtLocked"/>
                <w:placeholder>
                  <w:docPart w:val="C43D0E3855844BFC83928BA41B453E8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18666089"/>
                <w:lock w:val="sdtLocked"/>
                <w:placeholder>
                  <w:docPart w:val="6B01226F55E84DFCBEDFEA2FB701EC6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15120504"/>
                <w:lock w:val="sdtLocked"/>
                <w:placeholder>
                  <w:docPart w:val="871F1CE072FA430098AFDB833DC9420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4853893"/>
                <w:lock w:val="sdtLocked"/>
                <w:placeholder>
                  <w:docPart w:val="36A259C928504CD6AEB9D7ACD6AA49E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6962113"/>
                <w:lock w:val="sdtLocked"/>
                <w:placeholder>
                  <w:docPart w:val="F8E8B13EA461423E9EB368E67BF1CB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3501353"/>
                <w:lock w:val="sdtLocked"/>
                <w:placeholder>
                  <w:docPart w:val="9AAF968A40E14BA394A053B9C229BC99"/>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9457334"/>
                <w:lock w:val="sdtLocked"/>
                <w:placeholder>
                  <w:docPart w:val="48164D8EDCFD436BAE6B9D8A09510C8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18848857"/>
                <w:lock w:val="sdtLocked"/>
                <w:placeholder>
                  <w:docPart w:val="F9157FC86744498BB27DD6D975B2593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5118323"/>
                <w:lock w:val="sdtLocked"/>
                <w:placeholder>
                  <w:docPart w:val="601CA82E52164CB189CF2054A0F9DC9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2536728"/>
                <w:lock w:val="sdtLocked"/>
                <w:placeholder>
                  <w:docPart w:val="0C1A83761AB8430AAACBD3FF3F0F0E5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59978798"/>
                <w:lock w:val="sdtLocked"/>
                <w:placeholder>
                  <w:docPart w:val="05C188CA7A3D42F08E7F49A99C7100F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2144510"/>
                <w:lock w:val="sdtLocked"/>
                <w:placeholder>
                  <w:docPart w:val="6C81399CA20043558AA8828E2B1F654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9811332"/>
                <w:lock w:val="sdtLocked"/>
                <w:placeholder>
                  <w:docPart w:val="BA42E18176024363A48EADF6F6A451E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288552"/>
                <w:lock w:val="sdtLocked"/>
                <w:placeholder>
                  <w:docPart w:val="F8D9B65D51CA4AADBE14AD5E2546B76A"/>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86633108"/>
                <w:lock w:val="sdtLocked"/>
                <w:placeholder>
                  <w:docPart w:val="C021F7BC34C645688C9611681360952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1250608"/>
                <w:lock w:val="sdtLocked"/>
                <w:placeholder>
                  <w:docPart w:val="4BD955E951E649E1B6C91E46E3453EB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6781374"/>
                <w:lock w:val="sdtLocked"/>
                <w:placeholder>
                  <w:docPart w:val="A6C69AEEEFD047B9A88794EDCB68A53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9153144"/>
                <w:lock w:val="sdtLocked"/>
                <w:placeholder>
                  <w:docPart w:val="2EAAEA839A9C49028DA3F83B1B40879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6628742"/>
                <w:lock w:val="sdtLocked"/>
                <w:placeholder>
                  <w:docPart w:val="227D18FB2B294918824B197A48DD17D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50127805"/>
                <w:lock w:val="sdtLocked"/>
                <w:placeholder>
                  <w:docPart w:val="F2F05011518B4DDC810474830A95C9E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24169379"/>
                <w:lock w:val="sdtLocked"/>
                <w:placeholder>
                  <w:docPart w:val="8391DFB7B5F944B1B580264D31F67D2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50384898"/>
                <w:lock w:val="sdtLocked"/>
                <w:placeholder>
                  <w:docPart w:val="95EC29BF5230492BA738546FDFE1CC2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01541788"/>
                <w:lock w:val="sdtLocked"/>
                <w:placeholder>
                  <w:docPart w:val="2B1741AA3285405FAA7B576BC24039A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2798800"/>
                <w:lock w:val="sdtLocked"/>
                <w:placeholder>
                  <w:docPart w:val="42873AB56E2A4786AA58AF5DFB93B7E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0936746"/>
                <w:lock w:val="sdtLocked"/>
                <w:placeholder>
                  <w:docPart w:val="BFC7E87C303548C0A6A78CA5F5EFDBE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0808113"/>
                <w:lock w:val="sdtLocked"/>
                <w:placeholder>
                  <w:docPart w:val="C88BFF93BD4E441CA29C1D268109787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32985435"/>
                <w:lock w:val="sdtLocked"/>
                <w:placeholder>
                  <w:docPart w:val="87D39D41E0754A0393B5B2951BC051D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484686"/>
                <w:lock w:val="sdtLocked"/>
                <w:placeholder>
                  <w:docPart w:val="36C28806EC0B44B5804195CFC9122AB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9401913"/>
                <w:lock w:val="sdtLocked"/>
                <w:placeholder>
                  <w:docPart w:val="37C32EC9C2E14D0DA236523F28D0B69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2733362"/>
                <w:lock w:val="sdtLocked"/>
                <w:placeholder>
                  <w:docPart w:val="87A43FBA5A484E26B59856DC2FBBE572"/>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0598947"/>
                <w:lock w:val="sdtLocked"/>
                <w:placeholder>
                  <w:docPart w:val="01B02C3E29CB4B74BFA2B76941D107A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4030578"/>
                <w:lock w:val="sdtLocked"/>
                <w:placeholder>
                  <w:docPart w:val="B2E45B37B47E4CCB8B5027B90131C76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4915430"/>
                <w:lock w:val="sdtLocked"/>
                <w:placeholder>
                  <w:docPart w:val="B2FBAD2795C4471585BA822F8BD5CE3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7919296"/>
                <w:lock w:val="sdtLocked"/>
                <w:placeholder>
                  <w:docPart w:val="4F6EBE349A3649848598335807E702B6"/>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8256697"/>
                <w:lock w:val="sdtLocked"/>
                <w:placeholder>
                  <w:docPart w:val="FD7399582FAA425E8185EA108F0B67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5991300"/>
                <w:lock w:val="sdtLocked"/>
                <w:placeholder>
                  <w:docPart w:val="9B9D4B63AD084CD99B37FB8E456F4915"/>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1516413"/>
                <w:lock w:val="sdtLocked"/>
                <w:placeholder>
                  <w:docPart w:val="AE3A4E78227B4B9984D2E61BE86037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388070"/>
                <w:lock w:val="sdtLocked"/>
                <w:placeholder>
                  <w:docPart w:val="A6BB604C0FB744AA8DF30FCA10B3B64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6890822"/>
                <w:lock w:val="sdtLocked"/>
                <w:placeholder>
                  <w:docPart w:val="C0F392F8DABA4C839AA2523A6C5E0F37"/>
                </w:placeholder>
                <w:text/>
              </w:sdtPr>
              <w:sdtEndPr/>
              <w:sdtContent>
                <w:r w:rsidR="00BE645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9093355"/>
                <w:lock w:val="sdtLocked"/>
                <w:placeholder>
                  <w:docPart w:val="DA32647EF89642A1971CCA3F354842EB"/>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7702610"/>
                <w:lock w:val="sdtLocked"/>
                <w:placeholder>
                  <w:docPart w:val="57F4750AE8CE47C1BFF5EBED1908CF2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5222291"/>
                <w:lock w:val="sdtLocked"/>
                <w:placeholder>
                  <w:docPart w:val="F506D9F95F8F43E3BD260ACCB570D21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2482951"/>
                <w:lock w:val="sdtLocked"/>
                <w:placeholder>
                  <w:docPart w:val="09F770C0BE054DD7815269B05D55437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0656356"/>
                <w:lock w:val="sdtLocked"/>
                <w:placeholder>
                  <w:docPart w:val="F9E6495DFF374BBEB86F96DCEBD2EA6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379033"/>
                <w:lock w:val="sdtLocked"/>
                <w:placeholder>
                  <w:docPart w:val="0AE3F41541ED41ADB6E36CDA20CC1CB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0384075"/>
                <w:lock w:val="sdtLocked"/>
                <w:placeholder>
                  <w:docPart w:val="F324D8A5892046479CE6DD92ACFE6EB9"/>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3858634"/>
                <w:lock w:val="sdtLocked"/>
                <w:placeholder>
                  <w:docPart w:val="AF1E2768DE6D4A53A85D2687D3680B9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0432732"/>
                <w:lock w:val="sdtLocked"/>
                <w:placeholder>
                  <w:docPart w:val="2F9614CDD4A844F39066CEDE7A7163F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0199031"/>
                <w:lock w:val="sdtLocked"/>
                <w:placeholder>
                  <w:docPart w:val="7B5E5C838A28471487410ACADC6F823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772138"/>
                <w:lock w:val="sdtLocked"/>
                <w:placeholder>
                  <w:docPart w:val="6338376684924E3495288D116DC19016"/>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4502289"/>
                <w:lock w:val="sdtLocked"/>
                <w:placeholder>
                  <w:docPart w:val="CE47BBA572A1458B8964C26845ED059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5724275"/>
                <w:lock w:val="sdtLocked"/>
                <w:placeholder>
                  <w:docPart w:val="3DC6DA079B9B4EA0878CE99DBE500D4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99834652"/>
                <w:lock w:val="sdtLocked"/>
                <w:placeholder>
                  <w:docPart w:val="D85CAA20D1A246B58B4BB80BCC979BC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7734464"/>
                <w:lock w:val="sdtLocked"/>
                <w:placeholder>
                  <w:docPart w:val="3D5058F5A4F84DC5AA03B207D690E928"/>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18419529"/>
                <w:lock w:val="sdtLocked"/>
                <w:placeholder>
                  <w:docPart w:val="E8C9DBEB7F1B4CBA8C27A55EB87E206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7808099"/>
                <w:lock w:val="sdtLocked"/>
                <w:placeholder>
                  <w:docPart w:val="744A12D717AE4A8CAC0932838CBE9FE3"/>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44703293"/>
                <w:lock w:val="sdtLocked"/>
                <w:placeholder>
                  <w:docPart w:val="769B36BA9AF94F89B6F3AE58CD2E3D2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3735171"/>
                <w:lock w:val="sdtLocked"/>
                <w:placeholder>
                  <w:docPart w:val="230DAB64BCB049508A8A91A3DC8830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9219896"/>
                <w:lock w:val="sdtLocked"/>
                <w:placeholder>
                  <w:docPart w:val="E37F4C5273154D7BBFD55FFBD8558A5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4154673"/>
                <w:lock w:val="sdtLocked"/>
                <w:placeholder>
                  <w:docPart w:val="59505F194E73440CB6707D61DC75F03A"/>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59625475"/>
                <w:lock w:val="sdtLocked"/>
                <w:placeholder>
                  <w:docPart w:val="D87EA1D5632145889BBF02C3908978DE"/>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08094696"/>
                <w:lock w:val="sdtLocked"/>
                <w:placeholder>
                  <w:docPart w:val="67B236EBBB284C18B77398E048FA555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80361608"/>
                <w:lock w:val="sdtLocked"/>
                <w:placeholder>
                  <w:docPart w:val="BEFB019880A148308DEC7ACB5F5E833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0601820"/>
                <w:lock w:val="sdtLocked"/>
                <w:placeholder>
                  <w:docPart w:val="5E07C2F3EE644C1DA51C0EC503FEC5F2"/>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95119106"/>
                <w:lock w:val="sdtLocked"/>
                <w:placeholder>
                  <w:docPart w:val="92AFAE036F1043D3BBD5E17D857D9F3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9120793"/>
                <w:lock w:val="sdtLocked"/>
                <w:placeholder>
                  <w:docPart w:val="B20BB5834EA1437A94D810D074008DDA"/>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37168728"/>
                <w:lock w:val="sdtLocked"/>
                <w:placeholder>
                  <w:docPart w:val="128C29CA425840099B85EAD3BE98C7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4427838"/>
                <w:lock w:val="sdtLocked"/>
                <w:placeholder>
                  <w:docPart w:val="46303305777442BC9D78F4583AF2A9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2667089"/>
                <w:lock w:val="sdtLocked"/>
                <w:placeholder>
                  <w:docPart w:val="B54600C977644B76A89200F6493769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4280325"/>
                <w:lock w:val="sdtLocked"/>
                <w:placeholder>
                  <w:docPart w:val="FCD9FCFC9415450B8422A46F6E2C9AC2"/>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638373"/>
                <w:lock w:val="sdtLocked"/>
                <w:placeholder>
                  <w:docPart w:val="861A18B517CA42EDAE703BF0674DDCF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23194038"/>
                <w:lock w:val="sdtLocked"/>
                <w:placeholder>
                  <w:docPart w:val="071F9EBB6AA3453C9DB7FB9FDC3169FE"/>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47082461"/>
                <w:lock w:val="sdtLocked"/>
                <w:placeholder>
                  <w:docPart w:val="DA46941670A14485AD5F672297C5B8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5062751"/>
                <w:lock w:val="sdtLocked"/>
                <w:placeholder>
                  <w:docPart w:val="764A3A6CD3F54F36B7128F0AB30B389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105915"/>
                <w:lock w:val="sdtLocked"/>
                <w:placeholder>
                  <w:docPart w:val="EAF26535DF3C4760A200BFFB01A4C42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5935331"/>
                <w:lock w:val="sdtLocked"/>
                <w:placeholder>
                  <w:docPart w:val="E903A39D3CF34C4292C7B647D3C2D0A1"/>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30031051"/>
                <w:lock w:val="sdtLocked"/>
                <w:placeholder>
                  <w:docPart w:val="5C5F13C1685C4CFCA8A0F156A6A22B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7933932"/>
                <w:lock w:val="sdtLocked"/>
                <w:placeholder>
                  <w:docPart w:val="632B953F47EC4399A4F424DEFDDFD09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2199696"/>
                <w:lock w:val="sdtLocked"/>
                <w:placeholder>
                  <w:docPart w:val="060E97297D6044808D9FDF4C6FD831E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67592422"/>
                <w:lock w:val="sdtLocked"/>
                <w:placeholder>
                  <w:docPart w:val="A32CBA36E5B94122BAFF883FA2630015"/>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28726674"/>
                <w:lock w:val="sdtLocked"/>
                <w:placeholder>
                  <w:docPart w:val="0A9604994E244E4EA58A5FDFA860C22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17800354"/>
                <w:lock w:val="sdtLocked"/>
                <w:placeholder>
                  <w:docPart w:val="C56126537336445F84C2EA2B62F559C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97878410"/>
                <w:lock w:val="sdtLocked"/>
                <w:placeholder>
                  <w:docPart w:val="E73BB175E14C4D53B92F7564BEC5413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1829487"/>
                <w:lock w:val="sdtLocked"/>
                <w:placeholder>
                  <w:docPart w:val="0DA8C22995DE44218C4A958E975E1CBB"/>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11494456"/>
                <w:lock w:val="sdtLocked"/>
                <w:placeholder>
                  <w:docPart w:val="BBCA8C035E5642CB878EEC02D525CDE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0582334"/>
                <w:lock w:val="sdtLocked"/>
                <w:placeholder>
                  <w:docPart w:val="D96F98A0C3BB4F90B832A8B312C69E1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42878074"/>
                <w:lock w:val="sdtLocked"/>
                <w:placeholder>
                  <w:docPart w:val="60FE74E3309A42C387A773B684ABDBE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6720882"/>
                <w:lock w:val="sdtLocked"/>
                <w:placeholder>
                  <w:docPart w:val="3007B8F671C94252858E92D7178FBB5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2892113"/>
                <w:lock w:val="sdtLocked"/>
                <w:placeholder>
                  <w:docPart w:val="DBAB3191435047AF9312A40C60F69B7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40898937"/>
                <w:lock w:val="sdtLocked"/>
                <w:placeholder>
                  <w:docPart w:val="005204E6789C47F89786DC8E0D54E5F1"/>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7363376"/>
                <w:lock w:val="sdtLocked"/>
                <w:placeholder>
                  <w:docPart w:val="58B5550690AF41789E460E4BABB2F1C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63327805"/>
                <w:lock w:val="sdtLocked"/>
                <w:placeholder>
                  <w:docPart w:val="F093ECCCC3E945B29AB5EE0D0AA3984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7230903"/>
                <w:lock w:val="sdtLocked"/>
                <w:placeholder>
                  <w:docPart w:val="229059B1808A4036B1220C993EDA55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3964765"/>
                <w:lock w:val="sdtLocked"/>
                <w:placeholder>
                  <w:docPart w:val="30769E41583443D7913C48413E37513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26882334"/>
                <w:lock w:val="sdtLocked"/>
                <w:placeholder>
                  <w:docPart w:val="979148187BC1432F98C424F09BB2BD5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8598479"/>
                <w:lock w:val="sdtLocked"/>
                <w:placeholder>
                  <w:docPart w:val="5B4BAF105C0940229E4A76BAC715EDD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1811533"/>
                <w:lock w:val="sdtLocked"/>
                <w:placeholder>
                  <w:docPart w:val="CED70AC32F9D4682A0D5813D24EA74F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9795407"/>
                <w:lock w:val="sdtLocked"/>
                <w:placeholder>
                  <w:docPart w:val="5A46BB252AD64926BE7BA9AE616441C2"/>
                </w:placeholder>
                <w:dataBinding w:prefixMappings="xmlns:ns0='http://wwww.hallomagic.com/xbrl/consistency' xmlns:ns1='consistency' " w:xpath="/ns0:xbrlConsistency[1]/ns1:ccConsistency[1]/ns1:ccSign_IssuedCapital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6,710,526.00</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5047632"/>
                <w:lock w:val="sdtLocked"/>
                <w:placeholder>
                  <w:docPart w:val="5E419802198C424B83E6C3741F4C853A"/>
                </w:placeholder>
                <w:dataBinding w:prefixMappings="xmlns:ns0='http://wwww.hallomagic.com/xbrl/consistency' xmlns:ns1='consistency' " w:xpath="/ns0:xbrlConsistency[1]/ns1:ccConsistency[1]/ns1:ccSign_CapitalSurplu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3,721,895.15</w:t>
                </w:r>
              </w:sdtContent>
            </w:sdt>
          </w:p>
        </w:tc>
        <w:tc>
          <w:tcPr>
            <w:tcW w:w="1275"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65804069"/>
                <w:lock w:val="sdtLocked"/>
                <w:placeholder>
                  <w:docPart w:val="6EC226AD87EF4F27B206F0763FBF180B"/>
                </w:placeholder>
                <w:dataBinding w:prefixMappings="xmlns:ns0='http://wwww.hallomagic.com/xbrl/consistency' xmlns:ns1='consistency' " w:xpath="/ns0:xbrlConsistency[1]/ns1:ccConsistency[1]/ns1:ccSign_KuCunGu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560" w:type="dxa"/>
            <w:tcBorders>
              <w:righ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8490668"/>
                <w:lock w:val="sdtLocked"/>
                <w:placeholder>
                  <w:docPart w:val="336084C38EA94F74B20975AC82FC3660"/>
                </w:placeholder>
                <w:dataBinding w:prefixMappings="xmlns:ns0='http://wwww.hallomagic.com/xbrl/consistency' xmlns:ns1='consistency' " w:xpath="/ns0:xbrlConsistency[1]/ns1:ccConsistency[1]/ns1:ccSign_QiTaZongHeShouYi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tcBorders>
              <w:left w:val="single" w:sz="4" w:space="0" w:color="5B9BD5" w:themeColor="accent1"/>
            </w:tcBorders>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443429"/>
                <w:lock w:val="sdtLocked"/>
                <w:placeholder>
                  <w:docPart w:val="8FE9C66D423642F597E26224FD9111A4"/>
                </w:placeholder>
                <w:dataBinding w:prefixMappings="xmlns:ns0='http://wwww.hallomagic.com/xbrl/consistency' xmlns:ns1='consistency' " w:xpath="/ns0:xbrlConsistency[1]/ns1:ccConsistency[1]/ns1:ccSign_SpecializedReserve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101570"/>
                <w:lock w:val="sdtLocked"/>
                <w:placeholder>
                  <w:docPart w:val="9AB4D827EE12474488ED5799A0BD2462"/>
                </w:placeholder>
                <w:dataBinding w:prefixMappings="xmlns:ns0='http://wwww.hallomagic.com/xbrl/consistency' xmlns:ns1='consistency' " w:xpath="/ns0:xbrlConsistency[1]/ns1:ccConsistency[1]/ns1:ccSign_SurplusReserve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803,134.35</w:t>
                </w:r>
              </w:sdtContent>
            </w:sdt>
          </w:p>
        </w:tc>
        <w:tc>
          <w:tcPr>
            <w:tcW w:w="1275"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4871677"/>
                <w:lock w:val="sdtLocked"/>
                <w:placeholder>
                  <w:docPart w:val="E2B7A774B0774505BC0BBD12F101AFFA"/>
                </w:placeholder>
                <w:dataBinding w:prefixMappings="xmlns:ns0='http://wwww.hallomagic.com/xbrl/consistency' xmlns:ns1='consistency' " w:xpath="/ns0:xbrlConsistency[1]/ns1:ccConsistency[1]/ns1:ccSign_GeneralProvision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00" w:type="dxa"/>
            <w:shd w:val="clear" w:color="auto" w:fill="auto"/>
            <w:vAlign w:val="center"/>
          </w:tcPr>
          <w:p w:rsidR="00CD1D89" w:rsidRPr="00990726" w:rsidRDefault="00B82FEA"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8386399"/>
                <w:lock w:val="sdtLocked"/>
                <w:placeholder>
                  <w:docPart w:val="75D14440AD224E1E8B957220ABF0D559"/>
                </w:placeholder>
                <w:dataBinding w:prefixMappings="xmlns:ns0='http://wwww.hallomagic.com/xbrl/consistency' xmlns:ns1='consistency' " w:xpath="/ns0:xbrlConsistency[1]/ns1:ccConsistency[1]/ns1:ccSign_RetainedEarningsneeq_instant_T-1[1]" w:storeItemID="{F4D0B5B3-0ED3-42BC-86D1-6C8AD37804FE}"/>
                <w:text/>
              </w:sdtPr>
              <w:sdtEndPr/>
              <w:sdtContent>
                <w:r w:rsidR="00472C9E">
                  <w:rPr>
                    <w:rFonts w:asciiTheme="minorEastAsia" w:eastAsiaTheme="minorEastAsia" w:hAnsiTheme="minorEastAsia"/>
                    <w:color w:val="000000" w:themeColor="text1"/>
                    <w:sz w:val="18"/>
                    <w:szCs w:val="18"/>
                  </w:rPr>
                  <w:t>10,584,158.32</w:t>
                </w:r>
              </w:sdtContent>
            </w:sdt>
          </w:p>
        </w:tc>
        <w:tc>
          <w:tcPr>
            <w:tcW w:w="11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8192502"/>
                <w:lock w:val="sdtLocked"/>
                <w:placeholder>
                  <w:docPart w:val="630E7FF712F340D1AEE2117841475CA8"/>
                </w:placeholder>
                <w:dataBinding w:prefixMappings="xmlns:ns0='http://wwww.hallomagic.com/xbrl/consistency' xmlns:ns1='consistency' " w:xpath="/ns0:xbrlConsistency[1]/ns1:ccConsistency[1]/ns1:ccSign_NoncontrollingInterest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52" w:type="dxa"/>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7149276"/>
                <w:lock w:val="sdtLocked"/>
                <w:placeholder>
                  <w:docPart w:val="B1C6D2619D1344EDAEA38513FF643EB2"/>
                </w:placeholder>
                <w:dataBinding w:prefixMappings="xmlns:ns0='http://wwww.hallomagic.com/xbrl/consistency' xmlns:ns1='consistency' " w:xpath="/ns0:xbrlConsistency[1]/ns1:ccConsistency[1]/ns1:ccSign_Equity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21,819,713.82</w:t>
                </w:r>
              </w:sdtContent>
            </w:sdt>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sdt>
        <w:sdtPr>
          <w:rPr>
            <w:rFonts w:asciiTheme="minorEastAsia" w:eastAsiaTheme="minorEastAsia" w:hAnsiTheme="minorEastAsia"/>
            <w:color w:val="000000" w:themeColor="text1"/>
            <w:sz w:val="18"/>
            <w:szCs w:val="18"/>
          </w:rPr>
          <w:id w:val="1882981176"/>
          <w:lock w:val="sdtLocked"/>
          <w:placeholder>
            <w:docPart w:val="1657C5AE67994993BD3FE1B7D90D7A26"/>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 xml:space="preserve"> </w:t>
      </w:r>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1171321510"/>
          <w:lock w:val="sdtLocked"/>
          <w:placeholder>
            <w:docPart w:val="12CC582B19634BB395ADB4ED1FC7E041"/>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 xml:space="preserve"> </w:t>
      </w:r>
      <w:r w:rsidRPr="00990726">
        <w:rPr>
          <w:color w:val="000000" w:themeColor="text1"/>
          <w:sz w:val="18"/>
          <w:szCs w:val="18"/>
        </w:rPr>
        <w:t>会计机构负责人：</w:t>
      </w:r>
      <w:sdt>
        <w:sdtPr>
          <w:rPr>
            <w:rFonts w:asciiTheme="minorEastAsia" w:eastAsiaTheme="minorEastAsia" w:hAnsiTheme="minorEastAsia"/>
            <w:color w:val="000000" w:themeColor="text1"/>
            <w:sz w:val="18"/>
            <w:szCs w:val="18"/>
          </w:rPr>
          <w:id w:val="-405304451"/>
          <w:lock w:val="sdtLocked"/>
          <w:placeholder>
            <w:docPart w:val="B3548E428CE54E989B20524A7D35A5EA"/>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olor w:val="000000" w:themeColor="text1"/>
                <w:sz w:val="18"/>
                <w:szCs w:val="18"/>
              </w:rPr>
            </w:pPr>
            <w:sdt>
              <w:sdtPr>
                <w:rPr>
                  <w:sz w:val="18"/>
                  <w:szCs w:val="18"/>
                </w:rPr>
                <w:alias w:val="货币类型"/>
                <w:tag w:val="货币类型"/>
                <w:id w:val="-30727271"/>
                <w:lock w:val="sdtLocked"/>
                <w:placeholder>
                  <w:docPart w:val="2F2F9B37A9C04F7095DB0A29D197C193"/>
                </w:placeholder>
                <w:dataBinding w:prefixMappings="xmlns:ns0='http://wwww.hallomagic.com/xbrl/consistency' xmlns:ns1='consistency' " w:xpath="/ns0:xbrlConsistency[1]/ns1:ccConsistency[1]/ns1:ccSign_IssuedCapitalneeq_instant_T-1_M[1]" w:storeItemID="{F4D0B5B3-0ED3-42BC-86D1-6C8AD37804FE}"/>
                <w:text/>
              </w:sdtPr>
              <w:sdtEndPr/>
              <w:sdtContent>
                <w:r w:rsidR="00FD5658" w:rsidRPr="00990726">
                  <w:rPr>
                    <w:sz w:val="18"/>
                    <w:szCs w:val="18"/>
                  </w:rPr>
                  <w:t>6,710,526.00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1701654"/>
                <w:lock w:val="sdtLocked"/>
                <w:placeholder>
                  <w:docPart w:val="002366943EA04D8698D5B74ACB1740B9"/>
                </w:placeholder>
                <w:dataBinding w:prefixMappings="xmlns:ns0='http://wwww.hallomagic.com/xbrl/consistency' xmlns:ns1='consistency' " w:xpath="/ns0:xbrlConsistency[1]/ns1:ccConsistency[1]/ns1:ccSign_CapitalSurplu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3,721,895.15</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7867628"/>
                <w:lock w:val="sdtLocked"/>
                <w:placeholder>
                  <w:docPart w:val="EEA77F9992634061BA38A149AC7BA458"/>
                </w:placeholder>
                <w:dataBinding w:prefixMappings="xmlns:ns0='http://wwww.hallomagic.com/xbrl/consistency' xmlns:ns1='consistency' " w:xpath="/ns0:xbrlConsistency[1]/ns1:ccConsistency[1]/ns1:ccSign_KuCunGu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6592551"/>
                <w:lock w:val="sdtLocked"/>
                <w:placeholder>
                  <w:docPart w:val="8ABAC67D8A554B008827AA006D7C6DA3"/>
                </w:placeholder>
                <w:dataBinding w:prefixMappings="xmlns:ns0='http://wwww.hallomagic.com/xbrl/consistency' xmlns:ns1='consistency' " w:xpath="/ns0:xbrlConsistency[1]/ns1:ccConsistency[1]/ns1:ccSign_QiTaZongHeShouYi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1802643"/>
                <w:lock w:val="sdtLocked"/>
                <w:placeholder>
                  <w:docPart w:val="C93340DB0FF84D829E1ACA85F7939876"/>
                </w:placeholder>
                <w:dataBinding w:prefixMappings="xmlns:ns0='http://wwww.hallomagic.com/xbrl/consistency' xmlns:ns1='consistency' " w:xpath="/ns0:xbrlConsistency[1]/ns1:ccConsistency[1]/ns1:ccSign_SpecializedReserve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0861048"/>
                <w:lock w:val="sdtLocked"/>
                <w:placeholder>
                  <w:docPart w:val="62521035D3FD42E590A4E7929F802A42"/>
                </w:placeholder>
                <w:dataBinding w:prefixMappings="xmlns:ns0='http://wwww.hallomagic.com/xbrl/consistency' xmlns:ns1='consistency' " w:xpath="/ns0:xbrlConsistency[1]/ns1:ccConsistency[1]/ns1:ccSign_SurplusReserve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803,134.35</w:t>
                </w:r>
              </w:sdtContent>
            </w:sdt>
          </w:p>
        </w:tc>
        <w:tc>
          <w:tcPr>
            <w:tcW w:w="1393" w:type="dxa"/>
            <w:shd w:val="clear" w:color="auto" w:fill="auto"/>
            <w:vAlign w:val="center"/>
          </w:tcPr>
          <w:p w:rsidR="00CD1D89" w:rsidRPr="00990726" w:rsidRDefault="00B82FEA" w:rsidP="00A871C3">
            <w:pPr>
              <w:widowControl/>
              <w:ind w:rightChars="30" w:right="6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6576716"/>
                <w:lock w:val="sdtLocked"/>
                <w:placeholder>
                  <w:docPart w:val="2DF5BD42075246088BF4A4D21135DAE5"/>
                </w:placeholder>
                <w:dataBinding w:prefixMappings="xmlns:ns0='http://wwww.hallomagic.com/xbrl/consistency' xmlns:ns1='consistency' " w:xpath="/ns0:xbrlConsistency[1]/ns1:ccConsistency[1]/ns1:ccSign_RetainedEarningsneeq_instant_T-1_M[1]" w:storeItemID="{F4D0B5B3-0ED3-42BC-86D1-6C8AD37804FE}"/>
                <w:text/>
              </w:sdtPr>
              <w:sdtEndPr/>
              <w:sdtContent>
                <w:r w:rsidR="00472C9E">
                  <w:rPr>
                    <w:rFonts w:asciiTheme="minorEastAsia" w:eastAsiaTheme="minorEastAsia" w:hAnsiTheme="minorEastAsia"/>
                    <w:color w:val="000000" w:themeColor="text1"/>
                    <w:sz w:val="18"/>
                    <w:szCs w:val="18"/>
                  </w:rPr>
                  <w:t>5,473,923.93</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18234803"/>
                <w:lock w:val="sdtLocked"/>
                <w:placeholder>
                  <w:docPart w:val="6E80455A99694F0CBB1FF5E4ADEC9A2F"/>
                </w:placeholder>
                <w:dataBinding w:prefixMappings="xmlns:ns0='http://wwww.hallomagic.com/xbrl/consistency' xmlns:ns1='consistency' " w:xpath="/ns0:xbrlConsistency[1]/ns1:ccConsistency[1]/ns1:ccSign_Equity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16,709,479.43</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81671"/>
                <w:lock w:val="sdtLocked"/>
                <w:placeholder>
                  <w:docPart w:val="17833A45D07B48D78EA2BBD647BB741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7136335"/>
                <w:lock w:val="sdtLocked"/>
                <w:placeholder>
                  <w:docPart w:val="527F7359F7164E4497A5AF54CB3E4FC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0322139"/>
                <w:lock w:val="sdtLocked"/>
                <w:placeholder>
                  <w:docPart w:val="299563B6BE7A44B09168299D3CD4E40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59512184"/>
                <w:lock w:val="sdtLocked"/>
                <w:placeholder>
                  <w:docPart w:val="02D6BF0F91834249B4F31DDBC30FF071"/>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225921"/>
                <w:lock w:val="sdtLocked"/>
                <w:placeholder>
                  <w:docPart w:val="0B77E93BFFAA4BF5BFAF71916F10C2B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83219976"/>
                <w:lock w:val="sdtLocked"/>
                <w:placeholder>
                  <w:docPart w:val="2F57978031DD41EABFEFD7B8A723554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70695409"/>
                <w:lock w:val="sdtLocked"/>
                <w:placeholder>
                  <w:docPart w:val="6522DC2CEE894575B6CB9B55EC73278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2591163"/>
                <w:lock w:val="sdtLocked"/>
                <w:placeholder>
                  <w:docPart w:val="F159A46C740C472D932FAFF7DC17A26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8114074"/>
                <w:lock w:val="sdtLocked"/>
                <w:placeholder>
                  <w:docPart w:val="DF7C9B1CFDD64CC487F8C8D552E0473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596224"/>
                <w:lock w:val="sdtLocked"/>
                <w:placeholder>
                  <w:docPart w:val="7A7E7C4974224943A3469E92BD5824A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0474640"/>
                <w:lock w:val="sdtLocked"/>
                <w:placeholder>
                  <w:docPart w:val="CF843006229E4383960C108854201E1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32144155"/>
                <w:lock w:val="sdtLocked"/>
                <w:placeholder>
                  <w:docPart w:val="FE8D40E81D494FF19018A5DBAA536D57"/>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2538273"/>
                <w:lock w:val="sdtLocked"/>
                <w:placeholder>
                  <w:docPart w:val="157909799E9C419E9FBF4F260391A73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5520686"/>
                <w:lock w:val="sdtLocked"/>
                <w:placeholder>
                  <w:docPart w:val="B31FD249F0024AB1BBD2C7879FE6F09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9908001"/>
                <w:lock w:val="sdtLocked"/>
                <w:placeholder>
                  <w:docPart w:val="3E560553AE0345D986E03647EDF8C72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1673323"/>
                <w:lock w:val="sdtLocked"/>
                <w:placeholder>
                  <w:docPart w:val="E897282DFC1C4AF89CC04B6CEC665E4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089125"/>
                <w:lock w:val="sdtLocked"/>
                <w:placeholder>
                  <w:docPart w:val="3AA37779286B4CBB9E32610AF810C37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580682"/>
                <w:lock w:val="sdtLocked"/>
                <w:placeholder>
                  <w:docPart w:val="8E99F5170C6C48BDA8A873CC54E1AC1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2998118"/>
                <w:lock w:val="sdtLocked"/>
                <w:placeholder>
                  <w:docPart w:val="AA257575277840BC83ECD5E4D33DE67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1319848"/>
                <w:lock w:val="sdtLocked"/>
                <w:placeholder>
                  <w:docPart w:val="9A7F5F61C8FD4D40B78BAF4D3A9EC091"/>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82746812"/>
                <w:lock w:val="sdtLocked"/>
                <w:placeholder>
                  <w:docPart w:val="0C15ECFF78C54308AEA8B6B40A347BE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39867042"/>
                <w:lock w:val="sdtLocked"/>
                <w:placeholder>
                  <w:docPart w:val="AE653E5FFE5A445692A7298B5047821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6847481"/>
                <w:lock w:val="sdtLocked"/>
                <w:placeholder>
                  <w:docPart w:val="EEC494A6995D437AA54AD919BFD5B1D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7654497"/>
                <w:lock w:val="sdtLocked"/>
                <w:placeholder>
                  <w:docPart w:val="2EFE05A80C214BF383FAF66000C66EC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2155536"/>
                <w:lock w:val="sdtLocked"/>
                <w:placeholder>
                  <w:docPart w:val="D2FB6A572E144AA1BAEC5F6D7FBA8D58"/>
                </w:placeholder>
                <w:text/>
              </w:sdtPr>
              <w:sdtEndPr/>
              <w:sdtContent>
                <w:r w:rsidR="00FD5658" w:rsidRPr="00990726">
                  <w:rPr>
                    <w:rFonts w:asciiTheme="minorEastAsia" w:eastAsiaTheme="minorEastAsia" w:hAnsiTheme="minorEastAsia"/>
                    <w:color w:val="000000" w:themeColor="text1"/>
                    <w:sz w:val="18"/>
                    <w:szCs w:val="18"/>
                  </w:rPr>
                  <w:t>6,710,526.00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3819832"/>
                <w:lock w:val="sdtLocked"/>
                <w:placeholder>
                  <w:docPart w:val="CFC4EFA68EBA43B68FF979DEFD8C4355"/>
                </w:placeholder>
                <w:text/>
              </w:sdtPr>
              <w:sdtEndPr/>
              <w:sdtContent>
                <w:r w:rsidR="00FD5658" w:rsidRPr="00990726">
                  <w:rPr>
                    <w:rFonts w:asciiTheme="minorEastAsia" w:eastAsiaTheme="minorEastAsia" w:hAnsiTheme="minorEastAsia"/>
                    <w:color w:val="000000" w:themeColor="text1"/>
                    <w:sz w:val="18"/>
                    <w:szCs w:val="18"/>
                  </w:rPr>
                  <w:t>3,721,895.15</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73136139"/>
                <w:lock w:val="sdtLocked"/>
                <w:placeholder>
                  <w:docPart w:val="24D840BF4F6947E0A3B57DCD13EB67D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63754258"/>
                <w:lock w:val="sdtLocked"/>
                <w:placeholder>
                  <w:docPart w:val="18F54707E4AE473391F044CCBE8C858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56508431"/>
                <w:lock w:val="sdtLocked"/>
                <w:placeholder>
                  <w:docPart w:val="37500012F87A4FAE97B39B8F427A103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7937990"/>
                <w:lock w:val="sdtLocked"/>
                <w:placeholder>
                  <w:docPart w:val="8267C669D81A494AB3B27C6609A0D653"/>
                </w:placeholder>
                <w:text/>
              </w:sdtPr>
              <w:sdtEndPr/>
              <w:sdtContent>
                <w:r w:rsidR="00FD5658" w:rsidRPr="00990726">
                  <w:rPr>
                    <w:rFonts w:asciiTheme="minorEastAsia" w:eastAsiaTheme="minorEastAsia" w:hAnsiTheme="minorEastAsia"/>
                    <w:color w:val="000000" w:themeColor="text1"/>
                    <w:sz w:val="18"/>
                    <w:szCs w:val="18"/>
                  </w:rPr>
                  <w:t>803,134.35</w:t>
                </w:r>
              </w:sdtContent>
            </w:sdt>
          </w:p>
        </w:tc>
        <w:tc>
          <w:tcPr>
            <w:tcW w:w="1393" w:type="dxa"/>
            <w:shd w:val="clear" w:color="auto" w:fill="auto"/>
            <w:vAlign w:val="center"/>
          </w:tcPr>
          <w:p w:rsidR="00CD1D89" w:rsidRPr="00990726" w:rsidRDefault="00B82FEA" w:rsidP="00A871C3">
            <w:pPr>
              <w:widowControl/>
              <w:ind w:rightChars="98" w:right="206"/>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2852621"/>
                <w:lock w:val="sdtLocked"/>
                <w:placeholder>
                  <w:docPart w:val="AB2011AF518B469588B857A10BBCED28"/>
                </w:placeholder>
                <w:text/>
              </w:sdtPr>
              <w:sdtEndPr/>
              <w:sdtContent>
                <w:r w:rsidR="00472C9E">
                  <w:rPr>
                    <w:rFonts w:asciiTheme="minorEastAsia" w:eastAsiaTheme="minorEastAsia" w:hAnsiTheme="minorEastAsia"/>
                    <w:color w:val="000000" w:themeColor="text1"/>
                    <w:sz w:val="18"/>
                    <w:szCs w:val="18"/>
                  </w:rPr>
                  <w:t>5,473,923.93</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9835620"/>
                <w:lock w:val="sdtLocked"/>
                <w:placeholder>
                  <w:docPart w:val="C5DE35E03BE24DCBB85989CCB968F309"/>
                </w:placeholder>
                <w:text/>
              </w:sdtPr>
              <w:sdtEndPr/>
              <w:sdtContent>
                <w:r w:rsidR="00FD5658" w:rsidRPr="00990726">
                  <w:rPr>
                    <w:rFonts w:asciiTheme="minorEastAsia" w:eastAsiaTheme="minorEastAsia" w:hAnsiTheme="minorEastAsia"/>
                    <w:color w:val="000000" w:themeColor="text1"/>
                    <w:sz w:val="18"/>
                    <w:szCs w:val="18"/>
                  </w:rPr>
                  <w:t>16,709,479.43</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001823"/>
                <w:lock w:val="sdtLocked"/>
                <w:placeholder>
                  <w:docPart w:val="E61769C980D24F63A21177D2B9323D30"/>
                </w:placeholder>
                <w:text/>
              </w:sdtPr>
              <w:sdtEndPr/>
              <w:sdtContent>
                <w:r w:rsidR="00FD5658" w:rsidRPr="00990726">
                  <w:rPr>
                    <w:rFonts w:asciiTheme="minorEastAsia" w:eastAsiaTheme="minorEastAsia" w:hAnsiTheme="minorEastAsia"/>
                    <w:color w:val="000000" w:themeColor="text1"/>
                    <w:sz w:val="18"/>
                    <w:szCs w:val="18"/>
                  </w:rPr>
                  <w:t>26,171,578.00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25297661"/>
                <w:lock w:val="sdtLocked"/>
                <w:placeholder>
                  <w:docPart w:val="311AA51B81CC43228FC290A986C7F77E"/>
                </w:placeholder>
                <w:text/>
              </w:sdtPr>
              <w:sdtEndPr/>
              <w:sdtContent>
                <w:r w:rsidR="00FD5658" w:rsidRPr="00990726">
                  <w:rPr>
                    <w:rFonts w:asciiTheme="minorEastAsia" w:eastAsiaTheme="minorEastAsia" w:hAnsiTheme="minorEastAsia"/>
                    <w:color w:val="000000" w:themeColor="text1"/>
                    <w:sz w:val="18"/>
                    <w:szCs w:val="18"/>
                  </w:rPr>
                  <w:t>4,268,422.00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1421732"/>
                <w:lock w:val="sdtLocked"/>
                <w:placeholder>
                  <w:docPart w:val="5EEC5BD028EC46B6A610373AE8F5259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2676671"/>
                <w:lock w:val="sdtLocked"/>
                <w:placeholder>
                  <w:docPart w:val="0DE7767E5860401BA69DC38A66637288"/>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1846229"/>
                <w:lock w:val="sdtLocked"/>
                <w:placeholder>
                  <w:docPart w:val="19C9040C3C814F45966BA06745F630E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07789901"/>
                <w:lock w:val="sdtLocked"/>
                <w:placeholder>
                  <w:docPart w:val="5C01132295EC4B688C3B07B03DD89F2D"/>
                </w:placeholder>
                <w:text/>
              </w:sdtPr>
              <w:sdtEndPr/>
              <w:sdtContent>
                <w:r w:rsidR="00FD5658" w:rsidRPr="00990726">
                  <w:rPr>
                    <w:rFonts w:asciiTheme="minorEastAsia" w:eastAsiaTheme="minorEastAsia" w:hAnsiTheme="minorEastAsia"/>
                    <w:color w:val="000000" w:themeColor="text1"/>
                    <w:sz w:val="18"/>
                    <w:szCs w:val="18"/>
                  </w:rPr>
                  <w:t>661,332.32</w:t>
                </w:r>
              </w:sdtContent>
            </w:sdt>
          </w:p>
        </w:tc>
        <w:tc>
          <w:tcPr>
            <w:tcW w:w="1393" w:type="dxa"/>
            <w:shd w:val="clear" w:color="auto" w:fill="auto"/>
            <w:vAlign w:val="center"/>
          </w:tcPr>
          <w:p w:rsidR="00CD1D89" w:rsidRPr="00990726" w:rsidRDefault="00B82FEA" w:rsidP="00A871C3">
            <w:pPr>
              <w:widowControl/>
              <w:ind w:rightChars="98" w:right="206"/>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1284402"/>
                <w:lock w:val="sdtLocked"/>
                <w:placeholder>
                  <w:docPart w:val="CDA08B5DB69A437D9175B06ABC1CE7B1"/>
                </w:placeholder>
                <w:text/>
              </w:sdtPr>
              <w:sdtEndPr/>
              <w:sdtContent>
                <w:r w:rsidR="00472C9E">
                  <w:rPr>
                    <w:rFonts w:asciiTheme="minorEastAsia" w:eastAsiaTheme="minorEastAsia" w:hAnsiTheme="minorEastAsia"/>
                    <w:color w:val="000000" w:themeColor="text1"/>
                    <w:sz w:val="18"/>
                    <w:szCs w:val="18"/>
                  </w:rPr>
                  <w:t>-1,045,833.76</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6747458"/>
                <w:lock w:val="sdtLocked"/>
                <w:placeholder>
                  <w:docPart w:val="FD57567CE0CE4E27A0EB107A6E532949"/>
                </w:placeholder>
                <w:text/>
              </w:sdtPr>
              <w:sdtEndPr/>
              <w:sdtContent>
                <w:r w:rsidR="00FD5658" w:rsidRPr="00990726">
                  <w:rPr>
                    <w:rFonts w:asciiTheme="minorEastAsia" w:eastAsiaTheme="minorEastAsia" w:hAnsiTheme="minorEastAsia"/>
                    <w:color w:val="000000" w:themeColor="text1"/>
                    <w:sz w:val="18"/>
                    <w:szCs w:val="18"/>
                  </w:rPr>
                  <w:t>30,055,498.56</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5928703"/>
                <w:lock w:val="sdtLocked"/>
                <w:placeholder>
                  <w:docPart w:val="66B76068F7F444DAA6EE1595F652D4E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2232420"/>
                <w:lock w:val="sdtLocked"/>
                <w:placeholder>
                  <w:docPart w:val="8AF99836AAC7492D8C718E9B8236716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9059607"/>
                <w:lock w:val="sdtLocked"/>
                <w:placeholder>
                  <w:docPart w:val="07D4FC276C68411BA4CFAEA76A432BE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84381003"/>
                <w:lock w:val="sdtLocked"/>
                <w:placeholder>
                  <w:docPart w:val="3ADF8A1D955E4E36B9AC8474ED81227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93163696"/>
                <w:lock w:val="sdtLocked"/>
                <w:placeholder>
                  <w:docPart w:val="B4B6B8ECF0E54FE6A46D3792DCD4949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0880703"/>
                <w:lock w:val="sdtLocked"/>
                <w:placeholder>
                  <w:docPart w:val="A214DE6934954FE08A434529ABF4D74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ind w:rightChars="30" w:right="6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8837497"/>
                <w:lock w:val="sdtLocked"/>
                <w:placeholder>
                  <w:docPart w:val="9DFAF5E04670458E8146DE49EFBFE408"/>
                </w:placeholder>
                <w:text/>
              </w:sdtPr>
              <w:sdtEndPr/>
              <w:sdtContent>
                <w:r w:rsidR="00472C9E">
                  <w:rPr>
                    <w:rFonts w:asciiTheme="minorEastAsia" w:eastAsiaTheme="minorEastAsia" w:hAnsiTheme="minorEastAsia"/>
                    <w:color w:val="000000" w:themeColor="text1"/>
                    <w:sz w:val="18"/>
                    <w:szCs w:val="18"/>
                  </w:rPr>
                  <w:t>6,613,323.24</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3059810"/>
                <w:lock w:val="sdtLocked"/>
                <w:placeholder>
                  <w:docPart w:val="8F42F59A08AD4C09AA20EA34E6E105C9"/>
                </w:placeholder>
                <w:text/>
              </w:sdtPr>
              <w:sdtEndPr/>
              <w:sdtContent>
                <w:r w:rsidR="00FD5658" w:rsidRPr="00990726">
                  <w:rPr>
                    <w:rFonts w:asciiTheme="minorEastAsia" w:eastAsiaTheme="minorEastAsia" w:hAnsiTheme="minorEastAsia"/>
                    <w:color w:val="000000" w:themeColor="text1"/>
                    <w:sz w:val="18"/>
                    <w:szCs w:val="18"/>
                  </w:rPr>
                  <w:t>6,613,323.24</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617364"/>
                <w:lock w:val="sdtLocked"/>
                <w:placeholder>
                  <w:docPart w:val="DBFD2DEE07DE4B018C88914B34DED3FB"/>
                </w:placeholder>
                <w:text/>
              </w:sdtPr>
              <w:sdtEndPr/>
              <w:sdtContent>
                <w:r w:rsidR="00FD5658" w:rsidRPr="00990726">
                  <w:rPr>
                    <w:rFonts w:asciiTheme="minorEastAsia" w:eastAsiaTheme="minorEastAsia" w:hAnsiTheme="minorEastAsia"/>
                    <w:color w:val="000000" w:themeColor="text1"/>
                    <w:sz w:val="18"/>
                    <w:szCs w:val="18"/>
                  </w:rPr>
                  <w:t>1,510,000.00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7521311"/>
                <w:lock w:val="sdtLocked"/>
                <w:placeholder>
                  <w:docPart w:val="2E55D92796EB4D608B511C85C87B40D4"/>
                </w:placeholder>
                <w:text/>
              </w:sdtPr>
              <w:sdtEndPr/>
              <w:sdtContent>
                <w:r w:rsidR="00FD5658" w:rsidRPr="00990726">
                  <w:rPr>
                    <w:rFonts w:asciiTheme="minorEastAsia" w:eastAsiaTheme="minorEastAsia" w:hAnsiTheme="minorEastAsia"/>
                    <w:color w:val="000000" w:themeColor="text1"/>
                    <w:sz w:val="18"/>
                    <w:szCs w:val="18"/>
                  </w:rPr>
                  <w:t>28,930,000.00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88548518"/>
                <w:lock w:val="sdtLocked"/>
                <w:placeholder>
                  <w:docPart w:val="81F35D683F4340ABB6D21BF53D7A2148"/>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00920568"/>
                <w:lock w:val="sdtLocked"/>
                <w:placeholder>
                  <w:docPart w:val="4ECFFC9C19604938A16CAFBB8A84D39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4274376"/>
                <w:lock w:val="sdtLocked"/>
                <w:placeholder>
                  <w:docPart w:val="FBF48C33276D4CBDAB3EE94778E805A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3478320"/>
                <w:lock w:val="sdtLocked"/>
                <w:placeholder>
                  <w:docPart w:val="DE4B95F7632145F6834CD47D1B6604B4"/>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3428037"/>
                <w:lock w:val="sdtLocked"/>
                <w:placeholder>
                  <w:docPart w:val="411A0663AFA446239BF65AFDF0ABD7EE"/>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9111645"/>
                <w:lock w:val="sdtLocked"/>
                <w:placeholder>
                  <w:docPart w:val="7FF5793A9BB74E4B811C901B2A5D0020"/>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941887"/>
                <w:lock w:val="sdtLocked"/>
                <w:placeholder>
                  <w:docPart w:val="A90770685D764BAE8F37F6C4352D8AC7"/>
                </w:placeholder>
                <w:text/>
              </w:sdtPr>
              <w:sdtEndPr/>
              <w:sdtContent>
                <w:r w:rsidR="00FD5658" w:rsidRPr="00990726">
                  <w:rPr>
                    <w:rFonts w:asciiTheme="minorEastAsia" w:eastAsiaTheme="minorEastAsia" w:hAnsiTheme="minorEastAsia"/>
                    <w:color w:val="000000" w:themeColor="text1"/>
                    <w:sz w:val="18"/>
                    <w:szCs w:val="18"/>
                  </w:rPr>
                  <w:t>1,510,000.00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13296582"/>
                <w:lock w:val="sdtLocked"/>
                <w:placeholder>
                  <w:docPart w:val="13FD197F131B496FBD4AECD567E3C632"/>
                </w:placeholder>
                <w:text/>
              </w:sdtPr>
              <w:sdtEndPr/>
              <w:sdtContent>
                <w:r w:rsidR="00FD5658" w:rsidRPr="00990726">
                  <w:rPr>
                    <w:rFonts w:asciiTheme="minorEastAsia" w:eastAsiaTheme="minorEastAsia" w:hAnsiTheme="minorEastAsia"/>
                    <w:color w:val="000000" w:themeColor="text1"/>
                    <w:sz w:val="18"/>
                    <w:szCs w:val="18"/>
                  </w:rPr>
                  <w:t>28,930,000.00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1361917"/>
                <w:lock w:val="sdtLocked"/>
                <w:placeholder>
                  <w:docPart w:val="29DE7F1DA45B4504B55E78167FFFE37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376267"/>
                <w:lock w:val="sdtLocked"/>
                <w:placeholder>
                  <w:docPart w:val="48231973384340B5A19D2BD4E6EBF04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5096115"/>
                <w:lock w:val="sdtLocked"/>
                <w:placeholder>
                  <w:docPart w:val="3CE46161993944608C745D0A5A9885B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32773548"/>
                <w:lock w:val="sdtLocked"/>
                <w:placeholder>
                  <w:docPart w:val="4148753229BF454CBCB046DA7B9EEDD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6293602"/>
                <w:lock w:val="sdtLocked"/>
                <w:placeholder>
                  <w:docPart w:val="BFD0B09240CA479D8C1AE78CC1267F9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2638446"/>
                <w:lock w:val="sdtLocked"/>
                <w:placeholder>
                  <w:docPart w:val="F4F671729A16498BA116BDCD24C0BAD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33148719"/>
                <w:lock w:val="sdtLocked"/>
                <w:placeholder>
                  <w:docPart w:val="4E9DC0A05B3D4438ACDD803EB89D19F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635419"/>
                <w:lock w:val="sdtLocked"/>
                <w:placeholder>
                  <w:docPart w:val="2131294225844CADA4E121DAC868CD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5800687"/>
                <w:lock w:val="sdtLocked"/>
                <w:placeholder>
                  <w:docPart w:val="6662FFE2A17644A191B22DA0CB334229"/>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08477813"/>
                <w:lock w:val="sdtLocked"/>
                <w:placeholder>
                  <w:docPart w:val="F718DD083AEB4248A9F9F47CD051FEA4"/>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1175350"/>
                <w:lock w:val="sdtLocked"/>
                <w:placeholder>
                  <w:docPart w:val="95C50D3F18934E11B5F77E620B9FD5C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40324599"/>
                <w:lock w:val="sdtLocked"/>
                <w:placeholder>
                  <w:docPart w:val="C03871D9E17C4E1E9B897A53958584B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5617616"/>
                <w:lock w:val="sdtLocked"/>
                <w:placeholder>
                  <w:docPart w:val="79665B06C7E34915B32FF2C7FDABAA5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4291831"/>
                <w:lock w:val="sdtLocked"/>
                <w:placeholder>
                  <w:docPart w:val="5A8DFE18C6704AC9B0320F4BF9B6EEC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4683778"/>
                <w:lock w:val="sdtLocked"/>
                <w:placeholder>
                  <w:docPart w:val="BF14B5C32FA2439F9BE6FC5815F6871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6904117"/>
                <w:lock w:val="sdtLocked"/>
                <w:placeholder>
                  <w:docPart w:val="AFAD5C6A96E44B3CA9063878B0B5CB2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99211569"/>
                <w:lock w:val="sdtLocked"/>
                <w:placeholder>
                  <w:docPart w:val="A4ED588AF41945E8A108107408548EC1"/>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6640687"/>
                <w:lock w:val="sdtLocked"/>
                <w:placeholder>
                  <w:docPart w:val="962E2C812AE045DAB832566A30DC584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4489544"/>
                <w:lock w:val="sdtLocked"/>
                <w:placeholder>
                  <w:docPart w:val="2915648E620042499CAF839F3FCC561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5190768"/>
                <w:lock w:val="sdtLocked"/>
                <w:placeholder>
                  <w:docPart w:val="F7033BE6F5B9401182F73A23D765167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2738006"/>
                <w:lock w:val="sdtLocked"/>
                <w:placeholder>
                  <w:docPart w:val="D02E870A7C45416EA193A6BECE127D0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2113303"/>
                <w:lock w:val="sdtLocked"/>
                <w:placeholder>
                  <w:docPart w:val="E7663ED6815A4CA9BD2C8DBAE7CFDA7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3889949"/>
                <w:lock w:val="sdtLocked"/>
                <w:placeholder>
                  <w:docPart w:val="F09E8F23071C428395B306390BD2FF6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3935630"/>
                <w:lock w:val="sdtLocked"/>
                <w:placeholder>
                  <w:docPart w:val="81BBB80A004A4EDCAA561580EEBB58D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518659"/>
                <w:lock w:val="sdtLocked"/>
                <w:placeholder>
                  <w:docPart w:val="7369FE228CE045DC9C07C35B601D783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3249214"/>
                <w:lock w:val="sdtLocked"/>
                <w:placeholder>
                  <w:docPart w:val="595893C2E10B4C859C973D3F04EA4C27"/>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56246037"/>
                <w:lock w:val="sdtLocked"/>
                <w:placeholder>
                  <w:docPart w:val="7F242DC079EA4345BF6E44C19742D48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7932080"/>
                <w:lock w:val="sdtLocked"/>
                <w:placeholder>
                  <w:docPart w:val="9C27EDD7B51A49E4ADF955C1CF0DE5B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38666836"/>
                <w:lock w:val="sdtLocked"/>
                <w:placeholder>
                  <w:docPart w:val="E79BC4A6A79C479BB11D0F87C79A871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45158116"/>
                <w:lock w:val="sdtLocked"/>
                <w:placeholder>
                  <w:docPart w:val="DFA06979DEEA4B3E8D12BFA4C788C09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0924740"/>
                <w:lock w:val="sdtLocked"/>
                <w:placeholder>
                  <w:docPart w:val="5D2DE33BCAC741219B8DEB0652FC4E94"/>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4796101"/>
                <w:lock w:val="sdtLocked"/>
                <w:placeholder>
                  <w:docPart w:val="459C66277CF24965811CC4A3BF9BD695"/>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0875813"/>
                <w:lock w:val="sdtLocked"/>
                <w:placeholder>
                  <w:docPart w:val="F27682FB8DB14C1F8F1BEFDE2E8A0E5D"/>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00183679"/>
                <w:lock w:val="sdtLocked"/>
                <w:placeholder>
                  <w:docPart w:val="4F0301423AAE4401AF95044FD4BF9A41"/>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06046332"/>
                <w:lock w:val="sdtLocked"/>
                <w:placeholder>
                  <w:docPart w:val="CCEE071F0D3B497C977465C717F9382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5474971"/>
                <w:lock w:val="sdtLocked"/>
                <w:placeholder>
                  <w:docPart w:val="F8A5DCFEE29645BEB580FB7EEC4BD7FF"/>
                </w:placeholder>
                <w:text/>
              </w:sdtPr>
              <w:sdtEndPr/>
              <w:sdtContent>
                <w:r w:rsidR="00FD5658" w:rsidRPr="00990726">
                  <w:rPr>
                    <w:rFonts w:asciiTheme="minorEastAsia" w:eastAsiaTheme="minorEastAsia" w:hAnsiTheme="minorEastAsia"/>
                    <w:color w:val="000000" w:themeColor="text1"/>
                    <w:sz w:val="18"/>
                    <w:szCs w:val="18"/>
                  </w:rPr>
                  <w:t>661,332.32</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3010303"/>
                <w:lock w:val="sdtLocked"/>
                <w:placeholder>
                  <w:docPart w:val="4457C25592E94144A67144761C70B7D3"/>
                </w:placeholder>
                <w:text/>
              </w:sdtPr>
              <w:sdtEndPr/>
              <w:sdtContent>
                <w:r w:rsidR="00FD5658" w:rsidRPr="00990726">
                  <w:rPr>
                    <w:rFonts w:asciiTheme="minorEastAsia" w:eastAsiaTheme="minorEastAsia" w:hAnsiTheme="minorEastAsia"/>
                    <w:color w:val="000000" w:themeColor="text1"/>
                    <w:sz w:val="18"/>
                    <w:szCs w:val="18"/>
                  </w:rPr>
                  <w:t>-7,659,157.00</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9408911"/>
                <w:lock w:val="sdtLocked"/>
                <w:placeholder>
                  <w:docPart w:val="1D642D714CA1497C98D4C3BD3B27F4D4"/>
                </w:placeholder>
                <w:text/>
              </w:sdtPr>
              <w:sdtEndPr/>
              <w:sdtContent>
                <w:r w:rsidR="00FD5658" w:rsidRPr="00990726">
                  <w:rPr>
                    <w:rFonts w:asciiTheme="minorEastAsia" w:eastAsiaTheme="minorEastAsia" w:hAnsiTheme="minorEastAsia"/>
                    <w:color w:val="000000" w:themeColor="text1"/>
                    <w:sz w:val="18"/>
                    <w:szCs w:val="18"/>
                  </w:rPr>
                  <w:t>-6,997,824.68</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047767"/>
                <w:lock w:val="sdtLocked"/>
                <w:placeholder>
                  <w:docPart w:val="8DB7AFB0905A4C2DAAFE55EAA5F464A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54184161"/>
                <w:lock w:val="sdtLocked"/>
                <w:placeholder>
                  <w:docPart w:val="0A31696F3D01463F8350EB282B16908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79171526"/>
                <w:lock w:val="sdtLocked"/>
                <w:placeholder>
                  <w:docPart w:val="C7F41B1C03554AC3BB1841EF7DA4F0A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7211401"/>
                <w:lock w:val="sdtLocked"/>
                <w:placeholder>
                  <w:docPart w:val="740FF5B5F8314C6081E520156A5C210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4115816"/>
                <w:lock w:val="sdtLocked"/>
                <w:placeholder>
                  <w:docPart w:val="8594BB7208CC4E5B97632F007FA3B08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43938767"/>
                <w:lock w:val="sdtLocked"/>
                <w:placeholder>
                  <w:docPart w:val="985C99547FCC4C9EA10F80EC2DD8408F"/>
                </w:placeholder>
                <w:text/>
              </w:sdtPr>
              <w:sdtEndPr/>
              <w:sdtContent>
                <w:r w:rsidR="00FD5658" w:rsidRPr="00990726">
                  <w:rPr>
                    <w:rFonts w:asciiTheme="minorEastAsia" w:eastAsiaTheme="minorEastAsia" w:hAnsiTheme="minorEastAsia"/>
                    <w:color w:val="000000" w:themeColor="text1"/>
                    <w:sz w:val="18"/>
                    <w:szCs w:val="18"/>
                  </w:rPr>
                  <w:t>661,332.32</w:t>
                </w:r>
              </w:sdtContent>
            </w:sdt>
          </w:p>
        </w:tc>
        <w:tc>
          <w:tcPr>
            <w:tcW w:w="1393" w:type="dxa"/>
            <w:shd w:val="clear" w:color="auto" w:fill="auto"/>
            <w:vAlign w:val="center"/>
          </w:tcPr>
          <w:p w:rsidR="00CD1D89" w:rsidRPr="00990726" w:rsidRDefault="00B82FEA" w:rsidP="00A871C3">
            <w:pPr>
              <w:widowControl/>
              <w:ind w:rightChars="92" w:right="19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1203381"/>
                <w:lock w:val="sdtLocked"/>
                <w:placeholder>
                  <w:docPart w:val="F8DFFE3EC0934EB38AEB0099DC043E3E"/>
                </w:placeholder>
                <w:text/>
              </w:sdtPr>
              <w:sdtEndPr/>
              <w:sdtContent>
                <w:r w:rsidR="00472C9E">
                  <w:rPr>
                    <w:rFonts w:asciiTheme="minorEastAsia" w:eastAsiaTheme="minorEastAsia" w:hAnsiTheme="minorEastAsia"/>
                    <w:color w:val="000000" w:themeColor="text1"/>
                    <w:sz w:val="18"/>
                    <w:szCs w:val="18"/>
                  </w:rPr>
                  <w:t>-661,332.32</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3477380"/>
                <w:lock w:val="sdtLocked"/>
                <w:placeholder>
                  <w:docPart w:val="6FC70E0D68CD4375A629005E81B7F334"/>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lastRenderedPageBreak/>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6904650"/>
                <w:lock w:val="sdtLocked"/>
                <w:placeholder>
                  <w:docPart w:val="495B07225EAF486FADEA6D5598113FC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0592249"/>
                <w:lock w:val="sdtLocked"/>
                <w:placeholder>
                  <w:docPart w:val="8A1340C608AE40EB81E893EC4BDDAF7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7989718"/>
                <w:lock w:val="sdtLocked"/>
                <w:placeholder>
                  <w:docPart w:val="A1B13320476C4486A3804B61309D54D3"/>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1014988"/>
                <w:lock w:val="sdtLocked"/>
                <w:placeholder>
                  <w:docPart w:val="90160278EBCD4632A4D952B077E4C06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97668770"/>
                <w:lock w:val="sdtLocked"/>
                <w:placeholder>
                  <w:docPart w:val="A913E92721AD4F3D80C53E32B353236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0777823"/>
                <w:lock w:val="sdtLocked"/>
                <w:placeholder>
                  <w:docPart w:val="4B128BA15FE947589EA7C4E8F53B720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ind w:rightChars="92" w:right="19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kern w:val="0"/>
                  <w:sz w:val="18"/>
                  <w:szCs w:val="18"/>
                </w:rPr>
                <w:alias w:val="货币类型"/>
                <w:tag w:val="货币类型"/>
                <w:id w:val="1745835064"/>
                <w:lock w:val="sdtLocked"/>
                <w:placeholder>
                  <w:docPart w:val="A33B09B65D244FC1B0E66E519FE8A17C"/>
                </w:placeholder>
                <w:text/>
              </w:sdtPr>
              <w:sdtEndPr/>
              <w:sdtContent>
                <w:r w:rsidR="00D338FC">
                  <w:rPr>
                    <w:rFonts w:asciiTheme="minorEastAsia" w:eastAsiaTheme="minorEastAsia" w:hAnsiTheme="minorEastAsia"/>
                    <w:color w:val="000000" w:themeColor="text1"/>
                    <w:kern w:val="0"/>
                    <w:sz w:val="18"/>
                    <w:szCs w:val="18"/>
                  </w:rPr>
                  <w:t>-6,997,824.68</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1703164900"/>
                <w:lock w:val="sdtLocked"/>
                <w:placeholder>
                  <w:docPart w:val="F5ACCEFB89504B41AD9A3EEFB41DF5DD"/>
                </w:placeholder>
                <w:text/>
              </w:sdtPr>
              <w:sdtEndPr/>
              <w:sdtContent>
                <w:r w:rsidR="00D338FC">
                  <w:rPr>
                    <w:rFonts w:asciiTheme="minorEastAsia" w:eastAsiaTheme="minorEastAsia" w:hAnsiTheme="minorEastAsia"/>
                    <w:color w:val="000000" w:themeColor="text1"/>
                    <w:kern w:val="0"/>
                    <w:sz w:val="18"/>
                    <w:szCs w:val="18"/>
                  </w:rPr>
                  <w:t>-6,997,824.68</w:t>
                </w:r>
              </w:sdtContent>
            </w:sdt>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70606622"/>
                <w:lock w:val="sdtLocked"/>
                <w:placeholder>
                  <w:docPart w:val="48F5CEA2361C485EB185C7099FA5399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8458573"/>
                <w:lock w:val="sdtLocked"/>
                <w:placeholder>
                  <w:docPart w:val="04188CC6DAAD414BA1AB7FA0CF1134D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0965272"/>
                <w:lock w:val="sdtLocked"/>
                <w:placeholder>
                  <w:docPart w:val="1195CE24E0F8494BADA5BFBB8266C392"/>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07951696"/>
                <w:lock w:val="sdtLocked"/>
                <w:placeholder>
                  <w:docPart w:val="066C3BA2E2104B0E8C763E46155EC59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83282027"/>
                <w:lock w:val="sdtLocked"/>
                <w:placeholder>
                  <w:docPart w:val="482DDF9F2C5645C9816BA5015188430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5104794"/>
                <w:lock w:val="sdtLocked"/>
                <w:placeholder>
                  <w:docPart w:val="53925F87B4674A82868D2547EAB4ABC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0431341"/>
                <w:lock w:val="sdtLocked"/>
                <w:placeholder>
                  <w:docPart w:val="D557F4A7386F4985A98E75D419119142"/>
                </w:placeholder>
                <w:showingPlcHdr/>
                <w:text/>
              </w:sdtPr>
              <w:sdtEndPr/>
              <w:sdtContent>
                <w:r w:rsidR="00D338FC" w:rsidRPr="00480B8B">
                  <w:rPr>
                    <w:rStyle w:val="placeholder1Char"/>
                    <w:rFonts w:hint="eastAsia"/>
                    <w:sz w:val="16"/>
                    <w:szCs w:val="16"/>
                  </w:rPr>
                  <w:t>____</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29336671"/>
                <w:lock w:val="sdtLocked"/>
                <w:placeholder>
                  <w:docPart w:val="3C1C3AA08C674436B2AF9126D7359F8C"/>
                </w:placeholder>
                <w:showingPlcHdr/>
                <w:text/>
              </w:sdtPr>
              <w:sdtEndPr/>
              <w:sdtContent>
                <w:r w:rsidR="00D338FC" w:rsidRPr="00480B8B">
                  <w:rPr>
                    <w:rStyle w:val="placeholder1Char"/>
                    <w:rFonts w:hint="eastAsia"/>
                    <w:sz w:val="16"/>
                    <w:szCs w:val="16"/>
                  </w:rPr>
                  <w:t>____</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7402994"/>
                <w:lock w:val="sdtLocked"/>
                <w:placeholder>
                  <w:docPart w:val="26D176235C094F09BAF6CA7AFA4EC015"/>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4358176"/>
                <w:lock w:val="sdtLocked"/>
                <w:placeholder>
                  <w:docPart w:val="5E8864E9299543FC94A4AB147EA5D676"/>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8594120"/>
                <w:lock w:val="sdtLocked"/>
                <w:placeholder>
                  <w:docPart w:val="665D47542C69488F960E40FE51DC4CA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05912753"/>
                <w:lock w:val="sdtLocked"/>
                <w:placeholder>
                  <w:docPart w:val="3CF59601DAF54E4AB25C140F461370C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56568657"/>
                <w:lock w:val="sdtLocked"/>
                <w:placeholder>
                  <w:docPart w:val="697BB220E8FC497EBB8BC76A35A0648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05165347"/>
                <w:lock w:val="sdtLocked"/>
                <w:placeholder>
                  <w:docPart w:val="335E2A4A60CB429A9466D75F3B5FF6B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1325858"/>
                <w:lock w:val="sdtLocked"/>
                <w:placeholder>
                  <w:docPart w:val="47A6D4A25FB84E18AE88380E77F601E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28224646"/>
                <w:lock w:val="sdtLocked"/>
                <w:placeholder>
                  <w:docPart w:val="A572DACADC0B43FFA916325C64194B4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7487770"/>
                <w:lock w:val="sdtLocked"/>
                <w:placeholder>
                  <w:docPart w:val="211A80FEC6114A5BB9AB2ACB950ED24D"/>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65123717"/>
                <w:lock w:val="sdtLocked"/>
                <w:placeholder>
                  <w:docPart w:val="DEC275FC7009442B972BB586C785BFD6"/>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5094819"/>
                <w:lock w:val="sdtLocked"/>
                <w:placeholder>
                  <w:docPart w:val="396FC6E60A994FA39F8C41A250EB0559"/>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15491898"/>
                <w:lock w:val="sdtLocked"/>
                <w:placeholder>
                  <w:docPart w:val="C6BF3EEADF5D4AFDBC3A5074A411F06D"/>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59884729"/>
                <w:lock w:val="sdtLocked"/>
                <w:placeholder>
                  <w:docPart w:val="E50C54B9A514404D919D16AF97DA928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0899269"/>
                <w:lock w:val="sdtLocked"/>
                <w:placeholder>
                  <w:docPart w:val="6D807D092B184A2AB27CEEBDAB11D66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7450394"/>
                <w:lock w:val="sdtLocked"/>
                <w:placeholder>
                  <w:docPart w:val="827BF67FB9F24A32B47E74B277236C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7506465"/>
                <w:lock w:val="sdtLocked"/>
                <w:placeholder>
                  <w:docPart w:val="720E881E59974D9A84800DCC7A4F9D9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09249150"/>
                <w:lock w:val="sdtLocked"/>
                <w:placeholder>
                  <w:docPart w:val="E1616399863845CE8263CE78BE48A3D0"/>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7413218"/>
                <w:lock w:val="sdtLocked"/>
                <w:placeholder>
                  <w:docPart w:val="04308B8C0C7945409B9E0EA6E012DCDF"/>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8250567"/>
                <w:lock w:val="sdtLocked"/>
                <w:placeholder>
                  <w:docPart w:val="E05F0F5400A24C24B4C797D6F09776A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2069293"/>
                <w:lock w:val="sdtLocked"/>
                <w:placeholder>
                  <w:docPart w:val="16E473A6A4BC4D1D958716439BDB442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42986724"/>
                <w:lock w:val="sdtLocked"/>
                <w:placeholder>
                  <w:docPart w:val="A300776EFE31448CB82E66DE1436F8F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3532973"/>
                <w:lock w:val="sdtLocked"/>
                <w:placeholder>
                  <w:docPart w:val="6B318F8BA99E485C8D913C659C4DC7B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85591"/>
                <w:lock w:val="sdtLocked"/>
                <w:placeholder>
                  <w:docPart w:val="EFF3A4D8F882487AB48B13AE4412EA6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0224611"/>
                <w:lock w:val="sdtLocked"/>
                <w:placeholder>
                  <w:docPart w:val="DFA68F74FAA2412FAC5F5FB8AFF4F8B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4543439"/>
                <w:lock w:val="sdtLocked"/>
                <w:placeholder>
                  <w:docPart w:val="5BD651B92BD34CF9A18CD8A13F9D971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99522347"/>
                <w:lock w:val="sdtLocked"/>
                <w:placeholder>
                  <w:docPart w:val="85A428FA23D84E6392788604AAF04D5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6636050"/>
                <w:lock w:val="sdtLocked"/>
                <w:placeholder>
                  <w:docPart w:val="54833F52CA674E0E9C1EF7BF5B8CE0F4"/>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29528420"/>
                <w:lock w:val="sdtLocked"/>
                <w:placeholder>
                  <w:docPart w:val="C90582211BBC4CBABBB3B0E5134FDBBE"/>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1205492"/>
                <w:lock w:val="sdtLocked"/>
                <w:placeholder>
                  <w:docPart w:val="34E9632C4AFF4691A37C68AC9F1CFF8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6476274"/>
                <w:lock w:val="sdtLocked"/>
                <w:placeholder>
                  <w:docPart w:val="71EB5C7846C4480192B193D7A69A552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8083632"/>
                <w:lock w:val="sdtLocked"/>
                <w:placeholder>
                  <w:docPart w:val="7B436195D3554871B7BC44AEBD45683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553775"/>
                <w:lock w:val="sdtLocked"/>
                <w:placeholder>
                  <w:docPart w:val="0EC67929CC82484487080798E1A1C93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32648"/>
                <w:lock w:val="sdtLocked"/>
                <w:placeholder>
                  <w:docPart w:val="B3589417C8894983BCDF33DF0318F14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50875409"/>
                <w:lock w:val="sdtLocked"/>
                <w:placeholder>
                  <w:docPart w:val="D4E4560285E24CC8AF8A8BFA1DEC36B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4715144"/>
                <w:lock w:val="sdtLocked"/>
                <w:placeholder>
                  <w:docPart w:val="DDD7A366ABFA43FB9477DA95918DB033"/>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0378338"/>
                <w:lock w:val="sdtLocked"/>
                <w:placeholder>
                  <w:docPart w:val="749BA63BF46340B78C9A498632B7D699"/>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11012036"/>
                <w:lock w:val="sdtLocked"/>
                <w:placeholder>
                  <w:docPart w:val="1E53E13DC77D48D78284696C2F4F759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11761696"/>
                <w:lock w:val="sdtLocked"/>
                <w:placeholder>
                  <w:docPart w:val="AAF9020E1D42443E8176C8D5838FB4C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2785224"/>
                <w:lock w:val="sdtLocked"/>
                <w:placeholder>
                  <w:docPart w:val="3AA70184F59048C19C55DC83972F315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279505"/>
                <w:lock w:val="sdtLocked"/>
                <w:placeholder>
                  <w:docPart w:val="F312D98052964C61B4B313D962D179C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1874829"/>
                <w:lock w:val="sdtLocked"/>
                <w:placeholder>
                  <w:docPart w:val="E2A1A107616D4528AE71CDA7C3F84F0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9718306"/>
                <w:lock w:val="sdtLocked"/>
                <w:placeholder>
                  <w:docPart w:val="5A2A0FA1B25843F2AECC1D92F711A0C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6677512"/>
                <w:lock w:val="sdtLocked"/>
                <w:placeholder>
                  <w:docPart w:val="ABAE89360613424DA6EF614A04E0BD6E"/>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1964611"/>
                <w:lock w:val="sdtLocked"/>
                <w:placeholder>
                  <w:docPart w:val="6CA87C45EB984BF5A813F1918F03DED7"/>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93869483"/>
                <w:lock w:val="sdtLocked"/>
                <w:placeholder>
                  <w:docPart w:val="4B85AF06B47F4E26AA1FC8649C430C0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25046274"/>
                <w:lock w:val="sdtLocked"/>
                <w:placeholder>
                  <w:docPart w:val="A900E9316935483C92B6FACFA379B8A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2695572"/>
                <w:lock w:val="sdtLocked"/>
                <w:placeholder>
                  <w:docPart w:val="708D59BDEA724BF996EF031F4805EC9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9792999"/>
                <w:lock w:val="sdtLocked"/>
                <w:placeholder>
                  <w:docPart w:val="4581E9201E3F416589092D837AD7364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9057145"/>
                <w:lock w:val="sdtLocked"/>
                <w:placeholder>
                  <w:docPart w:val="AB56EE416D9149ABBF2FA63245BE8B2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6872421"/>
                <w:lock w:val="sdtLocked"/>
                <w:placeholder>
                  <w:docPart w:val="36059DD0D068458D8934EA937F1EEB3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1860935"/>
                <w:lock w:val="sdtLocked"/>
                <w:placeholder>
                  <w:docPart w:val="BF5E7D3AA46346B898A4419AFE64B638"/>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18286561"/>
                <w:lock w:val="sdtLocked"/>
                <w:placeholder>
                  <w:docPart w:val="E721EAEC878947468DBD7B9DF303424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71285795"/>
                <w:lock w:val="sdtLocked"/>
                <w:placeholder>
                  <w:docPart w:val="CBA3D5B543E64CE5939357B5CB8532C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5211093"/>
                <w:lock w:val="sdtLocked"/>
                <w:placeholder>
                  <w:docPart w:val="E2D85F66810F45D9BFDA8D45E7583EB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4497193"/>
                <w:lock w:val="sdtLocked"/>
                <w:placeholder>
                  <w:docPart w:val="B48A9125A55E4BFFB12D7629661F22B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2129284"/>
                <w:lock w:val="sdtLocked"/>
                <w:placeholder>
                  <w:docPart w:val="88CCF2B2AAAE4CBBA838149720A634A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8549216"/>
                <w:lock w:val="sdtLocked"/>
                <w:placeholder>
                  <w:docPart w:val="65CAF4CAA09F42D7A23954BDC334CEF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50529228"/>
                <w:lock w:val="sdtLocked"/>
                <w:placeholder>
                  <w:docPart w:val="4FE980731D8F482B9565F2056E1EE70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0087596"/>
                <w:lock w:val="sdtLocked"/>
                <w:placeholder>
                  <w:docPart w:val="ABD66610A85E44CD974DC0B67B9DA6A3"/>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04682022"/>
                <w:lock w:val="sdtLocked"/>
                <w:placeholder>
                  <w:docPart w:val="E918D3A186924551B1FC417C8DB0233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17952715"/>
                <w:lock w:val="sdtLocked"/>
                <w:placeholder>
                  <w:docPart w:val="C30D9CFA0894437BA04EFF23FD3E10C1"/>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36715261"/>
                <w:lock w:val="sdtLocked"/>
                <w:placeholder>
                  <w:docPart w:val="5FAC8B1BA0834A8C8FD8706AA3C4C3B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3472865"/>
                <w:lock w:val="sdtLocked"/>
                <w:placeholder>
                  <w:docPart w:val="E62ABD8613DA4273824A08E7A53883F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46947351"/>
                <w:lock w:val="sdtLocked"/>
                <w:placeholder>
                  <w:docPart w:val="46998A0FC7984F288C37DF10FB26B01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20262715"/>
                <w:lock w:val="sdtLocked"/>
                <w:placeholder>
                  <w:docPart w:val="C0ABB139B4EF44378191D872D497674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74361485"/>
                <w:lock w:val="sdtLocked"/>
                <w:placeholder>
                  <w:docPart w:val="75C2F34446B34EEC95954640CF30836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6892290"/>
                <w:lock w:val="sdtLocked"/>
                <w:placeholder>
                  <w:docPart w:val="9E70213DB2204B14B76414EE17D7768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8653715"/>
                <w:lock w:val="sdtLocked"/>
                <w:placeholder>
                  <w:docPart w:val="C4C9B998FD3F4B1D820D8C7CCC7C713B"/>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78580305"/>
                <w:lock w:val="sdtLocked"/>
                <w:placeholder>
                  <w:docPart w:val="DEDECE2FD6C240129C846940C8A2E4E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7569587"/>
                <w:lock w:val="sdtLocked"/>
                <w:placeholder>
                  <w:docPart w:val="6334D9A095714135861245E2DBA3F90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3201980"/>
                <w:lock w:val="sdtLocked"/>
                <w:placeholder>
                  <w:docPart w:val="A6757E51B8004F5E9859E3E65A87264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2858657"/>
                <w:lock w:val="sdtLocked"/>
                <w:placeholder>
                  <w:docPart w:val="CB670F8934C14039A4CFBBE085ABDFB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6858920"/>
                <w:lock w:val="sdtLocked"/>
                <w:placeholder>
                  <w:docPart w:val="219582B7135D4BD5A6BC779306130EC6"/>
                </w:placeholder>
                <w:dataBinding w:prefixMappings="xmlns:ns0='http://wwww.hallomagic.com/xbrl/consistency' xmlns:ns1='consistency' " w:xpath="/ns0:xbrlConsistency[1]/ns1:ccConsistency[1]/ns1:ccSign_IssuedCapital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32,882,104.00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37668353"/>
                <w:lock w:val="sdtLocked"/>
                <w:placeholder>
                  <w:docPart w:val="EC611EDF9E6F4911A5D1C58F111FD36B"/>
                </w:placeholder>
                <w:dataBinding w:prefixMappings="xmlns:ns0='http://wwww.hallomagic.com/xbrl/consistency' xmlns:ns1='consistency' " w:xpath="/ns0:xbrlConsistency[1]/ns1:ccConsistency[1]/ns1:ccSign_CapitalSurplus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7,990,317.15</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3792280"/>
                <w:lock w:val="sdtLocked"/>
                <w:placeholder>
                  <w:docPart w:val="196809E30F8A4CEC921CF84E5DD1D5B8"/>
                </w:placeholder>
                <w:dataBinding w:prefixMappings="xmlns:ns0='http://wwww.hallomagic.com/xbrl/consistency' xmlns:ns1='consistency' " w:xpath="/ns0:xbrlConsistency[1]/ns1:ccConsistency[1]/ns1:ccSign_KuCunGu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4420521"/>
                <w:lock w:val="sdtLocked"/>
                <w:placeholder>
                  <w:docPart w:val="9571BC719A554A1181A6325D2765D314"/>
                </w:placeholder>
                <w:dataBinding w:prefixMappings="xmlns:ns0='http://wwww.hallomagic.com/xbrl/consistency' xmlns:ns1='consistency' " w:xpath="/ns0:xbrlConsistency[1]/ns1:ccConsistency[1]/ns1:ccSign_QiTaZongHeShouYi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3753387"/>
                <w:lock w:val="sdtLocked"/>
                <w:placeholder>
                  <w:docPart w:val="DC35C7ADC2E142D7B0638C08A2EEA2A1"/>
                </w:placeholder>
                <w:dataBinding w:prefixMappings="xmlns:ns0='http://wwww.hallomagic.com/xbrl/consistency' xmlns:ns1='consistency' " w:xpath="/ns0:xbrlConsistency[1]/ns1:ccConsistency[1]/ns1:ccSign_SpecializedReserve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52222656"/>
                <w:lock w:val="sdtLocked"/>
                <w:placeholder>
                  <w:docPart w:val="949119FC4A9F40B195E98339017AFB9B"/>
                </w:placeholder>
                <w:dataBinding w:prefixMappings="xmlns:ns0='http://wwww.hallomagic.com/xbrl/consistency' xmlns:ns1='consistency' " w:xpath="/ns0:xbrlConsistency[1]/ns1:ccConsistency[1]/ns1:ccSign_SurplusReserves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1,464,466.67</w:t>
                </w:r>
              </w:sdtContent>
            </w:sdt>
          </w:p>
        </w:tc>
        <w:tc>
          <w:tcPr>
            <w:tcW w:w="1393" w:type="dxa"/>
            <w:shd w:val="clear" w:color="auto" w:fill="auto"/>
            <w:vAlign w:val="center"/>
          </w:tcPr>
          <w:p w:rsidR="00CD1D89" w:rsidRPr="00990726" w:rsidRDefault="00B82FEA" w:rsidP="00A871C3">
            <w:pPr>
              <w:widowControl/>
              <w:ind w:rightChars="92" w:right="19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2385425"/>
                <w:lock w:val="sdtLocked"/>
                <w:placeholder>
                  <w:docPart w:val="499E38CCA8934328B731EF41DF6CC399"/>
                </w:placeholder>
                <w:dataBinding w:prefixMappings="xmlns:ns0='http://wwww.hallomagic.com/xbrl/consistency' xmlns:ns1='consistency' " w:xpath="/ns0:xbrlConsistency[1]/ns1:ccConsistency[1]/ns1:ccSign_RetainedEarningsneeq_instant_T_M[1]" w:storeItemID="{F4D0B5B3-0ED3-42BC-86D1-6C8AD37804FE}"/>
                <w:text/>
              </w:sdtPr>
              <w:sdtEndPr/>
              <w:sdtContent>
                <w:r w:rsidR="00472C9E">
                  <w:rPr>
                    <w:rFonts w:asciiTheme="minorEastAsia" w:eastAsiaTheme="minorEastAsia" w:hAnsiTheme="minorEastAsia"/>
                    <w:color w:val="000000" w:themeColor="text1"/>
                    <w:sz w:val="18"/>
                    <w:szCs w:val="18"/>
                  </w:rPr>
                  <w:t>4,428,090.17</w:t>
                </w:r>
              </w:sdtContent>
            </w:sdt>
          </w:p>
        </w:tc>
        <w:tc>
          <w:tcPr>
            <w:tcW w:w="149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712591"/>
                <w:lock w:val="sdtLocked"/>
                <w:placeholder>
                  <w:docPart w:val="EDD6F25B4890461FB49CB000F8BC7EA1"/>
                </w:placeholder>
                <w:dataBinding w:prefixMappings="xmlns:ns0='http://wwww.hallomagic.com/xbrl/consistency' xmlns:ns1='consistency' " w:xpath="/ns0:xbrlConsistency[1]/ns1:ccConsistency[1]/ns1:ccSign_Equity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46,764,977.99</w:t>
                </w:r>
              </w:sdtContent>
            </w:sdt>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8372721"/>
                <w:lock w:val="sdtLocked"/>
                <w:placeholder>
                  <w:docPart w:val="24E140FF5BD74DE0BAFBD63DC11DD46B"/>
                </w:placeholder>
                <w:text/>
              </w:sdtPr>
              <w:sdtEndPr/>
              <w:sdtContent>
                <w:r w:rsidR="00FD5658" w:rsidRPr="00990726">
                  <w:rPr>
                    <w:rFonts w:asciiTheme="minorEastAsia" w:eastAsiaTheme="minorEastAsia" w:hAnsiTheme="minorEastAsia"/>
                    <w:color w:val="000000" w:themeColor="text1"/>
                    <w:sz w:val="18"/>
                    <w:szCs w:val="18"/>
                  </w:rPr>
                  <w:t>5,375,000.00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8216611"/>
                <w:lock w:val="sdtLocked"/>
                <w:placeholder>
                  <w:docPart w:val="910FF05DE27E4878952074BE9C77949F"/>
                </w:placeholder>
                <w:text/>
              </w:sdtPr>
              <w:sdtEndPr/>
              <w:sdtContent>
                <w:r w:rsidR="00FD5658" w:rsidRPr="00990726">
                  <w:rPr>
                    <w:rFonts w:asciiTheme="minorEastAsia" w:eastAsiaTheme="minorEastAsia" w:hAnsiTheme="minorEastAsia"/>
                    <w:color w:val="000000" w:themeColor="text1"/>
                    <w:sz w:val="18"/>
                    <w:szCs w:val="18"/>
                  </w:rPr>
                  <w:t>854,463.45</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020990"/>
                <w:lock w:val="sdtLocked"/>
                <w:placeholder>
                  <w:docPart w:val="F6453558930343E692928E578359F512"/>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1203440"/>
                <w:lock w:val="sdtLocked"/>
                <w:placeholder>
                  <w:docPart w:val="EE0F2F52862E4990948554125FE784A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61667015"/>
                <w:lock w:val="sdtLocked"/>
                <w:placeholder>
                  <w:docPart w:val="B0837A1B7249417EB7D2F35425B6A908"/>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60770467"/>
                <w:lock w:val="sdtLocked"/>
                <w:placeholder>
                  <w:docPart w:val="901C09AA45944569818886805CDA4172"/>
                </w:placeholder>
                <w:text/>
              </w:sdtPr>
              <w:sdtEndPr/>
              <w:sdtContent>
                <w:r w:rsidR="009B72AF" w:rsidRPr="00990726">
                  <w:rPr>
                    <w:rFonts w:asciiTheme="minorEastAsia" w:eastAsiaTheme="minorEastAsia" w:hAnsiTheme="minorEastAsia"/>
                    <w:color w:val="000000" w:themeColor="text1"/>
                    <w:sz w:val="18"/>
                    <w:szCs w:val="18"/>
                  </w:rPr>
                  <w:t>511,344.57</w:t>
                </w:r>
              </w:sdtContent>
            </w:sdt>
          </w:p>
        </w:tc>
        <w:tc>
          <w:tcPr>
            <w:tcW w:w="1418" w:type="dxa"/>
            <w:shd w:val="clear" w:color="auto" w:fill="auto"/>
            <w:vAlign w:val="center"/>
          </w:tcPr>
          <w:p w:rsidR="00CD1D89" w:rsidRPr="00990726" w:rsidRDefault="00B82FEA" w:rsidP="00A871C3">
            <w:pPr>
              <w:widowControl/>
              <w:ind w:rightChars="91" w:right="19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2045484"/>
                <w:lock w:val="sdtLocked"/>
                <w:placeholder>
                  <w:docPart w:val="B186D0EE73084EC28FC14D00161E2317"/>
                </w:placeholder>
                <w:text/>
              </w:sdtPr>
              <w:sdtEndPr/>
              <w:sdtContent>
                <w:r w:rsidR="00472C9E">
                  <w:rPr>
                    <w:rFonts w:asciiTheme="minorEastAsia" w:eastAsiaTheme="minorEastAsia" w:hAnsiTheme="minorEastAsia"/>
                    <w:color w:val="000000" w:themeColor="text1"/>
                    <w:sz w:val="18"/>
                    <w:szCs w:val="18"/>
                  </w:rPr>
                  <w:t>2,847,815.94</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09473305"/>
                <w:lock w:val="sdtLocked"/>
                <w:placeholder>
                  <w:docPart w:val="59F87C839D1D4AA997445E8E5EC1EB54"/>
                </w:placeholder>
                <w:text/>
              </w:sdtPr>
              <w:sdtEndPr/>
              <w:sdtContent>
                <w:r w:rsidR="00FD5658" w:rsidRPr="00990726">
                  <w:rPr>
                    <w:rFonts w:asciiTheme="minorEastAsia" w:eastAsiaTheme="minorEastAsia" w:hAnsiTheme="minorEastAsia"/>
                    <w:color w:val="000000" w:themeColor="text1"/>
                    <w:sz w:val="18"/>
                    <w:szCs w:val="18"/>
                  </w:rPr>
                  <w:t>9,588,623.96</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8022958"/>
                <w:lock w:val="sdtLocked"/>
                <w:placeholder>
                  <w:docPart w:val="9102202EF15E4E26BD8BC9CDD70804A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1211774"/>
                <w:lock w:val="sdtLocked"/>
                <w:placeholder>
                  <w:docPart w:val="8FBFE872F9B14DE09912BBF38816BA4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9385898"/>
                <w:lock w:val="sdtLocked"/>
                <w:placeholder>
                  <w:docPart w:val="B0A145F1B1EA4343AF72C24E34D6C4C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5508561"/>
                <w:lock w:val="sdtLocked"/>
                <w:placeholder>
                  <w:docPart w:val="09CEF64F75D146D6AF82ACF652F30E4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40249383"/>
                <w:lock w:val="sdtLocked"/>
                <w:placeholder>
                  <w:docPart w:val="671F534BF73B416385BC4D4971258593"/>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3460945"/>
                <w:lock w:val="sdtLocked"/>
                <w:placeholder>
                  <w:docPart w:val="FC5CBD4D34504E9AB60558AF137206E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1375787"/>
                <w:lock w:val="sdtLocked"/>
                <w:placeholder>
                  <w:docPart w:val="A42DA38725AE406E9CB650B377ECE6F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4182314"/>
                <w:lock w:val="sdtLocked"/>
                <w:placeholder>
                  <w:docPart w:val="2CB88E3C91644F6FB91E729B98D28F7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7982662"/>
                <w:lock w:val="sdtLocked"/>
                <w:placeholder>
                  <w:docPart w:val="94C764C20F3E44EABB4DB2B7BAC8CB0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9033390"/>
                <w:lock w:val="sdtLocked"/>
                <w:placeholder>
                  <w:docPart w:val="F2F23A1DC21B439BAB676A14502DCC5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01397759"/>
                <w:lock w:val="sdtLocked"/>
                <w:placeholder>
                  <w:docPart w:val="51937F2283824CAFA77A1C2E26DFD8C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3477628"/>
                <w:lock w:val="sdtLocked"/>
                <w:placeholder>
                  <w:docPart w:val="0FDB8E582EED43E1BC5B0E1DF5A7945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080185"/>
                <w:lock w:val="sdtLocked"/>
                <w:placeholder>
                  <w:docPart w:val="0EF98C92D2434C22B435AE902218091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6942975"/>
                <w:lock w:val="sdtLocked"/>
                <w:placeholder>
                  <w:docPart w:val="E0ABD6A9F1D449CAA8F0F6A13E2F503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4351967"/>
                <w:lock w:val="sdtLocked"/>
                <w:placeholder>
                  <w:docPart w:val="E8E15D8DC31147F0BF1A2A153153A42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39794299"/>
                <w:lock w:val="sdtLocked"/>
                <w:placeholder>
                  <w:docPart w:val="8FDC79D922D9480292A213B21F8C184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1918788"/>
                <w:lock w:val="sdtLocked"/>
                <w:placeholder>
                  <w:docPart w:val="626AFB78A7FC42EEAAC7A099EB23C1E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46347600"/>
                <w:lock w:val="sdtLocked"/>
                <w:placeholder>
                  <w:docPart w:val="509F18C730EF4A47A8F4FE546F5B35E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6498060"/>
                <w:lock w:val="sdtLocked"/>
                <w:placeholder>
                  <w:docPart w:val="40F3EC4586BE40BE99E9ECFF648D657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61479025"/>
                <w:lock w:val="sdtLocked"/>
                <w:placeholder>
                  <w:docPart w:val="2B4672CCFC194FD3ADFE1DE115292B8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0324013"/>
                <w:lock w:val="sdtLocked"/>
                <w:placeholder>
                  <w:docPart w:val="8EBD980C8557466E874AFF2FB4756C18"/>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7571528"/>
                <w:lock w:val="sdtLocked"/>
                <w:placeholder>
                  <w:docPart w:val="45342AFF6342467EA565DEA3CA34132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1236669"/>
                <w:lock w:val="sdtLocked"/>
                <w:placeholder>
                  <w:docPart w:val="EBE6F983965643E59C5E16F32DF8F93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5112126"/>
                <w:lock w:val="sdtLocked"/>
                <w:placeholder>
                  <w:docPart w:val="9737CF56C4EF4DC5B9593A9457FB5A4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55812398"/>
                <w:lock w:val="sdtLocked"/>
                <w:placeholder>
                  <w:docPart w:val="812201DF4C194A319F2C75F9352383B3"/>
                </w:placeholder>
                <w:text/>
              </w:sdtPr>
              <w:sdtEndPr/>
              <w:sdtContent>
                <w:r w:rsidR="00FD5658" w:rsidRPr="00990726">
                  <w:rPr>
                    <w:rFonts w:asciiTheme="minorEastAsia" w:eastAsiaTheme="minorEastAsia" w:hAnsiTheme="minorEastAsia"/>
                    <w:color w:val="000000" w:themeColor="text1"/>
                    <w:sz w:val="18"/>
                    <w:szCs w:val="18"/>
                  </w:rPr>
                  <w:t>5,375,000.00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9479911"/>
                <w:lock w:val="sdtLocked"/>
                <w:placeholder>
                  <w:docPart w:val="B5CB6E7B1B2C4490A83E36BE6FB85968"/>
                </w:placeholder>
                <w:text/>
              </w:sdtPr>
              <w:sdtEndPr/>
              <w:sdtContent>
                <w:r w:rsidR="00FD5658" w:rsidRPr="00990726">
                  <w:rPr>
                    <w:rFonts w:asciiTheme="minorEastAsia" w:eastAsiaTheme="minorEastAsia" w:hAnsiTheme="minorEastAsia"/>
                    <w:color w:val="000000" w:themeColor="text1"/>
                    <w:sz w:val="18"/>
                    <w:szCs w:val="18"/>
                  </w:rPr>
                  <w:t>854,463.45</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9850024"/>
                <w:lock w:val="sdtLocked"/>
                <w:placeholder>
                  <w:docPart w:val="D9E79B14D72C4FC0BC9851D22B75E91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32957420"/>
                <w:lock w:val="sdtLocked"/>
                <w:placeholder>
                  <w:docPart w:val="BE84504B18D64F8CA4108AD4D4F16D6E"/>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11449657"/>
                <w:lock w:val="sdtLocked"/>
                <w:placeholder>
                  <w:docPart w:val="EB086EA379474DB3BDF8CFF5CF2E709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69452010"/>
                <w:lock w:val="sdtLocked"/>
                <w:placeholder>
                  <w:docPart w:val="9C38AE728CB84C3F9E358B99FB122370"/>
                </w:placeholder>
                <w:text/>
              </w:sdtPr>
              <w:sdtEndPr/>
              <w:sdtContent>
                <w:r w:rsidR="00FD5658" w:rsidRPr="00990726">
                  <w:rPr>
                    <w:rFonts w:asciiTheme="minorEastAsia" w:eastAsiaTheme="minorEastAsia" w:hAnsiTheme="minorEastAsia"/>
                    <w:color w:val="000000" w:themeColor="text1"/>
                    <w:sz w:val="18"/>
                    <w:szCs w:val="18"/>
                  </w:rPr>
                  <w:t>511,344.57</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9550721"/>
                <w:lock w:val="sdtLocked"/>
                <w:placeholder>
                  <w:docPart w:val="516CFA83E1C34B6686526C54CA75DC4F"/>
                </w:placeholder>
                <w:text/>
              </w:sdtPr>
              <w:sdtEndPr/>
              <w:sdtContent>
                <w:r w:rsidR="00FD5658" w:rsidRPr="00990726">
                  <w:rPr>
                    <w:rFonts w:asciiTheme="minorEastAsia" w:eastAsiaTheme="minorEastAsia" w:hAnsiTheme="minorEastAsia"/>
                    <w:color w:val="000000" w:themeColor="text1"/>
                    <w:sz w:val="18"/>
                    <w:szCs w:val="18"/>
                  </w:rPr>
                  <w:t>2,847,815.94</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29072068"/>
                <w:lock w:val="sdtLocked"/>
                <w:placeholder>
                  <w:docPart w:val="9574CD2780A647BD9577A4397A4080A5"/>
                </w:placeholder>
                <w:text/>
              </w:sdtPr>
              <w:sdtEndPr/>
              <w:sdtContent>
                <w:r w:rsidR="00FD5658" w:rsidRPr="00990726">
                  <w:rPr>
                    <w:rFonts w:asciiTheme="minorEastAsia" w:eastAsiaTheme="minorEastAsia" w:hAnsiTheme="minorEastAsia"/>
                    <w:color w:val="000000" w:themeColor="text1"/>
                    <w:sz w:val="18"/>
                    <w:szCs w:val="18"/>
                  </w:rPr>
                  <w:t>9,588,623.96</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1558291"/>
                <w:lock w:val="sdtLocked"/>
                <w:placeholder>
                  <w:docPart w:val="02E20EAFEBDB49479150B30F18778D22"/>
                </w:placeholder>
                <w:text/>
              </w:sdtPr>
              <w:sdtEndPr/>
              <w:sdtContent>
                <w:r w:rsidR="00FD5658" w:rsidRPr="00990726">
                  <w:rPr>
                    <w:rFonts w:asciiTheme="minorEastAsia" w:eastAsiaTheme="minorEastAsia" w:hAnsiTheme="minorEastAsia"/>
                    <w:color w:val="000000" w:themeColor="text1"/>
                    <w:sz w:val="18"/>
                    <w:szCs w:val="18"/>
                  </w:rPr>
                  <w:t>1,335,526.00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3911696"/>
                <w:lock w:val="sdtLocked"/>
                <w:placeholder>
                  <w:docPart w:val="A7C1C450A40B4789989DCE08DDCFCBF9"/>
                </w:placeholder>
                <w:text/>
              </w:sdtPr>
              <w:sdtEndPr/>
              <w:sdtContent>
                <w:r w:rsidR="00FD5658" w:rsidRPr="00990726">
                  <w:rPr>
                    <w:rFonts w:asciiTheme="minorEastAsia" w:eastAsiaTheme="minorEastAsia" w:hAnsiTheme="minorEastAsia"/>
                    <w:color w:val="000000" w:themeColor="text1"/>
                    <w:sz w:val="18"/>
                    <w:szCs w:val="18"/>
                  </w:rPr>
                  <w:t>2,867,431.70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9676638"/>
                <w:lock w:val="sdtLocked"/>
                <w:placeholder>
                  <w:docPart w:val="863DA1AE871342209ED0A791086B970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631489"/>
                <w:lock w:val="sdtLocked"/>
                <w:placeholder>
                  <w:docPart w:val="440A4453967742DBA1BCA8A337FC4F5F"/>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30688533"/>
                <w:lock w:val="sdtLocked"/>
                <w:placeholder>
                  <w:docPart w:val="C596FFB83DC14CFD9C0D576E6AA9690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73866385"/>
                <w:lock w:val="sdtLocked"/>
                <w:placeholder>
                  <w:docPart w:val="661680AE4133472EAB88B32E631F132B"/>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418" w:type="dxa"/>
            <w:shd w:val="clear" w:color="auto" w:fill="auto"/>
            <w:vAlign w:val="center"/>
          </w:tcPr>
          <w:p w:rsidR="00CD1D89" w:rsidRPr="00990726" w:rsidRDefault="00B82FEA" w:rsidP="00A871C3">
            <w:pPr>
              <w:widowControl/>
              <w:ind w:rightChars="91" w:right="19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0075012"/>
                <w:lock w:val="sdtLocked"/>
                <w:placeholder>
                  <w:docPart w:val="41B57C9C9CE349438D062AC95BB0FDEE"/>
                </w:placeholder>
                <w:text/>
              </w:sdtPr>
              <w:sdtEndPr/>
              <w:sdtContent>
                <w:r w:rsidR="00472C9E">
                  <w:rPr>
                    <w:rFonts w:asciiTheme="minorEastAsia" w:eastAsiaTheme="minorEastAsia" w:hAnsiTheme="minorEastAsia"/>
                    <w:color w:val="000000" w:themeColor="text1"/>
                    <w:sz w:val="18"/>
                    <w:szCs w:val="18"/>
                  </w:rPr>
                  <w:t>2,626,107.99</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4314451"/>
                <w:lock w:val="sdtLocked"/>
                <w:placeholder>
                  <w:docPart w:val="7BD273E77F17456187628F38876F3887"/>
                </w:placeholder>
                <w:text/>
              </w:sdtPr>
              <w:sdtEndPr/>
              <w:sdtContent>
                <w:r w:rsidR="00FD5658" w:rsidRPr="00990726">
                  <w:rPr>
                    <w:rFonts w:asciiTheme="minorEastAsia" w:eastAsiaTheme="minorEastAsia" w:hAnsiTheme="minorEastAsia"/>
                    <w:color w:val="000000" w:themeColor="text1"/>
                    <w:sz w:val="18"/>
                    <w:szCs w:val="18"/>
                  </w:rPr>
                  <w:t>7,120,855.47</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8905967"/>
                <w:lock w:val="sdtLocked"/>
                <w:placeholder>
                  <w:docPart w:val="4583B8F5E62D4091925A79A095064A5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5463752"/>
                <w:lock w:val="sdtLocked"/>
                <w:placeholder>
                  <w:docPart w:val="49977D209B6E4F77A8B7D2FB9522159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9078611"/>
                <w:lock w:val="sdtLocked"/>
                <w:placeholder>
                  <w:docPart w:val="27D494AEE65E47B1B799DCED945D784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44228048"/>
                <w:lock w:val="sdtLocked"/>
                <w:placeholder>
                  <w:docPart w:val="01C99A7379594FC58108905E629C95D9"/>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94310611"/>
                <w:lock w:val="sdtLocked"/>
                <w:placeholder>
                  <w:docPart w:val="EEB9209A0B00420AA85CE6530682D46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08910345"/>
                <w:lock w:val="sdtLocked"/>
                <w:placeholder>
                  <w:docPart w:val="CA70326AF4ED4B8892943945C3DE3CD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ind w:rightChars="91" w:right="19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208233"/>
                <w:lock w:val="sdtLocked"/>
                <w:placeholder>
                  <w:docPart w:val="731D97EF2F014F299934C1B24E90E590"/>
                </w:placeholder>
                <w:text/>
              </w:sdtPr>
              <w:sdtEndPr/>
              <w:sdtContent>
                <w:r w:rsidR="00472C9E">
                  <w:rPr>
                    <w:rFonts w:asciiTheme="minorEastAsia" w:eastAsiaTheme="minorEastAsia" w:hAnsiTheme="minorEastAsia"/>
                    <w:color w:val="000000" w:themeColor="text1"/>
                    <w:sz w:val="18"/>
                    <w:szCs w:val="18"/>
                  </w:rPr>
                  <w:t>2,917,897.77</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7853007"/>
                <w:lock w:val="sdtLocked"/>
                <w:placeholder>
                  <w:docPart w:val="E3B99593891744F09929047F1AB9246C"/>
                </w:placeholder>
                <w:text/>
              </w:sdtPr>
              <w:sdtEndPr/>
              <w:sdtContent>
                <w:r w:rsidR="00FD5658" w:rsidRPr="00990726">
                  <w:rPr>
                    <w:rFonts w:asciiTheme="minorEastAsia" w:eastAsiaTheme="minorEastAsia" w:hAnsiTheme="minorEastAsia"/>
                    <w:color w:val="000000" w:themeColor="text1"/>
                    <w:sz w:val="18"/>
                    <w:szCs w:val="18"/>
                  </w:rPr>
                  <w:t>2,917,897.77</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831546"/>
                <w:lock w:val="sdtLocked"/>
                <w:placeholder>
                  <w:docPart w:val="F11B38ADC014429E9A2899585674128A"/>
                </w:placeholder>
                <w:text/>
              </w:sdtPr>
              <w:sdtEndPr/>
              <w:sdtContent>
                <w:r w:rsidR="00FD5658" w:rsidRPr="00990726">
                  <w:rPr>
                    <w:rFonts w:asciiTheme="minorEastAsia" w:eastAsiaTheme="minorEastAsia" w:hAnsiTheme="minorEastAsia"/>
                    <w:color w:val="000000" w:themeColor="text1"/>
                    <w:sz w:val="18"/>
                    <w:szCs w:val="18"/>
                  </w:rPr>
                  <w:t>1,335,526.00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00570402"/>
                <w:lock w:val="sdtLocked"/>
                <w:placeholder>
                  <w:docPart w:val="582ACB44A1A149058281BA5D171A41A7"/>
                </w:placeholder>
                <w:text/>
              </w:sdtPr>
              <w:sdtEndPr/>
              <w:sdtContent>
                <w:r w:rsidR="00FD5658" w:rsidRPr="00990726">
                  <w:rPr>
                    <w:rFonts w:asciiTheme="minorEastAsia" w:eastAsiaTheme="minorEastAsia" w:hAnsiTheme="minorEastAsia"/>
                    <w:color w:val="000000" w:themeColor="text1"/>
                    <w:sz w:val="18"/>
                    <w:szCs w:val="18"/>
                  </w:rPr>
                  <w:t>2,867,431.70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8595547"/>
                <w:lock w:val="sdtLocked"/>
                <w:placeholder>
                  <w:docPart w:val="B0C0B5B4EA834F18B8813FB76C2CC18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21118914"/>
                <w:lock w:val="sdtLocked"/>
                <w:placeholder>
                  <w:docPart w:val="056391EE1DE948C89B03DB88D56C327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9500980"/>
                <w:lock w:val="sdtLocked"/>
                <w:placeholder>
                  <w:docPart w:val="2234C43C3CE94429BEAB70CBB6F49751"/>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91431794"/>
                <w:lock w:val="sdtLocked"/>
                <w:placeholder>
                  <w:docPart w:val="FBE64F213AC04FE493D9006D57014031"/>
                </w:placeholder>
                <w:text/>
              </w:sdtPr>
              <w:sdtEndPr/>
              <w:sdtContent>
                <w:r w:rsidR="00FD5658" w:rsidRPr="00990726">
                  <w:rPr>
                    <w:rFonts w:asciiTheme="minorEastAsia" w:eastAsiaTheme="minorEastAsia" w:hAnsiTheme="minorEastAsia" w:hint="eastAsia"/>
                    <w:color w:val="000000" w:themeColor="text1"/>
                    <w:sz w:val="18"/>
                    <w:szCs w:val="18"/>
                  </w:rPr>
                  <w:t>              </w:t>
                </w:r>
                <w:r w:rsidR="00FD5658" w:rsidRPr="00990726">
                  <w:rPr>
                    <w:rFonts w:asciiTheme="minorEastAsia" w:eastAsiaTheme="minorEastAsia" w:hAnsiTheme="minorEastAsia" w:hint="eastAsia"/>
                    <w:color w:val="000000" w:themeColor="text1"/>
                    <w:sz w:val="18"/>
                    <w:szCs w:val="18"/>
                  </w:rPr>
                  <w:lastRenderedPageBreak/>
                  <w:t>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6370085"/>
                <w:lock w:val="sdtLocked"/>
                <w:placeholder>
                  <w:docPart w:val="B02A7CFC537740D6B9D22BA4F663697D"/>
                </w:placeholder>
                <w:text/>
              </w:sdtPr>
              <w:sdtEndPr/>
              <w:sdtContent>
                <w:r w:rsidR="00FD5658" w:rsidRPr="00990726">
                  <w:rPr>
                    <w:rFonts w:asciiTheme="minorEastAsia" w:eastAsiaTheme="minorEastAsia" w:hAnsiTheme="minorEastAsia" w:hint="eastAsia"/>
                    <w:color w:val="000000" w:themeColor="text1"/>
                    <w:sz w:val="18"/>
                    <w:szCs w:val="18"/>
                  </w:rPr>
                  <w:t>              </w:t>
                </w:r>
                <w:r w:rsidR="00FD5658" w:rsidRPr="00990726">
                  <w:rPr>
                    <w:rFonts w:asciiTheme="minorEastAsia" w:eastAsiaTheme="minorEastAsia" w:hAnsiTheme="minorEastAsia" w:hint="eastAsia"/>
                    <w:color w:val="000000" w:themeColor="text1"/>
                    <w:sz w:val="18"/>
                    <w:szCs w:val="18"/>
                  </w:rPr>
                  <w:lastRenderedPageBreak/>
                  <w:t>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8488515"/>
                <w:lock w:val="sdtLocked"/>
                <w:placeholder>
                  <w:docPart w:val="B67D0812FE8B4396BEBA9B575146D661"/>
                </w:placeholder>
                <w:text/>
              </w:sdtPr>
              <w:sdtEndPr/>
              <w:sdtContent>
                <w:r w:rsidR="00FD5658" w:rsidRPr="00990726">
                  <w:rPr>
                    <w:rFonts w:asciiTheme="minorEastAsia" w:eastAsiaTheme="minorEastAsia" w:hAnsiTheme="minorEastAsia"/>
                    <w:color w:val="000000" w:themeColor="text1"/>
                    <w:sz w:val="18"/>
                    <w:szCs w:val="18"/>
                  </w:rPr>
                  <w:t>4,202,957.70</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1．股东投入的普通股</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6815078"/>
                <w:lock w:val="sdtLocked"/>
                <w:placeholder>
                  <w:docPart w:val="2987D046EC764FC9A7228E1D6EBE447F"/>
                </w:placeholder>
                <w:text/>
              </w:sdtPr>
              <w:sdtEndPr/>
              <w:sdtContent>
                <w:r w:rsidR="00FD5658" w:rsidRPr="00990726">
                  <w:rPr>
                    <w:rFonts w:asciiTheme="minorEastAsia" w:eastAsiaTheme="minorEastAsia" w:hAnsiTheme="minorEastAsia"/>
                    <w:color w:val="000000" w:themeColor="text1"/>
                    <w:sz w:val="18"/>
                    <w:szCs w:val="18"/>
                  </w:rPr>
                  <w:t>1,335,526.00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2478621"/>
                <w:lock w:val="sdtLocked"/>
                <w:placeholder>
                  <w:docPart w:val="B3F3822B8AF8421C93837CB07F5CF38A"/>
                </w:placeholder>
                <w:text/>
              </w:sdtPr>
              <w:sdtEndPr/>
              <w:sdtContent>
                <w:r w:rsidR="00FD5658" w:rsidRPr="00990726">
                  <w:rPr>
                    <w:rFonts w:asciiTheme="minorEastAsia" w:eastAsiaTheme="minorEastAsia" w:hAnsiTheme="minorEastAsia"/>
                    <w:color w:val="000000" w:themeColor="text1"/>
                    <w:sz w:val="18"/>
                    <w:szCs w:val="18"/>
                  </w:rPr>
                  <w:t>2,867,431.70</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46342398"/>
                <w:lock w:val="sdtLocked"/>
                <w:placeholder>
                  <w:docPart w:val="A380925530124239B4954653F360549E"/>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55802432"/>
                <w:lock w:val="sdtLocked"/>
                <w:placeholder>
                  <w:docPart w:val="E0A06D7BED3644E78EC0B394DF6B7DEF"/>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9987651"/>
                <w:lock w:val="sdtLocked"/>
                <w:placeholder>
                  <w:docPart w:val="3DBF2795DA2B4CB090A4FCCBC44ACA0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0881459"/>
                <w:lock w:val="sdtLocked"/>
                <w:placeholder>
                  <w:docPart w:val="69461859A8D74B01A2D0D0260E0B6FF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6159419"/>
                <w:lock w:val="sdtLocked"/>
                <w:placeholder>
                  <w:docPart w:val="5FB0DE4E4DE84EC187DB5CA036F3517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8633488"/>
                <w:lock w:val="sdtLocked"/>
                <w:placeholder>
                  <w:docPart w:val="77A3910F68F04E028C1B0FD4CD373783"/>
                </w:placeholder>
                <w:text/>
              </w:sdtPr>
              <w:sdtEndPr/>
              <w:sdtContent>
                <w:r w:rsidR="00FD5658" w:rsidRPr="00990726">
                  <w:rPr>
                    <w:rFonts w:asciiTheme="minorEastAsia" w:eastAsiaTheme="minorEastAsia" w:hAnsiTheme="minorEastAsia"/>
                    <w:color w:val="000000" w:themeColor="text1"/>
                    <w:sz w:val="18"/>
                    <w:szCs w:val="18"/>
                  </w:rPr>
                  <w:t>4,202,957.70</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61234870"/>
                <w:lock w:val="sdtLocked"/>
                <w:placeholder>
                  <w:docPart w:val="9B043AF85F0E40FB90DEE748691A2CC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28996092"/>
                <w:lock w:val="sdtLocked"/>
                <w:placeholder>
                  <w:docPart w:val="5AE3CA4FD85049B8B27A9B67F71C062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07478752"/>
                <w:lock w:val="sdtLocked"/>
                <w:placeholder>
                  <w:docPart w:val="15179FCB8DA74C35A4C2FB5CAA570E8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98324245"/>
                <w:lock w:val="sdtLocked"/>
                <w:placeholder>
                  <w:docPart w:val="539C7F0EFFB648B6B1294D17E353913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69771699"/>
                <w:lock w:val="sdtLocked"/>
                <w:placeholder>
                  <w:docPart w:val="1744CF49C5924FB8A79E683D6782BDA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74908680"/>
                <w:lock w:val="sdtLocked"/>
                <w:placeholder>
                  <w:docPart w:val="1F36AA561EFA415FAE40B8F5D17FC45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2279722"/>
                <w:lock w:val="sdtLocked"/>
                <w:placeholder>
                  <w:docPart w:val="EE8E1F14404E4FE88CFF31699B49337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1350188"/>
                <w:lock w:val="sdtLocked"/>
                <w:placeholder>
                  <w:docPart w:val="7988B315B44048B18496716B423A179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1230793"/>
                <w:lock w:val="sdtLocked"/>
                <w:placeholder>
                  <w:docPart w:val="D9674A5514DA4BA49DBF8C13B0986D4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76748"/>
                <w:lock w:val="sdtLocked"/>
                <w:placeholder>
                  <w:docPart w:val="D2C6B8246ED84DA28910B9B0BFD134B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3388111"/>
                <w:lock w:val="sdtLocked"/>
                <w:placeholder>
                  <w:docPart w:val="1E42E91EE6524C0C9CC933974E698CED"/>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41839086"/>
                <w:lock w:val="sdtLocked"/>
                <w:placeholder>
                  <w:docPart w:val="B4B60C7CEB884560BD94CE79EF55843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625910"/>
                <w:lock w:val="sdtLocked"/>
                <w:placeholder>
                  <w:docPart w:val="B520B3CD2CA14CEAA719E769533808C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2373657"/>
                <w:lock w:val="sdtLocked"/>
                <w:placeholder>
                  <w:docPart w:val="7B522C8F6C184991BBB057836F840BA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47187968"/>
                <w:lock w:val="sdtLocked"/>
                <w:placeholder>
                  <w:docPart w:val="6CA7747302FB485781DA93CD3AD3988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0350756"/>
                <w:lock w:val="sdtLocked"/>
                <w:placeholder>
                  <w:docPart w:val="0C6B8D26AF8D4777B950AD85260481B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5808152"/>
                <w:lock w:val="sdtLocked"/>
                <w:placeholder>
                  <w:docPart w:val="7235CD08BF084D50A8076711FF7FEBB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163017"/>
                <w:lock w:val="sdtLocked"/>
                <w:placeholder>
                  <w:docPart w:val="222CA8A385A24A178FEA216EC4643C8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43306354"/>
                <w:lock w:val="sdtLocked"/>
                <w:placeholder>
                  <w:docPart w:val="1420E878D07741B08C667D8F1D3D786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38200706"/>
                <w:lock w:val="sdtLocked"/>
                <w:placeholder>
                  <w:docPart w:val="FEFC06FA41D34B1E92BB894A638553E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4470387"/>
                <w:lock w:val="sdtLocked"/>
                <w:placeholder>
                  <w:docPart w:val="00C148751D3749DCAA1C945795A9118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15158490"/>
                <w:lock w:val="sdtLocked"/>
                <w:placeholder>
                  <w:docPart w:val="A5573B029A544C4096F8F5BE49D0B34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7249488"/>
                <w:lock w:val="sdtLocked"/>
                <w:placeholder>
                  <w:docPart w:val="74A76E0B87894E20BBB9F67C9C01379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6430059"/>
                <w:lock w:val="sdtLocked"/>
                <w:placeholder>
                  <w:docPart w:val="E083B48EE0CE4359B32D0F362748929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2752969"/>
                <w:lock w:val="sdtLocked"/>
                <w:placeholder>
                  <w:docPart w:val="0D3963A2FB83441DA79276142F9C193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3786286"/>
                <w:lock w:val="sdtLocked"/>
                <w:placeholder>
                  <w:docPart w:val="A117E7BCEC03458284286FE9B8CD44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5183127"/>
                <w:lock w:val="sdtLocked"/>
                <w:placeholder>
                  <w:docPart w:val="3D51DD3DCE0D49108911EAD188C88E5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23526811"/>
                <w:lock w:val="sdtLocked"/>
                <w:placeholder>
                  <w:docPart w:val="EB66C9815E2E43379965D229A692EB28"/>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81619287"/>
                <w:lock w:val="sdtLocked"/>
                <w:placeholder>
                  <w:docPart w:val="98CA3DF17A5C44E6B163D4292271C61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1358627"/>
                <w:lock w:val="sdtLocked"/>
                <w:placeholder>
                  <w:docPart w:val="D123141398AC43358D4EC067C6316423"/>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4101592"/>
                <w:lock w:val="sdtLocked"/>
                <w:placeholder>
                  <w:docPart w:val="105186C9CE9F42C3B9C1A78DFB204BEC"/>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5965226"/>
                <w:lock w:val="sdtLocked"/>
                <w:placeholder>
                  <w:docPart w:val="2BF6F64BFAD74DB3901838F6088E280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2238512"/>
                <w:lock w:val="sdtLocked"/>
                <w:placeholder>
                  <w:docPart w:val="2327A91B87174843BF503380F40E29D2"/>
                </w:placeholder>
                <w:text/>
              </w:sdtPr>
              <w:sdtEndPr/>
              <w:sdtContent>
                <w:r w:rsidR="00B601C5">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6462522"/>
                <w:lock w:val="sdtLocked"/>
                <w:placeholder>
                  <w:docPart w:val="7C3DCFC406A048508D15A2371B0DBF7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8594062"/>
                <w:lock w:val="sdtLocked"/>
                <w:placeholder>
                  <w:docPart w:val="F654306700CF4488B596A5A9D6CAE1C1"/>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76766"/>
                <w:lock w:val="sdtLocked"/>
                <w:placeholder>
                  <w:docPart w:val="859EDBA2EB6A4895A2BC58A8AC01266F"/>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8594074"/>
                <w:lock w:val="sdtLocked"/>
                <w:placeholder>
                  <w:docPart w:val="F647A116A862416AA9F14424C336096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7327078"/>
                <w:lock w:val="sdtLocked"/>
                <w:placeholder>
                  <w:docPart w:val="E00DC0D4BDBF4002A0E455D9EC719547"/>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2025476"/>
                <w:lock w:val="sdtLocked"/>
                <w:placeholder>
                  <w:docPart w:val="3249AACEF4974C73ABC6D969B26DA3FA"/>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1187315"/>
                <w:lock w:val="sdtLocked"/>
                <w:placeholder>
                  <w:docPart w:val="FCE72C0596644B66BC2D17FC9EA35C5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3575479"/>
                <w:lock w:val="sdtLocked"/>
                <w:placeholder>
                  <w:docPart w:val="109A8759571C484EBA88ED22498B954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0837775"/>
                <w:lock w:val="sdtLocked"/>
                <w:placeholder>
                  <w:docPart w:val="C960C2B88D3F4BDCBB7CA6391FA8A41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8504233"/>
                <w:lock w:val="sdtLocked"/>
                <w:placeholder>
                  <w:docPart w:val="516534940EFF4F089DF438FA03F3A64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1306206"/>
                <w:lock w:val="sdtLocked"/>
                <w:placeholder>
                  <w:docPart w:val="222478ED229747E3BFCBAEB57808B39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6759878"/>
                <w:lock w:val="sdtLocked"/>
                <w:placeholder>
                  <w:docPart w:val="AAB8912351FE465B9F123CAF03D898E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4545152"/>
                <w:lock w:val="sdtLocked"/>
                <w:placeholder>
                  <w:docPart w:val="1A4C18C1E9114E63B555FF962195F1C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12801995"/>
                <w:lock w:val="sdtLocked"/>
                <w:placeholder>
                  <w:docPart w:val="039DED9E8B1D40D3AF3007FA812B3A8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4985833"/>
                <w:lock w:val="sdtLocked"/>
                <w:placeholder>
                  <w:docPart w:val="891103F081ED4BD7842BF106F8C0036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7794586"/>
                <w:lock w:val="sdtLocked"/>
                <w:placeholder>
                  <w:docPart w:val="35CA98E5595343359DC7D067A566179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6967250"/>
                <w:lock w:val="sdtLocked"/>
                <w:placeholder>
                  <w:docPart w:val="08F1876723D64B76842BDC79FEF0DA5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0217300"/>
                <w:lock w:val="sdtLocked"/>
                <w:placeholder>
                  <w:docPart w:val="9775C890E4B34173A97E03AD08B3796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05938507"/>
                <w:lock w:val="sdtLocked"/>
                <w:placeholder>
                  <w:docPart w:val="31C4B0BEF3AC4C2DACF7A7962A3BB53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9351850"/>
                <w:lock w:val="sdtLocked"/>
                <w:placeholder>
                  <w:docPart w:val="63992D16AE744E2BB818E8DA4A6AE3D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31387824"/>
                <w:lock w:val="sdtLocked"/>
                <w:placeholder>
                  <w:docPart w:val="8E0297C81FB44FAA8EA65D7B23B78A6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7602453"/>
                <w:lock w:val="sdtLocked"/>
                <w:placeholder>
                  <w:docPart w:val="728EA9562AC5400ABAF9BDDA81001A2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1885636"/>
                <w:lock w:val="sdtLocked"/>
                <w:placeholder>
                  <w:docPart w:val="C9248A4988164CCE8F7DD16162CC4AA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7051770"/>
                <w:lock w:val="sdtLocked"/>
                <w:placeholder>
                  <w:docPart w:val="90F664D5B4B94A058132416B948250E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5689264"/>
                <w:lock w:val="sdtLocked"/>
                <w:placeholder>
                  <w:docPart w:val="F0584588181D4E47B3AD2E7BD8E41E0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5185116"/>
                <w:lock w:val="sdtLocked"/>
                <w:placeholder>
                  <w:docPart w:val="2F40E34E58B648CB995D0F89351A5E51"/>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806106"/>
                <w:lock w:val="sdtLocked"/>
                <w:placeholder>
                  <w:docPart w:val="F9B94A2EA0C845FEAA51FBFF5AFE598A"/>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8451391"/>
                <w:lock w:val="sdtLocked"/>
                <w:placeholder>
                  <w:docPart w:val="D6BE0F3E5370459EBE282D767DB17C2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78856045"/>
                <w:lock w:val="sdtLocked"/>
                <w:placeholder>
                  <w:docPart w:val="14C833BD38294C108ED8D1DE32ACD78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0248471"/>
                <w:lock w:val="sdtLocked"/>
                <w:placeholder>
                  <w:docPart w:val="2B325FE32D57412AAE3363702C98794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5006339"/>
                <w:lock w:val="sdtLocked"/>
                <w:placeholder>
                  <w:docPart w:val="A5E7C92CF4F04123AF931A440078927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8039785"/>
                <w:lock w:val="sdtLocked"/>
                <w:placeholder>
                  <w:docPart w:val="E738F5C809D841F69AEC0EC76B05E2A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6635040"/>
                <w:lock w:val="sdtLocked"/>
                <w:placeholder>
                  <w:docPart w:val="8BE35D3265C8448DA61D4C914412977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9670168"/>
                <w:lock w:val="sdtLocked"/>
                <w:placeholder>
                  <w:docPart w:val="9F4CE5DFB09D41BA8BFAEB604FAF881E"/>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261335"/>
                <w:lock w:val="sdtLocked"/>
                <w:placeholder>
                  <w:docPart w:val="9AFC9A36C51A4E0CA26B83481A66E25A"/>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90328973"/>
                <w:lock w:val="sdtLocked"/>
                <w:placeholder>
                  <w:docPart w:val="9D7CD7F9D8814A6A994743F1BD75E6D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5844404"/>
                <w:lock w:val="sdtLocked"/>
                <w:placeholder>
                  <w:docPart w:val="7C61D02600D642A58A988988D1598AB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5133670"/>
                <w:lock w:val="sdtLocked"/>
                <w:placeholder>
                  <w:docPart w:val="6F5FAF6CF9FB48CBB8C2892913BDDE8C"/>
                </w:placeholder>
                <w:text/>
              </w:sdtPr>
              <w:sdtEndPr/>
              <w:sdtContent>
                <w:r w:rsidR="00B601C5">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5858977"/>
                <w:lock w:val="sdtLocked"/>
                <w:placeholder>
                  <w:docPart w:val="8C92C8535F32462F9F902D826AE8B18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8104052"/>
                <w:lock w:val="sdtLocked"/>
                <w:placeholder>
                  <w:docPart w:val="2D49E7002EEB4ED282262AA4D832DDB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6515984"/>
                <w:lock w:val="sdtLocked"/>
                <w:placeholder>
                  <w:docPart w:val="486DE9B0990549BB8E9AE400A26937D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79275769"/>
                <w:lock w:val="sdtLocked"/>
                <w:placeholder>
                  <w:docPart w:val="2105CC80CC9A4FF6A4E67B2646913A5D"/>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72395118"/>
                <w:lock w:val="sdtLocked"/>
                <w:placeholder>
                  <w:docPart w:val="C03F4EA92F134C06B7EDA08B111C722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1403882"/>
                <w:lock w:val="sdtLocked"/>
                <w:placeholder>
                  <w:docPart w:val="A468249FAF8940F8900CB188C1F23E4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99807864"/>
                <w:lock w:val="sdtLocked"/>
                <w:placeholder>
                  <w:docPart w:val="CEFC6CB2A0584E00BFD4F6A244F7020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823346"/>
                <w:lock w:val="sdtLocked"/>
                <w:placeholder>
                  <w:docPart w:val="FEF07B8A806B481CA5813449BD29587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7602949"/>
                <w:lock w:val="sdtLocked"/>
                <w:placeholder>
                  <w:docPart w:val="8E72B9D6F14249FF9D3C864A2F8511F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7633716"/>
                <w:lock w:val="sdtLocked"/>
                <w:placeholder>
                  <w:docPart w:val="0D2156AD31C947C4981DB2ACFF0FDC4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1079689"/>
                <w:lock w:val="sdtLocked"/>
                <w:placeholder>
                  <w:docPart w:val="79D571525D2E43D1AF72773181CCD5F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5616631"/>
                <w:lock w:val="sdtLocked"/>
                <w:placeholder>
                  <w:docPart w:val="48CE82692B53455A895EE62D6EB2D0B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0592724"/>
                <w:lock w:val="sdtLocked"/>
                <w:placeholder>
                  <w:docPart w:val="D64DCDA41C6142F38D0E1E9DCBCA533B"/>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25111421"/>
                <w:lock w:val="sdtLocked"/>
                <w:placeholder>
                  <w:docPart w:val="220A9C39738847D1A06940EC1BE65C3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82916087"/>
                <w:lock w:val="sdtLocked"/>
                <w:placeholder>
                  <w:docPart w:val="2F72ED59A11D4F75B99235F46585A46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9833887"/>
                <w:lock w:val="sdtLocked"/>
                <w:placeholder>
                  <w:docPart w:val="AE16DF147A354197BD5D54360B86264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0828814"/>
                <w:lock w:val="sdtLocked"/>
                <w:placeholder>
                  <w:docPart w:val="6CF86E36F7AF44DFBA7F6F8B634608C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4323941"/>
                <w:lock w:val="sdtLocked"/>
                <w:placeholder>
                  <w:docPart w:val="83B73A7FFCC74EB4A1A577D15518897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5693816"/>
                <w:lock w:val="sdtLocked"/>
                <w:placeholder>
                  <w:docPart w:val="4DE334B24F034B0294461E3ACFE7FBE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3444907"/>
                <w:lock w:val="sdtLocked"/>
                <w:placeholder>
                  <w:docPart w:val="FABE1BB01E4A4A458332E68809B81049"/>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77664005"/>
                <w:lock w:val="sdtLocked"/>
                <w:placeholder>
                  <w:docPart w:val="2B38BB34F6BF437BA1B3B48FDEBB6948"/>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7170896"/>
                <w:lock w:val="sdtLocked"/>
                <w:placeholder>
                  <w:docPart w:val="CB940EFB7206440B8468BD2AA2DD018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3318723"/>
                <w:lock w:val="sdtLocked"/>
                <w:placeholder>
                  <w:docPart w:val="5A0FDD76EBB14DE2A3A1532C94EDFDD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344485"/>
                <w:lock w:val="sdtLocked"/>
                <w:placeholder>
                  <w:docPart w:val="45CB085AE9D446999D6DF6C5F3FB74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3665665"/>
                <w:lock w:val="sdtLocked"/>
                <w:placeholder>
                  <w:docPart w:val="E0EE8B62950A4872A336FFF3148A363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0649584"/>
                <w:lock w:val="sdtLocked"/>
                <w:placeholder>
                  <w:docPart w:val="57B52132CFAB43F88784D67354ED186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2964590"/>
                <w:lock w:val="sdtLocked"/>
                <w:placeholder>
                  <w:docPart w:val="75AB52F1891E4EAB9BF00CC40F8B81D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9020676"/>
                <w:lock w:val="sdtLocked"/>
                <w:placeholder>
                  <w:docPart w:val="2848A7ACCA2045859AF9BB7E7863B908"/>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729387"/>
                <w:lock w:val="sdtLocked"/>
                <w:placeholder>
                  <w:docPart w:val="1CBE04BAEB4E45E886B331FA54197494"/>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47421198"/>
                <w:lock w:val="sdtLocked"/>
                <w:placeholder>
                  <w:docPart w:val="0690C8722CCC4CB7BF6801FBC8276FF5"/>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46553440"/>
                <w:lock w:val="sdtLocked"/>
                <w:placeholder>
                  <w:docPart w:val="8D6DFDC71DEB432597B776937037365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4544726"/>
                <w:lock w:val="sdtLocked"/>
                <w:placeholder>
                  <w:docPart w:val="EFD76BD713BA40C7A53034FAB4005B2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7225070"/>
                <w:lock w:val="sdtLocked"/>
                <w:placeholder>
                  <w:docPart w:val="69BBD94246C343838DA5C02408FA3CB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3587539"/>
                <w:lock w:val="sdtLocked"/>
                <w:placeholder>
                  <w:docPart w:val="240D6B7FB6674DECABF39A96964CF8D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9704195"/>
                <w:lock w:val="sdtLocked"/>
                <w:placeholder>
                  <w:docPart w:val="557480FCDF124DF5AF764A41C5B5F03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4352635"/>
                <w:lock w:val="sdtLocked"/>
                <w:placeholder>
                  <w:docPart w:val="113A5C15073F491DA84ECF4161BB82E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2185249"/>
                <w:lock w:val="sdtLocked"/>
                <w:placeholder>
                  <w:docPart w:val="A50343EBC7B44700B7A1CC923D33ADB6"/>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17895823"/>
                <w:lock w:val="sdtLocked"/>
                <w:placeholder>
                  <w:docPart w:val="6CE23A826AA74697A9EAAB7C6C9EA25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8119610"/>
                <w:lock w:val="sdtLocked"/>
                <w:placeholder>
                  <w:docPart w:val="C83748D1106D42889DC80BD27310455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41668267"/>
                <w:lock w:val="sdtLocked"/>
                <w:placeholder>
                  <w:docPart w:val="04787D3861D748049A41587120C66E3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49857739"/>
                <w:lock w:val="sdtLocked"/>
                <w:placeholder>
                  <w:docPart w:val="CCD7D74398C84F1DBAA91C57596D8EE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4121999"/>
                <w:lock w:val="sdtLocked"/>
                <w:placeholder>
                  <w:docPart w:val="1FCF19EB1CC94470B3115FD6210C074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9855451"/>
                <w:lock w:val="sdtLocked"/>
                <w:placeholder>
                  <w:docPart w:val="78A424FAA76E446881BEC9422D32A8C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5434331"/>
                <w:lock w:val="sdtLocked"/>
                <w:placeholder>
                  <w:docPart w:val="A1614EE3A7484EABB8381EBF014643B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74125728"/>
                <w:lock w:val="sdtLocked"/>
                <w:placeholder>
                  <w:docPart w:val="CD74C936D2A14B78811AB3F037CB76CA"/>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47890285"/>
                <w:lock w:val="sdtLocked"/>
                <w:placeholder>
                  <w:docPart w:val="BDE6BF28AD3B4C7BBCF31AE9C26DBDE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54959920"/>
                <w:lock w:val="sdtLocked"/>
                <w:placeholder>
                  <w:docPart w:val="5EF2702D15A7453EA6D126ED5DFABEF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3375436"/>
                <w:lock w:val="sdtLocked"/>
                <w:placeholder>
                  <w:docPart w:val="2585B5E901694C7A8544E7AAC258CD2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3333137"/>
                <w:lock w:val="sdtLocked"/>
                <w:placeholder>
                  <w:docPart w:val="C2C984DD8A234CB098E33C1FB433F60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6812635"/>
                <w:lock w:val="sdtLocked"/>
                <w:placeholder>
                  <w:docPart w:val="2A648CA2583143F1AA84349A2C04B44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0521622"/>
                <w:lock w:val="sdtLocked"/>
                <w:placeholder>
                  <w:docPart w:val="38A11F65093C43B8A8015266E78A25E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36562360"/>
                <w:lock w:val="sdtLocked"/>
                <w:placeholder>
                  <w:docPart w:val="56DF7BA595764FEFB1952B0404138D7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02614478"/>
                <w:lock w:val="sdtLocked"/>
                <w:placeholder>
                  <w:docPart w:val="6D1AB67702E04AAE8452AF8257B68FBE"/>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81722245"/>
                <w:lock w:val="sdtLocked"/>
                <w:placeholder>
                  <w:docPart w:val="BD0D2764D162468EB5BF0F3EC386768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89678214"/>
                <w:lock w:val="sdtLocked"/>
                <w:placeholder>
                  <w:docPart w:val="B18E7130EC7F4A158C4C7304838B1AB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4454361"/>
                <w:lock w:val="sdtLocked"/>
                <w:placeholder>
                  <w:docPart w:val="9456C2BA12BA4CCC97CB35334BFF58E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0017068"/>
                <w:lock w:val="sdtLocked"/>
                <w:placeholder>
                  <w:docPart w:val="7B08320566AF41C0854DF384A52EF5D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9796895"/>
                <w:lock w:val="sdtLocked"/>
                <w:placeholder>
                  <w:docPart w:val="2AFE38C344C640019269E8F7883FCE95"/>
                </w:placeholder>
                <w:dataBinding w:prefixMappings="xmlns:ns0='http://wwww.hallomagic.com/xbrl/consistency' xmlns:ns1='consistency' " w:xpath="/ns0:xbrlConsistency[1]/ns1:ccConsistency[1]/ns1:ccSign_IssuedCapital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6,710,526.00</w:t>
                </w:r>
              </w:sdtContent>
            </w:sdt>
          </w:p>
        </w:tc>
        <w:tc>
          <w:tcPr>
            <w:tcW w:w="1701"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14252451"/>
                <w:lock w:val="sdtLocked"/>
                <w:placeholder>
                  <w:docPart w:val="B5B4DA77B0264FB1B35D2F27A7AC6514"/>
                </w:placeholder>
                <w:dataBinding w:prefixMappings="xmlns:ns0='http://wwww.hallomagic.com/xbrl/consistency' xmlns:ns1='consistency' " w:xpath="/ns0:xbrlConsistency[1]/ns1:ccConsistency[1]/ns1:ccSign_CapitalSurplu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3,721,895.15</w:t>
                </w:r>
              </w:sdtContent>
            </w:sdt>
          </w:p>
        </w:tc>
        <w:tc>
          <w:tcPr>
            <w:tcW w:w="1559"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8822423"/>
                <w:lock w:val="sdtLocked"/>
                <w:placeholder>
                  <w:docPart w:val="044BDCCFEED0428FBF4B98FA693C0B5F"/>
                </w:placeholder>
                <w:dataBinding w:prefixMappings="xmlns:ns0='http://wwww.hallomagic.com/xbrl/consistency' xmlns:ns1='consistency' " w:xpath="/ns0:xbrlConsistency[1]/ns1:ccConsistency[1]/ns1:ccSign_KuCunGu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843"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006791"/>
                <w:lock w:val="sdtLocked"/>
                <w:placeholder>
                  <w:docPart w:val="2514C9184BAA45B5B0A6B63EE1EA6E39"/>
                </w:placeholder>
                <w:dataBinding w:prefixMappings="xmlns:ns0='http://wwww.hallomagic.com/xbrl/consistency' xmlns:ns1='consistency' " w:xpath="/ns0:xbrlConsistency[1]/ns1:ccConsistency[1]/ns1:ccSign_QiTaZongHeShouYi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76"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5297341"/>
                <w:lock w:val="sdtLocked"/>
                <w:placeholder>
                  <w:docPart w:val="2F6944A5C9B740FBA9DB0CB579EE816C"/>
                </w:placeholder>
                <w:dataBinding w:prefixMappings="xmlns:ns0='http://wwww.hallomagic.com/xbrl/consistency' xmlns:ns1='consistency' " w:xpath="/ns0:xbrlConsistency[1]/ns1:ccConsistency[1]/ns1:ccSign_SpecializedReserve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82FEA" w:rsidP="00A871C3">
            <w:pPr>
              <w:widowControl/>
              <w:ind w:rightChars="23" w:right="48"/>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5425864"/>
                <w:lock w:val="sdtLocked"/>
                <w:placeholder>
                  <w:docPart w:val="4399C44CF1C24B9BB88404B57C03536F"/>
                </w:placeholder>
                <w:dataBinding w:prefixMappings="xmlns:ns0='http://wwww.hallomagic.com/xbrl/consistency' xmlns:ns1='consistency' " w:xpath="/ns0:xbrlConsistency[1]/ns1:ccConsistency[1]/ns1:ccSign_SurplusReservesneeq_instant_T-1_M[1]" w:storeItemID="{F4D0B5B3-0ED3-42BC-86D1-6C8AD37804FE}"/>
                <w:text/>
              </w:sdtPr>
              <w:sdtEndPr/>
              <w:sdtContent>
                <w:r w:rsidR="00151F21">
                  <w:rPr>
                    <w:rFonts w:asciiTheme="minorEastAsia" w:eastAsiaTheme="minorEastAsia" w:hAnsiTheme="minorEastAsia"/>
                    <w:color w:val="000000" w:themeColor="text1"/>
                    <w:sz w:val="18"/>
                    <w:szCs w:val="18"/>
                  </w:rPr>
                  <w:t>803,134.35</w:t>
                </w:r>
              </w:sdtContent>
            </w:sdt>
          </w:p>
        </w:tc>
        <w:tc>
          <w:tcPr>
            <w:tcW w:w="1418"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0197876"/>
                <w:lock w:val="sdtLocked"/>
                <w:placeholder>
                  <w:docPart w:val="A770D4DF48D546B09A83C4D12B56EAC9"/>
                </w:placeholder>
                <w:dataBinding w:prefixMappings="xmlns:ns0='http://wwww.hallomagic.com/xbrl/consistency' xmlns:ns1='consistency' " w:xpath="/ns0:xbrlConsistency[1]/ns1:ccConsistency[1]/ns1:ccSign_RetainedEarning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5,473,923.93</w:t>
                </w:r>
              </w:sdtContent>
            </w:sdt>
          </w:p>
        </w:tc>
        <w:tc>
          <w:tcPr>
            <w:tcW w:w="1524" w:type="dxa"/>
            <w:shd w:val="clear" w:color="auto" w:fill="auto"/>
            <w:vAlign w:val="center"/>
          </w:tcPr>
          <w:p w:rsidR="00CD1D89" w:rsidRPr="00990726" w:rsidRDefault="00B82FEA"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5685637"/>
                <w:lock w:val="sdtLocked"/>
                <w:placeholder>
                  <w:docPart w:val="B8F158F82CBB40B4AC77C484991B48ED"/>
                </w:placeholder>
                <w:dataBinding w:prefixMappings="xmlns:ns0='http://wwww.hallomagic.com/xbrl/consistency' xmlns:ns1='consistency' " w:xpath="/ns0:xbrlConsistency[1]/ns1:ccConsistency[1]/ns1:ccSign_Equity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16,709,479.43</w:t>
                </w:r>
              </w:sdtContent>
            </w:sdt>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lastRenderedPageBreak/>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lastRenderedPageBreak/>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w:t>
      </w:r>
      <w:r w:rsidRPr="00B601C5">
        <w:rPr>
          <w:rFonts w:ascii="Arial" w:hAnsi="Arial" w:cs="Arial" w:hint="eastAsia"/>
          <w:szCs w:val="21"/>
        </w:rPr>
        <w:lastRenderedPageBreak/>
        <w:t>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w:t>
      </w:r>
      <w:r w:rsidRPr="00B601C5">
        <w:rPr>
          <w:rFonts w:ascii="Arial" w:hAnsi="宋体" w:cs="Arial" w:hint="eastAsia"/>
          <w:szCs w:val="21"/>
        </w:rPr>
        <w:lastRenderedPageBreak/>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lastRenderedPageBreak/>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w:t>
      </w:r>
      <w:r w:rsidRPr="00B601C5">
        <w:rPr>
          <w:rFonts w:ascii="Arial" w:hAnsi="宋体" w:cs="Arial" w:hint="eastAsia"/>
          <w:szCs w:val="21"/>
        </w:rPr>
        <w:lastRenderedPageBreak/>
        <w:t>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DCED5F92C5454748B0CF086E1CB18545"/>
            </w:placeholder>
          </w:sdtPr>
          <w:sdtEndPr/>
          <w:sdtContent>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82FEA" w:rsidRPr="00B82FEA">
          <w:rPr>
            <w:noProof/>
            <w:lang w:val="zh-CN"/>
          </w:rPr>
          <w:t>56</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82FEA" w:rsidRPr="00B82FEA">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sdt>
      <w:sdtPr>
        <w:rPr>
          <w:rFonts w:hint="eastAsia"/>
        </w:rPr>
        <w:id w:val="-1054232832"/>
        <w:lock w:val="sdtLocked"/>
        <w:dataBinding w:xpath="/ns0:root[1]/ns0:GongGaoBianHao[1]" w:storeItemID="{B192D2EF-AE5E-4B7C-B99E-8EE75C2897BC}"/>
        <w:text/>
      </w:sdtPr>
      <w:sdtEndPr/>
      <w:sdtContent>
        <w:r>
          <w:rPr>
            <w:rFonts w:hint="eastAsia"/>
          </w:rPr>
          <w:t>2016-01</w:t>
        </w:r>
      </w:sdtContent>
    </w:sdt>
    <w:r>
      <w:rPr>
        <w:rFonts w:hint="eastAsia"/>
      </w:rPr>
      <w:t>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f7bed6d3-c476-44f3-856e-9125b0894278"/>
    <w:docVar w:name="FinacialStatement" w:val="合并"/>
    <w:docVar w:name="HostingBrokerCode" w:val="QS007"/>
    <w:docVar w:name="HostingBrokerId" w:val="7"/>
    <w:docVar w:name="HostingBrokerShortName" w:val="海通证券"/>
    <w:docVar w:name="ReportCode" w:val="GB0101"/>
    <w:docVar w:name="ReportDate" w:val="2016/3/15 0:00:00"/>
    <w:docVar w:name="ReportID" w:val="f04a7efb-ce48-4090-98e3-254a901cace1"/>
    <w:docVar w:name="ReportYear" w:val="2015"/>
    <w:docVar w:name="SymbolCode" w:val="830992"/>
    <w:docVar w:name="SymbolName" w:val="磐合科仪"/>
    <w:docVar w:name="XbrlInstancePath" w:val=" "/>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628"/>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09"/>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258F"/>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4C80"/>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774BD"/>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2FEA"/>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1AC1"/>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21"/>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921FE33BAE468F94A33FA5B382C44C"/>
        <w:category>
          <w:name w:val="常规"/>
          <w:gallery w:val="placeholder"/>
        </w:category>
        <w:types>
          <w:type w:val="bbPlcHdr"/>
        </w:types>
        <w:behaviors>
          <w:behavior w:val="content"/>
        </w:behaviors>
        <w:guid w:val="{357181DC-04AF-4C61-BA2C-F5D6B515907D}"/>
      </w:docPartPr>
      <w:docPartBody>
        <w:p w:rsidR="004D550B" w:rsidRDefault="004D550B">
          <w:pPr>
            <w:pStyle w:val="27921FE33BAE468F94A33FA5B382C44C"/>
          </w:pPr>
          <w:r w:rsidRPr="00F254F3">
            <w:rPr>
              <w:rStyle w:val="a3"/>
              <w:rFonts w:hint="eastAsia"/>
            </w:rPr>
            <w:t>单击此处输入文字。</w:t>
          </w:r>
        </w:p>
      </w:docPartBody>
    </w:docPart>
    <w:docPart>
      <w:docPartPr>
        <w:name w:val="79492C453DA3408A9E8BAF49953AC63A"/>
        <w:category>
          <w:name w:val="常规"/>
          <w:gallery w:val="placeholder"/>
        </w:category>
        <w:types>
          <w:type w:val="bbPlcHdr"/>
        </w:types>
        <w:behaviors>
          <w:behavior w:val="content"/>
        </w:behaviors>
        <w:guid w:val="{EF2FE57A-F07F-44C6-86F5-DC416D903A1B}"/>
      </w:docPartPr>
      <w:docPartBody>
        <w:p w:rsidR="004D550B" w:rsidRDefault="004D550B">
          <w:pPr>
            <w:pStyle w:val="79492C453DA3408A9E8BAF49953AC63A"/>
          </w:pPr>
          <w:r w:rsidRPr="006C405C">
            <w:rPr>
              <w:rStyle w:val="placeholder1Char"/>
            </w:rPr>
            <w:t>____________</w:t>
          </w:r>
        </w:p>
      </w:docPartBody>
    </w:docPart>
    <w:docPart>
      <w:docPartPr>
        <w:name w:val="7F64F2CD6EA841C3A00BBBAB71EC17E3"/>
        <w:category>
          <w:name w:val="常规"/>
          <w:gallery w:val="placeholder"/>
        </w:category>
        <w:types>
          <w:type w:val="bbPlcHdr"/>
        </w:types>
        <w:behaviors>
          <w:behavior w:val="content"/>
        </w:behaviors>
        <w:guid w:val="{5C136581-E943-4E70-8FBE-1E79BCA1D6A4}"/>
      </w:docPartPr>
      <w:docPartBody>
        <w:p w:rsidR="004D550B" w:rsidRDefault="004D550B">
          <w:pPr>
            <w:pStyle w:val="7F64F2CD6EA841C3A00BBBAB71EC17E3"/>
          </w:pPr>
          <w:r w:rsidRPr="006C405C">
            <w:rPr>
              <w:rStyle w:val="placeholder1Char"/>
              <w:rFonts w:hint="eastAsia"/>
            </w:rPr>
            <w:t>_________________</w:t>
          </w:r>
        </w:p>
      </w:docPartBody>
    </w:docPart>
    <w:docPart>
      <w:docPartPr>
        <w:name w:val="9E00483A397D480282C61FC8DF6C5886"/>
        <w:category>
          <w:name w:val="常规"/>
          <w:gallery w:val="placeholder"/>
        </w:category>
        <w:types>
          <w:type w:val="bbPlcHdr"/>
        </w:types>
        <w:behaviors>
          <w:behavior w:val="content"/>
        </w:behaviors>
        <w:guid w:val="{85C2BB1C-AF01-402E-9362-6ED02E41B350}"/>
      </w:docPartPr>
      <w:docPartBody>
        <w:p w:rsidR="004D550B" w:rsidRDefault="004D550B">
          <w:pPr>
            <w:pStyle w:val="9E00483A397D480282C61FC8DF6C5886"/>
          </w:pPr>
          <w:r w:rsidRPr="006C405C">
            <w:rPr>
              <w:rStyle w:val="placeholder1Char"/>
              <w:rFonts w:hint="eastAsia"/>
            </w:rPr>
            <w:t>选择</w:t>
          </w:r>
        </w:p>
      </w:docPartBody>
    </w:docPart>
    <w:docPart>
      <w:docPartPr>
        <w:name w:val="160C39FBF4654FF8B6DDAE28363DFE11"/>
        <w:category>
          <w:name w:val="常规"/>
          <w:gallery w:val="placeholder"/>
        </w:category>
        <w:types>
          <w:type w:val="bbPlcHdr"/>
        </w:types>
        <w:behaviors>
          <w:behavior w:val="content"/>
        </w:behaviors>
        <w:guid w:val="{749CC480-A36F-4635-A35A-C11D969A32E6}"/>
      </w:docPartPr>
      <w:docPartBody>
        <w:p w:rsidR="004D550B" w:rsidRDefault="004D550B">
          <w:pPr>
            <w:pStyle w:val="160C39FBF4654FF8B6DDAE28363DFE11"/>
          </w:pPr>
          <w:r w:rsidRPr="006C405C">
            <w:rPr>
              <w:rStyle w:val="placeholder1Char"/>
              <w:rFonts w:hint="eastAsia"/>
            </w:rPr>
            <w:t>选择</w:t>
          </w:r>
        </w:p>
      </w:docPartBody>
    </w:docPart>
    <w:docPart>
      <w:docPartPr>
        <w:name w:val="4BCCA64E74B245C78C323A2113E89C1D"/>
        <w:category>
          <w:name w:val="常规"/>
          <w:gallery w:val="placeholder"/>
        </w:category>
        <w:types>
          <w:type w:val="bbPlcHdr"/>
        </w:types>
        <w:behaviors>
          <w:behavior w:val="content"/>
        </w:behaviors>
        <w:guid w:val="{6CD6E51B-A440-41E8-94B1-62BEDD34FB80}"/>
      </w:docPartPr>
      <w:docPartBody>
        <w:p w:rsidR="004D550B" w:rsidRDefault="004D550B">
          <w:pPr>
            <w:pStyle w:val="4BCCA64E74B245C78C323A2113E89C1D"/>
          </w:pPr>
          <w:r w:rsidRPr="006C405C">
            <w:rPr>
              <w:rStyle w:val="placeholder1Char"/>
              <w:rFonts w:hint="eastAsia"/>
            </w:rPr>
            <w:t>选择</w:t>
          </w:r>
        </w:p>
      </w:docPartBody>
    </w:docPart>
    <w:docPart>
      <w:docPartPr>
        <w:name w:val="6D81664BA7C0458DAE4BAE166E42466E"/>
        <w:category>
          <w:name w:val="常规"/>
          <w:gallery w:val="placeholder"/>
        </w:category>
        <w:types>
          <w:type w:val="bbPlcHdr"/>
        </w:types>
        <w:behaviors>
          <w:behavior w:val="content"/>
        </w:behaviors>
        <w:guid w:val="{5BD378E8-958E-4B72-8464-46FAB0DC80B9}"/>
      </w:docPartPr>
      <w:docPartBody>
        <w:p w:rsidR="004D550B" w:rsidRDefault="004D550B">
          <w:pPr>
            <w:pStyle w:val="6D81664BA7C0458DAE4BAE166E42466E"/>
          </w:pPr>
          <w:r w:rsidRPr="006C405C">
            <w:rPr>
              <w:rStyle w:val="placeholder1Char"/>
            </w:rPr>
            <w:t>________________________</w:t>
          </w:r>
        </w:p>
      </w:docPartBody>
    </w:docPart>
    <w:docPart>
      <w:docPartPr>
        <w:name w:val="F3CDD738054C48C6842A46E137F44238"/>
        <w:category>
          <w:name w:val="常规"/>
          <w:gallery w:val="placeholder"/>
        </w:category>
        <w:types>
          <w:type w:val="bbPlcHdr"/>
        </w:types>
        <w:behaviors>
          <w:behavior w:val="content"/>
        </w:behaviors>
        <w:guid w:val="{AC2F6BD7-0B7E-47E9-97E7-5BDCE92344F2}"/>
      </w:docPartPr>
      <w:docPartBody>
        <w:p w:rsidR="004D550B" w:rsidRDefault="004D550B">
          <w:pPr>
            <w:pStyle w:val="F3CDD738054C48C6842A46E137F44238"/>
          </w:pPr>
          <w:r w:rsidRPr="006C405C">
            <w:rPr>
              <w:rStyle w:val="placeholder1Char"/>
            </w:rPr>
            <w:t>________________________</w:t>
          </w:r>
        </w:p>
      </w:docPartBody>
    </w:docPart>
    <w:docPart>
      <w:docPartPr>
        <w:name w:val="F852737001BB4ED19DBC59C4D96FFE1E"/>
        <w:category>
          <w:name w:val="常规"/>
          <w:gallery w:val="placeholder"/>
        </w:category>
        <w:types>
          <w:type w:val="bbPlcHdr"/>
        </w:types>
        <w:behaviors>
          <w:behavior w:val="content"/>
        </w:behaviors>
        <w:guid w:val="{AB1B2414-42A5-4836-8E71-6AF3F8F81868}"/>
      </w:docPartPr>
      <w:docPartBody>
        <w:p w:rsidR="004D550B" w:rsidRDefault="004D550B">
          <w:pPr>
            <w:pStyle w:val="F852737001BB4ED19DBC59C4D96FFE1E"/>
          </w:pPr>
          <w:r w:rsidRPr="006C405C">
            <w:rPr>
              <w:rStyle w:val="placeholder1Char"/>
            </w:rPr>
            <w:t>________________________</w:t>
          </w:r>
        </w:p>
      </w:docPartBody>
    </w:docPart>
    <w:docPart>
      <w:docPartPr>
        <w:name w:val="70F4447C5E8C496CB6BB80B564F23C1C"/>
        <w:category>
          <w:name w:val="常规"/>
          <w:gallery w:val="placeholder"/>
        </w:category>
        <w:types>
          <w:type w:val="bbPlcHdr"/>
        </w:types>
        <w:behaviors>
          <w:behavior w:val="content"/>
        </w:behaviors>
        <w:guid w:val="{795F5E23-1B90-4E40-A7B9-2F9F4136F149}"/>
      </w:docPartPr>
      <w:docPartBody>
        <w:p w:rsidR="004D550B" w:rsidRDefault="004D550B">
          <w:pPr>
            <w:pStyle w:val="70F4447C5E8C496CB6BB80B564F23C1C"/>
          </w:pPr>
          <w:r w:rsidRPr="008F432C">
            <w:rPr>
              <w:rStyle w:val="placeholder1Char"/>
            </w:rPr>
            <w:t>选择</w:t>
          </w:r>
        </w:p>
      </w:docPartBody>
    </w:docPart>
    <w:docPart>
      <w:docPartPr>
        <w:name w:val="023EFE05D937448BAEBEEA9A46B2C03C"/>
        <w:category>
          <w:name w:val="常规"/>
          <w:gallery w:val="placeholder"/>
        </w:category>
        <w:types>
          <w:type w:val="bbPlcHdr"/>
        </w:types>
        <w:behaviors>
          <w:behavior w:val="content"/>
        </w:behaviors>
        <w:guid w:val="{06AECD77-325C-4E62-A5D5-54CA48E26ED5}"/>
      </w:docPartPr>
      <w:docPartBody>
        <w:p w:rsidR="004D550B" w:rsidRDefault="004D550B">
          <w:pPr>
            <w:pStyle w:val="023EFE05D937448BAEBEEA9A46B2C03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A27B48080764880AC1D063CE1E51837"/>
        <w:category>
          <w:name w:val="常规"/>
          <w:gallery w:val="placeholder"/>
        </w:category>
        <w:types>
          <w:type w:val="bbPlcHdr"/>
        </w:types>
        <w:behaviors>
          <w:behavior w:val="content"/>
        </w:behaviors>
        <w:guid w:val="{203EE25E-FBF0-4D60-8C04-8C787DFF9602}"/>
      </w:docPartPr>
      <w:docPartBody>
        <w:p w:rsidR="004D550B" w:rsidRDefault="004D550B">
          <w:pPr>
            <w:pStyle w:val="3A27B48080764880AC1D063CE1E51837"/>
          </w:pPr>
          <w:r w:rsidRPr="006C405C">
            <w:rPr>
              <w:rStyle w:val="placeholder1Char"/>
            </w:rPr>
            <w:t>____________</w:t>
          </w:r>
        </w:p>
      </w:docPartBody>
    </w:docPart>
    <w:docPart>
      <w:docPartPr>
        <w:name w:val="9047E70D181D46AAA0C35580168BB801"/>
        <w:category>
          <w:name w:val="常规"/>
          <w:gallery w:val="placeholder"/>
        </w:category>
        <w:types>
          <w:type w:val="bbPlcHdr"/>
        </w:types>
        <w:behaviors>
          <w:behavior w:val="content"/>
        </w:behaviors>
        <w:guid w:val="{88B6E85C-FA8F-42D2-80BD-CCD1ED6CC24E}"/>
      </w:docPartPr>
      <w:docPartBody>
        <w:p w:rsidR="004D550B" w:rsidRDefault="004D550B">
          <w:pPr>
            <w:pStyle w:val="9047E70D181D46AAA0C35580168BB801"/>
          </w:pPr>
          <w:r w:rsidRPr="006C405C">
            <w:rPr>
              <w:rStyle w:val="placeholder1Char"/>
            </w:rPr>
            <w:t>____________</w:t>
          </w:r>
        </w:p>
      </w:docPartBody>
    </w:docPart>
    <w:docPart>
      <w:docPartPr>
        <w:name w:val="31BA206BCC5E413EBF71F110A59A047F"/>
        <w:category>
          <w:name w:val="常规"/>
          <w:gallery w:val="placeholder"/>
        </w:category>
        <w:types>
          <w:type w:val="bbPlcHdr"/>
        </w:types>
        <w:behaviors>
          <w:behavior w:val="content"/>
        </w:behaviors>
        <w:guid w:val="{6921C5BE-175F-4217-B657-A3F373C83A08}"/>
      </w:docPartPr>
      <w:docPartBody>
        <w:p w:rsidR="004D550B" w:rsidRDefault="004D550B">
          <w:pPr>
            <w:pStyle w:val="31BA206BCC5E413EBF71F110A59A047F"/>
          </w:pPr>
          <w:r w:rsidRPr="006C405C">
            <w:rPr>
              <w:rStyle w:val="placeholder1Char"/>
            </w:rPr>
            <w:t>____________</w:t>
          </w:r>
        </w:p>
      </w:docPartBody>
    </w:docPart>
    <w:docPart>
      <w:docPartPr>
        <w:name w:val="F70F675AC1E84B16B44239CEC84FAF87"/>
        <w:category>
          <w:name w:val="常规"/>
          <w:gallery w:val="placeholder"/>
        </w:category>
        <w:types>
          <w:type w:val="bbPlcHdr"/>
        </w:types>
        <w:behaviors>
          <w:behavior w:val="content"/>
        </w:behaviors>
        <w:guid w:val="{262B1E89-8D87-4298-AE3E-4671EDAB034B}"/>
      </w:docPartPr>
      <w:docPartBody>
        <w:p w:rsidR="004D550B" w:rsidRDefault="004D550B">
          <w:pPr>
            <w:pStyle w:val="F70F675AC1E84B16B44239CEC84FAF87"/>
          </w:pPr>
          <w:r w:rsidRPr="006C405C">
            <w:rPr>
              <w:rStyle w:val="placeholder1Char"/>
            </w:rPr>
            <w:t>____________</w:t>
          </w:r>
        </w:p>
      </w:docPartBody>
    </w:docPart>
    <w:docPart>
      <w:docPartPr>
        <w:name w:val="4037DB75D76143A7A184C5C1775BC270"/>
        <w:category>
          <w:name w:val="常规"/>
          <w:gallery w:val="placeholder"/>
        </w:category>
        <w:types>
          <w:type w:val="bbPlcHdr"/>
        </w:types>
        <w:behaviors>
          <w:behavior w:val="content"/>
        </w:behaviors>
        <w:guid w:val="{1D2771B3-0479-4437-834D-08FDA7723AA3}"/>
      </w:docPartPr>
      <w:docPartBody>
        <w:p w:rsidR="004D550B" w:rsidRDefault="004D550B">
          <w:pPr>
            <w:pStyle w:val="4037DB75D76143A7A184C5C1775BC270"/>
          </w:pPr>
          <w:r w:rsidRPr="006C405C">
            <w:rPr>
              <w:rStyle w:val="placeholder1Char"/>
            </w:rPr>
            <w:t>________________________</w:t>
          </w:r>
        </w:p>
      </w:docPartBody>
    </w:docPart>
    <w:docPart>
      <w:docPartPr>
        <w:name w:val="84AE0F8372E542279C2197F719B78C6A"/>
        <w:category>
          <w:name w:val="常规"/>
          <w:gallery w:val="placeholder"/>
        </w:category>
        <w:types>
          <w:type w:val="bbPlcHdr"/>
        </w:types>
        <w:behaviors>
          <w:behavior w:val="content"/>
        </w:behaviors>
        <w:guid w:val="{97F7201A-D57A-4998-BE02-FA690CD36E63}"/>
      </w:docPartPr>
      <w:docPartBody>
        <w:p w:rsidR="004D550B" w:rsidRDefault="004D550B">
          <w:pPr>
            <w:pStyle w:val="84AE0F8372E542279C2197F719B78C6A"/>
          </w:pPr>
          <w:r w:rsidRPr="006C405C">
            <w:rPr>
              <w:rStyle w:val="placeholder1Char"/>
            </w:rPr>
            <w:t>________________________</w:t>
          </w:r>
        </w:p>
      </w:docPartBody>
    </w:docPart>
    <w:docPart>
      <w:docPartPr>
        <w:name w:val="89A8B1C7959F4173BB18D997BFB94074"/>
        <w:category>
          <w:name w:val="常规"/>
          <w:gallery w:val="placeholder"/>
        </w:category>
        <w:types>
          <w:type w:val="bbPlcHdr"/>
        </w:types>
        <w:behaviors>
          <w:behavior w:val="content"/>
        </w:behaviors>
        <w:guid w:val="{293569A6-EEE8-4E03-A51D-DCF7E3EB81E2}"/>
      </w:docPartPr>
      <w:docPartBody>
        <w:p w:rsidR="004D550B" w:rsidRDefault="004D550B">
          <w:pPr>
            <w:pStyle w:val="89A8B1C7959F4173BB18D997BFB94074"/>
          </w:pPr>
          <w:r w:rsidRPr="00630B6F">
            <w:rPr>
              <w:rStyle w:val="a3"/>
              <w:rFonts w:ascii="仿宋" w:eastAsia="仿宋" w:hAnsi="仿宋"/>
            </w:rPr>
            <w:t>____________</w:t>
          </w:r>
        </w:p>
      </w:docPartBody>
    </w:docPart>
    <w:docPart>
      <w:docPartPr>
        <w:name w:val="0EB7B646C14540548E976802A677BC8C"/>
        <w:category>
          <w:name w:val="常规"/>
          <w:gallery w:val="placeholder"/>
        </w:category>
        <w:types>
          <w:type w:val="bbPlcHdr"/>
        </w:types>
        <w:behaviors>
          <w:behavior w:val="content"/>
        </w:behaviors>
        <w:guid w:val="{D1776AD1-8A4A-4283-8631-5A6463F57970}"/>
      </w:docPartPr>
      <w:docPartBody>
        <w:p w:rsidR="004D550B" w:rsidRDefault="004D550B">
          <w:pPr>
            <w:pStyle w:val="0EB7B646C14540548E976802A677BC8C"/>
          </w:pPr>
          <w:r w:rsidRPr="006C405C">
            <w:rPr>
              <w:rStyle w:val="placeholder1Char"/>
            </w:rPr>
            <w:t>________________________</w:t>
          </w:r>
        </w:p>
      </w:docPartBody>
    </w:docPart>
    <w:docPart>
      <w:docPartPr>
        <w:name w:val="8AE603F204964427AC062231025123CF"/>
        <w:category>
          <w:name w:val="常规"/>
          <w:gallery w:val="placeholder"/>
        </w:category>
        <w:types>
          <w:type w:val="bbPlcHdr"/>
        </w:types>
        <w:behaviors>
          <w:behavior w:val="content"/>
        </w:behaviors>
        <w:guid w:val="{F7C3158A-C370-4232-A8E3-09337A63E824}"/>
      </w:docPartPr>
      <w:docPartBody>
        <w:p w:rsidR="004D550B" w:rsidRDefault="004D550B">
          <w:pPr>
            <w:pStyle w:val="8AE603F204964427AC062231025123CF"/>
          </w:pPr>
          <w:r w:rsidRPr="006C405C">
            <w:rPr>
              <w:rStyle w:val="placeholder1Char"/>
            </w:rPr>
            <w:t>____________</w:t>
          </w:r>
        </w:p>
      </w:docPartBody>
    </w:docPart>
    <w:docPart>
      <w:docPartPr>
        <w:name w:val="89B876A44E70489D84BCA1A098D2C3AF"/>
        <w:category>
          <w:name w:val="常规"/>
          <w:gallery w:val="placeholder"/>
        </w:category>
        <w:types>
          <w:type w:val="bbPlcHdr"/>
        </w:types>
        <w:behaviors>
          <w:behavior w:val="content"/>
        </w:behaviors>
        <w:guid w:val="{A3BD519D-7ED0-4FAF-A794-7A76688745E1}"/>
      </w:docPartPr>
      <w:docPartBody>
        <w:p w:rsidR="004D550B" w:rsidRDefault="004D550B">
          <w:pPr>
            <w:pStyle w:val="89B876A44E70489D84BCA1A098D2C3AF"/>
          </w:pPr>
          <w:r w:rsidRPr="00B11AF7">
            <w:rPr>
              <w:rStyle w:val="placeholder1Char"/>
            </w:rPr>
            <w:t>____________</w:t>
          </w:r>
        </w:p>
      </w:docPartBody>
    </w:docPart>
    <w:docPart>
      <w:docPartPr>
        <w:name w:val="FB9101DA1DBF476A83D9C706B81771F8"/>
        <w:category>
          <w:name w:val="常规"/>
          <w:gallery w:val="placeholder"/>
        </w:category>
        <w:types>
          <w:type w:val="bbPlcHdr"/>
        </w:types>
        <w:behaviors>
          <w:behavior w:val="content"/>
        </w:behaviors>
        <w:guid w:val="{ECC1D6CF-8919-4F78-A847-E16BE8BE6C4C}"/>
      </w:docPartPr>
      <w:docPartBody>
        <w:p w:rsidR="004D550B" w:rsidRDefault="004D550B">
          <w:pPr>
            <w:pStyle w:val="FB9101DA1DBF476A83D9C706B81771F8"/>
          </w:pPr>
          <w:r w:rsidRPr="00B11AF7">
            <w:rPr>
              <w:rStyle w:val="placeholder1Char"/>
            </w:rPr>
            <w:t>________________________</w:t>
          </w:r>
        </w:p>
      </w:docPartBody>
    </w:docPart>
    <w:docPart>
      <w:docPartPr>
        <w:name w:val="5F820B4CB56547AE9275BF7992B72380"/>
        <w:category>
          <w:name w:val="常规"/>
          <w:gallery w:val="placeholder"/>
        </w:category>
        <w:types>
          <w:type w:val="bbPlcHdr"/>
        </w:types>
        <w:behaviors>
          <w:behavior w:val="content"/>
        </w:behaviors>
        <w:guid w:val="{214FAD98-0B75-465F-B4C8-88D9658974A7}"/>
      </w:docPartPr>
      <w:docPartBody>
        <w:p w:rsidR="004D550B" w:rsidRDefault="004D550B">
          <w:pPr>
            <w:pStyle w:val="5F820B4CB56547AE9275BF7992B72380"/>
          </w:pPr>
          <w:r w:rsidRPr="006C405C">
            <w:rPr>
              <w:rStyle w:val="placeholder1Char"/>
            </w:rPr>
            <w:t>____________</w:t>
          </w:r>
        </w:p>
      </w:docPartBody>
    </w:docPart>
    <w:docPart>
      <w:docPartPr>
        <w:name w:val="A2A1AF5EFF9445F19B153B34247D9F84"/>
        <w:category>
          <w:name w:val="常规"/>
          <w:gallery w:val="placeholder"/>
        </w:category>
        <w:types>
          <w:type w:val="bbPlcHdr"/>
        </w:types>
        <w:behaviors>
          <w:behavior w:val="content"/>
        </w:behaviors>
        <w:guid w:val="{AF11BE3C-7E33-4114-BF6C-D8074BC5B04A}"/>
      </w:docPartPr>
      <w:docPartBody>
        <w:p w:rsidR="004D550B" w:rsidRDefault="004D550B">
          <w:pPr>
            <w:pStyle w:val="A2A1AF5EFF9445F19B153B34247D9F84"/>
          </w:pPr>
          <w:r w:rsidRPr="006C405C">
            <w:rPr>
              <w:rStyle w:val="placeholder1Char"/>
            </w:rPr>
            <w:t>____________</w:t>
          </w:r>
        </w:p>
      </w:docPartBody>
    </w:docPart>
    <w:docPart>
      <w:docPartPr>
        <w:name w:val="DE8A7BC89DBE4E6D9750D548EDFFE389"/>
        <w:category>
          <w:name w:val="常规"/>
          <w:gallery w:val="placeholder"/>
        </w:category>
        <w:types>
          <w:type w:val="bbPlcHdr"/>
        </w:types>
        <w:behaviors>
          <w:behavior w:val="content"/>
        </w:behaviors>
        <w:guid w:val="{1A48FBB9-3D75-4745-997D-99882AB16B76}"/>
      </w:docPartPr>
      <w:docPartBody>
        <w:p w:rsidR="004D550B" w:rsidRDefault="004D550B">
          <w:pPr>
            <w:pStyle w:val="DE8A7BC89DBE4E6D9750D548EDFFE389"/>
          </w:pPr>
          <w:r w:rsidRPr="006C405C">
            <w:rPr>
              <w:rStyle w:val="placeholder1Char"/>
            </w:rPr>
            <w:t>____________</w:t>
          </w:r>
        </w:p>
      </w:docPartBody>
    </w:docPart>
    <w:docPart>
      <w:docPartPr>
        <w:name w:val="0A06711F8BBE4A63BEE4DB80AC2E851E"/>
        <w:category>
          <w:name w:val="常规"/>
          <w:gallery w:val="placeholder"/>
        </w:category>
        <w:types>
          <w:type w:val="bbPlcHdr"/>
        </w:types>
        <w:behaviors>
          <w:behavior w:val="content"/>
        </w:behaviors>
        <w:guid w:val="{858CB969-EFCD-476F-BA03-4D2E846003A4}"/>
      </w:docPartPr>
      <w:docPartBody>
        <w:p w:rsidR="004D550B" w:rsidRDefault="004D550B">
          <w:pPr>
            <w:pStyle w:val="0A06711F8BBE4A63BEE4DB80AC2E851E"/>
          </w:pPr>
          <w:r w:rsidRPr="006C405C">
            <w:rPr>
              <w:rStyle w:val="placeholder1Char"/>
            </w:rPr>
            <w:t>____________</w:t>
          </w:r>
        </w:p>
      </w:docPartBody>
    </w:docPart>
    <w:docPart>
      <w:docPartPr>
        <w:name w:val="87BB3F7553A649AB9E4BF03648D51AD7"/>
        <w:category>
          <w:name w:val="常规"/>
          <w:gallery w:val="placeholder"/>
        </w:category>
        <w:types>
          <w:type w:val="bbPlcHdr"/>
        </w:types>
        <w:behaviors>
          <w:behavior w:val="content"/>
        </w:behaviors>
        <w:guid w:val="{9BD73F8C-98B8-476E-AAC0-1D393BEEE552}"/>
      </w:docPartPr>
      <w:docPartBody>
        <w:p w:rsidR="004D550B" w:rsidRDefault="004D550B">
          <w:pPr>
            <w:pStyle w:val="87BB3F7553A649AB9E4BF03648D51AD7"/>
          </w:pPr>
          <w:r w:rsidRPr="006C405C">
            <w:rPr>
              <w:rStyle w:val="placeholder1Char"/>
            </w:rPr>
            <w:t>________________________</w:t>
          </w:r>
        </w:p>
      </w:docPartBody>
    </w:docPart>
    <w:docPart>
      <w:docPartPr>
        <w:name w:val="0D0095D997DD4C4AA0BFBB0FFD3B0BDF"/>
        <w:category>
          <w:name w:val="常规"/>
          <w:gallery w:val="placeholder"/>
        </w:category>
        <w:types>
          <w:type w:val="bbPlcHdr"/>
        </w:types>
        <w:behaviors>
          <w:behavior w:val="content"/>
        </w:behaviors>
        <w:guid w:val="{7710E4EB-BFC1-43F1-9E64-78DC52DB7931}"/>
      </w:docPartPr>
      <w:docPartBody>
        <w:p w:rsidR="004D550B" w:rsidRDefault="004D550B">
          <w:pPr>
            <w:pStyle w:val="0D0095D997DD4C4AA0BFBB0FFD3B0BDF"/>
          </w:pPr>
          <w:r w:rsidRPr="006C405C">
            <w:rPr>
              <w:rStyle w:val="placeholder1Char"/>
            </w:rPr>
            <w:t>____________________________________</w:t>
          </w:r>
        </w:p>
      </w:docPartBody>
    </w:docPart>
    <w:docPart>
      <w:docPartPr>
        <w:name w:val="562223C39F0047F1B7762FF15BFD1C35"/>
        <w:category>
          <w:name w:val="常规"/>
          <w:gallery w:val="placeholder"/>
        </w:category>
        <w:types>
          <w:type w:val="bbPlcHdr"/>
        </w:types>
        <w:behaviors>
          <w:behavior w:val="content"/>
        </w:behaviors>
        <w:guid w:val="{5315E115-B116-41B9-8DC7-243B3CA9D7F9}"/>
      </w:docPartPr>
      <w:docPartBody>
        <w:p w:rsidR="004D550B" w:rsidRDefault="004D550B">
          <w:pPr>
            <w:pStyle w:val="562223C39F0047F1B7762FF15BFD1C35"/>
          </w:pPr>
          <w:r w:rsidRPr="006C405C">
            <w:rPr>
              <w:rStyle w:val="placeholder1Char"/>
            </w:rPr>
            <w:t>____________</w:t>
          </w:r>
        </w:p>
      </w:docPartBody>
    </w:docPart>
    <w:docPart>
      <w:docPartPr>
        <w:name w:val="C3CE39AB95064CCEADA86ED9809CF7F2"/>
        <w:category>
          <w:name w:val="常规"/>
          <w:gallery w:val="placeholder"/>
        </w:category>
        <w:types>
          <w:type w:val="bbPlcHdr"/>
        </w:types>
        <w:behaviors>
          <w:behavior w:val="content"/>
        </w:behaviors>
        <w:guid w:val="{F01F2192-4F68-4E47-A739-1ED291551860}"/>
      </w:docPartPr>
      <w:docPartBody>
        <w:p w:rsidR="004D550B" w:rsidRDefault="004D550B">
          <w:pPr>
            <w:pStyle w:val="C3CE39AB95064CCEADA86ED9809CF7F2"/>
          </w:pPr>
          <w:r w:rsidRPr="006C405C">
            <w:rPr>
              <w:rStyle w:val="placeholder1Char"/>
            </w:rPr>
            <w:t>________________________</w:t>
          </w:r>
        </w:p>
      </w:docPartBody>
    </w:docPart>
    <w:docPart>
      <w:docPartPr>
        <w:name w:val="1ED27A4717184637A08EAE97E577679B"/>
        <w:category>
          <w:name w:val="常规"/>
          <w:gallery w:val="placeholder"/>
        </w:category>
        <w:types>
          <w:type w:val="bbPlcHdr"/>
        </w:types>
        <w:behaviors>
          <w:behavior w:val="content"/>
        </w:behaviors>
        <w:guid w:val="{265DE291-803D-43BC-BE5E-C6417B832A51}"/>
      </w:docPartPr>
      <w:docPartBody>
        <w:p w:rsidR="004D550B" w:rsidRDefault="004D550B">
          <w:pPr>
            <w:pStyle w:val="1ED27A4717184637A08EAE97E577679B"/>
          </w:pPr>
          <w:r w:rsidRPr="006C405C">
            <w:rPr>
              <w:rStyle w:val="placeholder2Char"/>
            </w:rPr>
            <w:t>选择日期</w:t>
          </w:r>
        </w:p>
      </w:docPartBody>
    </w:docPart>
    <w:docPart>
      <w:docPartPr>
        <w:name w:val="5FD4B33CBC874870B87A4B40779E473F"/>
        <w:category>
          <w:name w:val="常规"/>
          <w:gallery w:val="placeholder"/>
        </w:category>
        <w:types>
          <w:type w:val="bbPlcHdr"/>
        </w:types>
        <w:behaviors>
          <w:behavior w:val="content"/>
        </w:behaviors>
        <w:guid w:val="{7498E0B5-2CF1-4197-97B6-4728B57E0D69}"/>
      </w:docPartPr>
      <w:docPartBody>
        <w:p w:rsidR="004D550B" w:rsidRDefault="004D550B">
          <w:pPr>
            <w:pStyle w:val="5FD4B33CBC874870B87A4B40779E473F"/>
          </w:pPr>
          <w:r w:rsidRPr="006C405C">
            <w:rPr>
              <w:rStyle w:val="placeholder1Char"/>
              <w:rFonts w:hint="eastAsia"/>
            </w:rPr>
            <w:t>选择行业</w:t>
          </w:r>
        </w:p>
      </w:docPartBody>
    </w:docPart>
    <w:docPart>
      <w:docPartPr>
        <w:name w:val="4DB4876E3B5142ED9570F9687DA53CA7"/>
        <w:category>
          <w:name w:val="常规"/>
          <w:gallery w:val="placeholder"/>
        </w:category>
        <w:types>
          <w:type w:val="bbPlcHdr"/>
        </w:types>
        <w:behaviors>
          <w:behavior w:val="content"/>
        </w:behaviors>
        <w:guid w:val="{51703751-9819-4299-BFAF-149C5C9B6442}"/>
      </w:docPartPr>
      <w:docPartBody>
        <w:p w:rsidR="004D550B" w:rsidRDefault="004D550B">
          <w:pPr>
            <w:pStyle w:val="4DB4876E3B5142ED9570F9687DA53CA7"/>
          </w:pPr>
          <w:r w:rsidRPr="006C405C">
            <w:rPr>
              <w:rStyle w:val="placeholder1Char"/>
            </w:rPr>
            <w:t>____________</w:t>
          </w:r>
        </w:p>
      </w:docPartBody>
    </w:docPart>
    <w:docPart>
      <w:docPartPr>
        <w:name w:val="695E4A37F20E4F1DAC6EF66F8603DBB8"/>
        <w:category>
          <w:name w:val="常规"/>
          <w:gallery w:val="placeholder"/>
        </w:category>
        <w:types>
          <w:type w:val="bbPlcHdr"/>
        </w:types>
        <w:behaviors>
          <w:behavior w:val="content"/>
        </w:behaviors>
        <w:guid w:val="{577C2F80-7AE3-4593-8F6E-3ECAEEA3C92C}"/>
      </w:docPartPr>
      <w:docPartBody>
        <w:p w:rsidR="004D550B" w:rsidRDefault="004D550B">
          <w:pPr>
            <w:pStyle w:val="695E4A37F20E4F1DAC6EF66F8603DBB8"/>
          </w:pPr>
          <w:r w:rsidRPr="006C405C">
            <w:rPr>
              <w:rStyle w:val="placeholder2Char"/>
              <w:rFonts w:hint="eastAsia"/>
            </w:rPr>
            <w:t>选择转让</w:t>
          </w:r>
          <w:r w:rsidRPr="006C405C">
            <w:rPr>
              <w:rStyle w:val="placeholder2Char"/>
            </w:rPr>
            <w:t>方式</w:t>
          </w:r>
        </w:p>
      </w:docPartBody>
    </w:docPart>
    <w:docPart>
      <w:docPartPr>
        <w:name w:val="83584C5C815A43A999D69DE628CD6F2D"/>
        <w:category>
          <w:name w:val="常规"/>
          <w:gallery w:val="placeholder"/>
        </w:category>
        <w:types>
          <w:type w:val="bbPlcHdr"/>
        </w:types>
        <w:behaviors>
          <w:behavior w:val="content"/>
        </w:behaviors>
        <w:guid w:val="{13154DAA-5AC3-4F67-A27E-4F7915BD1A1B}"/>
      </w:docPartPr>
      <w:docPartBody>
        <w:p w:rsidR="004D550B" w:rsidRDefault="004D550B">
          <w:pPr>
            <w:pStyle w:val="83584C5C815A43A999D69DE628CD6F2D"/>
          </w:pPr>
          <w:r w:rsidRPr="006C405C">
            <w:rPr>
              <w:rStyle w:val="placeholder1Char"/>
            </w:rPr>
            <w:t>____________</w:t>
          </w:r>
        </w:p>
      </w:docPartBody>
    </w:docPart>
    <w:docPart>
      <w:docPartPr>
        <w:name w:val="C802A42A5BEB4F27ADD78972724DCC34"/>
        <w:category>
          <w:name w:val="常规"/>
          <w:gallery w:val="placeholder"/>
        </w:category>
        <w:types>
          <w:type w:val="bbPlcHdr"/>
        </w:types>
        <w:behaviors>
          <w:behavior w:val="content"/>
        </w:behaviors>
        <w:guid w:val="{6B8266F8-5CE7-40B2-A8AB-7B20EC68656D}"/>
      </w:docPartPr>
      <w:docPartBody>
        <w:p w:rsidR="004D550B" w:rsidRDefault="004D550B">
          <w:pPr>
            <w:pStyle w:val="C802A42A5BEB4F27ADD78972724DCC34"/>
          </w:pPr>
          <w:r w:rsidRPr="006C405C">
            <w:rPr>
              <w:rStyle w:val="placeholder1Char"/>
            </w:rPr>
            <w:t>____________</w:t>
          </w:r>
        </w:p>
      </w:docPartBody>
    </w:docPart>
    <w:docPart>
      <w:docPartPr>
        <w:name w:val="5230817A86AE4B00A725B7F152668DE2"/>
        <w:category>
          <w:name w:val="常规"/>
          <w:gallery w:val="placeholder"/>
        </w:category>
        <w:types>
          <w:type w:val="bbPlcHdr"/>
        </w:types>
        <w:behaviors>
          <w:behavior w:val="content"/>
        </w:behaviors>
        <w:guid w:val="{35443DAA-39B5-4301-B445-EF661D5D712F}"/>
      </w:docPartPr>
      <w:docPartBody>
        <w:p w:rsidR="004D550B" w:rsidRDefault="004D550B">
          <w:pPr>
            <w:pStyle w:val="5230817A86AE4B00A725B7F152668DE2"/>
          </w:pPr>
          <w:r w:rsidRPr="006C405C">
            <w:rPr>
              <w:rStyle w:val="placeholder1Char"/>
            </w:rPr>
            <w:t>____________</w:t>
          </w:r>
        </w:p>
      </w:docPartBody>
    </w:docPart>
    <w:docPart>
      <w:docPartPr>
        <w:name w:val="CF52147AC87C46769EFE4DBCAA98A1E7"/>
        <w:category>
          <w:name w:val="常规"/>
          <w:gallery w:val="placeholder"/>
        </w:category>
        <w:types>
          <w:type w:val="bbPlcHdr"/>
        </w:types>
        <w:behaviors>
          <w:behavior w:val="content"/>
        </w:behaviors>
        <w:guid w:val="{CAC02E52-8DB4-4D55-9410-C349F74261C1}"/>
      </w:docPartPr>
      <w:docPartBody>
        <w:p w:rsidR="004D550B" w:rsidRDefault="004D550B">
          <w:pPr>
            <w:pStyle w:val="CF52147AC87C46769EFE4DBCAA98A1E7"/>
          </w:pPr>
          <w:r w:rsidRPr="006C405C">
            <w:rPr>
              <w:rStyle w:val="placeholder1Char"/>
            </w:rPr>
            <w:t>____________</w:t>
          </w:r>
        </w:p>
      </w:docPartBody>
    </w:docPart>
    <w:docPart>
      <w:docPartPr>
        <w:name w:val="B27B8D6E18BB43F69E7BCDAD7427E715"/>
        <w:category>
          <w:name w:val="常规"/>
          <w:gallery w:val="placeholder"/>
        </w:category>
        <w:types>
          <w:type w:val="bbPlcHdr"/>
        </w:types>
        <w:behaviors>
          <w:behavior w:val="content"/>
        </w:behaviors>
        <w:guid w:val="{1F23D72F-0DDE-455F-9614-3A168F7208CA}"/>
      </w:docPartPr>
      <w:docPartBody>
        <w:p w:rsidR="004D550B" w:rsidRDefault="004D550B">
          <w:pPr>
            <w:pStyle w:val="B27B8D6E18BB43F69E7BCDAD7427E715"/>
          </w:pPr>
          <w:r w:rsidRPr="008F432C">
            <w:rPr>
              <w:rStyle w:val="placeholder1Char"/>
              <w:rFonts w:hint="eastAsia"/>
            </w:rPr>
            <w:t>选择</w:t>
          </w:r>
        </w:p>
      </w:docPartBody>
    </w:docPart>
    <w:docPart>
      <w:docPartPr>
        <w:name w:val="A26CED3F9B9F4930965F6858E9ED23D0"/>
        <w:category>
          <w:name w:val="常规"/>
          <w:gallery w:val="placeholder"/>
        </w:category>
        <w:types>
          <w:type w:val="bbPlcHdr"/>
        </w:types>
        <w:behaviors>
          <w:behavior w:val="content"/>
        </w:behaviors>
        <w:guid w:val="{B8502D71-5642-47A5-A416-BBC32AE86FBD}"/>
      </w:docPartPr>
      <w:docPartBody>
        <w:p w:rsidR="004D550B" w:rsidRDefault="004D550B">
          <w:pPr>
            <w:pStyle w:val="A26CED3F9B9F4930965F6858E9ED23D0"/>
          </w:pPr>
          <w:r w:rsidRPr="006C405C">
            <w:rPr>
              <w:rStyle w:val="placeholder1Char"/>
            </w:rPr>
            <w:t>____________</w:t>
          </w:r>
        </w:p>
      </w:docPartBody>
    </w:docPart>
    <w:docPart>
      <w:docPartPr>
        <w:name w:val="3B1534E492354ABBAED0D1FD56608810"/>
        <w:category>
          <w:name w:val="常规"/>
          <w:gallery w:val="placeholder"/>
        </w:category>
        <w:types>
          <w:type w:val="bbPlcHdr"/>
        </w:types>
        <w:behaviors>
          <w:behavior w:val="content"/>
        </w:behaviors>
        <w:guid w:val="{6658969B-30D6-460D-8503-8867AF05857D}"/>
      </w:docPartPr>
      <w:docPartBody>
        <w:p w:rsidR="004D550B" w:rsidRDefault="004D550B">
          <w:pPr>
            <w:pStyle w:val="3B1534E492354ABBAED0D1FD56608810"/>
          </w:pPr>
          <w:r w:rsidRPr="008F432C">
            <w:rPr>
              <w:rStyle w:val="placeholder1Char"/>
              <w:rFonts w:hint="eastAsia"/>
            </w:rPr>
            <w:t>选择</w:t>
          </w:r>
        </w:p>
      </w:docPartBody>
    </w:docPart>
    <w:docPart>
      <w:docPartPr>
        <w:name w:val="7860BC61E949412DAB5B6931EE3F5CCB"/>
        <w:category>
          <w:name w:val="常规"/>
          <w:gallery w:val="placeholder"/>
        </w:category>
        <w:types>
          <w:type w:val="bbPlcHdr"/>
        </w:types>
        <w:behaviors>
          <w:behavior w:val="content"/>
        </w:behaviors>
        <w:guid w:val="{93652750-2D73-4819-9D19-5DFDDC91900C}"/>
      </w:docPartPr>
      <w:docPartBody>
        <w:p w:rsidR="004D550B" w:rsidRDefault="004D550B">
          <w:pPr>
            <w:pStyle w:val="7860BC61E949412DAB5B6931EE3F5CCB"/>
          </w:pPr>
          <w:r w:rsidRPr="006C405C">
            <w:rPr>
              <w:rStyle w:val="placeholder1Char"/>
            </w:rPr>
            <w:t>____________</w:t>
          </w:r>
        </w:p>
      </w:docPartBody>
    </w:docPart>
    <w:docPart>
      <w:docPartPr>
        <w:name w:val="2699CEA6EB1248FB80274F69FE141328"/>
        <w:category>
          <w:name w:val="常规"/>
          <w:gallery w:val="placeholder"/>
        </w:category>
        <w:types>
          <w:type w:val="bbPlcHdr"/>
        </w:types>
        <w:behaviors>
          <w:behavior w:val="content"/>
        </w:behaviors>
        <w:guid w:val="{7A35D508-8E10-4CDF-BDD3-1CC5F7C773B1}"/>
      </w:docPartPr>
      <w:docPartBody>
        <w:p w:rsidR="004D550B" w:rsidRDefault="004D550B">
          <w:pPr>
            <w:pStyle w:val="2699CEA6EB1248FB80274F69FE141328"/>
          </w:pPr>
          <w:r w:rsidRPr="008F432C">
            <w:rPr>
              <w:rStyle w:val="placeholder1Char"/>
            </w:rPr>
            <w:t>选择</w:t>
          </w:r>
        </w:p>
      </w:docPartBody>
    </w:docPart>
    <w:docPart>
      <w:docPartPr>
        <w:name w:val="3B16E39BCE784D2C99D7F59A5060C343"/>
        <w:category>
          <w:name w:val="常规"/>
          <w:gallery w:val="placeholder"/>
        </w:category>
        <w:types>
          <w:type w:val="bbPlcHdr"/>
        </w:types>
        <w:behaviors>
          <w:behavior w:val="content"/>
        </w:behaviors>
        <w:guid w:val="{D32DBCF1-C8F7-49A1-ACBA-0F58ABAC759A}"/>
      </w:docPartPr>
      <w:docPartBody>
        <w:p w:rsidR="004D550B" w:rsidRDefault="004D550B">
          <w:pPr>
            <w:pStyle w:val="3B16E39BCE784D2C99D7F59A5060C343"/>
          </w:pPr>
          <w:r w:rsidRPr="006C405C">
            <w:rPr>
              <w:rStyle w:val="placeholder1Char"/>
            </w:rPr>
            <w:t>_____________</w:t>
          </w:r>
        </w:p>
      </w:docPartBody>
    </w:docPart>
    <w:docPart>
      <w:docPartPr>
        <w:name w:val="06703FF97C6B46EFBFB457B7C5D64F41"/>
        <w:category>
          <w:name w:val="常规"/>
          <w:gallery w:val="placeholder"/>
        </w:category>
        <w:types>
          <w:type w:val="bbPlcHdr"/>
        </w:types>
        <w:behaviors>
          <w:behavior w:val="content"/>
        </w:behaviors>
        <w:guid w:val="{5D6704CA-00C1-4AB5-B2C1-80C40DBFE6CB}"/>
      </w:docPartPr>
      <w:docPartBody>
        <w:p w:rsidR="004D550B" w:rsidRDefault="004D550B">
          <w:pPr>
            <w:pStyle w:val="06703FF97C6B46EFBFB457B7C5D64F41"/>
          </w:pPr>
          <w:r w:rsidRPr="006C405C">
            <w:rPr>
              <w:rStyle w:val="placeholder1Char"/>
            </w:rPr>
            <w:t>_____________</w:t>
          </w:r>
        </w:p>
      </w:docPartBody>
    </w:docPart>
    <w:docPart>
      <w:docPartPr>
        <w:name w:val="FD6CA34A918548EEBE69DD4DA8D60ECA"/>
        <w:category>
          <w:name w:val="常规"/>
          <w:gallery w:val="placeholder"/>
        </w:category>
        <w:types>
          <w:type w:val="bbPlcHdr"/>
        </w:types>
        <w:behaviors>
          <w:behavior w:val="content"/>
        </w:behaviors>
        <w:guid w:val="{0C93F37A-BB18-4140-BFFE-661DEF0AE2AB}"/>
      </w:docPartPr>
      <w:docPartBody>
        <w:p w:rsidR="004D550B" w:rsidRDefault="004D550B">
          <w:pPr>
            <w:pStyle w:val="FD6CA34A918548EEBE69DD4DA8D60ECA"/>
          </w:pPr>
          <w:r w:rsidRPr="006C405C">
            <w:rPr>
              <w:rStyle w:val="placeholder1Char"/>
            </w:rPr>
            <w:t>_____________</w:t>
          </w:r>
        </w:p>
      </w:docPartBody>
    </w:docPart>
    <w:docPart>
      <w:docPartPr>
        <w:name w:val="1EA22049E22049C0919FED3D43A9F0D4"/>
        <w:category>
          <w:name w:val="常规"/>
          <w:gallery w:val="placeholder"/>
        </w:category>
        <w:types>
          <w:type w:val="bbPlcHdr"/>
        </w:types>
        <w:behaviors>
          <w:behavior w:val="content"/>
        </w:behaviors>
        <w:guid w:val="{DA04284B-7BE8-4798-822F-B269070D58AB}"/>
      </w:docPartPr>
      <w:docPartBody>
        <w:p w:rsidR="004D550B" w:rsidRDefault="004D550B">
          <w:pPr>
            <w:pStyle w:val="1EA22049E22049C0919FED3D43A9F0D4"/>
          </w:pPr>
          <w:r w:rsidRPr="006C405C">
            <w:rPr>
              <w:rStyle w:val="placeholder1Char"/>
            </w:rPr>
            <w:t>_____________</w:t>
          </w:r>
        </w:p>
      </w:docPartBody>
    </w:docPart>
    <w:docPart>
      <w:docPartPr>
        <w:name w:val="7B67CB9AEF9E4EAF8E748DC97D9F359F"/>
        <w:category>
          <w:name w:val="常规"/>
          <w:gallery w:val="placeholder"/>
        </w:category>
        <w:types>
          <w:type w:val="bbPlcHdr"/>
        </w:types>
        <w:behaviors>
          <w:behavior w:val="content"/>
        </w:behaviors>
        <w:guid w:val="{56DBFE7A-F701-4D68-B7D4-0EB0FA9C7173}"/>
      </w:docPartPr>
      <w:docPartBody>
        <w:p w:rsidR="004D550B" w:rsidRDefault="004D550B">
          <w:pPr>
            <w:pStyle w:val="7B67CB9AEF9E4EAF8E748DC97D9F359F"/>
          </w:pPr>
          <w:r w:rsidRPr="006C405C">
            <w:rPr>
              <w:rStyle w:val="placeholder1Char"/>
            </w:rPr>
            <w:t>_____________</w:t>
          </w:r>
        </w:p>
      </w:docPartBody>
    </w:docPart>
    <w:docPart>
      <w:docPartPr>
        <w:name w:val="11A205F21FDC4B8AA60CFBBC40B8D6F2"/>
        <w:category>
          <w:name w:val="常规"/>
          <w:gallery w:val="placeholder"/>
        </w:category>
        <w:types>
          <w:type w:val="bbPlcHdr"/>
        </w:types>
        <w:behaviors>
          <w:behavior w:val="content"/>
        </w:behaviors>
        <w:guid w:val="{E00F049F-9C8C-42D1-AE25-6A4F9DAD1DA2}"/>
      </w:docPartPr>
      <w:docPartBody>
        <w:p w:rsidR="004D550B" w:rsidRDefault="004D550B">
          <w:pPr>
            <w:pStyle w:val="11A205F21FDC4B8AA60CFBBC40B8D6F2"/>
          </w:pPr>
          <w:r w:rsidRPr="006C405C">
            <w:rPr>
              <w:rStyle w:val="placeholder1Char"/>
            </w:rPr>
            <w:t>_____________</w:t>
          </w:r>
        </w:p>
      </w:docPartBody>
    </w:docPart>
    <w:docPart>
      <w:docPartPr>
        <w:name w:val="61AD1645F7DF48689C109EECA62FD953"/>
        <w:category>
          <w:name w:val="常规"/>
          <w:gallery w:val="placeholder"/>
        </w:category>
        <w:types>
          <w:type w:val="bbPlcHdr"/>
        </w:types>
        <w:behaviors>
          <w:behavior w:val="content"/>
        </w:behaviors>
        <w:guid w:val="{DA6E31FB-5DB9-4BDA-8A16-F49EEE2BC573}"/>
      </w:docPartPr>
      <w:docPartBody>
        <w:p w:rsidR="004D550B" w:rsidRDefault="004D550B">
          <w:pPr>
            <w:pStyle w:val="61AD1645F7DF48689C109EECA62FD953"/>
          </w:pPr>
          <w:r w:rsidRPr="006C405C">
            <w:rPr>
              <w:rStyle w:val="placeholder1Char"/>
            </w:rPr>
            <w:t>_____________</w:t>
          </w:r>
        </w:p>
      </w:docPartBody>
    </w:docPart>
    <w:docPart>
      <w:docPartPr>
        <w:name w:val="0AE11636B80D4BEBB1180748F5E0CCCA"/>
        <w:category>
          <w:name w:val="常规"/>
          <w:gallery w:val="placeholder"/>
        </w:category>
        <w:types>
          <w:type w:val="bbPlcHdr"/>
        </w:types>
        <w:behaviors>
          <w:behavior w:val="content"/>
        </w:behaviors>
        <w:guid w:val="{901818F8-D263-46E0-9EDE-31E6DAE0448F}"/>
      </w:docPartPr>
      <w:docPartBody>
        <w:p w:rsidR="004D550B" w:rsidRDefault="004D550B">
          <w:pPr>
            <w:pStyle w:val="0AE11636B80D4BEBB1180748F5E0CCCA"/>
          </w:pPr>
          <w:r w:rsidRPr="006C405C">
            <w:rPr>
              <w:rStyle w:val="placeholder1Char"/>
            </w:rPr>
            <w:t>_____________</w:t>
          </w:r>
        </w:p>
      </w:docPartBody>
    </w:docPart>
    <w:docPart>
      <w:docPartPr>
        <w:name w:val="9F311E8FA07A4662828DDD4779AAD648"/>
        <w:category>
          <w:name w:val="常规"/>
          <w:gallery w:val="placeholder"/>
        </w:category>
        <w:types>
          <w:type w:val="bbPlcHdr"/>
        </w:types>
        <w:behaviors>
          <w:behavior w:val="content"/>
        </w:behaviors>
        <w:guid w:val="{BD70456E-EA02-4069-974D-DB3F37F3DC63}"/>
      </w:docPartPr>
      <w:docPartBody>
        <w:p w:rsidR="004D550B" w:rsidRDefault="004D550B">
          <w:pPr>
            <w:pStyle w:val="9F311E8FA07A4662828DDD4779AAD648"/>
          </w:pPr>
          <w:r w:rsidRPr="006C405C">
            <w:rPr>
              <w:rStyle w:val="placeholder1Char"/>
            </w:rPr>
            <w:t>_____________</w:t>
          </w:r>
        </w:p>
      </w:docPartBody>
    </w:docPart>
    <w:docPart>
      <w:docPartPr>
        <w:name w:val="B6B430AA73C54CA886AF9049CECEBDA0"/>
        <w:category>
          <w:name w:val="常规"/>
          <w:gallery w:val="placeholder"/>
        </w:category>
        <w:types>
          <w:type w:val="bbPlcHdr"/>
        </w:types>
        <w:behaviors>
          <w:behavior w:val="content"/>
        </w:behaviors>
        <w:guid w:val="{3BA0511C-A271-459D-B3A2-7FC9B087661A}"/>
      </w:docPartPr>
      <w:docPartBody>
        <w:p w:rsidR="004D550B" w:rsidRDefault="004D550B">
          <w:pPr>
            <w:pStyle w:val="B6B430AA73C54CA886AF9049CECEBDA0"/>
          </w:pPr>
          <w:r w:rsidRPr="006C405C">
            <w:rPr>
              <w:rStyle w:val="placeholder1Char"/>
            </w:rPr>
            <w:t>_____________</w:t>
          </w:r>
        </w:p>
      </w:docPartBody>
    </w:docPart>
    <w:docPart>
      <w:docPartPr>
        <w:name w:val="A57177937D3648CC90DE0DE42BF5468B"/>
        <w:category>
          <w:name w:val="常规"/>
          <w:gallery w:val="placeholder"/>
        </w:category>
        <w:types>
          <w:type w:val="bbPlcHdr"/>
        </w:types>
        <w:behaviors>
          <w:behavior w:val="content"/>
        </w:behaviors>
        <w:guid w:val="{2B85EBB9-DE31-4BCA-B71F-9F02DE4A48F9}"/>
      </w:docPartPr>
      <w:docPartBody>
        <w:p w:rsidR="004D550B" w:rsidRDefault="004D550B">
          <w:pPr>
            <w:pStyle w:val="A57177937D3648CC90DE0DE42BF5468B"/>
          </w:pPr>
          <w:r w:rsidRPr="006C405C">
            <w:rPr>
              <w:rStyle w:val="placeholder1Char"/>
            </w:rPr>
            <w:t>_____________</w:t>
          </w:r>
        </w:p>
      </w:docPartBody>
    </w:docPart>
    <w:docPart>
      <w:docPartPr>
        <w:name w:val="8BAF7E82EB524BC19F0254C3A8E5BB1F"/>
        <w:category>
          <w:name w:val="常规"/>
          <w:gallery w:val="placeholder"/>
        </w:category>
        <w:types>
          <w:type w:val="bbPlcHdr"/>
        </w:types>
        <w:behaviors>
          <w:behavior w:val="content"/>
        </w:behaviors>
        <w:guid w:val="{4F19F74F-5B2E-446D-862A-412077A57FFD}"/>
      </w:docPartPr>
      <w:docPartBody>
        <w:p w:rsidR="004D550B" w:rsidRDefault="004D550B">
          <w:pPr>
            <w:pStyle w:val="8BAF7E82EB524BC19F0254C3A8E5BB1F"/>
          </w:pPr>
          <w:r w:rsidRPr="006C405C">
            <w:rPr>
              <w:rStyle w:val="placeholder1Char"/>
            </w:rPr>
            <w:t>_____________</w:t>
          </w:r>
        </w:p>
      </w:docPartBody>
    </w:docPart>
    <w:docPart>
      <w:docPartPr>
        <w:name w:val="29726D43BD444CD08DC6B3E2BB00DD1D"/>
        <w:category>
          <w:name w:val="常规"/>
          <w:gallery w:val="placeholder"/>
        </w:category>
        <w:types>
          <w:type w:val="bbPlcHdr"/>
        </w:types>
        <w:behaviors>
          <w:behavior w:val="content"/>
        </w:behaviors>
        <w:guid w:val="{44EBC655-0FED-41AF-82E9-A7C6C74334DC}"/>
      </w:docPartPr>
      <w:docPartBody>
        <w:p w:rsidR="004D550B" w:rsidRDefault="004D550B">
          <w:pPr>
            <w:pStyle w:val="29726D43BD444CD08DC6B3E2BB00DD1D"/>
          </w:pPr>
          <w:r w:rsidRPr="006C405C">
            <w:rPr>
              <w:rStyle w:val="placeholder1Char"/>
            </w:rPr>
            <w:t>_____________</w:t>
          </w:r>
        </w:p>
      </w:docPartBody>
    </w:docPart>
    <w:docPart>
      <w:docPartPr>
        <w:name w:val="B1951C9583D245668FEF0479DA55ADD5"/>
        <w:category>
          <w:name w:val="常规"/>
          <w:gallery w:val="placeholder"/>
        </w:category>
        <w:types>
          <w:type w:val="bbPlcHdr"/>
        </w:types>
        <w:behaviors>
          <w:behavior w:val="content"/>
        </w:behaviors>
        <w:guid w:val="{0DDC38E5-FEEA-4BF5-963A-19205771CB83}"/>
      </w:docPartPr>
      <w:docPartBody>
        <w:p w:rsidR="004D550B" w:rsidRDefault="004D550B">
          <w:pPr>
            <w:pStyle w:val="B1951C9583D245668FEF0479DA55ADD5"/>
          </w:pPr>
          <w:r w:rsidRPr="006C405C">
            <w:rPr>
              <w:rStyle w:val="placeholder1Char"/>
              <w:rFonts w:hint="eastAsia"/>
            </w:rPr>
            <w:t>___________</w:t>
          </w:r>
        </w:p>
      </w:docPartBody>
    </w:docPart>
    <w:docPart>
      <w:docPartPr>
        <w:name w:val="FC92FE0AB7FB4ACB93B26B42515247A2"/>
        <w:category>
          <w:name w:val="常规"/>
          <w:gallery w:val="placeholder"/>
        </w:category>
        <w:types>
          <w:type w:val="bbPlcHdr"/>
        </w:types>
        <w:behaviors>
          <w:behavior w:val="content"/>
        </w:behaviors>
        <w:guid w:val="{58EC854E-0C00-455B-AD3C-AFC9FD7E2701}"/>
      </w:docPartPr>
      <w:docPartBody>
        <w:p w:rsidR="004D550B" w:rsidRDefault="004D550B">
          <w:pPr>
            <w:pStyle w:val="FC92FE0AB7FB4ACB93B26B42515247A2"/>
          </w:pPr>
          <w:r w:rsidRPr="006C405C">
            <w:rPr>
              <w:rStyle w:val="placeholder1Char"/>
              <w:rFonts w:hint="eastAsia"/>
            </w:rPr>
            <w:t>___________</w:t>
          </w:r>
        </w:p>
      </w:docPartBody>
    </w:docPart>
    <w:docPart>
      <w:docPartPr>
        <w:name w:val="FB385E000F234954B09B919FFF010F37"/>
        <w:category>
          <w:name w:val="常规"/>
          <w:gallery w:val="placeholder"/>
        </w:category>
        <w:types>
          <w:type w:val="bbPlcHdr"/>
        </w:types>
        <w:behaviors>
          <w:behavior w:val="content"/>
        </w:behaviors>
        <w:guid w:val="{56A6CFF5-643E-418F-9A24-63D5AA2CB459}"/>
      </w:docPartPr>
      <w:docPartBody>
        <w:p w:rsidR="004D550B" w:rsidRDefault="004D550B">
          <w:pPr>
            <w:pStyle w:val="FB385E000F234954B09B919FFF010F37"/>
          </w:pPr>
          <w:r w:rsidRPr="006C405C">
            <w:rPr>
              <w:rStyle w:val="placeholder1Char"/>
            </w:rPr>
            <w:t>_____________</w:t>
          </w:r>
        </w:p>
      </w:docPartBody>
    </w:docPart>
    <w:docPart>
      <w:docPartPr>
        <w:name w:val="F57C23CF711F4A38AA8130D62F924925"/>
        <w:category>
          <w:name w:val="常规"/>
          <w:gallery w:val="placeholder"/>
        </w:category>
        <w:types>
          <w:type w:val="bbPlcHdr"/>
        </w:types>
        <w:behaviors>
          <w:behavior w:val="content"/>
        </w:behaviors>
        <w:guid w:val="{80A89778-C891-4B99-BE89-3252E7FE83A9}"/>
      </w:docPartPr>
      <w:docPartBody>
        <w:p w:rsidR="004D550B" w:rsidRDefault="004D550B">
          <w:pPr>
            <w:pStyle w:val="F57C23CF711F4A38AA8130D62F924925"/>
          </w:pPr>
          <w:r w:rsidRPr="006C405C">
            <w:rPr>
              <w:rStyle w:val="placeholder1Char"/>
            </w:rPr>
            <w:t>_____________</w:t>
          </w:r>
        </w:p>
      </w:docPartBody>
    </w:docPart>
    <w:docPart>
      <w:docPartPr>
        <w:name w:val="21F572F3C06F450F997C73CCCE7E20B8"/>
        <w:category>
          <w:name w:val="常规"/>
          <w:gallery w:val="placeholder"/>
        </w:category>
        <w:types>
          <w:type w:val="bbPlcHdr"/>
        </w:types>
        <w:behaviors>
          <w:behavior w:val="content"/>
        </w:behaviors>
        <w:guid w:val="{81ACC832-4A2B-4657-ADA0-22DB329E5841}"/>
      </w:docPartPr>
      <w:docPartBody>
        <w:p w:rsidR="004D550B" w:rsidRDefault="004D550B">
          <w:pPr>
            <w:pStyle w:val="21F572F3C06F450F997C73CCCE7E20B8"/>
          </w:pPr>
          <w:r w:rsidRPr="006C405C">
            <w:rPr>
              <w:rStyle w:val="placeholder1Char"/>
            </w:rPr>
            <w:t>_____________</w:t>
          </w:r>
        </w:p>
      </w:docPartBody>
    </w:docPart>
    <w:docPart>
      <w:docPartPr>
        <w:name w:val="B51A3AEC67F3454F819EC1E9B8BD39C0"/>
        <w:category>
          <w:name w:val="常规"/>
          <w:gallery w:val="placeholder"/>
        </w:category>
        <w:types>
          <w:type w:val="bbPlcHdr"/>
        </w:types>
        <w:behaviors>
          <w:behavior w:val="content"/>
        </w:behaviors>
        <w:guid w:val="{A8007FB4-5D53-4C76-AD0B-FCCC143C7C38}"/>
      </w:docPartPr>
      <w:docPartBody>
        <w:p w:rsidR="004D550B" w:rsidRDefault="004D550B">
          <w:pPr>
            <w:pStyle w:val="B51A3AEC67F3454F819EC1E9B8BD39C0"/>
          </w:pPr>
          <w:r w:rsidRPr="006C405C">
            <w:rPr>
              <w:rStyle w:val="placeholder1Char"/>
            </w:rPr>
            <w:t>_____________</w:t>
          </w:r>
        </w:p>
      </w:docPartBody>
    </w:docPart>
    <w:docPart>
      <w:docPartPr>
        <w:name w:val="DA1066EE172C4C1493132CFE7330A348"/>
        <w:category>
          <w:name w:val="常规"/>
          <w:gallery w:val="placeholder"/>
        </w:category>
        <w:types>
          <w:type w:val="bbPlcHdr"/>
        </w:types>
        <w:behaviors>
          <w:behavior w:val="content"/>
        </w:behaviors>
        <w:guid w:val="{43FDD546-70A3-4740-851D-11AE36784FE2}"/>
      </w:docPartPr>
      <w:docPartBody>
        <w:p w:rsidR="004D550B" w:rsidRDefault="004D550B">
          <w:pPr>
            <w:pStyle w:val="DA1066EE172C4C1493132CFE7330A348"/>
          </w:pPr>
          <w:r w:rsidRPr="006C405C">
            <w:rPr>
              <w:rStyle w:val="placeholder1Char"/>
            </w:rPr>
            <w:t>_____________</w:t>
          </w:r>
        </w:p>
      </w:docPartBody>
    </w:docPart>
    <w:docPart>
      <w:docPartPr>
        <w:name w:val="B4C3A349E8754D4F9D4E93A0AF5EC5EA"/>
        <w:category>
          <w:name w:val="常规"/>
          <w:gallery w:val="placeholder"/>
        </w:category>
        <w:types>
          <w:type w:val="bbPlcHdr"/>
        </w:types>
        <w:behaviors>
          <w:behavior w:val="content"/>
        </w:behaviors>
        <w:guid w:val="{9B64E9D0-5FAB-4C14-B191-FBEE6C427877}"/>
      </w:docPartPr>
      <w:docPartBody>
        <w:p w:rsidR="004D550B" w:rsidRDefault="004D550B">
          <w:pPr>
            <w:pStyle w:val="B4C3A349E8754D4F9D4E93A0AF5EC5EA"/>
          </w:pPr>
          <w:r w:rsidRPr="006C405C">
            <w:rPr>
              <w:rStyle w:val="placeholder1Char"/>
            </w:rPr>
            <w:t>_____________</w:t>
          </w:r>
        </w:p>
      </w:docPartBody>
    </w:docPart>
    <w:docPart>
      <w:docPartPr>
        <w:name w:val="2C3636FC77BB4A9F8694507BC59F9C23"/>
        <w:category>
          <w:name w:val="常规"/>
          <w:gallery w:val="placeholder"/>
        </w:category>
        <w:types>
          <w:type w:val="bbPlcHdr"/>
        </w:types>
        <w:behaviors>
          <w:behavior w:val="content"/>
        </w:behaviors>
        <w:guid w:val="{8AE2AFBE-4971-497B-9FFA-549F404651B6}"/>
      </w:docPartPr>
      <w:docPartBody>
        <w:p w:rsidR="004D550B" w:rsidRDefault="004D550B">
          <w:pPr>
            <w:pStyle w:val="2C3636FC77BB4A9F8694507BC59F9C23"/>
          </w:pPr>
          <w:r w:rsidRPr="006C405C">
            <w:rPr>
              <w:rStyle w:val="placeholder1Char"/>
            </w:rPr>
            <w:t>_____________</w:t>
          </w:r>
        </w:p>
      </w:docPartBody>
    </w:docPart>
    <w:docPart>
      <w:docPartPr>
        <w:name w:val="A6D47580A20E4B778BBCC5019D53CE21"/>
        <w:category>
          <w:name w:val="常规"/>
          <w:gallery w:val="placeholder"/>
        </w:category>
        <w:types>
          <w:type w:val="bbPlcHdr"/>
        </w:types>
        <w:behaviors>
          <w:behavior w:val="content"/>
        </w:behaviors>
        <w:guid w:val="{C6EE82B4-AF79-44E8-BD77-487D7F24969D}"/>
      </w:docPartPr>
      <w:docPartBody>
        <w:p w:rsidR="004D550B" w:rsidRDefault="004D550B">
          <w:pPr>
            <w:pStyle w:val="A6D47580A20E4B778BBCC5019D53CE21"/>
          </w:pPr>
          <w:r w:rsidRPr="006C405C">
            <w:rPr>
              <w:rStyle w:val="placeholder1Char"/>
            </w:rPr>
            <w:t>_____________</w:t>
          </w:r>
        </w:p>
      </w:docPartBody>
    </w:docPart>
    <w:docPart>
      <w:docPartPr>
        <w:name w:val="9A005AA0680B4D77952EE7DA6CF61BCF"/>
        <w:category>
          <w:name w:val="常规"/>
          <w:gallery w:val="placeholder"/>
        </w:category>
        <w:types>
          <w:type w:val="bbPlcHdr"/>
        </w:types>
        <w:behaviors>
          <w:behavior w:val="content"/>
        </w:behaviors>
        <w:guid w:val="{5DAD86B8-1F9B-48DB-B3F5-EE6CCE2A5B0E}"/>
      </w:docPartPr>
      <w:docPartBody>
        <w:p w:rsidR="004D550B" w:rsidRDefault="004D550B">
          <w:pPr>
            <w:pStyle w:val="9A005AA0680B4D77952EE7DA6CF61BCF"/>
          </w:pPr>
          <w:r w:rsidRPr="006C405C">
            <w:rPr>
              <w:rStyle w:val="placeholder1Char"/>
            </w:rPr>
            <w:t>_____________</w:t>
          </w:r>
        </w:p>
      </w:docPartBody>
    </w:docPart>
    <w:docPart>
      <w:docPartPr>
        <w:name w:val="DF573182B2A84978B49DA1C18E3CBFA8"/>
        <w:category>
          <w:name w:val="常规"/>
          <w:gallery w:val="placeholder"/>
        </w:category>
        <w:types>
          <w:type w:val="bbPlcHdr"/>
        </w:types>
        <w:behaviors>
          <w:behavior w:val="content"/>
        </w:behaviors>
        <w:guid w:val="{680CCCE9-AF9E-44B7-9450-22E2D410968E}"/>
      </w:docPartPr>
      <w:docPartBody>
        <w:p w:rsidR="004D550B" w:rsidRDefault="004D550B">
          <w:pPr>
            <w:pStyle w:val="DF573182B2A84978B49DA1C18E3CBFA8"/>
          </w:pPr>
          <w:r w:rsidRPr="006C405C">
            <w:rPr>
              <w:rStyle w:val="placeholder1Char"/>
            </w:rPr>
            <w:t>_____________</w:t>
          </w:r>
        </w:p>
      </w:docPartBody>
    </w:docPart>
    <w:docPart>
      <w:docPartPr>
        <w:name w:val="E0FA1149BFD54D92A522B0844DBB7546"/>
        <w:category>
          <w:name w:val="常规"/>
          <w:gallery w:val="placeholder"/>
        </w:category>
        <w:types>
          <w:type w:val="bbPlcHdr"/>
        </w:types>
        <w:behaviors>
          <w:behavior w:val="content"/>
        </w:behaviors>
        <w:guid w:val="{B47123AD-72D7-4A4E-B4EA-314858441BA5}"/>
      </w:docPartPr>
      <w:docPartBody>
        <w:p w:rsidR="004D550B" w:rsidRDefault="004D550B">
          <w:pPr>
            <w:pStyle w:val="E0FA1149BFD54D92A522B0844DBB7546"/>
          </w:pPr>
          <w:r w:rsidRPr="006C405C">
            <w:rPr>
              <w:rStyle w:val="placeholder1Char"/>
            </w:rPr>
            <w:t>_____________</w:t>
          </w:r>
        </w:p>
      </w:docPartBody>
    </w:docPart>
    <w:docPart>
      <w:docPartPr>
        <w:name w:val="73FF4FE760DF46C5B2AB84C29CDE79BA"/>
        <w:category>
          <w:name w:val="常规"/>
          <w:gallery w:val="placeholder"/>
        </w:category>
        <w:types>
          <w:type w:val="bbPlcHdr"/>
        </w:types>
        <w:behaviors>
          <w:behavior w:val="content"/>
        </w:behaviors>
        <w:guid w:val="{788B2096-F043-461F-888B-5A47525EEF5D}"/>
      </w:docPartPr>
      <w:docPartBody>
        <w:p w:rsidR="004D550B" w:rsidRDefault="004D550B">
          <w:pPr>
            <w:pStyle w:val="73FF4FE760DF46C5B2AB84C29CDE79BA"/>
          </w:pPr>
          <w:r w:rsidRPr="006C405C">
            <w:rPr>
              <w:rStyle w:val="placeholder1Char"/>
            </w:rPr>
            <w:t>_____________</w:t>
          </w:r>
        </w:p>
      </w:docPartBody>
    </w:docPart>
    <w:docPart>
      <w:docPartPr>
        <w:name w:val="6BE19B60ECCC451288083C5CF59C77AB"/>
        <w:category>
          <w:name w:val="常规"/>
          <w:gallery w:val="placeholder"/>
        </w:category>
        <w:types>
          <w:type w:val="bbPlcHdr"/>
        </w:types>
        <w:behaviors>
          <w:behavior w:val="content"/>
        </w:behaviors>
        <w:guid w:val="{23453FE9-7C14-4017-8EB5-0CF907BCF4C2}"/>
      </w:docPartPr>
      <w:docPartBody>
        <w:p w:rsidR="004D550B" w:rsidRDefault="004D550B">
          <w:pPr>
            <w:pStyle w:val="6BE19B60ECCC451288083C5CF59C77AB"/>
          </w:pPr>
          <w:r w:rsidRPr="006C405C">
            <w:rPr>
              <w:rStyle w:val="placeholder1Char"/>
            </w:rPr>
            <w:t>_____________</w:t>
          </w:r>
        </w:p>
      </w:docPartBody>
    </w:docPart>
    <w:docPart>
      <w:docPartPr>
        <w:name w:val="0B0DAD3075D54D4BB987DC4A538AD349"/>
        <w:category>
          <w:name w:val="常规"/>
          <w:gallery w:val="placeholder"/>
        </w:category>
        <w:types>
          <w:type w:val="bbPlcHdr"/>
        </w:types>
        <w:behaviors>
          <w:behavior w:val="content"/>
        </w:behaviors>
        <w:guid w:val="{FE1EB6C4-4A01-41F6-940B-352E4FE72802}"/>
      </w:docPartPr>
      <w:docPartBody>
        <w:p w:rsidR="004D550B" w:rsidRDefault="004D550B">
          <w:pPr>
            <w:pStyle w:val="0B0DAD3075D54D4BB987DC4A538AD349"/>
          </w:pPr>
          <w:r w:rsidRPr="006C405C">
            <w:rPr>
              <w:rStyle w:val="placeholder1Char"/>
            </w:rPr>
            <w:t>_____________</w:t>
          </w:r>
        </w:p>
      </w:docPartBody>
    </w:docPart>
    <w:docPart>
      <w:docPartPr>
        <w:name w:val="58A23B4BE6794ABC946162E6EA558889"/>
        <w:category>
          <w:name w:val="常规"/>
          <w:gallery w:val="placeholder"/>
        </w:category>
        <w:types>
          <w:type w:val="bbPlcHdr"/>
        </w:types>
        <w:behaviors>
          <w:behavior w:val="content"/>
        </w:behaviors>
        <w:guid w:val="{E1B4EE8F-43DA-4238-9AB4-03BD9D765634}"/>
      </w:docPartPr>
      <w:docPartBody>
        <w:p w:rsidR="004D550B" w:rsidRDefault="004D550B">
          <w:pPr>
            <w:pStyle w:val="58A23B4BE6794ABC946162E6EA558889"/>
          </w:pPr>
          <w:r w:rsidRPr="006C405C">
            <w:rPr>
              <w:rStyle w:val="placeholder1Char"/>
            </w:rPr>
            <w:t>_____________</w:t>
          </w:r>
        </w:p>
      </w:docPartBody>
    </w:docPart>
    <w:docPart>
      <w:docPartPr>
        <w:name w:val="526685532991486C901A91CBD2196DA5"/>
        <w:category>
          <w:name w:val="常规"/>
          <w:gallery w:val="placeholder"/>
        </w:category>
        <w:types>
          <w:type w:val="bbPlcHdr"/>
        </w:types>
        <w:behaviors>
          <w:behavior w:val="content"/>
        </w:behaviors>
        <w:guid w:val="{83E61B00-541B-47DC-851A-5B4E8C91218F}"/>
      </w:docPartPr>
      <w:docPartBody>
        <w:p w:rsidR="004D550B" w:rsidRDefault="004D550B">
          <w:pPr>
            <w:pStyle w:val="526685532991486C901A91CBD2196DA5"/>
          </w:pPr>
          <w:r w:rsidRPr="006C405C">
            <w:rPr>
              <w:rStyle w:val="placeholder1Char"/>
            </w:rPr>
            <w:t>_____________</w:t>
          </w:r>
        </w:p>
      </w:docPartBody>
    </w:docPart>
    <w:docPart>
      <w:docPartPr>
        <w:name w:val="529AE52682474F1B9DB63782E792998B"/>
        <w:category>
          <w:name w:val="常规"/>
          <w:gallery w:val="placeholder"/>
        </w:category>
        <w:types>
          <w:type w:val="bbPlcHdr"/>
        </w:types>
        <w:behaviors>
          <w:behavior w:val="content"/>
        </w:behaviors>
        <w:guid w:val="{779F30EB-8386-43B8-BB65-3D88FAF85236}"/>
      </w:docPartPr>
      <w:docPartBody>
        <w:p w:rsidR="004D550B" w:rsidRDefault="004D550B">
          <w:pPr>
            <w:pStyle w:val="529AE52682474F1B9DB63782E792998B"/>
          </w:pPr>
          <w:r w:rsidRPr="006C405C">
            <w:rPr>
              <w:rStyle w:val="placeholder1Char"/>
            </w:rPr>
            <w:t>_____________</w:t>
          </w:r>
        </w:p>
      </w:docPartBody>
    </w:docPart>
    <w:docPart>
      <w:docPartPr>
        <w:name w:val="AA67C51DDC8E43AF903DC907E8CCC131"/>
        <w:category>
          <w:name w:val="常规"/>
          <w:gallery w:val="placeholder"/>
        </w:category>
        <w:types>
          <w:type w:val="bbPlcHdr"/>
        </w:types>
        <w:behaviors>
          <w:behavior w:val="content"/>
        </w:behaviors>
        <w:guid w:val="{90B86FF7-AA95-4953-9A8D-817A41DBA35C}"/>
      </w:docPartPr>
      <w:docPartBody>
        <w:p w:rsidR="004D550B" w:rsidRDefault="004D550B">
          <w:pPr>
            <w:pStyle w:val="AA67C51DDC8E43AF903DC907E8CCC131"/>
          </w:pPr>
          <w:r w:rsidRPr="006C405C">
            <w:rPr>
              <w:rStyle w:val="placeholder1Char"/>
            </w:rPr>
            <w:t>_____________</w:t>
          </w:r>
        </w:p>
      </w:docPartBody>
    </w:docPart>
    <w:docPart>
      <w:docPartPr>
        <w:name w:val="C6FC188338CA4F35A069A72767194F23"/>
        <w:category>
          <w:name w:val="常规"/>
          <w:gallery w:val="placeholder"/>
        </w:category>
        <w:types>
          <w:type w:val="bbPlcHdr"/>
        </w:types>
        <w:behaviors>
          <w:behavior w:val="content"/>
        </w:behaviors>
        <w:guid w:val="{B10DFB18-057F-4D38-8FF1-B0FEA76A766D}"/>
      </w:docPartPr>
      <w:docPartBody>
        <w:p w:rsidR="004D550B" w:rsidRDefault="004D550B">
          <w:pPr>
            <w:pStyle w:val="C6FC188338CA4F35A069A72767194F23"/>
          </w:pPr>
          <w:r w:rsidRPr="006C405C">
            <w:rPr>
              <w:rStyle w:val="placeholder1Char"/>
            </w:rPr>
            <w:t>_____________</w:t>
          </w:r>
        </w:p>
      </w:docPartBody>
    </w:docPart>
    <w:docPart>
      <w:docPartPr>
        <w:name w:val="3380BD5FF6414F15A4FCD6C5EB07CF31"/>
        <w:category>
          <w:name w:val="常规"/>
          <w:gallery w:val="placeholder"/>
        </w:category>
        <w:types>
          <w:type w:val="bbPlcHdr"/>
        </w:types>
        <w:behaviors>
          <w:behavior w:val="content"/>
        </w:behaviors>
        <w:guid w:val="{861CE11C-D379-41DA-A2B0-002B20662C80}"/>
      </w:docPartPr>
      <w:docPartBody>
        <w:p w:rsidR="004D550B" w:rsidRDefault="004D550B">
          <w:pPr>
            <w:pStyle w:val="3380BD5FF6414F15A4FCD6C5EB07CF31"/>
          </w:pPr>
          <w:r w:rsidRPr="006C405C">
            <w:rPr>
              <w:rStyle w:val="placeholder1Char"/>
            </w:rPr>
            <w:t>_____________</w:t>
          </w:r>
        </w:p>
      </w:docPartBody>
    </w:docPart>
    <w:docPart>
      <w:docPartPr>
        <w:name w:val="CD955799122244AB9D9663FA67D9AFC2"/>
        <w:category>
          <w:name w:val="常规"/>
          <w:gallery w:val="placeholder"/>
        </w:category>
        <w:types>
          <w:type w:val="bbPlcHdr"/>
        </w:types>
        <w:behaviors>
          <w:behavior w:val="content"/>
        </w:behaviors>
        <w:guid w:val="{8B163BBD-E4B6-4A4D-8A8C-284831209FAE}"/>
      </w:docPartPr>
      <w:docPartBody>
        <w:p w:rsidR="004D550B" w:rsidRDefault="004D550B">
          <w:pPr>
            <w:pStyle w:val="CD955799122244AB9D9663FA67D9AFC2"/>
          </w:pPr>
          <w:r w:rsidRPr="006C405C">
            <w:rPr>
              <w:rStyle w:val="placeholder1Char"/>
            </w:rPr>
            <w:t>_____________</w:t>
          </w:r>
        </w:p>
      </w:docPartBody>
    </w:docPart>
    <w:docPart>
      <w:docPartPr>
        <w:name w:val="DA269B5B29C4487FB4A052E5E2B0E11A"/>
        <w:category>
          <w:name w:val="常规"/>
          <w:gallery w:val="placeholder"/>
        </w:category>
        <w:types>
          <w:type w:val="bbPlcHdr"/>
        </w:types>
        <w:behaviors>
          <w:behavior w:val="content"/>
        </w:behaviors>
        <w:guid w:val="{0BE3D9B1-7ED8-4539-AD86-334787C452B5}"/>
      </w:docPartPr>
      <w:docPartBody>
        <w:p w:rsidR="004D550B" w:rsidRDefault="004D550B">
          <w:pPr>
            <w:pStyle w:val="DA269B5B29C4487FB4A052E5E2B0E11A"/>
          </w:pPr>
          <w:r w:rsidRPr="006C405C">
            <w:rPr>
              <w:rStyle w:val="placeholder1Char"/>
            </w:rPr>
            <w:t>_____________</w:t>
          </w:r>
        </w:p>
      </w:docPartBody>
    </w:docPart>
    <w:docPart>
      <w:docPartPr>
        <w:name w:val="545324245AB74D6EB8F0E4B952C71171"/>
        <w:category>
          <w:name w:val="常规"/>
          <w:gallery w:val="placeholder"/>
        </w:category>
        <w:types>
          <w:type w:val="bbPlcHdr"/>
        </w:types>
        <w:behaviors>
          <w:behavior w:val="content"/>
        </w:behaviors>
        <w:guid w:val="{29D54DD9-3B75-446D-9AF8-996CC6429C49}"/>
      </w:docPartPr>
      <w:docPartBody>
        <w:p w:rsidR="004D550B" w:rsidRDefault="004D550B">
          <w:pPr>
            <w:pStyle w:val="545324245AB74D6EB8F0E4B952C71171"/>
          </w:pPr>
          <w:r w:rsidRPr="006C405C">
            <w:rPr>
              <w:rStyle w:val="placeholder1Char"/>
            </w:rPr>
            <w:t>_____________</w:t>
          </w:r>
        </w:p>
      </w:docPartBody>
    </w:docPart>
    <w:docPart>
      <w:docPartPr>
        <w:name w:val="B24D19D9F4354027AA78E4546B9B57ED"/>
        <w:category>
          <w:name w:val="常规"/>
          <w:gallery w:val="placeholder"/>
        </w:category>
        <w:types>
          <w:type w:val="bbPlcHdr"/>
        </w:types>
        <w:behaviors>
          <w:behavior w:val="content"/>
        </w:behaviors>
        <w:guid w:val="{55B00A3F-85B0-4AF6-89AB-50A7A590D8DF}"/>
      </w:docPartPr>
      <w:docPartBody>
        <w:p w:rsidR="004D550B" w:rsidRDefault="004D550B">
          <w:pPr>
            <w:pStyle w:val="B24D19D9F4354027AA78E4546B9B57ED"/>
          </w:pPr>
          <w:r w:rsidRPr="006C405C">
            <w:rPr>
              <w:rStyle w:val="placeholder1Char"/>
            </w:rPr>
            <w:t>_____________</w:t>
          </w:r>
        </w:p>
      </w:docPartBody>
    </w:docPart>
    <w:docPart>
      <w:docPartPr>
        <w:name w:val="B46D4C429D3247448E2E2CCB338AF92C"/>
        <w:category>
          <w:name w:val="常规"/>
          <w:gallery w:val="placeholder"/>
        </w:category>
        <w:types>
          <w:type w:val="bbPlcHdr"/>
        </w:types>
        <w:behaviors>
          <w:behavior w:val="content"/>
        </w:behaviors>
        <w:guid w:val="{90631D71-D0F7-410E-B23C-F1451DFAB77B}"/>
      </w:docPartPr>
      <w:docPartBody>
        <w:p w:rsidR="004D550B" w:rsidRDefault="004D550B">
          <w:pPr>
            <w:pStyle w:val="B46D4C429D3247448E2E2CCB338AF92C"/>
          </w:pPr>
          <w:r w:rsidRPr="006C405C">
            <w:rPr>
              <w:rStyle w:val="placeholder1Char"/>
            </w:rPr>
            <w:t>_____________</w:t>
          </w:r>
        </w:p>
      </w:docPartBody>
    </w:docPart>
    <w:docPart>
      <w:docPartPr>
        <w:name w:val="FCBFD40174C44A87BFF858EDA0A463BD"/>
        <w:category>
          <w:name w:val="常规"/>
          <w:gallery w:val="placeholder"/>
        </w:category>
        <w:types>
          <w:type w:val="bbPlcHdr"/>
        </w:types>
        <w:behaviors>
          <w:behavior w:val="content"/>
        </w:behaviors>
        <w:guid w:val="{25DF18F9-1ECD-460B-9A9A-D5A57ED9789F}"/>
      </w:docPartPr>
      <w:docPartBody>
        <w:p w:rsidR="004D550B" w:rsidRDefault="004D550B">
          <w:pPr>
            <w:pStyle w:val="FCBFD40174C44A87BFF858EDA0A463BD"/>
          </w:pPr>
          <w:r w:rsidRPr="006C405C">
            <w:rPr>
              <w:rStyle w:val="placeholder1Char"/>
            </w:rPr>
            <w:t>_____________</w:t>
          </w:r>
        </w:p>
      </w:docPartBody>
    </w:docPart>
    <w:docPart>
      <w:docPartPr>
        <w:name w:val="E3FA58C8E5794F768FB7225E41448D15"/>
        <w:category>
          <w:name w:val="常规"/>
          <w:gallery w:val="placeholder"/>
        </w:category>
        <w:types>
          <w:type w:val="bbPlcHdr"/>
        </w:types>
        <w:behaviors>
          <w:behavior w:val="content"/>
        </w:behaviors>
        <w:guid w:val="{F58F9BA4-9B90-4BEB-814C-268D71EDCA87}"/>
      </w:docPartPr>
      <w:docPartBody>
        <w:p w:rsidR="004D550B" w:rsidRDefault="004D550B">
          <w:pPr>
            <w:pStyle w:val="E3FA58C8E5794F768FB7225E41448D15"/>
          </w:pPr>
          <w:r w:rsidRPr="006C405C">
            <w:rPr>
              <w:rStyle w:val="placeholder1Char"/>
            </w:rPr>
            <w:t>_____________</w:t>
          </w:r>
        </w:p>
      </w:docPartBody>
    </w:docPart>
    <w:docPart>
      <w:docPartPr>
        <w:name w:val="2C4A742DE410491C9F534099DA019B4E"/>
        <w:category>
          <w:name w:val="常规"/>
          <w:gallery w:val="placeholder"/>
        </w:category>
        <w:types>
          <w:type w:val="bbPlcHdr"/>
        </w:types>
        <w:behaviors>
          <w:behavior w:val="content"/>
        </w:behaviors>
        <w:guid w:val="{126DDA18-EC2D-4222-97C8-4A549368B495}"/>
      </w:docPartPr>
      <w:docPartBody>
        <w:p w:rsidR="004D550B" w:rsidRDefault="004D550B">
          <w:pPr>
            <w:pStyle w:val="2C4A742DE410491C9F534099DA019B4E"/>
          </w:pPr>
          <w:r w:rsidRPr="006C405C">
            <w:rPr>
              <w:rStyle w:val="placeholder1Char"/>
            </w:rPr>
            <w:t>_____________</w:t>
          </w:r>
        </w:p>
      </w:docPartBody>
    </w:docPart>
    <w:docPart>
      <w:docPartPr>
        <w:name w:val="8EBA320624F241A3A25D6DB30FB2D462"/>
        <w:category>
          <w:name w:val="常规"/>
          <w:gallery w:val="placeholder"/>
        </w:category>
        <w:types>
          <w:type w:val="bbPlcHdr"/>
        </w:types>
        <w:behaviors>
          <w:behavior w:val="content"/>
        </w:behaviors>
        <w:guid w:val="{05BBB84B-0148-4506-899A-65474BE3623D}"/>
      </w:docPartPr>
      <w:docPartBody>
        <w:p w:rsidR="004D550B" w:rsidRDefault="004D550B">
          <w:pPr>
            <w:pStyle w:val="8EBA320624F241A3A25D6DB30FB2D462"/>
          </w:pPr>
          <w:r w:rsidRPr="006C405C">
            <w:rPr>
              <w:rStyle w:val="placeholder1Char"/>
            </w:rPr>
            <w:t>_____________</w:t>
          </w:r>
        </w:p>
      </w:docPartBody>
    </w:docPart>
    <w:docPart>
      <w:docPartPr>
        <w:name w:val="FD2FADF1FAA9499CA99F9CFCF3830486"/>
        <w:category>
          <w:name w:val="常规"/>
          <w:gallery w:val="placeholder"/>
        </w:category>
        <w:types>
          <w:type w:val="bbPlcHdr"/>
        </w:types>
        <w:behaviors>
          <w:behavior w:val="content"/>
        </w:behaviors>
        <w:guid w:val="{9181B043-57B0-4AC2-9A48-78E6976C14AF}"/>
      </w:docPartPr>
      <w:docPartBody>
        <w:p w:rsidR="004D550B" w:rsidRDefault="004D550B">
          <w:pPr>
            <w:pStyle w:val="FD2FADF1FAA9499CA99F9CFCF3830486"/>
          </w:pPr>
          <w:r w:rsidRPr="006C405C">
            <w:rPr>
              <w:rStyle w:val="placeholder1Char"/>
            </w:rPr>
            <w:t>_____________</w:t>
          </w:r>
        </w:p>
      </w:docPartBody>
    </w:docPart>
    <w:docPart>
      <w:docPartPr>
        <w:name w:val="634827EDFAA7473181C2BB1F9C48A93B"/>
        <w:category>
          <w:name w:val="常规"/>
          <w:gallery w:val="placeholder"/>
        </w:category>
        <w:types>
          <w:type w:val="bbPlcHdr"/>
        </w:types>
        <w:behaviors>
          <w:behavior w:val="content"/>
        </w:behaviors>
        <w:guid w:val="{3A8993D0-ACEB-4C58-AEEC-80B8E8F4A505}"/>
      </w:docPartPr>
      <w:docPartBody>
        <w:p w:rsidR="004D550B" w:rsidRDefault="004D550B">
          <w:pPr>
            <w:pStyle w:val="634827EDFAA7473181C2BB1F9C48A93B"/>
          </w:pPr>
          <w:r w:rsidRPr="006C405C">
            <w:rPr>
              <w:rStyle w:val="placeholder1Char"/>
            </w:rPr>
            <w:t>_____________</w:t>
          </w:r>
        </w:p>
      </w:docPartBody>
    </w:docPart>
    <w:docPart>
      <w:docPartPr>
        <w:name w:val="1F42C29A590C4BB282AF96C7F75E3D90"/>
        <w:category>
          <w:name w:val="常规"/>
          <w:gallery w:val="placeholder"/>
        </w:category>
        <w:types>
          <w:type w:val="bbPlcHdr"/>
        </w:types>
        <w:behaviors>
          <w:behavior w:val="content"/>
        </w:behaviors>
        <w:guid w:val="{38158F72-F406-405D-AA7E-45BAF75801FF}"/>
      </w:docPartPr>
      <w:docPartBody>
        <w:p w:rsidR="004D550B" w:rsidRDefault="004D550B">
          <w:pPr>
            <w:pStyle w:val="1F42C29A590C4BB282AF96C7F75E3D90"/>
          </w:pPr>
          <w:r w:rsidRPr="006C405C">
            <w:rPr>
              <w:rStyle w:val="placeholder1Char"/>
            </w:rPr>
            <w:t>_____________</w:t>
          </w:r>
        </w:p>
      </w:docPartBody>
    </w:docPart>
    <w:docPart>
      <w:docPartPr>
        <w:name w:val="6EFACFF2198C40B484C5B4BA0FEDF92B"/>
        <w:category>
          <w:name w:val="常规"/>
          <w:gallery w:val="placeholder"/>
        </w:category>
        <w:types>
          <w:type w:val="bbPlcHdr"/>
        </w:types>
        <w:behaviors>
          <w:behavior w:val="content"/>
        </w:behaviors>
        <w:guid w:val="{53A8CFC5-9D23-4EE2-8F9D-001747BBA7B8}"/>
      </w:docPartPr>
      <w:docPartBody>
        <w:p w:rsidR="004D550B" w:rsidRDefault="004D550B">
          <w:pPr>
            <w:pStyle w:val="6EFACFF2198C40B484C5B4BA0FEDF92B"/>
          </w:pPr>
          <w:r w:rsidRPr="006C405C">
            <w:rPr>
              <w:rStyle w:val="placeholder1Char"/>
            </w:rPr>
            <w:t>_____________</w:t>
          </w:r>
        </w:p>
      </w:docPartBody>
    </w:docPart>
    <w:docPart>
      <w:docPartPr>
        <w:name w:val="A90AB901A1A842EF9E5FF1180C8E95A8"/>
        <w:category>
          <w:name w:val="常规"/>
          <w:gallery w:val="placeholder"/>
        </w:category>
        <w:types>
          <w:type w:val="bbPlcHdr"/>
        </w:types>
        <w:behaviors>
          <w:behavior w:val="content"/>
        </w:behaviors>
        <w:guid w:val="{4D8CDF1F-3C98-42BC-9129-8FE24034B05B}"/>
      </w:docPartPr>
      <w:docPartBody>
        <w:p w:rsidR="004D550B" w:rsidRDefault="004D550B">
          <w:pPr>
            <w:pStyle w:val="A90AB901A1A842EF9E5FF1180C8E95A8"/>
          </w:pPr>
          <w:r w:rsidRPr="006C405C">
            <w:rPr>
              <w:rStyle w:val="placeholder1Char"/>
            </w:rPr>
            <w:t>_____________</w:t>
          </w:r>
        </w:p>
      </w:docPartBody>
    </w:docPart>
    <w:docPart>
      <w:docPartPr>
        <w:name w:val="EB779A7B91EF4B93AED796C9084BB76C"/>
        <w:category>
          <w:name w:val="常规"/>
          <w:gallery w:val="placeholder"/>
        </w:category>
        <w:types>
          <w:type w:val="bbPlcHdr"/>
        </w:types>
        <w:behaviors>
          <w:behavior w:val="content"/>
        </w:behaviors>
        <w:guid w:val="{F97BF4A8-678E-4F5D-A4A3-11C6036CF9BB}"/>
      </w:docPartPr>
      <w:docPartBody>
        <w:p w:rsidR="004D550B" w:rsidRDefault="004D550B">
          <w:pPr>
            <w:pStyle w:val="EB779A7B91EF4B93AED796C9084BB76C"/>
          </w:pPr>
          <w:r w:rsidRPr="006C405C">
            <w:rPr>
              <w:rStyle w:val="placeholder1Char"/>
            </w:rPr>
            <w:t>_____________</w:t>
          </w:r>
        </w:p>
      </w:docPartBody>
    </w:docPart>
    <w:docPart>
      <w:docPartPr>
        <w:name w:val="4ADFA2C7C4484AF4B424AEF37872CA4A"/>
        <w:category>
          <w:name w:val="常规"/>
          <w:gallery w:val="placeholder"/>
        </w:category>
        <w:types>
          <w:type w:val="bbPlcHdr"/>
        </w:types>
        <w:behaviors>
          <w:behavior w:val="content"/>
        </w:behaviors>
        <w:guid w:val="{4B3CD276-5A8C-46A3-9335-FDE3BFC696C4}"/>
      </w:docPartPr>
      <w:docPartBody>
        <w:p w:rsidR="004D550B" w:rsidRDefault="004D550B">
          <w:pPr>
            <w:pStyle w:val="4ADFA2C7C4484AF4B424AEF37872CA4A"/>
          </w:pPr>
          <w:r w:rsidRPr="006C405C">
            <w:rPr>
              <w:rStyle w:val="placeholder1Char"/>
            </w:rPr>
            <w:t>_____________</w:t>
          </w:r>
        </w:p>
      </w:docPartBody>
    </w:docPart>
    <w:docPart>
      <w:docPartPr>
        <w:name w:val="489FEA4AE56A43A98681C3DAAE2F6750"/>
        <w:category>
          <w:name w:val="常规"/>
          <w:gallery w:val="placeholder"/>
        </w:category>
        <w:types>
          <w:type w:val="bbPlcHdr"/>
        </w:types>
        <w:behaviors>
          <w:behavior w:val="content"/>
        </w:behaviors>
        <w:guid w:val="{DC0EC2BD-F2B3-43FF-A8C7-0B23FF236296}"/>
      </w:docPartPr>
      <w:docPartBody>
        <w:p w:rsidR="004D550B" w:rsidRDefault="004D550B">
          <w:pPr>
            <w:pStyle w:val="489FEA4AE56A43A98681C3DAAE2F6750"/>
          </w:pPr>
          <w:r w:rsidRPr="006C405C">
            <w:rPr>
              <w:rStyle w:val="placeholder1Char"/>
            </w:rPr>
            <w:t>_____________</w:t>
          </w:r>
        </w:p>
      </w:docPartBody>
    </w:docPart>
    <w:docPart>
      <w:docPartPr>
        <w:name w:val="6EF65AE8A5744AF28A6B1A0D6AA12994"/>
        <w:category>
          <w:name w:val="常规"/>
          <w:gallery w:val="placeholder"/>
        </w:category>
        <w:types>
          <w:type w:val="bbPlcHdr"/>
        </w:types>
        <w:behaviors>
          <w:behavior w:val="content"/>
        </w:behaviors>
        <w:guid w:val="{D66D7FB0-E756-43DF-84BD-5FB590A1711C}"/>
      </w:docPartPr>
      <w:docPartBody>
        <w:p w:rsidR="004D550B" w:rsidRDefault="004D550B">
          <w:pPr>
            <w:pStyle w:val="6EF65AE8A5744AF28A6B1A0D6AA12994"/>
          </w:pPr>
          <w:r w:rsidRPr="006C405C">
            <w:rPr>
              <w:rStyle w:val="placeholder1Char"/>
            </w:rPr>
            <w:t>_____________</w:t>
          </w:r>
        </w:p>
      </w:docPartBody>
    </w:docPart>
    <w:docPart>
      <w:docPartPr>
        <w:name w:val="4CC0E40F68B8455A80FAD0D7236E21D1"/>
        <w:category>
          <w:name w:val="常规"/>
          <w:gallery w:val="placeholder"/>
        </w:category>
        <w:types>
          <w:type w:val="bbPlcHdr"/>
        </w:types>
        <w:behaviors>
          <w:behavior w:val="content"/>
        </w:behaviors>
        <w:guid w:val="{3E29DF7A-DE1F-472E-9513-4CA81089E425}"/>
      </w:docPartPr>
      <w:docPartBody>
        <w:p w:rsidR="004D550B" w:rsidRDefault="004D550B">
          <w:pPr>
            <w:pStyle w:val="4CC0E40F68B8455A80FAD0D7236E21D1"/>
          </w:pPr>
          <w:r w:rsidRPr="006C405C">
            <w:rPr>
              <w:rStyle w:val="placeholder1Char"/>
            </w:rPr>
            <w:t>_____________</w:t>
          </w:r>
        </w:p>
      </w:docPartBody>
    </w:docPart>
    <w:docPart>
      <w:docPartPr>
        <w:name w:val="55F9F8256D204582AE666317322FCF05"/>
        <w:category>
          <w:name w:val="常规"/>
          <w:gallery w:val="placeholder"/>
        </w:category>
        <w:types>
          <w:type w:val="bbPlcHdr"/>
        </w:types>
        <w:behaviors>
          <w:behavior w:val="content"/>
        </w:behaviors>
        <w:guid w:val="{05F27698-A87D-40AB-BE6F-41BC4362C06C}"/>
      </w:docPartPr>
      <w:docPartBody>
        <w:p w:rsidR="004D550B" w:rsidRDefault="004D550B">
          <w:pPr>
            <w:pStyle w:val="55F9F8256D204582AE666317322FCF05"/>
          </w:pPr>
          <w:r w:rsidRPr="006C405C">
            <w:rPr>
              <w:rStyle w:val="placeholder1Char"/>
            </w:rPr>
            <w:t>_____________</w:t>
          </w:r>
        </w:p>
      </w:docPartBody>
    </w:docPart>
    <w:docPart>
      <w:docPartPr>
        <w:name w:val="1B70E9DE71E543A083E64DBF2056D06F"/>
        <w:category>
          <w:name w:val="常规"/>
          <w:gallery w:val="placeholder"/>
        </w:category>
        <w:types>
          <w:type w:val="bbPlcHdr"/>
        </w:types>
        <w:behaviors>
          <w:behavior w:val="content"/>
        </w:behaviors>
        <w:guid w:val="{366B1C01-A4B5-4073-AB76-B330F495130B}"/>
      </w:docPartPr>
      <w:docPartBody>
        <w:p w:rsidR="004D550B" w:rsidRDefault="004D550B">
          <w:pPr>
            <w:pStyle w:val="1B70E9DE71E543A083E64DBF2056D06F"/>
          </w:pPr>
          <w:r w:rsidRPr="006C405C">
            <w:rPr>
              <w:rStyle w:val="placeholder1Char"/>
            </w:rPr>
            <w:t>_____________</w:t>
          </w:r>
        </w:p>
      </w:docPartBody>
    </w:docPart>
    <w:docPart>
      <w:docPartPr>
        <w:name w:val="5BC791A58D3A4ACE8DDEEE930B6FF70A"/>
        <w:category>
          <w:name w:val="常规"/>
          <w:gallery w:val="placeholder"/>
        </w:category>
        <w:types>
          <w:type w:val="bbPlcHdr"/>
        </w:types>
        <w:behaviors>
          <w:behavior w:val="content"/>
        </w:behaviors>
        <w:guid w:val="{8A2A942A-1E3F-4271-A172-D6E2C6D660AB}"/>
      </w:docPartPr>
      <w:docPartBody>
        <w:p w:rsidR="004D550B" w:rsidRDefault="004D550B">
          <w:pPr>
            <w:pStyle w:val="5BC791A58D3A4ACE8DDEEE930B6FF70A"/>
          </w:pPr>
          <w:r w:rsidRPr="006C405C">
            <w:rPr>
              <w:rStyle w:val="placeholder1Char"/>
            </w:rPr>
            <w:t>_____________</w:t>
          </w:r>
        </w:p>
      </w:docPartBody>
    </w:docPart>
    <w:docPart>
      <w:docPartPr>
        <w:name w:val="FADCCDB32BAD4FCBAA5796AEAC83D5D6"/>
        <w:category>
          <w:name w:val="常规"/>
          <w:gallery w:val="placeholder"/>
        </w:category>
        <w:types>
          <w:type w:val="bbPlcHdr"/>
        </w:types>
        <w:behaviors>
          <w:behavior w:val="content"/>
        </w:behaviors>
        <w:guid w:val="{7EA81B7D-57AF-468E-B984-A59EB02F6A67}"/>
      </w:docPartPr>
      <w:docPartBody>
        <w:p w:rsidR="004D550B" w:rsidRDefault="004D550B">
          <w:pPr>
            <w:pStyle w:val="FADCCDB32BAD4FCBAA5796AEAC83D5D6"/>
          </w:pPr>
          <w:r w:rsidRPr="006C405C">
            <w:rPr>
              <w:rStyle w:val="placeholder1Char"/>
            </w:rPr>
            <w:t>_____________</w:t>
          </w:r>
        </w:p>
      </w:docPartBody>
    </w:docPart>
    <w:docPart>
      <w:docPartPr>
        <w:name w:val="23D4925CB56C462DBAFD2F7D100D3F07"/>
        <w:category>
          <w:name w:val="常规"/>
          <w:gallery w:val="placeholder"/>
        </w:category>
        <w:types>
          <w:type w:val="bbPlcHdr"/>
        </w:types>
        <w:behaviors>
          <w:behavior w:val="content"/>
        </w:behaviors>
        <w:guid w:val="{1B8F8BB8-3BE8-42A0-AE39-2C0EDE2E7C98}"/>
      </w:docPartPr>
      <w:docPartBody>
        <w:p w:rsidR="004D550B" w:rsidRDefault="004D550B">
          <w:pPr>
            <w:pStyle w:val="23D4925CB56C462DBAFD2F7D100D3F07"/>
          </w:pPr>
          <w:r w:rsidRPr="006C405C">
            <w:rPr>
              <w:rStyle w:val="placeholder1Char"/>
            </w:rPr>
            <w:t>____________________</w:t>
          </w:r>
        </w:p>
      </w:docPartBody>
    </w:docPart>
    <w:docPart>
      <w:docPartPr>
        <w:name w:val="1CBBC04354EE48B5A98FDEBD9C35B773"/>
        <w:category>
          <w:name w:val="常规"/>
          <w:gallery w:val="placeholder"/>
        </w:category>
        <w:types>
          <w:type w:val="bbPlcHdr"/>
        </w:types>
        <w:behaviors>
          <w:behavior w:val="content"/>
        </w:behaviors>
        <w:guid w:val="{2974EBBF-86E8-4E4D-A554-16CFAC6C886E}"/>
      </w:docPartPr>
      <w:docPartBody>
        <w:p w:rsidR="004D550B" w:rsidRDefault="004D550B">
          <w:pPr>
            <w:pStyle w:val="1CBBC04354EE48B5A98FDEBD9C35B773"/>
          </w:pPr>
          <w:r w:rsidRPr="006C405C">
            <w:rPr>
              <w:rStyle w:val="placeholder1Char"/>
            </w:rPr>
            <w:t>____________</w:t>
          </w:r>
        </w:p>
      </w:docPartBody>
    </w:docPart>
    <w:docPart>
      <w:docPartPr>
        <w:name w:val="29AF876E22944B8FA722E6D6E0829479"/>
        <w:category>
          <w:name w:val="常规"/>
          <w:gallery w:val="placeholder"/>
        </w:category>
        <w:types>
          <w:type w:val="bbPlcHdr"/>
        </w:types>
        <w:behaviors>
          <w:behavior w:val="content"/>
        </w:behaviors>
        <w:guid w:val="{246C901F-E2C8-4DA0-9744-BE36A581FCAA}"/>
      </w:docPartPr>
      <w:docPartBody>
        <w:p w:rsidR="004D550B" w:rsidRDefault="004D550B">
          <w:pPr>
            <w:pStyle w:val="29AF876E22944B8FA722E6D6E0829479"/>
          </w:pPr>
          <w:r w:rsidRPr="006C405C">
            <w:rPr>
              <w:rStyle w:val="placeholder1Char"/>
            </w:rPr>
            <w:t>____________</w:t>
          </w:r>
        </w:p>
      </w:docPartBody>
    </w:docPart>
    <w:docPart>
      <w:docPartPr>
        <w:name w:val="84D60DD4094C472B9A75B5A5694553BC"/>
        <w:category>
          <w:name w:val="常规"/>
          <w:gallery w:val="placeholder"/>
        </w:category>
        <w:types>
          <w:type w:val="bbPlcHdr"/>
        </w:types>
        <w:behaviors>
          <w:behavior w:val="content"/>
        </w:behaviors>
        <w:guid w:val="{BC5B7805-1BC7-437A-B901-0572C8F03848}"/>
      </w:docPartPr>
      <w:docPartBody>
        <w:p w:rsidR="004D550B" w:rsidRDefault="004D550B">
          <w:pPr>
            <w:pStyle w:val="84D60DD4094C472B9A75B5A5694553BC"/>
          </w:pPr>
          <w:r w:rsidRPr="006C405C">
            <w:rPr>
              <w:rStyle w:val="placeholder1Char"/>
            </w:rPr>
            <w:t>____________</w:t>
          </w:r>
        </w:p>
      </w:docPartBody>
    </w:docPart>
    <w:docPart>
      <w:docPartPr>
        <w:name w:val="B8117FCD12684A6C8096539238F4AD4C"/>
        <w:category>
          <w:name w:val="常规"/>
          <w:gallery w:val="placeholder"/>
        </w:category>
        <w:types>
          <w:type w:val="bbPlcHdr"/>
        </w:types>
        <w:behaviors>
          <w:behavior w:val="content"/>
        </w:behaviors>
        <w:guid w:val="{BEE111CC-B412-483E-9D05-CB5E0A0E683D}"/>
      </w:docPartPr>
      <w:docPartBody>
        <w:p w:rsidR="004D550B" w:rsidRDefault="004D550B">
          <w:pPr>
            <w:pStyle w:val="B8117FCD12684A6C8096539238F4AD4C"/>
          </w:pPr>
          <w:r w:rsidRPr="006C405C">
            <w:rPr>
              <w:rStyle w:val="placeholder1Char"/>
            </w:rPr>
            <w:t>____________</w:t>
          </w:r>
        </w:p>
      </w:docPartBody>
    </w:docPart>
    <w:docPart>
      <w:docPartPr>
        <w:name w:val="C06B8E988C5940D7BC3A4590E5383DB2"/>
        <w:category>
          <w:name w:val="常规"/>
          <w:gallery w:val="placeholder"/>
        </w:category>
        <w:types>
          <w:type w:val="bbPlcHdr"/>
        </w:types>
        <w:behaviors>
          <w:behavior w:val="content"/>
        </w:behaviors>
        <w:guid w:val="{81D26BDE-F950-4160-AA0E-2BBDC1EE6E10}"/>
      </w:docPartPr>
      <w:docPartBody>
        <w:p w:rsidR="004D550B" w:rsidRDefault="004D550B">
          <w:pPr>
            <w:pStyle w:val="C06B8E988C5940D7BC3A4590E5383DB2"/>
          </w:pPr>
          <w:r w:rsidRPr="006C405C">
            <w:rPr>
              <w:rStyle w:val="placeholder1Char"/>
            </w:rPr>
            <w:t>____________</w:t>
          </w:r>
        </w:p>
      </w:docPartBody>
    </w:docPart>
    <w:docPart>
      <w:docPartPr>
        <w:name w:val="4CDB05E27E6A41D58EEE77781EB3D237"/>
        <w:category>
          <w:name w:val="常规"/>
          <w:gallery w:val="placeholder"/>
        </w:category>
        <w:types>
          <w:type w:val="bbPlcHdr"/>
        </w:types>
        <w:behaviors>
          <w:behavior w:val="content"/>
        </w:behaviors>
        <w:guid w:val="{DC1AFDC8-B507-4EC5-8F0F-4F6ED316D168}"/>
      </w:docPartPr>
      <w:docPartBody>
        <w:p w:rsidR="004D550B" w:rsidRDefault="004D550B">
          <w:pPr>
            <w:pStyle w:val="4CDB05E27E6A41D58EEE77781EB3D237"/>
          </w:pPr>
          <w:r w:rsidRPr="00F254F3">
            <w:rPr>
              <w:rStyle w:val="a3"/>
              <w:rFonts w:hint="eastAsia"/>
            </w:rPr>
            <w:t>单击此处输入文字。</w:t>
          </w:r>
        </w:p>
      </w:docPartBody>
    </w:docPart>
    <w:docPart>
      <w:docPartPr>
        <w:name w:val="65E1FFE8DEDA430184824260CC80BCB8"/>
        <w:category>
          <w:name w:val="常规"/>
          <w:gallery w:val="placeholder"/>
        </w:category>
        <w:types>
          <w:type w:val="bbPlcHdr"/>
        </w:types>
        <w:behaviors>
          <w:behavior w:val="content"/>
        </w:behaviors>
        <w:guid w:val="{D829AE7A-4D7D-499C-9987-28F6137D85B1}"/>
      </w:docPartPr>
      <w:docPartBody>
        <w:p w:rsidR="004D550B" w:rsidRDefault="004D550B">
          <w:pPr>
            <w:pStyle w:val="65E1FFE8DEDA430184824260CC80BCB8"/>
          </w:pPr>
          <w:r w:rsidRPr="006C405C">
            <w:rPr>
              <w:rStyle w:val="placeholder1Char"/>
            </w:rPr>
            <w:t>_____________</w:t>
          </w:r>
        </w:p>
      </w:docPartBody>
    </w:docPart>
    <w:docPart>
      <w:docPartPr>
        <w:name w:val="50E6F7F958C0458BA5BEBBBF87E16903"/>
        <w:category>
          <w:name w:val="常规"/>
          <w:gallery w:val="placeholder"/>
        </w:category>
        <w:types>
          <w:type w:val="bbPlcHdr"/>
        </w:types>
        <w:behaviors>
          <w:behavior w:val="content"/>
        </w:behaviors>
        <w:guid w:val="{88DA8820-8F30-4A04-95AA-C3141A90C559}"/>
      </w:docPartPr>
      <w:docPartBody>
        <w:p w:rsidR="004D550B" w:rsidRDefault="004D550B">
          <w:pPr>
            <w:pStyle w:val="50E6F7F958C0458BA5BEBBBF87E16903"/>
          </w:pPr>
          <w:r w:rsidRPr="008F432C">
            <w:rPr>
              <w:rStyle w:val="placeholder1Char"/>
              <w:rFonts w:hint="eastAsia"/>
            </w:rPr>
            <w:t>_</w:t>
          </w:r>
          <w:r w:rsidRPr="008F432C">
            <w:rPr>
              <w:rStyle w:val="placeholder1Char"/>
            </w:rPr>
            <w:t>___________</w:t>
          </w:r>
        </w:p>
      </w:docPartBody>
    </w:docPart>
    <w:docPart>
      <w:docPartPr>
        <w:name w:val="B52F5795C3AE42C7B6B4BA38850636E8"/>
        <w:category>
          <w:name w:val="常规"/>
          <w:gallery w:val="placeholder"/>
        </w:category>
        <w:types>
          <w:type w:val="bbPlcHdr"/>
        </w:types>
        <w:behaviors>
          <w:behavior w:val="content"/>
        </w:behaviors>
        <w:guid w:val="{B359EFDF-ABEC-4A03-B5B6-74D7E5E947BB}"/>
      </w:docPartPr>
      <w:docPartBody>
        <w:p w:rsidR="004D550B" w:rsidRDefault="004D550B">
          <w:pPr>
            <w:pStyle w:val="B52F5795C3AE42C7B6B4BA38850636E8"/>
          </w:pPr>
          <w:r w:rsidRPr="006C405C">
            <w:rPr>
              <w:rStyle w:val="placeholder1Char"/>
              <w:rFonts w:hint="eastAsia"/>
            </w:rPr>
            <w:t>____________</w:t>
          </w:r>
        </w:p>
      </w:docPartBody>
    </w:docPart>
    <w:docPart>
      <w:docPartPr>
        <w:name w:val="DD9C22F613C64977ADE06D2248972493"/>
        <w:category>
          <w:name w:val="常规"/>
          <w:gallery w:val="placeholder"/>
        </w:category>
        <w:types>
          <w:type w:val="bbPlcHdr"/>
        </w:types>
        <w:behaviors>
          <w:behavior w:val="content"/>
        </w:behaviors>
        <w:guid w:val="{7D511C54-D9CA-482F-A29A-3113A634B644}"/>
      </w:docPartPr>
      <w:docPartBody>
        <w:p w:rsidR="004D550B" w:rsidRDefault="004D550B">
          <w:pPr>
            <w:pStyle w:val="DD9C22F613C64977ADE06D2248972493"/>
          </w:pPr>
          <w:r w:rsidRPr="006C405C">
            <w:rPr>
              <w:rStyle w:val="placeholder1Char"/>
              <w:rFonts w:hint="eastAsia"/>
            </w:rPr>
            <w:t>____________</w:t>
          </w:r>
        </w:p>
      </w:docPartBody>
    </w:docPart>
    <w:docPart>
      <w:docPartPr>
        <w:name w:val="C9951E651DB44FA0876F78EC75E60455"/>
        <w:category>
          <w:name w:val="常规"/>
          <w:gallery w:val="placeholder"/>
        </w:category>
        <w:types>
          <w:type w:val="bbPlcHdr"/>
        </w:types>
        <w:behaviors>
          <w:behavior w:val="content"/>
        </w:behaviors>
        <w:guid w:val="{04F1602C-94C5-4555-B269-1116F3D7C8A6}"/>
      </w:docPartPr>
      <w:docPartBody>
        <w:p w:rsidR="004D550B" w:rsidRDefault="004D550B">
          <w:pPr>
            <w:pStyle w:val="C9951E651DB44FA0876F78EC75E60455"/>
          </w:pPr>
          <w:r w:rsidRPr="006C405C">
            <w:rPr>
              <w:rStyle w:val="placeholder1Char"/>
              <w:rFonts w:hint="eastAsia"/>
            </w:rPr>
            <w:t>____________</w:t>
          </w:r>
        </w:p>
      </w:docPartBody>
    </w:docPart>
    <w:docPart>
      <w:docPartPr>
        <w:name w:val="D03C07687D65464BAAB97742639C0DF9"/>
        <w:category>
          <w:name w:val="常规"/>
          <w:gallery w:val="placeholder"/>
        </w:category>
        <w:types>
          <w:type w:val="bbPlcHdr"/>
        </w:types>
        <w:behaviors>
          <w:behavior w:val="content"/>
        </w:behaviors>
        <w:guid w:val="{729A40A0-21B8-48D2-A35C-CF0F8C0DC70F}"/>
      </w:docPartPr>
      <w:docPartBody>
        <w:p w:rsidR="004D550B" w:rsidRDefault="004D550B">
          <w:pPr>
            <w:pStyle w:val="D03C07687D65464BAAB97742639C0DF9"/>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2FBF7DE26C4A46C9951F3DF4D8D66CD9"/>
        <w:category>
          <w:name w:val="常规"/>
          <w:gallery w:val="placeholder"/>
        </w:category>
        <w:types>
          <w:type w:val="bbPlcHdr"/>
        </w:types>
        <w:behaviors>
          <w:behavior w:val="content"/>
        </w:behaviors>
        <w:guid w:val="{F954CA18-0AFD-4BDA-8B36-9DC2CD56D993}"/>
      </w:docPartPr>
      <w:docPartBody>
        <w:p w:rsidR="004D550B" w:rsidRDefault="004D550B">
          <w:pPr>
            <w:pStyle w:val="2FBF7DE26C4A46C9951F3DF4D8D66CD9"/>
          </w:pPr>
          <w:r w:rsidRPr="0043669D">
            <w:rPr>
              <w:rStyle w:val="placeholder1Char"/>
              <w:rFonts w:hint="eastAsia"/>
            </w:rPr>
            <w:t>选择</w:t>
          </w:r>
        </w:p>
      </w:docPartBody>
    </w:docPart>
    <w:docPart>
      <w:docPartPr>
        <w:name w:val="9A109F95912942FB99BDFCD2B392FA45"/>
        <w:category>
          <w:name w:val="常规"/>
          <w:gallery w:val="placeholder"/>
        </w:category>
        <w:types>
          <w:type w:val="bbPlcHdr"/>
        </w:types>
        <w:behaviors>
          <w:behavior w:val="content"/>
        </w:behaviors>
        <w:guid w:val="{3F5CF6B8-0374-4066-86D0-428D84694078}"/>
      </w:docPartPr>
      <w:docPartBody>
        <w:p w:rsidR="004D550B" w:rsidRDefault="004D550B">
          <w:pPr>
            <w:pStyle w:val="9A109F95912942FB99BDFCD2B392FA45"/>
          </w:pPr>
          <w:r w:rsidRPr="008F432C">
            <w:rPr>
              <w:rStyle w:val="placeholder1Char"/>
              <w:rFonts w:hint="eastAsia"/>
            </w:rPr>
            <w:t>选择</w:t>
          </w:r>
        </w:p>
      </w:docPartBody>
    </w:docPart>
    <w:docPart>
      <w:docPartPr>
        <w:name w:val="7E065FA67F6D40A2B6D6FD1B18A2ACBB"/>
        <w:category>
          <w:name w:val="常规"/>
          <w:gallery w:val="placeholder"/>
        </w:category>
        <w:types>
          <w:type w:val="bbPlcHdr"/>
        </w:types>
        <w:behaviors>
          <w:behavior w:val="content"/>
        </w:behaviors>
        <w:guid w:val="{83C37A27-6C36-4131-863B-4B3EC3A29B1B}"/>
      </w:docPartPr>
      <w:docPartBody>
        <w:p w:rsidR="004D550B" w:rsidRDefault="004D550B">
          <w:pPr>
            <w:pStyle w:val="7E065FA67F6D40A2B6D6FD1B18A2ACBB"/>
          </w:pPr>
          <w:r w:rsidRPr="008F432C">
            <w:rPr>
              <w:rStyle w:val="placeholder1Char"/>
              <w:rFonts w:hint="eastAsia"/>
            </w:rPr>
            <w:t>选择</w:t>
          </w:r>
        </w:p>
      </w:docPartBody>
    </w:docPart>
    <w:docPart>
      <w:docPartPr>
        <w:name w:val="ACF3E17B8B304092A5F88F5CDC7E8E66"/>
        <w:category>
          <w:name w:val="常规"/>
          <w:gallery w:val="placeholder"/>
        </w:category>
        <w:types>
          <w:type w:val="bbPlcHdr"/>
        </w:types>
        <w:behaviors>
          <w:behavior w:val="content"/>
        </w:behaviors>
        <w:guid w:val="{318A1F88-A7D0-49C5-978C-2AF99090DCF0}"/>
      </w:docPartPr>
      <w:docPartBody>
        <w:p w:rsidR="004D550B" w:rsidRDefault="004D550B">
          <w:pPr>
            <w:pStyle w:val="ACF3E17B8B304092A5F88F5CDC7E8E66"/>
          </w:pPr>
          <w:r w:rsidRPr="008F432C">
            <w:rPr>
              <w:rStyle w:val="placeholder1Char"/>
              <w:rFonts w:hint="eastAsia"/>
            </w:rPr>
            <w:t>选择</w:t>
          </w:r>
        </w:p>
      </w:docPartBody>
    </w:docPart>
    <w:docPart>
      <w:docPartPr>
        <w:name w:val="80BE6851EAE54936B5780C3EF0580383"/>
        <w:category>
          <w:name w:val="常规"/>
          <w:gallery w:val="placeholder"/>
        </w:category>
        <w:types>
          <w:type w:val="bbPlcHdr"/>
        </w:types>
        <w:behaviors>
          <w:behavior w:val="content"/>
        </w:behaviors>
        <w:guid w:val="{B8D72D39-E24F-4DB8-845E-A99C2BE5B1E6}"/>
      </w:docPartPr>
      <w:docPartBody>
        <w:p w:rsidR="004D550B" w:rsidRDefault="004D550B">
          <w:pPr>
            <w:pStyle w:val="80BE6851EAE54936B5780C3EF0580383"/>
          </w:pPr>
          <w:r w:rsidRPr="008F432C">
            <w:rPr>
              <w:rStyle w:val="placeholder1Char"/>
              <w:rFonts w:hint="eastAsia"/>
            </w:rPr>
            <w:t>选择</w:t>
          </w:r>
        </w:p>
      </w:docPartBody>
    </w:docPart>
    <w:docPart>
      <w:docPartPr>
        <w:name w:val="11D41A8145D7492CB9AABC1D38481BCA"/>
        <w:category>
          <w:name w:val="常规"/>
          <w:gallery w:val="placeholder"/>
        </w:category>
        <w:types>
          <w:type w:val="bbPlcHdr"/>
        </w:types>
        <w:behaviors>
          <w:behavior w:val="content"/>
        </w:behaviors>
        <w:guid w:val="{6777F883-16B8-4D62-BB4C-8C48CEA5DF53}"/>
      </w:docPartPr>
      <w:docPartBody>
        <w:p w:rsidR="004D550B" w:rsidRDefault="004D550B">
          <w:pPr>
            <w:pStyle w:val="11D41A8145D7492CB9AABC1D38481BCA"/>
          </w:pPr>
          <w:r w:rsidRPr="008F432C">
            <w:rPr>
              <w:rStyle w:val="placeholder1Char"/>
              <w:rFonts w:hint="eastAsia"/>
            </w:rPr>
            <w:t>选择</w:t>
          </w:r>
        </w:p>
      </w:docPartBody>
    </w:docPart>
    <w:docPart>
      <w:docPartPr>
        <w:name w:val="E3D43A817A564B8B99EE021B280EA991"/>
        <w:category>
          <w:name w:val="常规"/>
          <w:gallery w:val="placeholder"/>
        </w:category>
        <w:types>
          <w:type w:val="bbPlcHdr"/>
        </w:types>
        <w:behaviors>
          <w:behavior w:val="content"/>
        </w:behaviors>
        <w:guid w:val="{3645388B-63DA-43A5-A70A-A6E1ABF8E546}"/>
      </w:docPartPr>
      <w:docPartBody>
        <w:p w:rsidR="004D550B" w:rsidRDefault="004D550B">
          <w:pPr>
            <w:pStyle w:val="E3D43A817A564B8B99EE021B280EA991"/>
          </w:pPr>
          <w:r w:rsidRPr="008F432C">
            <w:rPr>
              <w:rStyle w:val="placeholder1Char"/>
              <w:rFonts w:hint="eastAsia"/>
            </w:rPr>
            <w:t>选择</w:t>
          </w:r>
        </w:p>
      </w:docPartBody>
    </w:docPart>
    <w:docPart>
      <w:docPartPr>
        <w:name w:val="011B28F2D62446E095BA545C1F13199A"/>
        <w:category>
          <w:name w:val="常规"/>
          <w:gallery w:val="placeholder"/>
        </w:category>
        <w:types>
          <w:type w:val="bbPlcHdr"/>
        </w:types>
        <w:behaviors>
          <w:behavior w:val="content"/>
        </w:behaviors>
        <w:guid w:val="{3264FD9E-7F10-4B7D-89EB-45D48CBAA08C}"/>
      </w:docPartPr>
      <w:docPartBody>
        <w:p w:rsidR="004D550B" w:rsidRDefault="004D550B">
          <w:pPr>
            <w:pStyle w:val="011B28F2D62446E095BA545C1F13199A"/>
          </w:pPr>
          <w:r w:rsidRPr="008F432C">
            <w:rPr>
              <w:rStyle w:val="placeholder1Char"/>
              <w:rFonts w:hint="eastAsia"/>
            </w:rPr>
            <w:t>选择</w:t>
          </w:r>
        </w:p>
      </w:docPartBody>
    </w:docPart>
    <w:docPart>
      <w:docPartPr>
        <w:name w:val="C75ECF6E90AD401682AE80296639A93D"/>
        <w:category>
          <w:name w:val="常规"/>
          <w:gallery w:val="placeholder"/>
        </w:category>
        <w:types>
          <w:type w:val="bbPlcHdr"/>
        </w:types>
        <w:behaviors>
          <w:behavior w:val="content"/>
        </w:behaviors>
        <w:guid w:val="{F17CDB7D-6990-4DB9-9511-D3AD314BCA53}"/>
      </w:docPartPr>
      <w:docPartBody>
        <w:p w:rsidR="004D550B" w:rsidRDefault="004D550B">
          <w:pPr>
            <w:pStyle w:val="C75ECF6E90AD401682AE80296639A93D"/>
          </w:pPr>
          <w:r w:rsidRPr="008F432C">
            <w:rPr>
              <w:rStyle w:val="placeholder2Char"/>
              <w:rFonts w:hint="eastAsia"/>
            </w:rPr>
            <w:t>介绍报告期内业务、产品或服务有关经营计划的实现情况，回顾年度内对企业经营有重大影响的事项</w:t>
          </w:r>
        </w:p>
      </w:docPartBody>
    </w:docPart>
    <w:docPart>
      <w:docPartPr>
        <w:name w:val="3EDF71DE56D746BEB45093F5133AB853"/>
        <w:category>
          <w:name w:val="常规"/>
          <w:gallery w:val="placeholder"/>
        </w:category>
        <w:types>
          <w:type w:val="bbPlcHdr"/>
        </w:types>
        <w:behaviors>
          <w:behavior w:val="content"/>
        </w:behaviors>
        <w:guid w:val="{D2C26837-AF70-4260-890A-3B54F5AA8FF4}"/>
      </w:docPartPr>
      <w:docPartBody>
        <w:p w:rsidR="004D550B" w:rsidRDefault="004D550B">
          <w:pPr>
            <w:pStyle w:val="3EDF71DE56D746BEB45093F5133AB853"/>
          </w:pPr>
          <w:r w:rsidRPr="0043669D">
            <w:rPr>
              <w:rStyle w:val="placeholder1Char"/>
            </w:rPr>
            <w:t>__________</w:t>
          </w:r>
        </w:p>
      </w:docPartBody>
    </w:docPart>
    <w:docPart>
      <w:docPartPr>
        <w:name w:val="0F64F46F14A242A5A5F407C8F5DED8FB"/>
        <w:category>
          <w:name w:val="常规"/>
          <w:gallery w:val="placeholder"/>
        </w:category>
        <w:types>
          <w:type w:val="bbPlcHdr"/>
        </w:types>
        <w:behaviors>
          <w:behavior w:val="content"/>
        </w:behaviors>
        <w:guid w:val="{CCBEE6CB-4312-4EF1-A5E2-53AEE203725F}"/>
      </w:docPartPr>
      <w:docPartBody>
        <w:p w:rsidR="004D550B" w:rsidRDefault="004D550B">
          <w:pPr>
            <w:pStyle w:val="0F64F46F14A242A5A5F407C8F5DED8FB"/>
          </w:pPr>
          <w:r w:rsidRPr="0043669D">
            <w:rPr>
              <w:rStyle w:val="placeholder1Char"/>
            </w:rPr>
            <w:t>__________</w:t>
          </w:r>
        </w:p>
      </w:docPartBody>
    </w:docPart>
    <w:docPart>
      <w:docPartPr>
        <w:name w:val="A27D18ABA6224C56A3AE98B381DBBA97"/>
        <w:category>
          <w:name w:val="常规"/>
          <w:gallery w:val="placeholder"/>
        </w:category>
        <w:types>
          <w:type w:val="bbPlcHdr"/>
        </w:types>
        <w:behaviors>
          <w:behavior w:val="content"/>
        </w:behaviors>
        <w:guid w:val="{0F468F74-2C2A-40CE-82CB-CAC4659254AE}"/>
      </w:docPartPr>
      <w:docPartBody>
        <w:p w:rsidR="004D550B" w:rsidRDefault="004D550B">
          <w:pPr>
            <w:pStyle w:val="A27D18ABA6224C56A3AE98B381DBBA97"/>
          </w:pPr>
          <w:r w:rsidRPr="0043669D">
            <w:rPr>
              <w:rStyle w:val="placeholder1Char"/>
              <w:sz w:val="18"/>
              <w:szCs w:val="18"/>
            </w:rPr>
            <w:t>____________</w:t>
          </w:r>
        </w:p>
      </w:docPartBody>
    </w:docPart>
    <w:docPart>
      <w:docPartPr>
        <w:name w:val="03D3732FCBBB4AF68539BE1F28F33C73"/>
        <w:category>
          <w:name w:val="常规"/>
          <w:gallery w:val="placeholder"/>
        </w:category>
        <w:types>
          <w:type w:val="bbPlcHdr"/>
        </w:types>
        <w:behaviors>
          <w:behavior w:val="content"/>
        </w:behaviors>
        <w:guid w:val="{F63FE5DF-995D-4118-BA19-216061F5BC16}"/>
      </w:docPartPr>
      <w:docPartBody>
        <w:p w:rsidR="004D550B" w:rsidRDefault="004D550B">
          <w:pPr>
            <w:pStyle w:val="03D3732FCBBB4AF68539BE1F28F33C73"/>
          </w:pPr>
          <w:r w:rsidRPr="0043669D">
            <w:rPr>
              <w:rStyle w:val="placeholder1Char"/>
              <w:sz w:val="18"/>
              <w:szCs w:val="18"/>
            </w:rPr>
            <w:t>____________</w:t>
          </w:r>
        </w:p>
      </w:docPartBody>
    </w:docPart>
    <w:docPart>
      <w:docPartPr>
        <w:name w:val="7DDCDE8C8FAD4F688FB485231E0E08D9"/>
        <w:category>
          <w:name w:val="常规"/>
          <w:gallery w:val="placeholder"/>
        </w:category>
        <w:types>
          <w:type w:val="bbPlcHdr"/>
        </w:types>
        <w:behaviors>
          <w:behavior w:val="content"/>
        </w:behaviors>
        <w:guid w:val="{0600AAE1-FF97-4A17-8FB6-08B4995C4792}"/>
      </w:docPartPr>
      <w:docPartBody>
        <w:p w:rsidR="004D550B" w:rsidRDefault="004D550B">
          <w:pPr>
            <w:pStyle w:val="7DDCDE8C8FAD4F688FB485231E0E08D9"/>
          </w:pPr>
          <w:r w:rsidRPr="0043669D">
            <w:rPr>
              <w:rStyle w:val="placeholder1Char"/>
              <w:sz w:val="18"/>
              <w:szCs w:val="18"/>
            </w:rPr>
            <w:t>____________</w:t>
          </w:r>
        </w:p>
      </w:docPartBody>
    </w:docPart>
    <w:docPart>
      <w:docPartPr>
        <w:name w:val="084ED36E2E5444B88045A2A792EED00A"/>
        <w:category>
          <w:name w:val="常规"/>
          <w:gallery w:val="placeholder"/>
        </w:category>
        <w:types>
          <w:type w:val="bbPlcHdr"/>
        </w:types>
        <w:behaviors>
          <w:behavior w:val="content"/>
        </w:behaviors>
        <w:guid w:val="{A5817BA1-7C68-49EC-B35F-706DE9DA13D1}"/>
      </w:docPartPr>
      <w:docPartBody>
        <w:p w:rsidR="004D550B" w:rsidRDefault="004D550B">
          <w:pPr>
            <w:pStyle w:val="084ED36E2E5444B88045A2A792EED00A"/>
          </w:pPr>
          <w:r w:rsidRPr="0043669D">
            <w:rPr>
              <w:rStyle w:val="placeholder1Char"/>
              <w:sz w:val="18"/>
              <w:szCs w:val="18"/>
            </w:rPr>
            <w:t>____________</w:t>
          </w:r>
        </w:p>
      </w:docPartBody>
    </w:docPart>
    <w:docPart>
      <w:docPartPr>
        <w:name w:val="7B7DC77B46104DF4977564E6523E83DB"/>
        <w:category>
          <w:name w:val="常规"/>
          <w:gallery w:val="placeholder"/>
        </w:category>
        <w:types>
          <w:type w:val="bbPlcHdr"/>
        </w:types>
        <w:behaviors>
          <w:behavior w:val="content"/>
        </w:behaviors>
        <w:guid w:val="{486E946A-94C8-4E09-9C5E-36070DDF73E9}"/>
      </w:docPartPr>
      <w:docPartBody>
        <w:p w:rsidR="004D550B" w:rsidRDefault="004D550B">
          <w:pPr>
            <w:pStyle w:val="7B7DC77B46104DF4977564E6523E83DB"/>
          </w:pPr>
          <w:r w:rsidRPr="0043669D">
            <w:rPr>
              <w:rStyle w:val="placeholder1Char"/>
              <w:sz w:val="18"/>
              <w:szCs w:val="18"/>
            </w:rPr>
            <w:t>____________</w:t>
          </w:r>
        </w:p>
      </w:docPartBody>
    </w:docPart>
    <w:docPart>
      <w:docPartPr>
        <w:name w:val="8BDD6035B3464F319165DA63712FF24F"/>
        <w:category>
          <w:name w:val="常规"/>
          <w:gallery w:val="placeholder"/>
        </w:category>
        <w:types>
          <w:type w:val="bbPlcHdr"/>
        </w:types>
        <w:behaviors>
          <w:behavior w:val="content"/>
        </w:behaviors>
        <w:guid w:val="{C37E1B0F-835A-41D5-AD4C-3643C4ED223E}"/>
      </w:docPartPr>
      <w:docPartBody>
        <w:p w:rsidR="004D550B" w:rsidRDefault="004D550B">
          <w:pPr>
            <w:pStyle w:val="8BDD6035B3464F319165DA63712FF24F"/>
          </w:pPr>
          <w:r w:rsidRPr="0043669D">
            <w:rPr>
              <w:rStyle w:val="placeholder1Char"/>
              <w:sz w:val="18"/>
              <w:szCs w:val="18"/>
            </w:rPr>
            <w:t>____________</w:t>
          </w:r>
        </w:p>
      </w:docPartBody>
    </w:docPart>
    <w:docPart>
      <w:docPartPr>
        <w:name w:val="EC369F037BD4454782BC0362D59DC943"/>
        <w:category>
          <w:name w:val="常规"/>
          <w:gallery w:val="placeholder"/>
        </w:category>
        <w:types>
          <w:type w:val="bbPlcHdr"/>
        </w:types>
        <w:behaviors>
          <w:behavior w:val="content"/>
        </w:behaviors>
        <w:guid w:val="{844C348D-D863-4125-8647-203B91F4A197}"/>
      </w:docPartPr>
      <w:docPartBody>
        <w:p w:rsidR="004D550B" w:rsidRDefault="004D550B">
          <w:pPr>
            <w:pStyle w:val="EC369F037BD4454782BC0362D59DC943"/>
          </w:pPr>
          <w:r w:rsidRPr="0043669D">
            <w:rPr>
              <w:rStyle w:val="placeholder1Char"/>
              <w:sz w:val="18"/>
              <w:szCs w:val="18"/>
            </w:rPr>
            <w:t>____________</w:t>
          </w:r>
        </w:p>
      </w:docPartBody>
    </w:docPart>
    <w:docPart>
      <w:docPartPr>
        <w:name w:val="58F8A8CBBD0A49E49346EE44B235AF5F"/>
        <w:category>
          <w:name w:val="常规"/>
          <w:gallery w:val="placeholder"/>
        </w:category>
        <w:types>
          <w:type w:val="bbPlcHdr"/>
        </w:types>
        <w:behaviors>
          <w:behavior w:val="content"/>
        </w:behaviors>
        <w:guid w:val="{8BAE6EAA-D2C9-435D-8FE4-36013C9A8B3C}"/>
      </w:docPartPr>
      <w:docPartBody>
        <w:p w:rsidR="004D550B" w:rsidRDefault="004D550B">
          <w:pPr>
            <w:pStyle w:val="58F8A8CBBD0A49E49346EE44B235AF5F"/>
          </w:pPr>
          <w:r w:rsidRPr="0043669D">
            <w:rPr>
              <w:rStyle w:val="placeholder1Char"/>
              <w:sz w:val="18"/>
              <w:szCs w:val="18"/>
            </w:rPr>
            <w:t>____________</w:t>
          </w:r>
        </w:p>
      </w:docPartBody>
    </w:docPart>
    <w:docPart>
      <w:docPartPr>
        <w:name w:val="D0ABA8FFA9F54E40808E458715B5191C"/>
        <w:category>
          <w:name w:val="常规"/>
          <w:gallery w:val="placeholder"/>
        </w:category>
        <w:types>
          <w:type w:val="bbPlcHdr"/>
        </w:types>
        <w:behaviors>
          <w:behavior w:val="content"/>
        </w:behaviors>
        <w:guid w:val="{3FD36D0B-BC42-42E2-9176-DD401E259211}"/>
      </w:docPartPr>
      <w:docPartBody>
        <w:p w:rsidR="004D550B" w:rsidRDefault="004D550B">
          <w:pPr>
            <w:pStyle w:val="D0ABA8FFA9F54E40808E458715B5191C"/>
          </w:pPr>
          <w:r w:rsidRPr="0043669D">
            <w:rPr>
              <w:rStyle w:val="placeholder1Char"/>
              <w:sz w:val="18"/>
              <w:szCs w:val="18"/>
            </w:rPr>
            <w:t>____________</w:t>
          </w:r>
        </w:p>
      </w:docPartBody>
    </w:docPart>
    <w:docPart>
      <w:docPartPr>
        <w:name w:val="09E6325002B34C53A37007FE2D76A2E8"/>
        <w:category>
          <w:name w:val="常规"/>
          <w:gallery w:val="placeholder"/>
        </w:category>
        <w:types>
          <w:type w:val="bbPlcHdr"/>
        </w:types>
        <w:behaviors>
          <w:behavior w:val="content"/>
        </w:behaviors>
        <w:guid w:val="{C3A20FAB-7A9D-4799-947F-ABCFF68EC3AE}"/>
      </w:docPartPr>
      <w:docPartBody>
        <w:p w:rsidR="004D550B" w:rsidRDefault="004D550B">
          <w:pPr>
            <w:pStyle w:val="09E6325002B34C53A37007FE2D76A2E8"/>
          </w:pPr>
          <w:r w:rsidRPr="0043669D">
            <w:rPr>
              <w:rStyle w:val="placeholder1Char"/>
              <w:sz w:val="18"/>
              <w:szCs w:val="18"/>
            </w:rPr>
            <w:t>____________</w:t>
          </w:r>
        </w:p>
      </w:docPartBody>
    </w:docPart>
    <w:docPart>
      <w:docPartPr>
        <w:name w:val="16AF1464C4F946869329ECFDF59A4C8A"/>
        <w:category>
          <w:name w:val="常规"/>
          <w:gallery w:val="placeholder"/>
        </w:category>
        <w:types>
          <w:type w:val="bbPlcHdr"/>
        </w:types>
        <w:behaviors>
          <w:behavior w:val="content"/>
        </w:behaviors>
        <w:guid w:val="{C774033C-738B-4FD6-A092-38B8550092A8}"/>
      </w:docPartPr>
      <w:docPartBody>
        <w:p w:rsidR="004D550B" w:rsidRDefault="004D550B">
          <w:pPr>
            <w:pStyle w:val="16AF1464C4F946869329ECFDF59A4C8A"/>
          </w:pPr>
          <w:r w:rsidRPr="0043669D">
            <w:rPr>
              <w:rStyle w:val="placeholder1Char"/>
              <w:sz w:val="18"/>
              <w:szCs w:val="18"/>
            </w:rPr>
            <w:t>____________</w:t>
          </w:r>
        </w:p>
      </w:docPartBody>
    </w:docPart>
    <w:docPart>
      <w:docPartPr>
        <w:name w:val="541BFA404D6E402C8D387DB6029E9A64"/>
        <w:category>
          <w:name w:val="常规"/>
          <w:gallery w:val="placeholder"/>
        </w:category>
        <w:types>
          <w:type w:val="bbPlcHdr"/>
        </w:types>
        <w:behaviors>
          <w:behavior w:val="content"/>
        </w:behaviors>
        <w:guid w:val="{FDD3854A-7395-46CB-9BD1-73ECCED86324}"/>
      </w:docPartPr>
      <w:docPartBody>
        <w:p w:rsidR="004D550B" w:rsidRDefault="004D550B">
          <w:pPr>
            <w:pStyle w:val="541BFA404D6E402C8D387DB6029E9A64"/>
          </w:pPr>
          <w:r w:rsidRPr="0043669D">
            <w:rPr>
              <w:rStyle w:val="placeholder1Char"/>
              <w:sz w:val="18"/>
              <w:szCs w:val="18"/>
            </w:rPr>
            <w:t>____________</w:t>
          </w:r>
        </w:p>
      </w:docPartBody>
    </w:docPart>
    <w:docPart>
      <w:docPartPr>
        <w:name w:val="262F2CF3322E4B5C99766F0E33CFB227"/>
        <w:category>
          <w:name w:val="常规"/>
          <w:gallery w:val="placeholder"/>
        </w:category>
        <w:types>
          <w:type w:val="bbPlcHdr"/>
        </w:types>
        <w:behaviors>
          <w:behavior w:val="content"/>
        </w:behaviors>
        <w:guid w:val="{DACE3DF5-63FE-45DC-B5E4-8CB40802E330}"/>
      </w:docPartPr>
      <w:docPartBody>
        <w:p w:rsidR="004D550B" w:rsidRDefault="004D550B">
          <w:pPr>
            <w:pStyle w:val="262F2CF3322E4B5C99766F0E33CFB227"/>
          </w:pPr>
          <w:r w:rsidRPr="0043669D">
            <w:rPr>
              <w:rStyle w:val="placeholder1Char"/>
              <w:sz w:val="18"/>
              <w:szCs w:val="18"/>
            </w:rPr>
            <w:t>____________</w:t>
          </w:r>
        </w:p>
      </w:docPartBody>
    </w:docPart>
    <w:docPart>
      <w:docPartPr>
        <w:name w:val="BDB9918F0C774CB0A800800E38668F6F"/>
        <w:category>
          <w:name w:val="常规"/>
          <w:gallery w:val="placeholder"/>
        </w:category>
        <w:types>
          <w:type w:val="bbPlcHdr"/>
        </w:types>
        <w:behaviors>
          <w:behavior w:val="content"/>
        </w:behaviors>
        <w:guid w:val="{2BA50E76-3B21-46B6-9BA6-01A090F71034}"/>
      </w:docPartPr>
      <w:docPartBody>
        <w:p w:rsidR="004D550B" w:rsidRDefault="004D550B">
          <w:pPr>
            <w:pStyle w:val="BDB9918F0C774CB0A800800E38668F6F"/>
          </w:pPr>
          <w:r w:rsidRPr="0043669D">
            <w:rPr>
              <w:rStyle w:val="placeholder1Char"/>
              <w:sz w:val="18"/>
              <w:szCs w:val="18"/>
            </w:rPr>
            <w:t>____________</w:t>
          </w:r>
        </w:p>
      </w:docPartBody>
    </w:docPart>
    <w:docPart>
      <w:docPartPr>
        <w:name w:val="02D96A83063A4DC08520311CA3C16F14"/>
        <w:category>
          <w:name w:val="常规"/>
          <w:gallery w:val="placeholder"/>
        </w:category>
        <w:types>
          <w:type w:val="bbPlcHdr"/>
        </w:types>
        <w:behaviors>
          <w:behavior w:val="content"/>
        </w:behaviors>
        <w:guid w:val="{EFB9B2D5-32E1-486A-86F7-236B0C9AA7CA}"/>
      </w:docPartPr>
      <w:docPartBody>
        <w:p w:rsidR="004D550B" w:rsidRDefault="004D550B">
          <w:pPr>
            <w:pStyle w:val="02D96A83063A4DC08520311CA3C16F14"/>
          </w:pPr>
          <w:r w:rsidRPr="0043669D">
            <w:rPr>
              <w:rStyle w:val="placeholder1Char"/>
              <w:sz w:val="18"/>
              <w:szCs w:val="18"/>
            </w:rPr>
            <w:t>____________</w:t>
          </w:r>
        </w:p>
      </w:docPartBody>
    </w:docPart>
    <w:docPart>
      <w:docPartPr>
        <w:name w:val="770E7352ECD649CE8383F82454B8FC67"/>
        <w:category>
          <w:name w:val="常规"/>
          <w:gallery w:val="placeholder"/>
        </w:category>
        <w:types>
          <w:type w:val="bbPlcHdr"/>
        </w:types>
        <w:behaviors>
          <w:behavior w:val="content"/>
        </w:behaviors>
        <w:guid w:val="{3FEADE52-6416-4CA5-81D5-A2563775C1AE}"/>
      </w:docPartPr>
      <w:docPartBody>
        <w:p w:rsidR="004D550B" w:rsidRDefault="004D550B">
          <w:pPr>
            <w:pStyle w:val="770E7352ECD649CE8383F82454B8FC67"/>
          </w:pPr>
          <w:r w:rsidRPr="008F432C">
            <w:rPr>
              <w:rStyle w:val="placeholder1Char"/>
              <w:sz w:val="18"/>
            </w:rPr>
            <w:t>____________</w:t>
          </w:r>
        </w:p>
      </w:docPartBody>
    </w:docPart>
    <w:docPart>
      <w:docPartPr>
        <w:name w:val="C2C628D4249E481CBFC72B7D18B7D7C2"/>
        <w:category>
          <w:name w:val="常规"/>
          <w:gallery w:val="placeholder"/>
        </w:category>
        <w:types>
          <w:type w:val="bbPlcHdr"/>
        </w:types>
        <w:behaviors>
          <w:behavior w:val="content"/>
        </w:behaviors>
        <w:guid w:val="{C6FB5486-7361-4430-9180-364A5E13430C}"/>
      </w:docPartPr>
      <w:docPartBody>
        <w:p w:rsidR="004D550B" w:rsidRDefault="004D550B">
          <w:pPr>
            <w:pStyle w:val="C2C628D4249E481CBFC72B7D18B7D7C2"/>
          </w:pPr>
          <w:r w:rsidRPr="0043669D">
            <w:rPr>
              <w:rStyle w:val="placeholder1Char"/>
              <w:sz w:val="18"/>
              <w:szCs w:val="18"/>
            </w:rPr>
            <w:t>____________</w:t>
          </w:r>
        </w:p>
      </w:docPartBody>
    </w:docPart>
    <w:docPart>
      <w:docPartPr>
        <w:name w:val="CCD7104468D24600B46DC39CF9259326"/>
        <w:category>
          <w:name w:val="常规"/>
          <w:gallery w:val="placeholder"/>
        </w:category>
        <w:types>
          <w:type w:val="bbPlcHdr"/>
        </w:types>
        <w:behaviors>
          <w:behavior w:val="content"/>
        </w:behaviors>
        <w:guid w:val="{96A254ED-ED14-4B81-97C3-0AC76CE7921B}"/>
      </w:docPartPr>
      <w:docPartBody>
        <w:p w:rsidR="004D550B" w:rsidRDefault="004D550B">
          <w:pPr>
            <w:pStyle w:val="CCD7104468D24600B46DC39CF9259326"/>
          </w:pPr>
          <w:r w:rsidRPr="0043669D">
            <w:rPr>
              <w:rStyle w:val="placeholder1Char"/>
              <w:sz w:val="18"/>
              <w:szCs w:val="18"/>
            </w:rPr>
            <w:t>____________</w:t>
          </w:r>
        </w:p>
      </w:docPartBody>
    </w:docPart>
    <w:docPart>
      <w:docPartPr>
        <w:name w:val="96E6D2E77FD249F095E7F8F53E988DE7"/>
        <w:category>
          <w:name w:val="常规"/>
          <w:gallery w:val="placeholder"/>
        </w:category>
        <w:types>
          <w:type w:val="bbPlcHdr"/>
        </w:types>
        <w:behaviors>
          <w:behavior w:val="content"/>
        </w:behaviors>
        <w:guid w:val="{6BF88852-9BAC-43FD-80A5-563447815FF9}"/>
      </w:docPartPr>
      <w:docPartBody>
        <w:p w:rsidR="004D550B" w:rsidRDefault="004D550B">
          <w:pPr>
            <w:pStyle w:val="96E6D2E77FD249F095E7F8F53E988DE7"/>
          </w:pPr>
          <w:r w:rsidRPr="0043669D">
            <w:rPr>
              <w:rStyle w:val="placeholder1Char"/>
              <w:sz w:val="18"/>
              <w:szCs w:val="18"/>
            </w:rPr>
            <w:t>____________</w:t>
          </w:r>
        </w:p>
      </w:docPartBody>
    </w:docPart>
    <w:docPart>
      <w:docPartPr>
        <w:name w:val="DC901466A14E414186976E35A52BB39C"/>
        <w:category>
          <w:name w:val="常规"/>
          <w:gallery w:val="placeholder"/>
        </w:category>
        <w:types>
          <w:type w:val="bbPlcHdr"/>
        </w:types>
        <w:behaviors>
          <w:behavior w:val="content"/>
        </w:behaviors>
        <w:guid w:val="{0EB41510-3AE7-49C0-B5F5-3639AF6A94AA}"/>
      </w:docPartPr>
      <w:docPartBody>
        <w:p w:rsidR="004D550B" w:rsidRDefault="004D550B">
          <w:pPr>
            <w:pStyle w:val="DC901466A14E414186976E35A52BB39C"/>
          </w:pPr>
          <w:r w:rsidRPr="0043669D">
            <w:rPr>
              <w:rStyle w:val="placeholder1Char"/>
              <w:sz w:val="18"/>
              <w:szCs w:val="18"/>
            </w:rPr>
            <w:t>____________</w:t>
          </w:r>
        </w:p>
      </w:docPartBody>
    </w:docPart>
    <w:docPart>
      <w:docPartPr>
        <w:name w:val="FE1C55D1297D495C8ED50C7C398B5102"/>
        <w:category>
          <w:name w:val="常规"/>
          <w:gallery w:val="placeholder"/>
        </w:category>
        <w:types>
          <w:type w:val="bbPlcHdr"/>
        </w:types>
        <w:behaviors>
          <w:behavior w:val="content"/>
        </w:behaviors>
        <w:guid w:val="{6BBB7913-ABAC-45AB-AFD4-8C4E184DB436}"/>
      </w:docPartPr>
      <w:docPartBody>
        <w:p w:rsidR="004D550B" w:rsidRDefault="004D550B">
          <w:pPr>
            <w:pStyle w:val="FE1C55D1297D495C8ED50C7C398B5102"/>
          </w:pPr>
          <w:r w:rsidRPr="0043669D">
            <w:rPr>
              <w:rStyle w:val="placeholder1Char"/>
              <w:sz w:val="18"/>
              <w:szCs w:val="18"/>
            </w:rPr>
            <w:t>____________</w:t>
          </w:r>
        </w:p>
      </w:docPartBody>
    </w:docPart>
    <w:docPart>
      <w:docPartPr>
        <w:name w:val="9326A176A9374B3ABE44DB5FEA5C0E23"/>
        <w:category>
          <w:name w:val="常规"/>
          <w:gallery w:val="placeholder"/>
        </w:category>
        <w:types>
          <w:type w:val="bbPlcHdr"/>
        </w:types>
        <w:behaviors>
          <w:behavior w:val="content"/>
        </w:behaviors>
        <w:guid w:val="{CE0126E1-B633-4AC1-958D-C899D265EF89}"/>
      </w:docPartPr>
      <w:docPartBody>
        <w:p w:rsidR="004D550B" w:rsidRDefault="004D550B">
          <w:pPr>
            <w:pStyle w:val="9326A176A9374B3ABE44DB5FEA5C0E23"/>
          </w:pPr>
          <w:r w:rsidRPr="0043669D">
            <w:rPr>
              <w:rStyle w:val="placeholder1Char"/>
              <w:sz w:val="18"/>
              <w:szCs w:val="18"/>
            </w:rPr>
            <w:t>____________</w:t>
          </w:r>
        </w:p>
      </w:docPartBody>
    </w:docPart>
    <w:docPart>
      <w:docPartPr>
        <w:name w:val="11B2D2BB33AC4121AAA22E5B5AD40DFE"/>
        <w:category>
          <w:name w:val="常规"/>
          <w:gallery w:val="placeholder"/>
        </w:category>
        <w:types>
          <w:type w:val="bbPlcHdr"/>
        </w:types>
        <w:behaviors>
          <w:behavior w:val="content"/>
        </w:behaviors>
        <w:guid w:val="{B9164FEB-3000-48DD-B2AA-ACCB6980497F}"/>
      </w:docPartPr>
      <w:docPartBody>
        <w:p w:rsidR="004D550B" w:rsidRDefault="004D550B">
          <w:pPr>
            <w:pStyle w:val="11B2D2BB33AC4121AAA22E5B5AD40DFE"/>
          </w:pPr>
          <w:r w:rsidRPr="0043669D">
            <w:rPr>
              <w:rStyle w:val="placeholder1Char"/>
              <w:sz w:val="18"/>
              <w:szCs w:val="18"/>
            </w:rPr>
            <w:t>____________</w:t>
          </w:r>
        </w:p>
      </w:docPartBody>
    </w:docPart>
    <w:docPart>
      <w:docPartPr>
        <w:name w:val="68B6297DEDA845658CDB7B33602BCA08"/>
        <w:category>
          <w:name w:val="常规"/>
          <w:gallery w:val="placeholder"/>
        </w:category>
        <w:types>
          <w:type w:val="bbPlcHdr"/>
        </w:types>
        <w:behaviors>
          <w:behavior w:val="content"/>
        </w:behaviors>
        <w:guid w:val="{F010A665-E4ED-46CA-867D-4EDD6C8DADC0}"/>
      </w:docPartPr>
      <w:docPartBody>
        <w:p w:rsidR="004D550B" w:rsidRDefault="004D550B">
          <w:pPr>
            <w:pStyle w:val="68B6297DEDA845658CDB7B33602BCA08"/>
          </w:pPr>
          <w:r w:rsidRPr="0043669D">
            <w:rPr>
              <w:rStyle w:val="placeholder1Char"/>
              <w:sz w:val="18"/>
              <w:szCs w:val="18"/>
            </w:rPr>
            <w:t>____________</w:t>
          </w:r>
        </w:p>
      </w:docPartBody>
    </w:docPart>
    <w:docPart>
      <w:docPartPr>
        <w:name w:val="FACB85FC47C04F4D98F3C94A953DC63C"/>
        <w:category>
          <w:name w:val="常规"/>
          <w:gallery w:val="placeholder"/>
        </w:category>
        <w:types>
          <w:type w:val="bbPlcHdr"/>
        </w:types>
        <w:behaviors>
          <w:behavior w:val="content"/>
        </w:behaviors>
        <w:guid w:val="{75D18E67-5BF1-4C10-8906-82B0582473DE}"/>
      </w:docPartPr>
      <w:docPartBody>
        <w:p w:rsidR="004D550B" w:rsidRDefault="004D550B">
          <w:pPr>
            <w:pStyle w:val="FACB85FC47C04F4D98F3C94A953DC63C"/>
          </w:pPr>
          <w:r w:rsidRPr="0043669D">
            <w:rPr>
              <w:rStyle w:val="placeholder1Char"/>
              <w:sz w:val="18"/>
              <w:szCs w:val="18"/>
            </w:rPr>
            <w:t>____________</w:t>
          </w:r>
        </w:p>
      </w:docPartBody>
    </w:docPart>
    <w:docPart>
      <w:docPartPr>
        <w:name w:val="35EBBF83D5CF419993F1A37424B0A204"/>
        <w:category>
          <w:name w:val="常规"/>
          <w:gallery w:val="placeholder"/>
        </w:category>
        <w:types>
          <w:type w:val="bbPlcHdr"/>
        </w:types>
        <w:behaviors>
          <w:behavior w:val="content"/>
        </w:behaviors>
        <w:guid w:val="{8B7609A1-B21F-4C05-AC06-3F043EC4A9EC}"/>
      </w:docPartPr>
      <w:docPartBody>
        <w:p w:rsidR="004D550B" w:rsidRDefault="004D550B">
          <w:pPr>
            <w:pStyle w:val="35EBBF83D5CF419993F1A37424B0A204"/>
          </w:pPr>
          <w:r w:rsidRPr="0043669D">
            <w:rPr>
              <w:rStyle w:val="placeholder1Char"/>
              <w:sz w:val="18"/>
              <w:szCs w:val="18"/>
            </w:rPr>
            <w:t>____________</w:t>
          </w:r>
        </w:p>
      </w:docPartBody>
    </w:docPart>
    <w:docPart>
      <w:docPartPr>
        <w:name w:val="5C77AE60726A4AE384D6269C66AE99E9"/>
        <w:category>
          <w:name w:val="常规"/>
          <w:gallery w:val="placeholder"/>
        </w:category>
        <w:types>
          <w:type w:val="bbPlcHdr"/>
        </w:types>
        <w:behaviors>
          <w:behavior w:val="content"/>
        </w:behaviors>
        <w:guid w:val="{6A98CC07-D76D-4B62-9353-D39B7635EFE5}"/>
      </w:docPartPr>
      <w:docPartBody>
        <w:p w:rsidR="004D550B" w:rsidRDefault="004D550B">
          <w:pPr>
            <w:pStyle w:val="5C77AE60726A4AE384D6269C66AE99E9"/>
          </w:pPr>
          <w:r w:rsidRPr="0043669D">
            <w:rPr>
              <w:rStyle w:val="placeholder1Char"/>
              <w:sz w:val="18"/>
              <w:szCs w:val="18"/>
            </w:rPr>
            <w:t>____________</w:t>
          </w:r>
        </w:p>
      </w:docPartBody>
    </w:docPart>
    <w:docPart>
      <w:docPartPr>
        <w:name w:val="0EF3A84B63E04187A8232E1E519CE5E4"/>
        <w:category>
          <w:name w:val="常规"/>
          <w:gallery w:val="placeholder"/>
        </w:category>
        <w:types>
          <w:type w:val="bbPlcHdr"/>
        </w:types>
        <w:behaviors>
          <w:behavior w:val="content"/>
        </w:behaviors>
        <w:guid w:val="{A11E9541-DD78-4195-AC03-652F0DDD854A}"/>
      </w:docPartPr>
      <w:docPartBody>
        <w:p w:rsidR="004D550B" w:rsidRDefault="004D550B">
          <w:pPr>
            <w:pStyle w:val="0EF3A84B63E04187A8232E1E519CE5E4"/>
          </w:pPr>
          <w:r w:rsidRPr="0043669D">
            <w:rPr>
              <w:rStyle w:val="placeholder1Char"/>
              <w:sz w:val="18"/>
              <w:szCs w:val="18"/>
            </w:rPr>
            <w:t>____________</w:t>
          </w:r>
        </w:p>
      </w:docPartBody>
    </w:docPart>
    <w:docPart>
      <w:docPartPr>
        <w:name w:val="09C0C445D84C406693B8026750C30379"/>
        <w:category>
          <w:name w:val="常规"/>
          <w:gallery w:val="placeholder"/>
        </w:category>
        <w:types>
          <w:type w:val="bbPlcHdr"/>
        </w:types>
        <w:behaviors>
          <w:behavior w:val="content"/>
        </w:behaviors>
        <w:guid w:val="{38DA10C4-550A-4922-B20D-E8DA02FFD013}"/>
      </w:docPartPr>
      <w:docPartBody>
        <w:p w:rsidR="004D550B" w:rsidRDefault="004D550B">
          <w:pPr>
            <w:pStyle w:val="09C0C445D84C406693B8026750C30379"/>
          </w:pPr>
          <w:r w:rsidRPr="0043669D">
            <w:rPr>
              <w:rStyle w:val="placeholder1Char"/>
              <w:sz w:val="18"/>
              <w:szCs w:val="18"/>
            </w:rPr>
            <w:t>____________</w:t>
          </w:r>
        </w:p>
      </w:docPartBody>
    </w:docPart>
    <w:docPart>
      <w:docPartPr>
        <w:name w:val="046041379567418F834856CD16B33AAF"/>
        <w:category>
          <w:name w:val="常规"/>
          <w:gallery w:val="placeholder"/>
        </w:category>
        <w:types>
          <w:type w:val="bbPlcHdr"/>
        </w:types>
        <w:behaviors>
          <w:behavior w:val="content"/>
        </w:behaviors>
        <w:guid w:val="{0CDCA4D3-7C64-4768-A1A4-6211976B6671}"/>
      </w:docPartPr>
      <w:docPartBody>
        <w:p w:rsidR="004D550B" w:rsidRDefault="004D550B">
          <w:pPr>
            <w:pStyle w:val="046041379567418F834856CD16B33AAF"/>
          </w:pPr>
          <w:r w:rsidRPr="0043669D">
            <w:rPr>
              <w:rStyle w:val="placeholder1Char"/>
              <w:sz w:val="18"/>
              <w:szCs w:val="18"/>
            </w:rPr>
            <w:t>____________</w:t>
          </w:r>
        </w:p>
      </w:docPartBody>
    </w:docPart>
    <w:docPart>
      <w:docPartPr>
        <w:name w:val="5A02793E65BE4F1A9225345A9D1B14F8"/>
        <w:category>
          <w:name w:val="常规"/>
          <w:gallery w:val="placeholder"/>
        </w:category>
        <w:types>
          <w:type w:val="bbPlcHdr"/>
        </w:types>
        <w:behaviors>
          <w:behavior w:val="content"/>
        </w:behaviors>
        <w:guid w:val="{F5DC226C-F135-4D39-AC0C-96E621627E51}"/>
      </w:docPartPr>
      <w:docPartBody>
        <w:p w:rsidR="004D550B" w:rsidRDefault="004D550B">
          <w:pPr>
            <w:pStyle w:val="5A02793E65BE4F1A9225345A9D1B14F8"/>
          </w:pPr>
          <w:r w:rsidRPr="0043669D">
            <w:rPr>
              <w:rStyle w:val="placeholder1Char"/>
              <w:sz w:val="18"/>
              <w:szCs w:val="18"/>
            </w:rPr>
            <w:t>____________</w:t>
          </w:r>
        </w:p>
      </w:docPartBody>
    </w:docPart>
    <w:docPart>
      <w:docPartPr>
        <w:name w:val="A6E99A8146E74F249E0DB3CB4E05A5CC"/>
        <w:category>
          <w:name w:val="常规"/>
          <w:gallery w:val="placeholder"/>
        </w:category>
        <w:types>
          <w:type w:val="bbPlcHdr"/>
        </w:types>
        <w:behaviors>
          <w:behavior w:val="content"/>
        </w:behaviors>
        <w:guid w:val="{778E0B6A-CBE0-448B-AC5E-5851B711D711}"/>
      </w:docPartPr>
      <w:docPartBody>
        <w:p w:rsidR="004D550B" w:rsidRDefault="004D550B">
          <w:pPr>
            <w:pStyle w:val="A6E99A8146E74F249E0DB3CB4E05A5CC"/>
          </w:pPr>
          <w:r w:rsidRPr="0043669D">
            <w:rPr>
              <w:rStyle w:val="placeholder1Char"/>
              <w:sz w:val="18"/>
              <w:szCs w:val="18"/>
            </w:rPr>
            <w:t>____________</w:t>
          </w:r>
        </w:p>
      </w:docPartBody>
    </w:docPart>
    <w:docPart>
      <w:docPartPr>
        <w:name w:val="4CCAB50099FA48D38A16AB8978841D39"/>
        <w:category>
          <w:name w:val="常规"/>
          <w:gallery w:val="placeholder"/>
        </w:category>
        <w:types>
          <w:type w:val="bbPlcHdr"/>
        </w:types>
        <w:behaviors>
          <w:behavior w:val="content"/>
        </w:behaviors>
        <w:guid w:val="{A37BFCD4-DA90-4D74-9212-C20E54DAFE38}"/>
      </w:docPartPr>
      <w:docPartBody>
        <w:p w:rsidR="004D550B" w:rsidRDefault="004D550B">
          <w:pPr>
            <w:pStyle w:val="4CCAB50099FA48D38A16AB8978841D39"/>
          </w:pPr>
          <w:r w:rsidRPr="0043669D">
            <w:rPr>
              <w:rStyle w:val="placeholder1Char"/>
              <w:sz w:val="18"/>
              <w:szCs w:val="18"/>
            </w:rPr>
            <w:t>____________</w:t>
          </w:r>
        </w:p>
      </w:docPartBody>
    </w:docPart>
    <w:docPart>
      <w:docPartPr>
        <w:name w:val="58E77C489877469F8BA91BF5DD014A9A"/>
        <w:category>
          <w:name w:val="常规"/>
          <w:gallery w:val="placeholder"/>
        </w:category>
        <w:types>
          <w:type w:val="bbPlcHdr"/>
        </w:types>
        <w:behaviors>
          <w:behavior w:val="content"/>
        </w:behaviors>
        <w:guid w:val="{3018993C-C11A-4EBD-9F18-354D04953B7C}"/>
      </w:docPartPr>
      <w:docPartBody>
        <w:p w:rsidR="004D550B" w:rsidRDefault="004D550B">
          <w:pPr>
            <w:pStyle w:val="58E77C489877469F8BA91BF5DD014A9A"/>
          </w:pPr>
          <w:r w:rsidRPr="0043669D">
            <w:rPr>
              <w:rStyle w:val="placeholder1Char"/>
              <w:sz w:val="18"/>
              <w:szCs w:val="18"/>
            </w:rPr>
            <w:t>____________</w:t>
          </w:r>
        </w:p>
      </w:docPartBody>
    </w:docPart>
    <w:docPart>
      <w:docPartPr>
        <w:name w:val="5DFD0CB7E6454FD597DFAB0D8FBD4736"/>
        <w:category>
          <w:name w:val="常规"/>
          <w:gallery w:val="placeholder"/>
        </w:category>
        <w:types>
          <w:type w:val="bbPlcHdr"/>
        </w:types>
        <w:behaviors>
          <w:behavior w:val="content"/>
        </w:behaviors>
        <w:guid w:val="{6285068C-F63F-4C1B-8324-2B5BF11B22B4}"/>
      </w:docPartPr>
      <w:docPartBody>
        <w:p w:rsidR="004D550B" w:rsidRDefault="004D550B">
          <w:pPr>
            <w:pStyle w:val="5DFD0CB7E6454FD597DFAB0D8FBD4736"/>
          </w:pPr>
          <w:r w:rsidRPr="008F432C">
            <w:rPr>
              <w:rStyle w:val="placeholder1Char"/>
              <w:sz w:val="18"/>
              <w:szCs w:val="18"/>
            </w:rPr>
            <w:t>____________</w:t>
          </w:r>
        </w:p>
      </w:docPartBody>
    </w:docPart>
    <w:docPart>
      <w:docPartPr>
        <w:name w:val="62C565A4B16C4781A8C97F80BFFCB613"/>
        <w:category>
          <w:name w:val="常规"/>
          <w:gallery w:val="placeholder"/>
        </w:category>
        <w:types>
          <w:type w:val="bbPlcHdr"/>
        </w:types>
        <w:behaviors>
          <w:behavior w:val="content"/>
        </w:behaviors>
        <w:guid w:val="{AC2FB9E5-F0EC-4B0C-AC9B-C14E62287C1B}"/>
      </w:docPartPr>
      <w:docPartBody>
        <w:p w:rsidR="004D550B" w:rsidRDefault="004D550B">
          <w:pPr>
            <w:pStyle w:val="62C565A4B16C4781A8C97F80BFFCB613"/>
          </w:pPr>
          <w:r w:rsidRPr="0043669D">
            <w:rPr>
              <w:rStyle w:val="placeholder1Char"/>
              <w:sz w:val="18"/>
              <w:szCs w:val="18"/>
            </w:rPr>
            <w:t>____________</w:t>
          </w:r>
        </w:p>
      </w:docPartBody>
    </w:docPart>
    <w:docPart>
      <w:docPartPr>
        <w:name w:val="AD22F4BA75F049939B306197758F3844"/>
        <w:category>
          <w:name w:val="常规"/>
          <w:gallery w:val="placeholder"/>
        </w:category>
        <w:types>
          <w:type w:val="bbPlcHdr"/>
        </w:types>
        <w:behaviors>
          <w:behavior w:val="content"/>
        </w:behaviors>
        <w:guid w:val="{81E07FB8-5906-4979-8ACE-734374B2C5CE}"/>
      </w:docPartPr>
      <w:docPartBody>
        <w:p w:rsidR="004D550B" w:rsidRDefault="004D550B">
          <w:pPr>
            <w:pStyle w:val="AD22F4BA75F049939B306197758F3844"/>
          </w:pPr>
          <w:r w:rsidRPr="0043669D">
            <w:rPr>
              <w:rStyle w:val="placeholder1Char"/>
              <w:sz w:val="18"/>
              <w:szCs w:val="18"/>
            </w:rPr>
            <w:t>____________</w:t>
          </w:r>
        </w:p>
      </w:docPartBody>
    </w:docPart>
    <w:docPart>
      <w:docPartPr>
        <w:name w:val="4C91D5F8D4684F3EBA3F31FA76335E0C"/>
        <w:category>
          <w:name w:val="常规"/>
          <w:gallery w:val="placeholder"/>
        </w:category>
        <w:types>
          <w:type w:val="bbPlcHdr"/>
        </w:types>
        <w:behaviors>
          <w:behavior w:val="content"/>
        </w:behaviors>
        <w:guid w:val="{37969D41-9125-413B-A9B0-EE3775461699}"/>
      </w:docPartPr>
      <w:docPartBody>
        <w:p w:rsidR="004D550B" w:rsidRDefault="004D550B">
          <w:pPr>
            <w:pStyle w:val="4C91D5F8D4684F3EBA3F31FA76335E0C"/>
          </w:pPr>
          <w:r w:rsidRPr="0043669D">
            <w:rPr>
              <w:rStyle w:val="placeholder1Char"/>
              <w:sz w:val="18"/>
              <w:szCs w:val="18"/>
            </w:rPr>
            <w:t>____________</w:t>
          </w:r>
        </w:p>
      </w:docPartBody>
    </w:docPart>
    <w:docPart>
      <w:docPartPr>
        <w:name w:val="FE9E6810DBC44B9B9686A0E7AC490FB7"/>
        <w:category>
          <w:name w:val="常规"/>
          <w:gallery w:val="placeholder"/>
        </w:category>
        <w:types>
          <w:type w:val="bbPlcHdr"/>
        </w:types>
        <w:behaviors>
          <w:behavior w:val="content"/>
        </w:behaviors>
        <w:guid w:val="{5339E14C-126D-4A7F-B8C5-5A625F531CDC}"/>
      </w:docPartPr>
      <w:docPartBody>
        <w:p w:rsidR="004D550B" w:rsidRDefault="004D550B">
          <w:pPr>
            <w:pStyle w:val="FE9E6810DBC44B9B9686A0E7AC490FB7"/>
          </w:pPr>
          <w:r w:rsidRPr="0043669D">
            <w:rPr>
              <w:rStyle w:val="placeholder1Char"/>
              <w:sz w:val="18"/>
              <w:szCs w:val="18"/>
            </w:rPr>
            <w:t>____________</w:t>
          </w:r>
        </w:p>
      </w:docPartBody>
    </w:docPart>
    <w:docPart>
      <w:docPartPr>
        <w:name w:val="0E19436F1A104A6A850644D58B0C6C3B"/>
        <w:category>
          <w:name w:val="常规"/>
          <w:gallery w:val="placeholder"/>
        </w:category>
        <w:types>
          <w:type w:val="bbPlcHdr"/>
        </w:types>
        <w:behaviors>
          <w:behavior w:val="content"/>
        </w:behaviors>
        <w:guid w:val="{38D9260D-92A8-4449-8448-E5198BBF4A86}"/>
      </w:docPartPr>
      <w:docPartBody>
        <w:p w:rsidR="004D550B" w:rsidRDefault="004D550B">
          <w:pPr>
            <w:pStyle w:val="0E19436F1A104A6A850644D58B0C6C3B"/>
          </w:pPr>
          <w:r w:rsidRPr="0043669D">
            <w:rPr>
              <w:rStyle w:val="placeholder1Char"/>
              <w:sz w:val="18"/>
              <w:szCs w:val="18"/>
            </w:rPr>
            <w:t>____________</w:t>
          </w:r>
        </w:p>
      </w:docPartBody>
    </w:docPart>
    <w:docPart>
      <w:docPartPr>
        <w:name w:val="CD2FA1B1411940DC939D03B8FF6AF0F4"/>
        <w:category>
          <w:name w:val="常规"/>
          <w:gallery w:val="placeholder"/>
        </w:category>
        <w:types>
          <w:type w:val="bbPlcHdr"/>
        </w:types>
        <w:behaviors>
          <w:behavior w:val="content"/>
        </w:behaviors>
        <w:guid w:val="{4E3A1422-461A-4A5D-BA86-609AC6BEE6FC}"/>
      </w:docPartPr>
      <w:docPartBody>
        <w:p w:rsidR="004D550B" w:rsidRDefault="004D550B">
          <w:pPr>
            <w:pStyle w:val="CD2FA1B1411940DC939D03B8FF6AF0F4"/>
          </w:pPr>
          <w:r w:rsidRPr="0043669D">
            <w:rPr>
              <w:rStyle w:val="placeholder1Char"/>
              <w:sz w:val="18"/>
              <w:szCs w:val="18"/>
            </w:rPr>
            <w:t>____________</w:t>
          </w:r>
        </w:p>
      </w:docPartBody>
    </w:docPart>
    <w:docPart>
      <w:docPartPr>
        <w:name w:val="E8BADBD0EE9C4F66A83D503FCBA507D7"/>
        <w:category>
          <w:name w:val="常规"/>
          <w:gallery w:val="placeholder"/>
        </w:category>
        <w:types>
          <w:type w:val="bbPlcHdr"/>
        </w:types>
        <w:behaviors>
          <w:behavior w:val="content"/>
        </w:behaviors>
        <w:guid w:val="{8644CE49-0255-409A-B310-841D70800401}"/>
      </w:docPartPr>
      <w:docPartBody>
        <w:p w:rsidR="004D550B" w:rsidRDefault="004D550B">
          <w:pPr>
            <w:pStyle w:val="E8BADBD0EE9C4F66A83D503FCBA507D7"/>
          </w:pPr>
          <w:r w:rsidRPr="0043669D">
            <w:rPr>
              <w:rStyle w:val="placeholder1Char"/>
              <w:sz w:val="18"/>
              <w:szCs w:val="18"/>
            </w:rPr>
            <w:t>____________</w:t>
          </w:r>
        </w:p>
      </w:docPartBody>
    </w:docPart>
    <w:docPart>
      <w:docPartPr>
        <w:name w:val="E36E868433CF4418B8932EDEC9475508"/>
        <w:category>
          <w:name w:val="常规"/>
          <w:gallery w:val="placeholder"/>
        </w:category>
        <w:types>
          <w:type w:val="bbPlcHdr"/>
        </w:types>
        <w:behaviors>
          <w:behavior w:val="content"/>
        </w:behaviors>
        <w:guid w:val="{51045090-D95B-4EAD-A1C6-28D2366DCD63}"/>
      </w:docPartPr>
      <w:docPartBody>
        <w:p w:rsidR="004D550B" w:rsidRDefault="004D550B">
          <w:pPr>
            <w:pStyle w:val="E36E868433CF4418B8932EDEC9475508"/>
          </w:pPr>
          <w:r w:rsidRPr="0043669D">
            <w:rPr>
              <w:rStyle w:val="placeholder1Char"/>
              <w:sz w:val="18"/>
              <w:szCs w:val="18"/>
            </w:rPr>
            <w:t>____________</w:t>
          </w:r>
        </w:p>
      </w:docPartBody>
    </w:docPart>
    <w:docPart>
      <w:docPartPr>
        <w:name w:val="AD328EFC1FF44AE78D2E85D6C676C480"/>
        <w:category>
          <w:name w:val="常规"/>
          <w:gallery w:val="placeholder"/>
        </w:category>
        <w:types>
          <w:type w:val="bbPlcHdr"/>
        </w:types>
        <w:behaviors>
          <w:behavior w:val="content"/>
        </w:behaviors>
        <w:guid w:val="{A509CEBF-E451-4C6E-9C1F-F920627C4971}"/>
      </w:docPartPr>
      <w:docPartBody>
        <w:p w:rsidR="004D550B" w:rsidRDefault="004D550B">
          <w:pPr>
            <w:pStyle w:val="AD328EFC1FF44AE78D2E85D6C676C480"/>
          </w:pPr>
          <w:r w:rsidRPr="0043669D">
            <w:rPr>
              <w:rStyle w:val="placeholder1Char"/>
              <w:sz w:val="18"/>
              <w:szCs w:val="18"/>
            </w:rPr>
            <w:t>____________</w:t>
          </w:r>
        </w:p>
      </w:docPartBody>
    </w:docPart>
    <w:docPart>
      <w:docPartPr>
        <w:name w:val="392DCDF5379C47C89C4871C9A6ABB131"/>
        <w:category>
          <w:name w:val="常规"/>
          <w:gallery w:val="placeholder"/>
        </w:category>
        <w:types>
          <w:type w:val="bbPlcHdr"/>
        </w:types>
        <w:behaviors>
          <w:behavior w:val="content"/>
        </w:behaviors>
        <w:guid w:val="{3A80AD5F-244B-415C-B5FA-11566CACF47F}"/>
      </w:docPartPr>
      <w:docPartBody>
        <w:p w:rsidR="004D550B" w:rsidRDefault="004D550B">
          <w:pPr>
            <w:pStyle w:val="392DCDF5379C47C89C4871C9A6ABB131"/>
          </w:pPr>
          <w:r w:rsidRPr="0043669D">
            <w:rPr>
              <w:rStyle w:val="placeholder1Char"/>
              <w:sz w:val="18"/>
              <w:szCs w:val="18"/>
            </w:rPr>
            <w:t>____________</w:t>
          </w:r>
        </w:p>
      </w:docPartBody>
    </w:docPart>
    <w:docPart>
      <w:docPartPr>
        <w:name w:val="42F8E55F67F84613AF2D6FAD6EB06243"/>
        <w:category>
          <w:name w:val="常规"/>
          <w:gallery w:val="placeholder"/>
        </w:category>
        <w:types>
          <w:type w:val="bbPlcHdr"/>
        </w:types>
        <w:behaviors>
          <w:behavior w:val="content"/>
        </w:behaviors>
        <w:guid w:val="{1C266379-8A56-4B13-A89B-53A4C2B50400}"/>
      </w:docPartPr>
      <w:docPartBody>
        <w:p w:rsidR="004D550B" w:rsidRDefault="004D550B">
          <w:pPr>
            <w:pStyle w:val="42F8E55F67F84613AF2D6FAD6EB06243"/>
          </w:pPr>
          <w:r w:rsidRPr="0043669D">
            <w:rPr>
              <w:rStyle w:val="placeholder1Char"/>
              <w:sz w:val="18"/>
              <w:szCs w:val="18"/>
            </w:rPr>
            <w:t>____________</w:t>
          </w:r>
        </w:p>
      </w:docPartBody>
    </w:docPart>
    <w:docPart>
      <w:docPartPr>
        <w:name w:val="5770014A20BB47259B73270880090F3B"/>
        <w:category>
          <w:name w:val="常规"/>
          <w:gallery w:val="placeholder"/>
        </w:category>
        <w:types>
          <w:type w:val="bbPlcHdr"/>
        </w:types>
        <w:behaviors>
          <w:behavior w:val="content"/>
        </w:behaviors>
        <w:guid w:val="{1F7C0E8C-EE94-42AF-986A-CDAD59C3FC5A}"/>
      </w:docPartPr>
      <w:docPartBody>
        <w:p w:rsidR="004D550B" w:rsidRDefault="004D550B">
          <w:pPr>
            <w:pStyle w:val="5770014A20BB47259B73270880090F3B"/>
          </w:pPr>
          <w:r w:rsidRPr="0043669D">
            <w:rPr>
              <w:rStyle w:val="placeholder1Char"/>
              <w:sz w:val="18"/>
              <w:szCs w:val="18"/>
            </w:rPr>
            <w:t>____________</w:t>
          </w:r>
        </w:p>
      </w:docPartBody>
    </w:docPart>
    <w:docPart>
      <w:docPartPr>
        <w:name w:val="AC9684E841A046B3B0575099D5849CCC"/>
        <w:category>
          <w:name w:val="常规"/>
          <w:gallery w:val="placeholder"/>
        </w:category>
        <w:types>
          <w:type w:val="bbPlcHdr"/>
        </w:types>
        <w:behaviors>
          <w:behavior w:val="content"/>
        </w:behaviors>
        <w:guid w:val="{4D95686C-D9C3-48F2-A6D4-BF750E7E06AB}"/>
      </w:docPartPr>
      <w:docPartBody>
        <w:p w:rsidR="004D550B" w:rsidRDefault="004D550B">
          <w:pPr>
            <w:pStyle w:val="AC9684E841A046B3B0575099D5849CCC"/>
          </w:pPr>
          <w:r w:rsidRPr="0043669D">
            <w:rPr>
              <w:rStyle w:val="placeholder1Char"/>
              <w:sz w:val="18"/>
              <w:szCs w:val="18"/>
            </w:rPr>
            <w:t>____________</w:t>
          </w:r>
        </w:p>
      </w:docPartBody>
    </w:docPart>
    <w:docPart>
      <w:docPartPr>
        <w:name w:val="AE107BB30E304A0F8B3C9D7248A6FD15"/>
        <w:category>
          <w:name w:val="常规"/>
          <w:gallery w:val="placeholder"/>
        </w:category>
        <w:types>
          <w:type w:val="bbPlcHdr"/>
        </w:types>
        <w:behaviors>
          <w:behavior w:val="content"/>
        </w:behaviors>
        <w:guid w:val="{E0BCCE66-47C0-46A9-AF2E-BC7B847FA3E0}"/>
      </w:docPartPr>
      <w:docPartBody>
        <w:p w:rsidR="004D550B" w:rsidRDefault="004D550B">
          <w:pPr>
            <w:pStyle w:val="AE107BB30E304A0F8B3C9D7248A6FD15"/>
          </w:pPr>
          <w:r w:rsidRPr="0043669D">
            <w:rPr>
              <w:rStyle w:val="placeholder1Char"/>
              <w:sz w:val="18"/>
              <w:szCs w:val="18"/>
            </w:rPr>
            <w:t>____________</w:t>
          </w:r>
        </w:p>
      </w:docPartBody>
    </w:docPart>
    <w:docPart>
      <w:docPartPr>
        <w:name w:val="51E24ECA5FA843849C0E62E31F1485D0"/>
        <w:category>
          <w:name w:val="常规"/>
          <w:gallery w:val="placeholder"/>
        </w:category>
        <w:types>
          <w:type w:val="bbPlcHdr"/>
        </w:types>
        <w:behaviors>
          <w:behavior w:val="content"/>
        </w:behaviors>
        <w:guid w:val="{224FB564-4021-459D-AE7B-F932B298DF58}"/>
      </w:docPartPr>
      <w:docPartBody>
        <w:p w:rsidR="004D550B" w:rsidRDefault="004D550B">
          <w:pPr>
            <w:pStyle w:val="51E24ECA5FA843849C0E62E31F1485D0"/>
          </w:pPr>
          <w:r w:rsidRPr="0043669D">
            <w:rPr>
              <w:rStyle w:val="placeholder1Char"/>
              <w:sz w:val="18"/>
              <w:szCs w:val="18"/>
            </w:rPr>
            <w:t>____________</w:t>
          </w:r>
        </w:p>
      </w:docPartBody>
    </w:docPart>
    <w:docPart>
      <w:docPartPr>
        <w:name w:val="3713C77AA6E2460497DD668EE2820DB1"/>
        <w:category>
          <w:name w:val="常规"/>
          <w:gallery w:val="placeholder"/>
        </w:category>
        <w:types>
          <w:type w:val="bbPlcHdr"/>
        </w:types>
        <w:behaviors>
          <w:behavior w:val="content"/>
        </w:behaviors>
        <w:guid w:val="{E0908AB4-5901-475C-8D3E-4BB95F9C42F4}"/>
      </w:docPartPr>
      <w:docPartBody>
        <w:p w:rsidR="004D550B" w:rsidRDefault="004D550B">
          <w:pPr>
            <w:pStyle w:val="3713C77AA6E2460497DD668EE2820DB1"/>
          </w:pPr>
          <w:r w:rsidRPr="0043669D">
            <w:rPr>
              <w:rStyle w:val="placeholder1Char"/>
              <w:sz w:val="18"/>
              <w:szCs w:val="18"/>
            </w:rPr>
            <w:t>____________</w:t>
          </w:r>
        </w:p>
      </w:docPartBody>
    </w:docPart>
    <w:docPart>
      <w:docPartPr>
        <w:name w:val="5D1D2CF033964C1B8B252EA6D9388A95"/>
        <w:category>
          <w:name w:val="常规"/>
          <w:gallery w:val="placeholder"/>
        </w:category>
        <w:types>
          <w:type w:val="bbPlcHdr"/>
        </w:types>
        <w:behaviors>
          <w:behavior w:val="content"/>
        </w:behaviors>
        <w:guid w:val="{DC4702BA-C4E5-42E3-9C22-1DDEB28F7C10}"/>
      </w:docPartPr>
      <w:docPartBody>
        <w:p w:rsidR="004D550B" w:rsidRDefault="004D550B">
          <w:pPr>
            <w:pStyle w:val="5D1D2CF033964C1B8B252EA6D9388A95"/>
          </w:pPr>
          <w:r w:rsidRPr="0043669D">
            <w:rPr>
              <w:rStyle w:val="placeholder1Char"/>
              <w:sz w:val="18"/>
              <w:szCs w:val="18"/>
            </w:rPr>
            <w:t>____________</w:t>
          </w:r>
        </w:p>
      </w:docPartBody>
    </w:docPart>
    <w:docPart>
      <w:docPartPr>
        <w:name w:val="A74687039E7A4B41A8357D86A4681BFC"/>
        <w:category>
          <w:name w:val="常规"/>
          <w:gallery w:val="placeholder"/>
        </w:category>
        <w:types>
          <w:type w:val="bbPlcHdr"/>
        </w:types>
        <w:behaviors>
          <w:behavior w:val="content"/>
        </w:behaviors>
        <w:guid w:val="{EF73B29C-6134-4475-9129-6E45B0530729}"/>
      </w:docPartPr>
      <w:docPartBody>
        <w:p w:rsidR="004D550B" w:rsidRDefault="004D550B">
          <w:pPr>
            <w:pStyle w:val="A74687039E7A4B41A8357D86A4681BF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5D9C6EEF7FD4A15A6A7B40233E4C9DF"/>
        <w:category>
          <w:name w:val="常规"/>
          <w:gallery w:val="placeholder"/>
        </w:category>
        <w:types>
          <w:type w:val="bbPlcHdr"/>
        </w:types>
        <w:behaviors>
          <w:behavior w:val="content"/>
        </w:behaviors>
        <w:guid w:val="{6AAE1992-2FC0-45C8-8A51-0B7531A771AC}"/>
      </w:docPartPr>
      <w:docPartBody>
        <w:p w:rsidR="004D550B" w:rsidRDefault="004D550B">
          <w:pPr>
            <w:pStyle w:val="D5D9C6EEF7FD4A15A6A7B40233E4C9DF"/>
          </w:pPr>
          <w:r w:rsidRPr="0043669D">
            <w:rPr>
              <w:rStyle w:val="placeholder1Char"/>
              <w:sz w:val="18"/>
              <w:szCs w:val="18"/>
            </w:rPr>
            <w:t>____________</w:t>
          </w:r>
        </w:p>
      </w:docPartBody>
    </w:docPart>
    <w:docPart>
      <w:docPartPr>
        <w:name w:val="81F16E4CC77D423CB6069A4F71833836"/>
        <w:category>
          <w:name w:val="常规"/>
          <w:gallery w:val="placeholder"/>
        </w:category>
        <w:types>
          <w:type w:val="bbPlcHdr"/>
        </w:types>
        <w:behaviors>
          <w:behavior w:val="content"/>
        </w:behaviors>
        <w:guid w:val="{0C15491C-74DA-4E3E-ACCD-8D8F346B85A2}"/>
      </w:docPartPr>
      <w:docPartBody>
        <w:p w:rsidR="004D550B" w:rsidRDefault="004D550B">
          <w:pPr>
            <w:pStyle w:val="81F16E4CC77D423CB6069A4F71833836"/>
          </w:pPr>
          <w:r w:rsidRPr="0043669D">
            <w:rPr>
              <w:rStyle w:val="placeholder1Char"/>
              <w:sz w:val="18"/>
              <w:szCs w:val="18"/>
            </w:rPr>
            <w:t>____________</w:t>
          </w:r>
        </w:p>
      </w:docPartBody>
    </w:docPart>
    <w:docPart>
      <w:docPartPr>
        <w:name w:val="3585434B7E094C28B84FE22C05AA3753"/>
        <w:category>
          <w:name w:val="常规"/>
          <w:gallery w:val="placeholder"/>
        </w:category>
        <w:types>
          <w:type w:val="bbPlcHdr"/>
        </w:types>
        <w:behaviors>
          <w:behavior w:val="content"/>
        </w:behaviors>
        <w:guid w:val="{49B55F0A-2EF3-4321-AF6F-8634371FB547}"/>
      </w:docPartPr>
      <w:docPartBody>
        <w:p w:rsidR="004D550B" w:rsidRDefault="004D550B">
          <w:pPr>
            <w:pStyle w:val="3585434B7E094C28B84FE22C05AA3753"/>
          </w:pPr>
          <w:r w:rsidRPr="0043669D">
            <w:rPr>
              <w:rStyle w:val="placeholder1Char"/>
              <w:sz w:val="18"/>
              <w:szCs w:val="18"/>
            </w:rPr>
            <w:t>____________</w:t>
          </w:r>
        </w:p>
      </w:docPartBody>
    </w:docPart>
    <w:docPart>
      <w:docPartPr>
        <w:name w:val="969F67DB2A5F42F99BE5C94F2EC41F63"/>
        <w:category>
          <w:name w:val="常规"/>
          <w:gallery w:val="placeholder"/>
        </w:category>
        <w:types>
          <w:type w:val="bbPlcHdr"/>
        </w:types>
        <w:behaviors>
          <w:behavior w:val="content"/>
        </w:behaviors>
        <w:guid w:val="{C15FDE50-A565-4512-B70E-66AA159CF52B}"/>
      </w:docPartPr>
      <w:docPartBody>
        <w:p w:rsidR="004D550B" w:rsidRDefault="004D550B">
          <w:pPr>
            <w:pStyle w:val="969F67DB2A5F42F99BE5C94F2EC41F63"/>
          </w:pPr>
          <w:r w:rsidRPr="0043669D">
            <w:rPr>
              <w:rStyle w:val="placeholder1Char"/>
              <w:sz w:val="18"/>
              <w:szCs w:val="18"/>
            </w:rPr>
            <w:t>____________</w:t>
          </w:r>
        </w:p>
      </w:docPartBody>
    </w:docPart>
    <w:docPart>
      <w:docPartPr>
        <w:name w:val="AC3585FFE66747208A638B70C34196A4"/>
        <w:category>
          <w:name w:val="常规"/>
          <w:gallery w:val="placeholder"/>
        </w:category>
        <w:types>
          <w:type w:val="bbPlcHdr"/>
        </w:types>
        <w:behaviors>
          <w:behavior w:val="content"/>
        </w:behaviors>
        <w:guid w:val="{D22A4BDB-54C9-4C22-B4E3-BF1247FAFED0}"/>
      </w:docPartPr>
      <w:docPartBody>
        <w:p w:rsidR="004D550B" w:rsidRDefault="004D550B">
          <w:pPr>
            <w:pStyle w:val="AC3585FFE66747208A638B70C34196A4"/>
          </w:pPr>
          <w:r w:rsidRPr="0043669D">
            <w:rPr>
              <w:rStyle w:val="placeholder1Char"/>
              <w:sz w:val="18"/>
              <w:szCs w:val="18"/>
            </w:rPr>
            <w:t>____________</w:t>
          </w:r>
        </w:p>
      </w:docPartBody>
    </w:docPart>
    <w:docPart>
      <w:docPartPr>
        <w:name w:val="DE61DE93BDAC482896B00817243970BC"/>
        <w:category>
          <w:name w:val="常规"/>
          <w:gallery w:val="placeholder"/>
        </w:category>
        <w:types>
          <w:type w:val="bbPlcHdr"/>
        </w:types>
        <w:behaviors>
          <w:behavior w:val="content"/>
        </w:behaviors>
        <w:guid w:val="{3D19E541-5B84-47C7-97AD-6EECE5A23471}"/>
      </w:docPartPr>
      <w:docPartBody>
        <w:p w:rsidR="004D550B" w:rsidRDefault="004D550B">
          <w:pPr>
            <w:pStyle w:val="DE61DE93BDAC482896B00817243970BC"/>
          </w:pPr>
          <w:r w:rsidRPr="0043669D">
            <w:rPr>
              <w:rStyle w:val="placeholder1Char"/>
              <w:sz w:val="18"/>
              <w:szCs w:val="18"/>
            </w:rPr>
            <w:t>____________</w:t>
          </w:r>
        </w:p>
      </w:docPartBody>
    </w:docPart>
    <w:docPart>
      <w:docPartPr>
        <w:name w:val="5AFB849284E6475083CB9286A940D262"/>
        <w:category>
          <w:name w:val="常规"/>
          <w:gallery w:val="placeholder"/>
        </w:category>
        <w:types>
          <w:type w:val="bbPlcHdr"/>
        </w:types>
        <w:behaviors>
          <w:behavior w:val="content"/>
        </w:behaviors>
        <w:guid w:val="{C5C7927B-7126-4782-84F3-A57648796997}"/>
      </w:docPartPr>
      <w:docPartBody>
        <w:p w:rsidR="004D550B" w:rsidRDefault="004D550B">
          <w:pPr>
            <w:pStyle w:val="5AFB849284E6475083CB9286A940D262"/>
          </w:pPr>
          <w:r w:rsidRPr="0043669D">
            <w:rPr>
              <w:rStyle w:val="placeholder1Char"/>
              <w:sz w:val="18"/>
              <w:szCs w:val="18"/>
            </w:rPr>
            <w:t>____________</w:t>
          </w:r>
        </w:p>
      </w:docPartBody>
    </w:docPart>
    <w:docPart>
      <w:docPartPr>
        <w:name w:val="74BB05C8F6A647529B64D6401E2E48FC"/>
        <w:category>
          <w:name w:val="常规"/>
          <w:gallery w:val="placeholder"/>
        </w:category>
        <w:types>
          <w:type w:val="bbPlcHdr"/>
        </w:types>
        <w:behaviors>
          <w:behavior w:val="content"/>
        </w:behaviors>
        <w:guid w:val="{E38CA95B-F0CB-4908-9D37-C252D37FC158}"/>
      </w:docPartPr>
      <w:docPartBody>
        <w:p w:rsidR="004D550B" w:rsidRDefault="004D550B">
          <w:pPr>
            <w:pStyle w:val="74BB05C8F6A647529B64D6401E2E48FC"/>
          </w:pPr>
          <w:r w:rsidRPr="0043669D">
            <w:rPr>
              <w:rStyle w:val="placeholder1Char"/>
              <w:sz w:val="18"/>
              <w:szCs w:val="18"/>
            </w:rPr>
            <w:t>____________</w:t>
          </w:r>
        </w:p>
      </w:docPartBody>
    </w:docPart>
    <w:docPart>
      <w:docPartPr>
        <w:name w:val="2F2B8B89623B400E85BA6C7D2A22D5EF"/>
        <w:category>
          <w:name w:val="常规"/>
          <w:gallery w:val="placeholder"/>
        </w:category>
        <w:types>
          <w:type w:val="bbPlcHdr"/>
        </w:types>
        <w:behaviors>
          <w:behavior w:val="content"/>
        </w:behaviors>
        <w:guid w:val="{E1EAC18D-DCCE-486F-B2C0-4F215D564632}"/>
      </w:docPartPr>
      <w:docPartBody>
        <w:p w:rsidR="004D550B" w:rsidRDefault="004D550B">
          <w:pPr>
            <w:pStyle w:val="2F2B8B89623B400E85BA6C7D2A22D5EF"/>
          </w:pPr>
          <w:r w:rsidRPr="00A54D1F">
            <w:rPr>
              <w:rStyle w:val="placeholder1Char"/>
            </w:rPr>
            <w:t>____________</w:t>
          </w:r>
        </w:p>
      </w:docPartBody>
    </w:docPart>
    <w:docPart>
      <w:docPartPr>
        <w:name w:val="AFC43E8A35ED449C9A7D3F64666CC578"/>
        <w:category>
          <w:name w:val="常规"/>
          <w:gallery w:val="placeholder"/>
        </w:category>
        <w:types>
          <w:type w:val="bbPlcHdr"/>
        </w:types>
        <w:behaviors>
          <w:behavior w:val="content"/>
        </w:behaviors>
        <w:guid w:val="{97E090E2-AF3D-404C-82CB-495589BFC1D1}"/>
      </w:docPartPr>
      <w:docPartBody>
        <w:p w:rsidR="004D550B" w:rsidRDefault="004D550B">
          <w:pPr>
            <w:pStyle w:val="AFC43E8A35ED449C9A7D3F64666CC578"/>
          </w:pPr>
          <w:r w:rsidRPr="00A54D1F">
            <w:rPr>
              <w:rStyle w:val="placeholder1Char"/>
            </w:rPr>
            <w:t>____________</w:t>
          </w:r>
        </w:p>
      </w:docPartBody>
    </w:docPart>
    <w:docPart>
      <w:docPartPr>
        <w:name w:val="4313C91DEEC14ADD8A7E91834B3493B1"/>
        <w:category>
          <w:name w:val="常规"/>
          <w:gallery w:val="placeholder"/>
        </w:category>
        <w:types>
          <w:type w:val="bbPlcHdr"/>
        </w:types>
        <w:behaviors>
          <w:behavior w:val="content"/>
        </w:behaviors>
        <w:guid w:val="{EDF9D2EB-B356-45E1-B767-D68DC0941493}"/>
      </w:docPartPr>
      <w:docPartBody>
        <w:p w:rsidR="004D550B" w:rsidRDefault="004D550B">
          <w:pPr>
            <w:pStyle w:val="4313C91DEEC14ADD8A7E91834B3493B1"/>
          </w:pPr>
          <w:r w:rsidRPr="00A54D1F">
            <w:rPr>
              <w:rStyle w:val="placeholder1Char"/>
            </w:rPr>
            <w:t>____________</w:t>
          </w:r>
        </w:p>
      </w:docPartBody>
    </w:docPart>
    <w:docPart>
      <w:docPartPr>
        <w:name w:val="0824FF9EE2794DE1A6A99565A2B7D984"/>
        <w:category>
          <w:name w:val="常规"/>
          <w:gallery w:val="placeholder"/>
        </w:category>
        <w:types>
          <w:type w:val="bbPlcHdr"/>
        </w:types>
        <w:behaviors>
          <w:behavior w:val="content"/>
        </w:behaviors>
        <w:guid w:val="{64A055BB-73F5-48B9-98FA-5BC31638305A}"/>
      </w:docPartPr>
      <w:docPartBody>
        <w:p w:rsidR="004D550B" w:rsidRDefault="004D550B">
          <w:pPr>
            <w:pStyle w:val="0824FF9EE2794DE1A6A99565A2B7D984"/>
          </w:pPr>
          <w:r w:rsidRPr="00A54D1F">
            <w:rPr>
              <w:rStyle w:val="placeholder1Char"/>
            </w:rPr>
            <w:t>____________</w:t>
          </w:r>
        </w:p>
      </w:docPartBody>
    </w:docPart>
    <w:docPart>
      <w:docPartPr>
        <w:name w:val="7A99CFC170AF471097445836F08C9B2F"/>
        <w:category>
          <w:name w:val="常规"/>
          <w:gallery w:val="placeholder"/>
        </w:category>
        <w:types>
          <w:type w:val="bbPlcHdr"/>
        </w:types>
        <w:behaviors>
          <w:behavior w:val="content"/>
        </w:behaviors>
        <w:guid w:val="{C304C1EB-CE37-41DD-B654-833D7A60ADEB}"/>
      </w:docPartPr>
      <w:docPartBody>
        <w:p w:rsidR="004D550B" w:rsidRDefault="004D550B">
          <w:pPr>
            <w:pStyle w:val="7A99CFC170AF471097445836F08C9B2F"/>
          </w:pPr>
          <w:r w:rsidRPr="008F432C">
            <w:rPr>
              <w:rStyle w:val="placeholder1Char"/>
            </w:rPr>
            <w:t>____________</w:t>
          </w:r>
          <w:r w:rsidRPr="008F432C">
            <w:rPr>
              <w:rStyle w:val="placeholder1Char"/>
              <w:rFonts w:hint="eastAsia"/>
            </w:rPr>
            <w:t>______</w:t>
          </w:r>
        </w:p>
      </w:docPartBody>
    </w:docPart>
    <w:docPart>
      <w:docPartPr>
        <w:name w:val="B1CFB67400A74C9D898C8CD350F6371C"/>
        <w:category>
          <w:name w:val="常规"/>
          <w:gallery w:val="placeholder"/>
        </w:category>
        <w:types>
          <w:type w:val="bbPlcHdr"/>
        </w:types>
        <w:behaviors>
          <w:behavior w:val="content"/>
        </w:behaviors>
        <w:guid w:val="{95313039-B72F-4602-BA34-A42A4DEC4CED}"/>
      </w:docPartPr>
      <w:docPartBody>
        <w:p w:rsidR="004D550B" w:rsidRDefault="004D550B">
          <w:pPr>
            <w:pStyle w:val="B1CFB67400A74C9D898C8CD350F6371C"/>
          </w:pPr>
          <w:r w:rsidRPr="0043669D">
            <w:rPr>
              <w:rStyle w:val="placeholder1Char"/>
              <w:sz w:val="18"/>
              <w:szCs w:val="18"/>
            </w:rPr>
            <w:t>____________</w:t>
          </w:r>
        </w:p>
      </w:docPartBody>
    </w:docPart>
    <w:docPart>
      <w:docPartPr>
        <w:name w:val="934BA2F0D5F94D359E000CBB9A1A5558"/>
        <w:category>
          <w:name w:val="常规"/>
          <w:gallery w:val="placeholder"/>
        </w:category>
        <w:types>
          <w:type w:val="bbPlcHdr"/>
        </w:types>
        <w:behaviors>
          <w:behavior w:val="content"/>
        </w:behaviors>
        <w:guid w:val="{D3E9A931-4C91-4965-A075-D47500531102}"/>
      </w:docPartPr>
      <w:docPartBody>
        <w:p w:rsidR="004D550B" w:rsidRDefault="004D550B">
          <w:pPr>
            <w:pStyle w:val="934BA2F0D5F94D359E000CBB9A1A5558"/>
          </w:pPr>
          <w:r w:rsidRPr="0043669D">
            <w:rPr>
              <w:rStyle w:val="placeholder1Char"/>
              <w:sz w:val="18"/>
              <w:szCs w:val="18"/>
            </w:rPr>
            <w:t>____________</w:t>
          </w:r>
        </w:p>
      </w:docPartBody>
    </w:docPart>
    <w:docPart>
      <w:docPartPr>
        <w:name w:val="7074E7B5C2B84CAE81CA3CA21C308652"/>
        <w:category>
          <w:name w:val="常规"/>
          <w:gallery w:val="placeholder"/>
        </w:category>
        <w:types>
          <w:type w:val="bbPlcHdr"/>
        </w:types>
        <w:behaviors>
          <w:behavior w:val="content"/>
        </w:behaviors>
        <w:guid w:val="{95C31994-80F1-4C92-A30A-272FBEBA897B}"/>
      </w:docPartPr>
      <w:docPartBody>
        <w:p w:rsidR="004D550B" w:rsidRDefault="004D550B">
          <w:pPr>
            <w:pStyle w:val="7074E7B5C2B84CAE81CA3CA21C308652"/>
          </w:pPr>
          <w:r w:rsidRPr="0043669D">
            <w:rPr>
              <w:rStyle w:val="placeholder1Char"/>
              <w:sz w:val="18"/>
              <w:szCs w:val="18"/>
            </w:rPr>
            <w:t>____________</w:t>
          </w:r>
        </w:p>
      </w:docPartBody>
    </w:docPart>
    <w:docPart>
      <w:docPartPr>
        <w:name w:val="1154392415FB4B919BFD65E63F856194"/>
        <w:category>
          <w:name w:val="常规"/>
          <w:gallery w:val="placeholder"/>
        </w:category>
        <w:types>
          <w:type w:val="bbPlcHdr"/>
        </w:types>
        <w:behaviors>
          <w:behavior w:val="content"/>
        </w:behaviors>
        <w:guid w:val="{41743A55-4331-481A-BF29-B66497F4D3C1}"/>
      </w:docPartPr>
      <w:docPartBody>
        <w:p w:rsidR="004D550B" w:rsidRDefault="004D550B">
          <w:pPr>
            <w:pStyle w:val="1154392415FB4B919BFD65E63F856194"/>
          </w:pPr>
          <w:r w:rsidRPr="0043669D">
            <w:rPr>
              <w:rStyle w:val="placeholder1Char"/>
              <w:sz w:val="18"/>
              <w:szCs w:val="18"/>
            </w:rPr>
            <w:t>____________</w:t>
          </w:r>
        </w:p>
      </w:docPartBody>
    </w:docPart>
    <w:docPart>
      <w:docPartPr>
        <w:name w:val="0A6E40495EAA45DD8FBDFED52F74337E"/>
        <w:category>
          <w:name w:val="常规"/>
          <w:gallery w:val="placeholder"/>
        </w:category>
        <w:types>
          <w:type w:val="bbPlcHdr"/>
        </w:types>
        <w:behaviors>
          <w:behavior w:val="content"/>
        </w:behaviors>
        <w:guid w:val="{5E686C6C-BB19-4483-9F49-DA172728569F}"/>
      </w:docPartPr>
      <w:docPartBody>
        <w:p w:rsidR="004D550B" w:rsidRDefault="004D550B">
          <w:pPr>
            <w:pStyle w:val="0A6E40495EAA45DD8FBDFED52F74337E"/>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BE38666BEB5849ACA984E20FB817786B"/>
        <w:category>
          <w:name w:val="常规"/>
          <w:gallery w:val="placeholder"/>
        </w:category>
        <w:types>
          <w:type w:val="bbPlcHdr"/>
        </w:types>
        <w:behaviors>
          <w:behavior w:val="content"/>
        </w:behaviors>
        <w:guid w:val="{1D6FE3FD-5685-4B42-94D4-7AD4C109102B}"/>
      </w:docPartPr>
      <w:docPartBody>
        <w:p w:rsidR="004D550B" w:rsidRDefault="004D550B">
          <w:pPr>
            <w:pStyle w:val="BE38666BEB5849ACA984E20FB817786B"/>
          </w:pPr>
          <w:r w:rsidRPr="0043669D">
            <w:rPr>
              <w:rStyle w:val="placeholder1Char"/>
              <w:sz w:val="18"/>
              <w:szCs w:val="18"/>
            </w:rPr>
            <w:t>____________</w:t>
          </w:r>
        </w:p>
      </w:docPartBody>
    </w:docPart>
    <w:docPart>
      <w:docPartPr>
        <w:name w:val="822576440188493F840AC381DBCAD263"/>
        <w:category>
          <w:name w:val="常规"/>
          <w:gallery w:val="placeholder"/>
        </w:category>
        <w:types>
          <w:type w:val="bbPlcHdr"/>
        </w:types>
        <w:behaviors>
          <w:behavior w:val="content"/>
        </w:behaviors>
        <w:guid w:val="{C140A0B7-152B-4A4E-B051-DF9FE2839849}"/>
      </w:docPartPr>
      <w:docPartBody>
        <w:p w:rsidR="004D550B" w:rsidRDefault="004D550B">
          <w:pPr>
            <w:pStyle w:val="822576440188493F840AC381DBCAD263"/>
          </w:pPr>
          <w:r w:rsidRPr="0043669D">
            <w:rPr>
              <w:rStyle w:val="placeholder1Char"/>
              <w:sz w:val="18"/>
              <w:szCs w:val="18"/>
            </w:rPr>
            <w:t>___________</w:t>
          </w:r>
        </w:p>
      </w:docPartBody>
    </w:docPart>
    <w:docPart>
      <w:docPartPr>
        <w:name w:val="73F05FB5A3CE4897B6951A447C70F59A"/>
        <w:category>
          <w:name w:val="常规"/>
          <w:gallery w:val="placeholder"/>
        </w:category>
        <w:types>
          <w:type w:val="bbPlcHdr"/>
        </w:types>
        <w:behaviors>
          <w:behavior w:val="content"/>
        </w:behaviors>
        <w:guid w:val="{7D3E5EC9-CF79-4B25-8D54-96FBC9A5C51E}"/>
      </w:docPartPr>
      <w:docPartBody>
        <w:p w:rsidR="004D550B" w:rsidRDefault="004D550B">
          <w:pPr>
            <w:pStyle w:val="73F05FB5A3CE4897B6951A447C70F59A"/>
          </w:pPr>
          <w:r w:rsidRPr="0043669D">
            <w:rPr>
              <w:rStyle w:val="placeholder1Char"/>
              <w:sz w:val="18"/>
              <w:szCs w:val="18"/>
            </w:rPr>
            <w:t>____________</w:t>
          </w:r>
        </w:p>
      </w:docPartBody>
    </w:docPart>
    <w:docPart>
      <w:docPartPr>
        <w:name w:val="8B6A7AF134BC41D4B396CFF02036A6D1"/>
        <w:category>
          <w:name w:val="常规"/>
          <w:gallery w:val="placeholder"/>
        </w:category>
        <w:types>
          <w:type w:val="bbPlcHdr"/>
        </w:types>
        <w:behaviors>
          <w:behavior w:val="content"/>
        </w:behaviors>
        <w:guid w:val="{017FB2C1-93FA-4E9A-BDA7-0BB5A1E66843}"/>
      </w:docPartPr>
      <w:docPartBody>
        <w:p w:rsidR="004D550B" w:rsidRDefault="004D550B">
          <w:pPr>
            <w:pStyle w:val="8B6A7AF134BC41D4B396CFF02036A6D1"/>
          </w:pPr>
          <w:r w:rsidRPr="0043669D">
            <w:rPr>
              <w:rStyle w:val="placeholder1Char"/>
              <w:sz w:val="18"/>
              <w:szCs w:val="18"/>
            </w:rPr>
            <w:t>___________</w:t>
          </w:r>
        </w:p>
      </w:docPartBody>
    </w:docPart>
    <w:docPart>
      <w:docPartPr>
        <w:name w:val="E55A1BA1D17F4F289BB32E4FD67E5DBE"/>
        <w:category>
          <w:name w:val="常规"/>
          <w:gallery w:val="placeholder"/>
        </w:category>
        <w:types>
          <w:type w:val="bbPlcHdr"/>
        </w:types>
        <w:behaviors>
          <w:behavior w:val="content"/>
        </w:behaviors>
        <w:guid w:val="{8828B6EC-4D53-4E34-994A-3E2517890BBD}"/>
      </w:docPartPr>
      <w:docPartBody>
        <w:p w:rsidR="004D550B" w:rsidRDefault="004D550B">
          <w:pPr>
            <w:pStyle w:val="E55A1BA1D17F4F289BB32E4FD67E5DBE"/>
          </w:pPr>
          <w:r w:rsidRPr="0043669D">
            <w:rPr>
              <w:rStyle w:val="placeholder1Char"/>
              <w:sz w:val="18"/>
              <w:szCs w:val="18"/>
            </w:rPr>
            <w:t>____________</w:t>
          </w:r>
        </w:p>
      </w:docPartBody>
    </w:docPart>
    <w:docPart>
      <w:docPartPr>
        <w:name w:val="B7F8D37047A847518004042CC7D28CC7"/>
        <w:category>
          <w:name w:val="常规"/>
          <w:gallery w:val="placeholder"/>
        </w:category>
        <w:types>
          <w:type w:val="bbPlcHdr"/>
        </w:types>
        <w:behaviors>
          <w:behavior w:val="content"/>
        </w:behaviors>
        <w:guid w:val="{C2724396-E919-4DA5-A519-8D3177AC8582}"/>
      </w:docPartPr>
      <w:docPartBody>
        <w:p w:rsidR="004D550B" w:rsidRDefault="004D550B">
          <w:pPr>
            <w:pStyle w:val="B7F8D37047A847518004042CC7D28CC7"/>
          </w:pPr>
          <w:r w:rsidRPr="0043669D">
            <w:rPr>
              <w:rStyle w:val="placeholder1Char"/>
              <w:sz w:val="18"/>
              <w:szCs w:val="18"/>
            </w:rPr>
            <w:t>___________</w:t>
          </w:r>
        </w:p>
      </w:docPartBody>
    </w:docPart>
    <w:docPart>
      <w:docPartPr>
        <w:name w:val="9D866D97E0F64966A9FA06BE7AEE2C19"/>
        <w:category>
          <w:name w:val="常规"/>
          <w:gallery w:val="placeholder"/>
        </w:category>
        <w:types>
          <w:type w:val="bbPlcHdr"/>
        </w:types>
        <w:behaviors>
          <w:behavior w:val="content"/>
        </w:behaviors>
        <w:guid w:val="{CE9B4E60-B971-4819-91F4-A5639A264882}"/>
      </w:docPartPr>
      <w:docPartBody>
        <w:p w:rsidR="004D550B" w:rsidRDefault="004D550B">
          <w:pPr>
            <w:pStyle w:val="9D866D97E0F64966A9FA06BE7AEE2C19"/>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C9DA055F78EA4BD0A65C88189882185E"/>
        <w:category>
          <w:name w:val="常规"/>
          <w:gallery w:val="placeholder"/>
        </w:category>
        <w:types>
          <w:type w:val="bbPlcHdr"/>
        </w:types>
        <w:behaviors>
          <w:behavior w:val="content"/>
        </w:behaviors>
        <w:guid w:val="{39AA9834-BA2C-4118-9583-30021FFC4D58}"/>
      </w:docPartPr>
      <w:docPartBody>
        <w:p w:rsidR="004D550B" w:rsidRDefault="004D550B">
          <w:pPr>
            <w:pStyle w:val="C9DA055F78EA4BD0A65C88189882185E"/>
          </w:pPr>
          <w:r w:rsidRPr="00F254F3">
            <w:rPr>
              <w:rStyle w:val="a3"/>
              <w:rFonts w:hint="eastAsia"/>
            </w:rPr>
            <w:t>单击此处输入文字。</w:t>
          </w:r>
        </w:p>
      </w:docPartBody>
    </w:docPart>
    <w:docPart>
      <w:docPartPr>
        <w:name w:val="02C5E24642894E429D7FF63E8158FC29"/>
        <w:category>
          <w:name w:val="常规"/>
          <w:gallery w:val="placeholder"/>
        </w:category>
        <w:types>
          <w:type w:val="bbPlcHdr"/>
        </w:types>
        <w:behaviors>
          <w:behavior w:val="content"/>
        </w:behaviors>
        <w:guid w:val="{76F4FA2D-664B-4505-BA78-A2CD1C93304E}"/>
      </w:docPartPr>
      <w:docPartBody>
        <w:p w:rsidR="004D550B" w:rsidRDefault="004D550B">
          <w:pPr>
            <w:pStyle w:val="02C5E24642894E429D7FF63E8158FC29"/>
          </w:pPr>
          <w:r w:rsidRPr="008F432C">
            <w:rPr>
              <w:rStyle w:val="placeholder1Char"/>
              <w:rFonts w:hint="eastAsia"/>
            </w:rPr>
            <w:t>_</w:t>
          </w:r>
          <w:r w:rsidRPr="008F432C">
            <w:rPr>
              <w:rStyle w:val="placeholder1Char"/>
            </w:rPr>
            <w:t>_</w:t>
          </w:r>
        </w:p>
      </w:docPartBody>
    </w:docPart>
    <w:docPart>
      <w:docPartPr>
        <w:name w:val="60C60355C0E34E45B3CE05B6325406F6"/>
        <w:category>
          <w:name w:val="常规"/>
          <w:gallery w:val="placeholder"/>
        </w:category>
        <w:types>
          <w:type w:val="bbPlcHdr"/>
        </w:types>
        <w:behaviors>
          <w:behavior w:val="content"/>
        </w:behaviors>
        <w:guid w:val="{839B5733-CC43-4061-BF07-3DFBF1A5BEEC}"/>
      </w:docPartPr>
      <w:docPartBody>
        <w:p w:rsidR="004D550B" w:rsidRDefault="004D550B">
          <w:pPr>
            <w:pStyle w:val="60C60355C0E34E45B3CE05B6325406F6"/>
          </w:pPr>
          <w:r w:rsidRPr="008F432C">
            <w:rPr>
              <w:rStyle w:val="placeholder1Char"/>
            </w:rPr>
            <w:t>______________</w:t>
          </w:r>
          <w:r w:rsidRPr="008F432C">
            <w:rPr>
              <w:rStyle w:val="placeholder1Char"/>
              <w:rFonts w:hint="eastAsia"/>
            </w:rPr>
            <w:t>___</w:t>
          </w:r>
        </w:p>
      </w:docPartBody>
    </w:docPart>
    <w:docPart>
      <w:docPartPr>
        <w:name w:val="B6D18F7445B043B986ACF4326071E7DE"/>
        <w:category>
          <w:name w:val="常规"/>
          <w:gallery w:val="placeholder"/>
        </w:category>
        <w:types>
          <w:type w:val="bbPlcHdr"/>
        </w:types>
        <w:behaviors>
          <w:behavior w:val="content"/>
        </w:behaviors>
        <w:guid w:val="{4DAC0BBB-D7AC-4107-9B70-D54B10B572C1}"/>
      </w:docPartPr>
      <w:docPartBody>
        <w:p w:rsidR="004D550B" w:rsidRDefault="004D550B">
          <w:pPr>
            <w:pStyle w:val="B6D18F7445B043B986ACF4326071E7DE"/>
          </w:pPr>
          <w:r w:rsidRPr="009E5B73">
            <w:rPr>
              <w:rStyle w:val="placeholder1Char"/>
            </w:rPr>
            <w:t>____________</w:t>
          </w:r>
        </w:p>
      </w:docPartBody>
    </w:docPart>
    <w:docPart>
      <w:docPartPr>
        <w:name w:val="56E89F9B27404D43BFD8AB62E536F16D"/>
        <w:category>
          <w:name w:val="常规"/>
          <w:gallery w:val="placeholder"/>
        </w:category>
        <w:types>
          <w:type w:val="bbPlcHdr"/>
        </w:types>
        <w:behaviors>
          <w:behavior w:val="content"/>
        </w:behaviors>
        <w:guid w:val="{15A16860-8571-43F7-A967-2F3BF0E53FDB}"/>
      </w:docPartPr>
      <w:docPartBody>
        <w:p w:rsidR="004D550B" w:rsidRDefault="004D550B">
          <w:pPr>
            <w:pStyle w:val="56E89F9B27404D43BFD8AB62E536F16D"/>
          </w:pPr>
          <w:r w:rsidRPr="009E5B73">
            <w:rPr>
              <w:rStyle w:val="placeholder1Char"/>
            </w:rPr>
            <w:t>____________</w:t>
          </w:r>
        </w:p>
      </w:docPartBody>
    </w:docPart>
    <w:docPart>
      <w:docPartPr>
        <w:name w:val="A66CDF4AC04B411380B5582255338F8C"/>
        <w:category>
          <w:name w:val="常规"/>
          <w:gallery w:val="placeholder"/>
        </w:category>
        <w:types>
          <w:type w:val="bbPlcHdr"/>
        </w:types>
        <w:behaviors>
          <w:behavior w:val="content"/>
        </w:behaviors>
        <w:guid w:val="{1B6AD62E-3718-40D3-8902-B1F22F507F9C}"/>
      </w:docPartPr>
      <w:docPartBody>
        <w:p w:rsidR="004D550B" w:rsidRDefault="004D550B">
          <w:pPr>
            <w:pStyle w:val="A66CDF4AC04B411380B5582255338F8C"/>
          </w:pPr>
          <w:r w:rsidRPr="008F432C">
            <w:rPr>
              <w:rStyle w:val="placeholder1Char"/>
              <w:rFonts w:hint="eastAsia"/>
            </w:rPr>
            <w:t>选择</w:t>
          </w:r>
        </w:p>
      </w:docPartBody>
    </w:docPart>
    <w:docPart>
      <w:docPartPr>
        <w:name w:val="C03C4D4BD0E4426FB04347F6FCAAFE24"/>
        <w:category>
          <w:name w:val="常规"/>
          <w:gallery w:val="placeholder"/>
        </w:category>
        <w:types>
          <w:type w:val="bbPlcHdr"/>
        </w:types>
        <w:behaviors>
          <w:behavior w:val="content"/>
        </w:behaviors>
        <w:guid w:val="{1D89A8C7-4357-46CB-AEB8-8C33377800D8}"/>
      </w:docPartPr>
      <w:docPartBody>
        <w:p w:rsidR="004D550B" w:rsidRDefault="004D550B">
          <w:pPr>
            <w:pStyle w:val="C03C4D4BD0E4426FB04347F6FCAAFE24"/>
          </w:pPr>
          <w:r w:rsidRPr="009E5B73">
            <w:rPr>
              <w:rStyle w:val="placeholder1Char"/>
            </w:rPr>
            <w:t>____________</w:t>
          </w:r>
        </w:p>
      </w:docPartBody>
    </w:docPart>
    <w:docPart>
      <w:docPartPr>
        <w:name w:val="2E91A94EC6CB4A32A02D7D902BCB1805"/>
        <w:category>
          <w:name w:val="常规"/>
          <w:gallery w:val="placeholder"/>
        </w:category>
        <w:types>
          <w:type w:val="bbPlcHdr"/>
        </w:types>
        <w:behaviors>
          <w:behavior w:val="content"/>
        </w:behaviors>
        <w:guid w:val="{2B4A993A-A9A9-4719-A1BE-236420684AF1}"/>
      </w:docPartPr>
      <w:docPartBody>
        <w:p w:rsidR="004D550B" w:rsidRDefault="004D550B">
          <w:pPr>
            <w:pStyle w:val="2E91A94EC6CB4A32A02D7D902BCB1805"/>
          </w:pPr>
          <w:r w:rsidRPr="009E5B73">
            <w:rPr>
              <w:rStyle w:val="placeholder1Char"/>
            </w:rPr>
            <w:t>____________</w:t>
          </w:r>
        </w:p>
      </w:docPartBody>
    </w:docPart>
    <w:docPart>
      <w:docPartPr>
        <w:name w:val="1EA0E33C6EEE4233BCCFC1F76442E876"/>
        <w:category>
          <w:name w:val="常规"/>
          <w:gallery w:val="placeholder"/>
        </w:category>
        <w:types>
          <w:type w:val="bbPlcHdr"/>
        </w:types>
        <w:behaviors>
          <w:behavior w:val="content"/>
        </w:behaviors>
        <w:guid w:val="{68FAA46C-DB98-4648-ADF1-12D88CED9973}"/>
      </w:docPartPr>
      <w:docPartBody>
        <w:p w:rsidR="004D550B" w:rsidRDefault="004D550B">
          <w:pPr>
            <w:pStyle w:val="1EA0E33C6EEE4233BCCFC1F76442E876"/>
          </w:pPr>
          <w:r w:rsidRPr="008F432C">
            <w:rPr>
              <w:rStyle w:val="placeholder1Char"/>
              <w:rFonts w:hint="eastAsia"/>
            </w:rPr>
            <w:t>_</w:t>
          </w:r>
          <w:r w:rsidRPr="008F432C">
            <w:rPr>
              <w:rStyle w:val="placeholder1Char"/>
            </w:rPr>
            <w:t>_</w:t>
          </w:r>
        </w:p>
      </w:docPartBody>
    </w:docPart>
    <w:docPart>
      <w:docPartPr>
        <w:name w:val="A17553F046D940159DE5158EDC412874"/>
        <w:category>
          <w:name w:val="常规"/>
          <w:gallery w:val="placeholder"/>
        </w:category>
        <w:types>
          <w:type w:val="bbPlcHdr"/>
        </w:types>
        <w:behaviors>
          <w:behavior w:val="content"/>
        </w:behaviors>
        <w:guid w:val="{FE79A582-F9A3-452E-99B3-27FF25EB74E8}"/>
      </w:docPartPr>
      <w:docPartBody>
        <w:p w:rsidR="004D550B" w:rsidRDefault="004D550B">
          <w:pPr>
            <w:pStyle w:val="A17553F046D940159DE5158EDC412874"/>
          </w:pPr>
          <w:r w:rsidRPr="008F432C">
            <w:rPr>
              <w:rStyle w:val="placeholder1Char"/>
            </w:rPr>
            <w:t>______________</w:t>
          </w:r>
          <w:r w:rsidRPr="008F432C">
            <w:rPr>
              <w:rStyle w:val="placeholder1Char"/>
              <w:rFonts w:hint="eastAsia"/>
            </w:rPr>
            <w:t>___</w:t>
          </w:r>
        </w:p>
      </w:docPartBody>
    </w:docPart>
    <w:docPart>
      <w:docPartPr>
        <w:name w:val="9E35275FBFD34726B2D558AAEB3E9186"/>
        <w:category>
          <w:name w:val="常规"/>
          <w:gallery w:val="placeholder"/>
        </w:category>
        <w:types>
          <w:type w:val="bbPlcHdr"/>
        </w:types>
        <w:behaviors>
          <w:behavior w:val="content"/>
        </w:behaviors>
        <w:guid w:val="{C1616BBB-03EA-4A1D-B940-506C9AE91EF2}"/>
      </w:docPartPr>
      <w:docPartBody>
        <w:p w:rsidR="004D550B" w:rsidRDefault="004D550B">
          <w:pPr>
            <w:pStyle w:val="9E35275FBFD34726B2D558AAEB3E9186"/>
          </w:pPr>
          <w:r w:rsidRPr="007B4B57">
            <w:rPr>
              <w:rStyle w:val="placeholder1Char"/>
            </w:rPr>
            <w:t>____________</w:t>
          </w:r>
        </w:p>
      </w:docPartBody>
    </w:docPart>
    <w:docPart>
      <w:docPartPr>
        <w:name w:val="9C6E8CCF64F04C0FA0F729C6C4432EC2"/>
        <w:category>
          <w:name w:val="常规"/>
          <w:gallery w:val="placeholder"/>
        </w:category>
        <w:types>
          <w:type w:val="bbPlcHdr"/>
        </w:types>
        <w:behaviors>
          <w:behavior w:val="content"/>
        </w:behaviors>
        <w:guid w:val="{11CEDB3D-505F-4510-BE73-D2FE25022A1A}"/>
      </w:docPartPr>
      <w:docPartBody>
        <w:p w:rsidR="004D550B" w:rsidRDefault="004D550B">
          <w:pPr>
            <w:pStyle w:val="9C6E8CCF64F04C0FA0F729C6C4432EC2"/>
          </w:pPr>
          <w:r w:rsidRPr="007B4B57">
            <w:rPr>
              <w:rStyle w:val="placeholder1Char"/>
            </w:rPr>
            <w:t>____________</w:t>
          </w:r>
        </w:p>
      </w:docPartBody>
    </w:docPart>
    <w:docPart>
      <w:docPartPr>
        <w:name w:val="AD09C542FA8249478E420D1CBEE3C3CD"/>
        <w:category>
          <w:name w:val="常规"/>
          <w:gallery w:val="placeholder"/>
        </w:category>
        <w:types>
          <w:type w:val="bbPlcHdr"/>
        </w:types>
        <w:behaviors>
          <w:behavior w:val="content"/>
        </w:behaviors>
        <w:guid w:val="{D6A4C6A4-36DA-46FE-A91E-5C791B167646}"/>
      </w:docPartPr>
      <w:docPartBody>
        <w:p w:rsidR="004D550B" w:rsidRDefault="004D550B">
          <w:pPr>
            <w:pStyle w:val="AD09C542FA8249478E420D1CBEE3C3CD"/>
          </w:pPr>
          <w:r w:rsidRPr="008F432C">
            <w:rPr>
              <w:rStyle w:val="placeholder1Char"/>
              <w:rFonts w:hint="eastAsia"/>
            </w:rPr>
            <w:t>选择</w:t>
          </w:r>
        </w:p>
      </w:docPartBody>
    </w:docPart>
    <w:docPart>
      <w:docPartPr>
        <w:name w:val="2175CC3F666C4EB78716509D0ABC5D62"/>
        <w:category>
          <w:name w:val="常规"/>
          <w:gallery w:val="placeholder"/>
        </w:category>
        <w:types>
          <w:type w:val="bbPlcHdr"/>
        </w:types>
        <w:behaviors>
          <w:behavior w:val="content"/>
        </w:behaviors>
        <w:guid w:val="{E01F0702-B0C9-4CA0-87AA-FF2C5FC8038E}"/>
      </w:docPartPr>
      <w:docPartBody>
        <w:p w:rsidR="004D550B" w:rsidRDefault="004D550B">
          <w:pPr>
            <w:pStyle w:val="2175CC3F666C4EB78716509D0ABC5D62"/>
          </w:pPr>
          <w:r w:rsidRPr="007B4B57">
            <w:rPr>
              <w:rStyle w:val="placeholder1Char"/>
              <w:szCs w:val="18"/>
            </w:rPr>
            <w:t>____________</w:t>
          </w:r>
        </w:p>
      </w:docPartBody>
    </w:docPart>
    <w:docPart>
      <w:docPartPr>
        <w:name w:val="C340CAF45BE14A1E8EE45A31F452C643"/>
        <w:category>
          <w:name w:val="常规"/>
          <w:gallery w:val="placeholder"/>
        </w:category>
        <w:types>
          <w:type w:val="bbPlcHdr"/>
        </w:types>
        <w:behaviors>
          <w:behavior w:val="content"/>
        </w:behaviors>
        <w:guid w:val="{1DF8E68F-BBC2-4173-A1B2-F58EAB4894F8}"/>
      </w:docPartPr>
      <w:docPartBody>
        <w:p w:rsidR="004D550B" w:rsidRDefault="004D550B">
          <w:pPr>
            <w:pStyle w:val="C340CAF45BE14A1E8EE45A31F452C643"/>
          </w:pPr>
          <w:r w:rsidRPr="007B4B57">
            <w:rPr>
              <w:rStyle w:val="placeholder1Char"/>
              <w:szCs w:val="18"/>
            </w:rPr>
            <w:t>____________</w:t>
          </w:r>
        </w:p>
      </w:docPartBody>
    </w:docPart>
    <w:docPart>
      <w:docPartPr>
        <w:name w:val="2FCCA222AEC043F6A35DB9EEB1878A84"/>
        <w:category>
          <w:name w:val="常规"/>
          <w:gallery w:val="placeholder"/>
        </w:category>
        <w:types>
          <w:type w:val="bbPlcHdr"/>
        </w:types>
        <w:behaviors>
          <w:behavior w:val="content"/>
        </w:behaviors>
        <w:guid w:val="{D8DDF94F-2CCD-4040-96C2-811D7658C1BD}"/>
      </w:docPartPr>
      <w:docPartBody>
        <w:p w:rsidR="004D550B" w:rsidRDefault="004D550B">
          <w:pPr>
            <w:pStyle w:val="2FCCA222AEC043F6A35DB9EEB1878A84"/>
          </w:pPr>
          <w:r w:rsidRPr="0043669D">
            <w:rPr>
              <w:rStyle w:val="placeholder1Char"/>
              <w:sz w:val="18"/>
              <w:szCs w:val="18"/>
            </w:rPr>
            <w:t>____________</w:t>
          </w:r>
        </w:p>
      </w:docPartBody>
    </w:docPart>
    <w:docPart>
      <w:docPartPr>
        <w:name w:val="0ABD268564354E649BC39D81D5801E33"/>
        <w:category>
          <w:name w:val="常规"/>
          <w:gallery w:val="placeholder"/>
        </w:category>
        <w:types>
          <w:type w:val="bbPlcHdr"/>
        </w:types>
        <w:behaviors>
          <w:behavior w:val="content"/>
        </w:behaviors>
        <w:guid w:val="{1A345627-017A-4E93-AFF0-6E45A7559F1F}"/>
      </w:docPartPr>
      <w:docPartBody>
        <w:p w:rsidR="004D550B" w:rsidRDefault="004D550B">
          <w:pPr>
            <w:pStyle w:val="0ABD268564354E649BC39D81D5801E33"/>
          </w:pPr>
          <w:r w:rsidRPr="0043669D">
            <w:rPr>
              <w:rStyle w:val="placeholder1Char"/>
              <w:sz w:val="18"/>
              <w:szCs w:val="18"/>
            </w:rPr>
            <w:t>____________</w:t>
          </w:r>
        </w:p>
      </w:docPartBody>
    </w:docPart>
    <w:docPart>
      <w:docPartPr>
        <w:name w:val="46BB62E6BAA04B9EA01AD7AEDE919D80"/>
        <w:category>
          <w:name w:val="常规"/>
          <w:gallery w:val="placeholder"/>
        </w:category>
        <w:types>
          <w:type w:val="bbPlcHdr"/>
        </w:types>
        <w:behaviors>
          <w:behavior w:val="content"/>
        </w:behaviors>
        <w:guid w:val="{2D34BCF6-FD16-411C-9A63-4D3F973F9166}"/>
      </w:docPartPr>
      <w:docPartBody>
        <w:p w:rsidR="004D550B" w:rsidRDefault="004D550B">
          <w:pPr>
            <w:pStyle w:val="46BB62E6BAA04B9EA01AD7AEDE919D80"/>
          </w:pPr>
          <w:r w:rsidRPr="0043669D">
            <w:rPr>
              <w:rStyle w:val="placeholder1Char"/>
              <w:sz w:val="18"/>
              <w:szCs w:val="18"/>
            </w:rPr>
            <w:t>____________</w:t>
          </w:r>
        </w:p>
      </w:docPartBody>
    </w:docPart>
    <w:docPart>
      <w:docPartPr>
        <w:name w:val="599D6D0E01A8421088A179ED4862F4C4"/>
        <w:category>
          <w:name w:val="常规"/>
          <w:gallery w:val="placeholder"/>
        </w:category>
        <w:types>
          <w:type w:val="bbPlcHdr"/>
        </w:types>
        <w:behaviors>
          <w:behavior w:val="content"/>
        </w:behaviors>
        <w:guid w:val="{D5580A94-4F0A-4582-B77F-46D40934533A}"/>
      </w:docPartPr>
      <w:docPartBody>
        <w:p w:rsidR="004D550B" w:rsidRDefault="004D550B">
          <w:pPr>
            <w:pStyle w:val="599D6D0E01A8421088A179ED4862F4C4"/>
          </w:pPr>
          <w:r w:rsidRPr="0043669D">
            <w:rPr>
              <w:rStyle w:val="placeholder1Char"/>
              <w:sz w:val="18"/>
              <w:szCs w:val="18"/>
            </w:rPr>
            <w:t>____________</w:t>
          </w:r>
        </w:p>
      </w:docPartBody>
    </w:docPart>
    <w:docPart>
      <w:docPartPr>
        <w:name w:val="B4C5A12CBE1A4B82AD857835F6C67E8D"/>
        <w:category>
          <w:name w:val="常规"/>
          <w:gallery w:val="placeholder"/>
        </w:category>
        <w:types>
          <w:type w:val="bbPlcHdr"/>
        </w:types>
        <w:behaviors>
          <w:behavior w:val="content"/>
        </w:behaviors>
        <w:guid w:val="{676888A9-7B29-47F7-9B90-C874DADBA25A}"/>
      </w:docPartPr>
      <w:docPartBody>
        <w:p w:rsidR="004D550B" w:rsidRDefault="004D550B">
          <w:pPr>
            <w:pStyle w:val="B4C5A12CBE1A4B82AD857835F6C67E8D"/>
          </w:pPr>
          <w:r w:rsidRPr="0043669D">
            <w:rPr>
              <w:rStyle w:val="placeholder1Char"/>
              <w:sz w:val="18"/>
              <w:szCs w:val="18"/>
            </w:rPr>
            <w:t>____________</w:t>
          </w:r>
        </w:p>
      </w:docPartBody>
    </w:docPart>
    <w:docPart>
      <w:docPartPr>
        <w:name w:val="FF2C903E2D444D9E8CFD0D0260FAD526"/>
        <w:category>
          <w:name w:val="常规"/>
          <w:gallery w:val="placeholder"/>
        </w:category>
        <w:types>
          <w:type w:val="bbPlcHdr"/>
        </w:types>
        <w:behaviors>
          <w:behavior w:val="content"/>
        </w:behaviors>
        <w:guid w:val="{DC29FE25-B7EF-45B9-B70E-3FF41D35B0F9}"/>
      </w:docPartPr>
      <w:docPartBody>
        <w:p w:rsidR="004D550B" w:rsidRDefault="004D550B">
          <w:pPr>
            <w:pStyle w:val="FF2C903E2D444D9E8CFD0D0260FAD526"/>
          </w:pPr>
          <w:r w:rsidRPr="0043669D">
            <w:rPr>
              <w:rStyle w:val="placeholder1Char"/>
              <w:sz w:val="18"/>
              <w:szCs w:val="18"/>
            </w:rPr>
            <w:t>________</w:t>
          </w:r>
        </w:p>
      </w:docPartBody>
    </w:docPart>
    <w:docPart>
      <w:docPartPr>
        <w:name w:val="FAC23539BF45415FB48A22843362E36A"/>
        <w:category>
          <w:name w:val="常规"/>
          <w:gallery w:val="placeholder"/>
        </w:category>
        <w:types>
          <w:type w:val="bbPlcHdr"/>
        </w:types>
        <w:behaviors>
          <w:behavior w:val="content"/>
        </w:behaviors>
        <w:guid w:val="{94364267-6A65-45A5-932C-28B601A96B0F}"/>
      </w:docPartPr>
      <w:docPartBody>
        <w:p w:rsidR="004D550B" w:rsidRDefault="004D550B">
          <w:pPr>
            <w:pStyle w:val="FAC23539BF45415FB48A22843362E36A"/>
          </w:pPr>
          <w:r w:rsidRPr="0043669D">
            <w:rPr>
              <w:rStyle w:val="placeholder1Char"/>
              <w:sz w:val="18"/>
              <w:szCs w:val="18"/>
            </w:rPr>
            <w:t>________</w:t>
          </w:r>
        </w:p>
      </w:docPartBody>
    </w:docPart>
    <w:docPart>
      <w:docPartPr>
        <w:name w:val="D64115D8A51B4559814A218BF1A9C0B1"/>
        <w:category>
          <w:name w:val="常规"/>
          <w:gallery w:val="placeholder"/>
        </w:category>
        <w:types>
          <w:type w:val="bbPlcHdr"/>
        </w:types>
        <w:behaviors>
          <w:behavior w:val="content"/>
        </w:behaviors>
        <w:guid w:val="{CD576798-5750-416E-B873-A77D307F9255}"/>
      </w:docPartPr>
      <w:docPartBody>
        <w:p w:rsidR="004D550B" w:rsidRDefault="004D550B">
          <w:pPr>
            <w:pStyle w:val="D64115D8A51B4559814A218BF1A9C0B1"/>
          </w:pPr>
          <w:r w:rsidRPr="0043669D">
            <w:rPr>
              <w:rStyle w:val="placeholder1Char"/>
              <w:sz w:val="18"/>
              <w:szCs w:val="18"/>
            </w:rPr>
            <w:t>____________</w:t>
          </w:r>
        </w:p>
      </w:docPartBody>
    </w:docPart>
    <w:docPart>
      <w:docPartPr>
        <w:name w:val="8DDA4D4D6381403086D2A3B902BCEC12"/>
        <w:category>
          <w:name w:val="常规"/>
          <w:gallery w:val="placeholder"/>
        </w:category>
        <w:types>
          <w:type w:val="bbPlcHdr"/>
        </w:types>
        <w:behaviors>
          <w:behavior w:val="content"/>
        </w:behaviors>
        <w:guid w:val="{992386C7-58C8-442A-B4B6-6B8C3B1640C6}"/>
      </w:docPartPr>
      <w:docPartBody>
        <w:p w:rsidR="004D550B" w:rsidRDefault="004D550B">
          <w:pPr>
            <w:pStyle w:val="8DDA4D4D6381403086D2A3B902BCEC12"/>
          </w:pPr>
          <w:r w:rsidRPr="0043669D">
            <w:rPr>
              <w:rStyle w:val="placeholder1Char"/>
              <w:sz w:val="18"/>
              <w:szCs w:val="18"/>
            </w:rPr>
            <w:t>________</w:t>
          </w:r>
        </w:p>
      </w:docPartBody>
    </w:docPart>
    <w:docPart>
      <w:docPartPr>
        <w:name w:val="9F3E82C190A74B39845CFD638A4A9AC7"/>
        <w:category>
          <w:name w:val="常规"/>
          <w:gallery w:val="placeholder"/>
        </w:category>
        <w:types>
          <w:type w:val="bbPlcHdr"/>
        </w:types>
        <w:behaviors>
          <w:behavior w:val="content"/>
        </w:behaviors>
        <w:guid w:val="{618EDDC2-36BB-478A-9A63-CEBB7B216957}"/>
      </w:docPartPr>
      <w:docPartBody>
        <w:p w:rsidR="004D550B" w:rsidRDefault="004D550B">
          <w:pPr>
            <w:pStyle w:val="9F3E82C190A74B39845CFD638A4A9AC7"/>
          </w:pPr>
          <w:r w:rsidRPr="0043669D">
            <w:rPr>
              <w:rStyle w:val="placeholder1Char"/>
              <w:sz w:val="18"/>
              <w:szCs w:val="18"/>
            </w:rPr>
            <w:t>________</w:t>
          </w:r>
        </w:p>
      </w:docPartBody>
    </w:docPart>
    <w:docPart>
      <w:docPartPr>
        <w:name w:val="2F9158BC7E76445C8B05624E6D2DB525"/>
        <w:category>
          <w:name w:val="常规"/>
          <w:gallery w:val="placeholder"/>
        </w:category>
        <w:types>
          <w:type w:val="bbPlcHdr"/>
        </w:types>
        <w:behaviors>
          <w:behavior w:val="content"/>
        </w:behaviors>
        <w:guid w:val="{16DE4EC0-9549-46D1-A937-C38D684B7209}"/>
      </w:docPartPr>
      <w:docPartBody>
        <w:p w:rsidR="004D550B" w:rsidRDefault="004D550B">
          <w:pPr>
            <w:pStyle w:val="2F9158BC7E76445C8B05624E6D2DB525"/>
          </w:pPr>
          <w:r w:rsidRPr="0043669D">
            <w:rPr>
              <w:rStyle w:val="placeholder1Char"/>
              <w:sz w:val="18"/>
              <w:szCs w:val="18"/>
            </w:rPr>
            <w:t>________</w:t>
          </w:r>
        </w:p>
      </w:docPartBody>
    </w:docPart>
    <w:docPart>
      <w:docPartPr>
        <w:name w:val="13C22B7451704096BAF6310F1D0A2F84"/>
        <w:category>
          <w:name w:val="常规"/>
          <w:gallery w:val="placeholder"/>
        </w:category>
        <w:types>
          <w:type w:val="bbPlcHdr"/>
        </w:types>
        <w:behaviors>
          <w:behavior w:val="content"/>
        </w:behaviors>
        <w:guid w:val="{3C80DC74-232E-4829-BAD1-827B7726380E}"/>
      </w:docPartPr>
      <w:docPartBody>
        <w:p w:rsidR="004D550B" w:rsidRDefault="004D550B">
          <w:pPr>
            <w:pStyle w:val="13C22B7451704096BAF6310F1D0A2F84"/>
          </w:pPr>
          <w:r w:rsidRPr="0043669D">
            <w:rPr>
              <w:rStyle w:val="placeholder1Char"/>
              <w:sz w:val="18"/>
              <w:szCs w:val="18"/>
            </w:rPr>
            <w:t>____________</w:t>
          </w:r>
        </w:p>
      </w:docPartBody>
    </w:docPart>
    <w:docPart>
      <w:docPartPr>
        <w:name w:val="92B04AED51464017B3F5F8DC79C0C8ED"/>
        <w:category>
          <w:name w:val="常规"/>
          <w:gallery w:val="placeholder"/>
        </w:category>
        <w:types>
          <w:type w:val="bbPlcHdr"/>
        </w:types>
        <w:behaviors>
          <w:behavior w:val="content"/>
        </w:behaviors>
        <w:guid w:val="{7DDD6237-295A-494B-9E95-1CB57E9E8CBE}"/>
      </w:docPartPr>
      <w:docPartBody>
        <w:p w:rsidR="004D550B" w:rsidRDefault="004D550B">
          <w:pPr>
            <w:pStyle w:val="92B04AED51464017B3F5F8DC79C0C8ED"/>
          </w:pPr>
          <w:r w:rsidRPr="0043669D">
            <w:rPr>
              <w:rStyle w:val="placeholder1Char"/>
              <w:sz w:val="18"/>
              <w:szCs w:val="18"/>
            </w:rPr>
            <w:t>________</w:t>
          </w:r>
        </w:p>
      </w:docPartBody>
    </w:docPart>
    <w:docPart>
      <w:docPartPr>
        <w:name w:val="9CC1FB2E4AC748DB81C6359717191304"/>
        <w:category>
          <w:name w:val="常规"/>
          <w:gallery w:val="placeholder"/>
        </w:category>
        <w:types>
          <w:type w:val="bbPlcHdr"/>
        </w:types>
        <w:behaviors>
          <w:behavior w:val="content"/>
        </w:behaviors>
        <w:guid w:val="{290CCBCC-1E90-411A-9167-7848807A4FC5}"/>
      </w:docPartPr>
      <w:docPartBody>
        <w:p w:rsidR="004D550B" w:rsidRDefault="004D550B">
          <w:pPr>
            <w:pStyle w:val="9CC1FB2E4AC748DB81C6359717191304"/>
          </w:pPr>
          <w:r w:rsidRPr="0043669D">
            <w:rPr>
              <w:rStyle w:val="placeholder1Char"/>
              <w:sz w:val="18"/>
              <w:szCs w:val="18"/>
            </w:rPr>
            <w:t>________</w:t>
          </w:r>
        </w:p>
      </w:docPartBody>
    </w:docPart>
    <w:docPart>
      <w:docPartPr>
        <w:name w:val="60AB2B9687B94CDA9B46E7C9A4310E72"/>
        <w:category>
          <w:name w:val="常规"/>
          <w:gallery w:val="placeholder"/>
        </w:category>
        <w:types>
          <w:type w:val="bbPlcHdr"/>
        </w:types>
        <w:behaviors>
          <w:behavior w:val="content"/>
        </w:behaviors>
        <w:guid w:val="{69DDA2ED-2BE1-4CAF-8BFA-87859860A5A4}"/>
      </w:docPartPr>
      <w:docPartBody>
        <w:p w:rsidR="004D550B" w:rsidRDefault="004D550B">
          <w:pPr>
            <w:pStyle w:val="60AB2B9687B94CDA9B46E7C9A4310E72"/>
          </w:pPr>
          <w:r w:rsidRPr="0043669D">
            <w:rPr>
              <w:rStyle w:val="placeholder1Char"/>
              <w:sz w:val="18"/>
              <w:szCs w:val="18"/>
            </w:rPr>
            <w:t>____________</w:t>
          </w:r>
        </w:p>
      </w:docPartBody>
    </w:docPart>
    <w:docPart>
      <w:docPartPr>
        <w:name w:val="05C5FCECC50543ABAD3E13B4EE056EF1"/>
        <w:category>
          <w:name w:val="常规"/>
          <w:gallery w:val="placeholder"/>
        </w:category>
        <w:types>
          <w:type w:val="bbPlcHdr"/>
        </w:types>
        <w:behaviors>
          <w:behavior w:val="content"/>
        </w:behaviors>
        <w:guid w:val="{9AE87EF9-57DE-4CD1-90FE-3C3D2D9B80C7}"/>
      </w:docPartPr>
      <w:docPartBody>
        <w:p w:rsidR="004D550B" w:rsidRDefault="004D550B">
          <w:pPr>
            <w:pStyle w:val="05C5FCECC50543ABAD3E13B4EE056EF1"/>
          </w:pPr>
          <w:r w:rsidRPr="0043669D">
            <w:rPr>
              <w:rStyle w:val="placeholder1Char"/>
              <w:sz w:val="18"/>
              <w:szCs w:val="18"/>
            </w:rPr>
            <w:t>________</w:t>
          </w:r>
        </w:p>
      </w:docPartBody>
    </w:docPart>
    <w:docPart>
      <w:docPartPr>
        <w:name w:val="02965718BA534260AA4491C85537B52A"/>
        <w:category>
          <w:name w:val="常规"/>
          <w:gallery w:val="placeholder"/>
        </w:category>
        <w:types>
          <w:type w:val="bbPlcHdr"/>
        </w:types>
        <w:behaviors>
          <w:behavior w:val="content"/>
        </w:behaviors>
        <w:guid w:val="{DBDE23AE-218D-4B70-88B2-7F327B863194}"/>
      </w:docPartPr>
      <w:docPartBody>
        <w:p w:rsidR="004D550B" w:rsidRDefault="004D550B">
          <w:pPr>
            <w:pStyle w:val="02965718BA534260AA4491C85537B52A"/>
          </w:pPr>
          <w:r w:rsidRPr="0043669D">
            <w:rPr>
              <w:rStyle w:val="placeholder1Char"/>
              <w:sz w:val="18"/>
              <w:szCs w:val="18"/>
            </w:rPr>
            <w:t>________</w:t>
          </w:r>
        </w:p>
      </w:docPartBody>
    </w:docPart>
    <w:docPart>
      <w:docPartPr>
        <w:name w:val="3EC7DF38DF244819BC3F2522427E2436"/>
        <w:category>
          <w:name w:val="常规"/>
          <w:gallery w:val="placeholder"/>
        </w:category>
        <w:types>
          <w:type w:val="bbPlcHdr"/>
        </w:types>
        <w:behaviors>
          <w:behavior w:val="content"/>
        </w:behaviors>
        <w:guid w:val="{39B8FA8B-EB1E-4F0B-B5E8-DC711511C02C}"/>
      </w:docPartPr>
      <w:docPartBody>
        <w:p w:rsidR="004D550B" w:rsidRDefault="004D550B">
          <w:pPr>
            <w:pStyle w:val="3EC7DF38DF244819BC3F2522427E2436"/>
          </w:pPr>
          <w:r w:rsidRPr="0043669D">
            <w:rPr>
              <w:rStyle w:val="placeholder1Char"/>
              <w:sz w:val="18"/>
              <w:szCs w:val="18"/>
            </w:rPr>
            <w:t>________</w:t>
          </w:r>
        </w:p>
      </w:docPartBody>
    </w:docPart>
    <w:docPart>
      <w:docPartPr>
        <w:name w:val="40D5B558CD814546BECC4D321D85650C"/>
        <w:category>
          <w:name w:val="常规"/>
          <w:gallery w:val="placeholder"/>
        </w:category>
        <w:types>
          <w:type w:val="bbPlcHdr"/>
        </w:types>
        <w:behaviors>
          <w:behavior w:val="content"/>
        </w:behaviors>
        <w:guid w:val="{5AF4296B-B089-4E58-B636-92FA9BC772AA}"/>
      </w:docPartPr>
      <w:docPartBody>
        <w:p w:rsidR="004D550B" w:rsidRDefault="004D550B">
          <w:pPr>
            <w:pStyle w:val="40D5B558CD814546BECC4D321D85650C"/>
          </w:pPr>
          <w:r w:rsidRPr="0043669D">
            <w:rPr>
              <w:rStyle w:val="placeholder1Char"/>
              <w:sz w:val="18"/>
              <w:szCs w:val="18"/>
            </w:rPr>
            <w:t>____________</w:t>
          </w:r>
        </w:p>
      </w:docPartBody>
    </w:docPart>
    <w:docPart>
      <w:docPartPr>
        <w:name w:val="03E08A9E051B4B03A78A841B91EAEFE7"/>
        <w:category>
          <w:name w:val="常规"/>
          <w:gallery w:val="placeholder"/>
        </w:category>
        <w:types>
          <w:type w:val="bbPlcHdr"/>
        </w:types>
        <w:behaviors>
          <w:behavior w:val="content"/>
        </w:behaviors>
        <w:guid w:val="{E6887684-6B69-4DED-9944-84393D7A2ADE}"/>
      </w:docPartPr>
      <w:docPartBody>
        <w:p w:rsidR="004D550B" w:rsidRDefault="004D550B">
          <w:pPr>
            <w:pStyle w:val="03E08A9E051B4B03A78A841B91EAEFE7"/>
          </w:pPr>
          <w:r w:rsidRPr="0043669D">
            <w:rPr>
              <w:rStyle w:val="placeholder1Char"/>
              <w:sz w:val="18"/>
              <w:szCs w:val="18"/>
            </w:rPr>
            <w:t>________</w:t>
          </w:r>
        </w:p>
      </w:docPartBody>
    </w:docPart>
    <w:docPart>
      <w:docPartPr>
        <w:name w:val="627FB92DC70C410788F8FBE95FC4EBEB"/>
        <w:category>
          <w:name w:val="常规"/>
          <w:gallery w:val="placeholder"/>
        </w:category>
        <w:types>
          <w:type w:val="bbPlcHdr"/>
        </w:types>
        <w:behaviors>
          <w:behavior w:val="content"/>
        </w:behaviors>
        <w:guid w:val="{53936015-F645-41EC-A953-36A7B510C8D0}"/>
      </w:docPartPr>
      <w:docPartBody>
        <w:p w:rsidR="004D550B" w:rsidRDefault="004D550B">
          <w:pPr>
            <w:pStyle w:val="627FB92DC70C410788F8FBE95FC4EBEB"/>
          </w:pPr>
          <w:r w:rsidRPr="0043669D">
            <w:rPr>
              <w:rStyle w:val="placeholder1Char"/>
              <w:sz w:val="18"/>
              <w:szCs w:val="18"/>
            </w:rPr>
            <w:t>________</w:t>
          </w:r>
        </w:p>
      </w:docPartBody>
    </w:docPart>
    <w:docPart>
      <w:docPartPr>
        <w:name w:val="58311E9F37A84C3B9C3A3036F328AD66"/>
        <w:category>
          <w:name w:val="常规"/>
          <w:gallery w:val="placeholder"/>
        </w:category>
        <w:types>
          <w:type w:val="bbPlcHdr"/>
        </w:types>
        <w:behaviors>
          <w:behavior w:val="content"/>
        </w:behaviors>
        <w:guid w:val="{ED6D2F09-E459-4743-99C0-CDD3CD45D8B2}"/>
      </w:docPartPr>
      <w:docPartBody>
        <w:p w:rsidR="004D550B" w:rsidRDefault="004D550B">
          <w:pPr>
            <w:pStyle w:val="58311E9F37A84C3B9C3A3036F328AD66"/>
          </w:pPr>
          <w:r w:rsidRPr="0043669D">
            <w:rPr>
              <w:rStyle w:val="placeholder1Char"/>
              <w:sz w:val="18"/>
              <w:szCs w:val="18"/>
            </w:rPr>
            <w:t>____________</w:t>
          </w:r>
        </w:p>
      </w:docPartBody>
    </w:docPart>
    <w:docPart>
      <w:docPartPr>
        <w:name w:val="65C374E42A7A4603ACBAE6940245CC3E"/>
        <w:category>
          <w:name w:val="常规"/>
          <w:gallery w:val="placeholder"/>
        </w:category>
        <w:types>
          <w:type w:val="bbPlcHdr"/>
        </w:types>
        <w:behaviors>
          <w:behavior w:val="content"/>
        </w:behaviors>
        <w:guid w:val="{C5433E5A-1627-49D4-BCA6-138BCAED49C0}"/>
      </w:docPartPr>
      <w:docPartBody>
        <w:p w:rsidR="004D550B" w:rsidRDefault="004D550B">
          <w:pPr>
            <w:pStyle w:val="65C374E42A7A4603ACBAE6940245CC3E"/>
          </w:pPr>
          <w:r w:rsidRPr="0043669D">
            <w:rPr>
              <w:rStyle w:val="placeholder1Char"/>
              <w:sz w:val="18"/>
              <w:szCs w:val="18"/>
            </w:rPr>
            <w:t>________</w:t>
          </w:r>
        </w:p>
      </w:docPartBody>
    </w:docPart>
    <w:docPart>
      <w:docPartPr>
        <w:name w:val="DB8E1F162D3B4D898B071FC721E54B4F"/>
        <w:category>
          <w:name w:val="常规"/>
          <w:gallery w:val="placeholder"/>
        </w:category>
        <w:types>
          <w:type w:val="bbPlcHdr"/>
        </w:types>
        <w:behaviors>
          <w:behavior w:val="content"/>
        </w:behaviors>
        <w:guid w:val="{D83EDD55-908A-4524-9AC4-BA0C9FCB5E55}"/>
      </w:docPartPr>
      <w:docPartBody>
        <w:p w:rsidR="004D550B" w:rsidRDefault="004D550B">
          <w:pPr>
            <w:pStyle w:val="DB8E1F162D3B4D898B071FC721E54B4F"/>
          </w:pPr>
          <w:r w:rsidRPr="0043669D">
            <w:rPr>
              <w:rStyle w:val="placeholder1Char"/>
              <w:sz w:val="18"/>
              <w:szCs w:val="18"/>
            </w:rPr>
            <w:t>________</w:t>
          </w:r>
        </w:p>
      </w:docPartBody>
    </w:docPart>
    <w:docPart>
      <w:docPartPr>
        <w:name w:val="572FF0F00CB047398DF2C2A974820EDB"/>
        <w:category>
          <w:name w:val="常规"/>
          <w:gallery w:val="placeholder"/>
        </w:category>
        <w:types>
          <w:type w:val="bbPlcHdr"/>
        </w:types>
        <w:behaviors>
          <w:behavior w:val="content"/>
        </w:behaviors>
        <w:guid w:val="{E97DABF8-8CA8-4C85-881E-828215E131A3}"/>
      </w:docPartPr>
      <w:docPartBody>
        <w:p w:rsidR="004D550B" w:rsidRDefault="004D550B">
          <w:pPr>
            <w:pStyle w:val="572FF0F00CB047398DF2C2A974820EDB"/>
          </w:pPr>
          <w:r w:rsidRPr="0043669D">
            <w:rPr>
              <w:rStyle w:val="placeholder1Char"/>
              <w:sz w:val="18"/>
              <w:szCs w:val="18"/>
            </w:rPr>
            <w:t>________</w:t>
          </w:r>
        </w:p>
      </w:docPartBody>
    </w:docPart>
    <w:docPart>
      <w:docPartPr>
        <w:name w:val="5AEFDCF01FCC444A869343B872C12B8A"/>
        <w:category>
          <w:name w:val="常规"/>
          <w:gallery w:val="placeholder"/>
        </w:category>
        <w:types>
          <w:type w:val="bbPlcHdr"/>
        </w:types>
        <w:behaviors>
          <w:behavior w:val="content"/>
        </w:behaviors>
        <w:guid w:val="{C84CA395-D75C-44C5-B998-F7524A59894F}"/>
      </w:docPartPr>
      <w:docPartBody>
        <w:p w:rsidR="004D550B" w:rsidRDefault="004D550B">
          <w:pPr>
            <w:pStyle w:val="5AEFDCF01FCC444A869343B872C12B8A"/>
          </w:pPr>
          <w:r w:rsidRPr="0043669D">
            <w:rPr>
              <w:rStyle w:val="placeholder1Char"/>
              <w:sz w:val="18"/>
              <w:szCs w:val="18"/>
            </w:rPr>
            <w:t>____________</w:t>
          </w:r>
        </w:p>
      </w:docPartBody>
    </w:docPart>
    <w:docPart>
      <w:docPartPr>
        <w:name w:val="FC961627EF2B450CB97C8B5B57D6F929"/>
        <w:category>
          <w:name w:val="常规"/>
          <w:gallery w:val="placeholder"/>
        </w:category>
        <w:types>
          <w:type w:val="bbPlcHdr"/>
        </w:types>
        <w:behaviors>
          <w:behavior w:val="content"/>
        </w:behaviors>
        <w:guid w:val="{8BBBB197-82ED-46A6-A41E-3E7558396978}"/>
      </w:docPartPr>
      <w:docPartBody>
        <w:p w:rsidR="004D550B" w:rsidRDefault="004D550B">
          <w:pPr>
            <w:pStyle w:val="FC961627EF2B450CB97C8B5B57D6F929"/>
          </w:pPr>
          <w:r w:rsidRPr="0043669D">
            <w:rPr>
              <w:rStyle w:val="placeholder1Char"/>
              <w:sz w:val="18"/>
              <w:szCs w:val="18"/>
            </w:rPr>
            <w:t>________</w:t>
          </w:r>
        </w:p>
      </w:docPartBody>
    </w:docPart>
    <w:docPart>
      <w:docPartPr>
        <w:name w:val="74B779BD95BC48F7B0666BC80E32A6AF"/>
        <w:category>
          <w:name w:val="常规"/>
          <w:gallery w:val="placeholder"/>
        </w:category>
        <w:types>
          <w:type w:val="bbPlcHdr"/>
        </w:types>
        <w:behaviors>
          <w:behavior w:val="content"/>
        </w:behaviors>
        <w:guid w:val="{A054DF1A-BB51-478D-91DB-A65466B4420C}"/>
      </w:docPartPr>
      <w:docPartBody>
        <w:p w:rsidR="004D550B" w:rsidRDefault="004D550B">
          <w:pPr>
            <w:pStyle w:val="74B779BD95BC48F7B0666BC80E32A6AF"/>
          </w:pPr>
          <w:r w:rsidRPr="0043669D">
            <w:rPr>
              <w:rStyle w:val="placeholder1Char"/>
              <w:sz w:val="18"/>
              <w:szCs w:val="18"/>
            </w:rPr>
            <w:t>________</w:t>
          </w:r>
        </w:p>
      </w:docPartBody>
    </w:docPart>
    <w:docPart>
      <w:docPartPr>
        <w:name w:val="B513A0442EB04BB4A4BCBF67B8A737D6"/>
        <w:category>
          <w:name w:val="常规"/>
          <w:gallery w:val="placeholder"/>
        </w:category>
        <w:types>
          <w:type w:val="bbPlcHdr"/>
        </w:types>
        <w:behaviors>
          <w:behavior w:val="content"/>
        </w:behaviors>
        <w:guid w:val="{D609BD49-EB35-4D94-A14F-890D68CD96FC}"/>
      </w:docPartPr>
      <w:docPartBody>
        <w:p w:rsidR="004D550B" w:rsidRDefault="004D550B">
          <w:pPr>
            <w:pStyle w:val="B513A0442EB04BB4A4BCBF67B8A737D6"/>
          </w:pPr>
          <w:r w:rsidRPr="0043669D">
            <w:rPr>
              <w:rStyle w:val="placeholder1Char"/>
              <w:sz w:val="18"/>
              <w:szCs w:val="18"/>
            </w:rPr>
            <w:t>____________</w:t>
          </w:r>
        </w:p>
      </w:docPartBody>
    </w:docPart>
    <w:docPart>
      <w:docPartPr>
        <w:name w:val="B27DF8F4A5A448A7B7CA57DF093761C9"/>
        <w:category>
          <w:name w:val="常规"/>
          <w:gallery w:val="placeholder"/>
        </w:category>
        <w:types>
          <w:type w:val="bbPlcHdr"/>
        </w:types>
        <w:behaviors>
          <w:behavior w:val="content"/>
        </w:behaviors>
        <w:guid w:val="{471403FC-0822-4E99-A96F-57B6536335BC}"/>
      </w:docPartPr>
      <w:docPartBody>
        <w:p w:rsidR="004D550B" w:rsidRDefault="004D550B">
          <w:pPr>
            <w:pStyle w:val="B27DF8F4A5A448A7B7CA57DF093761C9"/>
          </w:pPr>
          <w:r w:rsidRPr="0043669D">
            <w:rPr>
              <w:rStyle w:val="placeholder1Char"/>
              <w:sz w:val="18"/>
              <w:szCs w:val="18"/>
            </w:rPr>
            <w:t>________</w:t>
          </w:r>
        </w:p>
      </w:docPartBody>
    </w:docPart>
    <w:docPart>
      <w:docPartPr>
        <w:name w:val="3152E8E314C341BDA0A2E9D68E48E571"/>
        <w:category>
          <w:name w:val="常规"/>
          <w:gallery w:val="placeholder"/>
        </w:category>
        <w:types>
          <w:type w:val="bbPlcHdr"/>
        </w:types>
        <w:behaviors>
          <w:behavior w:val="content"/>
        </w:behaviors>
        <w:guid w:val="{BBC2C011-84C5-4158-A94D-844CD21D37E6}"/>
      </w:docPartPr>
      <w:docPartBody>
        <w:p w:rsidR="004D550B" w:rsidRDefault="004D550B">
          <w:pPr>
            <w:pStyle w:val="3152E8E314C341BDA0A2E9D68E48E571"/>
          </w:pPr>
          <w:r w:rsidRPr="0043669D">
            <w:rPr>
              <w:rStyle w:val="placeholder1Char"/>
              <w:sz w:val="18"/>
              <w:szCs w:val="18"/>
            </w:rPr>
            <w:t>________</w:t>
          </w:r>
        </w:p>
      </w:docPartBody>
    </w:docPart>
    <w:docPart>
      <w:docPartPr>
        <w:name w:val="53FBF17C86EA42C9A7E554120F29EC7E"/>
        <w:category>
          <w:name w:val="常规"/>
          <w:gallery w:val="placeholder"/>
        </w:category>
        <w:types>
          <w:type w:val="bbPlcHdr"/>
        </w:types>
        <w:behaviors>
          <w:behavior w:val="content"/>
        </w:behaviors>
        <w:guid w:val="{B09C3209-FD95-4402-AD1D-E16029D8B222}"/>
      </w:docPartPr>
      <w:docPartBody>
        <w:p w:rsidR="004D550B" w:rsidRDefault="004D550B">
          <w:pPr>
            <w:pStyle w:val="53FBF17C86EA42C9A7E554120F29EC7E"/>
          </w:pPr>
          <w:r w:rsidRPr="0043669D">
            <w:rPr>
              <w:rStyle w:val="placeholder1Char"/>
              <w:sz w:val="18"/>
              <w:szCs w:val="18"/>
            </w:rPr>
            <w:t>________</w:t>
          </w:r>
        </w:p>
      </w:docPartBody>
    </w:docPart>
    <w:docPart>
      <w:docPartPr>
        <w:name w:val="94B78CA1DEAC4A9AA0C33250E521D111"/>
        <w:category>
          <w:name w:val="常规"/>
          <w:gallery w:val="placeholder"/>
        </w:category>
        <w:types>
          <w:type w:val="bbPlcHdr"/>
        </w:types>
        <w:behaviors>
          <w:behavior w:val="content"/>
        </w:behaviors>
        <w:guid w:val="{0E8AA0AA-5DBA-4928-89A1-8BD20DF8DF09}"/>
      </w:docPartPr>
      <w:docPartBody>
        <w:p w:rsidR="004D550B" w:rsidRDefault="004D550B">
          <w:pPr>
            <w:pStyle w:val="94B78CA1DEAC4A9AA0C33250E521D111"/>
          </w:pPr>
          <w:r w:rsidRPr="0043669D">
            <w:rPr>
              <w:rStyle w:val="placeholder1Char"/>
              <w:sz w:val="18"/>
              <w:szCs w:val="18"/>
            </w:rPr>
            <w:t>____________</w:t>
          </w:r>
        </w:p>
      </w:docPartBody>
    </w:docPart>
    <w:docPart>
      <w:docPartPr>
        <w:name w:val="8E029A7843AB4FAAAFF17B9E8E418278"/>
        <w:category>
          <w:name w:val="常规"/>
          <w:gallery w:val="placeholder"/>
        </w:category>
        <w:types>
          <w:type w:val="bbPlcHdr"/>
        </w:types>
        <w:behaviors>
          <w:behavior w:val="content"/>
        </w:behaviors>
        <w:guid w:val="{B40CF784-CC23-406E-AE28-6D1A7D353748}"/>
      </w:docPartPr>
      <w:docPartBody>
        <w:p w:rsidR="004D550B" w:rsidRDefault="004D550B">
          <w:pPr>
            <w:pStyle w:val="8E029A7843AB4FAAAFF17B9E8E418278"/>
          </w:pPr>
          <w:r w:rsidRPr="0043669D">
            <w:rPr>
              <w:rStyle w:val="placeholder1Char"/>
              <w:sz w:val="18"/>
              <w:szCs w:val="18"/>
            </w:rPr>
            <w:t>________</w:t>
          </w:r>
        </w:p>
      </w:docPartBody>
    </w:docPart>
    <w:docPart>
      <w:docPartPr>
        <w:name w:val="4A113E50E5A040D9B36830B80B96F686"/>
        <w:category>
          <w:name w:val="常规"/>
          <w:gallery w:val="placeholder"/>
        </w:category>
        <w:types>
          <w:type w:val="bbPlcHdr"/>
        </w:types>
        <w:behaviors>
          <w:behavior w:val="content"/>
        </w:behaviors>
        <w:guid w:val="{F9C57936-A960-4D46-B4CA-DD148CAAE5D0}"/>
      </w:docPartPr>
      <w:docPartBody>
        <w:p w:rsidR="004D550B" w:rsidRDefault="004D550B">
          <w:pPr>
            <w:pStyle w:val="4A113E50E5A040D9B36830B80B96F686"/>
          </w:pPr>
          <w:r w:rsidRPr="0043669D">
            <w:rPr>
              <w:rStyle w:val="placeholder1Char"/>
              <w:sz w:val="18"/>
              <w:szCs w:val="18"/>
            </w:rPr>
            <w:t>________</w:t>
          </w:r>
        </w:p>
      </w:docPartBody>
    </w:docPart>
    <w:docPart>
      <w:docPartPr>
        <w:name w:val="4C4048D939554838B7F1D01F374DBAD7"/>
        <w:category>
          <w:name w:val="常规"/>
          <w:gallery w:val="placeholder"/>
        </w:category>
        <w:types>
          <w:type w:val="bbPlcHdr"/>
        </w:types>
        <w:behaviors>
          <w:behavior w:val="content"/>
        </w:behaviors>
        <w:guid w:val="{DE671380-04DE-4349-A570-338AFA7715D1}"/>
      </w:docPartPr>
      <w:docPartBody>
        <w:p w:rsidR="004D550B" w:rsidRDefault="004D550B">
          <w:pPr>
            <w:pStyle w:val="4C4048D939554838B7F1D01F374DBAD7"/>
          </w:pPr>
          <w:r w:rsidRPr="0043669D">
            <w:rPr>
              <w:rStyle w:val="placeholder1Char"/>
              <w:sz w:val="18"/>
              <w:szCs w:val="18"/>
            </w:rPr>
            <w:t>____________</w:t>
          </w:r>
        </w:p>
      </w:docPartBody>
    </w:docPart>
    <w:docPart>
      <w:docPartPr>
        <w:name w:val="9C98EBF6041A47B7BE2201C20A5A56E5"/>
        <w:category>
          <w:name w:val="常规"/>
          <w:gallery w:val="placeholder"/>
        </w:category>
        <w:types>
          <w:type w:val="bbPlcHdr"/>
        </w:types>
        <w:behaviors>
          <w:behavior w:val="content"/>
        </w:behaviors>
        <w:guid w:val="{2D64EA55-6CDD-41B9-A413-F41A84865BE0}"/>
      </w:docPartPr>
      <w:docPartBody>
        <w:p w:rsidR="004D550B" w:rsidRDefault="004D550B">
          <w:pPr>
            <w:pStyle w:val="9C98EBF6041A47B7BE2201C20A5A56E5"/>
          </w:pPr>
          <w:r w:rsidRPr="0043669D">
            <w:rPr>
              <w:rStyle w:val="placeholder1Char"/>
              <w:sz w:val="18"/>
              <w:szCs w:val="18"/>
            </w:rPr>
            <w:t>________</w:t>
          </w:r>
        </w:p>
      </w:docPartBody>
    </w:docPart>
    <w:docPart>
      <w:docPartPr>
        <w:name w:val="26990C9D81024BCA922E52F86754D0D4"/>
        <w:category>
          <w:name w:val="常规"/>
          <w:gallery w:val="placeholder"/>
        </w:category>
        <w:types>
          <w:type w:val="bbPlcHdr"/>
        </w:types>
        <w:behaviors>
          <w:behavior w:val="content"/>
        </w:behaviors>
        <w:guid w:val="{08FCF094-68A8-4DF4-842B-0D7D37D93C9B}"/>
      </w:docPartPr>
      <w:docPartBody>
        <w:p w:rsidR="004D550B" w:rsidRDefault="004D550B">
          <w:pPr>
            <w:pStyle w:val="26990C9D81024BCA922E52F86754D0D4"/>
          </w:pPr>
          <w:r w:rsidRPr="0043669D">
            <w:rPr>
              <w:rStyle w:val="placeholder1Char"/>
              <w:sz w:val="18"/>
              <w:szCs w:val="18"/>
            </w:rPr>
            <w:t>________</w:t>
          </w:r>
        </w:p>
      </w:docPartBody>
    </w:docPart>
    <w:docPart>
      <w:docPartPr>
        <w:name w:val="12CCAF0D3AED45138A6A92B82F464C25"/>
        <w:category>
          <w:name w:val="常规"/>
          <w:gallery w:val="placeholder"/>
        </w:category>
        <w:types>
          <w:type w:val="bbPlcHdr"/>
        </w:types>
        <w:behaviors>
          <w:behavior w:val="content"/>
        </w:behaviors>
        <w:guid w:val="{0C63C87B-126F-49F1-A3F5-745B41AD1278}"/>
      </w:docPartPr>
      <w:docPartBody>
        <w:p w:rsidR="004D550B" w:rsidRDefault="004D550B">
          <w:pPr>
            <w:pStyle w:val="12CCAF0D3AED45138A6A92B82F464C25"/>
          </w:pPr>
          <w:r w:rsidRPr="0043669D">
            <w:rPr>
              <w:rStyle w:val="placeholder1Char"/>
              <w:sz w:val="18"/>
              <w:szCs w:val="18"/>
            </w:rPr>
            <w:t>________</w:t>
          </w:r>
        </w:p>
      </w:docPartBody>
    </w:docPart>
    <w:docPart>
      <w:docPartPr>
        <w:name w:val="47A5E12F640B4AE29FFEAF247B976BE0"/>
        <w:category>
          <w:name w:val="常规"/>
          <w:gallery w:val="placeholder"/>
        </w:category>
        <w:types>
          <w:type w:val="bbPlcHdr"/>
        </w:types>
        <w:behaviors>
          <w:behavior w:val="content"/>
        </w:behaviors>
        <w:guid w:val="{AD85D146-4242-4848-BA18-16970C804541}"/>
      </w:docPartPr>
      <w:docPartBody>
        <w:p w:rsidR="004D550B" w:rsidRDefault="004D550B">
          <w:pPr>
            <w:pStyle w:val="47A5E12F640B4AE29FFEAF247B976BE0"/>
          </w:pPr>
          <w:r w:rsidRPr="0043669D">
            <w:rPr>
              <w:rStyle w:val="placeholder1Char"/>
              <w:sz w:val="18"/>
              <w:szCs w:val="18"/>
            </w:rPr>
            <w:t>____________</w:t>
          </w:r>
        </w:p>
      </w:docPartBody>
    </w:docPart>
    <w:docPart>
      <w:docPartPr>
        <w:name w:val="E0F5C3B62B194EE49DEA6649555D1C9F"/>
        <w:category>
          <w:name w:val="常规"/>
          <w:gallery w:val="placeholder"/>
        </w:category>
        <w:types>
          <w:type w:val="bbPlcHdr"/>
        </w:types>
        <w:behaviors>
          <w:behavior w:val="content"/>
        </w:behaviors>
        <w:guid w:val="{012326C1-47A0-4BF6-B1C7-B9A24205CBB0}"/>
      </w:docPartPr>
      <w:docPartBody>
        <w:p w:rsidR="004D550B" w:rsidRDefault="004D550B">
          <w:pPr>
            <w:pStyle w:val="E0F5C3B62B194EE49DEA6649555D1C9F"/>
          </w:pPr>
          <w:r w:rsidRPr="0043669D">
            <w:rPr>
              <w:rStyle w:val="placeholder1Char"/>
              <w:sz w:val="18"/>
              <w:szCs w:val="18"/>
            </w:rPr>
            <w:t>________</w:t>
          </w:r>
        </w:p>
      </w:docPartBody>
    </w:docPart>
    <w:docPart>
      <w:docPartPr>
        <w:name w:val="B7AF465AC6354BEE95BCD26DECFBA6C2"/>
        <w:category>
          <w:name w:val="常规"/>
          <w:gallery w:val="placeholder"/>
        </w:category>
        <w:types>
          <w:type w:val="bbPlcHdr"/>
        </w:types>
        <w:behaviors>
          <w:behavior w:val="content"/>
        </w:behaviors>
        <w:guid w:val="{5E1C887E-9FFA-4E41-947D-FB8C63B5A3F0}"/>
      </w:docPartPr>
      <w:docPartBody>
        <w:p w:rsidR="004D550B" w:rsidRDefault="004D550B">
          <w:pPr>
            <w:pStyle w:val="B7AF465AC6354BEE95BCD26DECFBA6C2"/>
          </w:pPr>
          <w:r w:rsidRPr="0043669D">
            <w:rPr>
              <w:rStyle w:val="placeholder1Char"/>
              <w:sz w:val="18"/>
              <w:szCs w:val="18"/>
            </w:rPr>
            <w:t>________</w:t>
          </w:r>
        </w:p>
      </w:docPartBody>
    </w:docPart>
    <w:docPart>
      <w:docPartPr>
        <w:name w:val="A518DC692AFE4F0BB3D8EAF5B4257E0E"/>
        <w:category>
          <w:name w:val="常规"/>
          <w:gallery w:val="placeholder"/>
        </w:category>
        <w:types>
          <w:type w:val="bbPlcHdr"/>
        </w:types>
        <w:behaviors>
          <w:behavior w:val="content"/>
        </w:behaviors>
        <w:guid w:val="{5D57A6DC-6175-4EEA-AFAC-19C76729B9F6}"/>
      </w:docPartPr>
      <w:docPartBody>
        <w:p w:rsidR="004D550B" w:rsidRDefault="004D550B">
          <w:pPr>
            <w:pStyle w:val="A518DC692AFE4F0BB3D8EAF5B4257E0E"/>
          </w:pPr>
          <w:r w:rsidRPr="0043669D">
            <w:rPr>
              <w:rStyle w:val="placeholder1Char"/>
              <w:sz w:val="18"/>
              <w:szCs w:val="18"/>
            </w:rPr>
            <w:t>____________</w:t>
          </w:r>
        </w:p>
      </w:docPartBody>
    </w:docPart>
    <w:docPart>
      <w:docPartPr>
        <w:name w:val="47E34D627D84447E97A11E4C25B0E0AA"/>
        <w:category>
          <w:name w:val="常规"/>
          <w:gallery w:val="placeholder"/>
        </w:category>
        <w:types>
          <w:type w:val="bbPlcHdr"/>
        </w:types>
        <w:behaviors>
          <w:behavior w:val="content"/>
        </w:behaviors>
        <w:guid w:val="{312842D3-1E07-49EC-8B69-8322595693E0}"/>
      </w:docPartPr>
      <w:docPartBody>
        <w:p w:rsidR="004D550B" w:rsidRDefault="004D550B">
          <w:pPr>
            <w:pStyle w:val="47E34D627D84447E97A11E4C25B0E0AA"/>
          </w:pPr>
          <w:r w:rsidRPr="0043669D">
            <w:rPr>
              <w:rStyle w:val="placeholder1Char"/>
              <w:sz w:val="18"/>
              <w:szCs w:val="18"/>
            </w:rPr>
            <w:t>________</w:t>
          </w:r>
        </w:p>
      </w:docPartBody>
    </w:docPart>
    <w:docPart>
      <w:docPartPr>
        <w:name w:val="504E2542E4344B7E9465FD8A21FC2690"/>
        <w:category>
          <w:name w:val="常规"/>
          <w:gallery w:val="placeholder"/>
        </w:category>
        <w:types>
          <w:type w:val="bbPlcHdr"/>
        </w:types>
        <w:behaviors>
          <w:behavior w:val="content"/>
        </w:behaviors>
        <w:guid w:val="{83CE97BB-FFC6-486F-8ABE-D66D07DA4B18}"/>
      </w:docPartPr>
      <w:docPartBody>
        <w:p w:rsidR="004D550B" w:rsidRDefault="004D550B">
          <w:pPr>
            <w:pStyle w:val="504E2542E4344B7E9465FD8A21FC2690"/>
          </w:pPr>
          <w:r w:rsidRPr="0043669D">
            <w:rPr>
              <w:rStyle w:val="placeholder1Char"/>
              <w:sz w:val="18"/>
              <w:szCs w:val="18"/>
            </w:rPr>
            <w:t>________</w:t>
          </w:r>
        </w:p>
      </w:docPartBody>
    </w:docPart>
    <w:docPart>
      <w:docPartPr>
        <w:name w:val="416FBFC53D3446F08BAFEA4BA2836B4D"/>
        <w:category>
          <w:name w:val="常规"/>
          <w:gallery w:val="placeholder"/>
        </w:category>
        <w:types>
          <w:type w:val="bbPlcHdr"/>
        </w:types>
        <w:behaviors>
          <w:behavior w:val="content"/>
        </w:behaviors>
        <w:guid w:val="{D4B4F95F-EA9C-4C2D-BAC2-B93171D6D85E}"/>
      </w:docPartPr>
      <w:docPartBody>
        <w:p w:rsidR="004D550B" w:rsidRDefault="004D550B">
          <w:pPr>
            <w:pStyle w:val="416FBFC53D3446F08BAFEA4BA2836B4D"/>
          </w:pPr>
          <w:r w:rsidRPr="0043669D">
            <w:rPr>
              <w:rStyle w:val="placeholder1Char"/>
              <w:sz w:val="18"/>
              <w:szCs w:val="18"/>
            </w:rPr>
            <w:t>________</w:t>
          </w:r>
        </w:p>
      </w:docPartBody>
    </w:docPart>
    <w:docPart>
      <w:docPartPr>
        <w:name w:val="EFA91EC6CC814302ACAC171AB430B321"/>
        <w:category>
          <w:name w:val="常规"/>
          <w:gallery w:val="placeholder"/>
        </w:category>
        <w:types>
          <w:type w:val="bbPlcHdr"/>
        </w:types>
        <w:behaviors>
          <w:behavior w:val="content"/>
        </w:behaviors>
        <w:guid w:val="{981FC478-CC92-4E37-86AF-958A3876711C}"/>
      </w:docPartPr>
      <w:docPartBody>
        <w:p w:rsidR="004D550B" w:rsidRDefault="004D550B">
          <w:pPr>
            <w:pStyle w:val="EFA91EC6CC814302ACAC171AB430B321"/>
          </w:pPr>
          <w:r w:rsidRPr="0043669D">
            <w:rPr>
              <w:rStyle w:val="placeholder1Char"/>
              <w:sz w:val="18"/>
              <w:szCs w:val="18"/>
            </w:rPr>
            <w:t>____________</w:t>
          </w:r>
        </w:p>
      </w:docPartBody>
    </w:docPart>
    <w:docPart>
      <w:docPartPr>
        <w:name w:val="E098672F99F442FD994E0B115A9F98C0"/>
        <w:category>
          <w:name w:val="常规"/>
          <w:gallery w:val="placeholder"/>
        </w:category>
        <w:types>
          <w:type w:val="bbPlcHdr"/>
        </w:types>
        <w:behaviors>
          <w:behavior w:val="content"/>
        </w:behaviors>
        <w:guid w:val="{A76ADE39-51CF-40BE-92C8-D54F59F7412F}"/>
      </w:docPartPr>
      <w:docPartBody>
        <w:p w:rsidR="004D550B" w:rsidRDefault="004D550B">
          <w:pPr>
            <w:pStyle w:val="E098672F99F442FD994E0B115A9F98C0"/>
          </w:pPr>
          <w:r w:rsidRPr="0043669D">
            <w:rPr>
              <w:rStyle w:val="placeholder1Char"/>
              <w:sz w:val="18"/>
              <w:szCs w:val="18"/>
            </w:rPr>
            <w:t>________</w:t>
          </w:r>
        </w:p>
      </w:docPartBody>
    </w:docPart>
    <w:docPart>
      <w:docPartPr>
        <w:name w:val="8EDEE7CAB86D46DF8CBEE447B15B4A6A"/>
        <w:category>
          <w:name w:val="常规"/>
          <w:gallery w:val="placeholder"/>
        </w:category>
        <w:types>
          <w:type w:val="bbPlcHdr"/>
        </w:types>
        <w:behaviors>
          <w:behavior w:val="content"/>
        </w:behaviors>
        <w:guid w:val="{4C3CB3E2-E36D-4E97-8849-6670F9483A6A}"/>
      </w:docPartPr>
      <w:docPartBody>
        <w:p w:rsidR="004D550B" w:rsidRDefault="004D550B">
          <w:pPr>
            <w:pStyle w:val="8EDEE7CAB86D46DF8CBEE447B15B4A6A"/>
          </w:pPr>
          <w:r w:rsidRPr="0043669D">
            <w:rPr>
              <w:rStyle w:val="placeholder1Char"/>
              <w:sz w:val="18"/>
              <w:szCs w:val="18"/>
            </w:rPr>
            <w:t>________</w:t>
          </w:r>
        </w:p>
      </w:docPartBody>
    </w:docPart>
    <w:docPart>
      <w:docPartPr>
        <w:name w:val="6D24D61146564BAAAAB2730046362106"/>
        <w:category>
          <w:name w:val="常规"/>
          <w:gallery w:val="placeholder"/>
        </w:category>
        <w:types>
          <w:type w:val="bbPlcHdr"/>
        </w:types>
        <w:behaviors>
          <w:behavior w:val="content"/>
        </w:behaviors>
        <w:guid w:val="{4E18CDFA-50DA-40C6-9480-9FA15FB962E7}"/>
      </w:docPartPr>
      <w:docPartBody>
        <w:p w:rsidR="004D550B" w:rsidRDefault="004D550B">
          <w:pPr>
            <w:pStyle w:val="6D24D61146564BAAAAB2730046362106"/>
          </w:pPr>
          <w:r w:rsidRPr="0043669D">
            <w:rPr>
              <w:rStyle w:val="placeholder1Char"/>
              <w:sz w:val="18"/>
              <w:szCs w:val="18"/>
            </w:rPr>
            <w:t>____________</w:t>
          </w:r>
        </w:p>
      </w:docPartBody>
    </w:docPart>
    <w:docPart>
      <w:docPartPr>
        <w:name w:val="1652A419E6B645749CCB4D600EB769F0"/>
        <w:category>
          <w:name w:val="常规"/>
          <w:gallery w:val="placeholder"/>
        </w:category>
        <w:types>
          <w:type w:val="bbPlcHdr"/>
        </w:types>
        <w:behaviors>
          <w:behavior w:val="content"/>
        </w:behaviors>
        <w:guid w:val="{45621751-2BBA-41DE-9E98-3446A436E0EB}"/>
      </w:docPartPr>
      <w:docPartBody>
        <w:p w:rsidR="004D550B" w:rsidRDefault="004D550B">
          <w:pPr>
            <w:pStyle w:val="1652A419E6B645749CCB4D600EB769F0"/>
          </w:pPr>
          <w:r w:rsidRPr="0043669D">
            <w:rPr>
              <w:rStyle w:val="placeholder1Char"/>
              <w:sz w:val="18"/>
              <w:szCs w:val="18"/>
            </w:rPr>
            <w:t>________</w:t>
          </w:r>
        </w:p>
      </w:docPartBody>
    </w:docPart>
    <w:docPart>
      <w:docPartPr>
        <w:name w:val="D9A7D5D6751344B4A7A7D7EE154CFEDC"/>
        <w:category>
          <w:name w:val="常规"/>
          <w:gallery w:val="placeholder"/>
        </w:category>
        <w:types>
          <w:type w:val="bbPlcHdr"/>
        </w:types>
        <w:behaviors>
          <w:behavior w:val="content"/>
        </w:behaviors>
        <w:guid w:val="{2E2523B2-6EE0-456C-A11F-950A387F7281}"/>
      </w:docPartPr>
      <w:docPartBody>
        <w:p w:rsidR="004D550B" w:rsidRDefault="004D550B">
          <w:pPr>
            <w:pStyle w:val="D9A7D5D6751344B4A7A7D7EE154CFEDC"/>
          </w:pPr>
          <w:r w:rsidRPr="0043669D">
            <w:rPr>
              <w:rStyle w:val="placeholder1Char"/>
              <w:sz w:val="18"/>
              <w:szCs w:val="18"/>
            </w:rPr>
            <w:t>________</w:t>
          </w:r>
        </w:p>
      </w:docPartBody>
    </w:docPart>
    <w:docPart>
      <w:docPartPr>
        <w:name w:val="DD474C2B299E44D290B988BA7CF1D1B5"/>
        <w:category>
          <w:name w:val="常规"/>
          <w:gallery w:val="placeholder"/>
        </w:category>
        <w:types>
          <w:type w:val="bbPlcHdr"/>
        </w:types>
        <w:behaviors>
          <w:behavior w:val="content"/>
        </w:behaviors>
        <w:guid w:val="{AFB0E141-DC50-4815-A05D-66EE96BCD098}"/>
      </w:docPartPr>
      <w:docPartBody>
        <w:p w:rsidR="004D550B" w:rsidRDefault="004D550B">
          <w:pPr>
            <w:pStyle w:val="DD474C2B299E44D290B988BA7CF1D1B5"/>
          </w:pPr>
          <w:r w:rsidRPr="0043669D">
            <w:rPr>
              <w:rStyle w:val="placeholder1Char"/>
              <w:sz w:val="18"/>
              <w:szCs w:val="18"/>
            </w:rPr>
            <w:t>________</w:t>
          </w:r>
        </w:p>
      </w:docPartBody>
    </w:docPart>
    <w:docPart>
      <w:docPartPr>
        <w:name w:val="3FC7DB2A9C8D42EFB392FA2ECBCDAEFD"/>
        <w:category>
          <w:name w:val="常规"/>
          <w:gallery w:val="placeholder"/>
        </w:category>
        <w:types>
          <w:type w:val="bbPlcHdr"/>
        </w:types>
        <w:behaviors>
          <w:behavior w:val="content"/>
        </w:behaviors>
        <w:guid w:val="{DC0E4BA0-DE97-4AF6-BB4B-BE59CC8BECBB}"/>
      </w:docPartPr>
      <w:docPartBody>
        <w:p w:rsidR="004D550B" w:rsidRDefault="004D550B">
          <w:pPr>
            <w:pStyle w:val="3FC7DB2A9C8D42EFB392FA2ECBCDAEFD"/>
          </w:pPr>
          <w:r w:rsidRPr="0043669D">
            <w:rPr>
              <w:rStyle w:val="placeholder1Char"/>
              <w:sz w:val="18"/>
              <w:szCs w:val="18"/>
            </w:rPr>
            <w:t>____________</w:t>
          </w:r>
        </w:p>
      </w:docPartBody>
    </w:docPart>
    <w:docPart>
      <w:docPartPr>
        <w:name w:val="4CC906748FC34923A59EC87F2C497443"/>
        <w:category>
          <w:name w:val="常规"/>
          <w:gallery w:val="placeholder"/>
        </w:category>
        <w:types>
          <w:type w:val="bbPlcHdr"/>
        </w:types>
        <w:behaviors>
          <w:behavior w:val="content"/>
        </w:behaviors>
        <w:guid w:val="{5A170DAC-5ACC-4CFB-92BE-8A26F8EB30D4}"/>
      </w:docPartPr>
      <w:docPartBody>
        <w:p w:rsidR="004D550B" w:rsidRDefault="004D550B">
          <w:pPr>
            <w:pStyle w:val="4CC906748FC34923A59EC87F2C497443"/>
          </w:pPr>
          <w:r w:rsidRPr="0043669D">
            <w:rPr>
              <w:rStyle w:val="placeholder1Char"/>
              <w:sz w:val="18"/>
              <w:szCs w:val="18"/>
            </w:rPr>
            <w:t>________</w:t>
          </w:r>
        </w:p>
      </w:docPartBody>
    </w:docPart>
    <w:docPart>
      <w:docPartPr>
        <w:name w:val="80F1F57C8F6E4B2B9EB1EB8F4F5F659D"/>
        <w:category>
          <w:name w:val="常规"/>
          <w:gallery w:val="placeholder"/>
        </w:category>
        <w:types>
          <w:type w:val="bbPlcHdr"/>
        </w:types>
        <w:behaviors>
          <w:behavior w:val="content"/>
        </w:behaviors>
        <w:guid w:val="{8B43D5EE-EBF2-46B1-A43C-0F3AD1E3964E}"/>
      </w:docPartPr>
      <w:docPartBody>
        <w:p w:rsidR="004D550B" w:rsidRDefault="004D550B">
          <w:pPr>
            <w:pStyle w:val="80F1F57C8F6E4B2B9EB1EB8F4F5F659D"/>
          </w:pPr>
          <w:r w:rsidRPr="0043669D">
            <w:rPr>
              <w:rStyle w:val="placeholder1Char"/>
              <w:sz w:val="18"/>
              <w:szCs w:val="18"/>
            </w:rPr>
            <w:t>________</w:t>
          </w:r>
        </w:p>
      </w:docPartBody>
    </w:docPart>
    <w:docPart>
      <w:docPartPr>
        <w:name w:val="ECDF76CC678945029370978EE69FA432"/>
        <w:category>
          <w:name w:val="常规"/>
          <w:gallery w:val="placeholder"/>
        </w:category>
        <w:types>
          <w:type w:val="bbPlcHdr"/>
        </w:types>
        <w:behaviors>
          <w:behavior w:val="content"/>
        </w:behaviors>
        <w:guid w:val="{14329407-F267-4446-A127-561846F6B6AE}"/>
      </w:docPartPr>
      <w:docPartBody>
        <w:p w:rsidR="004D550B" w:rsidRDefault="004D550B">
          <w:pPr>
            <w:pStyle w:val="ECDF76CC678945029370978EE69FA432"/>
          </w:pPr>
          <w:r w:rsidRPr="0043669D">
            <w:rPr>
              <w:rStyle w:val="placeholder1Char"/>
              <w:sz w:val="18"/>
              <w:szCs w:val="18"/>
            </w:rPr>
            <w:t>____________</w:t>
          </w:r>
        </w:p>
      </w:docPartBody>
    </w:docPart>
    <w:docPart>
      <w:docPartPr>
        <w:name w:val="BC43BCAA2D174AD6993549D2ADA6B01B"/>
        <w:category>
          <w:name w:val="常规"/>
          <w:gallery w:val="placeholder"/>
        </w:category>
        <w:types>
          <w:type w:val="bbPlcHdr"/>
        </w:types>
        <w:behaviors>
          <w:behavior w:val="content"/>
        </w:behaviors>
        <w:guid w:val="{F82F1AC1-492B-4C53-8FB8-945C74C1A29A}"/>
      </w:docPartPr>
      <w:docPartBody>
        <w:p w:rsidR="004D550B" w:rsidRDefault="004D550B">
          <w:pPr>
            <w:pStyle w:val="BC43BCAA2D174AD6993549D2ADA6B01B"/>
          </w:pPr>
          <w:r w:rsidRPr="0043669D">
            <w:rPr>
              <w:rStyle w:val="placeholder1Char"/>
              <w:sz w:val="18"/>
              <w:szCs w:val="18"/>
            </w:rPr>
            <w:t>________</w:t>
          </w:r>
        </w:p>
      </w:docPartBody>
    </w:docPart>
    <w:docPart>
      <w:docPartPr>
        <w:name w:val="024F3BB891794957B8D02E71A313D222"/>
        <w:category>
          <w:name w:val="常规"/>
          <w:gallery w:val="placeholder"/>
        </w:category>
        <w:types>
          <w:type w:val="bbPlcHdr"/>
        </w:types>
        <w:behaviors>
          <w:behavior w:val="content"/>
        </w:behaviors>
        <w:guid w:val="{6A834F39-E11C-4B7F-B97C-73D4375A1B21}"/>
      </w:docPartPr>
      <w:docPartBody>
        <w:p w:rsidR="004D550B" w:rsidRDefault="004D550B">
          <w:pPr>
            <w:pStyle w:val="024F3BB891794957B8D02E71A313D222"/>
          </w:pPr>
          <w:r w:rsidRPr="0043669D">
            <w:rPr>
              <w:rStyle w:val="placeholder1Char"/>
              <w:sz w:val="18"/>
              <w:szCs w:val="18"/>
            </w:rPr>
            <w:t>________</w:t>
          </w:r>
        </w:p>
      </w:docPartBody>
    </w:docPart>
    <w:docPart>
      <w:docPartPr>
        <w:name w:val="9445CE59BAFB449E952302F286B92E01"/>
        <w:category>
          <w:name w:val="常规"/>
          <w:gallery w:val="placeholder"/>
        </w:category>
        <w:types>
          <w:type w:val="bbPlcHdr"/>
        </w:types>
        <w:behaviors>
          <w:behavior w:val="content"/>
        </w:behaviors>
        <w:guid w:val="{27C81AEF-0046-4255-81D9-16E594F066F5}"/>
      </w:docPartPr>
      <w:docPartBody>
        <w:p w:rsidR="004D550B" w:rsidRDefault="004D550B">
          <w:pPr>
            <w:pStyle w:val="9445CE59BAFB449E952302F286B92E01"/>
          </w:pPr>
          <w:r w:rsidRPr="0043669D">
            <w:rPr>
              <w:rStyle w:val="placeholder1Char"/>
              <w:sz w:val="18"/>
              <w:szCs w:val="18"/>
            </w:rPr>
            <w:t>________</w:t>
          </w:r>
        </w:p>
      </w:docPartBody>
    </w:docPart>
    <w:docPart>
      <w:docPartPr>
        <w:name w:val="AFF486C5152E4D7A9BAF1AFB5A755674"/>
        <w:category>
          <w:name w:val="常规"/>
          <w:gallery w:val="placeholder"/>
        </w:category>
        <w:types>
          <w:type w:val="bbPlcHdr"/>
        </w:types>
        <w:behaviors>
          <w:behavior w:val="content"/>
        </w:behaviors>
        <w:guid w:val="{19472C79-6803-411E-9921-698428CFD92B}"/>
      </w:docPartPr>
      <w:docPartBody>
        <w:p w:rsidR="004D550B" w:rsidRDefault="004D550B">
          <w:pPr>
            <w:pStyle w:val="AFF486C5152E4D7A9BAF1AFB5A755674"/>
          </w:pPr>
          <w:r w:rsidRPr="0043669D">
            <w:rPr>
              <w:rStyle w:val="placeholder1Char"/>
              <w:sz w:val="18"/>
              <w:szCs w:val="18"/>
            </w:rPr>
            <w:t>____________</w:t>
          </w:r>
        </w:p>
      </w:docPartBody>
    </w:docPart>
    <w:docPart>
      <w:docPartPr>
        <w:name w:val="9CFFE60F3FC84A35AAACDFB98CDF8BD2"/>
        <w:category>
          <w:name w:val="常规"/>
          <w:gallery w:val="placeholder"/>
        </w:category>
        <w:types>
          <w:type w:val="bbPlcHdr"/>
        </w:types>
        <w:behaviors>
          <w:behavior w:val="content"/>
        </w:behaviors>
        <w:guid w:val="{5CF486FF-1428-4EA0-A0C9-6E0D413E87D7}"/>
      </w:docPartPr>
      <w:docPartBody>
        <w:p w:rsidR="004D550B" w:rsidRDefault="004D550B">
          <w:pPr>
            <w:pStyle w:val="9CFFE60F3FC84A35AAACDFB98CDF8BD2"/>
          </w:pPr>
          <w:r w:rsidRPr="0043669D">
            <w:rPr>
              <w:rStyle w:val="placeholder1Char"/>
              <w:sz w:val="18"/>
              <w:szCs w:val="18"/>
            </w:rPr>
            <w:t>________</w:t>
          </w:r>
        </w:p>
      </w:docPartBody>
    </w:docPart>
    <w:docPart>
      <w:docPartPr>
        <w:name w:val="4D008FC9203C484BA0CF95802AA17B9C"/>
        <w:category>
          <w:name w:val="常规"/>
          <w:gallery w:val="placeholder"/>
        </w:category>
        <w:types>
          <w:type w:val="bbPlcHdr"/>
        </w:types>
        <w:behaviors>
          <w:behavior w:val="content"/>
        </w:behaviors>
        <w:guid w:val="{5EB96ED8-3145-4354-8FC8-7BE0C3142843}"/>
      </w:docPartPr>
      <w:docPartBody>
        <w:p w:rsidR="004D550B" w:rsidRDefault="004D550B">
          <w:pPr>
            <w:pStyle w:val="4D008FC9203C484BA0CF95802AA17B9C"/>
          </w:pPr>
          <w:r w:rsidRPr="0043669D">
            <w:rPr>
              <w:rStyle w:val="placeholder1Char"/>
              <w:sz w:val="18"/>
              <w:szCs w:val="18"/>
            </w:rPr>
            <w:t>____________</w:t>
          </w:r>
        </w:p>
      </w:docPartBody>
    </w:docPart>
    <w:docPart>
      <w:docPartPr>
        <w:name w:val="C2D575662CED473882DE4724DEC8371F"/>
        <w:category>
          <w:name w:val="常规"/>
          <w:gallery w:val="placeholder"/>
        </w:category>
        <w:types>
          <w:type w:val="bbPlcHdr"/>
        </w:types>
        <w:behaviors>
          <w:behavior w:val="content"/>
        </w:behaviors>
        <w:guid w:val="{2BF729A4-991E-40DE-868D-61E263D723B4}"/>
      </w:docPartPr>
      <w:docPartBody>
        <w:p w:rsidR="004D550B" w:rsidRDefault="004D550B">
          <w:pPr>
            <w:pStyle w:val="C2D575662CED473882DE4724DEC8371F"/>
          </w:pPr>
          <w:r w:rsidRPr="0043669D">
            <w:rPr>
              <w:rStyle w:val="placeholder1Char"/>
              <w:sz w:val="18"/>
              <w:szCs w:val="18"/>
            </w:rPr>
            <w:t>________</w:t>
          </w:r>
        </w:p>
      </w:docPartBody>
    </w:docPart>
    <w:docPart>
      <w:docPartPr>
        <w:name w:val="0A9AE44FC8DA439588382AFC4AC81720"/>
        <w:category>
          <w:name w:val="常规"/>
          <w:gallery w:val="placeholder"/>
        </w:category>
        <w:types>
          <w:type w:val="bbPlcHdr"/>
        </w:types>
        <w:behaviors>
          <w:behavior w:val="content"/>
        </w:behaviors>
        <w:guid w:val="{AB6C4174-075D-469B-81A2-7AB056C4AD7F}"/>
      </w:docPartPr>
      <w:docPartBody>
        <w:p w:rsidR="004D550B" w:rsidRDefault="004D550B">
          <w:pPr>
            <w:pStyle w:val="0A9AE44FC8DA439588382AFC4AC8172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AFF6B7FEFB564293B89D4A46C4971501"/>
        <w:category>
          <w:name w:val="常规"/>
          <w:gallery w:val="placeholder"/>
        </w:category>
        <w:types>
          <w:type w:val="bbPlcHdr"/>
        </w:types>
        <w:behaviors>
          <w:behavior w:val="content"/>
        </w:behaviors>
        <w:guid w:val="{B3FF424A-75EC-47B5-A9DD-FB3CD3948F4D}"/>
      </w:docPartPr>
      <w:docPartBody>
        <w:p w:rsidR="004D550B" w:rsidRDefault="004D550B">
          <w:pPr>
            <w:pStyle w:val="AFF6B7FEFB564293B89D4A46C4971501"/>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113507DB0D1C42BD934B68D3F2F330B8"/>
        <w:category>
          <w:name w:val="常规"/>
          <w:gallery w:val="placeholder"/>
        </w:category>
        <w:types>
          <w:type w:val="bbPlcHdr"/>
        </w:types>
        <w:behaviors>
          <w:behavior w:val="content"/>
        </w:behaviors>
        <w:guid w:val="{A2E4F65D-A432-4E40-AAA4-865986C1EAD5}"/>
      </w:docPartPr>
      <w:docPartBody>
        <w:p w:rsidR="004D550B" w:rsidRDefault="004D550B">
          <w:pPr>
            <w:pStyle w:val="113507DB0D1C42BD934B68D3F2F330B8"/>
          </w:pPr>
          <w:r w:rsidRPr="00F71542">
            <w:rPr>
              <w:rStyle w:val="placeholder2Char"/>
              <w:rFonts w:hint="eastAsia"/>
            </w:rPr>
            <w:t>说明报告期内委托理财、委托贷款、衍生品投资情况。</w:t>
          </w:r>
        </w:p>
      </w:docPartBody>
    </w:docPart>
    <w:docPart>
      <w:docPartPr>
        <w:name w:val="012EA106332D4EAB932F5248FFA73FB0"/>
        <w:category>
          <w:name w:val="常规"/>
          <w:gallery w:val="placeholder"/>
        </w:category>
        <w:types>
          <w:type w:val="bbPlcHdr"/>
        </w:types>
        <w:behaviors>
          <w:behavior w:val="content"/>
        </w:behaviors>
        <w:guid w:val="{7972AEB6-6279-418B-ABD3-E7857FCC9017}"/>
      </w:docPartPr>
      <w:docPartBody>
        <w:p w:rsidR="004D550B" w:rsidRDefault="004D550B">
          <w:pPr>
            <w:pStyle w:val="012EA106332D4EAB932F5248FFA73FB0"/>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47A0897C785C4129A378E81B2DA7038F"/>
        <w:category>
          <w:name w:val="常规"/>
          <w:gallery w:val="placeholder"/>
        </w:category>
        <w:types>
          <w:type w:val="bbPlcHdr"/>
        </w:types>
        <w:behaviors>
          <w:behavior w:val="content"/>
        </w:behaviors>
        <w:guid w:val="{3CC4496D-C237-4216-880D-E44ECE26F471}"/>
      </w:docPartPr>
      <w:docPartBody>
        <w:p w:rsidR="004D550B" w:rsidRDefault="004D550B">
          <w:pPr>
            <w:pStyle w:val="47A0897C785C4129A378E81B2DA7038F"/>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267992660A5643A78238008888CB2CB7"/>
        <w:category>
          <w:name w:val="常规"/>
          <w:gallery w:val="placeholder"/>
        </w:category>
        <w:types>
          <w:type w:val="bbPlcHdr"/>
        </w:types>
        <w:behaviors>
          <w:behavior w:val="content"/>
        </w:behaviors>
        <w:guid w:val="{F235835E-DC0A-422A-A0D4-0F9C3CB7B956}"/>
      </w:docPartPr>
      <w:docPartBody>
        <w:p w:rsidR="004D550B" w:rsidRDefault="004D550B">
          <w:pPr>
            <w:pStyle w:val="267992660A5643A78238008888CB2CB7"/>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F56C4ADA06AB4213918BCDC27F1704D2"/>
        <w:category>
          <w:name w:val="常规"/>
          <w:gallery w:val="placeholder"/>
        </w:category>
        <w:types>
          <w:type w:val="bbPlcHdr"/>
        </w:types>
        <w:behaviors>
          <w:behavior w:val="content"/>
        </w:behaviors>
        <w:guid w:val="{6CB99AD8-EFC9-4C00-BEEB-2DC25BA5F69F}"/>
      </w:docPartPr>
      <w:docPartBody>
        <w:p w:rsidR="004D550B" w:rsidRDefault="004D550B">
          <w:pPr>
            <w:pStyle w:val="F56C4ADA06AB4213918BCDC27F1704D2"/>
          </w:pPr>
          <w:r w:rsidRPr="0017757A">
            <w:rPr>
              <w:rStyle w:val="a3"/>
              <w:rFonts w:hint="eastAsia"/>
            </w:rPr>
            <w:t>单击此处输入文字。</w:t>
          </w:r>
        </w:p>
      </w:docPartBody>
    </w:docPart>
    <w:docPart>
      <w:docPartPr>
        <w:name w:val="81A9C5BF7CFA4FC6A7AAAC3D12FC565F"/>
        <w:category>
          <w:name w:val="常规"/>
          <w:gallery w:val="placeholder"/>
        </w:category>
        <w:types>
          <w:type w:val="bbPlcHdr"/>
        </w:types>
        <w:behaviors>
          <w:behavior w:val="content"/>
        </w:behaviors>
        <w:guid w:val="{4B9F2A80-61CB-4130-9D45-089E39254B3A}"/>
      </w:docPartPr>
      <w:docPartBody>
        <w:p w:rsidR="004D550B" w:rsidRDefault="004D550B">
          <w:pPr>
            <w:pStyle w:val="81A9C5BF7CFA4FC6A7AAAC3D12FC565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B42FDAA5842C437BBF3C533C2B8905CD"/>
        <w:category>
          <w:name w:val="常规"/>
          <w:gallery w:val="placeholder"/>
        </w:category>
        <w:types>
          <w:type w:val="bbPlcHdr"/>
        </w:types>
        <w:behaviors>
          <w:behavior w:val="content"/>
        </w:behaviors>
        <w:guid w:val="{BC62D3BD-F4DC-485F-87FE-8DFB8CAB4AAC}"/>
      </w:docPartPr>
      <w:docPartBody>
        <w:p w:rsidR="004D550B" w:rsidRDefault="004D550B">
          <w:pPr>
            <w:pStyle w:val="B42FDAA5842C437BBF3C533C2B8905CD"/>
          </w:pPr>
          <w:r w:rsidRPr="00894D4A">
            <w:rPr>
              <w:rStyle w:val="a3"/>
              <w:rFonts w:hint="eastAsia"/>
            </w:rPr>
            <w:t>单击此处输入文字。</w:t>
          </w:r>
        </w:p>
      </w:docPartBody>
    </w:docPart>
    <w:docPart>
      <w:docPartPr>
        <w:name w:val="6B81112098A340D99E9AF1483799A3AA"/>
        <w:category>
          <w:name w:val="常规"/>
          <w:gallery w:val="placeholder"/>
        </w:category>
        <w:types>
          <w:type w:val="bbPlcHdr"/>
        </w:types>
        <w:behaviors>
          <w:behavior w:val="content"/>
        </w:behaviors>
        <w:guid w:val="{A93D8ABD-7443-4073-9D0F-3AB06C4D4669}"/>
      </w:docPartPr>
      <w:docPartBody>
        <w:p w:rsidR="004D550B" w:rsidRDefault="004D550B">
          <w:pPr>
            <w:pStyle w:val="6B81112098A340D99E9AF1483799A3AA"/>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1C26C48B1DB34DD4948055649C3F38A3"/>
        <w:category>
          <w:name w:val="常规"/>
          <w:gallery w:val="placeholder"/>
        </w:category>
        <w:types>
          <w:type w:val="bbPlcHdr"/>
        </w:types>
        <w:behaviors>
          <w:behavior w:val="content"/>
        </w:behaviors>
        <w:guid w:val="{1F2EC8FC-B88B-4402-B595-DF4E0DD8AA5C}"/>
      </w:docPartPr>
      <w:docPartBody>
        <w:p w:rsidR="004D550B" w:rsidRDefault="004D550B">
          <w:pPr>
            <w:pStyle w:val="1C26C48B1DB34DD4948055649C3F38A3"/>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6BE90EB340924680959B3A78416BD02E"/>
        <w:category>
          <w:name w:val="常规"/>
          <w:gallery w:val="placeholder"/>
        </w:category>
        <w:types>
          <w:type w:val="bbPlcHdr"/>
        </w:types>
        <w:behaviors>
          <w:behavior w:val="content"/>
        </w:behaviors>
        <w:guid w:val="{A779ECD7-A367-4448-84A9-189D3CFFB68F}"/>
      </w:docPartPr>
      <w:docPartBody>
        <w:p w:rsidR="004D550B" w:rsidRDefault="004D550B">
          <w:pPr>
            <w:pStyle w:val="6BE90EB340924680959B3A78416BD02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51251C094B24ED7B236359D773A9176"/>
        <w:category>
          <w:name w:val="常规"/>
          <w:gallery w:val="placeholder"/>
        </w:category>
        <w:types>
          <w:type w:val="bbPlcHdr"/>
        </w:types>
        <w:behaviors>
          <w:behavior w:val="content"/>
        </w:behaviors>
        <w:guid w:val="{5A55F494-0FBF-4D77-BFEA-F2010379A4DF}"/>
      </w:docPartPr>
      <w:docPartBody>
        <w:p w:rsidR="004D550B" w:rsidRDefault="004D550B">
          <w:pPr>
            <w:pStyle w:val="F51251C094B24ED7B236359D773A9176"/>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435526E661FD4813A1EFBF934552B476"/>
        <w:category>
          <w:name w:val="常规"/>
          <w:gallery w:val="placeholder"/>
        </w:category>
        <w:types>
          <w:type w:val="bbPlcHdr"/>
        </w:types>
        <w:behaviors>
          <w:behavior w:val="content"/>
        </w:behaviors>
        <w:guid w:val="{D9FD49C7-CFC6-412E-9EF4-00A17CD14273}"/>
      </w:docPartPr>
      <w:docPartBody>
        <w:p w:rsidR="004D550B" w:rsidRDefault="004D550B">
          <w:pPr>
            <w:pStyle w:val="435526E661FD4813A1EFBF934552B476"/>
          </w:pPr>
          <w:r w:rsidRPr="008F432C">
            <w:rPr>
              <w:rStyle w:val="placeholder2Char"/>
              <w:rFonts w:hint="eastAsia"/>
            </w:rPr>
            <w:t>列示风险因素的名称、持续的原因、对公司的影响，已经采取及风险管理效果，或拟采取的措施。</w:t>
          </w:r>
        </w:p>
      </w:docPartBody>
    </w:docPart>
    <w:docPart>
      <w:docPartPr>
        <w:name w:val="7BD0150051094FE394D4428B260702D2"/>
        <w:category>
          <w:name w:val="常规"/>
          <w:gallery w:val="placeholder"/>
        </w:category>
        <w:types>
          <w:type w:val="bbPlcHdr"/>
        </w:types>
        <w:behaviors>
          <w:behavior w:val="content"/>
        </w:behaviors>
        <w:guid w:val="{D2D9AC5F-3FAD-412D-A45B-102E76285714}"/>
      </w:docPartPr>
      <w:docPartBody>
        <w:p w:rsidR="004D550B" w:rsidRDefault="004D550B">
          <w:pPr>
            <w:pStyle w:val="7BD0150051094FE394D4428B260702D2"/>
          </w:pPr>
          <w:r w:rsidRPr="008F432C">
            <w:rPr>
              <w:rStyle w:val="placeholder2Char"/>
              <w:rFonts w:hint="eastAsia"/>
            </w:rPr>
            <w:t>列示风险因素的名称、产生的原因、对公司的影响，已经采取及风险管理效果，或拟采取的措施。</w:t>
          </w:r>
        </w:p>
      </w:docPartBody>
    </w:docPart>
    <w:docPart>
      <w:docPartPr>
        <w:name w:val="ABCDCDEB75134AF5AC4CC5C011BC3511"/>
        <w:category>
          <w:name w:val="常规"/>
          <w:gallery w:val="placeholder"/>
        </w:category>
        <w:types>
          <w:type w:val="bbPlcHdr"/>
        </w:types>
        <w:behaviors>
          <w:behavior w:val="content"/>
        </w:behaviors>
        <w:guid w:val="{97972EA2-7CD2-4566-BA58-7A60A8CEC214}"/>
      </w:docPartPr>
      <w:docPartBody>
        <w:p w:rsidR="004D550B" w:rsidRDefault="004D550B">
          <w:pPr>
            <w:pStyle w:val="ABCDCDEB75134AF5AC4CC5C011BC3511"/>
          </w:pPr>
          <w:r w:rsidRPr="008F432C">
            <w:rPr>
              <w:rStyle w:val="placeholder1Char"/>
            </w:rPr>
            <w:t>选择</w:t>
          </w:r>
        </w:p>
      </w:docPartBody>
    </w:docPart>
    <w:docPart>
      <w:docPartPr>
        <w:name w:val="3168D61522444B39838E98B043C3477E"/>
        <w:category>
          <w:name w:val="常规"/>
          <w:gallery w:val="placeholder"/>
        </w:category>
        <w:types>
          <w:type w:val="bbPlcHdr"/>
        </w:types>
        <w:behaviors>
          <w:behavior w:val="content"/>
        </w:behaviors>
        <w:guid w:val="{FD066289-4DD8-4C7C-BFCB-29AA2334E0E1}"/>
      </w:docPartPr>
      <w:docPartBody>
        <w:p w:rsidR="004D550B" w:rsidRDefault="004D550B">
          <w:pPr>
            <w:pStyle w:val="3168D61522444B39838E98B043C3477E"/>
          </w:pPr>
          <w:r w:rsidRPr="0043669D">
            <w:rPr>
              <w:rStyle w:val="placeholder1Char"/>
              <w:rFonts w:hint="eastAsia"/>
              <w:sz w:val="18"/>
              <w:szCs w:val="18"/>
            </w:rPr>
            <w:t>____________</w:t>
          </w:r>
        </w:p>
      </w:docPartBody>
    </w:docPart>
    <w:docPart>
      <w:docPartPr>
        <w:name w:val="E923625921334508B9C1A41F0268DC86"/>
        <w:category>
          <w:name w:val="常规"/>
          <w:gallery w:val="placeholder"/>
        </w:category>
        <w:types>
          <w:type w:val="bbPlcHdr"/>
        </w:types>
        <w:behaviors>
          <w:behavior w:val="content"/>
        </w:behaviors>
        <w:guid w:val="{FD751CD8-2ED6-4B30-915E-2541ADA9910A}"/>
      </w:docPartPr>
      <w:docPartBody>
        <w:p w:rsidR="004D550B" w:rsidRDefault="004D550B">
          <w:pPr>
            <w:pStyle w:val="E923625921334508B9C1A41F0268DC86"/>
          </w:pPr>
          <w:r w:rsidRPr="00F71542">
            <w:rPr>
              <w:rStyle w:val="placeholder1Char"/>
            </w:rPr>
            <w:t>_____________________________________________</w:t>
          </w:r>
        </w:p>
      </w:docPartBody>
    </w:docPart>
    <w:docPart>
      <w:docPartPr>
        <w:name w:val="DB4DE0040C3D4DF48D7E7C95731239FE"/>
        <w:category>
          <w:name w:val="常规"/>
          <w:gallery w:val="placeholder"/>
        </w:category>
        <w:types>
          <w:type w:val="bbPlcHdr"/>
        </w:types>
        <w:behaviors>
          <w:behavior w:val="content"/>
        </w:behaviors>
        <w:guid w:val="{58B69D59-63BE-440A-BB9A-0DB486C1900F}"/>
      </w:docPartPr>
      <w:docPartBody>
        <w:p w:rsidR="004D550B" w:rsidRDefault="004D550B">
          <w:pPr>
            <w:pStyle w:val="DB4DE0040C3D4DF48D7E7C95731239FE"/>
          </w:pPr>
          <w:r w:rsidRPr="008F432C">
            <w:rPr>
              <w:rStyle w:val="placeholder1Char"/>
            </w:rPr>
            <w:t>选择</w:t>
          </w:r>
        </w:p>
      </w:docPartBody>
    </w:docPart>
    <w:docPart>
      <w:docPartPr>
        <w:name w:val="83A8897ABC8844F09624103D7E15B362"/>
        <w:category>
          <w:name w:val="常规"/>
          <w:gallery w:val="placeholder"/>
        </w:category>
        <w:types>
          <w:type w:val="bbPlcHdr"/>
        </w:types>
        <w:behaviors>
          <w:behavior w:val="content"/>
        </w:behaviors>
        <w:guid w:val="{AA0809EE-E6B3-41B7-833F-E58635EF67FD}"/>
      </w:docPartPr>
      <w:docPartBody>
        <w:p w:rsidR="004D550B" w:rsidRDefault="004D550B">
          <w:pPr>
            <w:pStyle w:val="83A8897ABC8844F09624103D7E15B362"/>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8FFD2EDD2C2470AAFCD06394175ADC3"/>
        <w:category>
          <w:name w:val="常规"/>
          <w:gallery w:val="placeholder"/>
        </w:category>
        <w:types>
          <w:type w:val="bbPlcHdr"/>
        </w:types>
        <w:behaviors>
          <w:behavior w:val="content"/>
        </w:behaviors>
        <w:guid w:val="{83848A9F-9F9C-48EC-95EE-5A8F65B7C7B1}"/>
      </w:docPartPr>
      <w:docPartBody>
        <w:p w:rsidR="004D550B" w:rsidRDefault="004D550B">
          <w:pPr>
            <w:pStyle w:val="18FFD2EDD2C2470AAFCD06394175ADC3"/>
          </w:pPr>
          <w:r w:rsidRPr="008F432C">
            <w:rPr>
              <w:rStyle w:val="placeholder1Char"/>
            </w:rPr>
            <w:t>选择</w:t>
          </w:r>
        </w:p>
      </w:docPartBody>
    </w:docPart>
    <w:docPart>
      <w:docPartPr>
        <w:name w:val="A172BDD12F2A48118DA49204F3E95D94"/>
        <w:category>
          <w:name w:val="常规"/>
          <w:gallery w:val="placeholder"/>
        </w:category>
        <w:types>
          <w:type w:val="bbPlcHdr"/>
        </w:types>
        <w:behaviors>
          <w:behavior w:val="content"/>
        </w:behaviors>
        <w:guid w:val="{10F103AE-A0A7-4A69-9060-710DEB448881}"/>
      </w:docPartPr>
      <w:docPartBody>
        <w:p w:rsidR="004D550B" w:rsidRDefault="004D550B">
          <w:pPr>
            <w:pStyle w:val="A172BDD12F2A48118DA49204F3E95D94"/>
          </w:pPr>
          <w:r w:rsidRPr="008F432C">
            <w:rPr>
              <w:rStyle w:val="placeholder1Char"/>
            </w:rPr>
            <w:t>__________</w:t>
          </w:r>
        </w:p>
      </w:docPartBody>
    </w:docPart>
    <w:docPart>
      <w:docPartPr>
        <w:name w:val="2784E5ADEDCE4ECEA5476CE3809091F8"/>
        <w:category>
          <w:name w:val="常规"/>
          <w:gallery w:val="placeholder"/>
        </w:category>
        <w:types>
          <w:type w:val="bbPlcHdr"/>
        </w:types>
        <w:behaviors>
          <w:behavior w:val="content"/>
        </w:behaviors>
        <w:guid w:val="{17424F64-FB54-40B9-9E0F-5B5565DAD775}"/>
      </w:docPartPr>
      <w:docPartBody>
        <w:p w:rsidR="004D550B" w:rsidRDefault="004D550B">
          <w:pPr>
            <w:pStyle w:val="2784E5ADEDCE4ECEA5476CE3809091F8"/>
          </w:pPr>
          <w:r w:rsidRPr="008F432C">
            <w:rPr>
              <w:rStyle w:val="placeholder1Char"/>
            </w:rPr>
            <w:t>选择</w:t>
          </w:r>
        </w:p>
      </w:docPartBody>
    </w:docPart>
    <w:docPart>
      <w:docPartPr>
        <w:name w:val="9917A595E5CD40EE83F37417ABEF6F2C"/>
        <w:category>
          <w:name w:val="常规"/>
          <w:gallery w:val="placeholder"/>
        </w:category>
        <w:types>
          <w:type w:val="bbPlcHdr"/>
        </w:types>
        <w:behaviors>
          <w:behavior w:val="content"/>
        </w:behaviors>
        <w:guid w:val="{AAAB60CD-6615-494C-BC26-9926040D89FF}"/>
      </w:docPartPr>
      <w:docPartBody>
        <w:p w:rsidR="004D550B" w:rsidRDefault="004D550B">
          <w:pPr>
            <w:pStyle w:val="9917A595E5CD40EE83F37417ABEF6F2C"/>
          </w:pPr>
          <w:r w:rsidRPr="008F432C">
            <w:rPr>
              <w:rStyle w:val="placeholder1Char"/>
            </w:rPr>
            <w:t>__________</w:t>
          </w:r>
        </w:p>
      </w:docPartBody>
    </w:docPart>
    <w:docPart>
      <w:docPartPr>
        <w:name w:val="7FEB81CAF425407DB63068434F7C87DE"/>
        <w:category>
          <w:name w:val="常规"/>
          <w:gallery w:val="placeholder"/>
        </w:category>
        <w:types>
          <w:type w:val="bbPlcHdr"/>
        </w:types>
        <w:behaviors>
          <w:behavior w:val="content"/>
        </w:behaviors>
        <w:guid w:val="{21BE1995-10DA-4696-9DA6-D075B5E115CD}"/>
      </w:docPartPr>
      <w:docPartBody>
        <w:p w:rsidR="004D550B" w:rsidRDefault="004D550B">
          <w:pPr>
            <w:pStyle w:val="7FEB81CAF425407DB63068434F7C87DE"/>
          </w:pPr>
          <w:r w:rsidRPr="008F432C">
            <w:rPr>
              <w:rStyle w:val="placeholder1Char"/>
            </w:rPr>
            <w:t>选择</w:t>
          </w:r>
        </w:p>
      </w:docPartBody>
    </w:docPart>
    <w:docPart>
      <w:docPartPr>
        <w:name w:val="D1949F86822843C3850713F0F6758D2A"/>
        <w:category>
          <w:name w:val="常规"/>
          <w:gallery w:val="placeholder"/>
        </w:category>
        <w:types>
          <w:type w:val="bbPlcHdr"/>
        </w:types>
        <w:behaviors>
          <w:behavior w:val="content"/>
        </w:behaviors>
        <w:guid w:val="{0F649A07-8118-4595-95B9-91EEBF58241E}"/>
      </w:docPartPr>
      <w:docPartBody>
        <w:p w:rsidR="004D550B" w:rsidRDefault="004D550B">
          <w:pPr>
            <w:pStyle w:val="D1949F86822843C3850713F0F6758D2A"/>
          </w:pPr>
          <w:r w:rsidRPr="00C63B67">
            <w:rPr>
              <w:rStyle w:val="placeholder1Char"/>
            </w:rPr>
            <w:t>__________</w:t>
          </w:r>
        </w:p>
      </w:docPartBody>
    </w:docPart>
    <w:docPart>
      <w:docPartPr>
        <w:name w:val="775B5CCF0A4449DDA5413EB2F1050E62"/>
        <w:category>
          <w:name w:val="常规"/>
          <w:gallery w:val="placeholder"/>
        </w:category>
        <w:types>
          <w:type w:val="bbPlcHdr"/>
        </w:types>
        <w:behaviors>
          <w:behavior w:val="content"/>
        </w:behaviors>
        <w:guid w:val="{BD9E0F33-3812-4040-8F34-2B7E28BA6946}"/>
      </w:docPartPr>
      <w:docPartBody>
        <w:p w:rsidR="004D550B" w:rsidRDefault="004D550B">
          <w:pPr>
            <w:pStyle w:val="775B5CCF0A4449DDA5413EB2F1050E62"/>
          </w:pPr>
          <w:r w:rsidRPr="008F432C">
            <w:rPr>
              <w:rStyle w:val="placeholder1Char"/>
            </w:rPr>
            <w:t>选择</w:t>
          </w:r>
        </w:p>
      </w:docPartBody>
    </w:docPart>
    <w:docPart>
      <w:docPartPr>
        <w:name w:val="26185EB39BC84918982D2B37CAFE5A72"/>
        <w:category>
          <w:name w:val="常规"/>
          <w:gallery w:val="placeholder"/>
        </w:category>
        <w:types>
          <w:type w:val="bbPlcHdr"/>
        </w:types>
        <w:behaviors>
          <w:behavior w:val="content"/>
        </w:behaviors>
        <w:guid w:val="{B87AF154-4C36-4D6E-91A7-33273CC060B9}"/>
      </w:docPartPr>
      <w:docPartBody>
        <w:p w:rsidR="004D550B" w:rsidRDefault="004D550B">
          <w:pPr>
            <w:pStyle w:val="26185EB39BC84918982D2B37CAFE5A72"/>
          </w:pPr>
          <w:r w:rsidRPr="00C63B67">
            <w:rPr>
              <w:rStyle w:val="placeholder1Char"/>
            </w:rPr>
            <w:t>__________</w:t>
          </w:r>
        </w:p>
      </w:docPartBody>
    </w:docPart>
    <w:docPart>
      <w:docPartPr>
        <w:name w:val="1E750670C57F49E4AF9CDF40CC98E92B"/>
        <w:category>
          <w:name w:val="常规"/>
          <w:gallery w:val="placeholder"/>
        </w:category>
        <w:types>
          <w:type w:val="bbPlcHdr"/>
        </w:types>
        <w:behaviors>
          <w:behavior w:val="content"/>
        </w:behaviors>
        <w:guid w:val="{C9371E76-5DB9-4AFB-9F9A-723F9A7863A3}"/>
      </w:docPartPr>
      <w:docPartBody>
        <w:p w:rsidR="004D550B" w:rsidRDefault="004D550B">
          <w:pPr>
            <w:pStyle w:val="1E750670C57F49E4AF9CDF40CC98E92B"/>
          </w:pPr>
          <w:r w:rsidRPr="008F432C">
            <w:rPr>
              <w:rStyle w:val="placeholder1Char"/>
            </w:rPr>
            <w:t>选择</w:t>
          </w:r>
        </w:p>
      </w:docPartBody>
    </w:docPart>
    <w:docPart>
      <w:docPartPr>
        <w:name w:val="9D70F6725E5544FF998B5CD655F77995"/>
        <w:category>
          <w:name w:val="常规"/>
          <w:gallery w:val="placeholder"/>
        </w:category>
        <w:types>
          <w:type w:val="bbPlcHdr"/>
        </w:types>
        <w:behaviors>
          <w:behavior w:val="content"/>
        </w:behaviors>
        <w:guid w:val="{72FCA133-829F-4136-9B8C-221BC63368A1}"/>
      </w:docPartPr>
      <w:docPartBody>
        <w:p w:rsidR="004D550B" w:rsidRDefault="004D550B">
          <w:pPr>
            <w:pStyle w:val="9D70F6725E5544FF998B5CD655F77995"/>
          </w:pPr>
          <w:r w:rsidRPr="00C63B67">
            <w:rPr>
              <w:rStyle w:val="placeholder1Char"/>
            </w:rPr>
            <w:t>__________</w:t>
          </w:r>
        </w:p>
      </w:docPartBody>
    </w:docPart>
    <w:docPart>
      <w:docPartPr>
        <w:name w:val="4C0522926F654684A2DD7AAD7FDBA81E"/>
        <w:category>
          <w:name w:val="常规"/>
          <w:gallery w:val="placeholder"/>
        </w:category>
        <w:types>
          <w:type w:val="bbPlcHdr"/>
        </w:types>
        <w:behaviors>
          <w:behavior w:val="content"/>
        </w:behaviors>
        <w:guid w:val="{7682F8B9-C25A-4900-AA4B-053E2CCA520D}"/>
      </w:docPartPr>
      <w:docPartBody>
        <w:p w:rsidR="004D550B" w:rsidRDefault="004D550B">
          <w:pPr>
            <w:pStyle w:val="4C0522926F654684A2DD7AAD7FDBA81E"/>
          </w:pPr>
          <w:r w:rsidRPr="008F432C">
            <w:rPr>
              <w:rStyle w:val="placeholder1Char"/>
            </w:rPr>
            <w:t>选择</w:t>
          </w:r>
        </w:p>
      </w:docPartBody>
    </w:docPart>
    <w:docPart>
      <w:docPartPr>
        <w:name w:val="77DD798D1B28485085C00C61244BE898"/>
        <w:category>
          <w:name w:val="常规"/>
          <w:gallery w:val="placeholder"/>
        </w:category>
        <w:types>
          <w:type w:val="bbPlcHdr"/>
        </w:types>
        <w:behaviors>
          <w:behavior w:val="content"/>
        </w:behaviors>
        <w:guid w:val="{27B83824-75EA-4BDF-A6B9-E93DE4B1507C}"/>
      </w:docPartPr>
      <w:docPartBody>
        <w:p w:rsidR="004D550B" w:rsidRDefault="004D550B">
          <w:pPr>
            <w:pStyle w:val="77DD798D1B28485085C00C61244BE898"/>
          </w:pPr>
          <w:r w:rsidRPr="00C63B67">
            <w:rPr>
              <w:rStyle w:val="placeholder1Char"/>
            </w:rPr>
            <w:t>__________</w:t>
          </w:r>
        </w:p>
      </w:docPartBody>
    </w:docPart>
    <w:docPart>
      <w:docPartPr>
        <w:name w:val="A37263D6F763418C8A364691942BAA06"/>
        <w:category>
          <w:name w:val="常规"/>
          <w:gallery w:val="placeholder"/>
        </w:category>
        <w:types>
          <w:type w:val="bbPlcHdr"/>
        </w:types>
        <w:behaviors>
          <w:behavior w:val="content"/>
        </w:behaviors>
        <w:guid w:val="{CA11A6EE-51AB-4C97-9B30-30931CEE0445}"/>
      </w:docPartPr>
      <w:docPartBody>
        <w:p w:rsidR="004D550B" w:rsidRDefault="004D550B">
          <w:pPr>
            <w:pStyle w:val="A37263D6F763418C8A364691942BAA06"/>
          </w:pPr>
          <w:r w:rsidRPr="008F432C">
            <w:rPr>
              <w:rStyle w:val="placeholder1Char"/>
            </w:rPr>
            <w:t>选择</w:t>
          </w:r>
        </w:p>
      </w:docPartBody>
    </w:docPart>
    <w:docPart>
      <w:docPartPr>
        <w:name w:val="12B2895130D44977B9166AE6626C9562"/>
        <w:category>
          <w:name w:val="常规"/>
          <w:gallery w:val="placeholder"/>
        </w:category>
        <w:types>
          <w:type w:val="bbPlcHdr"/>
        </w:types>
        <w:behaviors>
          <w:behavior w:val="content"/>
        </w:behaviors>
        <w:guid w:val="{FFC73299-0157-4CC7-AA70-72132B5ECD23}"/>
      </w:docPartPr>
      <w:docPartBody>
        <w:p w:rsidR="004D550B" w:rsidRDefault="004D550B">
          <w:pPr>
            <w:pStyle w:val="12B2895130D44977B9166AE6626C9562"/>
          </w:pPr>
          <w:r w:rsidRPr="00C63B67">
            <w:rPr>
              <w:rStyle w:val="placeholder1Char"/>
            </w:rPr>
            <w:t>__________</w:t>
          </w:r>
        </w:p>
      </w:docPartBody>
    </w:docPart>
    <w:docPart>
      <w:docPartPr>
        <w:name w:val="09EF680CE20549FA89D1B5C8506955DC"/>
        <w:category>
          <w:name w:val="常规"/>
          <w:gallery w:val="placeholder"/>
        </w:category>
        <w:types>
          <w:type w:val="bbPlcHdr"/>
        </w:types>
        <w:behaviors>
          <w:behavior w:val="content"/>
        </w:behaviors>
        <w:guid w:val="{5563E0A4-E8CC-46E9-B94C-9764D5D750A9}"/>
      </w:docPartPr>
      <w:docPartBody>
        <w:p w:rsidR="004D550B" w:rsidRDefault="004D550B">
          <w:pPr>
            <w:pStyle w:val="09EF680CE20549FA89D1B5C8506955DC"/>
          </w:pPr>
          <w:r w:rsidRPr="008F432C">
            <w:rPr>
              <w:rStyle w:val="placeholder1Char"/>
            </w:rPr>
            <w:t>选择</w:t>
          </w:r>
        </w:p>
      </w:docPartBody>
    </w:docPart>
    <w:docPart>
      <w:docPartPr>
        <w:name w:val="0C9495C471854290A579932B23F83C13"/>
        <w:category>
          <w:name w:val="常规"/>
          <w:gallery w:val="placeholder"/>
        </w:category>
        <w:types>
          <w:type w:val="bbPlcHdr"/>
        </w:types>
        <w:behaviors>
          <w:behavior w:val="content"/>
        </w:behaviors>
        <w:guid w:val="{09E01B8B-66F0-4F5F-9D90-C68EB82D3328}"/>
      </w:docPartPr>
      <w:docPartBody>
        <w:p w:rsidR="004D550B" w:rsidRDefault="004D550B">
          <w:pPr>
            <w:pStyle w:val="0C9495C471854290A579932B23F83C13"/>
          </w:pPr>
          <w:r w:rsidRPr="00C63B67">
            <w:rPr>
              <w:rStyle w:val="placeholder1Char"/>
            </w:rPr>
            <w:t>__________</w:t>
          </w:r>
        </w:p>
      </w:docPartBody>
    </w:docPart>
    <w:docPart>
      <w:docPartPr>
        <w:name w:val="732F29D1E3B74FF181B2A7DCF2128EEF"/>
        <w:category>
          <w:name w:val="常规"/>
          <w:gallery w:val="placeholder"/>
        </w:category>
        <w:types>
          <w:type w:val="bbPlcHdr"/>
        </w:types>
        <w:behaviors>
          <w:behavior w:val="content"/>
        </w:behaviors>
        <w:guid w:val="{D5E58FD9-CA4A-4327-A69D-55BF51F92AA6}"/>
      </w:docPartPr>
      <w:docPartBody>
        <w:p w:rsidR="004D550B" w:rsidRDefault="004D550B">
          <w:pPr>
            <w:pStyle w:val="732F29D1E3B74FF181B2A7DCF2128EEF"/>
          </w:pPr>
          <w:r w:rsidRPr="008F432C">
            <w:rPr>
              <w:rStyle w:val="placeholder1Char"/>
            </w:rPr>
            <w:t>选择</w:t>
          </w:r>
        </w:p>
      </w:docPartBody>
    </w:docPart>
    <w:docPart>
      <w:docPartPr>
        <w:name w:val="259B27F245A546DA89718B08740C5853"/>
        <w:category>
          <w:name w:val="常规"/>
          <w:gallery w:val="placeholder"/>
        </w:category>
        <w:types>
          <w:type w:val="bbPlcHdr"/>
        </w:types>
        <w:behaviors>
          <w:behavior w:val="content"/>
        </w:behaviors>
        <w:guid w:val="{E8C83FE0-25DE-4D3D-8DEA-14217E92F535}"/>
      </w:docPartPr>
      <w:docPartBody>
        <w:p w:rsidR="004D550B" w:rsidRDefault="004D550B">
          <w:pPr>
            <w:pStyle w:val="259B27F245A546DA89718B08740C5853"/>
          </w:pPr>
          <w:r w:rsidRPr="00C63B67">
            <w:rPr>
              <w:rStyle w:val="placeholder1Char"/>
            </w:rPr>
            <w:t>__________</w:t>
          </w:r>
        </w:p>
      </w:docPartBody>
    </w:docPart>
    <w:docPart>
      <w:docPartPr>
        <w:name w:val="A3016891BA47482A9CEF2F0EDD162667"/>
        <w:category>
          <w:name w:val="常规"/>
          <w:gallery w:val="placeholder"/>
        </w:category>
        <w:types>
          <w:type w:val="bbPlcHdr"/>
        </w:types>
        <w:behaviors>
          <w:behavior w:val="content"/>
        </w:behaviors>
        <w:guid w:val="{EFC22C49-2DA1-4ECA-9C0C-7073C770C9DD}"/>
      </w:docPartPr>
      <w:docPartBody>
        <w:p w:rsidR="004D550B" w:rsidRDefault="004D550B">
          <w:pPr>
            <w:pStyle w:val="A3016891BA47482A9CEF2F0EDD162667"/>
          </w:pPr>
          <w:r w:rsidRPr="008F432C">
            <w:rPr>
              <w:rStyle w:val="placeholder1Char"/>
            </w:rPr>
            <w:t>选择</w:t>
          </w:r>
        </w:p>
      </w:docPartBody>
    </w:docPart>
    <w:docPart>
      <w:docPartPr>
        <w:name w:val="327E369A4376481EA1F69E7D3DCE594A"/>
        <w:category>
          <w:name w:val="常规"/>
          <w:gallery w:val="placeholder"/>
        </w:category>
        <w:types>
          <w:type w:val="bbPlcHdr"/>
        </w:types>
        <w:behaviors>
          <w:behavior w:val="content"/>
        </w:behaviors>
        <w:guid w:val="{9639A710-4EB4-41CF-B150-50DCE2C5AAA0}"/>
      </w:docPartPr>
      <w:docPartBody>
        <w:p w:rsidR="004D550B" w:rsidRDefault="004D550B">
          <w:pPr>
            <w:pStyle w:val="327E369A4376481EA1F69E7D3DCE594A"/>
          </w:pPr>
          <w:r w:rsidRPr="00C63B67">
            <w:rPr>
              <w:rStyle w:val="placeholder1Char"/>
            </w:rPr>
            <w:t>__________</w:t>
          </w:r>
        </w:p>
      </w:docPartBody>
    </w:docPart>
    <w:docPart>
      <w:docPartPr>
        <w:name w:val="0AEA79A1C1154205B5C0A5A64747998C"/>
        <w:category>
          <w:name w:val="常规"/>
          <w:gallery w:val="placeholder"/>
        </w:category>
        <w:types>
          <w:type w:val="bbPlcHdr"/>
        </w:types>
        <w:behaviors>
          <w:behavior w:val="content"/>
        </w:behaviors>
        <w:guid w:val="{E863123C-F0A7-4A5F-BAA3-E015091CD4EF}"/>
      </w:docPartPr>
      <w:docPartBody>
        <w:p w:rsidR="004D550B" w:rsidRDefault="004D550B">
          <w:pPr>
            <w:pStyle w:val="0AEA79A1C1154205B5C0A5A64747998C"/>
          </w:pPr>
          <w:r w:rsidRPr="008F432C">
            <w:rPr>
              <w:rStyle w:val="placeholder1Char"/>
            </w:rPr>
            <w:t>选择</w:t>
          </w:r>
        </w:p>
      </w:docPartBody>
    </w:docPart>
    <w:docPart>
      <w:docPartPr>
        <w:name w:val="154E989D3EEF41C39A087BEC295C849B"/>
        <w:category>
          <w:name w:val="常规"/>
          <w:gallery w:val="placeholder"/>
        </w:category>
        <w:types>
          <w:type w:val="bbPlcHdr"/>
        </w:types>
        <w:behaviors>
          <w:behavior w:val="content"/>
        </w:behaviors>
        <w:guid w:val="{1060C3F9-2304-405B-81FA-094C2043D6AD}"/>
      </w:docPartPr>
      <w:docPartBody>
        <w:p w:rsidR="004D550B" w:rsidRDefault="004D550B">
          <w:pPr>
            <w:pStyle w:val="154E989D3EEF41C39A087BEC295C849B"/>
          </w:pPr>
          <w:r w:rsidRPr="00C63B67">
            <w:rPr>
              <w:rStyle w:val="placeholder1Char"/>
            </w:rPr>
            <w:t>__________</w:t>
          </w:r>
        </w:p>
      </w:docPartBody>
    </w:docPart>
    <w:docPart>
      <w:docPartPr>
        <w:name w:val="208DDF24399645EABF74B2FAB58D25B0"/>
        <w:category>
          <w:name w:val="常规"/>
          <w:gallery w:val="placeholder"/>
        </w:category>
        <w:types>
          <w:type w:val="bbPlcHdr"/>
        </w:types>
        <w:behaviors>
          <w:behavior w:val="content"/>
        </w:behaviors>
        <w:guid w:val="{4F4C0262-6290-4A33-BDE0-235A7996BF73}"/>
      </w:docPartPr>
      <w:docPartBody>
        <w:p w:rsidR="004D550B" w:rsidRDefault="004D550B">
          <w:pPr>
            <w:pStyle w:val="208DDF24399645EABF74B2FAB58D25B0"/>
          </w:pPr>
          <w:r w:rsidRPr="008F432C">
            <w:rPr>
              <w:rStyle w:val="placeholder1Char"/>
            </w:rPr>
            <w:t>选择</w:t>
          </w:r>
        </w:p>
      </w:docPartBody>
    </w:docPart>
    <w:docPart>
      <w:docPartPr>
        <w:name w:val="E940969481B2416996AACAA5E3D00C48"/>
        <w:category>
          <w:name w:val="常规"/>
          <w:gallery w:val="placeholder"/>
        </w:category>
        <w:types>
          <w:type w:val="bbPlcHdr"/>
        </w:types>
        <w:behaviors>
          <w:behavior w:val="content"/>
        </w:behaviors>
        <w:guid w:val="{DF7E4B22-3F92-4C9F-BC20-71E5D230AB8F}"/>
      </w:docPartPr>
      <w:docPartBody>
        <w:p w:rsidR="004D550B" w:rsidRDefault="004D550B">
          <w:pPr>
            <w:pStyle w:val="E940969481B2416996AACAA5E3D00C48"/>
          </w:pPr>
          <w:r w:rsidRPr="00C63B67">
            <w:rPr>
              <w:rStyle w:val="placeholder1Char"/>
            </w:rPr>
            <w:t>__________</w:t>
          </w:r>
        </w:p>
      </w:docPartBody>
    </w:docPart>
    <w:docPart>
      <w:docPartPr>
        <w:name w:val="4D25B99E5C2C40C68EF21F53139EB0E4"/>
        <w:category>
          <w:name w:val="常规"/>
          <w:gallery w:val="placeholder"/>
        </w:category>
        <w:types>
          <w:type w:val="bbPlcHdr"/>
        </w:types>
        <w:behaviors>
          <w:behavior w:val="content"/>
        </w:behaviors>
        <w:guid w:val="{4F8AB1CA-252B-4CD6-9655-F2F715514DF9}"/>
      </w:docPartPr>
      <w:docPartBody>
        <w:p w:rsidR="004D550B" w:rsidRDefault="004D550B">
          <w:pPr>
            <w:pStyle w:val="4D25B99E5C2C40C68EF21F53139EB0E4"/>
          </w:pPr>
          <w:r w:rsidRPr="008F432C">
            <w:rPr>
              <w:rStyle w:val="placeholder1Char"/>
            </w:rPr>
            <w:t>选择</w:t>
          </w:r>
        </w:p>
      </w:docPartBody>
    </w:docPart>
    <w:docPart>
      <w:docPartPr>
        <w:name w:val="9609D334E0A44DCAAF72A3651AB01580"/>
        <w:category>
          <w:name w:val="常规"/>
          <w:gallery w:val="placeholder"/>
        </w:category>
        <w:types>
          <w:type w:val="bbPlcHdr"/>
        </w:types>
        <w:behaviors>
          <w:behavior w:val="content"/>
        </w:behaviors>
        <w:guid w:val="{360B30EC-C941-40E6-9BF5-B914E7FF43B6}"/>
      </w:docPartPr>
      <w:docPartBody>
        <w:p w:rsidR="004D550B" w:rsidRDefault="004D550B">
          <w:pPr>
            <w:pStyle w:val="9609D334E0A44DCAAF72A3651AB01580"/>
          </w:pPr>
          <w:r w:rsidRPr="00C63B67">
            <w:rPr>
              <w:rStyle w:val="placeholder1Char"/>
            </w:rPr>
            <w:t>__________</w:t>
          </w:r>
        </w:p>
      </w:docPartBody>
    </w:docPart>
    <w:docPart>
      <w:docPartPr>
        <w:name w:val="02AA34A010054536B47E301E41FA307C"/>
        <w:category>
          <w:name w:val="常规"/>
          <w:gallery w:val="placeholder"/>
        </w:category>
        <w:types>
          <w:type w:val="bbPlcHdr"/>
        </w:types>
        <w:behaviors>
          <w:behavior w:val="content"/>
        </w:behaviors>
        <w:guid w:val="{2B63BFC7-F0B3-42AA-BFFF-231B9161E9C7}"/>
      </w:docPartPr>
      <w:docPartBody>
        <w:p w:rsidR="004D550B" w:rsidRDefault="004D550B">
          <w:pPr>
            <w:pStyle w:val="02AA34A010054536B47E301E41FA307C"/>
          </w:pPr>
          <w:r w:rsidRPr="00C63B67">
            <w:rPr>
              <w:rStyle w:val="placeholder1Char"/>
            </w:rPr>
            <w:t>____________</w:t>
          </w:r>
        </w:p>
      </w:docPartBody>
    </w:docPart>
    <w:docPart>
      <w:docPartPr>
        <w:name w:val="8462908E00FA4E8FB4C4F43FD55777D4"/>
        <w:category>
          <w:name w:val="常规"/>
          <w:gallery w:val="placeholder"/>
        </w:category>
        <w:types>
          <w:type w:val="bbPlcHdr"/>
        </w:types>
        <w:behaviors>
          <w:behavior w:val="content"/>
        </w:behaviors>
        <w:guid w:val="{CF450A3B-9D2B-45C8-96FE-7FF5E2DBEC96}"/>
      </w:docPartPr>
      <w:docPartBody>
        <w:p w:rsidR="004D550B" w:rsidRDefault="004D550B">
          <w:pPr>
            <w:pStyle w:val="8462908E00FA4E8FB4C4F43FD55777D4"/>
          </w:pPr>
          <w:r w:rsidRPr="00C63B67">
            <w:rPr>
              <w:rStyle w:val="placeholder1Char"/>
            </w:rPr>
            <w:t>____________</w:t>
          </w:r>
        </w:p>
      </w:docPartBody>
    </w:docPart>
    <w:docPart>
      <w:docPartPr>
        <w:name w:val="746F3C9F2AA54B869B13B060DD91AA9A"/>
        <w:category>
          <w:name w:val="常规"/>
          <w:gallery w:val="placeholder"/>
        </w:category>
        <w:types>
          <w:type w:val="bbPlcHdr"/>
        </w:types>
        <w:behaviors>
          <w:behavior w:val="content"/>
        </w:behaviors>
        <w:guid w:val="{9BCF86A2-CDE5-4833-AF48-6A92F51BD602}"/>
      </w:docPartPr>
      <w:docPartBody>
        <w:p w:rsidR="004D550B" w:rsidRDefault="004D550B">
          <w:pPr>
            <w:pStyle w:val="746F3C9F2AA54B869B13B060DD91AA9A"/>
          </w:pPr>
          <w:r w:rsidRPr="00C63B67">
            <w:rPr>
              <w:rStyle w:val="placeholder1Char"/>
            </w:rPr>
            <w:t>________</w:t>
          </w:r>
        </w:p>
      </w:docPartBody>
    </w:docPart>
    <w:docPart>
      <w:docPartPr>
        <w:name w:val="470746E753314B51B86906754F5D6225"/>
        <w:category>
          <w:name w:val="常规"/>
          <w:gallery w:val="placeholder"/>
        </w:category>
        <w:types>
          <w:type w:val="bbPlcHdr"/>
        </w:types>
        <w:behaviors>
          <w:behavior w:val="content"/>
        </w:behaviors>
        <w:guid w:val="{B88AE39A-84D4-4285-A501-C257DE3C3820}"/>
      </w:docPartPr>
      <w:docPartBody>
        <w:p w:rsidR="004D550B" w:rsidRDefault="004D550B">
          <w:pPr>
            <w:pStyle w:val="470746E753314B51B86906754F5D6225"/>
          </w:pPr>
          <w:r w:rsidRPr="00C63B67">
            <w:rPr>
              <w:rStyle w:val="placeholder1Char"/>
            </w:rPr>
            <w:t>选择</w:t>
          </w:r>
        </w:p>
      </w:docPartBody>
    </w:docPart>
    <w:docPart>
      <w:docPartPr>
        <w:name w:val="17453A1DE6FF41ED9AB3AFCC6DEBB7E6"/>
        <w:category>
          <w:name w:val="常规"/>
          <w:gallery w:val="placeholder"/>
        </w:category>
        <w:types>
          <w:type w:val="bbPlcHdr"/>
        </w:types>
        <w:behaviors>
          <w:behavior w:val="content"/>
        </w:behaviors>
        <w:guid w:val="{ADFAE754-009B-4DCA-A887-7D0E47218748}"/>
      </w:docPartPr>
      <w:docPartBody>
        <w:p w:rsidR="004D550B" w:rsidRDefault="004D550B">
          <w:pPr>
            <w:pStyle w:val="17453A1DE6FF41ED9AB3AFCC6DEBB7E6"/>
          </w:pPr>
          <w:r w:rsidRPr="00C63B67">
            <w:rPr>
              <w:rStyle w:val="placeholder1Char"/>
            </w:rPr>
            <w:t>____________</w:t>
          </w:r>
        </w:p>
      </w:docPartBody>
    </w:docPart>
    <w:docPart>
      <w:docPartPr>
        <w:name w:val="691B181C015644E28A516412C0911F57"/>
        <w:category>
          <w:name w:val="常规"/>
          <w:gallery w:val="placeholder"/>
        </w:category>
        <w:types>
          <w:type w:val="bbPlcHdr"/>
        </w:types>
        <w:behaviors>
          <w:behavior w:val="content"/>
        </w:behaviors>
        <w:guid w:val="{D0B6F469-C762-49FF-BA95-64953EF9D9C2}"/>
      </w:docPartPr>
      <w:docPartBody>
        <w:p w:rsidR="004D550B" w:rsidRDefault="004D550B">
          <w:pPr>
            <w:pStyle w:val="691B181C015644E28A516412C0911F57"/>
          </w:pPr>
          <w:r w:rsidRPr="00C63B67">
            <w:rPr>
              <w:rStyle w:val="placeholder1Char"/>
            </w:rPr>
            <w:t>__________</w:t>
          </w:r>
        </w:p>
      </w:docPartBody>
    </w:docPart>
    <w:docPart>
      <w:docPartPr>
        <w:name w:val="6372DCC118D542E689596DF963CBC71B"/>
        <w:category>
          <w:name w:val="常规"/>
          <w:gallery w:val="placeholder"/>
        </w:category>
        <w:types>
          <w:type w:val="bbPlcHdr"/>
        </w:types>
        <w:behaviors>
          <w:behavior w:val="content"/>
        </w:behaviors>
        <w:guid w:val="{0E0504FB-D1DF-480D-902C-D6C8C090DB08}"/>
      </w:docPartPr>
      <w:docPartBody>
        <w:p w:rsidR="004D550B" w:rsidRDefault="004D550B">
          <w:pPr>
            <w:pStyle w:val="6372DCC118D542E689596DF963CBC71B"/>
          </w:pPr>
          <w:r w:rsidRPr="00C63B67">
            <w:rPr>
              <w:rStyle w:val="placeholder1Char"/>
            </w:rPr>
            <w:t>________</w:t>
          </w:r>
        </w:p>
      </w:docPartBody>
    </w:docPart>
    <w:docPart>
      <w:docPartPr>
        <w:name w:val="B2B4CF4E6681415E91EA002871CFD09D"/>
        <w:category>
          <w:name w:val="常规"/>
          <w:gallery w:val="placeholder"/>
        </w:category>
        <w:types>
          <w:type w:val="bbPlcHdr"/>
        </w:types>
        <w:behaviors>
          <w:behavior w:val="content"/>
        </w:behaviors>
        <w:guid w:val="{8676EBC7-F7D5-4CA1-AE57-E4F2DBE16412}"/>
      </w:docPartPr>
      <w:docPartBody>
        <w:p w:rsidR="004D550B" w:rsidRDefault="004D550B">
          <w:pPr>
            <w:pStyle w:val="B2B4CF4E6681415E91EA002871CFD09D"/>
          </w:pPr>
          <w:r w:rsidRPr="00F71542">
            <w:rPr>
              <w:rStyle w:val="placeholder1Char"/>
            </w:rPr>
            <w:t>_____________________________________________</w:t>
          </w:r>
        </w:p>
      </w:docPartBody>
    </w:docPart>
    <w:docPart>
      <w:docPartPr>
        <w:name w:val="9F8F76401BF34BED9BEE3D8A9A3F5BC8"/>
        <w:category>
          <w:name w:val="常规"/>
          <w:gallery w:val="placeholder"/>
        </w:category>
        <w:types>
          <w:type w:val="bbPlcHdr"/>
        </w:types>
        <w:behaviors>
          <w:behavior w:val="content"/>
        </w:behaviors>
        <w:guid w:val="{C20B5C50-C0FD-4D39-A543-6FF3066DE1AC}"/>
      </w:docPartPr>
      <w:docPartBody>
        <w:p w:rsidR="004D550B" w:rsidRDefault="004D550B">
          <w:pPr>
            <w:pStyle w:val="9F8F76401BF34BED9BEE3D8A9A3F5BC8"/>
          </w:pPr>
          <w:r w:rsidRPr="00C63B67">
            <w:rPr>
              <w:rStyle w:val="placeholder1Char"/>
            </w:rPr>
            <w:t>________</w:t>
          </w:r>
        </w:p>
      </w:docPartBody>
    </w:docPart>
    <w:docPart>
      <w:docPartPr>
        <w:name w:val="53765B31A828407E8FF927D76F750B75"/>
        <w:category>
          <w:name w:val="常规"/>
          <w:gallery w:val="placeholder"/>
        </w:category>
        <w:types>
          <w:type w:val="bbPlcHdr"/>
        </w:types>
        <w:behaviors>
          <w:behavior w:val="content"/>
        </w:behaviors>
        <w:guid w:val="{F248FA29-7196-451D-A4AE-801E29DCF9EA}"/>
      </w:docPartPr>
      <w:docPartBody>
        <w:p w:rsidR="004D550B" w:rsidRDefault="004D550B">
          <w:pPr>
            <w:pStyle w:val="53765B31A828407E8FF927D76F750B75"/>
          </w:pPr>
          <w:r w:rsidRPr="00C63B67">
            <w:rPr>
              <w:rStyle w:val="placeholder1Char"/>
            </w:rPr>
            <w:t>__________</w:t>
          </w:r>
        </w:p>
      </w:docPartBody>
    </w:docPart>
    <w:docPart>
      <w:docPartPr>
        <w:name w:val="574A1B378CD94AF7BFC5C32E29C58A0B"/>
        <w:category>
          <w:name w:val="常规"/>
          <w:gallery w:val="placeholder"/>
        </w:category>
        <w:types>
          <w:type w:val="bbPlcHdr"/>
        </w:types>
        <w:behaviors>
          <w:behavior w:val="content"/>
        </w:behaviors>
        <w:guid w:val="{98F37ED7-1A20-451D-858A-FA47B36A1893}"/>
      </w:docPartPr>
      <w:docPartBody>
        <w:p w:rsidR="004D550B" w:rsidRDefault="004D550B">
          <w:pPr>
            <w:pStyle w:val="574A1B378CD94AF7BFC5C32E29C58A0B"/>
          </w:pPr>
          <w:r w:rsidRPr="00C63B67">
            <w:rPr>
              <w:rStyle w:val="placeholder1Char"/>
            </w:rPr>
            <w:t>________</w:t>
          </w:r>
        </w:p>
      </w:docPartBody>
    </w:docPart>
    <w:docPart>
      <w:docPartPr>
        <w:name w:val="A0798C9F36EA49DCB3BEAE3E7B7BC380"/>
        <w:category>
          <w:name w:val="常规"/>
          <w:gallery w:val="placeholder"/>
        </w:category>
        <w:types>
          <w:type w:val="bbPlcHdr"/>
        </w:types>
        <w:behaviors>
          <w:behavior w:val="content"/>
        </w:behaviors>
        <w:guid w:val="{B1DED321-F15F-4042-90EE-879C39D13F9D}"/>
      </w:docPartPr>
      <w:docPartBody>
        <w:p w:rsidR="004D550B" w:rsidRDefault="004D550B">
          <w:pPr>
            <w:pStyle w:val="A0798C9F36EA49DCB3BEAE3E7B7BC380"/>
          </w:pPr>
          <w:r w:rsidRPr="00C63B67">
            <w:rPr>
              <w:rStyle w:val="placeholder1Char"/>
              <w:rFonts w:hint="eastAsia"/>
            </w:rPr>
            <w:t>选择一项</w:t>
          </w:r>
        </w:p>
      </w:docPartBody>
    </w:docPart>
    <w:docPart>
      <w:docPartPr>
        <w:name w:val="626776B73507485CAD9E53FDFBB09180"/>
        <w:category>
          <w:name w:val="常规"/>
          <w:gallery w:val="placeholder"/>
        </w:category>
        <w:types>
          <w:type w:val="bbPlcHdr"/>
        </w:types>
        <w:behaviors>
          <w:behavior w:val="content"/>
        </w:behaviors>
        <w:guid w:val="{85D9C6EF-EB9C-41AA-9532-D5BE16482DCD}"/>
      </w:docPartPr>
      <w:docPartBody>
        <w:p w:rsidR="004D550B" w:rsidRDefault="004D550B">
          <w:pPr>
            <w:pStyle w:val="626776B73507485CAD9E53FDFBB09180"/>
          </w:pPr>
          <w:r w:rsidRPr="00C63B67">
            <w:rPr>
              <w:rStyle w:val="placeholder1Char"/>
              <w:rFonts w:hint="eastAsia"/>
            </w:rPr>
            <w:t>选择一项</w:t>
          </w:r>
        </w:p>
      </w:docPartBody>
    </w:docPart>
    <w:docPart>
      <w:docPartPr>
        <w:name w:val="679FA529BCA84D408524FFB8BD5F1114"/>
        <w:category>
          <w:name w:val="常规"/>
          <w:gallery w:val="placeholder"/>
        </w:category>
        <w:types>
          <w:type w:val="bbPlcHdr"/>
        </w:types>
        <w:behaviors>
          <w:behavior w:val="content"/>
        </w:behaviors>
        <w:guid w:val="{D25A8097-0E9F-4F3B-85A6-8AD5E626E237}"/>
      </w:docPartPr>
      <w:docPartBody>
        <w:p w:rsidR="004D550B" w:rsidRDefault="004D550B">
          <w:pPr>
            <w:pStyle w:val="679FA529BCA84D408524FFB8BD5F1114"/>
          </w:pPr>
          <w:r w:rsidRPr="00C63B67">
            <w:rPr>
              <w:rStyle w:val="placeholder1Char"/>
              <w:rFonts w:hint="eastAsia"/>
            </w:rPr>
            <w:t>选择</w:t>
          </w:r>
        </w:p>
      </w:docPartBody>
    </w:docPart>
    <w:docPart>
      <w:docPartPr>
        <w:name w:val="518ABADCECD74715ADAC91447B8CF9E9"/>
        <w:category>
          <w:name w:val="常规"/>
          <w:gallery w:val="placeholder"/>
        </w:category>
        <w:types>
          <w:type w:val="bbPlcHdr"/>
        </w:types>
        <w:behaviors>
          <w:behavior w:val="content"/>
        </w:behaviors>
        <w:guid w:val="{1A38180E-840B-47EC-B7C9-BA99CDB6E2D2}"/>
      </w:docPartPr>
      <w:docPartBody>
        <w:p w:rsidR="004D550B" w:rsidRDefault="004D550B">
          <w:pPr>
            <w:pStyle w:val="518ABADCECD74715ADAC91447B8CF9E9"/>
          </w:pPr>
          <w:r w:rsidRPr="00C63B67">
            <w:rPr>
              <w:rStyle w:val="placeholder1Char"/>
              <w:rFonts w:hint="eastAsia"/>
            </w:rPr>
            <w:t>选择</w:t>
          </w:r>
        </w:p>
      </w:docPartBody>
    </w:docPart>
    <w:docPart>
      <w:docPartPr>
        <w:name w:val="6D075AA9CE124E7B814BFD4F49A13F00"/>
        <w:category>
          <w:name w:val="常规"/>
          <w:gallery w:val="placeholder"/>
        </w:category>
        <w:types>
          <w:type w:val="bbPlcHdr"/>
        </w:types>
        <w:behaviors>
          <w:behavior w:val="content"/>
        </w:behaviors>
        <w:guid w:val="{CF6058DC-9D7C-498D-ACDC-0841219597BC}"/>
      </w:docPartPr>
      <w:docPartBody>
        <w:p w:rsidR="004D550B" w:rsidRDefault="004D550B">
          <w:pPr>
            <w:pStyle w:val="6D075AA9CE124E7B814BFD4F49A13F00"/>
          </w:pPr>
          <w:r w:rsidRPr="00C63B67">
            <w:rPr>
              <w:rStyle w:val="placeholder1Char"/>
            </w:rPr>
            <w:t>__________</w:t>
          </w:r>
        </w:p>
      </w:docPartBody>
    </w:docPart>
    <w:docPart>
      <w:docPartPr>
        <w:name w:val="227F208583FE4BAA8C7F79B0248D7BC0"/>
        <w:category>
          <w:name w:val="常规"/>
          <w:gallery w:val="placeholder"/>
        </w:category>
        <w:types>
          <w:type w:val="bbPlcHdr"/>
        </w:types>
        <w:behaviors>
          <w:behavior w:val="content"/>
        </w:behaviors>
        <w:guid w:val="{AC3DB50A-6DCA-4B3C-BFBC-42C054B41626}"/>
      </w:docPartPr>
      <w:docPartBody>
        <w:p w:rsidR="004D550B" w:rsidRDefault="004D550B">
          <w:pPr>
            <w:pStyle w:val="227F208583FE4BAA8C7F79B0248D7BC0"/>
          </w:pPr>
          <w:r w:rsidRPr="00C63B67">
            <w:rPr>
              <w:rStyle w:val="placeholder1Char"/>
            </w:rPr>
            <w:t>__________</w:t>
          </w:r>
        </w:p>
      </w:docPartBody>
    </w:docPart>
    <w:docPart>
      <w:docPartPr>
        <w:name w:val="76CD8A0757354ED8B1A044B6E7C04C42"/>
        <w:category>
          <w:name w:val="常规"/>
          <w:gallery w:val="placeholder"/>
        </w:category>
        <w:types>
          <w:type w:val="bbPlcHdr"/>
        </w:types>
        <w:behaviors>
          <w:behavior w:val="content"/>
        </w:behaviors>
        <w:guid w:val="{F28A2B55-B80C-49DC-9E4D-8CB5C110D936}"/>
      </w:docPartPr>
      <w:docPartBody>
        <w:p w:rsidR="004D550B" w:rsidRDefault="004D550B">
          <w:pPr>
            <w:pStyle w:val="76CD8A0757354ED8B1A044B6E7C04C42"/>
          </w:pPr>
          <w:r w:rsidRPr="00C63B67">
            <w:rPr>
              <w:rStyle w:val="placeholder1Char"/>
            </w:rPr>
            <w:t>__________</w:t>
          </w:r>
        </w:p>
      </w:docPartBody>
    </w:docPart>
    <w:docPart>
      <w:docPartPr>
        <w:name w:val="C356290D8FF54CF99B2ECE93B25EEECE"/>
        <w:category>
          <w:name w:val="常规"/>
          <w:gallery w:val="placeholder"/>
        </w:category>
        <w:types>
          <w:type w:val="bbPlcHdr"/>
        </w:types>
        <w:behaviors>
          <w:behavior w:val="content"/>
        </w:behaviors>
        <w:guid w:val="{68937E5C-D0C9-44B0-B74F-5F0CF0321084}"/>
      </w:docPartPr>
      <w:docPartBody>
        <w:p w:rsidR="004D550B" w:rsidRDefault="004D550B">
          <w:pPr>
            <w:pStyle w:val="C356290D8FF54CF99B2ECE93B25EEECE"/>
          </w:pPr>
          <w:r w:rsidRPr="00C63B67">
            <w:rPr>
              <w:rStyle w:val="placeholder1Char"/>
            </w:rPr>
            <w:t>__________</w:t>
          </w:r>
        </w:p>
      </w:docPartBody>
    </w:docPart>
    <w:docPart>
      <w:docPartPr>
        <w:name w:val="42840F557E2A41C2A19FF84C79D85B27"/>
        <w:category>
          <w:name w:val="常规"/>
          <w:gallery w:val="placeholder"/>
        </w:category>
        <w:types>
          <w:type w:val="bbPlcHdr"/>
        </w:types>
        <w:behaviors>
          <w:behavior w:val="content"/>
        </w:behaviors>
        <w:guid w:val="{1FA7E416-34B2-4A83-B2F1-EA8A31AC230C}"/>
      </w:docPartPr>
      <w:docPartBody>
        <w:p w:rsidR="004D550B" w:rsidRDefault="004D550B">
          <w:pPr>
            <w:pStyle w:val="42840F557E2A41C2A19FF84C79D85B27"/>
          </w:pPr>
          <w:r w:rsidRPr="00C63B67">
            <w:rPr>
              <w:rStyle w:val="placeholder1Char"/>
            </w:rPr>
            <w:t>__________</w:t>
          </w:r>
        </w:p>
      </w:docPartBody>
    </w:docPart>
    <w:docPart>
      <w:docPartPr>
        <w:name w:val="9DF33CB7775749D8B4220D172A380801"/>
        <w:category>
          <w:name w:val="常规"/>
          <w:gallery w:val="placeholder"/>
        </w:category>
        <w:types>
          <w:type w:val="bbPlcHdr"/>
        </w:types>
        <w:behaviors>
          <w:behavior w:val="content"/>
        </w:behaviors>
        <w:guid w:val="{B8D56B02-87D6-4C2E-B5D6-14959AE90946}"/>
      </w:docPartPr>
      <w:docPartBody>
        <w:p w:rsidR="004D550B" w:rsidRDefault="004D550B">
          <w:pPr>
            <w:pStyle w:val="9DF33CB7775749D8B4220D172A380801"/>
          </w:pPr>
          <w:r w:rsidRPr="00C63B67">
            <w:rPr>
              <w:rStyle w:val="placeholder1Char"/>
            </w:rPr>
            <w:t>____________</w:t>
          </w:r>
        </w:p>
      </w:docPartBody>
    </w:docPart>
    <w:docPart>
      <w:docPartPr>
        <w:name w:val="07A0DA0B73694D3DB0C1281A6B89B6B2"/>
        <w:category>
          <w:name w:val="常规"/>
          <w:gallery w:val="placeholder"/>
        </w:category>
        <w:types>
          <w:type w:val="bbPlcHdr"/>
        </w:types>
        <w:behaviors>
          <w:behavior w:val="content"/>
        </w:behaviors>
        <w:guid w:val="{872B88A6-DB18-400B-8820-A55032E253F1}"/>
      </w:docPartPr>
      <w:docPartBody>
        <w:p w:rsidR="004D550B" w:rsidRDefault="004D550B">
          <w:pPr>
            <w:pStyle w:val="07A0DA0B73694D3DB0C1281A6B89B6B2"/>
          </w:pPr>
          <w:r w:rsidRPr="00C63B67">
            <w:rPr>
              <w:rStyle w:val="placeholder1Char"/>
              <w:rFonts w:hint="eastAsia"/>
            </w:rPr>
            <w:t>选择</w:t>
          </w:r>
        </w:p>
      </w:docPartBody>
    </w:docPart>
    <w:docPart>
      <w:docPartPr>
        <w:name w:val="13B7F1AA7971460C9E98D164B3A2F125"/>
        <w:category>
          <w:name w:val="常规"/>
          <w:gallery w:val="placeholder"/>
        </w:category>
        <w:types>
          <w:type w:val="bbPlcHdr"/>
        </w:types>
        <w:behaviors>
          <w:behavior w:val="content"/>
        </w:behaviors>
        <w:guid w:val="{C61A4170-AB65-4A98-B420-574CAE9324E8}"/>
      </w:docPartPr>
      <w:docPartBody>
        <w:p w:rsidR="004D550B" w:rsidRDefault="004D550B">
          <w:pPr>
            <w:pStyle w:val="13B7F1AA7971460C9E98D164B3A2F125"/>
          </w:pPr>
          <w:r w:rsidRPr="00C63B67">
            <w:rPr>
              <w:rStyle w:val="placeholder1Char"/>
            </w:rPr>
            <w:t>__________</w:t>
          </w:r>
        </w:p>
      </w:docPartBody>
    </w:docPart>
    <w:docPart>
      <w:docPartPr>
        <w:name w:val="C9A24A046F1241648672D4B7516103A9"/>
        <w:category>
          <w:name w:val="常规"/>
          <w:gallery w:val="placeholder"/>
        </w:category>
        <w:types>
          <w:type w:val="bbPlcHdr"/>
        </w:types>
        <w:behaviors>
          <w:behavior w:val="content"/>
        </w:behaviors>
        <w:guid w:val="{9F22B0D0-8943-44DA-8F5D-ED47907401C8}"/>
      </w:docPartPr>
      <w:docPartBody>
        <w:p w:rsidR="004D550B" w:rsidRDefault="004D550B">
          <w:pPr>
            <w:pStyle w:val="C9A24A046F1241648672D4B7516103A9"/>
          </w:pPr>
          <w:r w:rsidRPr="00C63B67">
            <w:rPr>
              <w:rStyle w:val="placeholder1Char"/>
            </w:rPr>
            <w:t>__________</w:t>
          </w:r>
        </w:p>
      </w:docPartBody>
    </w:docPart>
    <w:docPart>
      <w:docPartPr>
        <w:name w:val="0ACDF9B73FB64CD28D966C413F18E7BE"/>
        <w:category>
          <w:name w:val="常规"/>
          <w:gallery w:val="placeholder"/>
        </w:category>
        <w:types>
          <w:type w:val="bbPlcHdr"/>
        </w:types>
        <w:behaviors>
          <w:behavior w:val="content"/>
        </w:behaviors>
        <w:guid w:val="{C9B78579-AA08-4CA3-83C5-42C740FD4128}"/>
      </w:docPartPr>
      <w:docPartBody>
        <w:p w:rsidR="004D550B" w:rsidRDefault="004D550B">
          <w:pPr>
            <w:pStyle w:val="0ACDF9B73FB64CD28D966C413F18E7BE"/>
          </w:pPr>
          <w:r w:rsidRPr="00C63B67">
            <w:rPr>
              <w:rStyle w:val="placeholder1Char"/>
              <w:rFonts w:hint="eastAsia"/>
            </w:rPr>
            <w:t>选择</w:t>
          </w:r>
        </w:p>
      </w:docPartBody>
    </w:docPart>
    <w:docPart>
      <w:docPartPr>
        <w:name w:val="45A1D466D25C4570B8F2ECCE4A68AA96"/>
        <w:category>
          <w:name w:val="常规"/>
          <w:gallery w:val="placeholder"/>
        </w:category>
        <w:types>
          <w:type w:val="bbPlcHdr"/>
        </w:types>
        <w:behaviors>
          <w:behavior w:val="content"/>
        </w:behaviors>
        <w:guid w:val="{18A7EE3B-ED6F-4749-AC51-812289B00CDC}"/>
      </w:docPartPr>
      <w:docPartBody>
        <w:p w:rsidR="004D550B" w:rsidRDefault="004D550B">
          <w:pPr>
            <w:pStyle w:val="45A1D466D25C4570B8F2ECCE4A68AA96"/>
          </w:pPr>
          <w:r w:rsidRPr="00C63B67">
            <w:rPr>
              <w:rStyle w:val="placeholder1Char"/>
              <w:rFonts w:hint="eastAsia"/>
            </w:rPr>
            <w:t>选择</w:t>
          </w:r>
        </w:p>
      </w:docPartBody>
    </w:docPart>
    <w:docPart>
      <w:docPartPr>
        <w:name w:val="85E4910A7BB74520816DD71817560874"/>
        <w:category>
          <w:name w:val="常规"/>
          <w:gallery w:val="placeholder"/>
        </w:category>
        <w:types>
          <w:type w:val="bbPlcHdr"/>
        </w:types>
        <w:behaviors>
          <w:behavior w:val="content"/>
        </w:behaviors>
        <w:guid w:val="{10670419-7D1C-4AF6-9EB7-D5E29BB10D4D}"/>
      </w:docPartPr>
      <w:docPartBody>
        <w:p w:rsidR="004D550B" w:rsidRDefault="004D550B">
          <w:pPr>
            <w:pStyle w:val="85E4910A7BB74520816DD71817560874"/>
          </w:pPr>
          <w:r w:rsidRPr="00C63B67">
            <w:rPr>
              <w:rStyle w:val="placeholder1Char"/>
            </w:rPr>
            <w:t>__________</w:t>
          </w:r>
        </w:p>
      </w:docPartBody>
    </w:docPart>
    <w:docPart>
      <w:docPartPr>
        <w:name w:val="8F3EBCD554AC4E7388ACD16738D35D28"/>
        <w:category>
          <w:name w:val="常规"/>
          <w:gallery w:val="placeholder"/>
        </w:category>
        <w:types>
          <w:type w:val="bbPlcHdr"/>
        </w:types>
        <w:behaviors>
          <w:behavior w:val="content"/>
        </w:behaviors>
        <w:guid w:val="{A7D6CD10-F38F-48C9-A972-A86BD25E9070}"/>
      </w:docPartPr>
      <w:docPartBody>
        <w:p w:rsidR="004D550B" w:rsidRDefault="004D550B">
          <w:pPr>
            <w:pStyle w:val="8F3EBCD554AC4E7388ACD16738D35D28"/>
          </w:pPr>
          <w:r w:rsidRPr="00C63B67">
            <w:rPr>
              <w:rStyle w:val="placeholder1Char"/>
            </w:rPr>
            <w:t>__________</w:t>
          </w:r>
        </w:p>
      </w:docPartBody>
    </w:docPart>
    <w:docPart>
      <w:docPartPr>
        <w:name w:val="40839ADD4D464550A1209A7A4054B20B"/>
        <w:category>
          <w:name w:val="常规"/>
          <w:gallery w:val="placeholder"/>
        </w:category>
        <w:types>
          <w:type w:val="bbPlcHdr"/>
        </w:types>
        <w:behaviors>
          <w:behavior w:val="content"/>
        </w:behaviors>
        <w:guid w:val="{8B0744D2-E5DF-4F3B-84B5-AE738B15F4F6}"/>
      </w:docPartPr>
      <w:docPartBody>
        <w:p w:rsidR="004D550B" w:rsidRDefault="004D550B">
          <w:pPr>
            <w:pStyle w:val="40839ADD4D464550A1209A7A4054B20B"/>
          </w:pPr>
          <w:r w:rsidRPr="00425093">
            <w:rPr>
              <w:rStyle w:val="placeholder1Char"/>
            </w:rPr>
            <w:t>_____________________________________________</w:t>
          </w:r>
        </w:p>
      </w:docPartBody>
    </w:docPart>
    <w:docPart>
      <w:docPartPr>
        <w:name w:val="5DEB231D4B264A04A6EB22B2B63858A0"/>
        <w:category>
          <w:name w:val="常规"/>
          <w:gallery w:val="placeholder"/>
        </w:category>
        <w:types>
          <w:type w:val="bbPlcHdr"/>
        </w:types>
        <w:behaviors>
          <w:behavior w:val="content"/>
        </w:behaviors>
        <w:guid w:val="{AFF405BF-C9BE-4B4C-912D-F5B399CF4D91}"/>
      </w:docPartPr>
      <w:docPartBody>
        <w:p w:rsidR="004D550B" w:rsidRDefault="004D550B">
          <w:pPr>
            <w:pStyle w:val="5DEB231D4B264A04A6EB22B2B63858A0"/>
          </w:pPr>
          <w:r w:rsidRPr="00C63B67">
            <w:rPr>
              <w:rStyle w:val="placeholder1Char"/>
            </w:rPr>
            <w:t>__________</w:t>
          </w:r>
        </w:p>
      </w:docPartBody>
    </w:docPart>
    <w:docPart>
      <w:docPartPr>
        <w:name w:val="5501DACD4F77444CA33B5365D3C0B4C1"/>
        <w:category>
          <w:name w:val="常规"/>
          <w:gallery w:val="placeholder"/>
        </w:category>
        <w:types>
          <w:type w:val="bbPlcHdr"/>
        </w:types>
        <w:behaviors>
          <w:behavior w:val="content"/>
        </w:behaviors>
        <w:guid w:val="{46F355BD-96F1-4E21-9166-590148A41885}"/>
      </w:docPartPr>
      <w:docPartBody>
        <w:p w:rsidR="004D550B" w:rsidRDefault="004D550B">
          <w:pPr>
            <w:pStyle w:val="5501DACD4F77444CA33B5365D3C0B4C1"/>
          </w:pPr>
          <w:r w:rsidRPr="00C63B67">
            <w:rPr>
              <w:rStyle w:val="placeholder1Char"/>
            </w:rPr>
            <w:t>__________</w:t>
          </w:r>
        </w:p>
      </w:docPartBody>
    </w:docPart>
    <w:docPart>
      <w:docPartPr>
        <w:name w:val="B49C3D5E54EE4FCCB88AD6E52B68B1F6"/>
        <w:category>
          <w:name w:val="常规"/>
          <w:gallery w:val="placeholder"/>
        </w:category>
        <w:types>
          <w:type w:val="bbPlcHdr"/>
        </w:types>
        <w:behaviors>
          <w:behavior w:val="content"/>
        </w:behaviors>
        <w:guid w:val="{47804AB4-2AB9-45B5-AC40-11D09D32F1CF}"/>
      </w:docPartPr>
      <w:docPartBody>
        <w:p w:rsidR="004D550B" w:rsidRDefault="004D550B">
          <w:pPr>
            <w:pStyle w:val="B49C3D5E54EE4FCCB88AD6E52B68B1F6"/>
          </w:pPr>
          <w:r w:rsidRPr="00C63B67">
            <w:rPr>
              <w:rStyle w:val="placeholder1Char"/>
            </w:rPr>
            <w:t>__________</w:t>
          </w:r>
        </w:p>
      </w:docPartBody>
    </w:docPart>
    <w:docPart>
      <w:docPartPr>
        <w:name w:val="8C04EC9E801844AA8B68E9F8B5C5AED9"/>
        <w:category>
          <w:name w:val="常规"/>
          <w:gallery w:val="placeholder"/>
        </w:category>
        <w:types>
          <w:type w:val="bbPlcHdr"/>
        </w:types>
        <w:behaviors>
          <w:behavior w:val="content"/>
        </w:behaviors>
        <w:guid w:val="{5410DBC4-5DC6-4FCA-B8C7-8E0F15F8E865}"/>
      </w:docPartPr>
      <w:docPartBody>
        <w:p w:rsidR="004D550B" w:rsidRDefault="004D550B">
          <w:pPr>
            <w:pStyle w:val="8C04EC9E801844AA8B68E9F8B5C5AED9"/>
          </w:pPr>
          <w:r w:rsidRPr="00C63B67">
            <w:rPr>
              <w:rStyle w:val="placeholder1Char"/>
            </w:rPr>
            <w:t>__________</w:t>
          </w:r>
        </w:p>
      </w:docPartBody>
    </w:docPart>
    <w:docPart>
      <w:docPartPr>
        <w:name w:val="F8FC71FE34CE4196B1993B181B6C2FF1"/>
        <w:category>
          <w:name w:val="常规"/>
          <w:gallery w:val="placeholder"/>
        </w:category>
        <w:types>
          <w:type w:val="bbPlcHdr"/>
        </w:types>
        <w:behaviors>
          <w:behavior w:val="content"/>
        </w:behaviors>
        <w:guid w:val="{1467DEED-EF96-4B94-A1F3-050FA757AFED}"/>
      </w:docPartPr>
      <w:docPartBody>
        <w:p w:rsidR="004D550B" w:rsidRDefault="004D550B">
          <w:pPr>
            <w:pStyle w:val="F8FC71FE34CE4196B1993B181B6C2FF1"/>
          </w:pPr>
          <w:r w:rsidRPr="00C63B67">
            <w:rPr>
              <w:rStyle w:val="placeholder1Char"/>
            </w:rPr>
            <w:t>__________</w:t>
          </w:r>
        </w:p>
      </w:docPartBody>
    </w:docPart>
    <w:docPart>
      <w:docPartPr>
        <w:name w:val="351C1836373143058091EDDF3C23E14F"/>
        <w:category>
          <w:name w:val="常规"/>
          <w:gallery w:val="placeholder"/>
        </w:category>
        <w:types>
          <w:type w:val="bbPlcHdr"/>
        </w:types>
        <w:behaviors>
          <w:behavior w:val="content"/>
        </w:behaviors>
        <w:guid w:val="{047E8C90-F504-43CC-BEBF-09D971E73AAD}"/>
      </w:docPartPr>
      <w:docPartBody>
        <w:p w:rsidR="004D550B" w:rsidRDefault="004D550B">
          <w:pPr>
            <w:pStyle w:val="351C1836373143058091EDDF3C23E14F"/>
          </w:pPr>
          <w:r w:rsidRPr="00C63B67">
            <w:rPr>
              <w:rStyle w:val="placeholder1Char"/>
            </w:rPr>
            <w:t>__________</w:t>
          </w:r>
        </w:p>
      </w:docPartBody>
    </w:docPart>
    <w:docPart>
      <w:docPartPr>
        <w:name w:val="BFFC0CC1CB3E42FE818BB2D3A687DF19"/>
        <w:category>
          <w:name w:val="常规"/>
          <w:gallery w:val="placeholder"/>
        </w:category>
        <w:types>
          <w:type w:val="bbPlcHdr"/>
        </w:types>
        <w:behaviors>
          <w:behavior w:val="content"/>
        </w:behaviors>
        <w:guid w:val="{232B916B-73B3-4ECB-9411-227D0646EF5B}"/>
      </w:docPartPr>
      <w:docPartBody>
        <w:p w:rsidR="004D550B" w:rsidRDefault="004D550B">
          <w:pPr>
            <w:pStyle w:val="BFFC0CC1CB3E42FE818BB2D3A687DF19"/>
          </w:pPr>
          <w:r w:rsidRPr="00C63B67">
            <w:rPr>
              <w:rStyle w:val="placeholder1Char"/>
            </w:rPr>
            <w:t>__________</w:t>
          </w:r>
        </w:p>
      </w:docPartBody>
    </w:docPart>
    <w:docPart>
      <w:docPartPr>
        <w:name w:val="9E59FA869A544ADA8E93F6E47E7B48C2"/>
        <w:category>
          <w:name w:val="常规"/>
          <w:gallery w:val="placeholder"/>
        </w:category>
        <w:types>
          <w:type w:val="bbPlcHdr"/>
        </w:types>
        <w:behaviors>
          <w:behavior w:val="content"/>
        </w:behaviors>
        <w:guid w:val="{0582874C-3F01-4976-AEA3-37F176E32EC9}"/>
      </w:docPartPr>
      <w:docPartBody>
        <w:p w:rsidR="004D550B" w:rsidRDefault="004D550B">
          <w:pPr>
            <w:pStyle w:val="9E59FA869A544ADA8E93F6E47E7B48C2"/>
          </w:pPr>
          <w:r w:rsidRPr="00C63B67">
            <w:rPr>
              <w:rStyle w:val="placeholder1Char"/>
            </w:rPr>
            <w:t>__________</w:t>
          </w:r>
        </w:p>
      </w:docPartBody>
    </w:docPart>
    <w:docPart>
      <w:docPartPr>
        <w:name w:val="37DBF90176244623AE79B216CACEE073"/>
        <w:category>
          <w:name w:val="常规"/>
          <w:gallery w:val="placeholder"/>
        </w:category>
        <w:types>
          <w:type w:val="bbPlcHdr"/>
        </w:types>
        <w:behaviors>
          <w:behavior w:val="content"/>
        </w:behaviors>
        <w:guid w:val="{9B2BABC4-919E-41C3-A4C1-32A79587EDA5}"/>
      </w:docPartPr>
      <w:docPartBody>
        <w:p w:rsidR="004D550B" w:rsidRDefault="004D550B">
          <w:pPr>
            <w:pStyle w:val="37DBF90176244623AE79B216CACEE073"/>
          </w:pPr>
          <w:r w:rsidRPr="00C63B67">
            <w:rPr>
              <w:rStyle w:val="placeholder1Char"/>
            </w:rPr>
            <w:t>__________</w:t>
          </w:r>
        </w:p>
      </w:docPartBody>
    </w:docPart>
    <w:docPart>
      <w:docPartPr>
        <w:name w:val="922F9DFA539F4A23A95E16C7CF81CB7D"/>
        <w:category>
          <w:name w:val="常规"/>
          <w:gallery w:val="placeholder"/>
        </w:category>
        <w:types>
          <w:type w:val="bbPlcHdr"/>
        </w:types>
        <w:behaviors>
          <w:behavior w:val="content"/>
        </w:behaviors>
        <w:guid w:val="{CFB03B78-838B-4F88-A5F4-122F112208C4}"/>
      </w:docPartPr>
      <w:docPartBody>
        <w:p w:rsidR="004D550B" w:rsidRDefault="004D550B">
          <w:pPr>
            <w:pStyle w:val="922F9DFA539F4A23A95E16C7CF81CB7D"/>
          </w:pPr>
          <w:r w:rsidRPr="00C63B67">
            <w:rPr>
              <w:rStyle w:val="placeholder1Char"/>
            </w:rPr>
            <w:t>__________</w:t>
          </w:r>
        </w:p>
      </w:docPartBody>
    </w:docPart>
    <w:docPart>
      <w:docPartPr>
        <w:name w:val="75DBD19670964DD983FD59EB2450B790"/>
        <w:category>
          <w:name w:val="常规"/>
          <w:gallery w:val="placeholder"/>
        </w:category>
        <w:types>
          <w:type w:val="bbPlcHdr"/>
        </w:types>
        <w:behaviors>
          <w:behavior w:val="content"/>
        </w:behaviors>
        <w:guid w:val="{1FDD6FB3-BB3C-40DC-A398-55DAD88B4006}"/>
      </w:docPartPr>
      <w:docPartBody>
        <w:p w:rsidR="004D550B" w:rsidRDefault="004D550B">
          <w:pPr>
            <w:pStyle w:val="75DBD19670964DD983FD59EB2450B790"/>
          </w:pPr>
          <w:r w:rsidRPr="00C63B67">
            <w:rPr>
              <w:rStyle w:val="placeholder1Char"/>
            </w:rPr>
            <w:t>__________</w:t>
          </w:r>
        </w:p>
      </w:docPartBody>
    </w:docPart>
    <w:docPart>
      <w:docPartPr>
        <w:name w:val="FE14AEAF22B44E39A60C19539C5ED206"/>
        <w:category>
          <w:name w:val="常规"/>
          <w:gallery w:val="placeholder"/>
        </w:category>
        <w:types>
          <w:type w:val="bbPlcHdr"/>
        </w:types>
        <w:behaviors>
          <w:behavior w:val="content"/>
        </w:behaviors>
        <w:guid w:val="{E453EDF7-1E95-4C61-84AB-3815DF2FD5D3}"/>
      </w:docPartPr>
      <w:docPartBody>
        <w:p w:rsidR="004D550B" w:rsidRDefault="004D550B">
          <w:pPr>
            <w:pStyle w:val="FE14AEAF22B44E39A60C19539C5ED206"/>
          </w:pPr>
          <w:r w:rsidRPr="00C63B67">
            <w:rPr>
              <w:rStyle w:val="placeholder1Char"/>
            </w:rPr>
            <w:t>__________</w:t>
          </w:r>
        </w:p>
      </w:docPartBody>
    </w:docPart>
    <w:docPart>
      <w:docPartPr>
        <w:name w:val="7CF775BF2C454610BFA1FF3BB6EEAD33"/>
        <w:category>
          <w:name w:val="常规"/>
          <w:gallery w:val="placeholder"/>
        </w:category>
        <w:types>
          <w:type w:val="bbPlcHdr"/>
        </w:types>
        <w:behaviors>
          <w:behavior w:val="content"/>
        </w:behaviors>
        <w:guid w:val="{C8DEB3AB-D7C9-4364-9929-B31B6B2F6933}"/>
      </w:docPartPr>
      <w:docPartBody>
        <w:p w:rsidR="004D550B" w:rsidRDefault="004D550B">
          <w:pPr>
            <w:pStyle w:val="7CF775BF2C454610BFA1FF3BB6EEAD33"/>
          </w:pPr>
          <w:r w:rsidRPr="00C63B67">
            <w:rPr>
              <w:rStyle w:val="placeholder1Char"/>
            </w:rPr>
            <w:t>_____________</w:t>
          </w:r>
        </w:p>
      </w:docPartBody>
    </w:docPart>
    <w:docPart>
      <w:docPartPr>
        <w:name w:val="C4D0139049C24BF48E325D8D40AC05F6"/>
        <w:category>
          <w:name w:val="常规"/>
          <w:gallery w:val="placeholder"/>
        </w:category>
        <w:types>
          <w:type w:val="bbPlcHdr"/>
        </w:types>
        <w:behaviors>
          <w:behavior w:val="content"/>
        </w:behaviors>
        <w:guid w:val="{49156399-D051-4385-855A-E3C5756950EB}"/>
      </w:docPartPr>
      <w:docPartBody>
        <w:p w:rsidR="004D550B" w:rsidRDefault="004D550B">
          <w:pPr>
            <w:pStyle w:val="C4D0139049C24BF48E325D8D40AC05F6"/>
          </w:pPr>
          <w:r w:rsidRPr="00C63B67">
            <w:rPr>
              <w:rStyle w:val="placeholder1Char"/>
            </w:rPr>
            <w:t>_______________</w:t>
          </w:r>
        </w:p>
      </w:docPartBody>
    </w:docPart>
    <w:docPart>
      <w:docPartPr>
        <w:name w:val="C4EC0E766C6D4CE2AA80CDFE99CC2708"/>
        <w:category>
          <w:name w:val="常规"/>
          <w:gallery w:val="placeholder"/>
        </w:category>
        <w:types>
          <w:type w:val="bbPlcHdr"/>
        </w:types>
        <w:behaviors>
          <w:behavior w:val="content"/>
        </w:behaviors>
        <w:guid w:val="{EC450EDE-B1D2-4E83-924E-3041782F5694}"/>
      </w:docPartPr>
      <w:docPartBody>
        <w:p w:rsidR="004D550B" w:rsidRDefault="004D550B">
          <w:pPr>
            <w:pStyle w:val="C4EC0E766C6D4CE2AA80CDFE99CC2708"/>
          </w:pPr>
          <w:r w:rsidRPr="00C63B67">
            <w:rPr>
              <w:rStyle w:val="placeholder1Char"/>
            </w:rPr>
            <w:t>__________</w:t>
          </w:r>
        </w:p>
      </w:docPartBody>
    </w:docPart>
    <w:docPart>
      <w:docPartPr>
        <w:name w:val="6C7E5E840A5B4BD582493136A8BF4BCA"/>
        <w:category>
          <w:name w:val="常规"/>
          <w:gallery w:val="placeholder"/>
        </w:category>
        <w:types>
          <w:type w:val="bbPlcHdr"/>
        </w:types>
        <w:behaviors>
          <w:behavior w:val="content"/>
        </w:behaviors>
        <w:guid w:val="{2FFA401F-F50A-40B7-B573-B5E9F281704D}"/>
      </w:docPartPr>
      <w:docPartBody>
        <w:p w:rsidR="004D550B" w:rsidRDefault="004D550B">
          <w:pPr>
            <w:pStyle w:val="6C7E5E840A5B4BD582493136A8BF4BCA"/>
          </w:pPr>
          <w:r w:rsidRPr="00C63B67">
            <w:rPr>
              <w:rStyle w:val="placeholder1Char"/>
              <w:rFonts w:hint="eastAsia"/>
            </w:rPr>
            <w:t>选择</w:t>
          </w:r>
        </w:p>
      </w:docPartBody>
    </w:docPart>
    <w:docPart>
      <w:docPartPr>
        <w:name w:val="4A6D80B9446241D6B602992E7FFDD575"/>
        <w:category>
          <w:name w:val="常规"/>
          <w:gallery w:val="placeholder"/>
        </w:category>
        <w:types>
          <w:type w:val="bbPlcHdr"/>
        </w:types>
        <w:behaviors>
          <w:behavior w:val="content"/>
        </w:behaviors>
        <w:guid w:val="{BE71CF66-4920-42AE-AB8B-45C175423200}"/>
      </w:docPartPr>
      <w:docPartBody>
        <w:p w:rsidR="004D550B" w:rsidRDefault="004D550B">
          <w:pPr>
            <w:pStyle w:val="4A6D80B9446241D6B602992E7FFDD575"/>
          </w:pPr>
          <w:r w:rsidRPr="00C63B67">
            <w:rPr>
              <w:rStyle w:val="placeholder1Char"/>
            </w:rPr>
            <w:t>__________</w:t>
          </w:r>
        </w:p>
      </w:docPartBody>
    </w:docPart>
    <w:docPart>
      <w:docPartPr>
        <w:name w:val="A6B4BF219A2741F79BC79C2C86987068"/>
        <w:category>
          <w:name w:val="常规"/>
          <w:gallery w:val="placeholder"/>
        </w:category>
        <w:types>
          <w:type w:val="bbPlcHdr"/>
        </w:types>
        <w:behaviors>
          <w:behavior w:val="content"/>
        </w:behaviors>
        <w:guid w:val="{D0E8BC0F-67D9-40FD-8757-E65FA056D9AB}"/>
      </w:docPartPr>
      <w:docPartBody>
        <w:p w:rsidR="004D550B" w:rsidRPr="00037766" w:rsidRDefault="004D550B" w:rsidP="004D550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4D550B" w:rsidRDefault="004D550B">
          <w:pPr>
            <w:pStyle w:val="A6B4BF219A2741F79BC79C2C86987068"/>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DE0FB27071F2479293C8CB743A6CA549"/>
        <w:category>
          <w:name w:val="常规"/>
          <w:gallery w:val="placeholder"/>
        </w:category>
        <w:types>
          <w:type w:val="bbPlcHdr"/>
        </w:types>
        <w:behaviors>
          <w:behavior w:val="content"/>
        </w:behaviors>
        <w:guid w:val="{E23C78A7-35E9-4696-A64F-1A069AB879E3}"/>
      </w:docPartPr>
      <w:docPartBody>
        <w:p w:rsidR="004D550B" w:rsidRDefault="004D550B">
          <w:pPr>
            <w:pStyle w:val="DE0FB27071F2479293C8CB743A6CA549"/>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5C49BEC4593646A19513D5A48A698732"/>
        <w:category>
          <w:name w:val="常规"/>
          <w:gallery w:val="placeholder"/>
        </w:category>
        <w:types>
          <w:type w:val="bbPlcHdr"/>
        </w:types>
        <w:behaviors>
          <w:behavior w:val="content"/>
        </w:behaviors>
        <w:guid w:val="{81061C31-47DF-434E-9E25-6B05D8E8BEA0}"/>
      </w:docPartPr>
      <w:docPartBody>
        <w:p w:rsidR="004D550B" w:rsidRDefault="004D550B">
          <w:pPr>
            <w:pStyle w:val="5C49BEC4593646A19513D5A48A698732"/>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F381A09B69E4893B0DD199A91BBD021"/>
        <w:category>
          <w:name w:val="常规"/>
          <w:gallery w:val="placeholder"/>
        </w:category>
        <w:types>
          <w:type w:val="bbPlcHdr"/>
        </w:types>
        <w:behaviors>
          <w:behavior w:val="content"/>
        </w:behaviors>
        <w:guid w:val="{26C56BEA-3069-4A80-85EE-9C314014FDED}"/>
      </w:docPartPr>
      <w:docPartBody>
        <w:p w:rsidR="004D550B" w:rsidRDefault="004D550B">
          <w:pPr>
            <w:pStyle w:val="7F381A09B69E4893B0DD199A91BBD021"/>
          </w:pPr>
          <w:r w:rsidRPr="00C63B67">
            <w:rPr>
              <w:rStyle w:val="placeholder2Char"/>
              <w:rFonts w:hint="eastAsia"/>
            </w:rPr>
            <w:t>股权激励计划的模式、激励对象、激励对象考核情况、实施情况、调整情况等。</w:t>
          </w:r>
        </w:p>
      </w:docPartBody>
    </w:docPart>
    <w:docPart>
      <w:docPartPr>
        <w:name w:val="2C4588467C0D448D8A650C0266C27B95"/>
        <w:category>
          <w:name w:val="常规"/>
          <w:gallery w:val="placeholder"/>
        </w:category>
        <w:types>
          <w:type w:val="bbPlcHdr"/>
        </w:types>
        <w:behaviors>
          <w:behavior w:val="content"/>
        </w:behaviors>
        <w:guid w:val="{922C0413-B456-4A70-AD6C-E2950A789E0E}"/>
      </w:docPartPr>
      <w:docPartBody>
        <w:p w:rsidR="004D550B" w:rsidRDefault="004D550B">
          <w:pPr>
            <w:pStyle w:val="2C4588467C0D448D8A650C0266C27B95"/>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49008F2799484EF8A0C1A33B18C037C4"/>
        <w:category>
          <w:name w:val="常规"/>
          <w:gallery w:val="placeholder"/>
        </w:category>
        <w:types>
          <w:type w:val="bbPlcHdr"/>
        </w:types>
        <w:behaviors>
          <w:behavior w:val="content"/>
        </w:behaviors>
        <w:guid w:val="{AB8F3121-21BF-470D-8869-71705BBE67E5}"/>
      </w:docPartPr>
      <w:docPartBody>
        <w:p w:rsidR="004D550B" w:rsidRDefault="004D550B">
          <w:pPr>
            <w:pStyle w:val="49008F2799484EF8A0C1A33B18C037C4"/>
          </w:pPr>
          <w:r w:rsidRPr="00C63B67">
            <w:rPr>
              <w:rStyle w:val="placeholder1Char"/>
            </w:rPr>
            <w:t>__________</w:t>
          </w:r>
        </w:p>
      </w:docPartBody>
    </w:docPart>
    <w:docPart>
      <w:docPartPr>
        <w:name w:val="3359E33C43AA47469D4366C4ACC9478A"/>
        <w:category>
          <w:name w:val="常规"/>
          <w:gallery w:val="placeholder"/>
        </w:category>
        <w:types>
          <w:type w:val="bbPlcHdr"/>
        </w:types>
        <w:behaviors>
          <w:behavior w:val="content"/>
        </w:behaviors>
        <w:guid w:val="{A8BF3E74-0BD1-406B-AB99-19B01F29BF33}"/>
      </w:docPartPr>
      <w:docPartBody>
        <w:p w:rsidR="004D550B" w:rsidRDefault="004D550B">
          <w:pPr>
            <w:pStyle w:val="3359E33C43AA47469D4366C4ACC9478A"/>
          </w:pPr>
          <w:r w:rsidRPr="00C63B67">
            <w:rPr>
              <w:rStyle w:val="placeholder1Char"/>
              <w:rFonts w:hint="eastAsia"/>
            </w:rPr>
            <w:t>选择</w:t>
          </w:r>
        </w:p>
      </w:docPartBody>
    </w:docPart>
    <w:docPart>
      <w:docPartPr>
        <w:name w:val="D6ACACBA91A24D2FB688859A67A66D49"/>
        <w:category>
          <w:name w:val="常规"/>
          <w:gallery w:val="placeholder"/>
        </w:category>
        <w:types>
          <w:type w:val="bbPlcHdr"/>
        </w:types>
        <w:behaviors>
          <w:behavior w:val="content"/>
        </w:behaviors>
        <w:guid w:val="{4794AEDD-FD86-42DC-939A-AB6FAABAD009}"/>
      </w:docPartPr>
      <w:docPartBody>
        <w:p w:rsidR="004D550B" w:rsidRDefault="004D550B">
          <w:pPr>
            <w:pStyle w:val="D6ACACBA91A24D2FB688859A67A66D49"/>
          </w:pPr>
          <w:r w:rsidRPr="00C63B67">
            <w:rPr>
              <w:rStyle w:val="placeholder1Char"/>
              <w:rFonts w:hint="eastAsia"/>
            </w:rPr>
            <w:t>_</w:t>
          </w:r>
          <w:r w:rsidRPr="00C63B67">
            <w:rPr>
              <w:rStyle w:val="placeholder1Char"/>
            </w:rPr>
            <w:t>__________</w:t>
          </w:r>
        </w:p>
      </w:docPartBody>
    </w:docPart>
    <w:docPart>
      <w:docPartPr>
        <w:name w:val="A43CDDAE0E2D46F5889C5C6295C6D8F0"/>
        <w:category>
          <w:name w:val="常规"/>
          <w:gallery w:val="placeholder"/>
        </w:category>
        <w:types>
          <w:type w:val="bbPlcHdr"/>
        </w:types>
        <w:behaviors>
          <w:behavior w:val="content"/>
        </w:behaviors>
        <w:guid w:val="{AA469339-C255-43D1-8197-7EACA870C35C}"/>
      </w:docPartPr>
      <w:docPartBody>
        <w:p w:rsidR="004D550B" w:rsidRDefault="004D550B">
          <w:pPr>
            <w:pStyle w:val="A43CDDAE0E2D46F5889C5C6295C6D8F0"/>
          </w:pPr>
          <w:r w:rsidRPr="00C63B67">
            <w:rPr>
              <w:rStyle w:val="placeholder1Char"/>
              <w:rFonts w:hint="eastAsia"/>
            </w:rPr>
            <w:t>________</w:t>
          </w:r>
        </w:p>
      </w:docPartBody>
    </w:docPart>
    <w:docPart>
      <w:docPartPr>
        <w:name w:val="2BB18C8E45B7479F8F5C33D9B56699B4"/>
        <w:category>
          <w:name w:val="常规"/>
          <w:gallery w:val="placeholder"/>
        </w:category>
        <w:types>
          <w:type w:val="bbPlcHdr"/>
        </w:types>
        <w:behaviors>
          <w:behavior w:val="content"/>
        </w:behaviors>
        <w:guid w:val="{21EF4262-16C1-4272-AB71-8D9EC50A3CC8}"/>
      </w:docPartPr>
      <w:docPartBody>
        <w:p w:rsidR="004D550B" w:rsidRDefault="004D550B">
          <w:pPr>
            <w:pStyle w:val="2BB18C8E45B7479F8F5C33D9B56699B4"/>
          </w:pPr>
          <w:r w:rsidRPr="00C63B67">
            <w:rPr>
              <w:rStyle w:val="placeholder1Char"/>
            </w:rPr>
            <w:t>__________</w:t>
          </w:r>
        </w:p>
      </w:docPartBody>
    </w:docPart>
    <w:docPart>
      <w:docPartPr>
        <w:name w:val="6ACE116D22BB4A33A75FD6B264300044"/>
        <w:category>
          <w:name w:val="常规"/>
          <w:gallery w:val="placeholder"/>
        </w:category>
        <w:types>
          <w:type w:val="bbPlcHdr"/>
        </w:types>
        <w:behaviors>
          <w:behavior w:val="content"/>
        </w:behaviors>
        <w:guid w:val="{3DB14283-7F2B-4EEA-B274-D9D7CA1C7550}"/>
      </w:docPartPr>
      <w:docPartBody>
        <w:p w:rsidR="004D550B" w:rsidRDefault="004D550B">
          <w:pPr>
            <w:pStyle w:val="6ACE116D22BB4A33A75FD6B264300044"/>
          </w:pPr>
          <w:r w:rsidRPr="00C63B67">
            <w:rPr>
              <w:rStyle w:val="placeholder1Char"/>
              <w:rFonts w:hint="eastAsia"/>
            </w:rPr>
            <w:t>_</w:t>
          </w:r>
          <w:r w:rsidRPr="00C63B67">
            <w:rPr>
              <w:rStyle w:val="placeholder1Char"/>
            </w:rPr>
            <w:t>__________</w:t>
          </w:r>
        </w:p>
      </w:docPartBody>
    </w:docPart>
    <w:docPart>
      <w:docPartPr>
        <w:name w:val="A97A2F12157A42EFAA4481BEDABE478A"/>
        <w:category>
          <w:name w:val="常规"/>
          <w:gallery w:val="placeholder"/>
        </w:category>
        <w:types>
          <w:type w:val="bbPlcHdr"/>
        </w:types>
        <w:behaviors>
          <w:behavior w:val="content"/>
        </w:behaviors>
        <w:guid w:val="{6EEF4423-1075-4468-8A90-F46E688D4AC6}"/>
      </w:docPartPr>
      <w:docPartBody>
        <w:p w:rsidR="004D550B" w:rsidRDefault="004D550B">
          <w:pPr>
            <w:pStyle w:val="A97A2F12157A42EFAA4481BEDABE478A"/>
          </w:pPr>
          <w:r w:rsidRPr="00C63B67">
            <w:rPr>
              <w:rStyle w:val="placeholder1Char"/>
              <w:rFonts w:hint="eastAsia"/>
            </w:rPr>
            <w:t>________</w:t>
          </w:r>
        </w:p>
      </w:docPartBody>
    </w:docPart>
    <w:docPart>
      <w:docPartPr>
        <w:name w:val="42E07E092DD549FFAC79B2FF62F05F1F"/>
        <w:category>
          <w:name w:val="常规"/>
          <w:gallery w:val="placeholder"/>
        </w:category>
        <w:types>
          <w:type w:val="bbPlcHdr"/>
        </w:types>
        <w:behaviors>
          <w:behavior w:val="content"/>
        </w:behaviors>
        <w:guid w:val="{BAB50518-A97F-4170-B9F7-51BEF9B277CF}"/>
      </w:docPartPr>
      <w:docPartBody>
        <w:p w:rsidR="004D550B" w:rsidRDefault="004D550B">
          <w:pPr>
            <w:pStyle w:val="42E07E092DD549FFAC79B2FF62F05F1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F9312824CB47435CA60B604AC32E39C0"/>
        <w:category>
          <w:name w:val="常规"/>
          <w:gallery w:val="placeholder"/>
        </w:category>
        <w:types>
          <w:type w:val="bbPlcHdr"/>
        </w:types>
        <w:behaviors>
          <w:behavior w:val="content"/>
        </w:behaviors>
        <w:guid w:val="{9B671D27-FCC7-4CE9-9F5E-D736477E30C3}"/>
      </w:docPartPr>
      <w:docPartBody>
        <w:p w:rsidR="004D550B" w:rsidRDefault="004D550B">
          <w:pPr>
            <w:pStyle w:val="F9312824CB47435CA60B604AC32E39C0"/>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99EF29146FCB44C18FD7D2A161CFB09C"/>
        <w:category>
          <w:name w:val="常规"/>
          <w:gallery w:val="placeholder"/>
        </w:category>
        <w:types>
          <w:type w:val="bbPlcHdr"/>
        </w:types>
        <w:behaviors>
          <w:behavior w:val="content"/>
        </w:behaviors>
        <w:guid w:val="{3325FA01-8E4F-483F-B16F-E57B3D08D1B4}"/>
      </w:docPartPr>
      <w:docPartBody>
        <w:p w:rsidR="004D550B" w:rsidRDefault="004D550B">
          <w:pPr>
            <w:pStyle w:val="99EF29146FCB44C18FD7D2A161CFB09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BD8FB0DB4478433DAC9E3846FAA78E70"/>
        <w:category>
          <w:name w:val="常规"/>
          <w:gallery w:val="placeholder"/>
        </w:category>
        <w:types>
          <w:type w:val="bbPlcHdr"/>
        </w:types>
        <w:behaviors>
          <w:behavior w:val="content"/>
        </w:behaviors>
        <w:guid w:val="{AB200F42-4661-4022-BA4C-D9B97F304884}"/>
      </w:docPartPr>
      <w:docPartBody>
        <w:p w:rsidR="004D550B" w:rsidRDefault="004D550B">
          <w:pPr>
            <w:pStyle w:val="BD8FB0DB4478433DAC9E3846FAA78E70"/>
          </w:pPr>
          <w:r w:rsidRPr="00CF5FC9">
            <w:rPr>
              <w:rStyle w:val="placeholder2Char"/>
              <w:rFonts w:hint="eastAsia"/>
            </w:rPr>
            <w:t>自愿披露重要事项。</w:t>
          </w:r>
        </w:p>
      </w:docPartBody>
    </w:docPart>
    <w:docPart>
      <w:docPartPr>
        <w:name w:val="90DB9E7551C0423C986A4AB839565BD9"/>
        <w:category>
          <w:name w:val="常规"/>
          <w:gallery w:val="placeholder"/>
        </w:category>
        <w:types>
          <w:type w:val="bbPlcHdr"/>
        </w:types>
        <w:behaviors>
          <w:behavior w:val="content"/>
        </w:behaviors>
        <w:guid w:val="{AB81D582-936E-43A7-9859-47433823E1F6}"/>
      </w:docPartPr>
      <w:docPartBody>
        <w:p w:rsidR="004D550B" w:rsidRDefault="004D550B">
          <w:pPr>
            <w:pStyle w:val="90DB9E7551C0423C986A4AB839565BD9"/>
          </w:pPr>
          <w:r w:rsidRPr="00C63B67">
            <w:rPr>
              <w:rStyle w:val="placeholder1Char"/>
            </w:rPr>
            <w:t>_______</w:t>
          </w:r>
        </w:p>
      </w:docPartBody>
    </w:docPart>
    <w:docPart>
      <w:docPartPr>
        <w:name w:val="2942A909301444F48A750B5D2C89F8AD"/>
        <w:category>
          <w:name w:val="常规"/>
          <w:gallery w:val="placeholder"/>
        </w:category>
        <w:types>
          <w:type w:val="bbPlcHdr"/>
        </w:types>
        <w:behaviors>
          <w:behavior w:val="content"/>
        </w:behaviors>
        <w:guid w:val="{0643884A-6C5E-49A8-A0DE-EA0003EE199C}"/>
      </w:docPartPr>
      <w:docPartBody>
        <w:p w:rsidR="004D550B" w:rsidRDefault="004D550B">
          <w:pPr>
            <w:pStyle w:val="2942A909301444F48A750B5D2C89F8AD"/>
          </w:pPr>
          <w:r w:rsidRPr="00C63B67">
            <w:rPr>
              <w:rStyle w:val="placeholder1Char"/>
            </w:rPr>
            <w:t>_______</w:t>
          </w:r>
        </w:p>
      </w:docPartBody>
    </w:docPart>
    <w:docPart>
      <w:docPartPr>
        <w:name w:val="5F28193CBFCB496B80E3331ECBCF7A51"/>
        <w:category>
          <w:name w:val="常规"/>
          <w:gallery w:val="placeholder"/>
        </w:category>
        <w:types>
          <w:type w:val="bbPlcHdr"/>
        </w:types>
        <w:behaviors>
          <w:behavior w:val="content"/>
        </w:behaviors>
        <w:guid w:val="{7E7A504B-7703-4B12-A290-05FD8FE1FBAE}"/>
      </w:docPartPr>
      <w:docPartBody>
        <w:p w:rsidR="004D550B" w:rsidRDefault="004D550B">
          <w:pPr>
            <w:pStyle w:val="5F28193CBFCB496B80E3331ECBCF7A51"/>
          </w:pPr>
          <w:r w:rsidRPr="00C63B67">
            <w:rPr>
              <w:rStyle w:val="placeholder1Char"/>
            </w:rPr>
            <w:t>_______</w:t>
          </w:r>
        </w:p>
      </w:docPartBody>
    </w:docPart>
    <w:docPart>
      <w:docPartPr>
        <w:name w:val="FE257286F2314F7C945CC1D7FBF60B18"/>
        <w:category>
          <w:name w:val="常规"/>
          <w:gallery w:val="placeholder"/>
        </w:category>
        <w:types>
          <w:type w:val="bbPlcHdr"/>
        </w:types>
        <w:behaviors>
          <w:behavior w:val="content"/>
        </w:behaviors>
        <w:guid w:val="{472D9E3D-07C3-44B0-A8E7-7206EB8CB360}"/>
      </w:docPartPr>
      <w:docPartBody>
        <w:p w:rsidR="004D550B" w:rsidRDefault="004D550B">
          <w:pPr>
            <w:pStyle w:val="FE257286F2314F7C945CC1D7FBF60B18"/>
          </w:pPr>
          <w:r w:rsidRPr="00AD41E6">
            <w:rPr>
              <w:rStyle w:val="placeholder1Char"/>
            </w:rPr>
            <w:t>_______</w:t>
          </w:r>
        </w:p>
      </w:docPartBody>
    </w:docPart>
    <w:docPart>
      <w:docPartPr>
        <w:name w:val="618F9971B1C940C4BAC6A4F1166314FF"/>
        <w:category>
          <w:name w:val="常规"/>
          <w:gallery w:val="placeholder"/>
        </w:category>
        <w:types>
          <w:type w:val="bbPlcHdr"/>
        </w:types>
        <w:behaviors>
          <w:behavior w:val="content"/>
        </w:behaviors>
        <w:guid w:val="{D96E4546-EEE4-415E-AD09-203F1815CABE}"/>
      </w:docPartPr>
      <w:docPartBody>
        <w:p w:rsidR="004D550B" w:rsidRDefault="004D550B">
          <w:pPr>
            <w:pStyle w:val="618F9971B1C940C4BAC6A4F1166314FF"/>
          </w:pPr>
          <w:r w:rsidRPr="00AD41E6">
            <w:rPr>
              <w:rStyle w:val="placeholder1Char"/>
            </w:rPr>
            <w:t>_______</w:t>
          </w:r>
        </w:p>
      </w:docPartBody>
    </w:docPart>
    <w:docPart>
      <w:docPartPr>
        <w:name w:val="2EB1A5A2B34B44A6918484C74317AFE0"/>
        <w:category>
          <w:name w:val="常规"/>
          <w:gallery w:val="placeholder"/>
        </w:category>
        <w:types>
          <w:type w:val="bbPlcHdr"/>
        </w:types>
        <w:behaviors>
          <w:behavior w:val="content"/>
        </w:behaviors>
        <w:guid w:val="{04DDEDED-FEEE-4ECC-8431-19B7311E0130}"/>
      </w:docPartPr>
      <w:docPartBody>
        <w:p w:rsidR="004D550B" w:rsidRDefault="004D550B">
          <w:pPr>
            <w:pStyle w:val="2EB1A5A2B34B44A6918484C74317AFE0"/>
          </w:pPr>
          <w:r w:rsidRPr="00C63B67">
            <w:rPr>
              <w:rStyle w:val="placeholder1Char"/>
            </w:rPr>
            <w:t>_______</w:t>
          </w:r>
        </w:p>
      </w:docPartBody>
    </w:docPart>
    <w:docPart>
      <w:docPartPr>
        <w:name w:val="CB6487CDD3DA41C4B4EC2B0FA7507632"/>
        <w:category>
          <w:name w:val="常规"/>
          <w:gallery w:val="placeholder"/>
        </w:category>
        <w:types>
          <w:type w:val="bbPlcHdr"/>
        </w:types>
        <w:behaviors>
          <w:behavior w:val="content"/>
        </w:behaviors>
        <w:guid w:val="{F2346AFA-8B17-4831-9DB0-664A23FE29F6}"/>
      </w:docPartPr>
      <w:docPartBody>
        <w:p w:rsidR="004D550B" w:rsidRDefault="004D550B">
          <w:pPr>
            <w:pStyle w:val="CB6487CDD3DA41C4B4EC2B0FA7507632"/>
          </w:pPr>
          <w:r w:rsidRPr="00C63B67">
            <w:rPr>
              <w:rStyle w:val="placeholder1Char"/>
            </w:rPr>
            <w:t>_______</w:t>
          </w:r>
        </w:p>
      </w:docPartBody>
    </w:docPart>
    <w:docPart>
      <w:docPartPr>
        <w:name w:val="D6E38D71E4804EC9BF0EC431F3B230FF"/>
        <w:category>
          <w:name w:val="常规"/>
          <w:gallery w:val="placeholder"/>
        </w:category>
        <w:types>
          <w:type w:val="bbPlcHdr"/>
        </w:types>
        <w:behaviors>
          <w:behavior w:val="content"/>
        </w:behaviors>
        <w:guid w:val="{716294FB-2927-4EBF-8F0A-B4119CFE7216}"/>
      </w:docPartPr>
      <w:docPartBody>
        <w:p w:rsidR="004D550B" w:rsidRDefault="004D550B">
          <w:pPr>
            <w:pStyle w:val="D6E38D71E4804EC9BF0EC431F3B230FF"/>
          </w:pPr>
          <w:r w:rsidRPr="00AD41E6">
            <w:rPr>
              <w:rStyle w:val="placeholder1Char"/>
            </w:rPr>
            <w:t>_______</w:t>
          </w:r>
        </w:p>
      </w:docPartBody>
    </w:docPart>
    <w:docPart>
      <w:docPartPr>
        <w:name w:val="D14EA4BF4FF0488C8976BC01DB292CE1"/>
        <w:category>
          <w:name w:val="常规"/>
          <w:gallery w:val="placeholder"/>
        </w:category>
        <w:types>
          <w:type w:val="bbPlcHdr"/>
        </w:types>
        <w:behaviors>
          <w:behavior w:val="content"/>
        </w:behaviors>
        <w:guid w:val="{C9612B0C-D6B6-402B-8138-63A542553952}"/>
      </w:docPartPr>
      <w:docPartBody>
        <w:p w:rsidR="004D550B" w:rsidRDefault="004D550B">
          <w:pPr>
            <w:pStyle w:val="D14EA4BF4FF0488C8976BC01DB292CE1"/>
          </w:pPr>
          <w:r w:rsidRPr="00AD41E6">
            <w:rPr>
              <w:rStyle w:val="placeholder1Char"/>
            </w:rPr>
            <w:t>_______</w:t>
          </w:r>
        </w:p>
      </w:docPartBody>
    </w:docPart>
    <w:docPart>
      <w:docPartPr>
        <w:name w:val="CBDC404F04324C55A91A07C6E2AC21C2"/>
        <w:category>
          <w:name w:val="常规"/>
          <w:gallery w:val="placeholder"/>
        </w:category>
        <w:types>
          <w:type w:val="bbPlcHdr"/>
        </w:types>
        <w:behaviors>
          <w:behavior w:val="content"/>
        </w:behaviors>
        <w:guid w:val="{83DE2343-4471-4D8F-A106-DAFF65928392}"/>
      </w:docPartPr>
      <w:docPartBody>
        <w:p w:rsidR="004D550B" w:rsidRDefault="004D550B">
          <w:pPr>
            <w:pStyle w:val="CBDC404F04324C55A91A07C6E2AC21C2"/>
          </w:pPr>
          <w:r w:rsidRPr="00AD41E6">
            <w:rPr>
              <w:rStyle w:val="placeholder1Char"/>
            </w:rPr>
            <w:t>_______</w:t>
          </w:r>
        </w:p>
      </w:docPartBody>
    </w:docPart>
    <w:docPart>
      <w:docPartPr>
        <w:name w:val="306A9715880F4A62A178E7EF7FEA09B2"/>
        <w:category>
          <w:name w:val="常规"/>
          <w:gallery w:val="placeholder"/>
        </w:category>
        <w:types>
          <w:type w:val="bbPlcHdr"/>
        </w:types>
        <w:behaviors>
          <w:behavior w:val="content"/>
        </w:behaviors>
        <w:guid w:val="{A5CC39FB-CF0C-4F67-9B73-EF6239DF63AB}"/>
      </w:docPartPr>
      <w:docPartBody>
        <w:p w:rsidR="004D550B" w:rsidRDefault="004D550B">
          <w:pPr>
            <w:pStyle w:val="306A9715880F4A62A178E7EF7FEA09B2"/>
          </w:pPr>
          <w:r w:rsidRPr="00AD41E6">
            <w:rPr>
              <w:rStyle w:val="placeholder1Char"/>
            </w:rPr>
            <w:t>_______</w:t>
          </w:r>
        </w:p>
      </w:docPartBody>
    </w:docPart>
    <w:docPart>
      <w:docPartPr>
        <w:name w:val="654667B162784A659BBAF7482D44FD53"/>
        <w:category>
          <w:name w:val="常规"/>
          <w:gallery w:val="placeholder"/>
        </w:category>
        <w:types>
          <w:type w:val="bbPlcHdr"/>
        </w:types>
        <w:behaviors>
          <w:behavior w:val="content"/>
        </w:behaviors>
        <w:guid w:val="{ADAF3993-51AE-4D20-B405-BDC05AA957F7}"/>
      </w:docPartPr>
      <w:docPartBody>
        <w:p w:rsidR="004D550B" w:rsidRDefault="004D550B">
          <w:pPr>
            <w:pStyle w:val="654667B162784A659BBAF7482D44FD53"/>
          </w:pPr>
          <w:r w:rsidRPr="00AD41E6">
            <w:rPr>
              <w:rStyle w:val="placeholder1Char"/>
            </w:rPr>
            <w:t>_______</w:t>
          </w:r>
        </w:p>
      </w:docPartBody>
    </w:docPart>
    <w:docPart>
      <w:docPartPr>
        <w:name w:val="2D127F7D42EB45DF82727B327EDC3ADC"/>
        <w:category>
          <w:name w:val="常规"/>
          <w:gallery w:val="placeholder"/>
        </w:category>
        <w:types>
          <w:type w:val="bbPlcHdr"/>
        </w:types>
        <w:behaviors>
          <w:behavior w:val="content"/>
        </w:behaviors>
        <w:guid w:val="{8043E386-DA86-4295-A4B6-8C71DAB572F8}"/>
      </w:docPartPr>
      <w:docPartBody>
        <w:p w:rsidR="004D550B" w:rsidRDefault="004D550B">
          <w:pPr>
            <w:pStyle w:val="2D127F7D42EB45DF82727B327EDC3ADC"/>
          </w:pPr>
          <w:r w:rsidRPr="00AD41E6">
            <w:rPr>
              <w:rStyle w:val="placeholder1Char"/>
            </w:rPr>
            <w:t>_______</w:t>
          </w:r>
        </w:p>
      </w:docPartBody>
    </w:docPart>
    <w:docPart>
      <w:docPartPr>
        <w:name w:val="48D0EDBBBE38422A9C314D684A880B77"/>
        <w:category>
          <w:name w:val="常规"/>
          <w:gallery w:val="placeholder"/>
        </w:category>
        <w:types>
          <w:type w:val="bbPlcHdr"/>
        </w:types>
        <w:behaviors>
          <w:behavior w:val="content"/>
        </w:behaviors>
        <w:guid w:val="{0DEB4142-9DD6-4559-A41F-A887C3306D28}"/>
      </w:docPartPr>
      <w:docPartBody>
        <w:p w:rsidR="004D550B" w:rsidRDefault="004D550B">
          <w:pPr>
            <w:pStyle w:val="48D0EDBBBE38422A9C314D684A880B77"/>
          </w:pPr>
          <w:r w:rsidRPr="00AD41E6">
            <w:rPr>
              <w:rStyle w:val="placeholder1Char"/>
            </w:rPr>
            <w:t>_______</w:t>
          </w:r>
        </w:p>
      </w:docPartBody>
    </w:docPart>
    <w:docPart>
      <w:docPartPr>
        <w:name w:val="1D2C69E424434D258C3D35EFD8C44F16"/>
        <w:category>
          <w:name w:val="常规"/>
          <w:gallery w:val="placeholder"/>
        </w:category>
        <w:types>
          <w:type w:val="bbPlcHdr"/>
        </w:types>
        <w:behaviors>
          <w:behavior w:val="content"/>
        </w:behaviors>
        <w:guid w:val="{5D2959D6-3610-4EAF-9DA6-EDF94DB8B62B}"/>
      </w:docPartPr>
      <w:docPartBody>
        <w:p w:rsidR="004D550B" w:rsidRDefault="004D550B">
          <w:pPr>
            <w:pStyle w:val="1D2C69E424434D258C3D35EFD8C44F16"/>
          </w:pPr>
          <w:r w:rsidRPr="00AD41E6">
            <w:rPr>
              <w:rStyle w:val="placeholder1Char"/>
            </w:rPr>
            <w:t>_______</w:t>
          </w:r>
        </w:p>
      </w:docPartBody>
    </w:docPart>
    <w:docPart>
      <w:docPartPr>
        <w:name w:val="DCDA360CDF974033ADE826E0130ED376"/>
        <w:category>
          <w:name w:val="常规"/>
          <w:gallery w:val="placeholder"/>
        </w:category>
        <w:types>
          <w:type w:val="bbPlcHdr"/>
        </w:types>
        <w:behaviors>
          <w:behavior w:val="content"/>
        </w:behaviors>
        <w:guid w:val="{C0CEB236-ED53-4D8F-B796-D852CD0EE145}"/>
      </w:docPartPr>
      <w:docPartBody>
        <w:p w:rsidR="004D550B" w:rsidRDefault="004D550B">
          <w:pPr>
            <w:pStyle w:val="DCDA360CDF974033ADE826E0130ED376"/>
          </w:pPr>
          <w:r w:rsidRPr="00AD41E6">
            <w:rPr>
              <w:rStyle w:val="placeholder1Char"/>
            </w:rPr>
            <w:t>_______</w:t>
          </w:r>
        </w:p>
      </w:docPartBody>
    </w:docPart>
    <w:docPart>
      <w:docPartPr>
        <w:name w:val="509C51D6159C4A0C89DFB320DA7181FE"/>
        <w:category>
          <w:name w:val="常规"/>
          <w:gallery w:val="placeholder"/>
        </w:category>
        <w:types>
          <w:type w:val="bbPlcHdr"/>
        </w:types>
        <w:behaviors>
          <w:behavior w:val="content"/>
        </w:behaviors>
        <w:guid w:val="{1626CFCB-42A0-4B0D-8F56-43DA676D943A}"/>
      </w:docPartPr>
      <w:docPartBody>
        <w:p w:rsidR="004D550B" w:rsidRDefault="004D550B">
          <w:pPr>
            <w:pStyle w:val="509C51D6159C4A0C89DFB320DA7181FE"/>
          </w:pPr>
          <w:r w:rsidRPr="00AD41E6">
            <w:rPr>
              <w:rStyle w:val="placeholder1Char"/>
            </w:rPr>
            <w:t>_______</w:t>
          </w:r>
        </w:p>
      </w:docPartBody>
    </w:docPart>
    <w:docPart>
      <w:docPartPr>
        <w:name w:val="A4F6FCEFDAFD4D73B57EC70F6CC33891"/>
        <w:category>
          <w:name w:val="常规"/>
          <w:gallery w:val="placeholder"/>
        </w:category>
        <w:types>
          <w:type w:val="bbPlcHdr"/>
        </w:types>
        <w:behaviors>
          <w:behavior w:val="content"/>
        </w:behaviors>
        <w:guid w:val="{4CCBAF23-B20A-458C-A540-743B4DE45B68}"/>
      </w:docPartPr>
      <w:docPartBody>
        <w:p w:rsidR="004D550B" w:rsidRDefault="004D550B">
          <w:pPr>
            <w:pStyle w:val="A4F6FCEFDAFD4D73B57EC70F6CC33891"/>
          </w:pPr>
          <w:r w:rsidRPr="00AD41E6">
            <w:rPr>
              <w:rStyle w:val="placeholder1Char"/>
            </w:rPr>
            <w:t>_______</w:t>
          </w:r>
        </w:p>
      </w:docPartBody>
    </w:docPart>
    <w:docPart>
      <w:docPartPr>
        <w:name w:val="0E48551E8A7E4D00B17936D379653B48"/>
        <w:category>
          <w:name w:val="常规"/>
          <w:gallery w:val="placeholder"/>
        </w:category>
        <w:types>
          <w:type w:val="bbPlcHdr"/>
        </w:types>
        <w:behaviors>
          <w:behavior w:val="content"/>
        </w:behaviors>
        <w:guid w:val="{A0CAAB03-AEF2-423C-B621-FC4CDBC49C80}"/>
      </w:docPartPr>
      <w:docPartBody>
        <w:p w:rsidR="004D550B" w:rsidRDefault="004D550B">
          <w:pPr>
            <w:pStyle w:val="0E48551E8A7E4D00B17936D379653B48"/>
          </w:pPr>
          <w:r w:rsidRPr="00AD41E6">
            <w:rPr>
              <w:rStyle w:val="placeholder1Char"/>
            </w:rPr>
            <w:t>_______</w:t>
          </w:r>
        </w:p>
      </w:docPartBody>
    </w:docPart>
    <w:docPart>
      <w:docPartPr>
        <w:name w:val="4C10DB8AD0AF4930AA81A55859697041"/>
        <w:category>
          <w:name w:val="常规"/>
          <w:gallery w:val="placeholder"/>
        </w:category>
        <w:types>
          <w:type w:val="bbPlcHdr"/>
        </w:types>
        <w:behaviors>
          <w:behavior w:val="content"/>
        </w:behaviors>
        <w:guid w:val="{4C59E8CB-B501-4DA1-8FB4-0309664E0F1F}"/>
      </w:docPartPr>
      <w:docPartBody>
        <w:p w:rsidR="004D550B" w:rsidRDefault="004D550B">
          <w:pPr>
            <w:pStyle w:val="4C10DB8AD0AF4930AA81A55859697041"/>
          </w:pPr>
          <w:r w:rsidRPr="00AD41E6">
            <w:rPr>
              <w:rStyle w:val="placeholder1Char"/>
            </w:rPr>
            <w:t>_______</w:t>
          </w:r>
        </w:p>
      </w:docPartBody>
    </w:docPart>
    <w:docPart>
      <w:docPartPr>
        <w:name w:val="6C701D3F7E4E462E8722B80ADD1D80B8"/>
        <w:category>
          <w:name w:val="常规"/>
          <w:gallery w:val="placeholder"/>
        </w:category>
        <w:types>
          <w:type w:val="bbPlcHdr"/>
        </w:types>
        <w:behaviors>
          <w:behavior w:val="content"/>
        </w:behaviors>
        <w:guid w:val="{9F6CDE64-AEE3-4BE8-87DD-F7D97DEC1E39}"/>
      </w:docPartPr>
      <w:docPartBody>
        <w:p w:rsidR="004D550B" w:rsidRDefault="004D550B">
          <w:pPr>
            <w:pStyle w:val="6C701D3F7E4E462E8722B80ADD1D80B8"/>
          </w:pPr>
          <w:r w:rsidRPr="00AD41E6">
            <w:rPr>
              <w:rStyle w:val="placeholder1Char"/>
            </w:rPr>
            <w:t>_______</w:t>
          </w:r>
        </w:p>
      </w:docPartBody>
    </w:docPart>
    <w:docPart>
      <w:docPartPr>
        <w:name w:val="A47773BF49814E2C8858D8FD2D2CED77"/>
        <w:category>
          <w:name w:val="常规"/>
          <w:gallery w:val="placeholder"/>
        </w:category>
        <w:types>
          <w:type w:val="bbPlcHdr"/>
        </w:types>
        <w:behaviors>
          <w:behavior w:val="content"/>
        </w:behaviors>
        <w:guid w:val="{6283C24C-D3E5-4726-B2CB-A34FEE730DAF}"/>
      </w:docPartPr>
      <w:docPartBody>
        <w:p w:rsidR="004D550B" w:rsidRDefault="004D550B">
          <w:pPr>
            <w:pStyle w:val="A47773BF49814E2C8858D8FD2D2CED77"/>
          </w:pPr>
          <w:r w:rsidRPr="00AD41E6">
            <w:rPr>
              <w:rStyle w:val="placeholder1Char"/>
            </w:rPr>
            <w:t>_______</w:t>
          </w:r>
        </w:p>
      </w:docPartBody>
    </w:docPart>
    <w:docPart>
      <w:docPartPr>
        <w:name w:val="F49112683EAB46F4A5D6ACDFEB8498AC"/>
        <w:category>
          <w:name w:val="常规"/>
          <w:gallery w:val="placeholder"/>
        </w:category>
        <w:types>
          <w:type w:val="bbPlcHdr"/>
        </w:types>
        <w:behaviors>
          <w:behavior w:val="content"/>
        </w:behaviors>
        <w:guid w:val="{2DBE1D1A-92AF-4988-9AA0-0DAFDFEA04B5}"/>
      </w:docPartPr>
      <w:docPartBody>
        <w:p w:rsidR="004D550B" w:rsidRDefault="004D550B">
          <w:pPr>
            <w:pStyle w:val="F49112683EAB46F4A5D6ACDFEB8498AC"/>
          </w:pPr>
          <w:r w:rsidRPr="00AD41E6">
            <w:rPr>
              <w:rStyle w:val="placeholder1Char"/>
            </w:rPr>
            <w:t>_______</w:t>
          </w:r>
        </w:p>
      </w:docPartBody>
    </w:docPart>
    <w:docPart>
      <w:docPartPr>
        <w:name w:val="78F97FC708AD4B679206B3F78403B264"/>
        <w:category>
          <w:name w:val="常规"/>
          <w:gallery w:val="placeholder"/>
        </w:category>
        <w:types>
          <w:type w:val="bbPlcHdr"/>
        </w:types>
        <w:behaviors>
          <w:behavior w:val="content"/>
        </w:behaviors>
        <w:guid w:val="{FBF649E3-68E8-404C-BEEE-04EF786667F8}"/>
      </w:docPartPr>
      <w:docPartBody>
        <w:p w:rsidR="004D550B" w:rsidRDefault="004D550B">
          <w:pPr>
            <w:pStyle w:val="78F97FC708AD4B679206B3F78403B264"/>
          </w:pPr>
          <w:r w:rsidRPr="00AD41E6">
            <w:rPr>
              <w:rStyle w:val="placeholder1Char"/>
            </w:rPr>
            <w:t>_______</w:t>
          </w:r>
        </w:p>
      </w:docPartBody>
    </w:docPart>
    <w:docPart>
      <w:docPartPr>
        <w:name w:val="1B61056341444D439BD0F2C7506713AB"/>
        <w:category>
          <w:name w:val="常规"/>
          <w:gallery w:val="placeholder"/>
        </w:category>
        <w:types>
          <w:type w:val="bbPlcHdr"/>
        </w:types>
        <w:behaviors>
          <w:behavior w:val="content"/>
        </w:behaviors>
        <w:guid w:val="{2D062296-F502-4A74-A03F-45C814997349}"/>
      </w:docPartPr>
      <w:docPartBody>
        <w:p w:rsidR="004D550B" w:rsidRDefault="004D550B">
          <w:pPr>
            <w:pStyle w:val="1B61056341444D439BD0F2C7506713AB"/>
          </w:pPr>
          <w:r w:rsidRPr="00AD41E6">
            <w:rPr>
              <w:rStyle w:val="placeholder1Char"/>
            </w:rPr>
            <w:t>_______</w:t>
          </w:r>
        </w:p>
      </w:docPartBody>
    </w:docPart>
    <w:docPart>
      <w:docPartPr>
        <w:name w:val="4E0F410183B24E90BA06FB274B2C31E1"/>
        <w:category>
          <w:name w:val="常规"/>
          <w:gallery w:val="placeholder"/>
        </w:category>
        <w:types>
          <w:type w:val="bbPlcHdr"/>
        </w:types>
        <w:behaviors>
          <w:behavior w:val="content"/>
        </w:behaviors>
        <w:guid w:val="{0EC07EB2-7D04-42CC-ABF8-A58D8FCF6763}"/>
      </w:docPartPr>
      <w:docPartBody>
        <w:p w:rsidR="004D550B" w:rsidRDefault="004D550B">
          <w:pPr>
            <w:pStyle w:val="4E0F410183B24E90BA06FB274B2C31E1"/>
          </w:pPr>
          <w:r w:rsidRPr="00AD41E6">
            <w:rPr>
              <w:rStyle w:val="placeholder1Char"/>
            </w:rPr>
            <w:t>_______</w:t>
          </w:r>
        </w:p>
      </w:docPartBody>
    </w:docPart>
    <w:docPart>
      <w:docPartPr>
        <w:name w:val="918602AD32754BAABA594ACE6C0A8520"/>
        <w:category>
          <w:name w:val="常规"/>
          <w:gallery w:val="placeholder"/>
        </w:category>
        <w:types>
          <w:type w:val="bbPlcHdr"/>
        </w:types>
        <w:behaviors>
          <w:behavior w:val="content"/>
        </w:behaviors>
        <w:guid w:val="{01E8FAC9-94F3-4A1D-80EE-F083D78056AA}"/>
      </w:docPartPr>
      <w:docPartBody>
        <w:p w:rsidR="004D550B" w:rsidRDefault="004D550B">
          <w:pPr>
            <w:pStyle w:val="918602AD32754BAABA594ACE6C0A8520"/>
          </w:pPr>
          <w:r w:rsidRPr="00AD41E6">
            <w:rPr>
              <w:rStyle w:val="placeholder1Char"/>
            </w:rPr>
            <w:t>_______</w:t>
          </w:r>
        </w:p>
      </w:docPartBody>
    </w:docPart>
    <w:docPart>
      <w:docPartPr>
        <w:name w:val="8DA2AE8DF8CC44FD9A88617F466CFA9D"/>
        <w:category>
          <w:name w:val="常规"/>
          <w:gallery w:val="placeholder"/>
        </w:category>
        <w:types>
          <w:type w:val="bbPlcHdr"/>
        </w:types>
        <w:behaviors>
          <w:behavior w:val="content"/>
        </w:behaviors>
        <w:guid w:val="{33F21857-4782-4B11-A219-DC2D352685CB}"/>
      </w:docPartPr>
      <w:docPartBody>
        <w:p w:rsidR="004D550B" w:rsidRDefault="004D550B">
          <w:pPr>
            <w:pStyle w:val="8DA2AE8DF8CC44FD9A88617F466CFA9D"/>
          </w:pPr>
          <w:r w:rsidRPr="00AD41E6">
            <w:rPr>
              <w:rStyle w:val="placeholder1Char"/>
            </w:rPr>
            <w:t>_______</w:t>
          </w:r>
        </w:p>
      </w:docPartBody>
    </w:docPart>
    <w:docPart>
      <w:docPartPr>
        <w:name w:val="DF24350DB83F4EEFB7961594771ABC88"/>
        <w:category>
          <w:name w:val="常规"/>
          <w:gallery w:val="placeholder"/>
        </w:category>
        <w:types>
          <w:type w:val="bbPlcHdr"/>
        </w:types>
        <w:behaviors>
          <w:behavior w:val="content"/>
        </w:behaviors>
        <w:guid w:val="{013360D6-3727-41E4-894D-6DA29F620DAE}"/>
      </w:docPartPr>
      <w:docPartBody>
        <w:p w:rsidR="004D550B" w:rsidRDefault="004D550B">
          <w:pPr>
            <w:pStyle w:val="DF24350DB83F4EEFB7961594771ABC88"/>
          </w:pPr>
          <w:r w:rsidRPr="00AD41E6">
            <w:rPr>
              <w:rStyle w:val="placeholder1Char"/>
            </w:rPr>
            <w:t>_______</w:t>
          </w:r>
        </w:p>
      </w:docPartBody>
    </w:docPart>
    <w:docPart>
      <w:docPartPr>
        <w:name w:val="1542AA20EB204F409CF6B61121CF3787"/>
        <w:category>
          <w:name w:val="常规"/>
          <w:gallery w:val="placeholder"/>
        </w:category>
        <w:types>
          <w:type w:val="bbPlcHdr"/>
        </w:types>
        <w:behaviors>
          <w:behavior w:val="content"/>
        </w:behaviors>
        <w:guid w:val="{9D5080C8-B45C-4E4F-98AE-018979D9F96D}"/>
      </w:docPartPr>
      <w:docPartBody>
        <w:p w:rsidR="004D550B" w:rsidRDefault="004D550B">
          <w:pPr>
            <w:pStyle w:val="1542AA20EB204F409CF6B61121CF3787"/>
          </w:pPr>
          <w:r w:rsidRPr="00AD41E6">
            <w:rPr>
              <w:rStyle w:val="placeholder1Char"/>
            </w:rPr>
            <w:t>_______</w:t>
          </w:r>
        </w:p>
      </w:docPartBody>
    </w:docPart>
    <w:docPart>
      <w:docPartPr>
        <w:name w:val="EFB02C50FE9240ED8A93224CB42CE1B9"/>
        <w:category>
          <w:name w:val="常规"/>
          <w:gallery w:val="placeholder"/>
        </w:category>
        <w:types>
          <w:type w:val="bbPlcHdr"/>
        </w:types>
        <w:behaviors>
          <w:behavior w:val="content"/>
        </w:behaviors>
        <w:guid w:val="{9EAC6E3B-0887-4A5A-985A-3E7A568436A4}"/>
      </w:docPartPr>
      <w:docPartBody>
        <w:p w:rsidR="004D550B" w:rsidRDefault="004D550B">
          <w:pPr>
            <w:pStyle w:val="EFB02C50FE9240ED8A93224CB42CE1B9"/>
          </w:pPr>
          <w:r w:rsidRPr="00AD41E6">
            <w:rPr>
              <w:rStyle w:val="placeholder1Char"/>
            </w:rPr>
            <w:t>_______</w:t>
          </w:r>
        </w:p>
      </w:docPartBody>
    </w:docPart>
    <w:docPart>
      <w:docPartPr>
        <w:name w:val="673987B1D59040378DFD8C6AC7F6E272"/>
        <w:category>
          <w:name w:val="常规"/>
          <w:gallery w:val="placeholder"/>
        </w:category>
        <w:types>
          <w:type w:val="bbPlcHdr"/>
        </w:types>
        <w:behaviors>
          <w:behavior w:val="content"/>
        </w:behaviors>
        <w:guid w:val="{9A3893D1-2E18-4CD1-8CBF-6871EAE4F916}"/>
      </w:docPartPr>
      <w:docPartBody>
        <w:p w:rsidR="004D550B" w:rsidRDefault="004D550B">
          <w:pPr>
            <w:pStyle w:val="673987B1D59040378DFD8C6AC7F6E272"/>
          </w:pPr>
          <w:r w:rsidRPr="00AD41E6">
            <w:rPr>
              <w:rStyle w:val="placeholder1Char"/>
            </w:rPr>
            <w:t>_______</w:t>
          </w:r>
        </w:p>
      </w:docPartBody>
    </w:docPart>
    <w:docPart>
      <w:docPartPr>
        <w:name w:val="84E156C713D34CECA0F12307C1A9283F"/>
        <w:category>
          <w:name w:val="常规"/>
          <w:gallery w:val="placeholder"/>
        </w:category>
        <w:types>
          <w:type w:val="bbPlcHdr"/>
        </w:types>
        <w:behaviors>
          <w:behavior w:val="content"/>
        </w:behaviors>
        <w:guid w:val="{4A46E825-4EF9-41D3-A6AF-72871603C4D0}"/>
      </w:docPartPr>
      <w:docPartBody>
        <w:p w:rsidR="004D550B" w:rsidRDefault="004D550B">
          <w:pPr>
            <w:pStyle w:val="84E156C713D34CECA0F12307C1A9283F"/>
          </w:pPr>
          <w:r w:rsidRPr="00AD41E6">
            <w:rPr>
              <w:rStyle w:val="placeholder1Char"/>
            </w:rPr>
            <w:t>_______</w:t>
          </w:r>
        </w:p>
      </w:docPartBody>
    </w:docPart>
    <w:docPart>
      <w:docPartPr>
        <w:name w:val="78ED64156B4747FDAE58F12919708523"/>
        <w:category>
          <w:name w:val="常规"/>
          <w:gallery w:val="placeholder"/>
        </w:category>
        <w:types>
          <w:type w:val="bbPlcHdr"/>
        </w:types>
        <w:behaviors>
          <w:behavior w:val="content"/>
        </w:behaviors>
        <w:guid w:val="{63C23D65-1722-4F56-9F42-38B491729A05}"/>
      </w:docPartPr>
      <w:docPartBody>
        <w:p w:rsidR="004D550B" w:rsidRDefault="004D550B">
          <w:pPr>
            <w:pStyle w:val="78ED64156B4747FDAE58F12919708523"/>
          </w:pPr>
          <w:r w:rsidRPr="00AD41E6">
            <w:rPr>
              <w:rStyle w:val="placeholder1Char"/>
            </w:rPr>
            <w:t>_______</w:t>
          </w:r>
        </w:p>
      </w:docPartBody>
    </w:docPart>
    <w:docPart>
      <w:docPartPr>
        <w:name w:val="B3A24754C4704EFD9A142B1F598610D4"/>
        <w:category>
          <w:name w:val="常规"/>
          <w:gallery w:val="placeholder"/>
        </w:category>
        <w:types>
          <w:type w:val="bbPlcHdr"/>
        </w:types>
        <w:behaviors>
          <w:behavior w:val="content"/>
        </w:behaviors>
        <w:guid w:val="{B589487A-C7AC-4C02-8CB7-AC30ED3F3F75}"/>
      </w:docPartPr>
      <w:docPartBody>
        <w:p w:rsidR="004D550B" w:rsidRDefault="004D550B">
          <w:pPr>
            <w:pStyle w:val="B3A24754C4704EFD9A142B1F598610D4"/>
          </w:pPr>
          <w:r w:rsidRPr="00AD41E6">
            <w:rPr>
              <w:rStyle w:val="placeholder1Char"/>
            </w:rPr>
            <w:t>_______</w:t>
          </w:r>
        </w:p>
      </w:docPartBody>
    </w:docPart>
    <w:docPart>
      <w:docPartPr>
        <w:name w:val="57E7AE006C304448BC435A1FB9E044DC"/>
        <w:category>
          <w:name w:val="常规"/>
          <w:gallery w:val="placeholder"/>
        </w:category>
        <w:types>
          <w:type w:val="bbPlcHdr"/>
        </w:types>
        <w:behaviors>
          <w:behavior w:val="content"/>
        </w:behaviors>
        <w:guid w:val="{B32D0047-7FD9-4716-80C6-6F41E5F22330}"/>
      </w:docPartPr>
      <w:docPartBody>
        <w:p w:rsidR="004D550B" w:rsidRDefault="004D550B">
          <w:pPr>
            <w:pStyle w:val="57E7AE006C304448BC435A1FB9E044DC"/>
          </w:pPr>
          <w:r w:rsidRPr="00AD41E6">
            <w:rPr>
              <w:rStyle w:val="placeholder1Char"/>
            </w:rPr>
            <w:t>_______</w:t>
          </w:r>
        </w:p>
      </w:docPartBody>
    </w:docPart>
    <w:docPart>
      <w:docPartPr>
        <w:name w:val="9C53391A257E48AF986B869B49990A8B"/>
        <w:category>
          <w:name w:val="常规"/>
          <w:gallery w:val="placeholder"/>
        </w:category>
        <w:types>
          <w:type w:val="bbPlcHdr"/>
        </w:types>
        <w:behaviors>
          <w:behavior w:val="content"/>
        </w:behaviors>
        <w:guid w:val="{517C58B8-3FA1-4940-BAA7-21BEDE3FCB62}"/>
      </w:docPartPr>
      <w:docPartBody>
        <w:p w:rsidR="004D550B" w:rsidRDefault="004D550B">
          <w:pPr>
            <w:pStyle w:val="9C53391A257E48AF986B869B49990A8B"/>
          </w:pPr>
          <w:r w:rsidRPr="00AD41E6">
            <w:rPr>
              <w:rStyle w:val="placeholder1Char"/>
            </w:rPr>
            <w:t>_______</w:t>
          </w:r>
        </w:p>
      </w:docPartBody>
    </w:docPart>
    <w:docPart>
      <w:docPartPr>
        <w:name w:val="63F3426C01964DB692A03841B48753CF"/>
        <w:category>
          <w:name w:val="常规"/>
          <w:gallery w:val="placeholder"/>
        </w:category>
        <w:types>
          <w:type w:val="bbPlcHdr"/>
        </w:types>
        <w:behaviors>
          <w:behavior w:val="content"/>
        </w:behaviors>
        <w:guid w:val="{1E436EE2-C668-482D-BE5B-DB986732EEBB}"/>
      </w:docPartPr>
      <w:docPartBody>
        <w:p w:rsidR="004D550B" w:rsidRDefault="004D550B">
          <w:pPr>
            <w:pStyle w:val="63F3426C01964DB692A03841B48753CF"/>
          </w:pPr>
          <w:r w:rsidRPr="00AD41E6">
            <w:rPr>
              <w:rStyle w:val="placeholder1Char"/>
            </w:rPr>
            <w:t>_______</w:t>
          </w:r>
        </w:p>
      </w:docPartBody>
    </w:docPart>
    <w:docPart>
      <w:docPartPr>
        <w:name w:val="7A5F925F84AB499DB41B8EEAD4977462"/>
        <w:category>
          <w:name w:val="常规"/>
          <w:gallery w:val="placeholder"/>
        </w:category>
        <w:types>
          <w:type w:val="bbPlcHdr"/>
        </w:types>
        <w:behaviors>
          <w:behavior w:val="content"/>
        </w:behaviors>
        <w:guid w:val="{B7E71C52-797B-45D2-8B83-FD5080AFC0AA}"/>
      </w:docPartPr>
      <w:docPartBody>
        <w:p w:rsidR="004D550B" w:rsidRDefault="004D550B">
          <w:pPr>
            <w:pStyle w:val="7A5F925F84AB499DB41B8EEAD4977462"/>
          </w:pPr>
          <w:r w:rsidRPr="00AD41E6">
            <w:rPr>
              <w:rStyle w:val="placeholder1Char"/>
            </w:rPr>
            <w:t>_______</w:t>
          </w:r>
        </w:p>
      </w:docPartBody>
    </w:docPart>
    <w:docPart>
      <w:docPartPr>
        <w:name w:val="BF3F4638A7724222A37FBECF4549B484"/>
        <w:category>
          <w:name w:val="常规"/>
          <w:gallery w:val="placeholder"/>
        </w:category>
        <w:types>
          <w:type w:val="bbPlcHdr"/>
        </w:types>
        <w:behaviors>
          <w:behavior w:val="content"/>
        </w:behaviors>
        <w:guid w:val="{D728E2D8-1DB7-4F70-8E89-EB29C3FF5435}"/>
      </w:docPartPr>
      <w:docPartBody>
        <w:p w:rsidR="004D550B" w:rsidRDefault="004D550B">
          <w:pPr>
            <w:pStyle w:val="BF3F4638A7724222A37FBECF4549B484"/>
          </w:pPr>
          <w:r w:rsidRPr="00AD41E6">
            <w:rPr>
              <w:rStyle w:val="placeholder1Char"/>
            </w:rPr>
            <w:t>_______</w:t>
          </w:r>
        </w:p>
      </w:docPartBody>
    </w:docPart>
    <w:docPart>
      <w:docPartPr>
        <w:name w:val="437A7A27B5CD40B4811C43CE0EC81737"/>
        <w:category>
          <w:name w:val="常规"/>
          <w:gallery w:val="placeholder"/>
        </w:category>
        <w:types>
          <w:type w:val="bbPlcHdr"/>
        </w:types>
        <w:behaviors>
          <w:behavior w:val="content"/>
        </w:behaviors>
        <w:guid w:val="{2CD23EC3-4A25-49F9-AFF3-2307B37FCBA9}"/>
      </w:docPartPr>
      <w:docPartBody>
        <w:p w:rsidR="004D550B" w:rsidRDefault="004D550B">
          <w:pPr>
            <w:pStyle w:val="437A7A27B5CD40B4811C43CE0EC81737"/>
          </w:pPr>
          <w:r w:rsidRPr="00AD41E6">
            <w:rPr>
              <w:rStyle w:val="placeholder1Char"/>
            </w:rPr>
            <w:t>_______</w:t>
          </w:r>
        </w:p>
      </w:docPartBody>
    </w:docPart>
    <w:docPart>
      <w:docPartPr>
        <w:name w:val="C4EF3D8206EF4D99BFD7A3B58EB04461"/>
        <w:category>
          <w:name w:val="常规"/>
          <w:gallery w:val="placeholder"/>
        </w:category>
        <w:types>
          <w:type w:val="bbPlcHdr"/>
        </w:types>
        <w:behaviors>
          <w:behavior w:val="content"/>
        </w:behaviors>
        <w:guid w:val="{3E99DDC5-C840-4692-B699-633A9542DB7A}"/>
      </w:docPartPr>
      <w:docPartBody>
        <w:p w:rsidR="004D550B" w:rsidRDefault="004D550B">
          <w:pPr>
            <w:pStyle w:val="C4EF3D8206EF4D99BFD7A3B58EB04461"/>
          </w:pPr>
          <w:r w:rsidRPr="00AD41E6">
            <w:rPr>
              <w:rStyle w:val="placeholder1Char"/>
            </w:rPr>
            <w:t>_______</w:t>
          </w:r>
        </w:p>
      </w:docPartBody>
    </w:docPart>
    <w:docPart>
      <w:docPartPr>
        <w:name w:val="0B537BB7AF254EF883FED76F70A6729A"/>
        <w:category>
          <w:name w:val="常规"/>
          <w:gallery w:val="placeholder"/>
        </w:category>
        <w:types>
          <w:type w:val="bbPlcHdr"/>
        </w:types>
        <w:behaviors>
          <w:behavior w:val="content"/>
        </w:behaviors>
        <w:guid w:val="{DB47984A-C877-443A-8E37-6ED33C89AD14}"/>
      </w:docPartPr>
      <w:docPartBody>
        <w:p w:rsidR="004D550B" w:rsidRDefault="004D550B">
          <w:pPr>
            <w:pStyle w:val="0B537BB7AF254EF883FED76F70A6729A"/>
          </w:pPr>
          <w:r w:rsidRPr="00AD41E6">
            <w:rPr>
              <w:rStyle w:val="placeholder1Char"/>
            </w:rPr>
            <w:t>_______</w:t>
          </w:r>
        </w:p>
      </w:docPartBody>
    </w:docPart>
    <w:docPart>
      <w:docPartPr>
        <w:name w:val="0B3EA233C3194478AF2D71ACFAD9736F"/>
        <w:category>
          <w:name w:val="常规"/>
          <w:gallery w:val="placeholder"/>
        </w:category>
        <w:types>
          <w:type w:val="bbPlcHdr"/>
        </w:types>
        <w:behaviors>
          <w:behavior w:val="content"/>
        </w:behaviors>
        <w:guid w:val="{8AE972C8-A2C7-4A39-BCD4-B58445206E4A}"/>
      </w:docPartPr>
      <w:docPartBody>
        <w:p w:rsidR="004D550B" w:rsidRDefault="004D550B">
          <w:pPr>
            <w:pStyle w:val="0B3EA233C3194478AF2D71ACFAD9736F"/>
          </w:pPr>
          <w:r w:rsidRPr="008971FC">
            <w:rPr>
              <w:rStyle w:val="placeholder1Char"/>
            </w:rPr>
            <w:t>_______</w:t>
          </w:r>
        </w:p>
      </w:docPartBody>
    </w:docPart>
    <w:docPart>
      <w:docPartPr>
        <w:name w:val="66774518C0BD4EFDB41B39BD86E63B7D"/>
        <w:category>
          <w:name w:val="常规"/>
          <w:gallery w:val="placeholder"/>
        </w:category>
        <w:types>
          <w:type w:val="bbPlcHdr"/>
        </w:types>
        <w:behaviors>
          <w:behavior w:val="content"/>
        </w:behaviors>
        <w:guid w:val="{6D50565F-6054-468A-96FA-3766B0E6E96E}"/>
      </w:docPartPr>
      <w:docPartBody>
        <w:p w:rsidR="004D550B" w:rsidRDefault="004D550B">
          <w:pPr>
            <w:pStyle w:val="66774518C0BD4EFDB41B39BD86E63B7D"/>
          </w:pPr>
          <w:r w:rsidRPr="00B10548">
            <w:rPr>
              <w:rStyle w:val="placeholder1Char"/>
            </w:rPr>
            <w:t>________</w:t>
          </w:r>
        </w:p>
      </w:docPartBody>
    </w:docPart>
    <w:docPart>
      <w:docPartPr>
        <w:name w:val="10448D8CF9F94132B39077053001983F"/>
        <w:category>
          <w:name w:val="常规"/>
          <w:gallery w:val="placeholder"/>
        </w:category>
        <w:types>
          <w:type w:val="bbPlcHdr"/>
        </w:types>
        <w:behaviors>
          <w:behavior w:val="content"/>
        </w:behaviors>
        <w:guid w:val="{918E9E59-DE4F-4DB6-B425-22F313D6973F}"/>
      </w:docPartPr>
      <w:docPartBody>
        <w:p w:rsidR="004D550B" w:rsidRDefault="004D550B">
          <w:pPr>
            <w:pStyle w:val="10448D8CF9F94132B39077053001983F"/>
          </w:pPr>
          <w:r w:rsidRPr="00B10548">
            <w:rPr>
              <w:rStyle w:val="placeholder1Char"/>
            </w:rPr>
            <w:t>________</w:t>
          </w:r>
        </w:p>
      </w:docPartBody>
    </w:docPart>
    <w:docPart>
      <w:docPartPr>
        <w:name w:val="82D92F5CACAD4F5CA04C878BB7899206"/>
        <w:category>
          <w:name w:val="常规"/>
          <w:gallery w:val="placeholder"/>
        </w:category>
        <w:types>
          <w:type w:val="bbPlcHdr"/>
        </w:types>
        <w:behaviors>
          <w:behavior w:val="content"/>
        </w:behaviors>
        <w:guid w:val="{40B23FE1-51B3-4DE6-A361-B343F82207E5}"/>
      </w:docPartPr>
      <w:docPartBody>
        <w:p w:rsidR="004D550B" w:rsidRDefault="004D550B">
          <w:pPr>
            <w:pStyle w:val="82D92F5CACAD4F5CA04C878BB7899206"/>
          </w:pPr>
          <w:r w:rsidRPr="00B10548">
            <w:rPr>
              <w:rStyle w:val="placeholder1Char"/>
            </w:rPr>
            <w:t>________</w:t>
          </w:r>
        </w:p>
      </w:docPartBody>
    </w:docPart>
    <w:docPart>
      <w:docPartPr>
        <w:name w:val="2853817B6B5C41F9BC730C5D8A733073"/>
        <w:category>
          <w:name w:val="常规"/>
          <w:gallery w:val="placeholder"/>
        </w:category>
        <w:types>
          <w:type w:val="bbPlcHdr"/>
        </w:types>
        <w:behaviors>
          <w:behavior w:val="content"/>
        </w:behaviors>
        <w:guid w:val="{DD53D05A-940A-46B4-A431-3CE9E525A834}"/>
      </w:docPartPr>
      <w:docPartBody>
        <w:p w:rsidR="004D550B" w:rsidRDefault="004D550B">
          <w:pPr>
            <w:pStyle w:val="2853817B6B5C41F9BC730C5D8A733073"/>
          </w:pPr>
          <w:r w:rsidRPr="00B10548">
            <w:rPr>
              <w:rStyle w:val="placeholder1Char"/>
              <w:rFonts w:hint="eastAsia"/>
            </w:rPr>
            <w:t>_______</w:t>
          </w:r>
        </w:p>
      </w:docPartBody>
    </w:docPart>
    <w:docPart>
      <w:docPartPr>
        <w:name w:val="2ADD3DA2BB5F4577905BFC109CAD13F7"/>
        <w:category>
          <w:name w:val="常规"/>
          <w:gallery w:val="placeholder"/>
        </w:category>
        <w:types>
          <w:type w:val="bbPlcHdr"/>
        </w:types>
        <w:behaviors>
          <w:behavior w:val="content"/>
        </w:behaviors>
        <w:guid w:val="{0A99A253-9DD4-4621-A97E-B26030657C69}"/>
      </w:docPartPr>
      <w:docPartBody>
        <w:p w:rsidR="004D550B" w:rsidRDefault="004D550B">
          <w:pPr>
            <w:pStyle w:val="2ADD3DA2BB5F4577905BFC109CAD13F7"/>
          </w:pPr>
          <w:r w:rsidRPr="00B10548">
            <w:rPr>
              <w:rStyle w:val="placeholder1Char"/>
            </w:rPr>
            <w:t>________</w:t>
          </w:r>
        </w:p>
      </w:docPartBody>
    </w:docPart>
    <w:docPart>
      <w:docPartPr>
        <w:name w:val="D7BC9D8BA5DB49C0AB943910C0558169"/>
        <w:category>
          <w:name w:val="常规"/>
          <w:gallery w:val="placeholder"/>
        </w:category>
        <w:types>
          <w:type w:val="bbPlcHdr"/>
        </w:types>
        <w:behaviors>
          <w:behavior w:val="content"/>
        </w:behaviors>
        <w:guid w:val="{F8DF2446-5385-44A7-92DF-80CBF20C8C27}"/>
      </w:docPartPr>
      <w:docPartBody>
        <w:p w:rsidR="004D550B" w:rsidRDefault="004D550B">
          <w:pPr>
            <w:pStyle w:val="D7BC9D8BA5DB49C0AB943910C0558169"/>
          </w:pPr>
          <w:r w:rsidRPr="00B10548">
            <w:rPr>
              <w:rStyle w:val="placeholder1Char"/>
            </w:rPr>
            <w:t>________</w:t>
          </w:r>
        </w:p>
      </w:docPartBody>
    </w:docPart>
    <w:docPart>
      <w:docPartPr>
        <w:name w:val="339CC08C11AB40DFA185CA0C65D36019"/>
        <w:category>
          <w:name w:val="常规"/>
          <w:gallery w:val="placeholder"/>
        </w:category>
        <w:types>
          <w:type w:val="bbPlcHdr"/>
        </w:types>
        <w:behaviors>
          <w:behavior w:val="content"/>
        </w:behaviors>
        <w:guid w:val="{56D1316C-B00F-4D4A-8075-5E0194E4618B}"/>
      </w:docPartPr>
      <w:docPartBody>
        <w:p w:rsidR="004D550B" w:rsidRDefault="004D550B">
          <w:pPr>
            <w:pStyle w:val="339CC08C11AB40DFA185CA0C65D36019"/>
          </w:pPr>
          <w:r w:rsidRPr="001524D6">
            <w:rPr>
              <w:rStyle w:val="placeholder1Char"/>
            </w:rPr>
            <w:t>___________________________________________________________________</w:t>
          </w:r>
        </w:p>
      </w:docPartBody>
    </w:docPart>
    <w:docPart>
      <w:docPartPr>
        <w:name w:val="0AF062331C54482BA8FF88874516FE1E"/>
        <w:category>
          <w:name w:val="常规"/>
          <w:gallery w:val="placeholder"/>
        </w:category>
        <w:types>
          <w:type w:val="bbPlcHdr"/>
        </w:types>
        <w:behaviors>
          <w:behavior w:val="content"/>
        </w:behaviors>
        <w:guid w:val="{8A644138-073E-40A1-AF88-9F1F5D0D7737}"/>
      </w:docPartPr>
      <w:docPartBody>
        <w:p w:rsidR="004D550B" w:rsidRDefault="004D550B">
          <w:pPr>
            <w:pStyle w:val="0AF062331C54482BA8FF88874516FE1E"/>
          </w:pPr>
          <w:r w:rsidRPr="00B10548">
            <w:rPr>
              <w:rStyle w:val="placeholder1Char"/>
              <w:rFonts w:hint="eastAsia"/>
            </w:rPr>
            <w:t>__________</w:t>
          </w:r>
        </w:p>
      </w:docPartBody>
    </w:docPart>
    <w:docPart>
      <w:docPartPr>
        <w:name w:val="2DE67B285E004E05A6255A7C8F4841C6"/>
        <w:category>
          <w:name w:val="常规"/>
          <w:gallery w:val="placeholder"/>
        </w:category>
        <w:types>
          <w:type w:val="bbPlcHdr"/>
        </w:types>
        <w:behaviors>
          <w:behavior w:val="content"/>
        </w:behaviors>
        <w:guid w:val="{69D21F69-CEEE-475C-B6C0-8046C83D9C31}"/>
      </w:docPartPr>
      <w:docPartBody>
        <w:p w:rsidR="004D550B" w:rsidRDefault="004D550B">
          <w:pPr>
            <w:pStyle w:val="2DE67B285E004E05A6255A7C8F4841C6"/>
          </w:pPr>
          <w:r w:rsidRPr="00B10548">
            <w:rPr>
              <w:rStyle w:val="placeholder1Char"/>
              <w:rFonts w:hint="eastAsia"/>
            </w:rPr>
            <w:t>__________</w:t>
          </w:r>
        </w:p>
      </w:docPartBody>
    </w:docPart>
    <w:docPart>
      <w:docPartPr>
        <w:name w:val="718E9289065042968E8B5E596F80E7F7"/>
        <w:category>
          <w:name w:val="常规"/>
          <w:gallery w:val="placeholder"/>
        </w:category>
        <w:types>
          <w:type w:val="bbPlcHdr"/>
        </w:types>
        <w:behaviors>
          <w:behavior w:val="content"/>
        </w:behaviors>
        <w:guid w:val="{C7D5F0D4-5186-4021-80B2-0F86392854E0}"/>
      </w:docPartPr>
      <w:docPartBody>
        <w:p w:rsidR="004D550B" w:rsidRDefault="004D550B">
          <w:pPr>
            <w:pStyle w:val="718E9289065042968E8B5E596F80E7F7"/>
          </w:pPr>
          <w:r w:rsidRPr="00B10548">
            <w:rPr>
              <w:rStyle w:val="placeholder1Char"/>
              <w:rFonts w:hint="eastAsia"/>
            </w:rPr>
            <w:t>__________</w:t>
          </w:r>
        </w:p>
      </w:docPartBody>
    </w:docPart>
    <w:docPart>
      <w:docPartPr>
        <w:name w:val="13FB9A23DE064E14B3CD412BD83FB5C4"/>
        <w:category>
          <w:name w:val="常规"/>
          <w:gallery w:val="placeholder"/>
        </w:category>
        <w:types>
          <w:type w:val="bbPlcHdr"/>
        </w:types>
        <w:behaviors>
          <w:behavior w:val="content"/>
        </w:behaviors>
        <w:guid w:val="{93752398-A715-4986-BF4D-2A492495CBDE}"/>
      </w:docPartPr>
      <w:docPartBody>
        <w:p w:rsidR="004D550B" w:rsidRDefault="004D550B">
          <w:pPr>
            <w:pStyle w:val="13FB9A23DE064E14B3CD412BD83FB5C4"/>
          </w:pPr>
          <w:r w:rsidRPr="00B10548">
            <w:rPr>
              <w:rStyle w:val="placeholder1Char"/>
              <w:rFonts w:hint="eastAsia"/>
            </w:rPr>
            <w:t>__________</w:t>
          </w:r>
        </w:p>
      </w:docPartBody>
    </w:docPart>
    <w:docPart>
      <w:docPartPr>
        <w:name w:val="090749EF3D9C41AE80ABCCEB6ACEF9CF"/>
        <w:category>
          <w:name w:val="常规"/>
          <w:gallery w:val="placeholder"/>
        </w:category>
        <w:types>
          <w:type w:val="bbPlcHdr"/>
        </w:types>
        <w:behaviors>
          <w:behavior w:val="content"/>
        </w:behaviors>
        <w:guid w:val="{3FF389CD-7EDF-40E4-ADC9-C487F77DB394}"/>
      </w:docPartPr>
      <w:docPartBody>
        <w:p w:rsidR="004D550B" w:rsidRDefault="004D550B">
          <w:pPr>
            <w:pStyle w:val="090749EF3D9C41AE80ABCCEB6ACEF9CF"/>
          </w:pPr>
          <w:r w:rsidRPr="00B10548">
            <w:rPr>
              <w:rStyle w:val="placeholder1Char"/>
              <w:rFonts w:hint="eastAsia"/>
            </w:rPr>
            <w:t>__________</w:t>
          </w:r>
        </w:p>
      </w:docPartBody>
    </w:docPart>
    <w:docPart>
      <w:docPartPr>
        <w:name w:val="EB3EF0493B8D402AA8D239D030A345A9"/>
        <w:category>
          <w:name w:val="常规"/>
          <w:gallery w:val="placeholder"/>
        </w:category>
        <w:types>
          <w:type w:val="bbPlcHdr"/>
        </w:types>
        <w:behaviors>
          <w:behavior w:val="content"/>
        </w:behaviors>
        <w:guid w:val="{5CC83238-018A-4912-897D-E1413A3E045B}"/>
      </w:docPartPr>
      <w:docPartBody>
        <w:p w:rsidR="004D550B" w:rsidRDefault="004D550B">
          <w:pPr>
            <w:pStyle w:val="EB3EF0493B8D402AA8D239D030A345A9"/>
          </w:pPr>
          <w:r w:rsidRPr="00B10548">
            <w:rPr>
              <w:rStyle w:val="placeholder1Char"/>
              <w:rFonts w:hint="eastAsia"/>
            </w:rPr>
            <w:t>__________</w:t>
          </w:r>
        </w:p>
      </w:docPartBody>
    </w:docPart>
    <w:docPart>
      <w:docPartPr>
        <w:name w:val="9CEE20411EB843EDA4A1B953B0E42E26"/>
        <w:category>
          <w:name w:val="常规"/>
          <w:gallery w:val="placeholder"/>
        </w:category>
        <w:types>
          <w:type w:val="bbPlcHdr"/>
        </w:types>
        <w:behaviors>
          <w:behavior w:val="content"/>
        </w:behaviors>
        <w:guid w:val="{7E2F65F7-1B5D-4AA4-BA87-97A7B347574A}"/>
      </w:docPartPr>
      <w:docPartBody>
        <w:p w:rsidR="004D550B" w:rsidRDefault="004D550B">
          <w:pPr>
            <w:pStyle w:val="9CEE20411EB843EDA4A1B953B0E42E26"/>
          </w:pPr>
          <w:r w:rsidRPr="00B10548">
            <w:rPr>
              <w:rStyle w:val="placeholder1Char"/>
              <w:rFonts w:hint="eastAsia"/>
            </w:rPr>
            <w:t>__________</w:t>
          </w:r>
        </w:p>
      </w:docPartBody>
    </w:docPart>
    <w:docPart>
      <w:docPartPr>
        <w:name w:val="E9AA3CDCA0FA4FD0A7D2F01765D252F8"/>
        <w:category>
          <w:name w:val="常规"/>
          <w:gallery w:val="placeholder"/>
        </w:category>
        <w:types>
          <w:type w:val="bbPlcHdr"/>
        </w:types>
        <w:behaviors>
          <w:behavior w:val="content"/>
        </w:behaviors>
        <w:guid w:val="{4E3DAD35-2B36-49A3-B9D9-DAEAAA9F8C10}"/>
      </w:docPartPr>
      <w:docPartBody>
        <w:p w:rsidR="004D550B" w:rsidRDefault="004D550B">
          <w:pPr>
            <w:pStyle w:val="E9AA3CDCA0FA4FD0A7D2F01765D252F8"/>
          </w:pPr>
          <w:r w:rsidRPr="00B10548">
            <w:rPr>
              <w:rStyle w:val="placeholder1Char"/>
              <w:rFonts w:hint="eastAsia"/>
            </w:rPr>
            <w:t>__________</w:t>
          </w:r>
        </w:p>
      </w:docPartBody>
    </w:docPart>
    <w:docPart>
      <w:docPartPr>
        <w:name w:val="89EF942F2CA5404C87C2BF8A7C9C3F9C"/>
        <w:category>
          <w:name w:val="常规"/>
          <w:gallery w:val="placeholder"/>
        </w:category>
        <w:types>
          <w:type w:val="bbPlcHdr"/>
        </w:types>
        <w:behaviors>
          <w:behavior w:val="content"/>
        </w:behaviors>
        <w:guid w:val="{1780EB7A-0A4D-4BA6-B590-2FCD0F85D9F2}"/>
      </w:docPartPr>
      <w:docPartBody>
        <w:p w:rsidR="004D550B" w:rsidRDefault="004D550B">
          <w:pPr>
            <w:pStyle w:val="89EF942F2CA5404C87C2BF8A7C9C3F9C"/>
          </w:pPr>
          <w:r w:rsidRPr="00B10548">
            <w:rPr>
              <w:rStyle w:val="placeholder1Char"/>
              <w:rFonts w:hint="eastAsia"/>
            </w:rPr>
            <w:t>__________</w:t>
          </w:r>
        </w:p>
      </w:docPartBody>
    </w:docPart>
    <w:docPart>
      <w:docPartPr>
        <w:name w:val="3BAE7A0523BE4031854C9AC1613459EE"/>
        <w:category>
          <w:name w:val="常规"/>
          <w:gallery w:val="placeholder"/>
        </w:category>
        <w:types>
          <w:type w:val="bbPlcHdr"/>
        </w:types>
        <w:behaviors>
          <w:behavior w:val="content"/>
        </w:behaviors>
        <w:guid w:val="{75724D9C-A2F5-43E2-B525-4D5CA1FC5482}"/>
      </w:docPartPr>
      <w:docPartBody>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4D550B" w:rsidRDefault="004D550B">
          <w:pPr>
            <w:pStyle w:val="3BAE7A0523BE4031854C9AC1613459EE"/>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00D4EC7AF0D940A1B0AD66D969F924C7"/>
        <w:category>
          <w:name w:val="常规"/>
          <w:gallery w:val="placeholder"/>
        </w:category>
        <w:types>
          <w:type w:val="bbPlcHdr"/>
        </w:types>
        <w:behaviors>
          <w:behavior w:val="content"/>
        </w:behaviors>
        <w:guid w:val="{F8862375-70EF-4FAE-B983-8E3EE4213375}"/>
      </w:docPartPr>
      <w:docPartBody>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4D550B" w:rsidRDefault="004D550B">
          <w:pPr>
            <w:pStyle w:val="00D4EC7AF0D940A1B0AD66D969F924C7"/>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7EB7AF4559534DEAB30142489EB5FAD1"/>
        <w:category>
          <w:name w:val="常规"/>
          <w:gallery w:val="placeholder"/>
        </w:category>
        <w:types>
          <w:type w:val="bbPlcHdr"/>
        </w:types>
        <w:behaviors>
          <w:behavior w:val="content"/>
        </w:behaviors>
        <w:guid w:val="{1B833D3B-9135-4C49-B6BB-C3522A24BEA3}"/>
      </w:docPartPr>
      <w:docPartBody>
        <w:p w:rsidR="004D550B" w:rsidRDefault="004D550B">
          <w:pPr>
            <w:pStyle w:val="7EB7AF4559534DEAB30142489EB5FAD1"/>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8C3675C14722426EA6F1858AAC3321F9"/>
        <w:category>
          <w:name w:val="常规"/>
          <w:gallery w:val="placeholder"/>
        </w:category>
        <w:types>
          <w:type w:val="bbPlcHdr"/>
        </w:types>
        <w:behaviors>
          <w:behavior w:val="content"/>
        </w:behaviors>
        <w:guid w:val="{23B8BF97-EF24-4540-9FDC-57C6583D40B2}"/>
      </w:docPartPr>
      <w:docPartBody>
        <w:p w:rsidR="004D550B" w:rsidRDefault="004D550B">
          <w:pPr>
            <w:pStyle w:val="8C3675C14722426EA6F1858AAC3321F9"/>
          </w:pPr>
          <w:r w:rsidRPr="00511FDF">
            <w:rPr>
              <w:rStyle w:val="placeholder2Char"/>
              <w:rFonts w:hint="eastAsia"/>
            </w:rPr>
            <w:t>选择</w:t>
          </w:r>
          <w:r w:rsidRPr="00511FDF">
            <w:rPr>
              <w:rStyle w:val="placeholder2Char"/>
            </w:rPr>
            <w:t>日期</w:t>
          </w:r>
        </w:p>
      </w:docPartBody>
    </w:docPart>
    <w:docPart>
      <w:docPartPr>
        <w:name w:val="F44263026CA843D4AFFCD76ED4C66B53"/>
        <w:category>
          <w:name w:val="常规"/>
          <w:gallery w:val="placeholder"/>
        </w:category>
        <w:types>
          <w:type w:val="bbPlcHdr"/>
        </w:types>
        <w:behaviors>
          <w:behavior w:val="content"/>
        </w:behaviors>
        <w:guid w:val="{63155241-05BB-4EE8-A33C-B875A6500740}"/>
      </w:docPartPr>
      <w:docPartBody>
        <w:p w:rsidR="004D550B" w:rsidRDefault="004D550B">
          <w:pPr>
            <w:pStyle w:val="F44263026CA843D4AFFCD76ED4C66B53"/>
          </w:pPr>
          <w:r w:rsidRPr="00511FDF">
            <w:rPr>
              <w:rStyle w:val="placeholder2Char"/>
            </w:rPr>
            <w:t>选择日期</w:t>
          </w:r>
        </w:p>
      </w:docPartBody>
    </w:docPart>
    <w:docPart>
      <w:docPartPr>
        <w:name w:val="E353F20EEE5944A6BD4577F017A0F778"/>
        <w:category>
          <w:name w:val="常规"/>
          <w:gallery w:val="placeholder"/>
        </w:category>
        <w:types>
          <w:type w:val="bbPlcHdr"/>
        </w:types>
        <w:behaviors>
          <w:behavior w:val="content"/>
        </w:behaviors>
        <w:guid w:val="{22B972F1-5985-47B4-BB49-182DB3E88B07}"/>
      </w:docPartPr>
      <w:docPartBody>
        <w:p w:rsidR="004D550B" w:rsidRDefault="004D550B">
          <w:pPr>
            <w:pStyle w:val="E353F20EEE5944A6BD4577F017A0F778"/>
          </w:pPr>
          <w:r w:rsidRPr="00511FDF">
            <w:rPr>
              <w:rStyle w:val="placeholder1Char"/>
            </w:rPr>
            <w:t>______</w:t>
          </w:r>
        </w:p>
      </w:docPartBody>
    </w:docPart>
    <w:docPart>
      <w:docPartPr>
        <w:name w:val="50E53484D004443BA304D2FD8945D406"/>
        <w:category>
          <w:name w:val="常规"/>
          <w:gallery w:val="placeholder"/>
        </w:category>
        <w:types>
          <w:type w:val="bbPlcHdr"/>
        </w:types>
        <w:behaviors>
          <w:behavior w:val="content"/>
        </w:behaviors>
        <w:guid w:val="{9A7107AF-8B88-44F3-9D74-8B5ACF4D3B4B}"/>
      </w:docPartPr>
      <w:docPartBody>
        <w:p w:rsidR="004D550B" w:rsidRDefault="004D550B">
          <w:pPr>
            <w:pStyle w:val="50E53484D004443BA304D2FD8945D406"/>
          </w:pPr>
          <w:r w:rsidRPr="00511FDF">
            <w:rPr>
              <w:rStyle w:val="placeholder1Char"/>
              <w:rFonts w:hint="eastAsia"/>
            </w:rPr>
            <w:t>____</w:t>
          </w:r>
        </w:p>
      </w:docPartBody>
    </w:docPart>
    <w:docPart>
      <w:docPartPr>
        <w:name w:val="8310F6D8B4074F9EA922FAABADA15BE6"/>
        <w:category>
          <w:name w:val="常规"/>
          <w:gallery w:val="placeholder"/>
        </w:category>
        <w:types>
          <w:type w:val="bbPlcHdr"/>
        </w:types>
        <w:behaviors>
          <w:behavior w:val="content"/>
        </w:behaviors>
        <w:guid w:val="{CB067B50-7FB0-458C-A933-DF8F273D1BAB}"/>
      </w:docPartPr>
      <w:docPartBody>
        <w:p w:rsidR="004D550B" w:rsidRDefault="004D550B">
          <w:pPr>
            <w:pStyle w:val="8310F6D8B4074F9EA922FAABADA15BE6"/>
          </w:pPr>
          <w:r w:rsidRPr="00511FDF">
            <w:rPr>
              <w:rStyle w:val="placeholder1Char"/>
            </w:rPr>
            <w:t>____</w:t>
          </w:r>
        </w:p>
      </w:docPartBody>
    </w:docPart>
    <w:docPart>
      <w:docPartPr>
        <w:name w:val="83BA7A95CE6A48B891A225DC11788A73"/>
        <w:category>
          <w:name w:val="常规"/>
          <w:gallery w:val="placeholder"/>
        </w:category>
        <w:types>
          <w:type w:val="bbPlcHdr"/>
        </w:types>
        <w:behaviors>
          <w:behavior w:val="content"/>
        </w:behaviors>
        <w:guid w:val="{8E485E4C-3492-43EB-B4AD-E96473919D39}"/>
      </w:docPartPr>
      <w:docPartBody>
        <w:p w:rsidR="004D550B" w:rsidRDefault="004D550B">
          <w:pPr>
            <w:pStyle w:val="83BA7A95CE6A48B891A225DC11788A73"/>
          </w:pPr>
          <w:r w:rsidRPr="00511FDF">
            <w:rPr>
              <w:rStyle w:val="placeholder1Char"/>
              <w:rFonts w:hint="eastAsia"/>
            </w:rPr>
            <w:t>____</w:t>
          </w:r>
        </w:p>
      </w:docPartBody>
    </w:docPart>
    <w:docPart>
      <w:docPartPr>
        <w:name w:val="C7941B03FB4643E885F5CBA4E2604767"/>
        <w:category>
          <w:name w:val="常规"/>
          <w:gallery w:val="placeholder"/>
        </w:category>
        <w:types>
          <w:type w:val="bbPlcHdr"/>
        </w:types>
        <w:behaviors>
          <w:behavior w:val="content"/>
        </w:behaviors>
        <w:guid w:val="{85131E67-73BB-4BB4-857B-8C848A288497}"/>
      </w:docPartPr>
      <w:docPartBody>
        <w:p w:rsidR="004D550B" w:rsidRDefault="004D550B">
          <w:pPr>
            <w:pStyle w:val="C7941B03FB4643E885F5CBA4E2604767"/>
          </w:pPr>
          <w:r w:rsidRPr="00511FDF">
            <w:rPr>
              <w:rStyle w:val="placeholder1Char"/>
            </w:rPr>
            <w:t>____</w:t>
          </w:r>
        </w:p>
      </w:docPartBody>
    </w:docPart>
    <w:docPart>
      <w:docPartPr>
        <w:name w:val="8841F15122044F7E88D8B6D87BFC128A"/>
        <w:category>
          <w:name w:val="常规"/>
          <w:gallery w:val="placeholder"/>
        </w:category>
        <w:types>
          <w:type w:val="bbPlcHdr"/>
        </w:types>
        <w:behaviors>
          <w:behavior w:val="content"/>
        </w:behaviors>
        <w:guid w:val="{6DC5E129-CD46-46E9-9104-64683D89185C}"/>
      </w:docPartPr>
      <w:docPartBody>
        <w:p w:rsidR="004D550B" w:rsidRDefault="004D550B">
          <w:pPr>
            <w:pStyle w:val="8841F15122044F7E88D8B6D87BFC128A"/>
          </w:pPr>
          <w:r w:rsidRPr="00511FDF">
            <w:rPr>
              <w:rStyle w:val="placeholder1Char"/>
            </w:rPr>
            <w:t>____</w:t>
          </w:r>
        </w:p>
      </w:docPartBody>
    </w:docPart>
    <w:docPart>
      <w:docPartPr>
        <w:name w:val="5B405EE421AB4E319C90AC2A7F1A0727"/>
        <w:category>
          <w:name w:val="常规"/>
          <w:gallery w:val="placeholder"/>
        </w:category>
        <w:types>
          <w:type w:val="bbPlcHdr"/>
        </w:types>
        <w:behaviors>
          <w:behavior w:val="content"/>
        </w:behaviors>
        <w:guid w:val="{091C2B78-1A8F-4BA8-939D-95C61A641015}"/>
      </w:docPartPr>
      <w:docPartBody>
        <w:p w:rsidR="004D550B" w:rsidRDefault="004D550B">
          <w:pPr>
            <w:pStyle w:val="5B405EE421AB4E319C90AC2A7F1A0727"/>
          </w:pPr>
          <w:r w:rsidRPr="00511FDF">
            <w:rPr>
              <w:rStyle w:val="placeholder1Char"/>
            </w:rPr>
            <w:t>____</w:t>
          </w:r>
        </w:p>
      </w:docPartBody>
    </w:docPart>
    <w:docPart>
      <w:docPartPr>
        <w:name w:val="8405C7053248494C92004B02F8FFB89E"/>
        <w:category>
          <w:name w:val="常规"/>
          <w:gallery w:val="placeholder"/>
        </w:category>
        <w:types>
          <w:type w:val="bbPlcHdr"/>
        </w:types>
        <w:behaviors>
          <w:behavior w:val="content"/>
        </w:behaviors>
        <w:guid w:val="{B24D4724-BB49-415F-932F-4A7DE69F55EF}"/>
      </w:docPartPr>
      <w:docPartBody>
        <w:p w:rsidR="004D550B" w:rsidRDefault="004D550B">
          <w:pPr>
            <w:pStyle w:val="8405C7053248494C92004B02F8FFB89E"/>
          </w:pPr>
          <w:r w:rsidRPr="00511FDF">
            <w:rPr>
              <w:rStyle w:val="placeholder1Char"/>
            </w:rPr>
            <w:t>____</w:t>
          </w:r>
        </w:p>
      </w:docPartBody>
    </w:docPart>
    <w:docPart>
      <w:docPartPr>
        <w:name w:val="A69927D37E164B52928D11ABCC02D20A"/>
        <w:category>
          <w:name w:val="常规"/>
          <w:gallery w:val="placeholder"/>
        </w:category>
        <w:types>
          <w:type w:val="bbPlcHdr"/>
        </w:types>
        <w:behaviors>
          <w:behavior w:val="content"/>
        </w:behaviors>
        <w:guid w:val="{FFA06E29-C382-4DFA-BFF2-9505F92F90F5}"/>
      </w:docPartPr>
      <w:docPartBody>
        <w:p w:rsidR="004D550B" w:rsidRDefault="004D550B">
          <w:pPr>
            <w:pStyle w:val="A69927D37E164B52928D11ABCC02D20A"/>
          </w:pPr>
          <w:r w:rsidRPr="00511FDF">
            <w:rPr>
              <w:rStyle w:val="placeholder1Char"/>
            </w:rPr>
            <w:t>_______</w:t>
          </w:r>
        </w:p>
      </w:docPartBody>
    </w:docPart>
    <w:docPart>
      <w:docPartPr>
        <w:name w:val="09FC34C2A8F3466CAA6500A6E04E9696"/>
        <w:category>
          <w:name w:val="常规"/>
          <w:gallery w:val="placeholder"/>
        </w:category>
        <w:types>
          <w:type w:val="bbPlcHdr"/>
        </w:types>
        <w:behaviors>
          <w:behavior w:val="content"/>
        </w:behaviors>
        <w:guid w:val="{678876DD-BF4F-4725-A9AA-9877CE1F13EE}"/>
      </w:docPartPr>
      <w:docPartBody>
        <w:p w:rsidR="004D550B" w:rsidRDefault="004D550B">
          <w:pPr>
            <w:pStyle w:val="09FC34C2A8F3466CAA6500A6E04E9696"/>
          </w:pPr>
          <w:r w:rsidRPr="00511FDF">
            <w:rPr>
              <w:rStyle w:val="placeholder1Char"/>
              <w:rFonts w:hint="eastAsia"/>
            </w:rPr>
            <w:t>选择</w:t>
          </w:r>
        </w:p>
      </w:docPartBody>
    </w:docPart>
    <w:docPart>
      <w:docPartPr>
        <w:name w:val="0B07D00233FA42A5ACEDB7825D9B9E80"/>
        <w:category>
          <w:name w:val="常规"/>
          <w:gallery w:val="placeholder"/>
        </w:category>
        <w:types>
          <w:type w:val="bbPlcHdr"/>
        </w:types>
        <w:behaviors>
          <w:behavior w:val="content"/>
        </w:behaviors>
        <w:guid w:val="{AB1ECDFA-9030-49BC-B0DD-5AEFD969E0B9}"/>
      </w:docPartPr>
      <w:docPartBody>
        <w:p w:rsidR="004D550B" w:rsidRDefault="004D550B">
          <w:pPr>
            <w:pStyle w:val="0B07D00233FA42A5ACEDB7825D9B9E80"/>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D0456F8E640C47B0A12A9297793596EA"/>
        <w:category>
          <w:name w:val="常规"/>
          <w:gallery w:val="placeholder"/>
        </w:category>
        <w:types>
          <w:type w:val="bbPlcHdr"/>
        </w:types>
        <w:behaviors>
          <w:behavior w:val="content"/>
        </w:behaviors>
        <w:guid w:val="{637263BF-F32D-4C5B-8145-98138FBC906A}"/>
      </w:docPartPr>
      <w:docPartBody>
        <w:p w:rsidR="004D550B" w:rsidRDefault="004D550B">
          <w:pPr>
            <w:pStyle w:val="D0456F8E640C47B0A12A9297793596EA"/>
          </w:pPr>
          <w:r w:rsidRPr="00511FDF">
            <w:rPr>
              <w:rStyle w:val="placeholder1Char"/>
              <w:rFonts w:hint="eastAsia"/>
            </w:rPr>
            <w:t>________</w:t>
          </w:r>
        </w:p>
      </w:docPartBody>
    </w:docPart>
    <w:docPart>
      <w:docPartPr>
        <w:name w:val="82AE490CAD934D2EB54FA1B99C8D9F7F"/>
        <w:category>
          <w:name w:val="常规"/>
          <w:gallery w:val="placeholder"/>
        </w:category>
        <w:types>
          <w:type w:val="bbPlcHdr"/>
        </w:types>
        <w:behaviors>
          <w:behavior w:val="content"/>
        </w:behaviors>
        <w:guid w:val="{1E54F9D0-7352-4452-AD96-C2E138A40B80}"/>
      </w:docPartPr>
      <w:docPartBody>
        <w:p w:rsidR="004D550B" w:rsidRDefault="004D550B">
          <w:pPr>
            <w:pStyle w:val="82AE490CAD934D2EB54FA1B99C8D9F7F"/>
          </w:pPr>
          <w:r w:rsidRPr="00511FDF">
            <w:rPr>
              <w:rStyle w:val="placeholder1Char"/>
            </w:rPr>
            <w:t>________</w:t>
          </w:r>
        </w:p>
      </w:docPartBody>
    </w:docPart>
    <w:docPart>
      <w:docPartPr>
        <w:name w:val="9DB6EB3A9B8542CE9A017A4D3FC4552E"/>
        <w:category>
          <w:name w:val="常规"/>
          <w:gallery w:val="placeholder"/>
        </w:category>
        <w:types>
          <w:type w:val="bbPlcHdr"/>
        </w:types>
        <w:behaviors>
          <w:behavior w:val="content"/>
        </w:behaviors>
        <w:guid w:val="{9EB93A48-C11C-493D-85E4-FD13BA265317}"/>
      </w:docPartPr>
      <w:docPartBody>
        <w:p w:rsidR="004D550B" w:rsidRDefault="004D550B">
          <w:pPr>
            <w:pStyle w:val="9DB6EB3A9B8542CE9A017A4D3FC4552E"/>
          </w:pPr>
          <w:r w:rsidRPr="00511FDF">
            <w:rPr>
              <w:rStyle w:val="placeholder1Char"/>
              <w:rFonts w:hint="eastAsia"/>
            </w:rPr>
            <w:t>________</w:t>
          </w:r>
        </w:p>
      </w:docPartBody>
    </w:docPart>
    <w:docPart>
      <w:docPartPr>
        <w:name w:val="A5C3AC7A8E6C4B12B1BD3656F9E2908C"/>
        <w:category>
          <w:name w:val="常规"/>
          <w:gallery w:val="placeholder"/>
        </w:category>
        <w:types>
          <w:type w:val="bbPlcHdr"/>
        </w:types>
        <w:behaviors>
          <w:behavior w:val="content"/>
        </w:behaviors>
        <w:guid w:val="{A01B2D03-DC48-46BF-8536-0DFFC6E13E3B}"/>
      </w:docPartPr>
      <w:docPartBody>
        <w:p w:rsidR="004D550B" w:rsidRDefault="004D550B">
          <w:pPr>
            <w:pStyle w:val="A5C3AC7A8E6C4B12B1BD3656F9E2908C"/>
          </w:pPr>
          <w:r w:rsidRPr="00511FDF">
            <w:rPr>
              <w:rStyle w:val="placeholder1Char"/>
              <w:rFonts w:hint="eastAsia"/>
            </w:rPr>
            <w:t>______</w:t>
          </w:r>
        </w:p>
      </w:docPartBody>
    </w:docPart>
    <w:docPart>
      <w:docPartPr>
        <w:name w:val="EAA351350AC64F3CAAA964004F6FB9D1"/>
        <w:category>
          <w:name w:val="常规"/>
          <w:gallery w:val="placeholder"/>
        </w:category>
        <w:types>
          <w:type w:val="bbPlcHdr"/>
        </w:types>
        <w:behaviors>
          <w:behavior w:val="content"/>
        </w:behaviors>
        <w:guid w:val="{CF533F11-B784-4C2F-8177-9E670165FF7B}"/>
      </w:docPartPr>
      <w:docPartBody>
        <w:p w:rsidR="004D550B" w:rsidRDefault="004D550B">
          <w:pPr>
            <w:pStyle w:val="EAA351350AC64F3CAAA964004F6FB9D1"/>
          </w:pPr>
          <w:r w:rsidRPr="00511FDF">
            <w:rPr>
              <w:rStyle w:val="placeholder1Char"/>
            </w:rPr>
            <w:t>______</w:t>
          </w:r>
        </w:p>
      </w:docPartBody>
    </w:docPart>
    <w:docPart>
      <w:docPartPr>
        <w:name w:val="AED381260E7D4B36AB10CE4CB88112B9"/>
        <w:category>
          <w:name w:val="常规"/>
          <w:gallery w:val="placeholder"/>
        </w:category>
        <w:types>
          <w:type w:val="bbPlcHdr"/>
        </w:types>
        <w:behaviors>
          <w:behavior w:val="content"/>
        </w:behaviors>
        <w:guid w:val="{D47164B1-19D4-4692-9D6C-0AAEF46F62D1}"/>
      </w:docPartPr>
      <w:docPartBody>
        <w:p w:rsidR="004D550B" w:rsidRDefault="004D550B">
          <w:pPr>
            <w:pStyle w:val="AED381260E7D4B36AB10CE4CB88112B9"/>
          </w:pPr>
          <w:r w:rsidRPr="00511FDF">
            <w:rPr>
              <w:rStyle w:val="placeholder1Char"/>
            </w:rPr>
            <w:t>____</w:t>
          </w:r>
        </w:p>
      </w:docPartBody>
    </w:docPart>
    <w:docPart>
      <w:docPartPr>
        <w:name w:val="64A3FAB71BCA4C38BF66C0A18E9B9A43"/>
        <w:category>
          <w:name w:val="常规"/>
          <w:gallery w:val="placeholder"/>
        </w:category>
        <w:types>
          <w:type w:val="bbPlcHdr"/>
        </w:types>
        <w:behaviors>
          <w:behavior w:val="content"/>
        </w:behaviors>
        <w:guid w:val="{E428A985-4460-4497-AB6C-2E51F9B662B1}"/>
      </w:docPartPr>
      <w:docPartBody>
        <w:p w:rsidR="004D550B" w:rsidRDefault="004D550B">
          <w:pPr>
            <w:pStyle w:val="64A3FAB71BCA4C38BF66C0A18E9B9A43"/>
          </w:pPr>
          <w:r w:rsidRPr="00511FDF">
            <w:rPr>
              <w:rStyle w:val="placeholder2Char"/>
              <w:rFonts w:hint="eastAsia"/>
              <w:sz w:val="18"/>
              <w:szCs w:val="18"/>
            </w:rPr>
            <w:t>选择</w:t>
          </w:r>
          <w:r w:rsidRPr="00511FDF">
            <w:rPr>
              <w:rStyle w:val="placeholder2Char"/>
              <w:sz w:val="18"/>
              <w:szCs w:val="18"/>
            </w:rPr>
            <w:t>日期</w:t>
          </w:r>
        </w:p>
      </w:docPartBody>
    </w:docPart>
    <w:docPart>
      <w:docPartPr>
        <w:name w:val="5F484BE1CD224532A8FBC9FFD66A39AD"/>
        <w:category>
          <w:name w:val="常规"/>
          <w:gallery w:val="placeholder"/>
        </w:category>
        <w:types>
          <w:type w:val="bbPlcHdr"/>
        </w:types>
        <w:behaviors>
          <w:behavior w:val="content"/>
        </w:behaviors>
        <w:guid w:val="{E6DACFC3-62E8-42E7-B2E1-F353D7C3BD5E}"/>
      </w:docPartPr>
      <w:docPartBody>
        <w:p w:rsidR="004D550B" w:rsidRDefault="004D550B">
          <w:pPr>
            <w:pStyle w:val="5F484BE1CD224532A8FBC9FFD66A39AD"/>
          </w:pPr>
          <w:r w:rsidRPr="00511FDF">
            <w:rPr>
              <w:rStyle w:val="placeholder2Char"/>
              <w:rFonts w:hint="eastAsia"/>
              <w:sz w:val="18"/>
              <w:szCs w:val="18"/>
            </w:rPr>
            <w:t>选择日期</w:t>
          </w:r>
        </w:p>
      </w:docPartBody>
    </w:docPart>
    <w:docPart>
      <w:docPartPr>
        <w:name w:val="2ACB2687FD9942E48C485AF319BDD9C6"/>
        <w:category>
          <w:name w:val="常规"/>
          <w:gallery w:val="placeholder"/>
        </w:category>
        <w:types>
          <w:type w:val="bbPlcHdr"/>
        </w:types>
        <w:behaviors>
          <w:behavior w:val="content"/>
        </w:behaviors>
        <w:guid w:val="{A4FA47A2-FB22-4590-8F1D-5094A92E3EFA}"/>
      </w:docPartPr>
      <w:docPartBody>
        <w:p w:rsidR="004D550B" w:rsidRDefault="004D550B">
          <w:pPr>
            <w:pStyle w:val="2ACB2687FD9942E48C485AF319BDD9C6"/>
          </w:pPr>
          <w:r w:rsidRPr="00511FDF">
            <w:rPr>
              <w:rStyle w:val="placeholder1Char"/>
              <w:rFonts w:hint="eastAsia"/>
            </w:rPr>
            <w:t>__________</w:t>
          </w:r>
        </w:p>
      </w:docPartBody>
    </w:docPart>
    <w:docPart>
      <w:docPartPr>
        <w:name w:val="3E9891144C904FADAF01BA5CB1F37DF1"/>
        <w:category>
          <w:name w:val="常规"/>
          <w:gallery w:val="placeholder"/>
        </w:category>
        <w:types>
          <w:type w:val="bbPlcHdr"/>
        </w:types>
        <w:behaviors>
          <w:behavior w:val="content"/>
        </w:behaviors>
        <w:guid w:val="{9D94A9F0-0223-486E-8E7D-122D886EDD80}"/>
      </w:docPartPr>
      <w:docPartBody>
        <w:p w:rsidR="004D550B" w:rsidRDefault="004D550B">
          <w:pPr>
            <w:pStyle w:val="3E9891144C904FADAF01BA5CB1F37DF1"/>
          </w:pPr>
          <w:r w:rsidRPr="00511FDF">
            <w:rPr>
              <w:rStyle w:val="placeholder1Char"/>
            </w:rPr>
            <w:t>____________</w:t>
          </w:r>
        </w:p>
      </w:docPartBody>
    </w:docPart>
    <w:docPart>
      <w:docPartPr>
        <w:name w:val="DE636F9F6AB4473FBD362825EA38C406"/>
        <w:category>
          <w:name w:val="常规"/>
          <w:gallery w:val="placeholder"/>
        </w:category>
        <w:types>
          <w:type w:val="bbPlcHdr"/>
        </w:types>
        <w:behaviors>
          <w:behavior w:val="content"/>
        </w:behaviors>
        <w:guid w:val="{10DD3A44-37F9-454E-806F-C0750163001C}"/>
      </w:docPartPr>
      <w:docPartBody>
        <w:p w:rsidR="004D550B" w:rsidRDefault="004D550B">
          <w:pPr>
            <w:pStyle w:val="DE636F9F6AB4473FBD362825EA38C406"/>
          </w:pPr>
          <w:r w:rsidRPr="00511FDF">
            <w:rPr>
              <w:rStyle w:val="placeholder1Char"/>
              <w:rFonts w:hint="eastAsia"/>
            </w:rPr>
            <w:t>____</w:t>
          </w:r>
        </w:p>
      </w:docPartBody>
    </w:docPart>
    <w:docPart>
      <w:docPartPr>
        <w:name w:val="7E5EAA3E9BE545EEBC0E38CB82A36FE8"/>
        <w:category>
          <w:name w:val="常规"/>
          <w:gallery w:val="placeholder"/>
        </w:category>
        <w:types>
          <w:type w:val="bbPlcHdr"/>
        </w:types>
        <w:behaviors>
          <w:behavior w:val="content"/>
        </w:behaviors>
        <w:guid w:val="{18FCDB0C-2263-4329-B7D0-D27F90A64DBE}"/>
      </w:docPartPr>
      <w:docPartBody>
        <w:p w:rsidR="004D550B" w:rsidRDefault="004D550B">
          <w:pPr>
            <w:pStyle w:val="7E5EAA3E9BE545EEBC0E38CB82A36FE8"/>
          </w:pPr>
          <w:r w:rsidRPr="00511FDF">
            <w:rPr>
              <w:rStyle w:val="placeholder1Char"/>
            </w:rPr>
            <w:t>____</w:t>
          </w:r>
        </w:p>
      </w:docPartBody>
    </w:docPart>
    <w:docPart>
      <w:docPartPr>
        <w:name w:val="8F454E6372A04215B329F29F9A080E7E"/>
        <w:category>
          <w:name w:val="常规"/>
          <w:gallery w:val="placeholder"/>
        </w:category>
        <w:types>
          <w:type w:val="bbPlcHdr"/>
        </w:types>
        <w:behaviors>
          <w:behavior w:val="content"/>
        </w:behaviors>
        <w:guid w:val="{33784D15-4B98-4B11-89CD-354F92995481}"/>
      </w:docPartPr>
      <w:docPartBody>
        <w:p w:rsidR="004D550B" w:rsidRDefault="004D550B">
          <w:pPr>
            <w:pStyle w:val="8F454E6372A04215B329F29F9A080E7E"/>
          </w:pPr>
          <w:r w:rsidRPr="00511FDF">
            <w:rPr>
              <w:rStyle w:val="placeholder1Char"/>
            </w:rPr>
            <w:t>____________</w:t>
          </w:r>
        </w:p>
      </w:docPartBody>
    </w:docPart>
    <w:docPart>
      <w:docPartPr>
        <w:name w:val="C6CD661DA7EE459DA30D2CEF3C90C823"/>
        <w:category>
          <w:name w:val="常规"/>
          <w:gallery w:val="placeholder"/>
        </w:category>
        <w:types>
          <w:type w:val="bbPlcHdr"/>
        </w:types>
        <w:behaviors>
          <w:behavior w:val="content"/>
        </w:behaviors>
        <w:guid w:val="{1DDD5666-92D6-436C-A41E-61822FBB5AA8}"/>
      </w:docPartPr>
      <w:docPartBody>
        <w:p w:rsidR="004D550B" w:rsidRDefault="004D550B">
          <w:pPr>
            <w:pStyle w:val="C6CD661DA7EE459DA30D2CEF3C90C823"/>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9AF7C72824294CF2B66CBCF8ADBF1801"/>
        <w:category>
          <w:name w:val="常规"/>
          <w:gallery w:val="placeholder"/>
        </w:category>
        <w:types>
          <w:type w:val="bbPlcHdr"/>
        </w:types>
        <w:behaviors>
          <w:behavior w:val="content"/>
        </w:behaviors>
        <w:guid w:val="{ADCACC61-13A3-44AC-9624-CBEA08A5954E}"/>
      </w:docPartPr>
      <w:docPartBody>
        <w:p w:rsidR="004D550B" w:rsidRDefault="004D550B">
          <w:pPr>
            <w:pStyle w:val="9AF7C72824294CF2B66CBCF8ADBF1801"/>
          </w:pPr>
          <w:r w:rsidRPr="00511FDF">
            <w:rPr>
              <w:rStyle w:val="placeholder1Char"/>
            </w:rPr>
            <w:t>____</w:t>
          </w:r>
          <w:r w:rsidRPr="00511FDF">
            <w:rPr>
              <w:rStyle w:val="placeholder1Char"/>
              <w:rFonts w:hint="eastAsia"/>
            </w:rPr>
            <w:t>______</w:t>
          </w:r>
        </w:p>
      </w:docPartBody>
    </w:docPart>
    <w:docPart>
      <w:docPartPr>
        <w:name w:val="B7D2E0D289044607A88A5B3019C120A8"/>
        <w:category>
          <w:name w:val="常规"/>
          <w:gallery w:val="placeholder"/>
        </w:category>
        <w:types>
          <w:type w:val="bbPlcHdr"/>
        </w:types>
        <w:behaviors>
          <w:behavior w:val="content"/>
        </w:behaviors>
        <w:guid w:val="{6984FA71-F35B-4A48-AE59-BDF3DC69EAB8}"/>
      </w:docPartPr>
      <w:docPartBody>
        <w:p w:rsidR="004D550B" w:rsidRDefault="004D550B">
          <w:pPr>
            <w:pStyle w:val="B7D2E0D289044607A88A5B3019C120A8"/>
          </w:pPr>
          <w:r w:rsidRPr="00511FDF">
            <w:rPr>
              <w:rStyle w:val="placeholder1Char"/>
            </w:rPr>
            <w:t>____</w:t>
          </w:r>
          <w:r w:rsidRPr="00511FDF">
            <w:rPr>
              <w:rStyle w:val="placeholder1Char"/>
              <w:rFonts w:hint="eastAsia"/>
            </w:rPr>
            <w:t>__</w:t>
          </w:r>
        </w:p>
      </w:docPartBody>
    </w:docPart>
    <w:docPart>
      <w:docPartPr>
        <w:name w:val="5EDF0EC5187C49BB8A79FDA10CC4135A"/>
        <w:category>
          <w:name w:val="常规"/>
          <w:gallery w:val="placeholder"/>
        </w:category>
        <w:types>
          <w:type w:val="bbPlcHdr"/>
        </w:types>
        <w:behaviors>
          <w:behavior w:val="content"/>
        </w:behaviors>
        <w:guid w:val="{A8B44693-99B3-4476-ADB0-EB179B5F1C5E}"/>
      </w:docPartPr>
      <w:docPartBody>
        <w:p w:rsidR="004D550B" w:rsidRDefault="004D550B">
          <w:pPr>
            <w:pStyle w:val="5EDF0EC5187C49BB8A79FDA10CC4135A"/>
          </w:pPr>
          <w:r w:rsidRPr="00511FDF">
            <w:rPr>
              <w:rStyle w:val="placeholder1Char"/>
            </w:rPr>
            <w:t>_______</w:t>
          </w:r>
        </w:p>
      </w:docPartBody>
    </w:docPart>
    <w:docPart>
      <w:docPartPr>
        <w:name w:val="DEBE43EED2E8487DA9C08EE7FCE6740F"/>
        <w:category>
          <w:name w:val="常规"/>
          <w:gallery w:val="placeholder"/>
        </w:category>
        <w:types>
          <w:type w:val="bbPlcHdr"/>
        </w:types>
        <w:behaviors>
          <w:behavior w:val="content"/>
        </w:behaviors>
        <w:guid w:val="{F5C95DE1-9ACA-49C4-9462-CA8C5C0E1F63}"/>
      </w:docPartPr>
      <w:docPartBody>
        <w:p w:rsidR="004D550B" w:rsidRDefault="004D550B">
          <w:pPr>
            <w:pStyle w:val="DEBE43EED2E8487DA9C08EE7FCE6740F"/>
          </w:pPr>
          <w:r w:rsidRPr="00511FDF">
            <w:rPr>
              <w:rStyle w:val="placeholder1Char"/>
            </w:rPr>
            <w:t>_________</w:t>
          </w:r>
        </w:p>
      </w:docPartBody>
    </w:docPart>
    <w:docPart>
      <w:docPartPr>
        <w:name w:val="7B68891C0A7F49D1B3F291029838638F"/>
        <w:category>
          <w:name w:val="常规"/>
          <w:gallery w:val="placeholder"/>
        </w:category>
        <w:types>
          <w:type w:val="bbPlcHdr"/>
        </w:types>
        <w:behaviors>
          <w:behavior w:val="content"/>
        </w:behaviors>
        <w:guid w:val="{DEBDC081-B369-4C4A-9DEF-2BF23F2853D2}"/>
      </w:docPartPr>
      <w:docPartBody>
        <w:p w:rsidR="004D550B" w:rsidRDefault="004D550B">
          <w:pPr>
            <w:pStyle w:val="7B68891C0A7F49D1B3F291029838638F"/>
          </w:pPr>
          <w:r w:rsidRPr="00511FDF">
            <w:rPr>
              <w:rStyle w:val="placeholder1Char"/>
            </w:rPr>
            <w:t>______</w:t>
          </w:r>
        </w:p>
      </w:docPartBody>
    </w:docPart>
    <w:docPart>
      <w:docPartPr>
        <w:name w:val="45C1AB9B3602402EBCA40470A40394CB"/>
        <w:category>
          <w:name w:val="常规"/>
          <w:gallery w:val="placeholder"/>
        </w:category>
        <w:types>
          <w:type w:val="bbPlcHdr"/>
        </w:types>
        <w:behaviors>
          <w:behavior w:val="content"/>
        </w:behaviors>
        <w:guid w:val="{73A56952-3FA7-4494-8715-185CB1C74122}"/>
      </w:docPartPr>
      <w:docPartBody>
        <w:p w:rsidR="004D550B" w:rsidRDefault="004D550B">
          <w:pPr>
            <w:pStyle w:val="45C1AB9B3602402EBCA40470A40394CB"/>
          </w:pPr>
          <w:r w:rsidRPr="00511FDF">
            <w:rPr>
              <w:rStyle w:val="placeholder1Char"/>
            </w:rPr>
            <w:t>________</w:t>
          </w:r>
        </w:p>
      </w:docPartBody>
    </w:docPart>
    <w:docPart>
      <w:docPartPr>
        <w:name w:val="BEDDBBAB7F2D43AEBCF531F8463AF512"/>
        <w:category>
          <w:name w:val="常规"/>
          <w:gallery w:val="placeholder"/>
        </w:category>
        <w:types>
          <w:type w:val="bbPlcHdr"/>
        </w:types>
        <w:behaviors>
          <w:behavior w:val="content"/>
        </w:behaviors>
        <w:guid w:val="{E59CC4CB-FDFB-4681-81F1-01EB3F249C1A}"/>
      </w:docPartPr>
      <w:docPartBody>
        <w:p w:rsidR="004D550B" w:rsidRDefault="004D550B">
          <w:pPr>
            <w:pStyle w:val="BEDDBBAB7F2D43AEBCF531F8463AF512"/>
          </w:pPr>
          <w:r w:rsidRPr="00511FDF">
            <w:rPr>
              <w:rStyle w:val="placeholder1Char"/>
              <w:rFonts w:hint="eastAsia"/>
            </w:rPr>
            <w:t>选择</w:t>
          </w:r>
        </w:p>
      </w:docPartBody>
    </w:docPart>
    <w:docPart>
      <w:docPartPr>
        <w:name w:val="7941C9E666DF4979B22D21915AB1C8F5"/>
        <w:category>
          <w:name w:val="常规"/>
          <w:gallery w:val="placeholder"/>
        </w:category>
        <w:types>
          <w:type w:val="bbPlcHdr"/>
        </w:types>
        <w:behaviors>
          <w:behavior w:val="content"/>
        </w:behaviors>
        <w:guid w:val="{0FD4E586-0AA2-46B2-AF40-6C5DD789547A}"/>
      </w:docPartPr>
      <w:docPartBody>
        <w:p w:rsidR="004D550B" w:rsidRDefault="004D550B">
          <w:pPr>
            <w:pStyle w:val="7941C9E666DF4979B22D21915AB1C8F5"/>
          </w:pPr>
          <w:r w:rsidRPr="00511FDF">
            <w:rPr>
              <w:rStyle w:val="placeholder1Char"/>
            </w:rPr>
            <w:t>_______</w:t>
          </w:r>
        </w:p>
      </w:docPartBody>
    </w:docPart>
    <w:docPart>
      <w:docPartPr>
        <w:name w:val="4EBE80552B704231BFAAD336D5177EE3"/>
        <w:category>
          <w:name w:val="常规"/>
          <w:gallery w:val="placeholder"/>
        </w:category>
        <w:types>
          <w:type w:val="bbPlcHdr"/>
        </w:types>
        <w:behaviors>
          <w:behavior w:val="content"/>
        </w:behaviors>
        <w:guid w:val="{094A4F20-E768-4708-BBC8-004205A5DE1E}"/>
      </w:docPartPr>
      <w:docPartBody>
        <w:p w:rsidR="004D550B" w:rsidRDefault="004D550B">
          <w:pPr>
            <w:pStyle w:val="4EBE80552B704231BFAAD336D5177EE3"/>
          </w:pPr>
          <w:r w:rsidRPr="00511FDF">
            <w:rPr>
              <w:rStyle w:val="placeholder1Char"/>
              <w:rFonts w:hint="eastAsia"/>
            </w:rPr>
            <w:t>选择</w:t>
          </w:r>
        </w:p>
      </w:docPartBody>
    </w:docPart>
    <w:docPart>
      <w:docPartPr>
        <w:name w:val="46F85275FB2A4B39BBC4405BFD42BD8A"/>
        <w:category>
          <w:name w:val="常规"/>
          <w:gallery w:val="placeholder"/>
        </w:category>
        <w:types>
          <w:type w:val="bbPlcHdr"/>
        </w:types>
        <w:behaviors>
          <w:behavior w:val="content"/>
        </w:behaviors>
        <w:guid w:val="{3A0DE4BD-2E2F-4C9A-88F0-60069EB7CBAC}"/>
      </w:docPartPr>
      <w:docPartBody>
        <w:p w:rsidR="004D550B" w:rsidRDefault="004D550B">
          <w:pPr>
            <w:pStyle w:val="46F85275FB2A4B39BBC4405BFD42BD8A"/>
          </w:pPr>
          <w:r w:rsidRPr="00511FDF">
            <w:rPr>
              <w:rStyle w:val="placeholder1Char"/>
            </w:rPr>
            <w:t>__________</w:t>
          </w:r>
        </w:p>
      </w:docPartBody>
    </w:docPart>
    <w:docPart>
      <w:docPartPr>
        <w:name w:val="5BE97A3156464D17B1ECFF7B0FA87DFD"/>
        <w:category>
          <w:name w:val="常规"/>
          <w:gallery w:val="placeholder"/>
        </w:category>
        <w:types>
          <w:type w:val="bbPlcHdr"/>
        </w:types>
        <w:behaviors>
          <w:behavior w:val="content"/>
        </w:behaviors>
        <w:guid w:val="{EE017EB9-5006-4DA1-8159-D91AB72349AD}"/>
      </w:docPartPr>
      <w:docPartBody>
        <w:p w:rsidR="004D550B" w:rsidRDefault="004D550B">
          <w:pPr>
            <w:pStyle w:val="5BE97A3156464D17B1ECFF7B0FA87DFD"/>
          </w:pPr>
          <w:r w:rsidRPr="00511FDF">
            <w:rPr>
              <w:rStyle w:val="placeholder1Char"/>
            </w:rPr>
            <w:t>_______</w:t>
          </w:r>
        </w:p>
      </w:docPartBody>
    </w:docPart>
    <w:docPart>
      <w:docPartPr>
        <w:name w:val="16FEAD391BFF4D26A6F88E80B776DD21"/>
        <w:category>
          <w:name w:val="常规"/>
          <w:gallery w:val="placeholder"/>
        </w:category>
        <w:types>
          <w:type w:val="bbPlcHdr"/>
        </w:types>
        <w:behaviors>
          <w:behavior w:val="content"/>
        </w:behaviors>
        <w:guid w:val="{EA85CBE8-8523-4667-A911-F3676D4265FE}"/>
      </w:docPartPr>
      <w:docPartBody>
        <w:p w:rsidR="004D550B" w:rsidRDefault="004D550B">
          <w:pPr>
            <w:pStyle w:val="16FEAD391BFF4D26A6F88E80B776DD21"/>
          </w:pPr>
          <w:r w:rsidRPr="00511FDF">
            <w:rPr>
              <w:rStyle w:val="placeholder1Char"/>
            </w:rPr>
            <w:t>_______</w:t>
          </w:r>
        </w:p>
      </w:docPartBody>
    </w:docPart>
    <w:docPart>
      <w:docPartPr>
        <w:name w:val="948178767BFC467CAEC201FFCFA9C91B"/>
        <w:category>
          <w:name w:val="常规"/>
          <w:gallery w:val="placeholder"/>
        </w:category>
        <w:types>
          <w:type w:val="bbPlcHdr"/>
        </w:types>
        <w:behaviors>
          <w:behavior w:val="content"/>
        </w:behaviors>
        <w:guid w:val="{CA04013D-6530-4960-8122-6AE1F53CC454}"/>
      </w:docPartPr>
      <w:docPartBody>
        <w:p w:rsidR="004D550B" w:rsidRDefault="004D550B">
          <w:pPr>
            <w:pStyle w:val="948178767BFC467CAEC201FFCFA9C91B"/>
          </w:pPr>
          <w:r w:rsidRPr="00511FDF">
            <w:rPr>
              <w:rStyle w:val="placeholder1Char"/>
            </w:rPr>
            <w:t>___________</w:t>
          </w:r>
        </w:p>
      </w:docPartBody>
    </w:docPart>
    <w:docPart>
      <w:docPartPr>
        <w:name w:val="8A923379FF694A82B5640F055A26FAB7"/>
        <w:category>
          <w:name w:val="常规"/>
          <w:gallery w:val="placeholder"/>
        </w:category>
        <w:types>
          <w:type w:val="bbPlcHdr"/>
        </w:types>
        <w:behaviors>
          <w:behavior w:val="content"/>
        </w:behaviors>
        <w:guid w:val="{B443E342-E57F-42E6-82E3-0BE16309C763}"/>
      </w:docPartPr>
      <w:docPartBody>
        <w:p w:rsidR="004D550B" w:rsidRDefault="004D550B">
          <w:pPr>
            <w:pStyle w:val="8A923379FF694A82B5640F055A26FAB7"/>
          </w:pPr>
          <w:r w:rsidRPr="00511FDF">
            <w:rPr>
              <w:rStyle w:val="placeholder1Char"/>
            </w:rPr>
            <w:t>______</w:t>
          </w:r>
          <w:r w:rsidRPr="00511FDF">
            <w:rPr>
              <w:rStyle w:val="placeholder1Char"/>
              <w:rFonts w:hint="eastAsia"/>
            </w:rPr>
            <w:t>__</w:t>
          </w:r>
        </w:p>
      </w:docPartBody>
    </w:docPart>
    <w:docPart>
      <w:docPartPr>
        <w:name w:val="FB4D84BD830A41ACBF174F228F931975"/>
        <w:category>
          <w:name w:val="常规"/>
          <w:gallery w:val="placeholder"/>
        </w:category>
        <w:types>
          <w:type w:val="bbPlcHdr"/>
        </w:types>
        <w:behaviors>
          <w:behavior w:val="content"/>
        </w:behaviors>
        <w:guid w:val="{C0502432-437C-42DF-A80E-F9C7D0918392}"/>
      </w:docPartPr>
      <w:docPartBody>
        <w:p w:rsidR="004D550B" w:rsidRDefault="004D550B">
          <w:pPr>
            <w:pStyle w:val="FB4D84BD830A41ACBF174F228F931975"/>
          </w:pPr>
          <w:r w:rsidRPr="00511FDF">
            <w:rPr>
              <w:rStyle w:val="placeholder1Char"/>
            </w:rPr>
            <w:t>________</w:t>
          </w:r>
        </w:p>
      </w:docPartBody>
    </w:docPart>
    <w:docPart>
      <w:docPartPr>
        <w:name w:val="9681F3837C764F9CB6900C6C66C5F7EE"/>
        <w:category>
          <w:name w:val="常规"/>
          <w:gallery w:val="placeholder"/>
        </w:category>
        <w:types>
          <w:type w:val="bbPlcHdr"/>
        </w:types>
        <w:behaviors>
          <w:behavior w:val="content"/>
        </w:behaviors>
        <w:guid w:val="{A8246866-E61E-4707-9F3F-5F6BDB35EA6F}"/>
      </w:docPartPr>
      <w:docPartBody>
        <w:p w:rsidR="004D550B" w:rsidRDefault="004D550B">
          <w:pPr>
            <w:pStyle w:val="9681F3837C764F9CB6900C6C66C5F7EE"/>
          </w:pPr>
          <w:r w:rsidRPr="00511FDF">
            <w:rPr>
              <w:rStyle w:val="placeholder1Char"/>
            </w:rPr>
            <w:t>______</w:t>
          </w:r>
        </w:p>
      </w:docPartBody>
    </w:docPart>
    <w:docPart>
      <w:docPartPr>
        <w:name w:val="5403EF653FEE468480BC10F24FD21ADB"/>
        <w:category>
          <w:name w:val="常规"/>
          <w:gallery w:val="placeholder"/>
        </w:category>
        <w:types>
          <w:type w:val="bbPlcHdr"/>
        </w:types>
        <w:behaviors>
          <w:behavior w:val="content"/>
        </w:behaviors>
        <w:guid w:val="{9A1A0C16-55A2-4809-9CA0-02F4DAC38E95}"/>
      </w:docPartPr>
      <w:docPartBody>
        <w:p w:rsidR="004D550B" w:rsidRDefault="004D550B">
          <w:pPr>
            <w:pStyle w:val="5403EF653FEE468480BC10F24FD21ADB"/>
          </w:pPr>
          <w:r w:rsidRPr="00511FDF">
            <w:rPr>
              <w:rStyle w:val="placeholder1Char"/>
            </w:rPr>
            <w:t>________</w:t>
          </w:r>
        </w:p>
      </w:docPartBody>
    </w:docPart>
    <w:docPart>
      <w:docPartPr>
        <w:name w:val="183C711F6E3B4D7DBD1E3A3E1144CC97"/>
        <w:category>
          <w:name w:val="常规"/>
          <w:gallery w:val="placeholder"/>
        </w:category>
        <w:types>
          <w:type w:val="bbPlcHdr"/>
        </w:types>
        <w:behaviors>
          <w:behavior w:val="content"/>
        </w:behaviors>
        <w:guid w:val="{11878A8D-0EE2-488E-AFC7-BC9777440A22}"/>
      </w:docPartPr>
      <w:docPartBody>
        <w:p w:rsidR="004D550B" w:rsidRDefault="004D550B">
          <w:pPr>
            <w:pStyle w:val="183C711F6E3B4D7DBD1E3A3E1144CC97"/>
          </w:pPr>
          <w:r w:rsidRPr="00511FDF">
            <w:rPr>
              <w:rStyle w:val="placeholder1Char"/>
            </w:rPr>
            <w:t>________</w:t>
          </w:r>
        </w:p>
      </w:docPartBody>
    </w:docPart>
    <w:docPart>
      <w:docPartPr>
        <w:name w:val="66B0F88AFD8A488ABD13D1B71D552418"/>
        <w:category>
          <w:name w:val="常规"/>
          <w:gallery w:val="placeholder"/>
        </w:category>
        <w:types>
          <w:type w:val="bbPlcHdr"/>
        </w:types>
        <w:behaviors>
          <w:behavior w:val="content"/>
        </w:behaviors>
        <w:guid w:val="{27605B2D-9008-4FE3-ACF6-E5EB4F974BED}"/>
      </w:docPartPr>
      <w:docPartBody>
        <w:p w:rsidR="004D550B" w:rsidRDefault="004D550B">
          <w:pPr>
            <w:pStyle w:val="66B0F88AFD8A488ABD13D1B71D552418"/>
          </w:pPr>
          <w:r w:rsidRPr="00511FDF">
            <w:rPr>
              <w:rStyle w:val="placeholder1Char"/>
            </w:rPr>
            <w:t>__________</w:t>
          </w:r>
        </w:p>
      </w:docPartBody>
    </w:docPart>
    <w:docPart>
      <w:docPartPr>
        <w:name w:val="7033B6B07B6E4C0FA7B02FACF8CF8230"/>
        <w:category>
          <w:name w:val="常规"/>
          <w:gallery w:val="placeholder"/>
        </w:category>
        <w:types>
          <w:type w:val="bbPlcHdr"/>
        </w:types>
        <w:behaviors>
          <w:behavior w:val="content"/>
        </w:behaviors>
        <w:guid w:val="{31693491-755C-4FA5-B9B5-F487ABC37E7F}"/>
      </w:docPartPr>
      <w:docPartBody>
        <w:p w:rsidR="004D550B" w:rsidRDefault="004D550B">
          <w:pPr>
            <w:pStyle w:val="7033B6B07B6E4C0FA7B02FACF8CF8230"/>
          </w:pPr>
          <w:r w:rsidRPr="00511FDF">
            <w:rPr>
              <w:rStyle w:val="placeholder1Char"/>
            </w:rPr>
            <w:t>__________</w:t>
          </w:r>
        </w:p>
      </w:docPartBody>
    </w:docPart>
    <w:docPart>
      <w:docPartPr>
        <w:name w:val="F017A3D1C604490993E618054F4861BF"/>
        <w:category>
          <w:name w:val="常规"/>
          <w:gallery w:val="placeholder"/>
        </w:category>
        <w:types>
          <w:type w:val="bbPlcHdr"/>
        </w:types>
        <w:behaviors>
          <w:behavior w:val="content"/>
        </w:behaviors>
        <w:guid w:val="{8C228021-3593-4095-9596-5F8892E77E72}"/>
      </w:docPartPr>
      <w:docPartBody>
        <w:p w:rsidR="004D550B" w:rsidRDefault="004D550B">
          <w:pPr>
            <w:pStyle w:val="F017A3D1C604490993E618054F4861BF"/>
          </w:pPr>
          <w:r w:rsidRPr="00511FDF">
            <w:rPr>
              <w:rStyle w:val="placeholder1Char"/>
            </w:rPr>
            <w:t>________</w:t>
          </w:r>
        </w:p>
      </w:docPartBody>
    </w:docPart>
    <w:docPart>
      <w:docPartPr>
        <w:name w:val="F0F028650027480BA4037690AABF0F6F"/>
        <w:category>
          <w:name w:val="常规"/>
          <w:gallery w:val="placeholder"/>
        </w:category>
        <w:types>
          <w:type w:val="bbPlcHdr"/>
        </w:types>
        <w:behaviors>
          <w:behavior w:val="content"/>
        </w:behaviors>
        <w:guid w:val="{25CCE8DA-6A05-4E8A-9A65-A1CE2227FDA2}"/>
      </w:docPartPr>
      <w:docPartBody>
        <w:p w:rsidR="004D550B" w:rsidRDefault="004D550B">
          <w:pPr>
            <w:pStyle w:val="F0F028650027480BA4037690AABF0F6F"/>
          </w:pPr>
          <w:r w:rsidRPr="00511FDF">
            <w:rPr>
              <w:rStyle w:val="placeholder1Char"/>
            </w:rPr>
            <w:t>__________</w:t>
          </w:r>
        </w:p>
      </w:docPartBody>
    </w:docPart>
    <w:docPart>
      <w:docPartPr>
        <w:name w:val="2FE51C26AE3646B2B30BA361E2CC7C1E"/>
        <w:category>
          <w:name w:val="常规"/>
          <w:gallery w:val="placeholder"/>
        </w:category>
        <w:types>
          <w:type w:val="bbPlcHdr"/>
        </w:types>
        <w:behaviors>
          <w:behavior w:val="content"/>
        </w:behaviors>
        <w:guid w:val="{2AF99030-FE96-4BD3-84B2-B0EFA37B46B6}"/>
      </w:docPartPr>
      <w:docPartBody>
        <w:p w:rsidR="004D550B" w:rsidRDefault="004D550B">
          <w:pPr>
            <w:pStyle w:val="2FE51C26AE3646B2B30BA361E2CC7C1E"/>
          </w:pPr>
          <w:r w:rsidRPr="00511FDF">
            <w:rPr>
              <w:rStyle w:val="placeholder1Char"/>
              <w:rFonts w:hint="eastAsia"/>
            </w:rPr>
            <w:t>__________</w:t>
          </w:r>
        </w:p>
      </w:docPartBody>
    </w:docPart>
    <w:docPart>
      <w:docPartPr>
        <w:name w:val="BABB8575C8024A95A9127F80C4319A50"/>
        <w:category>
          <w:name w:val="常规"/>
          <w:gallery w:val="placeholder"/>
        </w:category>
        <w:types>
          <w:type w:val="bbPlcHdr"/>
        </w:types>
        <w:behaviors>
          <w:behavior w:val="content"/>
        </w:behaviors>
        <w:guid w:val="{B663C839-CFCA-4785-AB3A-BFC5D8E07892}"/>
      </w:docPartPr>
      <w:docPartBody>
        <w:p w:rsidR="004D550B" w:rsidRDefault="004D550B">
          <w:pPr>
            <w:pStyle w:val="BABB8575C8024A95A9127F80C4319A50"/>
          </w:pPr>
          <w:r w:rsidRPr="00511FDF">
            <w:rPr>
              <w:rStyle w:val="placeholder1Char"/>
            </w:rPr>
            <w:t>________</w:t>
          </w:r>
        </w:p>
      </w:docPartBody>
    </w:docPart>
    <w:docPart>
      <w:docPartPr>
        <w:name w:val="762C743DFCAC48C699A3FB00BE06C0BB"/>
        <w:category>
          <w:name w:val="常规"/>
          <w:gallery w:val="placeholder"/>
        </w:category>
        <w:types>
          <w:type w:val="bbPlcHdr"/>
        </w:types>
        <w:behaviors>
          <w:behavior w:val="content"/>
        </w:behaviors>
        <w:guid w:val="{399546B9-8095-4A0B-A1BE-8A229CFC885D}"/>
      </w:docPartPr>
      <w:docPartBody>
        <w:p w:rsidR="004D550B" w:rsidRDefault="004D550B">
          <w:pPr>
            <w:pStyle w:val="762C743DFCAC48C699A3FB00BE06C0BB"/>
          </w:pPr>
          <w:r w:rsidRPr="00511FDF">
            <w:rPr>
              <w:rStyle w:val="placeholder1Char"/>
            </w:rPr>
            <w:t>__________</w:t>
          </w:r>
        </w:p>
      </w:docPartBody>
    </w:docPart>
    <w:docPart>
      <w:docPartPr>
        <w:name w:val="8E27BDB215D446358F4AAE1FA04B5480"/>
        <w:category>
          <w:name w:val="常规"/>
          <w:gallery w:val="placeholder"/>
        </w:category>
        <w:types>
          <w:type w:val="bbPlcHdr"/>
        </w:types>
        <w:behaviors>
          <w:behavior w:val="content"/>
        </w:behaviors>
        <w:guid w:val="{0E0549E6-9D4B-47D5-8174-AEA537223058}"/>
      </w:docPartPr>
      <w:docPartBody>
        <w:p w:rsidR="004D550B" w:rsidRDefault="004D550B">
          <w:pPr>
            <w:pStyle w:val="8E27BDB215D446358F4AAE1FA04B5480"/>
          </w:pPr>
          <w:r w:rsidRPr="00511FDF">
            <w:rPr>
              <w:rStyle w:val="placeholder1Char"/>
            </w:rPr>
            <w:t>__________</w:t>
          </w:r>
        </w:p>
      </w:docPartBody>
    </w:docPart>
    <w:docPart>
      <w:docPartPr>
        <w:name w:val="6ECF22207F03405494A0A308FE80E4C8"/>
        <w:category>
          <w:name w:val="常规"/>
          <w:gallery w:val="placeholder"/>
        </w:category>
        <w:types>
          <w:type w:val="bbPlcHdr"/>
        </w:types>
        <w:behaviors>
          <w:behavior w:val="content"/>
        </w:behaviors>
        <w:guid w:val="{CDEB84F7-EB6F-4D72-8AA5-8907CA2DE735}"/>
      </w:docPartPr>
      <w:docPartBody>
        <w:p w:rsidR="004D550B" w:rsidRDefault="004D550B">
          <w:pPr>
            <w:pStyle w:val="6ECF22207F03405494A0A308FE80E4C8"/>
          </w:pPr>
          <w:r w:rsidRPr="00511FDF">
            <w:rPr>
              <w:rStyle w:val="placeholder1Char"/>
            </w:rPr>
            <w:t>__________</w:t>
          </w:r>
        </w:p>
      </w:docPartBody>
    </w:docPart>
    <w:docPart>
      <w:docPartPr>
        <w:name w:val="C955644FE536435C98F5B22D4E1BBDFE"/>
        <w:category>
          <w:name w:val="常规"/>
          <w:gallery w:val="placeholder"/>
        </w:category>
        <w:types>
          <w:type w:val="bbPlcHdr"/>
        </w:types>
        <w:behaviors>
          <w:behavior w:val="content"/>
        </w:behaviors>
        <w:guid w:val="{92D01F41-0FD4-4D5B-8D62-30985C09AFF5}"/>
      </w:docPartPr>
      <w:docPartBody>
        <w:p w:rsidR="004D550B" w:rsidRDefault="004D550B">
          <w:pPr>
            <w:pStyle w:val="C955644FE536435C98F5B22D4E1BBDFE"/>
          </w:pPr>
          <w:r w:rsidRPr="00511FDF">
            <w:rPr>
              <w:rStyle w:val="placeholder1Char"/>
            </w:rPr>
            <w:t>__________</w:t>
          </w:r>
        </w:p>
      </w:docPartBody>
    </w:docPart>
    <w:docPart>
      <w:docPartPr>
        <w:name w:val="94A38441E7B241C2B414A6A962D7EB6A"/>
        <w:category>
          <w:name w:val="常规"/>
          <w:gallery w:val="placeholder"/>
        </w:category>
        <w:types>
          <w:type w:val="bbPlcHdr"/>
        </w:types>
        <w:behaviors>
          <w:behavior w:val="content"/>
        </w:behaviors>
        <w:guid w:val="{21AFF6A6-ECF7-463C-B9E5-6C00E23B4A57}"/>
      </w:docPartPr>
      <w:docPartBody>
        <w:p w:rsidR="004D550B" w:rsidRDefault="004D550B">
          <w:pPr>
            <w:pStyle w:val="94A38441E7B241C2B414A6A962D7EB6A"/>
          </w:pPr>
          <w:r w:rsidRPr="00511FDF">
            <w:rPr>
              <w:rStyle w:val="placeholder1Char"/>
            </w:rPr>
            <w:t>________</w:t>
          </w:r>
        </w:p>
      </w:docPartBody>
    </w:docPart>
    <w:docPart>
      <w:docPartPr>
        <w:name w:val="153EE82CC02A45C6B4E39D2FB1381F99"/>
        <w:category>
          <w:name w:val="常规"/>
          <w:gallery w:val="placeholder"/>
        </w:category>
        <w:types>
          <w:type w:val="bbPlcHdr"/>
        </w:types>
        <w:behaviors>
          <w:behavior w:val="content"/>
        </w:behaviors>
        <w:guid w:val="{C05E0DDA-C303-41FC-BCD2-9A2D5B8E0FD9}"/>
      </w:docPartPr>
      <w:docPartBody>
        <w:p w:rsidR="004D550B" w:rsidRDefault="004D550B">
          <w:pPr>
            <w:pStyle w:val="153EE82CC02A45C6B4E39D2FB1381F99"/>
          </w:pPr>
          <w:r w:rsidRPr="00511FDF">
            <w:rPr>
              <w:rStyle w:val="placeholder1Char"/>
            </w:rPr>
            <w:t>__________</w:t>
          </w:r>
        </w:p>
      </w:docPartBody>
    </w:docPart>
    <w:docPart>
      <w:docPartPr>
        <w:name w:val="E6BEE1983058438CB04E7D01D1A8AC6A"/>
        <w:category>
          <w:name w:val="常规"/>
          <w:gallery w:val="placeholder"/>
        </w:category>
        <w:types>
          <w:type w:val="bbPlcHdr"/>
        </w:types>
        <w:behaviors>
          <w:behavior w:val="content"/>
        </w:behaviors>
        <w:guid w:val="{388720C6-5102-459A-89E4-DC962DFD9829}"/>
      </w:docPartPr>
      <w:docPartBody>
        <w:p w:rsidR="004D550B" w:rsidRDefault="004D550B">
          <w:pPr>
            <w:pStyle w:val="E6BEE1983058438CB04E7D01D1A8AC6A"/>
          </w:pPr>
          <w:r w:rsidRPr="00511FDF">
            <w:rPr>
              <w:rStyle w:val="placeholder1Char"/>
            </w:rPr>
            <w:t>__________</w:t>
          </w:r>
        </w:p>
      </w:docPartBody>
    </w:docPart>
    <w:docPart>
      <w:docPartPr>
        <w:name w:val="06605ECB18554FA59526C17F7C172291"/>
        <w:category>
          <w:name w:val="常规"/>
          <w:gallery w:val="placeholder"/>
        </w:category>
        <w:types>
          <w:type w:val="bbPlcHdr"/>
        </w:types>
        <w:behaviors>
          <w:behavior w:val="content"/>
        </w:behaviors>
        <w:guid w:val="{0CBB886C-655C-4196-8430-31F2F162C47D}"/>
      </w:docPartPr>
      <w:docPartBody>
        <w:p w:rsidR="004D550B" w:rsidRDefault="004D550B">
          <w:pPr>
            <w:pStyle w:val="06605ECB18554FA59526C17F7C172291"/>
          </w:pPr>
          <w:r w:rsidRPr="00511FDF">
            <w:rPr>
              <w:rStyle w:val="placeholder1Char"/>
            </w:rPr>
            <w:t>__________</w:t>
          </w:r>
        </w:p>
      </w:docPartBody>
    </w:docPart>
    <w:docPart>
      <w:docPartPr>
        <w:name w:val="96DF88B8D74B4C28BDB41FC5CAFD498F"/>
        <w:category>
          <w:name w:val="常规"/>
          <w:gallery w:val="placeholder"/>
        </w:category>
        <w:types>
          <w:type w:val="bbPlcHdr"/>
        </w:types>
        <w:behaviors>
          <w:behavior w:val="content"/>
        </w:behaviors>
        <w:guid w:val="{D017326C-C350-4D90-877D-11DE74133C89}"/>
      </w:docPartPr>
      <w:docPartBody>
        <w:p w:rsidR="004D550B" w:rsidRDefault="004D550B">
          <w:pPr>
            <w:pStyle w:val="96DF88B8D74B4C28BDB41FC5CAFD498F"/>
          </w:pPr>
          <w:r w:rsidRPr="00511FDF">
            <w:rPr>
              <w:rStyle w:val="placeholder1Char"/>
            </w:rPr>
            <w:t>________</w:t>
          </w:r>
        </w:p>
      </w:docPartBody>
    </w:docPart>
    <w:docPart>
      <w:docPartPr>
        <w:name w:val="B89E321C1BC34990AB3B69D206B52A84"/>
        <w:category>
          <w:name w:val="常规"/>
          <w:gallery w:val="placeholder"/>
        </w:category>
        <w:types>
          <w:type w:val="bbPlcHdr"/>
        </w:types>
        <w:behaviors>
          <w:behavior w:val="content"/>
        </w:behaviors>
        <w:guid w:val="{86EF7FEA-728E-4529-93F2-D60882CAC65D}"/>
      </w:docPartPr>
      <w:docPartBody>
        <w:p w:rsidR="004D550B" w:rsidRDefault="004D550B">
          <w:pPr>
            <w:pStyle w:val="B89E321C1BC34990AB3B69D206B52A84"/>
          </w:pPr>
          <w:r w:rsidRPr="00511FDF">
            <w:rPr>
              <w:rStyle w:val="placeholder1Char"/>
            </w:rPr>
            <w:t>__________</w:t>
          </w:r>
        </w:p>
      </w:docPartBody>
    </w:docPart>
    <w:docPart>
      <w:docPartPr>
        <w:name w:val="A46ADCA5AAC247A7A117D7B0CDFFB6B6"/>
        <w:category>
          <w:name w:val="常规"/>
          <w:gallery w:val="placeholder"/>
        </w:category>
        <w:types>
          <w:type w:val="bbPlcHdr"/>
        </w:types>
        <w:behaviors>
          <w:behavior w:val="content"/>
        </w:behaviors>
        <w:guid w:val="{1D75098B-3042-4C8E-81C8-686DC0DFCB0F}"/>
      </w:docPartPr>
      <w:docPartBody>
        <w:p w:rsidR="004D550B" w:rsidRDefault="004D550B">
          <w:pPr>
            <w:pStyle w:val="A46ADCA5AAC247A7A117D7B0CDFFB6B6"/>
          </w:pPr>
          <w:r w:rsidRPr="00511FDF">
            <w:rPr>
              <w:rStyle w:val="placeholder1Char"/>
              <w:rFonts w:hint="eastAsia"/>
            </w:rPr>
            <w:t>选择</w:t>
          </w:r>
        </w:p>
      </w:docPartBody>
    </w:docPart>
    <w:docPart>
      <w:docPartPr>
        <w:name w:val="45A85A0899154C1B96157399F47FB784"/>
        <w:category>
          <w:name w:val="常规"/>
          <w:gallery w:val="placeholder"/>
        </w:category>
        <w:types>
          <w:type w:val="bbPlcHdr"/>
        </w:types>
        <w:behaviors>
          <w:behavior w:val="content"/>
        </w:behaviors>
        <w:guid w:val="{E4FB6097-68AB-495B-BBDF-35C1F6BBDCFD}"/>
      </w:docPartPr>
      <w:docPartBody>
        <w:p w:rsidR="004D550B" w:rsidRDefault="004D550B">
          <w:pPr>
            <w:pStyle w:val="45A85A0899154C1B96157399F47FB784"/>
          </w:pPr>
          <w:r w:rsidRPr="00511FDF">
            <w:rPr>
              <w:rStyle w:val="placeholder1Char"/>
            </w:rPr>
            <w:t>__________</w:t>
          </w:r>
        </w:p>
      </w:docPartBody>
    </w:docPart>
    <w:docPart>
      <w:docPartPr>
        <w:name w:val="AF3C45F0E3F549CE80C3A889DA519573"/>
        <w:category>
          <w:name w:val="常规"/>
          <w:gallery w:val="placeholder"/>
        </w:category>
        <w:types>
          <w:type w:val="bbPlcHdr"/>
        </w:types>
        <w:behaviors>
          <w:behavior w:val="content"/>
        </w:behaviors>
        <w:guid w:val="{6413D695-EFEB-4B25-AB17-A1870466895D}"/>
      </w:docPartPr>
      <w:docPartBody>
        <w:p w:rsidR="004D550B" w:rsidRDefault="004D550B">
          <w:pPr>
            <w:pStyle w:val="AF3C45F0E3F549CE80C3A889DA519573"/>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BDCAE2BB40114767A176B5EC7AD7807D"/>
        <w:category>
          <w:name w:val="常规"/>
          <w:gallery w:val="placeholder"/>
        </w:category>
        <w:types>
          <w:type w:val="bbPlcHdr"/>
        </w:types>
        <w:behaviors>
          <w:behavior w:val="content"/>
        </w:behaviors>
        <w:guid w:val="{C97F8049-33F8-4F71-82E7-42D46A44DFB2}"/>
      </w:docPartPr>
      <w:docPartBody>
        <w:p w:rsidR="004D550B" w:rsidRDefault="004D550B">
          <w:pPr>
            <w:pStyle w:val="BDCAE2BB40114767A176B5EC7AD7807D"/>
          </w:pPr>
          <w:r w:rsidRPr="00F254F3">
            <w:rPr>
              <w:rStyle w:val="a3"/>
              <w:rFonts w:hint="eastAsia"/>
            </w:rPr>
            <w:t>单击此处输入文字。</w:t>
          </w:r>
        </w:p>
      </w:docPartBody>
    </w:docPart>
    <w:docPart>
      <w:docPartPr>
        <w:name w:val="83D69FAD6EA84915987279204CEF1071"/>
        <w:category>
          <w:name w:val="常规"/>
          <w:gallery w:val="placeholder"/>
        </w:category>
        <w:types>
          <w:type w:val="bbPlcHdr"/>
        </w:types>
        <w:behaviors>
          <w:behavior w:val="content"/>
        </w:behaviors>
        <w:guid w:val="{78DB52D1-D1DC-4F31-B056-476A1A20E9FA}"/>
      </w:docPartPr>
      <w:docPartBody>
        <w:p w:rsidR="004D550B" w:rsidRDefault="004D550B">
          <w:pPr>
            <w:pStyle w:val="83D69FAD6EA84915987279204CEF1071"/>
          </w:pPr>
          <w:r>
            <w:rPr>
              <w:rStyle w:val="placeholder1Char"/>
            </w:rPr>
            <w:t>________</w:t>
          </w:r>
        </w:p>
      </w:docPartBody>
    </w:docPart>
    <w:docPart>
      <w:docPartPr>
        <w:name w:val="7968C88FA6324C99901EA7E6E9F9888D"/>
        <w:category>
          <w:name w:val="常规"/>
          <w:gallery w:val="placeholder"/>
        </w:category>
        <w:types>
          <w:type w:val="bbPlcHdr"/>
        </w:types>
        <w:behaviors>
          <w:behavior w:val="content"/>
        </w:behaviors>
        <w:guid w:val="{810EC92F-9C6A-4EA8-B350-EC59187160F3}"/>
      </w:docPartPr>
      <w:docPartBody>
        <w:p w:rsidR="004D550B" w:rsidRDefault="004D550B">
          <w:pPr>
            <w:pStyle w:val="7968C88FA6324C99901EA7E6E9F9888D"/>
          </w:pPr>
          <w:r>
            <w:rPr>
              <w:rStyle w:val="placeholder1Char"/>
            </w:rPr>
            <w:t>_______</w:t>
          </w:r>
        </w:p>
      </w:docPartBody>
    </w:docPart>
    <w:docPart>
      <w:docPartPr>
        <w:name w:val="09340505575C4A0D96F63D59D36E89C9"/>
        <w:category>
          <w:name w:val="常规"/>
          <w:gallery w:val="placeholder"/>
        </w:category>
        <w:types>
          <w:type w:val="bbPlcHdr"/>
        </w:types>
        <w:behaviors>
          <w:behavior w:val="content"/>
        </w:behaviors>
        <w:guid w:val="{1515500D-2991-4E27-B215-C873A92BCBE8}"/>
      </w:docPartPr>
      <w:docPartBody>
        <w:p w:rsidR="004D550B" w:rsidRDefault="004D550B">
          <w:pPr>
            <w:pStyle w:val="09340505575C4A0D96F63D59D36E89C9"/>
          </w:pPr>
          <w:r>
            <w:rPr>
              <w:rStyle w:val="placeholder1Char"/>
            </w:rPr>
            <w:t>_______</w:t>
          </w:r>
        </w:p>
      </w:docPartBody>
    </w:docPart>
    <w:docPart>
      <w:docPartPr>
        <w:name w:val="BAB91BB9A08B44C6BFE0FA1E917D03C7"/>
        <w:category>
          <w:name w:val="常规"/>
          <w:gallery w:val="placeholder"/>
        </w:category>
        <w:types>
          <w:type w:val="bbPlcHdr"/>
        </w:types>
        <w:behaviors>
          <w:behavior w:val="content"/>
        </w:behaviors>
        <w:guid w:val="{4D9ECB78-D1C4-4CE5-A75F-1F70E6FA9669}"/>
      </w:docPartPr>
      <w:docPartBody>
        <w:p w:rsidR="004D550B" w:rsidRDefault="004D550B">
          <w:pPr>
            <w:pStyle w:val="BAB91BB9A08B44C6BFE0FA1E917D03C7"/>
          </w:pPr>
          <w:r w:rsidRPr="004727BB">
            <w:rPr>
              <w:rStyle w:val="placeholder1Char"/>
              <w:rFonts w:hint="eastAsia"/>
            </w:rPr>
            <w:t>______</w:t>
          </w:r>
        </w:p>
      </w:docPartBody>
    </w:docPart>
    <w:docPart>
      <w:docPartPr>
        <w:name w:val="042F407B3B164590A0B10F7C1B318DC6"/>
        <w:category>
          <w:name w:val="常规"/>
          <w:gallery w:val="placeholder"/>
        </w:category>
        <w:types>
          <w:type w:val="bbPlcHdr"/>
        </w:types>
        <w:behaviors>
          <w:behavior w:val="content"/>
        </w:behaviors>
        <w:guid w:val="{89832D36-8BD8-4786-9885-D3414455CE63}"/>
      </w:docPartPr>
      <w:docPartBody>
        <w:p w:rsidR="004D550B" w:rsidRDefault="004D550B">
          <w:pPr>
            <w:pStyle w:val="042F407B3B164590A0B10F7C1B318DC6"/>
          </w:pPr>
          <w:r w:rsidRPr="00511FDF">
            <w:rPr>
              <w:rStyle w:val="placeholder1Char"/>
            </w:rPr>
            <w:t>______</w:t>
          </w:r>
        </w:p>
      </w:docPartBody>
    </w:docPart>
    <w:docPart>
      <w:docPartPr>
        <w:name w:val="CA6EA2883F264254B3CEF1450C80A0A5"/>
        <w:category>
          <w:name w:val="常规"/>
          <w:gallery w:val="placeholder"/>
        </w:category>
        <w:types>
          <w:type w:val="bbPlcHdr"/>
        </w:types>
        <w:behaviors>
          <w:behavior w:val="content"/>
        </w:behaviors>
        <w:guid w:val="{EE245591-31D7-4CFD-9673-1661A222C981}"/>
      </w:docPartPr>
      <w:docPartBody>
        <w:p w:rsidR="004D550B" w:rsidRDefault="004D550B">
          <w:pPr>
            <w:pStyle w:val="CA6EA2883F264254B3CEF1450C80A0A5"/>
          </w:pPr>
          <w:r w:rsidRPr="00511FDF">
            <w:rPr>
              <w:rStyle w:val="placeholder1Char"/>
              <w:rFonts w:hint="eastAsia"/>
            </w:rPr>
            <w:t>选择</w:t>
          </w:r>
        </w:p>
      </w:docPartBody>
    </w:docPart>
    <w:docPart>
      <w:docPartPr>
        <w:name w:val="520F022D00A64A1D8B8D4D89EF961E03"/>
        <w:category>
          <w:name w:val="常规"/>
          <w:gallery w:val="placeholder"/>
        </w:category>
        <w:types>
          <w:type w:val="bbPlcHdr"/>
        </w:types>
        <w:behaviors>
          <w:behavior w:val="content"/>
        </w:behaviors>
        <w:guid w:val="{01699C1E-F4A9-4FBC-B267-4BB1C180E0AA}"/>
      </w:docPartPr>
      <w:docPartBody>
        <w:p w:rsidR="004D550B" w:rsidRDefault="004D550B">
          <w:pPr>
            <w:pStyle w:val="520F022D00A64A1D8B8D4D89EF961E03"/>
          </w:pPr>
          <w:r w:rsidRPr="00261BF4">
            <w:rPr>
              <w:rStyle w:val="placeholder2Char"/>
              <w:rFonts w:hint="eastAsia"/>
            </w:rPr>
            <w:t>点击选择日期</w:t>
          </w:r>
        </w:p>
      </w:docPartBody>
    </w:docPart>
    <w:docPart>
      <w:docPartPr>
        <w:name w:val="AA5BE4C7CD9B4D66B62E9D4063E4177C"/>
        <w:category>
          <w:name w:val="常规"/>
          <w:gallery w:val="placeholder"/>
        </w:category>
        <w:types>
          <w:type w:val="bbPlcHdr"/>
        </w:types>
        <w:behaviors>
          <w:behavior w:val="content"/>
        </w:behaviors>
        <w:guid w:val="{ABB8B0B4-4602-4D16-BA1D-A07B8A2CDE1E}"/>
      </w:docPartPr>
      <w:docPartBody>
        <w:p w:rsidR="004D550B" w:rsidRDefault="004D550B">
          <w:pPr>
            <w:pStyle w:val="AA5BE4C7CD9B4D66B62E9D4063E4177C"/>
          </w:pPr>
          <w:r>
            <w:rPr>
              <w:rStyle w:val="placeholder1Char"/>
            </w:rPr>
            <w:t>_______</w:t>
          </w:r>
        </w:p>
      </w:docPartBody>
    </w:docPart>
    <w:docPart>
      <w:docPartPr>
        <w:name w:val="786D1017024341859DE23FD384764D71"/>
        <w:category>
          <w:name w:val="常规"/>
          <w:gallery w:val="placeholder"/>
        </w:category>
        <w:types>
          <w:type w:val="bbPlcHdr"/>
        </w:types>
        <w:behaviors>
          <w:behavior w:val="content"/>
        </w:behaviors>
        <w:guid w:val="{C6D66BBC-307B-4D2D-986D-FAF472EAE956}"/>
      </w:docPartPr>
      <w:docPartBody>
        <w:p w:rsidR="004D550B" w:rsidRDefault="004D550B">
          <w:pPr>
            <w:pStyle w:val="786D1017024341859DE23FD384764D71"/>
          </w:pPr>
          <w:r>
            <w:rPr>
              <w:rStyle w:val="placeholder1Char"/>
            </w:rPr>
            <w:t>_______</w:t>
          </w:r>
        </w:p>
      </w:docPartBody>
    </w:docPart>
    <w:docPart>
      <w:docPartPr>
        <w:name w:val="D434FD784B894F22A521FC0D6CB8648F"/>
        <w:category>
          <w:name w:val="常规"/>
          <w:gallery w:val="placeholder"/>
        </w:category>
        <w:types>
          <w:type w:val="bbPlcHdr"/>
        </w:types>
        <w:behaviors>
          <w:behavior w:val="content"/>
        </w:behaviors>
        <w:guid w:val="{0205817A-6FF9-4992-A34E-17571597D7E1}"/>
      </w:docPartPr>
      <w:docPartBody>
        <w:p w:rsidR="004D550B" w:rsidRDefault="004D550B">
          <w:pPr>
            <w:pStyle w:val="D434FD784B894F22A521FC0D6CB8648F"/>
          </w:pPr>
          <w:r>
            <w:rPr>
              <w:rStyle w:val="placeholder1Char"/>
            </w:rPr>
            <w:t>_______</w:t>
          </w:r>
        </w:p>
      </w:docPartBody>
    </w:docPart>
    <w:docPart>
      <w:docPartPr>
        <w:name w:val="52D13F4F432C4BAA8E92D38F2C46DEBE"/>
        <w:category>
          <w:name w:val="常规"/>
          <w:gallery w:val="placeholder"/>
        </w:category>
        <w:types>
          <w:type w:val="bbPlcHdr"/>
        </w:types>
        <w:behaviors>
          <w:behavior w:val="content"/>
        </w:behaviors>
        <w:guid w:val="{5F77AA6B-2D40-4C8E-9EDD-C0B4C5DF06D6}"/>
      </w:docPartPr>
      <w:docPartBody>
        <w:p w:rsidR="004D550B" w:rsidRDefault="004D550B">
          <w:pPr>
            <w:pStyle w:val="52D13F4F432C4BAA8E92D38F2C46DEBE"/>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BA00BBD2C9784419A71B0C6BC76074EE"/>
        <w:category>
          <w:name w:val="常规"/>
          <w:gallery w:val="placeholder"/>
        </w:category>
        <w:types>
          <w:type w:val="bbPlcHdr"/>
        </w:types>
        <w:behaviors>
          <w:behavior w:val="content"/>
        </w:behaviors>
        <w:guid w:val="{98A2128D-57D4-43B9-B9C1-5B3E2546900A}"/>
      </w:docPartPr>
      <w:docPartBody>
        <w:p w:rsidR="004D550B" w:rsidRDefault="004D550B">
          <w:pPr>
            <w:pStyle w:val="BA00BBD2C9784419A71B0C6BC76074EE"/>
          </w:pPr>
          <w:r w:rsidRPr="00D45443">
            <w:rPr>
              <w:rStyle w:val="placeholder1Char"/>
              <w:rFonts w:hint="eastAsia"/>
            </w:rPr>
            <w:t>____</w:t>
          </w:r>
        </w:p>
      </w:docPartBody>
    </w:docPart>
    <w:docPart>
      <w:docPartPr>
        <w:name w:val="7F1757FA0E4148038B37B613A89A1E12"/>
        <w:category>
          <w:name w:val="常规"/>
          <w:gallery w:val="placeholder"/>
        </w:category>
        <w:types>
          <w:type w:val="bbPlcHdr"/>
        </w:types>
        <w:behaviors>
          <w:behavior w:val="content"/>
        </w:behaviors>
        <w:guid w:val="{167BA653-3468-4535-96EB-F9C21826CE15}"/>
      </w:docPartPr>
      <w:docPartBody>
        <w:p w:rsidR="004D550B" w:rsidRDefault="004D550B">
          <w:pPr>
            <w:pStyle w:val="7F1757FA0E4148038B37B613A89A1E12"/>
          </w:pPr>
          <w:r w:rsidRPr="00D45443">
            <w:rPr>
              <w:rStyle w:val="placeholder1Char"/>
              <w:rFonts w:hint="eastAsia"/>
            </w:rPr>
            <w:t>____</w:t>
          </w:r>
        </w:p>
      </w:docPartBody>
    </w:docPart>
    <w:docPart>
      <w:docPartPr>
        <w:name w:val="E6D86E1908AE457088BD746A32CDC49D"/>
        <w:category>
          <w:name w:val="常规"/>
          <w:gallery w:val="placeholder"/>
        </w:category>
        <w:types>
          <w:type w:val="bbPlcHdr"/>
        </w:types>
        <w:behaviors>
          <w:behavior w:val="content"/>
        </w:behaviors>
        <w:guid w:val="{FC07C640-6D1C-42A6-8074-B3D6EBDBDB77}"/>
      </w:docPartPr>
      <w:docPartBody>
        <w:p w:rsidR="004D550B" w:rsidRDefault="004D550B">
          <w:pPr>
            <w:pStyle w:val="E6D86E1908AE457088BD746A32CDC49D"/>
          </w:pPr>
          <w:r w:rsidRPr="00D45443">
            <w:rPr>
              <w:rStyle w:val="placeholder1Char"/>
              <w:rFonts w:hint="eastAsia"/>
            </w:rPr>
            <w:t>____</w:t>
          </w:r>
        </w:p>
      </w:docPartBody>
    </w:docPart>
    <w:docPart>
      <w:docPartPr>
        <w:name w:val="5C9851FD86F94C608BA69BB665D9F93F"/>
        <w:category>
          <w:name w:val="常规"/>
          <w:gallery w:val="placeholder"/>
        </w:category>
        <w:types>
          <w:type w:val="bbPlcHdr"/>
        </w:types>
        <w:behaviors>
          <w:behavior w:val="content"/>
        </w:behaviors>
        <w:guid w:val="{AE2FAC49-68D4-4C46-AC05-7A906165F7CC}"/>
      </w:docPartPr>
      <w:docPartBody>
        <w:p w:rsidR="004D550B" w:rsidRDefault="004D550B">
          <w:pPr>
            <w:pStyle w:val="5C9851FD86F94C608BA69BB665D9F93F"/>
          </w:pPr>
          <w:r w:rsidRPr="00A82D54">
            <w:rPr>
              <w:rStyle w:val="placeholder1Char"/>
              <w:rFonts w:hint="eastAsia"/>
            </w:rPr>
            <w:t>___________________________________________________________________</w:t>
          </w:r>
        </w:p>
      </w:docPartBody>
    </w:docPart>
    <w:docPart>
      <w:docPartPr>
        <w:name w:val="D9E0281E64F5479FAA35A6578B530AA0"/>
        <w:category>
          <w:name w:val="常规"/>
          <w:gallery w:val="placeholder"/>
        </w:category>
        <w:types>
          <w:type w:val="bbPlcHdr"/>
        </w:types>
        <w:behaviors>
          <w:behavior w:val="content"/>
        </w:behaviors>
        <w:guid w:val="{C673DEB8-BC52-404F-AD50-4ACEC1EA1544}"/>
      </w:docPartPr>
      <w:docPartBody>
        <w:p w:rsidR="004D550B" w:rsidRDefault="004D550B">
          <w:pPr>
            <w:pStyle w:val="D9E0281E64F5479FAA35A6578B530AA0"/>
          </w:pPr>
          <w:r w:rsidRPr="00D45443">
            <w:rPr>
              <w:rStyle w:val="placeholder1Char"/>
            </w:rPr>
            <w:t>______</w:t>
          </w:r>
        </w:p>
      </w:docPartBody>
    </w:docPart>
    <w:docPart>
      <w:docPartPr>
        <w:name w:val="DDB47DF7F0B047E4A384C77F0867B22F"/>
        <w:category>
          <w:name w:val="常规"/>
          <w:gallery w:val="placeholder"/>
        </w:category>
        <w:types>
          <w:type w:val="bbPlcHdr"/>
        </w:types>
        <w:behaviors>
          <w:behavior w:val="content"/>
        </w:behaviors>
        <w:guid w:val="{B083E912-73BE-444C-A995-1B382CA8BDB6}"/>
      </w:docPartPr>
      <w:docPartBody>
        <w:p w:rsidR="004D550B" w:rsidRDefault="004D550B">
          <w:pPr>
            <w:pStyle w:val="DDB47DF7F0B047E4A384C77F0867B22F"/>
          </w:pPr>
          <w:r w:rsidRPr="00D45443">
            <w:rPr>
              <w:rStyle w:val="placeholder1Char"/>
            </w:rPr>
            <w:t>______</w:t>
          </w:r>
        </w:p>
      </w:docPartBody>
    </w:docPart>
    <w:docPart>
      <w:docPartPr>
        <w:name w:val="6534B5CB4585428096CDEB30F26285AF"/>
        <w:category>
          <w:name w:val="常规"/>
          <w:gallery w:val="placeholder"/>
        </w:category>
        <w:types>
          <w:type w:val="bbPlcHdr"/>
        </w:types>
        <w:behaviors>
          <w:behavior w:val="content"/>
        </w:behaviors>
        <w:guid w:val="{C64660C3-9EB8-4247-A090-40EADBD0AC78}"/>
      </w:docPartPr>
      <w:docPartBody>
        <w:p w:rsidR="004D550B" w:rsidRDefault="004D550B">
          <w:pPr>
            <w:pStyle w:val="6534B5CB4585428096CDEB30F26285AF"/>
          </w:pPr>
          <w:r w:rsidRPr="00D45443">
            <w:rPr>
              <w:rStyle w:val="placeholder1Char"/>
            </w:rPr>
            <w:t>______</w:t>
          </w:r>
        </w:p>
      </w:docPartBody>
    </w:docPart>
    <w:docPart>
      <w:docPartPr>
        <w:name w:val="ECCBB423AD554B63968045C4066208EE"/>
        <w:category>
          <w:name w:val="常规"/>
          <w:gallery w:val="placeholder"/>
        </w:category>
        <w:types>
          <w:type w:val="bbPlcHdr"/>
        </w:types>
        <w:behaviors>
          <w:behavior w:val="content"/>
        </w:behaviors>
        <w:guid w:val="{1DABFB8E-FCBF-4840-82FF-413AD48128EB}"/>
      </w:docPartPr>
      <w:docPartBody>
        <w:p w:rsidR="004D550B" w:rsidRDefault="004D550B">
          <w:pPr>
            <w:pStyle w:val="ECCBB423AD554B63968045C4066208EE"/>
          </w:pPr>
          <w:r w:rsidRPr="00D45443">
            <w:rPr>
              <w:rStyle w:val="placeholder1Char"/>
            </w:rPr>
            <w:t>______</w:t>
          </w:r>
        </w:p>
      </w:docPartBody>
    </w:docPart>
    <w:docPart>
      <w:docPartPr>
        <w:name w:val="FF7F07D331A34C66AC04DCB571022526"/>
        <w:category>
          <w:name w:val="常规"/>
          <w:gallery w:val="placeholder"/>
        </w:category>
        <w:types>
          <w:type w:val="bbPlcHdr"/>
        </w:types>
        <w:behaviors>
          <w:behavior w:val="content"/>
        </w:behaviors>
        <w:guid w:val="{E27677FE-879E-4F3C-A240-6585D3B8E4B7}"/>
      </w:docPartPr>
      <w:docPartBody>
        <w:p w:rsidR="004D550B" w:rsidRDefault="004D550B">
          <w:pPr>
            <w:pStyle w:val="FF7F07D331A34C66AC04DCB571022526"/>
          </w:pPr>
          <w:r w:rsidRPr="00D45443">
            <w:rPr>
              <w:rStyle w:val="placeholder1Char"/>
            </w:rPr>
            <w:t>______</w:t>
          </w:r>
        </w:p>
      </w:docPartBody>
    </w:docPart>
    <w:docPart>
      <w:docPartPr>
        <w:name w:val="9FD3A11BB39E451BA8FEDA610C112E72"/>
        <w:category>
          <w:name w:val="常规"/>
          <w:gallery w:val="placeholder"/>
        </w:category>
        <w:types>
          <w:type w:val="bbPlcHdr"/>
        </w:types>
        <w:behaviors>
          <w:behavior w:val="content"/>
        </w:behaviors>
        <w:guid w:val="{7A6C9C70-432B-4653-AE70-51A407D3ACFF}"/>
      </w:docPartPr>
      <w:docPartBody>
        <w:p w:rsidR="004D550B" w:rsidRDefault="004D550B">
          <w:pPr>
            <w:pStyle w:val="9FD3A11BB39E451BA8FEDA610C112E72"/>
          </w:pPr>
          <w:r w:rsidRPr="00D45443">
            <w:rPr>
              <w:rStyle w:val="placeholder1Char"/>
              <w:rFonts w:hint="eastAsia"/>
            </w:rPr>
            <w:t>选择</w:t>
          </w:r>
        </w:p>
      </w:docPartBody>
    </w:docPart>
    <w:docPart>
      <w:docPartPr>
        <w:name w:val="95C420E92B0E4F13B9EF8EEE7871F32C"/>
        <w:category>
          <w:name w:val="常规"/>
          <w:gallery w:val="placeholder"/>
        </w:category>
        <w:types>
          <w:type w:val="bbPlcHdr"/>
        </w:types>
        <w:behaviors>
          <w:behavior w:val="content"/>
        </w:behaviors>
        <w:guid w:val="{EE84B688-2BD3-41FD-BB89-08AC331BD4E6}"/>
      </w:docPartPr>
      <w:docPartBody>
        <w:p w:rsidR="004D550B" w:rsidRDefault="004D550B">
          <w:pPr>
            <w:pStyle w:val="95C420E92B0E4F13B9EF8EEE7871F32C"/>
          </w:pPr>
          <w:r w:rsidRPr="00D45443">
            <w:rPr>
              <w:rStyle w:val="placeholder1Char"/>
              <w:rFonts w:hint="eastAsia"/>
            </w:rPr>
            <w:t>选择</w:t>
          </w:r>
        </w:p>
      </w:docPartBody>
    </w:docPart>
    <w:docPart>
      <w:docPartPr>
        <w:name w:val="0069F7CD2FA54F5CA5D599DEC7EBE76F"/>
        <w:category>
          <w:name w:val="常规"/>
          <w:gallery w:val="placeholder"/>
        </w:category>
        <w:types>
          <w:type w:val="bbPlcHdr"/>
        </w:types>
        <w:behaviors>
          <w:behavior w:val="content"/>
        </w:behaviors>
        <w:guid w:val="{0F4C8CDE-A9BC-4702-9D15-54240BED5474}"/>
      </w:docPartPr>
      <w:docPartBody>
        <w:p w:rsidR="004D550B" w:rsidRDefault="004D550B">
          <w:pPr>
            <w:pStyle w:val="0069F7CD2FA54F5CA5D599DEC7EBE76F"/>
          </w:pPr>
          <w:r w:rsidRPr="00D45443">
            <w:rPr>
              <w:rStyle w:val="placeholder1Char"/>
              <w:rFonts w:hint="eastAsia"/>
            </w:rPr>
            <w:t>选择</w:t>
          </w:r>
        </w:p>
      </w:docPartBody>
    </w:docPart>
    <w:docPart>
      <w:docPartPr>
        <w:name w:val="08E9953B5FC647E28A48F5FD07C605E6"/>
        <w:category>
          <w:name w:val="常规"/>
          <w:gallery w:val="placeholder"/>
        </w:category>
        <w:types>
          <w:type w:val="bbPlcHdr"/>
        </w:types>
        <w:behaviors>
          <w:behavior w:val="content"/>
        </w:behaviors>
        <w:guid w:val="{2A3FCA7F-6F36-4FAF-BD63-CE2F68E40175}"/>
      </w:docPartPr>
      <w:docPartBody>
        <w:p w:rsidR="004D550B" w:rsidRDefault="004D550B">
          <w:pPr>
            <w:pStyle w:val="08E9953B5FC647E28A48F5FD07C605E6"/>
          </w:pPr>
          <w:r w:rsidRPr="00D45443">
            <w:rPr>
              <w:rStyle w:val="placeholder1Char"/>
              <w:rFonts w:hint="eastAsia"/>
            </w:rPr>
            <w:t>选择</w:t>
          </w:r>
        </w:p>
      </w:docPartBody>
    </w:docPart>
    <w:docPart>
      <w:docPartPr>
        <w:name w:val="3139318451BE4698BB58840671372D9D"/>
        <w:category>
          <w:name w:val="常规"/>
          <w:gallery w:val="placeholder"/>
        </w:category>
        <w:types>
          <w:type w:val="bbPlcHdr"/>
        </w:types>
        <w:behaviors>
          <w:behavior w:val="content"/>
        </w:behaviors>
        <w:guid w:val="{E4926FC4-91CE-45B0-9B24-3988729D17BC}"/>
      </w:docPartPr>
      <w:docPartBody>
        <w:p w:rsidR="004D550B" w:rsidRDefault="004D550B">
          <w:pPr>
            <w:pStyle w:val="3139318451BE4698BB58840671372D9D"/>
          </w:pPr>
          <w:r w:rsidRPr="00D45443">
            <w:rPr>
              <w:rStyle w:val="placeholder1Char"/>
            </w:rPr>
            <w:t>__________</w:t>
          </w:r>
        </w:p>
      </w:docPartBody>
    </w:docPart>
    <w:docPart>
      <w:docPartPr>
        <w:name w:val="47F28B6F6CD244C5964B372001510F50"/>
        <w:category>
          <w:name w:val="常规"/>
          <w:gallery w:val="placeholder"/>
        </w:category>
        <w:types>
          <w:type w:val="bbPlcHdr"/>
        </w:types>
        <w:behaviors>
          <w:behavior w:val="content"/>
        </w:behaviors>
        <w:guid w:val="{11412484-E38B-4368-B5F6-09D026B9E116}"/>
      </w:docPartPr>
      <w:docPartBody>
        <w:p w:rsidR="004D550B" w:rsidRDefault="004D550B">
          <w:pPr>
            <w:pStyle w:val="47F28B6F6CD244C5964B372001510F50"/>
          </w:pPr>
          <w:r w:rsidRPr="00D45443">
            <w:rPr>
              <w:rStyle w:val="placeholder1Char"/>
            </w:rPr>
            <w:t>__________</w:t>
          </w:r>
        </w:p>
      </w:docPartBody>
    </w:docPart>
    <w:docPart>
      <w:docPartPr>
        <w:name w:val="85D9CC8A52414EA385F5DB9A0C2B19A1"/>
        <w:category>
          <w:name w:val="常规"/>
          <w:gallery w:val="placeholder"/>
        </w:category>
        <w:types>
          <w:type w:val="bbPlcHdr"/>
        </w:types>
        <w:behaviors>
          <w:behavior w:val="content"/>
        </w:behaviors>
        <w:guid w:val="{4E983905-C86C-4EAD-ACCF-3FE0565C0C28}"/>
      </w:docPartPr>
      <w:docPartBody>
        <w:p w:rsidR="004D550B" w:rsidRDefault="004D550B">
          <w:pPr>
            <w:pStyle w:val="85D9CC8A52414EA385F5DB9A0C2B19A1"/>
          </w:pPr>
          <w:r w:rsidRPr="00D45443">
            <w:rPr>
              <w:rStyle w:val="placeholder1Char"/>
            </w:rPr>
            <w:t>__________</w:t>
          </w:r>
        </w:p>
      </w:docPartBody>
    </w:docPart>
    <w:docPart>
      <w:docPartPr>
        <w:name w:val="6B0BCDFF52B94963A29D9510B609CAEC"/>
        <w:category>
          <w:name w:val="常规"/>
          <w:gallery w:val="placeholder"/>
        </w:category>
        <w:types>
          <w:type w:val="bbPlcHdr"/>
        </w:types>
        <w:behaviors>
          <w:behavior w:val="content"/>
        </w:behaviors>
        <w:guid w:val="{6977F2A5-3C9F-4F91-8AC8-EB2805DF2276}"/>
      </w:docPartPr>
      <w:docPartBody>
        <w:p w:rsidR="004D550B" w:rsidRDefault="004D550B">
          <w:pPr>
            <w:pStyle w:val="6B0BCDFF52B94963A29D9510B609CAEC"/>
          </w:pPr>
          <w:r w:rsidRPr="00D45443">
            <w:rPr>
              <w:rStyle w:val="placeholder1Char"/>
            </w:rPr>
            <w:t>__________</w:t>
          </w:r>
        </w:p>
      </w:docPartBody>
    </w:docPart>
    <w:docPart>
      <w:docPartPr>
        <w:name w:val="F0D266AAE7534812B9D308CCAAD953EC"/>
        <w:category>
          <w:name w:val="常规"/>
          <w:gallery w:val="placeholder"/>
        </w:category>
        <w:types>
          <w:type w:val="bbPlcHdr"/>
        </w:types>
        <w:behaviors>
          <w:behavior w:val="content"/>
        </w:behaviors>
        <w:guid w:val="{D5CE3C38-C355-4EC9-8CE7-E222FEBA3F74}"/>
      </w:docPartPr>
      <w:docPartBody>
        <w:p w:rsidR="004D550B" w:rsidRDefault="004D550B">
          <w:pPr>
            <w:pStyle w:val="F0D266AAE7534812B9D308CCAAD953EC"/>
          </w:pPr>
          <w:r w:rsidRPr="00D45443">
            <w:rPr>
              <w:rStyle w:val="placeholder1Char"/>
            </w:rPr>
            <w:t>________________</w:t>
          </w:r>
        </w:p>
      </w:docPartBody>
    </w:docPart>
    <w:docPart>
      <w:docPartPr>
        <w:name w:val="30B83A0C88DB4D1EA934692F513BA1B3"/>
        <w:category>
          <w:name w:val="常规"/>
          <w:gallery w:val="placeholder"/>
        </w:category>
        <w:types>
          <w:type w:val="bbPlcHdr"/>
        </w:types>
        <w:behaviors>
          <w:behavior w:val="content"/>
        </w:behaviors>
        <w:guid w:val="{CFA77E11-A845-472B-A855-EADE7269AA00}"/>
      </w:docPartPr>
      <w:docPartBody>
        <w:p w:rsidR="004D550B" w:rsidRDefault="004D550B">
          <w:pPr>
            <w:pStyle w:val="30B83A0C88DB4D1EA934692F513BA1B3"/>
          </w:pPr>
          <w:r w:rsidRPr="00480354">
            <w:rPr>
              <w:rStyle w:val="placeholder1Char"/>
            </w:rPr>
            <w:t>_____________________________________________</w:t>
          </w:r>
        </w:p>
      </w:docPartBody>
    </w:docPart>
    <w:docPart>
      <w:docPartPr>
        <w:name w:val="B871A882DF9C4029AD1400D555FDE07C"/>
        <w:category>
          <w:name w:val="常规"/>
          <w:gallery w:val="placeholder"/>
        </w:category>
        <w:types>
          <w:type w:val="bbPlcHdr"/>
        </w:types>
        <w:behaviors>
          <w:behavior w:val="content"/>
        </w:behaviors>
        <w:guid w:val="{F24FB715-42E9-4A1A-AB47-488486E75772}"/>
      </w:docPartPr>
      <w:docPartBody>
        <w:p w:rsidR="004D550B" w:rsidRDefault="004D550B">
          <w:pPr>
            <w:pStyle w:val="B871A882DF9C4029AD1400D555FDE07C"/>
          </w:pPr>
          <w:r w:rsidRPr="00D45443">
            <w:rPr>
              <w:rStyle w:val="placeholder1Char"/>
            </w:rPr>
            <w:t>__________</w:t>
          </w:r>
        </w:p>
      </w:docPartBody>
    </w:docPart>
    <w:docPart>
      <w:docPartPr>
        <w:name w:val="209C9B6E776D4E5BB27ADE60864B68D2"/>
        <w:category>
          <w:name w:val="常规"/>
          <w:gallery w:val="placeholder"/>
        </w:category>
        <w:types>
          <w:type w:val="bbPlcHdr"/>
        </w:types>
        <w:behaviors>
          <w:behavior w:val="content"/>
        </w:behaviors>
        <w:guid w:val="{FD583867-0411-4352-A4E0-01B418093EDD}"/>
      </w:docPartPr>
      <w:docPartBody>
        <w:p w:rsidR="004D550B" w:rsidRDefault="004D550B">
          <w:pPr>
            <w:pStyle w:val="209C9B6E776D4E5BB27ADE60864B68D2"/>
          </w:pPr>
          <w:r w:rsidRPr="00D45443">
            <w:rPr>
              <w:rStyle w:val="placeholder1Char"/>
            </w:rPr>
            <w:t>__________</w:t>
          </w:r>
        </w:p>
      </w:docPartBody>
    </w:docPart>
    <w:docPart>
      <w:docPartPr>
        <w:name w:val="4525108BF1CB46F4A9B4EF22FAE2686B"/>
        <w:category>
          <w:name w:val="常规"/>
          <w:gallery w:val="placeholder"/>
        </w:category>
        <w:types>
          <w:type w:val="bbPlcHdr"/>
        </w:types>
        <w:behaviors>
          <w:behavior w:val="content"/>
        </w:behaviors>
        <w:guid w:val="{EC483F35-86D2-48AB-A15E-1321EAD8870B}"/>
      </w:docPartPr>
      <w:docPartBody>
        <w:p w:rsidR="004D550B" w:rsidRDefault="004D550B">
          <w:pPr>
            <w:pStyle w:val="4525108BF1CB46F4A9B4EF22FAE2686B"/>
          </w:pPr>
          <w:r w:rsidRPr="00D45443">
            <w:rPr>
              <w:rStyle w:val="placeholder1Char"/>
            </w:rPr>
            <w:t>__________</w:t>
          </w:r>
        </w:p>
      </w:docPartBody>
    </w:docPart>
    <w:docPart>
      <w:docPartPr>
        <w:name w:val="33684E9F03DA4CC8A7C5131173593622"/>
        <w:category>
          <w:name w:val="常规"/>
          <w:gallery w:val="placeholder"/>
        </w:category>
        <w:types>
          <w:type w:val="bbPlcHdr"/>
        </w:types>
        <w:behaviors>
          <w:behavior w:val="content"/>
        </w:behaviors>
        <w:guid w:val="{9297D8E8-3BDE-47C9-B531-A9A003BAA7D7}"/>
      </w:docPartPr>
      <w:docPartBody>
        <w:p w:rsidR="004D550B" w:rsidRDefault="004D550B">
          <w:pPr>
            <w:pStyle w:val="33684E9F03DA4CC8A7C5131173593622"/>
          </w:pPr>
          <w:r w:rsidRPr="00FB7304">
            <w:rPr>
              <w:rStyle w:val="placeholder1Char"/>
              <w:rFonts w:hint="eastAsia"/>
            </w:rPr>
            <w:t>__________</w:t>
          </w:r>
        </w:p>
      </w:docPartBody>
    </w:docPart>
    <w:docPart>
      <w:docPartPr>
        <w:name w:val="A79953651C8144EBAF48465AEAC5AA65"/>
        <w:category>
          <w:name w:val="常规"/>
          <w:gallery w:val="placeholder"/>
        </w:category>
        <w:types>
          <w:type w:val="bbPlcHdr"/>
        </w:types>
        <w:behaviors>
          <w:behavior w:val="content"/>
        </w:behaviors>
        <w:guid w:val="{B032E9E1-00B3-4BD6-B527-851B29A87AC8}"/>
      </w:docPartPr>
      <w:docPartBody>
        <w:p w:rsidR="004D550B" w:rsidRDefault="004D550B">
          <w:pPr>
            <w:pStyle w:val="A79953651C8144EBAF48465AEAC5AA65"/>
          </w:pPr>
          <w:r w:rsidRPr="00FB7304">
            <w:rPr>
              <w:rStyle w:val="placeholder1Char"/>
              <w:rFonts w:hint="eastAsia"/>
            </w:rPr>
            <w:t>__________</w:t>
          </w:r>
        </w:p>
      </w:docPartBody>
    </w:docPart>
    <w:docPart>
      <w:docPartPr>
        <w:name w:val="4C45DF7CDDCD40F19708954C4DE470B7"/>
        <w:category>
          <w:name w:val="常规"/>
          <w:gallery w:val="placeholder"/>
        </w:category>
        <w:types>
          <w:type w:val="bbPlcHdr"/>
        </w:types>
        <w:behaviors>
          <w:behavior w:val="content"/>
        </w:behaviors>
        <w:guid w:val="{E6073985-E385-4D0F-8012-1886E4445F24}"/>
      </w:docPartPr>
      <w:docPartBody>
        <w:p w:rsidR="004D550B" w:rsidRDefault="004D550B">
          <w:pPr>
            <w:pStyle w:val="4C45DF7CDDCD40F19708954C4DE470B7"/>
          </w:pPr>
          <w:r w:rsidRPr="00FB7304">
            <w:rPr>
              <w:rStyle w:val="placeholder1Char"/>
            </w:rPr>
            <w:t>__________</w:t>
          </w:r>
        </w:p>
      </w:docPartBody>
    </w:docPart>
    <w:docPart>
      <w:docPartPr>
        <w:name w:val="367ED9EA22CC4B7CAFAB8283C364224D"/>
        <w:category>
          <w:name w:val="常规"/>
          <w:gallery w:val="placeholder"/>
        </w:category>
        <w:types>
          <w:type w:val="bbPlcHdr"/>
        </w:types>
        <w:behaviors>
          <w:behavior w:val="content"/>
        </w:behaviors>
        <w:guid w:val="{DF942F55-B83C-4A3D-A356-5CC126C5D76C}"/>
      </w:docPartPr>
      <w:docPartBody>
        <w:p w:rsidR="004D550B" w:rsidRDefault="004D550B">
          <w:pPr>
            <w:pStyle w:val="367ED9EA22CC4B7CAFAB8283C364224D"/>
          </w:pPr>
          <w:r w:rsidRPr="00FB7304">
            <w:rPr>
              <w:rStyle w:val="placeholder1Char"/>
            </w:rPr>
            <w:t>__________</w:t>
          </w:r>
        </w:p>
      </w:docPartBody>
    </w:docPart>
    <w:docPart>
      <w:docPartPr>
        <w:name w:val="A1B98FA6267D4A9291DDD990AE36FB90"/>
        <w:category>
          <w:name w:val="常规"/>
          <w:gallery w:val="placeholder"/>
        </w:category>
        <w:types>
          <w:type w:val="bbPlcHdr"/>
        </w:types>
        <w:behaviors>
          <w:behavior w:val="content"/>
        </w:behaviors>
        <w:guid w:val="{70233923-A6A3-4638-B2FE-234510EA09A7}"/>
      </w:docPartPr>
      <w:docPartBody>
        <w:p w:rsidR="004D550B" w:rsidRDefault="004D550B">
          <w:pPr>
            <w:pStyle w:val="A1B98FA6267D4A9291DDD990AE36FB90"/>
          </w:pPr>
          <w:r w:rsidRPr="00FB7304">
            <w:rPr>
              <w:rStyle w:val="placeholder1Char"/>
            </w:rPr>
            <w:t>__________</w:t>
          </w:r>
        </w:p>
      </w:docPartBody>
    </w:docPart>
    <w:docPart>
      <w:docPartPr>
        <w:name w:val="432C1790E7174F1D876F47B4D95589FE"/>
        <w:category>
          <w:name w:val="常规"/>
          <w:gallery w:val="placeholder"/>
        </w:category>
        <w:types>
          <w:type w:val="bbPlcHdr"/>
        </w:types>
        <w:behaviors>
          <w:behavior w:val="content"/>
        </w:behaviors>
        <w:guid w:val="{03889020-8A51-45A3-87D2-A6AC756CE27F}"/>
      </w:docPartPr>
      <w:docPartBody>
        <w:p w:rsidR="004D550B" w:rsidRDefault="004D550B">
          <w:pPr>
            <w:pStyle w:val="432C1790E7174F1D876F47B4D95589FE"/>
          </w:pPr>
          <w:r w:rsidRPr="00FB7304">
            <w:rPr>
              <w:rStyle w:val="placeholder1Char"/>
            </w:rPr>
            <w:t>__________</w:t>
          </w:r>
        </w:p>
      </w:docPartBody>
    </w:docPart>
    <w:docPart>
      <w:docPartPr>
        <w:name w:val="061DBA84D0634D9C86465CBA38FFFD80"/>
        <w:category>
          <w:name w:val="常规"/>
          <w:gallery w:val="placeholder"/>
        </w:category>
        <w:types>
          <w:type w:val="bbPlcHdr"/>
        </w:types>
        <w:behaviors>
          <w:behavior w:val="content"/>
        </w:behaviors>
        <w:guid w:val="{38C0CCC9-8C52-4FA1-A011-5D54CC77FCE6}"/>
      </w:docPartPr>
      <w:docPartBody>
        <w:p w:rsidR="004D550B" w:rsidRDefault="004D550B">
          <w:pPr>
            <w:pStyle w:val="061DBA84D0634D9C86465CBA38FFFD80"/>
          </w:pPr>
          <w:r w:rsidRPr="00FB7304">
            <w:rPr>
              <w:rStyle w:val="placeholder1Char"/>
            </w:rPr>
            <w:t>__________</w:t>
          </w:r>
        </w:p>
      </w:docPartBody>
    </w:docPart>
    <w:docPart>
      <w:docPartPr>
        <w:name w:val="2232675A92C14AEAB30E36EC6E1EAD4C"/>
        <w:category>
          <w:name w:val="常规"/>
          <w:gallery w:val="placeholder"/>
        </w:category>
        <w:types>
          <w:type w:val="bbPlcHdr"/>
        </w:types>
        <w:behaviors>
          <w:behavior w:val="content"/>
        </w:behaviors>
        <w:guid w:val="{174843E0-2699-45E1-9B37-1A84E1975B26}"/>
      </w:docPartPr>
      <w:docPartBody>
        <w:p w:rsidR="004D550B" w:rsidRDefault="004D550B">
          <w:pPr>
            <w:pStyle w:val="2232675A92C14AEAB30E36EC6E1EAD4C"/>
          </w:pPr>
          <w:r w:rsidRPr="00FB7304">
            <w:rPr>
              <w:rStyle w:val="placeholder1Char"/>
            </w:rPr>
            <w:t>__________</w:t>
          </w:r>
        </w:p>
      </w:docPartBody>
    </w:docPart>
    <w:docPart>
      <w:docPartPr>
        <w:name w:val="CD6A3723F5E54AF9A1A4B1C18C1AC64D"/>
        <w:category>
          <w:name w:val="常规"/>
          <w:gallery w:val="placeholder"/>
        </w:category>
        <w:types>
          <w:type w:val="bbPlcHdr"/>
        </w:types>
        <w:behaviors>
          <w:behavior w:val="content"/>
        </w:behaviors>
        <w:guid w:val="{884A01C2-0D57-4B24-94F1-3BC856DF975C}"/>
      </w:docPartPr>
      <w:docPartBody>
        <w:p w:rsidR="004D550B" w:rsidRDefault="004D550B">
          <w:pPr>
            <w:pStyle w:val="CD6A3723F5E54AF9A1A4B1C18C1AC64D"/>
          </w:pPr>
          <w:r w:rsidRPr="0008334C">
            <w:rPr>
              <w:rStyle w:val="placeholder1Char"/>
            </w:rPr>
            <w:t>__________</w:t>
          </w:r>
        </w:p>
      </w:docPartBody>
    </w:docPart>
    <w:docPart>
      <w:docPartPr>
        <w:name w:val="0F8B37AD6F244B57A53CB89A7C827571"/>
        <w:category>
          <w:name w:val="常规"/>
          <w:gallery w:val="placeholder"/>
        </w:category>
        <w:types>
          <w:type w:val="bbPlcHdr"/>
        </w:types>
        <w:behaviors>
          <w:behavior w:val="content"/>
        </w:behaviors>
        <w:guid w:val="{D1D61203-6DFC-43CC-AEBE-A4F2674D0894}"/>
      </w:docPartPr>
      <w:docPartBody>
        <w:p w:rsidR="004D550B" w:rsidRDefault="004D550B">
          <w:pPr>
            <w:pStyle w:val="0F8B37AD6F244B57A53CB89A7C827571"/>
          </w:pPr>
          <w:r w:rsidRPr="0008334C">
            <w:rPr>
              <w:rStyle w:val="placeholder1Char"/>
            </w:rPr>
            <w:t>__________</w:t>
          </w:r>
        </w:p>
      </w:docPartBody>
    </w:docPart>
    <w:docPart>
      <w:docPartPr>
        <w:name w:val="A466049AB22040EB913301B0459F7470"/>
        <w:category>
          <w:name w:val="常规"/>
          <w:gallery w:val="placeholder"/>
        </w:category>
        <w:types>
          <w:type w:val="bbPlcHdr"/>
        </w:types>
        <w:behaviors>
          <w:behavior w:val="content"/>
        </w:behaviors>
        <w:guid w:val="{EA751307-8550-4997-AA12-FA3D0609ADB2}"/>
      </w:docPartPr>
      <w:docPartBody>
        <w:p w:rsidR="004D550B" w:rsidRDefault="004D550B">
          <w:pPr>
            <w:pStyle w:val="A466049AB22040EB913301B0459F7470"/>
          </w:pPr>
          <w:r w:rsidRPr="005A4913">
            <w:rPr>
              <w:rStyle w:val="placeholder1Char"/>
            </w:rPr>
            <w:t>__________</w:t>
          </w:r>
        </w:p>
      </w:docPartBody>
    </w:docPart>
    <w:docPart>
      <w:docPartPr>
        <w:name w:val="7FF420DA6F9A4D149F0DFF1A8B93DCB8"/>
        <w:category>
          <w:name w:val="常规"/>
          <w:gallery w:val="placeholder"/>
        </w:category>
        <w:types>
          <w:type w:val="bbPlcHdr"/>
        </w:types>
        <w:behaviors>
          <w:behavior w:val="content"/>
        </w:behaviors>
        <w:guid w:val="{BBC1C523-2236-4211-A47B-1E303FEE7A64}"/>
      </w:docPartPr>
      <w:docPartBody>
        <w:p w:rsidR="004D550B" w:rsidRDefault="004D550B">
          <w:pPr>
            <w:pStyle w:val="7FF420DA6F9A4D149F0DFF1A8B93DCB8"/>
          </w:pPr>
          <w:r w:rsidRPr="005A4913">
            <w:rPr>
              <w:rStyle w:val="placeholder1Char"/>
            </w:rPr>
            <w:t>__________</w:t>
          </w:r>
        </w:p>
      </w:docPartBody>
    </w:docPart>
    <w:docPart>
      <w:docPartPr>
        <w:name w:val="6DFEE8842DF441E1A5694FE24DE6EB91"/>
        <w:category>
          <w:name w:val="常规"/>
          <w:gallery w:val="placeholder"/>
        </w:category>
        <w:types>
          <w:type w:val="bbPlcHdr"/>
        </w:types>
        <w:behaviors>
          <w:behavior w:val="content"/>
        </w:behaviors>
        <w:guid w:val="{B9A52DF6-3F9D-473E-88C4-3A662567ACCF}"/>
      </w:docPartPr>
      <w:docPartBody>
        <w:p w:rsidR="004D550B" w:rsidRDefault="004D550B">
          <w:pPr>
            <w:pStyle w:val="6DFEE8842DF441E1A5694FE24DE6EB91"/>
          </w:pPr>
          <w:r w:rsidRPr="005A4913">
            <w:rPr>
              <w:rStyle w:val="placeholder1Char"/>
            </w:rPr>
            <w:t>__________</w:t>
          </w:r>
        </w:p>
      </w:docPartBody>
    </w:docPart>
    <w:docPart>
      <w:docPartPr>
        <w:name w:val="1AE14DB7E22C40DAA1DA9B263D174DA3"/>
        <w:category>
          <w:name w:val="常规"/>
          <w:gallery w:val="placeholder"/>
        </w:category>
        <w:types>
          <w:type w:val="bbPlcHdr"/>
        </w:types>
        <w:behaviors>
          <w:behavior w:val="content"/>
        </w:behaviors>
        <w:guid w:val="{CB592626-5B58-4D38-A90D-596388D316DE}"/>
      </w:docPartPr>
      <w:docPartBody>
        <w:p w:rsidR="004D550B" w:rsidRDefault="004D550B">
          <w:pPr>
            <w:pStyle w:val="1AE14DB7E22C40DAA1DA9B263D174DA3"/>
          </w:pPr>
          <w:r w:rsidRPr="005A4913">
            <w:rPr>
              <w:rStyle w:val="placeholder1Char"/>
            </w:rPr>
            <w:t>__________</w:t>
          </w:r>
        </w:p>
      </w:docPartBody>
    </w:docPart>
    <w:docPart>
      <w:docPartPr>
        <w:name w:val="ECF7AECE1B6F449BAA8654319DE0D04B"/>
        <w:category>
          <w:name w:val="常规"/>
          <w:gallery w:val="placeholder"/>
        </w:category>
        <w:types>
          <w:type w:val="bbPlcHdr"/>
        </w:types>
        <w:behaviors>
          <w:behavior w:val="content"/>
        </w:behaviors>
        <w:guid w:val="{C91FE1A7-93AC-4FA2-BC68-790A6E32D4AA}"/>
      </w:docPartPr>
      <w:docPartBody>
        <w:p w:rsidR="004D550B" w:rsidRDefault="004D550B">
          <w:pPr>
            <w:pStyle w:val="ECF7AECE1B6F449BAA8654319DE0D04B"/>
          </w:pPr>
          <w:r w:rsidRPr="00A95EFC">
            <w:rPr>
              <w:rStyle w:val="placeholder1Char"/>
            </w:rPr>
            <w:t>____________________________________________________________</w:t>
          </w:r>
        </w:p>
      </w:docPartBody>
    </w:docPart>
    <w:docPart>
      <w:docPartPr>
        <w:name w:val="D6ACE1A20A934D69AECC291E64850E9C"/>
        <w:category>
          <w:name w:val="常规"/>
          <w:gallery w:val="placeholder"/>
        </w:category>
        <w:types>
          <w:type w:val="bbPlcHdr"/>
        </w:types>
        <w:behaviors>
          <w:behavior w:val="content"/>
        </w:behaviors>
        <w:guid w:val="{247C62DC-BE7F-4568-8870-EF6EE1E7DE6D}"/>
      </w:docPartPr>
      <w:docPartBody>
        <w:p w:rsidR="004D550B" w:rsidRDefault="004D550B">
          <w:pPr>
            <w:pStyle w:val="D6ACE1A20A934D69AECC291E64850E9C"/>
          </w:pPr>
          <w:r w:rsidRPr="005A4913">
            <w:rPr>
              <w:rStyle w:val="placeholder1Char"/>
            </w:rPr>
            <w:t>_______</w:t>
          </w:r>
        </w:p>
      </w:docPartBody>
    </w:docPart>
    <w:docPart>
      <w:docPartPr>
        <w:name w:val="29E67B4226D84BE991AF40CA623F8A55"/>
        <w:category>
          <w:name w:val="常规"/>
          <w:gallery w:val="placeholder"/>
        </w:category>
        <w:types>
          <w:type w:val="bbPlcHdr"/>
        </w:types>
        <w:behaviors>
          <w:behavior w:val="content"/>
        </w:behaviors>
        <w:guid w:val="{A87AD079-5D60-4114-B0AA-6C95EF1594AF}"/>
      </w:docPartPr>
      <w:docPartBody>
        <w:p w:rsidR="004D550B" w:rsidRDefault="004D550B">
          <w:pPr>
            <w:pStyle w:val="29E67B4226D84BE991AF40CA623F8A55"/>
          </w:pPr>
          <w:r w:rsidRPr="005A4913">
            <w:rPr>
              <w:rStyle w:val="placeholder1Char"/>
            </w:rPr>
            <w:t>________</w:t>
          </w:r>
        </w:p>
      </w:docPartBody>
    </w:docPart>
    <w:docPart>
      <w:docPartPr>
        <w:name w:val="0DA6B519D16C4853AFE0DCCA73FC5ABE"/>
        <w:category>
          <w:name w:val="常规"/>
          <w:gallery w:val="placeholder"/>
        </w:category>
        <w:types>
          <w:type w:val="bbPlcHdr"/>
        </w:types>
        <w:behaviors>
          <w:behavior w:val="content"/>
        </w:behaviors>
        <w:guid w:val="{45E50E43-9EB3-4366-BAA7-CB6BF0504FF7}"/>
      </w:docPartPr>
      <w:docPartBody>
        <w:p w:rsidR="004D550B" w:rsidRDefault="004D550B">
          <w:pPr>
            <w:pStyle w:val="0DA6B519D16C4853AFE0DCCA73FC5ABE"/>
          </w:pPr>
          <w:r w:rsidRPr="005A4913">
            <w:rPr>
              <w:rStyle w:val="placeholder1Char"/>
            </w:rPr>
            <w:t>________</w:t>
          </w:r>
        </w:p>
      </w:docPartBody>
    </w:docPart>
    <w:docPart>
      <w:docPartPr>
        <w:name w:val="4D8DD0B1DD8747D7AE306AA81B119BE5"/>
        <w:category>
          <w:name w:val="常规"/>
          <w:gallery w:val="placeholder"/>
        </w:category>
        <w:types>
          <w:type w:val="bbPlcHdr"/>
        </w:types>
        <w:behaviors>
          <w:behavior w:val="content"/>
        </w:behaviors>
        <w:guid w:val="{F5090A15-06C7-4DF6-B4EB-7A7F2CAD6368}"/>
      </w:docPartPr>
      <w:docPartBody>
        <w:p w:rsidR="004D550B" w:rsidRDefault="004D550B">
          <w:pPr>
            <w:pStyle w:val="4D8DD0B1DD8747D7AE306AA81B119BE5"/>
          </w:pPr>
          <w:r w:rsidRPr="005A4913">
            <w:rPr>
              <w:rStyle w:val="placeholder1Char"/>
            </w:rPr>
            <w:t>________</w:t>
          </w:r>
        </w:p>
      </w:docPartBody>
    </w:docPart>
    <w:docPart>
      <w:docPartPr>
        <w:name w:val="887B34AF30204CA7BA22DBE8C94BCC33"/>
        <w:category>
          <w:name w:val="常规"/>
          <w:gallery w:val="placeholder"/>
        </w:category>
        <w:types>
          <w:type w:val="bbPlcHdr"/>
        </w:types>
        <w:behaviors>
          <w:behavior w:val="content"/>
        </w:behaviors>
        <w:guid w:val="{2BFF6965-B150-4ABA-84B2-F71B014898DE}"/>
      </w:docPartPr>
      <w:docPartBody>
        <w:p w:rsidR="004D550B" w:rsidRDefault="004D550B">
          <w:pPr>
            <w:pStyle w:val="887B34AF30204CA7BA22DBE8C94BCC3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6A903D3864884AF68AB3E71B720053B4"/>
        <w:category>
          <w:name w:val="常规"/>
          <w:gallery w:val="placeholder"/>
        </w:category>
        <w:types>
          <w:type w:val="bbPlcHdr"/>
        </w:types>
        <w:behaviors>
          <w:behavior w:val="content"/>
        </w:behaviors>
        <w:guid w:val="{994FB8B5-A41D-4299-A253-B6BEA0118B3F}"/>
      </w:docPartPr>
      <w:docPartBody>
        <w:p w:rsidR="004D550B" w:rsidRDefault="004D550B">
          <w:pPr>
            <w:pStyle w:val="6A903D3864884AF68AB3E71B720053B4"/>
          </w:pPr>
          <w:r w:rsidRPr="005A4913">
            <w:rPr>
              <w:rStyle w:val="placeholder1Char"/>
              <w:rFonts w:hint="eastAsia"/>
            </w:rPr>
            <w:t>选择</w:t>
          </w:r>
        </w:p>
      </w:docPartBody>
    </w:docPart>
    <w:docPart>
      <w:docPartPr>
        <w:name w:val="D2278D764F6C467C8EE77A26EEB7DE9B"/>
        <w:category>
          <w:name w:val="常规"/>
          <w:gallery w:val="placeholder"/>
        </w:category>
        <w:types>
          <w:type w:val="bbPlcHdr"/>
        </w:types>
        <w:behaviors>
          <w:behavior w:val="content"/>
        </w:behaviors>
        <w:guid w:val="{7D8C5EB2-4412-47A5-8EA1-22DFE35A5DA3}"/>
      </w:docPartPr>
      <w:docPartBody>
        <w:p w:rsidR="004D550B" w:rsidRDefault="004D550B">
          <w:pPr>
            <w:pStyle w:val="D2278D764F6C467C8EE77A26EEB7DE9B"/>
          </w:pPr>
          <w:r w:rsidRPr="005A4913">
            <w:rPr>
              <w:rStyle w:val="placeholder1Char"/>
              <w:rFonts w:hint="eastAsia"/>
            </w:rPr>
            <w:t>选择</w:t>
          </w:r>
        </w:p>
      </w:docPartBody>
    </w:docPart>
    <w:docPart>
      <w:docPartPr>
        <w:name w:val="179DFFCCA3894F66AE0D5188ED19B7D4"/>
        <w:category>
          <w:name w:val="常规"/>
          <w:gallery w:val="placeholder"/>
        </w:category>
        <w:types>
          <w:type w:val="bbPlcHdr"/>
        </w:types>
        <w:behaviors>
          <w:behavior w:val="content"/>
        </w:behaviors>
        <w:guid w:val="{04AB236A-391D-4FC8-B36A-74862761F0AE}"/>
      </w:docPartPr>
      <w:docPartBody>
        <w:p w:rsidR="004D550B" w:rsidRDefault="004D550B">
          <w:pPr>
            <w:pStyle w:val="179DFFCCA3894F66AE0D5188ED19B7D4"/>
          </w:pPr>
          <w:r w:rsidRPr="005A4913">
            <w:rPr>
              <w:rStyle w:val="placeholder1Char"/>
              <w:rFonts w:hint="eastAsia"/>
            </w:rPr>
            <w:t>选择</w:t>
          </w:r>
        </w:p>
      </w:docPartBody>
    </w:docPart>
    <w:docPart>
      <w:docPartPr>
        <w:name w:val="E88EC9AC89A4432E90A44C46EC4A596E"/>
        <w:category>
          <w:name w:val="常规"/>
          <w:gallery w:val="placeholder"/>
        </w:category>
        <w:types>
          <w:type w:val="bbPlcHdr"/>
        </w:types>
        <w:behaviors>
          <w:behavior w:val="content"/>
        </w:behaviors>
        <w:guid w:val="{1D237265-6866-4C1C-A0CF-A3AA7A366ACC}"/>
      </w:docPartPr>
      <w:docPartBody>
        <w:p w:rsidR="004D550B" w:rsidRDefault="004D550B">
          <w:pPr>
            <w:pStyle w:val="E88EC9AC89A4432E90A44C46EC4A596E"/>
          </w:pPr>
          <w:r w:rsidRPr="005A4913">
            <w:rPr>
              <w:rStyle w:val="placeholder1Char"/>
              <w:rFonts w:hint="eastAsia"/>
            </w:rPr>
            <w:t>选择</w:t>
          </w:r>
        </w:p>
      </w:docPartBody>
    </w:docPart>
    <w:docPart>
      <w:docPartPr>
        <w:name w:val="918EEA38AD79461CA4D1239B41ECBEFC"/>
        <w:category>
          <w:name w:val="常规"/>
          <w:gallery w:val="placeholder"/>
        </w:category>
        <w:types>
          <w:type w:val="bbPlcHdr"/>
        </w:types>
        <w:behaviors>
          <w:behavior w:val="content"/>
        </w:behaviors>
        <w:guid w:val="{940CB4B9-4610-4E6D-BF6E-67DCDB91E37B}"/>
      </w:docPartPr>
      <w:docPartBody>
        <w:p w:rsidR="004D550B" w:rsidRDefault="004D550B">
          <w:pPr>
            <w:pStyle w:val="918EEA38AD79461CA4D1239B41ECBEFC"/>
          </w:pPr>
          <w:r w:rsidRPr="005A4913">
            <w:rPr>
              <w:rStyle w:val="placeholder1Char"/>
              <w:rFonts w:hint="eastAsia"/>
            </w:rPr>
            <w:t>选择</w:t>
          </w:r>
        </w:p>
      </w:docPartBody>
    </w:docPart>
    <w:docPart>
      <w:docPartPr>
        <w:name w:val="8BF072951A09480EA47DE5F8671C3387"/>
        <w:category>
          <w:name w:val="常规"/>
          <w:gallery w:val="placeholder"/>
        </w:category>
        <w:types>
          <w:type w:val="bbPlcHdr"/>
        </w:types>
        <w:behaviors>
          <w:behavior w:val="content"/>
        </w:behaviors>
        <w:guid w:val="{F2493E17-7375-45E9-ACFB-6C5C09501BC9}"/>
      </w:docPartPr>
      <w:docPartBody>
        <w:p w:rsidR="004D550B" w:rsidRDefault="004D550B">
          <w:pPr>
            <w:pStyle w:val="8BF072951A09480EA47DE5F8671C3387"/>
          </w:pPr>
          <w:r w:rsidRPr="005A4913">
            <w:rPr>
              <w:rStyle w:val="placeholder1Char"/>
              <w:rFonts w:hint="eastAsia"/>
            </w:rPr>
            <w:t>选择</w:t>
          </w:r>
        </w:p>
      </w:docPartBody>
    </w:docPart>
    <w:docPart>
      <w:docPartPr>
        <w:name w:val="6EAFB25AF37C4B7EB3824470AED013AE"/>
        <w:category>
          <w:name w:val="常规"/>
          <w:gallery w:val="placeholder"/>
        </w:category>
        <w:types>
          <w:type w:val="bbPlcHdr"/>
        </w:types>
        <w:behaviors>
          <w:behavior w:val="content"/>
        </w:behaviors>
        <w:guid w:val="{40E719DD-2ABB-4614-9A7E-CC38F0E951A5}"/>
      </w:docPartPr>
      <w:docPartBody>
        <w:p w:rsidR="004D550B" w:rsidRDefault="004D550B">
          <w:pPr>
            <w:pStyle w:val="6EAFB25AF37C4B7EB3824470AED013AE"/>
          </w:pPr>
          <w:r w:rsidRPr="005A4913">
            <w:rPr>
              <w:rStyle w:val="placeholder1Char"/>
              <w:rFonts w:hint="eastAsia"/>
            </w:rPr>
            <w:t>选择</w:t>
          </w:r>
        </w:p>
      </w:docPartBody>
    </w:docPart>
    <w:docPart>
      <w:docPartPr>
        <w:name w:val="B2526F4587144DA6840E196EDDEED78B"/>
        <w:category>
          <w:name w:val="常规"/>
          <w:gallery w:val="placeholder"/>
        </w:category>
        <w:types>
          <w:type w:val="bbPlcHdr"/>
        </w:types>
        <w:behaviors>
          <w:behavior w:val="content"/>
        </w:behaviors>
        <w:guid w:val="{B3D1A9CB-CCB1-4B4F-B14B-7BD868F47B88}"/>
      </w:docPartPr>
      <w:docPartBody>
        <w:p w:rsidR="004D550B" w:rsidRDefault="004D550B">
          <w:pPr>
            <w:pStyle w:val="B2526F4587144DA6840E196EDDEED78B"/>
          </w:pPr>
          <w:r w:rsidRPr="005A4913">
            <w:rPr>
              <w:rStyle w:val="placeholder1Char"/>
              <w:rFonts w:hint="eastAsia"/>
            </w:rPr>
            <w:t>选择</w:t>
          </w:r>
        </w:p>
      </w:docPartBody>
    </w:docPart>
    <w:docPart>
      <w:docPartPr>
        <w:name w:val="1FC4A3D587A0430A9FCC8278E744A7CF"/>
        <w:category>
          <w:name w:val="常规"/>
          <w:gallery w:val="placeholder"/>
        </w:category>
        <w:types>
          <w:type w:val="bbPlcHdr"/>
        </w:types>
        <w:behaviors>
          <w:behavior w:val="content"/>
        </w:behaviors>
        <w:guid w:val="{671D8232-7849-4F49-8A8A-85618118E7A3}"/>
      </w:docPartPr>
      <w:docPartBody>
        <w:p w:rsidR="004D550B" w:rsidRDefault="004D550B">
          <w:pPr>
            <w:pStyle w:val="1FC4A3D587A0430A9FCC8278E744A7CF"/>
          </w:pPr>
          <w:r w:rsidRPr="00A83070">
            <w:rPr>
              <w:rStyle w:val="placeholder2Char"/>
              <w:rFonts w:hint="eastAsia"/>
            </w:rPr>
            <w:t>挂牌公司应当披露公司治理的基本状况，列示公司本年度内建立的各项公司治理制度。</w:t>
          </w:r>
        </w:p>
      </w:docPartBody>
    </w:docPart>
    <w:docPart>
      <w:docPartPr>
        <w:name w:val="A4C5609DC12A43D9AF777FC17D0DAEE4"/>
        <w:category>
          <w:name w:val="常规"/>
          <w:gallery w:val="placeholder"/>
        </w:category>
        <w:types>
          <w:type w:val="bbPlcHdr"/>
        </w:types>
        <w:behaviors>
          <w:behavior w:val="content"/>
        </w:behaviors>
        <w:guid w:val="{9DD87CE2-6840-47FD-8AF2-5ADFF1A96623}"/>
      </w:docPartPr>
      <w:docPartBody>
        <w:p w:rsidR="004D550B" w:rsidRDefault="004D550B">
          <w:pPr>
            <w:pStyle w:val="A4C5609DC12A43D9AF777FC17D0DAEE4"/>
          </w:pPr>
          <w:r w:rsidRPr="00A83070">
            <w:rPr>
              <w:rStyle w:val="placeholder2Char"/>
              <w:rFonts w:hint="eastAsia"/>
            </w:rPr>
            <w:t>说明治理结构如何确保所有股东，特别是中小股东充分行使其合法权利。</w:t>
          </w:r>
        </w:p>
      </w:docPartBody>
    </w:docPart>
    <w:docPart>
      <w:docPartPr>
        <w:name w:val="18F6E6E208594C69B427C6ED8C778B47"/>
        <w:category>
          <w:name w:val="常规"/>
          <w:gallery w:val="placeholder"/>
        </w:category>
        <w:types>
          <w:type w:val="bbPlcHdr"/>
        </w:types>
        <w:behaviors>
          <w:behavior w:val="content"/>
        </w:behaviors>
        <w:guid w:val="{A84A50CF-D4F5-4F08-8B39-D97502BFB9C1}"/>
      </w:docPartPr>
      <w:docPartBody>
        <w:p w:rsidR="004D550B" w:rsidRDefault="004D550B">
          <w:pPr>
            <w:pStyle w:val="18F6E6E208594C69B427C6ED8C778B47"/>
          </w:pPr>
          <w:r w:rsidRPr="00A83070">
            <w:rPr>
              <w:rStyle w:val="placeholder2Char"/>
              <w:rFonts w:hint="eastAsia"/>
            </w:rPr>
            <w:t>说明公司重要的人事变动、对外投资、融资、关联交易、担保等事项履行规定程序的评估意见。</w:t>
          </w:r>
        </w:p>
      </w:docPartBody>
    </w:docPart>
    <w:docPart>
      <w:docPartPr>
        <w:name w:val="7AADE3E048634B5CBC8A9EEE58E50801"/>
        <w:category>
          <w:name w:val="常规"/>
          <w:gallery w:val="placeholder"/>
        </w:category>
        <w:types>
          <w:type w:val="bbPlcHdr"/>
        </w:types>
        <w:behaviors>
          <w:behavior w:val="content"/>
        </w:behaviors>
        <w:guid w:val="{C49809B4-6E6E-4354-BECD-9A4B39B31641}"/>
      </w:docPartPr>
      <w:docPartBody>
        <w:p w:rsidR="004D550B" w:rsidRDefault="004D550B">
          <w:pPr>
            <w:pStyle w:val="7AADE3E048634B5CBC8A9EEE58E50801"/>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2D85783E44804D23B59FC62C30D474F8"/>
        <w:category>
          <w:name w:val="常规"/>
          <w:gallery w:val="placeholder"/>
        </w:category>
        <w:types>
          <w:type w:val="bbPlcHdr"/>
        </w:types>
        <w:behaviors>
          <w:behavior w:val="content"/>
        </w:behaviors>
        <w:guid w:val="{E16DBCB3-29F2-4B08-AF3E-21A1D9F14342}"/>
      </w:docPartPr>
      <w:docPartBody>
        <w:p w:rsidR="004D550B" w:rsidRDefault="004D550B">
          <w:pPr>
            <w:pStyle w:val="2D85783E44804D23B59FC62C30D474F8"/>
          </w:pPr>
          <w:r w:rsidRPr="005A4913">
            <w:rPr>
              <w:rStyle w:val="placeholder1Char"/>
            </w:rPr>
            <w:t>____________</w:t>
          </w:r>
        </w:p>
      </w:docPartBody>
    </w:docPart>
    <w:docPart>
      <w:docPartPr>
        <w:name w:val="8A71588154D34AD5ABDB0DAD31562F4D"/>
        <w:category>
          <w:name w:val="常规"/>
          <w:gallery w:val="placeholder"/>
        </w:category>
        <w:types>
          <w:type w:val="bbPlcHdr"/>
        </w:types>
        <w:behaviors>
          <w:behavior w:val="content"/>
        </w:behaviors>
        <w:guid w:val="{BB7B1692-36BC-46DC-8FB7-D6252110DE1A}"/>
      </w:docPartPr>
      <w:docPartBody>
        <w:p w:rsidR="004D550B" w:rsidRDefault="004D550B">
          <w:pPr>
            <w:pStyle w:val="8A71588154D34AD5ABDB0DAD31562F4D"/>
          </w:pPr>
          <w:r w:rsidRPr="005A4913">
            <w:rPr>
              <w:rStyle w:val="placeholder1Char"/>
            </w:rPr>
            <w:t>_______</w:t>
          </w:r>
        </w:p>
      </w:docPartBody>
    </w:docPart>
    <w:docPart>
      <w:docPartPr>
        <w:name w:val="7D4F475B4B4C4BE09977A4B0B7599B73"/>
        <w:category>
          <w:name w:val="常规"/>
          <w:gallery w:val="placeholder"/>
        </w:category>
        <w:types>
          <w:type w:val="bbPlcHdr"/>
        </w:types>
        <w:behaviors>
          <w:behavior w:val="content"/>
        </w:behaviors>
        <w:guid w:val="{B6031150-F8C6-45CF-B7BB-BB54F2268528}"/>
      </w:docPartPr>
      <w:docPartBody>
        <w:p w:rsidR="004D550B" w:rsidRDefault="004D550B">
          <w:pPr>
            <w:pStyle w:val="7D4F475B4B4C4BE09977A4B0B7599B73"/>
          </w:pPr>
          <w:r w:rsidRPr="005A4913">
            <w:rPr>
              <w:rStyle w:val="placeholder1Char"/>
            </w:rPr>
            <w:t>________________________</w:t>
          </w:r>
        </w:p>
      </w:docPartBody>
    </w:docPart>
    <w:docPart>
      <w:docPartPr>
        <w:name w:val="A758253F9EB34E958804EFD32E924754"/>
        <w:category>
          <w:name w:val="常规"/>
          <w:gallery w:val="placeholder"/>
        </w:category>
        <w:types>
          <w:type w:val="bbPlcHdr"/>
        </w:types>
        <w:behaviors>
          <w:behavior w:val="content"/>
        </w:behaviors>
        <w:guid w:val="{03D9A26D-DA57-4EE3-8928-2CBD98F01403}"/>
      </w:docPartPr>
      <w:docPartBody>
        <w:p w:rsidR="004D550B" w:rsidRDefault="004D550B">
          <w:pPr>
            <w:pStyle w:val="A758253F9EB34E958804EFD32E924754"/>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4810D70A9E764C24B75B1D00AE7D60D0"/>
        <w:category>
          <w:name w:val="常规"/>
          <w:gallery w:val="placeholder"/>
        </w:category>
        <w:types>
          <w:type w:val="bbPlcHdr"/>
        </w:types>
        <w:behaviors>
          <w:behavior w:val="content"/>
        </w:behaviors>
        <w:guid w:val="{79D00D2E-09DC-42BE-9F3B-9465CECD7F0D}"/>
      </w:docPartPr>
      <w:docPartBody>
        <w:p w:rsidR="004D550B" w:rsidRDefault="004D550B">
          <w:pPr>
            <w:pStyle w:val="4810D70A9E764C24B75B1D00AE7D60D0"/>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B67A553537A1444A88187BE87F649BD5"/>
        <w:category>
          <w:name w:val="常规"/>
          <w:gallery w:val="placeholder"/>
        </w:category>
        <w:types>
          <w:type w:val="bbPlcHdr"/>
        </w:types>
        <w:behaviors>
          <w:behavior w:val="content"/>
        </w:behaviors>
        <w:guid w:val="{9D10E716-AC7E-47FA-A0F7-E329EAEBFA9B}"/>
      </w:docPartPr>
      <w:docPartBody>
        <w:p w:rsidR="004D550B" w:rsidRDefault="004D550B">
          <w:pPr>
            <w:pStyle w:val="B67A553537A1444A88187BE87F649BD5"/>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9E01C6B98078409082E8B5AC5D9DF55D"/>
        <w:category>
          <w:name w:val="常规"/>
          <w:gallery w:val="placeholder"/>
        </w:category>
        <w:types>
          <w:type w:val="bbPlcHdr"/>
        </w:types>
        <w:behaviors>
          <w:behavior w:val="content"/>
        </w:behaviors>
        <w:guid w:val="{FE8ADF9E-F30A-493B-B27D-7CAC6DCBB257}"/>
      </w:docPartPr>
      <w:docPartBody>
        <w:p w:rsidR="004D550B" w:rsidRDefault="004D550B">
          <w:pPr>
            <w:pStyle w:val="9E01C6B98078409082E8B5AC5D9DF55D"/>
          </w:pPr>
          <w:r w:rsidRPr="00A83070">
            <w:rPr>
              <w:rStyle w:val="placeholder1Char"/>
              <w:rFonts w:hint="eastAsia"/>
            </w:rPr>
            <w:t>_____________________________________</w:t>
          </w:r>
        </w:p>
      </w:docPartBody>
    </w:docPart>
    <w:docPart>
      <w:docPartPr>
        <w:name w:val="61870E0494CA4EE399BDA0902BAFA3AC"/>
        <w:category>
          <w:name w:val="常规"/>
          <w:gallery w:val="placeholder"/>
        </w:category>
        <w:types>
          <w:type w:val="bbPlcHdr"/>
        </w:types>
        <w:behaviors>
          <w:behavior w:val="content"/>
        </w:behaviors>
        <w:guid w:val="{EC8DDE69-04AF-415A-A18D-CD12724BF83D}"/>
      </w:docPartPr>
      <w:docPartBody>
        <w:p w:rsidR="004D550B" w:rsidRDefault="004D550B">
          <w:pPr>
            <w:pStyle w:val="61870E0494CA4EE399BDA0902BAFA3AC"/>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A7C251CA9B446DAA27E81506F779E94"/>
        <w:category>
          <w:name w:val="常规"/>
          <w:gallery w:val="placeholder"/>
        </w:category>
        <w:types>
          <w:type w:val="bbPlcHdr"/>
        </w:types>
        <w:behaviors>
          <w:behavior w:val="content"/>
        </w:behaviors>
        <w:guid w:val="{E16B8BC4-D6A1-41F8-96C4-C1D33459CDB6}"/>
      </w:docPartPr>
      <w:docPartBody>
        <w:p w:rsidR="004D550B" w:rsidRDefault="004D550B">
          <w:pPr>
            <w:pStyle w:val="BA7C251CA9B446DAA27E81506F779E94"/>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5979B31CD9F4F29BFA5462A1C2E74C5"/>
        <w:category>
          <w:name w:val="常规"/>
          <w:gallery w:val="placeholder"/>
        </w:category>
        <w:types>
          <w:type w:val="bbPlcHdr"/>
        </w:types>
        <w:behaviors>
          <w:behavior w:val="content"/>
        </w:behaviors>
        <w:guid w:val="{EA42592F-B46D-4E39-8D72-2250D48B7D65}"/>
      </w:docPartPr>
      <w:docPartBody>
        <w:p w:rsidR="004D550B" w:rsidRDefault="004D550B">
          <w:pPr>
            <w:pStyle w:val="05979B31CD9F4F29BFA5462A1C2E74C5"/>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372C4FE493564195BC9D3EE97A3592DA"/>
        <w:category>
          <w:name w:val="常规"/>
          <w:gallery w:val="placeholder"/>
        </w:category>
        <w:types>
          <w:type w:val="bbPlcHdr"/>
        </w:types>
        <w:behaviors>
          <w:behavior w:val="content"/>
        </w:behaviors>
        <w:guid w:val="{A5CDF9F3-809D-4C87-85F5-08B6CB059D20}"/>
      </w:docPartPr>
      <w:docPartBody>
        <w:p w:rsidR="004D550B" w:rsidRDefault="004D550B">
          <w:pPr>
            <w:pStyle w:val="372C4FE493564195BC9D3EE97A3592DA"/>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EFA63C462884ACAAC3525FA0E8658EE"/>
        <w:category>
          <w:name w:val="常规"/>
          <w:gallery w:val="placeholder"/>
        </w:category>
        <w:types>
          <w:type w:val="bbPlcHdr"/>
        </w:types>
        <w:behaviors>
          <w:behavior w:val="content"/>
        </w:behaviors>
        <w:guid w:val="{DBBC0853-3730-455C-86E5-FB5AA4378558}"/>
      </w:docPartPr>
      <w:docPartBody>
        <w:p w:rsidR="004D550B" w:rsidRDefault="004D550B">
          <w:pPr>
            <w:pStyle w:val="CEFA63C462884ACAAC3525FA0E8658EE"/>
          </w:pPr>
          <w:r w:rsidRPr="005A4913">
            <w:rPr>
              <w:rStyle w:val="placeholder1Char"/>
              <w:rFonts w:hint="eastAsia"/>
            </w:rPr>
            <w:t>选择</w:t>
          </w:r>
        </w:p>
      </w:docPartBody>
    </w:docPart>
    <w:docPart>
      <w:docPartPr>
        <w:name w:val="A79831F2CD9C4B95BED68E44E679162E"/>
        <w:category>
          <w:name w:val="常规"/>
          <w:gallery w:val="placeholder"/>
        </w:category>
        <w:types>
          <w:type w:val="bbPlcHdr"/>
        </w:types>
        <w:behaviors>
          <w:behavior w:val="content"/>
        </w:behaviors>
        <w:guid w:val="{D717FEEE-95D3-407D-8581-09A3DD15539D}"/>
      </w:docPartPr>
      <w:docPartBody>
        <w:p w:rsidR="004D550B" w:rsidRDefault="004D550B">
          <w:pPr>
            <w:pStyle w:val="A79831F2CD9C4B95BED68E44E679162E"/>
          </w:pPr>
          <w:r w:rsidRPr="005A4913">
            <w:rPr>
              <w:rStyle w:val="placeholder1Char"/>
            </w:rPr>
            <w:t>____________</w:t>
          </w:r>
        </w:p>
      </w:docPartBody>
    </w:docPart>
    <w:docPart>
      <w:docPartPr>
        <w:name w:val="34748E85E39C43BE9ADC1758E865D9DB"/>
        <w:category>
          <w:name w:val="常规"/>
          <w:gallery w:val="placeholder"/>
        </w:category>
        <w:types>
          <w:type w:val="bbPlcHdr"/>
        </w:types>
        <w:behaviors>
          <w:behavior w:val="content"/>
        </w:behaviors>
        <w:guid w:val="{267A1FDF-AA5E-4FA4-A5D3-66D7B3B4E653}"/>
      </w:docPartPr>
      <w:docPartBody>
        <w:p w:rsidR="004D550B" w:rsidRDefault="004D550B">
          <w:pPr>
            <w:pStyle w:val="34748E85E39C43BE9ADC1758E865D9DB"/>
          </w:pPr>
          <w:r w:rsidRPr="005A4913">
            <w:rPr>
              <w:rStyle w:val="placeholder1Char"/>
            </w:rPr>
            <w:t>____________</w:t>
          </w:r>
        </w:p>
      </w:docPartBody>
    </w:docPart>
    <w:docPart>
      <w:docPartPr>
        <w:name w:val="2217A151CD6B4C78BBAA0FD1B69217F8"/>
        <w:category>
          <w:name w:val="常规"/>
          <w:gallery w:val="placeholder"/>
        </w:category>
        <w:types>
          <w:type w:val="bbPlcHdr"/>
        </w:types>
        <w:behaviors>
          <w:behavior w:val="content"/>
        </w:behaviors>
        <w:guid w:val="{E58D5CE9-5B59-4267-9898-74A8AC97379E}"/>
      </w:docPartPr>
      <w:docPartBody>
        <w:p w:rsidR="004D550B" w:rsidRDefault="004D550B">
          <w:pPr>
            <w:pStyle w:val="2217A151CD6B4C78BBAA0FD1B69217F8"/>
          </w:pPr>
          <w:r w:rsidRPr="005A4913">
            <w:rPr>
              <w:rStyle w:val="placeholder1Char"/>
            </w:rPr>
            <w:t>____________</w:t>
          </w:r>
        </w:p>
      </w:docPartBody>
    </w:docPart>
    <w:docPart>
      <w:docPartPr>
        <w:name w:val="607F5F0FA5584650B6D8BC78D6F1F393"/>
        <w:category>
          <w:name w:val="常规"/>
          <w:gallery w:val="placeholder"/>
        </w:category>
        <w:types>
          <w:type w:val="bbPlcHdr"/>
        </w:types>
        <w:behaviors>
          <w:behavior w:val="content"/>
        </w:behaviors>
        <w:guid w:val="{44A1F80B-144B-4A37-B38B-AEC3C56535C8}"/>
      </w:docPartPr>
      <w:docPartBody>
        <w:p w:rsidR="004D550B" w:rsidRDefault="004D550B">
          <w:pPr>
            <w:pStyle w:val="607F5F0FA5584650B6D8BC78D6F1F393"/>
          </w:pPr>
          <w:r w:rsidRPr="005A4913">
            <w:rPr>
              <w:rStyle w:val="placeholder1Char"/>
            </w:rPr>
            <w:t>____________</w:t>
          </w:r>
        </w:p>
      </w:docPartBody>
    </w:docPart>
    <w:docPart>
      <w:docPartPr>
        <w:name w:val="F5BD75C4773D4AACA50F6E25DA9F7445"/>
        <w:category>
          <w:name w:val="常规"/>
          <w:gallery w:val="placeholder"/>
        </w:category>
        <w:types>
          <w:type w:val="bbPlcHdr"/>
        </w:types>
        <w:behaviors>
          <w:behavior w:val="content"/>
        </w:behaviors>
        <w:guid w:val="{886FCC13-AF9A-4F4A-8301-26755F3D2F72}"/>
      </w:docPartPr>
      <w:docPartBody>
        <w:p w:rsidR="004D550B" w:rsidRDefault="004D550B">
          <w:pPr>
            <w:pStyle w:val="F5BD75C4773D4AACA50F6E25DA9F7445"/>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64BF9A784EF44AF5BEFB88EFFADB95C3"/>
        <w:category>
          <w:name w:val="常规"/>
          <w:gallery w:val="placeholder"/>
        </w:category>
        <w:types>
          <w:type w:val="bbPlcHdr"/>
        </w:types>
        <w:behaviors>
          <w:behavior w:val="content"/>
        </w:behaviors>
        <w:guid w:val="{737945E2-6B8E-4449-BA09-5FFFFEE8E21D}"/>
      </w:docPartPr>
      <w:docPartBody>
        <w:p w:rsidR="004D550B" w:rsidRDefault="004D550B">
          <w:pPr>
            <w:pStyle w:val="64BF9A784EF44AF5BEFB88EFFADB95C3"/>
          </w:pPr>
          <w:r w:rsidRPr="005A4913">
            <w:rPr>
              <w:rStyle w:val="placeholder1Char"/>
            </w:rPr>
            <w:t>____________</w:t>
          </w:r>
        </w:p>
      </w:docPartBody>
    </w:docPart>
    <w:docPart>
      <w:docPartPr>
        <w:name w:val="A37164B3E2EA4C4DA72B34D5382777AE"/>
        <w:category>
          <w:name w:val="常规"/>
          <w:gallery w:val="placeholder"/>
        </w:category>
        <w:types>
          <w:type w:val="bbPlcHdr"/>
        </w:types>
        <w:behaviors>
          <w:behavior w:val="content"/>
        </w:behaviors>
        <w:guid w:val="{D6EE01ED-7858-4FE1-9C9D-59A852A3C329}"/>
      </w:docPartPr>
      <w:docPartBody>
        <w:p w:rsidR="004D550B" w:rsidRDefault="004D550B">
          <w:pPr>
            <w:pStyle w:val="A37164B3E2EA4C4DA72B34D5382777AE"/>
          </w:pPr>
          <w:r w:rsidRPr="005A4913">
            <w:rPr>
              <w:rStyle w:val="placeholder1Char"/>
              <w:rFonts w:hint="eastAsia"/>
            </w:rPr>
            <w:t>选择</w:t>
          </w:r>
        </w:p>
      </w:docPartBody>
    </w:docPart>
    <w:docPart>
      <w:docPartPr>
        <w:name w:val="96DC6E044FDB40C5BE7FD251F007EE20"/>
        <w:category>
          <w:name w:val="常规"/>
          <w:gallery w:val="placeholder"/>
        </w:category>
        <w:types>
          <w:type w:val="bbPlcHdr"/>
        </w:types>
        <w:behaviors>
          <w:behavior w:val="content"/>
        </w:behaviors>
        <w:guid w:val="{07F34DE3-1E20-461A-9876-DE0F75E61BC1}"/>
      </w:docPartPr>
      <w:docPartBody>
        <w:p w:rsidR="004D550B" w:rsidRDefault="004D550B">
          <w:pPr>
            <w:pStyle w:val="96DC6E044FDB40C5BE7FD251F007EE20"/>
          </w:pPr>
          <w:r w:rsidRPr="005A4913">
            <w:rPr>
              <w:rStyle w:val="placeholder1Char"/>
            </w:rPr>
            <w:t>_____</w:t>
          </w:r>
        </w:p>
      </w:docPartBody>
    </w:docPart>
    <w:docPart>
      <w:docPartPr>
        <w:name w:val="1A28864AA0F540E4B6CC4318A036740E"/>
        <w:category>
          <w:name w:val="常规"/>
          <w:gallery w:val="placeholder"/>
        </w:category>
        <w:types>
          <w:type w:val="bbPlcHdr"/>
        </w:types>
        <w:behaviors>
          <w:behavior w:val="content"/>
        </w:behaviors>
        <w:guid w:val="{D860E67E-E7E0-4AC5-96AD-D2672080D93A}"/>
      </w:docPartPr>
      <w:docPartBody>
        <w:p w:rsidR="004D550B" w:rsidRDefault="004D550B">
          <w:pPr>
            <w:pStyle w:val="1A28864AA0F540E4B6CC4318A036740E"/>
          </w:pPr>
          <w:r w:rsidRPr="005A4913">
            <w:rPr>
              <w:rStyle w:val="placeholder1Char"/>
              <w:rFonts w:hint="eastAsia"/>
            </w:rPr>
            <w:t>__________________________________________________________________</w:t>
          </w:r>
        </w:p>
      </w:docPartBody>
    </w:docPart>
    <w:docPart>
      <w:docPartPr>
        <w:name w:val="DCED5F92C5454748B0CF086E1CB18545"/>
        <w:category>
          <w:name w:val="常规"/>
          <w:gallery w:val="placeholder"/>
        </w:category>
        <w:types>
          <w:type w:val="bbPlcHdr"/>
        </w:types>
        <w:behaviors>
          <w:behavior w:val="content"/>
        </w:behaviors>
        <w:guid w:val="{B825E7BF-9237-4F65-9210-82D0ED3AAA6D}"/>
      </w:docPartPr>
      <w:docPartBody>
        <w:p w:rsidR="004D550B" w:rsidRDefault="004D550B">
          <w:pPr>
            <w:pStyle w:val="DCED5F92C5454748B0CF086E1CB18545"/>
          </w:pPr>
          <w:r w:rsidRPr="005A4913">
            <w:rPr>
              <w:rStyle w:val="placeholder1Char"/>
            </w:rPr>
            <w:t>_______________________________________________</w:t>
          </w:r>
        </w:p>
      </w:docPartBody>
    </w:docPart>
    <w:docPart>
      <w:docPartPr>
        <w:name w:val="5716AEC10FBD46A98C4F714457EBC720"/>
        <w:category>
          <w:name w:val="常规"/>
          <w:gallery w:val="placeholder"/>
        </w:category>
        <w:types>
          <w:type w:val="bbPlcHdr"/>
        </w:types>
        <w:behaviors>
          <w:behavior w:val="content"/>
        </w:behaviors>
        <w:guid w:val="{EF53B954-9A9D-4C82-BD93-CC926B532AFC}"/>
      </w:docPartPr>
      <w:docPartBody>
        <w:p w:rsidR="004D550B" w:rsidRDefault="004D550B" w:rsidP="004D550B">
          <w:pPr>
            <w:pStyle w:val="5716AEC10FBD46A98C4F714457EBC720"/>
          </w:pPr>
          <w:r>
            <w:rPr>
              <w:rStyle w:val="placeholder1Char"/>
              <w:rFonts w:hint="eastAsia"/>
            </w:rPr>
            <w:t>____________</w:t>
          </w:r>
        </w:p>
      </w:docPartBody>
    </w:docPart>
    <w:docPart>
      <w:docPartPr>
        <w:name w:val="48F224CC3C9946B9A1226199912CB890"/>
        <w:category>
          <w:name w:val="常规"/>
          <w:gallery w:val="placeholder"/>
        </w:category>
        <w:types>
          <w:type w:val="bbPlcHdr"/>
        </w:types>
        <w:behaviors>
          <w:behavior w:val="content"/>
        </w:behaviors>
        <w:guid w:val="{6D18D3E3-0595-41E6-9CFD-98C27C741378}"/>
      </w:docPartPr>
      <w:docPartBody>
        <w:p w:rsidR="004D550B" w:rsidRDefault="004D550B" w:rsidP="004D550B">
          <w:pPr>
            <w:pStyle w:val="48F224CC3C9946B9A1226199912CB890"/>
          </w:pPr>
          <w:r>
            <w:rPr>
              <w:rStyle w:val="placeholder1Char"/>
              <w:rFonts w:hint="eastAsia"/>
            </w:rPr>
            <w:t>____________</w:t>
          </w:r>
        </w:p>
      </w:docPartBody>
    </w:docPart>
    <w:docPart>
      <w:docPartPr>
        <w:name w:val="71576D3D1F9F47C29E133D8BC54169B9"/>
        <w:category>
          <w:name w:val="常规"/>
          <w:gallery w:val="placeholder"/>
        </w:category>
        <w:types>
          <w:type w:val="bbPlcHdr"/>
        </w:types>
        <w:behaviors>
          <w:behavior w:val="content"/>
        </w:behaviors>
        <w:guid w:val="{346313AD-0333-4699-91C6-0D240A8F74B5}"/>
      </w:docPartPr>
      <w:docPartBody>
        <w:p w:rsidR="004D550B" w:rsidRDefault="004D550B" w:rsidP="004D550B">
          <w:pPr>
            <w:pStyle w:val="71576D3D1F9F47C29E133D8BC54169B9"/>
          </w:pPr>
          <w:r>
            <w:rPr>
              <w:rStyle w:val="placeholder1Char"/>
              <w:rFonts w:hint="eastAsia"/>
            </w:rPr>
            <w:t>____________</w:t>
          </w:r>
        </w:p>
      </w:docPartBody>
    </w:docPart>
    <w:docPart>
      <w:docPartPr>
        <w:name w:val="CED271D443A94284AF730A79C125ED44"/>
        <w:category>
          <w:name w:val="常规"/>
          <w:gallery w:val="placeholder"/>
        </w:category>
        <w:types>
          <w:type w:val="bbPlcHdr"/>
        </w:types>
        <w:behaviors>
          <w:behavior w:val="content"/>
        </w:behaviors>
        <w:guid w:val="{29BEF5A5-056F-41B3-AE75-443777A5E750}"/>
      </w:docPartPr>
      <w:docPartBody>
        <w:p w:rsidR="004D550B" w:rsidRDefault="004D550B" w:rsidP="004D550B">
          <w:pPr>
            <w:pStyle w:val="CED271D443A94284AF730A79C125ED44"/>
          </w:pPr>
          <w:r>
            <w:rPr>
              <w:rStyle w:val="placeholder1Char"/>
              <w:rFonts w:hint="eastAsia"/>
            </w:rPr>
            <w:t>____________</w:t>
          </w:r>
        </w:p>
      </w:docPartBody>
    </w:docPart>
    <w:docPart>
      <w:docPartPr>
        <w:name w:val="FDA4FF9EB8674E81826778499E07E52E"/>
        <w:category>
          <w:name w:val="常规"/>
          <w:gallery w:val="placeholder"/>
        </w:category>
        <w:types>
          <w:type w:val="bbPlcHdr"/>
        </w:types>
        <w:behaviors>
          <w:behavior w:val="content"/>
        </w:behaviors>
        <w:guid w:val="{B43903CD-9452-4B31-BC5C-B084FA9E0A4D}"/>
      </w:docPartPr>
      <w:docPartBody>
        <w:p w:rsidR="004D550B" w:rsidRDefault="004D550B" w:rsidP="004D550B">
          <w:pPr>
            <w:pStyle w:val="FDA4FF9EB8674E81826778499E07E52E"/>
          </w:pPr>
          <w:r>
            <w:rPr>
              <w:rStyle w:val="placeholder1Char"/>
              <w:rFonts w:hint="eastAsia"/>
            </w:rPr>
            <w:t>____________</w:t>
          </w:r>
        </w:p>
      </w:docPartBody>
    </w:docPart>
    <w:docPart>
      <w:docPartPr>
        <w:name w:val="268F31DA0A9A4EA3BAC25683D448D581"/>
        <w:category>
          <w:name w:val="常规"/>
          <w:gallery w:val="placeholder"/>
        </w:category>
        <w:types>
          <w:type w:val="bbPlcHdr"/>
        </w:types>
        <w:behaviors>
          <w:behavior w:val="content"/>
        </w:behaviors>
        <w:guid w:val="{4ED1FC2C-4D48-4CAF-9714-D49A16A86258}"/>
      </w:docPartPr>
      <w:docPartBody>
        <w:p w:rsidR="004D550B" w:rsidRDefault="004D550B" w:rsidP="004D550B">
          <w:pPr>
            <w:pStyle w:val="268F31DA0A9A4EA3BAC25683D448D581"/>
          </w:pPr>
          <w:r>
            <w:rPr>
              <w:rStyle w:val="placeholder1Char"/>
              <w:rFonts w:hint="eastAsia"/>
            </w:rPr>
            <w:t>____________</w:t>
          </w:r>
        </w:p>
      </w:docPartBody>
    </w:docPart>
    <w:docPart>
      <w:docPartPr>
        <w:name w:val="FFB31C739EF84EC9AEC4BC7EFFB8EC38"/>
        <w:category>
          <w:name w:val="常规"/>
          <w:gallery w:val="placeholder"/>
        </w:category>
        <w:types>
          <w:type w:val="bbPlcHdr"/>
        </w:types>
        <w:behaviors>
          <w:behavior w:val="content"/>
        </w:behaviors>
        <w:guid w:val="{6282E8EC-B227-4D22-B950-7763AB5D62E5}"/>
      </w:docPartPr>
      <w:docPartBody>
        <w:p w:rsidR="004D550B" w:rsidRDefault="004D550B" w:rsidP="004D550B">
          <w:pPr>
            <w:pStyle w:val="FFB31C739EF84EC9AEC4BC7EFFB8EC38"/>
          </w:pPr>
          <w:r>
            <w:rPr>
              <w:rStyle w:val="placeholder1Char"/>
              <w:rFonts w:hint="eastAsia"/>
            </w:rPr>
            <w:t>____________</w:t>
          </w:r>
        </w:p>
      </w:docPartBody>
    </w:docPart>
    <w:docPart>
      <w:docPartPr>
        <w:name w:val="DC1A34914ACD43248719975D1634E253"/>
        <w:category>
          <w:name w:val="常规"/>
          <w:gallery w:val="placeholder"/>
        </w:category>
        <w:types>
          <w:type w:val="bbPlcHdr"/>
        </w:types>
        <w:behaviors>
          <w:behavior w:val="content"/>
        </w:behaviors>
        <w:guid w:val="{66517194-FA14-4D27-9F90-5E04C9BB9CDE}"/>
      </w:docPartPr>
      <w:docPartBody>
        <w:p w:rsidR="004D550B" w:rsidRDefault="004D550B" w:rsidP="004D550B">
          <w:pPr>
            <w:pStyle w:val="DC1A34914ACD43248719975D1634E253"/>
          </w:pPr>
          <w:r>
            <w:rPr>
              <w:rStyle w:val="placeholder1Char"/>
              <w:rFonts w:hint="eastAsia"/>
            </w:rPr>
            <w:t>____________</w:t>
          </w:r>
        </w:p>
      </w:docPartBody>
    </w:docPart>
    <w:docPart>
      <w:docPartPr>
        <w:name w:val="77F4E8AACD404423A0659C1D6EF1B5FA"/>
        <w:category>
          <w:name w:val="常规"/>
          <w:gallery w:val="placeholder"/>
        </w:category>
        <w:types>
          <w:type w:val="bbPlcHdr"/>
        </w:types>
        <w:behaviors>
          <w:behavior w:val="content"/>
        </w:behaviors>
        <w:guid w:val="{D5F8F76E-D1CD-4928-AA5A-C4FA3DE0AD5C}"/>
      </w:docPartPr>
      <w:docPartBody>
        <w:p w:rsidR="004D550B" w:rsidRDefault="004D550B" w:rsidP="004D550B">
          <w:pPr>
            <w:pStyle w:val="77F4E8AACD404423A0659C1D6EF1B5FA"/>
          </w:pPr>
          <w:r>
            <w:rPr>
              <w:rStyle w:val="placeholder1Char"/>
              <w:rFonts w:hint="eastAsia"/>
            </w:rPr>
            <w:t>____________</w:t>
          </w:r>
        </w:p>
      </w:docPartBody>
    </w:docPart>
    <w:docPart>
      <w:docPartPr>
        <w:name w:val="0F79F650B9AA410F9A747114573D9C98"/>
        <w:category>
          <w:name w:val="常规"/>
          <w:gallery w:val="placeholder"/>
        </w:category>
        <w:types>
          <w:type w:val="bbPlcHdr"/>
        </w:types>
        <w:behaviors>
          <w:behavior w:val="content"/>
        </w:behaviors>
        <w:guid w:val="{695278E1-07A2-4A75-8769-75232F3E284A}"/>
      </w:docPartPr>
      <w:docPartBody>
        <w:p w:rsidR="004D550B" w:rsidRDefault="004D550B" w:rsidP="004D550B">
          <w:pPr>
            <w:pStyle w:val="0F79F650B9AA410F9A747114573D9C98"/>
          </w:pPr>
          <w:r>
            <w:rPr>
              <w:rStyle w:val="placeholder1Char"/>
              <w:rFonts w:hint="eastAsia"/>
            </w:rPr>
            <w:t>____________</w:t>
          </w:r>
        </w:p>
      </w:docPartBody>
    </w:docPart>
    <w:docPart>
      <w:docPartPr>
        <w:name w:val="A883F07FFAE745B0862B3C43FB349FFC"/>
        <w:category>
          <w:name w:val="常规"/>
          <w:gallery w:val="placeholder"/>
        </w:category>
        <w:types>
          <w:type w:val="bbPlcHdr"/>
        </w:types>
        <w:behaviors>
          <w:behavior w:val="content"/>
        </w:behaviors>
        <w:guid w:val="{C4CF7AA5-7206-4B40-A866-0B0313B0FB2B}"/>
      </w:docPartPr>
      <w:docPartBody>
        <w:p w:rsidR="004D550B" w:rsidRDefault="004D550B" w:rsidP="004D550B">
          <w:pPr>
            <w:pStyle w:val="A883F07FFAE745B0862B3C43FB349FFC"/>
          </w:pPr>
          <w:r>
            <w:rPr>
              <w:rStyle w:val="placeholder1Char"/>
              <w:rFonts w:hint="eastAsia"/>
            </w:rPr>
            <w:t>____________</w:t>
          </w:r>
        </w:p>
      </w:docPartBody>
    </w:docPart>
    <w:docPart>
      <w:docPartPr>
        <w:name w:val="63FB02F401E3439996DD5F30BF2CBF98"/>
        <w:category>
          <w:name w:val="常规"/>
          <w:gallery w:val="placeholder"/>
        </w:category>
        <w:types>
          <w:type w:val="bbPlcHdr"/>
        </w:types>
        <w:behaviors>
          <w:behavior w:val="content"/>
        </w:behaviors>
        <w:guid w:val="{D5C3E9A8-3E41-4101-9387-B118ED153695}"/>
      </w:docPartPr>
      <w:docPartBody>
        <w:p w:rsidR="004D550B" w:rsidRDefault="004D550B" w:rsidP="004D550B">
          <w:pPr>
            <w:pStyle w:val="63FB02F401E3439996DD5F30BF2CBF98"/>
          </w:pPr>
          <w:r>
            <w:rPr>
              <w:rStyle w:val="placeholder1Char"/>
              <w:rFonts w:hint="eastAsia"/>
            </w:rPr>
            <w:t>____________</w:t>
          </w:r>
        </w:p>
      </w:docPartBody>
    </w:docPart>
    <w:docPart>
      <w:docPartPr>
        <w:name w:val="BFBA9FD507C54D2E9A942A26045993C3"/>
        <w:category>
          <w:name w:val="常规"/>
          <w:gallery w:val="placeholder"/>
        </w:category>
        <w:types>
          <w:type w:val="bbPlcHdr"/>
        </w:types>
        <w:behaviors>
          <w:behavior w:val="content"/>
        </w:behaviors>
        <w:guid w:val="{60A1E0BC-09AE-4200-8AAA-CE3ECA9AC857}"/>
      </w:docPartPr>
      <w:docPartBody>
        <w:p w:rsidR="004D550B" w:rsidRDefault="004D550B" w:rsidP="004D550B">
          <w:pPr>
            <w:pStyle w:val="BFBA9FD507C54D2E9A942A26045993C3"/>
          </w:pPr>
          <w:r>
            <w:rPr>
              <w:rStyle w:val="placeholder1Char"/>
              <w:rFonts w:hint="eastAsia"/>
            </w:rPr>
            <w:t>____________</w:t>
          </w:r>
        </w:p>
      </w:docPartBody>
    </w:docPart>
    <w:docPart>
      <w:docPartPr>
        <w:name w:val="159FB25641E146A1AFF748AF42ED6611"/>
        <w:category>
          <w:name w:val="常规"/>
          <w:gallery w:val="placeholder"/>
        </w:category>
        <w:types>
          <w:type w:val="bbPlcHdr"/>
        </w:types>
        <w:behaviors>
          <w:behavior w:val="content"/>
        </w:behaviors>
        <w:guid w:val="{C6A3C035-1E1F-4BC2-AC8D-475E23B8D949}"/>
      </w:docPartPr>
      <w:docPartBody>
        <w:p w:rsidR="004D550B" w:rsidRDefault="004D550B" w:rsidP="004D550B">
          <w:pPr>
            <w:pStyle w:val="159FB25641E146A1AFF748AF42ED6611"/>
          </w:pPr>
          <w:r>
            <w:rPr>
              <w:rStyle w:val="placeholder1Char"/>
              <w:rFonts w:hint="eastAsia"/>
            </w:rPr>
            <w:t>____________</w:t>
          </w:r>
        </w:p>
      </w:docPartBody>
    </w:docPart>
    <w:docPart>
      <w:docPartPr>
        <w:name w:val="D6218AF888334CFBB13A7C6F15FCA1A5"/>
        <w:category>
          <w:name w:val="常规"/>
          <w:gallery w:val="placeholder"/>
        </w:category>
        <w:types>
          <w:type w:val="bbPlcHdr"/>
        </w:types>
        <w:behaviors>
          <w:behavior w:val="content"/>
        </w:behaviors>
        <w:guid w:val="{44D473B7-ECBF-43B8-A78B-91E0296FF9A8}"/>
      </w:docPartPr>
      <w:docPartBody>
        <w:p w:rsidR="004D550B" w:rsidRDefault="004D550B" w:rsidP="004D550B">
          <w:pPr>
            <w:pStyle w:val="D6218AF888334CFBB13A7C6F15FCA1A5"/>
          </w:pPr>
          <w:r>
            <w:rPr>
              <w:rStyle w:val="placeholder1Char"/>
              <w:rFonts w:hint="eastAsia"/>
            </w:rPr>
            <w:t>____________</w:t>
          </w:r>
        </w:p>
      </w:docPartBody>
    </w:docPart>
    <w:docPart>
      <w:docPartPr>
        <w:name w:val="DBCE814616E3416CABE8B842B9205B06"/>
        <w:category>
          <w:name w:val="常规"/>
          <w:gallery w:val="placeholder"/>
        </w:category>
        <w:types>
          <w:type w:val="bbPlcHdr"/>
        </w:types>
        <w:behaviors>
          <w:behavior w:val="content"/>
        </w:behaviors>
        <w:guid w:val="{F216ED73-E7DA-43E5-B093-778B4A532916}"/>
      </w:docPartPr>
      <w:docPartBody>
        <w:p w:rsidR="004D550B" w:rsidRDefault="004D550B" w:rsidP="004D550B">
          <w:pPr>
            <w:pStyle w:val="DBCE814616E3416CABE8B842B9205B06"/>
          </w:pPr>
          <w:r>
            <w:rPr>
              <w:rStyle w:val="placeholder1Char"/>
              <w:rFonts w:hint="eastAsia"/>
            </w:rPr>
            <w:t>____________</w:t>
          </w:r>
        </w:p>
      </w:docPartBody>
    </w:docPart>
    <w:docPart>
      <w:docPartPr>
        <w:name w:val="19BBD70683264BC49804B3D4F3CCE903"/>
        <w:category>
          <w:name w:val="常规"/>
          <w:gallery w:val="placeholder"/>
        </w:category>
        <w:types>
          <w:type w:val="bbPlcHdr"/>
        </w:types>
        <w:behaviors>
          <w:behavior w:val="content"/>
        </w:behaviors>
        <w:guid w:val="{522793AB-5022-4795-9B0B-A60F27A8E43E}"/>
      </w:docPartPr>
      <w:docPartBody>
        <w:p w:rsidR="004D550B" w:rsidRDefault="004D550B" w:rsidP="004D550B">
          <w:pPr>
            <w:pStyle w:val="19BBD70683264BC49804B3D4F3CCE903"/>
          </w:pPr>
          <w:r>
            <w:rPr>
              <w:rStyle w:val="placeholder1Char"/>
              <w:rFonts w:hint="eastAsia"/>
            </w:rPr>
            <w:t>____________</w:t>
          </w:r>
        </w:p>
      </w:docPartBody>
    </w:docPart>
    <w:docPart>
      <w:docPartPr>
        <w:name w:val="8F6CE947C6BB4557A9CD22D145042B84"/>
        <w:category>
          <w:name w:val="常规"/>
          <w:gallery w:val="placeholder"/>
        </w:category>
        <w:types>
          <w:type w:val="bbPlcHdr"/>
        </w:types>
        <w:behaviors>
          <w:behavior w:val="content"/>
        </w:behaviors>
        <w:guid w:val="{F42F653B-3A41-4069-8D78-B818C275ED96}"/>
      </w:docPartPr>
      <w:docPartBody>
        <w:p w:rsidR="004D550B" w:rsidRDefault="004D550B" w:rsidP="004D550B">
          <w:pPr>
            <w:pStyle w:val="8F6CE947C6BB4557A9CD22D145042B84"/>
          </w:pPr>
          <w:r>
            <w:rPr>
              <w:rStyle w:val="placeholder1Char"/>
              <w:rFonts w:hint="eastAsia"/>
            </w:rPr>
            <w:t>____________</w:t>
          </w:r>
        </w:p>
      </w:docPartBody>
    </w:docPart>
    <w:docPart>
      <w:docPartPr>
        <w:name w:val="44AEEFD6763146B6923974A5F14B8F1B"/>
        <w:category>
          <w:name w:val="常规"/>
          <w:gallery w:val="placeholder"/>
        </w:category>
        <w:types>
          <w:type w:val="bbPlcHdr"/>
        </w:types>
        <w:behaviors>
          <w:behavior w:val="content"/>
        </w:behaviors>
        <w:guid w:val="{F9236D49-7907-446F-A2EA-6D2383C86755}"/>
      </w:docPartPr>
      <w:docPartBody>
        <w:p w:rsidR="004D550B" w:rsidRDefault="004D550B" w:rsidP="004D550B">
          <w:pPr>
            <w:pStyle w:val="44AEEFD6763146B6923974A5F14B8F1B"/>
          </w:pPr>
          <w:r>
            <w:rPr>
              <w:rStyle w:val="placeholder1Char"/>
              <w:rFonts w:hint="eastAsia"/>
            </w:rPr>
            <w:t>____________</w:t>
          </w:r>
        </w:p>
      </w:docPartBody>
    </w:docPart>
    <w:docPart>
      <w:docPartPr>
        <w:name w:val="78A0EB8B8F8241838FE7BACCD81A5F99"/>
        <w:category>
          <w:name w:val="常规"/>
          <w:gallery w:val="placeholder"/>
        </w:category>
        <w:types>
          <w:type w:val="bbPlcHdr"/>
        </w:types>
        <w:behaviors>
          <w:behavior w:val="content"/>
        </w:behaviors>
        <w:guid w:val="{017099F7-8F4E-4236-8DCA-FBBEF326223D}"/>
      </w:docPartPr>
      <w:docPartBody>
        <w:p w:rsidR="004D550B" w:rsidRDefault="004D550B" w:rsidP="004D550B">
          <w:pPr>
            <w:pStyle w:val="78A0EB8B8F8241838FE7BACCD81A5F99"/>
          </w:pPr>
          <w:r>
            <w:rPr>
              <w:rStyle w:val="placeholder1Char"/>
              <w:rFonts w:hint="eastAsia"/>
            </w:rPr>
            <w:t>____________</w:t>
          </w:r>
        </w:p>
      </w:docPartBody>
    </w:docPart>
    <w:docPart>
      <w:docPartPr>
        <w:name w:val="E1A1256A623F41A19DA96E6CBAEA564A"/>
        <w:category>
          <w:name w:val="常规"/>
          <w:gallery w:val="placeholder"/>
        </w:category>
        <w:types>
          <w:type w:val="bbPlcHdr"/>
        </w:types>
        <w:behaviors>
          <w:behavior w:val="content"/>
        </w:behaviors>
        <w:guid w:val="{EBE4D8B8-E0FF-46BB-854A-9EA990BCD7CB}"/>
      </w:docPartPr>
      <w:docPartBody>
        <w:p w:rsidR="004D550B" w:rsidRDefault="004D550B" w:rsidP="004D550B">
          <w:pPr>
            <w:pStyle w:val="E1A1256A623F41A19DA96E6CBAEA564A"/>
          </w:pPr>
          <w:r>
            <w:rPr>
              <w:rStyle w:val="placeholder1Char"/>
              <w:rFonts w:hint="eastAsia"/>
            </w:rPr>
            <w:t>____________</w:t>
          </w:r>
        </w:p>
      </w:docPartBody>
    </w:docPart>
    <w:docPart>
      <w:docPartPr>
        <w:name w:val="A6FDA2B6F2A641DF9A2994F7FD6D9964"/>
        <w:category>
          <w:name w:val="常规"/>
          <w:gallery w:val="placeholder"/>
        </w:category>
        <w:types>
          <w:type w:val="bbPlcHdr"/>
        </w:types>
        <w:behaviors>
          <w:behavior w:val="content"/>
        </w:behaviors>
        <w:guid w:val="{7EE92F4C-4EED-4C27-AA2F-EB5F09808AFC}"/>
      </w:docPartPr>
      <w:docPartBody>
        <w:p w:rsidR="004D550B" w:rsidRDefault="004D550B" w:rsidP="004D550B">
          <w:pPr>
            <w:pStyle w:val="A6FDA2B6F2A641DF9A2994F7FD6D9964"/>
          </w:pPr>
          <w:r>
            <w:rPr>
              <w:rStyle w:val="placeholder1Char"/>
              <w:rFonts w:hint="eastAsia"/>
            </w:rPr>
            <w:t>____________</w:t>
          </w:r>
        </w:p>
      </w:docPartBody>
    </w:docPart>
    <w:docPart>
      <w:docPartPr>
        <w:name w:val="B2E99514073C4786A21319512368AA83"/>
        <w:category>
          <w:name w:val="常规"/>
          <w:gallery w:val="placeholder"/>
        </w:category>
        <w:types>
          <w:type w:val="bbPlcHdr"/>
        </w:types>
        <w:behaviors>
          <w:behavior w:val="content"/>
        </w:behaviors>
        <w:guid w:val="{296F9364-4E82-4664-BBCD-13251953E6D9}"/>
      </w:docPartPr>
      <w:docPartBody>
        <w:p w:rsidR="004D550B" w:rsidRDefault="004D550B" w:rsidP="004D550B">
          <w:pPr>
            <w:pStyle w:val="B2E99514073C4786A21319512368AA83"/>
          </w:pPr>
          <w:r>
            <w:rPr>
              <w:rStyle w:val="placeholder1Char"/>
              <w:rFonts w:hint="eastAsia"/>
            </w:rPr>
            <w:t>____________</w:t>
          </w:r>
        </w:p>
      </w:docPartBody>
    </w:docPart>
    <w:docPart>
      <w:docPartPr>
        <w:name w:val="6F3935C1428341D393C5DD6CC5A1940D"/>
        <w:category>
          <w:name w:val="常规"/>
          <w:gallery w:val="placeholder"/>
        </w:category>
        <w:types>
          <w:type w:val="bbPlcHdr"/>
        </w:types>
        <w:behaviors>
          <w:behavior w:val="content"/>
        </w:behaviors>
        <w:guid w:val="{78A6B010-5588-4699-957E-AD7D4B1E5B25}"/>
      </w:docPartPr>
      <w:docPartBody>
        <w:p w:rsidR="004D550B" w:rsidRDefault="004D550B" w:rsidP="004D550B">
          <w:pPr>
            <w:pStyle w:val="6F3935C1428341D393C5DD6CC5A1940D"/>
          </w:pPr>
          <w:r>
            <w:rPr>
              <w:rStyle w:val="placeholder1Char"/>
              <w:rFonts w:hint="eastAsia"/>
            </w:rPr>
            <w:t>____________</w:t>
          </w:r>
        </w:p>
      </w:docPartBody>
    </w:docPart>
    <w:docPart>
      <w:docPartPr>
        <w:name w:val="6E32294769B7418D80B3DAEEBBA9D0C1"/>
        <w:category>
          <w:name w:val="常规"/>
          <w:gallery w:val="placeholder"/>
        </w:category>
        <w:types>
          <w:type w:val="bbPlcHdr"/>
        </w:types>
        <w:behaviors>
          <w:behavior w:val="content"/>
        </w:behaviors>
        <w:guid w:val="{6AEFFC0B-6FEB-4942-A963-8758C67E5FF2}"/>
      </w:docPartPr>
      <w:docPartBody>
        <w:p w:rsidR="004D550B" w:rsidRDefault="004D550B" w:rsidP="004D550B">
          <w:pPr>
            <w:pStyle w:val="6E32294769B7418D80B3DAEEBBA9D0C1"/>
          </w:pPr>
          <w:r>
            <w:rPr>
              <w:rStyle w:val="placeholder1Char"/>
              <w:rFonts w:hint="eastAsia"/>
            </w:rPr>
            <w:t>____________</w:t>
          </w:r>
        </w:p>
      </w:docPartBody>
    </w:docPart>
    <w:docPart>
      <w:docPartPr>
        <w:name w:val="A90ADD4812E2412CB0A2ED81A43634CA"/>
        <w:category>
          <w:name w:val="常规"/>
          <w:gallery w:val="placeholder"/>
        </w:category>
        <w:types>
          <w:type w:val="bbPlcHdr"/>
        </w:types>
        <w:behaviors>
          <w:behavior w:val="content"/>
        </w:behaviors>
        <w:guid w:val="{9872B758-4AB1-48B6-AA19-19B789CE81B6}"/>
      </w:docPartPr>
      <w:docPartBody>
        <w:p w:rsidR="004D550B" w:rsidRDefault="004D550B" w:rsidP="004D550B">
          <w:pPr>
            <w:pStyle w:val="A90ADD4812E2412CB0A2ED81A43634CA"/>
          </w:pPr>
          <w:r>
            <w:rPr>
              <w:rStyle w:val="placeholder1Char"/>
              <w:rFonts w:hint="eastAsia"/>
            </w:rPr>
            <w:t>____________</w:t>
          </w:r>
        </w:p>
      </w:docPartBody>
    </w:docPart>
    <w:docPart>
      <w:docPartPr>
        <w:name w:val="06FD45D407A1482E9C0C03988DA6E666"/>
        <w:category>
          <w:name w:val="常规"/>
          <w:gallery w:val="placeholder"/>
        </w:category>
        <w:types>
          <w:type w:val="bbPlcHdr"/>
        </w:types>
        <w:behaviors>
          <w:behavior w:val="content"/>
        </w:behaviors>
        <w:guid w:val="{CE310CDF-76A2-4D6E-9267-DAA5473EA101}"/>
      </w:docPartPr>
      <w:docPartBody>
        <w:p w:rsidR="004D550B" w:rsidRDefault="004D550B" w:rsidP="004D550B">
          <w:pPr>
            <w:pStyle w:val="06FD45D407A1482E9C0C03988DA6E666"/>
          </w:pPr>
          <w:r>
            <w:rPr>
              <w:rStyle w:val="placeholder1Char"/>
              <w:rFonts w:hint="eastAsia"/>
            </w:rPr>
            <w:t>____________</w:t>
          </w:r>
        </w:p>
      </w:docPartBody>
    </w:docPart>
    <w:docPart>
      <w:docPartPr>
        <w:name w:val="76B1AB4781FC4A8888A524DFA6C4715D"/>
        <w:category>
          <w:name w:val="常规"/>
          <w:gallery w:val="placeholder"/>
        </w:category>
        <w:types>
          <w:type w:val="bbPlcHdr"/>
        </w:types>
        <w:behaviors>
          <w:behavior w:val="content"/>
        </w:behaviors>
        <w:guid w:val="{3B56207A-3122-483C-A5FF-51D3EA1D76B2}"/>
      </w:docPartPr>
      <w:docPartBody>
        <w:p w:rsidR="004D550B" w:rsidRDefault="004D550B" w:rsidP="004D550B">
          <w:pPr>
            <w:pStyle w:val="76B1AB4781FC4A8888A524DFA6C4715D"/>
          </w:pPr>
          <w:r>
            <w:rPr>
              <w:rStyle w:val="placeholder1Char"/>
              <w:rFonts w:hint="eastAsia"/>
            </w:rPr>
            <w:t>____________</w:t>
          </w:r>
        </w:p>
      </w:docPartBody>
    </w:docPart>
    <w:docPart>
      <w:docPartPr>
        <w:name w:val="DF69E423B70140D38EC49BB16BE92F13"/>
        <w:category>
          <w:name w:val="常规"/>
          <w:gallery w:val="placeholder"/>
        </w:category>
        <w:types>
          <w:type w:val="bbPlcHdr"/>
        </w:types>
        <w:behaviors>
          <w:behavior w:val="content"/>
        </w:behaviors>
        <w:guid w:val="{551271EA-A72B-49A6-9BE1-9D84EC3E8AA3}"/>
      </w:docPartPr>
      <w:docPartBody>
        <w:p w:rsidR="004D550B" w:rsidRDefault="004D550B" w:rsidP="004D550B">
          <w:pPr>
            <w:pStyle w:val="DF69E423B70140D38EC49BB16BE92F13"/>
          </w:pPr>
          <w:r>
            <w:rPr>
              <w:rStyle w:val="placeholder1Char"/>
              <w:rFonts w:hint="eastAsia"/>
            </w:rPr>
            <w:t>____________</w:t>
          </w:r>
        </w:p>
      </w:docPartBody>
    </w:docPart>
    <w:docPart>
      <w:docPartPr>
        <w:name w:val="2075FC7DC7FB416CA67CE5B63A514087"/>
        <w:category>
          <w:name w:val="常规"/>
          <w:gallery w:val="placeholder"/>
        </w:category>
        <w:types>
          <w:type w:val="bbPlcHdr"/>
        </w:types>
        <w:behaviors>
          <w:behavior w:val="content"/>
        </w:behaviors>
        <w:guid w:val="{1B611D7C-F9E8-429D-B797-B637A967E7D4}"/>
      </w:docPartPr>
      <w:docPartBody>
        <w:p w:rsidR="004D550B" w:rsidRDefault="004D550B" w:rsidP="004D550B">
          <w:pPr>
            <w:pStyle w:val="2075FC7DC7FB416CA67CE5B63A514087"/>
          </w:pPr>
          <w:r>
            <w:rPr>
              <w:rStyle w:val="placeholder1Char"/>
              <w:rFonts w:hint="eastAsia"/>
            </w:rPr>
            <w:t>____________</w:t>
          </w:r>
        </w:p>
      </w:docPartBody>
    </w:docPart>
    <w:docPart>
      <w:docPartPr>
        <w:name w:val="B4C561B239A541ABA6F4462F2350B7A6"/>
        <w:category>
          <w:name w:val="常规"/>
          <w:gallery w:val="placeholder"/>
        </w:category>
        <w:types>
          <w:type w:val="bbPlcHdr"/>
        </w:types>
        <w:behaviors>
          <w:behavior w:val="content"/>
        </w:behaviors>
        <w:guid w:val="{8B40CB4A-A828-4496-9A91-5E5B6023D29F}"/>
      </w:docPartPr>
      <w:docPartBody>
        <w:p w:rsidR="004D550B" w:rsidRDefault="004D550B" w:rsidP="004D550B">
          <w:pPr>
            <w:pStyle w:val="B4C561B239A541ABA6F4462F2350B7A6"/>
          </w:pPr>
          <w:r>
            <w:rPr>
              <w:rStyle w:val="placeholder1Char"/>
              <w:rFonts w:hint="eastAsia"/>
            </w:rPr>
            <w:t>____________</w:t>
          </w:r>
        </w:p>
      </w:docPartBody>
    </w:docPart>
    <w:docPart>
      <w:docPartPr>
        <w:name w:val="3CD1E5E71DB64844BD34FE51636FBFF5"/>
        <w:category>
          <w:name w:val="常规"/>
          <w:gallery w:val="placeholder"/>
        </w:category>
        <w:types>
          <w:type w:val="bbPlcHdr"/>
        </w:types>
        <w:behaviors>
          <w:behavior w:val="content"/>
        </w:behaviors>
        <w:guid w:val="{B726521D-235C-478C-B7B8-B8A48882E7B6}"/>
      </w:docPartPr>
      <w:docPartBody>
        <w:p w:rsidR="004D550B" w:rsidRDefault="004D550B" w:rsidP="004D550B">
          <w:pPr>
            <w:pStyle w:val="3CD1E5E71DB64844BD34FE51636FBFF5"/>
          </w:pPr>
          <w:r>
            <w:rPr>
              <w:rStyle w:val="placeholder1Char"/>
              <w:rFonts w:hint="eastAsia"/>
            </w:rPr>
            <w:t>____________</w:t>
          </w:r>
        </w:p>
      </w:docPartBody>
    </w:docPart>
    <w:docPart>
      <w:docPartPr>
        <w:name w:val="A769FA60C8D24C5F84504E326DC7D55F"/>
        <w:category>
          <w:name w:val="常规"/>
          <w:gallery w:val="placeholder"/>
        </w:category>
        <w:types>
          <w:type w:val="bbPlcHdr"/>
        </w:types>
        <w:behaviors>
          <w:behavior w:val="content"/>
        </w:behaviors>
        <w:guid w:val="{720FBD89-A134-481B-B6E2-0FB2FC8D6D95}"/>
      </w:docPartPr>
      <w:docPartBody>
        <w:p w:rsidR="004D550B" w:rsidRDefault="004D550B" w:rsidP="004D550B">
          <w:pPr>
            <w:pStyle w:val="A769FA60C8D24C5F84504E326DC7D55F"/>
          </w:pPr>
          <w:r>
            <w:rPr>
              <w:rStyle w:val="placeholder1Char"/>
              <w:rFonts w:hint="eastAsia"/>
            </w:rPr>
            <w:t>____________</w:t>
          </w:r>
        </w:p>
      </w:docPartBody>
    </w:docPart>
    <w:docPart>
      <w:docPartPr>
        <w:name w:val="91003E9C4BD74891A0F01134E409707A"/>
        <w:category>
          <w:name w:val="常规"/>
          <w:gallery w:val="placeholder"/>
        </w:category>
        <w:types>
          <w:type w:val="bbPlcHdr"/>
        </w:types>
        <w:behaviors>
          <w:behavior w:val="content"/>
        </w:behaviors>
        <w:guid w:val="{D20B2BD4-06D8-4829-AFB9-7974077CA221}"/>
      </w:docPartPr>
      <w:docPartBody>
        <w:p w:rsidR="004D550B" w:rsidRDefault="004D550B" w:rsidP="004D550B">
          <w:pPr>
            <w:pStyle w:val="91003E9C4BD74891A0F01134E409707A"/>
          </w:pPr>
          <w:r>
            <w:rPr>
              <w:rStyle w:val="placeholder1Char"/>
              <w:rFonts w:hint="eastAsia"/>
            </w:rPr>
            <w:t>____________</w:t>
          </w:r>
        </w:p>
      </w:docPartBody>
    </w:docPart>
    <w:docPart>
      <w:docPartPr>
        <w:name w:val="6AE1852069E2400E8D185926BA18A414"/>
        <w:category>
          <w:name w:val="常规"/>
          <w:gallery w:val="placeholder"/>
        </w:category>
        <w:types>
          <w:type w:val="bbPlcHdr"/>
        </w:types>
        <w:behaviors>
          <w:behavior w:val="content"/>
        </w:behaviors>
        <w:guid w:val="{946EC5F0-4C25-4C6D-AD04-31522E514CA1}"/>
      </w:docPartPr>
      <w:docPartBody>
        <w:p w:rsidR="004D550B" w:rsidRDefault="004D550B" w:rsidP="004D550B">
          <w:pPr>
            <w:pStyle w:val="6AE1852069E2400E8D185926BA18A414"/>
          </w:pPr>
          <w:r>
            <w:rPr>
              <w:rStyle w:val="placeholder1Char"/>
              <w:rFonts w:hint="eastAsia"/>
            </w:rPr>
            <w:t>____________</w:t>
          </w:r>
        </w:p>
      </w:docPartBody>
    </w:docPart>
    <w:docPart>
      <w:docPartPr>
        <w:name w:val="1F21DF2216894C7A83DD9B6CB3458D12"/>
        <w:category>
          <w:name w:val="常规"/>
          <w:gallery w:val="placeholder"/>
        </w:category>
        <w:types>
          <w:type w:val="bbPlcHdr"/>
        </w:types>
        <w:behaviors>
          <w:behavior w:val="content"/>
        </w:behaviors>
        <w:guid w:val="{79ECC0CC-2FED-4A9F-A477-C55D0EAD3BA9}"/>
      </w:docPartPr>
      <w:docPartBody>
        <w:p w:rsidR="004D550B" w:rsidRDefault="004D550B" w:rsidP="004D550B">
          <w:pPr>
            <w:pStyle w:val="1F21DF2216894C7A83DD9B6CB3458D12"/>
          </w:pPr>
          <w:r>
            <w:rPr>
              <w:rStyle w:val="placeholder1Char"/>
              <w:rFonts w:hint="eastAsia"/>
            </w:rPr>
            <w:t>____________</w:t>
          </w:r>
        </w:p>
      </w:docPartBody>
    </w:docPart>
    <w:docPart>
      <w:docPartPr>
        <w:name w:val="A9CE300062744278BD7C5FF7572A27E2"/>
        <w:category>
          <w:name w:val="常规"/>
          <w:gallery w:val="placeholder"/>
        </w:category>
        <w:types>
          <w:type w:val="bbPlcHdr"/>
        </w:types>
        <w:behaviors>
          <w:behavior w:val="content"/>
        </w:behaviors>
        <w:guid w:val="{BB86D78A-04DF-4D92-8FD3-D1163B77E84B}"/>
      </w:docPartPr>
      <w:docPartBody>
        <w:p w:rsidR="004D550B" w:rsidRDefault="004D550B" w:rsidP="004D550B">
          <w:pPr>
            <w:pStyle w:val="A9CE300062744278BD7C5FF7572A27E2"/>
          </w:pPr>
          <w:r>
            <w:rPr>
              <w:rStyle w:val="placeholder1Char"/>
              <w:rFonts w:hint="eastAsia"/>
            </w:rPr>
            <w:t>____________</w:t>
          </w:r>
        </w:p>
      </w:docPartBody>
    </w:docPart>
    <w:docPart>
      <w:docPartPr>
        <w:name w:val="52F57C3DA1E540C6BE0C445E811A860D"/>
        <w:category>
          <w:name w:val="常规"/>
          <w:gallery w:val="placeholder"/>
        </w:category>
        <w:types>
          <w:type w:val="bbPlcHdr"/>
        </w:types>
        <w:behaviors>
          <w:behavior w:val="content"/>
        </w:behaviors>
        <w:guid w:val="{F8FDCD6F-D8EE-4B6E-B46E-3C3094026E2A}"/>
      </w:docPartPr>
      <w:docPartBody>
        <w:p w:rsidR="004D550B" w:rsidRDefault="004D550B" w:rsidP="004D550B">
          <w:pPr>
            <w:pStyle w:val="52F57C3DA1E540C6BE0C445E811A860D"/>
          </w:pPr>
          <w:r>
            <w:rPr>
              <w:rStyle w:val="placeholder1Char"/>
              <w:rFonts w:hint="eastAsia"/>
            </w:rPr>
            <w:t>____________</w:t>
          </w:r>
        </w:p>
      </w:docPartBody>
    </w:docPart>
    <w:docPart>
      <w:docPartPr>
        <w:name w:val="939B6D9A8E3F4C9DB2AC8121FB5BA252"/>
        <w:category>
          <w:name w:val="常规"/>
          <w:gallery w:val="placeholder"/>
        </w:category>
        <w:types>
          <w:type w:val="bbPlcHdr"/>
        </w:types>
        <w:behaviors>
          <w:behavior w:val="content"/>
        </w:behaviors>
        <w:guid w:val="{3A2D94E5-BCB2-4A3B-9774-EC8445C3624B}"/>
      </w:docPartPr>
      <w:docPartBody>
        <w:p w:rsidR="004D550B" w:rsidRDefault="004D550B" w:rsidP="004D550B">
          <w:pPr>
            <w:pStyle w:val="939B6D9A8E3F4C9DB2AC8121FB5BA252"/>
          </w:pPr>
          <w:r>
            <w:rPr>
              <w:rStyle w:val="placeholder1Char"/>
              <w:rFonts w:hint="eastAsia"/>
            </w:rPr>
            <w:t>____________</w:t>
          </w:r>
        </w:p>
      </w:docPartBody>
    </w:docPart>
    <w:docPart>
      <w:docPartPr>
        <w:name w:val="8EC172920F1841D19A620C7E80BC5851"/>
        <w:category>
          <w:name w:val="常规"/>
          <w:gallery w:val="placeholder"/>
        </w:category>
        <w:types>
          <w:type w:val="bbPlcHdr"/>
        </w:types>
        <w:behaviors>
          <w:behavior w:val="content"/>
        </w:behaviors>
        <w:guid w:val="{2AE8C958-16F5-488A-BEAF-9FCBEEB596E1}"/>
      </w:docPartPr>
      <w:docPartBody>
        <w:p w:rsidR="004D550B" w:rsidRDefault="004D550B" w:rsidP="004D550B">
          <w:pPr>
            <w:pStyle w:val="8EC172920F1841D19A620C7E80BC5851"/>
          </w:pPr>
          <w:r>
            <w:rPr>
              <w:rStyle w:val="placeholder1Char"/>
              <w:rFonts w:hint="eastAsia"/>
            </w:rPr>
            <w:t>____________</w:t>
          </w:r>
        </w:p>
      </w:docPartBody>
    </w:docPart>
    <w:docPart>
      <w:docPartPr>
        <w:name w:val="989E15D0B28248688C0CF26E9199033F"/>
        <w:category>
          <w:name w:val="常规"/>
          <w:gallery w:val="placeholder"/>
        </w:category>
        <w:types>
          <w:type w:val="bbPlcHdr"/>
        </w:types>
        <w:behaviors>
          <w:behavior w:val="content"/>
        </w:behaviors>
        <w:guid w:val="{BEE5E63E-DE64-4DFD-AEC3-471812B5836B}"/>
      </w:docPartPr>
      <w:docPartBody>
        <w:p w:rsidR="004D550B" w:rsidRDefault="004D550B" w:rsidP="004D550B">
          <w:pPr>
            <w:pStyle w:val="989E15D0B28248688C0CF26E9199033F"/>
          </w:pPr>
          <w:r>
            <w:rPr>
              <w:rStyle w:val="placeholder1Char"/>
              <w:rFonts w:hint="eastAsia"/>
            </w:rPr>
            <w:t>____________</w:t>
          </w:r>
        </w:p>
      </w:docPartBody>
    </w:docPart>
    <w:docPart>
      <w:docPartPr>
        <w:name w:val="0CEBD028A1034B3D82EC4B54C9BB3019"/>
        <w:category>
          <w:name w:val="常规"/>
          <w:gallery w:val="placeholder"/>
        </w:category>
        <w:types>
          <w:type w:val="bbPlcHdr"/>
        </w:types>
        <w:behaviors>
          <w:behavior w:val="content"/>
        </w:behaviors>
        <w:guid w:val="{6712FEDB-3DFD-4D81-8143-4956DEA8BBE8}"/>
      </w:docPartPr>
      <w:docPartBody>
        <w:p w:rsidR="004D550B" w:rsidRDefault="004D550B" w:rsidP="004D550B">
          <w:pPr>
            <w:pStyle w:val="0CEBD028A1034B3D82EC4B54C9BB3019"/>
          </w:pPr>
          <w:r>
            <w:rPr>
              <w:rStyle w:val="placeholder1Char"/>
              <w:rFonts w:hint="eastAsia"/>
            </w:rPr>
            <w:t>____________</w:t>
          </w:r>
        </w:p>
      </w:docPartBody>
    </w:docPart>
    <w:docPart>
      <w:docPartPr>
        <w:name w:val="46A9C4709C1E4891803A64A68C59A07B"/>
        <w:category>
          <w:name w:val="常规"/>
          <w:gallery w:val="placeholder"/>
        </w:category>
        <w:types>
          <w:type w:val="bbPlcHdr"/>
        </w:types>
        <w:behaviors>
          <w:behavior w:val="content"/>
        </w:behaviors>
        <w:guid w:val="{7608423F-1D93-46DE-9B9C-9CCAC882E34D}"/>
      </w:docPartPr>
      <w:docPartBody>
        <w:p w:rsidR="004D550B" w:rsidRDefault="004D550B" w:rsidP="004D550B">
          <w:pPr>
            <w:pStyle w:val="46A9C4709C1E4891803A64A68C59A07B"/>
          </w:pPr>
          <w:r>
            <w:rPr>
              <w:rStyle w:val="placeholder1Char"/>
              <w:rFonts w:hint="eastAsia"/>
            </w:rPr>
            <w:t>____________</w:t>
          </w:r>
        </w:p>
      </w:docPartBody>
    </w:docPart>
    <w:docPart>
      <w:docPartPr>
        <w:name w:val="92E47F56823341088765862E9B8AF856"/>
        <w:category>
          <w:name w:val="常规"/>
          <w:gallery w:val="placeholder"/>
        </w:category>
        <w:types>
          <w:type w:val="bbPlcHdr"/>
        </w:types>
        <w:behaviors>
          <w:behavior w:val="content"/>
        </w:behaviors>
        <w:guid w:val="{D49B35B6-BC50-4F06-BA49-4903D7F70FBA}"/>
      </w:docPartPr>
      <w:docPartBody>
        <w:p w:rsidR="004D550B" w:rsidRDefault="004D550B" w:rsidP="004D550B">
          <w:pPr>
            <w:pStyle w:val="92E47F56823341088765862E9B8AF856"/>
          </w:pPr>
          <w:r>
            <w:rPr>
              <w:rStyle w:val="placeholder1Char"/>
              <w:rFonts w:hint="eastAsia"/>
            </w:rPr>
            <w:t>____________</w:t>
          </w:r>
        </w:p>
      </w:docPartBody>
    </w:docPart>
    <w:docPart>
      <w:docPartPr>
        <w:name w:val="FF860B3E405941E2AF40B1A0C07A831B"/>
        <w:category>
          <w:name w:val="常规"/>
          <w:gallery w:val="placeholder"/>
        </w:category>
        <w:types>
          <w:type w:val="bbPlcHdr"/>
        </w:types>
        <w:behaviors>
          <w:behavior w:val="content"/>
        </w:behaviors>
        <w:guid w:val="{866CC04E-B862-420E-9218-A3967C4EFB20}"/>
      </w:docPartPr>
      <w:docPartBody>
        <w:p w:rsidR="004D550B" w:rsidRDefault="004D550B" w:rsidP="004D550B">
          <w:pPr>
            <w:pStyle w:val="FF860B3E405941E2AF40B1A0C07A831B"/>
          </w:pPr>
          <w:r>
            <w:rPr>
              <w:rStyle w:val="placeholder1Char"/>
              <w:rFonts w:hint="eastAsia"/>
            </w:rPr>
            <w:t>____________</w:t>
          </w:r>
        </w:p>
      </w:docPartBody>
    </w:docPart>
    <w:docPart>
      <w:docPartPr>
        <w:name w:val="741CCE6BCBAB4D1F904937B1EFEAC4B5"/>
        <w:category>
          <w:name w:val="常规"/>
          <w:gallery w:val="placeholder"/>
        </w:category>
        <w:types>
          <w:type w:val="bbPlcHdr"/>
        </w:types>
        <w:behaviors>
          <w:behavior w:val="content"/>
        </w:behaviors>
        <w:guid w:val="{5ADEE811-AB49-429D-A4F0-1AE56749CA92}"/>
      </w:docPartPr>
      <w:docPartBody>
        <w:p w:rsidR="004D550B" w:rsidRDefault="004D550B" w:rsidP="004D550B">
          <w:pPr>
            <w:pStyle w:val="741CCE6BCBAB4D1F904937B1EFEAC4B5"/>
          </w:pPr>
          <w:r>
            <w:rPr>
              <w:rStyle w:val="placeholder1Char"/>
              <w:rFonts w:hint="eastAsia"/>
            </w:rPr>
            <w:t>____________</w:t>
          </w:r>
        </w:p>
      </w:docPartBody>
    </w:docPart>
    <w:docPart>
      <w:docPartPr>
        <w:name w:val="ECB09B9B2842415FB364DA6310FC5201"/>
        <w:category>
          <w:name w:val="常规"/>
          <w:gallery w:val="placeholder"/>
        </w:category>
        <w:types>
          <w:type w:val="bbPlcHdr"/>
        </w:types>
        <w:behaviors>
          <w:behavior w:val="content"/>
        </w:behaviors>
        <w:guid w:val="{BC54877B-2319-4929-97FF-8531F2B168FC}"/>
      </w:docPartPr>
      <w:docPartBody>
        <w:p w:rsidR="004D550B" w:rsidRDefault="004D550B" w:rsidP="004D550B">
          <w:pPr>
            <w:pStyle w:val="ECB09B9B2842415FB364DA6310FC5201"/>
          </w:pPr>
          <w:r>
            <w:rPr>
              <w:rStyle w:val="placeholder1Char"/>
              <w:rFonts w:hint="eastAsia"/>
            </w:rPr>
            <w:t>____________</w:t>
          </w:r>
        </w:p>
      </w:docPartBody>
    </w:docPart>
    <w:docPart>
      <w:docPartPr>
        <w:name w:val="C2FAF5F4625F42A89FA27CD683FC7D5F"/>
        <w:category>
          <w:name w:val="常规"/>
          <w:gallery w:val="placeholder"/>
        </w:category>
        <w:types>
          <w:type w:val="bbPlcHdr"/>
        </w:types>
        <w:behaviors>
          <w:behavior w:val="content"/>
        </w:behaviors>
        <w:guid w:val="{EC5CABAA-8C30-4DE3-A53C-043761167AC8}"/>
      </w:docPartPr>
      <w:docPartBody>
        <w:p w:rsidR="004D550B" w:rsidRDefault="004D550B" w:rsidP="004D550B">
          <w:pPr>
            <w:pStyle w:val="C2FAF5F4625F42A89FA27CD683FC7D5F"/>
          </w:pPr>
          <w:r>
            <w:rPr>
              <w:rStyle w:val="placeholder1Char"/>
              <w:rFonts w:hint="eastAsia"/>
            </w:rPr>
            <w:t>____________</w:t>
          </w:r>
        </w:p>
      </w:docPartBody>
    </w:docPart>
    <w:docPart>
      <w:docPartPr>
        <w:name w:val="C8116DF18EC44FF0937AE1164AD33619"/>
        <w:category>
          <w:name w:val="常规"/>
          <w:gallery w:val="placeholder"/>
        </w:category>
        <w:types>
          <w:type w:val="bbPlcHdr"/>
        </w:types>
        <w:behaviors>
          <w:behavior w:val="content"/>
        </w:behaviors>
        <w:guid w:val="{66E7DB58-95B8-45AD-9D6F-CD4617FA60C7}"/>
      </w:docPartPr>
      <w:docPartBody>
        <w:p w:rsidR="004D550B" w:rsidRDefault="004D550B" w:rsidP="004D550B">
          <w:pPr>
            <w:pStyle w:val="C8116DF18EC44FF0937AE1164AD33619"/>
          </w:pPr>
          <w:r>
            <w:rPr>
              <w:rStyle w:val="placeholder1Char"/>
              <w:rFonts w:hint="eastAsia"/>
            </w:rPr>
            <w:t>____________</w:t>
          </w:r>
        </w:p>
      </w:docPartBody>
    </w:docPart>
    <w:docPart>
      <w:docPartPr>
        <w:name w:val="AF018820E7574752B6FA00CA935E77D0"/>
        <w:category>
          <w:name w:val="常规"/>
          <w:gallery w:val="placeholder"/>
        </w:category>
        <w:types>
          <w:type w:val="bbPlcHdr"/>
        </w:types>
        <w:behaviors>
          <w:behavior w:val="content"/>
        </w:behaviors>
        <w:guid w:val="{4D2AC222-542C-4DE5-8C53-3DA26A2F2B7C}"/>
      </w:docPartPr>
      <w:docPartBody>
        <w:p w:rsidR="004D550B" w:rsidRDefault="004D550B" w:rsidP="004D550B">
          <w:pPr>
            <w:pStyle w:val="AF018820E7574752B6FA00CA935E77D0"/>
          </w:pPr>
          <w:r>
            <w:rPr>
              <w:rStyle w:val="placeholder1Char"/>
              <w:rFonts w:hint="eastAsia"/>
            </w:rPr>
            <w:t>____________</w:t>
          </w:r>
        </w:p>
      </w:docPartBody>
    </w:docPart>
    <w:docPart>
      <w:docPartPr>
        <w:name w:val="898CB2FF9D4841A9A8C39BAFC257BFC1"/>
        <w:category>
          <w:name w:val="常规"/>
          <w:gallery w:val="placeholder"/>
        </w:category>
        <w:types>
          <w:type w:val="bbPlcHdr"/>
        </w:types>
        <w:behaviors>
          <w:behavior w:val="content"/>
        </w:behaviors>
        <w:guid w:val="{B5A789C4-829D-422F-A3B7-D8E058B6CD8B}"/>
      </w:docPartPr>
      <w:docPartBody>
        <w:p w:rsidR="004D550B" w:rsidRDefault="004D550B" w:rsidP="004D550B">
          <w:pPr>
            <w:pStyle w:val="898CB2FF9D4841A9A8C39BAFC257BFC1"/>
          </w:pPr>
          <w:r>
            <w:rPr>
              <w:rStyle w:val="placeholder1Char"/>
              <w:rFonts w:hint="eastAsia"/>
            </w:rPr>
            <w:t>____________</w:t>
          </w:r>
        </w:p>
      </w:docPartBody>
    </w:docPart>
    <w:docPart>
      <w:docPartPr>
        <w:name w:val="96C1E5979A2143DA90ABAD2E1ACB0112"/>
        <w:category>
          <w:name w:val="常规"/>
          <w:gallery w:val="placeholder"/>
        </w:category>
        <w:types>
          <w:type w:val="bbPlcHdr"/>
        </w:types>
        <w:behaviors>
          <w:behavior w:val="content"/>
        </w:behaviors>
        <w:guid w:val="{5A531E6E-8702-4AB3-B59E-18E253C7CEE9}"/>
      </w:docPartPr>
      <w:docPartBody>
        <w:p w:rsidR="004D550B" w:rsidRDefault="004D550B" w:rsidP="004D550B">
          <w:pPr>
            <w:pStyle w:val="96C1E5979A2143DA90ABAD2E1ACB0112"/>
          </w:pPr>
          <w:r>
            <w:rPr>
              <w:rStyle w:val="placeholder1Char"/>
              <w:rFonts w:hint="eastAsia"/>
            </w:rPr>
            <w:t>____________</w:t>
          </w:r>
        </w:p>
      </w:docPartBody>
    </w:docPart>
    <w:docPart>
      <w:docPartPr>
        <w:name w:val="5E7612DD85AF4C90BED68FD7629D527F"/>
        <w:category>
          <w:name w:val="常规"/>
          <w:gallery w:val="placeholder"/>
        </w:category>
        <w:types>
          <w:type w:val="bbPlcHdr"/>
        </w:types>
        <w:behaviors>
          <w:behavior w:val="content"/>
        </w:behaviors>
        <w:guid w:val="{60CBD0C9-74B4-4C46-8B8D-59AA87EA2C38}"/>
      </w:docPartPr>
      <w:docPartBody>
        <w:p w:rsidR="004D550B" w:rsidRDefault="004D550B" w:rsidP="004D550B">
          <w:pPr>
            <w:pStyle w:val="5E7612DD85AF4C90BED68FD7629D527F"/>
          </w:pPr>
          <w:r>
            <w:rPr>
              <w:rStyle w:val="placeholder1Char"/>
              <w:rFonts w:hint="eastAsia"/>
            </w:rPr>
            <w:t>____________</w:t>
          </w:r>
        </w:p>
      </w:docPartBody>
    </w:docPart>
    <w:docPart>
      <w:docPartPr>
        <w:name w:val="5E245E33A8124D20850A0ACC4CABF7C5"/>
        <w:category>
          <w:name w:val="常规"/>
          <w:gallery w:val="placeholder"/>
        </w:category>
        <w:types>
          <w:type w:val="bbPlcHdr"/>
        </w:types>
        <w:behaviors>
          <w:behavior w:val="content"/>
        </w:behaviors>
        <w:guid w:val="{CA3F7CA0-FF5E-40DD-9F44-1254F87F3007}"/>
      </w:docPartPr>
      <w:docPartBody>
        <w:p w:rsidR="004D550B" w:rsidRDefault="004D550B" w:rsidP="004D550B">
          <w:pPr>
            <w:pStyle w:val="5E245E33A8124D20850A0ACC4CABF7C5"/>
          </w:pPr>
          <w:r>
            <w:rPr>
              <w:rStyle w:val="placeholder1Char"/>
              <w:rFonts w:hint="eastAsia"/>
            </w:rPr>
            <w:t>____________</w:t>
          </w:r>
        </w:p>
      </w:docPartBody>
    </w:docPart>
    <w:docPart>
      <w:docPartPr>
        <w:name w:val="9210E430737443A49099B8676A103AFB"/>
        <w:category>
          <w:name w:val="常规"/>
          <w:gallery w:val="placeholder"/>
        </w:category>
        <w:types>
          <w:type w:val="bbPlcHdr"/>
        </w:types>
        <w:behaviors>
          <w:behavior w:val="content"/>
        </w:behaviors>
        <w:guid w:val="{03746A59-19D9-4D3C-991A-17F5DF9D2BAA}"/>
      </w:docPartPr>
      <w:docPartBody>
        <w:p w:rsidR="004D550B" w:rsidRDefault="004D550B" w:rsidP="004D550B">
          <w:pPr>
            <w:pStyle w:val="9210E430737443A49099B8676A103AFB"/>
          </w:pPr>
          <w:r>
            <w:rPr>
              <w:rStyle w:val="placeholder1Char"/>
              <w:rFonts w:hint="eastAsia"/>
            </w:rPr>
            <w:t>____________</w:t>
          </w:r>
        </w:p>
      </w:docPartBody>
    </w:docPart>
    <w:docPart>
      <w:docPartPr>
        <w:name w:val="24A50221BE4340A1941205B13B2C16A1"/>
        <w:category>
          <w:name w:val="常规"/>
          <w:gallery w:val="placeholder"/>
        </w:category>
        <w:types>
          <w:type w:val="bbPlcHdr"/>
        </w:types>
        <w:behaviors>
          <w:behavior w:val="content"/>
        </w:behaviors>
        <w:guid w:val="{48A66A2B-D3B2-426F-AB88-9B9F277A7F08}"/>
      </w:docPartPr>
      <w:docPartBody>
        <w:p w:rsidR="004D550B" w:rsidRDefault="004D550B" w:rsidP="004D550B">
          <w:pPr>
            <w:pStyle w:val="24A50221BE4340A1941205B13B2C16A1"/>
          </w:pPr>
          <w:r>
            <w:rPr>
              <w:rStyle w:val="placeholder1Char"/>
              <w:rFonts w:hint="eastAsia"/>
            </w:rPr>
            <w:t>____________</w:t>
          </w:r>
        </w:p>
      </w:docPartBody>
    </w:docPart>
    <w:docPart>
      <w:docPartPr>
        <w:name w:val="41704F5FD29E4077AC342E4E4B972D66"/>
        <w:category>
          <w:name w:val="常规"/>
          <w:gallery w:val="placeholder"/>
        </w:category>
        <w:types>
          <w:type w:val="bbPlcHdr"/>
        </w:types>
        <w:behaviors>
          <w:behavior w:val="content"/>
        </w:behaviors>
        <w:guid w:val="{3B0DF8A5-B6EE-43A5-8B73-F787E99E3086}"/>
      </w:docPartPr>
      <w:docPartBody>
        <w:p w:rsidR="004D550B" w:rsidRDefault="004D550B" w:rsidP="004D550B">
          <w:pPr>
            <w:pStyle w:val="41704F5FD29E4077AC342E4E4B972D66"/>
          </w:pPr>
          <w:r>
            <w:rPr>
              <w:rStyle w:val="placeholder1Char"/>
              <w:rFonts w:hint="eastAsia"/>
            </w:rPr>
            <w:t>____________</w:t>
          </w:r>
        </w:p>
      </w:docPartBody>
    </w:docPart>
    <w:docPart>
      <w:docPartPr>
        <w:name w:val="8FEF6DEC40D045A28C25BED2222443CC"/>
        <w:category>
          <w:name w:val="常规"/>
          <w:gallery w:val="placeholder"/>
        </w:category>
        <w:types>
          <w:type w:val="bbPlcHdr"/>
        </w:types>
        <w:behaviors>
          <w:behavior w:val="content"/>
        </w:behaviors>
        <w:guid w:val="{62C28C38-405F-4389-A7A0-FBE343A0149C}"/>
      </w:docPartPr>
      <w:docPartBody>
        <w:p w:rsidR="004D550B" w:rsidRDefault="004D550B" w:rsidP="004D550B">
          <w:pPr>
            <w:pStyle w:val="8FEF6DEC40D045A28C25BED2222443CC"/>
          </w:pPr>
          <w:r>
            <w:rPr>
              <w:rStyle w:val="placeholder1Char"/>
              <w:rFonts w:hint="eastAsia"/>
            </w:rPr>
            <w:t>____________</w:t>
          </w:r>
        </w:p>
      </w:docPartBody>
    </w:docPart>
    <w:docPart>
      <w:docPartPr>
        <w:name w:val="DC812B066592409E88EDC5FB983EF0F5"/>
        <w:category>
          <w:name w:val="常规"/>
          <w:gallery w:val="placeholder"/>
        </w:category>
        <w:types>
          <w:type w:val="bbPlcHdr"/>
        </w:types>
        <w:behaviors>
          <w:behavior w:val="content"/>
        </w:behaviors>
        <w:guid w:val="{98DD741B-536A-423D-A602-0DBC23F6D8E1}"/>
      </w:docPartPr>
      <w:docPartBody>
        <w:p w:rsidR="004D550B" w:rsidRDefault="004D550B" w:rsidP="004D550B">
          <w:pPr>
            <w:pStyle w:val="DC812B066592409E88EDC5FB983EF0F5"/>
          </w:pPr>
          <w:r>
            <w:rPr>
              <w:rStyle w:val="placeholder1Char"/>
              <w:rFonts w:hint="eastAsia"/>
            </w:rPr>
            <w:t>____________</w:t>
          </w:r>
        </w:p>
      </w:docPartBody>
    </w:docPart>
    <w:docPart>
      <w:docPartPr>
        <w:name w:val="4E6CB662795D4C9094CAF0755DF25811"/>
        <w:category>
          <w:name w:val="常规"/>
          <w:gallery w:val="placeholder"/>
        </w:category>
        <w:types>
          <w:type w:val="bbPlcHdr"/>
        </w:types>
        <w:behaviors>
          <w:behavior w:val="content"/>
        </w:behaviors>
        <w:guid w:val="{03EBBBDE-0152-4898-97C9-930945C3913C}"/>
      </w:docPartPr>
      <w:docPartBody>
        <w:p w:rsidR="004D550B" w:rsidRDefault="004D550B" w:rsidP="004D550B">
          <w:pPr>
            <w:pStyle w:val="4E6CB662795D4C9094CAF0755DF25811"/>
          </w:pPr>
          <w:r>
            <w:rPr>
              <w:rStyle w:val="placeholder1Char"/>
              <w:rFonts w:hint="eastAsia"/>
            </w:rPr>
            <w:t>____________</w:t>
          </w:r>
        </w:p>
      </w:docPartBody>
    </w:docPart>
    <w:docPart>
      <w:docPartPr>
        <w:name w:val="A186C25D5462476FB8E139EAB2CF574F"/>
        <w:category>
          <w:name w:val="常规"/>
          <w:gallery w:val="placeholder"/>
        </w:category>
        <w:types>
          <w:type w:val="bbPlcHdr"/>
        </w:types>
        <w:behaviors>
          <w:behavior w:val="content"/>
        </w:behaviors>
        <w:guid w:val="{39BB0FC4-7058-46AB-B9A7-D93F8E60D5E9}"/>
      </w:docPartPr>
      <w:docPartBody>
        <w:p w:rsidR="004D550B" w:rsidRDefault="004D550B" w:rsidP="004D550B">
          <w:pPr>
            <w:pStyle w:val="A186C25D5462476FB8E139EAB2CF574F"/>
          </w:pPr>
          <w:r>
            <w:rPr>
              <w:rStyle w:val="placeholder1Char"/>
              <w:rFonts w:hint="eastAsia"/>
            </w:rPr>
            <w:t>____________</w:t>
          </w:r>
        </w:p>
      </w:docPartBody>
    </w:docPart>
    <w:docPart>
      <w:docPartPr>
        <w:name w:val="D5C2274C346E4E7BA78E39416B73E1C4"/>
        <w:category>
          <w:name w:val="常规"/>
          <w:gallery w:val="placeholder"/>
        </w:category>
        <w:types>
          <w:type w:val="bbPlcHdr"/>
        </w:types>
        <w:behaviors>
          <w:behavior w:val="content"/>
        </w:behaviors>
        <w:guid w:val="{AF0FD11C-BE1B-4D2F-8D9D-CEA22AAAC1AD}"/>
      </w:docPartPr>
      <w:docPartBody>
        <w:p w:rsidR="004D550B" w:rsidRDefault="004D550B" w:rsidP="004D550B">
          <w:pPr>
            <w:pStyle w:val="D5C2274C346E4E7BA78E39416B73E1C4"/>
          </w:pPr>
          <w:r>
            <w:rPr>
              <w:rStyle w:val="placeholder1Char"/>
              <w:rFonts w:hint="eastAsia"/>
            </w:rPr>
            <w:t>____________</w:t>
          </w:r>
        </w:p>
      </w:docPartBody>
    </w:docPart>
    <w:docPart>
      <w:docPartPr>
        <w:name w:val="BF679D00D9F9411CBD7B3F42AF1624CC"/>
        <w:category>
          <w:name w:val="常规"/>
          <w:gallery w:val="placeholder"/>
        </w:category>
        <w:types>
          <w:type w:val="bbPlcHdr"/>
        </w:types>
        <w:behaviors>
          <w:behavior w:val="content"/>
        </w:behaviors>
        <w:guid w:val="{2CB1E933-FA00-41D3-B7D5-E609692D7745}"/>
      </w:docPartPr>
      <w:docPartBody>
        <w:p w:rsidR="004D550B" w:rsidRDefault="004D550B" w:rsidP="004D550B">
          <w:pPr>
            <w:pStyle w:val="BF679D00D9F9411CBD7B3F42AF1624CC"/>
          </w:pPr>
          <w:r>
            <w:rPr>
              <w:rStyle w:val="placeholder1Char"/>
              <w:rFonts w:hint="eastAsia"/>
            </w:rPr>
            <w:t>____________</w:t>
          </w:r>
        </w:p>
      </w:docPartBody>
    </w:docPart>
    <w:docPart>
      <w:docPartPr>
        <w:name w:val="CD8758D93B1446F0BE810B73F65A976F"/>
        <w:category>
          <w:name w:val="常规"/>
          <w:gallery w:val="placeholder"/>
        </w:category>
        <w:types>
          <w:type w:val="bbPlcHdr"/>
        </w:types>
        <w:behaviors>
          <w:behavior w:val="content"/>
        </w:behaviors>
        <w:guid w:val="{A1C7C22B-1AFD-4B4C-8B95-53F625D52DF2}"/>
      </w:docPartPr>
      <w:docPartBody>
        <w:p w:rsidR="004D550B" w:rsidRDefault="004D550B" w:rsidP="004D550B">
          <w:pPr>
            <w:pStyle w:val="CD8758D93B1446F0BE810B73F65A976F"/>
          </w:pPr>
          <w:r>
            <w:rPr>
              <w:rStyle w:val="placeholder1Char"/>
              <w:rFonts w:hint="eastAsia"/>
            </w:rPr>
            <w:t>____________</w:t>
          </w:r>
        </w:p>
      </w:docPartBody>
    </w:docPart>
    <w:docPart>
      <w:docPartPr>
        <w:name w:val="FC10B26E4E9C4B798CCD0033E294C6AA"/>
        <w:category>
          <w:name w:val="常规"/>
          <w:gallery w:val="placeholder"/>
        </w:category>
        <w:types>
          <w:type w:val="bbPlcHdr"/>
        </w:types>
        <w:behaviors>
          <w:behavior w:val="content"/>
        </w:behaviors>
        <w:guid w:val="{8E89692F-B94E-4D42-8B34-7AC0C4CD89F8}"/>
      </w:docPartPr>
      <w:docPartBody>
        <w:p w:rsidR="004D550B" w:rsidRDefault="004D550B" w:rsidP="004D550B">
          <w:pPr>
            <w:pStyle w:val="FC10B26E4E9C4B798CCD0033E294C6AA"/>
          </w:pPr>
          <w:r>
            <w:rPr>
              <w:rStyle w:val="placeholder1Char"/>
              <w:rFonts w:hint="eastAsia"/>
            </w:rPr>
            <w:t>____________</w:t>
          </w:r>
        </w:p>
      </w:docPartBody>
    </w:docPart>
    <w:docPart>
      <w:docPartPr>
        <w:name w:val="367C1A12D4614E9C8A0F028C2FB461AF"/>
        <w:category>
          <w:name w:val="常规"/>
          <w:gallery w:val="placeholder"/>
        </w:category>
        <w:types>
          <w:type w:val="bbPlcHdr"/>
        </w:types>
        <w:behaviors>
          <w:behavior w:val="content"/>
        </w:behaviors>
        <w:guid w:val="{F69B8B91-92C7-43F6-9477-08BBB71B5F6A}"/>
      </w:docPartPr>
      <w:docPartBody>
        <w:p w:rsidR="004D550B" w:rsidRDefault="004D550B" w:rsidP="004D550B">
          <w:pPr>
            <w:pStyle w:val="367C1A12D4614E9C8A0F028C2FB461AF"/>
          </w:pPr>
          <w:r>
            <w:rPr>
              <w:rStyle w:val="placeholder1Char"/>
              <w:rFonts w:hint="eastAsia"/>
            </w:rPr>
            <w:t>____________</w:t>
          </w:r>
        </w:p>
      </w:docPartBody>
    </w:docPart>
    <w:docPart>
      <w:docPartPr>
        <w:name w:val="9B3FE457871B496688678B0631240AD8"/>
        <w:category>
          <w:name w:val="常规"/>
          <w:gallery w:val="placeholder"/>
        </w:category>
        <w:types>
          <w:type w:val="bbPlcHdr"/>
        </w:types>
        <w:behaviors>
          <w:behavior w:val="content"/>
        </w:behaviors>
        <w:guid w:val="{57287DCD-609C-4439-BD70-4B6EC1D92A42}"/>
      </w:docPartPr>
      <w:docPartBody>
        <w:p w:rsidR="004D550B" w:rsidRDefault="004D550B" w:rsidP="004D550B">
          <w:pPr>
            <w:pStyle w:val="9B3FE457871B496688678B0631240AD8"/>
          </w:pPr>
          <w:r>
            <w:rPr>
              <w:rStyle w:val="placeholder1Char"/>
              <w:rFonts w:hint="eastAsia"/>
            </w:rPr>
            <w:t>____________</w:t>
          </w:r>
        </w:p>
      </w:docPartBody>
    </w:docPart>
    <w:docPart>
      <w:docPartPr>
        <w:name w:val="25636F40A52D4940B1A75E553083AEE2"/>
        <w:category>
          <w:name w:val="常规"/>
          <w:gallery w:val="placeholder"/>
        </w:category>
        <w:types>
          <w:type w:val="bbPlcHdr"/>
        </w:types>
        <w:behaviors>
          <w:behavior w:val="content"/>
        </w:behaviors>
        <w:guid w:val="{47BF3AC2-8A71-45B9-9824-0A33A5669A48}"/>
      </w:docPartPr>
      <w:docPartBody>
        <w:p w:rsidR="004D550B" w:rsidRDefault="004D550B" w:rsidP="004D550B">
          <w:pPr>
            <w:pStyle w:val="25636F40A52D4940B1A75E553083AEE2"/>
          </w:pPr>
          <w:r>
            <w:rPr>
              <w:rStyle w:val="placeholder1Char"/>
              <w:rFonts w:hint="eastAsia"/>
            </w:rPr>
            <w:t>____________</w:t>
          </w:r>
        </w:p>
      </w:docPartBody>
    </w:docPart>
    <w:docPart>
      <w:docPartPr>
        <w:name w:val="1F4AD748C18B4B52914B9386FEEA3ACA"/>
        <w:category>
          <w:name w:val="常规"/>
          <w:gallery w:val="placeholder"/>
        </w:category>
        <w:types>
          <w:type w:val="bbPlcHdr"/>
        </w:types>
        <w:behaviors>
          <w:behavior w:val="content"/>
        </w:behaviors>
        <w:guid w:val="{847773F0-5947-46D1-BFFB-C40572BC02BC}"/>
      </w:docPartPr>
      <w:docPartBody>
        <w:p w:rsidR="004D550B" w:rsidRDefault="004D550B" w:rsidP="004D550B">
          <w:pPr>
            <w:pStyle w:val="1F4AD748C18B4B52914B9386FEEA3ACA"/>
          </w:pPr>
          <w:r>
            <w:rPr>
              <w:rStyle w:val="placeholder1Char"/>
              <w:rFonts w:hint="eastAsia"/>
            </w:rPr>
            <w:t>____________</w:t>
          </w:r>
        </w:p>
      </w:docPartBody>
    </w:docPart>
    <w:docPart>
      <w:docPartPr>
        <w:name w:val="8FCB20573463432283DB08AF51E4ABF4"/>
        <w:category>
          <w:name w:val="常规"/>
          <w:gallery w:val="placeholder"/>
        </w:category>
        <w:types>
          <w:type w:val="bbPlcHdr"/>
        </w:types>
        <w:behaviors>
          <w:behavior w:val="content"/>
        </w:behaviors>
        <w:guid w:val="{BF2C3989-0217-4D55-9406-D5516857801F}"/>
      </w:docPartPr>
      <w:docPartBody>
        <w:p w:rsidR="004D550B" w:rsidRDefault="004D550B" w:rsidP="004D550B">
          <w:pPr>
            <w:pStyle w:val="8FCB20573463432283DB08AF51E4ABF4"/>
          </w:pPr>
          <w:r>
            <w:rPr>
              <w:rStyle w:val="placeholder1Char"/>
              <w:rFonts w:hint="eastAsia"/>
            </w:rPr>
            <w:t>____________</w:t>
          </w:r>
        </w:p>
      </w:docPartBody>
    </w:docPart>
    <w:docPart>
      <w:docPartPr>
        <w:name w:val="8E09481043264760A21B069C07CAF599"/>
        <w:category>
          <w:name w:val="常规"/>
          <w:gallery w:val="placeholder"/>
        </w:category>
        <w:types>
          <w:type w:val="bbPlcHdr"/>
        </w:types>
        <w:behaviors>
          <w:behavior w:val="content"/>
        </w:behaviors>
        <w:guid w:val="{FF4AF695-66DC-48AC-98AE-44C5DA422305}"/>
      </w:docPartPr>
      <w:docPartBody>
        <w:p w:rsidR="004D550B" w:rsidRDefault="004D550B" w:rsidP="004D550B">
          <w:pPr>
            <w:pStyle w:val="8E09481043264760A21B069C07CAF599"/>
          </w:pPr>
          <w:r>
            <w:rPr>
              <w:rStyle w:val="placeholder1Char"/>
              <w:rFonts w:hint="eastAsia"/>
            </w:rPr>
            <w:t>____________</w:t>
          </w:r>
        </w:p>
      </w:docPartBody>
    </w:docPart>
    <w:docPart>
      <w:docPartPr>
        <w:name w:val="BD9B2DC0C1B0475AA34CAF6E60506690"/>
        <w:category>
          <w:name w:val="常规"/>
          <w:gallery w:val="placeholder"/>
        </w:category>
        <w:types>
          <w:type w:val="bbPlcHdr"/>
        </w:types>
        <w:behaviors>
          <w:behavior w:val="content"/>
        </w:behaviors>
        <w:guid w:val="{BE6EBC7A-2213-4F2F-9E37-B94E3657DFA6}"/>
      </w:docPartPr>
      <w:docPartBody>
        <w:p w:rsidR="004D550B" w:rsidRDefault="004D550B" w:rsidP="004D550B">
          <w:pPr>
            <w:pStyle w:val="BD9B2DC0C1B0475AA34CAF6E60506690"/>
          </w:pPr>
          <w:r>
            <w:rPr>
              <w:rStyle w:val="placeholder1Char"/>
              <w:rFonts w:hint="eastAsia"/>
            </w:rPr>
            <w:t>____________</w:t>
          </w:r>
        </w:p>
      </w:docPartBody>
    </w:docPart>
    <w:docPart>
      <w:docPartPr>
        <w:name w:val="BFC05DA8C0DC42819898994BE299A0B2"/>
        <w:category>
          <w:name w:val="常规"/>
          <w:gallery w:val="placeholder"/>
        </w:category>
        <w:types>
          <w:type w:val="bbPlcHdr"/>
        </w:types>
        <w:behaviors>
          <w:behavior w:val="content"/>
        </w:behaviors>
        <w:guid w:val="{DFE15C9A-A29C-4DFC-9B0D-30C85A25DA31}"/>
      </w:docPartPr>
      <w:docPartBody>
        <w:p w:rsidR="004D550B" w:rsidRDefault="004D550B" w:rsidP="004D550B">
          <w:pPr>
            <w:pStyle w:val="BFC05DA8C0DC42819898994BE299A0B2"/>
          </w:pPr>
          <w:r>
            <w:rPr>
              <w:rStyle w:val="placeholder1Char"/>
              <w:rFonts w:hint="eastAsia"/>
            </w:rPr>
            <w:t>____________</w:t>
          </w:r>
        </w:p>
      </w:docPartBody>
    </w:docPart>
    <w:docPart>
      <w:docPartPr>
        <w:name w:val="1AD61CBC66D4446A888FA3CB9B7AA2AC"/>
        <w:category>
          <w:name w:val="常规"/>
          <w:gallery w:val="placeholder"/>
        </w:category>
        <w:types>
          <w:type w:val="bbPlcHdr"/>
        </w:types>
        <w:behaviors>
          <w:behavior w:val="content"/>
        </w:behaviors>
        <w:guid w:val="{FFBC7F3A-A384-4156-AD93-54EC226FEAEA}"/>
      </w:docPartPr>
      <w:docPartBody>
        <w:p w:rsidR="004D550B" w:rsidRDefault="004D550B" w:rsidP="004D550B">
          <w:pPr>
            <w:pStyle w:val="1AD61CBC66D4446A888FA3CB9B7AA2AC"/>
          </w:pPr>
          <w:r>
            <w:rPr>
              <w:rStyle w:val="placeholder1Char"/>
              <w:rFonts w:hint="eastAsia"/>
            </w:rPr>
            <w:t>____________</w:t>
          </w:r>
        </w:p>
      </w:docPartBody>
    </w:docPart>
    <w:docPart>
      <w:docPartPr>
        <w:name w:val="CB2AF9E16F534DC89A7BCFD3E38ADC36"/>
        <w:category>
          <w:name w:val="常规"/>
          <w:gallery w:val="placeholder"/>
        </w:category>
        <w:types>
          <w:type w:val="bbPlcHdr"/>
        </w:types>
        <w:behaviors>
          <w:behavior w:val="content"/>
        </w:behaviors>
        <w:guid w:val="{D1868B5E-0ED3-46B8-940C-01D568EFEB3F}"/>
      </w:docPartPr>
      <w:docPartBody>
        <w:p w:rsidR="004D550B" w:rsidRDefault="004D550B" w:rsidP="004D550B">
          <w:pPr>
            <w:pStyle w:val="CB2AF9E16F534DC89A7BCFD3E38ADC36"/>
          </w:pPr>
          <w:r>
            <w:rPr>
              <w:rStyle w:val="placeholder1Char"/>
              <w:rFonts w:hint="eastAsia"/>
            </w:rPr>
            <w:t>____________</w:t>
          </w:r>
        </w:p>
      </w:docPartBody>
    </w:docPart>
    <w:docPart>
      <w:docPartPr>
        <w:name w:val="067BB600F7CD4AF1A20602BB30D739BE"/>
        <w:category>
          <w:name w:val="常规"/>
          <w:gallery w:val="placeholder"/>
        </w:category>
        <w:types>
          <w:type w:val="bbPlcHdr"/>
        </w:types>
        <w:behaviors>
          <w:behavior w:val="content"/>
        </w:behaviors>
        <w:guid w:val="{900FBC2B-9501-46CF-A863-1209876AD027}"/>
      </w:docPartPr>
      <w:docPartBody>
        <w:p w:rsidR="004D550B" w:rsidRDefault="004D550B" w:rsidP="004D550B">
          <w:pPr>
            <w:pStyle w:val="067BB600F7CD4AF1A20602BB30D739BE"/>
          </w:pPr>
          <w:r>
            <w:rPr>
              <w:rStyle w:val="placeholder1Char"/>
              <w:rFonts w:hint="eastAsia"/>
            </w:rPr>
            <w:t>____________</w:t>
          </w:r>
        </w:p>
      </w:docPartBody>
    </w:docPart>
    <w:docPart>
      <w:docPartPr>
        <w:name w:val="E24EB2B4AA35439EA6EC152DADE40FB5"/>
        <w:category>
          <w:name w:val="常规"/>
          <w:gallery w:val="placeholder"/>
        </w:category>
        <w:types>
          <w:type w:val="bbPlcHdr"/>
        </w:types>
        <w:behaviors>
          <w:behavior w:val="content"/>
        </w:behaviors>
        <w:guid w:val="{C5D74319-C3A3-4109-A432-30D5797273D9}"/>
      </w:docPartPr>
      <w:docPartBody>
        <w:p w:rsidR="004D550B" w:rsidRDefault="004D550B" w:rsidP="004D550B">
          <w:pPr>
            <w:pStyle w:val="E24EB2B4AA35439EA6EC152DADE40FB5"/>
          </w:pPr>
          <w:r>
            <w:rPr>
              <w:rStyle w:val="placeholder1Char"/>
              <w:rFonts w:hint="eastAsia"/>
            </w:rPr>
            <w:t>____________</w:t>
          </w:r>
        </w:p>
      </w:docPartBody>
    </w:docPart>
    <w:docPart>
      <w:docPartPr>
        <w:name w:val="071FBDFE0C4E4478A9F785A32345401C"/>
        <w:category>
          <w:name w:val="常规"/>
          <w:gallery w:val="placeholder"/>
        </w:category>
        <w:types>
          <w:type w:val="bbPlcHdr"/>
        </w:types>
        <w:behaviors>
          <w:behavior w:val="content"/>
        </w:behaviors>
        <w:guid w:val="{0AC9F084-4B47-408F-A2A0-366688B470A5}"/>
      </w:docPartPr>
      <w:docPartBody>
        <w:p w:rsidR="004D550B" w:rsidRDefault="004D550B" w:rsidP="004D550B">
          <w:pPr>
            <w:pStyle w:val="071FBDFE0C4E4478A9F785A32345401C"/>
          </w:pPr>
          <w:r>
            <w:rPr>
              <w:rStyle w:val="placeholder1Char"/>
              <w:rFonts w:hint="eastAsia"/>
            </w:rPr>
            <w:t>____________</w:t>
          </w:r>
        </w:p>
      </w:docPartBody>
    </w:docPart>
    <w:docPart>
      <w:docPartPr>
        <w:name w:val="A2AE463D254C48218239E354379091FA"/>
        <w:category>
          <w:name w:val="常规"/>
          <w:gallery w:val="placeholder"/>
        </w:category>
        <w:types>
          <w:type w:val="bbPlcHdr"/>
        </w:types>
        <w:behaviors>
          <w:behavior w:val="content"/>
        </w:behaviors>
        <w:guid w:val="{960D0BD9-ECF6-463E-99A0-95419F9757A7}"/>
      </w:docPartPr>
      <w:docPartBody>
        <w:p w:rsidR="004D550B" w:rsidRDefault="004D550B" w:rsidP="004D550B">
          <w:pPr>
            <w:pStyle w:val="A2AE463D254C48218239E354379091FA"/>
          </w:pPr>
          <w:r>
            <w:rPr>
              <w:rStyle w:val="placeholder1Char"/>
              <w:rFonts w:hint="eastAsia"/>
            </w:rPr>
            <w:t>____________</w:t>
          </w:r>
        </w:p>
      </w:docPartBody>
    </w:docPart>
    <w:docPart>
      <w:docPartPr>
        <w:name w:val="770F51ECB3FF4058ABBAE4C8F474CBD0"/>
        <w:category>
          <w:name w:val="常规"/>
          <w:gallery w:val="placeholder"/>
        </w:category>
        <w:types>
          <w:type w:val="bbPlcHdr"/>
        </w:types>
        <w:behaviors>
          <w:behavior w:val="content"/>
        </w:behaviors>
        <w:guid w:val="{B31196B9-E583-4F87-B844-6F9EC348FAE7}"/>
      </w:docPartPr>
      <w:docPartBody>
        <w:p w:rsidR="004D550B" w:rsidRDefault="004D550B" w:rsidP="004D550B">
          <w:pPr>
            <w:pStyle w:val="770F51ECB3FF4058ABBAE4C8F474CBD0"/>
          </w:pPr>
          <w:r>
            <w:rPr>
              <w:rStyle w:val="placeholder1Char"/>
              <w:rFonts w:hint="eastAsia"/>
            </w:rPr>
            <w:t>____________</w:t>
          </w:r>
        </w:p>
      </w:docPartBody>
    </w:docPart>
    <w:docPart>
      <w:docPartPr>
        <w:name w:val="834BCD97CEFB4880A982746C08283CF8"/>
        <w:category>
          <w:name w:val="常规"/>
          <w:gallery w:val="placeholder"/>
        </w:category>
        <w:types>
          <w:type w:val="bbPlcHdr"/>
        </w:types>
        <w:behaviors>
          <w:behavior w:val="content"/>
        </w:behaviors>
        <w:guid w:val="{4D457616-B106-422F-8707-EF9ECD2977F4}"/>
      </w:docPartPr>
      <w:docPartBody>
        <w:p w:rsidR="004D550B" w:rsidRDefault="004D550B" w:rsidP="004D550B">
          <w:pPr>
            <w:pStyle w:val="834BCD97CEFB4880A982746C08283CF8"/>
          </w:pPr>
          <w:r>
            <w:rPr>
              <w:rStyle w:val="placeholder1Char"/>
              <w:rFonts w:hint="eastAsia"/>
            </w:rPr>
            <w:t>____________</w:t>
          </w:r>
        </w:p>
      </w:docPartBody>
    </w:docPart>
    <w:docPart>
      <w:docPartPr>
        <w:name w:val="0EF22A8E4E6048F9AEEA95976808715E"/>
        <w:category>
          <w:name w:val="常规"/>
          <w:gallery w:val="placeholder"/>
        </w:category>
        <w:types>
          <w:type w:val="bbPlcHdr"/>
        </w:types>
        <w:behaviors>
          <w:behavior w:val="content"/>
        </w:behaviors>
        <w:guid w:val="{5DE63AE4-DC15-4E21-9101-FBAB1AF8412F}"/>
      </w:docPartPr>
      <w:docPartBody>
        <w:p w:rsidR="004D550B" w:rsidRDefault="004D550B" w:rsidP="004D550B">
          <w:pPr>
            <w:pStyle w:val="0EF22A8E4E6048F9AEEA95976808715E"/>
          </w:pPr>
          <w:r>
            <w:rPr>
              <w:rStyle w:val="placeholder1Char"/>
              <w:rFonts w:hint="eastAsia"/>
            </w:rPr>
            <w:t>____________</w:t>
          </w:r>
        </w:p>
      </w:docPartBody>
    </w:docPart>
    <w:docPart>
      <w:docPartPr>
        <w:name w:val="2EEC1E33FFC749DD832E98F74B9C02AD"/>
        <w:category>
          <w:name w:val="常规"/>
          <w:gallery w:val="placeholder"/>
        </w:category>
        <w:types>
          <w:type w:val="bbPlcHdr"/>
        </w:types>
        <w:behaviors>
          <w:behavior w:val="content"/>
        </w:behaviors>
        <w:guid w:val="{723AA5C8-E00D-4E55-BDF8-7D88E38F718C}"/>
      </w:docPartPr>
      <w:docPartBody>
        <w:p w:rsidR="004D550B" w:rsidRDefault="004D550B" w:rsidP="004D550B">
          <w:pPr>
            <w:pStyle w:val="2EEC1E33FFC749DD832E98F74B9C02AD"/>
          </w:pPr>
          <w:r>
            <w:rPr>
              <w:rStyle w:val="placeholder1Char"/>
              <w:rFonts w:hint="eastAsia"/>
            </w:rPr>
            <w:t>____________</w:t>
          </w:r>
        </w:p>
      </w:docPartBody>
    </w:docPart>
    <w:docPart>
      <w:docPartPr>
        <w:name w:val="ACD5F582CB6A44F0803ED1F15F12C15A"/>
        <w:category>
          <w:name w:val="常规"/>
          <w:gallery w:val="placeholder"/>
        </w:category>
        <w:types>
          <w:type w:val="bbPlcHdr"/>
        </w:types>
        <w:behaviors>
          <w:behavior w:val="content"/>
        </w:behaviors>
        <w:guid w:val="{275DA933-64C5-42B3-9E80-B90F606EFB44}"/>
      </w:docPartPr>
      <w:docPartBody>
        <w:p w:rsidR="004D550B" w:rsidRDefault="004D550B" w:rsidP="004D550B">
          <w:pPr>
            <w:pStyle w:val="ACD5F582CB6A44F0803ED1F15F12C15A"/>
          </w:pPr>
          <w:r>
            <w:rPr>
              <w:rStyle w:val="placeholder1Char"/>
              <w:rFonts w:hint="eastAsia"/>
            </w:rPr>
            <w:t>____________</w:t>
          </w:r>
        </w:p>
      </w:docPartBody>
    </w:docPart>
    <w:docPart>
      <w:docPartPr>
        <w:name w:val="4C82FA260B38424694508DAE0F471334"/>
        <w:category>
          <w:name w:val="常规"/>
          <w:gallery w:val="placeholder"/>
        </w:category>
        <w:types>
          <w:type w:val="bbPlcHdr"/>
        </w:types>
        <w:behaviors>
          <w:behavior w:val="content"/>
        </w:behaviors>
        <w:guid w:val="{E8E9224C-C2BA-4DE6-8BA0-E924BF6F6C9E}"/>
      </w:docPartPr>
      <w:docPartBody>
        <w:p w:rsidR="004D550B" w:rsidRDefault="004D550B" w:rsidP="004D550B">
          <w:pPr>
            <w:pStyle w:val="4C82FA260B38424694508DAE0F471334"/>
          </w:pPr>
          <w:r>
            <w:rPr>
              <w:rStyle w:val="placeholder1Char"/>
              <w:rFonts w:hint="eastAsia"/>
            </w:rPr>
            <w:t>____________</w:t>
          </w:r>
        </w:p>
      </w:docPartBody>
    </w:docPart>
    <w:docPart>
      <w:docPartPr>
        <w:name w:val="82F5A5EC0418493983FC7180AEC7E2AF"/>
        <w:category>
          <w:name w:val="常规"/>
          <w:gallery w:val="placeholder"/>
        </w:category>
        <w:types>
          <w:type w:val="bbPlcHdr"/>
        </w:types>
        <w:behaviors>
          <w:behavior w:val="content"/>
        </w:behaviors>
        <w:guid w:val="{FC3A95D4-9728-4520-B64C-0D8B5DB8134A}"/>
      </w:docPartPr>
      <w:docPartBody>
        <w:p w:rsidR="004D550B" w:rsidRDefault="004D550B" w:rsidP="004D550B">
          <w:pPr>
            <w:pStyle w:val="82F5A5EC0418493983FC7180AEC7E2AF"/>
          </w:pPr>
          <w:r>
            <w:rPr>
              <w:rStyle w:val="placeholder1Char"/>
              <w:rFonts w:hint="eastAsia"/>
            </w:rPr>
            <w:t>____________</w:t>
          </w:r>
        </w:p>
      </w:docPartBody>
    </w:docPart>
    <w:docPart>
      <w:docPartPr>
        <w:name w:val="8D5ACB9918734641AA5D134594427E57"/>
        <w:category>
          <w:name w:val="常规"/>
          <w:gallery w:val="placeholder"/>
        </w:category>
        <w:types>
          <w:type w:val="bbPlcHdr"/>
        </w:types>
        <w:behaviors>
          <w:behavior w:val="content"/>
        </w:behaviors>
        <w:guid w:val="{E3822CCB-BC9B-4DDB-B2CC-0699C4F41B6D}"/>
      </w:docPartPr>
      <w:docPartBody>
        <w:p w:rsidR="004D550B" w:rsidRDefault="004D550B" w:rsidP="004D550B">
          <w:pPr>
            <w:pStyle w:val="8D5ACB9918734641AA5D134594427E57"/>
          </w:pPr>
          <w:r>
            <w:rPr>
              <w:rStyle w:val="placeholder1Char"/>
              <w:rFonts w:hint="eastAsia"/>
            </w:rPr>
            <w:t>____________</w:t>
          </w:r>
        </w:p>
      </w:docPartBody>
    </w:docPart>
    <w:docPart>
      <w:docPartPr>
        <w:name w:val="5EAD1866648D4FD090C7B59BDABDB3BD"/>
        <w:category>
          <w:name w:val="常规"/>
          <w:gallery w:val="placeholder"/>
        </w:category>
        <w:types>
          <w:type w:val="bbPlcHdr"/>
        </w:types>
        <w:behaviors>
          <w:behavior w:val="content"/>
        </w:behaviors>
        <w:guid w:val="{4B52C06B-2DA5-4D81-9900-02C15A2D08BD}"/>
      </w:docPartPr>
      <w:docPartBody>
        <w:p w:rsidR="004D550B" w:rsidRDefault="004D550B" w:rsidP="004D550B">
          <w:pPr>
            <w:pStyle w:val="5EAD1866648D4FD090C7B59BDABDB3BD"/>
          </w:pPr>
          <w:r>
            <w:rPr>
              <w:rStyle w:val="placeholder1Char"/>
              <w:rFonts w:hint="eastAsia"/>
            </w:rPr>
            <w:t>____________</w:t>
          </w:r>
        </w:p>
      </w:docPartBody>
    </w:docPart>
    <w:docPart>
      <w:docPartPr>
        <w:name w:val="535E0AE92B854DC29707EBF91122B087"/>
        <w:category>
          <w:name w:val="常规"/>
          <w:gallery w:val="placeholder"/>
        </w:category>
        <w:types>
          <w:type w:val="bbPlcHdr"/>
        </w:types>
        <w:behaviors>
          <w:behavior w:val="content"/>
        </w:behaviors>
        <w:guid w:val="{9EB327A5-033B-4283-8657-990289688978}"/>
      </w:docPartPr>
      <w:docPartBody>
        <w:p w:rsidR="004D550B" w:rsidRDefault="004D550B" w:rsidP="004D550B">
          <w:pPr>
            <w:pStyle w:val="535E0AE92B854DC29707EBF91122B087"/>
          </w:pPr>
          <w:r>
            <w:rPr>
              <w:rStyle w:val="placeholder1Char"/>
              <w:rFonts w:hint="eastAsia"/>
            </w:rPr>
            <w:t>____________</w:t>
          </w:r>
        </w:p>
      </w:docPartBody>
    </w:docPart>
    <w:docPart>
      <w:docPartPr>
        <w:name w:val="75278D536B034994A315255A9F44B020"/>
        <w:category>
          <w:name w:val="常规"/>
          <w:gallery w:val="placeholder"/>
        </w:category>
        <w:types>
          <w:type w:val="bbPlcHdr"/>
        </w:types>
        <w:behaviors>
          <w:behavior w:val="content"/>
        </w:behaviors>
        <w:guid w:val="{DFF63AF2-542C-49CC-8B8A-AE979E5609A9}"/>
      </w:docPartPr>
      <w:docPartBody>
        <w:p w:rsidR="004D550B" w:rsidRDefault="004D550B" w:rsidP="004D550B">
          <w:pPr>
            <w:pStyle w:val="75278D536B034994A315255A9F44B020"/>
          </w:pPr>
          <w:r>
            <w:rPr>
              <w:rStyle w:val="placeholder1Char"/>
              <w:rFonts w:hint="eastAsia"/>
            </w:rPr>
            <w:t>____________</w:t>
          </w:r>
        </w:p>
      </w:docPartBody>
    </w:docPart>
    <w:docPart>
      <w:docPartPr>
        <w:name w:val="3E5B02C03DED49DC93C45A23C1E9642A"/>
        <w:category>
          <w:name w:val="常规"/>
          <w:gallery w:val="placeholder"/>
        </w:category>
        <w:types>
          <w:type w:val="bbPlcHdr"/>
        </w:types>
        <w:behaviors>
          <w:behavior w:val="content"/>
        </w:behaviors>
        <w:guid w:val="{AB0E69DF-35FF-44CF-9A8A-E5DE62DFE58E}"/>
      </w:docPartPr>
      <w:docPartBody>
        <w:p w:rsidR="004D550B" w:rsidRDefault="004D550B" w:rsidP="004D550B">
          <w:pPr>
            <w:pStyle w:val="3E5B02C03DED49DC93C45A23C1E9642A"/>
          </w:pPr>
          <w:r>
            <w:rPr>
              <w:rStyle w:val="placeholder1Char"/>
              <w:rFonts w:hint="eastAsia"/>
            </w:rPr>
            <w:t>____________</w:t>
          </w:r>
        </w:p>
      </w:docPartBody>
    </w:docPart>
    <w:docPart>
      <w:docPartPr>
        <w:name w:val="E8534975D2044459BB168953C9250BFD"/>
        <w:category>
          <w:name w:val="常规"/>
          <w:gallery w:val="placeholder"/>
        </w:category>
        <w:types>
          <w:type w:val="bbPlcHdr"/>
        </w:types>
        <w:behaviors>
          <w:behavior w:val="content"/>
        </w:behaviors>
        <w:guid w:val="{8CEF6AE4-4BA0-4418-AB66-177102063D06}"/>
      </w:docPartPr>
      <w:docPartBody>
        <w:p w:rsidR="004D550B" w:rsidRDefault="004D550B" w:rsidP="004D550B">
          <w:pPr>
            <w:pStyle w:val="E8534975D2044459BB168953C9250BFD"/>
          </w:pPr>
          <w:r>
            <w:rPr>
              <w:rStyle w:val="placeholder1Char"/>
              <w:rFonts w:hint="eastAsia"/>
            </w:rPr>
            <w:t>____________</w:t>
          </w:r>
        </w:p>
      </w:docPartBody>
    </w:docPart>
    <w:docPart>
      <w:docPartPr>
        <w:name w:val="224776AB8B854C63A6A62051EF22939D"/>
        <w:category>
          <w:name w:val="常规"/>
          <w:gallery w:val="placeholder"/>
        </w:category>
        <w:types>
          <w:type w:val="bbPlcHdr"/>
        </w:types>
        <w:behaviors>
          <w:behavior w:val="content"/>
        </w:behaviors>
        <w:guid w:val="{337ABD83-30C5-48EB-AC9A-BF361E913325}"/>
      </w:docPartPr>
      <w:docPartBody>
        <w:p w:rsidR="004D550B" w:rsidRDefault="004D550B" w:rsidP="004D550B">
          <w:pPr>
            <w:pStyle w:val="224776AB8B854C63A6A62051EF22939D"/>
          </w:pPr>
          <w:r>
            <w:rPr>
              <w:rStyle w:val="placeholder1Char"/>
              <w:rFonts w:hint="eastAsia"/>
            </w:rPr>
            <w:t>____________</w:t>
          </w:r>
        </w:p>
      </w:docPartBody>
    </w:docPart>
    <w:docPart>
      <w:docPartPr>
        <w:name w:val="C014F9135AE8415F85BA79778FA6E470"/>
        <w:category>
          <w:name w:val="常规"/>
          <w:gallery w:val="placeholder"/>
        </w:category>
        <w:types>
          <w:type w:val="bbPlcHdr"/>
        </w:types>
        <w:behaviors>
          <w:behavior w:val="content"/>
        </w:behaviors>
        <w:guid w:val="{787EE925-A827-4268-AD6A-D92E8E20F270}"/>
      </w:docPartPr>
      <w:docPartBody>
        <w:p w:rsidR="004D550B" w:rsidRDefault="004D550B" w:rsidP="004D550B">
          <w:pPr>
            <w:pStyle w:val="C014F9135AE8415F85BA79778FA6E470"/>
          </w:pPr>
          <w:r>
            <w:rPr>
              <w:rStyle w:val="placeholder1Char"/>
              <w:rFonts w:hint="eastAsia"/>
            </w:rPr>
            <w:t>____________</w:t>
          </w:r>
        </w:p>
      </w:docPartBody>
    </w:docPart>
    <w:docPart>
      <w:docPartPr>
        <w:name w:val="387F2CAB443A49ABA8FD0313E8A43A05"/>
        <w:category>
          <w:name w:val="常规"/>
          <w:gallery w:val="placeholder"/>
        </w:category>
        <w:types>
          <w:type w:val="bbPlcHdr"/>
        </w:types>
        <w:behaviors>
          <w:behavior w:val="content"/>
        </w:behaviors>
        <w:guid w:val="{25C441FA-71FF-4284-8C34-33B8745750D0}"/>
      </w:docPartPr>
      <w:docPartBody>
        <w:p w:rsidR="004D550B" w:rsidRDefault="004D550B" w:rsidP="004D550B">
          <w:pPr>
            <w:pStyle w:val="387F2CAB443A49ABA8FD0313E8A43A05"/>
          </w:pPr>
          <w:r>
            <w:rPr>
              <w:rStyle w:val="placeholder1Char"/>
              <w:rFonts w:hint="eastAsia"/>
            </w:rPr>
            <w:t>____________</w:t>
          </w:r>
        </w:p>
      </w:docPartBody>
    </w:docPart>
    <w:docPart>
      <w:docPartPr>
        <w:name w:val="4AF0C27344D54D0B99220749CDA309E9"/>
        <w:category>
          <w:name w:val="常规"/>
          <w:gallery w:val="placeholder"/>
        </w:category>
        <w:types>
          <w:type w:val="bbPlcHdr"/>
        </w:types>
        <w:behaviors>
          <w:behavior w:val="content"/>
        </w:behaviors>
        <w:guid w:val="{7D5622AF-D7EA-44B5-908D-2B3003991090}"/>
      </w:docPartPr>
      <w:docPartBody>
        <w:p w:rsidR="004D550B" w:rsidRDefault="004D550B" w:rsidP="004D550B">
          <w:pPr>
            <w:pStyle w:val="4AF0C27344D54D0B99220749CDA309E9"/>
          </w:pPr>
          <w:r>
            <w:rPr>
              <w:rStyle w:val="placeholder1Char"/>
              <w:rFonts w:hint="eastAsia"/>
            </w:rPr>
            <w:t>____________</w:t>
          </w:r>
        </w:p>
      </w:docPartBody>
    </w:docPart>
    <w:docPart>
      <w:docPartPr>
        <w:name w:val="92FECBC521FD44FE9AB51FB9AA368030"/>
        <w:category>
          <w:name w:val="常规"/>
          <w:gallery w:val="placeholder"/>
        </w:category>
        <w:types>
          <w:type w:val="bbPlcHdr"/>
        </w:types>
        <w:behaviors>
          <w:behavior w:val="content"/>
        </w:behaviors>
        <w:guid w:val="{F8012A3A-582C-4200-A883-281CCADAF383}"/>
      </w:docPartPr>
      <w:docPartBody>
        <w:p w:rsidR="004D550B" w:rsidRDefault="004D550B" w:rsidP="004D550B">
          <w:pPr>
            <w:pStyle w:val="92FECBC521FD44FE9AB51FB9AA368030"/>
          </w:pPr>
          <w:r>
            <w:rPr>
              <w:rStyle w:val="placeholder1Char"/>
              <w:rFonts w:hint="eastAsia"/>
            </w:rPr>
            <w:t>____________</w:t>
          </w:r>
        </w:p>
      </w:docPartBody>
    </w:docPart>
    <w:docPart>
      <w:docPartPr>
        <w:name w:val="4E6E4993054F41FEA2D35CE161E8A502"/>
        <w:category>
          <w:name w:val="常规"/>
          <w:gallery w:val="placeholder"/>
        </w:category>
        <w:types>
          <w:type w:val="bbPlcHdr"/>
        </w:types>
        <w:behaviors>
          <w:behavior w:val="content"/>
        </w:behaviors>
        <w:guid w:val="{530B3513-308B-46A2-AE1C-BDC39FDB5CD0}"/>
      </w:docPartPr>
      <w:docPartBody>
        <w:p w:rsidR="004D550B" w:rsidRDefault="004D550B" w:rsidP="004D550B">
          <w:pPr>
            <w:pStyle w:val="4E6E4993054F41FEA2D35CE161E8A502"/>
          </w:pPr>
          <w:r>
            <w:rPr>
              <w:rStyle w:val="placeholder1Char"/>
              <w:rFonts w:hint="eastAsia"/>
            </w:rPr>
            <w:t>____________</w:t>
          </w:r>
        </w:p>
      </w:docPartBody>
    </w:docPart>
    <w:docPart>
      <w:docPartPr>
        <w:name w:val="1D16002F90A64F2AA2CD62E6DA0C08A9"/>
        <w:category>
          <w:name w:val="常规"/>
          <w:gallery w:val="placeholder"/>
        </w:category>
        <w:types>
          <w:type w:val="bbPlcHdr"/>
        </w:types>
        <w:behaviors>
          <w:behavior w:val="content"/>
        </w:behaviors>
        <w:guid w:val="{A1D0AA16-5A42-456B-9F4C-DC6EF1235545}"/>
      </w:docPartPr>
      <w:docPartBody>
        <w:p w:rsidR="004D550B" w:rsidRDefault="004D550B" w:rsidP="004D550B">
          <w:pPr>
            <w:pStyle w:val="1D16002F90A64F2AA2CD62E6DA0C08A9"/>
          </w:pPr>
          <w:r>
            <w:rPr>
              <w:rStyle w:val="placeholder1Char"/>
              <w:rFonts w:hint="eastAsia"/>
            </w:rPr>
            <w:t>____________</w:t>
          </w:r>
        </w:p>
      </w:docPartBody>
    </w:docPart>
    <w:docPart>
      <w:docPartPr>
        <w:name w:val="1CABDEDE058344CEB1DBBDA810E22872"/>
        <w:category>
          <w:name w:val="常规"/>
          <w:gallery w:val="placeholder"/>
        </w:category>
        <w:types>
          <w:type w:val="bbPlcHdr"/>
        </w:types>
        <w:behaviors>
          <w:behavior w:val="content"/>
        </w:behaviors>
        <w:guid w:val="{6584DD5F-F0FC-4B10-9D11-E338BB79F4AF}"/>
      </w:docPartPr>
      <w:docPartBody>
        <w:p w:rsidR="004D550B" w:rsidRDefault="004D550B" w:rsidP="004D550B">
          <w:pPr>
            <w:pStyle w:val="1CABDEDE058344CEB1DBBDA810E22872"/>
          </w:pPr>
          <w:r>
            <w:rPr>
              <w:rStyle w:val="placeholder1Char"/>
              <w:rFonts w:hint="eastAsia"/>
            </w:rPr>
            <w:t>____________</w:t>
          </w:r>
        </w:p>
      </w:docPartBody>
    </w:docPart>
    <w:docPart>
      <w:docPartPr>
        <w:name w:val="A627BEE1E1CA437BB6EF0200E1864573"/>
        <w:category>
          <w:name w:val="常规"/>
          <w:gallery w:val="placeholder"/>
        </w:category>
        <w:types>
          <w:type w:val="bbPlcHdr"/>
        </w:types>
        <w:behaviors>
          <w:behavior w:val="content"/>
        </w:behaviors>
        <w:guid w:val="{1D740E70-0D2A-435A-A598-7572CD735CB5}"/>
      </w:docPartPr>
      <w:docPartBody>
        <w:p w:rsidR="004D550B" w:rsidRDefault="004D550B" w:rsidP="004D550B">
          <w:pPr>
            <w:pStyle w:val="A627BEE1E1CA437BB6EF0200E1864573"/>
          </w:pPr>
          <w:r>
            <w:rPr>
              <w:rStyle w:val="placeholder1Char"/>
              <w:rFonts w:hint="eastAsia"/>
            </w:rPr>
            <w:t>____________</w:t>
          </w:r>
        </w:p>
      </w:docPartBody>
    </w:docPart>
    <w:docPart>
      <w:docPartPr>
        <w:name w:val="7A723F1D7159487FAF0E38052A0762EF"/>
        <w:category>
          <w:name w:val="常规"/>
          <w:gallery w:val="placeholder"/>
        </w:category>
        <w:types>
          <w:type w:val="bbPlcHdr"/>
        </w:types>
        <w:behaviors>
          <w:behavior w:val="content"/>
        </w:behaviors>
        <w:guid w:val="{74A0485D-7218-4381-9C3F-CEAA97FE062F}"/>
      </w:docPartPr>
      <w:docPartBody>
        <w:p w:rsidR="004D550B" w:rsidRDefault="004D550B" w:rsidP="004D550B">
          <w:pPr>
            <w:pStyle w:val="7A723F1D7159487FAF0E38052A0762EF"/>
          </w:pPr>
          <w:r>
            <w:rPr>
              <w:rStyle w:val="placeholder1Char"/>
              <w:rFonts w:hint="eastAsia"/>
            </w:rPr>
            <w:t>____________</w:t>
          </w:r>
        </w:p>
      </w:docPartBody>
    </w:docPart>
    <w:docPart>
      <w:docPartPr>
        <w:name w:val="A2D7F293EB344B21B5C3945B3DA314A3"/>
        <w:category>
          <w:name w:val="常规"/>
          <w:gallery w:val="placeholder"/>
        </w:category>
        <w:types>
          <w:type w:val="bbPlcHdr"/>
        </w:types>
        <w:behaviors>
          <w:behavior w:val="content"/>
        </w:behaviors>
        <w:guid w:val="{6CD99913-0A18-4847-AC10-9B760BAB7775}"/>
      </w:docPartPr>
      <w:docPartBody>
        <w:p w:rsidR="004D550B" w:rsidRDefault="004D550B" w:rsidP="004D550B">
          <w:pPr>
            <w:pStyle w:val="A2D7F293EB344B21B5C3945B3DA314A3"/>
          </w:pPr>
          <w:r>
            <w:rPr>
              <w:rStyle w:val="placeholder1Char"/>
              <w:rFonts w:hint="eastAsia"/>
            </w:rPr>
            <w:t>____________</w:t>
          </w:r>
        </w:p>
      </w:docPartBody>
    </w:docPart>
    <w:docPart>
      <w:docPartPr>
        <w:name w:val="412F2278D250438E986B5C45EE752401"/>
        <w:category>
          <w:name w:val="常规"/>
          <w:gallery w:val="placeholder"/>
        </w:category>
        <w:types>
          <w:type w:val="bbPlcHdr"/>
        </w:types>
        <w:behaviors>
          <w:behavior w:val="content"/>
        </w:behaviors>
        <w:guid w:val="{FB839F37-73C4-4FA7-AE46-5B313D5C984E}"/>
      </w:docPartPr>
      <w:docPartBody>
        <w:p w:rsidR="004D550B" w:rsidRDefault="004D550B" w:rsidP="004D550B">
          <w:pPr>
            <w:pStyle w:val="412F2278D250438E986B5C45EE752401"/>
          </w:pPr>
          <w:r>
            <w:rPr>
              <w:rStyle w:val="placeholder1Char"/>
              <w:rFonts w:hint="eastAsia"/>
            </w:rPr>
            <w:t>____________</w:t>
          </w:r>
        </w:p>
      </w:docPartBody>
    </w:docPart>
    <w:docPart>
      <w:docPartPr>
        <w:name w:val="0534317069054975A582589DDC784B46"/>
        <w:category>
          <w:name w:val="常规"/>
          <w:gallery w:val="placeholder"/>
        </w:category>
        <w:types>
          <w:type w:val="bbPlcHdr"/>
        </w:types>
        <w:behaviors>
          <w:behavior w:val="content"/>
        </w:behaviors>
        <w:guid w:val="{7315A37C-B11F-4E47-9DB7-A64DCA650192}"/>
      </w:docPartPr>
      <w:docPartBody>
        <w:p w:rsidR="004D550B" w:rsidRDefault="004D550B" w:rsidP="004D550B">
          <w:pPr>
            <w:pStyle w:val="0534317069054975A582589DDC784B46"/>
          </w:pPr>
          <w:r>
            <w:rPr>
              <w:rStyle w:val="placeholder1Char"/>
              <w:rFonts w:hint="eastAsia"/>
            </w:rPr>
            <w:t>____________</w:t>
          </w:r>
        </w:p>
      </w:docPartBody>
    </w:docPart>
    <w:docPart>
      <w:docPartPr>
        <w:name w:val="FC9BF29BEA49400BAEAB878973449031"/>
        <w:category>
          <w:name w:val="常规"/>
          <w:gallery w:val="placeholder"/>
        </w:category>
        <w:types>
          <w:type w:val="bbPlcHdr"/>
        </w:types>
        <w:behaviors>
          <w:behavior w:val="content"/>
        </w:behaviors>
        <w:guid w:val="{19A09BA1-8FE5-4837-9545-17C7BDD42FAD}"/>
      </w:docPartPr>
      <w:docPartBody>
        <w:p w:rsidR="004D550B" w:rsidRDefault="004D550B" w:rsidP="004D550B">
          <w:pPr>
            <w:pStyle w:val="FC9BF29BEA49400BAEAB878973449031"/>
          </w:pPr>
          <w:r>
            <w:rPr>
              <w:rStyle w:val="placeholder1Char"/>
              <w:rFonts w:hint="eastAsia"/>
            </w:rPr>
            <w:t>____________</w:t>
          </w:r>
        </w:p>
      </w:docPartBody>
    </w:docPart>
    <w:docPart>
      <w:docPartPr>
        <w:name w:val="09770D0D78154AD1A0BF5DF502DA110C"/>
        <w:category>
          <w:name w:val="常规"/>
          <w:gallery w:val="placeholder"/>
        </w:category>
        <w:types>
          <w:type w:val="bbPlcHdr"/>
        </w:types>
        <w:behaviors>
          <w:behavior w:val="content"/>
        </w:behaviors>
        <w:guid w:val="{04AD7593-2AFF-4258-9DB2-EC384BC279C3}"/>
      </w:docPartPr>
      <w:docPartBody>
        <w:p w:rsidR="004D550B" w:rsidRDefault="004D550B" w:rsidP="004D550B">
          <w:pPr>
            <w:pStyle w:val="09770D0D78154AD1A0BF5DF502DA110C"/>
          </w:pPr>
          <w:r>
            <w:rPr>
              <w:rStyle w:val="placeholder1Char"/>
              <w:rFonts w:hint="eastAsia"/>
            </w:rPr>
            <w:t>____________</w:t>
          </w:r>
        </w:p>
      </w:docPartBody>
    </w:docPart>
    <w:docPart>
      <w:docPartPr>
        <w:name w:val="246FF528D33B49659B649AAF7E4D5EA2"/>
        <w:category>
          <w:name w:val="常规"/>
          <w:gallery w:val="placeholder"/>
        </w:category>
        <w:types>
          <w:type w:val="bbPlcHdr"/>
        </w:types>
        <w:behaviors>
          <w:behavior w:val="content"/>
        </w:behaviors>
        <w:guid w:val="{E0A493EF-480C-4E28-86A1-AB6E6C3C5CFD}"/>
      </w:docPartPr>
      <w:docPartBody>
        <w:p w:rsidR="004D550B" w:rsidRDefault="004D550B" w:rsidP="004D550B">
          <w:pPr>
            <w:pStyle w:val="246FF528D33B49659B649AAF7E4D5EA2"/>
          </w:pPr>
          <w:r>
            <w:rPr>
              <w:rStyle w:val="placeholder1Char"/>
              <w:rFonts w:hint="eastAsia"/>
            </w:rPr>
            <w:t>____________</w:t>
          </w:r>
        </w:p>
      </w:docPartBody>
    </w:docPart>
    <w:docPart>
      <w:docPartPr>
        <w:name w:val="8FBC98DBB1304FB49DB33BACA7DC9DEE"/>
        <w:category>
          <w:name w:val="常规"/>
          <w:gallery w:val="placeholder"/>
        </w:category>
        <w:types>
          <w:type w:val="bbPlcHdr"/>
        </w:types>
        <w:behaviors>
          <w:behavior w:val="content"/>
        </w:behaviors>
        <w:guid w:val="{15D54DB6-4A2C-4BD4-8D56-98C916542006}"/>
      </w:docPartPr>
      <w:docPartBody>
        <w:p w:rsidR="004D550B" w:rsidRDefault="004D550B" w:rsidP="004D550B">
          <w:pPr>
            <w:pStyle w:val="8FBC98DBB1304FB49DB33BACA7DC9DEE"/>
          </w:pPr>
          <w:r>
            <w:rPr>
              <w:rStyle w:val="placeholder1Char"/>
              <w:rFonts w:hint="eastAsia"/>
            </w:rPr>
            <w:t>____________</w:t>
          </w:r>
        </w:p>
      </w:docPartBody>
    </w:docPart>
    <w:docPart>
      <w:docPartPr>
        <w:name w:val="3F89D2E6F9B243D1954AFD18248EB058"/>
        <w:category>
          <w:name w:val="常规"/>
          <w:gallery w:val="placeholder"/>
        </w:category>
        <w:types>
          <w:type w:val="bbPlcHdr"/>
        </w:types>
        <w:behaviors>
          <w:behavior w:val="content"/>
        </w:behaviors>
        <w:guid w:val="{836DCC46-6307-43BF-BA52-3C5D0C0585C7}"/>
      </w:docPartPr>
      <w:docPartBody>
        <w:p w:rsidR="004D550B" w:rsidRDefault="004D550B" w:rsidP="004D550B">
          <w:pPr>
            <w:pStyle w:val="3F89D2E6F9B243D1954AFD18248EB058"/>
          </w:pPr>
          <w:r>
            <w:rPr>
              <w:rStyle w:val="placeholder1Char"/>
              <w:rFonts w:hint="eastAsia"/>
            </w:rPr>
            <w:t>____________</w:t>
          </w:r>
        </w:p>
      </w:docPartBody>
    </w:docPart>
    <w:docPart>
      <w:docPartPr>
        <w:name w:val="E020AA257D28419BB8FFBEBA5D3054D8"/>
        <w:category>
          <w:name w:val="常规"/>
          <w:gallery w:val="placeholder"/>
        </w:category>
        <w:types>
          <w:type w:val="bbPlcHdr"/>
        </w:types>
        <w:behaviors>
          <w:behavior w:val="content"/>
        </w:behaviors>
        <w:guid w:val="{A05004AE-B85A-42F0-9613-45D6D21C039D}"/>
      </w:docPartPr>
      <w:docPartBody>
        <w:p w:rsidR="004D550B" w:rsidRDefault="004D550B" w:rsidP="004D550B">
          <w:pPr>
            <w:pStyle w:val="E020AA257D28419BB8FFBEBA5D3054D8"/>
          </w:pPr>
          <w:r>
            <w:rPr>
              <w:rStyle w:val="placeholder1Char"/>
              <w:rFonts w:hint="eastAsia"/>
            </w:rPr>
            <w:t>____________</w:t>
          </w:r>
        </w:p>
      </w:docPartBody>
    </w:docPart>
    <w:docPart>
      <w:docPartPr>
        <w:name w:val="FFBB092B768C4BDEB0CBBEFB47F88238"/>
        <w:category>
          <w:name w:val="常规"/>
          <w:gallery w:val="placeholder"/>
        </w:category>
        <w:types>
          <w:type w:val="bbPlcHdr"/>
        </w:types>
        <w:behaviors>
          <w:behavior w:val="content"/>
        </w:behaviors>
        <w:guid w:val="{36A7EB3D-0C0B-4816-8796-2AAE84C4F87D}"/>
      </w:docPartPr>
      <w:docPartBody>
        <w:p w:rsidR="004D550B" w:rsidRDefault="004D550B" w:rsidP="004D550B">
          <w:pPr>
            <w:pStyle w:val="FFBB092B768C4BDEB0CBBEFB47F88238"/>
          </w:pPr>
          <w:r>
            <w:rPr>
              <w:rStyle w:val="placeholder1Char"/>
              <w:rFonts w:hint="eastAsia"/>
            </w:rPr>
            <w:t>____________</w:t>
          </w:r>
        </w:p>
      </w:docPartBody>
    </w:docPart>
    <w:docPart>
      <w:docPartPr>
        <w:name w:val="BB6DD062650F4EEEAE3ECB4482695D94"/>
        <w:category>
          <w:name w:val="常规"/>
          <w:gallery w:val="placeholder"/>
        </w:category>
        <w:types>
          <w:type w:val="bbPlcHdr"/>
        </w:types>
        <w:behaviors>
          <w:behavior w:val="content"/>
        </w:behaviors>
        <w:guid w:val="{157CE821-53D5-43BF-B543-4174BCFB12BE}"/>
      </w:docPartPr>
      <w:docPartBody>
        <w:p w:rsidR="004D550B" w:rsidRDefault="004D550B" w:rsidP="004D550B">
          <w:pPr>
            <w:pStyle w:val="BB6DD062650F4EEEAE3ECB4482695D94"/>
          </w:pPr>
          <w:r>
            <w:rPr>
              <w:rStyle w:val="placeholder1Char"/>
              <w:rFonts w:hint="eastAsia"/>
            </w:rPr>
            <w:t>____________</w:t>
          </w:r>
        </w:p>
      </w:docPartBody>
    </w:docPart>
    <w:docPart>
      <w:docPartPr>
        <w:name w:val="FD6E974110FB4569A622B19A53209270"/>
        <w:category>
          <w:name w:val="常规"/>
          <w:gallery w:val="placeholder"/>
        </w:category>
        <w:types>
          <w:type w:val="bbPlcHdr"/>
        </w:types>
        <w:behaviors>
          <w:behavior w:val="content"/>
        </w:behaviors>
        <w:guid w:val="{65269AEA-CFC7-4372-A7CA-D8DF6ED398C2}"/>
      </w:docPartPr>
      <w:docPartBody>
        <w:p w:rsidR="004D550B" w:rsidRDefault="004D550B" w:rsidP="004D550B">
          <w:pPr>
            <w:pStyle w:val="FD6E974110FB4569A622B19A53209270"/>
          </w:pPr>
          <w:r>
            <w:rPr>
              <w:rStyle w:val="placeholder1Char"/>
              <w:rFonts w:hint="eastAsia"/>
            </w:rPr>
            <w:t>____________</w:t>
          </w:r>
        </w:p>
      </w:docPartBody>
    </w:docPart>
    <w:docPart>
      <w:docPartPr>
        <w:name w:val="68D5BC0ECC4446B2B934ABC71F62A0AA"/>
        <w:category>
          <w:name w:val="常规"/>
          <w:gallery w:val="placeholder"/>
        </w:category>
        <w:types>
          <w:type w:val="bbPlcHdr"/>
        </w:types>
        <w:behaviors>
          <w:behavior w:val="content"/>
        </w:behaviors>
        <w:guid w:val="{57A0395B-7BCC-4271-AB02-8FC254785B7A}"/>
      </w:docPartPr>
      <w:docPartBody>
        <w:p w:rsidR="004D550B" w:rsidRDefault="004D550B" w:rsidP="004D550B">
          <w:pPr>
            <w:pStyle w:val="68D5BC0ECC4446B2B934ABC71F62A0AA"/>
          </w:pPr>
          <w:r>
            <w:rPr>
              <w:rStyle w:val="placeholder1Char"/>
              <w:rFonts w:hint="eastAsia"/>
            </w:rPr>
            <w:t>____________</w:t>
          </w:r>
        </w:p>
      </w:docPartBody>
    </w:docPart>
    <w:docPart>
      <w:docPartPr>
        <w:name w:val="92915E2FA7644F9FA390FD9D45507767"/>
        <w:category>
          <w:name w:val="常规"/>
          <w:gallery w:val="placeholder"/>
        </w:category>
        <w:types>
          <w:type w:val="bbPlcHdr"/>
        </w:types>
        <w:behaviors>
          <w:behavior w:val="content"/>
        </w:behaviors>
        <w:guid w:val="{7784AEDC-8E0D-4617-ACC0-9B5AF5640488}"/>
      </w:docPartPr>
      <w:docPartBody>
        <w:p w:rsidR="004D550B" w:rsidRDefault="004D550B" w:rsidP="004D550B">
          <w:pPr>
            <w:pStyle w:val="92915E2FA7644F9FA390FD9D45507767"/>
          </w:pPr>
          <w:r>
            <w:rPr>
              <w:rStyle w:val="placeholder1Char"/>
              <w:rFonts w:hint="eastAsia"/>
            </w:rPr>
            <w:t>____________</w:t>
          </w:r>
        </w:p>
      </w:docPartBody>
    </w:docPart>
    <w:docPart>
      <w:docPartPr>
        <w:name w:val="0706B126A68F4054BF6F25F4DB70534C"/>
        <w:category>
          <w:name w:val="常规"/>
          <w:gallery w:val="placeholder"/>
        </w:category>
        <w:types>
          <w:type w:val="bbPlcHdr"/>
        </w:types>
        <w:behaviors>
          <w:behavior w:val="content"/>
        </w:behaviors>
        <w:guid w:val="{4DACBB80-6449-4BFB-98AE-637A432D2B09}"/>
      </w:docPartPr>
      <w:docPartBody>
        <w:p w:rsidR="004D550B" w:rsidRDefault="004D550B" w:rsidP="004D550B">
          <w:pPr>
            <w:pStyle w:val="0706B126A68F4054BF6F25F4DB70534C"/>
          </w:pPr>
          <w:r>
            <w:rPr>
              <w:rStyle w:val="placeholder1Char"/>
              <w:rFonts w:hint="eastAsia"/>
            </w:rPr>
            <w:t>____________</w:t>
          </w:r>
        </w:p>
      </w:docPartBody>
    </w:docPart>
    <w:docPart>
      <w:docPartPr>
        <w:name w:val="211BD00C96104BB9BDCD2349D66A6372"/>
        <w:category>
          <w:name w:val="常规"/>
          <w:gallery w:val="placeholder"/>
        </w:category>
        <w:types>
          <w:type w:val="bbPlcHdr"/>
        </w:types>
        <w:behaviors>
          <w:behavior w:val="content"/>
        </w:behaviors>
        <w:guid w:val="{12F60CD3-9897-40B3-A146-22C7EE081486}"/>
      </w:docPartPr>
      <w:docPartBody>
        <w:p w:rsidR="004D550B" w:rsidRDefault="004D550B" w:rsidP="004D550B">
          <w:pPr>
            <w:pStyle w:val="211BD00C96104BB9BDCD2349D66A6372"/>
          </w:pPr>
          <w:r>
            <w:rPr>
              <w:rStyle w:val="placeholder1Char"/>
              <w:rFonts w:hint="eastAsia"/>
            </w:rPr>
            <w:t>____________</w:t>
          </w:r>
        </w:p>
      </w:docPartBody>
    </w:docPart>
    <w:docPart>
      <w:docPartPr>
        <w:name w:val="EEF1CF6B46654C5190822AE05A69B36B"/>
        <w:category>
          <w:name w:val="常规"/>
          <w:gallery w:val="placeholder"/>
        </w:category>
        <w:types>
          <w:type w:val="bbPlcHdr"/>
        </w:types>
        <w:behaviors>
          <w:behavior w:val="content"/>
        </w:behaviors>
        <w:guid w:val="{92ED5858-9CBF-4291-8E39-2A507DEF9535}"/>
      </w:docPartPr>
      <w:docPartBody>
        <w:p w:rsidR="004D550B" w:rsidRDefault="004D550B" w:rsidP="004D550B">
          <w:pPr>
            <w:pStyle w:val="EEF1CF6B46654C5190822AE05A69B36B"/>
          </w:pPr>
          <w:r>
            <w:rPr>
              <w:rStyle w:val="placeholder1Char"/>
              <w:rFonts w:hint="eastAsia"/>
            </w:rPr>
            <w:t>____________</w:t>
          </w:r>
        </w:p>
      </w:docPartBody>
    </w:docPart>
    <w:docPart>
      <w:docPartPr>
        <w:name w:val="2C9478FD44184A57A9DACB576E5D25EE"/>
        <w:category>
          <w:name w:val="常规"/>
          <w:gallery w:val="placeholder"/>
        </w:category>
        <w:types>
          <w:type w:val="bbPlcHdr"/>
        </w:types>
        <w:behaviors>
          <w:behavior w:val="content"/>
        </w:behaviors>
        <w:guid w:val="{F55813ED-F524-41E4-86A9-77390746B7B2}"/>
      </w:docPartPr>
      <w:docPartBody>
        <w:p w:rsidR="004D550B" w:rsidRDefault="004D550B" w:rsidP="004D550B">
          <w:pPr>
            <w:pStyle w:val="2C9478FD44184A57A9DACB576E5D25EE"/>
          </w:pPr>
          <w:r>
            <w:rPr>
              <w:rStyle w:val="placeholder1Char"/>
              <w:rFonts w:hint="eastAsia"/>
            </w:rPr>
            <w:t>____________</w:t>
          </w:r>
        </w:p>
      </w:docPartBody>
    </w:docPart>
    <w:docPart>
      <w:docPartPr>
        <w:name w:val="7971D076C51C4B57B6AB88207DA66A8D"/>
        <w:category>
          <w:name w:val="常规"/>
          <w:gallery w:val="placeholder"/>
        </w:category>
        <w:types>
          <w:type w:val="bbPlcHdr"/>
        </w:types>
        <w:behaviors>
          <w:behavior w:val="content"/>
        </w:behaviors>
        <w:guid w:val="{5BF5FC6C-E5DF-49C9-BA4B-680BE01CBC9A}"/>
      </w:docPartPr>
      <w:docPartBody>
        <w:p w:rsidR="004D550B" w:rsidRDefault="004D550B" w:rsidP="004D550B">
          <w:pPr>
            <w:pStyle w:val="7971D076C51C4B57B6AB88207DA66A8D"/>
          </w:pPr>
          <w:r>
            <w:rPr>
              <w:rStyle w:val="placeholder1Char"/>
              <w:rFonts w:hint="eastAsia"/>
            </w:rPr>
            <w:t>____________</w:t>
          </w:r>
        </w:p>
      </w:docPartBody>
    </w:docPart>
    <w:docPart>
      <w:docPartPr>
        <w:name w:val="5C61BC9C5E8447A79304043984A48F1F"/>
        <w:category>
          <w:name w:val="常规"/>
          <w:gallery w:val="placeholder"/>
        </w:category>
        <w:types>
          <w:type w:val="bbPlcHdr"/>
        </w:types>
        <w:behaviors>
          <w:behavior w:val="content"/>
        </w:behaviors>
        <w:guid w:val="{22FD706A-F1DF-4760-A912-1EACB5CBD10F}"/>
      </w:docPartPr>
      <w:docPartBody>
        <w:p w:rsidR="004D550B" w:rsidRDefault="004D550B" w:rsidP="004D550B">
          <w:pPr>
            <w:pStyle w:val="5C61BC9C5E8447A79304043984A48F1F"/>
          </w:pPr>
          <w:r>
            <w:rPr>
              <w:rStyle w:val="placeholder1Char"/>
              <w:rFonts w:hint="eastAsia"/>
            </w:rPr>
            <w:t>____________</w:t>
          </w:r>
        </w:p>
      </w:docPartBody>
    </w:docPart>
    <w:docPart>
      <w:docPartPr>
        <w:name w:val="8520479BCBB44930A1463DDCA422543C"/>
        <w:category>
          <w:name w:val="常规"/>
          <w:gallery w:val="placeholder"/>
        </w:category>
        <w:types>
          <w:type w:val="bbPlcHdr"/>
        </w:types>
        <w:behaviors>
          <w:behavior w:val="content"/>
        </w:behaviors>
        <w:guid w:val="{F6C23E0A-6630-454B-8CED-7283C1E6D224}"/>
      </w:docPartPr>
      <w:docPartBody>
        <w:p w:rsidR="004D550B" w:rsidRDefault="004D550B" w:rsidP="004D550B">
          <w:pPr>
            <w:pStyle w:val="8520479BCBB44930A1463DDCA422543C"/>
          </w:pPr>
          <w:r>
            <w:rPr>
              <w:rStyle w:val="placeholder1Char"/>
              <w:rFonts w:hint="eastAsia"/>
            </w:rPr>
            <w:t>____________</w:t>
          </w:r>
        </w:p>
      </w:docPartBody>
    </w:docPart>
    <w:docPart>
      <w:docPartPr>
        <w:name w:val="8DD7A35BE8F0410F9BF4239916790E3D"/>
        <w:category>
          <w:name w:val="常规"/>
          <w:gallery w:val="placeholder"/>
        </w:category>
        <w:types>
          <w:type w:val="bbPlcHdr"/>
        </w:types>
        <w:behaviors>
          <w:behavior w:val="content"/>
        </w:behaviors>
        <w:guid w:val="{B8A63C82-4FE2-411C-9ECA-6A68813DC59C}"/>
      </w:docPartPr>
      <w:docPartBody>
        <w:p w:rsidR="004D550B" w:rsidRDefault="004D550B" w:rsidP="004D550B">
          <w:pPr>
            <w:pStyle w:val="8DD7A35BE8F0410F9BF4239916790E3D"/>
          </w:pPr>
          <w:r>
            <w:rPr>
              <w:rStyle w:val="placeholder1Char"/>
              <w:rFonts w:hint="eastAsia"/>
            </w:rPr>
            <w:t>____________</w:t>
          </w:r>
        </w:p>
      </w:docPartBody>
    </w:docPart>
    <w:docPart>
      <w:docPartPr>
        <w:name w:val="02C0B90F69894DD58729A7221DA97362"/>
        <w:category>
          <w:name w:val="常规"/>
          <w:gallery w:val="placeholder"/>
        </w:category>
        <w:types>
          <w:type w:val="bbPlcHdr"/>
        </w:types>
        <w:behaviors>
          <w:behavior w:val="content"/>
        </w:behaviors>
        <w:guid w:val="{25511CFD-9473-4923-BC37-F514C3D34B80}"/>
      </w:docPartPr>
      <w:docPartBody>
        <w:p w:rsidR="004D550B" w:rsidRDefault="004D550B" w:rsidP="004D550B">
          <w:pPr>
            <w:pStyle w:val="02C0B90F69894DD58729A7221DA97362"/>
          </w:pPr>
          <w:r>
            <w:rPr>
              <w:rStyle w:val="placeholder1Char"/>
              <w:rFonts w:hint="eastAsia"/>
            </w:rPr>
            <w:t>____________</w:t>
          </w:r>
        </w:p>
      </w:docPartBody>
    </w:docPart>
    <w:docPart>
      <w:docPartPr>
        <w:name w:val="0D7BE7BC3D34478B87D919C60A9D5DAD"/>
        <w:category>
          <w:name w:val="常规"/>
          <w:gallery w:val="placeholder"/>
        </w:category>
        <w:types>
          <w:type w:val="bbPlcHdr"/>
        </w:types>
        <w:behaviors>
          <w:behavior w:val="content"/>
        </w:behaviors>
        <w:guid w:val="{F90F9E54-DBF4-40A9-B0AC-F2005037030B}"/>
      </w:docPartPr>
      <w:docPartBody>
        <w:p w:rsidR="004D550B" w:rsidRDefault="004D550B" w:rsidP="004D550B">
          <w:pPr>
            <w:pStyle w:val="0D7BE7BC3D34478B87D919C60A9D5DAD"/>
          </w:pPr>
          <w:r>
            <w:rPr>
              <w:rStyle w:val="placeholder1Char"/>
              <w:rFonts w:hint="eastAsia"/>
            </w:rPr>
            <w:t>____________</w:t>
          </w:r>
        </w:p>
      </w:docPartBody>
    </w:docPart>
    <w:docPart>
      <w:docPartPr>
        <w:name w:val="AF3FDA70B2104E268D6EEF5785E94127"/>
        <w:category>
          <w:name w:val="常规"/>
          <w:gallery w:val="placeholder"/>
        </w:category>
        <w:types>
          <w:type w:val="bbPlcHdr"/>
        </w:types>
        <w:behaviors>
          <w:behavior w:val="content"/>
        </w:behaviors>
        <w:guid w:val="{94818905-F39D-4189-885A-C3927A698E56}"/>
      </w:docPartPr>
      <w:docPartBody>
        <w:p w:rsidR="004D550B" w:rsidRDefault="004D550B" w:rsidP="004D550B">
          <w:pPr>
            <w:pStyle w:val="AF3FDA70B2104E268D6EEF5785E94127"/>
          </w:pPr>
          <w:r>
            <w:rPr>
              <w:rStyle w:val="placeholder1Char"/>
              <w:rFonts w:hint="eastAsia"/>
            </w:rPr>
            <w:t>____________</w:t>
          </w:r>
        </w:p>
      </w:docPartBody>
    </w:docPart>
    <w:docPart>
      <w:docPartPr>
        <w:name w:val="1CE08A4A245D4B319E9627D78424D75D"/>
        <w:category>
          <w:name w:val="常规"/>
          <w:gallery w:val="placeholder"/>
        </w:category>
        <w:types>
          <w:type w:val="bbPlcHdr"/>
        </w:types>
        <w:behaviors>
          <w:behavior w:val="content"/>
        </w:behaviors>
        <w:guid w:val="{E3B8AC7F-B838-4986-8DF8-EFDBD2AABD32}"/>
      </w:docPartPr>
      <w:docPartBody>
        <w:p w:rsidR="004D550B" w:rsidRDefault="004D550B" w:rsidP="004D550B">
          <w:pPr>
            <w:pStyle w:val="1CE08A4A245D4B319E9627D78424D75D"/>
          </w:pPr>
          <w:r>
            <w:rPr>
              <w:rStyle w:val="placeholder1Char"/>
              <w:rFonts w:hint="eastAsia"/>
            </w:rPr>
            <w:t>____________</w:t>
          </w:r>
        </w:p>
      </w:docPartBody>
    </w:docPart>
    <w:docPart>
      <w:docPartPr>
        <w:name w:val="EAD2E96D1B1145FF805617A52147CF5A"/>
        <w:category>
          <w:name w:val="常规"/>
          <w:gallery w:val="placeholder"/>
        </w:category>
        <w:types>
          <w:type w:val="bbPlcHdr"/>
        </w:types>
        <w:behaviors>
          <w:behavior w:val="content"/>
        </w:behaviors>
        <w:guid w:val="{D5071114-1B88-4F5B-A54F-DDDECC627835}"/>
      </w:docPartPr>
      <w:docPartBody>
        <w:p w:rsidR="004D550B" w:rsidRDefault="004D550B" w:rsidP="004D550B">
          <w:pPr>
            <w:pStyle w:val="EAD2E96D1B1145FF805617A52147CF5A"/>
          </w:pPr>
          <w:r>
            <w:rPr>
              <w:rStyle w:val="placeholder1Char"/>
              <w:rFonts w:hint="eastAsia"/>
            </w:rPr>
            <w:t>____________</w:t>
          </w:r>
        </w:p>
      </w:docPartBody>
    </w:docPart>
    <w:docPart>
      <w:docPartPr>
        <w:name w:val="CFB7DFE63A7F47EB9ADAB635E2855EBB"/>
        <w:category>
          <w:name w:val="常规"/>
          <w:gallery w:val="placeholder"/>
        </w:category>
        <w:types>
          <w:type w:val="bbPlcHdr"/>
        </w:types>
        <w:behaviors>
          <w:behavior w:val="content"/>
        </w:behaviors>
        <w:guid w:val="{9AA537E5-8A7A-41AA-87AF-EDC31C5C2568}"/>
      </w:docPartPr>
      <w:docPartBody>
        <w:p w:rsidR="004D550B" w:rsidRDefault="004D550B" w:rsidP="004D550B">
          <w:pPr>
            <w:pStyle w:val="CFB7DFE63A7F47EB9ADAB635E2855EBB"/>
          </w:pPr>
          <w:r>
            <w:rPr>
              <w:rStyle w:val="placeholder1Char"/>
              <w:rFonts w:hint="eastAsia"/>
            </w:rPr>
            <w:t>____________</w:t>
          </w:r>
        </w:p>
      </w:docPartBody>
    </w:docPart>
    <w:docPart>
      <w:docPartPr>
        <w:name w:val="9FFFB84F508B42FDA3ED3266CA85C78E"/>
        <w:category>
          <w:name w:val="常规"/>
          <w:gallery w:val="placeholder"/>
        </w:category>
        <w:types>
          <w:type w:val="bbPlcHdr"/>
        </w:types>
        <w:behaviors>
          <w:behavior w:val="content"/>
        </w:behaviors>
        <w:guid w:val="{86A9B0D5-5826-4464-B35E-5C8D1CEF6B0C}"/>
      </w:docPartPr>
      <w:docPartBody>
        <w:p w:rsidR="004D550B" w:rsidRDefault="004D550B" w:rsidP="004D550B">
          <w:pPr>
            <w:pStyle w:val="9FFFB84F508B42FDA3ED3266CA85C78E"/>
          </w:pPr>
          <w:r>
            <w:rPr>
              <w:rStyle w:val="placeholder1Char"/>
              <w:rFonts w:hint="eastAsia"/>
            </w:rPr>
            <w:t>____________</w:t>
          </w:r>
        </w:p>
      </w:docPartBody>
    </w:docPart>
    <w:docPart>
      <w:docPartPr>
        <w:name w:val="23136697C08647488BD13BE863902968"/>
        <w:category>
          <w:name w:val="常规"/>
          <w:gallery w:val="placeholder"/>
        </w:category>
        <w:types>
          <w:type w:val="bbPlcHdr"/>
        </w:types>
        <w:behaviors>
          <w:behavior w:val="content"/>
        </w:behaviors>
        <w:guid w:val="{986A38E7-E792-49D5-8988-4471540569B8}"/>
      </w:docPartPr>
      <w:docPartBody>
        <w:p w:rsidR="004D550B" w:rsidRDefault="004D550B" w:rsidP="004D550B">
          <w:pPr>
            <w:pStyle w:val="23136697C08647488BD13BE863902968"/>
          </w:pPr>
          <w:r>
            <w:rPr>
              <w:rStyle w:val="placeholder1Char"/>
              <w:rFonts w:hint="eastAsia"/>
            </w:rPr>
            <w:t>____________</w:t>
          </w:r>
        </w:p>
      </w:docPartBody>
    </w:docPart>
    <w:docPart>
      <w:docPartPr>
        <w:name w:val="59667F4E418A4300B6A7A2B719B23ED5"/>
        <w:category>
          <w:name w:val="常规"/>
          <w:gallery w:val="placeholder"/>
        </w:category>
        <w:types>
          <w:type w:val="bbPlcHdr"/>
        </w:types>
        <w:behaviors>
          <w:behavior w:val="content"/>
        </w:behaviors>
        <w:guid w:val="{6A27E32C-6C33-4930-88B1-73D2D4599D8C}"/>
      </w:docPartPr>
      <w:docPartBody>
        <w:p w:rsidR="004D550B" w:rsidRDefault="004D550B" w:rsidP="004D550B">
          <w:pPr>
            <w:pStyle w:val="59667F4E418A4300B6A7A2B719B23ED5"/>
          </w:pPr>
          <w:r>
            <w:rPr>
              <w:rStyle w:val="placeholder1Char"/>
              <w:rFonts w:hint="eastAsia"/>
            </w:rPr>
            <w:t>____________</w:t>
          </w:r>
        </w:p>
      </w:docPartBody>
    </w:docPart>
    <w:docPart>
      <w:docPartPr>
        <w:name w:val="535FAEF757064A7AAC9FCBFFC88BF60B"/>
        <w:category>
          <w:name w:val="常规"/>
          <w:gallery w:val="placeholder"/>
        </w:category>
        <w:types>
          <w:type w:val="bbPlcHdr"/>
        </w:types>
        <w:behaviors>
          <w:behavior w:val="content"/>
        </w:behaviors>
        <w:guid w:val="{091AD3E6-7457-4690-879D-51A70A37947C}"/>
      </w:docPartPr>
      <w:docPartBody>
        <w:p w:rsidR="004D550B" w:rsidRDefault="004D550B" w:rsidP="004D550B">
          <w:pPr>
            <w:pStyle w:val="535FAEF757064A7AAC9FCBFFC88BF60B"/>
          </w:pPr>
          <w:r>
            <w:rPr>
              <w:rStyle w:val="placeholder1Char"/>
              <w:rFonts w:hint="eastAsia"/>
            </w:rPr>
            <w:t>____________</w:t>
          </w:r>
        </w:p>
      </w:docPartBody>
    </w:docPart>
    <w:docPart>
      <w:docPartPr>
        <w:name w:val="EAC33A2EF4154760B37131D7E989FDE7"/>
        <w:category>
          <w:name w:val="常规"/>
          <w:gallery w:val="placeholder"/>
        </w:category>
        <w:types>
          <w:type w:val="bbPlcHdr"/>
        </w:types>
        <w:behaviors>
          <w:behavior w:val="content"/>
        </w:behaviors>
        <w:guid w:val="{AF06FC31-7305-4076-B094-4968D76E15A5}"/>
      </w:docPartPr>
      <w:docPartBody>
        <w:p w:rsidR="004D550B" w:rsidRDefault="004D550B" w:rsidP="004D550B">
          <w:pPr>
            <w:pStyle w:val="EAC33A2EF4154760B37131D7E989FDE7"/>
          </w:pPr>
          <w:r>
            <w:rPr>
              <w:rStyle w:val="placeholder1Char"/>
              <w:rFonts w:hint="eastAsia"/>
            </w:rPr>
            <w:t>____________</w:t>
          </w:r>
        </w:p>
      </w:docPartBody>
    </w:docPart>
    <w:docPart>
      <w:docPartPr>
        <w:name w:val="00F945B74CD54A189B8A9846AC69E639"/>
        <w:category>
          <w:name w:val="常规"/>
          <w:gallery w:val="placeholder"/>
        </w:category>
        <w:types>
          <w:type w:val="bbPlcHdr"/>
        </w:types>
        <w:behaviors>
          <w:behavior w:val="content"/>
        </w:behaviors>
        <w:guid w:val="{972A6518-F207-4019-B0FD-50D3581B5615}"/>
      </w:docPartPr>
      <w:docPartBody>
        <w:p w:rsidR="004D550B" w:rsidRDefault="004D550B" w:rsidP="004D550B">
          <w:pPr>
            <w:pStyle w:val="00F945B74CD54A189B8A9846AC69E639"/>
          </w:pPr>
          <w:r>
            <w:rPr>
              <w:rStyle w:val="placeholder1Char"/>
              <w:rFonts w:hint="eastAsia"/>
            </w:rPr>
            <w:t>____________</w:t>
          </w:r>
        </w:p>
      </w:docPartBody>
    </w:docPart>
    <w:docPart>
      <w:docPartPr>
        <w:name w:val="A1B137CF4545446CB747CFF3A6C8EA75"/>
        <w:category>
          <w:name w:val="常规"/>
          <w:gallery w:val="placeholder"/>
        </w:category>
        <w:types>
          <w:type w:val="bbPlcHdr"/>
        </w:types>
        <w:behaviors>
          <w:behavior w:val="content"/>
        </w:behaviors>
        <w:guid w:val="{F2D5C44A-1821-41DE-8AD7-B73089EF166F}"/>
      </w:docPartPr>
      <w:docPartBody>
        <w:p w:rsidR="004D550B" w:rsidRDefault="004D550B" w:rsidP="004D550B">
          <w:pPr>
            <w:pStyle w:val="A1B137CF4545446CB747CFF3A6C8EA75"/>
          </w:pPr>
          <w:r>
            <w:rPr>
              <w:rStyle w:val="placeholder1Char"/>
              <w:rFonts w:hint="eastAsia"/>
            </w:rPr>
            <w:t>____________</w:t>
          </w:r>
        </w:p>
      </w:docPartBody>
    </w:docPart>
    <w:docPart>
      <w:docPartPr>
        <w:name w:val="D66C53E5601648FC95616A24965151CE"/>
        <w:category>
          <w:name w:val="常规"/>
          <w:gallery w:val="placeholder"/>
        </w:category>
        <w:types>
          <w:type w:val="bbPlcHdr"/>
        </w:types>
        <w:behaviors>
          <w:behavior w:val="content"/>
        </w:behaviors>
        <w:guid w:val="{38D6FBBB-B341-428B-A005-CBB8E750488A}"/>
      </w:docPartPr>
      <w:docPartBody>
        <w:p w:rsidR="004D550B" w:rsidRDefault="004D550B" w:rsidP="004D550B">
          <w:pPr>
            <w:pStyle w:val="D66C53E5601648FC95616A24965151CE"/>
          </w:pPr>
          <w:r>
            <w:rPr>
              <w:rStyle w:val="placeholder1Char"/>
              <w:rFonts w:hint="eastAsia"/>
            </w:rPr>
            <w:t>____________</w:t>
          </w:r>
        </w:p>
      </w:docPartBody>
    </w:docPart>
    <w:docPart>
      <w:docPartPr>
        <w:name w:val="F38E8D1AFE5F4D63895D2204A3908861"/>
        <w:category>
          <w:name w:val="常规"/>
          <w:gallery w:val="placeholder"/>
        </w:category>
        <w:types>
          <w:type w:val="bbPlcHdr"/>
        </w:types>
        <w:behaviors>
          <w:behavior w:val="content"/>
        </w:behaviors>
        <w:guid w:val="{B76B515A-64FA-4AEE-8004-47551DBBDD4C}"/>
      </w:docPartPr>
      <w:docPartBody>
        <w:p w:rsidR="004D550B" w:rsidRDefault="004D550B" w:rsidP="004D550B">
          <w:pPr>
            <w:pStyle w:val="F38E8D1AFE5F4D63895D2204A3908861"/>
          </w:pPr>
          <w:r>
            <w:rPr>
              <w:rStyle w:val="placeholder1Char"/>
              <w:rFonts w:hint="eastAsia"/>
            </w:rPr>
            <w:t>____________</w:t>
          </w:r>
        </w:p>
      </w:docPartBody>
    </w:docPart>
    <w:docPart>
      <w:docPartPr>
        <w:name w:val="E143B3956F6045CB9B066EFFBF6E68E0"/>
        <w:category>
          <w:name w:val="常规"/>
          <w:gallery w:val="placeholder"/>
        </w:category>
        <w:types>
          <w:type w:val="bbPlcHdr"/>
        </w:types>
        <w:behaviors>
          <w:behavior w:val="content"/>
        </w:behaviors>
        <w:guid w:val="{59E9CF70-5E5C-4558-8708-BC56E6DE40F2}"/>
      </w:docPartPr>
      <w:docPartBody>
        <w:p w:rsidR="004D550B" w:rsidRDefault="004D550B" w:rsidP="004D550B">
          <w:pPr>
            <w:pStyle w:val="E143B3956F6045CB9B066EFFBF6E68E0"/>
          </w:pPr>
          <w:r>
            <w:rPr>
              <w:rStyle w:val="placeholder1Char"/>
              <w:rFonts w:hint="eastAsia"/>
            </w:rPr>
            <w:t>____________</w:t>
          </w:r>
        </w:p>
      </w:docPartBody>
    </w:docPart>
    <w:docPart>
      <w:docPartPr>
        <w:name w:val="A28DC899964A4AE0BA8A927A7E553551"/>
        <w:category>
          <w:name w:val="常规"/>
          <w:gallery w:val="placeholder"/>
        </w:category>
        <w:types>
          <w:type w:val="bbPlcHdr"/>
        </w:types>
        <w:behaviors>
          <w:behavior w:val="content"/>
        </w:behaviors>
        <w:guid w:val="{6BA40D8D-C78F-4101-B075-D6673BE17E8C}"/>
      </w:docPartPr>
      <w:docPartBody>
        <w:p w:rsidR="004D550B" w:rsidRDefault="004D550B" w:rsidP="004D550B">
          <w:pPr>
            <w:pStyle w:val="A28DC899964A4AE0BA8A927A7E553551"/>
          </w:pPr>
          <w:r>
            <w:rPr>
              <w:rStyle w:val="placeholder1Char"/>
              <w:rFonts w:hint="eastAsia"/>
            </w:rPr>
            <w:t>____________</w:t>
          </w:r>
        </w:p>
      </w:docPartBody>
    </w:docPart>
    <w:docPart>
      <w:docPartPr>
        <w:name w:val="678B985C4CC4438BA17683BF31BE88A7"/>
        <w:category>
          <w:name w:val="常规"/>
          <w:gallery w:val="placeholder"/>
        </w:category>
        <w:types>
          <w:type w:val="bbPlcHdr"/>
        </w:types>
        <w:behaviors>
          <w:behavior w:val="content"/>
        </w:behaviors>
        <w:guid w:val="{7D53F390-1F44-43C7-97F1-C3FCC9757B44}"/>
      </w:docPartPr>
      <w:docPartBody>
        <w:p w:rsidR="004D550B" w:rsidRDefault="004D550B" w:rsidP="004D550B">
          <w:pPr>
            <w:pStyle w:val="678B985C4CC4438BA17683BF31BE88A7"/>
          </w:pPr>
          <w:r>
            <w:rPr>
              <w:rStyle w:val="placeholder1Char"/>
              <w:rFonts w:hint="eastAsia"/>
            </w:rPr>
            <w:t>____________</w:t>
          </w:r>
        </w:p>
      </w:docPartBody>
    </w:docPart>
    <w:docPart>
      <w:docPartPr>
        <w:name w:val="416DC54484E547D9B4C46EFF2AFAD983"/>
        <w:category>
          <w:name w:val="常规"/>
          <w:gallery w:val="placeholder"/>
        </w:category>
        <w:types>
          <w:type w:val="bbPlcHdr"/>
        </w:types>
        <w:behaviors>
          <w:behavior w:val="content"/>
        </w:behaviors>
        <w:guid w:val="{3A4535B0-8A9D-49DE-BF09-B9ECFBC1E4C1}"/>
      </w:docPartPr>
      <w:docPartBody>
        <w:p w:rsidR="004D550B" w:rsidRDefault="004D550B" w:rsidP="004D550B">
          <w:pPr>
            <w:pStyle w:val="416DC54484E547D9B4C46EFF2AFAD983"/>
          </w:pPr>
          <w:r>
            <w:rPr>
              <w:rStyle w:val="placeholder1Char"/>
              <w:rFonts w:hint="eastAsia"/>
            </w:rPr>
            <w:t>____________</w:t>
          </w:r>
        </w:p>
      </w:docPartBody>
    </w:docPart>
    <w:docPart>
      <w:docPartPr>
        <w:name w:val="56635C5434A74158B9A1C51516FFB26F"/>
        <w:category>
          <w:name w:val="常规"/>
          <w:gallery w:val="placeholder"/>
        </w:category>
        <w:types>
          <w:type w:val="bbPlcHdr"/>
        </w:types>
        <w:behaviors>
          <w:behavior w:val="content"/>
        </w:behaviors>
        <w:guid w:val="{62067F2D-3798-47D3-9ECE-5422B7D85A1E}"/>
      </w:docPartPr>
      <w:docPartBody>
        <w:p w:rsidR="004D550B" w:rsidRDefault="004D550B" w:rsidP="004D550B">
          <w:pPr>
            <w:pStyle w:val="56635C5434A74158B9A1C51516FFB26F"/>
          </w:pPr>
          <w:r>
            <w:rPr>
              <w:rStyle w:val="placeholder1Char"/>
              <w:rFonts w:hint="eastAsia"/>
            </w:rPr>
            <w:t>____________</w:t>
          </w:r>
        </w:p>
      </w:docPartBody>
    </w:docPart>
    <w:docPart>
      <w:docPartPr>
        <w:name w:val="B07CAB7C33C84BAD91789CAE083C8692"/>
        <w:category>
          <w:name w:val="常规"/>
          <w:gallery w:val="placeholder"/>
        </w:category>
        <w:types>
          <w:type w:val="bbPlcHdr"/>
        </w:types>
        <w:behaviors>
          <w:behavior w:val="content"/>
        </w:behaviors>
        <w:guid w:val="{BEA0C4BE-4AE2-4382-939A-876EFC5CDD08}"/>
      </w:docPartPr>
      <w:docPartBody>
        <w:p w:rsidR="004D550B" w:rsidRDefault="004D550B" w:rsidP="004D550B">
          <w:pPr>
            <w:pStyle w:val="B07CAB7C33C84BAD91789CAE083C8692"/>
          </w:pPr>
          <w:r>
            <w:rPr>
              <w:rStyle w:val="placeholder1Char"/>
              <w:rFonts w:hint="eastAsia"/>
            </w:rPr>
            <w:t>____________</w:t>
          </w:r>
        </w:p>
      </w:docPartBody>
    </w:docPart>
    <w:docPart>
      <w:docPartPr>
        <w:name w:val="B4A2010EB74A4747A70BEF2F2C5E9B7D"/>
        <w:category>
          <w:name w:val="常规"/>
          <w:gallery w:val="placeholder"/>
        </w:category>
        <w:types>
          <w:type w:val="bbPlcHdr"/>
        </w:types>
        <w:behaviors>
          <w:behavior w:val="content"/>
        </w:behaviors>
        <w:guid w:val="{512E825F-7E3E-471B-9E15-2425C4DAD541}"/>
      </w:docPartPr>
      <w:docPartBody>
        <w:p w:rsidR="004D550B" w:rsidRDefault="004D550B" w:rsidP="004D550B">
          <w:pPr>
            <w:pStyle w:val="B4A2010EB74A4747A70BEF2F2C5E9B7D"/>
          </w:pPr>
          <w:r>
            <w:rPr>
              <w:rStyle w:val="placeholder1Char"/>
              <w:rFonts w:hint="eastAsia"/>
            </w:rPr>
            <w:t>____________</w:t>
          </w:r>
        </w:p>
      </w:docPartBody>
    </w:docPart>
    <w:docPart>
      <w:docPartPr>
        <w:name w:val="3FCD330AB5E94463B686A6873B0FC1E6"/>
        <w:category>
          <w:name w:val="常规"/>
          <w:gallery w:val="placeholder"/>
        </w:category>
        <w:types>
          <w:type w:val="bbPlcHdr"/>
        </w:types>
        <w:behaviors>
          <w:behavior w:val="content"/>
        </w:behaviors>
        <w:guid w:val="{0628AFA6-749C-4360-9D11-08156D42340A}"/>
      </w:docPartPr>
      <w:docPartBody>
        <w:p w:rsidR="004D550B" w:rsidRDefault="004D550B" w:rsidP="004D550B">
          <w:pPr>
            <w:pStyle w:val="3FCD330AB5E94463B686A6873B0FC1E6"/>
          </w:pPr>
          <w:r>
            <w:rPr>
              <w:rStyle w:val="placeholder1Char"/>
              <w:rFonts w:hint="eastAsia"/>
            </w:rPr>
            <w:t>____________</w:t>
          </w:r>
        </w:p>
      </w:docPartBody>
    </w:docPart>
    <w:docPart>
      <w:docPartPr>
        <w:name w:val="A277DE9139E94A98A8849AA4F4937AE1"/>
        <w:category>
          <w:name w:val="常规"/>
          <w:gallery w:val="placeholder"/>
        </w:category>
        <w:types>
          <w:type w:val="bbPlcHdr"/>
        </w:types>
        <w:behaviors>
          <w:behavior w:val="content"/>
        </w:behaviors>
        <w:guid w:val="{CBBB7359-28A8-4636-B90B-52393A41205D}"/>
      </w:docPartPr>
      <w:docPartBody>
        <w:p w:rsidR="004D550B" w:rsidRDefault="004D550B" w:rsidP="004D550B">
          <w:pPr>
            <w:pStyle w:val="A277DE9139E94A98A8849AA4F4937AE1"/>
          </w:pPr>
          <w:r>
            <w:rPr>
              <w:rStyle w:val="placeholder1Char"/>
              <w:rFonts w:hint="eastAsia"/>
            </w:rPr>
            <w:t>____________</w:t>
          </w:r>
        </w:p>
      </w:docPartBody>
    </w:docPart>
    <w:docPart>
      <w:docPartPr>
        <w:name w:val="0C37286A68B5435AA0E592BDC953A7B8"/>
        <w:category>
          <w:name w:val="常规"/>
          <w:gallery w:val="placeholder"/>
        </w:category>
        <w:types>
          <w:type w:val="bbPlcHdr"/>
        </w:types>
        <w:behaviors>
          <w:behavior w:val="content"/>
        </w:behaviors>
        <w:guid w:val="{0EC4C6C7-0972-4797-B823-7451471F4BFE}"/>
      </w:docPartPr>
      <w:docPartBody>
        <w:p w:rsidR="004D550B" w:rsidRDefault="004D550B" w:rsidP="004D550B">
          <w:pPr>
            <w:pStyle w:val="0C37286A68B5435AA0E592BDC953A7B8"/>
          </w:pPr>
          <w:r>
            <w:rPr>
              <w:rStyle w:val="placeholder1Char"/>
              <w:rFonts w:hint="eastAsia"/>
            </w:rPr>
            <w:t>____________</w:t>
          </w:r>
        </w:p>
      </w:docPartBody>
    </w:docPart>
    <w:docPart>
      <w:docPartPr>
        <w:name w:val="9BEB6551A908447889286592B131CB0A"/>
        <w:category>
          <w:name w:val="常规"/>
          <w:gallery w:val="placeholder"/>
        </w:category>
        <w:types>
          <w:type w:val="bbPlcHdr"/>
        </w:types>
        <w:behaviors>
          <w:behavior w:val="content"/>
        </w:behaviors>
        <w:guid w:val="{6C14B126-5BC6-457F-8519-954500F6A657}"/>
      </w:docPartPr>
      <w:docPartBody>
        <w:p w:rsidR="004D550B" w:rsidRDefault="004D550B" w:rsidP="004D550B">
          <w:pPr>
            <w:pStyle w:val="9BEB6551A908447889286592B131CB0A"/>
          </w:pPr>
          <w:r>
            <w:rPr>
              <w:rStyle w:val="placeholder1Char"/>
              <w:rFonts w:hint="eastAsia"/>
            </w:rPr>
            <w:t>____________</w:t>
          </w:r>
        </w:p>
      </w:docPartBody>
    </w:docPart>
    <w:docPart>
      <w:docPartPr>
        <w:name w:val="5DDFD2E4C8BD4CD387FBC923F9A85093"/>
        <w:category>
          <w:name w:val="常规"/>
          <w:gallery w:val="placeholder"/>
        </w:category>
        <w:types>
          <w:type w:val="bbPlcHdr"/>
        </w:types>
        <w:behaviors>
          <w:behavior w:val="content"/>
        </w:behaviors>
        <w:guid w:val="{44ECF0C6-0E24-4305-8AA6-CC31B6E801CF}"/>
      </w:docPartPr>
      <w:docPartBody>
        <w:p w:rsidR="004D550B" w:rsidRDefault="004D550B" w:rsidP="004D550B">
          <w:pPr>
            <w:pStyle w:val="5DDFD2E4C8BD4CD387FBC923F9A85093"/>
          </w:pPr>
          <w:r>
            <w:rPr>
              <w:rStyle w:val="placeholder1Char"/>
              <w:rFonts w:hint="eastAsia"/>
            </w:rPr>
            <w:t>____________</w:t>
          </w:r>
        </w:p>
      </w:docPartBody>
    </w:docPart>
    <w:docPart>
      <w:docPartPr>
        <w:name w:val="A0EFB8A4BB6C406CB79903C1E50B28BB"/>
        <w:category>
          <w:name w:val="常规"/>
          <w:gallery w:val="placeholder"/>
        </w:category>
        <w:types>
          <w:type w:val="bbPlcHdr"/>
        </w:types>
        <w:behaviors>
          <w:behavior w:val="content"/>
        </w:behaviors>
        <w:guid w:val="{E48A5D1B-8553-478B-89BE-3D3DBBE286B5}"/>
      </w:docPartPr>
      <w:docPartBody>
        <w:p w:rsidR="004D550B" w:rsidRDefault="004D550B" w:rsidP="004D550B">
          <w:pPr>
            <w:pStyle w:val="A0EFB8A4BB6C406CB79903C1E50B28BB"/>
          </w:pPr>
          <w:r>
            <w:rPr>
              <w:rStyle w:val="placeholder1Char"/>
              <w:rFonts w:hint="eastAsia"/>
            </w:rPr>
            <w:t>____________</w:t>
          </w:r>
        </w:p>
      </w:docPartBody>
    </w:docPart>
    <w:docPart>
      <w:docPartPr>
        <w:name w:val="85BADE3664534ACB994C7B2F7C09E956"/>
        <w:category>
          <w:name w:val="常规"/>
          <w:gallery w:val="placeholder"/>
        </w:category>
        <w:types>
          <w:type w:val="bbPlcHdr"/>
        </w:types>
        <w:behaviors>
          <w:behavior w:val="content"/>
        </w:behaviors>
        <w:guid w:val="{6E990ECF-F107-4E2E-BF7E-53F47F365E71}"/>
      </w:docPartPr>
      <w:docPartBody>
        <w:p w:rsidR="004D550B" w:rsidRDefault="004D550B" w:rsidP="004D550B">
          <w:pPr>
            <w:pStyle w:val="85BADE3664534ACB994C7B2F7C09E956"/>
          </w:pPr>
          <w:r>
            <w:rPr>
              <w:rStyle w:val="placeholder1Char"/>
              <w:rFonts w:hint="eastAsia"/>
            </w:rPr>
            <w:t>____________</w:t>
          </w:r>
        </w:p>
      </w:docPartBody>
    </w:docPart>
    <w:docPart>
      <w:docPartPr>
        <w:name w:val="6B96B221D5594AF29F209E6C6DE2688B"/>
        <w:category>
          <w:name w:val="常规"/>
          <w:gallery w:val="placeholder"/>
        </w:category>
        <w:types>
          <w:type w:val="bbPlcHdr"/>
        </w:types>
        <w:behaviors>
          <w:behavior w:val="content"/>
        </w:behaviors>
        <w:guid w:val="{9D813A72-62B2-4DF2-AED4-E161467DC74C}"/>
      </w:docPartPr>
      <w:docPartBody>
        <w:p w:rsidR="004D550B" w:rsidRDefault="004D550B" w:rsidP="004D550B">
          <w:pPr>
            <w:pStyle w:val="6B96B221D5594AF29F209E6C6DE2688B"/>
          </w:pPr>
          <w:r>
            <w:rPr>
              <w:rStyle w:val="placeholder1Char"/>
              <w:rFonts w:hint="eastAsia"/>
            </w:rPr>
            <w:t>____________</w:t>
          </w:r>
        </w:p>
      </w:docPartBody>
    </w:docPart>
    <w:docPart>
      <w:docPartPr>
        <w:name w:val="98EB2127AF0441ECB93E2CDD251479D1"/>
        <w:category>
          <w:name w:val="常规"/>
          <w:gallery w:val="placeholder"/>
        </w:category>
        <w:types>
          <w:type w:val="bbPlcHdr"/>
        </w:types>
        <w:behaviors>
          <w:behavior w:val="content"/>
        </w:behaviors>
        <w:guid w:val="{54A7DAC0-1690-4327-BD65-3DF851F48A33}"/>
      </w:docPartPr>
      <w:docPartBody>
        <w:p w:rsidR="004D550B" w:rsidRDefault="004D550B" w:rsidP="004D550B">
          <w:pPr>
            <w:pStyle w:val="98EB2127AF0441ECB93E2CDD251479D1"/>
          </w:pPr>
          <w:r>
            <w:rPr>
              <w:rStyle w:val="placeholder1Char"/>
              <w:rFonts w:hint="eastAsia"/>
            </w:rPr>
            <w:t>____________</w:t>
          </w:r>
        </w:p>
      </w:docPartBody>
    </w:docPart>
    <w:docPart>
      <w:docPartPr>
        <w:name w:val="3A8CAB25B1584E5898ACC07F0E4B6AF9"/>
        <w:category>
          <w:name w:val="常规"/>
          <w:gallery w:val="placeholder"/>
        </w:category>
        <w:types>
          <w:type w:val="bbPlcHdr"/>
        </w:types>
        <w:behaviors>
          <w:behavior w:val="content"/>
        </w:behaviors>
        <w:guid w:val="{1EF1B09B-A806-4189-810A-4896316DA284}"/>
      </w:docPartPr>
      <w:docPartBody>
        <w:p w:rsidR="004D550B" w:rsidRDefault="004D550B" w:rsidP="004D550B">
          <w:pPr>
            <w:pStyle w:val="3A8CAB25B1584E5898ACC07F0E4B6AF9"/>
          </w:pPr>
          <w:r>
            <w:rPr>
              <w:rStyle w:val="placeholder1Char"/>
              <w:rFonts w:hint="eastAsia"/>
            </w:rPr>
            <w:t>____________</w:t>
          </w:r>
        </w:p>
      </w:docPartBody>
    </w:docPart>
    <w:docPart>
      <w:docPartPr>
        <w:name w:val="AB4F98AF2DE8423F980ABDA8BEC80377"/>
        <w:category>
          <w:name w:val="常规"/>
          <w:gallery w:val="placeholder"/>
        </w:category>
        <w:types>
          <w:type w:val="bbPlcHdr"/>
        </w:types>
        <w:behaviors>
          <w:behavior w:val="content"/>
        </w:behaviors>
        <w:guid w:val="{E48563C8-5C67-4B5F-AF82-0F4C6ACF260D}"/>
      </w:docPartPr>
      <w:docPartBody>
        <w:p w:rsidR="004D550B" w:rsidRDefault="004D550B" w:rsidP="004D550B">
          <w:pPr>
            <w:pStyle w:val="AB4F98AF2DE8423F980ABDA8BEC80377"/>
          </w:pPr>
          <w:r>
            <w:rPr>
              <w:rStyle w:val="placeholder1Char"/>
              <w:rFonts w:hint="eastAsia"/>
            </w:rPr>
            <w:t>____________</w:t>
          </w:r>
        </w:p>
      </w:docPartBody>
    </w:docPart>
    <w:docPart>
      <w:docPartPr>
        <w:name w:val="D22780180C12479B9B842D3D1DA0E947"/>
        <w:category>
          <w:name w:val="常规"/>
          <w:gallery w:val="placeholder"/>
        </w:category>
        <w:types>
          <w:type w:val="bbPlcHdr"/>
        </w:types>
        <w:behaviors>
          <w:behavior w:val="content"/>
        </w:behaviors>
        <w:guid w:val="{41174338-9AB5-45D6-A437-88181DB4C866}"/>
      </w:docPartPr>
      <w:docPartBody>
        <w:p w:rsidR="004D550B" w:rsidRDefault="004D550B" w:rsidP="004D550B">
          <w:pPr>
            <w:pStyle w:val="D22780180C12479B9B842D3D1DA0E947"/>
          </w:pPr>
          <w:r>
            <w:rPr>
              <w:rStyle w:val="placeholder1Char"/>
              <w:rFonts w:hint="eastAsia"/>
            </w:rPr>
            <w:t>____________</w:t>
          </w:r>
        </w:p>
      </w:docPartBody>
    </w:docPart>
    <w:docPart>
      <w:docPartPr>
        <w:name w:val="8F6818B14E494ECE9EBEF16F0F57AAE1"/>
        <w:category>
          <w:name w:val="常规"/>
          <w:gallery w:val="placeholder"/>
        </w:category>
        <w:types>
          <w:type w:val="bbPlcHdr"/>
        </w:types>
        <w:behaviors>
          <w:behavior w:val="content"/>
        </w:behaviors>
        <w:guid w:val="{7242FA34-5AF0-43D5-8401-B0B68771C9FF}"/>
      </w:docPartPr>
      <w:docPartBody>
        <w:p w:rsidR="004D550B" w:rsidRDefault="004D550B" w:rsidP="004D550B">
          <w:pPr>
            <w:pStyle w:val="8F6818B14E494ECE9EBEF16F0F57AAE1"/>
          </w:pPr>
          <w:r>
            <w:rPr>
              <w:rStyle w:val="placeholder1Char"/>
              <w:rFonts w:hint="eastAsia"/>
            </w:rPr>
            <w:t>____________</w:t>
          </w:r>
        </w:p>
      </w:docPartBody>
    </w:docPart>
    <w:docPart>
      <w:docPartPr>
        <w:name w:val="A5C833B6E3EA4694B51A5A33B5CC40FD"/>
        <w:category>
          <w:name w:val="常规"/>
          <w:gallery w:val="placeholder"/>
        </w:category>
        <w:types>
          <w:type w:val="bbPlcHdr"/>
        </w:types>
        <w:behaviors>
          <w:behavior w:val="content"/>
        </w:behaviors>
        <w:guid w:val="{C35A027D-4BC3-4F9B-9CC7-CFF6F050E50B}"/>
      </w:docPartPr>
      <w:docPartBody>
        <w:p w:rsidR="004D550B" w:rsidRDefault="004D550B" w:rsidP="004D550B">
          <w:pPr>
            <w:pStyle w:val="A5C833B6E3EA4694B51A5A33B5CC40FD"/>
          </w:pPr>
          <w:r>
            <w:rPr>
              <w:rStyle w:val="placeholder1Char"/>
              <w:rFonts w:hint="eastAsia"/>
            </w:rPr>
            <w:t>____________</w:t>
          </w:r>
        </w:p>
      </w:docPartBody>
    </w:docPart>
    <w:docPart>
      <w:docPartPr>
        <w:name w:val="7BE6FC2047134C5E999FD134665A2A20"/>
        <w:category>
          <w:name w:val="常规"/>
          <w:gallery w:val="placeholder"/>
        </w:category>
        <w:types>
          <w:type w:val="bbPlcHdr"/>
        </w:types>
        <w:behaviors>
          <w:behavior w:val="content"/>
        </w:behaviors>
        <w:guid w:val="{60DC5FD3-388C-410D-AB2D-7E8D6C65B07B}"/>
      </w:docPartPr>
      <w:docPartBody>
        <w:p w:rsidR="004D550B" w:rsidRDefault="004D550B" w:rsidP="004D550B">
          <w:pPr>
            <w:pStyle w:val="7BE6FC2047134C5E999FD134665A2A20"/>
          </w:pPr>
          <w:r>
            <w:rPr>
              <w:rStyle w:val="placeholder1Char"/>
              <w:rFonts w:hint="eastAsia"/>
            </w:rPr>
            <w:t>____________</w:t>
          </w:r>
        </w:p>
      </w:docPartBody>
    </w:docPart>
    <w:docPart>
      <w:docPartPr>
        <w:name w:val="1C9B882251DB49CCB0AB63B695D69BB8"/>
        <w:category>
          <w:name w:val="常规"/>
          <w:gallery w:val="placeholder"/>
        </w:category>
        <w:types>
          <w:type w:val="bbPlcHdr"/>
        </w:types>
        <w:behaviors>
          <w:behavior w:val="content"/>
        </w:behaviors>
        <w:guid w:val="{23459635-0E6B-4165-B3C6-D22CE48C53A5}"/>
      </w:docPartPr>
      <w:docPartBody>
        <w:p w:rsidR="004D550B" w:rsidRDefault="004D550B" w:rsidP="004D550B">
          <w:pPr>
            <w:pStyle w:val="1C9B882251DB49CCB0AB63B695D69BB8"/>
          </w:pPr>
          <w:r>
            <w:rPr>
              <w:rStyle w:val="placeholder1Char"/>
              <w:rFonts w:hint="eastAsia"/>
            </w:rPr>
            <w:t>____________</w:t>
          </w:r>
        </w:p>
      </w:docPartBody>
    </w:docPart>
    <w:docPart>
      <w:docPartPr>
        <w:name w:val="EC43802A46B942958517EE60AFA7AB14"/>
        <w:category>
          <w:name w:val="常规"/>
          <w:gallery w:val="placeholder"/>
        </w:category>
        <w:types>
          <w:type w:val="bbPlcHdr"/>
        </w:types>
        <w:behaviors>
          <w:behavior w:val="content"/>
        </w:behaviors>
        <w:guid w:val="{B5CD8544-E528-49F1-9EB2-28872CA147A4}"/>
      </w:docPartPr>
      <w:docPartBody>
        <w:p w:rsidR="004D550B" w:rsidRDefault="004D550B" w:rsidP="004D550B">
          <w:pPr>
            <w:pStyle w:val="EC43802A46B942958517EE60AFA7AB14"/>
          </w:pPr>
          <w:r>
            <w:rPr>
              <w:rStyle w:val="placeholder1Char"/>
              <w:rFonts w:hint="eastAsia"/>
            </w:rPr>
            <w:t>____________</w:t>
          </w:r>
        </w:p>
      </w:docPartBody>
    </w:docPart>
    <w:docPart>
      <w:docPartPr>
        <w:name w:val="7CEAB7BD39E14A82B8B3A244B81FBADC"/>
        <w:category>
          <w:name w:val="常规"/>
          <w:gallery w:val="placeholder"/>
        </w:category>
        <w:types>
          <w:type w:val="bbPlcHdr"/>
        </w:types>
        <w:behaviors>
          <w:behavior w:val="content"/>
        </w:behaviors>
        <w:guid w:val="{C85F08CE-8D0F-4BFC-859C-12AA4C15C47A}"/>
      </w:docPartPr>
      <w:docPartBody>
        <w:p w:rsidR="004D550B" w:rsidRDefault="004D550B" w:rsidP="004D550B">
          <w:pPr>
            <w:pStyle w:val="7CEAB7BD39E14A82B8B3A244B81FBADC"/>
          </w:pPr>
          <w:r>
            <w:rPr>
              <w:rStyle w:val="placeholder1Char"/>
              <w:rFonts w:hint="eastAsia"/>
            </w:rPr>
            <w:t>____________</w:t>
          </w:r>
        </w:p>
      </w:docPartBody>
    </w:docPart>
    <w:docPart>
      <w:docPartPr>
        <w:name w:val="CDFE6BC744DF4718BABEB5078D3B8F67"/>
        <w:category>
          <w:name w:val="常规"/>
          <w:gallery w:val="placeholder"/>
        </w:category>
        <w:types>
          <w:type w:val="bbPlcHdr"/>
        </w:types>
        <w:behaviors>
          <w:behavior w:val="content"/>
        </w:behaviors>
        <w:guid w:val="{4242A2E8-B0BD-432A-ABB3-3586247EAA27}"/>
      </w:docPartPr>
      <w:docPartBody>
        <w:p w:rsidR="004D550B" w:rsidRDefault="004D550B" w:rsidP="004D550B">
          <w:pPr>
            <w:pStyle w:val="CDFE6BC744DF4718BABEB5078D3B8F67"/>
          </w:pPr>
          <w:r>
            <w:rPr>
              <w:rStyle w:val="placeholder1Char"/>
              <w:rFonts w:hint="eastAsia"/>
            </w:rPr>
            <w:t>____________</w:t>
          </w:r>
        </w:p>
      </w:docPartBody>
    </w:docPart>
    <w:docPart>
      <w:docPartPr>
        <w:name w:val="51C62D23C0ED4832B54D3902172C94C3"/>
        <w:category>
          <w:name w:val="常规"/>
          <w:gallery w:val="placeholder"/>
        </w:category>
        <w:types>
          <w:type w:val="bbPlcHdr"/>
        </w:types>
        <w:behaviors>
          <w:behavior w:val="content"/>
        </w:behaviors>
        <w:guid w:val="{53DD4905-8EA1-48F8-9530-952BC8C9068C}"/>
      </w:docPartPr>
      <w:docPartBody>
        <w:p w:rsidR="004D550B" w:rsidRDefault="004D550B" w:rsidP="004D550B">
          <w:pPr>
            <w:pStyle w:val="51C62D23C0ED4832B54D3902172C94C3"/>
          </w:pPr>
          <w:r>
            <w:rPr>
              <w:rStyle w:val="placeholder1Char"/>
              <w:rFonts w:hint="eastAsia"/>
            </w:rPr>
            <w:t>____________</w:t>
          </w:r>
        </w:p>
      </w:docPartBody>
    </w:docPart>
    <w:docPart>
      <w:docPartPr>
        <w:name w:val="AD40DF1D8AFE4E3CB66B9893AC35197C"/>
        <w:category>
          <w:name w:val="常规"/>
          <w:gallery w:val="placeholder"/>
        </w:category>
        <w:types>
          <w:type w:val="bbPlcHdr"/>
        </w:types>
        <w:behaviors>
          <w:behavior w:val="content"/>
        </w:behaviors>
        <w:guid w:val="{CDDFBFDD-C3F1-4C4A-91A7-E6FE39A21F71}"/>
      </w:docPartPr>
      <w:docPartBody>
        <w:p w:rsidR="004D550B" w:rsidRDefault="004D550B" w:rsidP="004D550B">
          <w:pPr>
            <w:pStyle w:val="AD40DF1D8AFE4E3CB66B9893AC35197C"/>
          </w:pPr>
          <w:r>
            <w:rPr>
              <w:rStyle w:val="placeholder1Char"/>
              <w:rFonts w:hint="eastAsia"/>
            </w:rPr>
            <w:t>____________</w:t>
          </w:r>
        </w:p>
      </w:docPartBody>
    </w:docPart>
    <w:docPart>
      <w:docPartPr>
        <w:name w:val="C6080F5B539541749FA51C60DA065AE1"/>
        <w:category>
          <w:name w:val="常规"/>
          <w:gallery w:val="placeholder"/>
        </w:category>
        <w:types>
          <w:type w:val="bbPlcHdr"/>
        </w:types>
        <w:behaviors>
          <w:behavior w:val="content"/>
        </w:behaviors>
        <w:guid w:val="{A5A28644-7E1F-4944-A0F4-1480923E17B1}"/>
      </w:docPartPr>
      <w:docPartBody>
        <w:p w:rsidR="004D550B" w:rsidRDefault="004D550B" w:rsidP="004D550B">
          <w:pPr>
            <w:pStyle w:val="C6080F5B539541749FA51C60DA065AE1"/>
          </w:pPr>
          <w:r>
            <w:rPr>
              <w:rStyle w:val="placeholder1Char"/>
              <w:rFonts w:hint="eastAsia"/>
            </w:rPr>
            <w:t>____________</w:t>
          </w:r>
        </w:p>
      </w:docPartBody>
    </w:docPart>
    <w:docPart>
      <w:docPartPr>
        <w:name w:val="CBBC8D197F4D4D5F9629D5CA743E0142"/>
        <w:category>
          <w:name w:val="常规"/>
          <w:gallery w:val="placeholder"/>
        </w:category>
        <w:types>
          <w:type w:val="bbPlcHdr"/>
        </w:types>
        <w:behaviors>
          <w:behavior w:val="content"/>
        </w:behaviors>
        <w:guid w:val="{12E07A64-9D3E-44C4-8D3E-F18700A16E08}"/>
      </w:docPartPr>
      <w:docPartBody>
        <w:p w:rsidR="004D550B" w:rsidRDefault="004D550B" w:rsidP="004D550B">
          <w:pPr>
            <w:pStyle w:val="CBBC8D197F4D4D5F9629D5CA743E0142"/>
          </w:pPr>
          <w:r>
            <w:rPr>
              <w:rStyle w:val="placeholder1Char"/>
              <w:rFonts w:hint="eastAsia"/>
            </w:rPr>
            <w:t>____________</w:t>
          </w:r>
        </w:p>
      </w:docPartBody>
    </w:docPart>
    <w:docPart>
      <w:docPartPr>
        <w:name w:val="8DEFB600E36A46BA84D4D210D32363F5"/>
        <w:category>
          <w:name w:val="常规"/>
          <w:gallery w:val="placeholder"/>
        </w:category>
        <w:types>
          <w:type w:val="bbPlcHdr"/>
        </w:types>
        <w:behaviors>
          <w:behavior w:val="content"/>
        </w:behaviors>
        <w:guid w:val="{DEC49853-BB33-42B5-8543-17567BD58955}"/>
      </w:docPartPr>
      <w:docPartBody>
        <w:p w:rsidR="004D550B" w:rsidRDefault="004D550B" w:rsidP="004D550B">
          <w:pPr>
            <w:pStyle w:val="8DEFB600E36A46BA84D4D210D32363F5"/>
          </w:pPr>
          <w:r>
            <w:rPr>
              <w:rStyle w:val="placeholder1Char"/>
              <w:rFonts w:hint="eastAsia"/>
            </w:rPr>
            <w:t>____________</w:t>
          </w:r>
        </w:p>
      </w:docPartBody>
    </w:docPart>
    <w:docPart>
      <w:docPartPr>
        <w:name w:val="A9928C170A3A4826896EDC3C53D6EAC5"/>
        <w:category>
          <w:name w:val="常规"/>
          <w:gallery w:val="placeholder"/>
        </w:category>
        <w:types>
          <w:type w:val="bbPlcHdr"/>
        </w:types>
        <w:behaviors>
          <w:behavior w:val="content"/>
        </w:behaviors>
        <w:guid w:val="{636D8A1D-4847-4F6B-BF95-9CF53E4304ED}"/>
      </w:docPartPr>
      <w:docPartBody>
        <w:p w:rsidR="004D550B" w:rsidRDefault="004D550B" w:rsidP="004D550B">
          <w:pPr>
            <w:pStyle w:val="A9928C170A3A4826896EDC3C53D6EAC5"/>
          </w:pPr>
          <w:r>
            <w:rPr>
              <w:rStyle w:val="placeholder1Char"/>
              <w:rFonts w:hint="eastAsia"/>
            </w:rPr>
            <w:t>____________</w:t>
          </w:r>
        </w:p>
      </w:docPartBody>
    </w:docPart>
    <w:docPart>
      <w:docPartPr>
        <w:name w:val="CF5BFBAD44E343CEAB0D47E1811E509D"/>
        <w:category>
          <w:name w:val="常规"/>
          <w:gallery w:val="placeholder"/>
        </w:category>
        <w:types>
          <w:type w:val="bbPlcHdr"/>
        </w:types>
        <w:behaviors>
          <w:behavior w:val="content"/>
        </w:behaviors>
        <w:guid w:val="{44A5352E-2130-42AB-84C3-05B35DF54CD1}"/>
      </w:docPartPr>
      <w:docPartBody>
        <w:p w:rsidR="004D550B" w:rsidRDefault="004D550B" w:rsidP="004D550B">
          <w:pPr>
            <w:pStyle w:val="CF5BFBAD44E343CEAB0D47E1811E509D"/>
          </w:pPr>
          <w:r>
            <w:rPr>
              <w:rStyle w:val="placeholder1Char"/>
              <w:rFonts w:hint="eastAsia"/>
            </w:rPr>
            <w:t>____________</w:t>
          </w:r>
        </w:p>
      </w:docPartBody>
    </w:docPart>
    <w:docPart>
      <w:docPartPr>
        <w:name w:val="B2C1DC206EC048B0AAC8A6C4F8146860"/>
        <w:category>
          <w:name w:val="常规"/>
          <w:gallery w:val="placeholder"/>
        </w:category>
        <w:types>
          <w:type w:val="bbPlcHdr"/>
        </w:types>
        <w:behaviors>
          <w:behavior w:val="content"/>
        </w:behaviors>
        <w:guid w:val="{F7380F7D-D8F1-4D27-BEE3-2CEB82F8C242}"/>
      </w:docPartPr>
      <w:docPartBody>
        <w:p w:rsidR="004D550B" w:rsidRDefault="004D550B" w:rsidP="004D550B">
          <w:pPr>
            <w:pStyle w:val="B2C1DC206EC048B0AAC8A6C4F8146860"/>
          </w:pPr>
          <w:r>
            <w:rPr>
              <w:rStyle w:val="placeholder1Char"/>
              <w:rFonts w:hint="eastAsia"/>
            </w:rPr>
            <w:t>____________</w:t>
          </w:r>
        </w:p>
      </w:docPartBody>
    </w:docPart>
    <w:docPart>
      <w:docPartPr>
        <w:name w:val="59F69490DE4744839BF856B43F96030D"/>
        <w:category>
          <w:name w:val="常规"/>
          <w:gallery w:val="placeholder"/>
        </w:category>
        <w:types>
          <w:type w:val="bbPlcHdr"/>
        </w:types>
        <w:behaviors>
          <w:behavior w:val="content"/>
        </w:behaviors>
        <w:guid w:val="{CD3B75CA-1290-4B04-84E6-CBFA2EC25582}"/>
      </w:docPartPr>
      <w:docPartBody>
        <w:p w:rsidR="004D550B" w:rsidRDefault="004D550B" w:rsidP="004D550B">
          <w:pPr>
            <w:pStyle w:val="59F69490DE4744839BF856B43F96030D"/>
          </w:pPr>
          <w:r>
            <w:rPr>
              <w:rStyle w:val="placeholder1Char"/>
              <w:rFonts w:hint="eastAsia"/>
            </w:rPr>
            <w:t>____________</w:t>
          </w:r>
        </w:p>
      </w:docPartBody>
    </w:docPart>
    <w:docPart>
      <w:docPartPr>
        <w:name w:val="3B6465D0920B4AC0879D56FA7F747FA9"/>
        <w:category>
          <w:name w:val="常规"/>
          <w:gallery w:val="placeholder"/>
        </w:category>
        <w:types>
          <w:type w:val="bbPlcHdr"/>
        </w:types>
        <w:behaviors>
          <w:behavior w:val="content"/>
        </w:behaviors>
        <w:guid w:val="{7D6A598B-B9AB-4C0C-9D63-7D7B96768670}"/>
      </w:docPartPr>
      <w:docPartBody>
        <w:p w:rsidR="004D550B" w:rsidRDefault="004D550B" w:rsidP="004D550B">
          <w:pPr>
            <w:pStyle w:val="3B6465D0920B4AC0879D56FA7F747FA9"/>
          </w:pPr>
          <w:r>
            <w:rPr>
              <w:rStyle w:val="placeholder1Char"/>
              <w:rFonts w:hint="eastAsia"/>
            </w:rPr>
            <w:t>____________</w:t>
          </w:r>
        </w:p>
      </w:docPartBody>
    </w:docPart>
    <w:docPart>
      <w:docPartPr>
        <w:name w:val="4A654BE1F2BA43E7A89B752E5E876A33"/>
        <w:category>
          <w:name w:val="常规"/>
          <w:gallery w:val="placeholder"/>
        </w:category>
        <w:types>
          <w:type w:val="bbPlcHdr"/>
        </w:types>
        <w:behaviors>
          <w:behavior w:val="content"/>
        </w:behaviors>
        <w:guid w:val="{02B1C633-AFB5-4B46-86BC-66D72E08D527}"/>
      </w:docPartPr>
      <w:docPartBody>
        <w:p w:rsidR="004D550B" w:rsidRDefault="004D550B" w:rsidP="004D550B">
          <w:pPr>
            <w:pStyle w:val="4A654BE1F2BA43E7A89B752E5E876A33"/>
          </w:pPr>
          <w:r>
            <w:rPr>
              <w:rStyle w:val="placeholder1Char"/>
              <w:rFonts w:hint="eastAsia"/>
            </w:rPr>
            <w:t>____________</w:t>
          </w:r>
        </w:p>
      </w:docPartBody>
    </w:docPart>
    <w:docPart>
      <w:docPartPr>
        <w:name w:val="55E6F42A7E66407995D1D3058E5D3884"/>
        <w:category>
          <w:name w:val="常规"/>
          <w:gallery w:val="placeholder"/>
        </w:category>
        <w:types>
          <w:type w:val="bbPlcHdr"/>
        </w:types>
        <w:behaviors>
          <w:behavior w:val="content"/>
        </w:behaviors>
        <w:guid w:val="{FDAE67D8-DF5D-4B59-B1C3-52AA1333A98E}"/>
      </w:docPartPr>
      <w:docPartBody>
        <w:p w:rsidR="004D550B" w:rsidRDefault="004D550B" w:rsidP="004D550B">
          <w:pPr>
            <w:pStyle w:val="55E6F42A7E66407995D1D3058E5D3884"/>
          </w:pPr>
          <w:r>
            <w:rPr>
              <w:rStyle w:val="placeholder1Char"/>
              <w:rFonts w:hint="eastAsia"/>
            </w:rPr>
            <w:t>____________</w:t>
          </w:r>
        </w:p>
      </w:docPartBody>
    </w:docPart>
    <w:docPart>
      <w:docPartPr>
        <w:name w:val="6EAC3B326165462894CCF4E8D3EE43F8"/>
        <w:category>
          <w:name w:val="常规"/>
          <w:gallery w:val="placeholder"/>
        </w:category>
        <w:types>
          <w:type w:val="bbPlcHdr"/>
        </w:types>
        <w:behaviors>
          <w:behavior w:val="content"/>
        </w:behaviors>
        <w:guid w:val="{F21432B3-7FD7-46D9-B977-533126B05544}"/>
      </w:docPartPr>
      <w:docPartBody>
        <w:p w:rsidR="004D550B" w:rsidRDefault="004D550B" w:rsidP="004D550B">
          <w:pPr>
            <w:pStyle w:val="6EAC3B326165462894CCF4E8D3EE43F8"/>
          </w:pPr>
          <w:r>
            <w:rPr>
              <w:rStyle w:val="placeholder1Char"/>
              <w:rFonts w:hint="eastAsia"/>
            </w:rPr>
            <w:t>____________</w:t>
          </w:r>
        </w:p>
      </w:docPartBody>
    </w:docPart>
    <w:docPart>
      <w:docPartPr>
        <w:name w:val="89D9201A33A9431B963C0B8111160B5A"/>
        <w:category>
          <w:name w:val="常规"/>
          <w:gallery w:val="placeholder"/>
        </w:category>
        <w:types>
          <w:type w:val="bbPlcHdr"/>
        </w:types>
        <w:behaviors>
          <w:behavior w:val="content"/>
        </w:behaviors>
        <w:guid w:val="{99B9181B-800A-4D13-902E-56E92665D122}"/>
      </w:docPartPr>
      <w:docPartBody>
        <w:p w:rsidR="004D550B" w:rsidRDefault="004D550B" w:rsidP="004D550B">
          <w:pPr>
            <w:pStyle w:val="89D9201A33A9431B963C0B8111160B5A"/>
          </w:pPr>
          <w:r>
            <w:rPr>
              <w:rStyle w:val="placeholder1Char"/>
              <w:rFonts w:hint="eastAsia"/>
            </w:rPr>
            <w:t>____________</w:t>
          </w:r>
        </w:p>
      </w:docPartBody>
    </w:docPart>
    <w:docPart>
      <w:docPartPr>
        <w:name w:val="5F6B06F2BF0549689E02E84E04DACB39"/>
        <w:category>
          <w:name w:val="常规"/>
          <w:gallery w:val="placeholder"/>
        </w:category>
        <w:types>
          <w:type w:val="bbPlcHdr"/>
        </w:types>
        <w:behaviors>
          <w:behavior w:val="content"/>
        </w:behaviors>
        <w:guid w:val="{F83A16B4-00EF-472D-AB54-DB1C193ADF60}"/>
      </w:docPartPr>
      <w:docPartBody>
        <w:p w:rsidR="004D550B" w:rsidRDefault="004D550B" w:rsidP="004D550B">
          <w:pPr>
            <w:pStyle w:val="5F6B06F2BF0549689E02E84E04DACB39"/>
          </w:pPr>
          <w:r>
            <w:rPr>
              <w:rStyle w:val="placeholder1Char"/>
            </w:rPr>
            <w:t>____________</w:t>
          </w:r>
        </w:p>
      </w:docPartBody>
    </w:docPart>
    <w:docPart>
      <w:docPartPr>
        <w:name w:val="2EC900B37D854896B9F30B4C2C091247"/>
        <w:category>
          <w:name w:val="常规"/>
          <w:gallery w:val="placeholder"/>
        </w:category>
        <w:types>
          <w:type w:val="bbPlcHdr"/>
        </w:types>
        <w:behaviors>
          <w:behavior w:val="content"/>
        </w:behaviors>
        <w:guid w:val="{0F2A6B15-4B48-4F78-B45D-21F1C87A49A7}"/>
      </w:docPartPr>
      <w:docPartBody>
        <w:p w:rsidR="004D550B" w:rsidRDefault="004D550B" w:rsidP="004D550B">
          <w:pPr>
            <w:pStyle w:val="2EC900B37D854896B9F30B4C2C091247"/>
          </w:pPr>
          <w:r>
            <w:rPr>
              <w:rStyle w:val="placeholder1Char"/>
              <w:rFonts w:hint="eastAsia"/>
            </w:rPr>
            <w:t>____________</w:t>
          </w:r>
        </w:p>
      </w:docPartBody>
    </w:docPart>
    <w:docPart>
      <w:docPartPr>
        <w:name w:val="E580CC8900394270A8C958DF09D7A19D"/>
        <w:category>
          <w:name w:val="常规"/>
          <w:gallery w:val="placeholder"/>
        </w:category>
        <w:types>
          <w:type w:val="bbPlcHdr"/>
        </w:types>
        <w:behaviors>
          <w:behavior w:val="content"/>
        </w:behaviors>
        <w:guid w:val="{CB4433C1-66EE-4A9D-BBF1-D4A82EBE8706}"/>
      </w:docPartPr>
      <w:docPartBody>
        <w:p w:rsidR="004D550B" w:rsidRDefault="004D550B" w:rsidP="004D550B">
          <w:pPr>
            <w:pStyle w:val="E580CC8900394270A8C958DF09D7A19D"/>
          </w:pPr>
          <w:r>
            <w:rPr>
              <w:rStyle w:val="placeholder1Char"/>
            </w:rPr>
            <w:t>____________</w:t>
          </w:r>
        </w:p>
      </w:docPartBody>
    </w:docPart>
    <w:docPart>
      <w:docPartPr>
        <w:name w:val="940772A3F01149A8B5235E6D60BDE7CA"/>
        <w:category>
          <w:name w:val="常规"/>
          <w:gallery w:val="placeholder"/>
        </w:category>
        <w:types>
          <w:type w:val="bbPlcHdr"/>
        </w:types>
        <w:behaviors>
          <w:behavior w:val="content"/>
        </w:behaviors>
        <w:guid w:val="{75E78B9D-A6DC-430F-9810-F25289C696BA}"/>
      </w:docPartPr>
      <w:docPartBody>
        <w:p w:rsidR="004D550B" w:rsidRDefault="004D550B" w:rsidP="004D550B">
          <w:pPr>
            <w:pStyle w:val="940772A3F01149A8B5235E6D60BDE7CA"/>
          </w:pPr>
          <w:r>
            <w:rPr>
              <w:rStyle w:val="placeholder1Char"/>
              <w:rFonts w:hint="eastAsia"/>
            </w:rPr>
            <w:t>____________</w:t>
          </w:r>
        </w:p>
      </w:docPartBody>
    </w:docPart>
    <w:docPart>
      <w:docPartPr>
        <w:name w:val="1A52BC4782F64E688F3865EA2A5C1750"/>
        <w:category>
          <w:name w:val="常规"/>
          <w:gallery w:val="placeholder"/>
        </w:category>
        <w:types>
          <w:type w:val="bbPlcHdr"/>
        </w:types>
        <w:behaviors>
          <w:behavior w:val="content"/>
        </w:behaviors>
        <w:guid w:val="{1179077D-2AEA-4807-B212-E92A996109E8}"/>
      </w:docPartPr>
      <w:docPartBody>
        <w:p w:rsidR="004D550B" w:rsidRDefault="004D550B" w:rsidP="004D550B">
          <w:pPr>
            <w:pStyle w:val="1A52BC4782F64E688F3865EA2A5C1750"/>
          </w:pPr>
          <w:r>
            <w:rPr>
              <w:rStyle w:val="placeholder1Char"/>
            </w:rPr>
            <w:t>____________</w:t>
          </w:r>
        </w:p>
      </w:docPartBody>
    </w:docPart>
    <w:docPart>
      <w:docPartPr>
        <w:name w:val="8874B69B663E42D381A3000E8C1E544E"/>
        <w:category>
          <w:name w:val="常规"/>
          <w:gallery w:val="placeholder"/>
        </w:category>
        <w:types>
          <w:type w:val="bbPlcHdr"/>
        </w:types>
        <w:behaviors>
          <w:behavior w:val="content"/>
        </w:behaviors>
        <w:guid w:val="{00499813-6A69-4AFB-AF02-9DCA49A6201B}"/>
      </w:docPartPr>
      <w:docPartBody>
        <w:p w:rsidR="004D550B" w:rsidRDefault="004D550B" w:rsidP="004D550B">
          <w:pPr>
            <w:pStyle w:val="8874B69B663E42D381A3000E8C1E544E"/>
          </w:pPr>
          <w:r>
            <w:rPr>
              <w:rStyle w:val="placeholder1Char"/>
              <w:rFonts w:hint="eastAsia"/>
            </w:rPr>
            <w:t>____________</w:t>
          </w:r>
        </w:p>
      </w:docPartBody>
    </w:docPart>
    <w:docPart>
      <w:docPartPr>
        <w:name w:val="41B151FBA75245D8815BCF775C629014"/>
        <w:category>
          <w:name w:val="常规"/>
          <w:gallery w:val="placeholder"/>
        </w:category>
        <w:types>
          <w:type w:val="bbPlcHdr"/>
        </w:types>
        <w:behaviors>
          <w:behavior w:val="content"/>
        </w:behaviors>
        <w:guid w:val="{73429E4B-3377-4273-A936-405596B3C783}"/>
      </w:docPartPr>
      <w:docPartBody>
        <w:p w:rsidR="004D550B" w:rsidRDefault="004D550B" w:rsidP="004D550B">
          <w:pPr>
            <w:pStyle w:val="41B151FBA75245D8815BCF775C629014"/>
          </w:pPr>
          <w:r>
            <w:rPr>
              <w:rStyle w:val="placeholder1Char"/>
            </w:rPr>
            <w:t>____________</w:t>
          </w:r>
        </w:p>
      </w:docPartBody>
    </w:docPart>
    <w:docPart>
      <w:docPartPr>
        <w:name w:val="A833FACBA8664D11B34747FE99CF48D0"/>
        <w:category>
          <w:name w:val="常规"/>
          <w:gallery w:val="placeholder"/>
        </w:category>
        <w:types>
          <w:type w:val="bbPlcHdr"/>
        </w:types>
        <w:behaviors>
          <w:behavior w:val="content"/>
        </w:behaviors>
        <w:guid w:val="{EE96512A-6616-4D67-8A81-04D50D5D6087}"/>
      </w:docPartPr>
      <w:docPartBody>
        <w:p w:rsidR="004D550B" w:rsidRDefault="004D550B" w:rsidP="004D550B">
          <w:pPr>
            <w:pStyle w:val="A833FACBA8664D11B34747FE99CF48D0"/>
          </w:pPr>
          <w:r>
            <w:rPr>
              <w:rStyle w:val="placeholder1Char"/>
              <w:rFonts w:hint="eastAsia"/>
            </w:rPr>
            <w:t>____________</w:t>
          </w:r>
        </w:p>
      </w:docPartBody>
    </w:docPart>
    <w:docPart>
      <w:docPartPr>
        <w:name w:val="B211DFD4FFAD47B985031788EC470978"/>
        <w:category>
          <w:name w:val="常规"/>
          <w:gallery w:val="placeholder"/>
        </w:category>
        <w:types>
          <w:type w:val="bbPlcHdr"/>
        </w:types>
        <w:behaviors>
          <w:behavior w:val="content"/>
        </w:behaviors>
        <w:guid w:val="{451A605E-F45F-4578-BF87-D442EE6B8295}"/>
      </w:docPartPr>
      <w:docPartBody>
        <w:p w:rsidR="004D550B" w:rsidRDefault="004D550B" w:rsidP="004D550B">
          <w:pPr>
            <w:pStyle w:val="B211DFD4FFAD47B985031788EC470978"/>
          </w:pPr>
          <w:r>
            <w:rPr>
              <w:rStyle w:val="placeholder1Char"/>
            </w:rPr>
            <w:t>____________</w:t>
          </w:r>
        </w:p>
      </w:docPartBody>
    </w:docPart>
    <w:docPart>
      <w:docPartPr>
        <w:name w:val="B56CD892DA694C48A202BBCE62D8AFF5"/>
        <w:category>
          <w:name w:val="常规"/>
          <w:gallery w:val="placeholder"/>
        </w:category>
        <w:types>
          <w:type w:val="bbPlcHdr"/>
        </w:types>
        <w:behaviors>
          <w:behavior w:val="content"/>
        </w:behaviors>
        <w:guid w:val="{DB004FDD-4D96-4666-AB41-01FCFB9EF116}"/>
      </w:docPartPr>
      <w:docPartBody>
        <w:p w:rsidR="004D550B" w:rsidRDefault="004D550B" w:rsidP="004D550B">
          <w:pPr>
            <w:pStyle w:val="B56CD892DA694C48A202BBCE62D8AFF5"/>
          </w:pPr>
          <w:r>
            <w:rPr>
              <w:rStyle w:val="placeholder1Char"/>
              <w:rFonts w:hint="eastAsia"/>
            </w:rPr>
            <w:t>____________</w:t>
          </w:r>
        </w:p>
      </w:docPartBody>
    </w:docPart>
    <w:docPart>
      <w:docPartPr>
        <w:name w:val="300EEC82D62043908CD94A1AA7D7BB6B"/>
        <w:category>
          <w:name w:val="常规"/>
          <w:gallery w:val="placeholder"/>
        </w:category>
        <w:types>
          <w:type w:val="bbPlcHdr"/>
        </w:types>
        <w:behaviors>
          <w:behavior w:val="content"/>
        </w:behaviors>
        <w:guid w:val="{A2FCB89E-57F7-47C7-8708-E2763020FE27}"/>
      </w:docPartPr>
      <w:docPartBody>
        <w:p w:rsidR="004D550B" w:rsidRDefault="004D550B" w:rsidP="004D550B">
          <w:pPr>
            <w:pStyle w:val="300EEC82D62043908CD94A1AA7D7BB6B"/>
          </w:pPr>
          <w:r>
            <w:rPr>
              <w:rStyle w:val="placeholder1Char"/>
            </w:rPr>
            <w:t>____________</w:t>
          </w:r>
        </w:p>
      </w:docPartBody>
    </w:docPart>
    <w:docPart>
      <w:docPartPr>
        <w:name w:val="667B714E676B4F209CC2680917E88094"/>
        <w:category>
          <w:name w:val="常规"/>
          <w:gallery w:val="placeholder"/>
        </w:category>
        <w:types>
          <w:type w:val="bbPlcHdr"/>
        </w:types>
        <w:behaviors>
          <w:behavior w:val="content"/>
        </w:behaviors>
        <w:guid w:val="{2711D2BC-9EF9-4E44-B779-A752DC8F9B87}"/>
      </w:docPartPr>
      <w:docPartBody>
        <w:p w:rsidR="004D550B" w:rsidRDefault="004D550B" w:rsidP="004D550B">
          <w:pPr>
            <w:pStyle w:val="667B714E676B4F209CC2680917E88094"/>
          </w:pPr>
          <w:r>
            <w:rPr>
              <w:rStyle w:val="placeholder1Char"/>
              <w:rFonts w:hint="eastAsia"/>
            </w:rPr>
            <w:t>____________</w:t>
          </w:r>
        </w:p>
      </w:docPartBody>
    </w:docPart>
    <w:docPart>
      <w:docPartPr>
        <w:name w:val="7D81043237D045E799D454151F1708C2"/>
        <w:category>
          <w:name w:val="常规"/>
          <w:gallery w:val="placeholder"/>
        </w:category>
        <w:types>
          <w:type w:val="bbPlcHdr"/>
        </w:types>
        <w:behaviors>
          <w:behavior w:val="content"/>
        </w:behaviors>
        <w:guid w:val="{4F1F7952-D4E2-421A-BB4B-FF5D2CE6902B}"/>
      </w:docPartPr>
      <w:docPartBody>
        <w:p w:rsidR="004D550B" w:rsidRDefault="004D550B" w:rsidP="004D550B">
          <w:pPr>
            <w:pStyle w:val="7D81043237D045E799D454151F1708C2"/>
          </w:pPr>
          <w:r>
            <w:rPr>
              <w:rStyle w:val="placeholder1Char"/>
            </w:rPr>
            <w:t>____________</w:t>
          </w:r>
        </w:p>
      </w:docPartBody>
    </w:docPart>
    <w:docPart>
      <w:docPartPr>
        <w:name w:val="43A2A283D92B4299ADAF28B02318AAC8"/>
        <w:category>
          <w:name w:val="常规"/>
          <w:gallery w:val="placeholder"/>
        </w:category>
        <w:types>
          <w:type w:val="bbPlcHdr"/>
        </w:types>
        <w:behaviors>
          <w:behavior w:val="content"/>
        </w:behaviors>
        <w:guid w:val="{841B329B-A20A-4FF6-9897-004FBA4DA2FE}"/>
      </w:docPartPr>
      <w:docPartBody>
        <w:p w:rsidR="004D550B" w:rsidRDefault="004D550B" w:rsidP="004D550B">
          <w:pPr>
            <w:pStyle w:val="43A2A283D92B4299ADAF28B02318AAC8"/>
          </w:pPr>
          <w:r>
            <w:rPr>
              <w:rStyle w:val="placeholder1Char"/>
              <w:rFonts w:hint="eastAsia"/>
            </w:rPr>
            <w:t>____________</w:t>
          </w:r>
        </w:p>
      </w:docPartBody>
    </w:docPart>
    <w:docPart>
      <w:docPartPr>
        <w:name w:val="D1809E1B95FF418ABCD9E0A7603E347D"/>
        <w:category>
          <w:name w:val="常规"/>
          <w:gallery w:val="placeholder"/>
        </w:category>
        <w:types>
          <w:type w:val="bbPlcHdr"/>
        </w:types>
        <w:behaviors>
          <w:behavior w:val="content"/>
        </w:behaviors>
        <w:guid w:val="{59761B4A-0D96-40C3-8503-879168FB1313}"/>
      </w:docPartPr>
      <w:docPartBody>
        <w:p w:rsidR="004D550B" w:rsidRDefault="004D550B" w:rsidP="004D550B">
          <w:pPr>
            <w:pStyle w:val="D1809E1B95FF418ABCD9E0A7603E347D"/>
          </w:pPr>
          <w:r>
            <w:rPr>
              <w:rStyle w:val="placeholder1Char"/>
            </w:rPr>
            <w:t>____________</w:t>
          </w:r>
        </w:p>
      </w:docPartBody>
    </w:docPart>
    <w:docPart>
      <w:docPartPr>
        <w:name w:val="A223EF691FD64A5D9292AE387CF296A0"/>
        <w:category>
          <w:name w:val="常规"/>
          <w:gallery w:val="placeholder"/>
        </w:category>
        <w:types>
          <w:type w:val="bbPlcHdr"/>
        </w:types>
        <w:behaviors>
          <w:behavior w:val="content"/>
        </w:behaviors>
        <w:guid w:val="{60AB51E8-51D3-4ABC-9073-12369FCC170F}"/>
      </w:docPartPr>
      <w:docPartBody>
        <w:p w:rsidR="004D550B" w:rsidRDefault="004D550B" w:rsidP="004D550B">
          <w:pPr>
            <w:pStyle w:val="A223EF691FD64A5D9292AE387CF296A0"/>
          </w:pPr>
          <w:r>
            <w:rPr>
              <w:rStyle w:val="placeholder1Char"/>
              <w:rFonts w:hint="eastAsia"/>
            </w:rPr>
            <w:t>____________</w:t>
          </w:r>
        </w:p>
      </w:docPartBody>
    </w:docPart>
    <w:docPart>
      <w:docPartPr>
        <w:name w:val="8542CE4EC62D4C9C8527EDF69A0F2AE6"/>
        <w:category>
          <w:name w:val="常规"/>
          <w:gallery w:val="placeholder"/>
        </w:category>
        <w:types>
          <w:type w:val="bbPlcHdr"/>
        </w:types>
        <w:behaviors>
          <w:behavior w:val="content"/>
        </w:behaviors>
        <w:guid w:val="{DDE74D0E-C1A4-421D-AA2E-225C6D313B0C}"/>
      </w:docPartPr>
      <w:docPartBody>
        <w:p w:rsidR="004D550B" w:rsidRDefault="004D550B" w:rsidP="004D550B">
          <w:pPr>
            <w:pStyle w:val="8542CE4EC62D4C9C8527EDF69A0F2AE6"/>
          </w:pPr>
          <w:r>
            <w:rPr>
              <w:rStyle w:val="placeholder1Char"/>
            </w:rPr>
            <w:t>____________</w:t>
          </w:r>
        </w:p>
      </w:docPartBody>
    </w:docPart>
    <w:docPart>
      <w:docPartPr>
        <w:name w:val="AFC3E9CCAA134D4191FAAA36B4105A74"/>
        <w:category>
          <w:name w:val="常规"/>
          <w:gallery w:val="placeholder"/>
        </w:category>
        <w:types>
          <w:type w:val="bbPlcHdr"/>
        </w:types>
        <w:behaviors>
          <w:behavior w:val="content"/>
        </w:behaviors>
        <w:guid w:val="{E453BA1F-EAD4-4E7F-AF25-F2FFCB0479D9}"/>
      </w:docPartPr>
      <w:docPartBody>
        <w:p w:rsidR="004D550B" w:rsidRDefault="004D550B" w:rsidP="004D550B">
          <w:pPr>
            <w:pStyle w:val="AFC3E9CCAA134D4191FAAA36B4105A74"/>
          </w:pPr>
          <w:r>
            <w:rPr>
              <w:rStyle w:val="placeholder1Char"/>
              <w:rFonts w:hint="eastAsia"/>
            </w:rPr>
            <w:t>____________</w:t>
          </w:r>
        </w:p>
      </w:docPartBody>
    </w:docPart>
    <w:docPart>
      <w:docPartPr>
        <w:name w:val="5E9924E277EA4FBC8E4EF1E86328E6E7"/>
        <w:category>
          <w:name w:val="常规"/>
          <w:gallery w:val="placeholder"/>
        </w:category>
        <w:types>
          <w:type w:val="bbPlcHdr"/>
        </w:types>
        <w:behaviors>
          <w:behavior w:val="content"/>
        </w:behaviors>
        <w:guid w:val="{C336814B-87C5-440D-B40D-42CB57019237}"/>
      </w:docPartPr>
      <w:docPartBody>
        <w:p w:rsidR="004D550B" w:rsidRDefault="004D550B" w:rsidP="004D550B">
          <w:pPr>
            <w:pStyle w:val="5E9924E277EA4FBC8E4EF1E86328E6E7"/>
          </w:pPr>
          <w:r>
            <w:rPr>
              <w:rStyle w:val="placeholder1Char"/>
            </w:rPr>
            <w:t>____________</w:t>
          </w:r>
        </w:p>
      </w:docPartBody>
    </w:docPart>
    <w:docPart>
      <w:docPartPr>
        <w:name w:val="4165D0F1E77942FC83B07BE339373767"/>
        <w:category>
          <w:name w:val="常规"/>
          <w:gallery w:val="placeholder"/>
        </w:category>
        <w:types>
          <w:type w:val="bbPlcHdr"/>
        </w:types>
        <w:behaviors>
          <w:behavior w:val="content"/>
        </w:behaviors>
        <w:guid w:val="{5FE3C79A-49A2-43DA-A696-FD75A2B444D0}"/>
      </w:docPartPr>
      <w:docPartBody>
        <w:p w:rsidR="004D550B" w:rsidRDefault="004D550B" w:rsidP="004D550B">
          <w:pPr>
            <w:pStyle w:val="4165D0F1E77942FC83B07BE339373767"/>
          </w:pPr>
          <w:r>
            <w:rPr>
              <w:rStyle w:val="placeholder1Char"/>
              <w:rFonts w:hint="eastAsia"/>
            </w:rPr>
            <w:t>____________</w:t>
          </w:r>
        </w:p>
      </w:docPartBody>
    </w:docPart>
    <w:docPart>
      <w:docPartPr>
        <w:name w:val="F109A25E5D934CC8BCE16834105FB803"/>
        <w:category>
          <w:name w:val="常规"/>
          <w:gallery w:val="placeholder"/>
        </w:category>
        <w:types>
          <w:type w:val="bbPlcHdr"/>
        </w:types>
        <w:behaviors>
          <w:behavior w:val="content"/>
        </w:behaviors>
        <w:guid w:val="{EFB2CAC3-AEA6-46D7-8701-7CD2C930711C}"/>
      </w:docPartPr>
      <w:docPartBody>
        <w:p w:rsidR="004D550B" w:rsidRDefault="004D550B" w:rsidP="004D550B">
          <w:pPr>
            <w:pStyle w:val="F109A25E5D934CC8BCE16834105FB803"/>
          </w:pPr>
          <w:r>
            <w:rPr>
              <w:rStyle w:val="placeholder1Char"/>
            </w:rPr>
            <w:t>____________</w:t>
          </w:r>
        </w:p>
      </w:docPartBody>
    </w:docPart>
    <w:docPart>
      <w:docPartPr>
        <w:name w:val="5FDB743ED9AF434C8F474357E27834EA"/>
        <w:category>
          <w:name w:val="常规"/>
          <w:gallery w:val="placeholder"/>
        </w:category>
        <w:types>
          <w:type w:val="bbPlcHdr"/>
        </w:types>
        <w:behaviors>
          <w:behavior w:val="content"/>
        </w:behaviors>
        <w:guid w:val="{9C4F5FDC-B1E9-4886-8F72-C7E8229D5341}"/>
      </w:docPartPr>
      <w:docPartBody>
        <w:p w:rsidR="004D550B" w:rsidRDefault="004D550B" w:rsidP="004D550B">
          <w:pPr>
            <w:pStyle w:val="5FDB743ED9AF434C8F474357E27834EA"/>
          </w:pPr>
          <w:r>
            <w:rPr>
              <w:rStyle w:val="placeholder1Char"/>
              <w:rFonts w:hint="eastAsia"/>
            </w:rPr>
            <w:t>____________</w:t>
          </w:r>
        </w:p>
      </w:docPartBody>
    </w:docPart>
    <w:docPart>
      <w:docPartPr>
        <w:name w:val="E312E29EF5E345A29DE05B9B0E839A4D"/>
        <w:category>
          <w:name w:val="常规"/>
          <w:gallery w:val="placeholder"/>
        </w:category>
        <w:types>
          <w:type w:val="bbPlcHdr"/>
        </w:types>
        <w:behaviors>
          <w:behavior w:val="content"/>
        </w:behaviors>
        <w:guid w:val="{B01DE438-862F-495D-95AC-589A5A854382}"/>
      </w:docPartPr>
      <w:docPartBody>
        <w:p w:rsidR="004D550B" w:rsidRDefault="004D550B" w:rsidP="004D550B">
          <w:pPr>
            <w:pStyle w:val="E312E29EF5E345A29DE05B9B0E839A4D"/>
          </w:pPr>
          <w:r>
            <w:rPr>
              <w:rStyle w:val="placeholder1Char"/>
            </w:rPr>
            <w:t>____________</w:t>
          </w:r>
        </w:p>
      </w:docPartBody>
    </w:docPart>
    <w:docPart>
      <w:docPartPr>
        <w:name w:val="46CB704BCA0A4663A386BC3ABF58BDC7"/>
        <w:category>
          <w:name w:val="常规"/>
          <w:gallery w:val="placeholder"/>
        </w:category>
        <w:types>
          <w:type w:val="bbPlcHdr"/>
        </w:types>
        <w:behaviors>
          <w:behavior w:val="content"/>
        </w:behaviors>
        <w:guid w:val="{5DE992D9-D9D0-46D2-9C6F-ABDFAFD7EF53}"/>
      </w:docPartPr>
      <w:docPartBody>
        <w:p w:rsidR="004D550B" w:rsidRDefault="004D550B" w:rsidP="004D550B">
          <w:pPr>
            <w:pStyle w:val="46CB704BCA0A4663A386BC3ABF58BDC7"/>
          </w:pPr>
          <w:r>
            <w:rPr>
              <w:rStyle w:val="placeholder1Char"/>
              <w:rFonts w:hint="eastAsia"/>
            </w:rPr>
            <w:t>____________</w:t>
          </w:r>
        </w:p>
      </w:docPartBody>
    </w:docPart>
    <w:docPart>
      <w:docPartPr>
        <w:name w:val="E2FA827EDC6F4410BB93CB59F271621A"/>
        <w:category>
          <w:name w:val="常规"/>
          <w:gallery w:val="placeholder"/>
        </w:category>
        <w:types>
          <w:type w:val="bbPlcHdr"/>
        </w:types>
        <w:behaviors>
          <w:behavior w:val="content"/>
        </w:behaviors>
        <w:guid w:val="{9763D065-35FD-48DA-BDE1-8EAB0A336CEE}"/>
      </w:docPartPr>
      <w:docPartBody>
        <w:p w:rsidR="004D550B" w:rsidRDefault="004D550B" w:rsidP="004D550B">
          <w:pPr>
            <w:pStyle w:val="E2FA827EDC6F4410BB93CB59F271621A"/>
          </w:pPr>
          <w:r>
            <w:rPr>
              <w:rStyle w:val="placeholder1Char"/>
            </w:rPr>
            <w:t>____________</w:t>
          </w:r>
        </w:p>
      </w:docPartBody>
    </w:docPart>
    <w:docPart>
      <w:docPartPr>
        <w:name w:val="55866D5E6B304D499A41C6D456BD9D56"/>
        <w:category>
          <w:name w:val="常规"/>
          <w:gallery w:val="placeholder"/>
        </w:category>
        <w:types>
          <w:type w:val="bbPlcHdr"/>
        </w:types>
        <w:behaviors>
          <w:behavior w:val="content"/>
        </w:behaviors>
        <w:guid w:val="{15C9647C-F370-4F7B-89AD-A6CF906B0CBD}"/>
      </w:docPartPr>
      <w:docPartBody>
        <w:p w:rsidR="004D550B" w:rsidRDefault="004D550B" w:rsidP="004D550B">
          <w:pPr>
            <w:pStyle w:val="55866D5E6B304D499A41C6D456BD9D56"/>
          </w:pPr>
          <w:r>
            <w:rPr>
              <w:rStyle w:val="placeholder1Char"/>
              <w:rFonts w:hint="eastAsia"/>
            </w:rPr>
            <w:t>____________</w:t>
          </w:r>
        </w:p>
      </w:docPartBody>
    </w:docPart>
    <w:docPart>
      <w:docPartPr>
        <w:name w:val="7A7A69D675404513AEB9BC4EC705073B"/>
        <w:category>
          <w:name w:val="常规"/>
          <w:gallery w:val="placeholder"/>
        </w:category>
        <w:types>
          <w:type w:val="bbPlcHdr"/>
        </w:types>
        <w:behaviors>
          <w:behavior w:val="content"/>
        </w:behaviors>
        <w:guid w:val="{00E569FD-DD49-4288-B12F-9BFC47C07B9B}"/>
      </w:docPartPr>
      <w:docPartBody>
        <w:p w:rsidR="004D550B" w:rsidRDefault="004D550B" w:rsidP="004D550B">
          <w:pPr>
            <w:pStyle w:val="7A7A69D675404513AEB9BC4EC705073B"/>
          </w:pPr>
          <w:r>
            <w:rPr>
              <w:rStyle w:val="placeholder1Char"/>
            </w:rPr>
            <w:t>____________</w:t>
          </w:r>
        </w:p>
      </w:docPartBody>
    </w:docPart>
    <w:docPart>
      <w:docPartPr>
        <w:name w:val="A48D17113A924A9E99BEBD81D2153EA1"/>
        <w:category>
          <w:name w:val="常规"/>
          <w:gallery w:val="placeholder"/>
        </w:category>
        <w:types>
          <w:type w:val="bbPlcHdr"/>
        </w:types>
        <w:behaviors>
          <w:behavior w:val="content"/>
        </w:behaviors>
        <w:guid w:val="{377B6DD9-4770-4C83-905D-56610D865665}"/>
      </w:docPartPr>
      <w:docPartBody>
        <w:p w:rsidR="004D550B" w:rsidRDefault="004D550B" w:rsidP="004D550B">
          <w:pPr>
            <w:pStyle w:val="A48D17113A924A9E99BEBD81D2153EA1"/>
          </w:pPr>
          <w:r>
            <w:rPr>
              <w:rStyle w:val="placeholder1Char"/>
              <w:rFonts w:hint="eastAsia"/>
            </w:rPr>
            <w:t>____________</w:t>
          </w:r>
        </w:p>
      </w:docPartBody>
    </w:docPart>
    <w:docPart>
      <w:docPartPr>
        <w:name w:val="7655184D2CF04869BBA70860028DDF30"/>
        <w:category>
          <w:name w:val="常规"/>
          <w:gallery w:val="placeholder"/>
        </w:category>
        <w:types>
          <w:type w:val="bbPlcHdr"/>
        </w:types>
        <w:behaviors>
          <w:behavior w:val="content"/>
        </w:behaviors>
        <w:guid w:val="{9316B0F0-D770-4ABD-B52E-4B554E80F98B}"/>
      </w:docPartPr>
      <w:docPartBody>
        <w:p w:rsidR="004D550B" w:rsidRDefault="004D550B" w:rsidP="004D550B">
          <w:pPr>
            <w:pStyle w:val="7655184D2CF04869BBA70860028DDF30"/>
          </w:pPr>
          <w:r>
            <w:rPr>
              <w:rStyle w:val="placeholder1Char"/>
              <w:rFonts w:hint="eastAsia"/>
            </w:rPr>
            <w:t>____________</w:t>
          </w:r>
        </w:p>
      </w:docPartBody>
    </w:docPart>
    <w:docPart>
      <w:docPartPr>
        <w:name w:val="E0583D2C4EB6492B8720E49E63E605B8"/>
        <w:category>
          <w:name w:val="常规"/>
          <w:gallery w:val="placeholder"/>
        </w:category>
        <w:types>
          <w:type w:val="bbPlcHdr"/>
        </w:types>
        <w:behaviors>
          <w:behavior w:val="content"/>
        </w:behaviors>
        <w:guid w:val="{66A31AE3-6B82-45D0-A008-D26F4133C7A7}"/>
      </w:docPartPr>
      <w:docPartBody>
        <w:p w:rsidR="004D550B" w:rsidRDefault="004D550B" w:rsidP="004D550B">
          <w:pPr>
            <w:pStyle w:val="E0583D2C4EB6492B8720E49E63E605B8"/>
          </w:pPr>
          <w:r>
            <w:rPr>
              <w:rStyle w:val="placeholder1Char"/>
              <w:rFonts w:hint="eastAsia"/>
            </w:rPr>
            <w:t>____________</w:t>
          </w:r>
        </w:p>
      </w:docPartBody>
    </w:docPart>
    <w:docPart>
      <w:docPartPr>
        <w:name w:val="745C2B0DAD5D492097A3C910B5AD0A8E"/>
        <w:category>
          <w:name w:val="常规"/>
          <w:gallery w:val="placeholder"/>
        </w:category>
        <w:types>
          <w:type w:val="bbPlcHdr"/>
        </w:types>
        <w:behaviors>
          <w:behavior w:val="content"/>
        </w:behaviors>
        <w:guid w:val="{8769B9D8-82F0-40E1-96A6-C7ABFA3D5E71}"/>
      </w:docPartPr>
      <w:docPartBody>
        <w:p w:rsidR="004D550B" w:rsidRDefault="004D550B" w:rsidP="004D550B">
          <w:pPr>
            <w:pStyle w:val="745C2B0DAD5D492097A3C910B5AD0A8E"/>
          </w:pPr>
          <w:r>
            <w:rPr>
              <w:rStyle w:val="placeholder1Char"/>
              <w:rFonts w:hint="eastAsia"/>
            </w:rPr>
            <w:t>____________</w:t>
          </w:r>
        </w:p>
      </w:docPartBody>
    </w:docPart>
    <w:docPart>
      <w:docPartPr>
        <w:name w:val="AB46FADF499E4B86BE32514A11A27558"/>
        <w:category>
          <w:name w:val="常规"/>
          <w:gallery w:val="placeholder"/>
        </w:category>
        <w:types>
          <w:type w:val="bbPlcHdr"/>
        </w:types>
        <w:behaviors>
          <w:behavior w:val="content"/>
        </w:behaviors>
        <w:guid w:val="{F9FDB360-16E7-4C58-BFDE-46288BB85882}"/>
      </w:docPartPr>
      <w:docPartBody>
        <w:p w:rsidR="004D550B" w:rsidRDefault="004D550B" w:rsidP="004D550B">
          <w:pPr>
            <w:pStyle w:val="AB46FADF499E4B86BE32514A11A27558"/>
          </w:pPr>
          <w:r>
            <w:rPr>
              <w:rStyle w:val="placeholder1Char"/>
              <w:rFonts w:hint="eastAsia"/>
            </w:rPr>
            <w:t>____________</w:t>
          </w:r>
        </w:p>
      </w:docPartBody>
    </w:docPart>
    <w:docPart>
      <w:docPartPr>
        <w:name w:val="2445E01312CC43A68F022041F5D1E635"/>
        <w:category>
          <w:name w:val="常规"/>
          <w:gallery w:val="placeholder"/>
        </w:category>
        <w:types>
          <w:type w:val="bbPlcHdr"/>
        </w:types>
        <w:behaviors>
          <w:behavior w:val="content"/>
        </w:behaviors>
        <w:guid w:val="{DEDE6EC5-D9F0-4DC7-9F4E-ABC532B5A04B}"/>
      </w:docPartPr>
      <w:docPartBody>
        <w:p w:rsidR="004D550B" w:rsidRDefault="004D550B" w:rsidP="004D550B">
          <w:pPr>
            <w:pStyle w:val="2445E01312CC43A68F022041F5D1E635"/>
          </w:pPr>
          <w:r>
            <w:rPr>
              <w:rStyle w:val="placeholder1Char"/>
              <w:rFonts w:hint="eastAsia"/>
            </w:rPr>
            <w:t>____________</w:t>
          </w:r>
        </w:p>
      </w:docPartBody>
    </w:docPart>
    <w:docPart>
      <w:docPartPr>
        <w:name w:val="F78A75031D4B4F0B8C83B17BC2B7EB9E"/>
        <w:category>
          <w:name w:val="常规"/>
          <w:gallery w:val="placeholder"/>
        </w:category>
        <w:types>
          <w:type w:val="bbPlcHdr"/>
        </w:types>
        <w:behaviors>
          <w:behavior w:val="content"/>
        </w:behaviors>
        <w:guid w:val="{B31BBEBA-AFC5-42CC-BFC6-19D7009F210F}"/>
      </w:docPartPr>
      <w:docPartBody>
        <w:p w:rsidR="004D550B" w:rsidRDefault="004D550B" w:rsidP="004D550B">
          <w:pPr>
            <w:pStyle w:val="F78A75031D4B4F0B8C83B17BC2B7EB9E"/>
          </w:pPr>
          <w:r>
            <w:rPr>
              <w:rStyle w:val="placeholder1Char"/>
              <w:rFonts w:hint="eastAsia"/>
            </w:rPr>
            <w:t>____________</w:t>
          </w:r>
        </w:p>
      </w:docPartBody>
    </w:docPart>
    <w:docPart>
      <w:docPartPr>
        <w:name w:val="F7E182FA2B1049359208D3B52EEF6204"/>
        <w:category>
          <w:name w:val="常规"/>
          <w:gallery w:val="placeholder"/>
        </w:category>
        <w:types>
          <w:type w:val="bbPlcHdr"/>
        </w:types>
        <w:behaviors>
          <w:behavior w:val="content"/>
        </w:behaviors>
        <w:guid w:val="{C5DFFB5D-5CC0-4EC8-BE07-963F02C082D5}"/>
      </w:docPartPr>
      <w:docPartBody>
        <w:p w:rsidR="004D550B" w:rsidRDefault="004D550B" w:rsidP="004D550B">
          <w:pPr>
            <w:pStyle w:val="F7E182FA2B1049359208D3B52EEF6204"/>
          </w:pPr>
          <w:r>
            <w:rPr>
              <w:rStyle w:val="placeholder1Char"/>
              <w:rFonts w:hint="eastAsia"/>
            </w:rPr>
            <w:t>____________</w:t>
          </w:r>
        </w:p>
      </w:docPartBody>
    </w:docPart>
    <w:docPart>
      <w:docPartPr>
        <w:name w:val="1BA5481377634214998E4F6F52D8EDF2"/>
        <w:category>
          <w:name w:val="常规"/>
          <w:gallery w:val="placeholder"/>
        </w:category>
        <w:types>
          <w:type w:val="bbPlcHdr"/>
        </w:types>
        <w:behaviors>
          <w:behavior w:val="content"/>
        </w:behaviors>
        <w:guid w:val="{D88716E4-1027-476E-900F-57881B904287}"/>
      </w:docPartPr>
      <w:docPartBody>
        <w:p w:rsidR="004D550B" w:rsidRDefault="004D550B" w:rsidP="004D550B">
          <w:pPr>
            <w:pStyle w:val="1BA5481377634214998E4F6F52D8EDF2"/>
          </w:pPr>
          <w:r>
            <w:rPr>
              <w:rStyle w:val="placeholder1Char"/>
              <w:rFonts w:hint="eastAsia"/>
            </w:rPr>
            <w:t>____________</w:t>
          </w:r>
        </w:p>
      </w:docPartBody>
    </w:docPart>
    <w:docPart>
      <w:docPartPr>
        <w:name w:val="0A2D5358CEDF4259B56271E5E15CC181"/>
        <w:category>
          <w:name w:val="常规"/>
          <w:gallery w:val="placeholder"/>
        </w:category>
        <w:types>
          <w:type w:val="bbPlcHdr"/>
        </w:types>
        <w:behaviors>
          <w:behavior w:val="content"/>
        </w:behaviors>
        <w:guid w:val="{52A744DB-04E9-43AE-9737-58CB834F04C8}"/>
      </w:docPartPr>
      <w:docPartBody>
        <w:p w:rsidR="004D550B" w:rsidRDefault="004D550B" w:rsidP="004D550B">
          <w:pPr>
            <w:pStyle w:val="0A2D5358CEDF4259B56271E5E15CC181"/>
          </w:pPr>
          <w:r>
            <w:rPr>
              <w:rStyle w:val="placeholder1Char"/>
              <w:rFonts w:hint="eastAsia"/>
            </w:rPr>
            <w:t>____________</w:t>
          </w:r>
        </w:p>
      </w:docPartBody>
    </w:docPart>
    <w:docPart>
      <w:docPartPr>
        <w:name w:val="B042A08FAFCA4FB38F66935D2332213D"/>
        <w:category>
          <w:name w:val="常规"/>
          <w:gallery w:val="placeholder"/>
        </w:category>
        <w:types>
          <w:type w:val="bbPlcHdr"/>
        </w:types>
        <w:behaviors>
          <w:behavior w:val="content"/>
        </w:behaviors>
        <w:guid w:val="{33584E22-7445-413B-9158-A2E89ACE61D9}"/>
      </w:docPartPr>
      <w:docPartBody>
        <w:p w:rsidR="004D550B" w:rsidRDefault="004D550B" w:rsidP="004D550B">
          <w:pPr>
            <w:pStyle w:val="B042A08FAFCA4FB38F66935D2332213D"/>
          </w:pPr>
          <w:r>
            <w:rPr>
              <w:rStyle w:val="placeholder1Char"/>
              <w:rFonts w:hint="eastAsia"/>
            </w:rPr>
            <w:t>____________</w:t>
          </w:r>
        </w:p>
      </w:docPartBody>
    </w:docPart>
    <w:docPart>
      <w:docPartPr>
        <w:name w:val="712EED7277164AC6AF1BE47422AB6CBA"/>
        <w:category>
          <w:name w:val="常规"/>
          <w:gallery w:val="placeholder"/>
        </w:category>
        <w:types>
          <w:type w:val="bbPlcHdr"/>
        </w:types>
        <w:behaviors>
          <w:behavior w:val="content"/>
        </w:behaviors>
        <w:guid w:val="{BA8CA9A5-6F54-41E0-8A65-6AEE3E350236}"/>
      </w:docPartPr>
      <w:docPartBody>
        <w:p w:rsidR="004D550B" w:rsidRDefault="004D550B" w:rsidP="004D550B">
          <w:pPr>
            <w:pStyle w:val="712EED7277164AC6AF1BE47422AB6CBA"/>
          </w:pPr>
          <w:r>
            <w:rPr>
              <w:rStyle w:val="placeholder1Char"/>
              <w:rFonts w:hint="eastAsia"/>
            </w:rPr>
            <w:t>____________</w:t>
          </w:r>
        </w:p>
      </w:docPartBody>
    </w:docPart>
    <w:docPart>
      <w:docPartPr>
        <w:name w:val="C6C6267BE0554CE69A906DE8848223CA"/>
        <w:category>
          <w:name w:val="常规"/>
          <w:gallery w:val="placeholder"/>
        </w:category>
        <w:types>
          <w:type w:val="bbPlcHdr"/>
        </w:types>
        <w:behaviors>
          <w:behavior w:val="content"/>
        </w:behaviors>
        <w:guid w:val="{7F07E3E9-58AC-491C-8112-4D9EC4C131A1}"/>
      </w:docPartPr>
      <w:docPartBody>
        <w:p w:rsidR="004D550B" w:rsidRDefault="004D550B" w:rsidP="004D550B">
          <w:pPr>
            <w:pStyle w:val="C6C6267BE0554CE69A906DE8848223CA"/>
          </w:pPr>
          <w:r>
            <w:rPr>
              <w:rStyle w:val="placeholder1Char"/>
              <w:rFonts w:hint="eastAsia"/>
            </w:rPr>
            <w:t>____________</w:t>
          </w:r>
        </w:p>
      </w:docPartBody>
    </w:docPart>
    <w:docPart>
      <w:docPartPr>
        <w:name w:val="A5A6754BAB3C49E688A7E4430395BA7B"/>
        <w:category>
          <w:name w:val="常规"/>
          <w:gallery w:val="placeholder"/>
        </w:category>
        <w:types>
          <w:type w:val="bbPlcHdr"/>
        </w:types>
        <w:behaviors>
          <w:behavior w:val="content"/>
        </w:behaviors>
        <w:guid w:val="{9F913B77-7923-4926-B058-DA5184DBA0B3}"/>
      </w:docPartPr>
      <w:docPartBody>
        <w:p w:rsidR="004D550B" w:rsidRDefault="004D550B" w:rsidP="004D550B">
          <w:pPr>
            <w:pStyle w:val="A5A6754BAB3C49E688A7E4430395BA7B"/>
          </w:pPr>
          <w:r>
            <w:rPr>
              <w:rStyle w:val="placeholder1Char"/>
              <w:rFonts w:hint="eastAsia"/>
            </w:rPr>
            <w:t>____________</w:t>
          </w:r>
        </w:p>
      </w:docPartBody>
    </w:docPart>
    <w:docPart>
      <w:docPartPr>
        <w:name w:val="8DE18C2959D440B991C1E70D8AD10C7C"/>
        <w:category>
          <w:name w:val="常规"/>
          <w:gallery w:val="placeholder"/>
        </w:category>
        <w:types>
          <w:type w:val="bbPlcHdr"/>
        </w:types>
        <w:behaviors>
          <w:behavior w:val="content"/>
        </w:behaviors>
        <w:guid w:val="{AFA444A4-6BD1-4540-A0C8-B584AD45092B}"/>
      </w:docPartPr>
      <w:docPartBody>
        <w:p w:rsidR="004D550B" w:rsidRDefault="004D550B" w:rsidP="004D550B">
          <w:pPr>
            <w:pStyle w:val="8DE18C2959D440B991C1E70D8AD10C7C"/>
          </w:pPr>
          <w:r>
            <w:rPr>
              <w:rStyle w:val="placeholder1Char"/>
              <w:rFonts w:hint="eastAsia"/>
            </w:rPr>
            <w:t>____________</w:t>
          </w:r>
        </w:p>
      </w:docPartBody>
    </w:docPart>
    <w:docPart>
      <w:docPartPr>
        <w:name w:val="81AD80E10A7C4183A8DEA0BFA1D5DA52"/>
        <w:category>
          <w:name w:val="常规"/>
          <w:gallery w:val="placeholder"/>
        </w:category>
        <w:types>
          <w:type w:val="bbPlcHdr"/>
        </w:types>
        <w:behaviors>
          <w:behavior w:val="content"/>
        </w:behaviors>
        <w:guid w:val="{EB519C07-8CFA-4969-BAA4-B2DD9F5A3BFD}"/>
      </w:docPartPr>
      <w:docPartBody>
        <w:p w:rsidR="004D550B" w:rsidRDefault="004D550B" w:rsidP="004D550B">
          <w:pPr>
            <w:pStyle w:val="81AD80E10A7C4183A8DEA0BFA1D5DA52"/>
          </w:pPr>
          <w:r>
            <w:rPr>
              <w:rStyle w:val="placeholder1Char"/>
              <w:rFonts w:hint="eastAsia"/>
            </w:rPr>
            <w:t>____________</w:t>
          </w:r>
        </w:p>
      </w:docPartBody>
    </w:docPart>
    <w:docPart>
      <w:docPartPr>
        <w:name w:val="394E133593CD483393D3F89E08E7B452"/>
        <w:category>
          <w:name w:val="常规"/>
          <w:gallery w:val="placeholder"/>
        </w:category>
        <w:types>
          <w:type w:val="bbPlcHdr"/>
        </w:types>
        <w:behaviors>
          <w:behavior w:val="content"/>
        </w:behaviors>
        <w:guid w:val="{37162C13-D3C7-4684-8BCB-833055B70DEA}"/>
      </w:docPartPr>
      <w:docPartBody>
        <w:p w:rsidR="004D550B" w:rsidRDefault="004D550B" w:rsidP="004D550B">
          <w:pPr>
            <w:pStyle w:val="394E133593CD483393D3F89E08E7B452"/>
          </w:pPr>
          <w:r>
            <w:rPr>
              <w:rStyle w:val="placeholder1Char"/>
              <w:rFonts w:hint="eastAsia"/>
            </w:rPr>
            <w:t>____________</w:t>
          </w:r>
        </w:p>
      </w:docPartBody>
    </w:docPart>
    <w:docPart>
      <w:docPartPr>
        <w:name w:val="5695F8B6CAD74B09AE4E017ABE8F14CB"/>
        <w:category>
          <w:name w:val="常规"/>
          <w:gallery w:val="placeholder"/>
        </w:category>
        <w:types>
          <w:type w:val="bbPlcHdr"/>
        </w:types>
        <w:behaviors>
          <w:behavior w:val="content"/>
        </w:behaviors>
        <w:guid w:val="{E2D17DD5-F31C-4435-9019-907369865563}"/>
      </w:docPartPr>
      <w:docPartBody>
        <w:p w:rsidR="004D550B" w:rsidRDefault="004D550B" w:rsidP="004D550B">
          <w:pPr>
            <w:pStyle w:val="5695F8B6CAD74B09AE4E017ABE8F14CB"/>
          </w:pPr>
          <w:r>
            <w:rPr>
              <w:rStyle w:val="placeholder1Char"/>
              <w:rFonts w:hint="eastAsia"/>
            </w:rPr>
            <w:t>____________</w:t>
          </w:r>
        </w:p>
      </w:docPartBody>
    </w:docPart>
    <w:docPart>
      <w:docPartPr>
        <w:name w:val="C5D8EDC2370B4689A24842868F8CE080"/>
        <w:category>
          <w:name w:val="常规"/>
          <w:gallery w:val="placeholder"/>
        </w:category>
        <w:types>
          <w:type w:val="bbPlcHdr"/>
        </w:types>
        <w:behaviors>
          <w:behavior w:val="content"/>
        </w:behaviors>
        <w:guid w:val="{C4B5ADE9-1A20-43D8-B54A-8749B42F7843}"/>
      </w:docPartPr>
      <w:docPartBody>
        <w:p w:rsidR="004D550B" w:rsidRDefault="004D550B" w:rsidP="004D550B">
          <w:pPr>
            <w:pStyle w:val="C5D8EDC2370B4689A24842868F8CE080"/>
          </w:pPr>
          <w:r>
            <w:rPr>
              <w:rStyle w:val="placeholder1Char"/>
              <w:rFonts w:hint="eastAsia"/>
            </w:rPr>
            <w:t>____________</w:t>
          </w:r>
        </w:p>
      </w:docPartBody>
    </w:docPart>
    <w:docPart>
      <w:docPartPr>
        <w:name w:val="6D474D8CC98846299812A85B04F827F2"/>
        <w:category>
          <w:name w:val="常规"/>
          <w:gallery w:val="placeholder"/>
        </w:category>
        <w:types>
          <w:type w:val="bbPlcHdr"/>
        </w:types>
        <w:behaviors>
          <w:behavior w:val="content"/>
        </w:behaviors>
        <w:guid w:val="{6B44F8DC-77CD-46C4-AC2F-DD056511CAE3}"/>
      </w:docPartPr>
      <w:docPartBody>
        <w:p w:rsidR="004D550B" w:rsidRDefault="004D550B" w:rsidP="004D550B">
          <w:pPr>
            <w:pStyle w:val="6D474D8CC98846299812A85B04F827F2"/>
          </w:pPr>
          <w:r>
            <w:rPr>
              <w:rStyle w:val="placeholder1Char"/>
              <w:rFonts w:hint="eastAsia"/>
            </w:rPr>
            <w:t>____________</w:t>
          </w:r>
        </w:p>
      </w:docPartBody>
    </w:docPart>
    <w:docPart>
      <w:docPartPr>
        <w:name w:val="4B4D9744AF9F4E2F93441572AAAC0D46"/>
        <w:category>
          <w:name w:val="常规"/>
          <w:gallery w:val="placeholder"/>
        </w:category>
        <w:types>
          <w:type w:val="bbPlcHdr"/>
        </w:types>
        <w:behaviors>
          <w:behavior w:val="content"/>
        </w:behaviors>
        <w:guid w:val="{B6A2A8A5-865D-4929-88BF-10FD4D9E1184}"/>
      </w:docPartPr>
      <w:docPartBody>
        <w:p w:rsidR="004D550B" w:rsidRDefault="004D550B" w:rsidP="004D550B">
          <w:pPr>
            <w:pStyle w:val="4B4D9744AF9F4E2F93441572AAAC0D46"/>
          </w:pPr>
          <w:r>
            <w:rPr>
              <w:rStyle w:val="placeholder1Char"/>
              <w:rFonts w:hint="eastAsia"/>
            </w:rPr>
            <w:t>____________</w:t>
          </w:r>
        </w:p>
      </w:docPartBody>
    </w:docPart>
    <w:docPart>
      <w:docPartPr>
        <w:name w:val="AF76A36D3ABC45EDB4DC66F62D51BFDD"/>
        <w:category>
          <w:name w:val="常规"/>
          <w:gallery w:val="placeholder"/>
        </w:category>
        <w:types>
          <w:type w:val="bbPlcHdr"/>
        </w:types>
        <w:behaviors>
          <w:behavior w:val="content"/>
        </w:behaviors>
        <w:guid w:val="{8D36816C-AABB-437B-B4E2-E5F99DA122BE}"/>
      </w:docPartPr>
      <w:docPartBody>
        <w:p w:rsidR="004D550B" w:rsidRDefault="004D550B" w:rsidP="004D550B">
          <w:pPr>
            <w:pStyle w:val="AF76A36D3ABC45EDB4DC66F62D51BFDD"/>
          </w:pPr>
          <w:r>
            <w:rPr>
              <w:rStyle w:val="placeholder1Char"/>
              <w:rFonts w:hint="eastAsia"/>
            </w:rPr>
            <w:t>____________</w:t>
          </w:r>
        </w:p>
      </w:docPartBody>
    </w:docPart>
    <w:docPart>
      <w:docPartPr>
        <w:name w:val="3B31DD4D82354149A97575C48E21DB4E"/>
        <w:category>
          <w:name w:val="常规"/>
          <w:gallery w:val="placeholder"/>
        </w:category>
        <w:types>
          <w:type w:val="bbPlcHdr"/>
        </w:types>
        <w:behaviors>
          <w:behavior w:val="content"/>
        </w:behaviors>
        <w:guid w:val="{F2D1FA8D-4C26-4070-8F2D-51F8385815DE}"/>
      </w:docPartPr>
      <w:docPartBody>
        <w:p w:rsidR="004D550B" w:rsidRDefault="004D550B" w:rsidP="004D550B">
          <w:pPr>
            <w:pStyle w:val="3B31DD4D82354149A97575C48E21DB4E"/>
          </w:pPr>
          <w:r>
            <w:rPr>
              <w:rStyle w:val="placeholder1Char"/>
              <w:rFonts w:hint="eastAsia"/>
            </w:rPr>
            <w:t>____________</w:t>
          </w:r>
        </w:p>
      </w:docPartBody>
    </w:docPart>
    <w:docPart>
      <w:docPartPr>
        <w:name w:val="D1CE80AB3B7943ACA773F450E721F63A"/>
        <w:category>
          <w:name w:val="常规"/>
          <w:gallery w:val="placeholder"/>
        </w:category>
        <w:types>
          <w:type w:val="bbPlcHdr"/>
        </w:types>
        <w:behaviors>
          <w:behavior w:val="content"/>
        </w:behaviors>
        <w:guid w:val="{6C074B12-2F06-404D-B24F-85460381662A}"/>
      </w:docPartPr>
      <w:docPartBody>
        <w:p w:rsidR="004D550B" w:rsidRDefault="004D550B" w:rsidP="004D550B">
          <w:pPr>
            <w:pStyle w:val="D1CE80AB3B7943ACA773F450E721F63A"/>
          </w:pPr>
          <w:r>
            <w:rPr>
              <w:rStyle w:val="placeholder1Char"/>
              <w:rFonts w:hint="eastAsia"/>
            </w:rPr>
            <w:t>____________</w:t>
          </w:r>
        </w:p>
      </w:docPartBody>
    </w:docPart>
    <w:docPart>
      <w:docPartPr>
        <w:name w:val="D4193D032D244CA8BCEFD16368C664CC"/>
        <w:category>
          <w:name w:val="常规"/>
          <w:gallery w:val="placeholder"/>
        </w:category>
        <w:types>
          <w:type w:val="bbPlcHdr"/>
        </w:types>
        <w:behaviors>
          <w:behavior w:val="content"/>
        </w:behaviors>
        <w:guid w:val="{350FFDA5-F2F7-4EA7-96B8-565A96F5F9EE}"/>
      </w:docPartPr>
      <w:docPartBody>
        <w:p w:rsidR="004D550B" w:rsidRDefault="004D550B" w:rsidP="004D550B">
          <w:pPr>
            <w:pStyle w:val="D4193D032D244CA8BCEFD16368C664CC"/>
          </w:pPr>
          <w:r>
            <w:rPr>
              <w:rStyle w:val="placeholder1Char"/>
              <w:rFonts w:hint="eastAsia"/>
            </w:rPr>
            <w:t>____________</w:t>
          </w:r>
        </w:p>
      </w:docPartBody>
    </w:docPart>
    <w:docPart>
      <w:docPartPr>
        <w:name w:val="9CA5F2DE57C24FD3820C48655D25EB1F"/>
        <w:category>
          <w:name w:val="常规"/>
          <w:gallery w:val="placeholder"/>
        </w:category>
        <w:types>
          <w:type w:val="bbPlcHdr"/>
        </w:types>
        <w:behaviors>
          <w:behavior w:val="content"/>
        </w:behaviors>
        <w:guid w:val="{D2BD7876-872A-46E6-AFCF-36C25C9ECBF1}"/>
      </w:docPartPr>
      <w:docPartBody>
        <w:p w:rsidR="004D550B" w:rsidRDefault="004D550B" w:rsidP="004D550B">
          <w:pPr>
            <w:pStyle w:val="9CA5F2DE57C24FD3820C48655D25EB1F"/>
          </w:pPr>
          <w:r>
            <w:rPr>
              <w:rStyle w:val="placeholder1Char"/>
              <w:rFonts w:hint="eastAsia"/>
            </w:rPr>
            <w:t>____________</w:t>
          </w:r>
        </w:p>
      </w:docPartBody>
    </w:docPart>
    <w:docPart>
      <w:docPartPr>
        <w:name w:val="77AA86D6B1EA42C89E332F0A14E006DA"/>
        <w:category>
          <w:name w:val="常规"/>
          <w:gallery w:val="placeholder"/>
        </w:category>
        <w:types>
          <w:type w:val="bbPlcHdr"/>
        </w:types>
        <w:behaviors>
          <w:behavior w:val="content"/>
        </w:behaviors>
        <w:guid w:val="{6C1370F2-0C35-4B0B-8EAB-53BFF0D89A48}"/>
      </w:docPartPr>
      <w:docPartBody>
        <w:p w:rsidR="004D550B" w:rsidRDefault="004D550B" w:rsidP="004D550B">
          <w:pPr>
            <w:pStyle w:val="77AA86D6B1EA42C89E332F0A14E006DA"/>
          </w:pPr>
          <w:r>
            <w:rPr>
              <w:rStyle w:val="placeholder1Char"/>
              <w:rFonts w:hint="eastAsia"/>
            </w:rPr>
            <w:t>____________</w:t>
          </w:r>
        </w:p>
      </w:docPartBody>
    </w:docPart>
    <w:docPart>
      <w:docPartPr>
        <w:name w:val="64941AF0CE8C416FA6018A2A30C83A5D"/>
        <w:category>
          <w:name w:val="常规"/>
          <w:gallery w:val="placeholder"/>
        </w:category>
        <w:types>
          <w:type w:val="bbPlcHdr"/>
        </w:types>
        <w:behaviors>
          <w:behavior w:val="content"/>
        </w:behaviors>
        <w:guid w:val="{D09D9944-9A57-4BE7-8764-EAFCA78F9AFE}"/>
      </w:docPartPr>
      <w:docPartBody>
        <w:p w:rsidR="004D550B" w:rsidRDefault="004D550B" w:rsidP="004D550B">
          <w:pPr>
            <w:pStyle w:val="64941AF0CE8C416FA6018A2A30C83A5D"/>
          </w:pPr>
          <w:r>
            <w:rPr>
              <w:rStyle w:val="placeholder1Char"/>
              <w:rFonts w:hint="eastAsia"/>
            </w:rPr>
            <w:t>____________</w:t>
          </w:r>
        </w:p>
      </w:docPartBody>
    </w:docPart>
    <w:docPart>
      <w:docPartPr>
        <w:name w:val="4D8C209766344BC08ECE4B271A9304A9"/>
        <w:category>
          <w:name w:val="常规"/>
          <w:gallery w:val="placeholder"/>
        </w:category>
        <w:types>
          <w:type w:val="bbPlcHdr"/>
        </w:types>
        <w:behaviors>
          <w:behavior w:val="content"/>
        </w:behaviors>
        <w:guid w:val="{2C3D5884-48D8-46B5-A65B-D2C88AE8A2F0}"/>
      </w:docPartPr>
      <w:docPartBody>
        <w:p w:rsidR="004D550B" w:rsidRDefault="004D550B" w:rsidP="004D550B">
          <w:pPr>
            <w:pStyle w:val="4D8C209766344BC08ECE4B271A9304A9"/>
          </w:pPr>
          <w:r>
            <w:rPr>
              <w:rStyle w:val="placeholder1Char"/>
              <w:rFonts w:hint="eastAsia"/>
            </w:rPr>
            <w:t>____________</w:t>
          </w:r>
        </w:p>
      </w:docPartBody>
    </w:docPart>
    <w:docPart>
      <w:docPartPr>
        <w:name w:val="1F259793CE1D4D0AB5C930DB9672280D"/>
        <w:category>
          <w:name w:val="常规"/>
          <w:gallery w:val="placeholder"/>
        </w:category>
        <w:types>
          <w:type w:val="bbPlcHdr"/>
        </w:types>
        <w:behaviors>
          <w:behavior w:val="content"/>
        </w:behaviors>
        <w:guid w:val="{919A269B-644C-4BD2-90C8-3886F1CF52FC}"/>
      </w:docPartPr>
      <w:docPartBody>
        <w:p w:rsidR="004D550B" w:rsidRDefault="004D550B" w:rsidP="004D550B">
          <w:pPr>
            <w:pStyle w:val="1F259793CE1D4D0AB5C930DB9672280D"/>
          </w:pPr>
          <w:r>
            <w:rPr>
              <w:rStyle w:val="placeholder1Char"/>
              <w:rFonts w:hint="eastAsia"/>
            </w:rPr>
            <w:t>____________</w:t>
          </w:r>
        </w:p>
      </w:docPartBody>
    </w:docPart>
    <w:docPart>
      <w:docPartPr>
        <w:name w:val="AB29ED2F15C54CCAA3161DF980AA2066"/>
        <w:category>
          <w:name w:val="常规"/>
          <w:gallery w:val="placeholder"/>
        </w:category>
        <w:types>
          <w:type w:val="bbPlcHdr"/>
        </w:types>
        <w:behaviors>
          <w:behavior w:val="content"/>
        </w:behaviors>
        <w:guid w:val="{67652775-6CCA-488A-85CA-6F747D10858C}"/>
      </w:docPartPr>
      <w:docPartBody>
        <w:p w:rsidR="004D550B" w:rsidRDefault="004D550B" w:rsidP="004D550B">
          <w:pPr>
            <w:pStyle w:val="AB29ED2F15C54CCAA3161DF980AA2066"/>
          </w:pPr>
          <w:r>
            <w:rPr>
              <w:rStyle w:val="placeholder1Char"/>
              <w:rFonts w:hint="eastAsia"/>
            </w:rPr>
            <w:t>____________</w:t>
          </w:r>
        </w:p>
      </w:docPartBody>
    </w:docPart>
    <w:docPart>
      <w:docPartPr>
        <w:name w:val="D054FFA88C8049CC9F6A70D351650282"/>
        <w:category>
          <w:name w:val="常规"/>
          <w:gallery w:val="placeholder"/>
        </w:category>
        <w:types>
          <w:type w:val="bbPlcHdr"/>
        </w:types>
        <w:behaviors>
          <w:behavior w:val="content"/>
        </w:behaviors>
        <w:guid w:val="{4B3A2370-6D6D-4ABE-A31B-C33F2D2735A4}"/>
      </w:docPartPr>
      <w:docPartBody>
        <w:p w:rsidR="004D550B" w:rsidRDefault="004D550B" w:rsidP="004D550B">
          <w:pPr>
            <w:pStyle w:val="D054FFA88C8049CC9F6A70D351650282"/>
          </w:pPr>
          <w:r>
            <w:rPr>
              <w:rStyle w:val="placeholder1Char"/>
              <w:rFonts w:hint="eastAsia"/>
            </w:rPr>
            <w:t>____________</w:t>
          </w:r>
        </w:p>
      </w:docPartBody>
    </w:docPart>
    <w:docPart>
      <w:docPartPr>
        <w:name w:val="451BE5D83B0849BE8061DC5251EC36D3"/>
        <w:category>
          <w:name w:val="常规"/>
          <w:gallery w:val="placeholder"/>
        </w:category>
        <w:types>
          <w:type w:val="bbPlcHdr"/>
        </w:types>
        <w:behaviors>
          <w:behavior w:val="content"/>
        </w:behaviors>
        <w:guid w:val="{C5D9D4AE-E0DA-4A79-8E5D-E0556998041B}"/>
      </w:docPartPr>
      <w:docPartBody>
        <w:p w:rsidR="004D550B" w:rsidRDefault="004D550B" w:rsidP="004D550B">
          <w:pPr>
            <w:pStyle w:val="451BE5D83B0849BE8061DC5251EC36D3"/>
          </w:pPr>
          <w:r>
            <w:rPr>
              <w:rStyle w:val="placeholder1Char"/>
              <w:rFonts w:hint="eastAsia"/>
            </w:rPr>
            <w:t>____________</w:t>
          </w:r>
        </w:p>
      </w:docPartBody>
    </w:docPart>
    <w:docPart>
      <w:docPartPr>
        <w:name w:val="A8682100D60E42AD960DB17BC632DB68"/>
        <w:category>
          <w:name w:val="常规"/>
          <w:gallery w:val="placeholder"/>
        </w:category>
        <w:types>
          <w:type w:val="bbPlcHdr"/>
        </w:types>
        <w:behaviors>
          <w:behavior w:val="content"/>
        </w:behaviors>
        <w:guid w:val="{D4213EF7-8FFA-408B-B3D1-45364D6552DB}"/>
      </w:docPartPr>
      <w:docPartBody>
        <w:p w:rsidR="004D550B" w:rsidRDefault="004D550B" w:rsidP="004D550B">
          <w:pPr>
            <w:pStyle w:val="A8682100D60E42AD960DB17BC632DB68"/>
          </w:pPr>
          <w:r>
            <w:rPr>
              <w:rStyle w:val="placeholder1Char"/>
              <w:rFonts w:hint="eastAsia"/>
            </w:rPr>
            <w:t>____________</w:t>
          </w:r>
        </w:p>
      </w:docPartBody>
    </w:docPart>
    <w:docPart>
      <w:docPartPr>
        <w:name w:val="13AF31243CDE4AA6AF737AC6B6C77A41"/>
        <w:category>
          <w:name w:val="常规"/>
          <w:gallery w:val="placeholder"/>
        </w:category>
        <w:types>
          <w:type w:val="bbPlcHdr"/>
        </w:types>
        <w:behaviors>
          <w:behavior w:val="content"/>
        </w:behaviors>
        <w:guid w:val="{660238BF-13E8-4B5F-8A38-7E6CCB1AEE89}"/>
      </w:docPartPr>
      <w:docPartBody>
        <w:p w:rsidR="004D550B" w:rsidRDefault="004D550B" w:rsidP="004D550B">
          <w:pPr>
            <w:pStyle w:val="13AF31243CDE4AA6AF737AC6B6C77A41"/>
          </w:pPr>
          <w:r>
            <w:rPr>
              <w:rStyle w:val="placeholder1Char"/>
              <w:rFonts w:hint="eastAsia"/>
            </w:rPr>
            <w:t>____________</w:t>
          </w:r>
        </w:p>
      </w:docPartBody>
    </w:docPart>
    <w:docPart>
      <w:docPartPr>
        <w:name w:val="777880BF6873431BAC3A6C78C1D824BE"/>
        <w:category>
          <w:name w:val="常规"/>
          <w:gallery w:val="placeholder"/>
        </w:category>
        <w:types>
          <w:type w:val="bbPlcHdr"/>
        </w:types>
        <w:behaviors>
          <w:behavior w:val="content"/>
        </w:behaviors>
        <w:guid w:val="{EE69EA44-AB5F-4437-9FD9-96C67B7DB352}"/>
      </w:docPartPr>
      <w:docPartBody>
        <w:p w:rsidR="004D550B" w:rsidRDefault="004D550B" w:rsidP="004D550B">
          <w:pPr>
            <w:pStyle w:val="777880BF6873431BAC3A6C78C1D824BE"/>
          </w:pPr>
          <w:r>
            <w:rPr>
              <w:rStyle w:val="placeholder1Char"/>
              <w:rFonts w:hint="eastAsia"/>
            </w:rPr>
            <w:t>____________</w:t>
          </w:r>
        </w:p>
      </w:docPartBody>
    </w:docPart>
    <w:docPart>
      <w:docPartPr>
        <w:name w:val="88A91B57AABA42139FDE09D77147072D"/>
        <w:category>
          <w:name w:val="常规"/>
          <w:gallery w:val="placeholder"/>
        </w:category>
        <w:types>
          <w:type w:val="bbPlcHdr"/>
        </w:types>
        <w:behaviors>
          <w:behavior w:val="content"/>
        </w:behaviors>
        <w:guid w:val="{AD945570-37DF-42EB-A9CB-E6D7C9FD1B59}"/>
      </w:docPartPr>
      <w:docPartBody>
        <w:p w:rsidR="004D550B" w:rsidRDefault="004D550B" w:rsidP="004D550B">
          <w:pPr>
            <w:pStyle w:val="88A91B57AABA42139FDE09D77147072D"/>
          </w:pPr>
          <w:r>
            <w:rPr>
              <w:rStyle w:val="placeholder1Char"/>
              <w:rFonts w:hint="eastAsia"/>
            </w:rPr>
            <w:t>____________</w:t>
          </w:r>
        </w:p>
      </w:docPartBody>
    </w:docPart>
    <w:docPart>
      <w:docPartPr>
        <w:name w:val="83D73FC8AF204E639660B81E648C79C1"/>
        <w:category>
          <w:name w:val="常规"/>
          <w:gallery w:val="placeholder"/>
        </w:category>
        <w:types>
          <w:type w:val="bbPlcHdr"/>
        </w:types>
        <w:behaviors>
          <w:behavior w:val="content"/>
        </w:behaviors>
        <w:guid w:val="{EDB01044-42FC-4196-ACDB-AE78D9EF60F8}"/>
      </w:docPartPr>
      <w:docPartBody>
        <w:p w:rsidR="004D550B" w:rsidRDefault="004D550B" w:rsidP="004D550B">
          <w:pPr>
            <w:pStyle w:val="83D73FC8AF204E639660B81E648C79C1"/>
          </w:pPr>
          <w:r>
            <w:rPr>
              <w:rStyle w:val="placeholder1Char"/>
              <w:rFonts w:hint="eastAsia"/>
            </w:rPr>
            <w:t>____________</w:t>
          </w:r>
        </w:p>
      </w:docPartBody>
    </w:docPart>
    <w:docPart>
      <w:docPartPr>
        <w:name w:val="CB1E9EA6A77A4AA88A89416E2813752B"/>
        <w:category>
          <w:name w:val="常规"/>
          <w:gallery w:val="placeholder"/>
        </w:category>
        <w:types>
          <w:type w:val="bbPlcHdr"/>
        </w:types>
        <w:behaviors>
          <w:behavior w:val="content"/>
        </w:behaviors>
        <w:guid w:val="{68C8403F-79BF-4FC6-BA0A-56718CAFDC89}"/>
      </w:docPartPr>
      <w:docPartBody>
        <w:p w:rsidR="004D550B" w:rsidRDefault="004D550B" w:rsidP="004D550B">
          <w:pPr>
            <w:pStyle w:val="CB1E9EA6A77A4AA88A89416E2813752B"/>
          </w:pPr>
          <w:r>
            <w:rPr>
              <w:rStyle w:val="placeholder1Char"/>
              <w:rFonts w:hint="eastAsia"/>
            </w:rPr>
            <w:t>____________</w:t>
          </w:r>
        </w:p>
      </w:docPartBody>
    </w:docPart>
    <w:docPart>
      <w:docPartPr>
        <w:name w:val="EC040DD9A7B24F489D06BF41203B44DE"/>
        <w:category>
          <w:name w:val="常规"/>
          <w:gallery w:val="placeholder"/>
        </w:category>
        <w:types>
          <w:type w:val="bbPlcHdr"/>
        </w:types>
        <w:behaviors>
          <w:behavior w:val="content"/>
        </w:behaviors>
        <w:guid w:val="{37D21787-D5E7-4951-B73D-D08CBBC64D12}"/>
      </w:docPartPr>
      <w:docPartBody>
        <w:p w:rsidR="004D550B" w:rsidRDefault="004D550B" w:rsidP="004D550B">
          <w:pPr>
            <w:pStyle w:val="EC040DD9A7B24F489D06BF41203B44DE"/>
          </w:pPr>
          <w:r>
            <w:rPr>
              <w:rStyle w:val="placeholder1Char"/>
              <w:rFonts w:hint="eastAsia"/>
            </w:rPr>
            <w:t>____________</w:t>
          </w:r>
        </w:p>
      </w:docPartBody>
    </w:docPart>
    <w:docPart>
      <w:docPartPr>
        <w:name w:val="7D2876DE0DAC4C3493CA25030BDE4F99"/>
        <w:category>
          <w:name w:val="常规"/>
          <w:gallery w:val="placeholder"/>
        </w:category>
        <w:types>
          <w:type w:val="bbPlcHdr"/>
        </w:types>
        <w:behaviors>
          <w:behavior w:val="content"/>
        </w:behaviors>
        <w:guid w:val="{008E9182-0269-44C2-ADB6-2645451853F3}"/>
      </w:docPartPr>
      <w:docPartBody>
        <w:p w:rsidR="004D550B" w:rsidRDefault="004D550B" w:rsidP="004D550B">
          <w:pPr>
            <w:pStyle w:val="7D2876DE0DAC4C3493CA25030BDE4F99"/>
          </w:pPr>
          <w:r>
            <w:rPr>
              <w:rStyle w:val="placeholder1Char"/>
              <w:rFonts w:hint="eastAsia"/>
            </w:rPr>
            <w:t>____________</w:t>
          </w:r>
        </w:p>
      </w:docPartBody>
    </w:docPart>
    <w:docPart>
      <w:docPartPr>
        <w:name w:val="9ABB7D6A1C2C42A9BCD45407E3706AD3"/>
        <w:category>
          <w:name w:val="常规"/>
          <w:gallery w:val="placeholder"/>
        </w:category>
        <w:types>
          <w:type w:val="bbPlcHdr"/>
        </w:types>
        <w:behaviors>
          <w:behavior w:val="content"/>
        </w:behaviors>
        <w:guid w:val="{37A7FF39-D3DA-450D-AF60-8FEA8E9D6A71}"/>
      </w:docPartPr>
      <w:docPartBody>
        <w:p w:rsidR="004D550B" w:rsidRDefault="004D550B" w:rsidP="004D550B">
          <w:pPr>
            <w:pStyle w:val="9ABB7D6A1C2C42A9BCD45407E3706AD3"/>
          </w:pPr>
          <w:r>
            <w:rPr>
              <w:rStyle w:val="placeholder1Char"/>
              <w:rFonts w:hint="eastAsia"/>
            </w:rPr>
            <w:t>____________</w:t>
          </w:r>
        </w:p>
      </w:docPartBody>
    </w:docPart>
    <w:docPart>
      <w:docPartPr>
        <w:name w:val="5D01297835B14202B7033BE7C2DDD0FA"/>
        <w:category>
          <w:name w:val="常规"/>
          <w:gallery w:val="placeholder"/>
        </w:category>
        <w:types>
          <w:type w:val="bbPlcHdr"/>
        </w:types>
        <w:behaviors>
          <w:behavior w:val="content"/>
        </w:behaviors>
        <w:guid w:val="{CED41F21-CB09-4D4F-BD9F-4BECAA046AA5}"/>
      </w:docPartPr>
      <w:docPartBody>
        <w:p w:rsidR="004D550B" w:rsidRDefault="004D550B" w:rsidP="004D550B">
          <w:pPr>
            <w:pStyle w:val="5D01297835B14202B7033BE7C2DDD0FA"/>
          </w:pPr>
          <w:r>
            <w:rPr>
              <w:rStyle w:val="placeholder1Char"/>
              <w:rFonts w:hint="eastAsia"/>
            </w:rPr>
            <w:t>____________</w:t>
          </w:r>
        </w:p>
      </w:docPartBody>
    </w:docPart>
    <w:docPart>
      <w:docPartPr>
        <w:name w:val="243D98BF0D304E4785BF226C49040C73"/>
        <w:category>
          <w:name w:val="常规"/>
          <w:gallery w:val="placeholder"/>
        </w:category>
        <w:types>
          <w:type w:val="bbPlcHdr"/>
        </w:types>
        <w:behaviors>
          <w:behavior w:val="content"/>
        </w:behaviors>
        <w:guid w:val="{A11AEE46-1E4C-49C7-AF65-715E81BC9785}"/>
      </w:docPartPr>
      <w:docPartBody>
        <w:p w:rsidR="004D550B" w:rsidRDefault="004D550B" w:rsidP="004D550B">
          <w:pPr>
            <w:pStyle w:val="243D98BF0D304E4785BF226C49040C73"/>
          </w:pPr>
          <w:r>
            <w:rPr>
              <w:rStyle w:val="placeholder1Char"/>
              <w:rFonts w:hint="eastAsia"/>
            </w:rPr>
            <w:t>____________</w:t>
          </w:r>
        </w:p>
      </w:docPartBody>
    </w:docPart>
    <w:docPart>
      <w:docPartPr>
        <w:name w:val="1925C395851C49A2AC99BA72021A41E3"/>
        <w:category>
          <w:name w:val="常规"/>
          <w:gallery w:val="placeholder"/>
        </w:category>
        <w:types>
          <w:type w:val="bbPlcHdr"/>
        </w:types>
        <w:behaviors>
          <w:behavior w:val="content"/>
        </w:behaviors>
        <w:guid w:val="{CB4F20F0-888F-4D25-BCA5-652EFE2E3664}"/>
      </w:docPartPr>
      <w:docPartBody>
        <w:p w:rsidR="004D550B" w:rsidRDefault="004D550B" w:rsidP="004D550B">
          <w:pPr>
            <w:pStyle w:val="1925C395851C49A2AC99BA72021A41E3"/>
          </w:pPr>
          <w:r>
            <w:rPr>
              <w:rStyle w:val="placeholder1Char"/>
              <w:rFonts w:hint="eastAsia"/>
            </w:rPr>
            <w:t>____________</w:t>
          </w:r>
        </w:p>
      </w:docPartBody>
    </w:docPart>
    <w:docPart>
      <w:docPartPr>
        <w:name w:val="21EB1EE2204C4C7FA757D78307187557"/>
        <w:category>
          <w:name w:val="常规"/>
          <w:gallery w:val="placeholder"/>
        </w:category>
        <w:types>
          <w:type w:val="bbPlcHdr"/>
        </w:types>
        <w:behaviors>
          <w:behavior w:val="content"/>
        </w:behaviors>
        <w:guid w:val="{19E2606D-4E54-4D05-B312-3C07E49CBDFF}"/>
      </w:docPartPr>
      <w:docPartBody>
        <w:p w:rsidR="004D550B" w:rsidRDefault="004D550B" w:rsidP="004D550B">
          <w:pPr>
            <w:pStyle w:val="21EB1EE2204C4C7FA757D78307187557"/>
          </w:pPr>
          <w:r>
            <w:rPr>
              <w:rStyle w:val="placeholder1Char"/>
              <w:rFonts w:hint="eastAsia"/>
            </w:rPr>
            <w:t>____________</w:t>
          </w:r>
        </w:p>
      </w:docPartBody>
    </w:docPart>
    <w:docPart>
      <w:docPartPr>
        <w:name w:val="D265A7ECBE85497687F6167A9C60EC9B"/>
        <w:category>
          <w:name w:val="常规"/>
          <w:gallery w:val="placeholder"/>
        </w:category>
        <w:types>
          <w:type w:val="bbPlcHdr"/>
        </w:types>
        <w:behaviors>
          <w:behavior w:val="content"/>
        </w:behaviors>
        <w:guid w:val="{A9B63BAB-0B9B-4335-B690-B71D514908DA}"/>
      </w:docPartPr>
      <w:docPartBody>
        <w:p w:rsidR="004D550B" w:rsidRDefault="004D550B" w:rsidP="004D550B">
          <w:pPr>
            <w:pStyle w:val="D265A7ECBE85497687F6167A9C60EC9B"/>
          </w:pPr>
          <w:r>
            <w:rPr>
              <w:rStyle w:val="placeholder1Char"/>
              <w:rFonts w:hint="eastAsia"/>
            </w:rPr>
            <w:t>____________</w:t>
          </w:r>
        </w:p>
      </w:docPartBody>
    </w:docPart>
    <w:docPart>
      <w:docPartPr>
        <w:name w:val="A3CA5EACAE644B6496576B231D74D3F1"/>
        <w:category>
          <w:name w:val="常规"/>
          <w:gallery w:val="placeholder"/>
        </w:category>
        <w:types>
          <w:type w:val="bbPlcHdr"/>
        </w:types>
        <w:behaviors>
          <w:behavior w:val="content"/>
        </w:behaviors>
        <w:guid w:val="{6D71BDE9-19AD-4DBC-9C9A-6D2244129EF7}"/>
      </w:docPartPr>
      <w:docPartBody>
        <w:p w:rsidR="004D550B" w:rsidRDefault="004D550B" w:rsidP="004D550B">
          <w:pPr>
            <w:pStyle w:val="A3CA5EACAE644B6496576B231D74D3F1"/>
          </w:pPr>
          <w:r>
            <w:rPr>
              <w:rStyle w:val="placeholder1Char"/>
              <w:rFonts w:hint="eastAsia"/>
            </w:rPr>
            <w:t>____________</w:t>
          </w:r>
        </w:p>
      </w:docPartBody>
    </w:docPart>
    <w:docPart>
      <w:docPartPr>
        <w:name w:val="28FB655CCE0E41F08066EAE1CAF31A81"/>
        <w:category>
          <w:name w:val="常规"/>
          <w:gallery w:val="placeholder"/>
        </w:category>
        <w:types>
          <w:type w:val="bbPlcHdr"/>
        </w:types>
        <w:behaviors>
          <w:behavior w:val="content"/>
        </w:behaviors>
        <w:guid w:val="{DE4A8F12-5942-4746-B996-7C61FD98F6AA}"/>
      </w:docPartPr>
      <w:docPartBody>
        <w:p w:rsidR="004D550B" w:rsidRDefault="004D550B" w:rsidP="004D550B">
          <w:pPr>
            <w:pStyle w:val="28FB655CCE0E41F08066EAE1CAF31A81"/>
          </w:pPr>
          <w:r>
            <w:rPr>
              <w:rStyle w:val="placeholder1Char"/>
              <w:rFonts w:hint="eastAsia"/>
            </w:rPr>
            <w:t>____________</w:t>
          </w:r>
        </w:p>
      </w:docPartBody>
    </w:docPart>
    <w:docPart>
      <w:docPartPr>
        <w:name w:val="2B0201A750C74B12A4040D17937A6790"/>
        <w:category>
          <w:name w:val="常规"/>
          <w:gallery w:val="placeholder"/>
        </w:category>
        <w:types>
          <w:type w:val="bbPlcHdr"/>
        </w:types>
        <w:behaviors>
          <w:behavior w:val="content"/>
        </w:behaviors>
        <w:guid w:val="{7C8DA5F0-4C46-4D36-8E5B-6E56A04F38F6}"/>
      </w:docPartPr>
      <w:docPartBody>
        <w:p w:rsidR="004D550B" w:rsidRDefault="004D550B" w:rsidP="004D550B">
          <w:pPr>
            <w:pStyle w:val="2B0201A750C74B12A4040D17937A6790"/>
          </w:pPr>
          <w:r>
            <w:rPr>
              <w:rStyle w:val="placeholder1Char"/>
              <w:rFonts w:hint="eastAsia"/>
            </w:rPr>
            <w:t>____________</w:t>
          </w:r>
        </w:p>
      </w:docPartBody>
    </w:docPart>
    <w:docPart>
      <w:docPartPr>
        <w:name w:val="C1F10BFB5D3446749A9EC7F19EEEED8C"/>
        <w:category>
          <w:name w:val="常规"/>
          <w:gallery w:val="placeholder"/>
        </w:category>
        <w:types>
          <w:type w:val="bbPlcHdr"/>
        </w:types>
        <w:behaviors>
          <w:behavior w:val="content"/>
        </w:behaviors>
        <w:guid w:val="{0372268B-59EF-4954-806E-9698E099C5BD}"/>
      </w:docPartPr>
      <w:docPartBody>
        <w:p w:rsidR="004D550B" w:rsidRDefault="004D550B" w:rsidP="004D550B">
          <w:pPr>
            <w:pStyle w:val="C1F10BFB5D3446749A9EC7F19EEEED8C"/>
          </w:pPr>
          <w:r>
            <w:rPr>
              <w:rStyle w:val="placeholder1Char"/>
              <w:rFonts w:hint="eastAsia"/>
            </w:rPr>
            <w:t>____________</w:t>
          </w:r>
        </w:p>
      </w:docPartBody>
    </w:docPart>
    <w:docPart>
      <w:docPartPr>
        <w:name w:val="E3BBD44941044E3EAEFA245009DD088D"/>
        <w:category>
          <w:name w:val="常规"/>
          <w:gallery w:val="placeholder"/>
        </w:category>
        <w:types>
          <w:type w:val="bbPlcHdr"/>
        </w:types>
        <w:behaviors>
          <w:behavior w:val="content"/>
        </w:behaviors>
        <w:guid w:val="{E8A69433-98D3-41FB-A431-8AB0FC3C6F34}"/>
      </w:docPartPr>
      <w:docPartBody>
        <w:p w:rsidR="004D550B" w:rsidRDefault="004D550B" w:rsidP="004D550B">
          <w:pPr>
            <w:pStyle w:val="E3BBD44941044E3EAEFA245009DD088D"/>
          </w:pPr>
          <w:r>
            <w:rPr>
              <w:rStyle w:val="placeholder1Char"/>
              <w:rFonts w:hint="eastAsia"/>
            </w:rPr>
            <w:t>____________</w:t>
          </w:r>
        </w:p>
      </w:docPartBody>
    </w:docPart>
    <w:docPart>
      <w:docPartPr>
        <w:name w:val="DA940BA34D8D4C0291D72908641197E8"/>
        <w:category>
          <w:name w:val="常规"/>
          <w:gallery w:val="placeholder"/>
        </w:category>
        <w:types>
          <w:type w:val="bbPlcHdr"/>
        </w:types>
        <w:behaviors>
          <w:behavior w:val="content"/>
        </w:behaviors>
        <w:guid w:val="{2E374E6B-203E-4D0F-BAD4-E8DF036036C8}"/>
      </w:docPartPr>
      <w:docPartBody>
        <w:p w:rsidR="004D550B" w:rsidRDefault="004D550B" w:rsidP="004D550B">
          <w:pPr>
            <w:pStyle w:val="DA940BA34D8D4C0291D72908641197E8"/>
          </w:pPr>
          <w:r>
            <w:rPr>
              <w:rStyle w:val="placeholder1Char"/>
              <w:rFonts w:hint="eastAsia"/>
            </w:rPr>
            <w:t>____________</w:t>
          </w:r>
        </w:p>
      </w:docPartBody>
    </w:docPart>
    <w:docPart>
      <w:docPartPr>
        <w:name w:val="3CF3AFDBA72E4693985FB937C9AAD9D0"/>
        <w:category>
          <w:name w:val="常规"/>
          <w:gallery w:val="placeholder"/>
        </w:category>
        <w:types>
          <w:type w:val="bbPlcHdr"/>
        </w:types>
        <w:behaviors>
          <w:behavior w:val="content"/>
        </w:behaviors>
        <w:guid w:val="{1E36CDFD-29C4-4D44-9650-7577F96CC5DC}"/>
      </w:docPartPr>
      <w:docPartBody>
        <w:p w:rsidR="004D550B" w:rsidRDefault="004D550B" w:rsidP="004D550B">
          <w:pPr>
            <w:pStyle w:val="3CF3AFDBA72E4693985FB937C9AAD9D0"/>
          </w:pPr>
          <w:r>
            <w:rPr>
              <w:rStyle w:val="placeholder1Char"/>
              <w:rFonts w:hint="eastAsia"/>
            </w:rPr>
            <w:t>____________</w:t>
          </w:r>
        </w:p>
      </w:docPartBody>
    </w:docPart>
    <w:docPart>
      <w:docPartPr>
        <w:name w:val="DFC6A255B879457A8B14006DFE9BFD8E"/>
        <w:category>
          <w:name w:val="常规"/>
          <w:gallery w:val="placeholder"/>
        </w:category>
        <w:types>
          <w:type w:val="bbPlcHdr"/>
        </w:types>
        <w:behaviors>
          <w:behavior w:val="content"/>
        </w:behaviors>
        <w:guid w:val="{2EF30B40-F59E-4F81-B369-1904602F4C3D}"/>
      </w:docPartPr>
      <w:docPartBody>
        <w:p w:rsidR="004D550B" w:rsidRDefault="004D550B" w:rsidP="004D550B">
          <w:pPr>
            <w:pStyle w:val="DFC6A255B879457A8B14006DFE9BFD8E"/>
          </w:pPr>
          <w:r>
            <w:rPr>
              <w:rStyle w:val="placeholder1Char"/>
              <w:rFonts w:hint="eastAsia"/>
            </w:rPr>
            <w:t>____________</w:t>
          </w:r>
        </w:p>
      </w:docPartBody>
    </w:docPart>
    <w:docPart>
      <w:docPartPr>
        <w:name w:val="4B038DDB33E0447FBBA3C63D56BFBC9F"/>
        <w:category>
          <w:name w:val="常规"/>
          <w:gallery w:val="placeholder"/>
        </w:category>
        <w:types>
          <w:type w:val="bbPlcHdr"/>
        </w:types>
        <w:behaviors>
          <w:behavior w:val="content"/>
        </w:behaviors>
        <w:guid w:val="{CD30E74B-4CE9-4A61-A06B-042792890FDB}"/>
      </w:docPartPr>
      <w:docPartBody>
        <w:p w:rsidR="004D550B" w:rsidRDefault="004D550B" w:rsidP="004D550B">
          <w:pPr>
            <w:pStyle w:val="4B038DDB33E0447FBBA3C63D56BFBC9F"/>
          </w:pPr>
          <w:r>
            <w:rPr>
              <w:rStyle w:val="placeholder1Char"/>
              <w:rFonts w:hint="eastAsia"/>
            </w:rPr>
            <w:t>____________</w:t>
          </w:r>
        </w:p>
      </w:docPartBody>
    </w:docPart>
    <w:docPart>
      <w:docPartPr>
        <w:name w:val="9D04C435286043A4877799409A487640"/>
        <w:category>
          <w:name w:val="常规"/>
          <w:gallery w:val="placeholder"/>
        </w:category>
        <w:types>
          <w:type w:val="bbPlcHdr"/>
        </w:types>
        <w:behaviors>
          <w:behavior w:val="content"/>
        </w:behaviors>
        <w:guid w:val="{3B4AB217-BE14-4A50-B9E9-B323D2795B50}"/>
      </w:docPartPr>
      <w:docPartBody>
        <w:p w:rsidR="004D550B" w:rsidRDefault="004D550B" w:rsidP="004D550B">
          <w:pPr>
            <w:pStyle w:val="9D04C435286043A4877799409A487640"/>
          </w:pPr>
          <w:r>
            <w:rPr>
              <w:rStyle w:val="placeholder1Char"/>
              <w:rFonts w:hint="eastAsia"/>
            </w:rPr>
            <w:t>____________</w:t>
          </w:r>
        </w:p>
      </w:docPartBody>
    </w:docPart>
    <w:docPart>
      <w:docPartPr>
        <w:name w:val="BAB64383B92E4DFAB9819A6D7B60A7B3"/>
        <w:category>
          <w:name w:val="常规"/>
          <w:gallery w:val="placeholder"/>
        </w:category>
        <w:types>
          <w:type w:val="bbPlcHdr"/>
        </w:types>
        <w:behaviors>
          <w:behavior w:val="content"/>
        </w:behaviors>
        <w:guid w:val="{C55CA676-548A-4CCC-B575-087150C60DB3}"/>
      </w:docPartPr>
      <w:docPartBody>
        <w:p w:rsidR="004D550B" w:rsidRDefault="004D550B" w:rsidP="004D550B">
          <w:pPr>
            <w:pStyle w:val="BAB64383B92E4DFAB9819A6D7B60A7B3"/>
          </w:pPr>
          <w:r>
            <w:rPr>
              <w:rStyle w:val="placeholder1Char"/>
              <w:rFonts w:hint="eastAsia"/>
            </w:rPr>
            <w:t>____________</w:t>
          </w:r>
        </w:p>
      </w:docPartBody>
    </w:docPart>
    <w:docPart>
      <w:docPartPr>
        <w:name w:val="990CE97B32584BFE930DC3D396D2D900"/>
        <w:category>
          <w:name w:val="常规"/>
          <w:gallery w:val="placeholder"/>
        </w:category>
        <w:types>
          <w:type w:val="bbPlcHdr"/>
        </w:types>
        <w:behaviors>
          <w:behavior w:val="content"/>
        </w:behaviors>
        <w:guid w:val="{BC90B698-B076-49D4-976C-CFC2D8D90817}"/>
      </w:docPartPr>
      <w:docPartBody>
        <w:p w:rsidR="004D550B" w:rsidRDefault="004D550B" w:rsidP="004D550B">
          <w:pPr>
            <w:pStyle w:val="990CE97B32584BFE930DC3D396D2D900"/>
          </w:pPr>
          <w:r>
            <w:rPr>
              <w:rStyle w:val="placeholder1Char"/>
              <w:rFonts w:hint="eastAsia"/>
            </w:rPr>
            <w:t>____________</w:t>
          </w:r>
        </w:p>
      </w:docPartBody>
    </w:docPart>
    <w:docPart>
      <w:docPartPr>
        <w:name w:val="1678976D305D49E3BCCEA33110EA1A01"/>
        <w:category>
          <w:name w:val="常规"/>
          <w:gallery w:val="placeholder"/>
        </w:category>
        <w:types>
          <w:type w:val="bbPlcHdr"/>
        </w:types>
        <w:behaviors>
          <w:behavior w:val="content"/>
        </w:behaviors>
        <w:guid w:val="{21E7B909-09B0-422C-AF9B-972308F0CA7C}"/>
      </w:docPartPr>
      <w:docPartBody>
        <w:p w:rsidR="004D550B" w:rsidRDefault="004D550B" w:rsidP="004D550B">
          <w:pPr>
            <w:pStyle w:val="1678976D305D49E3BCCEA33110EA1A01"/>
          </w:pPr>
          <w:r>
            <w:rPr>
              <w:rStyle w:val="placeholder1Char"/>
              <w:rFonts w:hint="eastAsia"/>
            </w:rPr>
            <w:t>____________</w:t>
          </w:r>
        </w:p>
      </w:docPartBody>
    </w:docPart>
    <w:docPart>
      <w:docPartPr>
        <w:name w:val="1A44E6FE15F148B1877B3F2AA9281EFE"/>
        <w:category>
          <w:name w:val="常规"/>
          <w:gallery w:val="placeholder"/>
        </w:category>
        <w:types>
          <w:type w:val="bbPlcHdr"/>
        </w:types>
        <w:behaviors>
          <w:behavior w:val="content"/>
        </w:behaviors>
        <w:guid w:val="{E5D26136-2346-4146-B737-499085FF0791}"/>
      </w:docPartPr>
      <w:docPartBody>
        <w:p w:rsidR="004D550B" w:rsidRDefault="004D550B" w:rsidP="004D550B">
          <w:pPr>
            <w:pStyle w:val="1A44E6FE15F148B1877B3F2AA9281EFE"/>
          </w:pPr>
          <w:r>
            <w:rPr>
              <w:rStyle w:val="placeholder1Char"/>
              <w:rFonts w:hint="eastAsia"/>
            </w:rPr>
            <w:t>____________</w:t>
          </w:r>
        </w:p>
      </w:docPartBody>
    </w:docPart>
    <w:docPart>
      <w:docPartPr>
        <w:name w:val="1680E90C32A14EBAA93E1E7F74B01419"/>
        <w:category>
          <w:name w:val="常规"/>
          <w:gallery w:val="placeholder"/>
        </w:category>
        <w:types>
          <w:type w:val="bbPlcHdr"/>
        </w:types>
        <w:behaviors>
          <w:behavior w:val="content"/>
        </w:behaviors>
        <w:guid w:val="{52EC0412-ED1C-43AB-9F48-9F836F7A37C9}"/>
      </w:docPartPr>
      <w:docPartBody>
        <w:p w:rsidR="004D550B" w:rsidRDefault="004D550B" w:rsidP="004D550B">
          <w:pPr>
            <w:pStyle w:val="1680E90C32A14EBAA93E1E7F74B01419"/>
          </w:pPr>
          <w:r>
            <w:rPr>
              <w:rStyle w:val="placeholder1Char"/>
              <w:rFonts w:hint="eastAsia"/>
            </w:rPr>
            <w:t>____________</w:t>
          </w:r>
        </w:p>
      </w:docPartBody>
    </w:docPart>
    <w:docPart>
      <w:docPartPr>
        <w:name w:val="DB563028E37644B0B440CC32C649CE23"/>
        <w:category>
          <w:name w:val="常规"/>
          <w:gallery w:val="placeholder"/>
        </w:category>
        <w:types>
          <w:type w:val="bbPlcHdr"/>
        </w:types>
        <w:behaviors>
          <w:behavior w:val="content"/>
        </w:behaviors>
        <w:guid w:val="{B2E87FA9-2DDC-4F0D-AA98-B3D55C9F0088}"/>
      </w:docPartPr>
      <w:docPartBody>
        <w:p w:rsidR="004D550B" w:rsidRDefault="004D550B" w:rsidP="004D550B">
          <w:pPr>
            <w:pStyle w:val="DB563028E37644B0B440CC32C649CE23"/>
          </w:pPr>
          <w:r>
            <w:rPr>
              <w:rStyle w:val="placeholder1Char"/>
              <w:rFonts w:hint="eastAsia"/>
            </w:rPr>
            <w:t>____________</w:t>
          </w:r>
        </w:p>
      </w:docPartBody>
    </w:docPart>
    <w:docPart>
      <w:docPartPr>
        <w:name w:val="28AA1C69481E48D79E93D4D475026CAE"/>
        <w:category>
          <w:name w:val="常规"/>
          <w:gallery w:val="placeholder"/>
        </w:category>
        <w:types>
          <w:type w:val="bbPlcHdr"/>
        </w:types>
        <w:behaviors>
          <w:behavior w:val="content"/>
        </w:behaviors>
        <w:guid w:val="{B950EDFD-B208-4D2E-BE45-46B76D468A95}"/>
      </w:docPartPr>
      <w:docPartBody>
        <w:p w:rsidR="004D550B" w:rsidRDefault="004D550B" w:rsidP="004D550B">
          <w:pPr>
            <w:pStyle w:val="28AA1C69481E48D79E93D4D475026CAE"/>
          </w:pPr>
          <w:r>
            <w:rPr>
              <w:rStyle w:val="placeholder1Char"/>
              <w:rFonts w:hint="eastAsia"/>
            </w:rPr>
            <w:t>____________</w:t>
          </w:r>
        </w:p>
      </w:docPartBody>
    </w:docPart>
    <w:docPart>
      <w:docPartPr>
        <w:name w:val="4C18037579274597A878517F7A47DD4C"/>
        <w:category>
          <w:name w:val="常规"/>
          <w:gallery w:val="placeholder"/>
        </w:category>
        <w:types>
          <w:type w:val="bbPlcHdr"/>
        </w:types>
        <w:behaviors>
          <w:behavior w:val="content"/>
        </w:behaviors>
        <w:guid w:val="{67B071DA-69C3-44B4-9FA4-AE6FA4CD672A}"/>
      </w:docPartPr>
      <w:docPartBody>
        <w:p w:rsidR="004D550B" w:rsidRDefault="004D550B" w:rsidP="004D550B">
          <w:pPr>
            <w:pStyle w:val="4C18037579274597A878517F7A47DD4C"/>
          </w:pPr>
          <w:r>
            <w:rPr>
              <w:rStyle w:val="placeholder1Char"/>
              <w:rFonts w:hint="eastAsia"/>
            </w:rPr>
            <w:t>____________</w:t>
          </w:r>
        </w:p>
      </w:docPartBody>
    </w:docPart>
    <w:docPart>
      <w:docPartPr>
        <w:name w:val="7672F5B8F685440D848137864C10EF43"/>
        <w:category>
          <w:name w:val="常规"/>
          <w:gallery w:val="placeholder"/>
        </w:category>
        <w:types>
          <w:type w:val="bbPlcHdr"/>
        </w:types>
        <w:behaviors>
          <w:behavior w:val="content"/>
        </w:behaviors>
        <w:guid w:val="{64672147-A0F3-4997-BE96-968C2DF354A5}"/>
      </w:docPartPr>
      <w:docPartBody>
        <w:p w:rsidR="004D550B" w:rsidRDefault="004D550B" w:rsidP="004D550B">
          <w:pPr>
            <w:pStyle w:val="7672F5B8F685440D848137864C10EF43"/>
          </w:pPr>
          <w:r>
            <w:rPr>
              <w:rStyle w:val="placeholder1Char"/>
              <w:rFonts w:hint="eastAsia"/>
            </w:rPr>
            <w:t>____________</w:t>
          </w:r>
        </w:p>
      </w:docPartBody>
    </w:docPart>
    <w:docPart>
      <w:docPartPr>
        <w:name w:val="3F53953689A4466D96E1AC30A6DF05DE"/>
        <w:category>
          <w:name w:val="常规"/>
          <w:gallery w:val="placeholder"/>
        </w:category>
        <w:types>
          <w:type w:val="bbPlcHdr"/>
        </w:types>
        <w:behaviors>
          <w:behavior w:val="content"/>
        </w:behaviors>
        <w:guid w:val="{E2F6FED5-B22A-49E0-8523-6157FC965584}"/>
      </w:docPartPr>
      <w:docPartBody>
        <w:p w:rsidR="004D550B" w:rsidRDefault="004D550B" w:rsidP="004D550B">
          <w:pPr>
            <w:pStyle w:val="3F53953689A4466D96E1AC30A6DF05DE"/>
          </w:pPr>
          <w:r>
            <w:rPr>
              <w:rStyle w:val="placeholder1Char"/>
              <w:rFonts w:hint="eastAsia"/>
            </w:rPr>
            <w:t>____________</w:t>
          </w:r>
        </w:p>
      </w:docPartBody>
    </w:docPart>
    <w:docPart>
      <w:docPartPr>
        <w:name w:val="0799177EC1E946E4B5B6D5F5FA817548"/>
        <w:category>
          <w:name w:val="常规"/>
          <w:gallery w:val="placeholder"/>
        </w:category>
        <w:types>
          <w:type w:val="bbPlcHdr"/>
        </w:types>
        <w:behaviors>
          <w:behavior w:val="content"/>
        </w:behaviors>
        <w:guid w:val="{EC40A5D5-CA88-4E14-9FD5-15EC6CEE6545}"/>
      </w:docPartPr>
      <w:docPartBody>
        <w:p w:rsidR="004D550B" w:rsidRDefault="004D550B" w:rsidP="004D550B">
          <w:pPr>
            <w:pStyle w:val="0799177EC1E946E4B5B6D5F5FA817548"/>
          </w:pPr>
          <w:r>
            <w:rPr>
              <w:rStyle w:val="placeholder1Char"/>
              <w:rFonts w:hint="eastAsia"/>
            </w:rPr>
            <w:t>____________</w:t>
          </w:r>
        </w:p>
      </w:docPartBody>
    </w:docPart>
    <w:docPart>
      <w:docPartPr>
        <w:name w:val="366D703112F8404FA5CBE60B27EE97DE"/>
        <w:category>
          <w:name w:val="常规"/>
          <w:gallery w:val="placeholder"/>
        </w:category>
        <w:types>
          <w:type w:val="bbPlcHdr"/>
        </w:types>
        <w:behaviors>
          <w:behavior w:val="content"/>
        </w:behaviors>
        <w:guid w:val="{4766CF94-2C55-445E-B9D4-DC28B7100583}"/>
      </w:docPartPr>
      <w:docPartBody>
        <w:p w:rsidR="004D550B" w:rsidRDefault="004D550B" w:rsidP="004D550B">
          <w:pPr>
            <w:pStyle w:val="366D703112F8404FA5CBE60B27EE97DE"/>
          </w:pPr>
          <w:r>
            <w:rPr>
              <w:rStyle w:val="placeholder1Char"/>
              <w:rFonts w:hint="eastAsia"/>
            </w:rPr>
            <w:t>____________</w:t>
          </w:r>
        </w:p>
      </w:docPartBody>
    </w:docPart>
    <w:docPart>
      <w:docPartPr>
        <w:name w:val="BABBDE5DDB8F4F169717A2D8B779B892"/>
        <w:category>
          <w:name w:val="常规"/>
          <w:gallery w:val="placeholder"/>
        </w:category>
        <w:types>
          <w:type w:val="bbPlcHdr"/>
        </w:types>
        <w:behaviors>
          <w:behavior w:val="content"/>
        </w:behaviors>
        <w:guid w:val="{67ECF5E3-2BD4-4E30-93A1-2C38EF4CC27A}"/>
      </w:docPartPr>
      <w:docPartBody>
        <w:p w:rsidR="004D550B" w:rsidRDefault="004D550B" w:rsidP="004D550B">
          <w:pPr>
            <w:pStyle w:val="BABBDE5DDB8F4F169717A2D8B779B892"/>
          </w:pPr>
          <w:r>
            <w:rPr>
              <w:rStyle w:val="placeholder1Char"/>
              <w:rFonts w:hint="eastAsia"/>
            </w:rPr>
            <w:t>____________</w:t>
          </w:r>
        </w:p>
      </w:docPartBody>
    </w:docPart>
    <w:docPart>
      <w:docPartPr>
        <w:name w:val="C3D9BBAFB9884D52A544F8560D91582C"/>
        <w:category>
          <w:name w:val="常规"/>
          <w:gallery w:val="placeholder"/>
        </w:category>
        <w:types>
          <w:type w:val="bbPlcHdr"/>
        </w:types>
        <w:behaviors>
          <w:behavior w:val="content"/>
        </w:behaviors>
        <w:guid w:val="{A991BF28-96FC-42A0-BE50-CBDDE986B2A3}"/>
      </w:docPartPr>
      <w:docPartBody>
        <w:p w:rsidR="004D550B" w:rsidRDefault="004D550B" w:rsidP="004D550B">
          <w:pPr>
            <w:pStyle w:val="C3D9BBAFB9884D52A544F8560D91582C"/>
          </w:pPr>
          <w:r>
            <w:rPr>
              <w:rStyle w:val="placeholder1Char"/>
              <w:rFonts w:hint="eastAsia"/>
            </w:rPr>
            <w:t>____________</w:t>
          </w:r>
        </w:p>
      </w:docPartBody>
    </w:docPart>
    <w:docPart>
      <w:docPartPr>
        <w:name w:val="481ADD765CD44ACA8CDD08CA740C60DD"/>
        <w:category>
          <w:name w:val="常规"/>
          <w:gallery w:val="placeholder"/>
        </w:category>
        <w:types>
          <w:type w:val="bbPlcHdr"/>
        </w:types>
        <w:behaviors>
          <w:behavior w:val="content"/>
        </w:behaviors>
        <w:guid w:val="{355D2D6F-008C-477E-A57A-0C58454C962D}"/>
      </w:docPartPr>
      <w:docPartBody>
        <w:p w:rsidR="004D550B" w:rsidRDefault="004D550B" w:rsidP="004D550B">
          <w:pPr>
            <w:pStyle w:val="481ADD765CD44ACA8CDD08CA740C60DD"/>
          </w:pPr>
          <w:r>
            <w:rPr>
              <w:rStyle w:val="placeholder1Char"/>
              <w:rFonts w:hint="eastAsia"/>
            </w:rPr>
            <w:t>____________</w:t>
          </w:r>
        </w:p>
      </w:docPartBody>
    </w:docPart>
    <w:docPart>
      <w:docPartPr>
        <w:name w:val="BCB9B14BD5BC4946961A2438C8C51D60"/>
        <w:category>
          <w:name w:val="常规"/>
          <w:gallery w:val="placeholder"/>
        </w:category>
        <w:types>
          <w:type w:val="bbPlcHdr"/>
        </w:types>
        <w:behaviors>
          <w:behavior w:val="content"/>
        </w:behaviors>
        <w:guid w:val="{4A0630D8-529A-4F36-9FF4-0589DC6E25C5}"/>
      </w:docPartPr>
      <w:docPartBody>
        <w:p w:rsidR="004D550B" w:rsidRDefault="004D550B" w:rsidP="004D550B">
          <w:pPr>
            <w:pStyle w:val="BCB9B14BD5BC4946961A2438C8C51D60"/>
          </w:pPr>
          <w:r>
            <w:rPr>
              <w:rStyle w:val="placeholder1Char"/>
              <w:rFonts w:hint="eastAsia"/>
            </w:rPr>
            <w:t>____________</w:t>
          </w:r>
        </w:p>
      </w:docPartBody>
    </w:docPart>
    <w:docPart>
      <w:docPartPr>
        <w:name w:val="695C49556D764D908598614180596203"/>
        <w:category>
          <w:name w:val="常规"/>
          <w:gallery w:val="placeholder"/>
        </w:category>
        <w:types>
          <w:type w:val="bbPlcHdr"/>
        </w:types>
        <w:behaviors>
          <w:behavior w:val="content"/>
        </w:behaviors>
        <w:guid w:val="{7FD67D24-682F-4AFC-A4C1-E1EFBECAD40B}"/>
      </w:docPartPr>
      <w:docPartBody>
        <w:p w:rsidR="004D550B" w:rsidRDefault="004D550B" w:rsidP="004D550B">
          <w:pPr>
            <w:pStyle w:val="695C49556D764D908598614180596203"/>
          </w:pPr>
          <w:r>
            <w:rPr>
              <w:rStyle w:val="placeholder1Char"/>
              <w:rFonts w:hint="eastAsia"/>
            </w:rPr>
            <w:t>____________</w:t>
          </w:r>
        </w:p>
      </w:docPartBody>
    </w:docPart>
    <w:docPart>
      <w:docPartPr>
        <w:name w:val="5C1451576C534171A3F60951951F1848"/>
        <w:category>
          <w:name w:val="常规"/>
          <w:gallery w:val="placeholder"/>
        </w:category>
        <w:types>
          <w:type w:val="bbPlcHdr"/>
        </w:types>
        <w:behaviors>
          <w:behavior w:val="content"/>
        </w:behaviors>
        <w:guid w:val="{9A1C567C-82C8-4ED6-A6C7-87B6362FBB5D}"/>
      </w:docPartPr>
      <w:docPartBody>
        <w:p w:rsidR="004D550B" w:rsidRDefault="004D550B" w:rsidP="004D550B">
          <w:pPr>
            <w:pStyle w:val="5C1451576C534171A3F60951951F1848"/>
          </w:pPr>
          <w:r>
            <w:rPr>
              <w:rStyle w:val="placeholder1Char"/>
              <w:rFonts w:hint="eastAsia"/>
            </w:rPr>
            <w:t>____________</w:t>
          </w:r>
        </w:p>
      </w:docPartBody>
    </w:docPart>
    <w:docPart>
      <w:docPartPr>
        <w:name w:val="9FEE315B96BD42458F3A4AAA8DF8F86D"/>
        <w:category>
          <w:name w:val="常规"/>
          <w:gallery w:val="placeholder"/>
        </w:category>
        <w:types>
          <w:type w:val="bbPlcHdr"/>
        </w:types>
        <w:behaviors>
          <w:behavior w:val="content"/>
        </w:behaviors>
        <w:guid w:val="{10AB912C-8952-4320-A4DC-C6DF28EBB4B9}"/>
      </w:docPartPr>
      <w:docPartBody>
        <w:p w:rsidR="004D550B" w:rsidRDefault="004D550B" w:rsidP="004D550B">
          <w:pPr>
            <w:pStyle w:val="9FEE315B96BD42458F3A4AAA8DF8F86D"/>
          </w:pPr>
          <w:r>
            <w:rPr>
              <w:rStyle w:val="placeholder1Char"/>
              <w:rFonts w:hint="eastAsia"/>
            </w:rPr>
            <w:t>____________</w:t>
          </w:r>
        </w:p>
      </w:docPartBody>
    </w:docPart>
    <w:docPart>
      <w:docPartPr>
        <w:name w:val="BBF0F8199C6B46F2B0FEB87E07C42C43"/>
        <w:category>
          <w:name w:val="常规"/>
          <w:gallery w:val="placeholder"/>
        </w:category>
        <w:types>
          <w:type w:val="bbPlcHdr"/>
        </w:types>
        <w:behaviors>
          <w:behavior w:val="content"/>
        </w:behaviors>
        <w:guid w:val="{5AB8D448-D07B-4542-A695-7F91FA01FBE7}"/>
      </w:docPartPr>
      <w:docPartBody>
        <w:p w:rsidR="004D550B" w:rsidRDefault="004D550B" w:rsidP="004D550B">
          <w:pPr>
            <w:pStyle w:val="BBF0F8199C6B46F2B0FEB87E07C42C43"/>
          </w:pPr>
          <w:r>
            <w:rPr>
              <w:rStyle w:val="placeholder1Char"/>
              <w:rFonts w:hint="eastAsia"/>
            </w:rPr>
            <w:t>____________</w:t>
          </w:r>
        </w:p>
      </w:docPartBody>
    </w:docPart>
    <w:docPart>
      <w:docPartPr>
        <w:name w:val="09156C70F47E450ABF8C757904897402"/>
        <w:category>
          <w:name w:val="常规"/>
          <w:gallery w:val="placeholder"/>
        </w:category>
        <w:types>
          <w:type w:val="bbPlcHdr"/>
        </w:types>
        <w:behaviors>
          <w:behavior w:val="content"/>
        </w:behaviors>
        <w:guid w:val="{ED2A080B-44C6-418A-A51F-EDAA80C55858}"/>
      </w:docPartPr>
      <w:docPartBody>
        <w:p w:rsidR="004D550B" w:rsidRDefault="004D550B" w:rsidP="004D550B">
          <w:pPr>
            <w:pStyle w:val="09156C70F47E450ABF8C757904897402"/>
          </w:pPr>
          <w:r>
            <w:rPr>
              <w:rStyle w:val="placeholder1Char"/>
              <w:rFonts w:hint="eastAsia"/>
            </w:rPr>
            <w:t>____________</w:t>
          </w:r>
        </w:p>
      </w:docPartBody>
    </w:docPart>
    <w:docPart>
      <w:docPartPr>
        <w:name w:val="4F8DB3B8407F448890592B8B4A20C633"/>
        <w:category>
          <w:name w:val="常规"/>
          <w:gallery w:val="placeholder"/>
        </w:category>
        <w:types>
          <w:type w:val="bbPlcHdr"/>
        </w:types>
        <w:behaviors>
          <w:behavior w:val="content"/>
        </w:behaviors>
        <w:guid w:val="{3E024FA7-B7A8-43A8-AC9B-2C7AC19E31A4}"/>
      </w:docPartPr>
      <w:docPartBody>
        <w:p w:rsidR="004D550B" w:rsidRDefault="004D550B" w:rsidP="004D550B">
          <w:pPr>
            <w:pStyle w:val="4F8DB3B8407F448890592B8B4A20C633"/>
          </w:pPr>
          <w:r>
            <w:rPr>
              <w:rStyle w:val="placeholder1Char"/>
              <w:rFonts w:hint="eastAsia"/>
            </w:rPr>
            <w:t>____________</w:t>
          </w:r>
        </w:p>
      </w:docPartBody>
    </w:docPart>
    <w:docPart>
      <w:docPartPr>
        <w:name w:val="194921EFBBD34F09BBF3F5D5AB92ED1F"/>
        <w:category>
          <w:name w:val="常规"/>
          <w:gallery w:val="placeholder"/>
        </w:category>
        <w:types>
          <w:type w:val="bbPlcHdr"/>
        </w:types>
        <w:behaviors>
          <w:behavior w:val="content"/>
        </w:behaviors>
        <w:guid w:val="{CE16EE5A-FE63-4ACD-98FC-4856F403E2EA}"/>
      </w:docPartPr>
      <w:docPartBody>
        <w:p w:rsidR="004D550B" w:rsidRDefault="004D550B" w:rsidP="004D550B">
          <w:pPr>
            <w:pStyle w:val="194921EFBBD34F09BBF3F5D5AB92ED1F"/>
          </w:pPr>
          <w:r>
            <w:rPr>
              <w:rStyle w:val="placeholder1Char"/>
              <w:rFonts w:hint="eastAsia"/>
            </w:rPr>
            <w:t>____________</w:t>
          </w:r>
        </w:p>
      </w:docPartBody>
    </w:docPart>
    <w:docPart>
      <w:docPartPr>
        <w:name w:val="779B061DE6644B2EA536C8F1F50AD6BF"/>
        <w:category>
          <w:name w:val="常规"/>
          <w:gallery w:val="placeholder"/>
        </w:category>
        <w:types>
          <w:type w:val="bbPlcHdr"/>
        </w:types>
        <w:behaviors>
          <w:behavior w:val="content"/>
        </w:behaviors>
        <w:guid w:val="{B05C7F16-9FDC-4CB3-AA7F-43A45245E35B}"/>
      </w:docPartPr>
      <w:docPartBody>
        <w:p w:rsidR="004D550B" w:rsidRDefault="004D550B" w:rsidP="004D550B">
          <w:pPr>
            <w:pStyle w:val="779B061DE6644B2EA536C8F1F50AD6BF"/>
          </w:pPr>
          <w:r>
            <w:rPr>
              <w:rStyle w:val="placeholder1Char"/>
              <w:rFonts w:hint="eastAsia"/>
            </w:rPr>
            <w:t>____________</w:t>
          </w:r>
        </w:p>
      </w:docPartBody>
    </w:docPart>
    <w:docPart>
      <w:docPartPr>
        <w:name w:val="E8EDE2B28DF54D37BB54582BA218CA67"/>
        <w:category>
          <w:name w:val="常规"/>
          <w:gallery w:val="placeholder"/>
        </w:category>
        <w:types>
          <w:type w:val="bbPlcHdr"/>
        </w:types>
        <w:behaviors>
          <w:behavior w:val="content"/>
        </w:behaviors>
        <w:guid w:val="{B2528E94-76E8-46D7-B8BA-56E70BE5EC81}"/>
      </w:docPartPr>
      <w:docPartBody>
        <w:p w:rsidR="004D550B" w:rsidRDefault="004D550B" w:rsidP="004D550B">
          <w:pPr>
            <w:pStyle w:val="E8EDE2B28DF54D37BB54582BA218CA67"/>
          </w:pPr>
          <w:r>
            <w:rPr>
              <w:rStyle w:val="placeholder1Char"/>
              <w:rFonts w:hint="eastAsia"/>
            </w:rPr>
            <w:t>____________</w:t>
          </w:r>
        </w:p>
      </w:docPartBody>
    </w:docPart>
    <w:docPart>
      <w:docPartPr>
        <w:name w:val="1A1CEE490B6046DA8970FFFF62A18B5C"/>
        <w:category>
          <w:name w:val="常规"/>
          <w:gallery w:val="placeholder"/>
        </w:category>
        <w:types>
          <w:type w:val="bbPlcHdr"/>
        </w:types>
        <w:behaviors>
          <w:behavior w:val="content"/>
        </w:behaviors>
        <w:guid w:val="{53E14F69-36D9-4558-B833-9F3CF7B074B5}"/>
      </w:docPartPr>
      <w:docPartBody>
        <w:p w:rsidR="004D550B" w:rsidRDefault="004D550B" w:rsidP="004D550B">
          <w:pPr>
            <w:pStyle w:val="1A1CEE490B6046DA8970FFFF62A18B5C"/>
          </w:pPr>
          <w:r>
            <w:rPr>
              <w:rStyle w:val="placeholder1Char"/>
              <w:rFonts w:hint="eastAsia"/>
            </w:rPr>
            <w:t>____________</w:t>
          </w:r>
        </w:p>
      </w:docPartBody>
    </w:docPart>
    <w:docPart>
      <w:docPartPr>
        <w:name w:val="9F72ED82CD7E4B9AA1296AA0E30F6F87"/>
        <w:category>
          <w:name w:val="常规"/>
          <w:gallery w:val="placeholder"/>
        </w:category>
        <w:types>
          <w:type w:val="bbPlcHdr"/>
        </w:types>
        <w:behaviors>
          <w:behavior w:val="content"/>
        </w:behaviors>
        <w:guid w:val="{5091294D-D385-43CE-AA31-BE1E6C7251B4}"/>
      </w:docPartPr>
      <w:docPartBody>
        <w:p w:rsidR="004D550B" w:rsidRDefault="004D550B" w:rsidP="004D550B">
          <w:pPr>
            <w:pStyle w:val="9F72ED82CD7E4B9AA1296AA0E30F6F87"/>
          </w:pPr>
          <w:r>
            <w:rPr>
              <w:rStyle w:val="placeholder1Char"/>
              <w:rFonts w:hint="eastAsia"/>
            </w:rPr>
            <w:t>____________</w:t>
          </w:r>
        </w:p>
      </w:docPartBody>
    </w:docPart>
    <w:docPart>
      <w:docPartPr>
        <w:name w:val="A4B465F7E2884343917BEF0459EC4886"/>
        <w:category>
          <w:name w:val="常规"/>
          <w:gallery w:val="placeholder"/>
        </w:category>
        <w:types>
          <w:type w:val="bbPlcHdr"/>
        </w:types>
        <w:behaviors>
          <w:behavior w:val="content"/>
        </w:behaviors>
        <w:guid w:val="{487923A3-9538-43BE-B465-8811CB651D1D}"/>
      </w:docPartPr>
      <w:docPartBody>
        <w:p w:rsidR="004D550B" w:rsidRDefault="004D550B" w:rsidP="004D550B">
          <w:pPr>
            <w:pStyle w:val="A4B465F7E2884343917BEF0459EC4886"/>
          </w:pPr>
          <w:r>
            <w:rPr>
              <w:rStyle w:val="placeholder1Char"/>
              <w:rFonts w:hint="eastAsia"/>
            </w:rPr>
            <w:t>____________</w:t>
          </w:r>
        </w:p>
      </w:docPartBody>
    </w:docPart>
    <w:docPart>
      <w:docPartPr>
        <w:name w:val="C7C754DD964F406CBC2D330F2D2A5547"/>
        <w:category>
          <w:name w:val="常规"/>
          <w:gallery w:val="placeholder"/>
        </w:category>
        <w:types>
          <w:type w:val="bbPlcHdr"/>
        </w:types>
        <w:behaviors>
          <w:behavior w:val="content"/>
        </w:behaviors>
        <w:guid w:val="{90A19170-3561-4C7F-892A-4670546264F2}"/>
      </w:docPartPr>
      <w:docPartBody>
        <w:p w:rsidR="004D550B" w:rsidRDefault="004D550B" w:rsidP="004D550B">
          <w:pPr>
            <w:pStyle w:val="C7C754DD964F406CBC2D330F2D2A5547"/>
          </w:pPr>
          <w:r>
            <w:rPr>
              <w:rStyle w:val="placeholder1Char"/>
              <w:rFonts w:hint="eastAsia"/>
            </w:rPr>
            <w:t>____________</w:t>
          </w:r>
        </w:p>
      </w:docPartBody>
    </w:docPart>
    <w:docPart>
      <w:docPartPr>
        <w:name w:val="94CC1769FAF2424F95B363A81A9FF2D9"/>
        <w:category>
          <w:name w:val="常规"/>
          <w:gallery w:val="placeholder"/>
        </w:category>
        <w:types>
          <w:type w:val="bbPlcHdr"/>
        </w:types>
        <w:behaviors>
          <w:behavior w:val="content"/>
        </w:behaviors>
        <w:guid w:val="{2BFBCD4A-FD2C-4A8C-96B6-71BABA589D00}"/>
      </w:docPartPr>
      <w:docPartBody>
        <w:p w:rsidR="004D550B" w:rsidRDefault="004D550B" w:rsidP="004D550B">
          <w:pPr>
            <w:pStyle w:val="94CC1769FAF2424F95B363A81A9FF2D9"/>
          </w:pPr>
          <w:r>
            <w:rPr>
              <w:rStyle w:val="placeholder1Char"/>
              <w:rFonts w:hint="eastAsia"/>
            </w:rPr>
            <w:t>____________</w:t>
          </w:r>
        </w:p>
      </w:docPartBody>
    </w:docPart>
    <w:docPart>
      <w:docPartPr>
        <w:name w:val="96D702BCE66A48AFB34813916748474B"/>
        <w:category>
          <w:name w:val="常规"/>
          <w:gallery w:val="placeholder"/>
        </w:category>
        <w:types>
          <w:type w:val="bbPlcHdr"/>
        </w:types>
        <w:behaviors>
          <w:behavior w:val="content"/>
        </w:behaviors>
        <w:guid w:val="{028D90C4-44AC-4592-9A0A-1A29F2EDAEEE}"/>
      </w:docPartPr>
      <w:docPartBody>
        <w:p w:rsidR="004D550B" w:rsidRDefault="004D550B" w:rsidP="004D550B">
          <w:pPr>
            <w:pStyle w:val="96D702BCE66A48AFB34813916748474B"/>
          </w:pPr>
          <w:r>
            <w:rPr>
              <w:rStyle w:val="placeholder1Char"/>
              <w:rFonts w:hint="eastAsia"/>
            </w:rPr>
            <w:t>____________</w:t>
          </w:r>
        </w:p>
      </w:docPartBody>
    </w:docPart>
    <w:docPart>
      <w:docPartPr>
        <w:name w:val="B6A5DE04BD074A7CA7238220B350875C"/>
        <w:category>
          <w:name w:val="常规"/>
          <w:gallery w:val="placeholder"/>
        </w:category>
        <w:types>
          <w:type w:val="bbPlcHdr"/>
        </w:types>
        <w:behaviors>
          <w:behavior w:val="content"/>
        </w:behaviors>
        <w:guid w:val="{F748725B-227A-4CA9-9496-A0EA7224D792}"/>
      </w:docPartPr>
      <w:docPartBody>
        <w:p w:rsidR="004D550B" w:rsidRDefault="004D550B" w:rsidP="004D550B">
          <w:pPr>
            <w:pStyle w:val="B6A5DE04BD074A7CA7238220B350875C"/>
          </w:pPr>
          <w:r>
            <w:rPr>
              <w:rStyle w:val="placeholder1Char"/>
              <w:rFonts w:hint="eastAsia"/>
            </w:rPr>
            <w:t>____________</w:t>
          </w:r>
        </w:p>
      </w:docPartBody>
    </w:docPart>
    <w:docPart>
      <w:docPartPr>
        <w:name w:val="56C35454F4104F688D8DE4C096041D8B"/>
        <w:category>
          <w:name w:val="常规"/>
          <w:gallery w:val="placeholder"/>
        </w:category>
        <w:types>
          <w:type w:val="bbPlcHdr"/>
        </w:types>
        <w:behaviors>
          <w:behavior w:val="content"/>
        </w:behaviors>
        <w:guid w:val="{356082D5-98AC-463F-AA73-DECC33558D61}"/>
      </w:docPartPr>
      <w:docPartBody>
        <w:p w:rsidR="004D550B" w:rsidRDefault="004D550B" w:rsidP="004D550B">
          <w:pPr>
            <w:pStyle w:val="56C35454F4104F688D8DE4C096041D8B"/>
          </w:pPr>
          <w:r>
            <w:rPr>
              <w:rStyle w:val="placeholder1Char"/>
              <w:rFonts w:hint="eastAsia"/>
            </w:rPr>
            <w:t>____________</w:t>
          </w:r>
        </w:p>
      </w:docPartBody>
    </w:docPart>
    <w:docPart>
      <w:docPartPr>
        <w:name w:val="77EBE55035194A6ABE6455DF6A256AE2"/>
        <w:category>
          <w:name w:val="常规"/>
          <w:gallery w:val="placeholder"/>
        </w:category>
        <w:types>
          <w:type w:val="bbPlcHdr"/>
        </w:types>
        <w:behaviors>
          <w:behavior w:val="content"/>
        </w:behaviors>
        <w:guid w:val="{F48A353C-3D2E-41B8-AD12-5325432E0B87}"/>
      </w:docPartPr>
      <w:docPartBody>
        <w:p w:rsidR="004D550B" w:rsidRDefault="004D550B" w:rsidP="004D550B">
          <w:pPr>
            <w:pStyle w:val="77EBE55035194A6ABE6455DF6A256AE2"/>
          </w:pPr>
          <w:r>
            <w:rPr>
              <w:rStyle w:val="placeholder1Char"/>
              <w:rFonts w:hint="eastAsia"/>
            </w:rPr>
            <w:t>____________</w:t>
          </w:r>
        </w:p>
      </w:docPartBody>
    </w:docPart>
    <w:docPart>
      <w:docPartPr>
        <w:name w:val="C14C988D78F84FCEBE7F0E173A0091A8"/>
        <w:category>
          <w:name w:val="常规"/>
          <w:gallery w:val="placeholder"/>
        </w:category>
        <w:types>
          <w:type w:val="bbPlcHdr"/>
        </w:types>
        <w:behaviors>
          <w:behavior w:val="content"/>
        </w:behaviors>
        <w:guid w:val="{CF872341-779A-4AEA-B9E2-18CD635045E3}"/>
      </w:docPartPr>
      <w:docPartBody>
        <w:p w:rsidR="004D550B" w:rsidRDefault="004D550B" w:rsidP="004D550B">
          <w:pPr>
            <w:pStyle w:val="C14C988D78F84FCEBE7F0E173A0091A8"/>
          </w:pPr>
          <w:r>
            <w:rPr>
              <w:rStyle w:val="placeholder1Char"/>
              <w:rFonts w:hint="eastAsia"/>
            </w:rPr>
            <w:t>____________</w:t>
          </w:r>
        </w:p>
      </w:docPartBody>
    </w:docPart>
    <w:docPart>
      <w:docPartPr>
        <w:name w:val="3F3684C724464A1FB00B58D8A0BAA67A"/>
        <w:category>
          <w:name w:val="常规"/>
          <w:gallery w:val="placeholder"/>
        </w:category>
        <w:types>
          <w:type w:val="bbPlcHdr"/>
        </w:types>
        <w:behaviors>
          <w:behavior w:val="content"/>
        </w:behaviors>
        <w:guid w:val="{9F21407D-566E-4BA1-8CF1-2A9E913D0446}"/>
      </w:docPartPr>
      <w:docPartBody>
        <w:p w:rsidR="004D550B" w:rsidRDefault="004D550B" w:rsidP="004D550B">
          <w:pPr>
            <w:pStyle w:val="3F3684C724464A1FB00B58D8A0BAA67A"/>
          </w:pPr>
          <w:r>
            <w:rPr>
              <w:rStyle w:val="placeholder1Char"/>
              <w:rFonts w:hint="eastAsia"/>
            </w:rPr>
            <w:t>____________</w:t>
          </w:r>
        </w:p>
      </w:docPartBody>
    </w:docPart>
    <w:docPart>
      <w:docPartPr>
        <w:name w:val="1BDC544261074B40A9D66179F4AC426E"/>
        <w:category>
          <w:name w:val="常规"/>
          <w:gallery w:val="placeholder"/>
        </w:category>
        <w:types>
          <w:type w:val="bbPlcHdr"/>
        </w:types>
        <w:behaviors>
          <w:behavior w:val="content"/>
        </w:behaviors>
        <w:guid w:val="{C12645E2-E1E3-4A5B-B916-B27A0461A388}"/>
      </w:docPartPr>
      <w:docPartBody>
        <w:p w:rsidR="004D550B" w:rsidRDefault="004D550B" w:rsidP="004D550B">
          <w:pPr>
            <w:pStyle w:val="1BDC544261074B40A9D66179F4AC426E"/>
          </w:pPr>
          <w:r>
            <w:rPr>
              <w:rStyle w:val="placeholder1Char"/>
              <w:rFonts w:hint="eastAsia"/>
            </w:rPr>
            <w:t>____________</w:t>
          </w:r>
        </w:p>
      </w:docPartBody>
    </w:docPart>
    <w:docPart>
      <w:docPartPr>
        <w:name w:val="4E249E6617B14B68BCF0D5E89AD9934A"/>
        <w:category>
          <w:name w:val="常规"/>
          <w:gallery w:val="placeholder"/>
        </w:category>
        <w:types>
          <w:type w:val="bbPlcHdr"/>
        </w:types>
        <w:behaviors>
          <w:behavior w:val="content"/>
        </w:behaviors>
        <w:guid w:val="{99C78CF1-8733-4198-BCB4-9BAD3001D553}"/>
      </w:docPartPr>
      <w:docPartBody>
        <w:p w:rsidR="004D550B" w:rsidRDefault="004D550B" w:rsidP="004D550B">
          <w:pPr>
            <w:pStyle w:val="4E249E6617B14B68BCF0D5E89AD9934A"/>
          </w:pPr>
          <w:r>
            <w:rPr>
              <w:rStyle w:val="placeholder1Char"/>
              <w:rFonts w:hint="eastAsia"/>
            </w:rPr>
            <w:t>____________</w:t>
          </w:r>
        </w:p>
      </w:docPartBody>
    </w:docPart>
    <w:docPart>
      <w:docPartPr>
        <w:name w:val="5E74191968A64487BA3A0C154B53D651"/>
        <w:category>
          <w:name w:val="常规"/>
          <w:gallery w:val="placeholder"/>
        </w:category>
        <w:types>
          <w:type w:val="bbPlcHdr"/>
        </w:types>
        <w:behaviors>
          <w:behavior w:val="content"/>
        </w:behaviors>
        <w:guid w:val="{59C98733-A8E7-450F-8A7E-2EFD799CDDF5}"/>
      </w:docPartPr>
      <w:docPartBody>
        <w:p w:rsidR="004D550B" w:rsidRDefault="004D550B" w:rsidP="004D550B">
          <w:pPr>
            <w:pStyle w:val="5E74191968A64487BA3A0C154B53D651"/>
          </w:pPr>
          <w:r>
            <w:rPr>
              <w:rStyle w:val="placeholder1Char"/>
              <w:rFonts w:hint="eastAsia"/>
            </w:rPr>
            <w:t>____________</w:t>
          </w:r>
        </w:p>
      </w:docPartBody>
    </w:docPart>
    <w:docPart>
      <w:docPartPr>
        <w:name w:val="2545A5568E94400285726AC1E8506900"/>
        <w:category>
          <w:name w:val="常规"/>
          <w:gallery w:val="placeholder"/>
        </w:category>
        <w:types>
          <w:type w:val="bbPlcHdr"/>
        </w:types>
        <w:behaviors>
          <w:behavior w:val="content"/>
        </w:behaviors>
        <w:guid w:val="{79D3AADB-FAAD-47D1-B739-5622F04E3699}"/>
      </w:docPartPr>
      <w:docPartBody>
        <w:p w:rsidR="004D550B" w:rsidRDefault="004D550B" w:rsidP="004D550B">
          <w:pPr>
            <w:pStyle w:val="2545A5568E94400285726AC1E8506900"/>
          </w:pPr>
          <w:r>
            <w:rPr>
              <w:rStyle w:val="placeholder1Char"/>
              <w:rFonts w:hint="eastAsia"/>
            </w:rPr>
            <w:t>____________</w:t>
          </w:r>
        </w:p>
      </w:docPartBody>
    </w:docPart>
    <w:docPart>
      <w:docPartPr>
        <w:name w:val="4A1556B328F84F7EA9A21D03634FA558"/>
        <w:category>
          <w:name w:val="常规"/>
          <w:gallery w:val="placeholder"/>
        </w:category>
        <w:types>
          <w:type w:val="bbPlcHdr"/>
        </w:types>
        <w:behaviors>
          <w:behavior w:val="content"/>
        </w:behaviors>
        <w:guid w:val="{72340E0A-3E19-415F-AD01-D303F45D7448}"/>
      </w:docPartPr>
      <w:docPartBody>
        <w:p w:rsidR="004D550B" w:rsidRDefault="004D550B" w:rsidP="004D550B">
          <w:pPr>
            <w:pStyle w:val="4A1556B328F84F7EA9A21D03634FA558"/>
          </w:pPr>
          <w:r>
            <w:rPr>
              <w:rStyle w:val="placeholder1Char"/>
              <w:rFonts w:hint="eastAsia"/>
            </w:rPr>
            <w:t>____________</w:t>
          </w:r>
        </w:p>
      </w:docPartBody>
    </w:docPart>
    <w:docPart>
      <w:docPartPr>
        <w:name w:val="C7DDE7941537442DA0870FC2266D7B77"/>
        <w:category>
          <w:name w:val="常规"/>
          <w:gallery w:val="placeholder"/>
        </w:category>
        <w:types>
          <w:type w:val="bbPlcHdr"/>
        </w:types>
        <w:behaviors>
          <w:behavior w:val="content"/>
        </w:behaviors>
        <w:guid w:val="{88CF688F-29D9-42D5-9D7A-953BD4F49C44}"/>
      </w:docPartPr>
      <w:docPartBody>
        <w:p w:rsidR="004D550B" w:rsidRDefault="004D550B" w:rsidP="004D550B">
          <w:pPr>
            <w:pStyle w:val="C7DDE7941537442DA0870FC2266D7B77"/>
          </w:pPr>
          <w:r>
            <w:rPr>
              <w:rStyle w:val="placeholder1Char"/>
              <w:rFonts w:hint="eastAsia"/>
            </w:rPr>
            <w:t>____________</w:t>
          </w:r>
        </w:p>
      </w:docPartBody>
    </w:docPart>
    <w:docPart>
      <w:docPartPr>
        <w:name w:val="86B3B9311F47415C92ED24CEF316A369"/>
        <w:category>
          <w:name w:val="常规"/>
          <w:gallery w:val="placeholder"/>
        </w:category>
        <w:types>
          <w:type w:val="bbPlcHdr"/>
        </w:types>
        <w:behaviors>
          <w:behavior w:val="content"/>
        </w:behaviors>
        <w:guid w:val="{01AD9F63-8AA8-44C5-9A05-13DE7E3CAFF8}"/>
      </w:docPartPr>
      <w:docPartBody>
        <w:p w:rsidR="004D550B" w:rsidRDefault="004D550B" w:rsidP="004D550B">
          <w:pPr>
            <w:pStyle w:val="86B3B9311F47415C92ED24CEF316A369"/>
          </w:pPr>
          <w:r>
            <w:rPr>
              <w:rStyle w:val="placeholder1Char"/>
              <w:rFonts w:hint="eastAsia"/>
            </w:rPr>
            <w:t>____________</w:t>
          </w:r>
        </w:p>
      </w:docPartBody>
    </w:docPart>
    <w:docPart>
      <w:docPartPr>
        <w:name w:val="FF83CFE576DB43A5AD6FB8B1049D44AC"/>
        <w:category>
          <w:name w:val="常规"/>
          <w:gallery w:val="placeholder"/>
        </w:category>
        <w:types>
          <w:type w:val="bbPlcHdr"/>
        </w:types>
        <w:behaviors>
          <w:behavior w:val="content"/>
        </w:behaviors>
        <w:guid w:val="{3AAF6181-90FF-46C7-BD8B-4F071A3FCA3A}"/>
      </w:docPartPr>
      <w:docPartBody>
        <w:p w:rsidR="004D550B" w:rsidRDefault="004D550B" w:rsidP="004D550B">
          <w:pPr>
            <w:pStyle w:val="FF83CFE576DB43A5AD6FB8B1049D44AC"/>
          </w:pPr>
          <w:r>
            <w:rPr>
              <w:rStyle w:val="placeholder1Char"/>
              <w:rFonts w:hint="eastAsia"/>
            </w:rPr>
            <w:t>____________</w:t>
          </w:r>
        </w:p>
      </w:docPartBody>
    </w:docPart>
    <w:docPart>
      <w:docPartPr>
        <w:name w:val="F790436C65EC42179EEE32C714F0BA19"/>
        <w:category>
          <w:name w:val="常规"/>
          <w:gallery w:val="placeholder"/>
        </w:category>
        <w:types>
          <w:type w:val="bbPlcHdr"/>
        </w:types>
        <w:behaviors>
          <w:behavior w:val="content"/>
        </w:behaviors>
        <w:guid w:val="{8A3E2F02-F1DD-4D5F-B48C-61242782BCDD}"/>
      </w:docPartPr>
      <w:docPartBody>
        <w:p w:rsidR="004D550B" w:rsidRDefault="004D550B" w:rsidP="004D550B">
          <w:pPr>
            <w:pStyle w:val="F790436C65EC42179EEE32C714F0BA19"/>
          </w:pPr>
          <w:r>
            <w:rPr>
              <w:rStyle w:val="placeholder1Char"/>
              <w:rFonts w:hint="eastAsia"/>
            </w:rPr>
            <w:t>____________</w:t>
          </w:r>
        </w:p>
      </w:docPartBody>
    </w:docPart>
    <w:docPart>
      <w:docPartPr>
        <w:name w:val="88B4FAA570144439ADCFD46DCA398342"/>
        <w:category>
          <w:name w:val="常规"/>
          <w:gallery w:val="placeholder"/>
        </w:category>
        <w:types>
          <w:type w:val="bbPlcHdr"/>
        </w:types>
        <w:behaviors>
          <w:behavior w:val="content"/>
        </w:behaviors>
        <w:guid w:val="{4B809CD8-DC3D-417C-9131-99A04659961E}"/>
      </w:docPartPr>
      <w:docPartBody>
        <w:p w:rsidR="004D550B" w:rsidRDefault="004D550B" w:rsidP="004D550B">
          <w:pPr>
            <w:pStyle w:val="88B4FAA570144439ADCFD46DCA398342"/>
          </w:pPr>
          <w:r>
            <w:rPr>
              <w:rStyle w:val="placeholder1Char"/>
              <w:rFonts w:hint="eastAsia"/>
            </w:rPr>
            <w:t>____________</w:t>
          </w:r>
        </w:p>
      </w:docPartBody>
    </w:docPart>
    <w:docPart>
      <w:docPartPr>
        <w:name w:val="7488E01C9FD14BB49392472FBE1145B2"/>
        <w:category>
          <w:name w:val="常规"/>
          <w:gallery w:val="placeholder"/>
        </w:category>
        <w:types>
          <w:type w:val="bbPlcHdr"/>
        </w:types>
        <w:behaviors>
          <w:behavior w:val="content"/>
        </w:behaviors>
        <w:guid w:val="{A4D3F2FA-801E-4265-9B04-7FDBDFD3EFF7}"/>
      </w:docPartPr>
      <w:docPartBody>
        <w:p w:rsidR="004D550B" w:rsidRDefault="004D550B" w:rsidP="004D550B">
          <w:pPr>
            <w:pStyle w:val="7488E01C9FD14BB49392472FBE1145B2"/>
          </w:pPr>
          <w:r>
            <w:rPr>
              <w:rStyle w:val="placeholder1Char"/>
              <w:rFonts w:hint="eastAsia"/>
            </w:rPr>
            <w:t>____________</w:t>
          </w:r>
        </w:p>
      </w:docPartBody>
    </w:docPart>
    <w:docPart>
      <w:docPartPr>
        <w:name w:val="4D8861AAD5CB49D39D9223F754706CF5"/>
        <w:category>
          <w:name w:val="常规"/>
          <w:gallery w:val="placeholder"/>
        </w:category>
        <w:types>
          <w:type w:val="bbPlcHdr"/>
        </w:types>
        <w:behaviors>
          <w:behavior w:val="content"/>
        </w:behaviors>
        <w:guid w:val="{8A9635A7-0599-4D3F-9F5A-A74B572190E1}"/>
      </w:docPartPr>
      <w:docPartBody>
        <w:p w:rsidR="004D550B" w:rsidRDefault="004D550B" w:rsidP="004D550B">
          <w:pPr>
            <w:pStyle w:val="4D8861AAD5CB49D39D9223F754706CF5"/>
          </w:pPr>
          <w:r>
            <w:rPr>
              <w:rStyle w:val="placeholder1Char"/>
              <w:rFonts w:hint="eastAsia"/>
            </w:rPr>
            <w:t>____________</w:t>
          </w:r>
        </w:p>
      </w:docPartBody>
    </w:docPart>
    <w:docPart>
      <w:docPartPr>
        <w:name w:val="A6DE13DC8DF0469A8719093FD356F7D7"/>
        <w:category>
          <w:name w:val="常规"/>
          <w:gallery w:val="placeholder"/>
        </w:category>
        <w:types>
          <w:type w:val="bbPlcHdr"/>
        </w:types>
        <w:behaviors>
          <w:behavior w:val="content"/>
        </w:behaviors>
        <w:guid w:val="{0AD04155-2119-4E9D-ADED-B3440B9174F9}"/>
      </w:docPartPr>
      <w:docPartBody>
        <w:p w:rsidR="004D550B" w:rsidRDefault="004D550B" w:rsidP="004D550B">
          <w:pPr>
            <w:pStyle w:val="A6DE13DC8DF0469A8719093FD356F7D7"/>
          </w:pPr>
          <w:r>
            <w:rPr>
              <w:rStyle w:val="placeholder1Char"/>
              <w:rFonts w:hint="eastAsia"/>
            </w:rPr>
            <w:t>____________</w:t>
          </w:r>
        </w:p>
      </w:docPartBody>
    </w:docPart>
    <w:docPart>
      <w:docPartPr>
        <w:name w:val="7BF19045BE3E4F759AE37DE29D2766AF"/>
        <w:category>
          <w:name w:val="常规"/>
          <w:gallery w:val="placeholder"/>
        </w:category>
        <w:types>
          <w:type w:val="bbPlcHdr"/>
        </w:types>
        <w:behaviors>
          <w:behavior w:val="content"/>
        </w:behaviors>
        <w:guid w:val="{97431E9B-4682-44DE-8784-92FAF7DCEF2F}"/>
      </w:docPartPr>
      <w:docPartBody>
        <w:p w:rsidR="004D550B" w:rsidRDefault="004D550B" w:rsidP="004D550B">
          <w:pPr>
            <w:pStyle w:val="7BF19045BE3E4F759AE37DE29D2766AF"/>
          </w:pPr>
          <w:r>
            <w:rPr>
              <w:rStyle w:val="placeholder1Char"/>
              <w:rFonts w:hint="eastAsia"/>
            </w:rPr>
            <w:t>____________</w:t>
          </w:r>
        </w:p>
      </w:docPartBody>
    </w:docPart>
    <w:docPart>
      <w:docPartPr>
        <w:name w:val="4F21B8EECCED4BD295862CAAE30D11D7"/>
        <w:category>
          <w:name w:val="常规"/>
          <w:gallery w:val="placeholder"/>
        </w:category>
        <w:types>
          <w:type w:val="bbPlcHdr"/>
        </w:types>
        <w:behaviors>
          <w:behavior w:val="content"/>
        </w:behaviors>
        <w:guid w:val="{1F88FB88-7CD7-4DE0-B2EB-D0FF90271493}"/>
      </w:docPartPr>
      <w:docPartBody>
        <w:p w:rsidR="004D550B" w:rsidRDefault="004D550B" w:rsidP="004D550B">
          <w:pPr>
            <w:pStyle w:val="4F21B8EECCED4BD295862CAAE30D11D7"/>
          </w:pPr>
          <w:r>
            <w:rPr>
              <w:rStyle w:val="placeholder1Char"/>
              <w:rFonts w:hint="eastAsia"/>
            </w:rPr>
            <w:t>____________</w:t>
          </w:r>
        </w:p>
      </w:docPartBody>
    </w:docPart>
    <w:docPart>
      <w:docPartPr>
        <w:name w:val="3BC781E2E8AF42559B7C4190D1CAFB54"/>
        <w:category>
          <w:name w:val="常规"/>
          <w:gallery w:val="placeholder"/>
        </w:category>
        <w:types>
          <w:type w:val="bbPlcHdr"/>
        </w:types>
        <w:behaviors>
          <w:behavior w:val="content"/>
        </w:behaviors>
        <w:guid w:val="{B5A0EF3F-4FA0-465A-A32D-55251E5404C0}"/>
      </w:docPartPr>
      <w:docPartBody>
        <w:p w:rsidR="004D550B" w:rsidRDefault="004D550B" w:rsidP="004D550B">
          <w:pPr>
            <w:pStyle w:val="3BC781E2E8AF42559B7C4190D1CAFB54"/>
          </w:pPr>
          <w:r>
            <w:rPr>
              <w:rStyle w:val="placeholder1Char"/>
              <w:rFonts w:hint="eastAsia"/>
            </w:rPr>
            <w:t>____________</w:t>
          </w:r>
        </w:p>
      </w:docPartBody>
    </w:docPart>
    <w:docPart>
      <w:docPartPr>
        <w:name w:val="6EA9BB44B0A84707B26529278AA9D919"/>
        <w:category>
          <w:name w:val="常规"/>
          <w:gallery w:val="placeholder"/>
        </w:category>
        <w:types>
          <w:type w:val="bbPlcHdr"/>
        </w:types>
        <w:behaviors>
          <w:behavior w:val="content"/>
        </w:behaviors>
        <w:guid w:val="{0E723769-BABF-463D-9378-125518AA3206}"/>
      </w:docPartPr>
      <w:docPartBody>
        <w:p w:rsidR="004D550B" w:rsidRDefault="004D550B" w:rsidP="004D550B">
          <w:pPr>
            <w:pStyle w:val="6EA9BB44B0A84707B26529278AA9D919"/>
          </w:pPr>
          <w:r>
            <w:rPr>
              <w:rStyle w:val="placeholder1Char"/>
              <w:rFonts w:hint="eastAsia"/>
            </w:rPr>
            <w:t>____________</w:t>
          </w:r>
        </w:p>
      </w:docPartBody>
    </w:docPart>
    <w:docPart>
      <w:docPartPr>
        <w:name w:val="0404ABA761EF4A788128AA93A69189F1"/>
        <w:category>
          <w:name w:val="常规"/>
          <w:gallery w:val="placeholder"/>
        </w:category>
        <w:types>
          <w:type w:val="bbPlcHdr"/>
        </w:types>
        <w:behaviors>
          <w:behavior w:val="content"/>
        </w:behaviors>
        <w:guid w:val="{91ACE8E2-5631-4108-94FC-B3B716B377AB}"/>
      </w:docPartPr>
      <w:docPartBody>
        <w:p w:rsidR="004D550B" w:rsidRDefault="004D550B" w:rsidP="004D550B">
          <w:pPr>
            <w:pStyle w:val="0404ABA761EF4A788128AA93A69189F1"/>
          </w:pPr>
          <w:r>
            <w:rPr>
              <w:rStyle w:val="placeholder1Char"/>
              <w:rFonts w:hint="eastAsia"/>
            </w:rPr>
            <w:t>____________</w:t>
          </w:r>
        </w:p>
      </w:docPartBody>
    </w:docPart>
    <w:docPart>
      <w:docPartPr>
        <w:name w:val="825C0D6704274ABA81EABB47AAF8461E"/>
        <w:category>
          <w:name w:val="常规"/>
          <w:gallery w:val="placeholder"/>
        </w:category>
        <w:types>
          <w:type w:val="bbPlcHdr"/>
        </w:types>
        <w:behaviors>
          <w:behavior w:val="content"/>
        </w:behaviors>
        <w:guid w:val="{6FFFA154-0800-4A9F-8CFB-6C0368641D18}"/>
      </w:docPartPr>
      <w:docPartBody>
        <w:p w:rsidR="004D550B" w:rsidRDefault="004D550B" w:rsidP="004D550B">
          <w:pPr>
            <w:pStyle w:val="825C0D6704274ABA81EABB47AAF8461E"/>
          </w:pPr>
          <w:r>
            <w:rPr>
              <w:rStyle w:val="placeholder1Char"/>
              <w:rFonts w:hint="eastAsia"/>
            </w:rPr>
            <w:t>____________</w:t>
          </w:r>
        </w:p>
      </w:docPartBody>
    </w:docPart>
    <w:docPart>
      <w:docPartPr>
        <w:name w:val="411E9DFC332D4DFCA1AF3C2807B555FE"/>
        <w:category>
          <w:name w:val="常规"/>
          <w:gallery w:val="placeholder"/>
        </w:category>
        <w:types>
          <w:type w:val="bbPlcHdr"/>
        </w:types>
        <w:behaviors>
          <w:behavior w:val="content"/>
        </w:behaviors>
        <w:guid w:val="{D2121536-D73F-472F-B73B-8E071509010B}"/>
      </w:docPartPr>
      <w:docPartBody>
        <w:p w:rsidR="004D550B" w:rsidRDefault="004D550B" w:rsidP="004D550B">
          <w:pPr>
            <w:pStyle w:val="411E9DFC332D4DFCA1AF3C2807B555FE"/>
          </w:pPr>
          <w:r>
            <w:rPr>
              <w:rStyle w:val="placeholder1Char"/>
              <w:rFonts w:hint="eastAsia"/>
            </w:rPr>
            <w:t>____________</w:t>
          </w:r>
        </w:p>
      </w:docPartBody>
    </w:docPart>
    <w:docPart>
      <w:docPartPr>
        <w:name w:val="E66D6F50BD8F4672919EE294EE3D9014"/>
        <w:category>
          <w:name w:val="常规"/>
          <w:gallery w:val="placeholder"/>
        </w:category>
        <w:types>
          <w:type w:val="bbPlcHdr"/>
        </w:types>
        <w:behaviors>
          <w:behavior w:val="content"/>
        </w:behaviors>
        <w:guid w:val="{A736E59C-3CCD-4B73-81A9-C59C4CA19F89}"/>
      </w:docPartPr>
      <w:docPartBody>
        <w:p w:rsidR="004D550B" w:rsidRDefault="004D550B" w:rsidP="004D550B">
          <w:pPr>
            <w:pStyle w:val="E66D6F50BD8F4672919EE294EE3D9014"/>
          </w:pPr>
          <w:r>
            <w:rPr>
              <w:rStyle w:val="placeholder1Char"/>
              <w:rFonts w:hint="eastAsia"/>
            </w:rPr>
            <w:t>____________</w:t>
          </w:r>
        </w:p>
      </w:docPartBody>
    </w:docPart>
    <w:docPart>
      <w:docPartPr>
        <w:name w:val="6B881C4006C0487F999803E3EE8AE0B2"/>
        <w:category>
          <w:name w:val="常规"/>
          <w:gallery w:val="placeholder"/>
        </w:category>
        <w:types>
          <w:type w:val="bbPlcHdr"/>
        </w:types>
        <w:behaviors>
          <w:behavior w:val="content"/>
        </w:behaviors>
        <w:guid w:val="{8E66406D-22A6-4AD5-BE96-50B79235BADF}"/>
      </w:docPartPr>
      <w:docPartBody>
        <w:p w:rsidR="004D550B" w:rsidRDefault="004D550B" w:rsidP="004D550B">
          <w:pPr>
            <w:pStyle w:val="6B881C4006C0487F999803E3EE8AE0B2"/>
          </w:pPr>
          <w:r>
            <w:rPr>
              <w:rStyle w:val="placeholder1Char"/>
              <w:rFonts w:hint="eastAsia"/>
            </w:rPr>
            <w:t>____________</w:t>
          </w:r>
        </w:p>
      </w:docPartBody>
    </w:docPart>
    <w:docPart>
      <w:docPartPr>
        <w:name w:val="6E6CE47220BB460FACF4A40C7165CFB2"/>
        <w:category>
          <w:name w:val="常规"/>
          <w:gallery w:val="placeholder"/>
        </w:category>
        <w:types>
          <w:type w:val="bbPlcHdr"/>
        </w:types>
        <w:behaviors>
          <w:behavior w:val="content"/>
        </w:behaviors>
        <w:guid w:val="{BB6F9B83-A4E8-4C1D-AC32-06E8C4B0FAD3}"/>
      </w:docPartPr>
      <w:docPartBody>
        <w:p w:rsidR="004D550B" w:rsidRDefault="004D550B" w:rsidP="004D550B">
          <w:pPr>
            <w:pStyle w:val="6E6CE47220BB460FACF4A40C7165CFB2"/>
          </w:pPr>
          <w:r>
            <w:rPr>
              <w:rStyle w:val="placeholder1Char"/>
              <w:rFonts w:hint="eastAsia"/>
            </w:rPr>
            <w:t>____________</w:t>
          </w:r>
        </w:p>
      </w:docPartBody>
    </w:docPart>
    <w:docPart>
      <w:docPartPr>
        <w:name w:val="DF6F84B484F24BC7A4A08B6250123EDD"/>
        <w:category>
          <w:name w:val="常规"/>
          <w:gallery w:val="placeholder"/>
        </w:category>
        <w:types>
          <w:type w:val="bbPlcHdr"/>
        </w:types>
        <w:behaviors>
          <w:behavior w:val="content"/>
        </w:behaviors>
        <w:guid w:val="{2D71A53E-ADD8-4488-B6B8-87C6240FB68A}"/>
      </w:docPartPr>
      <w:docPartBody>
        <w:p w:rsidR="004D550B" w:rsidRDefault="004D550B" w:rsidP="004D550B">
          <w:pPr>
            <w:pStyle w:val="DF6F84B484F24BC7A4A08B6250123EDD"/>
          </w:pPr>
          <w:r>
            <w:rPr>
              <w:rStyle w:val="placeholder1Char"/>
              <w:rFonts w:hint="eastAsia"/>
            </w:rPr>
            <w:t>____________</w:t>
          </w:r>
        </w:p>
      </w:docPartBody>
    </w:docPart>
    <w:docPart>
      <w:docPartPr>
        <w:name w:val="AFCDD0E599EE433CBB70E35D5E16C389"/>
        <w:category>
          <w:name w:val="常规"/>
          <w:gallery w:val="placeholder"/>
        </w:category>
        <w:types>
          <w:type w:val="bbPlcHdr"/>
        </w:types>
        <w:behaviors>
          <w:behavior w:val="content"/>
        </w:behaviors>
        <w:guid w:val="{7C4C6729-A4B4-4793-AD9C-91BE60A258B2}"/>
      </w:docPartPr>
      <w:docPartBody>
        <w:p w:rsidR="004D550B" w:rsidRDefault="004D550B" w:rsidP="004D550B">
          <w:pPr>
            <w:pStyle w:val="AFCDD0E599EE433CBB70E35D5E16C389"/>
          </w:pPr>
          <w:r>
            <w:rPr>
              <w:rStyle w:val="placeholder1Char"/>
              <w:rFonts w:hint="eastAsia"/>
            </w:rPr>
            <w:t>____________</w:t>
          </w:r>
        </w:p>
      </w:docPartBody>
    </w:docPart>
    <w:docPart>
      <w:docPartPr>
        <w:name w:val="F4F76350887A49DF8701F33404FB68FE"/>
        <w:category>
          <w:name w:val="常规"/>
          <w:gallery w:val="placeholder"/>
        </w:category>
        <w:types>
          <w:type w:val="bbPlcHdr"/>
        </w:types>
        <w:behaviors>
          <w:behavior w:val="content"/>
        </w:behaviors>
        <w:guid w:val="{38A04B05-63ED-418C-B73D-4A0A08A769ED}"/>
      </w:docPartPr>
      <w:docPartBody>
        <w:p w:rsidR="004D550B" w:rsidRDefault="004D550B" w:rsidP="004D550B">
          <w:pPr>
            <w:pStyle w:val="F4F76350887A49DF8701F33404FB68FE"/>
          </w:pPr>
          <w:r>
            <w:rPr>
              <w:rStyle w:val="placeholder1Char"/>
              <w:rFonts w:hint="eastAsia"/>
            </w:rPr>
            <w:t>____________</w:t>
          </w:r>
        </w:p>
      </w:docPartBody>
    </w:docPart>
    <w:docPart>
      <w:docPartPr>
        <w:name w:val="895B6C6D62524674B42D1392507BB851"/>
        <w:category>
          <w:name w:val="常规"/>
          <w:gallery w:val="placeholder"/>
        </w:category>
        <w:types>
          <w:type w:val="bbPlcHdr"/>
        </w:types>
        <w:behaviors>
          <w:behavior w:val="content"/>
        </w:behaviors>
        <w:guid w:val="{BB892C7D-7131-4AFC-A3CC-2D2C67326AC3}"/>
      </w:docPartPr>
      <w:docPartBody>
        <w:p w:rsidR="004D550B" w:rsidRDefault="004D550B" w:rsidP="004D550B">
          <w:pPr>
            <w:pStyle w:val="895B6C6D62524674B42D1392507BB851"/>
          </w:pPr>
          <w:r>
            <w:rPr>
              <w:rStyle w:val="placeholder1Char"/>
              <w:rFonts w:hint="eastAsia"/>
            </w:rPr>
            <w:t>____________</w:t>
          </w:r>
        </w:p>
      </w:docPartBody>
    </w:docPart>
    <w:docPart>
      <w:docPartPr>
        <w:name w:val="7E77656B30C846BBB2049BDA3E12F1E2"/>
        <w:category>
          <w:name w:val="常规"/>
          <w:gallery w:val="placeholder"/>
        </w:category>
        <w:types>
          <w:type w:val="bbPlcHdr"/>
        </w:types>
        <w:behaviors>
          <w:behavior w:val="content"/>
        </w:behaviors>
        <w:guid w:val="{6A634D7D-516A-4CEE-8909-F85059910F00}"/>
      </w:docPartPr>
      <w:docPartBody>
        <w:p w:rsidR="004D550B" w:rsidRDefault="004D550B" w:rsidP="004D550B">
          <w:pPr>
            <w:pStyle w:val="7E77656B30C846BBB2049BDA3E12F1E2"/>
          </w:pPr>
          <w:r>
            <w:rPr>
              <w:rStyle w:val="placeholder1Char"/>
              <w:rFonts w:hint="eastAsia"/>
            </w:rPr>
            <w:t>____________</w:t>
          </w:r>
        </w:p>
      </w:docPartBody>
    </w:docPart>
    <w:docPart>
      <w:docPartPr>
        <w:name w:val="222761BC31FC4E7E8B9231B8A25B497C"/>
        <w:category>
          <w:name w:val="常规"/>
          <w:gallery w:val="placeholder"/>
        </w:category>
        <w:types>
          <w:type w:val="bbPlcHdr"/>
        </w:types>
        <w:behaviors>
          <w:behavior w:val="content"/>
        </w:behaviors>
        <w:guid w:val="{25E6D5C6-594D-42BE-B5FA-7B9E64CD8FCD}"/>
      </w:docPartPr>
      <w:docPartBody>
        <w:p w:rsidR="004D550B" w:rsidRDefault="004D550B" w:rsidP="004D550B">
          <w:pPr>
            <w:pStyle w:val="222761BC31FC4E7E8B9231B8A25B497C"/>
          </w:pPr>
          <w:r>
            <w:rPr>
              <w:rStyle w:val="placeholder1Char"/>
              <w:rFonts w:hint="eastAsia"/>
            </w:rPr>
            <w:t>____________</w:t>
          </w:r>
        </w:p>
      </w:docPartBody>
    </w:docPart>
    <w:docPart>
      <w:docPartPr>
        <w:name w:val="B8FFC5D59885478DBC31DA0B02FC2E54"/>
        <w:category>
          <w:name w:val="常规"/>
          <w:gallery w:val="placeholder"/>
        </w:category>
        <w:types>
          <w:type w:val="bbPlcHdr"/>
        </w:types>
        <w:behaviors>
          <w:behavior w:val="content"/>
        </w:behaviors>
        <w:guid w:val="{E99E9053-77B3-4730-A063-69A33DE21CAC}"/>
      </w:docPartPr>
      <w:docPartBody>
        <w:p w:rsidR="004D550B" w:rsidRDefault="004D550B" w:rsidP="004D550B">
          <w:pPr>
            <w:pStyle w:val="B8FFC5D59885478DBC31DA0B02FC2E54"/>
          </w:pPr>
          <w:r>
            <w:rPr>
              <w:rStyle w:val="placeholder1Char"/>
              <w:rFonts w:hint="eastAsia"/>
            </w:rPr>
            <w:t>____________</w:t>
          </w:r>
        </w:p>
      </w:docPartBody>
    </w:docPart>
    <w:docPart>
      <w:docPartPr>
        <w:name w:val="28F1D8A76A124C65A99B5442F2A92278"/>
        <w:category>
          <w:name w:val="常规"/>
          <w:gallery w:val="placeholder"/>
        </w:category>
        <w:types>
          <w:type w:val="bbPlcHdr"/>
        </w:types>
        <w:behaviors>
          <w:behavior w:val="content"/>
        </w:behaviors>
        <w:guid w:val="{8773DD82-20DB-41C7-BBFE-060DD41EFFD3}"/>
      </w:docPartPr>
      <w:docPartBody>
        <w:p w:rsidR="004D550B" w:rsidRDefault="004D550B" w:rsidP="004D550B">
          <w:pPr>
            <w:pStyle w:val="28F1D8A76A124C65A99B5442F2A92278"/>
          </w:pPr>
          <w:r>
            <w:rPr>
              <w:rStyle w:val="placeholder1Char"/>
              <w:rFonts w:hint="eastAsia"/>
            </w:rPr>
            <w:t>____________</w:t>
          </w:r>
        </w:p>
      </w:docPartBody>
    </w:docPart>
    <w:docPart>
      <w:docPartPr>
        <w:name w:val="555F7E2F767C4C6390928E2049750901"/>
        <w:category>
          <w:name w:val="常规"/>
          <w:gallery w:val="placeholder"/>
        </w:category>
        <w:types>
          <w:type w:val="bbPlcHdr"/>
        </w:types>
        <w:behaviors>
          <w:behavior w:val="content"/>
        </w:behaviors>
        <w:guid w:val="{EFE345DE-78A8-4E6D-9B69-4646609C5748}"/>
      </w:docPartPr>
      <w:docPartBody>
        <w:p w:rsidR="004D550B" w:rsidRDefault="004D550B" w:rsidP="004D550B">
          <w:pPr>
            <w:pStyle w:val="555F7E2F767C4C6390928E2049750901"/>
          </w:pPr>
          <w:r>
            <w:rPr>
              <w:rStyle w:val="placeholder1Char"/>
              <w:rFonts w:hint="eastAsia"/>
            </w:rPr>
            <w:t>____________</w:t>
          </w:r>
        </w:p>
      </w:docPartBody>
    </w:docPart>
    <w:docPart>
      <w:docPartPr>
        <w:name w:val="723CC033AB334FD0B9A927AB43634DEA"/>
        <w:category>
          <w:name w:val="常规"/>
          <w:gallery w:val="placeholder"/>
        </w:category>
        <w:types>
          <w:type w:val="bbPlcHdr"/>
        </w:types>
        <w:behaviors>
          <w:behavior w:val="content"/>
        </w:behaviors>
        <w:guid w:val="{3689A1A6-54D9-45F7-A756-1F2A610B4FBF}"/>
      </w:docPartPr>
      <w:docPartBody>
        <w:p w:rsidR="004D550B" w:rsidRDefault="004D550B" w:rsidP="004D550B">
          <w:pPr>
            <w:pStyle w:val="723CC033AB334FD0B9A927AB43634DEA"/>
          </w:pPr>
          <w:r>
            <w:rPr>
              <w:rStyle w:val="placeholder1Char"/>
              <w:rFonts w:hint="eastAsia"/>
            </w:rPr>
            <w:t>____________</w:t>
          </w:r>
        </w:p>
      </w:docPartBody>
    </w:docPart>
    <w:docPart>
      <w:docPartPr>
        <w:name w:val="0FAF1B7AA6F5469B8A3091B0147C7567"/>
        <w:category>
          <w:name w:val="常规"/>
          <w:gallery w:val="placeholder"/>
        </w:category>
        <w:types>
          <w:type w:val="bbPlcHdr"/>
        </w:types>
        <w:behaviors>
          <w:behavior w:val="content"/>
        </w:behaviors>
        <w:guid w:val="{4CDB890E-AE28-4180-A9BB-70F8B96AB7CC}"/>
      </w:docPartPr>
      <w:docPartBody>
        <w:p w:rsidR="004D550B" w:rsidRDefault="004D550B" w:rsidP="004D550B">
          <w:pPr>
            <w:pStyle w:val="0FAF1B7AA6F5469B8A3091B0147C7567"/>
          </w:pPr>
          <w:r>
            <w:rPr>
              <w:rStyle w:val="placeholder1Char"/>
              <w:rFonts w:hint="eastAsia"/>
            </w:rPr>
            <w:t>____________</w:t>
          </w:r>
        </w:p>
      </w:docPartBody>
    </w:docPart>
    <w:docPart>
      <w:docPartPr>
        <w:name w:val="E79EDAA5FD3B4BFDA8353197C8D3A861"/>
        <w:category>
          <w:name w:val="常规"/>
          <w:gallery w:val="placeholder"/>
        </w:category>
        <w:types>
          <w:type w:val="bbPlcHdr"/>
        </w:types>
        <w:behaviors>
          <w:behavior w:val="content"/>
        </w:behaviors>
        <w:guid w:val="{5D5F1875-EF84-4495-BF6D-9E3550007DB0}"/>
      </w:docPartPr>
      <w:docPartBody>
        <w:p w:rsidR="004D550B" w:rsidRDefault="004D550B" w:rsidP="004D550B">
          <w:pPr>
            <w:pStyle w:val="E79EDAA5FD3B4BFDA8353197C8D3A861"/>
          </w:pPr>
          <w:r>
            <w:rPr>
              <w:rStyle w:val="placeholder1Char"/>
              <w:rFonts w:hint="eastAsia"/>
            </w:rPr>
            <w:t>____________</w:t>
          </w:r>
        </w:p>
      </w:docPartBody>
    </w:docPart>
    <w:docPart>
      <w:docPartPr>
        <w:name w:val="791D921E23664DF79FADDEAA3359C6A6"/>
        <w:category>
          <w:name w:val="常规"/>
          <w:gallery w:val="placeholder"/>
        </w:category>
        <w:types>
          <w:type w:val="bbPlcHdr"/>
        </w:types>
        <w:behaviors>
          <w:behavior w:val="content"/>
        </w:behaviors>
        <w:guid w:val="{D9675BA6-D7AA-4723-8004-CA3893BE26E6}"/>
      </w:docPartPr>
      <w:docPartBody>
        <w:p w:rsidR="004D550B" w:rsidRDefault="004D550B" w:rsidP="004D550B">
          <w:pPr>
            <w:pStyle w:val="791D921E23664DF79FADDEAA3359C6A6"/>
          </w:pPr>
          <w:r>
            <w:rPr>
              <w:rStyle w:val="placeholder1Char"/>
              <w:rFonts w:hint="eastAsia"/>
            </w:rPr>
            <w:t>____________</w:t>
          </w:r>
        </w:p>
      </w:docPartBody>
    </w:docPart>
    <w:docPart>
      <w:docPartPr>
        <w:name w:val="B6B9C7D321B34780B2617FF0FED466FB"/>
        <w:category>
          <w:name w:val="常规"/>
          <w:gallery w:val="placeholder"/>
        </w:category>
        <w:types>
          <w:type w:val="bbPlcHdr"/>
        </w:types>
        <w:behaviors>
          <w:behavior w:val="content"/>
        </w:behaviors>
        <w:guid w:val="{6E3EEFA5-2227-4B07-8A80-086A5BDEFE6A}"/>
      </w:docPartPr>
      <w:docPartBody>
        <w:p w:rsidR="004D550B" w:rsidRDefault="004D550B" w:rsidP="004D550B">
          <w:pPr>
            <w:pStyle w:val="B6B9C7D321B34780B2617FF0FED466FB"/>
          </w:pPr>
          <w:r>
            <w:rPr>
              <w:rStyle w:val="placeholder1Char"/>
              <w:rFonts w:hint="eastAsia"/>
            </w:rPr>
            <w:t>____________</w:t>
          </w:r>
        </w:p>
      </w:docPartBody>
    </w:docPart>
    <w:docPart>
      <w:docPartPr>
        <w:name w:val="EA561D8EB2534C28A17E2C9BACDA987B"/>
        <w:category>
          <w:name w:val="常规"/>
          <w:gallery w:val="placeholder"/>
        </w:category>
        <w:types>
          <w:type w:val="bbPlcHdr"/>
        </w:types>
        <w:behaviors>
          <w:behavior w:val="content"/>
        </w:behaviors>
        <w:guid w:val="{19839C5B-9AB8-4166-A929-073E5705E2C0}"/>
      </w:docPartPr>
      <w:docPartBody>
        <w:p w:rsidR="004D550B" w:rsidRDefault="004D550B" w:rsidP="004D550B">
          <w:pPr>
            <w:pStyle w:val="EA561D8EB2534C28A17E2C9BACDA987B"/>
          </w:pPr>
          <w:r>
            <w:rPr>
              <w:rStyle w:val="placeholder1Char"/>
              <w:rFonts w:hint="eastAsia"/>
            </w:rPr>
            <w:t>____________</w:t>
          </w:r>
        </w:p>
      </w:docPartBody>
    </w:docPart>
    <w:docPart>
      <w:docPartPr>
        <w:name w:val="AE4B1429AB5745C0BE4A99216E5D9002"/>
        <w:category>
          <w:name w:val="常规"/>
          <w:gallery w:val="placeholder"/>
        </w:category>
        <w:types>
          <w:type w:val="bbPlcHdr"/>
        </w:types>
        <w:behaviors>
          <w:behavior w:val="content"/>
        </w:behaviors>
        <w:guid w:val="{7108AC5A-8A4E-4B43-85EB-AFA7ACDCE8FF}"/>
      </w:docPartPr>
      <w:docPartBody>
        <w:p w:rsidR="004D550B" w:rsidRDefault="004D550B" w:rsidP="004D550B">
          <w:pPr>
            <w:pStyle w:val="AE4B1429AB5745C0BE4A99216E5D9002"/>
          </w:pPr>
          <w:r>
            <w:rPr>
              <w:rStyle w:val="placeholder1Char"/>
              <w:rFonts w:hint="eastAsia"/>
            </w:rPr>
            <w:t>____________</w:t>
          </w:r>
        </w:p>
      </w:docPartBody>
    </w:docPart>
    <w:docPart>
      <w:docPartPr>
        <w:name w:val="A297B113196D4E13A66ACBB045026EB9"/>
        <w:category>
          <w:name w:val="常规"/>
          <w:gallery w:val="placeholder"/>
        </w:category>
        <w:types>
          <w:type w:val="bbPlcHdr"/>
        </w:types>
        <w:behaviors>
          <w:behavior w:val="content"/>
        </w:behaviors>
        <w:guid w:val="{5EAAAFB5-12C0-4267-B9DA-D56D98C09862}"/>
      </w:docPartPr>
      <w:docPartBody>
        <w:p w:rsidR="004D550B" w:rsidRDefault="004D550B" w:rsidP="004D550B">
          <w:pPr>
            <w:pStyle w:val="A297B113196D4E13A66ACBB045026EB9"/>
          </w:pPr>
          <w:r>
            <w:rPr>
              <w:rStyle w:val="placeholder1Char"/>
              <w:rFonts w:hint="eastAsia"/>
            </w:rPr>
            <w:t>____________</w:t>
          </w:r>
        </w:p>
      </w:docPartBody>
    </w:docPart>
    <w:docPart>
      <w:docPartPr>
        <w:name w:val="736F387E0D0647D39C42E538588BD36B"/>
        <w:category>
          <w:name w:val="常规"/>
          <w:gallery w:val="placeholder"/>
        </w:category>
        <w:types>
          <w:type w:val="bbPlcHdr"/>
        </w:types>
        <w:behaviors>
          <w:behavior w:val="content"/>
        </w:behaviors>
        <w:guid w:val="{A976984A-EB99-40F0-AA44-4224F28F1649}"/>
      </w:docPartPr>
      <w:docPartBody>
        <w:p w:rsidR="004D550B" w:rsidRDefault="004D550B" w:rsidP="004D550B">
          <w:pPr>
            <w:pStyle w:val="736F387E0D0647D39C42E538588BD36B"/>
          </w:pPr>
          <w:r>
            <w:rPr>
              <w:rStyle w:val="placeholder1Char"/>
              <w:rFonts w:hint="eastAsia"/>
            </w:rPr>
            <w:t>____________</w:t>
          </w:r>
        </w:p>
      </w:docPartBody>
    </w:docPart>
    <w:docPart>
      <w:docPartPr>
        <w:name w:val="C9AC436845904430AE46FE04FF32C14B"/>
        <w:category>
          <w:name w:val="常规"/>
          <w:gallery w:val="placeholder"/>
        </w:category>
        <w:types>
          <w:type w:val="bbPlcHdr"/>
        </w:types>
        <w:behaviors>
          <w:behavior w:val="content"/>
        </w:behaviors>
        <w:guid w:val="{77C0F10C-913E-4B38-905C-F3AB3A68A131}"/>
      </w:docPartPr>
      <w:docPartBody>
        <w:p w:rsidR="004D550B" w:rsidRDefault="004D550B" w:rsidP="004D550B">
          <w:pPr>
            <w:pStyle w:val="C9AC436845904430AE46FE04FF32C14B"/>
          </w:pPr>
          <w:r>
            <w:rPr>
              <w:rStyle w:val="placeholder1Char"/>
              <w:rFonts w:hint="eastAsia"/>
            </w:rPr>
            <w:t>____________</w:t>
          </w:r>
        </w:p>
      </w:docPartBody>
    </w:docPart>
    <w:docPart>
      <w:docPartPr>
        <w:name w:val="37FFDDEA86F24BC58711A3F95C63FA17"/>
        <w:category>
          <w:name w:val="常规"/>
          <w:gallery w:val="placeholder"/>
        </w:category>
        <w:types>
          <w:type w:val="bbPlcHdr"/>
        </w:types>
        <w:behaviors>
          <w:behavior w:val="content"/>
        </w:behaviors>
        <w:guid w:val="{01B0C72E-E647-4370-9BDA-0C50819F46FA}"/>
      </w:docPartPr>
      <w:docPartBody>
        <w:p w:rsidR="004D550B" w:rsidRDefault="004D550B" w:rsidP="004D550B">
          <w:pPr>
            <w:pStyle w:val="37FFDDEA86F24BC58711A3F95C63FA17"/>
          </w:pPr>
          <w:r>
            <w:rPr>
              <w:rStyle w:val="placeholder1Char"/>
              <w:rFonts w:hint="eastAsia"/>
            </w:rPr>
            <w:t>____________</w:t>
          </w:r>
        </w:p>
      </w:docPartBody>
    </w:docPart>
    <w:docPart>
      <w:docPartPr>
        <w:name w:val="01267064D71843459A8E66B3E6E0B83C"/>
        <w:category>
          <w:name w:val="常规"/>
          <w:gallery w:val="placeholder"/>
        </w:category>
        <w:types>
          <w:type w:val="bbPlcHdr"/>
        </w:types>
        <w:behaviors>
          <w:behavior w:val="content"/>
        </w:behaviors>
        <w:guid w:val="{B5DF1DCB-A753-4188-85D5-DE92F9CF22AE}"/>
      </w:docPartPr>
      <w:docPartBody>
        <w:p w:rsidR="004D550B" w:rsidRDefault="004D550B" w:rsidP="004D550B">
          <w:pPr>
            <w:pStyle w:val="01267064D71843459A8E66B3E6E0B83C"/>
          </w:pPr>
          <w:r>
            <w:rPr>
              <w:rStyle w:val="placeholder1Char"/>
              <w:rFonts w:hint="eastAsia"/>
            </w:rPr>
            <w:t>____________</w:t>
          </w:r>
        </w:p>
      </w:docPartBody>
    </w:docPart>
    <w:docPart>
      <w:docPartPr>
        <w:name w:val="E88E989A0BB34A9F9EE682DEA0C0A8C4"/>
        <w:category>
          <w:name w:val="常规"/>
          <w:gallery w:val="placeholder"/>
        </w:category>
        <w:types>
          <w:type w:val="bbPlcHdr"/>
        </w:types>
        <w:behaviors>
          <w:behavior w:val="content"/>
        </w:behaviors>
        <w:guid w:val="{510732C2-8F03-4E96-8240-48BA95AAF553}"/>
      </w:docPartPr>
      <w:docPartBody>
        <w:p w:rsidR="004D550B" w:rsidRDefault="004D550B" w:rsidP="004D550B">
          <w:pPr>
            <w:pStyle w:val="E88E989A0BB34A9F9EE682DEA0C0A8C4"/>
          </w:pPr>
          <w:r>
            <w:rPr>
              <w:rStyle w:val="placeholder1Char"/>
              <w:rFonts w:hint="eastAsia"/>
            </w:rPr>
            <w:t>____________</w:t>
          </w:r>
        </w:p>
      </w:docPartBody>
    </w:docPart>
    <w:docPart>
      <w:docPartPr>
        <w:name w:val="10040B51F04044AAA57E13C5316E61F7"/>
        <w:category>
          <w:name w:val="常规"/>
          <w:gallery w:val="placeholder"/>
        </w:category>
        <w:types>
          <w:type w:val="bbPlcHdr"/>
        </w:types>
        <w:behaviors>
          <w:behavior w:val="content"/>
        </w:behaviors>
        <w:guid w:val="{A20B3C43-F161-40D2-A4E9-963F808113C9}"/>
      </w:docPartPr>
      <w:docPartBody>
        <w:p w:rsidR="004D550B" w:rsidRDefault="004D550B" w:rsidP="004D550B">
          <w:pPr>
            <w:pStyle w:val="10040B51F04044AAA57E13C5316E61F7"/>
          </w:pPr>
          <w:r>
            <w:rPr>
              <w:rStyle w:val="placeholder1Char"/>
              <w:rFonts w:hint="eastAsia"/>
            </w:rPr>
            <w:t>____________</w:t>
          </w:r>
        </w:p>
      </w:docPartBody>
    </w:docPart>
    <w:docPart>
      <w:docPartPr>
        <w:name w:val="20F0649AF79144CABF345E11333AF954"/>
        <w:category>
          <w:name w:val="常规"/>
          <w:gallery w:val="placeholder"/>
        </w:category>
        <w:types>
          <w:type w:val="bbPlcHdr"/>
        </w:types>
        <w:behaviors>
          <w:behavior w:val="content"/>
        </w:behaviors>
        <w:guid w:val="{F6E30423-BBB3-4A85-B9FC-892BDCBDCAB6}"/>
      </w:docPartPr>
      <w:docPartBody>
        <w:p w:rsidR="004D550B" w:rsidRDefault="004D550B" w:rsidP="004D550B">
          <w:pPr>
            <w:pStyle w:val="20F0649AF79144CABF345E11333AF954"/>
          </w:pPr>
          <w:r>
            <w:rPr>
              <w:rStyle w:val="placeholder1Char"/>
              <w:rFonts w:hint="eastAsia"/>
            </w:rPr>
            <w:t>____________</w:t>
          </w:r>
        </w:p>
      </w:docPartBody>
    </w:docPart>
    <w:docPart>
      <w:docPartPr>
        <w:name w:val="A46628CDC93E41C78032210B79143483"/>
        <w:category>
          <w:name w:val="常规"/>
          <w:gallery w:val="placeholder"/>
        </w:category>
        <w:types>
          <w:type w:val="bbPlcHdr"/>
        </w:types>
        <w:behaviors>
          <w:behavior w:val="content"/>
        </w:behaviors>
        <w:guid w:val="{F00F1526-9D5F-4153-8097-6E7E418677A6}"/>
      </w:docPartPr>
      <w:docPartBody>
        <w:p w:rsidR="004D550B" w:rsidRDefault="004D550B" w:rsidP="004D550B">
          <w:pPr>
            <w:pStyle w:val="A46628CDC93E41C78032210B79143483"/>
          </w:pPr>
          <w:r>
            <w:rPr>
              <w:rStyle w:val="placeholder1Char"/>
              <w:rFonts w:hint="eastAsia"/>
            </w:rPr>
            <w:t>____________</w:t>
          </w:r>
        </w:p>
      </w:docPartBody>
    </w:docPart>
    <w:docPart>
      <w:docPartPr>
        <w:name w:val="9DFD229EBB8A45ECA17B997471B6FFBC"/>
        <w:category>
          <w:name w:val="常规"/>
          <w:gallery w:val="placeholder"/>
        </w:category>
        <w:types>
          <w:type w:val="bbPlcHdr"/>
        </w:types>
        <w:behaviors>
          <w:behavior w:val="content"/>
        </w:behaviors>
        <w:guid w:val="{3DA0B953-C77D-438F-BBC6-5F5CCA914C14}"/>
      </w:docPartPr>
      <w:docPartBody>
        <w:p w:rsidR="004D550B" w:rsidRDefault="004D550B" w:rsidP="004D550B">
          <w:pPr>
            <w:pStyle w:val="9DFD229EBB8A45ECA17B997471B6FFBC"/>
          </w:pPr>
          <w:r>
            <w:rPr>
              <w:rStyle w:val="placeholder1Char"/>
              <w:rFonts w:hint="eastAsia"/>
            </w:rPr>
            <w:t>____________</w:t>
          </w:r>
        </w:p>
      </w:docPartBody>
    </w:docPart>
    <w:docPart>
      <w:docPartPr>
        <w:name w:val="8BA9A4135D8A4336BC294B4E4709671D"/>
        <w:category>
          <w:name w:val="常规"/>
          <w:gallery w:val="placeholder"/>
        </w:category>
        <w:types>
          <w:type w:val="bbPlcHdr"/>
        </w:types>
        <w:behaviors>
          <w:behavior w:val="content"/>
        </w:behaviors>
        <w:guid w:val="{EFF660EC-987B-4EE9-B8D7-FB0E7051DBCF}"/>
      </w:docPartPr>
      <w:docPartBody>
        <w:p w:rsidR="004D550B" w:rsidRDefault="004D550B" w:rsidP="004D550B">
          <w:pPr>
            <w:pStyle w:val="8BA9A4135D8A4336BC294B4E4709671D"/>
          </w:pPr>
          <w:r>
            <w:rPr>
              <w:rStyle w:val="placeholder1Char"/>
              <w:rFonts w:hint="eastAsia"/>
            </w:rPr>
            <w:t>____________</w:t>
          </w:r>
        </w:p>
      </w:docPartBody>
    </w:docPart>
    <w:docPart>
      <w:docPartPr>
        <w:name w:val="9BF180BE34134CC894B5594FF08CBED6"/>
        <w:category>
          <w:name w:val="常规"/>
          <w:gallery w:val="placeholder"/>
        </w:category>
        <w:types>
          <w:type w:val="bbPlcHdr"/>
        </w:types>
        <w:behaviors>
          <w:behavior w:val="content"/>
        </w:behaviors>
        <w:guid w:val="{F38B6B10-884C-49DE-AFFC-A888EDC0CF60}"/>
      </w:docPartPr>
      <w:docPartBody>
        <w:p w:rsidR="004D550B" w:rsidRDefault="004D550B" w:rsidP="004D550B">
          <w:pPr>
            <w:pStyle w:val="9BF180BE34134CC894B5594FF08CBED6"/>
          </w:pPr>
          <w:r>
            <w:rPr>
              <w:rStyle w:val="placeholder1Char"/>
              <w:rFonts w:hint="eastAsia"/>
            </w:rPr>
            <w:t>____________</w:t>
          </w:r>
        </w:p>
      </w:docPartBody>
    </w:docPart>
    <w:docPart>
      <w:docPartPr>
        <w:name w:val="6AC1F34D98554B13B0806263E1C637C7"/>
        <w:category>
          <w:name w:val="常规"/>
          <w:gallery w:val="placeholder"/>
        </w:category>
        <w:types>
          <w:type w:val="bbPlcHdr"/>
        </w:types>
        <w:behaviors>
          <w:behavior w:val="content"/>
        </w:behaviors>
        <w:guid w:val="{8F269A80-050F-4C88-BB5E-26176D00B064}"/>
      </w:docPartPr>
      <w:docPartBody>
        <w:p w:rsidR="004D550B" w:rsidRDefault="004D550B" w:rsidP="004D550B">
          <w:pPr>
            <w:pStyle w:val="6AC1F34D98554B13B0806263E1C637C7"/>
          </w:pPr>
          <w:r>
            <w:rPr>
              <w:rStyle w:val="placeholder1Char"/>
              <w:rFonts w:hint="eastAsia"/>
            </w:rPr>
            <w:t>____________</w:t>
          </w:r>
        </w:p>
      </w:docPartBody>
    </w:docPart>
    <w:docPart>
      <w:docPartPr>
        <w:name w:val="A0E7BA059684495AA8D41FA0868896D3"/>
        <w:category>
          <w:name w:val="常规"/>
          <w:gallery w:val="placeholder"/>
        </w:category>
        <w:types>
          <w:type w:val="bbPlcHdr"/>
        </w:types>
        <w:behaviors>
          <w:behavior w:val="content"/>
        </w:behaviors>
        <w:guid w:val="{20F313BB-1A5C-40AE-AA88-CF074BD8A058}"/>
      </w:docPartPr>
      <w:docPartBody>
        <w:p w:rsidR="004D550B" w:rsidRDefault="004D550B" w:rsidP="004D550B">
          <w:pPr>
            <w:pStyle w:val="A0E7BA059684495AA8D41FA0868896D3"/>
          </w:pPr>
          <w:r>
            <w:rPr>
              <w:rStyle w:val="placeholder1Char"/>
              <w:rFonts w:hint="eastAsia"/>
            </w:rPr>
            <w:t>____________</w:t>
          </w:r>
        </w:p>
      </w:docPartBody>
    </w:docPart>
    <w:docPart>
      <w:docPartPr>
        <w:name w:val="5B52ECC5B1A041C3942A255DC780B872"/>
        <w:category>
          <w:name w:val="常规"/>
          <w:gallery w:val="placeholder"/>
        </w:category>
        <w:types>
          <w:type w:val="bbPlcHdr"/>
        </w:types>
        <w:behaviors>
          <w:behavior w:val="content"/>
        </w:behaviors>
        <w:guid w:val="{B6DC2D2D-84A6-4598-A921-4F9487A2F9DD}"/>
      </w:docPartPr>
      <w:docPartBody>
        <w:p w:rsidR="004D550B" w:rsidRDefault="004D550B" w:rsidP="004D550B">
          <w:pPr>
            <w:pStyle w:val="5B52ECC5B1A041C3942A255DC780B872"/>
          </w:pPr>
          <w:r>
            <w:rPr>
              <w:rStyle w:val="placeholder1Char"/>
              <w:rFonts w:hint="eastAsia"/>
            </w:rPr>
            <w:t>____________</w:t>
          </w:r>
        </w:p>
      </w:docPartBody>
    </w:docPart>
    <w:docPart>
      <w:docPartPr>
        <w:name w:val="2E2E2644EEAF4D10A1B6D44158411A46"/>
        <w:category>
          <w:name w:val="常规"/>
          <w:gallery w:val="placeholder"/>
        </w:category>
        <w:types>
          <w:type w:val="bbPlcHdr"/>
        </w:types>
        <w:behaviors>
          <w:behavior w:val="content"/>
        </w:behaviors>
        <w:guid w:val="{951AC8BD-99A0-4F44-AB24-052C57ADBC98}"/>
      </w:docPartPr>
      <w:docPartBody>
        <w:p w:rsidR="004D550B" w:rsidRDefault="004D550B" w:rsidP="004D550B">
          <w:pPr>
            <w:pStyle w:val="2E2E2644EEAF4D10A1B6D44158411A46"/>
          </w:pPr>
          <w:r>
            <w:rPr>
              <w:rStyle w:val="placeholder1Char"/>
              <w:rFonts w:hint="eastAsia"/>
            </w:rPr>
            <w:t>____________</w:t>
          </w:r>
        </w:p>
      </w:docPartBody>
    </w:docPart>
    <w:docPart>
      <w:docPartPr>
        <w:name w:val="14C493EBFA9F44F4A25511D8893514D8"/>
        <w:category>
          <w:name w:val="常规"/>
          <w:gallery w:val="placeholder"/>
        </w:category>
        <w:types>
          <w:type w:val="bbPlcHdr"/>
        </w:types>
        <w:behaviors>
          <w:behavior w:val="content"/>
        </w:behaviors>
        <w:guid w:val="{88F5F8B7-7CBC-4516-AD0D-7B0706B8CBC6}"/>
      </w:docPartPr>
      <w:docPartBody>
        <w:p w:rsidR="004D550B" w:rsidRDefault="004D550B" w:rsidP="004D550B">
          <w:pPr>
            <w:pStyle w:val="14C493EBFA9F44F4A25511D8893514D8"/>
          </w:pPr>
          <w:r>
            <w:rPr>
              <w:rStyle w:val="placeholder1Char"/>
              <w:rFonts w:hint="eastAsia"/>
            </w:rPr>
            <w:t>____________</w:t>
          </w:r>
        </w:p>
      </w:docPartBody>
    </w:docPart>
    <w:docPart>
      <w:docPartPr>
        <w:name w:val="048389E055BF45CAABA27350B1D03771"/>
        <w:category>
          <w:name w:val="常规"/>
          <w:gallery w:val="placeholder"/>
        </w:category>
        <w:types>
          <w:type w:val="bbPlcHdr"/>
        </w:types>
        <w:behaviors>
          <w:behavior w:val="content"/>
        </w:behaviors>
        <w:guid w:val="{88D8D18D-D7DF-4018-9BC0-97373D105941}"/>
      </w:docPartPr>
      <w:docPartBody>
        <w:p w:rsidR="004D550B" w:rsidRDefault="004D550B" w:rsidP="004D550B">
          <w:pPr>
            <w:pStyle w:val="048389E055BF45CAABA27350B1D03771"/>
          </w:pPr>
          <w:r>
            <w:rPr>
              <w:rStyle w:val="placeholder1Char"/>
              <w:rFonts w:hint="eastAsia"/>
            </w:rPr>
            <w:t>____________</w:t>
          </w:r>
        </w:p>
      </w:docPartBody>
    </w:docPart>
    <w:docPart>
      <w:docPartPr>
        <w:name w:val="C3A1D06CB21A425CB439B061951A726A"/>
        <w:category>
          <w:name w:val="常规"/>
          <w:gallery w:val="placeholder"/>
        </w:category>
        <w:types>
          <w:type w:val="bbPlcHdr"/>
        </w:types>
        <w:behaviors>
          <w:behavior w:val="content"/>
        </w:behaviors>
        <w:guid w:val="{BBE83823-8D81-45D1-93E0-908855484BBF}"/>
      </w:docPartPr>
      <w:docPartBody>
        <w:p w:rsidR="004D550B" w:rsidRDefault="004D550B" w:rsidP="004D550B">
          <w:pPr>
            <w:pStyle w:val="C3A1D06CB21A425CB439B061951A726A"/>
          </w:pPr>
          <w:r>
            <w:rPr>
              <w:rStyle w:val="placeholder1Char"/>
              <w:rFonts w:hint="eastAsia"/>
            </w:rPr>
            <w:t>____________</w:t>
          </w:r>
        </w:p>
      </w:docPartBody>
    </w:docPart>
    <w:docPart>
      <w:docPartPr>
        <w:name w:val="7365EDF975E8401294E75D939EB6FB3B"/>
        <w:category>
          <w:name w:val="常规"/>
          <w:gallery w:val="placeholder"/>
        </w:category>
        <w:types>
          <w:type w:val="bbPlcHdr"/>
        </w:types>
        <w:behaviors>
          <w:behavior w:val="content"/>
        </w:behaviors>
        <w:guid w:val="{5D1DB70B-E58C-4439-AB0C-6C2806D89F6C}"/>
      </w:docPartPr>
      <w:docPartBody>
        <w:p w:rsidR="004D550B" w:rsidRDefault="004D550B" w:rsidP="004D550B">
          <w:pPr>
            <w:pStyle w:val="7365EDF975E8401294E75D939EB6FB3B"/>
          </w:pPr>
          <w:r>
            <w:rPr>
              <w:rStyle w:val="placeholder1Char"/>
              <w:rFonts w:hint="eastAsia"/>
            </w:rPr>
            <w:t>____________</w:t>
          </w:r>
        </w:p>
      </w:docPartBody>
    </w:docPart>
    <w:docPart>
      <w:docPartPr>
        <w:name w:val="CD7F2A2555F84A36BD64174546B9B6DD"/>
        <w:category>
          <w:name w:val="常规"/>
          <w:gallery w:val="placeholder"/>
        </w:category>
        <w:types>
          <w:type w:val="bbPlcHdr"/>
        </w:types>
        <w:behaviors>
          <w:behavior w:val="content"/>
        </w:behaviors>
        <w:guid w:val="{1AC47A39-926F-45DA-87F4-436BCF88CAE5}"/>
      </w:docPartPr>
      <w:docPartBody>
        <w:p w:rsidR="004D550B" w:rsidRDefault="004D550B" w:rsidP="004D550B">
          <w:pPr>
            <w:pStyle w:val="CD7F2A2555F84A36BD64174546B9B6DD"/>
          </w:pPr>
          <w:r>
            <w:rPr>
              <w:rStyle w:val="placeholder1Char"/>
              <w:rFonts w:hint="eastAsia"/>
            </w:rPr>
            <w:t>____________</w:t>
          </w:r>
        </w:p>
      </w:docPartBody>
    </w:docPart>
    <w:docPart>
      <w:docPartPr>
        <w:name w:val="21AFB0718C7547E29AD4A3A060AC1656"/>
        <w:category>
          <w:name w:val="常规"/>
          <w:gallery w:val="placeholder"/>
        </w:category>
        <w:types>
          <w:type w:val="bbPlcHdr"/>
        </w:types>
        <w:behaviors>
          <w:behavior w:val="content"/>
        </w:behaviors>
        <w:guid w:val="{C7908B1C-B9FC-47D4-8182-2D247A3C1172}"/>
      </w:docPartPr>
      <w:docPartBody>
        <w:p w:rsidR="004D550B" w:rsidRDefault="004D550B" w:rsidP="004D550B">
          <w:pPr>
            <w:pStyle w:val="21AFB0718C7547E29AD4A3A060AC1656"/>
          </w:pPr>
          <w:r>
            <w:rPr>
              <w:rStyle w:val="placeholder1Char"/>
              <w:rFonts w:hint="eastAsia"/>
            </w:rPr>
            <w:t>____________</w:t>
          </w:r>
        </w:p>
      </w:docPartBody>
    </w:docPart>
    <w:docPart>
      <w:docPartPr>
        <w:name w:val="B96961867421476A80B5CEB318C6E84D"/>
        <w:category>
          <w:name w:val="常规"/>
          <w:gallery w:val="placeholder"/>
        </w:category>
        <w:types>
          <w:type w:val="bbPlcHdr"/>
        </w:types>
        <w:behaviors>
          <w:behavior w:val="content"/>
        </w:behaviors>
        <w:guid w:val="{E44599F5-126E-491E-AD47-D69372B76516}"/>
      </w:docPartPr>
      <w:docPartBody>
        <w:p w:rsidR="004D550B" w:rsidRDefault="004D550B" w:rsidP="004D550B">
          <w:pPr>
            <w:pStyle w:val="B96961867421476A80B5CEB318C6E84D"/>
          </w:pPr>
          <w:r>
            <w:rPr>
              <w:rStyle w:val="placeholder1Char"/>
              <w:rFonts w:hint="eastAsia"/>
            </w:rPr>
            <w:t>____________</w:t>
          </w:r>
        </w:p>
      </w:docPartBody>
    </w:docPart>
    <w:docPart>
      <w:docPartPr>
        <w:name w:val="26E91DB2C48249DC8361934E4C8CE414"/>
        <w:category>
          <w:name w:val="常规"/>
          <w:gallery w:val="placeholder"/>
        </w:category>
        <w:types>
          <w:type w:val="bbPlcHdr"/>
        </w:types>
        <w:behaviors>
          <w:behavior w:val="content"/>
        </w:behaviors>
        <w:guid w:val="{A53FCCDD-A858-49EE-A3AC-F23E9B73FB5E}"/>
      </w:docPartPr>
      <w:docPartBody>
        <w:p w:rsidR="004D550B" w:rsidRDefault="004D550B" w:rsidP="004D550B">
          <w:pPr>
            <w:pStyle w:val="26E91DB2C48249DC8361934E4C8CE414"/>
          </w:pPr>
          <w:r>
            <w:rPr>
              <w:rStyle w:val="placeholder1Char"/>
              <w:rFonts w:hint="eastAsia"/>
            </w:rPr>
            <w:t>____________</w:t>
          </w:r>
        </w:p>
      </w:docPartBody>
    </w:docPart>
    <w:docPart>
      <w:docPartPr>
        <w:name w:val="6872BAA1E1FD408DA43E7EB499FDC659"/>
        <w:category>
          <w:name w:val="常规"/>
          <w:gallery w:val="placeholder"/>
        </w:category>
        <w:types>
          <w:type w:val="bbPlcHdr"/>
        </w:types>
        <w:behaviors>
          <w:behavior w:val="content"/>
        </w:behaviors>
        <w:guid w:val="{10EBBF25-B0B1-442D-8D4B-13C3997B7DC5}"/>
      </w:docPartPr>
      <w:docPartBody>
        <w:p w:rsidR="004D550B" w:rsidRDefault="004D550B" w:rsidP="004D550B">
          <w:pPr>
            <w:pStyle w:val="6872BAA1E1FD408DA43E7EB499FDC659"/>
          </w:pPr>
          <w:r>
            <w:rPr>
              <w:rStyle w:val="placeholder1Char"/>
              <w:rFonts w:hint="eastAsia"/>
            </w:rPr>
            <w:t>____________</w:t>
          </w:r>
        </w:p>
      </w:docPartBody>
    </w:docPart>
    <w:docPart>
      <w:docPartPr>
        <w:name w:val="6210C27F2C0746839238CC2D9610329A"/>
        <w:category>
          <w:name w:val="常规"/>
          <w:gallery w:val="placeholder"/>
        </w:category>
        <w:types>
          <w:type w:val="bbPlcHdr"/>
        </w:types>
        <w:behaviors>
          <w:behavior w:val="content"/>
        </w:behaviors>
        <w:guid w:val="{2E5DA4F6-67FA-4743-B6A0-FCAA63390222}"/>
      </w:docPartPr>
      <w:docPartBody>
        <w:p w:rsidR="004D550B" w:rsidRDefault="004D550B" w:rsidP="004D550B">
          <w:pPr>
            <w:pStyle w:val="6210C27F2C0746839238CC2D9610329A"/>
          </w:pPr>
          <w:r>
            <w:rPr>
              <w:rStyle w:val="placeholder1Char"/>
              <w:rFonts w:hint="eastAsia"/>
            </w:rPr>
            <w:t>____________</w:t>
          </w:r>
        </w:p>
      </w:docPartBody>
    </w:docPart>
    <w:docPart>
      <w:docPartPr>
        <w:name w:val="B0C61C1FA984410195E2ADB2ED607CE2"/>
        <w:category>
          <w:name w:val="常规"/>
          <w:gallery w:val="placeholder"/>
        </w:category>
        <w:types>
          <w:type w:val="bbPlcHdr"/>
        </w:types>
        <w:behaviors>
          <w:behavior w:val="content"/>
        </w:behaviors>
        <w:guid w:val="{CB060139-8D52-4D2D-8A8E-A9E3E5DD2C99}"/>
      </w:docPartPr>
      <w:docPartBody>
        <w:p w:rsidR="004D550B" w:rsidRDefault="004D550B" w:rsidP="004D550B">
          <w:pPr>
            <w:pStyle w:val="B0C61C1FA984410195E2ADB2ED607CE2"/>
          </w:pPr>
          <w:r>
            <w:rPr>
              <w:rStyle w:val="placeholder1Char"/>
              <w:rFonts w:hint="eastAsia"/>
            </w:rPr>
            <w:t>____________</w:t>
          </w:r>
        </w:p>
      </w:docPartBody>
    </w:docPart>
    <w:docPart>
      <w:docPartPr>
        <w:name w:val="55BBF0F133084261966A2160FD9FEC55"/>
        <w:category>
          <w:name w:val="常规"/>
          <w:gallery w:val="placeholder"/>
        </w:category>
        <w:types>
          <w:type w:val="bbPlcHdr"/>
        </w:types>
        <w:behaviors>
          <w:behavior w:val="content"/>
        </w:behaviors>
        <w:guid w:val="{7120C18A-E9B4-4F26-BFED-670AC789C490}"/>
      </w:docPartPr>
      <w:docPartBody>
        <w:p w:rsidR="004D550B" w:rsidRDefault="004D550B" w:rsidP="004D550B">
          <w:pPr>
            <w:pStyle w:val="55BBF0F133084261966A2160FD9FEC55"/>
          </w:pPr>
          <w:r>
            <w:rPr>
              <w:rStyle w:val="placeholder1Char"/>
              <w:rFonts w:hint="eastAsia"/>
            </w:rPr>
            <w:t>____________</w:t>
          </w:r>
        </w:p>
      </w:docPartBody>
    </w:docPart>
    <w:docPart>
      <w:docPartPr>
        <w:name w:val="7793374387244AA68789017286DA241C"/>
        <w:category>
          <w:name w:val="常规"/>
          <w:gallery w:val="placeholder"/>
        </w:category>
        <w:types>
          <w:type w:val="bbPlcHdr"/>
        </w:types>
        <w:behaviors>
          <w:behavior w:val="content"/>
        </w:behaviors>
        <w:guid w:val="{D498CEDB-4670-4968-BFC0-A33DB27CC6D1}"/>
      </w:docPartPr>
      <w:docPartBody>
        <w:p w:rsidR="004D550B" w:rsidRDefault="004D550B" w:rsidP="004D550B">
          <w:pPr>
            <w:pStyle w:val="7793374387244AA68789017286DA241C"/>
          </w:pPr>
          <w:r>
            <w:rPr>
              <w:rStyle w:val="placeholder1Char"/>
              <w:rFonts w:hint="eastAsia"/>
            </w:rPr>
            <w:t>____________</w:t>
          </w:r>
        </w:p>
      </w:docPartBody>
    </w:docPart>
    <w:docPart>
      <w:docPartPr>
        <w:name w:val="836A9281BAD34D89820A93A4C70BE62B"/>
        <w:category>
          <w:name w:val="常规"/>
          <w:gallery w:val="placeholder"/>
        </w:category>
        <w:types>
          <w:type w:val="bbPlcHdr"/>
        </w:types>
        <w:behaviors>
          <w:behavior w:val="content"/>
        </w:behaviors>
        <w:guid w:val="{76486975-A036-4568-8F0D-157E55CD2A16}"/>
      </w:docPartPr>
      <w:docPartBody>
        <w:p w:rsidR="004D550B" w:rsidRDefault="004D550B" w:rsidP="004D550B">
          <w:pPr>
            <w:pStyle w:val="836A9281BAD34D89820A93A4C70BE62B"/>
          </w:pPr>
          <w:r>
            <w:rPr>
              <w:rStyle w:val="placeholder1Char"/>
              <w:rFonts w:hint="eastAsia"/>
            </w:rPr>
            <w:t>____________</w:t>
          </w:r>
        </w:p>
      </w:docPartBody>
    </w:docPart>
    <w:docPart>
      <w:docPartPr>
        <w:name w:val="1B570E3ED3104BEBAB23C9276749A7CC"/>
        <w:category>
          <w:name w:val="常规"/>
          <w:gallery w:val="placeholder"/>
        </w:category>
        <w:types>
          <w:type w:val="bbPlcHdr"/>
        </w:types>
        <w:behaviors>
          <w:behavior w:val="content"/>
        </w:behaviors>
        <w:guid w:val="{59AEAE7B-E337-4FF1-A1DA-B7C68816EF0A}"/>
      </w:docPartPr>
      <w:docPartBody>
        <w:p w:rsidR="004D550B" w:rsidRDefault="004D550B" w:rsidP="004D550B">
          <w:pPr>
            <w:pStyle w:val="1B570E3ED3104BEBAB23C9276749A7CC"/>
          </w:pPr>
          <w:r>
            <w:rPr>
              <w:rStyle w:val="placeholder1Char"/>
              <w:rFonts w:hint="eastAsia"/>
            </w:rPr>
            <w:t>____________</w:t>
          </w:r>
        </w:p>
      </w:docPartBody>
    </w:docPart>
    <w:docPart>
      <w:docPartPr>
        <w:name w:val="C5690EAA69AB463BB6DB06D953301F65"/>
        <w:category>
          <w:name w:val="常规"/>
          <w:gallery w:val="placeholder"/>
        </w:category>
        <w:types>
          <w:type w:val="bbPlcHdr"/>
        </w:types>
        <w:behaviors>
          <w:behavior w:val="content"/>
        </w:behaviors>
        <w:guid w:val="{95DEA24D-A49D-4196-A6CF-AA26F8DAB03E}"/>
      </w:docPartPr>
      <w:docPartBody>
        <w:p w:rsidR="004D550B" w:rsidRDefault="004D550B" w:rsidP="004D550B">
          <w:pPr>
            <w:pStyle w:val="C5690EAA69AB463BB6DB06D953301F65"/>
          </w:pPr>
          <w:r>
            <w:rPr>
              <w:rStyle w:val="placeholder1Char"/>
              <w:rFonts w:hint="eastAsia"/>
            </w:rPr>
            <w:t>____________</w:t>
          </w:r>
        </w:p>
      </w:docPartBody>
    </w:docPart>
    <w:docPart>
      <w:docPartPr>
        <w:name w:val="67B041439F4D4049ACCB16AB63468856"/>
        <w:category>
          <w:name w:val="常规"/>
          <w:gallery w:val="placeholder"/>
        </w:category>
        <w:types>
          <w:type w:val="bbPlcHdr"/>
        </w:types>
        <w:behaviors>
          <w:behavior w:val="content"/>
        </w:behaviors>
        <w:guid w:val="{6EDD9FAD-DB93-45E8-9948-83BF1024595A}"/>
      </w:docPartPr>
      <w:docPartBody>
        <w:p w:rsidR="004D550B" w:rsidRDefault="004D550B" w:rsidP="004D550B">
          <w:pPr>
            <w:pStyle w:val="67B041439F4D4049ACCB16AB63468856"/>
          </w:pPr>
          <w:r>
            <w:rPr>
              <w:rStyle w:val="placeholder1Char"/>
              <w:rFonts w:hint="eastAsia"/>
            </w:rPr>
            <w:t>____________</w:t>
          </w:r>
        </w:p>
      </w:docPartBody>
    </w:docPart>
    <w:docPart>
      <w:docPartPr>
        <w:name w:val="DA24502761344E2DAD7F59B1592258FB"/>
        <w:category>
          <w:name w:val="常规"/>
          <w:gallery w:val="placeholder"/>
        </w:category>
        <w:types>
          <w:type w:val="bbPlcHdr"/>
        </w:types>
        <w:behaviors>
          <w:behavior w:val="content"/>
        </w:behaviors>
        <w:guid w:val="{01788CA6-BD4D-470A-9269-C744EF96B068}"/>
      </w:docPartPr>
      <w:docPartBody>
        <w:p w:rsidR="004D550B" w:rsidRDefault="004D550B" w:rsidP="004D550B">
          <w:pPr>
            <w:pStyle w:val="DA24502761344E2DAD7F59B1592258FB"/>
          </w:pPr>
          <w:r>
            <w:rPr>
              <w:rStyle w:val="placeholder1Char"/>
              <w:rFonts w:hint="eastAsia"/>
            </w:rPr>
            <w:t>____________</w:t>
          </w:r>
        </w:p>
      </w:docPartBody>
    </w:docPart>
    <w:docPart>
      <w:docPartPr>
        <w:name w:val="95859F5E2915491AAB1F99F37B6B989C"/>
        <w:category>
          <w:name w:val="常规"/>
          <w:gallery w:val="placeholder"/>
        </w:category>
        <w:types>
          <w:type w:val="bbPlcHdr"/>
        </w:types>
        <w:behaviors>
          <w:behavior w:val="content"/>
        </w:behaviors>
        <w:guid w:val="{2525D048-5C6D-4BC8-A3D8-16F1903E2BCA}"/>
      </w:docPartPr>
      <w:docPartBody>
        <w:p w:rsidR="004D550B" w:rsidRDefault="004D550B" w:rsidP="004D550B">
          <w:pPr>
            <w:pStyle w:val="95859F5E2915491AAB1F99F37B6B989C"/>
          </w:pPr>
          <w:r>
            <w:rPr>
              <w:rStyle w:val="placeholder1Char"/>
              <w:rFonts w:hint="eastAsia"/>
            </w:rPr>
            <w:t>____________</w:t>
          </w:r>
        </w:p>
      </w:docPartBody>
    </w:docPart>
    <w:docPart>
      <w:docPartPr>
        <w:name w:val="3C5FA004020F4F1D823471101295EAE1"/>
        <w:category>
          <w:name w:val="常规"/>
          <w:gallery w:val="placeholder"/>
        </w:category>
        <w:types>
          <w:type w:val="bbPlcHdr"/>
        </w:types>
        <w:behaviors>
          <w:behavior w:val="content"/>
        </w:behaviors>
        <w:guid w:val="{57995988-8383-4656-8545-7972A8BF04CE}"/>
      </w:docPartPr>
      <w:docPartBody>
        <w:p w:rsidR="004D550B" w:rsidRDefault="004D550B" w:rsidP="004D550B">
          <w:pPr>
            <w:pStyle w:val="3C5FA004020F4F1D823471101295EAE1"/>
          </w:pPr>
          <w:r>
            <w:rPr>
              <w:rStyle w:val="placeholder1Char"/>
              <w:rFonts w:hint="eastAsia"/>
            </w:rPr>
            <w:t>____________</w:t>
          </w:r>
        </w:p>
      </w:docPartBody>
    </w:docPart>
    <w:docPart>
      <w:docPartPr>
        <w:name w:val="6B04FBB5E26145DC849C619D0CCC55FF"/>
        <w:category>
          <w:name w:val="常规"/>
          <w:gallery w:val="placeholder"/>
        </w:category>
        <w:types>
          <w:type w:val="bbPlcHdr"/>
        </w:types>
        <w:behaviors>
          <w:behavior w:val="content"/>
        </w:behaviors>
        <w:guid w:val="{4570D38F-6B4F-4519-81E0-12E10183F3F4}"/>
      </w:docPartPr>
      <w:docPartBody>
        <w:p w:rsidR="004D550B" w:rsidRDefault="004D550B" w:rsidP="004D550B">
          <w:pPr>
            <w:pStyle w:val="6B04FBB5E26145DC849C619D0CCC55FF"/>
          </w:pPr>
          <w:r>
            <w:rPr>
              <w:rStyle w:val="placeholder1Char"/>
              <w:rFonts w:hint="eastAsia"/>
            </w:rPr>
            <w:t>____________</w:t>
          </w:r>
        </w:p>
      </w:docPartBody>
    </w:docPart>
    <w:docPart>
      <w:docPartPr>
        <w:name w:val="D32E8011388048C7AEFFB0607644C8BB"/>
        <w:category>
          <w:name w:val="常规"/>
          <w:gallery w:val="placeholder"/>
        </w:category>
        <w:types>
          <w:type w:val="bbPlcHdr"/>
        </w:types>
        <w:behaviors>
          <w:behavior w:val="content"/>
        </w:behaviors>
        <w:guid w:val="{1D5A7695-66F2-47A6-8DAE-0BDD1FC08F20}"/>
      </w:docPartPr>
      <w:docPartBody>
        <w:p w:rsidR="004D550B" w:rsidRDefault="004D550B" w:rsidP="004D550B">
          <w:pPr>
            <w:pStyle w:val="D32E8011388048C7AEFFB0607644C8BB"/>
          </w:pPr>
          <w:r>
            <w:rPr>
              <w:rStyle w:val="placeholder1Char"/>
              <w:rFonts w:hint="eastAsia"/>
            </w:rPr>
            <w:t>____________</w:t>
          </w:r>
        </w:p>
      </w:docPartBody>
    </w:docPart>
    <w:docPart>
      <w:docPartPr>
        <w:name w:val="59DE17006DB740B1A366D07BFFBF0B63"/>
        <w:category>
          <w:name w:val="常规"/>
          <w:gallery w:val="placeholder"/>
        </w:category>
        <w:types>
          <w:type w:val="bbPlcHdr"/>
        </w:types>
        <w:behaviors>
          <w:behavior w:val="content"/>
        </w:behaviors>
        <w:guid w:val="{9B0A5455-7C53-4DCE-90EB-2ACEB3BAF22B}"/>
      </w:docPartPr>
      <w:docPartBody>
        <w:p w:rsidR="004D550B" w:rsidRDefault="004D550B" w:rsidP="004D550B">
          <w:pPr>
            <w:pStyle w:val="59DE17006DB740B1A366D07BFFBF0B63"/>
          </w:pPr>
          <w:r>
            <w:rPr>
              <w:rStyle w:val="placeholder1Char"/>
              <w:rFonts w:hint="eastAsia"/>
            </w:rPr>
            <w:t>____________</w:t>
          </w:r>
        </w:p>
      </w:docPartBody>
    </w:docPart>
    <w:docPart>
      <w:docPartPr>
        <w:name w:val="368FDBBC908C40FE849AD0FDA343F34E"/>
        <w:category>
          <w:name w:val="常规"/>
          <w:gallery w:val="placeholder"/>
        </w:category>
        <w:types>
          <w:type w:val="bbPlcHdr"/>
        </w:types>
        <w:behaviors>
          <w:behavior w:val="content"/>
        </w:behaviors>
        <w:guid w:val="{B4131A92-C736-4A55-A0E0-FB32CFD9433B}"/>
      </w:docPartPr>
      <w:docPartBody>
        <w:p w:rsidR="004D550B" w:rsidRDefault="004D550B" w:rsidP="004D550B">
          <w:pPr>
            <w:pStyle w:val="368FDBBC908C40FE849AD0FDA343F34E"/>
          </w:pPr>
          <w:r>
            <w:rPr>
              <w:rStyle w:val="placeholder1Char"/>
              <w:rFonts w:hint="eastAsia"/>
            </w:rPr>
            <w:t>____________</w:t>
          </w:r>
        </w:p>
      </w:docPartBody>
    </w:docPart>
    <w:docPart>
      <w:docPartPr>
        <w:name w:val="C6F907D939E44004AA58DAA8F7CF8E82"/>
        <w:category>
          <w:name w:val="常规"/>
          <w:gallery w:val="placeholder"/>
        </w:category>
        <w:types>
          <w:type w:val="bbPlcHdr"/>
        </w:types>
        <w:behaviors>
          <w:behavior w:val="content"/>
        </w:behaviors>
        <w:guid w:val="{C52E2025-B768-4420-AA3C-185D4AB37978}"/>
      </w:docPartPr>
      <w:docPartBody>
        <w:p w:rsidR="004D550B" w:rsidRDefault="004D550B" w:rsidP="004D550B">
          <w:pPr>
            <w:pStyle w:val="C6F907D939E44004AA58DAA8F7CF8E82"/>
          </w:pPr>
          <w:r>
            <w:rPr>
              <w:rStyle w:val="placeholder1Char"/>
              <w:rFonts w:hint="eastAsia"/>
            </w:rPr>
            <w:t>____________</w:t>
          </w:r>
        </w:p>
      </w:docPartBody>
    </w:docPart>
    <w:docPart>
      <w:docPartPr>
        <w:name w:val="DD7F39EEDADF4F2E8E8D4D675282EF5B"/>
        <w:category>
          <w:name w:val="常规"/>
          <w:gallery w:val="placeholder"/>
        </w:category>
        <w:types>
          <w:type w:val="bbPlcHdr"/>
        </w:types>
        <w:behaviors>
          <w:behavior w:val="content"/>
        </w:behaviors>
        <w:guid w:val="{2B70A8B8-3851-4AD3-8E2A-46ECE8901732}"/>
      </w:docPartPr>
      <w:docPartBody>
        <w:p w:rsidR="004D550B" w:rsidRDefault="004D550B" w:rsidP="004D550B">
          <w:pPr>
            <w:pStyle w:val="DD7F39EEDADF4F2E8E8D4D675282EF5B"/>
          </w:pPr>
          <w:r>
            <w:rPr>
              <w:rStyle w:val="placeholder1Char"/>
              <w:rFonts w:hint="eastAsia"/>
            </w:rPr>
            <w:t>____________</w:t>
          </w:r>
        </w:p>
      </w:docPartBody>
    </w:docPart>
    <w:docPart>
      <w:docPartPr>
        <w:name w:val="0BD379EE405341EB923602B79A274F23"/>
        <w:category>
          <w:name w:val="常规"/>
          <w:gallery w:val="placeholder"/>
        </w:category>
        <w:types>
          <w:type w:val="bbPlcHdr"/>
        </w:types>
        <w:behaviors>
          <w:behavior w:val="content"/>
        </w:behaviors>
        <w:guid w:val="{B14BE393-A9E6-4A1C-8E67-C0CC5D0EFC6A}"/>
      </w:docPartPr>
      <w:docPartBody>
        <w:p w:rsidR="004D550B" w:rsidRDefault="004D550B" w:rsidP="004D550B">
          <w:pPr>
            <w:pStyle w:val="0BD379EE405341EB923602B79A274F23"/>
          </w:pPr>
          <w:r>
            <w:rPr>
              <w:rStyle w:val="placeholder1Char"/>
              <w:rFonts w:hint="eastAsia"/>
            </w:rPr>
            <w:t>____________</w:t>
          </w:r>
        </w:p>
      </w:docPartBody>
    </w:docPart>
    <w:docPart>
      <w:docPartPr>
        <w:name w:val="E81B44C796234F3AA60B5FA48A598945"/>
        <w:category>
          <w:name w:val="常规"/>
          <w:gallery w:val="placeholder"/>
        </w:category>
        <w:types>
          <w:type w:val="bbPlcHdr"/>
        </w:types>
        <w:behaviors>
          <w:behavior w:val="content"/>
        </w:behaviors>
        <w:guid w:val="{75E6891D-8E5F-4FAD-A869-D1B4A0863950}"/>
      </w:docPartPr>
      <w:docPartBody>
        <w:p w:rsidR="004D550B" w:rsidRDefault="004D550B" w:rsidP="004D550B">
          <w:pPr>
            <w:pStyle w:val="E81B44C796234F3AA60B5FA48A598945"/>
          </w:pPr>
          <w:r>
            <w:rPr>
              <w:rStyle w:val="placeholder1Char"/>
              <w:rFonts w:hint="eastAsia"/>
            </w:rPr>
            <w:t>____________</w:t>
          </w:r>
        </w:p>
      </w:docPartBody>
    </w:docPart>
    <w:docPart>
      <w:docPartPr>
        <w:name w:val="F128537FE67943758527A4EA2BDB27DC"/>
        <w:category>
          <w:name w:val="常规"/>
          <w:gallery w:val="placeholder"/>
        </w:category>
        <w:types>
          <w:type w:val="bbPlcHdr"/>
        </w:types>
        <w:behaviors>
          <w:behavior w:val="content"/>
        </w:behaviors>
        <w:guid w:val="{FC9AB503-E5AB-4AE9-8F99-0A67B34BBDCD}"/>
      </w:docPartPr>
      <w:docPartBody>
        <w:p w:rsidR="004D550B" w:rsidRDefault="004D550B" w:rsidP="004D550B">
          <w:pPr>
            <w:pStyle w:val="F128537FE67943758527A4EA2BDB27DC"/>
          </w:pPr>
          <w:r>
            <w:rPr>
              <w:rStyle w:val="placeholder1Char"/>
              <w:rFonts w:hint="eastAsia"/>
            </w:rPr>
            <w:t>____________</w:t>
          </w:r>
        </w:p>
      </w:docPartBody>
    </w:docPart>
    <w:docPart>
      <w:docPartPr>
        <w:name w:val="BA11A318C6574A5E8295C3911AA35D0B"/>
        <w:category>
          <w:name w:val="常规"/>
          <w:gallery w:val="placeholder"/>
        </w:category>
        <w:types>
          <w:type w:val="bbPlcHdr"/>
        </w:types>
        <w:behaviors>
          <w:behavior w:val="content"/>
        </w:behaviors>
        <w:guid w:val="{A99468AF-0840-40BB-A410-EC4B0158C916}"/>
      </w:docPartPr>
      <w:docPartBody>
        <w:p w:rsidR="004D550B" w:rsidRDefault="004D550B" w:rsidP="004D550B">
          <w:pPr>
            <w:pStyle w:val="BA11A318C6574A5E8295C3911AA35D0B"/>
          </w:pPr>
          <w:r>
            <w:rPr>
              <w:rStyle w:val="placeholder1Char"/>
              <w:rFonts w:hint="eastAsia"/>
            </w:rPr>
            <w:t>____________</w:t>
          </w:r>
        </w:p>
      </w:docPartBody>
    </w:docPart>
    <w:docPart>
      <w:docPartPr>
        <w:name w:val="2A4C80DCA05B4C568E6C5C3F2D9CCC72"/>
        <w:category>
          <w:name w:val="常规"/>
          <w:gallery w:val="placeholder"/>
        </w:category>
        <w:types>
          <w:type w:val="bbPlcHdr"/>
        </w:types>
        <w:behaviors>
          <w:behavior w:val="content"/>
        </w:behaviors>
        <w:guid w:val="{A3521ECB-AD72-4484-91A4-5EFC2F4BB9C7}"/>
      </w:docPartPr>
      <w:docPartBody>
        <w:p w:rsidR="004D550B" w:rsidRDefault="004D550B" w:rsidP="004D550B">
          <w:pPr>
            <w:pStyle w:val="2A4C80DCA05B4C568E6C5C3F2D9CCC72"/>
          </w:pPr>
          <w:r>
            <w:rPr>
              <w:rStyle w:val="placeholder1Char"/>
              <w:rFonts w:hint="eastAsia"/>
            </w:rPr>
            <w:t>____________</w:t>
          </w:r>
        </w:p>
      </w:docPartBody>
    </w:docPart>
    <w:docPart>
      <w:docPartPr>
        <w:name w:val="9720F74FBEAE4201849DE2B5991E5AAA"/>
        <w:category>
          <w:name w:val="常规"/>
          <w:gallery w:val="placeholder"/>
        </w:category>
        <w:types>
          <w:type w:val="bbPlcHdr"/>
        </w:types>
        <w:behaviors>
          <w:behavior w:val="content"/>
        </w:behaviors>
        <w:guid w:val="{16D8522B-92A5-4BD9-ADA2-46E7322A7206}"/>
      </w:docPartPr>
      <w:docPartBody>
        <w:p w:rsidR="004D550B" w:rsidRDefault="004D550B" w:rsidP="004D550B">
          <w:pPr>
            <w:pStyle w:val="9720F74FBEAE4201849DE2B5991E5AAA"/>
          </w:pPr>
          <w:r>
            <w:rPr>
              <w:rStyle w:val="placeholder1Char"/>
              <w:rFonts w:hint="eastAsia"/>
            </w:rPr>
            <w:t>____________</w:t>
          </w:r>
        </w:p>
      </w:docPartBody>
    </w:docPart>
    <w:docPart>
      <w:docPartPr>
        <w:name w:val="A1E794FC9B7645CFAF0A28CC4CE7F5BA"/>
        <w:category>
          <w:name w:val="常规"/>
          <w:gallery w:val="placeholder"/>
        </w:category>
        <w:types>
          <w:type w:val="bbPlcHdr"/>
        </w:types>
        <w:behaviors>
          <w:behavior w:val="content"/>
        </w:behaviors>
        <w:guid w:val="{C4C03A6D-8D69-42F5-A5F4-83F26B4615B2}"/>
      </w:docPartPr>
      <w:docPartBody>
        <w:p w:rsidR="004D550B" w:rsidRDefault="004D550B" w:rsidP="004D550B">
          <w:pPr>
            <w:pStyle w:val="A1E794FC9B7645CFAF0A28CC4CE7F5BA"/>
          </w:pPr>
          <w:r>
            <w:rPr>
              <w:rStyle w:val="placeholder1Char"/>
              <w:rFonts w:hint="eastAsia"/>
            </w:rPr>
            <w:t>____________</w:t>
          </w:r>
        </w:p>
      </w:docPartBody>
    </w:docPart>
    <w:docPart>
      <w:docPartPr>
        <w:name w:val="0F0DA9148D1F4B38AC2F3B946D19C7C8"/>
        <w:category>
          <w:name w:val="常规"/>
          <w:gallery w:val="placeholder"/>
        </w:category>
        <w:types>
          <w:type w:val="bbPlcHdr"/>
        </w:types>
        <w:behaviors>
          <w:behavior w:val="content"/>
        </w:behaviors>
        <w:guid w:val="{133683B7-0DDF-4E80-9BF8-C7830BA1150C}"/>
      </w:docPartPr>
      <w:docPartBody>
        <w:p w:rsidR="004D550B" w:rsidRDefault="004D550B" w:rsidP="004D550B">
          <w:pPr>
            <w:pStyle w:val="0F0DA9148D1F4B38AC2F3B946D19C7C8"/>
          </w:pPr>
          <w:r>
            <w:rPr>
              <w:rStyle w:val="placeholder1Char"/>
              <w:rFonts w:hint="eastAsia"/>
            </w:rPr>
            <w:t>____________</w:t>
          </w:r>
        </w:p>
      </w:docPartBody>
    </w:docPart>
    <w:docPart>
      <w:docPartPr>
        <w:name w:val="7D132E542FF84C29BA7C4003A51E4D67"/>
        <w:category>
          <w:name w:val="常规"/>
          <w:gallery w:val="placeholder"/>
        </w:category>
        <w:types>
          <w:type w:val="bbPlcHdr"/>
        </w:types>
        <w:behaviors>
          <w:behavior w:val="content"/>
        </w:behaviors>
        <w:guid w:val="{B2E44413-2F4A-4497-8A15-DBD3014EB7A9}"/>
      </w:docPartPr>
      <w:docPartBody>
        <w:p w:rsidR="004D550B" w:rsidRDefault="004D550B" w:rsidP="004D550B">
          <w:pPr>
            <w:pStyle w:val="7D132E542FF84C29BA7C4003A51E4D67"/>
          </w:pPr>
          <w:r>
            <w:rPr>
              <w:rStyle w:val="placeholder1Char"/>
              <w:rFonts w:hint="eastAsia"/>
            </w:rPr>
            <w:t>____________</w:t>
          </w:r>
        </w:p>
      </w:docPartBody>
    </w:docPart>
    <w:docPart>
      <w:docPartPr>
        <w:name w:val="61ED787D87914C09B46DEA29F740D0D7"/>
        <w:category>
          <w:name w:val="常规"/>
          <w:gallery w:val="placeholder"/>
        </w:category>
        <w:types>
          <w:type w:val="bbPlcHdr"/>
        </w:types>
        <w:behaviors>
          <w:behavior w:val="content"/>
        </w:behaviors>
        <w:guid w:val="{3F5DC61A-65CC-40FC-A5C2-1A6C2252ACBA}"/>
      </w:docPartPr>
      <w:docPartBody>
        <w:p w:rsidR="004D550B" w:rsidRDefault="004D550B" w:rsidP="004D550B">
          <w:pPr>
            <w:pStyle w:val="61ED787D87914C09B46DEA29F740D0D7"/>
          </w:pPr>
          <w:r>
            <w:rPr>
              <w:rStyle w:val="placeholder1Char"/>
              <w:rFonts w:hint="eastAsia"/>
            </w:rPr>
            <w:t>____________</w:t>
          </w:r>
        </w:p>
      </w:docPartBody>
    </w:docPart>
    <w:docPart>
      <w:docPartPr>
        <w:name w:val="5FEDFE29BA644CC6952499B373889FD2"/>
        <w:category>
          <w:name w:val="常规"/>
          <w:gallery w:val="placeholder"/>
        </w:category>
        <w:types>
          <w:type w:val="bbPlcHdr"/>
        </w:types>
        <w:behaviors>
          <w:behavior w:val="content"/>
        </w:behaviors>
        <w:guid w:val="{35761E6F-D90C-4CD2-ABEE-01C2D2EC7B07}"/>
      </w:docPartPr>
      <w:docPartBody>
        <w:p w:rsidR="004D550B" w:rsidRDefault="004D550B" w:rsidP="004D550B">
          <w:pPr>
            <w:pStyle w:val="5FEDFE29BA644CC6952499B373889FD2"/>
          </w:pPr>
          <w:r>
            <w:rPr>
              <w:rStyle w:val="placeholder1Char"/>
              <w:rFonts w:hint="eastAsia"/>
            </w:rPr>
            <w:t>____________</w:t>
          </w:r>
        </w:p>
      </w:docPartBody>
    </w:docPart>
    <w:docPart>
      <w:docPartPr>
        <w:name w:val="08546FFFA4D9474CBE2963D7801CE0D1"/>
        <w:category>
          <w:name w:val="常规"/>
          <w:gallery w:val="placeholder"/>
        </w:category>
        <w:types>
          <w:type w:val="bbPlcHdr"/>
        </w:types>
        <w:behaviors>
          <w:behavior w:val="content"/>
        </w:behaviors>
        <w:guid w:val="{FD93080C-FA71-43B9-9413-21B1F8725C1F}"/>
      </w:docPartPr>
      <w:docPartBody>
        <w:p w:rsidR="004D550B" w:rsidRDefault="004D550B" w:rsidP="004D550B">
          <w:pPr>
            <w:pStyle w:val="08546FFFA4D9474CBE2963D7801CE0D1"/>
          </w:pPr>
          <w:r>
            <w:rPr>
              <w:rStyle w:val="placeholder1Char"/>
              <w:rFonts w:hint="eastAsia"/>
            </w:rPr>
            <w:t>____________</w:t>
          </w:r>
        </w:p>
      </w:docPartBody>
    </w:docPart>
    <w:docPart>
      <w:docPartPr>
        <w:name w:val="779551F843434A9B8EA27AB3C4B31D9B"/>
        <w:category>
          <w:name w:val="常规"/>
          <w:gallery w:val="placeholder"/>
        </w:category>
        <w:types>
          <w:type w:val="bbPlcHdr"/>
        </w:types>
        <w:behaviors>
          <w:behavior w:val="content"/>
        </w:behaviors>
        <w:guid w:val="{CA42E797-600C-4CAE-A526-ECCB87C8E1B7}"/>
      </w:docPartPr>
      <w:docPartBody>
        <w:p w:rsidR="004D550B" w:rsidRDefault="004D550B" w:rsidP="004D550B">
          <w:pPr>
            <w:pStyle w:val="779551F843434A9B8EA27AB3C4B31D9B"/>
          </w:pPr>
          <w:r>
            <w:rPr>
              <w:rStyle w:val="placeholder1Char"/>
              <w:rFonts w:hint="eastAsia"/>
            </w:rPr>
            <w:t>____________</w:t>
          </w:r>
        </w:p>
      </w:docPartBody>
    </w:docPart>
    <w:docPart>
      <w:docPartPr>
        <w:name w:val="CADDD1FB590D4284850071855B27F3A3"/>
        <w:category>
          <w:name w:val="常规"/>
          <w:gallery w:val="placeholder"/>
        </w:category>
        <w:types>
          <w:type w:val="bbPlcHdr"/>
        </w:types>
        <w:behaviors>
          <w:behavior w:val="content"/>
        </w:behaviors>
        <w:guid w:val="{FB9A0576-B4A5-456B-A609-521863615B68}"/>
      </w:docPartPr>
      <w:docPartBody>
        <w:p w:rsidR="004D550B" w:rsidRDefault="004D550B" w:rsidP="004D550B">
          <w:pPr>
            <w:pStyle w:val="CADDD1FB590D4284850071855B27F3A3"/>
          </w:pPr>
          <w:r>
            <w:rPr>
              <w:rStyle w:val="placeholder1Char"/>
              <w:rFonts w:hint="eastAsia"/>
            </w:rPr>
            <w:t>____________</w:t>
          </w:r>
        </w:p>
      </w:docPartBody>
    </w:docPart>
    <w:docPart>
      <w:docPartPr>
        <w:name w:val="187B15CF8C994D669FA7F034659378F2"/>
        <w:category>
          <w:name w:val="常规"/>
          <w:gallery w:val="placeholder"/>
        </w:category>
        <w:types>
          <w:type w:val="bbPlcHdr"/>
        </w:types>
        <w:behaviors>
          <w:behavior w:val="content"/>
        </w:behaviors>
        <w:guid w:val="{E2E524B8-7DF1-4209-B2C0-4DD309768917}"/>
      </w:docPartPr>
      <w:docPartBody>
        <w:p w:rsidR="004D550B" w:rsidRDefault="004D550B" w:rsidP="004D550B">
          <w:pPr>
            <w:pStyle w:val="187B15CF8C994D669FA7F034659378F2"/>
          </w:pPr>
          <w:r>
            <w:rPr>
              <w:rStyle w:val="placeholder1Char"/>
              <w:rFonts w:hint="eastAsia"/>
            </w:rPr>
            <w:t>____________</w:t>
          </w:r>
        </w:p>
      </w:docPartBody>
    </w:docPart>
    <w:docPart>
      <w:docPartPr>
        <w:name w:val="8430ADD7A1CC4F7CBF225D31FB1EB266"/>
        <w:category>
          <w:name w:val="常规"/>
          <w:gallery w:val="placeholder"/>
        </w:category>
        <w:types>
          <w:type w:val="bbPlcHdr"/>
        </w:types>
        <w:behaviors>
          <w:behavior w:val="content"/>
        </w:behaviors>
        <w:guid w:val="{1F57D82A-B83E-47A9-87EA-6EA739E5F7C1}"/>
      </w:docPartPr>
      <w:docPartBody>
        <w:p w:rsidR="004D550B" w:rsidRDefault="004D550B" w:rsidP="004D550B">
          <w:pPr>
            <w:pStyle w:val="8430ADD7A1CC4F7CBF225D31FB1EB266"/>
          </w:pPr>
          <w:r>
            <w:rPr>
              <w:rStyle w:val="placeholder1Char"/>
              <w:rFonts w:hint="eastAsia"/>
            </w:rPr>
            <w:t>____________</w:t>
          </w:r>
        </w:p>
      </w:docPartBody>
    </w:docPart>
    <w:docPart>
      <w:docPartPr>
        <w:name w:val="B22C3382E5164356A4AFA8DB99A08C99"/>
        <w:category>
          <w:name w:val="常规"/>
          <w:gallery w:val="placeholder"/>
        </w:category>
        <w:types>
          <w:type w:val="bbPlcHdr"/>
        </w:types>
        <w:behaviors>
          <w:behavior w:val="content"/>
        </w:behaviors>
        <w:guid w:val="{C87EB5FB-7E08-4463-BCD0-EFFDD51A3C1F}"/>
      </w:docPartPr>
      <w:docPartBody>
        <w:p w:rsidR="004D550B" w:rsidRDefault="004D550B" w:rsidP="004D550B">
          <w:pPr>
            <w:pStyle w:val="B22C3382E5164356A4AFA8DB99A08C99"/>
          </w:pPr>
          <w:r>
            <w:rPr>
              <w:rStyle w:val="placeholder1Char"/>
              <w:rFonts w:hint="eastAsia"/>
            </w:rPr>
            <w:t>____________</w:t>
          </w:r>
        </w:p>
      </w:docPartBody>
    </w:docPart>
    <w:docPart>
      <w:docPartPr>
        <w:name w:val="97A7E719DDF74ED2BABDCD23F4F16AA0"/>
        <w:category>
          <w:name w:val="常规"/>
          <w:gallery w:val="placeholder"/>
        </w:category>
        <w:types>
          <w:type w:val="bbPlcHdr"/>
        </w:types>
        <w:behaviors>
          <w:behavior w:val="content"/>
        </w:behaviors>
        <w:guid w:val="{0677FC14-BFC3-4F99-AD56-6F27C2A9FE8D}"/>
      </w:docPartPr>
      <w:docPartBody>
        <w:p w:rsidR="004D550B" w:rsidRDefault="004D550B" w:rsidP="004D550B">
          <w:pPr>
            <w:pStyle w:val="97A7E719DDF74ED2BABDCD23F4F16AA0"/>
          </w:pPr>
          <w:r>
            <w:rPr>
              <w:rStyle w:val="placeholder1Char"/>
              <w:rFonts w:hint="eastAsia"/>
            </w:rPr>
            <w:t>____________</w:t>
          </w:r>
        </w:p>
      </w:docPartBody>
    </w:docPart>
    <w:docPart>
      <w:docPartPr>
        <w:name w:val="C0DB42917E7C4200B706031B6BD6EF7A"/>
        <w:category>
          <w:name w:val="常规"/>
          <w:gallery w:val="placeholder"/>
        </w:category>
        <w:types>
          <w:type w:val="bbPlcHdr"/>
        </w:types>
        <w:behaviors>
          <w:behavior w:val="content"/>
        </w:behaviors>
        <w:guid w:val="{C5C23EC6-F792-418B-B967-86845D283FD5}"/>
      </w:docPartPr>
      <w:docPartBody>
        <w:p w:rsidR="004D550B" w:rsidRDefault="004D550B" w:rsidP="004D550B">
          <w:pPr>
            <w:pStyle w:val="C0DB42917E7C4200B706031B6BD6EF7A"/>
          </w:pPr>
          <w:r>
            <w:rPr>
              <w:rStyle w:val="placeholder1Char"/>
              <w:rFonts w:hint="eastAsia"/>
            </w:rPr>
            <w:t>____________</w:t>
          </w:r>
        </w:p>
      </w:docPartBody>
    </w:docPart>
    <w:docPart>
      <w:docPartPr>
        <w:name w:val="3CC51D448ED048C69ECA02E28E5D2F24"/>
        <w:category>
          <w:name w:val="常规"/>
          <w:gallery w:val="placeholder"/>
        </w:category>
        <w:types>
          <w:type w:val="bbPlcHdr"/>
        </w:types>
        <w:behaviors>
          <w:behavior w:val="content"/>
        </w:behaviors>
        <w:guid w:val="{57C682BC-2EF8-4C45-8FEF-06E21A190366}"/>
      </w:docPartPr>
      <w:docPartBody>
        <w:p w:rsidR="004D550B" w:rsidRDefault="004D550B" w:rsidP="004D550B">
          <w:pPr>
            <w:pStyle w:val="3CC51D448ED048C69ECA02E28E5D2F24"/>
          </w:pPr>
          <w:r>
            <w:rPr>
              <w:rStyle w:val="placeholder1Char"/>
              <w:rFonts w:hint="eastAsia"/>
            </w:rPr>
            <w:t>____________</w:t>
          </w:r>
        </w:p>
      </w:docPartBody>
    </w:docPart>
    <w:docPart>
      <w:docPartPr>
        <w:name w:val="649D9A9B802A4A4C960520C099633FD7"/>
        <w:category>
          <w:name w:val="常规"/>
          <w:gallery w:val="placeholder"/>
        </w:category>
        <w:types>
          <w:type w:val="bbPlcHdr"/>
        </w:types>
        <w:behaviors>
          <w:behavior w:val="content"/>
        </w:behaviors>
        <w:guid w:val="{67B002F6-5381-421A-BC61-EBC3552DBA22}"/>
      </w:docPartPr>
      <w:docPartBody>
        <w:p w:rsidR="004D550B" w:rsidRDefault="004D550B" w:rsidP="004D550B">
          <w:pPr>
            <w:pStyle w:val="649D9A9B802A4A4C960520C099633FD7"/>
          </w:pPr>
          <w:r>
            <w:rPr>
              <w:rStyle w:val="placeholder1Char"/>
              <w:rFonts w:hint="eastAsia"/>
            </w:rPr>
            <w:t>____________</w:t>
          </w:r>
        </w:p>
      </w:docPartBody>
    </w:docPart>
    <w:docPart>
      <w:docPartPr>
        <w:name w:val="E75B9D92812748B88BACA1BE6D094B71"/>
        <w:category>
          <w:name w:val="常规"/>
          <w:gallery w:val="placeholder"/>
        </w:category>
        <w:types>
          <w:type w:val="bbPlcHdr"/>
        </w:types>
        <w:behaviors>
          <w:behavior w:val="content"/>
        </w:behaviors>
        <w:guid w:val="{99E917C5-C755-4F7D-815D-677FC73538E0}"/>
      </w:docPartPr>
      <w:docPartBody>
        <w:p w:rsidR="004D550B" w:rsidRDefault="004D550B" w:rsidP="004D550B">
          <w:pPr>
            <w:pStyle w:val="E75B9D92812748B88BACA1BE6D094B71"/>
          </w:pPr>
          <w:r>
            <w:rPr>
              <w:rStyle w:val="placeholder1Char"/>
              <w:rFonts w:hint="eastAsia"/>
            </w:rPr>
            <w:t>____________</w:t>
          </w:r>
        </w:p>
      </w:docPartBody>
    </w:docPart>
    <w:docPart>
      <w:docPartPr>
        <w:name w:val="4AD129A1BC944E07861F288B1389E99C"/>
        <w:category>
          <w:name w:val="常规"/>
          <w:gallery w:val="placeholder"/>
        </w:category>
        <w:types>
          <w:type w:val="bbPlcHdr"/>
        </w:types>
        <w:behaviors>
          <w:behavior w:val="content"/>
        </w:behaviors>
        <w:guid w:val="{383A0BC4-6ADF-446B-94DE-4DA9CB70CF62}"/>
      </w:docPartPr>
      <w:docPartBody>
        <w:p w:rsidR="004D550B" w:rsidRDefault="004D550B" w:rsidP="004D550B">
          <w:pPr>
            <w:pStyle w:val="4AD129A1BC944E07861F288B1389E99C"/>
          </w:pPr>
          <w:r>
            <w:rPr>
              <w:rStyle w:val="placeholder1Char"/>
              <w:rFonts w:hint="eastAsia"/>
            </w:rPr>
            <w:t>____________</w:t>
          </w:r>
        </w:p>
      </w:docPartBody>
    </w:docPart>
    <w:docPart>
      <w:docPartPr>
        <w:name w:val="EF16A491B2E5433495DEC4E986CF7B04"/>
        <w:category>
          <w:name w:val="常规"/>
          <w:gallery w:val="placeholder"/>
        </w:category>
        <w:types>
          <w:type w:val="bbPlcHdr"/>
        </w:types>
        <w:behaviors>
          <w:behavior w:val="content"/>
        </w:behaviors>
        <w:guid w:val="{E0A11485-91A1-490D-82A6-784BC9C1923E}"/>
      </w:docPartPr>
      <w:docPartBody>
        <w:p w:rsidR="004D550B" w:rsidRDefault="004D550B" w:rsidP="004D550B">
          <w:pPr>
            <w:pStyle w:val="EF16A491B2E5433495DEC4E986CF7B04"/>
          </w:pPr>
          <w:r>
            <w:rPr>
              <w:rStyle w:val="placeholder1Char"/>
              <w:rFonts w:hint="eastAsia"/>
            </w:rPr>
            <w:t>____________</w:t>
          </w:r>
        </w:p>
      </w:docPartBody>
    </w:docPart>
    <w:docPart>
      <w:docPartPr>
        <w:name w:val="55F60F0B926C429B88433402154E78FB"/>
        <w:category>
          <w:name w:val="常规"/>
          <w:gallery w:val="placeholder"/>
        </w:category>
        <w:types>
          <w:type w:val="bbPlcHdr"/>
        </w:types>
        <w:behaviors>
          <w:behavior w:val="content"/>
        </w:behaviors>
        <w:guid w:val="{55E9B6E6-1772-41F0-B13F-524FD4D9B4C1}"/>
      </w:docPartPr>
      <w:docPartBody>
        <w:p w:rsidR="004D550B" w:rsidRDefault="004D550B" w:rsidP="004D550B">
          <w:pPr>
            <w:pStyle w:val="55F60F0B926C429B88433402154E78FB"/>
          </w:pPr>
          <w:r>
            <w:rPr>
              <w:rStyle w:val="placeholder1Char"/>
              <w:rFonts w:hint="eastAsia"/>
            </w:rPr>
            <w:t>____________</w:t>
          </w:r>
        </w:p>
      </w:docPartBody>
    </w:docPart>
    <w:docPart>
      <w:docPartPr>
        <w:name w:val="299825334AC142ADAFF385718098B34A"/>
        <w:category>
          <w:name w:val="常规"/>
          <w:gallery w:val="placeholder"/>
        </w:category>
        <w:types>
          <w:type w:val="bbPlcHdr"/>
        </w:types>
        <w:behaviors>
          <w:behavior w:val="content"/>
        </w:behaviors>
        <w:guid w:val="{24AD8F46-05E4-4F4A-BA28-F0902B15B8AA}"/>
      </w:docPartPr>
      <w:docPartBody>
        <w:p w:rsidR="004D550B" w:rsidRDefault="004D550B" w:rsidP="004D550B">
          <w:pPr>
            <w:pStyle w:val="299825334AC142ADAFF385718098B34A"/>
          </w:pPr>
          <w:r>
            <w:rPr>
              <w:rStyle w:val="placeholder1Char"/>
              <w:rFonts w:hint="eastAsia"/>
            </w:rPr>
            <w:t>____________</w:t>
          </w:r>
        </w:p>
      </w:docPartBody>
    </w:docPart>
    <w:docPart>
      <w:docPartPr>
        <w:name w:val="845940E9AB604D6EA8BFF46EEAFF4F81"/>
        <w:category>
          <w:name w:val="常规"/>
          <w:gallery w:val="placeholder"/>
        </w:category>
        <w:types>
          <w:type w:val="bbPlcHdr"/>
        </w:types>
        <w:behaviors>
          <w:behavior w:val="content"/>
        </w:behaviors>
        <w:guid w:val="{8E5DF815-2932-41FF-942C-8EC29147E179}"/>
      </w:docPartPr>
      <w:docPartBody>
        <w:p w:rsidR="004D550B" w:rsidRDefault="004D550B" w:rsidP="004D550B">
          <w:pPr>
            <w:pStyle w:val="845940E9AB604D6EA8BFF46EEAFF4F81"/>
          </w:pPr>
          <w:r>
            <w:rPr>
              <w:rStyle w:val="placeholder1Char"/>
              <w:rFonts w:hint="eastAsia"/>
            </w:rPr>
            <w:t>____________</w:t>
          </w:r>
        </w:p>
      </w:docPartBody>
    </w:docPart>
    <w:docPart>
      <w:docPartPr>
        <w:name w:val="BE2388E8FA334547B8AD0E1E10746AC1"/>
        <w:category>
          <w:name w:val="常规"/>
          <w:gallery w:val="placeholder"/>
        </w:category>
        <w:types>
          <w:type w:val="bbPlcHdr"/>
        </w:types>
        <w:behaviors>
          <w:behavior w:val="content"/>
        </w:behaviors>
        <w:guid w:val="{49F64122-7BAD-4B85-864E-F4B5C216E0C1}"/>
      </w:docPartPr>
      <w:docPartBody>
        <w:p w:rsidR="004D550B" w:rsidRDefault="004D550B" w:rsidP="004D550B">
          <w:pPr>
            <w:pStyle w:val="BE2388E8FA334547B8AD0E1E10746AC1"/>
          </w:pPr>
          <w:r>
            <w:rPr>
              <w:rStyle w:val="placeholder1Char"/>
              <w:rFonts w:hint="eastAsia"/>
            </w:rPr>
            <w:t>____________</w:t>
          </w:r>
        </w:p>
      </w:docPartBody>
    </w:docPart>
    <w:docPart>
      <w:docPartPr>
        <w:name w:val="47EE9F445E5A4ABA9F2515B0F768797A"/>
        <w:category>
          <w:name w:val="常规"/>
          <w:gallery w:val="placeholder"/>
        </w:category>
        <w:types>
          <w:type w:val="bbPlcHdr"/>
        </w:types>
        <w:behaviors>
          <w:behavior w:val="content"/>
        </w:behaviors>
        <w:guid w:val="{5407E437-02DA-4F8F-9561-07717B497066}"/>
      </w:docPartPr>
      <w:docPartBody>
        <w:p w:rsidR="004D550B" w:rsidRDefault="004D550B" w:rsidP="004D550B">
          <w:pPr>
            <w:pStyle w:val="47EE9F445E5A4ABA9F2515B0F768797A"/>
          </w:pPr>
          <w:r>
            <w:rPr>
              <w:rStyle w:val="placeholder1Char"/>
              <w:rFonts w:hint="eastAsia"/>
            </w:rPr>
            <w:t>____________</w:t>
          </w:r>
        </w:p>
      </w:docPartBody>
    </w:docPart>
    <w:docPart>
      <w:docPartPr>
        <w:name w:val="2618855AADCA4D88B869A7B088CDC801"/>
        <w:category>
          <w:name w:val="常规"/>
          <w:gallery w:val="placeholder"/>
        </w:category>
        <w:types>
          <w:type w:val="bbPlcHdr"/>
        </w:types>
        <w:behaviors>
          <w:behavior w:val="content"/>
        </w:behaviors>
        <w:guid w:val="{E696617D-B060-4CF0-B820-71ED63BDBEAF}"/>
      </w:docPartPr>
      <w:docPartBody>
        <w:p w:rsidR="004D550B" w:rsidRDefault="004D550B" w:rsidP="004D550B">
          <w:pPr>
            <w:pStyle w:val="2618855AADCA4D88B869A7B088CDC801"/>
          </w:pPr>
          <w:r>
            <w:rPr>
              <w:rStyle w:val="placeholder1Char"/>
              <w:rFonts w:hint="eastAsia"/>
            </w:rPr>
            <w:t>____________</w:t>
          </w:r>
        </w:p>
      </w:docPartBody>
    </w:docPart>
    <w:docPart>
      <w:docPartPr>
        <w:name w:val="D0FEF37A82CB4B61B2397C7F21D2E92C"/>
        <w:category>
          <w:name w:val="常规"/>
          <w:gallery w:val="placeholder"/>
        </w:category>
        <w:types>
          <w:type w:val="bbPlcHdr"/>
        </w:types>
        <w:behaviors>
          <w:behavior w:val="content"/>
        </w:behaviors>
        <w:guid w:val="{51F27A6A-97C3-40B9-9F0C-FC070A16F577}"/>
      </w:docPartPr>
      <w:docPartBody>
        <w:p w:rsidR="004D550B" w:rsidRDefault="004D550B" w:rsidP="004D550B">
          <w:pPr>
            <w:pStyle w:val="D0FEF37A82CB4B61B2397C7F21D2E92C"/>
          </w:pPr>
          <w:r>
            <w:rPr>
              <w:rStyle w:val="placeholder1Char"/>
              <w:rFonts w:hint="eastAsia"/>
            </w:rPr>
            <w:t>____________</w:t>
          </w:r>
        </w:p>
      </w:docPartBody>
    </w:docPart>
    <w:docPart>
      <w:docPartPr>
        <w:name w:val="825866DEDDCA42E4A8A044ED56B7B27D"/>
        <w:category>
          <w:name w:val="常规"/>
          <w:gallery w:val="placeholder"/>
        </w:category>
        <w:types>
          <w:type w:val="bbPlcHdr"/>
        </w:types>
        <w:behaviors>
          <w:behavior w:val="content"/>
        </w:behaviors>
        <w:guid w:val="{0DEF7889-D3E7-458D-B1DF-54B2120AC0F1}"/>
      </w:docPartPr>
      <w:docPartBody>
        <w:p w:rsidR="004D550B" w:rsidRDefault="004D550B" w:rsidP="004D550B">
          <w:pPr>
            <w:pStyle w:val="825866DEDDCA42E4A8A044ED56B7B27D"/>
          </w:pPr>
          <w:r>
            <w:rPr>
              <w:rStyle w:val="placeholder1Char"/>
              <w:rFonts w:hint="eastAsia"/>
            </w:rPr>
            <w:t>____________</w:t>
          </w:r>
        </w:p>
      </w:docPartBody>
    </w:docPart>
    <w:docPart>
      <w:docPartPr>
        <w:name w:val="28E4C106BF2540808C865E8417A582AA"/>
        <w:category>
          <w:name w:val="常规"/>
          <w:gallery w:val="placeholder"/>
        </w:category>
        <w:types>
          <w:type w:val="bbPlcHdr"/>
        </w:types>
        <w:behaviors>
          <w:behavior w:val="content"/>
        </w:behaviors>
        <w:guid w:val="{0501B7EA-8250-4B16-B74E-DFDF51617339}"/>
      </w:docPartPr>
      <w:docPartBody>
        <w:p w:rsidR="004D550B" w:rsidRDefault="004D550B" w:rsidP="004D550B">
          <w:pPr>
            <w:pStyle w:val="28E4C106BF2540808C865E8417A582AA"/>
          </w:pPr>
          <w:r>
            <w:rPr>
              <w:rStyle w:val="placeholder1Char"/>
              <w:rFonts w:hint="eastAsia"/>
            </w:rPr>
            <w:t>____________</w:t>
          </w:r>
        </w:p>
      </w:docPartBody>
    </w:docPart>
    <w:docPart>
      <w:docPartPr>
        <w:name w:val="9C217BFEDEE749F7B90728BB3D3A13B3"/>
        <w:category>
          <w:name w:val="常规"/>
          <w:gallery w:val="placeholder"/>
        </w:category>
        <w:types>
          <w:type w:val="bbPlcHdr"/>
        </w:types>
        <w:behaviors>
          <w:behavior w:val="content"/>
        </w:behaviors>
        <w:guid w:val="{FDCE0E2E-E817-4E28-8EBA-6DE66C20A060}"/>
      </w:docPartPr>
      <w:docPartBody>
        <w:p w:rsidR="004D550B" w:rsidRDefault="004D550B" w:rsidP="004D550B">
          <w:pPr>
            <w:pStyle w:val="9C217BFEDEE749F7B90728BB3D3A13B3"/>
          </w:pPr>
          <w:r>
            <w:rPr>
              <w:rStyle w:val="placeholder1Char"/>
              <w:rFonts w:hint="eastAsia"/>
            </w:rPr>
            <w:t>____________</w:t>
          </w:r>
        </w:p>
      </w:docPartBody>
    </w:docPart>
    <w:docPart>
      <w:docPartPr>
        <w:name w:val="5496E1F70E234DB9AC4AC45C8CC6AD88"/>
        <w:category>
          <w:name w:val="常规"/>
          <w:gallery w:val="placeholder"/>
        </w:category>
        <w:types>
          <w:type w:val="bbPlcHdr"/>
        </w:types>
        <w:behaviors>
          <w:behavior w:val="content"/>
        </w:behaviors>
        <w:guid w:val="{11221820-4F10-4568-A98F-B0304BA7022A}"/>
      </w:docPartPr>
      <w:docPartBody>
        <w:p w:rsidR="004D550B" w:rsidRDefault="004D550B" w:rsidP="004D550B">
          <w:pPr>
            <w:pStyle w:val="5496E1F70E234DB9AC4AC45C8CC6AD88"/>
          </w:pPr>
          <w:r>
            <w:rPr>
              <w:rStyle w:val="placeholder1Char"/>
              <w:rFonts w:hint="eastAsia"/>
            </w:rPr>
            <w:t>____________</w:t>
          </w:r>
        </w:p>
      </w:docPartBody>
    </w:docPart>
    <w:docPart>
      <w:docPartPr>
        <w:name w:val="68C27C6BEE9045FF8E0C01473468C639"/>
        <w:category>
          <w:name w:val="常规"/>
          <w:gallery w:val="placeholder"/>
        </w:category>
        <w:types>
          <w:type w:val="bbPlcHdr"/>
        </w:types>
        <w:behaviors>
          <w:behavior w:val="content"/>
        </w:behaviors>
        <w:guid w:val="{C0FFC1B5-D2FC-45CA-A029-FFE2E161371F}"/>
      </w:docPartPr>
      <w:docPartBody>
        <w:p w:rsidR="004D550B" w:rsidRDefault="004D550B" w:rsidP="004D550B">
          <w:pPr>
            <w:pStyle w:val="68C27C6BEE9045FF8E0C01473468C639"/>
          </w:pPr>
          <w:r>
            <w:rPr>
              <w:rStyle w:val="placeholder1Char"/>
              <w:rFonts w:hint="eastAsia"/>
            </w:rPr>
            <w:t>____________</w:t>
          </w:r>
        </w:p>
      </w:docPartBody>
    </w:docPart>
    <w:docPart>
      <w:docPartPr>
        <w:name w:val="97D1FBF1DC1440709DDDDB71F713D049"/>
        <w:category>
          <w:name w:val="常规"/>
          <w:gallery w:val="placeholder"/>
        </w:category>
        <w:types>
          <w:type w:val="bbPlcHdr"/>
        </w:types>
        <w:behaviors>
          <w:behavior w:val="content"/>
        </w:behaviors>
        <w:guid w:val="{F5E44DC6-6994-4570-8283-BB73094A97B3}"/>
      </w:docPartPr>
      <w:docPartBody>
        <w:p w:rsidR="004D550B" w:rsidRDefault="004D550B" w:rsidP="004D550B">
          <w:pPr>
            <w:pStyle w:val="97D1FBF1DC1440709DDDDB71F713D049"/>
          </w:pPr>
          <w:r>
            <w:rPr>
              <w:rStyle w:val="placeholder1Char"/>
              <w:rFonts w:hint="eastAsia"/>
            </w:rPr>
            <w:t>____________</w:t>
          </w:r>
        </w:p>
      </w:docPartBody>
    </w:docPart>
    <w:docPart>
      <w:docPartPr>
        <w:name w:val="E31A8BB761FE45268A8CEE22B4FF4825"/>
        <w:category>
          <w:name w:val="常规"/>
          <w:gallery w:val="placeholder"/>
        </w:category>
        <w:types>
          <w:type w:val="bbPlcHdr"/>
        </w:types>
        <w:behaviors>
          <w:behavior w:val="content"/>
        </w:behaviors>
        <w:guid w:val="{F2D988E0-5839-42C9-AF56-B96849984B60}"/>
      </w:docPartPr>
      <w:docPartBody>
        <w:p w:rsidR="004D550B" w:rsidRDefault="004D550B" w:rsidP="004D550B">
          <w:pPr>
            <w:pStyle w:val="E31A8BB761FE45268A8CEE22B4FF4825"/>
          </w:pPr>
          <w:r>
            <w:rPr>
              <w:rStyle w:val="placeholder1Char"/>
              <w:rFonts w:hint="eastAsia"/>
            </w:rPr>
            <w:t>____________</w:t>
          </w:r>
        </w:p>
      </w:docPartBody>
    </w:docPart>
    <w:docPart>
      <w:docPartPr>
        <w:name w:val="D12937818F5C412A9B017C1B64349410"/>
        <w:category>
          <w:name w:val="常规"/>
          <w:gallery w:val="placeholder"/>
        </w:category>
        <w:types>
          <w:type w:val="bbPlcHdr"/>
        </w:types>
        <w:behaviors>
          <w:behavior w:val="content"/>
        </w:behaviors>
        <w:guid w:val="{7CA799A9-48FB-48B0-AC6C-A6CA47FA2A74}"/>
      </w:docPartPr>
      <w:docPartBody>
        <w:p w:rsidR="004D550B" w:rsidRDefault="004D550B" w:rsidP="004D550B">
          <w:pPr>
            <w:pStyle w:val="D12937818F5C412A9B017C1B64349410"/>
          </w:pPr>
          <w:r>
            <w:rPr>
              <w:rStyle w:val="placeholder1Char"/>
              <w:rFonts w:hint="eastAsia"/>
            </w:rPr>
            <w:t>____________</w:t>
          </w:r>
        </w:p>
      </w:docPartBody>
    </w:docPart>
    <w:docPart>
      <w:docPartPr>
        <w:name w:val="638B09E5602C4DF6B9596A7391602B1F"/>
        <w:category>
          <w:name w:val="常规"/>
          <w:gallery w:val="placeholder"/>
        </w:category>
        <w:types>
          <w:type w:val="bbPlcHdr"/>
        </w:types>
        <w:behaviors>
          <w:behavior w:val="content"/>
        </w:behaviors>
        <w:guid w:val="{F4EF238C-D119-4BA8-ACED-7C2B1118746D}"/>
      </w:docPartPr>
      <w:docPartBody>
        <w:p w:rsidR="004D550B" w:rsidRDefault="004D550B" w:rsidP="004D550B">
          <w:pPr>
            <w:pStyle w:val="638B09E5602C4DF6B9596A7391602B1F"/>
          </w:pPr>
          <w:r>
            <w:rPr>
              <w:rStyle w:val="placeholder1Char"/>
              <w:rFonts w:hint="eastAsia"/>
            </w:rPr>
            <w:t>____________</w:t>
          </w:r>
        </w:p>
      </w:docPartBody>
    </w:docPart>
    <w:docPart>
      <w:docPartPr>
        <w:name w:val="808C3C8202424EC4B70E48F559C14D74"/>
        <w:category>
          <w:name w:val="常规"/>
          <w:gallery w:val="placeholder"/>
        </w:category>
        <w:types>
          <w:type w:val="bbPlcHdr"/>
        </w:types>
        <w:behaviors>
          <w:behavior w:val="content"/>
        </w:behaviors>
        <w:guid w:val="{311DA7BA-00BF-436A-9735-24C28F6628E2}"/>
      </w:docPartPr>
      <w:docPartBody>
        <w:p w:rsidR="004D550B" w:rsidRDefault="004D550B" w:rsidP="004D550B">
          <w:pPr>
            <w:pStyle w:val="808C3C8202424EC4B70E48F559C14D74"/>
          </w:pPr>
          <w:r>
            <w:rPr>
              <w:rStyle w:val="placeholder1Char"/>
              <w:rFonts w:hint="eastAsia"/>
            </w:rPr>
            <w:t>____________</w:t>
          </w:r>
        </w:p>
      </w:docPartBody>
    </w:docPart>
    <w:docPart>
      <w:docPartPr>
        <w:name w:val="52F410E738FA4B98A9F87149F9922196"/>
        <w:category>
          <w:name w:val="常规"/>
          <w:gallery w:val="placeholder"/>
        </w:category>
        <w:types>
          <w:type w:val="bbPlcHdr"/>
        </w:types>
        <w:behaviors>
          <w:behavior w:val="content"/>
        </w:behaviors>
        <w:guid w:val="{AC4ECA08-494A-44E9-88F8-C45C57BD4ADE}"/>
      </w:docPartPr>
      <w:docPartBody>
        <w:p w:rsidR="004D550B" w:rsidRDefault="004D550B" w:rsidP="004D550B">
          <w:pPr>
            <w:pStyle w:val="52F410E738FA4B98A9F87149F9922196"/>
          </w:pPr>
          <w:r>
            <w:rPr>
              <w:rStyle w:val="placeholder1Char"/>
              <w:rFonts w:hint="eastAsia"/>
            </w:rPr>
            <w:t>____________</w:t>
          </w:r>
        </w:p>
      </w:docPartBody>
    </w:docPart>
    <w:docPart>
      <w:docPartPr>
        <w:name w:val="847ABBA9DCDA4AC8A8D997EDA37EC51D"/>
        <w:category>
          <w:name w:val="常规"/>
          <w:gallery w:val="placeholder"/>
        </w:category>
        <w:types>
          <w:type w:val="bbPlcHdr"/>
        </w:types>
        <w:behaviors>
          <w:behavior w:val="content"/>
        </w:behaviors>
        <w:guid w:val="{07ED660B-9B0C-4879-AF2C-485135C4F855}"/>
      </w:docPartPr>
      <w:docPartBody>
        <w:p w:rsidR="004D550B" w:rsidRDefault="004D550B" w:rsidP="004D550B">
          <w:pPr>
            <w:pStyle w:val="847ABBA9DCDA4AC8A8D997EDA37EC51D"/>
          </w:pPr>
          <w:r>
            <w:rPr>
              <w:rStyle w:val="placeholder1Char"/>
              <w:rFonts w:hint="eastAsia"/>
            </w:rPr>
            <w:t>____________</w:t>
          </w:r>
        </w:p>
      </w:docPartBody>
    </w:docPart>
    <w:docPart>
      <w:docPartPr>
        <w:name w:val="D77DD7122B5445159909D4FD5610BF60"/>
        <w:category>
          <w:name w:val="常规"/>
          <w:gallery w:val="placeholder"/>
        </w:category>
        <w:types>
          <w:type w:val="bbPlcHdr"/>
        </w:types>
        <w:behaviors>
          <w:behavior w:val="content"/>
        </w:behaviors>
        <w:guid w:val="{01E79EC2-FBB2-4233-AA8D-99DEE181278A}"/>
      </w:docPartPr>
      <w:docPartBody>
        <w:p w:rsidR="004D550B" w:rsidRDefault="004D550B" w:rsidP="004D550B">
          <w:pPr>
            <w:pStyle w:val="D77DD7122B5445159909D4FD5610BF60"/>
          </w:pPr>
          <w:r>
            <w:rPr>
              <w:rStyle w:val="placeholder1Char"/>
              <w:rFonts w:hint="eastAsia"/>
            </w:rPr>
            <w:t>____________</w:t>
          </w:r>
        </w:p>
      </w:docPartBody>
    </w:docPart>
    <w:docPart>
      <w:docPartPr>
        <w:name w:val="64A76A7A525B4D3DBD9ED351C816460F"/>
        <w:category>
          <w:name w:val="常规"/>
          <w:gallery w:val="placeholder"/>
        </w:category>
        <w:types>
          <w:type w:val="bbPlcHdr"/>
        </w:types>
        <w:behaviors>
          <w:behavior w:val="content"/>
        </w:behaviors>
        <w:guid w:val="{5F575F62-C465-4C50-AB43-D6FDEF3DC5D0}"/>
      </w:docPartPr>
      <w:docPartBody>
        <w:p w:rsidR="004D550B" w:rsidRDefault="004D550B" w:rsidP="004D550B">
          <w:pPr>
            <w:pStyle w:val="64A76A7A525B4D3DBD9ED351C816460F"/>
          </w:pPr>
          <w:r>
            <w:rPr>
              <w:rStyle w:val="placeholder1Char"/>
              <w:rFonts w:hint="eastAsia"/>
            </w:rPr>
            <w:t>____________</w:t>
          </w:r>
        </w:p>
      </w:docPartBody>
    </w:docPart>
    <w:docPart>
      <w:docPartPr>
        <w:name w:val="9AEA0E8EF5C046A795F19CED32B98EBC"/>
        <w:category>
          <w:name w:val="常规"/>
          <w:gallery w:val="placeholder"/>
        </w:category>
        <w:types>
          <w:type w:val="bbPlcHdr"/>
        </w:types>
        <w:behaviors>
          <w:behavior w:val="content"/>
        </w:behaviors>
        <w:guid w:val="{75C7159C-8283-4B81-BF96-227B1280D7AB}"/>
      </w:docPartPr>
      <w:docPartBody>
        <w:p w:rsidR="004D550B" w:rsidRDefault="004D550B" w:rsidP="004D550B">
          <w:pPr>
            <w:pStyle w:val="9AEA0E8EF5C046A795F19CED32B98EBC"/>
          </w:pPr>
          <w:r>
            <w:rPr>
              <w:rStyle w:val="placeholder1Char"/>
              <w:rFonts w:hint="eastAsia"/>
            </w:rPr>
            <w:t>____________</w:t>
          </w:r>
        </w:p>
      </w:docPartBody>
    </w:docPart>
    <w:docPart>
      <w:docPartPr>
        <w:name w:val="AF6C5AB4FD184079A493AE90FA637AA6"/>
        <w:category>
          <w:name w:val="常规"/>
          <w:gallery w:val="placeholder"/>
        </w:category>
        <w:types>
          <w:type w:val="bbPlcHdr"/>
        </w:types>
        <w:behaviors>
          <w:behavior w:val="content"/>
        </w:behaviors>
        <w:guid w:val="{4F5C97D6-D4FC-4394-AC6E-54953DF5D18C}"/>
      </w:docPartPr>
      <w:docPartBody>
        <w:p w:rsidR="004D550B" w:rsidRDefault="004D550B" w:rsidP="004D550B">
          <w:pPr>
            <w:pStyle w:val="AF6C5AB4FD184079A493AE90FA637AA6"/>
          </w:pPr>
          <w:r>
            <w:rPr>
              <w:rStyle w:val="placeholder1Char"/>
              <w:rFonts w:hint="eastAsia"/>
            </w:rPr>
            <w:t>____________</w:t>
          </w:r>
        </w:p>
      </w:docPartBody>
    </w:docPart>
    <w:docPart>
      <w:docPartPr>
        <w:name w:val="09E0A6219A0E4637A44FB789A0FDCF13"/>
        <w:category>
          <w:name w:val="常规"/>
          <w:gallery w:val="placeholder"/>
        </w:category>
        <w:types>
          <w:type w:val="bbPlcHdr"/>
        </w:types>
        <w:behaviors>
          <w:behavior w:val="content"/>
        </w:behaviors>
        <w:guid w:val="{64D4214D-F1FC-455F-B697-6F2AD2373A2C}"/>
      </w:docPartPr>
      <w:docPartBody>
        <w:p w:rsidR="004D550B" w:rsidRDefault="004D550B" w:rsidP="004D550B">
          <w:pPr>
            <w:pStyle w:val="09E0A6219A0E4637A44FB789A0FDCF13"/>
          </w:pPr>
          <w:r>
            <w:rPr>
              <w:rStyle w:val="placeholder1Char"/>
              <w:rFonts w:hint="eastAsia"/>
            </w:rPr>
            <w:t>____________</w:t>
          </w:r>
        </w:p>
      </w:docPartBody>
    </w:docPart>
    <w:docPart>
      <w:docPartPr>
        <w:name w:val="8DEEC81CD49A4FD0A33203C9301659D9"/>
        <w:category>
          <w:name w:val="常规"/>
          <w:gallery w:val="placeholder"/>
        </w:category>
        <w:types>
          <w:type w:val="bbPlcHdr"/>
        </w:types>
        <w:behaviors>
          <w:behavior w:val="content"/>
        </w:behaviors>
        <w:guid w:val="{A7B77E37-F8CD-4547-A18E-CFA71CC8444F}"/>
      </w:docPartPr>
      <w:docPartBody>
        <w:p w:rsidR="004D550B" w:rsidRDefault="004D550B" w:rsidP="004D550B">
          <w:pPr>
            <w:pStyle w:val="8DEEC81CD49A4FD0A33203C9301659D9"/>
          </w:pPr>
          <w:r>
            <w:rPr>
              <w:rStyle w:val="placeholder1Char"/>
              <w:rFonts w:hint="eastAsia"/>
            </w:rPr>
            <w:t>____________</w:t>
          </w:r>
        </w:p>
      </w:docPartBody>
    </w:docPart>
    <w:docPart>
      <w:docPartPr>
        <w:name w:val="029D1BD92AB140928ED16D9275693D7D"/>
        <w:category>
          <w:name w:val="常规"/>
          <w:gallery w:val="placeholder"/>
        </w:category>
        <w:types>
          <w:type w:val="bbPlcHdr"/>
        </w:types>
        <w:behaviors>
          <w:behavior w:val="content"/>
        </w:behaviors>
        <w:guid w:val="{9422ED62-0B16-401E-95A7-AB28079E62F4}"/>
      </w:docPartPr>
      <w:docPartBody>
        <w:p w:rsidR="004D550B" w:rsidRDefault="004D550B" w:rsidP="004D550B">
          <w:pPr>
            <w:pStyle w:val="029D1BD92AB140928ED16D9275693D7D"/>
          </w:pPr>
          <w:r>
            <w:rPr>
              <w:rStyle w:val="placeholder1Char"/>
              <w:rFonts w:hint="eastAsia"/>
            </w:rPr>
            <w:t>____________</w:t>
          </w:r>
        </w:p>
      </w:docPartBody>
    </w:docPart>
    <w:docPart>
      <w:docPartPr>
        <w:name w:val="DE4C7CC1C6B94BA09423F0CCA924FC02"/>
        <w:category>
          <w:name w:val="常规"/>
          <w:gallery w:val="placeholder"/>
        </w:category>
        <w:types>
          <w:type w:val="bbPlcHdr"/>
        </w:types>
        <w:behaviors>
          <w:behavior w:val="content"/>
        </w:behaviors>
        <w:guid w:val="{E9E79BF3-E7A8-4FF4-8C8D-6C0F35F1D676}"/>
      </w:docPartPr>
      <w:docPartBody>
        <w:p w:rsidR="004D550B" w:rsidRDefault="004D550B" w:rsidP="004D550B">
          <w:pPr>
            <w:pStyle w:val="DE4C7CC1C6B94BA09423F0CCA924FC02"/>
          </w:pPr>
          <w:r>
            <w:rPr>
              <w:rStyle w:val="placeholder1Char"/>
              <w:rFonts w:hint="eastAsia"/>
            </w:rPr>
            <w:t>____________</w:t>
          </w:r>
        </w:p>
      </w:docPartBody>
    </w:docPart>
    <w:docPart>
      <w:docPartPr>
        <w:name w:val="6D9D32AF51BD4114B2F579100EA674E8"/>
        <w:category>
          <w:name w:val="常规"/>
          <w:gallery w:val="placeholder"/>
        </w:category>
        <w:types>
          <w:type w:val="bbPlcHdr"/>
        </w:types>
        <w:behaviors>
          <w:behavior w:val="content"/>
        </w:behaviors>
        <w:guid w:val="{879EBC8E-E673-4D9A-8055-BC0DFBD1FE8A}"/>
      </w:docPartPr>
      <w:docPartBody>
        <w:p w:rsidR="004D550B" w:rsidRDefault="004D550B" w:rsidP="004D550B">
          <w:pPr>
            <w:pStyle w:val="6D9D32AF51BD4114B2F579100EA674E8"/>
          </w:pPr>
          <w:r>
            <w:rPr>
              <w:rStyle w:val="placeholder1Char"/>
              <w:rFonts w:hint="eastAsia"/>
            </w:rPr>
            <w:t>____________</w:t>
          </w:r>
        </w:p>
      </w:docPartBody>
    </w:docPart>
    <w:docPart>
      <w:docPartPr>
        <w:name w:val="AC59F8DDF13D4793ACA088A646089211"/>
        <w:category>
          <w:name w:val="常规"/>
          <w:gallery w:val="placeholder"/>
        </w:category>
        <w:types>
          <w:type w:val="bbPlcHdr"/>
        </w:types>
        <w:behaviors>
          <w:behavior w:val="content"/>
        </w:behaviors>
        <w:guid w:val="{18FF61EC-EADC-4B9D-9FA9-4A469331FDBF}"/>
      </w:docPartPr>
      <w:docPartBody>
        <w:p w:rsidR="004D550B" w:rsidRDefault="004D550B" w:rsidP="004D550B">
          <w:pPr>
            <w:pStyle w:val="AC59F8DDF13D4793ACA088A646089211"/>
          </w:pPr>
          <w:r>
            <w:rPr>
              <w:rStyle w:val="placeholder1Char"/>
              <w:rFonts w:hint="eastAsia"/>
            </w:rPr>
            <w:t>____________</w:t>
          </w:r>
        </w:p>
      </w:docPartBody>
    </w:docPart>
    <w:docPart>
      <w:docPartPr>
        <w:name w:val="CBF9CCE46EEB4331A05DC1E22482EE95"/>
        <w:category>
          <w:name w:val="常规"/>
          <w:gallery w:val="placeholder"/>
        </w:category>
        <w:types>
          <w:type w:val="bbPlcHdr"/>
        </w:types>
        <w:behaviors>
          <w:behavior w:val="content"/>
        </w:behaviors>
        <w:guid w:val="{79738F45-C3C7-45CC-9860-6CCCD43DB001}"/>
      </w:docPartPr>
      <w:docPartBody>
        <w:p w:rsidR="004D550B" w:rsidRDefault="004D550B" w:rsidP="004D550B">
          <w:pPr>
            <w:pStyle w:val="CBF9CCE46EEB4331A05DC1E22482EE95"/>
          </w:pPr>
          <w:r w:rsidRPr="001168E3">
            <w:rPr>
              <w:rStyle w:val="placeholder1Char"/>
              <w:rFonts w:hint="eastAsia"/>
            </w:rPr>
            <w:t>___________</w:t>
          </w:r>
        </w:p>
      </w:docPartBody>
    </w:docPart>
    <w:docPart>
      <w:docPartPr>
        <w:name w:val="A437FFFDB9224BCD8AC2F6D846B02784"/>
        <w:category>
          <w:name w:val="常规"/>
          <w:gallery w:val="placeholder"/>
        </w:category>
        <w:types>
          <w:type w:val="bbPlcHdr"/>
        </w:types>
        <w:behaviors>
          <w:behavior w:val="content"/>
        </w:behaviors>
        <w:guid w:val="{260D14A4-45CE-4F9B-A40F-535CDBA33E51}"/>
      </w:docPartPr>
      <w:docPartBody>
        <w:p w:rsidR="004D550B" w:rsidRDefault="004D550B" w:rsidP="004D550B">
          <w:pPr>
            <w:pStyle w:val="A437FFFDB9224BCD8AC2F6D846B02784"/>
          </w:pPr>
          <w:r w:rsidRPr="001168E3">
            <w:rPr>
              <w:rStyle w:val="placeholder1Char"/>
              <w:rFonts w:hint="eastAsia"/>
            </w:rPr>
            <w:t>___________</w:t>
          </w:r>
        </w:p>
      </w:docPartBody>
    </w:docPart>
    <w:docPart>
      <w:docPartPr>
        <w:name w:val="495CCE8590D94C389F0F2B993FB725A1"/>
        <w:category>
          <w:name w:val="常规"/>
          <w:gallery w:val="placeholder"/>
        </w:category>
        <w:types>
          <w:type w:val="bbPlcHdr"/>
        </w:types>
        <w:behaviors>
          <w:behavior w:val="content"/>
        </w:behaviors>
        <w:guid w:val="{CED724E2-9AB4-469C-89FC-58B5083BF6C6}"/>
      </w:docPartPr>
      <w:docPartBody>
        <w:p w:rsidR="004D550B" w:rsidRDefault="004D550B" w:rsidP="004D550B">
          <w:pPr>
            <w:pStyle w:val="495CCE8590D94C389F0F2B993FB725A1"/>
          </w:pPr>
          <w:r w:rsidRPr="001168E3">
            <w:rPr>
              <w:rStyle w:val="placeholder1Char"/>
              <w:rFonts w:hint="eastAsia"/>
            </w:rPr>
            <w:t>___________</w:t>
          </w:r>
        </w:p>
      </w:docPartBody>
    </w:docPart>
    <w:docPart>
      <w:docPartPr>
        <w:name w:val="90FBB4C02C1846E59B4F0FF922A8385A"/>
        <w:category>
          <w:name w:val="常规"/>
          <w:gallery w:val="placeholder"/>
        </w:category>
        <w:types>
          <w:type w:val="bbPlcHdr"/>
        </w:types>
        <w:behaviors>
          <w:behavior w:val="content"/>
        </w:behaviors>
        <w:guid w:val="{12C45FEF-5E0C-4B2C-9044-FDDC6C8588D7}"/>
      </w:docPartPr>
      <w:docPartBody>
        <w:p w:rsidR="004D550B" w:rsidRDefault="004D550B" w:rsidP="004D550B">
          <w:pPr>
            <w:pStyle w:val="90FBB4C02C1846E59B4F0FF922A8385A"/>
          </w:pPr>
          <w:r>
            <w:rPr>
              <w:rStyle w:val="placeholder1Char"/>
              <w:rFonts w:hint="eastAsia"/>
            </w:rPr>
            <w:t>____________</w:t>
          </w:r>
        </w:p>
      </w:docPartBody>
    </w:docPart>
    <w:docPart>
      <w:docPartPr>
        <w:name w:val="B2EFE881F5594CF49B83F3CA629086C1"/>
        <w:category>
          <w:name w:val="常规"/>
          <w:gallery w:val="placeholder"/>
        </w:category>
        <w:types>
          <w:type w:val="bbPlcHdr"/>
        </w:types>
        <w:behaviors>
          <w:behavior w:val="content"/>
        </w:behaviors>
        <w:guid w:val="{4F24DCDC-A44C-465E-BE98-1B6C9716D2E7}"/>
      </w:docPartPr>
      <w:docPartBody>
        <w:p w:rsidR="004D550B" w:rsidRDefault="004D550B" w:rsidP="004D550B">
          <w:pPr>
            <w:pStyle w:val="B2EFE881F5594CF49B83F3CA629086C1"/>
          </w:pPr>
          <w:r>
            <w:rPr>
              <w:rStyle w:val="placeholder1Char"/>
              <w:rFonts w:hint="eastAsia"/>
            </w:rPr>
            <w:t>____________</w:t>
          </w:r>
        </w:p>
      </w:docPartBody>
    </w:docPart>
    <w:docPart>
      <w:docPartPr>
        <w:name w:val="328A366D4F8043669F5E17D2769EA687"/>
        <w:category>
          <w:name w:val="常规"/>
          <w:gallery w:val="placeholder"/>
        </w:category>
        <w:types>
          <w:type w:val="bbPlcHdr"/>
        </w:types>
        <w:behaviors>
          <w:behavior w:val="content"/>
        </w:behaviors>
        <w:guid w:val="{BEDEF8D1-C1C3-4974-98BA-86E7D10361EE}"/>
      </w:docPartPr>
      <w:docPartBody>
        <w:p w:rsidR="004D550B" w:rsidRDefault="004D550B" w:rsidP="004D550B">
          <w:pPr>
            <w:pStyle w:val="328A366D4F8043669F5E17D2769EA687"/>
          </w:pPr>
          <w:r>
            <w:rPr>
              <w:rStyle w:val="placeholder1Char"/>
              <w:rFonts w:hint="eastAsia"/>
            </w:rPr>
            <w:t>____________</w:t>
          </w:r>
        </w:p>
      </w:docPartBody>
    </w:docPart>
    <w:docPart>
      <w:docPartPr>
        <w:name w:val="28775899D80A47D8935BB8DAC7CE9CAD"/>
        <w:category>
          <w:name w:val="常规"/>
          <w:gallery w:val="placeholder"/>
        </w:category>
        <w:types>
          <w:type w:val="bbPlcHdr"/>
        </w:types>
        <w:behaviors>
          <w:behavior w:val="content"/>
        </w:behaviors>
        <w:guid w:val="{249A2CA9-5AEE-4084-954F-A385206FC85E}"/>
      </w:docPartPr>
      <w:docPartBody>
        <w:p w:rsidR="004D550B" w:rsidRDefault="004D550B" w:rsidP="004D550B">
          <w:pPr>
            <w:pStyle w:val="28775899D80A47D8935BB8DAC7CE9CAD"/>
          </w:pPr>
          <w:r>
            <w:rPr>
              <w:rStyle w:val="placeholder1Char"/>
              <w:rFonts w:hint="eastAsia"/>
            </w:rPr>
            <w:t>____________</w:t>
          </w:r>
        </w:p>
      </w:docPartBody>
    </w:docPart>
    <w:docPart>
      <w:docPartPr>
        <w:name w:val="0B9C6272C9704F24A44E9240C6576C3F"/>
        <w:category>
          <w:name w:val="常规"/>
          <w:gallery w:val="placeholder"/>
        </w:category>
        <w:types>
          <w:type w:val="bbPlcHdr"/>
        </w:types>
        <w:behaviors>
          <w:behavior w:val="content"/>
        </w:behaviors>
        <w:guid w:val="{DA1EABD2-FBF2-4CEA-9645-9806C4367666}"/>
      </w:docPartPr>
      <w:docPartBody>
        <w:p w:rsidR="004D550B" w:rsidRDefault="004D550B" w:rsidP="004D550B">
          <w:pPr>
            <w:pStyle w:val="0B9C6272C9704F24A44E9240C6576C3F"/>
          </w:pPr>
          <w:r>
            <w:rPr>
              <w:rStyle w:val="placeholder1Char"/>
              <w:rFonts w:hint="eastAsia"/>
            </w:rPr>
            <w:t>____________</w:t>
          </w:r>
        </w:p>
      </w:docPartBody>
    </w:docPart>
    <w:docPart>
      <w:docPartPr>
        <w:name w:val="A421D1B9BDE44A7080980107DAF24237"/>
        <w:category>
          <w:name w:val="常规"/>
          <w:gallery w:val="placeholder"/>
        </w:category>
        <w:types>
          <w:type w:val="bbPlcHdr"/>
        </w:types>
        <w:behaviors>
          <w:behavior w:val="content"/>
        </w:behaviors>
        <w:guid w:val="{61432CB6-A67A-4447-A0F6-A965D6AF9A46}"/>
      </w:docPartPr>
      <w:docPartBody>
        <w:p w:rsidR="004D550B" w:rsidRDefault="004D550B" w:rsidP="004D550B">
          <w:pPr>
            <w:pStyle w:val="A421D1B9BDE44A7080980107DAF24237"/>
          </w:pPr>
          <w:r>
            <w:rPr>
              <w:rStyle w:val="placeholder1Char"/>
              <w:rFonts w:hint="eastAsia"/>
            </w:rPr>
            <w:t>____________</w:t>
          </w:r>
        </w:p>
      </w:docPartBody>
    </w:docPart>
    <w:docPart>
      <w:docPartPr>
        <w:name w:val="EC178622E4FA4AA088DC5A39EDA0DDEC"/>
        <w:category>
          <w:name w:val="常规"/>
          <w:gallery w:val="placeholder"/>
        </w:category>
        <w:types>
          <w:type w:val="bbPlcHdr"/>
        </w:types>
        <w:behaviors>
          <w:behavior w:val="content"/>
        </w:behaviors>
        <w:guid w:val="{3335BEAF-EF0C-421D-8B74-674F05C8F06F}"/>
      </w:docPartPr>
      <w:docPartBody>
        <w:p w:rsidR="004D550B" w:rsidRDefault="004D550B" w:rsidP="004D550B">
          <w:pPr>
            <w:pStyle w:val="EC178622E4FA4AA088DC5A39EDA0DDEC"/>
          </w:pPr>
          <w:r>
            <w:rPr>
              <w:rStyle w:val="placeholder1Char"/>
              <w:rFonts w:hint="eastAsia"/>
            </w:rPr>
            <w:t>____________</w:t>
          </w:r>
        </w:p>
      </w:docPartBody>
    </w:docPart>
    <w:docPart>
      <w:docPartPr>
        <w:name w:val="DD43BA432B734073BACDD7CF412971AC"/>
        <w:category>
          <w:name w:val="常规"/>
          <w:gallery w:val="placeholder"/>
        </w:category>
        <w:types>
          <w:type w:val="bbPlcHdr"/>
        </w:types>
        <w:behaviors>
          <w:behavior w:val="content"/>
        </w:behaviors>
        <w:guid w:val="{D5CDF19B-4789-4788-975B-577B83316054}"/>
      </w:docPartPr>
      <w:docPartBody>
        <w:p w:rsidR="004D550B" w:rsidRDefault="004D550B" w:rsidP="004D550B">
          <w:pPr>
            <w:pStyle w:val="DD43BA432B734073BACDD7CF412971AC"/>
          </w:pPr>
          <w:r>
            <w:rPr>
              <w:rStyle w:val="placeholder1Char"/>
              <w:rFonts w:hint="eastAsia"/>
            </w:rPr>
            <w:t>____________</w:t>
          </w:r>
        </w:p>
      </w:docPartBody>
    </w:docPart>
    <w:docPart>
      <w:docPartPr>
        <w:name w:val="D83384CBF3E4444DB6D06436DFB66119"/>
        <w:category>
          <w:name w:val="常规"/>
          <w:gallery w:val="placeholder"/>
        </w:category>
        <w:types>
          <w:type w:val="bbPlcHdr"/>
        </w:types>
        <w:behaviors>
          <w:behavior w:val="content"/>
        </w:behaviors>
        <w:guid w:val="{B62C5BB8-2B53-4D1E-B394-8B9264CA0512}"/>
      </w:docPartPr>
      <w:docPartBody>
        <w:p w:rsidR="004D550B" w:rsidRDefault="004D550B" w:rsidP="004D550B">
          <w:pPr>
            <w:pStyle w:val="D83384CBF3E4444DB6D06436DFB66119"/>
          </w:pPr>
          <w:r>
            <w:rPr>
              <w:rStyle w:val="placeholder1Char"/>
              <w:rFonts w:hint="eastAsia"/>
            </w:rPr>
            <w:t>____________</w:t>
          </w:r>
        </w:p>
      </w:docPartBody>
    </w:docPart>
    <w:docPart>
      <w:docPartPr>
        <w:name w:val="D50EC994AC024392BAAE0DFED5076E07"/>
        <w:category>
          <w:name w:val="常规"/>
          <w:gallery w:val="placeholder"/>
        </w:category>
        <w:types>
          <w:type w:val="bbPlcHdr"/>
        </w:types>
        <w:behaviors>
          <w:behavior w:val="content"/>
        </w:behaviors>
        <w:guid w:val="{9E7680B3-FEFC-4FE9-8324-25188238FA1A}"/>
      </w:docPartPr>
      <w:docPartBody>
        <w:p w:rsidR="004D550B" w:rsidRDefault="004D550B" w:rsidP="004D550B">
          <w:pPr>
            <w:pStyle w:val="D50EC994AC024392BAAE0DFED5076E07"/>
          </w:pPr>
          <w:r>
            <w:rPr>
              <w:rStyle w:val="placeholder1Char"/>
              <w:rFonts w:hint="eastAsia"/>
            </w:rPr>
            <w:t>____________</w:t>
          </w:r>
        </w:p>
      </w:docPartBody>
    </w:docPart>
    <w:docPart>
      <w:docPartPr>
        <w:name w:val="5288FC91C81A46E9A44D3D9A3C4AB2F5"/>
        <w:category>
          <w:name w:val="常规"/>
          <w:gallery w:val="placeholder"/>
        </w:category>
        <w:types>
          <w:type w:val="bbPlcHdr"/>
        </w:types>
        <w:behaviors>
          <w:behavior w:val="content"/>
        </w:behaviors>
        <w:guid w:val="{B6762299-E881-4D08-B768-6AFA61ACE82D}"/>
      </w:docPartPr>
      <w:docPartBody>
        <w:p w:rsidR="004D550B" w:rsidRDefault="004D550B" w:rsidP="004D550B">
          <w:pPr>
            <w:pStyle w:val="5288FC91C81A46E9A44D3D9A3C4AB2F5"/>
          </w:pPr>
          <w:r>
            <w:rPr>
              <w:rStyle w:val="placeholder1Char"/>
              <w:rFonts w:hint="eastAsia"/>
            </w:rPr>
            <w:t>____________</w:t>
          </w:r>
        </w:p>
      </w:docPartBody>
    </w:docPart>
    <w:docPart>
      <w:docPartPr>
        <w:name w:val="34649BFC52CA41F7A047021BF5793BC7"/>
        <w:category>
          <w:name w:val="常规"/>
          <w:gallery w:val="placeholder"/>
        </w:category>
        <w:types>
          <w:type w:val="bbPlcHdr"/>
        </w:types>
        <w:behaviors>
          <w:behavior w:val="content"/>
        </w:behaviors>
        <w:guid w:val="{06A23BF0-4FD3-4D92-B35F-7FC670864328}"/>
      </w:docPartPr>
      <w:docPartBody>
        <w:p w:rsidR="004D550B" w:rsidRDefault="004D550B" w:rsidP="004D550B">
          <w:pPr>
            <w:pStyle w:val="34649BFC52CA41F7A047021BF5793BC7"/>
          </w:pPr>
          <w:r>
            <w:rPr>
              <w:rStyle w:val="placeholder1Char"/>
              <w:rFonts w:hint="eastAsia"/>
            </w:rPr>
            <w:t>____________</w:t>
          </w:r>
        </w:p>
      </w:docPartBody>
    </w:docPart>
    <w:docPart>
      <w:docPartPr>
        <w:name w:val="DE2C06ADBD954AF486695EBB4F75CE19"/>
        <w:category>
          <w:name w:val="常规"/>
          <w:gallery w:val="placeholder"/>
        </w:category>
        <w:types>
          <w:type w:val="bbPlcHdr"/>
        </w:types>
        <w:behaviors>
          <w:behavior w:val="content"/>
        </w:behaviors>
        <w:guid w:val="{9F46325E-D7BE-4ED1-8DD0-6D10FCFAF283}"/>
      </w:docPartPr>
      <w:docPartBody>
        <w:p w:rsidR="004D550B" w:rsidRDefault="004D550B" w:rsidP="004D550B">
          <w:pPr>
            <w:pStyle w:val="DE2C06ADBD954AF486695EBB4F75CE19"/>
          </w:pPr>
          <w:r>
            <w:rPr>
              <w:rStyle w:val="placeholder1Char"/>
              <w:rFonts w:hint="eastAsia"/>
            </w:rPr>
            <w:t>____________</w:t>
          </w:r>
        </w:p>
      </w:docPartBody>
    </w:docPart>
    <w:docPart>
      <w:docPartPr>
        <w:name w:val="4091E7A2B97345E38F8151D8043D572D"/>
        <w:category>
          <w:name w:val="常规"/>
          <w:gallery w:val="placeholder"/>
        </w:category>
        <w:types>
          <w:type w:val="bbPlcHdr"/>
        </w:types>
        <w:behaviors>
          <w:behavior w:val="content"/>
        </w:behaviors>
        <w:guid w:val="{493F4F56-3C00-4B60-B54D-0855A947DD89}"/>
      </w:docPartPr>
      <w:docPartBody>
        <w:p w:rsidR="004D550B" w:rsidRDefault="004D550B" w:rsidP="004D550B">
          <w:pPr>
            <w:pStyle w:val="4091E7A2B97345E38F8151D8043D572D"/>
          </w:pPr>
          <w:r>
            <w:rPr>
              <w:rStyle w:val="placeholder1Char"/>
              <w:rFonts w:hint="eastAsia"/>
            </w:rPr>
            <w:t>____________</w:t>
          </w:r>
        </w:p>
      </w:docPartBody>
    </w:docPart>
    <w:docPart>
      <w:docPartPr>
        <w:name w:val="D2CFD720C13640508C74AF5F628C5F67"/>
        <w:category>
          <w:name w:val="常规"/>
          <w:gallery w:val="placeholder"/>
        </w:category>
        <w:types>
          <w:type w:val="bbPlcHdr"/>
        </w:types>
        <w:behaviors>
          <w:behavior w:val="content"/>
        </w:behaviors>
        <w:guid w:val="{45984E32-E2E0-4C66-B79B-4376118A964C}"/>
      </w:docPartPr>
      <w:docPartBody>
        <w:p w:rsidR="004D550B" w:rsidRDefault="004D550B" w:rsidP="004D550B">
          <w:pPr>
            <w:pStyle w:val="D2CFD720C13640508C74AF5F628C5F67"/>
          </w:pPr>
          <w:r>
            <w:rPr>
              <w:rStyle w:val="placeholder1Char"/>
              <w:rFonts w:hint="eastAsia"/>
            </w:rPr>
            <w:t>____________</w:t>
          </w:r>
        </w:p>
      </w:docPartBody>
    </w:docPart>
    <w:docPart>
      <w:docPartPr>
        <w:name w:val="778B5EB2B92040C5BCE421C9BE20E75C"/>
        <w:category>
          <w:name w:val="常规"/>
          <w:gallery w:val="placeholder"/>
        </w:category>
        <w:types>
          <w:type w:val="bbPlcHdr"/>
        </w:types>
        <w:behaviors>
          <w:behavior w:val="content"/>
        </w:behaviors>
        <w:guid w:val="{FADB02AD-A982-4770-A429-BAB26790CC94}"/>
      </w:docPartPr>
      <w:docPartBody>
        <w:p w:rsidR="004D550B" w:rsidRDefault="004D550B" w:rsidP="004D550B">
          <w:pPr>
            <w:pStyle w:val="778B5EB2B92040C5BCE421C9BE20E75C"/>
          </w:pPr>
          <w:r>
            <w:rPr>
              <w:rStyle w:val="placeholder1Char"/>
              <w:rFonts w:hint="eastAsia"/>
            </w:rPr>
            <w:t>____________</w:t>
          </w:r>
        </w:p>
      </w:docPartBody>
    </w:docPart>
    <w:docPart>
      <w:docPartPr>
        <w:name w:val="0DE837E3512C46B181754F8433D9E4E1"/>
        <w:category>
          <w:name w:val="常规"/>
          <w:gallery w:val="placeholder"/>
        </w:category>
        <w:types>
          <w:type w:val="bbPlcHdr"/>
        </w:types>
        <w:behaviors>
          <w:behavior w:val="content"/>
        </w:behaviors>
        <w:guid w:val="{DF3AC9B8-DA2B-43CA-9EB0-2EBB2F9701C9}"/>
      </w:docPartPr>
      <w:docPartBody>
        <w:p w:rsidR="004D550B" w:rsidRDefault="004D550B" w:rsidP="004D550B">
          <w:pPr>
            <w:pStyle w:val="0DE837E3512C46B181754F8433D9E4E1"/>
          </w:pPr>
          <w:r>
            <w:rPr>
              <w:rStyle w:val="placeholder1Char"/>
              <w:rFonts w:hint="eastAsia"/>
            </w:rPr>
            <w:t>____________</w:t>
          </w:r>
        </w:p>
      </w:docPartBody>
    </w:docPart>
    <w:docPart>
      <w:docPartPr>
        <w:name w:val="A0728CB98E544A5281A717D3B0BC7330"/>
        <w:category>
          <w:name w:val="常规"/>
          <w:gallery w:val="placeholder"/>
        </w:category>
        <w:types>
          <w:type w:val="bbPlcHdr"/>
        </w:types>
        <w:behaviors>
          <w:behavior w:val="content"/>
        </w:behaviors>
        <w:guid w:val="{27142572-C8B4-448D-B260-5B38FD949583}"/>
      </w:docPartPr>
      <w:docPartBody>
        <w:p w:rsidR="004D550B" w:rsidRDefault="004D550B" w:rsidP="004D550B">
          <w:pPr>
            <w:pStyle w:val="A0728CB98E544A5281A717D3B0BC7330"/>
          </w:pPr>
          <w:r>
            <w:rPr>
              <w:rStyle w:val="placeholder1Char"/>
              <w:rFonts w:hint="eastAsia"/>
            </w:rPr>
            <w:t>____________</w:t>
          </w:r>
        </w:p>
      </w:docPartBody>
    </w:docPart>
    <w:docPart>
      <w:docPartPr>
        <w:name w:val="CAD0072ADE654020885ECA576445C14C"/>
        <w:category>
          <w:name w:val="常规"/>
          <w:gallery w:val="placeholder"/>
        </w:category>
        <w:types>
          <w:type w:val="bbPlcHdr"/>
        </w:types>
        <w:behaviors>
          <w:behavior w:val="content"/>
        </w:behaviors>
        <w:guid w:val="{ADAD690C-6F89-493A-B247-B35077E18B13}"/>
      </w:docPartPr>
      <w:docPartBody>
        <w:p w:rsidR="004D550B" w:rsidRDefault="004D550B" w:rsidP="004D550B">
          <w:pPr>
            <w:pStyle w:val="CAD0072ADE654020885ECA576445C14C"/>
          </w:pPr>
          <w:r>
            <w:rPr>
              <w:rStyle w:val="placeholder1Char"/>
              <w:rFonts w:hint="eastAsia"/>
            </w:rPr>
            <w:t>____________</w:t>
          </w:r>
        </w:p>
      </w:docPartBody>
    </w:docPart>
    <w:docPart>
      <w:docPartPr>
        <w:name w:val="AFAA71D6AA0F4E88B82B182425E82E81"/>
        <w:category>
          <w:name w:val="常规"/>
          <w:gallery w:val="placeholder"/>
        </w:category>
        <w:types>
          <w:type w:val="bbPlcHdr"/>
        </w:types>
        <w:behaviors>
          <w:behavior w:val="content"/>
        </w:behaviors>
        <w:guid w:val="{13F7ADFE-B9DA-42D8-9AE9-437B2FA945FE}"/>
      </w:docPartPr>
      <w:docPartBody>
        <w:p w:rsidR="004D550B" w:rsidRDefault="004D550B" w:rsidP="004D550B">
          <w:pPr>
            <w:pStyle w:val="AFAA71D6AA0F4E88B82B182425E82E81"/>
          </w:pPr>
          <w:r>
            <w:rPr>
              <w:rStyle w:val="placeholder1Char"/>
              <w:rFonts w:hint="eastAsia"/>
            </w:rPr>
            <w:t>____________</w:t>
          </w:r>
        </w:p>
      </w:docPartBody>
    </w:docPart>
    <w:docPart>
      <w:docPartPr>
        <w:name w:val="468A9693A1D347439E6B789020762AD0"/>
        <w:category>
          <w:name w:val="常规"/>
          <w:gallery w:val="placeholder"/>
        </w:category>
        <w:types>
          <w:type w:val="bbPlcHdr"/>
        </w:types>
        <w:behaviors>
          <w:behavior w:val="content"/>
        </w:behaviors>
        <w:guid w:val="{B416B7E3-A362-41FA-B4BC-40C191052209}"/>
      </w:docPartPr>
      <w:docPartBody>
        <w:p w:rsidR="004D550B" w:rsidRDefault="004D550B" w:rsidP="004D550B">
          <w:pPr>
            <w:pStyle w:val="468A9693A1D347439E6B789020762AD0"/>
          </w:pPr>
          <w:r>
            <w:rPr>
              <w:rStyle w:val="placeholder1Char"/>
              <w:rFonts w:hint="eastAsia"/>
            </w:rPr>
            <w:t>____________</w:t>
          </w:r>
        </w:p>
      </w:docPartBody>
    </w:docPart>
    <w:docPart>
      <w:docPartPr>
        <w:name w:val="2D066B0EFC2D4109AA3F1255E4596EE7"/>
        <w:category>
          <w:name w:val="常规"/>
          <w:gallery w:val="placeholder"/>
        </w:category>
        <w:types>
          <w:type w:val="bbPlcHdr"/>
        </w:types>
        <w:behaviors>
          <w:behavior w:val="content"/>
        </w:behaviors>
        <w:guid w:val="{3EEF38F8-F729-4EEC-9B85-A35DBCDDD523}"/>
      </w:docPartPr>
      <w:docPartBody>
        <w:p w:rsidR="004D550B" w:rsidRDefault="004D550B" w:rsidP="004D550B">
          <w:pPr>
            <w:pStyle w:val="2D066B0EFC2D4109AA3F1255E4596EE7"/>
          </w:pPr>
          <w:r>
            <w:rPr>
              <w:rStyle w:val="placeholder1Char"/>
              <w:rFonts w:hint="eastAsia"/>
            </w:rPr>
            <w:t>____________</w:t>
          </w:r>
        </w:p>
      </w:docPartBody>
    </w:docPart>
    <w:docPart>
      <w:docPartPr>
        <w:name w:val="640968BBF3094D16BF4DCCC3CB21C43B"/>
        <w:category>
          <w:name w:val="常规"/>
          <w:gallery w:val="placeholder"/>
        </w:category>
        <w:types>
          <w:type w:val="bbPlcHdr"/>
        </w:types>
        <w:behaviors>
          <w:behavior w:val="content"/>
        </w:behaviors>
        <w:guid w:val="{77D31750-792D-4A6F-AEF3-D0288D0179C5}"/>
      </w:docPartPr>
      <w:docPartBody>
        <w:p w:rsidR="004D550B" w:rsidRDefault="004D550B" w:rsidP="004D550B">
          <w:pPr>
            <w:pStyle w:val="640968BBF3094D16BF4DCCC3CB21C43B"/>
          </w:pPr>
          <w:r>
            <w:rPr>
              <w:rStyle w:val="placeholder1Char"/>
              <w:rFonts w:hint="eastAsia"/>
            </w:rPr>
            <w:t>____________</w:t>
          </w:r>
        </w:p>
      </w:docPartBody>
    </w:docPart>
    <w:docPart>
      <w:docPartPr>
        <w:name w:val="59E4F8FEA3D243949DD4BAF272C20CF1"/>
        <w:category>
          <w:name w:val="常规"/>
          <w:gallery w:val="placeholder"/>
        </w:category>
        <w:types>
          <w:type w:val="bbPlcHdr"/>
        </w:types>
        <w:behaviors>
          <w:behavior w:val="content"/>
        </w:behaviors>
        <w:guid w:val="{BA49A15B-3EC0-4194-9D74-804584EC198F}"/>
      </w:docPartPr>
      <w:docPartBody>
        <w:p w:rsidR="004D550B" w:rsidRDefault="004D550B" w:rsidP="004D550B">
          <w:pPr>
            <w:pStyle w:val="59E4F8FEA3D243949DD4BAF272C20CF1"/>
          </w:pPr>
          <w:r>
            <w:rPr>
              <w:rStyle w:val="placeholder1Char"/>
              <w:rFonts w:hint="eastAsia"/>
            </w:rPr>
            <w:t>____________</w:t>
          </w:r>
        </w:p>
      </w:docPartBody>
    </w:docPart>
    <w:docPart>
      <w:docPartPr>
        <w:name w:val="CBE052E264A14BCC81962D6A3ABDE585"/>
        <w:category>
          <w:name w:val="常规"/>
          <w:gallery w:val="placeholder"/>
        </w:category>
        <w:types>
          <w:type w:val="bbPlcHdr"/>
        </w:types>
        <w:behaviors>
          <w:behavior w:val="content"/>
        </w:behaviors>
        <w:guid w:val="{14519362-C798-42E4-9273-EC56DC6B8405}"/>
      </w:docPartPr>
      <w:docPartBody>
        <w:p w:rsidR="004D550B" w:rsidRDefault="004D550B" w:rsidP="004D550B">
          <w:pPr>
            <w:pStyle w:val="CBE052E264A14BCC81962D6A3ABDE585"/>
          </w:pPr>
          <w:r>
            <w:rPr>
              <w:rStyle w:val="placeholder1Char"/>
              <w:rFonts w:hint="eastAsia"/>
            </w:rPr>
            <w:t>____________</w:t>
          </w:r>
        </w:p>
      </w:docPartBody>
    </w:docPart>
    <w:docPart>
      <w:docPartPr>
        <w:name w:val="5C5C3E479C504453934DB8EE0159626F"/>
        <w:category>
          <w:name w:val="常规"/>
          <w:gallery w:val="placeholder"/>
        </w:category>
        <w:types>
          <w:type w:val="bbPlcHdr"/>
        </w:types>
        <w:behaviors>
          <w:behavior w:val="content"/>
        </w:behaviors>
        <w:guid w:val="{D6C58332-CD10-4953-BCE4-627DD1A2101E}"/>
      </w:docPartPr>
      <w:docPartBody>
        <w:p w:rsidR="004D550B" w:rsidRDefault="004D550B" w:rsidP="004D550B">
          <w:pPr>
            <w:pStyle w:val="5C5C3E479C504453934DB8EE0159626F"/>
          </w:pPr>
          <w:r>
            <w:rPr>
              <w:rStyle w:val="placeholder1Char"/>
              <w:rFonts w:hint="eastAsia"/>
            </w:rPr>
            <w:t>____________</w:t>
          </w:r>
        </w:p>
      </w:docPartBody>
    </w:docPart>
    <w:docPart>
      <w:docPartPr>
        <w:name w:val="19AEC3DD2A8848B3AB96DF5529315C04"/>
        <w:category>
          <w:name w:val="常规"/>
          <w:gallery w:val="placeholder"/>
        </w:category>
        <w:types>
          <w:type w:val="bbPlcHdr"/>
        </w:types>
        <w:behaviors>
          <w:behavior w:val="content"/>
        </w:behaviors>
        <w:guid w:val="{CAEEBD91-F754-4D4F-BDB5-E062EC5000D5}"/>
      </w:docPartPr>
      <w:docPartBody>
        <w:p w:rsidR="004D550B" w:rsidRDefault="004D550B" w:rsidP="004D550B">
          <w:pPr>
            <w:pStyle w:val="19AEC3DD2A8848B3AB96DF5529315C04"/>
          </w:pPr>
          <w:r>
            <w:rPr>
              <w:rStyle w:val="placeholder1Char"/>
              <w:rFonts w:hint="eastAsia"/>
            </w:rPr>
            <w:t>____________</w:t>
          </w:r>
        </w:p>
      </w:docPartBody>
    </w:docPart>
    <w:docPart>
      <w:docPartPr>
        <w:name w:val="42113A7F75D14BA4AF37705865F55518"/>
        <w:category>
          <w:name w:val="常规"/>
          <w:gallery w:val="placeholder"/>
        </w:category>
        <w:types>
          <w:type w:val="bbPlcHdr"/>
        </w:types>
        <w:behaviors>
          <w:behavior w:val="content"/>
        </w:behaviors>
        <w:guid w:val="{C4E03839-A62D-48F0-83FB-2B27C86CA2DE}"/>
      </w:docPartPr>
      <w:docPartBody>
        <w:p w:rsidR="004D550B" w:rsidRDefault="004D550B" w:rsidP="004D550B">
          <w:pPr>
            <w:pStyle w:val="42113A7F75D14BA4AF37705865F55518"/>
          </w:pPr>
          <w:r>
            <w:rPr>
              <w:rStyle w:val="placeholder1Char"/>
              <w:rFonts w:hint="eastAsia"/>
            </w:rPr>
            <w:t>____________</w:t>
          </w:r>
        </w:p>
      </w:docPartBody>
    </w:docPart>
    <w:docPart>
      <w:docPartPr>
        <w:name w:val="FC6878C4677A44C0BCA024294C909F66"/>
        <w:category>
          <w:name w:val="常规"/>
          <w:gallery w:val="placeholder"/>
        </w:category>
        <w:types>
          <w:type w:val="bbPlcHdr"/>
        </w:types>
        <w:behaviors>
          <w:behavior w:val="content"/>
        </w:behaviors>
        <w:guid w:val="{84BBE153-9A2F-4928-8F6D-2B5F740D311B}"/>
      </w:docPartPr>
      <w:docPartBody>
        <w:p w:rsidR="004D550B" w:rsidRDefault="004D550B" w:rsidP="004D550B">
          <w:pPr>
            <w:pStyle w:val="FC6878C4677A44C0BCA024294C909F66"/>
          </w:pPr>
          <w:r>
            <w:rPr>
              <w:rStyle w:val="placeholder1Char"/>
              <w:rFonts w:hint="eastAsia"/>
            </w:rPr>
            <w:t>____________</w:t>
          </w:r>
        </w:p>
      </w:docPartBody>
    </w:docPart>
    <w:docPart>
      <w:docPartPr>
        <w:name w:val="FED0FD7DACA840F3A54D45226F5C6278"/>
        <w:category>
          <w:name w:val="常规"/>
          <w:gallery w:val="placeholder"/>
        </w:category>
        <w:types>
          <w:type w:val="bbPlcHdr"/>
        </w:types>
        <w:behaviors>
          <w:behavior w:val="content"/>
        </w:behaviors>
        <w:guid w:val="{64FCD5F3-0CFA-4FFA-B779-A744EB02A44C}"/>
      </w:docPartPr>
      <w:docPartBody>
        <w:p w:rsidR="004D550B" w:rsidRDefault="004D550B" w:rsidP="004D550B">
          <w:pPr>
            <w:pStyle w:val="FED0FD7DACA840F3A54D45226F5C6278"/>
          </w:pPr>
          <w:r>
            <w:rPr>
              <w:rStyle w:val="placeholder1Char"/>
              <w:rFonts w:hint="eastAsia"/>
            </w:rPr>
            <w:t>____________</w:t>
          </w:r>
        </w:p>
      </w:docPartBody>
    </w:docPart>
    <w:docPart>
      <w:docPartPr>
        <w:name w:val="89C0570158974B0580305CD1AEAAA637"/>
        <w:category>
          <w:name w:val="常规"/>
          <w:gallery w:val="placeholder"/>
        </w:category>
        <w:types>
          <w:type w:val="bbPlcHdr"/>
        </w:types>
        <w:behaviors>
          <w:behavior w:val="content"/>
        </w:behaviors>
        <w:guid w:val="{19E014EE-4E66-415F-AF22-304342D47A44}"/>
      </w:docPartPr>
      <w:docPartBody>
        <w:p w:rsidR="004D550B" w:rsidRDefault="004D550B" w:rsidP="004D550B">
          <w:pPr>
            <w:pStyle w:val="89C0570158974B0580305CD1AEAAA637"/>
          </w:pPr>
          <w:r>
            <w:rPr>
              <w:rStyle w:val="placeholder1Char"/>
              <w:rFonts w:hint="eastAsia"/>
            </w:rPr>
            <w:t>____________</w:t>
          </w:r>
        </w:p>
      </w:docPartBody>
    </w:docPart>
    <w:docPart>
      <w:docPartPr>
        <w:name w:val="B5CE8F412D374933BD7BC9F202A1F075"/>
        <w:category>
          <w:name w:val="常规"/>
          <w:gallery w:val="placeholder"/>
        </w:category>
        <w:types>
          <w:type w:val="bbPlcHdr"/>
        </w:types>
        <w:behaviors>
          <w:behavior w:val="content"/>
        </w:behaviors>
        <w:guid w:val="{3481C800-D396-4067-A90B-2AB24380539A}"/>
      </w:docPartPr>
      <w:docPartBody>
        <w:p w:rsidR="004D550B" w:rsidRDefault="004D550B" w:rsidP="004D550B">
          <w:pPr>
            <w:pStyle w:val="B5CE8F412D374933BD7BC9F202A1F075"/>
          </w:pPr>
          <w:r>
            <w:rPr>
              <w:rStyle w:val="placeholder1Char"/>
              <w:rFonts w:hint="eastAsia"/>
            </w:rPr>
            <w:t>____________</w:t>
          </w:r>
        </w:p>
      </w:docPartBody>
    </w:docPart>
    <w:docPart>
      <w:docPartPr>
        <w:name w:val="BFFA04253A3445CBAF93460526204905"/>
        <w:category>
          <w:name w:val="常规"/>
          <w:gallery w:val="placeholder"/>
        </w:category>
        <w:types>
          <w:type w:val="bbPlcHdr"/>
        </w:types>
        <w:behaviors>
          <w:behavior w:val="content"/>
        </w:behaviors>
        <w:guid w:val="{AEFAD2D2-CC30-4D5A-B93D-60A70A3D2940}"/>
      </w:docPartPr>
      <w:docPartBody>
        <w:p w:rsidR="004D550B" w:rsidRDefault="004D550B" w:rsidP="004D550B">
          <w:pPr>
            <w:pStyle w:val="BFFA04253A3445CBAF93460526204905"/>
          </w:pPr>
          <w:r>
            <w:rPr>
              <w:rStyle w:val="placeholder1Char"/>
              <w:rFonts w:hint="eastAsia"/>
            </w:rPr>
            <w:t>____________</w:t>
          </w:r>
        </w:p>
      </w:docPartBody>
    </w:docPart>
    <w:docPart>
      <w:docPartPr>
        <w:name w:val="643C4469E6B84FB08EA469272ABFF337"/>
        <w:category>
          <w:name w:val="常规"/>
          <w:gallery w:val="placeholder"/>
        </w:category>
        <w:types>
          <w:type w:val="bbPlcHdr"/>
        </w:types>
        <w:behaviors>
          <w:behavior w:val="content"/>
        </w:behaviors>
        <w:guid w:val="{3AF8FED3-5AE2-4AC4-91EB-AEA45B208ECC}"/>
      </w:docPartPr>
      <w:docPartBody>
        <w:p w:rsidR="004D550B" w:rsidRDefault="004D550B" w:rsidP="004D550B">
          <w:pPr>
            <w:pStyle w:val="643C4469E6B84FB08EA469272ABFF337"/>
          </w:pPr>
          <w:r>
            <w:rPr>
              <w:rStyle w:val="placeholder1Char"/>
              <w:rFonts w:hint="eastAsia"/>
            </w:rPr>
            <w:t>____________</w:t>
          </w:r>
        </w:p>
      </w:docPartBody>
    </w:docPart>
    <w:docPart>
      <w:docPartPr>
        <w:name w:val="4266E401126C45C997BE1DDBFAB0E47E"/>
        <w:category>
          <w:name w:val="常规"/>
          <w:gallery w:val="placeholder"/>
        </w:category>
        <w:types>
          <w:type w:val="bbPlcHdr"/>
        </w:types>
        <w:behaviors>
          <w:behavior w:val="content"/>
        </w:behaviors>
        <w:guid w:val="{CC470ACE-9CAE-4DD8-BEDD-E1155C3F24FC}"/>
      </w:docPartPr>
      <w:docPartBody>
        <w:p w:rsidR="004D550B" w:rsidRDefault="004D550B" w:rsidP="004D550B">
          <w:pPr>
            <w:pStyle w:val="4266E401126C45C997BE1DDBFAB0E47E"/>
          </w:pPr>
          <w:r>
            <w:rPr>
              <w:rStyle w:val="placeholder1Char"/>
              <w:rFonts w:hint="eastAsia"/>
            </w:rPr>
            <w:t>____________</w:t>
          </w:r>
        </w:p>
      </w:docPartBody>
    </w:docPart>
    <w:docPart>
      <w:docPartPr>
        <w:name w:val="5C2344D1B1A64840B8090C0B121A0FF6"/>
        <w:category>
          <w:name w:val="常规"/>
          <w:gallery w:val="placeholder"/>
        </w:category>
        <w:types>
          <w:type w:val="bbPlcHdr"/>
        </w:types>
        <w:behaviors>
          <w:behavior w:val="content"/>
        </w:behaviors>
        <w:guid w:val="{2610BA3E-4FA6-4879-87EA-6787926CBC4B}"/>
      </w:docPartPr>
      <w:docPartBody>
        <w:p w:rsidR="004D550B" w:rsidRDefault="004D550B" w:rsidP="004D550B">
          <w:pPr>
            <w:pStyle w:val="5C2344D1B1A64840B8090C0B121A0FF6"/>
          </w:pPr>
          <w:r>
            <w:rPr>
              <w:rStyle w:val="placeholder1Char"/>
              <w:rFonts w:hint="eastAsia"/>
            </w:rPr>
            <w:t>____________</w:t>
          </w:r>
        </w:p>
      </w:docPartBody>
    </w:docPart>
    <w:docPart>
      <w:docPartPr>
        <w:name w:val="2D3DEB9BDE5A41988E702087C113D3D1"/>
        <w:category>
          <w:name w:val="常规"/>
          <w:gallery w:val="placeholder"/>
        </w:category>
        <w:types>
          <w:type w:val="bbPlcHdr"/>
        </w:types>
        <w:behaviors>
          <w:behavior w:val="content"/>
        </w:behaviors>
        <w:guid w:val="{51FB922C-A025-41DC-B0EA-2A96AC3AB574}"/>
      </w:docPartPr>
      <w:docPartBody>
        <w:p w:rsidR="004D550B" w:rsidRDefault="004D550B" w:rsidP="004D550B">
          <w:pPr>
            <w:pStyle w:val="2D3DEB9BDE5A41988E702087C113D3D1"/>
          </w:pPr>
          <w:r>
            <w:rPr>
              <w:rStyle w:val="placeholder1Char"/>
              <w:rFonts w:hint="eastAsia"/>
            </w:rPr>
            <w:t>____________</w:t>
          </w:r>
        </w:p>
      </w:docPartBody>
    </w:docPart>
    <w:docPart>
      <w:docPartPr>
        <w:name w:val="9B1F177522D94DEB87786EB91FE37543"/>
        <w:category>
          <w:name w:val="常规"/>
          <w:gallery w:val="placeholder"/>
        </w:category>
        <w:types>
          <w:type w:val="bbPlcHdr"/>
        </w:types>
        <w:behaviors>
          <w:behavior w:val="content"/>
        </w:behaviors>
        <w:guid w:val="{F1B52996-15BD-492C-AD21-F32FBD67D46C}"/>
      </w:docPartPr>
      <w:docPartBody>
        <w:p w:rsidR="004D550B" w:rsidRDefault="004D550B" w:rsidP="004D550B">
          <w:pPr>
            <w:pStyle w:val="9B1F177522D94DEB87786EB91FE37543"/>
          </w:pPr>
          <w:r>
            <w:rPr>
              <w:rStyle w:val="placeholder1Char"/>
              <w:rFonts w:hint="eastAsia"/>
            </w:rPr>
            <w:t>____________</w:t>
          </w:r>
        </w:p>
      </w:docPartBody>
    </w:docPart>
    <w:docPart>
      <w:docPartPr>
        <w:name w:val="E4492B4A343441D6896E6157603799C1"/>
        <w:category>
          <w:name w:val="常规"/>
          <w:gallery w:val="placeholder"/>
        </w:category>
        <w:types>
          <w:type w:val="bbPlcHdr"/>
        </w:types>
        <w:behaviors>
          <w:behavior w:val="content"/>
        </w:behaviors>
        <w:guid w:val="{E873D216-EA2E-4747-9F7B-73558FF226A4}"/>
      </w:docPartPr>
      <w:docPartBody>
        <w:p w:rsidR="004D550B" w:rsidRDefault="004D550B" w:rsidP="004D550B">
          <w:pPr>
            <w:pStyle w:val="E4492B4A343441D6896E6157603799C1"/>
          </w:pPr>
          <w:r>
            <w:rPr>
              <w:rStyle w:val="placeholder1Char"/>
              <w:rFonts w:hint="eastAsia"/>
            </w:rPr>
            <w:t>____________</w:t>
          </w:r>
        </w:p>
      </w:docPartBody>
    </w:docPart>
    <w:docPart>
      <w:docPartPr>
        <w:name w:val="D9EF470D67E5482E8E06FAB321259A6B"/>
        <w:category>
          <w:name w:val="常规"/>
          <w:gallery w:val="placeholder"/>
        </w:category>
        <w:types>
          <w:type w:val="bbPlcHdr"/>
        </w:types>
        <w:behaviors>
          <w:behavior w:val="content"/>
        </w:behaviors>
        <w:guid w:val="{C749A6AA-0E0F-42D7-A6B9-342CCD357130}"/>
      </w:docPartPr>
      <w:docPartBody>
        <w:p w:rsidR="004D550B" w:rsidRDefault="004D550B" w:rsidP="004D550B">
          <w:pPr>
            <w:pStyle w:val="D9EF470D67E5482E8E06FAB321259A6B"/>
          </w:pPr>
          <w:r>
            <w:rPr>
              <w:rStyle w:val="placeholder1Char"/>
              <w:rFonts w:hint="eastAsia"/>
            </w:rPr>
            <w:t>____________</w:t>
          </w:r>
        </w:p>
      </w:docPartBody>
    </w:docPart>
    <w:docPart>
      <w:docPartPr>
        <w:name w:val="FE406084E18B42B4A918F7C02E5DAB95"/>
        <w:category>
          <w:name w:val="常规"/>
          <w:gallery w:val="placeholder"/>
        </w:category>
        <w:types>
          <w:type w:val="bbPlcHdr"/>
        </w:types>
        <w:behaviors>
          <w:behavior w:val="content"/>
        </w:behaviors>
        <w:guid w:val="{DF2CEF25-3A90-4B0C-8296-EF60425B60F9}"/>
      </w:docPartPr>
      <w:docPartBody>
        <w:p w:rsidR="004D550B" w:rsidRDefault="004D550B" w:rsidP="004D550B">
          <w:pPr>
            <w:pStyle w:val="FE406084E18B42B4A918F7C02E5DAB95"/>
          </w:pPr>
          <w:r>
            <w:rPr>
              <w:rStyle w:val="placeholder1Char"/>
              <w:rFonts w:hint="eastAsia"/>
            </w:rPr>
            <w:t>____________</w:t>
          </w:r>
        </w:p>
      </w:docPartBody>
    </w:docPart>
    <w:docPart>
      <w:docPartPr>
        <w:name w:val="E065E6B6B4E74EF1BA66768B85876163"/>
        <w:category>
          <w:name w:val="常规"/>
          <w:gallery w:val="placeholder"/>
        </w:category>
        <w:types>
          <w:type w:val="bbPlcHdr"/>
        </w:types>
        <w:behaviors>
          <w:behavior w:val="content"/>
        </w:behaviors>
        <w:guid w:val="{BAD1A641-9C92-4BFD-9D5E-896A0D461284}"/>
      </w:docPartPr>
      <w:docPartBody>
        <w:p w:rsidR="004D550B" w:rsidRDefault="004D550B" w:rsidP="004D550B">
          <w:pPr>
            <w:pStyle w:val="E065E6B6B4E74EF1BA66768B85876163"/>
          </w:pPr>
          <w:r>
            <w:rPr>
              <w:rStyle w:val="placeholder1Char"/>
              <w:rFonts w:hint="eastAsia"/>
            </w:rPr>
            <w:t>____________</w:t>
          </w:r>
        </w:p>
      </w:docPartBody>
    </w:docPart>
    <w:docPart>
      <w:docPartPr>
        <w:name w:val="04997C640BDC4127AA0A570AECE98D5F"/>
        <w:category>
          <w:name w:val="常规"/>
          <w:gallery w:val="placeholder"/>
        </w:category>
        <w:types>
          <w:type w:val="bbPlcHdr"/>
        </w:types>
        <w:behaviors>
          <w:behavior w:val="content"/>
        </w:behaviors>
        <w:guid w:val="{9AA8335A-7106-4ADF-94EB-246D06E15B7A}"/>
      </w:docPartPr>
      <w:docPartBody>
        <w:p w:rsidR="004D550B" w:rsidRDefault="004D550B" w:rsidP="004D550B">
          <w:pPr>
            <w:pStyle w:val="04997C640BDC4127AA0A570AECE98D5F"/>
          </w:pPr>
          <w:r>
            <w:rPr>
              <w:rStyle w:val="placeholder1Char"/>
              <w:rFonts w:hint="eastAsia"/>
            </w:rPr>
            <w:t>____________</w:t>
          </w:r>
        </w:p>
      </w:docPartBody>
    </w:docPart>
    <w:docPart>
      <w:docPartPr>
        <w:name w:val="FAB838CBC3FB4CC9AD01AADFBD81B5B9"/>
        <w:category>
          <w:name w:val="常规"/>
          <w:gallery w:val="placeholder"/>
        </w:category>
        <w:types>
          <w:type w:val="bbPlcHdr"/>
        </w:types>
        <w:behaviors>
          <w:behavior w:val="content"/>
        </w:behaviors>
        <w:guid w:val="{82C06FD9-4D1B-412B-937F-1F0B8AECBEFC}"/>
      </w:docPartPr>
      <w:docPartBody>
        <w:p w:rsidR="004D550B" w:rsidRDefault="004D550B" w:rsidP="004D550B">
          <w:pPr>
            <w:pStyle w:val="FAB838CBC3FB4CC9AD01AADFBD81B5B9"/>
          </w:pPr>
          <w:r>
            <w:rPr>
              <w:rStyle w:val="placeholder1Char"/>
              <w:rFonts w:hint="eastAsia"/>
            </w:rPr>
            <w:t>____________</w:t>
          </w:r>
        </w:p>
      </w:docPartBody>
    </w:docPart>
    <w:docPart>
      <w:docPartPr>
        <w:name w:val="BFD646EDF7AE47F6B4A9F1C2829C7EB3"/>
        <w:category>
          <w:name w:val="常规"/>
          <w:gallery w:val="placeholder"/>
        </w:category>
        <w:types>
          <w:type w:val="bbPlcHdr"/>
        </w:types>
        <w:behaviors>
          <w:behavior w:val="content"/>
        </w:behaviors>
        <w:guid w:val="{E02F4139-9505-4AEF-87ED-D5D8B906F65E}"/>
      </w:docPartPr>
      <w:docPartBody>
        <w:p w:rsidR="004D550B" w:rsidRDefault="004D550B" w:rsidP="004D550B">
          <w:pPr>
            <w:pStyle w:val="BFD646EDF7AE47F6B4A9F1C2829C7EB3"/>
          </w:pPr>
          <w:r>
            <w:rPr>
              <w:rStyle w:val="placeholder1Char"/>
              <w:rFonts w:hint="eastAsia"/>
            </w:rPr>
            <w:t>____________</w:t>
          </w:r>
        </w:p>
      </w:docPartBody>
    </w:docPart>
    <w:docPart>
      <w:docPartPr>
        <w:name w:val="2E17FD81E4D1435C8D5310F16DEFC2C7"/>
        <w:category>
          <w:name w:val="常规"/>
          <w:gallery w:val="placeholder"/>
        </w:category>
        <w:types>
          <w:type w:val="bbPlcHdr"/>
        </w:types>
        <w:behaviors>
          <w:behavior w:val="content"/>
        </w:behaviors>
        <w:guid w:val="{AD953A3E-9A6E-42F2-B41B-64FDEB9BD747}"/>
      </w:docPartPr>
      <w:docPartBody>
        <w:p w:rsidR="004D550B" w:rsidRDefault="004D550B" w:rsidP="004D550B">
          <w:pPr>
            <w:pStyle w:val="2E17FD81E4D1435C8D5310F16DEFC2C7"/>
          </w:pPr>
          <w:r>
            <w:rPr>
              <w:rStyle w:val="placeholder1Char"/>
              <w:rFonts w:hint="eastAsia"/>
            </w:rPr>
            <w:t>____________</w:t>
          </w:r>
        </w:p>
      </w:docPartBody>
    </w:docPart>
    <w:docPart>
      <w:docPartPr>
        <w:name w:val="5B34AB270CB6454EBA43784C3142813E"/>
        <w:category>
          <w:name w:val="常规"/>
          <w:gallery w:val="placeholder"/>
        </w:category>
        <w:types>
          <w:type w:val="bbPlcHdr"/>
        </w:types>
        <w:behaviors>
          <w:behavior w:val="content"/>
        </w:behaviors>
        <w:guid w:val="{7ABF8EB2-683B-4FB6-9BDE-5AB4C1FD9F21}"/>
      </w:docPartPr>
      <w:docPartBody>
        <w:p w:rsidR="004D550B" w:rsidRDefault="004D550B" w:rsidP="004D550B">
          <w:pPr>
            <w:pStyle w:val="5B34AB270CB6454EBA43784C3142813E"/>
          </w:pPr>
          <w:r>
            <w:rPr>
              <w:rStyle w:val="placeholder1Char"/>
              <w:rFonts w:hint="eastAsia"/>
            </w:rPr>
            <w:t>____________</w:t>
          </w:r>
        </w:p>
      </w:docPartBody>
    </w:docPart>
    <w:docPart>
      <w:docPartPr>
        <w:name w:val="4208864AFE3B44D09273EC0D7DDAC2A9"/>
        <w:category>
          <w:name w:val="常规"/>
          <w:gallery w:val="placeholder"/>
        </w:category>
        <w:types>
          <w:type w:val="bbPlcHdr"/>
        </w:types>
        <w:behaviors>
          <w:behavior w:val="content"/>
        </w:behaviors>
        <w:guid w:val="{A893C4D0-8E18-4C7B-92A4-58CEBB8C3868}"/>
      </w:docPartPr>
      <w:docPartBody>
        <w:p w:rsidR="004D550B" w:rsidRDefault="004D550B" w:rsidP="004D550B">
          <w:pPr>
            <w:pStyle w:val="4208864AFE3B44D09273EC0D7DDAC2A9"/>
          </w:pPr>
          <w:r>
            <w:rPr>
              <w:rStyle w:val="placeholder1Char"/>
              <w:rFonts w:hint="eastAsia"/>
            </w:rPr>
            <w:t>____________</w:t>
          </w:r>
        </w:p>
      </w:docPartBody>
    </w:docPart>
    <w:docPart>
      <w:docPartPr>
        <w:name w:val="72FBF1D3AB98428C8D09E48D20EA9410"/>
        <w:category>
          <w:name w:val="常规"/>
          <w:gallery w:val="placeholder"/>
        </w:category>
        <w:types>
          <w:type w:val="bbPlcHdr"/>
        </w:types>
        <w:behaviors>
          <w:behavior w:val="content"/>
        </w:behaviors>
        <w:guid w:val="{411CDAB6-3518-4D3F-95F5-164256614A6C}"/>
      </w:docPartPr>
      <w:docPartBody>
        <w:p w:rsidR="004D550B" w:rsidRDefault="004D550B" w:rsidP="004D550B">
          <w:pPr>
            <w:pStyle w:val="72FBF1D3AB98428C8D09E48D20EA9410"/>
          </w:pPr>
          <w:r>
            <w:rPr>
              <w:rStyle w:val="placeholder1Char"/>
              <w:rFonts w:hint="eastAsia"/>
            </w:rPr>
            <w:t>____________</w:t>
          </w:r>
        </w:p>
      </w:docPartBody>
    </w:docPart>
    <w:docPart>
      <w:docPartPr>
        <w:name w:val="EA9D020C090649DDA9E7EA550D6C0AF8"/>
        <w:category>
          <w:name w:val="常规"/>
          <w:gallery w:val="placeholder"/>
        </w:category>
        <w:types>
          <w:type w:val="bbPlcHdr"/>
        </w:types>
        <w:behaviors>
          <w:behavior w:val="content"/>
        </w:behaviors>
        <w:guid w:val="{C09A3516-4611-4519-AA28-215DB46ACFD7}"/>
      </w:docPartPr>
      <w:docPartBody>
        <w:p w:rsidR="004D550B" w:rsidRDefault="004D550B" w:rsidP="004D550B">
          <w:pPr>
            <w:pStyle w:val="EA9D020C090649DDA9E7EA550D6C0AF8"/>
          </w:pPr>
          <w:r>
            <w:rPr>
              <w:rStyle w:val="placeholder1Char"/>
              <w:rFonts w:hint="eastAsia"/>
            </w:rPr>
            <w:t>____________</w:t>
          </w:r>
        </w:p>
      </w:docPartBody>
    </w:docPart>
    <w:docPart>
      <w:docPartPr>
        <w:name w:val="DABEE3E4A7744515BF17C1DACB5D0578"/>
        <w:category>
          <w:name w:val="常规"/>
          <w:gallery w:val="placeholder"/>
        </w:category>
        <w:types>
          <w:type w:val="bbPlcHdr"/>
        </w:types>
        <w:behaviors>
          <w:behavior w:val="content"/>
        </w:behaviors>
        <w:guid w:val="{165394EA-381C-4F80-AA27-90B10FB29D7F}"/>
      </w:docPartPr>
      <w:docPartBody>
        <w:p w:rsidR="004D550B" w:rsidRDefault="004D550B" w:rsidP="004D550B">
          <w:pPr>
            <w:pStyle w:val="DABEE3E4A7744515BF17C1DACB5D0578"/>
          </w:pPr>
          <w:r>
            <w:rPr>
              <w:rStyle w:val="placeholder1Char"/>
              <w:rFonts w:hint="eastAsia"/>
            </w:rPr>
            <w:t>____________</w:t>
          </w:r>
        </w:p>
      </w:docPartBody>
    </w:docPart>
    <w:docPart>
      <w:docPartPr>
        <w:name w:val="B72CEAC85CD8471D9F3FFEE680DAB9FA"/>
        <w:category>
          <w:name w:val="常规"/>
          <w:gallery w:val="placeholder"/>
        </w:category>
        <w:types>
          <w:type w:val="bbPlcHdr"/>
        </w:types>
        <w:behaviors>
          <w:behavior w:val="content"/>
        </w:behaviors>
        <w:guid w:val="{12D912B1-94D0-4C17-AD15-D249712C9A0F}"/>
      </w:docPartPr>
      <w:docPartBody>
        <w:p w:rsidR="004D550B" w:rsidRDefault="004D550B" w:rsidP="004D550B">
          <w:pPr>
            <w:pStyle w:val="B72CEAC85CD8471D9F3FFEE680DAB9FA"/>
          </w:pPr>
          <w:r>
            <w:rPr>
              <w:rStyle w:val="placeholder1Char"/>
              <w:rFonts w:hint="eastAsia"/>
            </w:rPr>
            <w:t>____________</w:t>
          </w:r>
        </w:p>
      </w:docPartBody>
    </w:docPart>
    <w:docPart>
      <w:docPartPr>
        <w:name w:val="E466C69765EE49698E015B874B8A1D7F"/>
        <w:category>
          <w:name w:val="常规"/>
          <w:gallery w:val="placeholder"/>
        </w:category>
        <w:types>
          <w:type w:val="bbPlcHdr"/>
        </w:types>
        <w:behaviors>
          <w:behavior w:val="content"/>
        </w:behaviors>
        <w:guid w:val="{98A241A6-A241-4EA4-A3E5-0AB6EB786563}"/>
      </w:docPartPr>
      <w:docPartBody>
        <w:p w:rsidR="004D550B" w:rsidRDefault="004D550B" w:rsidP="004D550B">
          <w:pPr>
            <w:pStyle w:val="E466C69765EE49698E015B874B8A1D7F"/>
          </w:pPr>
          <w:r>
            <w:rPr>
              <w:rStyle w:val="placeholder1Char"/>
              <w:rFonts w:hint="eastAsia"/>
            </w:rPr>
            <w:t>____________</w:t>
          </w:r>
        </w:p>
      </w:docPartBody>
    </w:docPart>
    <w:docPart>
      <w:docPartPr>
        <w:name w:val="D700BB581A2348D69CF42A1D8EAAE4D6"/>
        <w:category>
          <w:name w:val="常规"/>
          <w:gallery w:val="placeholder"/>
        </w:category>
        <w:types>
          <w:type w:val="bbPlcHdr"/>
        </w:types>
        <w:behaviors>
          <w:behavior w:val="content"/>
        </w:behaviors>
        <w:guid w:val="{EFA8E912-5CC7-47F9-B602-13F8C84E255B}"/>
      </w:docPartPr>
      <w:docPartBody>
        <w:p w:rsidR="004D550B" w:rsidRDefault="004D550B" w:rsidP="004D550B">
          <w:pPr>
            <w:pStyle w:val="D700BB581A2348D69CF42A1D8EAAE4D6"/>
          </w:pPr>
          <w:r>
            <w:rPr>
              <w:rStyle w:val="placeholder1Char"/>
              <w:rFonts w:hint="eastAsia"/>
            </w:rPr>
            <w:t>____________</w:t>
          </w:r>
        </w:p>
      </w:docPartBody>
    </w:docPart>
    <w:docPart>
      <w:docPartPr>
        <w:name w:val="37728F9D15E943E3B869AD18ECB65F09"/>
        <w:category>
          <w:name w:val="常规"/>
          <w:gallery w:val="placeholder"/>
        </w:category>
        <w:types>
          <w:type w:val="bbPlcHdr"/>
        </w:types>
        <w:behaviors>
          <w:behavior w:val="content"/>
        </w:behaviors>
        <w:guid w:val="{0C8EB838-DD12-4E0D-BCA0-523D18C68E19}"/>
      </w:docPartPr>
      <w:docPartBody>
        <w:p w:rsidR="004D550B" w:rsidRDefault="004D550B" w:rsidP="004D550B">
          <w:pPr>
            <w:pStyle w:val="37728F9D15E943E3B869AD18ECB65F09"/>
          </w:pPr>
          <w:r>
            <w:rPr>
              <w:rStyle w:val="placeholder1Char"/>
              <w:rFonts w:hint="eastAsia"/>
            </w:rPr>
            <w:t>____________</w:t>
          </w:r>
        </w:p>
      </w:docPartBody>
    </w:docPart>
    <w:docPart>
      <w:docPartPr>
        <w:name w:val="48E4003C80344041A18BC0B5C912CD36"/>
        <w:category>
          <w:name w:val="常规"/>
          <w:gallery w:val="placeholder"/>
        </w:category>
        <w:types>
          <w:type w:val="bbPlcHdr"/>
        </w:types>
        <w:behaviors>
          <w:behavior w:val="content"/>
        </w:behaviors>
        <w:guid w:val="{E21DD924-77D4-40B1-B4E5-3C5794F37ABA}"/>
      </w:docPartPr>
      <w:docPartBody>
        <w:p w:rsidR="004D550B" w:rsidRDefault="004D550B" w:rsidP="004D550B">
          <w:pPr>
            <w:pStyle w:val="48E4003C80344041A18BC0B5C912CD36"/>
          </w:pPr>
          <w:r>
            <w:rPr>
              <w:rStyle w:val="placeholder1Char"/>
              <w:rFonts w:hint="eastAsia"/>
            </w:rPr>
            <w:t>____________</w:t>
          </w:r>
        </w:p>
      </w:docPartBody>
    </w:docPart>
    <w:docPart>
      <w:docPartPr>
        <w:name w:val="DBE07138C0E84DBC8860A5B0C37D8CD4"/>
        <w:category>
          <w:name w:val="常规"/>
          <w:gallery w:val="placeholder"/>
        </w:category>
        <w:types>
          <w:type w:val="bbPlcHdr"/>
        </w:types>
        <w:behaviors>
          <w:behavior w:val="content"/>
        </w:behaviors>
        <w:guid w:val="{64AD6995-338A-4E5D-8CB0-896F20805722}"/>
      </w:docPartPr>
      <w:docPartBody>
        <w:p w:rsidR="004D550B" w:rsidRDefault="004D550B" w:rsidP="004D550B">
          <w:pPr>
            <w:pStyle w:val="DBE07138C0E84DBC8860A5B0C37D8CD4"/>
          </w:pPr>
          <w:r>
            <w:rPr>
              <w:rStyle w:val="placeholder1Char"/>
              <w:rFonts w:hint="eastAsia"/>
            </w:rPr>
            <w:t>____________</w:t>
          </w:r>
        </w:p>
      </w:docPartBody>
    </w:docPart>
    <w:docPart>
      <w:docPartPr>
        <w:name w:val="7BC4E808968F4515ACD5D79116816C35"/>
        <w:category>
          <w:name w:val="常规"/>
          <w:gallery w:val="placeholder"/>
        </w:category>
        <w:types>
          <w:type w:val="bbPlcHdr"/>
        </w:types>
        <w:behaviors>
          <w:behavior w:val="content"/>
        </w:behaviors>
        <w:guid w:val="{A3A8AAAF-C35B-426A-8515-2C35CE29BB33}"/>
      </w:docPartPr>
      <w:docPartBody>
        <w:p w:rsidR="004D550B" w:rsidRDefault="004D550B" w:rsidP="004D550B">
          <w:pPr>
            <w:pStyle w:val="7BC4E808968F4515ACD5D79116816C35"/>
          </w:pPr>
          <w:r>
            <w:rPr>
              <w:rStyle w:val="placeholder1Char"/>
              <w:rFonts w:hint="eastAsia"/>
            </w:rPr>
            <w:t>____________</w:t>
          </w:r>
        </w:p>
      </w:docPartBody>
    </w:docPart>
    <w:docPart>
      <w:docPartPr>
        <w:name w:val="0C14A2838DBA4AD087D78D93E830B035"/>
        <w:category>
          <w:name w:val="常规"/>
          <w:gallery w:val="placeholder"/>
        </w:category>
        <w:types>
          <w:type w:val="bbPlcHdr"/>
        </w:types>
        <w:behaviors>
          <w:behavior w:val="content"/>
        </w:behaviors>
        <w:guid w:val="{36FCBDAC-ECA1-4FFC-BE6C-B472F4B76217}"/>
      </w:docPartPr>
      <w:docPartBody>
        <w:p w:rsidR="004D550B" w:rsidRDefault="004D550B" w:rsidP="004D550B">
          <w:pPr>
            <w:pStyle w:val="0C14A2838DBA4AD087D78D93E830B035"/>
          </w:pPr>
          <w:r>
            <w:rPr>
              <w:rStyle w:val="placeholder1Char"/>
              <w:rFonts w:hint="eastAsia"/>
            </w:rPr>
            <w:t>____________</w:t>
          </w:r>
        </w:p>
      </w:docPartBody>
    </w:docPart>
    <w:docPart>
      <w:docPartPr>
        <w:name w:val="8448855F28EA41BC9A32F8C51F7DD279"/>
        <w:category>
          <w:name w:val="常规"/>
          <w:gallery w:val="placeholder"/>
        </w:category>
        <w:types>
          <w:type w:val="bbPlcHdr"/>
        </w:types>
        <w:behaviors>
          <w:behavior w:val="content"/>
        </w:behaviors>
        <w:guid w:val="{345B9713-7445-4F05-9F5C-A54E6F065520}"/>
      </w:docPartPr>
      <w:docPartBody>
        <w:p w:rsidR="004D550B" w:rsidRDefault="004D550B" w:rsidP="004D550B">
          <w:pPr>
            <w:pStyle w:val="8448855F28EA41BC9A32F8C51F7DD279"/>
          </w:pPr>
          <w:r>
            <w:rPr>
              <w:rStyle w:val="placeholder1Char"/>
              <w:rFonts w:hint="eastAsia"/>
            </w:rPr>
            <w:t>____________</w:t>
          </w:r>
        </w:p>
      </w:docPartBody>
    </w:docPart>
    <w:docPart>
      <w:docPartPr>
        <w:name w:val="3002621C2AE84127A1D4BA806BCFE6B6"/>
        <w:category>
          <w:name w:val="常规"/>
          <w:gallery w:val="placeholder"/>
        </w:category>
        <w:types>
          <w:type w:val="bbPlcHdr"/>
        </w:types>
        <w:behaviors>
          <w:behavior w:val="content"/>
        </w:behaviors>
        <w:guid w:val="{DA6F7A9E-813B-4239-A837-597E0F8085E0}"/>
      </w:docPartPr>
      <w:docPartBody>
        <w:p w:rsidR="004D550B" w:rsidRDefault="004D550B" w:rsidP="004D550B">
          <w:pPr>
            <w:pStyle w:val="3002621C2AE84127A1D4BA806BCFE6B6"/>
          </w:pPr>
          <w:r>
            <w:rPr>
              <w:rStyle w:val="placeholder1Char"/>
              <w:rFonts w:hint="eastAsia"/>
            </w:rPr>
            <w:t>____________</w:t>
          </w:r>
        </w:p>
      </w:docPartBody>
    </w:docPart>
    <w:docPart>
      <w:docPartPr>
        <w:name w:val="BD8CE02427834644A8061E459318214E"/>
        <w:category>
          <w:name w:val="常规"/>
          <w:gallery w:val="placeholder"/>
        </w:category>
        <w:types>
          <w:type w:val="bbPlcHdr"/>
        </w:types>
        <w:behaviors>
          <w:behavior w:val="content"/>
        </w:behaviors>
        <w:guid w:val="{2FA0FDBC-B7A8-4944-9162-2B08858F4CB2}"/>
      </w:docPartPr>
      <w:docPartBody>
        <w:p w:rsidR="004D550B" w:rsidRDefault="004D550B" w:rsidP="004D550B">
          <w:pPr>
            <w:pStyle w:val="BD8CE02427834644A8061E459318214E"/>
          </w:pPr>
          <w:r>
            <w:rPr>
              <w:rStyle w:val="placeholder1Char"/>
              <w:rFonts w:hint="eastAsia"/>
            </w:rPr>
            <w:t>____________</w:t>
          </w:r>
        </w:p>
      </w:docPartBody>
    </w:docPart>
    <w:docPart>
      <w:docPartPr>
        <w:name w:val="0FDF740ADC4B42F09E19E0620B25BD21"/>
        <w:category>
          <w:name w:val="常规"/>
          <w:gallery w:val="placeholder"/>
        </w:category>
        <w:types>
          <w:type w:val="bbPlcHdr"/>
        </w:types>
        <w:behaviors>
          <w:behavior w:val="content"/>
        </w:behaviors>
        <w:guid w:val="{B274844D-B367-4406-BD85-E20E291EC997}"/>
      </w:docPartPr>
      <w:docPartBody>
        <w:p w:rsidR="004D550B" w:rsidRDefault="004D550B" w:rsidP="004D550B">
          <w:pPr>
            <w:pStyle w:val="0FDF740ADC4B42F09E19E0620B25BD21"/>
          </w:pPr>
          <w:r>
            <w:rPr>
              <w:rStyle w:val="placeholder1Char"/>
              <w:rFonts w:hint="eastAsia"/>
            </w:rPr>
            <w:t>____________</w:t>
          </w:r>
        </w:p>
      </w:docPartBody>
    </w:docPart>
    <w:docPart>
      <w:docPartPr>
        <w:name w:val="50D40BD79E8043B7A30C799F899A354F"/>
        <w:category>
          <w:name w:val="常规"/>
          <w:gallery w:val="placeholder"/>
        </w:category>
        <w:types>
          <w:type w:val="bbPlcHdr"/>
        </w:types>
        <w:behaviors>
          <w:behavior w:val="content"/>
        </w:behaviors>
        <w:guid w:val="{986E7414-C832-4474-B210-9FA9FF5BFA2A}"/>
      </w:docPartPr>
      <w:docPartBody>
        <w:p w:rsidR="004D550B" w:rsidRDefault="004D550B" w:rsidP="004D550B">
          <w:pPr>
            <w:pStyle w:val="50D40BD79E8043B7A30C799F899A354F"/>
          </w:pPr>
          <w:r>
            <w:rPr>
              <w:rStyle w:val="placeholder1Char"/>
              <w:rFonts w:hint="eastAsia"/>
            </w:rPr>
            <w:t>____________</w:t>
          </w:r>
        </w:p>
      </w:docPartBody>
    </w:docPart>
    <w:docPart>
      <w:docPartPr>
        <w:name w:val="84789030665A4E76AB87C9DDE1A71384"/>
        <w:category>
          <w:name w:val="常规"/>
          <w:gallery w:val="placeholder"/>
        </w:category>
        <w:types>
          <w:type w:val="bbPlcHdr"/>
        </w:types>
        <w:behaviors>
          <w:behavior w:val="content"/>
        </w:behaviors>
        <w:guid w:val="{AAF14FDA-9D05-4502-A4EB-4B8E093E5331}"/>
      </w:docPartPr>
      <w:docPartBody>
        <w:p w:rsidR="004D550B" w:rsidRDefault="004D550B" w:rsidP="004D550B">
          <w:pPr>
            <w:pStyle w:val="84789030665A4E76AB87C9DDE1A71384"/>
          </w:pPr>
          <w:r>
            <w:rPr>
              <w:rStyle w:val="placeholder1Char"/>
              <w:rFonts w:hint="eastAsia"/>
            </w:rPr>
            <w:t>____________</w:t>
          </w:r>
        </w:p>
      </w:docPartBody>
    </w:docPart>
    <w:docPart>
      <w:docPartPr>
        <w:name w:val="89C6F03EEC7E4593BAE191A568064C78"/>
        <w:category>
          <w:name w:val="常规"/>
          <w:gallery w:val="placeholder"/>
        </w:category>
        <w:types>
          <w:type w:val="bbPlcHdr"/>
        </w:types>
        <w:behaviors>
          <w:behavior w:val="content"/>
        </w:behaviors>
        <w:guid w:val="{E5439133-1776-4A46-8F23-864A5704554F}"/>
      </w:docPartPr>
      <w:docPartBody>
        <w:p w:rsidR="004D550B" w:rsidRDefault="004D550B" w:rsidP="004D550B">
          <w:pPr>
            <w:pStyle w:val="89C6F03EEC7E4593BAE191A568064C78"/>
          </w:pPr>
          <w:r>
            <w:rPr>
              <w:rStyle w:val="placeholder1Char"/>
              <w:rFonts w:hint="eastAsia"/>
            </w:rPr>
            <w:t>____________</w:t>
          </w:r>
        </w:p>
      </w:docPartBody>
    </w:docPart>
    <w:docPart>
      <w:docPartPr>
        <w:name w:val="92DF1466D17045F283698C0F8FEEDE3D"/>
        <w:category>
          <w:name w:val="常规"/>
          <w:gallery w:val="placeholder"/>
        </w:category>
        <w:types>
          <w:type w:val="bbPlcHdr"/>
        </w:types>
        <w:behaviors>
          <w:behavior w:val="content"/>
        </w:behaviors>
        <w:guid w:val="{ABF3C385-8757-4D49-B64D-CAB98E821A35}"/>
      </w:docPartPr>
      <w:docPartBody>
        <w:p w:rsidR="004D550B" w:rsidRDefault="004D550B" w:rsidP="004D550B">
          <w:pPr>
            <w:pStyle w:val="92DF1466D17045F283698C0F8FEEDE3D"/>
          </w:pPr>
          <w:r>
            <w:rPr>
              <w:rStyle w:val="placeholder1Char"/>
              <w:rFonts w:hint="eastAsia"/>
            </w:rPr>
            <w:t>____________</w:t>
          </w:r>
        </w:p>
      </w:docPartBody>
    </w:docPart>
    <w:docPart>
      <w:docPartPr>
        <w:name w:val="9BC6CD9F089B4E60B7FB059B16293E4B"/>
        <w:category>
          <w:name w:val="常规"/>
          <w:gallery w:val="placeholder"/>
        </w:category>
        <w:types>
          <w:type w:val="bbPlcHdr"/>
        </w:types>
        <w:behaviors>
          <w:behavior w:val="content"/>
        </w:behaviors>
        <w:guid w:val="{265D438B-7E7F-4BE7-A349-D494B04BE05A}"/>
      </w:docPartPr>
      <w:docPartBody>
        <w:p w:rsidR="004D550B" w:rsidRDefault="004D550B" w:rsidP="004D550B">
          <w:pPr>
            <w:pStyle w:val="9BC6CD9F089B4E60B7FB059B16293E4B"/>
          </w:pPr>
          <w:r>
            <w:rPr>
              <w:rStyle w:val="placeholder1Char"/>
              <w:rFonts w:hint="eastAsia"/>
            </w:rPr>
            <w:t>____________</w:t>
          </w:r>
        </w:p>
      </w:docPartBody>
    </w:docPart>
    <w:docPart>
      <w:docPartPr>
        <w:name w:val="24F6339C78C24A1DA4C0C37A7453B455"/>
        <w:category>
          <w:name w:val="常规"/>
          <w:gallery w:val="placeholder"/>
        </w:category>
        <w:types>
          <w:type w:val="bbPlcHdr"/>
        </w:types>
        <w:behaviors>
          <w:behavior w:val="content"/>
        </w:behaviors>
        <w:guid w:val="{12D9DFD0-EEDE-4583-9126-D1F022B12513}"/>
      </w:docPartPr>
      <w:docPartBody>
        <w:p w:rsidR="004D550B" w:rsidRDefault="004D550B" w:rsidP="004D550B">
          <w:pPr>
            <w:pStyle w:val="24F6339C78C24A1DA4C0C37A7453B455"/>
          </w:pPr>
          <w:r>
            <w:rPr>
              <w:rStyle w:val="placeholder1Char"/>
              <w:rFonts w:hint="eastAsia"/>
            </w:rPr>
            <w:t>____________</w:t>
          </w:r>
        </w:p>
      </w:docPartBody>
    </w:docPart>
    <w:docPart>
      <w:docPartPr>
        <w:name w:val="82D248CB46EE4509ACA3D487FF01ACAB"/>
        <w:category>
          <w:name w:val="常规"/>
          <w:gallery w:val="placeholder"/>
        </w:category>
        <w:types>
          <w:type w:val="bbPlcHdr"/>
        </w:types>
        <w:behaviors>
          <w:behavior w:val="content"/>
        </w:behaviors>
        <w:guid w:val="{97AF874D-3923-4853-A713-792BFDF91BAA}"/>
      </w:docPartPr>
      <w:docPartBody>
        <w:p w:rsidR="004D550B" w:rsidRDefault="004D550B" w:rsidP="004D550B">
          <w:pPr>
            <w:pStyle w:val="82D248CB46EE4509ACA3D487FF01ACAB"/>
          </w:pPr>
          <w:r>
            <w:rPr>
              <w:rStyle w:val="placeholder1Char"/>
              <w:rFonts w:hint="eastAsia"/>
            </w:rPr>
            <w:t>____________</w:t>
          </w:r>
        </w:p>
      </w:docPartBody>
    </w:docPart>
    <w:docPart>
      <w:docPartPr>
        <w:name w:val="C66D7F3547A94DE5AE92C6834327BF45"/>
        <w:category>
          <w:name w:val="常规"/>
          <w:gallery w:val="placeholder"/>
        </w:category>
        <w:types>
          <w:type w:val="bbPlcHdr"/>
        </w:types>
        <w:behaviors>
          <w:behavior w:val="content"/>
        </w:behaviors>
        <w:guid w:val="{DC8539AB-2F87-4A93-8E0C-D729A3C06280}"/>
      </w:docPartPr>
      <w:docPartBody>
        <w:p w:rsidR="004D550B" w:rsidRDefault="004D550B" w:rsidP="004D550B">
          <w:pPr>
            <w:pStyle w:val="C66D7F3547A94DE5AE92C6834327BF45"/>
          </w:pPr>
          <w:r>
            <w:rPr>
              <w:rStyle w:val="placeholder1Char"/>
              <w:rFonts w:hint="eastAsia"/>
            </w:rPr>
            <w:t>____________</w:t>
          </w:r>
        </w:p>
      </w:docPartBody>
    </w:docPart>
    <w:docPart>
      <w:docPartPr>
        <w:name w:val="C1825ECA974840B3910C645E8C1CAC95"/>
        <w:category>
          <w:name w:val="常规"/>
          <w:gallery w:val="placeholder"/>
        </w:category>
        <w:types>
          <w:type w:val="bbPlcHdr"/>
        </w:types>
        <w:behaviors>
          <w:behavior w:val="content"/>
        </w:behaviors>
        <w:guid w:val="{14075437-396C-46D0-9B91-56B2505BDE92}"/>
      </w:docPartPr>
      <w:docPartBody>
        <w:p w:rsidR="004D550B" w:rsidRDefault="004D550B" w:rsidP="004D550B">
          <w:pPr>
            <w:pStyle w:val="C1825ECA974840B3910C645E8C1CAC95"/>
          </w:pPr>
          <w:r>
            <w:rPr>
              <w:rStyle w:val="placeholder1Char"/>
              <w:rFonts w:hint="eastAsia"/>
            </w:rPr>
            <w:t>____________</w:t>
          </w:r>
        </w:p>
      </w:docPartBody>
    </w:docPart>
    <w:docPart>
      <w:docPartPr>
        <w:name w:val="93E5363BDE6C46F8997CC44CBEE20C20"/>
        <w:category>
          <w:name w:val="常规"/>
          <w:gallery w:val="placeholder"/>
        </w:category>
        <w:types>
          <w:type w:val="bbPlcHdr"/>
        </w:types>
        <w:behaviors>
          <w:behavior w:val="content"/>
        </w:behaviors>
        <w:guid w:val="{0863BB9D-3D70-4D99-9B67-A63444DB861E}"/>
      </w:docPartPr>
      <w:docPartBody>
        <w:p w:rsidR="004D550B" w:rsidRDefault="004D550B" w:rsidP="004D550B">
          <w:pPr>
            <w:pStyle w:val="93E5363BDE6C46F8997CC44CBEE20C20"/>
          </w:pPr>
          <w:r>
            <w:rPr>
              <w:rStyle w:val="placeholder1Char"/>
              <w:rFonts w:hint="eastAsia"/>
            </w:rPr>
            <w:t>____________</w:t>
          </w:r>
        </w:p>
      </w:docPartBody>
    </w:docPart>
    <w:docPart>
      <w:docPartPr>
        <w:name w:val="970B6266663441DD86511E4E220E1C25"/>
        <w:category>
          <w:name w:val="常规"/>
          <w:gallery w:val="placeholder"/>
        </w:category>
        <w:types>
          <w:type w:val="bbPlcHdr"/>
        </w:types>
        <w:behaviors>
          <w:behavior w:val="content"/>
        </w:behaviors>
        <w:guid w:val="{CB20876A-28C0-46ED-B809-F1A76F642E74}"/>
      </w:docPartPr>
      <w:docPartBody>
        <w:p w:rsidR="004D550B" w:rsidRDefault="004D550B" w:rsidP="004D550B">
          <w:pPr>
            <w:pStyle w:val="970B6266663441DD86511E4E220E1C25"/>
          </w:pPr>
          <w:r>
            <w:rPr>
              <w:rStyle w:val="placeholder1Char"/>
              <w:rFonts w:hint="eastAsia"/>
            </w:rPr>
            <w:t>____________</w:t>
          </w:r>
        </w:p>
      </w:docPartBody>
    </w:docPart>
    <w:docPart>
      <w:docPartPr>
        <w:name w:val="A39FA54517B143CEA1DCFCA71B5D0E8B"/>
        <w:category>
          <w:name w:val="常规"/>
          <w:gallery w:val="placeholder"/>
        </w:category>
        <w:types>
          <w:type w:val="bbPlcHdr"/>
        </w:types>
        <w:behaviors>
          <w:behavior w:val="content"/>
        </w:behaviors>
        <w:guid w:val="{B1411196-5C76-4924-ABF3-273858BA2FC1}"/>
      </w:docPartPr>
      <w:docPartBody>
        <w:p w:rsidR="004D550B" w:rsidRDefault="004D550B" w:rsidP="004D550B">
          <w:pPr>
            <w:pStyle w:val="A39FA54517B143CEA1DCFCA71B5D0E8B"/>
          </w:pPr>
          <w:r>
            <w:rPr>
              <w:rStyle w:val="placeholder1Char"/>
              <w:rFonts w:hint="eastAsia"/>
            </w:rPr>
            <w:t>____________</w:t>
          </w:r>
        </w:p>
      </w:docPartBody>
    </w:docPart>
    <w:docPart>
      <w:docPartPr>
        <w:name w:val="5FD1E4FF208A4E53B7FD7EC82D00F403"/>
        <w:category>
          <w:name w:val="常规"/>
          <w:gallery w:val="placeholder"/>
        </w:category>
        <w:types>
          <w:type w:val="bbPlcHdr"/>
        </w:types>
        <w:behaviors>
          <w:behavior w:val="content"/>
        </w:behaviors>
        <w:guid w:val="{85638A59-0D1B-4E9A-A712-137C6FEC03EB}"/>
      </w:docPartPr>
      <w:docPartBody>
        <w:p w:rsidR="004D550B" w:rsidRDefault="004D550B" w:rsidP="004D550B">
          <w:pPr>
            <w:pStyle w:val="5FD1E4FF208A4E53B7FD7EC82D00F403"/>
          </w:pPr>
          <w:r>
            <w:rPr>
              <w:rStyle w:val="placeholder1Char"/>
              <w:rFonts w:hint="eastAsia"/>
            </w:rPr>
            <w:t>____________</w:t>
          </w:r>
        </w:p>
      </w:docPartBody>
    </w:docPart>
    <w:docPart>
      <w:docPartPr>
        <w:name w:val="3210D952113A4E8E9C78B19986FA0908"/>
        <w:category>
          <w:name w:val="常规"/>
          <w:gallery w:val="placeholder"/>
        </w:category>
        <w:types>
          <w:type w:val="bbPlcHdr"/>
        </w:types>
        <w:behaviors>
          <w:behavior w:val="content"/>
        </w:behaviors>
        <w:guid w:val="{307204D0-B322-45BC-9121-B26402F8106E}"/>
      </w:docPartPr>
      <w:docPartBody>
        <w:p w:rsidR="004D550B" w:rsidRDefault="004D550B" w:rsidP="004D550B">
          <w:pPr>
            <w:pStyle w:val="3210D952113A4E8E9C78B19986FA0908"/>
          </w:pPr>
          <w:r>
            <w:rPr>
              <w:rStyle w:val="placeholder1Char"/>
              <w:rFonts w:hint="eastAsia"/>
            </w:rPr>
            <w:t>____________</w:t>
          </w:r>
        </w:p>
      </w:docPartBody>
    </w:docPart>
    <w:docPart>
      <w:docPartPr>
        <w:name w:val="A633A4806CDE4414B2A9C83D202452C9"/>
        <w:category>
          <w:name w:val="常规"/>
          <w:gallery w:val="placeholder"/>
        </w:category>
        <w:types>
          <w:type w:val="bbPlcHdr"/>
        </w:types>
        <w:behaviors>
          <w:behavior w:val="content"/>
        </w:behaviors>
        <w:guid w:val="{B1BCCFFD-42FB-4625-8DBB-7A599B771FBF}"/>
      </w:docPartPr>
      <w:docPartBody>
        <w:p w:rsidR="004D550B" w:rsidRDefault="004D550B" w:rsidP="004D550B">
          <w:pPr>
            <w:pStyle w:val="A633A4806CDE4414B2A9C83D202452C9"/>
          </w:pPr>
          <w:r>
            <w:rPr>
              <w:rStyle w:val="placeholder1Char"/>
              <w:rFonts w:hint="eastAsia"/>
            </w:rPr>
            <w:t>____________</w:t>
          </w:r>
        </w:p>
      </w:docPartBody>
    </w:docPart>
    <w:docPart>
      <w:docPartPr>
        <w:name w:val="B3E460EEF60B4D699B6F7787227B9760"/>
        <w:category>
          <w:name w:val="常规"/>
          <w:gallery w:val="placeholder"/>
        </w:category>
        <w:types>
          <w:type w:val="bbPlcHdr"/>
        </w:types>
        <w:behaviors>
          <w:behavior w:val="content"/>
        </w:behaviors>
        <w:guid w:val="{E1ACB3DE-166D-4994-BE55-4CF9394A8957}"/>
      </w:docPartPr>
      <w:docPartBody>
        <w:p w:rsidR="004D550B" w:rsidRDefault="004D550B" w:rsidP="004D550B">
          <w:pPr>
            <w:pStyle w:val="B3E460EEF60B4D699B6F7787227B9760"/>
          </w:pPr>
          <w:r>
            <w:rPr>
              <w:rStyle w:val="placeholder1Char"/>
              <w:rFonts w:hint="eastAsia"/>
            </w:rPr>
            <w:t>____________</w:t>
          </w:r>
        </w:p>
      </w:docPartBody>
    </w:docPart>
    <w:docPart>
      <w:docPartPr>
        <w:name w:val="4A30B5ED04EB47809A23BD9E28837221"/>
        <w:category>
          <w:name w:val="常规"/>
          <w:gallery w:val="placeholder"/>
        </w:category>
        <w:types>
          <w:type w:val="bbPlcHdr"/>
        </w:types>
        <w:behaviors>
          <w:behavior w:val="content"/>
        </w:behaviors>
        <w:guid w:val="{05D17D20-8803-4CEF-9262-69EF008306DC}"/>
      </w:docPartPr>
      <w:docPartBody>
        <w:p w:rsidR="004D550B" w:rsidRDefault="004D550B" w:rsidP="004D550B">
          <w:pPr>
            <w:pStyle w:val="4A30B5ED04EB47809A23BD9E28837221"/>
          </w:pPr>
          <w:r>
            <w:rPr>
              <w:rStyle w:val="placeholder1Char"/>
              <w:rFonts w:hint="eastAsia"/>
            </w:rPr>
            <w:t>____________</w:t>
          </w:r>
        </w:p>
      </w:docPartBody>
    </w:docPart>
    <w:docPart>
      <w:docPartPr>
        <w:name w:val="9EF9A53F92824FD3A458E4CFE4C1C47B"/>
        <w:category>
          <w:name w:val="常规"/>
          <w:gallery w:val="placeholder"/>
        </w:category>
        <w:types>
          <w:type w:val="bbPlcHdr"/>
        </w:types>
        <w:behaviors>
          <w:behavior w:val="content"/>
        </w:behaviors>
        <w:guid w:val="{F869F67A-01CE-45A0-90E6-0B8A08229C44}"/>
      </w:docPartPr>
      <w:docPartBody>
        <w:p w:rsidR="004D550B" w:rsidRDefault="004D550B" w:rsidP="004D550B">
          <w:pPr>
            <w:pStyle w:val="9EF9A53F92824FD3A458E4CFE4C1C47B"/>
          </w:pPr>
          <w:r>
            <w:rPr>
              <w:rStyle w:val="placeholder1Char"/>
              <w:rFonts w:hint="eastAsia"/>
            </w:rPr>
            <w:t>____________</w:t>
          </w:r>
        </w:p>
      </w:docPartBody>
    </w:docPart>
    <w:docPart>
      <w:docPartPr>
        <w:name w:val="F249987FDE0249EB9CDC1C7BC531300A"/>
        <w:category>
          <w:name w:val="常规"/>
          <w:gallery w:val="placeholder"/>
        </w:category>
        <w:types>
          <w:type w:val="bbPlcHdr"/>
        </w:types>
        <w:behaviors>
          <w:behavior w:val="content"/>
        </w:behaviors>
        <w:guid w:val="{99D175DA-FE59-4537-80F8-02F110F006C5}"/>
      </w:docPartPr>
      <w:docPartBody>
        <w:p w:rsidR="004D550B" w:rsidRDefault="004D550B" w:rsidP="004D550B">
          <w:pPr>
            <w:pStyle w:val="F249987FDE0249EB9CDC1C7BC531300A"/>
          </w:pPr>
          <w:r>
            <w:rPr>
              <w:rStyle w:val="placeholder1Char"/>
              <w:rFonts w:hint="eastAsia"/>
            </w:rPr>
            <w:t>____________</w:t>
          </w:r>
        </w:p>
      </w:docPartBody>
    </w:docPart>
    <w:docPart>
      <w:docPartPr>
        <w:name w:val="BB0E75921A004172B411B832E4A99B06"/>
        <w:category>
          <w:name w:val="常规"/>
          <w:gallery w:val="placeholder"/>
        </w:category>
        <w:types>
          <w:type w:val="bbPlcHdr"/>
        </w:types>
        <w:behaviors>
          <w:behavior w:val="content"/>
        </w:behaviors>
        <w:guid w:val="{181C6883-98CC-48DA-A346-84B99CC60033}"/>
      </w:docPartPr>
      <w:docPartBody>
        <w:p w:rsidR="004D550B" w:rsidRDefault="004D550B" w:rsidP="004D550B">
          <w:pPr>
            <w:pStyle w:val="BB0E75921A004172B411B832E4A99B06"/>
          </w:pPr>
          <w:r>
            <w:rPr>
              <w:rStyle w:val="placeholder1Char"/>
              <w:rFonts w:hint="eastAsia"/>
            </w:rPr>
            <w:t>____________</w:t>
          </w:r>
        </w:p>
      </w:docPartBody>
    </w:docPart>
    <w:docPart>
      <w:docPartPr>
        <w:name w:val="3B5C2D33F74D45CCB8B420AD091F0C48"/>
        <w:category>
          <w:name w:val="常规"/>
          <w:gallery w:val="placeholder"/>
        </w:category>
        <w:types>
          <w:type w:val="bbPlcHdr"/>
        </w:types>
        <w:behaviors>
          <w:behavior w:val="content"/>
        </w:behaviors>
        <w:guid w:val="{32B22F5D-4EC1-40FC-8CA1-7E8DC46D27FD}"/>
      </w:docPartPr>
      <w:docPartBody>
        <w:p w:rsidR="004D550B" w:rsidRDefault="004D550B" w:rsidP="004D550B">
          <w:pPr>
            <w:pStyle w:val="3B5C2D33F74D45CCB8B420AD091F0C48"/>
          </w:pPr>
          <w:r>
            <w:rPr>
              <w:rStyle w:val="placeholder1Char"/>
              <w:rFonts w:hint="eastAsia"/>
            </w:rPr>
            <w:t>____________</w:t>
          </w:r>
        </w:p>
      </w:docPartBody>
    </w:docPart>
    <w:docPart>
      <w:docPartPr>
        <w:name w:val="65A166A9D1C0451ABE41EFAD3516D822"/>
        <w:category>
          <w:name w:val="常规"/>
          <w:gallery w:val="placeholder"/>
        </w:category>
        <w:types>
          <w:type w:val="bbPlcHdr"/>
        </w:types>
        <w:behaviors>
          <w:behavior w:val="content"/>
        </w:behaviors>
        <w:guid w:val="{D8BF404D-63AF-4885-85FB-0BAB61C27ACE}"/>
      </w:docPartPr>
      <w:docPartBody>
        <w:p w:rsidR="004D550B" w:rsidRDefault="004D550B" w:rsidP="004D550B">
          <w:pPr>
            <w:pStyle w:val="65A166A9D1C0451ABE41EFAD3516D822"/>
          </w:pPr>
          <w:r>
            <w:rPr>
              <w:rStyle w:val="placeholder1Char"/>
              <w:rFonts w:hint="eastAsia"/>
            </w:rPr>
            <w:t>____________</w:t>
          </w:r>
        </w:p>
      </w:docPartBody>
    </w:docPart>
    <w:docPart>
      <w:docPartPr>
        <w:name w:val="431F8645EA8146B9A442878CD5C18BBA"/>
        <w:category>
          <w:name w:val="常规"/>
          <w:gallery w:val="placeholder"/>
        </w:category>
        <w:types>
          <w:type w:val="bbPlcHdr"/>
        </w:types>
        <w:behaviors>
          <w:behavior w:val="content"/>
        </w:behaviors>
        <w:guid w:val="{F743B6EC-39F4-4222-8889-D1DD912F5466}"/>
      </w:docPartPr>
      <w:docPartBody>
        <w:p w:rsidR="004D550B" w:rsidRDefault="004D550B" w:rsidP="004D550B">
          <w:pPr>
            <w:pStyle w:val="431F8645EA8146B9A442878CD5C18BBA"/>
          </w:pPr>
          <w:r>
            <w:rPr>
              <w:rStyle w:val="placeholder1Char"/>
              <w:rFonts w:hint="eastAsia"/>
            </w:rPr>
            <w:t>____________</w:t>
          </w:r>
        </w:p>
      </w:docPartBody>
    </w:docPart>
    <w:docPart>
      <w:docPartPr>
        <w:name w:val="AA3A8B261B754192843C74B0B96AA9A0"/>
        <w:category>
          <w:name w:val="常规"/>
          <w:gallery w:val="placeholder"/>
        </w:category>
        <w:types>
          <w:type w:val="bbPlcHdr"/>
        </w:types>
        <w:behaviors>
          <w:behavior w:val="content"/>
        </w:behaviors>
        <w:guid w:val="{3354D855-924D-440D-9786-8B0B70674B9F}"/>
      </w:docPartPr>
      <w:docPartBody>
        <w:p w:rsidR="004D550B" w:rsidRDefault="004D550B" w:rsidP="004D550B">
          <w:pPr>
            <w:pStyle w:val="AA3A8B261B754192843C74B0B96AA9A0"/>
          </w:pPr>
          <w:r>
            <w:rPr>
              <w:rStyle w:val="placeholder1Char"/>
              <w:rFonts w:hint="eastAsia"/>
            </w:rPr>
            <w:t>____________</w:t>
          </w:r>
        </w:p>
      </w:docPartBody>
    </w:docPart>
    <w:docPart>
      <w:docPartPr>
        <w:name w:val="928931CB044647D6B17AF2D6827E378F"/>
        <w:category>
          <w:name w:val="常规"/>
          <w:gallery w:val="placeholder"/>
        </w:category>
        <w:types>
          <w:type w:val="bbPlcHdr"/>
        </w:types>
        <w:behaviors>
          <w:behavior w:val="content"/>
        </w:behaviors>
        <w:guid w:val="{482D8888-2282-4FC8-BA51-52DD54A28CD0}"/>
      </w:docPartPr>
      <w:docPartBody>
        <w:p w:rsidR="004D550B" w:rsidRDefault="004D550B" w:rsidP="004D550B">
          <w:pPr>
            <w:pStyle w:val="928931CB044647D6B17AF2D6827E378F"/>
          </w:pPr>
          <w:r>
            <w:rPr>
              <w:rStyle w:val="placeholder1Char"/>
              <w:rFonts w:hint="eastAsia"/>
            </w:rPr>
            <w:t>____________</w:t>
          </w:r>
        </w:p>
      </w:docPartBody>
    </w:docPart>
    <w:docPart>
      <w:docPartPr>
        <w:name w:val="2DBEB8E3DDC64327A9DECBB22F65D0FD"/>
        <w:category>
          <w:name w:val="常规"/>
          <w:gallery w:val="placeholder"/>
        </w:category>
        <w:types>
          <w:type w:val="bbPlcHdr"/>
        </w:types>
        <w:behaviors>
          <w:behavior w:val="content"/>
        </w:behaviors>
        <w:guid w:val="{A43CF859-780D-44C3-86BC-1C13857306D3}"/>
      </w:docPartPr>
      <w:docPartBody>
        <w:p w:rsidR="004D550B" w:rsidRDefault="004D550B" w:rsidP="004D550B">
          <w:pPr>
            <w:pStyle w:val="2DBEB8E3DDC64327A9DECBB22F65D0FD"/>
          </w:pPr>
          <w:r>
            <w:rPr>
              <w:rStyle w:val="placeholder1Char"/>
              <w:rFonts w:hint="eastAsia"/>
            </w:rPr>
            <w:t>____________</w:t>
          </w:r>
        </w:p>
      </w:docPartBody>
    </w:docPart>
    <w:docPart>
      <w:docPartPr>
        <w:name w:val="3B423AF4CBF44C539AFF1668D9AA7F70"/>
        <w:category>
          <w:name w:val="常规"/>
          <w:gallery w:val="placeholder"/>
        </w:category>
        <w:types>
          <w:type w:val="bbPlcHdr"/>
        </w:types>
        <w:behaviors>
          <w:behavior w:val="content"/>
        </w:behaviors>
        <w:guid w:val="{2FED10B2-BE65-4B4F-8E90-124DB93E5999}"/>
      </w:docPartPr>
      <w:docPartBody>
        <w:p w:rsidR="004D550B" w:rsidRDefault="004D550B" w:rsidP="004D550B">
          <w:pPr>
            <w:pStyle w:val="3B423AF4CBF44C539AFF1668D9AA7F70"/>
          </w:pPr>
          <w:r>
            <w:rPr>
              <w:rStyle w:val="placeholder1Char"/>
              <w:rFonts w:hint="eastAsia"/>
            </w:rPr>
            <w:t>____________</w:t>
          </w:r>
        </w:p>
      </w:docPartBody>
    </w:docPart>
    <w:docPart>
      <w:docPartPr>
        <w:name w:val="D1A9C2ABE9E04920AA0A2407FBEC862E"/>
        <w:category>
          <w:name w:val="常规"/>
          <w:gallery w:val="placeholder"/>
        </w:category>
        <w:types>
          <w:type w:val="bbPlcHdr"/>
        </w:types>
        <w:behaviors>
          <w:behavior w:val="content"/>
        </w:behaviors>
        <w:guid w:val="{497E748F-9EC6-413E-BEA3-7E785C339609}"/>
      </w:docPartPr>
      <w:docPartBody>
        <w:p w:rsidR="004D550B" w:rsidRDefault="004D550B" w:rsidP="004D550B">
          <w:pPr>
            <w:pStyle w:val="D1A9C2ABE9E04920AA0A2407FBEC862E"/>
          </w:pPr>
          <w:r>
            <w:rPr>
              <w:rStyle w:val="placeholder1Char"/>
              <w:rFonts w:hint="eastAsia"/>
            </w:rPr>
            <w:t>____________</w:t>
          </w:r>
        </w:p>
      </w:docPartBody>
    </w:docPart>
    <w:docPart>
      <w:docPartPr>
        <w:name w:val="D1DE8E66ABFA4495A4BF41FB9D1C9EDD"/>
        <w:category>
          <w:name w:val="常规"/>
          <w:gallery w:val="placeholder"/>
        </w:category>
        <w:types>
          <w:type w:val="bbPlcHdr"/>
        </w:types>
        <w:behaviors>
          <w:behavior w:val="content"/>
        </w:behaviors>
        <w:guid w:val="{71D103AE-7D18-4158-BC51-757E6A181496}"/>
      </w:docPartPr>
      <w:docPartBody>
        <w:p w:rsidR="004D550B" w:rsidRDefault="004D550B" w:rsidP="004D550B">
          <w:pPr>
            <w:pStyle w:val="D1DE8E66ABFA4495A4BF41FB9D1C9EDD"/>
          </w:pPr>
          <w:r>
            <w:rPr>
              <w:rStyle w:val="placeholder1Char"/>
              <w:rFonts w:hint="eastAsia"/>
            </w:rPr>
            <w:t>____________</w:t>
          </w:r>
        </w:p>
      </w:docPartBody>
    </w:docPart>
    <w:docPart>
      <w:docPartPr>
        <w:name w:val="FD8A02C5B1C943278FB200F9D390A8E7"/>
        <w:category>
          <w:name w:val="常规"/>
          <w:gallery w:val="placeholder"/>
        </w:category>
        <w:types>
          <w:type w:val="bbPlcHdr"/>
        </w:types>
        <w:behaviors>
          <w:behavior w:val="content"/>
        </w:behaviors>
        <w:guid w:val="{F0290970-2213-44F8-BCF6-F1817061463F}"/>
      </w:docPartPr>
      <w:docPartBody>
        <w:p w:rsidR="004D550B" w:rsidRDefault="004D550B" w:rsidP="004D550B">
          <w:pPr>
            <w:pStyle w:val="FD8A02C5B1C943278FB200F9D390A8E7"/>
          </w:pPr>
          <w:r>
            <w:rPr>
              <w:rStyle w:val="placeholder1Char"/>
              <w:rFonts w:hint="eastAsia"/>
            </w:rPr>
            <w:t>____________</w:t>
          </w:r>
        </w:p>
      </w:docPartBody>
    </w:docPart>
    <w:docPart>
      <w:docPartPr>
        <w:name w:val="1A846AC00B59482C8AB2D09B8BBF1650"/>
        <w:category>
          <w:name w:val="常规"/>
          <w:gallery w:val="placeholder"/>
        </w:category>
        <w:types>
          <w:type w:val="bbPlcHdr"/>
        </w:types>
        <w:behaviors>
          <w:behavior w:val="content"/>
        </w:behaviors>
        <w:guid w:val="{D92BF11E-48E6-4126-A609-26F4C631A205}"/>
      </w:docPartPr>
      <w:docPartBody>
        <w:p w:rsidR="004D550B" w:rsidRDefault="004D550B" w:rsidP="004D550B">
          <w:pPr>
            <w:pStyle w:val="1A846AC00B59482C8AB2D09B8BBF1650"/>
          </w:pPr>
          <w:r>
            <w:rPr>
              <w:rStyle w:val="placeholder1Char"/>
              <w:rFonts w:hint="eastAsia"/>
            </w:rPr>
            <w:t>____________</w:t>
          </w:r>
        </w:p>
      </w:docPartBody>
    </w:docPart>
    <w:docPart>
      <w:docPartPr>
        <w:name w:val="2AB3ECD962FE46D4BCF0151894687C81"/>
        <w:category>
          <w:name w:val="常规"/>
          <w:gallery w:val="placeholder"/>
        </w:category>
        <w:types>
          <w:type w:val="bbPlcHdr"/>
        </w:types>
        <w:behaviors>
          <w:behavior w:val="content"/>
        </w:behaviors>
        <w:guid w:val="{7BCC63CC-8213-4BD2-88E3-2E8DAF8A6CCC}"/>
      </w:docPartPr>
      <w:docPartBody>
        <w:p w:rsidR="004D550B" w:rsidRDefault="004D550B" w:rsidP="004D550B">
          <w:pPr>
            <w:pStyle w:val="2AB3ECD962FE46D4BCF0151894687C81"/>
          </w:pPr>
          <w:r>
            <w:rPr>
              <w:rStyle w:val="placeholder1Char"/>
              <w:rFonts w:hint="eastAsia"/>
            </w:rPr>
            <w:t>____________</w:t>
          </w:r>
        </w:p>
      </w:docPartBody>
    </w:docPart>
    <w:docPart>
      <w:docPartPr>
        <w:name w:val="9788E542B0E943AFA7231711C6BED4E8"/>
        <w:category>
          <w:name w:val="常规"/>
          <w:gallery w:val="placeholder"/>
        </w:category>
        <w:types>
          <w:type w:val="bbPlcHdr"/>
        </w:types>
        <w:behaviors>
          <w:behavior w:val="content"/>
        </w:behaviors>
        <w:guid w:val="{81828626-8CD8-41DF-8456-30102F268DAC}"/>
      </w:docPartPr>
      <w:docPartBody>
        <w:p w:rsidR="004D550B" w:rsidRDefault="004D550B" w:rsidP="004D550B">
          <w:pPr>
            <w:pStyle w:val="9788E542B0E943AFA7231711C6BED4E8"/>
          </w:pPr>
          <w:r>
            <w:rPr>
              <w:rStyle w:val="placeholder1Char"/>
              <w:rFonts w:hint="eastAsia"/>
            </w:rPr>
            <w:t>____________</w:t>
          </w:r>
        </w:p>
      </w:docPartBody>
    </w:docPart>
    <w:docPart>
      <w:docPartPr>
        <w:name w:val="4BDF5BB18EC24B12878BB4C705ADEED4"/>
        <w:category>
          <w:name w:val="常规"/>
          <w:gallery w:val="placeholder"/>
        </w:category>
        <w:types>
          <w:type w:val="bbPlcHdr"/>
        </w:types>
        <w:behaviors>
          <w:behavior w:val="content"/>
        </w:behaviors>
        <w:guid w:val="{2B75F72A-3BD8-4B89-A4B8-FA2072B4C5C9}"/>
      </w:docPartPr>
      <w:docPartBody>
        <w:p w:rsidR="004D550B" w:rsidRDefault="004D550B" w:rsidP="004D550B">
          <w:pPr>
            <w:pStyle w:val="4BDF5BB18EC24B12878BB4C705ADEED4"/>
          </w:pPr>
          <w:r>
            <w:rPr>
              <w:rStyle w:val="placeholder1Char"/>
              <w:rFonts w:hint="eastAsia"/>
            </w:rPr>
            <w:t>____________</w:t>
          </w:r>
        </w:p>
      </w:docPartBody>
    </w:docPart>
    <w:docPart>
      <w:docPartPr>
        <w:name w:val="9384F387EFC14C34AB98376038B44513"/>
        <w:category>
          <w:name w:val="常规"/>
          <w:gallery w:val="placeholder"/>
        </w:category>
        <w:types>
          <w:type w:val="bbPlcHdr"/>
        </w:types>
        <w:behaviors>
          <w:behavior w:val="content"/>
        </w:behaviors>
        <w:guid w:val="{DA653EFB-9BC7-436F-A37B-2735607257A1}"/>
      </w:docPartPr>
      <w:docPartBody>
        <w:p w:rsidR="004D550B" w:rsidRDefault="004D550B" w:rsidP="004D550B">
          <w:pPr>
            <w:pStyle w:val="9384F387EFC14C34AB98376038B44513"/>
          </w:pPr>
          <w:r>
            <w:rPr>
              <w:rStyle w:val="placeholder1Char"/>
              <w:rFonts w:hint="eastAsia"/>
            </w:rPr>
            <w:t>____________</w:t>
          </w:r>
        </w:p>
      </w:docPartBody>
    </w:docPart>
    <w:docPart>
      <w:docPartPr>
        <w:name w:val="55B1449275AB42A7BE0E9A7AD9EA78C2"/>
        <w:category>
          <w:name w:val="常规"/>
          <w:gallery w:val="placeholder"/>
        </w:category>
        <w:types>
          <w:type w:val="bbPlcHdr"/>
        </w:types>
        <w:behaviors>
          <w:behavior w:val="content"/>
        </w:behaviors>
        <w:guid w:val="{81DFA3D8-5572-442B-84CB-392991467388}"/>
      </w:docPartPr>
      <w:docPartBody>
        <w:p w:rsidR="004D550B" w:rsidRDefault="004D550B" w:rsidP="004D550B">
          <w:pPr>
            <w:pStyle w:val="55B1449275AB42A7BE0E9A7AD9EA78C2"/>
          </w:pPr>
          <w:r>
            <w:rPr>
              <w:rStyle w:val="placeholder1Char"/>
              <w:rFonts w:hint="eastAsia"/>
            </w:rPr>
            <w:t>____________</w:t>
          </w:r>
        </w:p>
      </w:docPartBody>
    </w:docPart>
    <w:docPart>
      <w:docPartPr>
        <w:name w:val="BEF3666E16AA428399CA0A1A2BAB8FBB"/>
        <w:category>
          <w:name w:val="常规"/>
          <w:gallery w:val="placeholder"/>
        </w:category>
        <w:types>
          <w:type w:val="bbPlcHdr"/>
        </w:types>
        <w:behaviors>
          <w:behavior w:val="content"/>
        </w:behaviors>
        <w:guid w:val="{84B2D540-34BE-4DD3-9CC5-028C3D92DE93}"/>
      </w:docPartPr>
      <w:docPartBody>
        <w:p w:rsidR="004D550B" w:rsidRDefault="004D550B" w:rsidP="004D550B">
          <w:pPr>
            <w:pStyle w:val="BEF3666E16AA428399CA0A1A2BAB8FBB"/>
          </w:pPr>
          <w:r>
            <w:rPr>
              <w:rStyle w:val="placeholder1Char"/>
              <w:rFonts w:hint="eastAsia"/>
            </w:rPr>
            <w:t>____________</w:t>
          </w:r>
        </w:p>
      </w:docPartBody>
    </w:docPart>
    <w:docPart>
      <w:docPartPr>
        <w:name w:val="AE86BA353115467DA6CB18ABED45F1C0"/>
        <w:category>
          <w:name w:val="常规"/>
          <w:gallery w:val="placeholder"/>
        </w:category>
        <w:types>
          <w:type w:val="bbPlcHdr"/>
        </w:types>
        <w:behaviors>
          <w:behavior w:val="content"/>
        </w:behaviors>
        <w:guid w:val="{8F092FDA-06C6-4561-B8BF-96FAE5FD8D08}"/>
      </w:docPartPr>
      <w:docPartBody>
        <w:p w:rsidR="004D550B" w:rsidRDefault="004D550B" w:rsidP="004D550B">
          <w:pPr>
            <w:pStyle w:val="AE86BA353115467DA6CB18ABED45F1C0"/>
          </w:pPr>
          <w:r>
            <w:rPr>
              <w:rStyle w:val="placeholder1Char"/>
              <w:rFonts w:hint="eastAsia"/>
            </w:rPr>
            <w:t>____________</w:t>
          </w:r>
        </w:p>
      </w:docPartBody>
    </w:docPart>
    <w:docPart>
      <w:docPartPr>
        <w:name w:val="F6F901CBA020498D965DCA209EDB7FD9"/>
        <w:category>
          <w:name w:val="常规"/>
          <w:gallery w:val="placeholder"/>
        </w:category>
        <w:types>
          <w:type w:val="bbPlcHdr"/>
        </w:types>
        <w:behaviors>
          <w:behavior w:val="content"/>
        </w:behaviors>
        <w:guid w:val="{481BBCC2-E399-49A0-AE7C-08C81D924196}"/>
      </w:docPartPr>
      <w:docPartBody>
        <w:p w:rsidR="004D550B" w:rsidRDefault="004D550B" w:rsidP="004D550B">
          <w:pPr>
            <w:pStyle w:val="F6F901CBA020498D965DCA209EDB7FD9"/>
          </w:pPr>
          <w:r>
            <w:rPr>
              <w:rStyle w:val="placeholder1Char"/>
              <w:rFonts w:hint="eastAsia"/>
            </w:rPr>
            <w:t>____________</w:t>
          </w:r>
        </w:p>
      </w:docPartBody>
    </w:docPart>
    <w:docPart>
      <w:docPartPr>
        <w:name w:val="0E5C82BB33034031A278D02CBD83AF29"/>
        <w:category>
          <w:name w:val="常规"/>
          <w:gallery w:val="placeholder"/>
        </w:category>
        <w:types>
          <w:type w:val="bbPlcHdr"/>
        </w:types>
        <w:behaviors>
          <w:behavior w:val="content"/>
        </w:behaviors>
        <w:guid w:val="{F9A0E09B-B98A-4E17-A015-C884EE8494F5}"/>
      </w:docPartPr>
      <w:docPartBody>
        <w:p w:rsidR="004D550B" w:rsidRDefault="004D550B" w:rsidP="004D550B">
          <w:pPr>
            <w:pStyle w:val="0E5C82BB33034031A278D02CBD83AF29"/>
          </w:pPr>
          <w:r>
            <w:rPr>
              <w:rStyle w:val="placeholder1Char"/>
              <w:rFonts w:hint="eastAsia"/>
            </w:rPr>
            <w:t>____________</w:t>
          </w:r>
        </w:p>
      </w:docPartBody>
    </w:docPart>
    <w:docPart>
      <w:docPartPr>
        <w:name w:val="85210399E30C4CC68ACD64A4D1247A34"/>
        <w:category>
          <w:name w:val="常规"/>
          <w:gallery w:val="placeholder"/>
        </w:category>
        <w:types>
          <w:type w:val="bbPlcHdr"/>
        </w:types>
        <w:behaviors>
          <w:behavior w:val="content"/>
        </w:behaviors>
        <w:guid w:val="{4DFBEFFD-453D-48F2-878A-2310FBB02E04}"/>
      </w:docPartPr>
      <w:docPartBody>
        <w:p w:rsidR="004D550B" w:rsidRDefault="004D550B" w:rsidP="004D550B">
          <w:pPr>
            <w:pStyle w:val="85210399E30C4CC68ACD64A4D1247A34"/>
          </w:pPr>
          <w:r>
            <w:rPr>
              <w:rStyle w:val="placeholder1Char"/>
              <w:rFonts w:hint="eastAsia"/>
            </w:rPr>
            <w:t>____________</w:t>
          </w:r>
        </w:p>
      </w:docPartBody>
    </w:docPart>
    <w:docPart>
      <w:docPartPr>
        <w:name w:val="24C86EADBCDF4E39A4566181FA2F2355"/>
        <w:category>
          <w:name w:val="常规"/>
          <w:gallery w:val="placeholder"/>
        </w:category>
        <w:types>
          <w:type w:val="bbPlcHdr"/>
        </w:types>
        <w:behaviors>
          <w:behavior w:val="content"/>
        </w:behaviors>
        <w:guid w:val="{6D01DAB6-7C9A-4DF4-A2EF-C9C19F0C2F84}"/>
      </w:docPartPr>
      <w:docPartBody>
        <w:p w:rsidR="004D550B" w:rsidRDefault="004D550B" w:rsidP="004D550B">
          <w:pPr>
            <w:pStyle w:val="24C86EADBCDF4E39A4566181FA2F2355"/>
          </w:pPr>
          <w:r>
            <w:rPr>
              <w:rStyle w:val="placeholder1Char"/>
              <w:rFonts w:hint="eastAsia"/>
            </w:rPr>
            <w:t>____________</w:t>
          </w:r>
        </w:p>
      </w:docPartBody>
    </w:docPart>
    <w:docPart>
      <w:docPartPr>
        <w:name w:val="49B3E2C4D1D64F29B585AE0956EAE72D"/>
        <w:category>
          <w:name w:val="常规"/>
          <w:gallery w:val="placeholder"/>
        </w:category>
        <w:types>
          <w:type w:val="bbPlcHdr"/>
        </w:types>
        <w:behaviors>
          <w:behavior w:val="content"/>
        </w:behaviors>
        <w:guid w:val="{0BE1E59C-280D-4F32-A3CF-3C026F407292}"/>
      </w:docPartPr>
      <w:docPartBody>
        <w:p w:rsidR="004D550B" w:rsidRDefault="004D550B" w:rsidP="004D550B">
          <w:pPr>
            <w:pStyle w:val="49B3E2C4D1D64F29B585AE0956EAE72D"/>
          </w:pPr>
          <w:r>
            <w:rPr>
              <w:rStyle w:val="placeholder1Char"/>
              <w:rFonts w:hint="eastAsia"/>
            </w:rPr>
            <w:t>____________</w:t>
          </w:r>
        </w:p>
      </w:docPartBody>
    </w:docPart>
    <w:docPart>
      <w:docPartPr>
        <w:name w:val="0118BF6B636246E0A983F7DB6FD88EAB"/>
        <w:category>
          <w:name w:val="常规"/>
          <w:gallery w:val="placeholder"/>
        </w:category>
        <w:types>
          <w:type w:val="bbPlcHdr"/>
        </w:types>
        <w:behaviors>
          <w:behavior w:val="content"/>
        </w:behaviors>
        <w:guid w:val="{3F30F095-A039-4787-9B24-783757892F14}"/>
      </w:docPartPr>
      <w:docPartBody>
        <w:p w:rsidR="004D550B" w:rsidRDefault="004D550B" w:rsidP="004D550B">
          <w:pPr>
            <w:pStyle w:val="0118BF6B636246E0A983F7DB6FD88EAB"/>
          </w:pPr>
          <w:r>
            <w:rPr>
              <w:rStyle w:val="placeholder1Char"/>
              <w:rFonts w:hint="eastAsia"/>
            </w:rPr>
            <w:t>____________</w:t>
          </w:r>
        </w:p>
      </w:docPartBody>
    </w:docPart>
    <w:docPart>
      <w:docPartPr>
        <w:name w:val="C7DE9BD6F6554296964CF145DABDFAD8"/>
        <w:category>
          <w:name w:val="常规"/>
          <w:gallery w:val="placeholder"/>
        </w:category>
        <w:types>
          <w:type w:val="bbPlcHdr"/>
        </w:types>
        <w:behaviors>
          <w:behavior w:val="content"/>
        </w:behaviors>
        <w:guid w:val="{642F0DBE-669B-40FC-8676-41CB0BD2CF30}"/>
      </w:docPartPr>
      <w:docPartBody>
        <w:p w:rsidR="004D550B" w:rsidRDefault="004D550B" w:rsidP="004D550B">
          <w:pPr>
            <w:pStyle w:val="C7DE9BD6F6554296964CF145DABDFAD8"/>
          </w:pPr>
          <w:r>
            <w:rPr>
              <w:rStyle w:val="placeholder1Char"/>
              <w:rFonts w:hint="eastAsia"/>
            </w:rPr>
            <w:t>____________</w:t>
          </w:r>
        </w:p>
      </w:docPartBody>
    </w:docPart>
    <w:docPart>
      <w:docPartPr>
        <w:name w:val="60F0D57F66FE47DAADF7CB3FB59D7968"/>
        <w:category>
          <w:name w:val="常规"/>
          <w:gallery w:val="placeholder"/>
        </w:category>
        <w:types>
          <w:type w:val="bbPlcHdr"/>
        </w:types>
        <w:behaviors>
          <w:behavior w:val="content"/>
        </w:behaviors>
        <w:guid w:val="{C0DEE167-B937-4D3A-A2CE-15980EE986E8}"/>
      </w:docPartPr>
      <w:docPartBody>
        <w:p w:rsidR="004D550B" w:rsidRDefault="004D550B" w:rsidP="004D550B">
          <w:pPr>
            <w:pStyle w:val="60F0D57F66FE47DAADF7CB3FB59D7968"/>
          </w:pPr>
          <w:r>
            <w:rPr>
              <w:rStyle w:val="placeholder1Char"/>
              <w:rFonts w:hint="eastAsia"/>
            </w:rPr>
            <w:t>____________</w:t>
          </w:r>
        </w:p>
      </w:docPartBody>
    </w:docPart>
    <w:docPart>
      <w:docPartPr>
        <w:name w:val="46DC6EA331994BD0B0C23DFBCF624104"/>
        <w:category>
          <w:name w:val="常规"/>
          <w:gallery w:val="placeholder"/>
        </w:category>
        <w:types>
          <w:type w:val="bbPlcHdr"/>
        </w:types>
        <w:behaviors>
          <w:behavior w:val="content"/>
        </w:behaviors>
        <w:guid w:val="{2892817E-DD05-4F36-B117-DC5604EBAB6B}"/>
      </w:docPartPr>
      <w:docPartBody>
        <w:p w:rsidR="004D550B" w:rsidRDefault="004D550B" w:rsidP="004D550B">
          <w:pPr>
            <w:pStyle w:val="46DC6EA331994BD0B0C23DFBCF624104"/>
          </w:pPr>
          <w:r>
            <w:rPr>
              <w:rStyle w:val="placeholder1Char"/>
              <w:rFonts w:hint="eastAsia"/>
            </w:rPr>
            <w:t>____________</w:t>
          </w:r>
        </w:p>
      </w:docPartBody>
    </w:docPart>
    <w:docPart>
      <w:docPartPr>
        <w:name w:val="195757C5A6344FDEB3BC27E3DB97A4A1"/>
        <w:category>
          <w:name w:val="常规"/>
          <w:gallery w:val="placeholder"/>
        </w:category>
        <w:types>
          <w:type w:val="bbPlcHdr"/>
        </w:types>
        <w:behaviors>
          <w:behavior w:val="content"/>
        </w:behaviors>
        <w:guid w:val="{53BF7599-6B26-47A0-A75D-066A6CF9BD2B}"/>
      </w:docPartPr>
      <w:docPartBody>
        <w:p w:rsidR="004D550B" w:rsidRDefault="004D550B" w:rsidP="004D550B">
          <w:pPr>
            <w:pStyle w:val="195757C5A6344FDEB3BC27E3DB97A4A1"/>
          </w:pPr>
          <w:r>
            <w:rPr>
              <w:rStyle w:val="placeholder1Char"/>
              <w:rFonts w:hint="eastAsia"/>
            </w:rPr>
            <w:t>____________</w:t>
          </w:r>
        </w:p>
      </w:docPartBody>
    </w:docPart>
    <w:docPart>
      <w:docPartPr>
        <w:name w:val="E120A84AD78C4F90A35531AF3E904542"/>
        <w:category>
          <w:name w:val="常规"/>
          <w:gallery w:val="placeholder"/>
        </w:category>
        <w:types>
          <w:type w:val="bbPlcHdr"/>
        </w:types>
        <w:behaviors>
          <w:behavior w:val="content"/>
        </w:behaviors>
        <w:guid w:val="{73921CAF-A071-44C6-8159-8389226BC7CB}"/>
      </w:docPartPr>
      <w:docPartBody>
        <w:p w:rsidR="004D550B" w:rsidRDefault="004D550B" w:rsidP="004D550B">
          <w:pPr>
            <w:pStyle w:val="E120A84AD78C4F90A35531AF3E904542"/>
          </w:pPr>
          <w:r>
            <w:rPr>
              <w:rStyle w:val="placeholder1Char"/>
              <w:rFonts w:hint="eastAsia"/>
            </w:rPr>
            <w:t>____________</w:t>
          </w:r>
        </w:p>
      </w:docPartBody>
    </w:docPart>
    <w:docPart>
      <w:docPartPr>
        <w:name w:val="32A3F13AA4C846B48D32212C307D4F42"/>
        <w:category>
          <w:name w:val="常规"/>
          <w:gallery w:val="placeholder"/>
        </w:category>
        <w:types>
          <w:type w:val="bbPlcHdr"/>
        </w:types>
        <w:behaviors>
          <w:behavior w:val="content"/>
        </w:behaviors>
        <w:guid w:val="{BDADDD52-E663-42D3-B309-E674595854B9}"/>
      </w:docPartPr>
      <w:docPartBody>
        <w:p w:rsidR="004D550B" w:rsidRDefault="004D550B" w:rsidP="004D550B">
          <w:pPr>
            <w:pStyle w:val="32A3F13AA4C846B48D32212C307D4F42"/>
          </w:pPr>
          <w:r>
            <w:rPr>
              <w:rStyle w:val="placeholder1Char"/>
              <w:rFonts w:hint="eastAsia"/>
            </w:rPr>
            <w:t>____________</w:t>
          </w:r>
        </w:p>
      </w:docPartBody>
    </w:docPart>
    <w:docPart>
      <w:docPartPr>
        <w:name w:val="BFF46A5FA981471382C0E549DEC443E5"/>
        <w:category>
          <w:name w:val="常规"/>
          <w:gallery w:val="placeholder"/>
        </w:category>
        <w:types>
          <w:type w:val="bbPlcHdr"/>
        </w:types>
        <w:behaviors>
          <w:behavior w:val="content"/>
        </w:behaviors>
        <w:guid w:val="{B2A81234-F452-4134-A261-6A8D1169F1FD}"/>
      </w:docPartPr>
      <w:docPartBody>
        <w:p w:rsidR="004D550B" w:rsidRDefault="004D550B" w:rsidP="004D550B">
          <w:pPr>
            <w:pStyle w:val="BFF46A5FA981471382C0E549DEC443E5"/>
          </w:pPr>
          <w:r>
            <w:rPr>
              <w:rStyle w:val="placeholder1Char"/>
              <w:rFonts w:hint="eastAsia"/>
            </w:rPr>
            <w:t>____________</w:t>
          </w:r>
        </w:p>
      </w:docPartBody>
    </w:docPart>
    <w:docPart>
      <w:docPartPr>
        <w:name w:val="6A1FEBF2E2E3467FB4DD5951B155729B"/>
        <w:category>
          <w:name w:val="常规"/>
          <w:gallery w:val="placeholder"/>
        </w:category>
        <w:types>
          <w:type w:val="bbPlcHdr"/>
        </w:types>
        <w:behaviors>
          <w:behavior w:val="content"/>
        </w:behaviors>
        <w:guid w:val="{20EDA0E7-4203-4BE0-9EFF-7225509F622D}"/>
      </w:docPartPr>
      <w:docPartBody>
        <w:p w:rsidR="004D550B" w:rsidRDefault="004D550B" w:rsidP="004D550B">
          <w:pPr>
            <w:pStyle w:val="6A1FEBF2E2E3467FB4DD5951B155729B"/>
          </w:pPr>
          <w:r>
            <w:rPr>
              <w:rStyle w:val="placeholder1Char"/>
              <w:rFonts w:hint="eastAsia"/>
            </w:rPr>
            <w:t>____________</w:t>
          </w:r>
        </w:p>
      </w:docPartBody>
    </w:docPart>
    <w:docPart>
      <w:docPartPr>
        <w:name w:val="64B1E2540E22483F9A47C86B82C2BF42"/>
        <w:category>
          <w:name w:val="常规"/>
          <w:gallery w:val="placeholder"/>
        </w:category>
        <w:types>
          <w:type w:val="bbPlcHdr"/>
        </w:types>
        <w:behaviors>
          <w:behavior w:val="content"/>
        </w:behaviors>
        <w:guid w:val="{D37F8895-08EE-49EB-A16B-707BAB85D757}"/>
      </w:docPartPr>
      <w:docPartBody>
        <w:p w:rsidR="004D550B" w:rsidRDefault="004D550B" w:rsidP="004D550B">
          <w:pPr>
            <w:pStyle w:val="64B1E2540E22483F9A47C86B82C2BF42"/>
          </w:pPr>
          <w:r>
            <w:rPr>
              <w:rStyle w:val="placeholder1Char"/>
              <w:rFonts w:hint="eastAsia"/>
            </w:rPr>
            <w:t>____________</w:t>
          </w:r>
        </w:p>
      </w:docPartBody>
    </w:docPart>
    <w:docPart>
      <w:docPartPr>
        <w:name w:val="448769C8AAC045039A925560A88AA2B2"/>
        <w:category>
          <w:name w:val="常规"/>
          <w:gallery w:val="placeholder"/>
        </w:category>
        <w:types>
          <w:type w:val="bbPlcHdr"/>
        </w:types>
        <w:behaviors>
          <w:behavior w:val="content"/>
        </w:behaviors>
        <w:guid w:val="{4AD6A45D-11D7-4774-9992-80DDA6CF2652}"/>
      </w:docPartPr>
      <w:docPartBody>
        <w:p w:rsidR="004D550B" w:rsidRDefault="004D550B" w:rsidP="004D550B">
          <w:pPr>
            <w:pStyle w:val="448769C8AAC045039A925560A88AA2B2"/>
          </w:pPr>
          <w:r>
            <w:rPr>
              <w:rStyle w:val="placeholder1Char"/>
              <w:rFonts w:hint="eastAsia"/>
            </w:rPr>
            <w:t>____________</w:t>
          </w:r>
        </w:p>
      </w:docPartBody>
    </w:docPart>
    <w:docPart>
      <w:docPartPr>
        <w:name w:val="DBAA911C1A114FC3B2A17968355AB21C"/>
        <w:category>
          <w:name w:val="常规"/>
          <w:gallery w:val="placeholder"/>
        </w:category>
        <w:types>
          <w:type w:val="bbPlcHdr"/>
        </w:types>
        <w:behaviors>
          <w:behavior w:val="content"/>
        </w:behaviors>
        <w:guid w:val="{94CADB20-B1EF-4EA8-B076-7248014A64F3}"/>
      </w:docPartPr>
      <w:docPartBody>
        <w:p w:rsidR="004D550B" w:rsidRDefault="004D550B" w:rsidP="004D550B">
          <w:pPr>
            <w:pStyle w:val="DBAA911C1A114FC3B2A17968355AB21C"/>
          </w:pPr>
          <w:r>
            <w:rPr>
              <w:rStyle w:val="placeholder1Char"/>
              <w:rFonts w:hint="eastAsia"/>
            </w:rPr>
            <w:t>____________</w:t>
          </w:r>
        </w:p>
      </w:docPartBody>
    </w:docPart>
    <w:docPart>
      <w:docPartPr>
        <w:name w:val="AFE2180386AD43B082D51DBE17CED192"/>
        <w:category>
          <w:name w:val="常规"/>
          <w:gallery w:val="placeholder"/>
        </w:category>
        <w:types>
          <w:type w:val="bbPlcHdr"/>
        </w:types>
        <w:behaviors>
          <w:behavior w:val="content"/>
        </w:behaviors>
        <w:guid w:val="{6AC7BA0C-EDC3-4879-ADE5-FB95988F478F}"/>
      </w:docPartPr>
      <w:docPartBody>
        <w:p w:rsidR="004D550B" w:rsidRDefault="004D550B" w:rsidP="004D550B">
          <w:pPr>
            <w:pStyle w:val="AFE2180386AD43B082D51DBE17CED192"/>
          </w:pPr>
          <w:r>
            <w:rPr>
              <w:rStyle w:val="placeholder1Char"/>
              <w:rFonts w:hint="eastAsia"/>
            </w:rPr>
            <w:t>____________</w:t>
          </w:r>
        </w:p>
      </w:docPartBody>
    </w:docPart>
    <w:docPart>
      <w:docPartPr>
        <w:name w:val="3756B58FE4A447AA9966D6B883EACFF3"/>
        <w:category>
          <w:name w:val="常规"/>
          <w:gallery w:val="placeholder"/>
        </w:category>
        <w:types>
          <w:type w:val="bbPlcHdr"/>
        </w:types>
        <w:behaviors>
          <w:behavior w:val="content"/>
        </w:behaviors>
        <w:guid w:val="{85607048-8EB9-4E21-A805-179C02BD6E9C}"/>
      </w:docPartPr>
      <w:docPartBody>
        <w:p w:rsidR="004D550B" w:rsidRDefault="004D550B" w:rsidP="004D550B">
          <w:pPr>
            <w:pStyle w:val="3756B58FE4A447AA9966D6B883EACFF3"/>
          </w:pPr>
          <w:r>
            <w:rPr>
              <w:rStyle w:val="placeholder1Char"/>
              <w:rFonts w:hint="eastAsia"/>
            </w:rPr>
            <w:t>____________</w:t>
          </w:r>
        </w:p>
      </w:docPartBody>
    </w:docPart>
    <w:docPart>
      <w:docPartPr>
        <w:name w:val="F7AE5C06A6C146D090F1F52DD6E2884F"/>
        <w:category>
          <w:name w:val="常规"/>
          <w:gallery w:val="placeholder"/>
        </w:category>
        <w:types>
          <w:type w:val="bbPlcHdr"/>
        </w:types>
        <w:behaviors>
          <w:behavior w:val="content"/>
        </w:behaviors>
        <w:guid w:val="{502FF265-3EAA-4413-B02C-29755E9BA287}"/>
      </w:docPartPr>
      <w:docPartBody>
        <w:p w:rsidR="004D550B" w:rsidRDefault="004D550B" w:rsidP="004D550B">
          <w:pPr>
            <w:pStyle w:val="F7AE5C06A6C146D090F1F52DD6E2884F"/>
          </w:pPr>
          <w:r>
            <w:rPr>
              <w:rStyle w:val="placeholder1Char"/>
              <w:rFonts w:hint="eastAsia"/>
            </w:rPr>
            <w:t>____________</w:t>
          </w:r>
        </w:p>
      </w:docPartBody>
    </w:docPart>
    <w:docPart>
      <w:docPartPr>
        <w:name w:val="BEE07763A24F422C8ABD05C7313068F3"/>
        <w:category>
          <w:name w:val="常规"/>
          <w:gallery w:val="placeholder"/>
        </w:category>
        <w:types>
          <w:type w:val="bbPlcHdr"/>
        </w:types>
        <w:behaviors>
          <w:behavior w:val="content"/>
        </w:behaviors>
        <w:guid w:val="{C0F4B706-CF73-4883-AADF-53DB72C3E2C3}"/>
      </w:docPartPr>
      <w:docPartBody>
        <w:p w:rsidR="004D550B" w:rsidRDefault="004D550B" w:rsidP="004D550B">
          <w:pPr>
            <w:pStyle w:val="BEE07763A24F422C8ABD05C7313068F3"/>
          </w:pPr>
          <w:r>
            <w:rPr>
              <w:rStyle w:val="placeholder1Char"/>
              <w:rFonts w:hint="eastAsia"/>
            </w:rPr>
            <w:t>____________</w:t>
          </w:r>
        </w:p>
      </w:docPartBody>
    </w:docPart>
    <w:docPart>
      <w:docPartPr>
        <w:name w:val="B7703F9B1B224B29BEA65DE752F5C149"/>
        <w:category>
          <w:name w:val="常规"/>
          <w:gallery w:val="placeholder"/>
        </w:category>
        <w:types>
          <w:type w:val="bbPlcHdr"/>
        </w:types>
        <w:behaviors>
          <w:behavior w:val="content"/>
        </w:behaviors>
        <w:guid w:val="{5217293C-CBBA-43A4-8527-84FFB1A6B338}"/>
      </w:docPartPr>
      <w:docPartBody>
        <w:p w:rsidR="004D550B" w:rsidRDefault="004D550B" w:rsidP="004D550B">
          <w:pPr>
            <w:pStyle w:val="B7703F9B1B224B29BEA65DE752F5C149"/>
          </w:pPr>
          <w:r>
            <w:rPr>
              <w:rStyle w:val="placeholder1Char"/>
              <w:rFonts w:hint="eastAsia"/>
            </w:rPr>
            <w:t>____________</w:t>
          </w:r>
        </w:p>
      </w:docPartBody>
    </w:docPart>
    <w:docPart>
      <w:docPartPr>
        <w:name w:val="34BF176AC154475B872F1E54FD054F09"/>
        <w:category>
          <w:name w:val="常规"/>
          <w:gallery w:val="placeholder"/>
        </w:category>
        <w:types>
          <w:type w:val="bbPlcHdr"/>
        </w:types>
        <w:behaviors>
          <w:behavior w:val="content"/>
        </w:behaviors>
        <w:guid w:val="{FF62EB90-C88C-4B73-AB3B-0D7DA815A488}"/>
      </w:docPartPr>
      <w:docPartBody>
        <w:p w:rsidR="004D550B" w:rsidRDefault="004D550B" w:rsidP="004D550B">
          <w:pPr>
            <w:pStyle w:val="34BF176AC154475B872F1E54FD054F09"/>
          </w:pPr>
          <w:r>
            <w:rPr>
              <w:rStyle w:val="placeholder1Char"/>
              <w:rFonts w:hint="eastAsia"/>
            </w:rPr>
            <w:t>____________</w:t>
          </w:r>
        </w:p>
      </w:docPartBody>
    </w:docPart>
    <w:docPart>
      <w:docPartPr>
        <w:name w:val="62A635659F314516835383B6EB6A63EE"/>
        <w:category>
          <w:name w:val="常规"/>
          <w:gallery w:val="placeholder"/>
        </w:category>
        <w:types>
          <w:type w:val="bbPlcHdr"/>
        </w:types>
        <w:behaviors>
          <w:behavior w:val="content"/>
        </w:behaviors>
        <w:guid w:val="{14A5BC50-F4EB-47B3-AC61-00D92E51BF91}"/>
      </w:docPartPr>
      <w:docPartBody>
        <w:p w:rsidR="004D550B" w:rsidRDefault="004D550B" w:rsidP="004D550B">
          <w:pPr>
            <w:pStyle w:val="62A635659F314516835383B6EB6A63EE"/>
          </w:pPr>
          <w:r>
            <w:rPr>
              <w:rStyle w:val="placeholder1Char"/>
              <w:rFonts w:hint="eastAsia"/>
            </w:rPr>
            <w:t>____________</w:t>
          </w:r>
        </w:p>
      </w:docPartBody>
    </w:docPart>
    <w:docPart>
      <w:docPartPr>
        <w:name w:val="4C9E402C743F4943BAA8CE80785E8894"/>
        <w:category>
          <w:name w:val="常规"/>
          <w:gallery w:val="placeholder"/>
        </w:category>
        <w:types>
          <w:type w:val="bbPlcHdr"/>
        </w:types>
        <w:behaviors>
          <w:behavior w:val="content"/>
        </w:behaviors>
        <w:guid w:val="{3ABA7DE4-9F60-4FBF-BC37-EBDEA232560C}"/>
      </w:docPartPr>
      <w:docPartBody>
        <w:p w:rsidR="004D550B" w:rsidRDefault="004D550B" w:rsidP="004D550B">
          <w:pPr>
            <w:pStyle w:val="4C9E402C743F4943BAA8CE80785E8894"/>
          </w:pPr>
          <w:r>
            <w:rPr>
              <w:rStyle w:val="placeholder1Char"/>
              <w:rFonts w:hint="eastAsia"/>
            </w:rPr>
            <w:t>____________</w:t>
          </w:r>
        </w:p>
      </w:docPartBody>
    </w:docPart>
    <w:docPart>
      <w:docPartPr>
        <w:name w:val="B12DC1DEF7414473BE86364BE1ABAECF"/>
        <w:category>
          <w:name w:val="常规"/>
          <w:gallery w:val="placeholder"/>
        </w:category>
        <w:types>
          <w:type w:val="bbPlcHdr"/>
        </w:types>
        <w:behaviors>
          <w:behavior w:val="content"/>
        </w:behaviors>
        <w:guid w:val="{23A85355-3A57-40E0-97AF-A163BF07B923}"/>
      </w:docPartPr>
      <w:docPartBody>
        <w:p w:rsidR="004D550B" w:rsidRDefault="004D550B" w:rsidP="004D550B">
          <w:pPr>
            <w:pStyle w:val="B12DC1DEF7414473BE86364BE1ABAECF"/>
          </w:pPr>
          <w:r>
            <w:rPr>
              <w:rStyle w:val="placeholder1Char"/>
              <w:rFonts w:hint="eastAsia"/>
            </w:rPr>
            <w:t>____________</w:t>
          </w:r>
        </w:p>
      </w:docPartBody>
    </w:docPart>
    <w:docPart>
      <w:docPartPr>
        <w:name w:val="EC31838ABDD24A2E8780F3FEFDDE3D41"/>
        <w:category>
          <w:name w:val="常规"/>
          <w:gallery w:val="placeholder"/>
        </w:category>
        <w:types>
          <w:type w:val="bbPlcHdr"/>
        </w:types>
        <w:behaviors>
          <w:behavior w:val="content"/>
        </w:behaviors>
        <w:guid w:val="{50D8C073-E345-4896-B057-FBBC798F790E}"/>
      </w:docPartPr>
      <w:docPartBody>
        <w:p w:rsidR="004D550B" w:rsidRDefault="004D550B" w:rsidP="004D550B">
          <w:pPr>
            <w:pStyle w:val="EC31838ABDD24A2E8780F3FEFDDE3D41"/>
          </w:pPr>
          <w:r>
            <w:rPr>
              <w:rStyle w:val="placeholder1Char"/>
              <w:rFonts w:hint="eastAsia"/>
            </w:rPr>
            <w:t>____________</w:t>
          </w:r>
        </w:p>
      </w:docPartBody>
    </w:docPart>
    <w:docPart>
      <w:docPartPr>
        <w:name w:val="A83FCA7D5802453496ED231AB64E2454"/>
        <w:category>
          <w:name w:val="常规"/>
          <w:gallery w:val="placeholder"/>
        </w:category>
        <w:types>
          <w:type w:val="bbPlcHdr"/>
        </w:types>
        <w:behaviors>
          <w:behavior w:val="content"/>
        </w:behaviors>
        <w:guid w:val="{C0F245A5-EB27-43AE-B208-D61DFB4125D9}"/>
      </w:docPartPr>
      <w:docPartBody>
        <w:p w:rsidR="004D550B" w:rsidRDefault="004D550B" w:rsidP="004D550B">
          <w:pPr>
            <w:pStyle w:val="A83FCA7D5802453496ED231AB64E2454"/>
          </w:pPr>
          <w:r>
            <w:rPr>
              <w:rStyle w:val="placeholder1Char"/>
              <w:rFonts w:hint="eastAsia"/>
            </w:rPr>
            <w:t>____________</w:t>
          </w:r>
        </w:p>
      </w:docPartBody>
    </w:docPart>
    <w:docPart>
      <w:docPartPr>
        <w:name w:val="64EBF11005354BF5B5BD62AC0C0123C8"/>
        <w:category>
          <w:name w:val="常规"/>
          <w:gallery w:val="placeholder"/>
        </w:category>
        <w:types>
          <w:type w:val="bbPlcHdr"/>
        </w:types>
        <w:behaviors>
          <w:behavior w:val="content"/>
        </w:behaviors>
        <w:guid w:val="{7058D1FD-A3E0-445F-A5D5-C223CA586125}"/>
      </w:docPartPr>
      <w:docPartBody>
        <w:p w:rsidR="004D550B" w:rsidRDefault="004D550B" w:rsidP="004D550B">
          <w:pPr>
            <w:pStyle w:val="64EBF11005354BF5B5BD62AC0C0123C8"/>
          </w:pPr>
          <w:r>
            <w:rPr>
              <w:rStyle w:val="placeholder1Char"/>
              <w:rFonts w:hint="eastAsia"/>
            </w:rPr>
            <w:t>____________</w:t>
          </w:r>
        </w:p>
      </w:docPartBody>
    </w:docPart>
    <w:docPart>
      <w:docPartPr>
        <w:name w:val="9799BFA039FE4FCA85F2EC8EC5D9C18A"/>
        <w:category>
          <w:name w:val="常规"/>
          <w:gallery w:val="placeholder"/>
        </w:category>
        <w:types>
          <w:type w:val="bbPlcHdr"/>
        </w:types>
        <w:behaviors>
          <w:behavior w:val="content"/>
        </w:behaviors>
        <w:guid w:val="{F2709B51-E1E8-49E2-8428-709236080E1A}"/>
      </w:docPartPr>
      <w:docPartBody>
        <w:p w:rsidR="004D550B" w:rsidRDefault="004D550B" w:rsidP="004D550B">
          <w:pPr>
            <w:pStyle w:val="9799BFA039FE4FCA85F2EC8EC5D9C18A"/>
          </w:pPr>
          <w:r>
            <w:rPr>
              <w:rStyle w:val="placeholder1Char"/>
              <w:rFonts w:hint="eastAsia"/>
            </w:rPr>
            <w:t>____________</w:t>
          </w:r>
        </w:p>
      </w:docPartBody>
    </w:docPart>
    <w:docPart>
      <w:docPartPr>
        <w:name w:val="9C3458A3FE9341F6ABA8738CCB61FFAE"/>
        <w:category>
          <w:name w:val="常规"/>
          <w:gallery w:val="placeholder"/>
        </w:category>
        <w:types>
          <w:type w:val="bbPlcHdr"/>
        </w:types>
        <w:behaviors>
          <w:behavior w:val="content"/>
        </w:behaviors>
        <w:guid w:val="{4F6ABA10-0FA2-4BE1-A02E-4149DFCDF010}"/>
      </w:docPartPr>
      <w:docPartBody>
        <w:p w:rsidR="004D550B" w:rsidRDefault="004D550B" w:rsidP="004D550B">
          <w:pPr>
            <w:pStyle w:val="9C3458A3FE9341F6ABA8738CCB61FFAE"/>
          </w:pPr>
          <w:r>
            <w:rPr>
              <w:rStyle w:val="placeholder1Char"/>
              <w:rFonts w:hint="eastAsia"/>
            </w:rPr>
            <w:t>____________</w:t>
          </w:r>
        </w:p>
      </w:docPartBody>
    </w:docPart>
    <w:docPart>
      <w:docPartPr>
        <w:name w:val="7C484B107B5F497EA7BDFAC3CB15164C"/>
        <w:category>
          <w:name w:val="常规"/>
          <w:gallery w:val="placeholder"/>
        </w:category>
        <w:types>
          <w:type w:val="bbPlcHdr"/>
        </w:types>
        <w:behaviors>
          <w:behavior w:val="content"/>
        </w:behaviors>
        <w:guid w:val="{85E6B767-7E33-421E-B6DC-5037B51AAF22}"/>
      </w:docPartPr>
      <w:docPartBody>
        <w:p w:rsidR="004D550B" w:rsidRDefault="004D550B" w:rsidP="004D550B">
          <w:pPr>
            <w:pStyle w:val="7C484B107B5F497EA7BDFAC3CB15164C"/>
          </w:pPr>
          <w:r>
            <w:rPr>
              <w:rStyle w:val="placeholder1Char"/>
              <w:rFonts w:hint="eastAsia"/>
            </w:rPr>
            <w:t>____________</w:t>
          </w:r>
        </w:p>
      </w:docPartBody>
    </w:docPart>
    <w:docPart>
      <w:docPartPr>
        <w:name w:val="BABE667266414D50A93E63CCACA75F07"/>
        <w:category>
          <w:name w:val="常规"/>
          <w:gallery w:val="placeholder"/>
        </w:category>
        <w:types>
          <w:type w:val="bbPlcHdr"/>
        </w:types>
        <w:behaviors>
          <w:behavior w:val="content"/>
        </w:behaviors>
        <w:guid w:val="{1A6CBFA4-2FE6-4135-A520-BA359EDB6134}"/>
      </w:docPartPr>
      <w:docPartBody>
        <w:p w:rsidR="004D550B" w:rsidRDefault="004D550B" w:rsidP="004D550B">
          <w:pPr>
            <w:pStyle w:val="BABE667266414D50A93E63CCACA75F07"/>
          </w:pPr>
          <w:r>
            <w:rPr>
              <w:rStyle w:val="placeholder1Char"/>
              <w:rFonts w:hint="eastAsia"/>
            </w:rPr>
            <w:t>____________</w:t>
          </w:r>
        </w:p>
      </w:docPartBody>
    </w:docPart>
    <w:docPart>
      <w:docPartPr>
        <w:name w:val="0DE00300C3DC4622BFB39E2C03D4367F"/>
        <w:category>
          <w:name w:val="常规"/>
          <w:gallery w:val="placeholder"/>
        </w:category>
        <w:types>
          <w:type w:val="bbPlcHdr"/>
        </w:types>
        <w:behaviors>
          <w:behavior w:val="content"/>
        </w:behaviors>
        <w:guid w:val="{3EBC750A-35BD-4E5A-9941-BB99EFA0DD97}"/>
      </w:docPartPr>
      <w:docPartBody>
        <w:p w:rsidR="004D550B" w:rsidRDefault="004D550B" w:rsidP="004D550B">
          <w:pPr>
            <w:pStyle w:val="0DE00300C3DC4622BFB39E2C03D4367F"/>
          </w:pPr>
          <w:r>
            <w:rPr>
              <w:rStyle w:val="placeholder1Char"/>
              <w:rFonts w:hint="eastAsia"/>
            </w:rPr>
            <w:t>____________</w:t>
          </w:r>
        </w:p>
      </w:docPartBody>
    </w:docPart>
    <w:docPart>
      <w:docPartPr>
        <w:name w:val="2B4AD68D8DBD42FABE9993776817B286"/>
        <w:category>
          <w:name w:val="常规"/>
          <w:gallery w:val="placeholder"/>
        </w:category>
        <w:types>
          <w:type w:val="bbPlcHdr"/>
        </w:types>
        <w:behaviors>
          <w:behavior w:val="content"/>
        </w:behaviors>
        <w:guid w:val="{205EBE40-74C5-45C7-91BB-4B11AD6F9B5C}"/>
      </w:docPartPr>
      <w:docPartBody>
        <w:p w:rsidR="004D550B" w:rsidRDefault="004D550B" w:rsidP="004D550B">
          <w:pPr>
            <w:pStyle w:val="2B4AD68D8DBD42FABE9993776817B286"/>
          </w:pPr>
          <w:r>
            <w:rPr>
              <w:rStyle w:val="placeholder1Char"/>
              <w:rFonts w:hint="eastAsia"/>
            </w:rPr>
            <w:t>____________</w:t>
          </w:r>
        </w:p>
      </w:docPartBody>
    </w:docPart>
    <w:docPart>
      <w:docPartPr>
        <w:name w:val="8E269234D33C4847810A82A5FA655871"/>
        <w:category>
          <w:name w:val="常规"/>
          <w:gallery w:val="placeholder"/>
        </w:category>
        <w:types>
          <w:type w:val="bbPlcHdr"/>
        </w:types>
        <w:behaviors>
          <w:behavior w:val="content"/>
        </w:behaviors>
        <w:guid w:val="{FD6FD7DF-60ED-43BF-8959-7B553E4ACCCF}"/>
      </w:docPartPr>
      <w:docPartBody>
        <w:p w:rsidR="004D550B" w:rsidRDefault="004D550B" w:rsidP="004D550B">
          <w:pPr>
            <w:pStyle w:val="8E269234D33C4847810A82A5FA655871"/>
          </w:pPr>
          <w:r>
            <w:rPr>
              <w:rStyle w:val="placeholder1Char"/>
              <w:rFonts w:hint="eastAsia"/>
            </w:rPr>
            <w:t>____________</w:t>
          </w:r>
        </w:p>
      </w:docPartBody>
    </w:docPart>
    <w:docPart>
      <w:docPartPr>
        <w:name w:val="9AF5917FB5C142188AD92329017FE402"/>
        <w:category>
          <w:name w:val="常规"/>
          <w:gallery w:val="placeholder"/>
        </w:category>
        <w:types>
          <w:type w:val="bbPlcHdr"/>
        </w:types>
        <w:behaviors>
          <w:behavior w:val="content"/>
        </w:behaviors>
        <w:guid w:val="{A5F82471-DBF9-43FD-8C48-8A130DCCE92A}"/>
      </w:docPartPr>
      <w:docPartBody>
        <w:p w:rsidR="004D550B" w:rsidRDefault="004D550B" w:rsidP="004D550B">
          <w:pPr>
            <w:pStyle w:val="9AF5917FB5C142188AD92329017FE402"/>
          </w:pPr>
          <w:r>
            <w:rPr>
              <w:rStyle w:val="placeholder1Char"/>
              <w:rFonts w:hint="eastAsia"/>
            </w:rPr>
            <w:t>____________</w:t>
          </w:r>
        </w:p>
      </w:docPartBody>
    </w:docPart>
    <w:docPart>
      <w:docPartPr>
        <w:name w:val="7F6AE7E0DB89477BA81E2F6443DC5BCF"/>
        <w:category>
          <w:name w:val="常规"/>
          <w:gallery w:val="placeholder"/>
        </w:category>
        <w:types>
          <w:type w:val="bbPlcHdr"/>
        </w:types>
        <w:behaviors>
          <w:behavior w:val="content"/>
        </w:behaviors>
        <w:guid w:val="{2ECD16E8-6D68-430B-80F6-36594533EAA0}"/>
      </w:docPartPr>
      <w:docPartBody>
        <w:p w:rsidR="004D550B" w:rsidRDefault="004D550B" w:rsidP="004D550B">
          <w:pPr>
            <w:pStyle w:val="7F6AE7E0DB89477BA81E2F6443DC5BCF"/>
          </w:pPr>
          <w:r>
            <w:rPr>
              <w:rStyle w:val="placeholder1Char"/>
              <w:rFonts w:hint="eastAsia"/>
            </w:rPr>
            <w:t>____________</w:t>
          </w:r>
        </w:p>
      </w:docPartBody>
    </w:docPart>
    <w:docPart>
      <w:docPartPr>
        <w:name w:val="35CA57E3315040D0A0FB35F38A7653C3"/>
        <w:category>
          <w:name w:val="常规"/>
          <w:gallery w:val="placeholder"/>
        </w:category>
        <w:types>
          <w:type w:val="bbPlcHdr"/>
        </w:types>
        <w:behaviors>
          <w:behavior w:val="content"/>
        </w:behaviors>
        <w:guid w:val="{F7E1161A-474C-4B0B-B02B-15BB79BD414B}"/>
      </w:docPartPr>
      <w:docPartBody>
        <w:p w:rsidR="004D550B" w:rsidRDefault="004D550B" w:rsidP="004D550B">
          <w:pPr>
            <w:pStyle w:val="35CA57E3315040D0A0FB35F38A7653C3"/>
          </w:pPr>
          <w:r>
            <w:rPr>
              <w:rStyle w:val="placeholder1Char"/>
              <w:rFonts w:hint="eastAsia"/>
            </w:rPr>
            <w:t>____________</w:t>
          </w:r>
        </w:p>
      </w:docPartBody>
    </w:docPart>
    <w:docPart>
      <w:docPartPr>
        <w:name w:val="8E81E9FAA493411CA2038F4436D86F05"/>
        <w:category>
          <w:name w:val="常规"/>
          <w:gallery w:val="placeholder"/>
        </w:category>
        <w:types>
          <w:type w:val="bbPlcHdr"/>
        </w:types>
        <w:behaviors>
          <w:behavior w:val="content"/>
        </w:behaviors>
        <w:guid w:val="{A2D53D8C-3472-4506-87C5-A3F205F1B545}"/>
      </w:docPartPr>
      <w:docPartBody>
        <w:p w:rsidR="004D550B" w:rsidRDefault="004D550B" w:rsidP="004D550B">
          <w:pPr>
            <w:pStyle w:val="8E81E9FAA493411CA2038F4436D86F05"/>
          </w:pPr>
          <w:r>
            <w:rPr>
              <w:rStyle w:val="placeholder1Char"/>
              <w:rFonts w:hint="eastAsia"/>
            </w:rPr>
            <w:t>____________</w:t>
          </w:r>
        </w:p>
      </w:docPartBody>
    </w:docPart>
    <w:docPart>
      <w:docPartPr>
        <w:name w:val="FD5B53F1B0B148139844F056CA977CE9"/>
        <w:category>
          <w:name w:val="常规"/>
          <w:gallery w:val="placeholder"/>
        </w:category>
        <w:types>
          <w:type w:val="bbPlcHdr"/>
        </w:types>
        <w:behaviors>
          <w:behavior w:val="content"/>
        </w:behaviors>
        <w:guid w:val="{DE213D35-101E-4766-91B1-A8C423F2B990}"/>
      </w:docPartPr>
      <w:docPartBody>
        <w:p w:rsidR="004D550B" w:rsidRDefault="004D550B" w:rsidP="004D550B">
          <w:pPr>
            <w:pStyle w:val="FD5B53F1B0B148139844F056CA977CE9"/>
          </w:pPr>
          <w:r>
            <w:rPr>
              <w:rStyle w:val="placeholder1Char"/>
              <w:rFonts w:hint="eastAsia"/>
            </w:rPr>
            <w:t>____________</w:t>
          </w:r>
        </w:p>
      </w:docPartBody>
    </w:docPart>
    <w:docPart>
      <w:docPartPr>
        <w:name w:val="74BB65A1ED7C4595AC5F592A2B2F0D3F"/>
        <w:category>
          <w:name w:val="常规"/>
          <w:gallery w:val="placeholder"/>
        </w:category>
        <w:types>
          <w:type w:val="bbPlcHdr"/>
        </w:types>
        <w:behaviors>
          <w:behavior w:val="content"/>
        </w:behaviors>
        <w:guid w:val="{B4239160-AE58-4378-A797-1D23FA167318}"/>
      </w:docPartPr>
      <w:docPartBody>
        <w:p w:rsidR="004D550B" w:rsidRDefault="004D550B" w:rsidP="004D550B">
          <w:pPr>
            <w:pStyle w:val="74BB65A1ED7C4595AC5F592A2B2F0D3F"/>
          </w:pPr>
          <w:r>
            <w:rPr>
              <w:rStyle w:val="placeholder1Char"/>
              <w:rFonts w:hint="eastAsia"/>
            </w:rPr>
            <w:t>____________</w:t>
          </w:r>
        </w:p>
      </w:docPartBody>
    </w:docPart>
    <w:docPart>
      <w:docPartPr>
        <w:name w:val="2883E905F7B346C99AB7FF4505F85EAD"/>
        <w:category>
          <w:name w:val="常规"/>
          <w:gallery w:val="placeholder"/>
        </w:category>
        <w:types>
          <w:type w:val="bbPlcHdr"/>
        </w:types>
        <w:behaviors>
          <w:behavior w:val="content"/>
        </w:behaviors>
        <w:guid w:val="{5817F717-BAAE-4ED3-8530-FB7A77F9E757}"/>
      </w:docPartPr>
      <w:docPartBody>
        <w:p w:rsidR="004D550B" w:rsidRDefault="004D550B" w:rsidP="004D550B">
          <w:pPr>
            <w:pStyle w:val="2883E905F7B346C99AB7FF4505F85EAD"/>
          </w:pPr>
          <w:r>
            <w:rPr>
              <w:rStyle w:val="placeholder1Char"/>
              <w:rFonts w:hint="eastAsia"/>
            </w:rPr>
            <w:t>____________</w:t>
          </w:r>
        </w:p>
      </w:docPartBody>
    </w:docPart>
    <w:docPart>
      <w:docPartPr>
        <w:name w:val="09D472C9C7F349FEA67618CE46369DEC"/>
        <w:category>
          <w:name w:val="常规"/>
          <w:gallery w:val="placeholder"/>
        </w:category>
        <w:types>
          <w:type w:val="bbPlcHdr"/>
        </w:types>
        <w:behaviors>
          <w:behavior w:val="content"/>
        </w:behaviors>
        <w:guid w:val="{18C0ACF8-1D60-44E6-8BA9-80BA10AAE18C}"/>
      </w:docPartPr>
      <w:docPartBody>
        <w:p w:rsidR="004D550B" w:rsidRDefault="004D550B" w:rsidP="004D550B">
          <w:pPr>
            <w:pStyle w:val="09D472C9C7F349FEA67618CE46369DEC"/>
          </w:pPr>
          <w:r>
            <w:rPr>
              <w:rStyle w:val="placeholder1Char"/>
              <w:rFonts w:hint="eastAsia"/>
            </w:rPr>
            <w:t>____________</w:t>
          </w:r>
        </w:p>
      </w:docPartBody>
    </w:docPart>
    <w:docPart>
      <w:docPartPr>
        <w:name w:val="21A65F5CB2A540D18C8E1210330714E9"/>
        <w:category>
          <w:name w:val="常规"/>
          <w:gallery w:val="placeholder"/>
        </w:category>
        <w:types>
          <w:type w:val="bbPlcHdr"/>
        </w:types>
        <w:behaviors>
          <w:behavior w:val="content"/>
        </w:behaviors>
        <w:guid w:val="{D587BFE1-818B-45A4-9C88-A2D990B2BF81}"/>
      </w:docPartPr>
      <w:docPartBody>
        <w:p w:rsidR="004D550B" w:rsidRDefault="004D550B" w:rsidP="004D550B">
          <w:pPr>
            <w:pStyle w:val="21A65F5CB2A540D18C8E1210330714E9"/>
          </w:pPr>
          <w:r>
            <w:rPr>
              <w:rStyle w:val="placeholder1Char"/>
              <w:rFonts w:hint="eastAsia"/>
            </w:rPr>
            <w:t>____________</w:t>
          </w:r>
        </w:p>
      </w:docPartBody>
    </w:docPart>
    <w:docPart>
      <w:docPartPr>
        <w:name w:val="EE4E163570C649718EE0B90856936081"/>
        <w:category>
          <w:name w:val="常规"/>
          <w:gallery w:val="placeholder"/>
        </w:category>
        <w:types>
          <w:type w:val="bbPlcHdr"/>
        </w:types>
        <w:behaviors>
          <w:behavior w:val="content"/>
        </w:behaviors>
        <w:guid w:val="{ECA2775D-284B-431D-85DC-2ED5C52F1BE3}"/>
      </w:docPartPr>
      <w:docPartBody>
        <w:p w:rsidR="004D550B" w:rsidRDefault="004D550B" w:rsidP="004D550B">
          <w:pPr>
            <w:pStyle w:val="EE4E163570C649718EE0B90856936081"/>
          </w:pPr>
          <w:r>
            <w:rPr>
              <w:rStyle w:val="placeholder1Char"/>
              <w:rFonts w:hint="eastAsia"/>
            </w:rPr>
            <w:t>____________</w:t>
          </w:r>
        </w:p>
      </w:docPartBody>
    </w:docPart>
    <w:docPart>
      <w:docPartPr>
        <w:name w:val="C6485D4CCBD84CA5AD2A916D318F9D59"/>
        <w:category>
          <w:name w:val="常规"/>
          <w:gallery w:val="placeholder"/>
        </w:category>
        <w:types>
          <w:type w:val="bbPlcHdr"/>
        </w:types>
        <w:behaviors>
          <w:behavior w:val="content"/>
        </w:behaviors>
        <w:guid w:val="{05190570-78F3-4ED2-8FF7-04E677B886D3}"/>
      </w:docPartPr>
      <w:docPartBody>
        <w:p w:rsidR="004D550B" w:rsidRDefault="004D550B" w:rsidP="004D550B">
          <w:pPr>
            <w:pStyle w:val="C6485D4CCBD84CA5AD2A916D318F9D59"/>
          </w:pPr>
          <w:r>
            <w:rPr>
              <w:rStyle w:val="placeholder1Char"/>
              <w:rFonts w:hint="eastAsia"/>
            </w:rPr>
            <w:t>____________</w:t>
          </w:r>
        </w:p>
      </w:docPartBody>
    </w:docPart>
    <w:docPart>
      <w:docPartPr>
        <w:name w:val="8147CEE016FB4490BC44E690E05061AF"/>
        <w:category>
          <w:name w:val="常规"/>
          <w:gallery w:val="placeholder"/>
        </w:category>
        <w:types>
          <w:type w:val="bbPlcHdr"/>
        </w:types>
        <w:behaviors>
          <w:behavior w:val="content"/>
        </w:behaviors>
        <w:guid w:val="{9FF0D291-F3D2-41EF-A49B-A2F52B533D46}"/>
      </w:docPartPr>
      <w:docPartBody>
        <w:p w:rsidR="004D550B" w:rsidRDefault="004D550B" w:rsidP="004D550B">
          <w:pPr>
            <w:pStyle w:val="8147CEE016FB4490BC44E690E05061AF"/>
          </w:pPr>
          <w:r>
            <w:rPr>
              <w:rStyle w:val="placeholder1Char"/>
              <w:rFonts w:hint="eastAsia"/>
            </w:rPr>
            <w:t>____________</w:t>
          </w:r>
        </w:p>
      </w:docPartBody>
    </w:docPart>
    <w:docPart>
      <w:docPartPr>
        <w:name w:val="60FE9E2B6D6D4CCAA2C203FE8C83E095"/>
        <w:category>
          <w:name w:val="常规"/>
          <w:gallery w:val="placeholder"/>
        </w:category>
        <w:types>
          <w:type w:val="bbPlcHdr"/>
        </w:types>
        <w:behaviors>
          <w:behavior w:val="content"/>
        </w:behaviors>
        <w:guid w:val="{CC55BC83-6AB9-4D00-8361-619F085A1F12}"/>
      </w:docPartPr>
      <w:docPartBody>
        <w:p w:rsidR="004D550B" w:rsidRDefault="004D550B" w:rsidP="004D550B">
          <w:pPr>
            <w:pStyle w:val="60FE9E2B6D6D4CCAA2C203FE8C83E095"/>
          </w:pPr>
          <w:r>
            <w:rPr>
              <w:rStyle w:val="placeholder1Char"/>
              <w:rFonts w:hint="eastAsia"/>
            </w:rPr>
            <w:t>____________</w:t>
          </w:r>
        </w:p>
      </w:docPartBody>
    </w:docPart>
    <w:docPart>
      <w:docPartPr>
        <w:name w:val="0DD09843933547F28122002B02A417C5"/>
        <w:category>
          <w:name w:val="常规"/>
          <w:gallery w:val="placeholder"/>
        </w:category>
        <w:types>
          <w:type w:val="bbPlcHdr"/>
        </w:types>
        <w:behaviors>
          <w:behavior w:val="content"/>
        </w:behaviors>
        <w:guid w:val="{5D757F4D-E3E4-4258-B236-8B4218DF125A}"/>
      </w:docPartPr>
      <w:docPartBody>
        <w:p w:rsidR="004D550B" w:rsidRDefault="004D550B" w:rsidP="004D550B">
          <w:pPr>
            <w:pStyle w:val="0DD09843933547F28122002B02A417C5"/>
          </w:pPr>
          <w:r>
            <w:rPr>
              <w:rStyle w:val="placeholder1Char"/>
              <w:rFonts w:hint="eastAsia"/>
            </w:rPr>
            <w:t>____________</w:t>
          </w:r>
        </w:p>
      </w:docPartBody>
    </w:docPart>
    <w:docPart>
      <w:docPartPr>
        <w:name w:val="CCA123945469452E8D02F6A9DBD3CB96"/>
        <w:category>
          <w:name w:val="常规"/>
          <w:gallery w:val="placeholder"/>
        </w:category>
        <w:types>
          <w:type w:val="bbPlcHdr"/>
        </w:types>
        <w:behaviors>
          <w:behavior w:val="content"/>
        </w:behaviors>
        <w:guid w:val="{B88B45B1-ADE4-41E9-BAFF-2372C338886C}"/>
      </w:docPartPr>
      <w:docPartBody>
        <w:p w:rsidR="004D550B" w:rsidRDefault="004D550B" w:rsidP="004D550B">
          <w:pPr>
            <w:pStyle w:val="CCA123945469452E8D02F6A9DBD3CB96"/>
          </w:pPr>
          <w:r>
            <w:rPr>
              <w:rStyle w:val="placeholder1Char"/>
              <w:rFonts w:hint="eastAsia"/>
            </w:rPr>
            <w:t>____________</w:t>
          </w:r>
        </w:p>
      </w:docPartBody>
    </w:docPart>
    <w:docPart>
      <w:docPartPr>
        <w:name w:val="DA12626380F64424A55CD2D5478FC496"/>
        <w:category>
          <w:name w:val="常规"/>
          <w:gallery w:val="placeholder"/>
        </w:category>
        <w:types>
          <w:type w:val="bbPlcHdr"/>
        </w:types>
        <w:behaviors>
          <w:behavior w:val="content"/>
        </w:behaviors>
        <w:guid w:val="{9D45A8E5-43FB-4074-93A5-E835BC87F394}"/>
      </w:docPartPr>
      <w:docPartBody>
        <w:p w:rsidR="004D550B" w:rsidRDefault="004D550B" w:rsidP="004D550B">
          <w:pPr>
            <w:pStyle w:val="DA12626380F64424A55CD2D5478FC496"/>
          </w:pPr>
          <w:r>
            <w:rPr>
              <w:rStyle w:val="placeholder1Char"/>
              <w:rFonts w:hint="eastAsia"/>
            </w:rPr>
            <w:t>____________</w:t>
          </w:r>
        </w:p>
      </w:docPartBody>
    </w:docPart>
    <w:docPart>
      <w:docPartPr>
        <w:name w:val="A8E2CAFA67274DA38DEEB9C914D7D1B3"/>
        <w:category>
          <w:name w:val="常规"/>
          <w:gallery w:val="placeholder"/>
        </w:category>
        <w:types>
          <w:type w:val="bbPlcHdr"/>
        </w:types>
        <w:behaviors>
          <w:behavior w:val="content"/>
        </w:behaviors>
        <w:guid w:val="{D71025E1-0C6E-423D-919C-8B0176C8986D}"/>
      </w:docPartPr>
      <w:docPartBody>
        <w:p w:rsidR="004D550B" w:rsidRDefault="004D550B" w:rsidP="004D550B">
          <w:pPr>
            <w:pStyle w:val="A8E2CAFA67274DA38DEEB9C914D7D1B3"/>
          </w:pPr>
          <w:r>
            <w:rPr>
              <w:rStyle w:val="placeholder1Char"/>
              <w:rFonts w:hint="eastAsia"/>
            </w:rPr>
            <w:t>____________</w:t>
          </w:r>
        </w:p>
      </w:docPartBody>
    </w:docPart>
    <w:docPart>
      <w:docPartPr>
        <w:name w:val="793368A152844D20BE8191677E1F7561"/>
        <w:category>
          <w:name w:val="常规"/>
          <w:gallery w:val="placeholder"/>
        </w:category>
        <w:types>
          <w:type w:val="bbPlcHdr"/>
        </w:types>
        <w:behaviors>
          <w:behavior w:val="content"/>
        </w:behaviors>
        <w:guid w:val="{F8896E94-27FF-4CD4-BB41-070713EBBD1A}"/>
      </w:docPartPr>
      <w:docPartBody>
        <w:p w:rsidR="004D550B" w:rsidRDefault="004D550B" w:rsidP="004D550B">
          <w:pPr>
            <w:pStyle w:val="793368A152844D20BE8191677E1F7561"/>
          </w:pPr>
          <w:r>
            <w:rPr>
              <w:rStyle w:val="placeholder1Char"/>
              <w:rFonts w:hint="eastAsia"/>
            </w:rPr>
            <w:t>____________</w:t>
          </w:r>
        </w:p>
      </w:docPartBody>
    </w:docPart>
    <w:docPart>
      <w:docPartPr>
        <w:name w:val="6F1F38150C174F7EA56A537FB1F414A5"/>
        <w:category>
          <w:name w:val="常规"/>
          <w:gallery w:val="placeholder"/>
        </w:category>
        <w:types>
          <w:type w:val="bbPlcHdr"/>
        </w:types>
        <w:behaviors>
          <w:behavior w:val="content"/>
        </w:behaviors>
        <w:guid w:val="{6446A81E-6062-41C7-BC0F-9B94BC53918C}"/>
      </w:docPartPr>
      <w:docPartBody>
        <w:p w:rsidR="004D550B" w:rsidRDefault="004D550B" w:rsidP="004D550B">
          <w:pPr>
            <w:pStyle w:val="6F1F38150C174F7EA56A537FB1F414A5"/>
          </w:pPr>
          <w:r>
            <w:rPr>
              <w:rStyle w:val="placeholder1Char"/>
              <w:rFonts w:hint="eastAsia"/>
            </w:rPr>
            <w:t>____________</w:t>
          </w:r>
        </w:p>
      </w:docPartBody>
    </w:docPart>
    <w:docPart>
      <w:docPartPr>
        <w:name w:val="0DF3CB89661D40E6B5686B67C33DA166"/>
        <w:category>
          <w:name w:val="常规"/>
          <w:gallery w:val="placeholder"/>
        </w:category>
        <w:types>
          <w:type w:val="bbPlcHdr"/>
        </w:types>
        <w:behaviors>
          <w:behavior w:val="content"/>
        </w:behaviors>
        <w:guid w:val="{9A168098-03F5-4D3E-9AE4-1A701EF42ECE}"/>
      </w:docPartPr>
      <w:docPartBody>
        <w:p w:rsidR="004D550B" w:rsidRDefault="004D550B" w:rsidP="004D550B">
          <w:pPr>
            <w:pStyle w:val="0DF3CB89661D40E6B5686B67C33DA166"/>
          </w:pPr>
          <w:r>
            <w:rPr>
              <w:rStyle w:val="placeholder1Char"/>
              <w:rFonts w:hint="eastAsia"/>
            </w:rPr>
            <w:t>____________</w:t>
          </w:r>
        </w:p>
      </w:docPartBody>
    </w:docPart>
    <w:docPart>
      <w:docPartPr>
        <w:name w:val="F68E9EB676CE4BBCA33F43B9802B4614"/>
        <w:category>
          <w:name w:val="常规"/>
          <w:gallery w:val="placeholder"/>
        </w:category>
        <w:types>
          <w:type w:val="bbPlcHdr"/>
        </w:types>
        <w:behaviors>
          <w:behavior w:val="content"/>
        </w:behaviors>
        <w:guid w:val="{2FD76911-90E2-4DC5-A797-BD77A49A8B60}"/>
      </w:docPartPr>
      <w:docPartBody>
        <w:p w:rsidR="004D550B" w:rsidRDefault="004D550B" w:rsidP="004D550B">
          <w:pPr>
            <w:pStyle w:val="F68E9EB676CE4BBCA33F43B9802B4614"/>
          </w:pPr>
          <w:r>
            <w:rPr>
              <w:rStyle w:val="placeholder1Char"/>
              <w:rFonts w:hint="eastAsia"/>
            </w:rPr>
            <w:t>____________</w:t>
          </w:r>
        </w:p>
      </w:docPartBody>
    </w:docPart>
    <w:docPart>
      <w:docPartPr>
        <w:name w:val="7BBFD1FED1624149AE33F098DE9B8E7E"/>
        <w:category>
          <w:name w:val="常规"/>
          <w:gallery w:val="placeholder"/>
        </w:category>
        <w:types>
          <w:type w:val="bbPlcHdr"/>
        </w:types>
        <w:behaviors>
          <w:behavior w:val="content"/>
        </w:behaviors>
        <w:guid w:val="{FEAC9954-5CF9-4EBD-AFD4-D345C9D08763}"/>
      </w:docPartPr>
      <w:docPartBody>
        <w:p w:rsidR="004D550B" w:rsidRDefault="004D550B" w:rsidP="004D550B">
          <w:pPr>
            <w:pStyle w:val="7BBFD1FED1624149AE33F098DE9B8E7E"/>
          </w:pPr>
          <w:r>
            <w:rPr>
              <w:rStyle w:val="placeholder1Char"/>
              <w:rFonts w:hint="eastAsia"/>
            </w:rPr>
            <w:t>____________</w:t>
          </w:r>
        </w:p>
      </w:docPartBody>
    </w:docPart>
    <w:docPart>
      <w:docPartPr>
        <w:name w:val="ED58B999903F4C309FB9C9113F3CE136"/>
        <w:category>
          <w:name w:val="常规"/>
          <w:gallery w:val="placeholder"/>
        </w:category>
        <w:types>
          <w:type w:val="bbPlcHdr"/>
        </w:types>
        <w:behaviors>
          <w:behavior w:val="content"/>
        </w:behaviors>
        <w:guid w:val="{06DD9CA3-26FF-41F0-8663-EEA88014BF65}"/>
      </w:docPartPr>
      <w:docPartBody>
        <w:p w:rsidR="004D550B" w:rsidRDefault="004D550B" w:rsidP="004D550B">
          <w:pPr>
            <w:pStyle w:val="ED58B999903F4C309FB9C9113F3CE136"/>
          </w:pPr>
          <w:r>
            <w:rPr>
              <w:rStyle w:val="placeholder1Char"/>
              <w:rFonts w:hint="eastAsia"/>
            </w:rPr>
            <w:t>____________</w:t>
          </w:r>
        </w:p>
      </w:docPartBody>
    </w:docPart>
    <w:docPart>
      <w:docPartPr>
        <w:name w:val="68BF4F40B0AA441B8D0E2C99FABC1A5F"/>
        <w:category>
          <w:name w:val="常规"/>
          <w:gallery w:val="placeholder"/>
        </w:category>
        <w:types>
          <w:type w:val="bbPlcHdr"/>
        </w:types>
        <w:behaviors>
          <w:behavior w:val="content"/>
        </w:behaviors>
        <w:guid w:val="{7EA64AAE-2218-46E8-A4A0-E78D781B8932}"/>
      </w:docPartPr>
      <w:docPartBody>
        <w:p w:rsidR="004D550B" w:rsidRDefault="004D550B" w:rsidP="004D550B">
          <w:pPr>
            <w:pStyle w:val="68BF4F40B0AA441B8D0E2C99FABC1A5F"/>
          </w:pPr>
          <w:r>
            <w:rPr>
              <w:rStyle w:val="placeholder1Char"/>
              <w:rFonts w:hint="eastAsia"/>
            </w:rPr>
            <w:t>____________</w:t>
          </w:r>
        </w:p>
      </w:docPartBody>
    </w:docPart>
    <w:docPart>
      <w:docPartPr>
        <w:name w:val="4F61078AF4E949A2B2D9A9652AECCA2F"/>
        <w:category>
          <w:name w:val="常规"/>
          <w:gallery w:val="placeholder"/>
        </w:category>
        <w:types>
          <w:type w:val="bbPlcHdr"/>
        </w:types>
        <w:behaviors>
          <w:behavior w:val="content"/>
        </w:behaviors>
        <w:guid w:val="{400EC2E9-AFEB-4EFA-9577-DA77A587347F}"/>
      </w:docPartPr>
      <w:docPartBody>
        <w:p w:rsidR="004D550B" w:rsidRDefault="004D550B" w:rsidP="004D550B">
          <w:pPr>
            <w:pStyle w:val="4F61078AF4E949A2B2D9A9652AECCA2F"/>
          </w:pPr>
          <w:r>
            <w:rPr>
              <w:rStyle w:val="placeholder1Char"/>
              <w:rFonts w:hint="eastAsia"/>
            </w:rPr>
            <w:t>____________</w:t>
          </w:r>
        </w:p>
      </w:docPartBody>
    </w:docPart>
    <w:docPart>
      <w:docPartPr>
        <w:name w:val="E3FD54094A2547E39A5D36487131EEAF"/>
        <w:category>
          <w:name w:val="常规"/>
          <w:gallery w:val="placeholder"/>
        </w:category>
        <w:types>
          <w:type w:val="bbPlcHdr"/>
        </w:types>
        <w:behaviors>
          <w:behavior w:val="content"/>
        </w:behaviors>
        <w:guid w:val="{6E8C84D6-8C2B-4308-B662-6CFA29BA6A8C}"/>
      </w:docPartPr>
      <w:docPartBody>
        <w:p w:rsidR="004D550B" w:rsidRDefault="004D550B" w:rsidP="004D550B">
          <w:pPr>
            <w:pStyle w:val="E3FD54094A2547E39A5D36487131EEAF"/>
          </w:pPr>
          <w:r>
            <w:rPr>
              <w:rStyle w:val="placeholder1Char"/>
              <w:rFonts w:hint="eastAsia"/>
            </w:rPr>
            <w:t>____________</w:t>
          </w:r>
        </w:p>
      </w:docPartBody>
    </w:docPart>
    <w:docPart>
      <w:docPartPr>
        <w:name w:val="6CDBAE00D8474E5788D03251A2A6B6AD"/>
        <w:category>
          <w:name w:val="常规"/>
          <w:gallery w:val="placeholder"/>
        </w:category>
        <w:types>
          <w:type w:val="bbPlcHdr"/>
        </w:types>
        <w:behaviors>
          <w:behavior w:val="content"/>
        </w:behaviors>
        <w:guid w:val="{06F6C4E7-D284-4874-9F1E-FEAE2C5DE786}"/>
      </w:docPartPr>
      <w:docPartBody>
        <w:p w:rsidR="004D550B" w:rsidRDefault="004D550B" w:rsidP="004D550B">
          <w:pPr>
            <w:pStyle w:val="6CDBAE00D8474E5788D03251A2A6B6AD"/>
          </w:pPr>
          <w:r>
            <w:rPr>
              <w:rStyle w:val="placeholder1Char"/>
              <w:rFonts w:hint="eastAsia"/>
            </w:rPr>
            <w:t>____________</w:t>
          </w:r>
        </w:p>
      </w:docPartBody>
    </w:docPart>
    <w:docPart>
      <w:docPartPr>
        <w:name w:val="A2FECDD2AEBF46039FF26540CCAC1DDC"/>
        <w:category>
          <w:name w:val="常规"/>
          <w:gallery w:val="placeholder"/>
        </w:category>
        <w:types>
          <w:type w:val="bbPlcHdr"/>
        </w:types>
        <w:behaviors>
          <w:behavior w:val="content"/>
        </w:behaviors>
        <w:guid w:val="{E36ABB66-530A-4410-8CE6-11CEA6C09C19}"/>
      </w:docPartPr>
      <w:docPartBody>
        <w:p w:rsidR="004D550B" w:rsidRDefault="004D550B" w:rsidP="004D550B">
          <w:pPr>
            <w:pStyle w:val="A2FECDD2AEBF46039FF26540CCAC1DDC"/>
          </w:pPr>
          <w:r>
            <w:rPr>
              <w:rStyle w:val="placeholder1Char"/>
              <w:rFonts w:hint="eastAsia"/>
            </w:rPr>
            <w:t>____________</w:t>
          </w:r>
        </w:p>
      </w:docPartBody>
    </w:docPart>
    <w:docPart>
      <w:docPartPr>
        <w:name w:val="A91CA24C20214873819DD076B332E714"/>
        <w:category>
          <w:name w:val="常规"/>
          <w:gallery w:val="placeholder"/>
        </w:category>
        <w:types>
          <w:type w:val="bbPlcHdr"/>
        </w:types>
        <w:behaviors>
          <w:behavior w:val="content"/>
        </w:behaviors>
        <w:guid w:val="{EA1DBF73-A528-4658-AF59-658A0F1A0E67}"/>
      </w:docPartPr>
      <w:docPartBody>
        <w:p w:rsidR="004D550B" w:rsidRDefault="004D550B" w:rsidP="004D550B">
          <w:pPr>
            <w:pStyle w:val="A91CA24C20214873819DD076B332E714"/>
          </w:pPr>
          <w:r>
            <w:rPr>
              <w:rStyle w:val="placeholder1Char"/>
              <w:rFonts w:hint="eastAsia"/>
            </w:rPr>
            <w:t>____________</w:t>
          </w:r>
        </w:p>
      </w:docPartBody>
    </w:docPart>
    <w:docPart>
      <w:docPartPr>
        <w:name w:val="9B414B703B74423187D813FD5C87CF06"/>
        <w:category>
          <w:name w:val="常规"/>
          <w:gallery w:val="placeholder"/>
        </w:category>
        <w:types>
          <w:type w:val="bbPlcHdr"/>
        </w:types>
        <w:behaviors>
          <w:behavior w:val="content"/>
        </w:behaviors>
        <w:guid w:val="{A6547B67-5872-4044-A5D4-B1846DC8BA22}"/>
      </w:docPartPr>
      <w:docPartBody>
        <w:p w:rsidR="004D550B" w:rsidRDefault="004D550B" w:rsidP="004D550B">
          <w:pPr>
            <w:pStyle w:val="9B414B703B74423187D813FD5C87CF06"/>
          </w:pPr>
          <w:r>
            <w:rPr>
              <w:rStyle w:val="placeholder1Char"/>
              <w:rFonts w:hint="eastAsia"/>
            </w:rPr>
            <w:t>____________</w:t>
          </w:r>
        </w:p>
      </w:docPartBody>
    </w:docPart>
    <w:docPart>
      <w:docPartPr>
        <w:name w:val="EFF20E7EA8BF493EACD28F62DB5163BE"/>
        <w:category>
          <w:name w:val="常规"/>
          <w:gallery w:val="placeholder"/>
        </w:category>
        <w:types>
          <w:type w:val="bbPlcHdr"/>
        </w:types>
        <w:behaviors>
          <w:behavior w:val="content"/>
        </w:behaviors>
        <w:guid w:val="{EDE2931D-A9A8-4E3F-8F67-3FAD56713804}"/>
      </w:docPartPr>
      <w:docPartBody>
        <w:p w:rsidR="004D550B" w:rsidRDefault="004D550B" w:rsidP="004D550B">
          <w:pPr>
            <w:pStyle w:val="EFF20E7EA8BF493EACD28F62DB5163BE"/>
          </w:pPr>
          <w:r>
            <w:rPr>
              <w:rStyle w:val="placeholder1Char"/>
              <w:rFonts w:hint="eastAsia"/>
            </w:rPr>
            <w:t>____________</w:t>
          </w:r>
        </w:p>
      </w:docPartBody>
    </w:docPart>
    <w:docPart>
      <w:docPartPr>
        <w:name w:val="9246B30C42024B0E91CF24464753B15D"/>
        <w:category>
          <w:name w:val="常规"/>
          <w:gallery w:val="placeholder"/>
        </w:category>
        <w:types>
          <w:type w:val="bbPlcHdr"/>
        </w:types>
        <w:behaviors>
          <w:behavior w:val="content"/>
        </w:behaviors>
        <w:guid w:val="{93F60A63-85A7-4B6E-94CB-1247F25EA3BE}"/>
      </w:docPartPr>
      <w:docPartBody>
        <w:p w:rsidR="004D550B" w:rsidRDefault="004D550B" w:rsidP="004D550B">
          <w:pPr>
            <w:pStyle w:val="9246B30C42024B0E91CF24464753B15D"/>
          </w:pPr>
          <w:r w:rsidRPr="001168E3">
            <w:rPr>
              <w:rStyle w:val="placeholder1Char"/>
              <w:rFonts w:hint="eastAsia"/>
            </w:rPr>
            <w:t>___________</w:t>
          </w:r>
        </w:p>
      </w:docPartBody>
    </w:docPart>
    <w:docPart>
      <w:docPartPr>
        <w:name w:val="4EB4AD2D998E4BCC832072CB47699A3F"/>
        <w:category>
          <w:name w:val="常规"/>
          <w:gallery w:val="placeholder"/>
        </w:category>
        <w:types>
          <w:type w:val="bbPlcHdr"/>
        </w:types>
        <w:behaviors>
          <w:behavior w:val="content"/>
        </w:behaviors>
        <w:guid w:val="{664555FC-D687-4013-AE7F-805F2C369134}"/>
      </w:docPartPr>
      <w:docPartBody>
        <w:p w:rsidR="004D550B" w:rsidRDefault="004D550B" w:rsidP="004D550B">
          <w:pPr>
            <w:pStyle w:val="4EB4AD2D998E4BCC832072CB47699A3F"/>
          </w:pPr>
          <w:r w:rsidRPr="001168E3">
            <w:rPr>
              <w:rStyle w:val="placeholder1Char"/>
              <w:rFonts w:hint="eastAsia"/>
            </w:rPr>
            <w:t>___________</w:t>
          </w:r>
        </w:p>
      </w:docPartBody>
    </w:docPart>
    <w:docPart>
      <w:docPartPr>
        <w:name w:val="822DB586B2994645A8683DFA1F71BB8E"/>
        <w:category>
          <w:name w:val="常规"/>
          <w:gallery w:val="placeholder"/>
        </w:category>
        <w:types>
          <w:type w:val="bbPlcHdr"/>
        </w:types>
        <w:behaviors>
          <w:behavior w:val="content"/>
        </w:behaviors>
        <w:guid w:val="{C7A76188-736A-4039-8856-122F50AFABE7}"/>
      </w:docPartPr>
      <w:docPartBody>
        <w:p w:rsidR="004D550B" w:rsidRDefault="004D550B" w:rsidP="004D550B">
          <w:pPr>
            <w:pStyle w:val="822DB586B2994645A8683DFA1F71BB8E"/>
          </w:pPr>
          <w:r w:rsidRPr="001168E3">
            <w:rPr>
              <w:rStyle w:val="placeholder1Char"/>
              <w:rFonts w:hint="eastAsia"/>
            </w:rPr>
            <w:t>___________</w:t>
          </w:r>
        </w:p>
      </w:docPartBody>
    </w:docPart>
    <w:docPart>
      <w:docPartPr>
        <w:name w:val="C1FDD074CE40426EAF7AEC5C793DAC14"/>
        <w:category>
          <w:name w:val="常规"/>
          <w:gallery w:val="placeholder"/>
        </w:category>
        <w:types>
          <w:type w:val="bbPlcHdr"/>
        </w:types>
        <w:behaviors>
          <w:behavior w:val="content"/>
        </w:behaviors>
        <w:guid w:val="{FFE476F9-3252-44B8-8AA0-D4D1D45F33BB}"/>
      </w:docPartPr>
      <w:docPartBody>
        <w:p w:rsidR="004D550B" w:rsidRDefault="004D550B" w:rsidP="004D550B">
          <w:pPr>
            <w:pStyle w:val="C1FDD074CE40426EAF7AEC5C793DAC14"/>
          </w:pPr>
          <w:r>
            <w:rPr>
              <w:rStyle w:val="placeholder1Char"/>
              <w:rFonts w:hint="eastAsia"/>
            </w:rPr>
            <w:t>____________</w:t>
          </w:r>
        </w:p>
      </w:docPartBody>
    </w:docPart>
    <w:docPart>
      <w:docPartPr>
        <w:name w:val="EDD4A9A8C3414DF49C5769D21877EFDF"/>
        <w:category>
          <w:name w:val="常规"/>
          <w:gallery w:val="placeholder"/>
        </w:category>
        <w:types>
          <w:type w:val="bbPlcHdr"/>
        </w:types>
        <w:behaviors>
          <w:behavior w:val="content"/>
        </w:behaviors>
        <w:guid w:val="{3DBA884D-CF60-4B8D-AB8A-86FAF2894D62}"/>
      </w:docPartPr>
      <w:docPartBody>
        <w:p w:rsidR="004D550B" w:rsidRDefault="004D550B" w:rsidP="004D550B">
          <w:pPr>
            <w:pStyle w:val="EDD4A9A8C3414DF49C5769D21877EFDF"/>
          </w:pPr>
          <w:r>
            <w:rPr>
              <w:rStyle w:val="placeholder1Char"/>
              <w:rFonts w:hint="eastAsia"/>
            </w:rPr>
            <w:t>____________</w:t>
          </w:r>
        </w:p>
      </w:docPartBody>
    </w:docPart>
    <w:docPart>
      <w:docPartPr>
        <w:name w:val="A8232CD4419040F3816C81364C0C257A"/>
        <w:category>
          <w:name w:val="常规"/>
          <w:gallery w:val="placeholder"/>
        </w:category>
        <w:types>
          <w:type w:val="bbPlcHdr"/>
        </w:types>
        <w:behaviors>
          <w:behavior w:val="content"/>
        </w:behaviors>
        <w:guid w:val="{62F70335-AEC5-4AB1-863E-CA756EE264A0}"/>
      </w:docPartPr>
      <w:docPartBody>
        <w:p w:rsidR="004D550B" w:rsidRDefault="004D550B" w:rsidP="004D550B">
          <w:pPr>
            <w:pStyle w:val="A8232CD4419040F3816C81364C0C257A"/>
          </w:pPr>
          <w:r>
            <w:rPr>
              <w:rStyle w:val="placeholder1Char"/>
              <w:rFonts w:hint="eastAsia"/>
            </w:rPr>
            <w:t>____________</w:t>
          </w:r>
        </w:p>
      </w:docPartBody>
    </w:docPart>
    <w:docPart>
      <w:docPartPr>
        <w:name w:val="E582F5B8F2834A10991EFC26966E9757"/>
        <w:category>
          <w:name w:val="常规"/>
          <w:gallery w:val="placeholder"/>
        </w:category>
        <w:types>
          <w:type w:val="bbPlcHdr"/>
        </w:types>
        <w:behaviors>
          <w:behavior w:val="content"/>
        </w:behaviors>
        <w:guid w:val="{BD991C27-FAFE-46A3-B604-5D08642E1988}"/>
      </w:docPartPr>
      <w:docPartBody>
        <w:p w:rsidR="004D550B" w:rsidRDefault="004D550B" w:rsidP="004D550B">
          <w:pPr>
            <w:pStyle w:val="E582F5B8F2834A10991EFC26966E9757"/>
          </w:pPr>
          <w:r>
            <w:rPr>
              <w:rStyle w:val="placeholder1Char"/>
              <w:rFonts w:hint="eastAsia"/>
            </w:rPr>
            <w:t>____________</w:t>
          </w:r>
        </w:p>
      </w:docPartBody>
    </w:docPart>
    <w:docPart>
      <w:docPartPr>
        <w:name w:val="183AFD8B70734D9DA1170D1CAFC40F74"/>
        <w:category>
          <w:name w:val="常规"/>
          <w:gallery w:val="placeholder"/>
        </w:category>
        <w:types>
          <w:type w:val="bbPlcHdr"/>
        </w:types>
        <w:behaviors>
          <w:behavior w:val="content"/>
        </w:behaviors>
        <w:guid w:val="{8A6F7554-6795-412B-811F-DE985F658231}"/>
      </w:docPartPr>
      <w:docPartBody>
        <w:p w:rsidR="004D550B" w:rsidRDefault="004D550B" w:rsidP="004D550B">
          <w:pPr>
            <w:pStyle w:val="183AFD8B70734D9DA1170D1CAFC40F74"/>
          </w:pPr>
          <w:r>
            <w:rPr>
              <w:rStyle w:val="placeholder1Char"/>
              <w:rFonts w:hint="eastAsia"/>
            </w:rPr>
            <w:t>____________</w:t>
          </w:r>
        </w:p>
      </w:docPartBody>
    </w:docPart>
    <w:docPart>
      <w:docPartPr>
        <w:name w:val="1D30B80026164F6783B5A69EAA2BCF18"/>
        <w:category>
          <w:name w:val="常规"/>
          <w:gallery w:val="placeholder"/>
        </w:category>
        <w:types>
          <w:type w:val="bbPlcHdr"/>
        </w:types>
        <w:behaviors>
          <w:behavior w:val="content"/>
        </w:behaviors>
        <w:guid w:val="{B18A5E2C-C250-4CAE-ABCD-9366475DF132}"/>
      </w:docPartPr>
      <w:docPartBody>
        <w:p w:rsidR="004D550B" w:rsidRDefault="004D550B" w:rsidP="004D550B">
          <w:pPr>
            <w:pStyle w:val="1D30B80026164F6783B5A69EAA2BCF18"/>
          </w:pPr>
          <w:r>
            <w:rPr>
              <w:rStyle w:val="placeholder1Char"/>
              <w:rFonts w:hint="eastAsia"/>
            </w:rPr>
            <w:t>____________</w:t>
          </w:r>
        </w:p>
      </w:docPartBody>
    </w:docPart>
    <w:docPart>
      <w:docPartPr>
        <w:name w:val="B8370AEA59AD45B1906EC3273E9B5829"/>
        <w:category>
          <w:name w:val="常规"/>
          <w:gallery w:val="placeholder"/>
        </w:category>
        <w:types>
          <w:type w:val="bbPlcHdr"/>
        </w:types>
        <w:behaviors>
          <w:behavior w:val="content"/>
        </w:behaviors>
        <w:guid w:val="{1BAE0530-E35B-4209-8253-2706100896CD}"/>
      </w:docPartPr>
      <w:docPartBody>
        <w:p w:rsidR="004D550B" w:rsidRDefault="004D550B" w:rsidP="004D550B">
          <w:pPr>
            <w:pStyle w:val="B8370AEA59AD45B1906EC3273E9B5829"/>
          </w:pPr>
          <w:r>
            <w:rPr>
              <w:rStyle w:val="placeholder1Char"/>
              <w:rFonts w:hint="eastAsia"/>
            </w:rPr>
            <w:t>____________</w:t>
          </w:r>
        </w:p>
      </w:docPartBody>
    </w:docPart>
    <w:docPart>
      <w:docPartPr>
        <w:name w:val="41C9BBECDB0F4587B6D6EFE694DA2C4E"/>
        <w:category>
          <w:name w:val="常规"/>
          <w:gallery w:val="placeholder"/>
        </w:category>
        <w:types>
          <w:type w:val="bbPlcHdr"/>
        </w:types>
        <w:behaviors>
          <w:behavior w:val="content"/>
        </w:behaviors>
        <w:guid w:val="{6FFAF28B-B106-42CF-B53F-30B3E7904F4B}"/>
      </w:docPartPr>
      <w:docPartBody>
        <w:p w:rsidR="004D550B" w:rsidRDefault="004D550B" w:rsidP="004D550B">
          <w:pPr>
            <w:pStyle w:val="41C9BBECDB0F4587B6D6EFE694DA2C4E"/>
          </w:pPr>
          <w:r>
            <w:rPr>
              <w:rStyle w:val="placeholder1Char"/>
              <w:rFonts w:hint="eastAsia"/>
            </w:rPr>
            <w:t>____________</w:t>
          </w:r>
        </w:p>
      </w:docPartBody>
    </w:docPart>
    <w:docPart>
      <w:docPartPr>
        <w:name w:val="F7E36B1C11DF481EA77F5CFD8ACC53B6"/>
        <w:category>
          <w:name w:val="常规"/>
          <w:gallery w:val="placeholder"/>
        </w:category>
        <w:types>
          <w:type w:val="bbPlcHdr"/>
        </w:types>
        <w:behaviors>
          <w:behavior w:val="content"/>
        </w:behaviors>
        <w:guid w:val="{F8F7A485-47C4-47CC-96C2-ACAE55DD2848}"/>
      </w:docPartPr>
      <w:docPartBody>
        <w:p w:rsidR="004D550B" w:rsidRDefault="004D550B" w:rsidP="004D550B">
          <w:pPr>
            <w:pStyle w:val="F7E36B1C11DF481EA77F5CFD8ACC53B6"/>
          </w:pPr>
          <w:r>
            <w:rPr>
              <w:rStyle w:val="placeholder1Char"/>
              <w:rFonts w:hint="eastAsia"/>
            </w:rPr>
            <w:t>____________</w:t>
          </w:r>
        </w:p>
      </w:docPartBody>
    </w:docPart>
    <w:docPart>
      <w:docPartPr>
        <w:name w:val="A24366C1ED464CFAA9C295F8CD59DD8D"/>
        <w:category>
          <w:name w:val="常规"/>
          <w:gallery w:val="placeholder"/>
        </w:category>
        <w:types>
          <w:type w:val="bbPlcHdr"/>
        </w:types>
        <w:behaviors>
          <w:behavior w:val="content"/>
        </w:behaviors>
        <w:guid w:val="{CB96FD99-85A0-49FD-BAED-85D7E9355330}"/>
      </w:docPartPr>
      <w:docPartBody>
        <w:p w:rsidR="004D550B" w:rsidRDefault="004D550B" w:rsidP="004D550B">
          <w:pPr>
            <w:pStyle w:val="A24366C1ED464CFAA9C295F8CD59DD8D"/>
          </w:pPr>
          <w:r>
            <w:rPr>
              <w:rStyle w:val="placeholder1Char"/>
              <w:rFonts w:hint="eastAsia"/>
            </w:rPr>
            <w:t>____________</w:t>
          </w:r>
        </w:p>
      </w:docPartBody>
    </w:docPart>
    <w:docPart>
      <w:docPartPr>
        <w:name w:val="BBC336AE794C4FF68487A3476E5CD169"/>
        <w:category>
          <w:name w:val="常规"/>
          <w:gallery w:val="placeholder"/>
        </w:category>
        <w:types>
          <w:type w:val="bbPlcHdr"/>
        </w:types>
        <w:behaviors>
          <w:behavior w:val="content"/>
        </w:behaviors>
        <w:guid w:val="{4F926162-2842-4766-A456-F1723F118999}"/>
      </w:docPartPr>
      <w:docPartBody>
        <w:p w:rsidR="004D550B" w:rsidRDefault="004D550B" w:rsidP="004D550B">
          <w:pPr>
            <w:pStyle w:val="BBC336AE794C4FF68487A3476E5CD169"/>
          </w:pPr>
          <w:r>
            <w:rPr>
              <w:rStyle w:val="placeholder1Char"/>
              <w:rFonts w:hint="eastAsia"/>
            </w:rPr>
            <w:t>____________</w:t>
          </w:r>
        </w:p>
      </w:docPartBody>
    </w:docPart>
    <w:docPart>
      <w:docPartPr>
        <w:name w:val="287455BF70ED47928094AD8EEAB0223C"/>
        <w:category>
          <w:name w:val="常规"/>
          <w:gallery w:val="placeholder"/>
        </w:category>
        <w:types>
          <w:type w:val="bbPlcHdr"/>
        </w:types>
        <w:behaviors>
          <w:behavior w:val="content"/>
        </w:behaviors>
        <w:guid w:val="{2E6FCE15-C6A9-4799-9528-AF792DC0E70D}"/>
      </w:docPartPr>
      <w:docPartBody>
        <w:p w:rsidR="004D550B" w:rsidRDefault="004D550B" w:rsidP="004D550B">
          <w:pPr>
            <w:pStyle w:val="287455BF70ED47928094AD8EEAB0223C"/>
          </w:pPr>
          <w:r>
            <w:rPr>
              <w:rStyle w:val="placeholder1Char"/>
              <w:rFonts w:hint="eastAsia"/>
            </w:rPr>
            <w:t>____________</w:t>
          </w:r>
        </w:p>
      </w:docPartBody>
    </w:docPart>
    <w:docPart>
      <w:docPartPr>
        <w:name w:val="1C9CB03AA4814EFAAEE9FA2BF0459A0E"/>
        <w:category>
          <w:name w:val="常规"/>
          <w:gallery w:val="placeholder"/>
        </w:category>
        <w:types>
          <w:type w:val="bbPlcHdr"/>
        </w:types>
        <w:behaviors>
          <w:behavior w:val="content"/>
        </w:behaviors>
        <w:guid w:val="{AF67B88A-34EF-441B-9511-86C1F74E5779}"/>
      </w:docPartPr>
      <w:docPartBody>
        <w:p w:rsidR="004D550B" w:rsidRDefault="004D550B" w:rsidP="004D550B">
          <w:pPr>
            <w:pStyle w:val="1C9CB03AA4814EFAAEE9FA2BF0459A0E"/>
          </w:pPr>
          <w:r>
            <w:rPr>
              <w:rStyle w:val="placeholder1Char"/>
              <w:rFonts w:hint="eastAsia"/>
            </w:rPr>
            <w:t>____________</w:t>
          </w:r>
        </w:p>
      </w:docPartBody>
    </w:docPart>
    <w:docPart>
      <w:docPartPr>
        <w:name w:val="CF67CC3DD04741508C6EE8A6DC711E10"/>
        <w:category>
          <w:name w:val="常规"/>
          <w:gallery w:val="placeholder"/>
        </w:category>
        <w:types>
          <w:type w:val="bbPlcHdr"/>
        </w:types>
        <w:behaviors>
          <w:behavior w:val="content"/>
        </w:behaviors>
        <w:guid w:val="{4209DF4E-1C0F-4455-938C-1C8A0CAB5CC6}"/>
      </w:docPartPr>
      <w:docPartBody>
        <w:p w:rsidR="004D550B" w:rsidRDefault="004D550B" w:rsidP="004D550B">
          <w:pPr>
            <w:pStyle w:val="CF67CC3DD04741508C6EE8A6DC711E10"/>
          </w:pPr>
          <w:r>
            <w:rPr>
              <w:rStyle w:val="placeholder1Char"/>
              <w:rFonts w:hint="eastAsia"/>
            </w:rPr>
            <w:t>____________</w:t>
          </w:r>
        </w:p>
      </w:docPartBody>
    </w:docPart>
    <w:docPart>
      <w:docPartPr>
        <w:name w:val="0B85CCF87FBF46318AC8B944F4033F4A"/>
        <w:category>
          <w:name w:val="常规"/>
          <w:gallery w:val="placeholder"/>
        </w:category>
        <w:types>
          <w:type w:val="bbPlcHdr"/>
        </w:types>
        <w:behaviors>
          <w:behavior w:val="content"/>
        </w:behaviors>
        <w:guid w:val="{55780CCB-3B6C-4B26-8BF7-CA27F2902ABF}"/>
      </w:docPartPr>
      <w:docPartBody>
        <w:p w:rsidR="004D550B" w:rsidRDefault="004D550B" w:rsidP="004D550B">
          <w:pPr>
            <w:pStyle w:val="0B85CCF87FBF46318AC8B944F4033F4A"/>
          </w:pPr>
          <w:r>
            <w:rPr>
              <w:rStyle w:val="placeholder1Char"/>
              <w:rFonts w:hint="eastAsia"/>
            </w:rPr>
            <w:t>____________</w:t>
          </w:r>
        </w:p>
      </w:docPartBody>
    </w:docPart>
    <w:docPart>
      <w:docPartPr>
        <w:name w:val="57332668D97A4A35B7427356DA23454A"/>
        <w:category>
          <w:name w:val="常规"/>
          <w:gallery w:val="placeholder"/>
        </w:category>
        <w:types>
          <w:type w:val="bbPlcHdr"/>
        </w:types>
        <w:behaviors>
          <w:behavior w:val="content"/>
        </w:behaviors>
        <w:guid w:val="{3AD568FF-9F35-4AE2-8D8D-AB5B8B4EB178}"/>
      </w:docPartPr>
      <w:docPartBody>
        <w:p w:rsidR="004D550B" w:rsidRDefault="004D550B" w:rsidP="004D550B">
          <w:pPr>
            <w:pStyle w:val="57332668D97A4A35B7427356DA23454A"/>
          </w:pPr>
          <w:r>
            <w:rPr>
              <w:rStyle w:val="placeholder1Char"/>
              <w:rFonts w:hint="eastAsia"/>
            </w:rPr>
            <w:t>____________</w:t>
          </w:r>
        </w:p>
      </w:docPartBody>
    </w:docPart>
    <w:docPart>
      <w:docPartPr>
        <w:name w:val="1E890CFB1B3745B58F298F5D12BD47F4"/>
        <w:category>
          <w:name w:val="常规"/>
          <w:gallery w:val="placeholder"/>
        </w:category>
        <w:types>
          <w:type w:val="bbPlcHdr"/>
        </w:types>
        <w:behaviors>
          <w:behavior w:val="content"/>
        </w:behaviors>
        <w:guid w:val="{2334B683-3E3F-43B1-9965-68E9B29B20F9}"/>
      </w:docPartPr>
      <w:docPartBody>
        <w:p w:rsidR="004D550B" w:rsidRDefault="004D550B" w:rsidP="004D550B">
          <w:pPr>
            <w:pStyle w:val="1E890CFB1B3745B58F298F5D12BD47F4"/>
          </w:pPr>
          <w:r>
            <w:rPr>
              <w:rStyle w:val="placeholder1Char"/>
              <w:rFonts w:hint="eastAsia"/>
            </w:rPr>
            <w:t>____________</w:t>
          </w:r>
        </w:p>
      </w:docPartBody>
    </w:docPart>
    <w:docPart>
      <w:docPartPr>
        <w:name w:val="D2B07D886D794BEEA9C4FE0EB63DBB8A"/>
        <w:category>
          <w:name w:val="常规"/>
          <w:gallery w:val="placeholder"/>
        </w:category>
        <w:types>
          <w:type w:val="bbPlcHdr"/>
        </w:types>
        <w:behaviors>
          <w:behavior w:val="content"/>
        </w:behaviors>
        <w:guid w:val="{B9DA838F-44A6-481F-BE85-490075388814}"/>
      </w:docPartPr>
      <w:docPartBody>
        <w:p w:rsidR="004D550B" w:rsidRDefault="004D550B" w:rsidP="004D550B">
          <w:pPr>
            <w:pStyle w:val="D2B07D886D794BEEA9C4FE0EB63DBB8A"/>
          </w:pPr>
          <w:r>
            <w:rPr>
              <w:rStyle w:val="placeholder1Char"/>
              <w:rFonts w:hint="eastAsia"/>
            </w:rPr>
            <w:t>____________</w:t>
          </w:r>
        </w:p>
      </w:docPartBody>
    </w:docPart>
    <w:docPart>
      <w:docPartPr>
        <w:name w:val="AAE8864C539C47C3839DEB36F1F23DBD"/>
        <w:category>
          <w:name w:val="常规"/>
          <w:gallery w:val="placeholder"/>
        </w:category>
        <w:types>
          <w:type w:val="bbPlcHdr"/>
        </w:types>
        <w:behaviors>
          <w:behavior w:val="content"/>
        </w:behaviors>
        <w:guid w:val="{80B08A1E-110C-4892-BE38-B4865F14AA30}"/>
      </w:docPartPr>
      <w:docPartBody>
        <w:p w:rsidR="004D550B" w:rsidRDefault="004D550B" w:rsidP="004D550B">
          <w:pPr>
            <w:pStyle w:val="AAE8864C539C47C3839DEB36F1F23DBD"/>
          </w:pPr>
          <w:r>
            <w:rPr>
              <w:rStyle w:val="placeholder1Char"/>
              <w:rFonts w:hint="eastAsia"/>
            </w:rPr>
            <w:t>____________</w:t>
          </w:r>
        </w:p>
      </w:docPartBody>
    </w:docPart>
    <w:docPart>
      <w:docPartPr>
        <w:name w:val="CBA73FBC67BF44F298499185519FE60F"/>
        <w:category>
          <w:name w:val="常规"/>
          <w:gallery w:val="placeholder"/>
        </w:category>
        <w:types>
          <w:type w:val="bbPlcHdr"/>
        </w:types>
        <w:behaviors>
          <w:behavior w:val="content"/>
        </w:behaviors>
        <w:guid w:val="{300082C0-34AB-49BA-AD0A-E671CE6A2B2C}"/>
      </w:docPartPr>
      <w:docPartBody>
        <w:p w:rsidR="004D550B" w:rsidRDefault="004D550B" w:rsidP="004D550B">
          <w:pPr>
            <w:pStyle w:val="CBA73FBC67BF44F298499185519FE60F"/>
          </w:pPr>
          <w:r>
            <w:rPr>
              <w:rStyle w:val="placeholder1Char"/>
              <w:rFonts w:hint="eastAsia"/>
            </w:rPr>
            <w:t>____________</w:t>
          </w:r>
        </w:p>
      </w:docPartBody>
    </w:docPart>
    <w:docPart>
      <w:docPartPr>
        <w:name w:val="44B7B6FFF8184009BBA8385EAD9108B8"/>
        <w:category>
          <w:name w:val="常规"/>
          <w:gallery w:val="placeholder"/>
        </w:category>
        <w:types>
          <w:type w:val="bbPlcHdr"/>
        </w:types>
        <w:behaviors>
          <w:behavior w:val="content"/>
        </w:behaviors>
        <w:guid w:val="{76443783-742F-4A78-810F-3D75C49A4221}"/>
      </w:docPartPr>
      <w:docPartBody>
        <w:p w:rsidR="004D550B" w:rsidRDefault="004D550B" w:rsidP="004D550B">
          <w:pPr>
            <w:pStyle w:val="44B7B6FFF8184009BBA8385EAD9108B8"/>
          </w:pPr>
          <w:r>
            <w:rPr>
              <w:rStyle w:val="placeholder1Char"/>
              <w:rFonts w:hint="eastAsia"/>
            </w:rPr>
            <w:t>____________</w:t>
          </w:r>
        </w:p>
      </w:docPartBody>
    </w:docPart>
    <w:docPart>
      <w:docPartPr>
        <w:name w:val="75858A1BB8854DF28DCDCCF4BC00A60B"/>
        <w:category>
          <w:name w:val="常规"/>
          <w:gallery w:val="placeholder"/>
        </w:category>
        <w:types>
          <w:type w:val="bbPlcHdr"/>
        </w:types>
        <w:behaviors>
          <w:behavior w:val="content"/>
        </w:behaviors>
        <w:guid w:val="{D7552140-C63D-496D-96CB-CA686AA070A2}"/>
      </w:docPartPr>
      <w:docPartBody>
        <w:p w:rsidR="004D550B" w:rsidRDefault="004D550B" w:rsidP="004D550B">
          <w:pPr>
            <w:pStyle w:val="75858A1BB8854DF28DCDCCF4BC00A60B"/>
          </w:pPr>
          <w:r>
            <w:rPr>
              <w:rStyle w:val="placeholder1Char"/>
              <w:rFonts w:hint="eastAsia"/>
            </w:rPr>
            <w:t>____________</w:t>
          </w:r>
        </w:p>
      </w:docPartBody>
    </w:docPart>
    <w:docPart>
      <w:docPartPr>
        <w:name w:val="59D1BD769C334C2ABF3849B0405925D5"/>
        <w:category>
          <w:name w:val="常规"/>
          <w:gallery w:val="placeholder"/>
        </w:category>
        <w:types>
          <w:type w:val="bbPlcHdr"/>
        </w:types>
        <w:behaviors>
          <w:behavior w:val="content"/>
        </w:behaviors>
        <w:guid w:val="{08CFF84D-98A8-4B3E-82BC-5E257E735411}"/>
      </w:docPartPr>
      <w:docPartBody>
        <w:p w:rsidR="004D550B" w:rsidRDefault="004D550B" w:rsidP="004D550B">
          <w:pPr>
            <w:pStyle w:val="59D1BD769C334C2ABF3849B0405925D5"/>
          </w:pPr>
          <w:r>
            <w:rPr>
              <w:rStyle w:val="placeholder1Char"/>
              <w:rFonts w:hint="eastAsia"/>
            </w:rPr>
            <w:t>____________</w:t>
          </w:r>
        </w:p>
      </w:docPartBody>
    </w:docPart>
    <w:docPart>
      <w:docPartPr>
        <w:name w:val="E473C9D6D52F48A994F05689EA9D73D2"/>
        <w:category>
          <w:name w:val="常规"/>
          <w:gallery w:val="placeholder"/>
        </w:category>
        <w:types>
          <w:type w:val="bbPlcHdr"/>
        </w:types>
        <w:behaviors>
          <w:behavior w:val="content"/>
        </w:behaviors>
        <w:guid w:val="{525015A4-FE9A-48C7-BDF3-91F3685B5E44}"/>
      </w:docPartPr>
      <w:docPartBody>
        <w:p w:rsidR="004D550B" w:rsidRDefault="004D550B" w:rsidP="004D550B">
          <w:pPr>
            <w:pStyle w:val="E473C9D6D52F48A994F05689EA9D73D2"/>
          </w:pPr>
          <w:r>
            <w:rPr>
              <w:rStyle w:val="placeholder1Char"/>
              <w:rFonts w:hint="eastAsia"/>
            </w:rPr>
            <w:t>____________</w:t>
          </w:r>
        </w:p>
      </w:docPartBody>
    </w:docPart>
    <w:docPart>
      <w:docPartPr>
        <w:name w:val="40EE91161BD2475B8E7836D7AA264E2F"/>
        <w:category>
          <w:name w:val="常规"/>
          <w:gallery w:val="placeholder"/>
        </w:category>
        <w:types>
          <w:type w:val="bbPlcHdr"/>
        </w:types>
        <w:behaviors>
          <w:behavior w:val="content"/>
        </w:behaviors>
        <w:guid w:val="{E0E2C2C0-8D35-4CBF-A861-BA7C597C561B}"/>
      </w:docPartPr>
      <w:docPartBody>
        <w:p w:rsidR="004D550B" w:rsidRDefault="004D550B" w:rsidP="004D550B">
          <w:pPr>
            <w:pStyle w:val="40EE91161BD2475B8E7836D7AA264E2F"/>
          </w:pPr>
          <w:r>
            <w:rPr>
              <w:rStyle w:val="placeholder1Char"/>
              <w:rFonts w:hint="eastAsia"/>
            </w:rPr>
            <w:t>____________</w:t>
          </w:r>
        </w:p>
      </w:docPartBody>
    </w:docPart>
    <w:docPart>
      <w:docPartPr>
        <w:name w:val="350592F54EF84F64A9B0FF135B0EFFED"/>
        <w:category>
          <w:name w:val="常规"/>
          <w:gallery w:val="placeholder"/>
        </w:category>
        <w:types>
          <w:type w:val="bbPlcHdr"/>
        </w:types>
        <w:behaviors>
          <w:behavior w:val="content"/>
        </w:behaviors>
        <w:guid w:val="{12A1DA6F-12BD-44C6-88F7-35D3E9CAB06A}"/>
      </w:docPartPr>
      <w:docPartBody>
        <w:p w:rsidR="004D550B" w:rsidRDefault="004D550B" w:rsidP="004D550B">
          <w:pPr>
            <w:pStyle w:val="350592F54EF84F64A9B0FF135B0EFFED"/>
          </w:pPr>
          <w:r>
            <w:rPr>
              <w:rStyle w:val="placeholder1Char"/>
              <w:rFonts w:hint="eastAsia"/>
            </w:rPr>
            <w:t>____________</w:t>
          </w:r>
        </w:p>
      </w:docPartBody>
    </w:docPart>
    <w:docPart>
      <w:docPartPr>
        <w:name w:val="209C0699E44546558080A60C64F8CFC3"/>
        <w:category>
          <w:name w:val="常规"/>
          <w:gallery w:val="placeholder"/>
        </w:category>
        <w:types>
          <w:type w:val="bbPlcHdr"/>
        </w:types>
        <w:behaviors>
          <w:behavior w:val="content"/>
        </w:behaviors>
        <w:guid w:val="{A82F1750-159B-4CB4-B79D-DF23637EC75F}"/>
      </w:docPartPr>
      <w:docPartBody>
        <w:p w:rsidR="004D550B" w:rsidRDefault="004D550B" w:rsidP="004D550B">
          <w:pPr>
            <w:pStyle w:val="209C0699E44546558080A60C64F8CFC3"/>
          </w:pPr>
          <w:r>
            <w:rPr>
              <w:rStyle w:val="placeholder1Char"/>
              <w:rFonts w:hint="eastAsia"/>
            </w:rPr>
            <w:t>____________</w:t>
          </w:r>
        </w:p>
      </w:docPartBody>
    </w:docPart>
    <w:docPart>
      <w:docPartPr>
        <w:name w:val="E7E85CB7AF80426C98E06482A7B44A78"/>
        <w:category>
          <w:name w:val="常规"/>
          <w:gallery w:val="placeholder"/>
        </w:category>
        <w:types>
          <w:type w:val="bbPlcHdr"/>
        </w:types>
        <w:behaviors>
          <w:behavior w:val="content"/>
        </w:behaviors>
        <w:guid w:val="{0EBDDA9C-50D2-4CD4-8456-F1A5DD6A555F}"/>
      </w:docPartPr>
      <w:docPartBody>
        <w:p w:rsidR="004D550B" w:rsidRDefault="004D550B" w:rsidP="004D550B">
          <w:pPr>
            <w:pStyle w:val="E7E85CB7AF80426C98E06482A7B44A78"/>
          </w:pPr>
          <w:r>
            <w:rPr>
              <w:rStyle w:val="placeholder1Char"/>
              <w:rFonts w:hint="eastAsia"/>
            </w:rPr>
            <w:t>____________</w:t>
          </w:r>
        </w:p>
      </w:docPartBody>
    </w:docPart>
    <w:docPart>
      <w:docPartPr>
        <w:name w:val="EEE1061FC3654CE483C693C317DDB3B9"/>
        <w:category>
          <w:name w:val="常规"/>
          <w:gallery w:val="placeholder"/>
        </w:category>
        <w:types>
          <w:type w:val="bbPlcHdr"/>
        </w:types>
        <w:behaviors>
          <w:behavior w:val="content"/>
        </w:behaviors>
        <w:guid w:val="{053FBBCD-94AF-4F77-ADAA-76026445043A}"/>
      </w:docPartPr>
      <w:docPartBody>
        <w:p w:rsidR="004D550B" w:rsidRDefault="004D550B" w:rsidP="004D550B">
          <w:pPr>
            <w:pStyle w:val="EEE1061FC3654CE483C693C317DDB3B9"/>
          </w:pPr>
          <w:r>
            <w:rPr>
              <w:rStyle w:val="placeholder1Char"/>
              <w:rFonts w:hint="eastAsia"/>
            </w:rPr>
            <w:t>____________</w:t>
          </w:r>
        </w:p>
      </w:docPartBody>
    </w:docPart>
    <w:docPart>
      <w:docPartPr>
        <w:name w:val="970ABC3BA46A4E74B3DD46E58E816E75"/>
        <w:category>
          <w:name w:val="常规"/>
          <w:gallery w:val="placeholder"/>
        </w:category>
        <w:types>
          <w:type w:val="bbPlcHdr"/>
        </w:types>
        <w:behaviors>
          <w:behavior w:val="content"/>
        </w:behaviors>
        <w:guid w:val="{5C58724E-A67B-4593-B593-C01C8FA259BE}"/>
      </w:docPartPr>
      <w:docPartBody>
        <w:p w:rsidR="004D550B" w:rsidRDefault="004D550B" w:rsidP="004D550B">
          <w:pPr>
            <w:pStyle w:val="970ABC3BA46A4E74B3DD46E58E816E75"/>
          </w:pPr>
          <w:r>
            <w:rPr>
              <w:rStyle w:val="placeholder1Char"/>
              <w:rFonts w:hint="eastAsia"/>
            </w:rPr>
            <w:t>____________</w:t>
          </w:r>
        </w:p>
      </w:docPartBody>
    </w:docPart>
    <w:docPart>
      <w:docPartPr>
        <w:name w:val="516300E1763C46478337615612F62E5A"/>
        <w:category>
          <w:name w:val="常规"/>
          <w:gallery w:val="placeholder"/>
        </w:category>
        <w:types>
          <w:type w:val="bbPlcHdr"/>
        </w:types>
        <w:behaviors>
          <w:behavior w:val="content"/>
        </w:behaviors>
        <w:guid w:val="{FCCD5D1D-782B-457C-9055-DFC83DDA443F}"/>
      </w:docPartPr>
      <w:docPartBody>
        <w:p w:rsidR="004D550B" w:rsidRDefault="004D550B" w:rsidP="004D550B">
          <w:pPr>
            <w:pStyle w:val="516300E1763C46478337615612F62E5A"/>
          </w:pPr>
          <w:r>
            <w:rPr>
              <w:rStyle w:val="placeholder1Char"/>
              <w:rFonts w:hint="eastAsia"/>
            </w:rPr>
            <w:t>____________</w:t>
          </w:r>
        </w:p>
      </w:docPartBody>
    </w:docPart>
    <w:docPart>
      <w:docPartPr>
        <w:name w:val="D250B929DEC64FEBB247E364665ABD2B"/>
        <w:category>
          <w:name w:val="常规"/>
          <w:gallery w:val="placeholder"/>
        </w:category>
        <w:types>
          <w:type w:val="bbPlcHdr"/>
        </w:types>
        <w:behaviors>
          <w:behavior w:val="content"/>
        </w:behaviors>
        <w:guid w:val="{D175FC4F-8B8E-46D9-BDB2-9A3EB4CBEAD9}"/>
      </w:docPartPr>
      <w:docPartBody>
        <w:p w:rsidR="004D550B" w:rsidRDefault="004D550B" w:rsidP="004D550B">
          <w:pPr>
            <w:pStyle w:val="D250B929DEC64FEBB247E364665ABD2B"/>
          </w:pPr>
          <w:r>
            <w:rPr>
              <w:rStyle w:val="placeholder1Char"/>
              <w:rFonts w:hint="eastAsia"/>
            </w:rPr>
            <w:t>____________</w:t>
          </w:r>
        </w:p>
      </w:docPartBody>
    </w:docPart>
    <w:docPart>
      <w:docPartPr>
        <w:name w:val="16A014A3B05C4829A00BD03E0AC743CE"/>
        <w:category>
          <w:name w:val="常规"/>
          <w:gallery w:val="placeholder"/>
        </w:category>
        <w:types>
          <w:type w:val="bbPlcHdr"/>
        </w:types>
        <w:behaviors>
          <w:behavior w:val="content"/>
        </w:behaviors>
        <w:guid w:val="{24C183E9-8A1C-464B-9695-859534CF820C}"/>
      </w:docPartPr>
      <w:docPartBody>
        <w:p w:rsidR="004D550B" w:rsidRDefault="004D550B" w:rsidP="004D550B">
          <w:pPr>
            <w:pStyle w:val="16A014A3B05C4829A00BD03E0AC743CE"/>
          </w:pPr>
          <w:r>
            <w:rPr>
              <w:rStyle w:val="placeholder1Char"/>
              <w:rFonts w:hint="eastAsia"/>
            </w:rPr>
            <w:t>____________</w:t>
          </w:r>
        </w:p>
      </w:docPartBody>
    </w:docPart>
    <w:docPart>
      <w:docPartPr>
        <w:name w:val="0ECA6CF15A564D298909C196FD9B134F"/>
        <w:category>
          <w:name w:val="常规"/>
          <w:gallery w:val="placeholder"/>
        </w:category>
        <w:types>
          <w:type w:val="bbPlcHdr"/>
        </w:types>
        <w:behaviors>
          <w:behavior w:val="content"/>
        </w:behaviors>
        <w:guid w:val="{526EF271-6A1E-4E80-A655-A32C359ABDC8}"/>
      </w:docPartPr>
      <w:docPartBody>
        <w:p w:rsidR="004D550B" w:rsidRDefault="004D550B" w:rsidP="004D550B">
          <w:pPr>
            <w:pStyle w:val="0ECA6CF15A564D298909C196FD9B134F"/>
          </w:pPr>
          <w:r>
            <w:rPr>
              <w:rStyle w:val="placeholder1Char"/>
              <w:rFonts w:hint="eastAsia"/>
            </w:rPr>
            <w:t>____________</w:t>
          </w:r>
        </w:p>
      </w:docPartBody>
    </w:docPart>
    <w:docPart>
      <w:docPartPr>
        <w:name w:val="21961401EF8A449B8D4E446FB708ECB6"/>
        <w:category>
          <w:name w:val="常规"/>
          <w:gallery w:val="placeholder"/>
        </w:category>
        <w:types>
          <w:type w:val="bbPlcHdr"/>
        </w:types>
        <w:behaviors>
          <w:behavior w:val="content"/>
        </w:behaviors>
        <w:guid w:val="{261764F3-7F42-43E3-987A-EA11E8F2F67C}"/>
      </w:docPartPr>
      <w:docPartBody>
        <w:p w:rsidR="004D550B" w:rsidRDefault="004D550B" w:rsidP="004D550B">
          <w:pPr>
            <w:pStyle w:val="21961401EF8A449B8D4E446FB708ECB6"/>
          </w:pPr>
          <w:r>
            <w:rPr>
              <w:rStyle w:val="placeholder1Char"/>
              <w:rFonts w:hint="eastAsia"/>
            </w:rPr>
            <w:t>____________</w:t>
          </w:r>
        </w:p>
      </w:docPartBody>
    </w:docPart>
    <w:docPart>
      <w:docPartPr>
        <w:name w:val="F329BF4F9D2B4083A8DB350C874953F0"/>
        <w:category>
          <w:name w:val="常规"/>
          <w:gallery w:val="placeholder"/>
        </w:category>
        <w:types>
          <w:type w:val="bbPlcHdr"/>
        </w:types>
        <w:behaviors>
          <w:behavior w:val="content"/>
        </w:behaviors>
        <w:guid w:val="{35C44DEC-82C5-4989-BC02-1C17F8314D09}"/>
      </w:docPartPr>
      <w:docPartBody>
        <w:p w:rsidR="004D550B" w:rsidRDefault="004D550B" w:rsidP="004D550B">
          <w:pPr>
            <w:pStyle w:val="F329BF4F9D2B4083A8DB350C874953F0"/>
          </w:pPr>
          <w:r>
            <w:rPr>
              <w:rStyle w:val="placeholder1Char"/>
              <w:rFonts w:hint="eastAsia"/>
            </w:rPr>
            <w:t>____________</w:t>
          </w:r>
        </w:p>
      </w:docPartBody>
    </w:docPart>
    <w:docPart>
      <w:docPartPr>
        <w:name w:val="8E98AF045F3142E2AEA2C594D06BC250"/>
        <w:category>
          <w:name w:val="常规"/>
          <w:gallery w:val="placeholder"/>
        </w:category>
        <w:types>
          <w:type w:val="bbPlcHdr"/>
        </w:types>
        <w:behaviors>
          <w:behavior w:val="content"/>
        </w:behaviors>
        <w:guid w:val="{22C426DC-0795-4F7C-981F-CAD3313DC2A1}"/>
      </w:docPartPr>
      <w:docPartBody>
        <w:p w:rsidR="004D550B" w:rsidRDefault="004D550B" w:rsidP="004D550B">
          <w:pPr>
            <w:pStyle w:val="8E98AF045F3142E2AEA2C594D06BC250"/>
          </w:pPr>
          <w:r>
            <w:rPr>
              <w:rStyle w:val="placeholder1Char"/>
              <w:rFonts w:hint="eastAsia"/>
            </w:rPr>
            <w:t>____________</w:t>
          </w:r>
        </w:p>
      </w:docPartBody>
    </w:docPart>
    <w:docPart>
      <w:docPartPr>
        <w:name w:val="C905BCD7B18B46DCB5327C486CE56FEF"/>
        <w:category>
          <w:name w:val="常规"/>
          <w:gallery w:val="placeholder"/>
        </w:category>
        <w:types>
          <w:type w:val="bbPlcHdr"/>
        </w:types>
        <w:behaviors>
          <w:behavior w:val="content"/>
        </w:behaviors>
        <w:guid w:val="{6364BE72-F63A-4CBB-86D8-BF5EFF7E8743}"/>
      </w:docPartPr>
      <w:docPartBody>
        <w:p w:rsidR="004D550B" w:rsidRDefault="004D550B" w:rsidP="004D550B">
          <w:pPr>
            <w:pStyle w:val="C905BCD7B18B46DCB5327C486CE56FEF"/>
          </w:pPr>
          <w:r>
            <w:rPr>
              <w:rStyle w:val="placeholder1Char"/>
              <w:rFonts w:hint="eastAsia"/>
            </w:rPr>
            <w:t>____________</w:t>
          </w:r>
        </w:p>
      </w:docPartBody>
    </w:docPart>
    <w:docPart>
      <w:docPartPr>
        <w:name w:val="91E996501C1249C889AFA6337B645410"/>
        <w:category>
          <w:name w:val="常规"/>
          <w:gallery w:val="placeholder"/>
        </w:category>
        <w:types>
          <w:type w:val="bbPlcHdr"/>
        </w:types>
        <w:behaviors>
          <w:behavior w:val="content"/>
        </w:behaviors>
        <w:guid w:val="{7F5ED9FB-9B17-4208-933A-7F7BC39B65A8}"/>
      </w:docPartPr>
      <w:docPartBody>
        <w:p w:rsidR="004D550B" w:rsidRDefault="004D550B" w:rsidP="004D550B">
          <w:pPr>
            <w:pStyle w:val="91E996501C1249C889AFA6337B645410"/>
          </w:pPr>
          <w:r>
            <w:rPr>
              <w:rStyle w:val="placeholder1Char"/>
              <w:rFonts w:hint="eastAsia"/>
            </w:rPr>
            <w:t>____________</w:t>
          </w:r>
        </w:p>
      </w:docPartBody>
    </w:docPart>
    <w:docPart>
      <w:docPartPr>
        <w:name w:val="65F5C6470E16487D89DDA8D9B9A1F566"/>
        <w:category>
          <w:name w:val="常规"/>
          <w:gallery w:val="placeholder"/>
        </w:category>
        <w:types>
          <w:type w:val="bbPlcHdr"/>
        </w:types>
        <w:behaviors>
          <w:behavior w:val="content"/>
        </w:behaviors>
        <w:guid w:val="{A7D1FD87-E19A-4532-A72F-4DF4F20B983B}"/>
      </w:docPartPr>
      <w:docPartBody>
        <w:p w:rsidR="004D550B" w:rsidRDefault="004D550B" w:rsidP="004D550B">
          <w:pPr>
            <w:pStyle w:val="65F5C6470E16487D89DDA8D9B9A1F566"/>
          </w:pPr>
          <w:r>
            <w:rPr>
              <w:rStyle w:val="placeholder1Char"/>
              <w:rFonts w:hint="eastAsia"/>
            </w:rPr>
            <w:t>____________</w:t>
          </w:r>
        </w:p>
      </w:docPartBody>
    </w:docPart>
    <w:docPart>
      <w:docPartPr>
        <w:name w:val="84F04A95C4A3478BA0FC501BD8D99D0A"/>
        <w:category>
          <w:name w:val="常规"/>
          <w:gallery w:val="placeholder"/>
        </w:category>
        <w:types>
          <w:type w:val="bbPlcHdr"/>
        </w:types>
        <w:behaviors>
          <w:behavior w:val="content"/>
        </w:behaviors>
        <w:guid w:val="{629D30ED-1F1F-4FD4-BD73-BD3D282B3322}"/>
      </w:docPartPr>
      <w:docPartBody>
        <w:p w:rsidR="004D550B" w:rsidRDefault="004D550B" w:rsidP="004D550B">
          <w:pPr>
            <w:pStyle w:val="84F04A95C4A3478BA0FC501BD8D99D0A"/>
          </w:pPr>
          <w:r>
            <w:rPr>
              <w:rStyle w:val="placeholder1Char"/>
              <w:rFonts w:hint="eastAsia"/>
            </w:rPr>
            <w:t>____________</w:t>
          </w:r>
        </w:p>
      </w:docPartBody>
    </w:docPart>
    <w:docPart>
      <w:docPartPr>
        <w:name w:val="D8FF0340C7B14D749C722ED99C3947BA"/>
        <w:category>
          <w:name w:val="常规"/>
          <w:gallery w:val="placeholder"/>
        </w:category>
        <w:types>
          <w:type w:val="bbPlcHdr"/>
        </w:types>
        <w:behaviors>
          <w:behavior w:val="content"/>
        </w:behaviors>
        <w:guid w:val="{FDA9542E-C709-4E9D-855F-BBC24B0FF4AF}"/>
      </w:docPartPr>
      <w:docPartBody>
        <w:p w:rsidR="004D550B" w:rsidRDefault="004D550B" w:rsidP="004D550B">
          <w:pPr>
            <w:pStyle w:val="D8FF0340C7B14D749C722ED99C3947BA"/>
          </w:pPr>
          <w:r>
            <w:rPr>
              <w:rStyle w:val="placeholder1Char"/>
              <w:rFonts w:hint="eastAsia"/>
            </w:rPr>
            <w:t>____________</w:t>
          </w:r>
        </w:p>
      </w:docPartBody>
    </w:docPart>
    <w:docPart>
      <w:docPartPr>
        <w:name w:val="5111E209C2354858A8EA8888846B5F6F"/>
        <w:category>
          <w:name w:val="常规"/>
          <w:gallery w:val="placeholder"/>
        </w:category>
        <w:types>
          <w:type w:val="bbPlcHdr"/>
        </w:types>
        <w:behaviors>
          <w:behavior w:val="content"/>
        </w:behaviors>
        <w:guid w:val="{291CC7F2-9C4D-4B06-97B8-CAD379D220B2}"/>
      </w:docPartPr>
      <w:docPartBody>
        <w:p w:rsidR="004D550B" w:rsidRDefault="004D550B" w:rsidP="004D550B">
          <w:pPr>
            <w:pStyle w:val="5111E209C2354858A8EA8888846B5F6F"/>
          </w:pPr>
          <w:r>
            <w:rPr>
              <w:rStyle w:val="placeholder1Char"/>
              <w:rFonts w:hint="eastAsia"/>
            </w:rPr>
            <w:t>____________</w:t>
          </w:r>
        </w:p>
      </w:docPartBody>
    </w:docPart>
    <w:docPart>
      <w:docPartPr>
        <w:name w:val="4C4E5F4439E34D3E8CB89C70BED70D63"/>
        <w:category>
          <w:name w:val="常规"/>
          <w:gallery w:val="placeholder"/>
        </w:category>
        <w:types>
          <w:type w:val="bbPlcHdr"/>
        </w:types>
        <w:behaviors>
          <w:behavior w:val="content"/>
        </w:behaviors>
        <w:guid w:val="{A9340B82-58F3-42B1-B3E6-B3E99AC524F8}"/>
      </w:docPartPr>
      <w:docPartBody>
        <w:p w:rsidR="004D550B" w:rsidRDefault="004D550B" w:rsidP="004D550B">
          <w:pPr>
            <w:pStyle w:val="4C4E5F4439E34D3E8CB89C70BED70D63"/>
          </w:pPr>
          <w:r>
            <w:rPr>
              <w:rStyle w:val="placeholder1Char"/>
              <w:rFonts w:hint="eastAsia"/>
            </w:rPr>
            <w:t>____________</w:t>
          </w:r>
        </w:p>
      </w:docPartBody>
    </w:docPart>
    <w:docPart>
      <w:docPartPr>
        <w:name w:val="D38DB1DB5B904DA480968E79E01221CB"/>
        <w:category>
          <w:name w:val="常规"/>
          <w:gallery w:val="placeholder"/>
        </w:category>
        <w:types>
          <w:type w:val="bbPlcHdr"/>
        </w:types>
        <w:behaviors>
          <w:behavior w:val="content"/>
        </w:behaviors>
        <w:guid w:val="{E280FC08-B0DD-4203-AAD8-D6A506E46672}"/>
      </w:docPartPr>
      <w:docPartBody>
        <w:p w:rsidR="004D550B" w:rsidRDefault="004D550B" w:rsidP="004D550B">
          <w:pPr>
            <w:pStyle w:val="D38DB1DB5B904DA480968E79E01221CB"/>
          </w:pPr>
          <w:r>
            <w:rPr>
              <w:rStyle w:val="placeholder1Char"/>
              <w:rFonts w:hint="eastAsia"/>
            </w:rPr>
            <w:t>____________</w:t>
          </w:r>
        </w:p>
      </w:docPartBody>
    </w:docPart>
    <w:docPart>
      <w:docPartPr>
        <w:name w:val="C44CED9DDBD241638E392514B8B6D2CE"/>
        <w:category>
          <w:name w:val="常规"/>
          <w:gallery w:val="placeholder"/>
        </w:category>
        <w:types>
          <w:type w:val="bbPlcHdr"/>
        </w:types>
        <w:behaviors>
          <w:behavior w:val="content"/>
        </w:behaviors>
        <w:guid w:val="{323918EA-0BA2-4229-B617-536E3971FAEF}"/>
      </w:docPartPr>
      <w:docPartBody>
        <w:p w:rsidR="004D550B" w:rsidRDefault="004D550B" w:rsidP="004D550B">
          <w:pPr>
            <w:pStyle w:val="C44CED9DDBD241638E392514B8B6D2CE"/>
          </w:pPr>
          <w:r>
            <w:rPr>
              <w:rStyle w:val="placeholder1Char"/>
              <w:rFonts w:hint="eastAsia"/>
            </w:rPr>
            <w:t>____________</w:t>
          </w:r>
        </w:p>
      </w:docPartBody>
    </w:docPart>
    <w:docPart>
      <w:docPartPr>
        <w:name w:val="CCACD7E9729B45CAB34568D9EDC5B448"/>
        <w:category>
          <w:name w:val="常规"/>
          <w:gallery w:val="placeholder"/>
        </w:category>
        <w:types>
          <w:type w:val="bbPlcHdr"/>
        </w:types>
        <w:behaviors>
          <w:behavior w:val="content"/>
        </w:behaviors>
        <w:guid w:val="{6A91172E-F0B6-4F1A-B500-0144FDEDB448}"/>
      </w:docPartPr>
      <w:docPartBody>
        <w:p w:rsidR="004D550B" w:rsidRDefault="004D550B" w:rsidP="004D550B">
          <w:pPr>
            <w:pStyle w:val="CCACD7E9729B45CAB34568D9EDC5B448"/>
          </w:pPr>
          <w:r>
            <w:rPr>
              <w:rStyle w:val="placeholder1Char"/>
              <w:rFonts w:hint="eastAsia"/>
            </w:rPr>
            <w:t>____________</w:t>
          </w:r>
        </w:p>
      </w:docPartBody>
    </w:docPart>
    <w:docPart>
      <w:docPartPr>
        <w:name w:val="7B845785EE0F44D48955AD4804EF45F5"/>
        <w:category>
          <w:name w:val="常规"/>
          <w:gallery w:val="placeholder"/>
        </w:category>
        <w:types>
          <w:type w:val="bbPlcHdr"/>
        </w:types>
        <w:behaviors>
          <w:behavior w:val="content"/>
        </w:behaviors>
        <w:guid w:val="{B57CFF4C-8A45-4039-8D3E-4DC548CB6DCE}"/>
      </w:docPartPr>
      <w:docPartBody>
        <w:p w:rsidR="004D550B" w:rsidRDefault="004D550B" w:rsidP="004D550B">
          <w:pPr>
            <w:pStyle w:val="7B845785EE0F44D48955AD4804EF45F5"/>
          </w:pPr>
          <w:r>
            <w:rPr>
              <w:rStyle w:val="placeholder1Char"/>
              <w:rFonts w:hint="eastAsia"/>
            </w:rPr>
            <w:t>____________</w:t>
          </w:r>
        </w:p>
      </w:docPartBody>
    </w:docPart>
    <w:docPart>
      <w:docPartPr>
        <w:name w:val="0D2E54BBA025400D86AE1E287D05E77D"/>
        <w:category>
          <w:name w:val="常规"/>
          <w:gallery w:val="placeholder"/>
        </w:category>
        <w:types>
          <w:type w:val="bbPlcHdr"/>
        </w:types>
        <w:behaviors>
          <w:behavior w:val="content"/>
        </w:behaviors>
        <w:guid w:val="{86C23701-545B-49C9-980D-C33559A2668A}"/>
      </w:docPartPr>
      <w:docPartBody>
        <w:p w:rsidR="004D550B" w:rsidRDefault="004D550B" w:rsidP="004D550B">
          <w:pPr>
            <w:pStyle w:val="0D2E54BBA025400D86AE1E287D05E77D"/>
          </w:pPr>
          <w:r>
            <w:rPr>
              <w:rStyle w:val="placeholder1Char"/>
              <w:rFonts w:hint="eastAsia"/>
            </w:rPr>
            <w:t>____________</w:t>
          </w:r>
        </w:p>
      </w:docPartBody>
    </w:docPart>
    <w:docPart>
      <w:docPartPr>
        <w:name w:val="5F87E9B8CF9D4E4EBDB7431A954AB27C"/>
        <w:category>
          <w:name w:val="常规"/>
          <w:gallery w:val="placeholder"/>
        </w:category>
        <w:types>
          <w:type w:val="bbPlcHdr"/>
        </w:types>
        <w:behaviors>
          <w:behavior w:val="content"/>
        </w:behaviors>
        <w:guid w:val="{6C050725-3106-44B3-BCAD-AC5A2086D4E6}"/>
      </w:docPartPr>
      <w:docPartBody>
        <w:p w:rsidR="004D550B" w:rsidRDefault="004D550B" w:rsidP="004D550B">
          <w:pPr>
            <w:pStyle w:val="5F87E9B8CF9D4E4EBDB7431A954AB27C"/>
          </w:pPr>
          <w:r>
            <w:rPr>
              <w:rStyle w:val="placeholder1Char"/>
              <w:rFonts w:hint="eastAsia"/>
            </w:rPr>
            <w:t>____________</w:t>
          </w:r>
        </w:p>
      </w:docPartBody>
    </w:docPart>
    <w:docPart>
      <w:docPartPr>
        <w:name w:val="C223CB072D8649D6AAAD4C089E0A871C"/>
        <w:category>
          <w:name w:val="常规"/>
          <w:gallery w:val="placeholder"/>
        </w:category>
        <w:types>
          <w:type w:val="bbPlcHdr"/>
        </w:types>
        <w:behaviors>
          <w:behavior w:val="content"/>
        </w:behaviors>
        <w:guid w:val="{3628B053-1219-43FE-A6EE-DC463A454816}"/>
      </w:docPartPr>
      <w:docPartBody>
        <w:p w:rsidR="004D550B" w:rsidRDefault="004D550B" w:rsidP="004D550B">
          <w:pPr>
            <w:pStyle w:val="C223CB072D8649D6AAAD4C089E0A871C"/>
          </w:pPr>
          <w:r>
            <w:rPr>
              <w:rStyle w:val="placeholder1Char"/>
              <w:rFonts w:hint="eastAsia"/>
            </w:rPr>
            <w:t>____________</w:t>
          </w:r>
        </w:p>
      </w:docPartBody>
    </w:docPart>
    <w:docPart>
      <w:docPartPr>
        <w:name w:val="05E7A97BC6D7406AA375E67C7DC59915"/>
        <w:category>
          <w:name w:val="常规"/>
          <w:gallery w:val="placeholder"/>
        </w:category>
        <w:types>
          <w:type w:val="bbPlcHdr"/>
        </w:types>
        <w:behaviors>
          <w:behavior w:val="content"/>
        </w:behaviors>
        <w:guid w:val="{DC4AE5FD-43B4-417C-9C00-77E7BD65F537}"/>
      </w:docPartPr>
      <w:docPartBody>
        <w:p w:rsidR="004D550B" w:rsidRDefault="004D550B" w:rsidP="004D550B">
          <w:pPr>
            <w:pStyle w:val="05E7A97BC6D7406AA375E67C7DC59915"/>
          </w:pPr>
          <w:r>
            <w:rPr>
              <w:rStyle w:val="placeholder1Char"/>
              <w:rFonts w:hint="eastAsia"/>
            </w:rPr>
            <w:t>____________</w:t>
          </w:r>
        </w:p>
      </w:docPartBody>
    </w:docPart>
    <w:docPart>
      <w:docPartPr>
        <w:name w:val="B2A26B1C423841249AEA2F3A2BBBE3E9"/>
        <w:category>
          <w:name w:val="常规"/>
          <w:gallery w:val="placeholder"/>
        </w:category>
        <w:types>
          <w:type w:val="bbPlcHdr"/>
        </w:types>
        <w:behaviors>
          <w:behavior w:val="content"/>
        </w:behaviors>
        <w:guid w:val="{44B3EC2D-8954-47F3-A344-2EA6CEF05AF6}"/>
      </w:docPartPr>
      <w:docPartBody>
        <w:p w:rsidR="004D550B" w:rsidRDefault="004D550B" w:rsidP="004D550B">
          <w:pPr>
            <w:pStyle w:val="B2A26B1C423841249AEA2F3A2BBBE3E9"/>
          </w:pPr>
          <w:r>
            <w:rPr>
              <w:rStyle w:val="placeholder1Char"/>
              <w:rFonts w:hint="eastAsia"/>
            </w:rPr>
            <w:t>____________</w:t>
          </w:r>
        </w:p>
      </w:docPartBody>
    </w:docPart>
    <w:docPart>
      <w:docPartPr>
        <w:name w:val="00E1DECC76404F32AB55B04004DC2FBB"/>
        <w:category>
          <w:name w:val="常规"/>
          <w:gallery w:val="placeholder"/>
        </w:category>
        <w:types>
          <w:type w:val="bbPlcHdr"/>
        </w:types>
        <w:behaviors>
          <w:behavior w:val="content"/>
        </w:behaviors>
        <w:guid w:val="{54BED32E-4C14-4827-A38D-FA18BFBEC6DD}"/>
      </w:docPartPr>
      <w:docPartBody>
        <w:p w:rsidR="004D550B" w:rsidRDefault="004D550B" w:rsidP="004D550B">
          <w:pPr>
            <w:pStyle w:val="00E1DECC76404F32AB55B04004DC2FBB"/>
          </w:pPr>
          <w:r>
            <w:rPr>
              <w:rStyle w:val="placeholder1Char"/>
              <w:rFonts w:hint="eastAsia"/>
            </w:rPr>
            <w:t>____________</w:t>
          </w:r>
        </w:p>
      </w:docPartBody>
    </w:docPart>
    <w:docPart>
      <w:docPartPr>
        <w:name w:val="3B4F8711CFEB411DB75047D8838F3297"/>
        <w:category>
          <w:name w:val="常规"/>
          <w:gallery w:val="placeholder"/>
        </w:category>
        <w:types>
          <w:type w:val="bbPlcHdr"/>
        </w:types>
        <w:behaviors>
          <w:behavior w:val="content"/>
        </w:behaviors>
        <w:guid w:val="{4017AA4D-77C0-4D3B-A3F3-DC204F52B47D}"/>
      </w:docPartPr>
      <w:docPartBody>
        <w:p w:rsidR="004D550B" w:rsidRDefault="004D550B" w:rsidP="004D550B">
          <w:pPr>
            <w:pStyle w:val="3B4F8711CFEB411DB75047D8838F3297"/>
          </w:pPr>
          <w:r>
            <w:rPr>
              <w:rStyle w:val="placeholder1Char"/>
              <w:rFonts w:hint="eastAsia"/>
            </w:rPr>
            <w:t>____________</w:t>
          </w:r>
        </w:p>
      </w:docPartBody>
    </w:docPart>
    <w:docPart>
      <w:docPartPr>
        <w:name w:val="610E84D62BB449B797270FC9CF946B69"/>
        <w:category>
          <w:name w:val="常规"/>
          <w:gallery w:val="placeholder"/>
        </w:category>
        <w:types>
          <w:type w:val="bbPlcHdr"/>
        </w:types>
        <w:behaviors>
          <w:behavior w:val="content"/>
        </w:behaviors>
        <w:guid w:val="{A0DF54D2-2420-4CB1-8C21-50C3283D7A8B}"/>
      </w:docPartPr>
      <w:docPartBody>
        <w:p w:rsidR="004D550B" w:rsidRDefault="004D550B" w:rsidP="004D550B">
          <w:pPr>
            <w:pStyle w:val="610E84D62BB449B797270FC9CF946B69"/>
          </w:pPr>
          <w:r>
            <w:rPr>
              <w:rStyle w:val="placeholder1Char"/>
              <w:rFonts w:hint="eastAsia"/>
            </w:rPr>
            <w:t>____________</w:t>
          </w:r>
        </w:p>
      </w:docPartBody>
    </w:docPart>
    <w:docPart>
      <w:docPartPr>
        <w:name w:val="DDF05EC9A41D4C429B06B65CEC548D87"/>
        <w:category>
          <w:name w:val="常规"/>
          <w:gallery w:val="placeholder"/>
        </w:category>
        <w:types>
          <w:type w:val="bbPlcHdr"/>
        </w:types>
        <w:behaviors>
          <w:behavior w:val="content"/>
        </w:behaviors>
        <w:guid w:val="{213BE314-A622-48A8-A4C2-1319A599AF10}"/>
      </w:docPartPr>
      <w:docPartBody>
        <w:p w:rsidR="004D550B" w:rsidRDefault="004D550B" w:rsidP="004D550B">
          <w:pPr>
            <w:pStyle w:val="DDF05EC9A41D4C429B06B65CEC548D87"/>
          </w:pPr>
          <w:r>
            <w:rPr>
              <w:rStyle w:val="placeholder1Char"/>
              <w:rFonts w:hint="eastAsia"/>
            </w:rPr>
            <w:t>____________</w:t>
          </w:r>
        </w:p>
      </w:docPartBody>
    </w:docPart>
    <w:docPart>
      <w:docPartPr>
        <w:name w:val="A559A05C4C0E4CC0BB7AAC3D8D4B7FE8"/>
        <w:category>
          <w:name w:val="常规"/>
          <w:gallery w:val="placeholder"/>
        </w:category>
        <w:types>
          <w:type w:val="bbPlcHdr"/>
        </w:types>
        <w:behaviors>
          <w:behavior w:val="content"/>
        </w:behaviors>
        <w:guid w:val="{685F12E1-800D-4892-A01A-225A223BBF6C}"/>
      </w:docPartPr>
      <w:docPartBody>
        <w:p w:rsidR="004D550B" w:rsidRDefault="004D550B" w:rsidP="004D550B">
          <w:pPr>
            <w:pStyle w:val="A559A05C4C0E4CC0BB7AAC3D8D4B7FE8"/>
          </w:pPr>
          <w:r>
            <w:rPr>
              <w:rStyle w:val="placeholder1Char"/>
              <w:rFonts w:hint="eastAsia"/>
            </w:rPr>
            <w:t>____________</w:t>
          </w:r>
        </w:p>
      </w:docPartBody>
    </w:docPart>
    <w:docPart>
      <w:docPartPr>
        <w:name w:val="A5B69A2163474A6DB3900615A4ED2C65"/>
        <w:category>
          <w:name w:val="常规"/>
          <w:gallery w:val="placeholder"/>
        </w:category>
        <w:types>
          <w:type w:val="bbPlcHdr"/>
        </w:types>
        <w:behaviors>
          <w:behavior w:val="content"/>
        </w:behaviors>
        <w:guid w:val="{0ABC763C-3208-4BB3-A162-3776CFA69086}"/>
      </w:docPartPr>
      <w:docPartBody>
        <w:p w:rsidR="004D550B" w:rsidRDefault="004D550B" w:rsidP="004D550B">
          <w:pPr>
            <w:pStyle w:val="A5B69A2163474A6DB3900615A4ED2C65"/>
          </w:pPr>
          <w:r>
            <w:rPr>
              <w:rStyle w:val="placeholder1Char"/>
              <w:rFonts w:hint="eastAsia"/>
            </w:rPr>
            <w:t>____________</w:t>
          </w:r>
        </w:p>
      </w:docPartBody>
    </w:docPart>
    <w:docPart>
      <w:docPartPr>
        <w:name w:val="B0596E0EAE5D4A0C9A3774CE892C2297"/>
        <w:category>
          <w:name w:val="常规"/>
          <w:gallery w:val="placeholder"/>
        </w:category>
        <w:types>
          <w:type w:val="bbPlcHdr"/>
        </w:types>
        <w:behaviors>
          <w:behavior w:val="content"/>
        </w:behaviors>
        <w:guid w:val="{83D50E46-2ECC-4798-961E-33406DE5915C}"/>
      </w:docPartPr>
      <w:docPartBody>
        <w:p w:rsidR="004D550B" w:rsidRDefault="004D550B" w:rsidP="004D550B">
          <w:pPr>
            <w:pStyle w:val="B0596E0EAE5D4A0C9A3774CE892C2297"/>
          </w:pPr>
          <w:r>
            <w:rPr>
              <w:rStyle w:val="placeholder1Char"/>
              <w:rFonts w:hint="eastAsia"/>
            </w:rPr>
            <w:t>____________</w:t>
          </w:r>
        </w:p>
      </w:docPartBody>
    </w:docPart>
    <w:docPart>
      <w:docPartPr>
        <w:name w:val="AD208A334EF44320B2E7EBD445691CA4"/>
        <w:category>
          <w:name w:val="常规"/>
          <w:gallery w:val="placeholder"/>
        </w:category>
        <w:types>
          <w:type w:val="bbPlcHdr"/>
        </w:types>
        <w:behaviors>
          <w:behavior w:val="content"/>
        </w:behaviors>
        <w:guid w:val="{07B56FAB-3DEE-4D34-97CC-F7184E7D2DA0}"/>
      </w:docPartPr>
      <w:docPartBody>
        <w:p w:rsidR="004D550B" w:rsidRDefault="004D550B" w:rsidP="004D550B">
          <w:pPr>
            <w:pStyle w:val="AD208A334EF44320B2E7EBD445691CA4"/>
          </w:pPr>
          <w:r>
            <w:rPr>
              <w:rStyle w:val="placeholder1Char"/>
              <w:rFonts w:hint="eastAsia"/>
            </w:rPr>
            <w:t>____________</w:t>
          </w:r>
        </w:p>
      </w:docPartBody>
    </w:docPart>
    <w:docPart>
      <w:docPartPr>
        <w:name w:val="486A8933A87646FEABC8431892BB4207"/>
        <w:category>
          <w:name w:val="常规"/>
          <w:gallery w:val="placeholder"/>
        </w:category>
        <w:types>
          <w:type w:val="bbPlcHdr"/>
        </w:types>
        <w:behaviors>
          <w:behavior w:val="content"/>
        </w:behaviors>
        <w:guid w:val="{E8A12D80-99C8-4B25-8C69-7663A0189DE3}"/>
      </w:docPartPr>
      <w:docPartBody>
        <w:p w:rsidR="004D550B" w:rsidRDefault="004D550B" w:rsidP="004D550B">
          <w:pPr>
            <w:pStyle w:val="486A8933A87646FEABC8431892BB4207"/>
          </w:pPr>
          <w:r>
            <w:rPr>
              <w:rStyle w:val="placeholder1Char"/>
              <w:rFonts w:hint="eastAsia"/>
            </w:rPr>
            <w:t>____________</w:t>
          </w:r>
        </w:p>
      </w:docPartBody>
    </w:docPart>
    <w:docPart>
      <w:docPartPr>
        <w:name w:val="583534A2C8CE4119A4D362116989424F"/>
        <w:category>
          <w:name w:val="常规"/>
          <w:gallery w:val="placeholder"/>
        </w:category>
        <w:types>
          <w:type w:val="bbPlcHdr"/>
        </w:types>
        <w:behaviors>
          <w:behavior w:val="content"/>
        </w:behaviors>
        <w:guid w:val="{9EF60AFA-C914-4634-A543-DA70F3040B2D}"/>
      </w:docPartPr>
      <w:docPartBody>
        <w:p w:rsidR="004D550B" w:rsidRDefault="004D550B" w:rsidP="004D550B">
          <w:pPr>
            <w:pStyle w:val="583534A2C8CE4119A4D362116989424F"/>
          </w:pPr>
          <w:r>
            <w:rPr>
              <w:rStyle w:val="placeholder1Char"/>
              <w:rFonts w:hint="eastAsia"/>
            </w:rPr>
            <w:t>____________</w:t>
          </w:r>
        </w:p>
      </w:docPartBody>
    </w:docPart>
    <w:docPart>
      <w:docPartPr>
        <w:name w:val="F27A8A957DC34958A7E89245B0113E50"/>
        <w:category>
          <w:name w:val="常规"/>
          <w:gallery w:val="placeholder"/>
        </w:category>
        <w:types>
          <w:type w:val="bbPlcHdr"/>
        </w:types>
        <w:behaviors>
          <w:behavior w:val="content"/>
        </w:behaviors>
        <w:guid w:val="{C0EFA32C-ACD8-4068-9314-4244DB1945CA}"/>
      </w:docPartPr>
      <w:docPartBody>
        <w:p w:rsidR="004D550B" w:rsidRDefault="004D550B" w:rsidP="004D550B">
          <w:pPr>
            <w:pStyle w:val="F27A8A957DC34958A7E89245B0113E50"/>
          </w:pPr>
          <w:r>
            <w:rPr>
              <w:rStyle w:val="placeholder1Char"/>
              <w:rFonts w:hint="eastAsia"/>
            </w:rPr>
            <w:t>____________</w:t>
          </w:r>
        </w:p>
      </w:docPartBody>
    </w:docPart>
    <w:docPart>
      <w:docPartPr>
        <w:name w:val="0755B4C01EF044A4966D8ABBE4502B86"/>
        <w:category>
          <w:name w:val="常规"/>
          <w:gallery w:val="placeholder"/>
        </w:category>
        <w:types>
          <w:type w:val="bbPlcHdr"/>
        </w:types>
        <w:behaviors>
          <w:behavior w:val="content"/>
        </w:behaviors>
        <w:guid w:val="{B648A583-8D06-4527-AFCE-D7DCFB97249F}"/>
      </w:docPartPr>
      <w:docPartBody>
        <w:p w:rsidR="004D550B" w:rsidRDefault="004D550B" w:rsidP="004D550B">
          <w:pPr>
            <w:pStyle w:val="0755B4C01EF044A4966D8ABBE4502B86"/>
          </w:pPr>
          <w:r>
            <w:rPr>
              <w:rStyle w:val="placeholder1Char"/>
              <w:rFonts w:hint="eastAsia"/>
            </w:rPr>
            <w:t>____________</w:t>
          </w:r>
        </w:p>
      </w:docPartBody>
    </w:docPart>
    <w:docPart>
      <w:docPartPr>
        <w:name w:val="F7DEDC6120584119B7B6F78E5719C472"/>
        <w:category>
          <w:name w:val="常规"/>
          <w:gallery w:val="placeholder"/>
        </w:category>
        <w:types>
          <w:type w:val="bbPlcHdr"/>
        </w:types>
        <w:behaviors>
          <w:behavior w:val="content"/>
        </w:behaviors>
        <w:guid w:val="{FE1EC853-8ADE-49F8-848B-684358532BEB}"/>
      </w:docPartPr>
      <w:docPartBody>
        <w:p w:rsidR="004D550B" w:rsidRDefault="004D550B" w:rsidP="004D550B">
          <w:pPr>
            <w:pStyle w:val="F7DEDC6120584119B7B6F78E5719C472"/>
          </w:pPr>
          <w:r>
            <w:rPr>
              <w:rStyle w:val="placeholder1Char"/>
              <w:rFonts w:hint="eastAsia"/>
            </w:rPr>
            <w:t>____________</w:t>
          </w:r>
        </w:p>
      </w:docPartBody>
    </w:docPart>
    <w:docPart>
      <w:docPartPr>
        <w:name w:val="B54A36A7D23849879934E5AD6FEF3230"/>
        <w:category>
          <w:name w:val="常规"/>
          <w:gallery w:val="placeholder"/>
        </w:category>
        <w:types>
          <w:type w:val="bbPlcHdr"/>
        </w:types>
        <w:behaviors>
          <w:behavior w:val="content"/>
        </w:behaviors>
        <w:guid w:val="{A09C583A-BB08-468B-A5A7-00349C69394D}"/>
      </w:docPartPr>
      <w:docPartBody>
        <w:p w:rsidR="004D550B" w:rsidRDefault="004D550B" w:rsidP="004D550B">
          <w:pPr>
            <w:pStyle w:val="B54A36A7D23849879934E5AD6FEF3230"/>
          </w:pPr>
          <w:r>
            <w:rPr>
              <w:rStyle w:val="placeholder1Char"/>
              <w:rFonts w:hint="eastAsia"/>
            </w:rPr>
            <w:t>____________</w:t>
          </w:r>
        </w:p>
      </w:docPartBody>
    </w:docPart>
    <w:docPart>
      <w:docPartPr>
        <w:name w:val="3F3A2DD58FE2473985AA94344C06ABC1"/>
        <w:category>
          <w:name w:val="常规"/>
          <w:gallery w:val="placeholder"/>
        </w:category>
        <w:types>
          <w:type w:val="bbPlcHdr"/>
        </w:types>
        <w:behaviors>
          <w:behavior w:val="content"/>
        </w:behaviors>
        <w:guid w:val="{263B53CA-9155-44FF-B526-2E4A60DC818A}"/>
      </w:docPartPr>
      <w:docPartBody>
        <w:p w:rsidR="004D550B" w:rsidRDefault="004D550B" w:rsidP="004D550B">
          <w:pPr>
            <w:pStyle w:val="3F3A2DD58FE2473985AA94344C06ABC1"/>
          </w:pPr>
          <w:r>
            <w:rPr>
              <w:rStyle w:val="placeholder1Char"/>
              <w:rFonts w:hint="eastAsia"/>
            </w:rPr>
            <w:t>____________</w:t>
          </w:r>
        </w:p>
      </w:docPartBody>
    </w:docPart>
    <w:docPart>
      <w:docPartPr>
        <w:name w:val="547728032F354895A7AC942C40B06E1E"/>
        <w:category>
          <w:name w:val="常规"/>
          <w:gallery w:val="placeholder"/>
        </w:category>
        <w:types>
          <w:type w:val="bbPlcHdr"/>
        </w:types>
        <w:behaviors>
          <w:behavior w:val="content"/>
        </w:behaviors>
        <w:guid w:val="{CFDED0D5-3B38-402B-AE19-0965D0E0082D}"/>
      </w:docPartPr>
      <w:docPartBody>
        <w:p w:rsidR="004D550B" w:rsidRDefault="004D550B" w:rsidP="004D550B">
          <w:pPr>
            <w:pStyle w:val="547728032F354895A7AC942C40B06E1E"/>
          </w:pPr>
          <w:r>
            <w:rPr>
              <w:rStyle w:val="placeholder1Char"/>
              <w:rFonts w:hint="eastAsia"/>
            </w:rPr>
            <w:t>____________</w:t>
          </w:r>
        </w:p>
      </w:docPartBody>
    </w:docPart>
    <w:docPart>
      <w:docPartPr>
        <w:name w:val="4CE4FCF3C9DB4827B4FA9D914516D8F9"/>
        <w:category>
          <w:name w:val="常规"/>
          <w:gallery w:val="placeholder"/>
        </w:category>
        <w:types>
          <w:type w:val="bbPlcHdr"/>
        </w:types>
        <w:behaviors>
          <w:behavior w:val="content"/>
        </w:behaviors>
        <w:guid w:val="{648D05F8-D91B-4E88-975B-33B5B13214A6}"/>
      </w:docPartPr>
      <w:docPartBody>
        <w:p w:rsidR="004D550B" w:rsidRDefault="004D550B" w:rsidP="004D550B">
          <w:pPr>
            <w:pStyle w:val="4CE4FCF3C9DB4827B4FA9D914516D8F9"/>
          </w:pPr>
          <w:r>
            <w:rPr>
              <w:rStyle w:val="placeholder1Char"/>
              <w:rFonts w:hint="eastAsia"/>
            </w:rPr>
            <w:t>____________</w:t>
          </w:r>
        </w:p>
      </w:docPartBody>
    </w:docPart>
    <w:docPart>
      <w:docPartPr>
        <w:name w:val="04F3F65F352442C7827F918AC020AD96"/>
        <w:category>
          <w:name w:val="常规"/>
          <w:gallery w:val="placeholder"/>
        </w:category>
        <w:types>
          <w:type w:val="bbPlcHdr"/>
        </w:types>
        <w:behaviors>
          <w:behavior w:val="content"/>
        </w:behaviors>
        <w:guid w:val="{4DBC0F28-0167-4E11-BEA0-C1FE54186BC6}"/>
      </w:docPartPr>
      <w:docPartBody>
        <w:p w:rsidR="004D550B" w:rsidRDefault="004D550B" w:rsidP="004D550B">
          <w:pPr>
            <w:pStyle w:val="04F3F65F352442C7827F918AC020AD96"/>
          </w:pPr>
          <w:r w:rsidRPr="00711F0E">
            <w:rPr>
              <w:rStyle w:val="placeholder1Char"/>
              <w:rFonts w:hint="eastAsia"/>
              <w:sz w:val="16"/>
              <w:szCs w:val="16"/>
            </w:rPr>
            <w:t>____</w:t>
          </w:r>
        </w:p>
      </w:docPartBody>
    </w:docPart>
    <w:docPart>
      <w:docPartPr>
        <w:name w:val="A4559CD149A8442C9A50A087D4481C58"/>
        <w:category>
          <w:name w:val="常规"/>
          <w:gallery w:val="placeholder"/>
        </w:category>
        <w:types>
          <w:type w:val="bbPlcHdr"/>
        </w:types>
        <w:behaviors>
          <w:behavior w:val="content"/>
        </w:behaviors>
        <w:guid w:val="{B007C786-373A-4E30-952C-F64E8D22717E}"/>
      </w:docPartPr>
      <w:docPartBody>
        <w:p w:rsidR="004D550B" w:rsidRDefault="004D550B" w:rsidP="004D550B">
          <w:pPr>
            <w:pStyle w:val="A4559CD149A8442C9A50A087D4481C58"/>
          </w:pPr>
          <w:r w:rsidRPr="00711F0E">
            <w:rPr>
              <w:rStyle w:val="placeholder1Char"/>
              <w:rFonts w:hint="eastAsia"/>
              <w:sz w:val="16"/>
              <w:szCs w:val="16"/>
            </w:rPr>
            <w:t>____</w:t>
          </w:r>
        </w:p>
      </w:docPartBody>
    </w:docPart>
    <w:docPart>
      <w:docPartPr>
        <w:name w:val="F5DD95F7422748C494D0484D8F76C7C1"/>
        <w:category>
          <w:name w:val="常规"/>
          <w:gallery w:val="placeholder"/>
        </w:category>
        <w:types>
          <w:type w:val="bbPlcHdr"/>
        </w:types>
        <w:behaviors>
          <w:behavior w:val="content"/>
        </w:behaviors>
        <w:guid w:val="{466A24E4-2A4D-4A0F-A991-21B0F0890EEF}"/>
      </w:docPartPr>
      <w:docPartBody>
        <w:p w:rsidR="004D550B" w:rsidRDefault="004D550B" w:rsidP="004D550B">
          <w:pPr>
            <w:pStyle w:val="F5DD95F7422748C494D0484D8F76C7C1"/>
          </w:pPr>
          <w:r w:rsidRPr="00711F0E">
            <w:rPr>
              <w:rStyle w:val="placeholder1Char"/>
              <w:rFonts w:hint="eastAsia"/>
              <w:sz w:val="16"/>
              <w:szCs w:val="16"/>
            </w:rPr>
            <w:t>____</w:t>
          </w:r>
        </w:p>
      </w:docPartBody>
    </w:docPart>
    <w:docPart>
      <w:docPartPr>
        <w:name w:val="AE7130ED345E4E31851B60CE58860E7E"/>
        <w:category>
          <w:name w:val="常规"/>
          <w:gallery w:val="placeholder"/>
        </w:category>
        <w:types>
          <w:type w:val="bbPlcHdr"/>
        </w:types>
        <w:behaviors>
          <w:behavior w:val="content"/>
        </w:behaviors>
        <w:guid w:val="{2436E366-09CF-4EB7-ACE7-9E7397B1BC4D}"/>
      </w:docPartPr>
      <w:docPartBody>
        <w:p w:rsidR="004D550B" w:rsidRDefault="004D550B" w:rsidP="004D550B">
          <w:pPr>
            <w:pStyle w:val="AE7130ED345E4E31851B60CE58860E7E"/>
          </w:pPr>
          <w:r w:rsidRPr="00711F0E">
            <w:rPr>
              <w:rStyle w:val="placeholder1Char"/>
              <w:rFonts w:hint="eastAsia"/>
              <w:sz w:val="16"/>
              <w:szCs w:val="16"/>
            </w:rPr>
            <w:t>____</w:t>
          </w:r>
        </w:p>
      </w:docPartBody>
    </w:docPart>
    <w:docPart>
      <w:docPartPr>
        <w:name w:val="46DEEFAE85694CDDA446441DDF1E8ACB"/>
        <w:category>
          <w:name w:val="常规"/>
          <w:gallery w:val="placeholder"/>
        </w:category>
        <w:types>
          <w:type w:val="bbPlcHdr"/>
        </w:types>
        <w:behaviors>
          <w:behavior w:val="content"/>
        </w:behaviors>
        <w:guid w:val="{A3FA59F5-8C28-4E13-BA71-EC92016B0A20}"/>
      </w:docPartPr>
      <w:docPartBody>
        <w:p w:rsidR="004D550B" w:rsidRDefault="004D550B" w:rsidP="004D550B">
          <w:pPr>
            <w:pStyle w:val="46DEEFAE85694CDDA446441DDF1E8ACB"/>
          </w:pPr>
          <w:r w:rsidRPr="00711F0E">
            <w:rPr>
              <w:rStyle w:val="placeholder1Char"/>
              <w:rFonts w:hint="eastAsia"/>
              <w:sz w:val="16"/>
              <w:szCs w:val="16"/>
            </w:rPr>
            <w:t>____</w:t>
          </w:r>
        </w:p>
      </w:docPartBody>
    </w:docPart>
    <w:docPart>
      <w:docPartPr>
        <w:name w:val="F41B6AD1C50D4713BB88B5BBB942A854"/>
        <w:category>
          <w:name w:val="常规"/>
          <w:gallery w:val="placeholder"/>
        </w:category>
        <w:types>
          <w:type w:val="bbPlcHdr"/>
        </w:types>
        <w:behaviors>
          <w:behavior w:val="content"/>
        </w:behaviors>
        <w:guid w:val="{0776C1C0-4C12-4640-BCB8-B46ED3F25BC8}"/>
      </w:docPartPr>
      <w:docPartBody>
        <w:p w:rsidR="004D550B" w:rsidRDefault="004D550B" w:rsidP="004D550B">
          <w:pPr>
            <w:pStyle w:val="F41B6AD1C50D4713BB88B5BBB942A854"/>
          </w:pPr>
          <w:r w:rsidRPr="00711F0E">
            <w:rPr>
              <w:rStyle w:val="placeholder1Char"/>
              <w:rFonts w:hint="eastAsia"/>
              <w:sz w:val="16"/>
              <w:szCs w:val="16"/>
            </w:rPr>
            <w:t>____</w:t>
          </w:r>
        </w:p>
      </w:docPartBody>
    </w:docPart>
    <w:docPart>
      <w:docPartPr>
        <w:name w:val="ECDB2E24E1EB45CEAC18E64CA77E8204"/>
        <w:category>
          <w:name w:val="常规"/>
          <w:gallery w:val="placeholder"/>
        </w:category>
        <w:types>
          <w:type w:val="bbPlcHdr"/>
        </w:types>
        <w:behaviors>
          <w:behavior w:val="content"/>
        </w:behaviors>
        <w:guid w:val="{F344DB2C-49D5-4F25-AEF3-ECE0CE568AD5}"/>
      </w:docPartPr>
      <w:docPartBody>
        <w:p w:rsidR="004D550B" w:rsidRDefault="004D550B" w:rsidP="004D550B">
          <w:pPr>
            <w:pStyle w:val="ECDB2E24E1EB45CEAC18E64CA77E8204"/>
          </w:pPr>
          <w:r w:rsidRPr="00711F0E">
            <w:rPr>
              <w:rStyle w:val="placeholder1Char"/>
              <w:rFonts w:hint="eastAsia"/>
              <w:sz w:val="16"/>
              <w:szCs w:val="16"/>
            </w:rPr>
            <w:t>____</w:t>
          </w:r>
        </w:p>
      </w:docPartBody>
    </w:docPart>
    <w:docPart>
      <w:docPartPr>
        <w:name w:val="B555AB312AFC4A4A87B52F80BE5AC831"/>
        <w:category>
          <w:name w:val="常规"/>
          <w:gallery w:val="placeholder"/>
        </w:category>
        <w:types>
          <w:type w:val="bbPlcHdr"/>
        </w:types>
        <w:behaviors>
          <w:behavior w:val="content"/>
        </w:behaviors>
        <w:guid w:val="{74B45FB3-1853-4244-8877-FDC3941E2906}"/>
      </w:docPartPr>
      <w:docPartBody>
        <w:p w:rsidR="004D550B" w:rsidRDefault="004D550B" w:rsidP="004D550B">
          <w:pPr>
            <w:pStyle w:val="B555AB312AFC4A4A87B52F80BE5AC831"/>
          </w:pPr>
          <w:r w:rsidRPr="00711F0E">
            <w:rPr>
              <w:rStyle w:val="placeholder1Char"/>
              <w:rFonts w:hint="eastAsia"/>
              <w:sz w:val="16"/>
              <w:szCs w:val="16"/>
            </w:rPr>
            <w:t>____</w:t>
          </w:r>
        </w:p>
      </w:docPartBody>
    </w:docPart>
    <w:docPart>
      <w:docPartPr>
        <w:name w:val="A00B2D3C5225430AB776DDEB2D491FEC"/>
        <w:category>
          <w:name w:val="常规"/>
          <w:gallery w:val="placeholder"/>
        </w:category>
        <w:types>
          <w:type w:val="bbPlcHdr"/>
        </w:types>
        <w:behaviors>
          <w:behavior w:val="content"/>
        </w:behaviors>
        <w:guid w:val="{AC929D0E-0D7B-4208-AC15-BA2E6EF4F116}"/>
      </w:docPartPr>
      <w:docPartBody>
        <w:p w:rsidR="004D550B" w:rsidRDefault="004D550B" w:rsidP="004D550B">
          <w:pPr>
            <w:pStyle w:val="A00B2D3C5225430AB776DDEB2D491FEC"/>
          </w:pPr>
          <w:r w:rsidRPr="00711F0E">
            <w:rPr>
              <w:rStyle w:val="placeholder1Char"/>
              <w:rFonts w:hint="eastAsia"/>
              <w:sz w:val="16"/>
              <w:szCs w:val="16"/>
            </w:rPr>
            <w:t>____</w:t>
          </w:r>
        </w:p>
      </w:docPartBody>
    </w:docPart>
    <w:docPart>
      <w:docPartPr>
        <w:name w:val="EBA55DC2646A4A6583541F9FBFC89AE5"/>
        <w:category>
          <w:name w:val="常规"/>
          <w:gallery w:val="placeholder"/>
        </w:category>
        <w:types>
          <w:type w:val="bbPlcHdr"/>
        </w:types>
        <w:behaviors>
          <w:behavior w:val="content"/>
        </w:behaviors>
        <w:guid w:val="{308262FE-A4C0-4F5A-B571-6E3ED95C4E33}"/>
      </w:docPartPr>
      <w:docPartBody>
        <w:p w:rsidR="004D550B" w:rsidRDefault="004D550B" w:rsidP="004D550B">
          <w:pPr>
            <w:pStyle w:val="EBA55DC2646A4A6583541F9FBFC89AE5"/>
          </w:pPr>
          <w:r w:rsidRPr="00711F0E">
            <w:rPr>
              <w:rStyle w:val="placeholder1Char"/>
              <w:rFonts w:hint="eastAsia"/>
              <w:sz w:val="16"/>
              <w:szCs w:val="16"/>
            </w:rPr>
            <w:t>____</w:t>
          </w:r>
        </w:p>
      </w:docPartBody>
    </w:docPart>
    <w:docPart>
      <w:docPartPr>
        <w:name w:val="D338D5B3C28647ABA1B213A3BAA15B9F"/>
        <w:category>
          <w:name w:val="常规"/>
          <w:gallery w:val="placeholder"/>
        </w:category>
        <w:types>
          <w:type w:val="bbPlcHdr"/>
        </w:types>
        <w:behaviors>
          <w:behavior w:val="content"/>
        </w:behaviors>
        <w:guid w:val="{819B51DA-B9D3-4642-AD3E-D4BBA7CCD966}"/>
      </w:docPartPr>
      <w:docPartBody>
        <w:p w:rsidR="004D550B" w:rsidRDefault="004D550B" w:rsidP="004D550B">
          <w:pPr>
            <w:pStyle w:val="D338D5B3C28647ABA1B213A3BAA15B9F"/>
          </w:pPr>
          <w:r w:rsidRPr="00711F0E">
            <w:rPr>
              <w:rStyle w:val="placeholder1Char"/>
              <w:rFonts w:hint="eastAsia"/>
              <w:sz w:val="16"/>
              <w:szCs w:val="16"/>
            </w:rPr>
            <w:t>____</w:t>
          </w:r>
        </w:p>
      </w:docPartBody>
    </w:docPart>
    <w:docPart>
      <w:docPartPr>
        <w:name w:val="8AAA0026294943CD8B85222250F12A2E"/>
        <w:category>
          <w:name w:val="常规"/>
          <w:gallery w:val="placeholder"/>
        </w:category>
        <w:types>
          <w:type w:val="bbPlcHdr"/>
        </w:types>
        <w:behaviors>
          <w:behavior w:val="content"/>
        </w:behaviors>
        <w:guid w:val="{EFE0ADD7-FF25-466F-A68C-4C5D057C9C7E}"/>
      </w:docPartPr>
      <w:docPartBody>
        <w:p w:rsidR="004D550B" w:rsidRDefault="004D550B" w:rsidP="004D550B">
          <w:pPr>
            <w:pStyle w:val="8AAA0026294943CD8B85222250F12A2E"/>
          </w:pPr>
          <w:r w:rsidRPr="00711F0E">
            <w:rPr>
              <w:rStyle w:val="placeholder1Char"/>
              <w:rFonts w:hint="eastAsia"/>
              <w:sz w:val="16"/>
              <w:szCs w:val="16"/>
            </w:rPr>
            <w:t>____</w:t>
          </w:r>
        </w:p>
      </w:docPartBody>
    </w:docPart>
    <w:docPart>
      <w:docPartPr>
        <w:name w:val="8BB47ADFEFB34F35A775206F8DE93918"/>
        <w:category>
          <w:name w:val="常规"/>
          <w:gallery w:val="placeholder"/>
        </w:category>
        <w:types>
          <w:type w:val="bbPlcHdr"/>
        </w:types>
        <w:behaviors>
          <w:behavior w:val="content"/>
        </w:behaviors>
        <w:guid w:val="{9BB34853-D1F4-4EA6-A958-080817F2A47D}"/>
      </w:docPartPr>
      <w:docPartBody>
        <w:p w:rsidR="004D550B" w:rsidRDefault="004D550B" w:rsidP="004D550B">
          <w:pPr>
            <w:pStyle w:val="8BB47ADFEFB34F35A775206F8DE93918"/>
          </w:pPr>
          <w:r w:rsidRPr="00711F0E">
            <w:rPr>
              <w:rStyle w:val="placeholder1Char"/>
              <w:rFonts w:hint="eastAsia"/>
              <w:sz w:val="16"/>
              <w:szCs w:val="16"/>
            </w:rPr>
            <w:t>____</w:t>
          </w:r>
        </w:p>
      </w:docPartBody>
    </w:docPart>
    <w:docPart>
      <w:docPartPr>
        <w:name w:val="B20389784BE2440CAAEDEC9F0011DE2A"/>
        <w:category>
          <w:name w:val="常规"/>
          <w:gallery w:val="placeholder"/>
        </w:category>
        <w:types>
          <w:type w:val="bbPlcHdr"/>
        </w:types>
        <w:behaviors>
          <w:behavior w:val="content"/>
        </w:behaviors>
        <w:guid w:val="{A754CFF1-B926-4571-BDB6-AC66422E7818}"/>
      </w:docPartPr>
      <w:docPartBody>
        <w:p w:rsidR="004D550B" w:rsidRDefault="004D550B" w:rsidP="004D550B">
          <w:pPr>
            <w:pStyle w:val="B20389784BE2440CAAEDEC9F0011DE2A"/>
          </w:pPr>
          <w:r w:rsidRPr="00711F0E">
            <w:rPr>
              <w:rStyle w:val="placeholder1Char"/>
              <w:rFonts w:hint="eastAsia"/>
              <w:sz w:val="16"/>
              <w:szCs w:val="16"/>
            </w:rPr>
            <w:t>____</w:t>
          </w:r>
        </w:p>
      </w:docPartBody>
    </w:docPart>
    <w:docPart>
      <w:docPartPr>
        <w:name w:val="AA8D1C5F4C684937A25D6965058C9C6F"/>
        <w:category>
          <w:name w:val="常规"/>
          <w:gallery w:val="placeholder"/>
        </w:category>
        <w:types>
          <w:type w:val="bbPlcHdr"/>
        </w:types>
        <w:behaviors>
          <w:behavior w:val="content"/>
        </w:behaviors>
        <w:guid w:val="{0A6370DE-1AD8-41E3-8301-4B7E1AACB36F}"/>
      </w:docPartPr>
      <w:docPartBody>
        <w:p w:rsidR="004D550B" w:rsidRDefault="004D550B" w:rsidP="004D550B">
          <w:pPr>
            <w:pStyle w:val="AA8D1C5F4C684937A25D6965058C9C6F"/>
          </w:pPr>
          <w:r w:rsidRPr="00711F0E">
            <w:rPr>
              <w:rStyle w:val="placeholder1Char"/>
              <w:rFonts w:hint="eastAsia"/>
              <w:sz w:val="16"/>
              <w:szCs w:val="16"/>
            </w:rPr>
            <w:t>____</w:t>
          </w:r>
        </w:p>
      </w:docPartBody>
    </w:docPart>
    <w:docPart>
      <w:docPartPr>
        <w:name w:val="0E1801AA1BD64505B97FC65211461BFA"/>
        <w:category>
          <w:name w:val="常规"/>
          <w:gallery w:val="placeholder"/>
        </w:category>
        <w:types>
          <w:type w:val="bbPlcHdr"/>
        </w:types>
        <w:behaviors>
          <w:behavior w:val="content"/>
        </w:behaviors>
        <w:guid w:val="{B3FC12FC-4BFE-4615-AC67-CB8AFD831F23}"/>
      </w:docPartPr>
      <w:docPartBody>
        <w:p w:rsidR="004D550B" w:rsidRDefault="004D550B" w:rsidP="004D550B">
          <w:pPr>
            <w:pStyle w:val="0E1801AA1BD64505B97FC65211461BFA"/>
          </w:pPr>
          <w:r w:rsidRPr="00711F0E">
            <w:rPr>
              <w:rStyle w:val="placeholder1Char"/>
              <w:rFonts w:hint="eastAsia"/>
              <w:sz w:val="16"/>
              <w:szCs w:val="16"/>
            </w:rPr>
            <w:t>____</w:t>
          </w:r>
        </w:p>
      </w:docPartBody>
    </w:docPart>
    <w:docPart>
      <w:docPartPr>
        <w:name w:val="24B6FC3DFE5A4E97938E6CF240EE44E0"/>
        <w:category>
          <w:name w:val="常规"/>
          <w:gallery w:val="placeholder"/>
        </w:category>
        <w:types>
          <w:type w:val="bbPlcHdr"/>
        </w:types>
        <w:behaviors>
          <w:behavior w:val="content"/>
        </w:behaviors>
        <w:guid w:val="{CD43BEE5-F2BB-44E0-A994-DD267C2B1DDE}"/>
      </w:docPartPr>
      <w:docPartBody>
        <w:p w:rsidR="004D550B" w:rsidRDefault="004D550B" w:rsidP="004D550B">
          <w:pPr>
            <w:pStyle w:val="24B6FC3DFE5A4E97938E6CF240EE44E0"/>
          </w:pPr>
          <w:r w:rsidRPr="00711F0E">
            <w:rPr>
              <w:rStyle w:val="placeholder1Char"/>
              <w:rFonts w:hint="eastAsia"/>
              <w:sz w:val="16"/>
              <w:szCs w:val="16"/>
            </w:rPr>
            <w:t>____</w:t>
          </w:r>
        </w:p>
      </w:docPartBody>
    </w:docPart>
    <w:docPart>
      <w:docPartPr>
        <w:name w:val="B09806EB922A4742852240CC88C09A95"/>
        <w:category>
          <w:name w:val="常规"/>
          <w:gallery w:val="placeholder"/>
        </w:category>
        <w:types>
          <w:type w:val="bbPlcHdr"/>
        </w:types>
        <w:behaviors>
          <w:behavior w:val="content"/>
        </w:behaviors>
        <w:guid w:val="{A1B5BD0D-769A-4114-A547-E4AA2DACD556}"/>
      </w:docPartPr>
      <w:docPartBody>
        <w:p w:rsidR="004D550B" w:rsidRDefault="004D550B" w:rsidP="004D550B">
          <w:pPr>
            <w:pStyle w:val="B09806EB922A4742852240CC88C09A95"/>
          </w:pPr>
          <w:r w:rsidRPr="00711F0E">
            <w:rPr>
              <w:rStyle w:val="placeholder1Char"/>
              <w:rFonts w:hint="eastAsia"/>
              <w:sz w:val="16"/>
              <w:szCs w:val="16"/>
            </w:rPr>
            <w:t>____</w:t>
          </w:r>
        </w:p>
      </w:docPartBody>
    </w:docPart>
    <w:docPart>
      <w:docPartPr>
        <w:name w:val="05E1E1EFF6EC460AADAEB40B604F53F1"/>
        <w:category>
          <w:name w:val="常规"/>
          <w:gallery w:val="placeholder"/>
        </w:category>
        <w:types>
          <w:type w:val="bbPlcHdr"/>
        </w:types>
        <w:behaviors>
          <w:behavior w:val="content"/>
        </w:behaviors>
        <w:guid w:val="{E738D4A3-03AE-4B7C-B885-519A8B3389B8}"/>
      </w:docPartPr>
      <w:docPartBody>
        <w:p w:rsidR="004D550B" w:rsidRDefault="004D550B" w:rsidP="004D550B">
          <w:pPr>
            <w:pStyle w:val="05E1E1EFF6EC460AADAEB40B604F53F1"/>
          </w:pPr>
          <w:r w:rsidRPr="00711F0E">
            <w:rPr>
              <w:rStyle w:val="placeholder1Char"/>
              <w:rFonts w:hint="eastAsia"/>
              <w:sz w:val="16"/>
              <w:szCs w:val="16"/>
            </w:rPr>
            <w:t>____</w:t>
          </w:r>
        </w:p>
      </w:docPartBody>
    </w:docPart>
    <w:docPart>
      <w:docPartPr>
        <w:name w:val="F20A22413FED4B4EB33C80138395C8CD"/>
        <w:category>
          <w:name w:val="常规"/>
          <w:gallery w:val="placeholder"/>
        </w:category>
        <w:types>
          <w:type w:val="bbPlcHdr"/>
        </w:types>
        <w:behaviors>
          <w:behavior w:val="content"/>
        </w:behaviors>
        <w:guid w:val="{DFD36814-EB02-4E67-866C-DDAD6C636CC2}"/>
      </w:docPartPr>
      <w:docPartBody>
        <w:p w:rsidR="004D550B" w:rsidRDefault="004D550B" w:rsidP="004D550B">
          <w:pPr>
            <w:pStyle w:val="F20A22413FED4B4EB33C80138395C8CD"/>
          </w:pPr>
          <w:r w:rsidRPr="00711F0E">
            <w:rPr>
              <w:rStyle w:val="placeholder1Char"/>
              <w:rFonts w:hint="eastAsia"/>
              <w:sz w:val="16"/>
              <w:szCs w:val="16"/>
            </w:rPr>
            <w:t>____</w:t>
          </w:r>
        </w:p>
      </w:docPartBody>
    </w:docPart>
    <w:docPart>
      <w:docPartPr>
        <w:name w:val="0CBA1C40CFE1403B8EF2F774B61ACF6D"/>
        <w:category>
          <w:name w:val="常规"/>
          <w:gallery w:val="placeholder"/>
        </w:category>
        <w:types>
          <w:type w:val="bbPlcHdr"/>
        </w:types>
        <w:behaviors>
          <w:behavior w:val="content"/>
        </w:behaviors>
        <w:guid w:val="{CB632804-1C79-42AA-BEA0-4A2D31893609}"/>
      </w:docPartPr>
      <w:docPartBody>
        <w:p w:rsidR="004D550B" w:rsidRDefault="004D550B" w:rsidP="004D550B">
          <w:pPr>
            <w:pStyle w:val="0CBA1C40CFE1403B8EF2F774B61ACF6D"/>
          </w:pPr>
          <w:r w:rsidRPr="00711F0E">
            <w:rPr>
              <w:rStyle w:val="placeholder1Char"/>
              <w:rFonts w:hint="eastAsia"/>
              <w:sz w:val="16"/>
              <w:szCs w:val="16"/>
            </w:rPr>
            <w:t>____</w:t>
          </w:r>
        </w:p>
      </w:docPartBody>
    </w:docPart>
    <w:docPart>
      <w:docPartPr>
        <w:name w:val="BCBF514C037D4B6195718CAFD3D7BDAD"/>
        <w:category>
          <w:name w:val="常规"/>
          <w:gallery w:val="placeholder"/>
        </w:category>
        <w:types>
          <w:type w:val="bbPlcHdr"/>
        </w:types>
        <w:behaviors>
          <w:behavior w:val="content"/>
        </w:behaviors>
        <w:guid w:val="{0886D0C6-B9C4-4BBB-BEB4-5BBA1C0E93C8}"/>
      </w:docPartPr>
      <w:docPartBody>
        <w:p w:rsidR="004D550B" w:rsidRDefault="004D550B" w:rsidP="004D550B">
          <w:pPr>
            <w:pStyle w:val="BCBF514C037D4B6195718CAFD3D7BDAD"/>
          </w:pPr>
          <w:r w:rsidRPr="00711F0E">
            <w:rPr>
              <w:rStyle w:val="placeholder1Char"/>
              <w:rFonts w:hint="eastAsia"/>
              <w:sz w:val="16"/>
              <w:szCs w:val="16"/>
            </w:rPr>
            <w:t>____</w:t>
          </w:r>
        </w:p>
      </w:docPartBody>
    </w:docPart>
    <w:docPart>
      <w:docPartPr>
        <w:name w:val="D449176CD693419F8155B1DC9B772A5F"/>
        <w:category>
          <w:name w:val="常规"/>
          <w:gallery w:val="placeholder"/>
        </w:category>
        <w:types>
          <w:type w:val="bbPlcHdr"/>
        </w:types>
        <w:behaviors>
          <w:behavior w:val="content"/>
        </w:behaviors>
        <w:guid w:val="{558D93E7-F2D9-4F3E-AAD4-593B28319DE2}"/>
      </w:docPartPr>
      <w:docPartBody>
        <w:p w:rsidR="004D550B" w:rsidRDefault="004D550B" w:rsidP="004D550B">
          <w:pPr>
            <w:pStyle w:val="D449176CD693419F8155B1DC9B772A5F"/>
          </w:pPr>
          <w:r w:rsidRPr="00711F0E">
            <w:rPr>
              <w:rStyle w:val="placeholder1Char"/>
              <w:rFonts w:hint="eastAsia"/>
              <w:sz w:val="16"/>
              <w:szCs w:val="16"/>
            </w:rPr>
            <w:t>____</w:t>
          </w:r>
        </w:p>
      </w:docPartBody>
    </w:docPart>
    <w:docPart>
      <w:docPartPr>
        <w:name w:val="A6A40DBFB5C44116B943FB519C224713"/>
        <w:category>
          <w:name w:val="常规"/>
          <w:gallery w:val="placeholder"/>
        </w:category>
        <w:types>
          <w:type w:val="bbPlcHdr"/>
        </w:types>
        <w:behaviors>
          <w:behavior w:val="content"/>
        </w:behaviors>
        <w:guid w:val="{07282B06-207C-43EC-AAB7-F5F67BE76ED2}"/>
      </w:docPartPr>
      <w:docPartBody>
        <w:p w:rsidR="004D550B" w:rsidRDefault="004D550B" w:rsidP="004D550B">
          <w:pPr>
            <w:pStyle w:val="A6A40DBFB5C44116B943FB519C224713"/>
          </w:pPr>
          <w:r w:rsidRPr="00711F0E">
            <w:rPr>
              <w:rStyle w:val="placeholder1Char"/>
              <w:rFonts w:hint="eastAsia"/>
              <w:sz w:val="16"/>
              <w:szCs w:val="16"/>
            </w:rPr>
            <w:t>____</w:t>
          </w:r>
        </w:p>
      </w:docPartBody>
    </w:docPart>
    <w:docPart>
      <w:docPartPr>
        <w:name w:val="3CFE969EA952482898229E4CC9F2B944"/>
        <w:category>
          <w:name w:val="常规"/>
          <w:gallery w:val="placeholder"/>
        </w:category>
        <w:types>
          <w:type w:val="bbPlcHdr"/>
        </w:types>
        <w:behaviors>
          <w:behavior w:val="content"/>
        </w:behaviors>
        <w:guid w:val="{4AE17373-A18B-449A-AE31-59840C26D1D7}"/>
      </w:docPartPr>
      <w:docPartBody>
        <w:p w:rsidR="004D550B" w:rsidRDefault="004D550B" w:rsidP="004D550B">
          <w:pPr>
            <w:pStyle w:val="3CFE969EA952482898229E4CC9F2B944"/>
          </w:pPr>
          <w:r w:rsidRPr="00711F0E">
            <w:rPr>
              <w:rStyle w:val="placeholder1Char"/>
              <w:rFonts w:hint="eastAsia"/>
              <w:sz w:val="16"/>
              <w:szCs w:val="16"/>
            </w:rPr>
            <w:t>____</w:t>
          </w:r>
        </w:p>
      </w:docPartBody>
    </w:docPart>
    <w:docPart>
      <w:docPartPr>
        <w:name w:val="ADD9F3EA9FA24E048DD9662A0F9C13D3"/>
        <w:category>
          <w:name w:val="常规"/>
          <w:gallery w:val="placeholder"/>
        </w:category>
        <w:types>
          <w:type w:val="bbPlcHdr"/>
        </w:types>
        <w:behaviors>
          <w:behavior w:val="content"/>
        </w:behaviors>
        <w:guid w:val="{83E3E9AD-486A-4327-8E07-9E8ECE341DA5}"/>
      </w:docPartPr>
      <w:docPartBody>
        <w:p w:rsidR="004D550B" w:rsidRDefault="004D550B" w:rsidP="004D550B">
          <w:pPr>
            <w:pStyle w:val="ADD9F3EA9FA24E048DD9662A0F9C13D3"/>
          </w:pPr>
          <w:r w:rsidRPr="00711F0E">
            <w:rPr>
              <w:rStyle w:val="placeholder1Char"/>
              <w:rFonts w:hint="eastAsia"/>
              <w:sz w:val="16"/>
              <w:szCs w:val="16"/>
            </w:rPr>
            <w:t>____</w:t>
          </w:r>
        </w:p>
      </w:docPartBody>
    </w:docPart>
    <w:docPart>
      <w:docPartPr>
        <w:name w:val="A1E03D06F5D740B9914296E462DE6EC4"/>
        <w:category>
          <w:name w:val="常规"/>
          <w:gallery w:val="placeholder"/>
        </w:category>
        <w:types>
          <w:type w:val="bbPlcHdr"/>
        </w:types>
        <w:behaviors>
          <w:behavior w:val="content"/>
        </w:behaviors>
        <w:guid w:val="{251762A2-D402-42A9-83E4-82DE49AB8E4C}"/>
      </w:docPartPr>
      <w:docPartBody>
        <w:p w:rsidR="004D550B" w:rsidRDefault="004D550B" w:rsidP="004D550B">
          <w:pPr>
            <w:pStyle w:val="A1E03D06F5D740B9914296E462DE6EC4"/>
          </w:pPr>
          <w:r w:rsidRPr="00711F0E">
            <w:rPr>
              <w:rStyle w:val="placeholder1Char"/>
              <w:rFonts w:hint="eastAsia"/>
              <w:sz w:val="16"/>
              <w:szCs w:val="16"/>
            </w:rPr>
            <w:t>____</w:t>
          </w:r>
        </w:p>
      </w:docPartBody>
    </w:docPart>
    <w:docPart>
      <w:docPartPr>
        <w:name w:val="71869B505DD84C4CA26F17C842392225"/>
        <w:category>
          <w:name w:val="常规"/>
          <w:gallery w:val="placeholder"/>
        </w:category>
        <w:types>
          <w:type w:val="bbPlcHdr"/>
        </w:types>
        <w:behaviors>
          <w:behavior w:val="content"/>
        </w:behaviors>
        <w:guid w:val="{592A42F3-66BC-4E68-B4B8-7801F0F64D08}"/>
      </w:docPartPr>
      <w:docPartBody>
        <w:p w:rsidR="004D550B" w:rsidRDefault="004D550B" w:rsidP="004D550B">
          <w:pPr>
            <w:pStyle w:val="71869B505DD84C4CA26F17C842392225"/>
          </w:pPr>
          <w:r w:rsidRPr="00711F0E">
            <w:rPr>
              <w:rStyle w:val="placeholder1Char"/>
              <w:rFonts w:hint="eastAsia"/>
              <w:sz w:val="16"/>
              <w:szCs w:val="16"/>
            </w:rPr>
            <w:t>____</w:t>
          </w:r>
        </w:p>
      </w:docPartBody>
    </w:docPart>
    <w:docPart>
      <w:docPartPr>
        <w:name w:val="20AAC22C060B413BB37B190E3D59FE2F"/>
        <w:category>
          <w:name w:val="常规"/>
          <w:gallery w:val="placeholder"/>
        </w:category>
        <w:types>
          <w:type w:val="bbPlcHdr"/>
        </w:types>
        <w:behaviors>
          <w:behavior w:val="content"/>
        </w:behaviors>
        <w:guid w:val="{D237C727-8C37-4CBA-A5F3-2F21DAEF425D}"/>
      </w:docPartPr>
      <w:docPartBody>
        <w:p w:rsidR="004D550B" w:rsidRDefault="004D550B" w:rsidP="004D550B">
          <w:pPr>
            <w:pStyle w:val="20AAC22C060B413BB37B190E3D59FE2F"/>
          </w:pPr>
          <w:r w:rsidRPr="00711F0E">
            <w:rPr>
              <w:rStyle w:val="placeholder1Char"/>
              <w:rFonts w:hint="eastAsia"/>
              <w:sz w:val="16"/>
              <w:szCs w:val="16"/>
            </w:rPr>
            <w:t>____</w:t>
          </w:r>
        </w:p>
      </w:docPartBody>
    </w:docPart>
    <w:docPart>
      <w:docPartPr>
        <w:name w:val="6043184E120345AC9BE91DE43F76690C"/>
        <w:category>
          <w:name w:val="常规"/>
          <w:gallery w:val="placeholder"/>
        </w:category>
        <w:types>
          <w:type w:val="bbPlcHdr"/>
        </w:types>
        <w:behaviors>
          <w:behavior w:val="content"/>
        </w:behaviors>
        <w:guid w:val="{0057F133-7469-4C6D-B3BF-45F1564D27F1}"/>
      </w:docPartPr>
      <w:docPartBody>
        <w:p w:rsidR="004D550B" w:rsidRDefault="004D550B" w:rsidP="004D550B">
          <w:pPr>
            <w:pStyle w:val="6043184E120345AC9BE91DE43F76690C"/>
          </w:pPr>
          <w:r w:rsidRPr="00711F0E">
            <w:rPr>
              <w:rStyle w:val="placeholder1Char"/>
              <w:rFonts w:hint="eastAsia"/>
              <w:sz w:val="16"/>
              <w:szCs w:val="16"/>
            </w:rPr>
            <w:t>____</w:t>
          </w:r>
        </w:p>
      </w:docPartBody>
    </w:docPart>
    <w:docPart>
      <w:docPartPr>
        <w:name w:val="19C5382E731E4581B825DD9693550990"/>
        <w:category>
          <w:name w:val="常规"/>
          <w:gallery w:val="placeholder"/>
        </w:category>
        <w:types>
          <w:type w:val="bbPlcHdr"/>
        </w:types>
        <w:behaviors>
          <w:behavior w:val="content"/>
        </w:behaviors>
        <w:guid w:val="{1D6D9C8D-E42E-4D69-8476-FCC136B6CE58}"/>
      </w:docPartPr>
      <w:docPartBody>
        <w:p w:rsidR="004D550B" w:rsidRDefault="004D550B" w:rsidP="004D550B">
          <w:pPr>
            <w:pStyle w:val="19C5382E731E4581B825DD9693550990"/>
          </w:pPr>
          <w:r w:rsidRPr="00711F0E">
            <w:rPr>
              <w:rStyle w:val="placeholder1Char"/>
              <w:rFonts w:hint="eastAsia"/>
              <w:sz w:val="16"/>
              <w:szCs w:val="16"/>
            </w:rPr>
            <w:t>____</w:t>
          </w:r>
        </w:p>
      </w:docPartBody>
    </w:docPart>
    <w:docPart>
      <w:docPartPr>
        <w:name w:val="15F7CDB6298642789D04885592380D2E"/>
        <w:category>
          <w:name w:val="常规"/>
          <w:gallery w:val="placeholder"/>
        </w:category>
        <w:types>
          <w:type w:val="bbPlcHdr"/>
        </w:types>
        <w:behaviors>
          <w:behavior w:val="content"/>
        </w:behaviors>
        <w:guid w:val="{37604B74-6824-463F-BFB9-34D8C4EBCE23}"/>
      </w:docPartPr>
      <w:docPartBody>
        <w:p w:rsidR="004D550B" w:rsidRDefault="004D550B" w:rsidP="004D550B">
          <w:pPr>
            <w:pStyle w:val="15F7CDB6298642789D04885592380D2E"/>
          </w:pPr>
          <w:r w:rsidRPr="00711F0E">
            <w:rPr>
              <w:rStyle w:val="placeholder1Char"/>
              <w:rFonts w:hint="eastAsia"/>
              <w:sz w:val="16"/>
              <w:szCs w:val="16"/>
            </w:rPr>
            <w:t>____</w:t>
          </w:r>
        </w:p>
      </w:docPartBody>
    </w:docPart>
    <w:docPart>
      <w:docPartPr>
        <w:name w:val="548A909F87744DC2A00593CD35B6226E"/>
        <w:category>
          <w:name w:val="常规"/>
          <w:gallery w:val="placeholder"/>
        </w:category>
        <w:types>
          <w:type w:val="bbPlcHdr"/>
        </w:types>
        <w:behaviors>
          <w:behavior w:val="content"/>
        </w:behaviors>
        <w:guid w:val="{75FB913C-3403-434B-A17A-EC58BD24F2B4}"/>
      </w:docPartPr>
      <w:docPartBody>
        <w:p w:rsidR="004D550B" w:rsidRDefault="004D550B" w:rsidP="004D550B">
          <w:pPr>
            <w:pStyle w:val="548A909F87744DC2A00593CD35B6226E"/>
          </w:pPr>
          <w:r w:rsidRPr="00711F0E">
            <w:rPr>
              <w:rStyle w:val="placeholder1Char"/>
              <w:rFonts w:hint="eastAsia"/>
              <w:sz w:val="16"/>
              <w:szCs w:val="16"/>
            </w:rPr>
            <w:t>____</w:t>
          </w:r>
        </w:p>
      </w:docPartBody>
    </w:docPart>
    <w:docPart>
      <w:docPartPr>
        <w:name w:val="B1AFFF4E64E84CF3BD674155939770B1"/>
        <w:category>
          <w:name w:val="常规"/>
          <w:gallery w:val="placeholder"/>
        </w:category>
        <w:types>
          <w:type w:val="bbPlcHdr"/>
        </w:types>
        <w:behaviors>
          <w:behavior w:val="content"/>
        </w:behaviors>
        <w:guid w:val="{3B392420-E03C-4BE3-829B-BFBDC17FE784}"/>
      </w:docPartPr>
      <w:docPartBody>
        <w:p w:rsidR="004D550B" w:rsidRDefault="004D550B" w:rsidP="004D550B">
          <w:pPr>
            <w:pStyle w:val="B1AFFF4E64E84CF3BD674155939770B1"/>
          </w:pPr>
          <w:r w:rsidRPr="00711F0E">
            <w:rPr>
              <w:rStyle w:val="placeholder1Char"/>
              <w:rFonts w:hint="eastAsia"/>
              <w:sz w:val="16"/>
              <w:szCs w:val="16"/>
            </w:rPr>
            <w:t>____</w:t>
          </w:r>
        </w:p>
      </w:docPartBody>
    </w:docPart>
    <w:docPart>
      <w:docPartPr>
        <w:name w:val="0B82D22519064F028D83690DFBC7D804"/>
        <w:category>
          <w:name w:val="常规"/>
          <w:gallery w:val="placeholder"/>
        </w:category>
        <w:types>
          <w:type w:val="bbPlcHdr"/>
        </w:types>
        <w:behaviors>
          <w:behavior w:val="content"/>
        </w:behaviors>
        <w:guid w:val="{930F47E5-8A13-4CE5-ABEC-7C31AA9AC1A5}"/>
      </w:docPartPr>
      <w:docPartBody>
        <w:p w:rsidR="004D550B" w:rsidRDefault="004D550B" w:rsidP="004D550B">
          <w:pPr>
            <w:pStyle w:val="0B82D22519064F028D83690DFBC7D804"/>
          </w:pPr>
          <w:r w:rsidRPr="00711F0E">
            <w:rPr>
              <w:rStyle w:val="placeholder1Char"/>
              <w:rFonts w:hint="eastAsia"/>
              <w:sz w:val="16"/>
              <w:szCs w:val="16"/>
            </w:rPr>
            <w:t>____</w:t>
          </w:r>
        </w:p>
      </w:docPartBody>
    </w:docPart>
    <w:docPart>
      <w:docPartPr>
        <w:name w:val="35E0D24770A9454C8A95706A79946B04"/>
        <w:category>
          <w:name w:val="常规"/>
          <w:gallery w:val="placeholder"/>
        </w:category>
        <w:types>
          <w:type w:val="bbPlcHdr"/>
        </w:types>
        <w:behaviors>
          <w:behavior w:val="content"/>
        </w:behaviors>
        <w:guid w:val="{FE30E72C-B3B4-4CED-84C9-A083CC4D7ECD}"/>
      </w:docPartPr>
      <w:docPartBody>
        <w:p w:rsidR="004D550B" w:rsidRDefault="004D550B" w:rsidP="004D550B">
          <w:pPr>
            <w:pStyle w:val="35E0D24770A9454C8A95706A79946B04"/>
          </w:pPr>
          <w:r w:rsidRPr="00711F0E">
            <w:rPr>
              <w:rStyle w:val="placeholder1Char"/>
              <w:rFonts w:hint="eastAsia"/>
              <w:sz w:val="16"/>
              <w:szCs w:val="16"/>
            </w:rPr>
            <w:t>____</w:t>
          </w:r>
        </w:p>
      </w:docPartBody>
    </w:docPart>
    <w:docPart>
      <w:docPartPr>
        <w:name w:val="C7CD3533147F435788A569E2E07DAABD"/>
        <w:category>
          <w:name w:val="常规"/>
          <w:gallery w:val="placeholder"/>
        </w:category>
        <w:types>
          <w:type w:val="bbPlcHdr"/>
        </w:types>
        <w:behaviors>
          <w:behavior w:val="content"/>
        </w:behaviors>
        <w:guid w:val="{938133CC-6269-49D1-9B4C-6D70E646B1A3}"/>
      </w:docPartPr>
      <w:docPartBody>
        <w:p w:rsidR="004D550B" w:rsidRDefault="004D550B" w:rsidP="004D550B">
          <w:pPr>
            <w:pStyle w:val="C7CD3533147F435788A569E2E07DAABD"/>
          </w:pPr>
          <w:r w:rsidRPr="00711F0E">
            <w:rPr>
              <w:rStyle w:val="placeholder1Char"/>
              <w:rFonts w:hint="eastAsia"/>
              <w:sz w:val="16"/>
              <w:szCs w:val="16"/>
            </w:rPr>
            <w:t>____</w:t>
          </w:r>
        </w:p>
      </w:docPartBody>
    </w:docPart>
    <w:docPart>
      <w:docPartPr>
        <w:name w:val="C696B9AF94454ED2B6A57E7A41E49F01"/>
        <w:category>
          <w:name w:val="常规"/>
          <w:gallery w:val="placeholder"/>
        </w:category>
        <w:types>
          <w:type w:val="bbPlcHdr"/>
        </w:types>
        <w:behaviors>
          <w:behavior w:val="content"/>
        </w:behaviors>
        <w:guid w:val="{446F97B2-CE0A-4E39-BD75-4F754E55B9B8}"/>
      </w:docPartPr>
      <w:docPartBody>
        <w:p w:rsidR="004D550B" w:rsidRDefault="004D550B" w:rsidP="004D550B">
          <w:pPr>
            <w:pStyle w:val="C696B9AF94454ED2B6A57E7A41E49F01"/>
          </w:pPr>
          <w:r w:rsidRPr="00711F0E">
            <w:rPr>
              <w:rStyle w:val="placeholder1Char"/>
              <w:rFonts w:hint="eastAsia"/>
              <w:sz w:val="16"/>
              <w:szCs w:val="16"/>
            </w:rPr>
            <w:t>____</w:t>
          </w:r>
        </w:p>
      </w:docPartBody>
    </w:docPart>
    <w:docPart>
      <w:docPartPr>
        <w:name w:val="7D27820AF3B2498B952727DF91CB1606"/>
        <w:category>
          <w:name w:val="常规"/>
          <w:gallery w:val="placeholder"/>
        </w:category>
        <w:types>
          <w:type w:val="bbPlcHdr"/>
        </w:types>
        <w:behaviors>
          <w:behavior w:val="content"/>
        </w:behaviors>
        <w:guid w:val="{417080EB-A1A4-401F-92EA-3525816B11FD}"/>
      </w:docPartPr>
      <w:docPartBody>
        <w:p w:rsidR="004D550B" w:rsidRDefault="004D550B" w:rsidP="004D550B">
          <w:pPr>
            <w:pStyle w:val="7D27820AF3B2498B952727DF91CB1606"/>
          </w:pPr>
          <w:r w:rsidRPr="00711F0E">
            <w:rPr>
              <w:rStyle w:val="placeholder1Char"/>
              <w:rFonts w:hint="eastAsia"/>
              <w:sz w:val="16"/>
              <w:szCs w:val="16"/>
            </w:rPr>
            <w:t>____</w:t>
          </w:r>
        </w:p>
      </w:docPartBody>
    </w:docPart>
    <w:docPart>
      <w:docPartPr>
        <w:name w:val="CB44763A3E384840ABD0E14041D5D609"/>
        <w:category>
          <w:name w:val="常规"/>
          <w:gallery w:val="placeholder"/>
        </w:category>
        <w:types>
          <w:type w:val="bbPlcHdr"/>
        </w:types>
        <w:behaviors>
          <w:behavior w:val="content"/>
        </w:behaviors>
        <w:guid w:val="{B25C880C-9E70-4491-B3A2-E5762654BED2}"/>
      </w:docPartPr>
      <w:docPartBody>
        <w:p w:rsidR="004D550B" w:rsidRDefault="004D550B" w:rsidP="004D550B">
          <w:pPr>
            <w:pStyle w:val="CB44763A3E384840ABD0E14041D5D609"/>
          </w:pPr>
          <w:r w:rsidRPr="00711F0E">
            <w:rPr>
              <w:rStyle w:val="placeholder1Char"/>
              <w:rFonts w:hint="eastAsia"/>
              <w:sz w:val="16"/>
              <w:szCs w:val="16"/>
            </w:rPr>
            <w:t>____</w:t>
          </w:r>
        </w:p>
      </w:docPartBody>
    </w:docPart>
    <w:docPart>
      <w:docPartPr>
        <w:name w:val="9A85A688C76D4058A441E6AD18383612"/>
        <w:category>
          <w:name w:val="常规"/>
          <w:gallery w:val="placeholder"/>
        </w:category>
        <w:types>
          <w:type w:val="bbPlcHdr"/>
        </w:types>
        <w:behaviors>
          <w:behavior w:val="content"/>
        </w:behaviors>
        <w:guid w:val="{5B41500A-1645-470B-B271-F7F2D4BF7A59}"/>
      </w:docPartPr>
      <w:docPartBody>
        <w:p w:rsidR="004D550B" w:rsidRDefault="004D550B" w:rsidP="004D550B">
          <w:pPr>
            <w:pStyle w:val="9A85A688C76D4058A441E6AD18383612"/>
          </w:pPr>
          <w:r w:rsidRPr="00711F0E">
            <w:rPr>
              <w:rStyle w:val="placeholder1Char"/>
              <w:rFonts w:hint="eastAsia"/>
              <w:sz w:val="16"/>
              <w:szCs w:val="16"/>
            </w:rPr>
            <w:t>____</w:t>
          </w:r>
        </w:p>
      </w:docPartBody>
    </w:docPart>
    <w:docPart>
      <w:docPartPr>
        <w:name w:val="144448F097454CB3990407C2B9965FD9"/>
        <w:category>
          <w:name w:val="常规"/>
          <w:gallery w:val="placeholder"/>
        </w:category>
        <w:types>
          <w:type w:val="bbPlcHdr"/>
        </w:types>
        <w:behaviors>
          <w:behavior w:val="content"/>
        </w:behaviors>
        <w:guid w:val="{01D395D4-65BD-4907-917A-14CE2A3AB641}"/>
      </w:docPartPr>
      <w:docPartBody>
        <w:p w:rsidR="004D550B" w:rsidRDefault="004D550B" w:rsidP="004D550B">
          <w:pPr>
            <w:pStyle w:val="144448F097454CB3990407C2B9965FD9"/>
          </w:pPr>
          <w:r w:rsidRPr="00711F0E">
            <w:rPr>
              <w:rStyle w:val="placeholder1Char"/>
              <w:rFonts w:hint="eastAsia"/>
              <w:sz w:val="16"/>
              <w:szCs w:val="16"/>
            </w:rPr>
            <w:t>____</w:t>
          </w:r>
        </w:p>
      </w:docPartBody>
    </w:docPart>
    <w:docPart>
      <w:docPartPr>
        <w:name w:val="EA45CC1614F54643AA8D695E1283A1BB"/>
        <w:category>
          <w:name w:val="常规"/>
          <w:gallery w:val="placeholder"/>
        </w:category>
        <w:types>
          <w:type w:val="bbPlcHdr"/>
        </w:types>
        <w:behaviors>
          <w:behavior w:val="content"/>
        </w:behaviors>
        <w:guid w:val="{686B8B56-32FD-44E6-BFAE-B54E8334FAC8}"/>
      </w:docPartPr>
      <w:docPartBody>
        <w:p w:rsidR="004D550B" w:rsidRDefault="004D550B" w:rsidP="004D550B">
          <w:pPr>
            <w:pStyle w:val="EA45CC1614F54643AA8D695E1283A1BB"/>
          </w:pPr>
          <w:r w:rsidRPr="00711F0E">
            <w:rPr>
              <w:rStyle w:val="placeholder1Char"/>
              <w:rFonts w:hint="eastAsia"/>
              <w:sz w:val="16"/>
              <w:szCs w:val="16"/>
            </w:rPr>
            <w:t>____</w:t>
          </w:r>
        </w:p>
      </w:docPartBody>
    </w:docPart>
    <w:docPart>
      <w:docPartPr>
        <w:name w:val="891D4CDDC3764B9398FCF1E2AA92618D"/>
        <w:category>
          <w:name w:val="常规"/>
          <w:gallery w:val="placeholder"/>
        </w:category>
        <w:types>
          <w:type w:val="bbPlcHdr"/>
        </w:types>
        <w:behaviors>
          <w:behavior w:val="content"/>
        </w:behaviors>
        <w:guid w:val="{442943BB-DC61-4241-9599-EDB2F248476B}"/>
      </w:docPartPr>
      <w:docPartBody>
        <w:p w:rsidR="004D550B" w:rsidRDefault="004D550B" w:rsidP="004D550B">
          <w:pPr>
            <w:pStyle w:val="891D4CDDC3764B9398FCF1E2AA92618D"/>
          </w:pPr>
          <w:r w:rsidRPr="00711F0E">
            <w:rPr>
              <w:rStyle w:val="placeholder1Char"/>
              <w:rFonts w:hint="eastAsia"/>
              <w:sz w:val="16"/>
              <w:szCs w:val="16"/>
            </w:rPr>
            <w:t>____</w:t>
          </w:r>
        </w:p>
      </w:docPartBody>
    </w:docPart>
    <w:docPart>
      <w:docPartPr>
        <w:name w:val="DC0DA2D598574D2CA6F268D16C9A1B72"/>
        <w:category>
          <w:name w:val="常规"/>
          <w:gallery w:val="placeholder"/>
        </w:category>
        <w:types>
          <w:type w:val="bbPlcHdr"/>
        </w:types>
        <w:behaviors>
          <w:behavior w:val="content"/>
        </w:behaviors>
        <w:guid w:val="{A7E3A907-739D-4238-9765-DCB2ED022C9F}"/>
      </w:docPartPr>
      <w:docPartBody>
        <w:p w:rsidR="004D550B" w:rsidRDefault="004D550B" w:rsidP="004D550B">
          <w:pPr>
            <w:pStyle w:val="DC0DA2D598574D2CA6F268D16C9A1B72"/>
          </w:pPr>
          <w:r w:rsidRPr="00711F0E">
            <w:rPr>
              <w:rStyle w:val="placeholder1Char"/>
              <w:rFonts w:hint="eastAsia"/>
              <w:sz w:val="16"/>
              <w:szCs w:val="16"/>
            </w:rPr>
            <w:t>____</w:t>
          </w:r>
        </w:p>
      </w:docPartBody>
    </w:docPart>
    <w:docPart>
      <w:docPartPr>
        <w:name w:val="A2C96DDFA4C841DFB02D5508B7084FF9"/>
        <w:category>
          <w:name w:val="常规"/>
          <w:gallery w:val="placeholder"/>
        </w:category>
        <w:types>
          <w:type w:val="bbPlcHdr"/>
        </w:types>
        <w:behaviors>
          <w:behavior w:val="content"/>
        </w:behaviors>
        <w:guid w:val="{6394E536-B678-42D5-8718-FF4D7D6C2B3B}"/>
      </w:docPartPr>
      <w:docPartBody>
        <w:p w:rsidR="004D550B" w:rsidRDefault="004D550B" w:rsidP="004D550B">
          <w:pPr>
            <w:pStyle w:val="A2C96DDFA4C841DFB02D5508B7084FF9"/>
          </w:pPr>
          <w:r w:rsidRPr="00711F0E">
            <w:rPr>
              <w:rStyle w:val="placeholder1Char"/>
              <w:rFonts w:hint="eastAsia"/>
              <w:sz w:val="16"/>
              <w:szCs w:val="16"/>
            </w:rPr>
            <w:t>____</w:t>
          </w:r>
        </w:p>
      </w:docPartBody>
    </w:docPart>
    <w:docPart>
      <w:docPartPr>
        <w:name w:val="FF9F5B885E8A458EB32F734E40D543B7"/>
        <w:category>
          <w:name w:val="常规"/>
          <w:gallery w:val="placeholder"/>
        </w:category>
        <w:types>
          <w:type w:val="bbPlcHdr"/>
        </w:types>
        <w:behaviors>
          <w:behavior w:val="content"/>
        </w:behaviors>
        <w:guid w:val="{ABADC22D-204B-4429-A6EE-8C7C18F5FC6E}"/>
      </w:docPartPr>
      <w:docPartBody>
        <w:p w:rsidR="004D550B" w:rsidRDefault="004D550B" w:rsidP="004D550B">
          <w:pPr>
            <w:pStyle w:val="FF9F5B885E8A458EB32F734E40D543B7"/>
          </w:pPr>
          <w:r w:rsidRPr="00711F0E">
            <w:rPr>
              <w:rStyle w:val="placeholder1Char"/>
              <w:rFonts w:hint="eastAsia"/>
              <w:sz w:val="16"/>
              <w:szCs w:val="16"/>
            </w:rPr>
            <w:t>____</w:t>
          </w:r>
        </w:p>
      </w:docPartBody>
    </w:docPart>
    <w:docPart>
      <w:docPartPr>
        <w:name w:val="5722209CAAB4492E9CA64695EB4CBF85"/>
        <w:category>
          <w:name w:val="常规"/>
          <w:gallery w:val="placeholder"/>
        </w:category>
        <w:types>
          <w:type w:val="bbPlcHdr"/>
        </w:types>
        <w:behaviors>
          <w:behavior w:val="content"/>
        </w:behaviors>
        <w:guid w:val="{9FC195E2-F4C8-4F79-937E-07F868DB31E2}"/>
      </w:docPartPr>
      <w:docPartBody>
        <w:p w:rsidR="004D550B" w:rsidRDefault="004D550B" w:rsidP="004D550B">
          <w:pPr>
            <w:pStyle w:val="5722209CAAB4492E9CA64695EB4CBF85"/>
          </w:pPr>
          <w:r w:rsidRPr="00711F0E">
            <w:rPr>
              <w:rStyle w:val="placeholder1Char"/>
              <w:rFonts w:hint="eastAsia"/>
              <w:sz w:val="16"/>
              <w:szCs w:val="16"/>
            </w:rPr>
            <w:t>____</w:t>
          </w:r>
        </w:p>
      </w:docPartBody>
    </w:docPart>
    <w:docPart>
      <w:docPartPr>
        <w:name w:val="931F8A88B750447A83B780566200A590"/>
        <w:category>
          <w:name w:val="常规"/>
          <w:gallery w:val="placeholder"/>
        </w:category>
        <w:types>
          <w:type w:val="bbPlcHdr"/>
        </w:types>
        <w:behaviors>
          <w:behavior w:val="content"/>
        </w:behaviors>
        <w:guid w:val="{98D1AFAA-E792-48AD-92B3-C1B350B7021C}"/>
      </w:docPartPr>
      <w:docPartBody>
        <w:p w:rsidR="004D550B" w:rsidRDefault="004D550B" w:rsidP="004D550B">
          <w:pPr>
            <w:pStyle w:val="931F8A88B750447A83B780566200A590"/>
          </w:pPr>
          <w:r w:rsidRPr="00711F0E">
            <w:rPr>
              <w:rStyle w:val="placeholder1Char"/>
              <w:rFonts w:hint="eastAsia"/>
              <w:sz w:val="16"/>
              <w:szCs w:val="16"/>
            </w:rPr>
            <w:t>____</w:t>
          </w:r>
        </w:p>
      </w:docPartBody>
    </w:docPart>
    <w:docPart>
      <w:docPartPr>
        <w:name w:val="3B01E50A1BA34699AA65290F9C6F3805"/>
        <w:category>
          <w:name w:val="常规"/>
          <w:gallery w:val="placeholder"/>
        </w:category>
        <w:types>
          <w:type w:val="bbPlcHdr"/>
        </w:types>
        <w:behaviors>
          <w:behavior w:val="content"/>
        </w:behaviors>
        <w:guid w:val="{B12C9B37-68BA-44C4-9CAF-DCD27A1D36F7}"/>
      </w:docPartPr>
      <w:docPartBody>
        <w:p w:rsidR="004D550B" w:rsidRDefault="004D550B" w:rsidP="004D550B">
          <w:pPr>
            <w:pStyle w:val="3B01E50A1BA34699AA65290F9C6F3805"/>
          </w:pPr>
          <w:r w:rsidRPr="00711F0E">
            <w:rPr>
              <w:rStyle w:val="placeholder1Char"/>
              <w:rFonts w:hint="eastAsia"/>
              <w:sz w:val="16"/>
              <w:szCs w:val="16"/>
            </w:rPr>
            <w:t>____</w:t>
          </w:r>
        </w:p>
      </w:docPartBody>
    </w:docPart>
    <w:docPart>
      <w:docPartPr>
        <w:name w:val="EC6288355F0E4266BB910BF871AFDF7D"/>
        <w:category>
          <w:name w:val="常规"/>
          <w:gallery w:val="placeholder"/>
        </w:category>
        <w:types>
          <w:type w:val="bbPlcHdr"/>
        </w:types>
        <w:behaviors>
          <w:behavior w:val="content"/>
        </w:behaviors>
        <w:guid w:val="{E1E1211B-BA85-4327-8CC0-57A32AB54909}"/>
      </w:docPartPr>
      <w:docPartBody>
        <w:p w:rsidR="004D550B" w:rsidRDefault="004D550B" w:rsidP="004D550B">
          <w:pPr>
            <w:pStyle w:val="EC6288355F0E4266BB910BF871AFDF7D"/>
          </w:pPr>
          <w:r w:rsidRPr="00711F0E">
            <w:rPr>
              <w:rStyle w:val="placeholder1Char"/>
              <w:rFonts w:hint="eastAsia"/>
              <w:sz w:val="16"/>
              <w:szCs w:val="16"/>
            </w:rPr>
            <w:t>____</w:t>
          </w:r>
        </w:p>
      </w:docPartBody>
    </w:docPart>
    <w:docPart>
      <w:docPartPr>
        <w:name w:val="FADBC8F2E25849EFBF25EFA2671B1208"/>
        <w:category>
          <w:name w:val="常规"/>
          <w:gallery w:val="placeholder"/>
        </w:category>
        <w:types>
          <w:type w:val="bbPlcHdr"/>
        </w:types>
        <w:behaviors>
          <w:behavior w:val="content"/>
        </w:behaviors>
        <w:guid w:val="{4598DFCE-25D7-4AD3-A63B-5FDC341FA901}"/>
      </w:docPartPr>
      <w:docPartBody>
        <w:p w:rsidR="004D550B" w:rsidRDefault="004D550B" w:rsidP="004D550B">
          <w:pPr>
            <w:pStyle w:val="FADBC8F2E25849EFBF25EFA2671B1208"/>
          </w:pPr>
          <w:r w:rsidRPr="00711F0E">
            <w:rPr>
              <w:rStyle w:val="placeholder1Char"/>
              <w:rFonts w:hint="eastAsia"/>
              <w:sz w:val="16"/>
              <w:szCs w:val="16"/>
            </w:rPr>
            <w:t>____</w:t>
          </w:r>
        </w:p>
      </w:docPartBody>
    </w:docPart>
    <w:docPart>
      <w:docPartPr>
        <w:name w:val="7115B7C47C4F4EC4ABE08A0BEAB0E38C"/>
        <w:category>
          <w:name w:val="常规"/>
          <w:gallery w:val="placeholder"/>
        </w:category>
        <w:types>
          <w:type w:val="bbPlcHdr"/>
        </w:types>
        <w:behaviors>
          <w:behavior w:val="content"/>
        </w:behaviors>
        <w:guid w:val="{039F1ECF-9F55-4740-ACE8-513D39916505}"/>
      </w:docPartPr>
      <w:docPartBody>
        <w:p w:rsidR="004D550B" w:rsidRDefault="004D550B" w:rsidP="004D550B">
          <w:pPr>
            <w:pStyle w:val="7115B7C47C4F4EC4ABE08A0BEAB0E38C"/>
          </w:pPr>
          <w:r w:rsidRPr="00711F0E">
            <w:rPr>
              <w:rStyle w:val="placeholder1Char"/>
              <w:rFonts w:hint="eastAsia"/>
              <w:sz w:val="16"/>
              <w:szCs w:val="16"/>
            </w:rPr>
            <w:t>____</w:t>
          </w:r>
        </w:p>
      </w:docPartBody>
    </w:docPart>
    <w:docPart>
      <w:docPartPr>
        <w:name w:val="3315CEC2BE614E17A0E3A0DB93867DCB"/>
        <w:category>
          <w:name w:val="常规"/>
          <w:gallery w:val="placeholder"/>
        </w:category>
        <w:types>
          <w:type w:val="bbPlcHdr"/>
        </w:types>
        <w:behaviors>
          <w:behavior w:val="content"/>
        </w:behaviors>
        <w:guid w:val="{BFC8ABEF-2796-42DA-9915-F35A5757F425}"/>
      </w:docPartPr>
      <w:docPartBody>
        <w:p w:rsidR="004D550B" w:rsidRDefault="004D550B" w:rsidP="004D550B">
          <w:pPr>
            <w:pStyle w:val="3315CEC2BE614E17A0E3A0DB93867DCB"/>
          </w:pPr>
          <w:r w:rsidRPr="00711F0E">
            <w:rPr>
              <w:rStyle w:val="placeholder1Char"/>
              <w:rFonts w:hint="eastAsia"/>
              <w:sz w:val="16"/>
              <w:szCs w:val="16"/>
            </w:rPr>
            <w:t>____</w:t>
          </w:r>
        </w:p>
      </w:docPartBody>
    </w:docPart>
    <w:docPart>
      <w:docPartPr>
        <w:name w:val="2A75924EBEEB499AA12A25498BBC0C57"/>
        <w:category>
          <w:name w:val="常规"/>
          <w:gallery w:val="placeholder"/>
        </w:category>
        <w:types>
          <w:type w:val="bbPlcHdr"/>
        </w:types>
        <w:behaviors>
          <w:behavior w:val="content"/>
        </w:behaviors>
        <w:guid w:val="{3E34B4DB-6CCF-42CF-A144-AADF31488443}"/>
      </w:docPartPr>
      <w:docPartBody>
        <w:p w:rsidR="004D550B" w:rsidRDefault="004D550B" w:rsidP="004D550B">
          <w:pPr>
            <w:pStyle w:val="2A75924EBEEB499AA12A25498BBC0C57"/>
          </w:pPr>
          <w:r w:rsidRPr="00711F0E">
            <w:rPr>
              <w:rStyle w:val="placeholder1Char"/>
              <w:rFonts w:hint="eastAsia"/>
              <w:sz w:val="16"/>
              <w:szCs w:val="16"/>
            </w:rPr>
            <w:t>____</w:t>
          </w:r>
        </w:p>
      </w:docPartBody>
    </w:docPart>
    <w:docPart>
      <w:docPartPr>
        <w:name w:val="6137A8B0CE68445FA0B0D103C4860EBA"/>
        <w:category>
          <w:name w:val="常规"/>
          <w:gallery w:val="placeholder"/>
        </w:category>
        <w:types>
          <w:type w:val="bbPlcHdr"/>
        </w:types>
        <w:behaviors>
          <w:behavior w:val="content"/>
        </w:behaviors>
        <w:guid w:val="{E7045D32-6FE2-4EF1-BFCC-20EED2C411F3}"/>
      </w:docPartPr>
      <w:docPartBody>
        <w:p w:rsidR="004D550B" w:rsidRDefault="004D550B" w:rsidP="004D550B">
          <w:pPr>
            <w:pStyle w:val="6137A8B0CE68445FA0B0D103C4860EBA"/>
          </w:pPr>
          <w:r w:rsidRPr="00711F0E">
            <w:rPr>
              <w:rStyle w:val="placeholder1Char"/>
              <w:rFonts w:hint="eastAsia"/>
              <w:sz w:val="16"/>
              <w:szCs w:val="16"/>
            </w:rPr>
            <w:t>____</w:t>
          </w:r>
        </w:p>
      </w:docPartBody>
    </w:docPart>
    <w:docPart>
      <w:docPartPr>
        <w:name w:val="93B774B0C3C7415597A4E025972A0ADC"/>
        <w:category>
          <w:name w:val="常规"/>
          <w:gallery w:val="placeholder"/>
        </w:category>
        <w:types>
          <w:type w:val="bbPlcHdr"/>
        </w:types>
        <w:behaviors>
          <w:behavior w:val="content"/>
        </w:behaviors>
        <w:guid w:val="{F17C7683-361C-4BE5-83D7-3A81071C8ED6}"/>
      </w:docPartPr>
      <w:docPartBody>
        <w:p w:rsidR="004D550B" w:rsidRDefault="004D550B" w:rsidP="004D550B">
          <w:pPr>
            <w:pStyle w:val="93B774B0C3C7415597A4E025972A0ADC"/>
          </w:pPr>
          <w:r w:rsidRPr="00711F0E">
            <w:rPr>
              <w:rStyle w:val="placeholder1Char"/>
              <w:rFonts w:hint="eastAsia"/>
              <w:sz w:val="16"/>
              <w:szCs w:val="16"/>
            </w:rPr>
            <w:t>____</w:t>
          </w:r>
        </w:p>
      </w:docPartBody>
    </w:docPart>
    <w:docPart>
      <w:docPartPr>
        <w:name w:val="F725BAA918F44FBAA717DA26E68B6F46"/>
        <w:category>
          <w:name w:val="常规"/>
          <w:gallery w:val="placeholder"/>
        </w:category>
        <w:types>
          <w:type w:val="bbPlcHdr"/>
        </w:types>
        <w:behaviors>
          <w:behavior w:val="content"/>
        </w:behaviors>
        <w:guid w:val="{F5C04937-BB36-4D86-B9D1-C1ED618D5D58}"/>
      </w:docPartPr>
      <w:docPartBody>
        <w:p w:rsidR="004D550B" w:rsidRDefault="004D550B" w:rsidP="004D550B">
          <w:pPr>
            <w:pStyle w:val="F725BAA918F44FBAA717DA26E68B6F46"/>
          </w:pPr>
          <w:r w:rsidRPr="00711F0E">
            <w:rPr>
              <w:rStyle w:val="placeholder1Char"/>
              <w:rFonts w:hint="eastAsia"/>
              <w:sz w:val="16"/>
              <w:szCs w:val="16"/>
            </w:rPr>
            <w:t>____</w:t>
          </w:r>
        </w:p>
      </w:docPartBody>
    </w:docPart>
    <w:docPart>
      <w:docPartPr>
        <w:name w:val="E1446651036A45B79F04C843E94F05BC"/>
        <w:category>
          <w:name w:val="常规"/>
          <w:gallery w:val="placeholder"/>
        </w:category>
        <w:types>
          <w:type w:val="bbPlcHdr"/>
        </w:types>
        <w:behaviors>
          <w:behavior w:val="content"/>
        </w:behaviors>
        <w:guid w:val="{BB47F9A1-82A7-43C2-B8A3-1B2228351A00}"/>
      </w:docPartPr>
      <w:docPartBody>
        <w:p w:rsidR="004D550B" w:rsidRDefault="004D550B" w:rsidP="004D550B">
          <w:pPr>
            <w:pStyle w:val="E1446651036A45B79F04C843E94F05BC"/>
          </w:pPr>
          <w:r w:rsidRPr="00711F0E">
            <w:rPr>
              <w:rStyle w:val="placeholder1Char"/>
              <w:rFonts w:hint="eastAsia"/>
              <w:sz w:val="16"/>
              <w:szCs w:val="16"/>
            </w:rPr>
            <w:t>____</w:t>
          </w:r>
        </w:p>
      </w:docPartBody>
    </w:docPart>
    <w:docPart>
      <w:docPartPr>
        <w:name w:val="AED40AB99CAB4306BC3FF6B818BC4CEC"/>
        <w:category>
          <w:name w:val="常规"/>
          <w:gallery w:val="placeholder"/>
        </w:category>
        <w:types>
          <w:type w:val="bbPlcHdr"/>
        </w:types>
        <w:behaviors>
          <w:behavior w:val="content"/>
        </w:behaviors>
        <w:guid w:val="{95987425-235B-449A-B417-699C6BCB6EF9}"/>
      </w:docPartPr>
      <w:docPartBody>
        <w:p w:rsidR="004D550B" w:rsidRDefault="004D550B" w:rsidP="004D550B">
          <w:pPr>
            <w:pStyle w:val="AED40AB99CAB4306BC3FF6B818BC4CEC"/>
          </w:pPr>
          <w:r w:rsidRPr="00711F0E">
            <w:rPr>
              <w:rStyle w:val="placeholder1Char"/>
              <w:rFonts w:hint="eastAsia"/>
              <w:sz w:val="16"/>
              <w:szCs w:val="16"/>
            </w:rPr>
            <w:t>____</w:t>
          </w:r>
        </w:p>
      </w:docPartBody>
    </w:docPart>
    <w:docPart>
      <w:docPartPr>
        <w:name w:val="C3E4B87155304634B45AEF23FC4EEBB2"/>
        <w:category>
          <w:name w:val="常规"/>
          <w:gallery w:val="placeholder"/>
        </w:category>
        <w:types>
          <w:type w:val="bbPlcHdr"/>
        </w:types>
        <w:behaviors>
          <w:behavior w:val="content"/>
        </w:behaviors>
        <w:guid w:val="{8A36A526-D423-415D-8EAD-43916292212D}"/>
      </w:docPartPr>
      <w:docPartBody>
        <w:p w:rsidR="004D550B" w:rsidRDefault="004D550B" w:rsidP="004D550B">
          <w:pPr>
            <w:pStyle w:val="C3E4B87155304634B45AEF23FC4EEBB2"/>
          </w:pPr>
          <w:r w:rsidRPr="00711F0E">
            <w:rPr>
              <w:rStyle w:val="placeholder1Char"/>
              <w:rFonts w:hint="eastAsia"/>
              <w:sz w:val="16"/>
              <w:szCs w:val="16"/>
            </w:rPr>
            <w:t>____</w:t>
          </w:r>
        </w:p>
      </w:docPartBody>
    </w:docPart>
    <w:docPart>
      <w:docPartPr>
        <w:name w:val="F4BDE35250C744BCBC99B7FED930BE4D"/>
        <w:category>
          <w:name w:val="常规"/>
          <w:gallery w:val="placeholder"/>
        </w:category>
        <w:types>
          <w:type w:val="bbPlcHdr"/>
        </w:types>
        <w:behaviors>
          <w:behavior w:val="content"/>
        </w:behaviors>
        <w:guid w:val="{F2B56356-A054-4DAD-A231-58F85F1A8D4C}"/>
      </w:docPartPr>
      <w:docPartBody>
        <w:p w:rsidR="004D550B" w:rsidRDefault="004D550B" w:rsidP="004D550B">
          <w:pPr>
            <w:pStyle w:val="F4BDE35250C744BCBC99B7FED930BE4D"/>
          </w:pPr>
          <w:r w:rsidRPr="00711F0E">
            <w:rPr>
              <w:rStyle w:val="placeholder1Char"/>
              <w:rFonts w:hint="eastAsia"/>
              <w:sz w:val="16"/>
              <w:szCs w:val="16"/>
            </w:rPr>
            <w:t>____</w:t>
          </w:r>
        </w:p>
      </w:docPartBody>
    </w:docPart>
    <w:docPart>
      <w:docPartPr>
        <w:name w:val="C6E2F4395B2F40BF8A7395E74C72B559"/>
        <w:category>
          <w:name w:val="常规"/>
          <w:gallery w:val="placeholder"/>
        </w:category>
        <w:types>
          <w:type w:val="bbPlcHdr"/>
        </w:types>
        <w:behaviors>
          <w:behavior w:val="content"/>
        </w:behaviors>
        <w:guid w:val="{1104DC43-FED8-43AD-B554-203998393C84}"/>
      </w:docPartPr>
      <w:docPartBody>
        <w:p w:rsidR="004D550B" w:rsidRDefault="004D550B" w:rsidP="004D550B">
          <w:pPr>
            <w:pStyle w:val="C6E2F4395B2F40BF8A7395E74C72B559"/>
          </w:pPr>
          <w:r w:rsidRPr="00711F0E">
            <w:rPr>
              <w:rStyle w:val="placeholder1Char"/>
              <w:rFonts w:hint="eastAsia"/>
              <w:sz w:val="16"/>
              <w:szCs w:val="16"/>
            </w:rPr>
            <w:t>____</w:t>
          </w:r>
        </w:p>
      </w:docPartBody>
    </w:docPart>
    <w:docPart>
      <w:docPartPr>
        <w:name w:val="3F81157F167C454BB57268CE93BB76BA"/>
        <w:category>
          <w:name w:val="常规"/>
          <w:gallery w:val="placeholder"/>
        </w:category>
        <w:types>
          <w:type w:val="bbPlcHdr"/>
        </w:types>
        <w:behaviors>
          <w:behavior w:val="content"/>
        </w:behaviors>
        <w:guid w:val="{D66C27D6-43F9-48DC-8C09-10E72D5BE159}"/>
      </w:docPartPr>
      <w:docPartBody>
        <w:p w:rsidR="004D550B" w:rsidRDefault="004D550B" w:rsidP="004D550B">
          <w:pPr>
            <w:pStyle w:val="3F81157F167C454BB57268CE93BB76BA"/>
          </w:pPr>
          <w:r w:rsidRPr="00711F0E">
            <w:rPr>
              <w:rStyle w:val="placeholder1Char"/>
              <w:rFonts w:hint="eastAsia"/>
              <w:sz w:val="16"/>
              <w:szCs w:val="16"/>
            </w:rPr>
            <w:t>____</w:t>
          </w:r>
        </w:p>
      </w:docPartBody>
    </w:docPart>
    <w:docPart>
      <w:docPartPr>
        <w:name w:val="8147065092BF40918B1113A89FA25479"/>
        <w:category>
          <w:name w:val="常规"/>
          <w:gallery w:val="placeholder"/>
        </w:category>
        <w:types>
          <w:type w:val="bbPlcHdr"/>
        </w:types>
        <w:behaviors>
          <w:behavior w:val="content"/>
        </w:behaviors>
        <w:guid w:val="{A7357B91-0B7D-43C0-A6CE-942C593BCF93}"/>
      </w:docPartPr>
      <w:docPartBody>
        <w:p w:rsidR="004D550B" w:rsidRDefault="004D550B" w:rsidP="004D550B">
          <w:pPr>
            <w:pStyle w:val="8147065092BF40918B1113A89FA25479"/>
          </w:pPr>
          <w:r w:rsidRPr="00711F0E">
            <w:rPr>
              <w:rStyle w:val="placeholder1Char"/>
              <w:rFonts w:hint="eastAsia"/>
              <w:sz w:val="16"/>
              <w:szCs w:val="16"/>
            </w:rPr>
            <w:t>____</w:t>
          </w:r>
        </w:p>
      </w:docPartBody>
    </w:docPart>
    <w:docPart>
      <w:docPartPr>
        <w:name w:val="D5119370C42847C0B2E3CB18D8F2A091"/>
        <w:category>
          <w:name w:val="常规"/>
          <w:gallery w:val="placeholder"/>
        </w:category>
        <w:types>
          <w:type w:val="bbPlcHdr"/>
        </w:types>
        <w:behaviors>
          <w:behavior w:val="content"/>
        </w:behaviors>
        <w:guid w:val="{FA0AAF10-867D-4B7C-B0F4-45747CB4E427}"/>
      </w:docPartPr>
      <w:docPartBody>
        <w:p w:rsidR="004D550B" w:rsidRDefault="004D550B" w:rsidP="004D550B">
          <w:pPr>
            <w:pStyle w:val="D5119370C42847C0B2E3CB18D8F2A091"/>
          </w:pPr>
          <w:r w:rsidRPr="00711F0E">
            <w:rPr>
              <w:rStyle w:val="placeholder1Char"/>
              <w:rFonts w:hint="eastAsia"/>
              <w:sz w:val="16"/>
              <w:szCs w:val="16"/>
            </w:rPr>
            <w:t>____</w:t>
          </w:r>
        </w:p>
      </w:docPartBody>
    </w:docPart>
    <w:docPart>
      <w:docPartPr>
        <w:name w:val="9985C8A4555D48CDBEEBE0D1B7581DFB"/>
        <w:category>
          <w:name w:val="常规"/>
          <w:gallery w:val="placeholder"/>
        </w:category>
        <w:types>
          <w:type w:val="bbPlcHdr"/>
        </w:types>
        <w:behaviors>
          <w:behavior w:val="content"/>
        </w:behaviors>
        <w:guid w:val="{FD41F5CB-6586-489C-A0F9-E0AB5462C3D8}"/>
      </w:docPartPr>
      <w:docPartBody>
        <w:p w:rsidR="004D550B" w:rsidRDefault="004D550B" w:rsidP="004D550B">
          <w:pPr>
            <w:pStyle w:val="9985C8A4555D48CDBEEBE0D1B7581DFB"/>
          </w:pPr>
          <w:r w:rsidRPr="00711F0E">
            <w:rPr>
              <w:rStyle w:val="placeholder1Char"/>
              <w:rFonts w:hint="eastAsia"/>
              <w:sz w:val="16"/>
              <w:szCs w:val="16"/>
            </w:rPr>
            <w:t>____</w:t>
          </w:r>
        </w:p>
      </w:docPartBody>
    </w:docPart>
    <w:docPart>
      <w:docPartPr>
        <w:name w:val="8622430179954E87B0DB25E721B2B30A"/>
        <w:category>
          <w:name w:val="常规"/>
          <w:gallery w:val="placeholder"/>
        </w:category>
        <w:types>
          <w:type w:val="bbPlcHdr"/>
        </w:types>
        <w:behaviors>
          <w:behavior w:val="content"/>
        </w:behaviors>
        <w:guid w:val="{90484288-E53A-42CB-B17E-3FB5812753B7}"/>
      </w:docPartPr>
      <w:docPartBody>
        <w:p w:rsidR="004D550B" w:rsidRDefault="004D550B" w:rsidP="004D550B">
          <w:pPr>
            <w:pStyle w:val="8622430179954E87B0DB25E721B2B30A"/>
          </w:pPr>
          <w:r w:rsidRPr="00711F0E">
            <w:rPr>
              <w:rStyle w:val="placeholder1Char"/>
              <w:rFonts w:hint="eastAsia"/>
              <w:sz w:val="16"/>
              <w:szCs w:val="16"/>
            </w:rPr>
            <w:t>____</w:t>
          </w:r>
        </w:p>
      </w:docPartBody>
    </w:docPart>
    <w:docPart>
      <w:docPartPr>
        <w:name w:val="09D734E840DE4BF9BA2530A17351E970"/>
        <w:category>
          <w:name w:val="常规"/>
          <w:gallery w:val="placeholder"/>
        </w:category>
        <w:types>
          <w:type w:val="bbPlcHdr"/>
        </w:types>
        <w:behaviors>
          <w:behavior w:val="content"/>
        </w:behaviors>
        <w:guid w:val="{590F2AE1-A9B1-4BBC-BA1A-7E715FD5D002}"/>
      </w:docPartPr>
      <w:docPartBody>
        <w:p w:rsidR="004D550B" w:rsidRDefault="004D550B" w:rsidP="004D550B">
          <w:pPr>
            <w:pStyle w:val="09D734E840DE4BF9BA2530A17351E970"/>
          </w:pPr>
          <w:r w:rsidRPr="00711F0E">
            <w:rPr>
              <w:rStyle w:val="placeholder1Char"/>
              <w:rFonts w:hint="eastAsia"/>
              <w:sz w:val="16"/>
              <w:szCs w:val="16"/>
            </w:rPr>
            <w:t>____</w:t>
          </w:r>
        </w:p>
      </w:docPartBody>
    </w:docPart>
    <w:docPart>
      <w:docPartPr>
        <w:name w:val="64FA993FC58440A398BBC50EF00C1CAA"/>
        <w:category>
          <w:name w:val="常规"/>
          <w:gallery w:val="placeholder"/>
        </w:category>
        <w:types>
          <w:type w:val="bbPlcHdr"/>
        </w:types>
        <w:behaviors>
          <w:behavior w:val="content"/>
        </w:behaviors>
        <w:guid w:val="{9FBAFD70-76B2-45BC-9DE7-5C93C32F482A}"/>
      </w:docPartPr>
      <w:docPartBody>
        <w:p w:rsidR="004D550B" w:rsidRDefault="004D550B" w:rsidP="004D550B">
          <w:pPr>
            <w:pStyle w:val="64FA993FC58440A398BBC50EF00C1CAA"/>
          </w:pPr>
          <w:r w:rsidRPr="00711F0E">
            <w:rPr>
              <w:rStyle w:val="placeholder1Char"/>
              <w:rFonts w:hint="eastAsia"/>
              <w:sz w:val="16"/>
              <w:szCs w:val="16"/>
            </w:rPr>
            <w:t>____</w:t>
          </w:r>
        </w:p>
      </w:docPartBody>
    </w:docPart>
    <w:docPart>
      <w:docPartPr>
        <w:name w:val="6C19102B18A643088185C390085632E0"/>
        <w:category>
          <w:name w:val="常规"/>
          <w:gallery w:val="placeholder"/>
        </w:category>
        <w:types>
          <w:type w:val="bbPlcHdr"/>
        </w:types>
        <w:behaviors>
          <w:behavior w:val="content"/>
        </w:behaviors>
        <w:guid w:val="{32BF0AAD-E355-409B-84AC-462D47926542}"/>
      </w:docPartPr>
      <w:docPartBody>
        <w:p w:rsidR="004D550B" w:rsidRDefault="004D550B" w:rsidP="004D550B">
          <w:pPr>
            <w:pStyle w:val="6C19102B18A643088185C390085632E0"/>
          </w:pPr>
          <w:r w:rsidRPr="00711F0E">
            <w:rPr>
              <w:rStyle w:val="placeholder1Char"/>
              <w:rFonts w:hint="eastAsia"/>
              <w:sz w:val="16"/>
              <w:szCs w:val="16"/>
            </w:rPr>
            <w:t>____</w:t>
          </w:r>
        </w:p>
      </w:docPartBody>
    </w:docPart>
    <w:docPart>
      <w:docPartPr>
        <w:name w:val="363BE094D1524C4ABC3A9C66FFDD649C"/>
        <w:category>
          <w:name w:val="常规"/>
          <w:gallery w:val="placeholder"/>
        </w:category>
        <w:types>
          <w:type w:val="bbPlcHdr"/>
        </w:types>
        <w:behaviors>
          <w:behavior w:val="content"/>
        </w:behaviors>
        <w:guid w:val="{5A7AF544-7D2F-43F8-8002-976E35695CD1}"/>
      </w:docPartPr>
      <w:docPartBody>
        <w:p w:rsidR="004D550B" w:rsidRDefault="004D550B" w:rsidP="004D550B">
          <w:pPr>
            <w:pStyle w:val="363BE094D1524C4ABC3A9C66FFDD649C"/>
          </w:pPr>
          <w:r w:rsidRPr="00711F0E">
            <w:rPr>
              <w:rStyle w:val="placeholder1Char"/>
              <w:rFonts w:hint="eastAsia"/>
              <w:sz w:val="16"/>
              <w:szCs w:val="16"/>
            </w:rPr>
            <w:t>____</w:t>
          </w:r>
        </w:p>
      </w:docPartBody>
    </w:docPart>
    <w:docPart>
      <w:docPartPr>
        <w:name w:val="51023A6DB47E47C783950EA662851118"/>
        <w:category>
          <w:name w:val="常规"/>
          <w:gallery w:val="placeholder"/>
        </w:category>
        <w:types>
          <w:type w:val="bbPlcHdr"/>
        </w:types>
        <w:behaviors>
          <w:behavior w:val="content"/>
        </w:behaviors>
        <w:guid w:val="{8C4C9299-6EA4-46AA-BFE9-E8C05E094183}"/>
      </w:docPartPr>
      <w:docPartBody>
        <w:p w:rsidR="004D550B" w:rsidRDefault="004D550B" w:rsidP="004D550B">
          <w:pPr>
            <w:pStyle w:val="51023A6DB47E47C783950EA662851118"/>
          </w:pPr>
          <w:r w:rsidRPr="00711F0E">
            <w:rPr>
              <w:rStyle w:val="placeholder1Char"/>
              <w:rFonts w:hint="eastAsia"/>
              <w:sz w:val="16"/>
              <w:szCs w:val="16"/>
            </w:rPr>
            <w:t>____</w:t>
          </w:r>
        </w:p>
      </w:docPartBody>
    </w:docPart>
    <w:docPart>
      <w:docPartPr>
        <w:name w:val="89F39329BFED4923A62555D602FB9837"/>
        <w:category>
          <w:name w:val="常规"/>
          <w:gallery w:val="placeholder"/>
        </w:category>
        <w:types>
          <w:type w:val="bbPlcHdr"/>
        </w:types>
        <w:behaviors>
          <w:behavior w:val="content"/>
        </w:behaviors>
        <w:guid w:val="{BE29C3DE-3E99-470A-9335-50CC0611C007}"/>
      </w:docPartPr>
      <w:docPartBody>
        <w:p w:rsidR="004D550B" w:rsidRDefault="004D550B" w:rsidP="004D550B">
          <w:pPr>
            <w:pStyle w:val="89F39329BFED4923A62555D602FB9837"/>
          </w:pPr>
          <w:r w:rsidRPr="00711F0E">
            <w:rPr>
              <w:rStyle w:val="placeholder1Char"/>
              <w:rFonts w:hint="eastAsia"/>
              <w:sz w:val="16"/>
              <w:szCs w:val="16"/>
            </w:rPr>
            <w:t>____</w:t>
          </w:r>
        </w:p>
      </w:docPartBody>
    </w:docPart>
    <w:docPart>
      <w:docPartPr>
        <w:name w:val="17D67B8AB01D47F084FB2542A6AA4B93"/>
        <w:category>
          <w:name w:val="常规"/>
          <w:gallery w:val="placeholder"/>
        </w:category>
        <w:types>
          <w:type w:val="bbPlcHdr"/>
        </w:types>
        <w:behaviors>
          <w:behavior w:val="content"/>
        </w:behaviors>
        <w:guid w:val="{1B084CB8-E8DA-4637-B2F8-C94518E057FB}"/>
      </w:docPartPr>
      <w:docPartBody>
        <w:p w:rsidR="004D550B" w:rsidRDefault="004D550B" w:rsidP="004D550B">
          <w:pPr>
            <w:pStyle w:val="17D67B8AB01D47F084FB2542A6AA4B93"/>
          </w:pPr>
          <w:r w:rsidRPr="00711F0E">
            <w:rPr>
              <w:rStyle w:val="placeholder1Char"/>
              <w:rFonts w:hint="eastAsia"/>
              <w:sz w:val="16"/>
              <w:szCs w:val="16"/>
            </w:rPr>
            <w:t>____</w:t>
          </w:r>
        </w:p>
      </w:docPartBody>
    </w:docPart>
    <w:docPart>
      <w:docPartPr>
        <w:name w:val="478F03881F1243CDB330C0011357F4DC"/>
        <w:category>
          <w:name w:val="常规"/>
          <w:gallery w:val="placeholder"/>
        </w:category>
        <w:types>
          <w:type w:val="bbPlcHdr"/>
        </w:types>
        <w:behaviors>
          <w:behavior w:val="content"/>
        </w:behaviors>
        <w:guid w:val="{277C4E2C-535F-4A1D-AE4C-8DD1CD9460CE}"/>
      </w:docPartPr>
      <w:docPartBody>
        <w:p w:rsidR="004D550B" w:rsidRDefault="004D550B" w:rsidP="004D550B">
          <w:pPr>
            <w:pStyle w:val="478F03881F1243CDB330C0011357F4DC"/>
          </w:pPr>
          <w:r w:rsidRPr="00711F0E">
            <w:rPr>
              <w:rStyle w:val="placeholder1Char"/>
              <w:rFonts w:hint="eastAsia"/>
              <w:sz w:val="16"/>
              <w:szCs w:val="16"/>
            </w:rPr>
            <w:t>____</w:t>
          </w:r>
        </w:p>
      </w:docPartBody>
    </w:docPart>
    <w:docPart>
      <w:docPartPr>
        <w:name w:val="33FE832B119C4B3980053821999AC2AE"/>
        <w:category>
          <w:name w:val="常规"/>
          <w:gallery w:val="placeholder"/>
        </w:category>
        <w:types>
          <w:type w:val="bbPlcHdr"/>
        </w:types>
        <w:behaviors>
          <w:behavior w:val="content"/>
        </w:behaviors>
        <w:guid w:val="{EE6DE009-B968-4E9A-B3A1-09E089180ECF}"/>
      </w:docPartPr>
      <w:docPartBody>
        <w:p w:rsidR="004D550B" w:rsidRDefault="004D550B" w:rsidP="004D550B">
          <w:pPr>
            <w:pStyle w:val="33FE832B119C4B3980053821999AC2AE"/>
          </w:pPr>
          <w:r w:rsidRPr="00711F0E">
            <w:rPr>
              <w:rStyle w:val="placeholder1Char"/>
              <w:rFonts w:hint="eastAsia"/>
              <w:sz w:val="16"/>
              <w:szCs w:val="16"/>
            </w:rPr>
            <w:t>____</w:t>
          </w:r>
        </w:p>
      </w:docPartBody>
    </w:docPart>
    <w:docPart>
      <w:docPartPr>
        <w:name w:val="FCC8C0B0BDF842E091B13725794925D2"/>
        <w:category>
          <w:name w:val="常规"/>
          <w:gallery w:val="placeholder"/>
        </w:category>
        <w:types>
          <w:type w:val="bbPlcHdr"/>
        </w:types>
        <w:behaviors>
          <w:behavior w:val="content"/>
        </w:behaviors>
        <w:guid w:val="{7D1F7A67-0D7E-481B-9A74-4C4A8A7F308B}"/>
      </w:docPartPr>
      <w:docPartBody>
        <w:p w:rsidR="004D550B" w:rsidRDefault="004D550B" w:rsidP="004D550B">
          <w:pPr>
            <w:pStyle w:val="FCC8C0B0BDF842E091B13725794925D2"/>
          </w:pPr>
          <w:r w:rsidRPr="00711F0E">
            <w:rPr>
              <w:rStyle w:val="placeholder1Char"/>
              <w:rFonts w:hint="eastAsia"/>
              <w:sz w:val="16"/>
              <w:szCs w:val="16"/>
            </w:rPr>
            <w:t>____</w:t>
          </w:r>
        </w:p>
      </w:docPartBody>
    </w:docPart>
    <w:docPart>
      <w:docPartPr>
        <w:name w:val="6AA7928611584450A473AFB0FB1F8C66"/>
        <w:category>
          <w:name w:val="常规"/>
          <w:gallery w:val="placeholder"/>
        </w:category>
        <w:types>
          <w:type w:val="bbPlcHdr"/>
        </w:types>
        <w:behaviors>
          <w:behavior w:val="content"/>
        </w:behaviors>
        <w:guid w:val="{649BC8F6-9EC0-4489-A9C8-5FC4BDD335CD}"/>
      </w:docPartPr>
      <w:docPartBody>
        <w:p w:rsidR="004D550B" w:rsidRDefault="004D550B" w:rsidP="004D550B">
          <w:pPr>
            <w:pStyle w:val="6AA7928611584450A473AFB0FB1F8C66"/>
          </w:pPr>
          <w:r w:rsidRPr="00711F0E">
            <w:rPr>
              <w:rStyle w:val="placeholder1Char"/>
              <w:rFonts w:hint="eastAsia"/>
              <w:sz w:val="16"/>
              <w:szCs w:val="16"/>
            </w:rPr>
            <w:t>____</w:t>
          </w:r>
        </w:p>
      </w:docPartBody>
    </w:docPart>
    <w:docPart>
      <w:docPartPr>
        <w:name w:val="86DE40304A25494590761014DF0D4367"/>
        <w:category>
          <w:name w:val="常规"/>
          <w:gallery w:val="placeholder"/>
        </w:category>
        <w:types>
          <w:type w:val="bbPlcHdr"/>
        </w:types>
        <w:behaviors>
          <w:behavior w:val="content"/>
        </w:behaviors>
        <w:guid w:val="{4A36D9B2-318A-477E-9A88-F832F95977C9}"/>
      </w:docPartPr>
      <w:docPartBody>
        <w:p w:rsidR="004D550B" w:rsidRDefault="004D550B" w:rsidP="004D550B">
          <w:pPr>
            <w:pStyle w:val="86DE40304A25494590761014DF0D4367"/>
          </w:pPr>
          <w:r w:rsidRPr="00711F0E">
            <w:rPr>
              <w:rStyle w:val="placeholder1Char"/>
              <w:rFonts w:hint="eastAsia"/>
              <w:sz w:val="16"/>
              <w:szCs w:val="16"/>
            </w:rPr>
            <w:t>____</w:t>
          </w:r>
        </w:p>
      </w:docPartBody>
    </w:docPart>
    <w:docPart>
      <w:docPartPr>
        <w:name w:val="46A497E1DAB5408F81CE145BE42EE308"/>
        <w:category>
          <w:name w:val="常规"/>
          <w:gallery w:val="placeholder"/>
        </w:category>
        <w:types>
          <w:type w:val="bbPlcHdr"/>
        </w:types>
        <w:behaviors>
          <w:behavior w:val="content"/>
        </w:behaviors>
        <w:guid w:val="{25A6CEDE-B0DE-4EA9-BE6B-43CA5AE29438}"/>
      </w:docPartPr>
      <w:docPartBody>
        <w:p w:rsidR="004D550B" w:rsidRDefault="004D550B" w:rsidP="004D550B">
          <w:pPr>
            <w:pStyle w:val="46A497E1DAB5408F81CE145BE42EE308"/>
          </w:pPr>
          <w:r w:rsidRPr="00711F0E">
            <w:rPr>
              <w:rStyle w:val="placeholder1Char"/>
              <w:rFonts w:hint="eastAsia"/>
              <w:sz w:val="16"/>
              <w:szCs w:val="16"/>
            </w:rPr>
            <w:t>____</w:t>
          </w:r>
        </w:p>
      </w:docPartBody>
    </w:docPart>
    <w:docPart>
      <w:docPartPr>
        <w:name w:val="3DD2ECE64A804372A757475CDE9B6565"/>
        <w:category>
          <w:name w:val="常规"/>
          <w:gallery w:val="placeholder"/>
        </w:category>
        <w:types>
          <w:type w:val="bbPlcHdr"/>
        </w:types>
        <w:behaviors>
          <w:behavior w:val="content"/>
        </w:behaviors>
        <w:guid w:val="{103D035C-9BAF-4EF2-961A-73D481DE07A1}"/>
      </w:docPartPr>
      <w:docPartBody>
        <w:p w:rsidR="004D550B" w:rsidRDefault="004D550B" w:rsidP="004D550B">
          <w:pPr>
            <w:pStyle w:val="3DD2ECE64A804372A757475CDE9B6565"/>
          </w:pPr>
          <w:r w:rsidRPr="00711F0E">
            <w:rPr>
              <w:rStyle w:val="placeholder1Char"/>
              <w:rFonts w:hint="eastAsia"/>
              <w:sz w:val="16"/>
              <w:szCs w:val="16"/>
            </w:rPr>
            <w:t>____</w:t>
          </w:r>
        </w:p>
      </w:docPartBody>
    </w:docPart>
    <w:docPart>
      <w:docPartPr>
        <w:name w:val="21AB5FAFE1BA47479FD3234E8BF7CF97"/>
        <w:category>
          <w:name w:val="常规"/>
          <w:gallery w:val="placeholder"/>
        </w:category>
        <w:types>
          <w:type w:val="bbPlcHdr"/>
        </w:types>
        <w:behaviors>
          <w:behavior w:val="content"/>
        </w:behaviors>
        <w:guid w:val="{98985BE8-7309-4DF3-BE53-DA172DA25585}"/>
      </w:docPartPr>
      <w:docPartBody>
        <w:p w:rsidR="004D550B" w:rsidRDefault="004D550B" w:rsidP="004D550B">
          <w:pPr>
            <w:pStyle w:val="21AB5FAFE1BA47479FD3234E8BF7CF97"/>
          </w:pPr>
          <w:r w:rsidRPr="00711F0E">
            <w:rPr>
              <w:rStyle w:val="placeholder1Char"/>
              <w:rFonts w:hint="eastAsia"/>
              <w:sz w:val="16"/>
              <w:szCs w:val="16"/>
            </w:rPr>
            <w:t>____</w:t>
          </w:r>
        </w:p>
      </w:docPartBody>
    </w:docPart>
    <w:docPart>
      <w:docPartPr>
        <w:name w:val="781A401EB0C6465A800C37F5E27B3391"/>
        <w:category>
          <w:name w:val="常规"/>
          <w:gallery w:val="placeholder"/>
        </w:category>
        <w:types>
          <w:type w:val="bbPlcHdr"/>
        </w:types>
        <w:behaviors>
          <w:behavior w:val="content"/>
        </w:behaviors>
        <w:guid w:val="{C0B08ACE-9909-4A1F-B39F-444C5770785F}"/>
      </w:docPartPr>
      <w:docPartBody>
        <w:p w:rsidR="004D550B" w:rsidRDefault="004D550B" w:rsidP="004D550B">
          <w:pPr>
            <w:pStyle w:val="781A401EB0C6465A800C37F5E27B3391"/>
          </w:pPr>
          <w:r w:rsidRPr="00711F0E">
            <w:rPr>
              <w:rStyle w:val="placeholder1Char"/>
              <w:rFonts w:hint="eastAsia"/>
              <w:sz w:val="16"/>
              <w:szCs w:val="16"/>
            </w:rPr>
            <w:t>____</w:t>
          </w:r>
        </w:p>
      </w:docPartBody>
    </w:docPart>
    <w:docPart>
      <w:docPartPr>
        <w:name w:val="06DE5F0C1A6C42A381E31D297299D4FB"/>
        <w:category>
          <w:name w:val="常规"/>
          <w:gallery w:val="placeholder"/>
        </w:category>
        <w:types>
          <w:type w:val="bbPlcHdr"/>
        </w:types>
        <w:behaviors>
          <w:behavior w:val="content"/>
        </w:behaviors>
        <w:guid w:val="{26C990A5-3F85-44B9-87B2-45ADB2E4CB19}"/>
      </w:docPartPr>
      <w:docPartBody>
        <w:p w:rsidR="004D550B" w:rsidRDefault="004D550B" w:rsidP="004D550B">
          <w:pPr>
            <w:pStyle w:val="06DE5F0C1A6C42A381E31D297299D4FB"/>
          </w:pPr>
          <w:r w:rsidRPr="00711F0E">
            <w:rPr>
              <w:rStyle w:val="placeholder1Char"/>
              <w:rFonts w:hint="eastAsia"/>
              <w:sz w:val="16"/>
              <w:szCs w:val="16"/>
            </w:rPr>
            <w:t>____</w:t>
          </w:r>
        </w:p>
      </w:docPartBody>
    </w:docPart>
    <w:docPart>
      <w:docPartPr>
        <w:name w:val="4EB4043D16564DE0B402E10C529210EE"/>
        <w:category>
          <w:name w:val="常规"/>
          <w:gallery w:val="placeholder"/>
        </w:category>
        <w:types>
          <w:type w:val="bbPlcHdr"/>
        </w:types>
        <w:behaviors>
          <w:behavior w:val="content"/>
        </w:behaviors>
        <w:guid w:val="{176D8A4E-9345-4EB2-9182-651720C6AD7F}"/>
      </w:docPartPr>
      <w:docPartBody>
        <w:p w:rsidR="004D550B" w:rsidRDefault="004D550B" w:rsidP="004D550B">
          <w:pPr>
            <w:pStyle w:val="4EB4043D16564DE0B402E10C529210EE"/>
          </w:pPr>
          <w:r w:rsidRPr="00711F0E">
            <w:rPr>
              <w:rStyle w:val="placeholder1Char"/>
              <w:rFonts w:hint="eastAsia"/>
              <w:sz w:val="16"/>
              <w:szCs w:val="16"/>
            </w:rPr>
            <w:t>____</w:t>
          </w:r>
        </w:p>
      </w:docPartBody>
    </w:docPart>
    <w:docPart>
      <w:docPartPr>
        <w:name w:val="42C7C397CFC644E9A04E59863804D9FC"/>
        <w:category>
          <w:name w:val="常规"/>
          <w:gallery w:val="placeholder"/>
        </w:category>
        <w:types>
          <w:type w:val="bbPlcHdr"/>
        </w:types>
        <w:behaviors>
          <w:behavior w:val="content"/>
        </w:behaviors>
        <w:guid w:val="{08E3A01C-624F-4D16-AA23-BF05671D7C55}"/>
      </w:docPartPr>
      <w:docPartBody>
        <w:p w:rsidR="004D550B" w:rsidRDefault="004D550B" w:rsidP="004D550B">
          <w:pPr>
            <w:pStyle w:val="42C7C397CFC644E9A04E59863804D9FC"/>
          </w:pPr>
          <w:r w:rsidRPr="00711F0E">
            <w:rPr>
              <w:rStyle w:val="placeholder1Char"/>
              <w:rFonts w:hint="eastAsia"/>
              <w:sz w:val="16"/>
              <w:szCs w:val="16"/>
            </w:rPr>
            <w:t>____</w:t>
          </w:r>
        </w:p>
      </w:docPartBody>
    </w:docPart>
    <w:docPart>
      <w:docPartPr>
        <w:name w:val="3C77FA30D42F4D5D9041B914F6DEF70D"/>
        <w:category>
          <w:name w:val="常规"/>
          <w:gallery w:val="placeholder"/>
        </w:category>
        <w:types>
          <w:type w:val="bbPlcHdr"/>
        </w:types>
        <w:behaviors>
          <w:behavior w:val="content"/>
        </w:behaviors>
        <w:guid w:val="{D1D6E2C4-EF66-49FB-81DD-3A4A4FBED799}"/>
      </w:docPartPr>
      <w:docPartBody>
        <w:p w:rsidR="004D550B" w:rsidRDefault="004D550B" w:rsidP="004D550B">
          <w:pPr>
            <w:pStyle w:val="3C77FA30D42F4D5D9041B914F6DEF70D"/>
          </w:pPr>
          <w:r w:rsidRPr="00711F0E">
            <w:rPr>
              <w:rStyle w:val="placeholder1Char"/>
              <w:rFonts w:hint="eastAsia"/>
              <w:sz w:val="16"/>
              <w:szCs w:val="16"/>
            </w:rPr>
            <w:t>____</w:t>
          </w:r>
        </w:p>
      </w:docPartBody>
    </w:docPart>
    <w:docPart>
      <w:docPartPr>
        <w:name w:val="C38F113EAEB24561AA8E21683179C606"/>
        <w:category>
          <w:name w:val="常规"/>
          <w:gallery w:val="placeholder"/>
        </w:category>
        <w:types>
          <w:type w:val="bbPlcHdr"/>
        </w:types>
        <w:behaviors>
          <w:behavior w:val="content"/>
        </w:behaviors>
        <w:guid w:val="{C47B5F9B-CF35-48AC-99C1-DFF10395FACD}"/>
      </w:docPartPr>
      <w:docPartBody>
        <w:p w:rsidR="004D550B" w:rsidRDefault="004D550B" w:rsidP="004D550B">
          <w:pPr>
            <w:pStyle w:val="C38F113EAEB24561AA8E21683179C606"/>
          </w:pPr>
          <w:r w:rsidRPr="00711F0E">
            <w:rPr>
              <w:rStyle w:val="placeholder1Char"/>
              <w:rFonts w:hint="eastAsia"/>
              <w:sz w:val="16"/>
              <w:szCs w:val="16"/>
            </w:rPr>
            <w:t>____</w:t>
          </w:r>
        </w:p>
      </w:docPartBody>
    </w:docPart>
    <w:docPart>
      <w:docPartPr>
        <w:name w:val="7A937EC8F02A4CB395C22B1375DF0AC5"/>
        <w:category>
          <w:name w:val="常规"/>
          <w:gallery w:val="placeholder"/>
        </w:category>
        <w:types>
          <w:type w:val="bbPlcHdr"/>
        </w:types>
        <w:behaviors>
          <w:behavior w:val="content"/>
        </w:behaviors>
        <w:guid w:val="{BB1E8E3A-A939-44C0-A60F-C5AC7BF68278}"/>
      </w:docPartPr>
      <w:docPartBody>
        <w:p w:rsidR="004D550B" w:rsidRDefault="004D550B" w:rsidP="004D550B">
          <w:pPr>
            <w:pStyle w:val="7A937EC8F02A4CB395C22B1375DF0AC5"/>
          </w:pPr>
          <w:r w:rsidRPr="00711F0E">
            <w:rPr>
              <w:rStyle w:val="placeholder1Char"/>
              <w:rFonts w:hint="eastAsia"/>
              <w:sz w:val="16"/>
              <w:szCs w:val="16"/>
            </w:rPr>
            <w:t>____</w:t>
          </w:r>
        </w:p>
      </w:docPartBody>
    </w:docPart>
    <w:docPart>
      <w:docPartPr>
        <w:name w:val="CFECB04E3BDD4B0BBB08572D0139D339"/>
        <w:category>
          <w:name w:val="常规"/>
          <w:gallery w:val="placeholder"/>
        </w:category>
        <w:types>
          <w:type w:val="bbPlcHdr"/>
        </w:types>
        <w:behaviors>
          <w:behavior w:val="content"/>
        </w:behaviors>
        <w:guid w:val="{4079AA75-C8BB-4F33-A01D-707A48AB7CD0}"/>
      </w:docPartPr>
      <w:docPartBody>
        <w:p w:rsidR="004D550B" w:rsidRDefault="004D550B" w:rsidP="004D550B">
          <w:pPr>
            <w:pStyle w:val="CFECB04E3BDD4B0BBB08572D0139D339"/>
          </w:pPr>
          <w:r w:rsidRPr="00711F0E">
            <w:rPr>
              <w:rStyle w:val="placeholder1Char"/>
              <w:rFonts w:hint="eastAsia"/>
              <w:sz w:val="16"/>
              <w:szCs w:val="16"/>
            </w:rPr>
            <w:t>____</w:t>
          </w:r>
        </w:p>
      </w:docPartBody>
    </w:docPart>
    <w:docPart>
      <w:docPartPr>
        <w:name w:val="3D9CEA5ADC904701A516EB01D4D5EB4E"/>
        <w:category>
          <w:name w:val="常规"/>
          <w:gallery w:val="placeholder"/>
        </w:category>
        <w:types>
          <w:type w:val="bbPlcHdr"/>
        </w:types>
        <w:behaviors>
          <w:behavior w:val="content"/>
        </w:behaviors>
        <w:guid w:val="{9E6A214E-0771-4501-9438-95572282ACB3}"/>
      </w:docPartPr>
      <w:docPartBody>
        <w:p w:rsidR="004D550B" w:rsidRDefault="004D550B" w:rsidP="004D550B">
          <w:pPr>
            <w:pStyle w:val="3D9CEA5ADC904701A516EB01D4D5EB4E"/>
          </w:pPr>
          <w:r w:rsidRPr="00711F0E">
            <w:rPr>
              <w:rStyle w:val="placeholder1Char"/>
              <w:rFonts w:hint="eastAsia"/>
              <w:sz w:val="16"/>
              <w:szCs w:val="16"/>
            </w:rPr>
            <w:t>____</w:t>
          </w:r>
        </w:p>
      </w:docPartBody>
    </w:docPart>
    <w:docPart>
      <w:docPartPr>
        <w:name w:val="C54114B61B1445759F4C4E19A5DB1F0D"/>
        <w:category>
          <w:name w:val="常规"/>
          <w:gallery w:val="placeholder"/>
        </w:category>
        <w:types>
          <w:type w:val="bbPlcHdr"/>
        </w:types>
        <w:behaviors>
          <w:behavior w:val="content"/>
        </w:behaviors>
        <w:guid w:val="{224E3DF8-8484-48F4-BE78-B03A171D2C54}"/>
      </w:docPartPr>
      <w:docPartBody>
        <w:p w:rsidR="004D550B" w:rsidRDefault="004D550B" w:rsidP="004D550B">
          <w:pPr>
            <w:pStyle w:val="C54114B61B1445759F4C4E19A5DB1F0D"/>
          </w:pPr>
          <w:r w:rsidRPr="00711F0E">
            <w:rPr>
              <w:rStyle w:val="placeholder1Char"/>
              <w:rFonts w:hint="eastAsia"/>
              <w:sz w:val="16"/>
              <w:szCs w:val="16"/>
            </w:rPr>
            <w:t>____</w:t>
          </w:r>
        </w:p>
      </w:docPartBody>
    </w:docPart>
    <w:docPart>
      <w:docPartPr>
        <w:name w:val="2CB1099A3761418893AB18A3D5A70104"/>
        <w:category>
          <w:name w:val="常规"/>
          <w:gallery w:val="placeholder"/>
        </w:category>
        <w:types>
          <w:type w:val="bbPlcHdr"/>
        </w:types>
        <w:behaviors>
          <w:behavior w:val="content"/>
        </w:behaviors>
        <w:guid w:val="{A49B7A51-264D-4F12-B3D1-CACB06B3235B}"/>
      </w:docPartPr>
      <w:docPartBody>
        <w:p w:rsidR="004D550B" w:rsidRDefault="004D550B" w:rsidP="004D550B">
          <w:pPr>
            <w:pStyle w:val="2CB1099A3761418893AB18A3D5A70104"/>
          </w:pPr>
          <w:r w:rsidRPr="00711F0E">
            <w:rPr>
              <w:rStyle w:val="placeholder1Char"/>
              <w:rFonts w:hint="eastAsia"/>
              <w:sz w:val="16"/>
              <w:szCs w:val="16"/>
            </w:rPr>
            <w:t>____</w:t>
          </w:r>
        </w:p>
      </w:docPartBody>
    </w:docPart>
    <w:docPart>
      <w:docPartPr>
        <w:name w:val="62A1BE004A524DF29A7BF060E7BAF737"/>
        <w:category>
          <w:name w:val="常规"/>
          <w:gallery w:val="placeholder"/>
        </w:category>
        <w:types>
          <w:type w:val="bbPlcHdr"/>
        </w:types>
        <w:behaviors>
          <w:behavior w:val="content"/>
        </w:behaviors>
        <w:guid w:val="{A37E8719-28D7-4D00-B348-CCD1C654AD58}"/>
      </w:docPartPr>
      <w:docPartBody>
        <w:p w:rsidR="004D550B" w:rsidRDefault="004D550B" w:rsidP="004D550B">
          <w:pPr>
            <w:pStyle w:val="62A1BE004A524DF29A7BF060E7BAF737"/>
          </w:pPr>
          <w:r w:rsidRPr="00711F0E">
            <w:rPr>
              <w:rStyle w:val="placeholder1Char"/>
              <w:rFonts w:hint="eastAsia"/>
              <w:sz w:val="16"/>
              <w:szCs w:val="16"/>
            </w:rPr>
            <w:t>____</w:t>
          </w:r>
        </w:p>
      </w:docPartBody>
    </w:docPart>
    <w:docPart>
      <w:docPartPr>
        <w:name w:val="95FB02E1003C4FEDA515223AAD2C26C4"/>
        <w:category>
          <w:name w:val="常规"/>
          <w:gallery w:val="placeholder"/>
        </w:category>
        <w:types>
          <w:type w:val="bbPlcHdr"/>
        </w:types>
        <w:behaviors>
          <w:behavior w:val="content"/>
        </w:behaviors>
        <w:guid w:val="{1BC5FAC5-5123-478C-B15B-6E1DBDE80262}"/>
      </w:docPartPr>
      <w:docPartBody>
        <w:p w:rsidR="004D550B" w:rsidRDefault="004D550B" w:rsidP="004D550B">
          <w:pPr>
            <w:pStyle w:val="95FB02E1003C4FEDA515223AAD2C26C4"/>
          </w:pPr>
          <w:r w:rsidRPr="00711F0E">
            <w:rPr>
              <w:rStyle w:val="placeholder1Char"/>
              <w:rFonts w:hint="eastAsia"/>
              <w:sz w:val="16"/>
              <w:szCs w:val="16"/>
            </w:rPr>
            <w:t>____</w:t>
          </w:r>
        </w:p>
      </w:docPartBody>
    </w:docPart>
    <w:docPart>
      <w:docPartPr>
        <w:name w:val="24E8BCF886864EC78BAA0856D1896065"/>
        <w:category>
          <w:name w:val="常规"/>
          <w:gallery w:val="placeholder"/>
        </w:category>
        <w:types>
          <w:type w:val="bbPlcHdr"/>
        </w:types>
        <w:behaviors>
          <w:behavior w:val="content"/>
        </w:behaviors>
        <w:guid w:val="{6C49BF31-D9F7-4B0B-9A4E-074DE30CA3B1}"/>
      </w:docPartPr>
      <w:docPartBody>
        <w:p w:rsidR="004D550B" w:rsidRDefault="004D550B" w:rsidP="004D550B">
          <w:pPr>
            <w:pStyle w:val="24E8BCF886864EC78BAA0856D1896065"/>
          </w:pPr>
          <w:r w:rsidRPr="00711F0E">
            <w:rPr>
              <w:rStyle w:val="placeholder1Char"/>
              <w:rFonts w:hint="eastAsia"/>
              <w:sz w:val="16"/>
              <w:szCs w:val="16"/>
            </w:rPr>
            <w:t>____</w:t>
          </w:r>
        </w:p>
      </w:docPartBody>
    </w:docPart>
    <w:docPart>
      <w:docPartPr>
        <w:name w:val="A3D057AE254646C2A77BFEE08F59C00C"/>
        <w:category>
          <w:name w:val="常规"/>
          <w:gallery w:val="placeholder"/>
        </w:category>
        <w:types>
          <w:type w:val="bbPlcHdr"/>
        </w:types>
        <w:behaviors>
          <w:behavior w:val="content"/>
        </w:behaviors>
        <w:guid w:val="{3A66E44B-8521-4FDD-93D5-0FBC1BBBE0F2}"/>
      </w:docPartPr>
      <w:docPartBody>
        <w:p w:rsidR="004D550B" w:rsidRDefault="004D550B" w:rsidP="004D550B">
          <w:pPr>
            <w:pStyle w:val="A3D057AE254646C2A77BFEE08F59C00C"/>
          </w:pPr>
          <w:r w:rsidRPr="00711F0E">
            <w:rPr>
              <w:rStyle w:val="placeholder1Char"/>
              <w:rFonts w:hint="eastAsia"/>
              <w:sz w:val="16"/>
              <w:szCs w:val="16"/>
            </w:rPr>
            <w:t>____</w:t>
          </w:r>
        </w:p>
      </w:docPartBody>
    </w:docPart>
    <w:docPart>
      <w:docPartPr>
        <w:name w:val="94BF2E328C124E048F66A22730DB6417"/>
        <w:category>
          <w:name w:val="常规"/>
          <w:gallery w:val="placeholder"/>
        </w:category>
        <w:types>
          <w:type w:val="bbPlcHdr"/>
        </w:types>
        <w:behaviors>
          <w:behavior w:val="content"/>
        </w:behaviors>
        <w:guid w:val="{92A6598C-57AF-457B-AC52-075F95B5EFA5}"/>
      </w:docPartPr>
      <w:docPartBody>
        <w:p w:rsidR="004D550B" w:rsidRDefault="004D550B" w:rsidP="004D550B">
          <w:pPr>
            <w:pStyle w:val="94BF2E328C124E048F66A22730DB6417"/>
          </w:pPr>
          <w:r w:rsidRPr="00711F0E">
            <w:rPr>
              <w:rStyle w:val="placeholder1Char"/>
              <w:rFonts w:hint="eastAsia"/>
              <w:sz w:val="16"/>
              <w:szCs w:val="16"/>
            </w:rPr>
            <w:t>____</w:t>
          </w:r>
        </w:p>
      </w:docPartBody>
    </w:docPart>
    <w:docPart>
      <w:docPartPr>
        <w:name w:val="90D1421147324B50825278F5285684E4"/>
        <w:category>
          <w:name w:val="常规"/>
          <w:gallery w:val="placeholder"/>
        </w:category>
        <w:types>
          <w:type w:val="bbPlcHdr"/>
        </w:types>
        <w:behaviors>
          <w:behavior w:val="content"/>
        </w:behaviors>
        <w:guid w:val="{440758AF-0602-44BB-9D85-5EFF11066F87}"/>
      </w:docPartPr>
      <w:docPartBody>
        <w:p w:rsidR="004D550B" w:rsidRDefault="004D550B" w:rsidP="004D550B">
          <w:pPr>
            <w:pStyle w:val="90D1421147324B50825278F5285684E4"/>
          </w:pPr>
          <w:r w:rsidRPr="00711F0E">
            <w:rPr>
              <w:rStyle w:val="placeholder1Char"/>
              <w:rFonts w:hint="eastAsia"/>
              <w:sz w:val="16"/>
              <w:szCs w:val="16"/>
            </w:rPr>
            <w:t>____</w:t>
          </w:r>
        </w:p>
      </w:docPartBody>
    </w:docPart>
    <w:docPart>
      <w:docPartPr>
        <w:name w:val="0DB3B18A9D204F12AA67E088D6B089B0"/>
        <w:category>
          <w:name w:val="常规"/>
          <w:gallery w:val="placeholder"/>
        </w:category>
        <w:types>
          <w:type w:val="bbPlcHdr"/>
        </w:types>
        <w:behaviors>
          <w:behavior w:val="content"/>
        </w:behaviors>
        <w:guid w:val="{4AC00BFB-6C9C-4452-B874-F38204731296}"/>
      </w:docPartPr>
      <w:docPartBody>
        <w:p w:rsidR="004D550B" w:rsidRDefault="004D550B" w:rsidP="004D550B">
          <w:pPr>
            <w:pStyle w:val="0DB3B18A9D204F12AA67E088D6B089B0"/>
          </w:pPr>
          <w:r w:rsidRPr="00711F0E">
            <w:rPr>
              <w:rStyle w:val="placeholder1Char"/>
              <w:rFonts w:hint="eastAsia"/>
              <w:sz w:val="16"/>
              <w:szCs w:val="16"/>
            </w:rPr>
            <w:t>____</w:t>
          </w:r>
        </w:p>
      </w:docPartBody>
    </w:docPart>
    <w:docPart>
      <w:docPartPr>
        <w:name w:val="B1DA18713E7346C989F2D5C5B2623749"/>
        <w:category>
          <w:name w:val="常规"/>
          <w:gallery w:val="placeholder"/>
        </w:category>
        <w:types>
          <w:type w:val="bbPlcHdr"/>
        </w:types>
        <w:behaviors>
          <w:behavior w:val="content"/>
        </w:behaviors>
        <w:guid w:val="{A8A30E77-E9BF-4FF4-B4B4-817A57D40416}"/>
      </w:docPartPr>
      <w:docPartBody>
        <w:p w:rsidR="004D550B" w:rsidRDefault="004D550B" w:rsidP="004D550B">
          <w:pPr>
            <w:pStyle w:val="B1DA18713E7346C989F2D5C5B2623749"/>
          </w:pPr>
          <w:r w:rsidRPr="00711F0E">
            <w:rPr>
              <w:rStyle w:val="placeholder1Char"/>
              <w:rFonts w:hint="eastAsia"/>
              <w:sz w:val="16"/>
              <w:szCs w:val="16"/>
            </w:rPr>
            <w:t>____</w:t>
          </w:r>
        </w:p>
      </w:docPartBody>
    </w:docPart>
    <w:docPart>
      <w:docPartPr>
        <w:name w:val="0B3ECE4C0EDF491C8B29A784EBB375C5"/>
        <w:category>
          <w:name w:val="常规"/>
          <w:gallery w:val="placeholder"/>
        </w:category>
        <w:types>
          <w:type w:val="bbPlcHdr"/>
        </w:types>
        <w:behaviors>
          <w:behavior w:val="content"/>
        </w:behaviors>
        <w:guid w:val="{624B9D60-BF00-4203-8C35-6726D7E13A00}"/>
      </w:docPartPr>
      <w:docPartBody>
        <w:p w:rsidR="004D550B" w:rsidRDefault="004D550B" w:rsidP="004D550B">
          <w:pPr>
            <w:pStyle w:val="0B3ECE4C0EDF491C8B29A784EBB375C5"/>
          </w:pPr>
          <w:r w:rsidRPr="00711F0E">
            <w:rPr>
              <w:rStyle w:val="placeholder1Char"/>
              <w:rFonts w:hint="eastAsia"/>
              <w:sz w:val="16"/>
              <w:szCs w:val="16"/>
            </w:rPr>
            <w:t>____</w:t>
          </w:r>
        </w:p>
      </w:docPartBody>
    </w:docPart>
    <w:docPart>
      <w:docPartPr>
        <w:name w:val="E08A0145231F4107829D6D2C7C3544DB"/>
        <w:category>
          <w:name w:val="常规"/>
          <w:gallery w:val="placeholder"/>
        </w:category>
        <w:types>
          <w:type w:val="bbPlcHdr"/>
        </w:types>
        <w:behaviors>
          <w:behavior w:val="content"/>
        </w:behaviors>
        <w:guid w:val="{8A1046AF-ACB3-4483-94F3-31541477CFCF}"/>
      </w:docPartPr>
      <w:docPartBody>
        <w:p w:rsidR="004D550B" w:rsidRDefault="004D550B" w:rsidP="004D550B">
          <w:pPr>
            <w:pStyle w:val="E08A0145231F4107829D6D2C7C3544DB"/>
          </w:pPr>
          <w:r w:rsidRPr="00711F0E">
            <w:rPr>
              <w:rStyle w:val="placeholder1Char"/>
              <w:rFonts w:hint="eastAsia"/>
              <w:sz w:val="16"/>
              <w:szCs w:val="16"/>
            </w:rPr>
            <w:t>____</w:t>
          </w:r>
        </w:p>
      </w:docPartBody>
    </w:docPart>
    <w:docPart>
      <w:docPartPr>
        <w:name w:val="A90705BCBA514C8B85894130D7E98843"/>
        <w:category>
          <w:name w:val="常规"/>
          <w:gallery w:val="placeholder"/>
        </w:category>
        <w:types>
          <w:type w:val="bbPlcHdr"/>
        </w:types>
        <w:behaviors>
          <w:behavior w:val="content"/>
        </w:behaviors>
        <w:guid w:val="{37FF2E33-CD04-4062-A49F-7506F233A409}"/>
      </w:docPartPr>
      <w:docPartBody>
        <w:p w:rsidR="004D550B" w:rsidRDefault="004D550B" w:rsidP="004D550B">
          <w:pPr>
            <w:pStyle w:val="A90705BCBA514C8B85894130D7E98843"/>
          </w:pPr>
          <w:r w:rsidRPr="00711F0E">
            <w:rPr>
              <w:rStyle w:val="placeholder1Char"/>
              <w:rFonts w:hint="eastAsia"/>
              <w:sz w:val="16"/>
              <w:szCs w:val="16"/>
            </w:rPr>
            <w:t>____</w:t>
          </w:r>
        </w:p>
      </w:docPartBody>
    </w:docPart>
    <w:docPart>
      <w:docPartPr>
        <w:name w:val="7AD2858E44DB47DB9EA8C7DBA8E06228"/>
        <w:category>
          <w:name w:val="常规"/>
          <w:gallery w:val="placeholder"/>
        </w:category>
        <w:types>
          <w:type w:val="bbPlcHdr"/>
        </w:types>
        <w:behaviors>
          <w:behavior w:val="content"/>
        </w:behaviors>
        <w:guid w:val="{B70C3D37-1B26-42A5-A182-4DAC4003F39D}"/>
      </w:docPartPr>
      <w:docPartBody>
        <w:p w:rsidR="004D550B" w:rsidRDefault="004D550B" w:rsidP="004D550B">
          <w:pPr>
            <w:pStyle w:val="7AD2858E44DB47DB9EA8C7DBA8E06228"/>
          </w:pPr>
          <w:r w:rsidRPr="00711F0E">
            <w:rPr>
              <w:rStyle w:val="placeholder1Char"/>
              <w:rFonts w:hint="eastAsia"/>
              <w:sz w:val="16"/>
              <w:szCs w:val="16"/>
            </w:rPr>
            <w:t>____</w:t>
          </w:r>
        </w:p>
      </w:docPartBody>
    </w:docPart>
    <w:docPart>
      <w:docPartPr>
        <w:name w:val="F4EEB04AC79146A294EA7592D3DB0890"/>
        <w:category>
          <w:name w:val="常规"/>
          <w:gallery w:val="placeholder"/>
        </w:category>
        <w:types>
          <w:type w:val="bbPlcHdr"/>
        </w:types>
        <w:behaviors>
          <w:behavior w:val="content"/>
        </w:behaviors>
        <w:guid w:val="{56351FA1-F51F-42FD-81BD-9B25B9088D41}"/>
      </w:docPartPr>
      <w:docPartBody>
        <w:p w:rsidR="004D550B" w:rsidRDefault="004D550B" w:rsidP="004D550B">
          <w:pPr>
            <w:pStyle w:val="F4EEB04AC79146A294EA7592D3DB0890"/>
          </w:pPr>
          <w:r w:rsidRPr="00711F0E">
            <w:rPr>
              <w:rStyle w:val="placeholder1Char"/>
              <w:rFonts w:hint="eastAsia"/>
              <w:sz w:val="16"/>
              <w:szCs w:val="16"/>
            </w:rPr>
            <w:t>____</w:t>
          </w:r>
        </w:p>
      </w:docPartBody>
    </w:docPart>
    <w:docPart>
      <w:docPartPr>
        <w:name w:val="4EA58B62010B4442B6E524C39504B9A2"/>
        <w:category>
          <w:name w:val="常规"/>
          <w:gallery w:val="placeholder"/>
        </w:category>
        <w:types>
          <w:type w:val="bbPlcHdr"/>
        </w:types>
        <w:behaviors>
          <w:behavior w:val="content"/>
        </w:behaviors>
        <w:guid w:val="{A907B09B-324D-49C0-9155-03E594E42FBC}"/>
      </w:docPartPr>
      <w:docPartBody>
        <w:p w:rsidR="004D550B" w:rsidRDefault="004D550B" w:rsidP="004D550B">
          <w:pPr>
            <w:pStyle w:val="4EA58B62010B4442B6E524C39504B9A2"/>
          </w:pPr>
          <w:r w:rsidRPr="00711F0E">
            <w:rPr>
              <w:rStyle w:val="placeholder1Char"/>
              <w:rFonts w:hint="eastAsia"/>
              <w:sz w:val="16"/>
              <w:szCs w:val="16"/>
            </w:rPr>
            <w:t>____</w:t>
          </w:r>
        </w:p>
      </w:docPartBody>
    </w:docPart>
    <w:docPart>
      <w:docPartPr>
        <w:name w:val="BB4C67E432874BA0AF2F54AB4934844E"/>
        <w:category>
          <w:name w:val="常规"/>
          <w:gallery w:val="placeholder"/>
        </w:category>
        <w:types>
          <w:type w:val="bbPlcHdr"/>
        </w:types>
        <w:behaviors>
          <w:behavior w:val="content"/>
        </w:behaviors>
        <w:guid w:val="{3B9C8167-6264-4406-A080-DB24B6D0B60B}"/>
      </w:docPartPr>
      <w:docPartBody>
        <w:p w:rsidR="004D550B" w:rsidRDefault="004D550B" w:rsidP="004D550B">
          <w:pPr>
            <w:pStyle w:val="BB4C67E432874BA0AF2F54AB4934844E"/>
          </w:pPr>
          <w:r w:rsidRPr="00711F0E">
            <w:rPr>
              <w:rStyle w:val="placeholder1Char"/>
              <w:rFonts w:hint="eastAsia"/>
              <w:sz w:val="16"/>
              <w:szCs w:val="16"/>
            </w:rPr>
            <w:t>____</w:t>
          </w:r>
        </w:p>
      </w:docPartBody>
    </w:docPart>
    <w:docPart>
      <w:docPartPr>
        <w:name w:val="9DE08872850044B6A519DC42AD45FD10"/>
        <w:category>
          <w:name w:val="常规"/>
          <w:gallery w:val="placeholder"/>
        </w:category>
        <w:types>
          <w:type w:val="bbPlcHdr"/>
        </w:types>
        <w:behaviors>
          <w:behavior w:val="content"/>
        </w:behaviors>
        <w:guid w:val="{4DBE0C6D-CEFC-4DDE-92AA-3772DA76A7C6}"/>
      </w:docPartPr>
      <w:docPartBody>
        <w:p w:rsidR="004D550B" w:rsidRDefault="004D550B" w:rsidP="004D550B">
          <w:pPr>
            <w:pStyle w:val="9DE08872850044B6A519DC42AD45FD10"/>
          </w:pPr>
          <w:r w:rsidRPr="00711F0E">
            <w:rPr>
              <w:rStyle w:val="placeholder1Char"/>
              <w:rFonts w:hint="eastAsia"/>
              <w:sz w:val="16"/>
              <w:szCs w:val="16"/>
            </w:rPr>
            <w:t>____</w:t>
          </w:r>
        </w:p>
      </w:docPartBody>
    </w:docPart>
    <w:docPart>
      <w:docPartPr>
        <w:name w:val="BE0F2CF856554A4DA9F13D69B823B313"/>
        <w:category>
          <w:name w:val="常规"/>
          <w:gallery w:val="placeholder"/>
        </w:category>
        <w:types>
          <w:type w:val="bbPlcHdr"/>
        </w:types>
        <w:behaviors>
          <w:behavior w:val="content"/>
        </w:behaviors>
        <w:guid w:val="{DAFF8EA0-1E05-4910-A72C-CD476E67439C}"/>
      </w:docPartPr>
      <w:docPartBody>
        <w:p w:rsidR="004D550B" w:rsidRDefault="004D550B" w:rsidP="004D550B">
          <w:pPr>
            <w:pStyle w:val="BE0F2CF856554A4DA9F13D69B823B313"/>
          </w:pPr>
          <w:r w:rsidRPr="00711F0E">
            <w:rPr>
              <w:rStyle w:val="placeholder1Char"/>
              <w:rFonts w:hint="eastAsia"/>
              <w:sz w:val="16"/>
              <w:szCs w:val="16"/>
            </w:rPr>
            <w:t>____</w:t>
          </w:r>
        </w:p>
      </w:docPartBody>
    </w:docPart>
    <w:docPart>
      <w:docPartPr>
        <w:name w:val="BF457A4A15F54800A0BF24C3CDB58DBE"/>
        <w:category>
          <w:name w:val="常规"/>
          <w:gallery w:val="placeholder"/>
        </w:category>
        <w:types>
          <w:type w:val="bbPlcHdr"/>
        </w:types>
        <w:behaviors>
          <w:behavior w:val="content"/>
        </w:behaviors>
        <w:guid w:val="{02092DF5-D5B7-49E1-9152-B81BE7704524}"/>
      </w:docPartPr>
      <w:docPartBody>
        <w:p w:rsidR="004D550B" w:rsidRDefault="004D550B" w:rsidP="004D550B">
          <w:pPr>
            <w:pStyle w:val="BF457A4A15F54800A0BF24C3CDB58DBE"/>
          </w:pPr>
          <w:r w:rsidRPr="00711F0E">
            <w:rPr>
              <w:rStyle w:val="placeholder1Char"/>
              <w:rFonts w:hint="eastAsia"/>
              <w:sz w:val="16"/>
              <w:szCs w:val="16"/>
            </w:rPr>
            <w:t>____</w:t>
          </w:r>
        </w:p>
      </w:docPartBody>
    </w:docPart>
    <w:docPart>
      <w:docPartPr>
        <w:name w:val="2C11AC02AFDF497C85115953609C2115"/>
        <w:category>
          <w:name w:val="常规"/>
          <w:gallery w:val="placeholder"/>
        </w:category>
        <w:types>
          <w:type w:val="bbPlcHdr"/>
        </w:types>
        <w:behaviors>
          <w:behavior w:val="content"/>
        </w:behaviors>
        <w:guid w:val="{B9CE24B0-2FB7-48CC-B45D-090882D88141}"/>
      </w:docPartPr>
      <w:docPartBody>
        <w:p w:rsidR="004D550B" w:rsidRDefault="004D550B" w:rsidP="004D550B">
          <w:pPr>
            <w:pStyle w:val="2C11AC02AFDF497C85115953609C2115"/>
          </w:pPr>
          <w:r w:rsidRPr="00711F0E">
            <w:rPr>
              <w:rStyle w:val="placeholder1Char"/>
              <w:rFonts w:hint="eastAsia"/>
              <w:sz w:val="16"/>
              <w:szCs w:val="16"/>
            </w:rPr>
            <w:t>____</w:t>
          </w:r>
        </w:p>
      </w:docPartBody>
    </w:docPart>
    <w:docPart>
      <w:docPartPr>
        <w:name w:val="8F4161F80D764250A29BEDF0927DB500"/>
        <w:category>
          <w:name w:val="常规"/>
          <w:gallery w:val="placeholder"/>
        </w:category>
        <w:types>
          <w:type w:val="bbPlcHdr"/>
        </w:types>
        <w:behaviors>
          <w:behavior w:val="content"/>
        </w:behaviors>
        <w:guid w:val="{F70BD5D7-43BF-4D91-B9D9-3E3CF75D7439}"/>
      </w:docPartPr>
      <w:docPartBody>
        <w:p w:rsidR="004D550B" w:rsidRDefault="004D550B" w:rsidP="004D550B">
          <w:pPr>
            <w:pStyle w:val="8F4161F80D764250A29BEDF0927DB500"/>
          </w:pPr>
          <w:r w:rsidRPr="00711F0E">
            <w:rPr>
              <w:rStyle w:val="placeholder1Char"/>
              <w:rFonts w:hint="eastAsia"/>
              <w:sz w:val="16"/>
              <w:szCs w:val="16"/>
            </w:rPr>
            <w:t>____</w:t>
          </w:r>
        </w:p>
      </w:docPartBody>
    </w:docPart>
    <w:docPart>
      <w:docPartPr>
        <w:name w:val="641EB56FD764420B8621233DE2E3C3D7"/>
        <w:category>
          <w:name w:val="常规"/>
          <w:gallery w:val="placeholder"/>
        </w:category>
        <w:types>
          <w:type w:val="bbPlcHdr"/>
        </w:types>
        <w:behaviors>
          <w:behavior w:val="content"/>
        </w:behaviors>
        <w:guid w:val="{71CF7567-6844-4B2D-B11E-A351A1F413F0}"/>
      </w:docPartPr>
      <w:docPartBody>
        <w:p w:rsidR="004D550B" w:rsidRDefault="004D550B" w:rsidP="004D550B">
          <w:pPr>
            <w:pStyle w:val="641EB56FD764420B8621233DE2E3C3D7"/>
          </w:pPr>
          <w:r w:rsidRPr="00711F0E">
            <w:rPr>
              <w:rStyle w:val="placeholder1Char"/>
              <w:rFonts w:hint="eastAsia"/>
              <w:sz w:val="16"/>
              <w:szCs w:val="16"/>
            </w:rPr>
            <w:t>____</w:t>
          </w:r>
        </w:p>
      </w:docPartBody>
    </w:docPart>
    <w:docPart>
      <w:docPartPr>
        <w:name w:val="E51F73F3CB054F318174DE34C961A374"/>
        <w:category>
          <w:name w:val="常规"/>
          <w:gallery w:val="placeholder"/>
        </w:category>
        <w:types>
          <w:type w:val="bbPlcHdr"/>
        </w:types>
        <w:behaviors>
          <w:behavior w:val="content"/>
        </w:behaviors>
        <w:guid w:val="{D3A5BBBF-0FC7-4934-BC22-5A3A6761ED7C}"/>
      </w:docPartPr>
      <w:docPartBody>
        <w:p w:rsidR="004D550B" w:rsidRDefault="004D550B" w:rsidP="004D550B">
          <w:pPr>
            <w:pStyle w:val="E51F73F3CB054F318174DE34C961A374"/>
          </w:pPr>
          <w:r w:rsidRPr="00711F0E">
            <w:rPr>
              <w:rStyle w:val="placeholder1Char"/>
              <w:rFonts w:hint="eastAsia"/>
              <w:sz w:val="16"/>
              <w:szCs w:val="16"/>
            </w:rPr>
            <w:t>____</w:t>
          </w:r>
        </w:p>
      </w:docPartBody>
    </w:docPart>
    <w:docPart>
      <w:docPartPr>
        <w:name w:val="8CE92E7E5F0A40058F16AF866339C59D"/>
        <w:category>
          <w:name w:val="常规"/>
          <w:gallery w:val="placeholder"/>
        </w:category>
        <w:types>
          <w:type w:val="bbPlcHdr"/>
        </w:types>
        <w:behaviors>
          <w:behavior w:val="content"/>
        </w:behaviors>
        <w:guid w:val="{1C7ED8A6-8A90-41BD-B931-7B4FF7C59798}"/>
      </w:docPartPr>
      <w:docPartBody>
        <w:p w:rsidR="004D550B" w:rsidRDefault="004D550B" w:rsidP="004D550B">
          <w:pPr>
            <w:pStyle w:val="8CE92E7E5F0A40058F16AF866339C59D"/>
          </w:pPr>
          <w:r w:rsidRPr="00711F0E">
            <w:rPr>
              <w:rStyle w:val="placeholder1Char"/>
              <w:rFonts w:hint="eastAsia"/>
              <w:sz w:val="16"/>
              <w:szCs w:val="16"/>
            </w:rPr>
            <w:t>____</w:t>
          </w:r>
        </w:p>
      </w:docPartBody>
    </w:docPart>
    <w:docPart>
      <w:docPartPr>
        <w:name w:val="3B522505211C4085AE0182B3831175BC"/>
        <w:category>
          <w:name w:val="常规"/>
          <w:gallery w:val="placeholder"/>
        </w:category>
        <w:types>
          <w:type w:val="bbPlcHdr"/>
        </w:types>
        <w:behaviors>
          <w:behavior w:val="content"/>
        </w:behaviors>
        <w:guid w:val="{3008D899-5223-47FD-ADD1-2A5D1B831060}"/>
      </w:docPartPr>
      <w:docPartBody>
        <w:p w:rsidR="004D550B" w:rsidRDefault="004D550B" w:rsidP="004D550B">
          <w:pPr>
            <w:pStyle w:val="3B522505211C4085AE0182B3831175BC"/>
          </w:pPr>
          <w:r w:rsidRPr="00711F0E">
            <w:rPr>
              <w:rStyle w:val="placeholder1Char"/>
              <w:rFonts w:hint="eastAsia"/>
              <w:sz w:val="16"/>
              <w:szCs w:val="16"/>
            </w:rPr>
            <w:t>____</w:t>
          </w:r>
        </w:p>
      </w:docPartBody>
    </w:docPart>
    <w:docPart>
      <w:docPartPr>
        <w:name w:val="CA7702C116DB429F8AD1E2E6BE1BC19E"/>
        <w:category>
          <w:name w:val="常规"/>
          <w:gallery w:val="placeholder"/>
        </w:category>
        <w:types>
          <w:type w:val="bbPlcHdr"/>
        </w:types>
        <w:behaviors>
          <w:behavior w:val="content"/>
        </w:behaviors>
        <w:guid w:val="{767D3DB3-EA4E-4885-9B6E-B5DBB569DA43}"/>
      </w:docPartPr>
      <w:docPartBody>
        <w:p w:rsidR="004D550B" w:rsidRDefault="004D550B" w:rsidP="004D550B">
          <w:pPr>
            <w:pStyle w:val="CA7702C116DB429F8AD1E2E6BE1BC19E"/>
          </w:pPr>
          <w:r w:rsidRPr="00711F0E">
            <w:rPr>
              <w:rStyle w:val="placeholder1Char"/>
              <w:rFonts w:hint="eastAsia"/>
              <w:sz w:val="16"/>
              <w:szCs w:val="16"/>
            </w:rPr>
            <w:t>____</w:t>
          </w:r>
        </w:p>
      </w:docPartBody>
    </w:docPart>
    <w:docPart>
      <w:docPartPr>
        <w:name w:val="86A349EFBB214E089F57D1B511A4F638"/>
        <w:category>
          <w:name w:val="常规"/>
          <w:gallery w:val="placeholder"/>
        </w:category>
        <w:types>
          <w:type w:val="bbPlcHdr"/>
        </w:types>
        <w:behaviors>
          <w:behavior w:val="content"/>
        </w:behaviors>
        <w:guid w:val="{F84F4AF3-9458-4BC5-A36D-437927B155C1}"/>
      </w:docPartPr>
      <w:docPartBody>
        <w:p w:rsidR="004D550B" w:rsidRDefault="004D550B" w:rsidP="004D550B">
          <w:pPr>
            <w:pStyle w:val="86A349EFBB214E089F57D1B511A4F638"/>
          </w:pPr>
          <w:r w:rsidRPr="00711F0E">
            <w:rPr>
              <w:rStyle w:val="placeholder1Char"/>
              <w:rFonts w:hint="eastAsia"/>
              <w:sz w:val="16"/>
              <w:szCs w:val="16"/>
            </w:rPr>
            <w:t>____</w:t>
          </w:r>
        </w:p>
      </w:docPartBody>
    </w:docPart>
    <w:docPart>
      <w:docPartPr>
        <w:name w:val="1D13A94BEF6646B69310690B476B0768"/>
        <w:category>
          <w:name w:val="常规"/>
          <w:gallery w:val="placeholder"/>
        </w:category>
        <w:types>
          <w:type w:val="bbPlcHdr"/>
        </w:types>
        <w:behaviors>
          <w:behavior w:val="content"/>
        </w:behaviors>
        <w:guid w:val="{8BEC440E-8609-4604-A648-D5AA1B199F91}"/>
      </w:docPartPr>
      <w:docPartBody>
        <w:p w:rsidR="004D550B" w:rsidRDefault="004D550B" w:rsidP="004D550B">
          <w:pPr>
            <w:pStyle w:val="1D13A94BEF6646B69310690B476B0768"/>
          </w:pPr>
          <w:r w:rsidRPr="00711F0E">
            <w:rPr>
              <w:rStyle w:val="placeholder1Char"/>
              <w:rFonts w:hint="eastAsia"/>
              <w:sz w:val="16"/>
              <w:szCs w:val="16"/>
            </w:rPr>
            <w:t>____</w:t>
          </w:r>
        </w:p>
      </w:docPartBody>
    </w:docPart>
    <w:docPart>
      <w:docPartPr>
        <w:name w:val="DFE1A46ACFF940B2ADB9702D14C018C7"/>
        <w:category>
          <w:name w:val="常规"/>
          <w:gallery w:val="placeholder"/>
        </w:category>
        <w:types>
          <w:type w:val="bbPlcHdr"/>
        </w:types>
        <w:behaviors>
          <w:behavior w:val="content"/>
        </w:behaviors>
        <w:guid w:val="{221F0D80-04EC-4910-AAF0-8D2752DA1372}"/>
      </w:docPartPr>
      <w:docPartBody>
        <w:p w:rsidR="004D550B" w:rsidRDefault="004D550B" w:rsidP="004D550B">
          <w:pPr>
            <w:pStyle w:val="DFE1A46ACFF940B2ADB9702D14C018C7"/>
          </w:pPr>
          <w:r w:rsidRPr="00711F0E">
            <w:rPr>
              <w:rStyle w:val="placeholder1Char"/>
              <w:rFonts w:hint="eastAsia"/>
              <w:sz w:val="16"/>
              <w:szCs w:val="16"/>
            </w:rPr>
            <w:t>____</w:t>
          </w:r>
        </w:p>
      </w:docPartBody>
    </w:docPart>
    <w:docPart>
      <w:docPartPr>
        <w:name w:val="7587DAB8A9904730A507CDADD27750B9"/>
        <w:category>
          <w:name w:val="常规"/>
          <w:gallery w:val="placeholder"/>
        </w:category>
        <w:types>
          <w:type w:val="bbPlcHdr"/>
        </w:types>
        <w:behaviors>
          <w:behavior w:val="content"/>
        </w:behaviors>
        <w:guid w:val="{5148304A-15EA-4844-941A-27A29A2F6A21}"/>
      </w:docPartPr>
      <w:docPartBody>
        <w:p w:rsidR="004D550B" w:rsidRDefault="004D550B" w:rsidP="004D550B">
          <w:pPr>
            <w:pStyle w:val="7587DAB8A9904730A507CDADD27750B9"/>
          </w:pPr>
          <w:r w:rsidRPr="00711F0E">
            <w:rPr>
              <w:rStyle w:val="placeholder1Char"/>
              <w:rFonts w:hint="eastAsia"/>
              <w:sz w:val="16"/>
              <w:szCs w:val="16"/>
            </w:rPr>
            <w:t>____</w:t>
          </w:r>
        </w:p>
      </w:docPartBody>
    </w:docPart>
    <w:docPart>
      <w:docPartPr>
        <w:name w:val="4F9D91ECD7174061BD525D056B886BCB"/>
        <w:category>
          <w:name w:val="常规"/>
          <w:gallery w:val="placeholder"/>
        </w:category>
        <w:types>
          <w:type w:val="bbPlcHdr"/>
        </w:types>
        <w:behaviors>
          <w:behavior w:val="content"/>
        </w:behaviors>
        <w:guid w:val="{877C4FA3-7E80-427F-82C4-DCC8FCA0BE90}"/>
      </w:docPartPr>
      <w:docPartBody>
        <w:p w:rsidR="004D550B" w:rsidRDefault="004D550B" w:rsidP="004D550B">
          <w:pPr>
            <w:pStyle w:val="4F9D91ECD7174061BD525D056B886BCB"/>
          </w:pPr>
          <w:r w:rsidRPr="00711F0E">
            <w:rPr>
              <w:rStyle w:val="placeholder1Char"/>
              <w:rFonts w:hint="eastAsia"/>
              <w:sz w:val="16"/>
              <w:szCs w:val="16"/>
            </w:rPr>
            <w:t>____</w:t>
          </w:r>
        </w:p>
      </w:docPartBody>
    </w:docPart>
    <w:docPart>
      <w:docPartPr>
        <w:name w:val="06BD8412FE13462D81DE4C5A3F4F799D"/>
        <w:category>
          <w:name w:val="常规"/>
          <w:gallery w:val="placeholder"/>
        </w:category>
        <w:types>
          <w:type w:val="bbPlcHdr"/>
        </w:types>
        <w:behaviors>
          <w:behavior w:val="content"/>
        </w:behaviors>
        <w:guid w:val="{08C10913-E20D-4360-9D97-F7ACCE28DBBE}"/>
      </w:docPartPr>
      <w:docPartBody>
        <w:p w:rsidR="004D550B" w:rsidRDefault="004D550B" w:rsidP="004D550B">
          <w:pPr>
            <w:pStyle w:val="06BD8412FE13462D81DE4C5A3F4F799D"/>
          </w:pPr>
          <w:r w:rsidRPr="00711F0E">
            <w:rPr>
              <w:rStyle w:val="placeholder1Char"/>
              <w:rFonts w:hint="eastAsia"/>
              <w:sz w:val="16"/>
              <w:szCs w:val="16"/>
            </w:rPr>
            <w:t>____</w:t>
          </w:r>
        </w:p>
      </w:docPartBody>
    </w:docPart>
    <w:docPart>
      <w:docPartPr>
        <w:name w:val="052FFE29DBCC4A649C16B77A5980C164"/>
        <w:category>
          <w:name w:val="常规"/>
          <w:gallery w:val="placeholder"/>
        </w:category>
        <w:types>
          <w:type w:val="bbPlcHdr"/>
        </w:types>
        <w:behaviors>
          <w:behavior w:val="content"/>
        </w:behaviors>
        <w:guid w:val="{4D121776-9D16-4AC1-983B-DB7089929432}"/>
      </w:docPartPr>
      <w:docPartBody>
        <w:p w:rsidR="004D550B" w:rsidRDefault="004D550B" w:rsidP="004D550B">
          <w:pPr>
            <w:pStyle w:val="052FFE29DBCC4A649C16B77A5980C164"/>
          </w:pPr>
          <w:r w:rsidRPr="00711F0E">
            <w:rPr>
              <w:rStyle w:val="placeholder1Char"/>
              <w:rFonts w:hint="eastAsia"/>
              <w:sz w:val="16"/>
              <w:szCs w:val="16"/>
            </w:rPr>
            <w:t>____</w:t>
          </w:r>
        </w:p>
      </w:docPartBody>
    </w:docPart>
    <w:docPart>
      <w:docPartPr>
        <w:name w:val="7E5149F826C1447EB0B8F1E322EA1EFA"/>
        <w:category>
          <w:name w:val="常规"/>
          <w:gallery w:val="placeholder"/>
        </w:category>
        <w:types>
          <w:type w:val="bbPlcHdr"/>
        </w:types>
        <w:behaviors>
          <w:behavior w:val="content"/>
        </w:behaviors>
        <w:guid w:val="{5C3B3D98-84B0-4382-8C36-40F48F1937FB}"/>
      </w:docPartPr>
      <w:docPartBody>
        <w:p w:rsidR="004D550B" w:rsidRDefault="004D550B" w:rsidP="004D550B">
          <w:pPr>
            <w:pStyle w:val="7E5149F826C1447EB0B8F1E322EA1EFA"/>
          </w:pPr>
          <w:r w:rsidRPr="00711F0E">
            <w:rPr>
              <w:rStyle w:val="placeholder1Char"/>
              <w:rFonts w:hint="eastAsia"/>
              <w:sz w:val="16"/>
              <w:szCs w:val="16"/>
            </w:rPr>
            <w:t>____</w:t>
          </w:r>
        </w:p>
      </w:docPartBody>
    </w:docPart>
    <w:docPart>
      <w:docPartPr>
        <w:name w:val="F4398F904B8745259DB1C0422390E76D"/>
        <w:category>
          <w:name w:val="常规"/>
          <w:gallery w:val="placeholder"/>
        </w:category>
        <w:types>
          <w:type w:val="bbPlcHdr"/>
        </w:types>
        <w:behaviors>
          <w:behavior w:val="content"/>
        </w:behaviors>
        <w:guid w:val="{43211AC6-F794-40EE-A726-DEA785C57468}"/>
      </w:docPartPr>
      <w:docPartBody>
        <w:p w:rsidR="004D550B" w:rsidRDefault="004D550B" w:rsidP="004D550B">
          <w:pPr>
            <w:pStyle w:val="F4398F904B8745259DB1C0422390E76D"/>
          </w:pPr>
          <w:r w:rsidRPr="00711F0E">
            <w:rPr>
              <w:rStyle w:val="placeholder1Char"/>
              <w:rFonts w:hint="eastAsia"/>
              <w:sz w:val="16"/>
              <w:szCs w:val="16"/>
            </w:rPr>
            <w:t>____</w:t>
          </w:r>
        </w:p>
      </w:docPartBody>
    </w:docPart>
    <w:docPart>
      <w:docPartPr>
        <w:name w:val="BE4016A0BC054290B7A5DCEAE8D71BED"/>
        <w:category>
          <w:name w:val="常规"/>
          <w:gallery w:val="placeholder"/>
        </w:category>
        <w:types>
          <w:type w:val="bbPlcHdr"/>
        </w:types>
        <w:behaviors>
          <w:behavior w:val="content"/>
        </w:behaviors>
        <w:guid w:val="{584039C6-AA1B-4C27-B1C5-752875EDFAA5}"/>
      </w:docPartPr>
      <w:docPartBody>
        <w:p w:rsidR="004D550B" w:rsidRDefault="004D550B" w:rsidP="004D550B">
          <w:pPr>
            <w:pStyle w:val="BE4016A0BC054290B7A5DCEAE8D71BED"/>
          </w:pPr>
          <w:r w:rsidRPr="00711F0E">
            <w:rPr>
              <w:rStyle w:val="placeholder1Char"/>
              <w:rFonts w:hint="eastAsia"/>
              <w:sz w:val="16"/>
              <w:szCs w:val="16"/>
            </w:rPr>
            <w:t>____</w:t>
          </w:r>
        </w:p>
      </w:docPartBody>
    </w:docPart>
    <w:docPart>
      <w:docPartPr>
        <w:name w:val="781FA8823F224474A19AA812749E678D"/>
        <w:category>
          <w:name w:val="常规"/>
          <w:gallery w:val="placeholder"/>
        </w:category>
        <w:types>
          <w:type w:val="bbPlcHdr"/>
        </w:types>
        <w:behaviors>
          <w:behavior w:val="content"/>
        </w:behaviors>
        <w:guid w:val="{AEA8CA18-D9F9-4474-BB14-EA943AFDD54D}"/>
      </w:docPartPr>
      <w:docPartBody>
        <w:p w:rsidR="004D550B" w:rsidRDefault="004D550B" w:rsidP="004D550B">
          <w:pPr>
            <w:pStyle w:val="781FA8823F224474A19AA812749E678D"/>
          </w:pPr>
          <w:r w:rsidRPr="00711F0E">
            <w:rPr>
              <w:rStyle w:val="placeholder1Char"/>
              <w:rFonts w:hint="eastAsia"/>
              <w:sz w:val="16"/>
              <w:szCs w:val="16"/>
            </w:rPr>
            <w:t>____</w:t>
          </w:r>
        </w:p>
      </w:docPartBody>
    </w:docPart>
    <w:docPart>
      <w:docPartPr>
        <w:name w:val="AA4A4B1844A641559FD625ABB8E8D6A3"/>
        <w:category>
          <w:name w:val="常规"/>
          <w:gallery w:val="placeholder"/>
        </w:category>
        <w:types>
          <w:type w:val="bbPlcHdr"/>
        </w:types>
        <w:behaviors>
          <w:behavior w:val="content"/>
        </w:behaviors>
        <w:guid w:val="{C26C64FF-8B8C-403B-80CC-251D586C667E}"/>
      </w:docPartPr>
      <w:docPartBody>
        <w:p w:rsidR="004D550B" w:rsidRDefault="004D550B" w:rsidP="004D550B">
          <w:pPr>
            <w:pStyle w:val="AA4A4B1844A641559FD625ABB8E8D6A3"/>
          </w:pPr>
          <w:r w:rsidRPr="00711F0E">
            <w:rPr>
              <w:rStyle w:val="placeholder1Char"/>
              <w:rFonts w:hint="eastAsia"/>
              <w:sz w:val="16"/>
              <w:szCs w:val="16"/>
            </w:rPr>
            <w:t>____</w:t>
          </w:r>
        </w:p>
      </w:docPartBody>
    </w:docPart>
    <w:docPart>
      <w:docPartPr>
        <w:name w:val="7DAE4B2197A94AD0BD91C2F9D7BCB001"/>
        <w:category>
          <w:name w:val="常规"/>
          <w:gallery w:val="placeholder"/>
        </w:category>
        <w:types>
          <w:type w:val="bbPlcHdr"/>
        </w:types>
        <w:behaviors>
          <w:behavior w:val="content"/>
        </w:behaviors>
        <w:guid w:val="{077190F1-54B7-4854-95A5-02143503A4AB}"/>
      </w:docPartPr>
      <w:docPartBody>
        <w:p w:rsidR="004D550B" w:rsidRDefault="004D550B" w:rsidP="004D550B">
          <w:pPr>
            <w:pStyle w:val="7DAE4B2197A94AD0BD91C2F9D7BCB001"/>
          </w:pPr>
          <w:r w:rsidRPr="00711F0E">
            <w:rPr>
              <w:rStyle w:val="placeholder1Char"/>
              <w:rFonts w:hint="eastAsia"/>
              <w:sz w:val="16"/>
              <w:szCs w:val="16"/>
            </w:rPr>
            <w:t>____</w:t>
          </w:r>
        </w:p>
      </w:docPartBody>
    </w:docPart>
    <w:docPart>
      <w:docPartPr>
        <w:name w:val="4F043340A08940EFA747EFA1C1AD7DE9"/>
        <w:category>
          <w:name w:val="常规"/>
          <w:gallery w:val="placeholder"/>
        </w:category>
        <w:types>
          <w:type w:val="bbPlcHdr"/>
        </w:types>
        <w:behaviors>
          <w:behavior w:val="content"/>
        </w:behaviors>
        <w:guid w:val="{9B2BFFC2-B73C-4DD5-B502-36C968063D42}"/>
      </w:docPartPr>
      <w:docPartBody>
        <w:p w:rsidR="004D550B" w:rsidRDefault="004D550B" w:rsidP="004D550B">
          <w:pPr>
            <w:pStyle w:val="4F043340A08940EFA747EFA1C1AD7DE9"/>
          </w:pPr>
          <w:r w:rsidRPr="00711F0E">
            <w:rPr>
              <w:rStyle w:val="placeholder1Char"/>
              <w:rFonts w:hint="eastAsia"/>
              <w:sz w:val="16"/>
              <w:szCs w:val="16"/>
            </w:rPr>
            <w:t>____</w:t>
          </w:r>
        </w:p>
      </w:docPartBody>
    </w:docPart>
    <w:docPart>
      <w:docPartPr>
        <w:name w:val="791B54999E4748B0A1923C6511EF762B"/>
        <w:category>
          <w:name w:val="常规"/>
          <w:gallery w:val="placeholder"/>
        </w:category>
        <w:types>
          <w:type w:val="bbPlcHdr"/>
        </w:types>
        <w:behaviors>
          <w:behavior w:val="content"/>
        </w:behaviors>
        <w:guid w:val="{C6C9E92E-40B1-43D3-B552-58D0607A1404}"/>
      </w:docPartPr>
      <w:docPartBody>
        <w:p w:rsidR="004D550B" w:rsidRDefault="004D550B" w:rsidP="004D550B">
          <w:pPr>
            <w:pStyle w:val="791B54999E4748B0A1923C6511EF762B"/>
          </w:pPr>
          <w:r w:rsidRPr="00711F0E">
            <w:rPr>
              <w:rStyle w:val="placeholder1Char"/>
              <w:rFonts w:hint="eastAsia"/>
              <w:sz w:val="16"/>
              <w:szCs w:val="16"/>
            </w:rPr>
            <w:t>____</w:t>
          </w:r>
        </w:p>
      </w:docPartBody>
    </w:docPart>
    <w:docPart>
      <w:docPartPr>
        <w:name w:val="F9D2277064D340379B1DBB65A2304889"/>
        <w:category>
          <w:name w:val="常规"/>
          <w:gallery w:val="placeholder"/>
        </w:category>
        <w:types>
          <w:type w:val="bbPlcHdr"/>
        </w:types>
        <w:behaviors>
          <w:behavior w:val="content"/>
        </w:behaviors>
        <w:guid w:val="{6F9313F0-AAF6-4379-8712-4BB3A75C568D}"/>
      </w:docPartPr>
      <w:docPartBody>
        <w:p w:rsidR="004D550B" w:rsidRDefault="004D550B" w:rsidP="004D550B">
          <w:pPr>
            <w:pStyle w:val="F9D2277064D340379B1DBB65A2304889"/>
          </w:pPr>
          <w:r w:rsidRPr="00711F0E">
            <w:rPr>
              <w:rStyle w:val="placeholder1Char"/>
              <w:rFonts w:hint="eastAsia"/>
              <w:sz w:val="16"/>
              <w:szCs w:val="16"/>
            </w:rPr>
            <w:t>____</w:t>
          </w:r>
        </w:p>
      </w:docPartBody>
    </w:docPart>
    <w:docPart>
      <w:docPartPr>
        <w:name w:val="4F0B8015D1E044F0AD47794229F998B5"/>
        <w:category>
          <w:name w:val="常规"/>
          <w:gallery w:val="placeholder"/>
        </w:category>
        <w:types>
          <w:type w:val="bbPlcHdr"/>
        </w:types>
        <w:behaviors>
          <w:behavior w:val="content"/>
        </w:behaviors>
        <w:guid w:val="{BE91BBDF-7C9D-4D84-A13F-4726F8273BA6}"/>
      </w:docPartPr>
      <w:docPartBody>
        <w:p w:rsidR="004D550B" w:rsidRDefault="004D550B" w:rsidP="004D550B">
          <w:pPr>
            <w:pStyle w:val="4F0B8015D1E044F0AD47794229F998B5"/>
          </w:pPr>
          <w:r w:rsidRPr="00711F0E">
            <w:rPr>
              <w:rStyle w:val="placeholder1Char"/>
              <w:rFonts w:hint="eastAsia"/>
              <w:sz w:val="16"/>
              <w:szCs w:val="16"/>
            </w:rPr>
            <w:t>____</w:t>
          </w:r>
        </w:p>
      </w:docPartBody>
    </w:docPart>
    <w:docPart>
      <w:docPartPr>
        <w:name w:val="7EBC3BAD99A2450EA05ED9021038612D"/>
        <w:category>
          <w:name w:val="常规"/>
          <w:gallery w:val="placeholder"/>
        </w:category>
        <w:types>
          <w:type w:val="bbPlcHdr"/>
        </w:types>
        <w:behaviors>
          <w:behavior w:val="content"/>
        </w:behaviors>
        <w:guid w:val="{6AB25A3B-E547-4D2C-99C6-41233212E598}"/>
      </w:docPartPr>
      <w:docPartBody>
        <w:p w:rsidR="004D550B" w:rsidRDefault="004D550B" w:rsidP="004D550B">
          <w:pPr>
            <w:pStyle w:val="7EBC3BAD99A2450EA05ED9021038612D"/>
          </w:pPr>
          <w:r w:rsidRPr="00711F0E">
            <w:rPr>
              <w:rStyle w:val="placeholder1Char"/>
              <w:rFonts w:hint="eastAsia"/>
              <w:sz w:val="16"/>
              <w:szCs w:val="16"/>
            </w:rPr>
            <w:t>____</w:t>
          </w:r>
        </w:p>
      </w:docPartBody>
    </w:docPart>
    <w:docPart>
      <w:docPartPr>
        <w:name w:val="E76E60D05C994970808F70C20FB9E74E"/>
        <w:category>
          <w:name w:val="常规"/>
          <w:gallery w:val="placeholder"/>
        </w:category>
        <w:types>
          <w:type w:val="bbPlcHdr"/>
        </w:types>
        <w:behaviors>
          <w:behavior w:val="content"/>
        </w:behaviors>
        <w:guid w:val="{92AEDECD-CAE7-460B-9B2F-EEBFB3C1DAFD}"/>
      </w:docPartPr>
      <w:docPartBody>
        <w:p w:rsidR="004D550B" w:rsidRDefault="004D550B" w:rsidP="004D550B">
          <w:pPr>
            <w:pStyle w:val="E76E60D05C994970808F70C20FB9E74E"/>
          </w:pPr>
          <w:r w:rsidRPr="00711F0E">
            <w:rPr>
              <w:rStyle w:val="placeholder1Char"/>
              <w:rFonts w:hint="eastAsia"/>
              <w:sz w:val="16"/>
              <w:szCs w:val="16"/>
            </w:rPr>
            <w:t>____</w:t>
          </w:r>
        </w:p>
      </w:docPartBody>
    </w:docPart>
    <w:docPart>
      <w:docPartPr>
        <w:name w:val="518D55D541344FBD952C8CDFC60C5E66"/>
        <w:category>
          <w:name w:val="常规"/>
          <w:gallery w:val="placeholder"/>
        </w:category>
        <w:types>
          <w:type w:val="bbPlcHdr"/>
        </w:types>
        <w:behaviors>
          <w:behavior w:val="content"/>
        </w:behaviors>
        <w:guid w:val="{DC967348-86C0-466A-BF65-7CB8B659B441}"/>
      </w:docPartPr>
      <w:docPartBody>
        <w:p w:rsidR="004D550B" w:rsidRDefault="004D550B" w:rsidP="004D550B">
          <w:pPr>
            <w:pStyle w:val="518D55D541344FBD952C8CDFC60C5E66"/>
          </w:pPr>
          <w:r w:rsidRPr="00711F0E">
            <w:rPr>
              <w:rStyle w:val="placeholder1Char"/>
              <w:rFonts w:hint="eastAsia"/>
              <w:sz w:val="16"/>
              <w:szCs w:val="16"/>
            </w:rPr>
            <w:t>____</w:t>
          </w:r>
        </w:p>
      </w:docPartBody>
    </w:docPart>
    <w:docPart>
      <w:docPartPr>
        <w:name w:val="F31F75308FC949E1B182E9A290B3242D"/>
        <w:category>
          <w:name w:val="常规"/>
          <w:gallery w:val="placeholder"/>
        </w:category>
        <w:types>
          <w:type w:val="bbPlcHdr"/>
        </w:types>
        <w:behaviors>
          <w:behavior w:val="content"/>
        </w:behaviors>
        <w:guid w:val="{135BF57D-1A57-4CB9-ABC6-932CE82724B5}"/>
      </w:docPartPr>
      <w:docPartBody>
        <w:p w:rsidR="004D550B" w:rsidRDefault="004D550B" w:rsidP="004D550B">
          <w:pPr>
            <w:pStyle w:val="F31F75308FC949E1B182E9A290B3242D"/>
          </w:pPr>
          <w:r w:rsidRPr="00711F0E">
            <w:rPr>
              <w:rStyle w:val="placeholder1Char"/>
              <w:rFonts w:hint="eastAsia"/>
              <w:sz w:val="16"/>
              <w:szCs w:val="16"/>
            </w:rPr>
            <w:t>____</w:t>
          </w:r>
        </w:p>
      </w:docPartBody>
    </w:docPart>
    <w:docPart>
      <w:docPartPr>
        <w:name w:val="9D02641420A1459E8FBC5F0E0268B01A"/>
        <w:category>
          <w:name w:val="常规"/>
          <w:gallery w:val="placeholder"/>
        </w:category>
        <w:types>
          <w:type w:val="bbPlcHdr"/>
        </w:types>
        <w:behaviors>
          <w:behavior w:val="content"/>
        </w:behaviors>
        <w:guid w:val="{DEB83F39-E333-4779-97AD-122FAD3F1C62}"/>
      </w:docPartPr>
      <w:docPartBody>
        <w:p w:rsidR="004D550B" w:rsidRDefault="004D550B" w:rsidP="004D550B">
          <w:pPr>
            <w:pStyle w:val="9D02641420A1459E8FBC5F0E0268B01A"/>
          </w:pPr>
          <w:r w:rsidRPr="00711F0E">
            <w:rPr>
              <w:rStyle w:val="placeholder1Char"/>
              <w:rFonts w:hint="eastAsia"/>
              <w:sz w:val="16"/>
              <w:szCs w:val="16"/>
            </w:rPr>
            <w:t>____</w:t>
          </w:r>
        </w:p>
      </w:docPartBody>
    </w:docPart>
    <w:docPart>
      <w:docPartPr>
        <w:name w:val="FA471965C9834FC99D50C85AF019E8C0"/>
        <w:category>
          <w:name w:val="常规"/>
          <w:gallery w:val="placeholder"/>
        </w:category>
        <w:types>
          <w:type w:val="bbPlcHdr"/>
        </w:types>
        <w:behaviors>
          <w:behavior w:val="content"/>
        </w:behaviors>
        <w:guid w:val="{C78FE18F-5C01-46DF-8480-20556C2161D7}"/>
      </w:docPartPr>
      <w:docPartBody>
        <w:p w:rsidR="004D550B" w:rsidRDefault="004D550B" w:rsidP="004D550B">
          <w:pPr>
            <w:pStyle w:val="FA471965C9834FC99D50C85AF019E8C0"/>
          </w:pPr>
          <w:r w:rsidRPr="00711F0E">
            <w:rPr>
              <w:rStyle w:val="placeholder1Char"/>
              <w:rFonts w:hint="eastAsia"/>
              <w:sz w:val="16"/>
              <w:szCs w:val="16"/>
            </w:rPr>
            <w:t>____</w:t>
          </w:r>
        </w:p>
      </w:docPartBody>
    </w:docPart>
    <w:docPart>
      <w:docPartPr>
        <w:name w:val="C1052DF858D24D89A9A0C42CEA1516B1"/>
        <w:category>
          <w:name w:val="常规"/>
          <w:gallery w:val="placeholder"/>
        </w:category>
        <w:types>
          <w:type w:val="bbPlcHdr"/>
        </w:types>
        <w:behaviors>
          <w:behavior w:val="content"/>
        </w:behaviors>
        <w:guid w:val="{2868EE6A-26B8-4230-84AC-27847E95F665}"/>
      </w:docPartPr>
      <w:docPartBody>
        <w:p w:rsidR="004D550B" w:rsidRDefault="004D550B" w:rsidP="004D550B">
          <w:pPr>
            <w:pStyle w:val="C1052DF858D24D89A9A0C42CEA1516B1"/>
          </w:pPr>
          <w:r w:rsidRPr="00711F0E">
            <w:rPr>
              <w:rStyle w:val="placeholder1Char"/>
              <w:rFonts w:hint="eastAsia"/>
              <w:sz w:val="16"/>
              <w:szCs w:val="16"/>
            </w:rPr>
            <w:t>____</w:t>
          </w:r>
        </w:p>
      </w:docPartBody>
    </w:docPart>
    <w:docPart>
      <w:docPartPr>
        <w:name w:val="1820FBE568E441B0ACECDF2FFBDFCB10"/>
        <w:category>
          <w:name w:val="常规"/>
          <w:gallery w:val="placeholder"/>
        </w:category>
        <w:types>
          <w:type w:val="bbPlcHdr"/>
        </w:types>
        <w:behaviors>
          <w:behavior w:val="content"/>
        </w:behaviors>
        <w:guid w:val="{640D6087-B340-4335-B9B1-82FFFBC1E73D}"/>
      </w:docPartPr>
      <w:docPartBody>
        <w:p w:rsidR="004D550B" w:rsidRDefault="004D550B" w:rsidP="004D550B">
          <w:pPr>
            <w:pStyle w:val="1820FBE568E441B0ACECDF2FFBDFCB10"/>
          </w:pPr>
          <w:r w:rsidRPr="00711F0E">
            <w:rPr>
              <w:rStyle w:val="placeholder1Char"/>
              <w:rFonts w:hint="eastAsia"/>
              <w:sz w:val="16"/>
              <w:szCs w:val="16"/>
            </w:rPr>
            <w:t>____</w:t>
          </w:r>
        </w:p>
      </w:docPartBody>
    </w:docPart>
    <w:docPart>
      <w:docPartPr>
        <w:name w:val="0753EBBBF8A24F819096C13C850EA33F"/>
        <w:category>
          <w:name w:val="常规"/>
          <w:gallery w:val="placeholder"/>
        </w:category>
        <w:types>
          <w:type w:val="bbPlcHdr"/>
        </w:types>
        <w:behaviors>
          <w:behavior w:val="content"/>
        </w:behaviors>
        <w:guid w:val="{E98B8CE3-DCD2-4B90-8E8B-9F4BEA12C9E3}"/>
      </w:docPartPr>
      <w:docPartBody>
        <w:p w:rsidR="004D550B" w:rsidRDefault="004D550B" w:rsidP="004D550B">
          <w:pPr>
            <w:pStyle w:val="0753EBBBF8A24F819096C13C850EA33F"/>
          </w:pPr>
          <w:r w:rsidRPr="00711F0E">
            <w:rPr>
              <w:rStyle w:val="placeholder1Char"/>
              <w:rFonts w:hint="eastAsia"/>
              <w:sz w:val="16"/>
              <w:szCs w:val="16"/>
            </w:rPr>
            <w:t>____</w:t>
          </w:r>
        </w:p>
      </w:docPartBody>
    </w:docPart>
    <w:docPart>
      <w:docPartPr>
        <w:name w:val="E251011F6DAA49CA99041390C70097A1"/>
        <w:category>
          <w:name w:val="常规"/>
          <w:gallery w:val="placeholder"/>
        </w:category>
        <w:types>
          <w:type w:val="bbPlcHdr"/>
        </w:types>
        <w:behaviors>
          <w:behavior w:val="content"/>
        </w:behaviors>
        <w:guid w:val="{126CE425-20F5-4A6A-80A6-3DED0AC98702}"/>
      </w:docPartPr>
      <w:docPartBody>
        <w:p w:rsidR="004D550B" w:rsidRDefault="004D550B" w:rsidP="004D550B">
          <w:pPr>
            <w:pStyle w:val="E251011F6DAA49CA99041390C70097A1"/>
          </w:pPr>
          <w:r w:rsidRPr="00711F0E">
            <w:rPr>
              <w:rStyle w:val="placeholder1Char"/>
              <w:rFonts w:hint="eastAsia"/>
              <w:sz w:val="16"/>
              <w:szCs w:val="16"/>
            </w:rPr>
            <w:t>____</w:t>
          </w:r>
        </w:p>
      </w:docPartBody>
    </w:docPart>
    <w:docPart>
      <w:docPartPr>
        <w:name w:val="49970CB0DD6947CCA440CBE40F949CA1"/>
        <w:category>
          <w:name w:val="常规"/>
          <w:gallery w:val="placeholder"/>
        </w:category>
        <w:types>
          <w:type w:val="bbPlcHdr"/>
        </w:types>
        <w:behaviors>
          <w:behavior w:val="content"/>
        </w:behaviors>
        <w:guid w:val="{508F3C4B-EFA4-4AC9-9275-7F9EFFE72143}"/>
      </w:docPartPr>
      <w:docPartBody>
        <w:p w:rsidR="004D550B" w:rsidRDefault="004D550B" w:rsidP="004D550B">
          <w:pPr>
            <w:pStyle w:val="49970CB0DD6947CCA440CBE40F949CA1"/>
          </w:pPr>
          <w:r w:rsidRPr="00711F0E">
            <w:rPr>
              <w:rStyle w:val="placeholder1Char"/>
              <w:rFonts w:hint="eastAsia"/>
              <w:sz w:val="16"/>
              <w:szCs w:val="16"/>
            </w:rPr>
            <w:t>____</w:t>
          </w:r>
        </w:p>
      </w:docPartBody>
    </w:docPart>
    <w:docPart>
      <w:docPartPr>
        <w:name w:val="37C9F8D9164A4FCCAC9A40C4E0571440"/>
        <w:category>
          <w:name w:val="常规"/>
          <w:gallery w:val="placeholder"/>
        </w:category>
        <w:types>
          <w:type w:val="bbPlcHdr"/>
        </w:types>
        <w:behaviors>
          <w:behavior w:val="content"/>
        </w:behaviors>
        <w:guid w:val="{BCC43B34-B4B8-4F73-AF65-95C92E227DF6}"/>
      </w:docPartPr>
      <w:docPartBody>
        <w:p w:rsidR="004D550B" w:rsidRDefault="004D550B" w:rsidP="004D550B">
          <w:pPr>
            <w:pStyle w:val="37C9F8D9164A4FCCAC9A40C4E0571440"/>
          </w:pPr>
          <w:r w:rsidRPr="00711F0E">
            <w:rPr>
              <w:rStyle w:val="placeholder1Char"/>
              <w:rFonts w:hint="eastAsia"/>
              <w:sz w:val="16"/>
              <w:szCs w:val="16"/>
            </w:rPr>
            <w:t>____</w:t>
          </w:r>
        </w:p>
      </w:docPartBody>
    </w:docPart>
    <w:docPart>
      <w:docPartPr>
        <w:name w:val="10B5C4A05DDD45A89C8ABF47FE644EA9"/>
        <w:category>
          <w:name w:val="常规"/>
          <w:gallery w:val="placeholder"/>
        </w:category>
        <w:types>
          <w:type w:val="bbPlcHdr"/>
        </w:types>
        <w:behaviors>
          <w:behavior w:val="content"/>
        </w:behaviors>
        <w:guid w:val="{F0E139E7-BAEB-4CE1-BC00-0802496DC029}"/>
      </w:docPartPr>
      <w:docPartBody>
        <w:p w:rsidR="004D550B" w:rsidRDefault="004D550B" w:rsidP="004D550B">
          <w:pPr>
            <w:pStyle w:val="10B5C4A05DDD45A89C8ABF47FE644EA9"/>
          </w:pPr>
          <w:r w:rsidRPr="00711F0E">
            <w:rPr>
              <w:rStyle w:val="placeholder1Char"/>
              <w:rFonts w:hint="eastAsia"/>
              <w:sz w:val="16"/>
              <w:szCs w:val="16"/>
            </w:rPr>
            <w:t>____</w:t>
          </w:r>
        </w:p>
      </w:docPartBody>
    </w:docPart>
    <w:docPart>
      <w:docPartPr>
        <w:name w:val="6A2136447A5A4EBAACB0EEBBD05F8FED"/>
        <w:category>
          <w:name w:val="常规"/>
          <w:gallery w:val="placeholder"/>
        </w:category>
        <w:types>
          <w:type w:val="bbPlcHdr"/>
        </w:types>
        <w:behaviors>
          <w:behavior w:val="content"/>
        </w:behaviors>
        <w:guid w:val="{A66C2B3D-8152-442B-9C91-FE41ADB5A04C}"/>
      </w:docPartPr>
      <w:docPartBody>
        <w:p w:rsidR="004D550B" w:rsidRDefault="004D550B" w:rsidP="004D550B">
          <w:pPr>
            <w:pStyle w:val="6A2136447A5A4EBAACB0EEBBD05F8FED"/>
          </w:pPr>
          <w:r w:rsidRPr="00711F0E">
            <w:rPr>
              <w:rStyle w:val="placeholder1Char"/>
              <w:rFonts w:hint="eastAsia"/>
              <w:sz w:val="16"/>
              <w:szCs w:val="16"/>
            </w:rPr>
            <w:t>____</w:t>
          </w:r>
        </w:p>
      </w:docPartBody>
    </w:docPart>
    <w:docPart>
      <w:docPartPr>
        <w:name w:val="B791E6A0D15E45698B76C66C6D5407DF"/>
        <w:category>
          <w:name w:val="常规"/>
          <w:gallery w:val="placeholder"/>
        </w:category>
        <w:types>
          <w:type w:val="bbPlcHdr"/>
        </w:types>
        <w:behaviors>
          <w:behavior w:val="content"/>
        </w:behaviors>
        <w:guid w:val="{F3382AC2-2CC2-453B-8C9C-ACADDA936372}"/>
      </w:docPartPr>
      <w:docPartBody>
        <w:p w:rsidR="004D550B" w:rsidRDefault="004D550B" w:rsidP="004D550B">
          <w:pPr>
            <w:pStyle w:val="B791E6A0D15E45698B76C66C6D5407DF"/>
          </w:pPr>
          <w:r w:rsidRPr="00711F0E">
            <w:rPr>
              <w:rStyle w:val="placeholder1Char"/>
              <w:rFonts w:hint="eastAsia"/>
              <w:sz w:val="16"/>
              <w:szCs w:val="16"/>
            </w:rPr>
            <w:t>____</w:t>
          </w:r>
        </w:p>
      </w:docPartBody>
    </w:docPart>
    <w:docPart>
      <w:docPartPr>
        <w:name w:val="91D6896E677E4521B2521BABCA202D85"/>
        <w:category>
          <w:name w:val="常规"/>
          <w:gallery w:val="placeholder"/>
        </w:category>
        <w:types>
          <w:type w:val="bbPlcHdr"/>
        </w:types>
        <w:behaviors>
          <w:behavior w:val="content"/>
        </w:behaviors>
        <w:guid w:val="{A250B074-3919-4107-BBE5-B99F5E438225}"/>
      </w:docPartPr>
      <w:docPartBody>
        <w:p w:rsidR="004D550B" w:rsidRDefault="004D550B" w:rsidP="004D550B">
          <w:pPr>
            <w:pStyle w:val="91D6896E677E4521B2521BABCA202D85"/>
          </w:pPr>
          <w:r w:rsidRPr="00711F0E">
            <w:rPr>
              <w:rStyle w:val="placeholder1Char"/>
              <w:rFonts w:hint="eastAsia"/>
              <w:sz w:val="16"/>
              <w:szCs w:val="16"/>
            </w:rPr>
            <w:t>____</w:t>
          </w:r>
        </w:p>
      </w:docPartBody>
    </w:docPart>
    <w:docPart>
      <w:docPartPr>
        <w:name w:val="4E69B5D90E9B4AE7A075F30EBD0764FC"/>
        <w:category>
          <w:name w:val="常规"/>
          <w:gallery w:val="placeholder"/>
        </w:category>
        <w:types>
          <w:type w:val="bbPlcHdr"/>
        </w:types>
        <w:behaviors>
          <w:behavior w:val="content"/>
        </w:behaviors>
        <w:guid w:val="{73A1EFFC-D9C3-41A7-A5EB-843C4CC6E0CE}"/>
      </w:docPartPr>
      <w:docPartBody>
        <w:p w:rsidR="004D550B" w:rsidRDefault="004D550B" w:rsidP="004D550B">
          <w:pPr>
            <w:pStyle w:val="4E69B5D90E9B4AE7A075F30EBD0764FC"/>
          </w:pPr>
          <w:r w:rsidRPr="00711F0E">
            <w:rPr>
              <w:rStyle w:val="placeholder1Char"/>
              <w:rFonts w:hint="eastAsia"/>
              <w:sz w:val="16"/>
              <w:szCs w:val="16"/>
            </w:rPr>
            <w:t>____</w:t>
          </w:r>
        </w:p>
      </w:docPartBody>
    </w:docPart>
    <w:docPart>
      <w:docPartPr>
        <w:name w:val="514877375FE54799B73BC2D90F15CB23"/>
        <w:category>
          <w:name w:val="常规"/>
          <w:gallery w:val="placeholder"/>
        </w:category>
        <w:types>
          <w:type w:val="bbPlcHdr"/>
        </w:types>
        <w:behaviors>
          <w:behavior w:val="content"/>
        </w:behaviors>
        <w:guid w:val="{BFED91BC-48D1-451F-AF9D-9FA3287D0453}"/>
      </w:docPartPr>
      <w:docPartBody>
        <w:p w:rsidR="004D550B" w:rsidRDefault="004D550B" w:rsidP="004D550B">
          <w:pPr>
            <w:pStyle w:val="514877375FE54799B73BC2D90F15CB23"/>
          </w:pPr>
          <w:r w:rsidRPr="00711F0E">
            <w:rPr>
              <w:rStyle w:val="placeholder1Char"/>
              <w:rFonts w:hint="eastAsia"/>
              <w:sz w:val="16"/>
              <w:szCs w:val="16"/>
            </w:rPr>
            <w:t>____</w:t>
          </w:r>
        </w:p>
      </w:docPartBody>
    </w:docPart>
    <w:docPart>
      <w:docPartPr>
        <w:name w:val="AFACE6B925FF412CB7A91B191713B3D1"/>
        <w:category>
          <w:name w:val="常规"/>
          <w:gallery w:val="placeholder"/>
        </w:category>
        <w:types>
          <w:type w:val="bbPlcHdr"/>
        </w:types>
        <w:behaviors>
          <w:behavior w:val="content"/>
        </w:behaviors>
        <w:guid w:val="{D62F75C1-F549-478E-97A7-4D189537DD5E}"/>
      </w:docPartPr>
      <w:docPartBody>
        <w:p w:rsidR="004D550B" w:rsidRDefault="004D550B" w:rsidP="004D550B">
          <w:pPr>
            <w:pStyle w:val="AFACE6B925FF412CB7A91B191713B3D1"/>
          </w:pPr>
          <w:r w:rsidRPr="00711F0E">
            <w:rPr>
              <w:rStyle w:val="placeholder1Char"/>
              <w:rFonts w:hint="eastAsia"/>
              <w:sz w:val="16"/>
              <w:szCs w:val="16"/>
            </w:rPr>
            <w:t>____</w:t>
          </w:r>
        </w:p>
      </w:docPartBody>
    </w:docPart>
    <w:docPart>
      <w:docPartPr>
        <w:name w:val="176F1B7F4F2644BB9A7D6181D7B8A48A"/>
        <w:category>
          <w:name w:val="常规"/>
          <w:gallery w:val="placeholder"/>
        </w:category>
        <w:types>
          <w:type w:val="bbPlcHdr"/>
        </w:types>
        <w:behaviors>
          <w:behavior w:val="content"/>
        </w:behaviors>
        <w:guid w:val="{B4D2D2F8-CD8F-45D8-A1E1-E99D4B15F53F}"/>
      </w:docPartPr>
      <w:docPartBody>
        <w:p w:rsidR="004D550B" w:rsidRDefault="004D550B" w:rsidP="004D550B">
          <w:pPr>
            <w:pStyle w:val="176F1B7F4F2644BB9A7D6181D7B8A48A"/>
          </w:pPr>
          <w:r w:rsidRPr="00711F0E">
            <w:rPr>
              <w:rStyle w:val="placeholder1Char"/>
              <w:rFonts w:hint="eastAsia"/>
              <w:sz w:val="16"/>
              <w:szCs w:val="16"/>
            </w:rPr>
            <w:t>____</w:t>
          </w:r>
        </w:p>
      </w:docPartBody>
    </w:docPart>
    <w:docPart>
      <w:docPartPr>
        <w:name w:val="7363F720CED343BF9686EFF67399E1F0"/>
        <w:category>
          <w:name w:val="常规"/>
          <w:gallery w:val="placeholder"/>
        </w:category>
        <w:types>
          <w:type w:val="bbPlcHdr"/>
        </w:types>
        <w:behaviors>
          <w:behavior w:val="content"/>
        </w:behaviors>
        <w:guid w:val="{2F49673F-F3F1-4E62-8D67-ADE3BB36B9A5}"/>
      </w:docPartPr>
      <w:docPartBody>
        <w:p w:rsidR="004D550B" w:rsidRDefault="004D550B" w:rsidP="004D550B">
          <w:pPr>
            <w:pStyle w:val="7363F720CED343BF9686EFF67399E1F0"/>
          </w:pPr>
          <w:r w:rsidRPr="00711F0E">
            <w:rPr>
              <w:rStyle w:val="placeholder1Char"/>
              <w:rFonts w:hint="eastAsia"/>
              <w:sz w:val="16"/>
              <w:szCs w:val="16"/>
            </w:rPr>
            <w:t>____</w:t>
          </w:r>
        </w:p>
      </w:docPartBody>
    </w:docPart>
    <w:docPart>
      <w:docPartPr>
        <w:name w:val="5912371710F142DDB8D8212076C555E7"/>
        <w:category>
          <w:name w:val="常规"/>
          <w:gallery w:val="placeholder"/>
        </w:category>
        <w:types>
          <w:type w:val="bbPlcHdr"/>
        </w:types>
        <w:behaviors>
          <w:behavior w:val="content"/>
        </w:behaviors>
        <w:guid w:val="{78C54327-B665-4AE5-873B-ABBD98659348}"/>
      </w:docPartPr>
      <w:docPartBody>
        <w:p w:rsidR="004D550B" w:rsidRDefault="004D550B" w:rsidP="004D550B">
          <w:pPr>
            <w:pStyle w:val="5912371710F142DDB8D8212076C555E7"/>
          </w:pPr>
          <w:r w:rsidRPr="00711F0E">
            <w:rPr>
              <w:rStyle w:val="placeholder1Char"/>
              <w:rFonts w:hint="eastAsia"/>
              <w:sz w:val="16"/>
              <w:szCs w:val="16"/>
            </w:rPr>
            <w:t>____</w:t>
          </w:r>
        </w:p>
      </w:docPartBody>
    </w:docPart>
    <w:docPart>
      <w:docPartPr>
        <w:name w:val="AD9C383202BA4EAA9C01FA511DF645CB"/>
        <w:category>
          <w:name w:val="常规"/>
          <w:gallery w:val="placeholder"/>
        </w:category>
        <w:types>
          <w:type w:val="bbPlcHdr"/>
        </w:types>
        <w:behaviors>
          <w:behavior w:val="content"/>
        </w:behaviors>
        <w:guid w:val="{117ACA81-DD8A-4FE6-B800-5049A348A93E}"/>
      </w:docPartPr>
      <w:docPartBody>
        <w:p w:rsidR="004D550B" w:rsidRDefault="004D550B" w:rsidP="004D550B">
          <w:pPr>
            <w:pStyle w:val="AD9C383202BA4EAA9C01FA511DF645CB"/>
          </w:pPr>
          <w:r w:rsidRPr="00711F0E">
            <w:rPr>
              <w:rStyle w:val="placeholder1Char"/>
              <w:rFonts w:hint="eastAsia"/>
              <w:sz w:val="16"/>
              <w:szCs w:val="16"/>
            </w:rPr>
            <w:t>____</w:t>
          </w:r>
        </w:p>
      </w:docPartBody>
    </w:docPart>
    <w:docPart>
      <w:docPartPr>
        <w:name w:val="A60B42D7EA144C9785EC8B89BF907418"/>
        <w:category>
          <w:name w:val="常规"/>
          <w:gallery w:val="placeholder"/>
        </w:category>
        <w:types>
          <w:type w:val="bbPlcHdr"/>
        </w:types>
        <w:behaviors>
          <w:behavior w:val="content"/>
        </w:behaviors>
        <w:guid w:val="{640E9750-6F00-42F1-9061-48A1A89AF1E6}"/>
      </w:docPartPr>
      <w:docPartBody>
        <w:p w:rsidR="004D550B" w:rsidRDefault="004D550B" w:rsidP="004D550B">
          <w:pPr>
            <w:pStyle w:val="A60B42D7EA144C9785EC8B89BF907418"/>
          </w:pPr>
          <w:r w:rsidRPr="00711F0E">
            <w:rPr>
              <w:rStyle w:val="placeholder1Char"/>
              <w:rFonts w:hint="eastAsia"/>
              <w:sz w:val="16"/>
              <w:szCs w:val="16"/>
            </w:rPr>
            <w:t>____</w:t>
          </w:r>
        </w:p>
      </w:docPartBody>
    </w:docPart>
    <w:docPart>
      <w:docPartPr>
        <w:name w:val="221A986D140545BE93A7122B969349A7"/>
        <w:category>
          <w:name w:val="常规"/>
          <w:gallery w:val="placeholder"/>
        </w:category>
        <w:types>
          <w:type w:val="bbPlcHdr"/>
        </w:types>
        <w:behaviors>
          <w:behavior w:val="content"/>
        </w:behaviors>
        <w:guid w:val="{14493686-D2DF-4B14-A6B1-92529FFA818B}"/>
      </w:docPartPr>
      <w:docPartBody>
        <w:p w:rsidR="004D550B" w:rsidRDefault="004D550B" w:rsidP="004D550B">
          <w:pPr>
            <w:pStyle w:val="221A986D140545BE93A7122B969349A7"/>
          </w:pPr>
          <w:r w:rsidRPr="00711F0E">
            <w:rPr>
              <w:rStyle w:val="placeholder1Char"/>
              <w:rFonts w:hint="eastAsia"/>
              <w:sz w:val="16"/>
              <w:szCs w:val="16"/>
            </w:rPr>
            <w:t>____</w:t>
          </w:r>
        </w:p>
      </w:docPartBody>
    </w:docPart>
    <w:docPart>
      <w:docPartPr>
        <w:name w:val="454F29D5A5F94C08AFDDDC7A2AE3CF9D"/>
        <w:category>
          <w:name w:val="常规"/>
          <w:gallery w:val="placeholder"/>
        </w:category>
        <w:types>
          <w:type w:val="bbPlcHdr"/>
        </w:types>
        <w:behaviors>
          <w:behavior w:val="content"/>
        </w:behaviors>
        <w:guid w:val="{10B29F6E-66EC-4889-BB54-CE001ECD48CF}"/>
      </w:docPartPr>
      <w:docPartBody>
        <w:p w:rsidR="004D550B" w:rsidRDefault="004D550B" w:rsidP="004D550B">
          <w:pPr>
            <w:pStyle w:val="454F29D5A5F94C08AFDDDC7A2AE3CF9D"/>
          </w:pPr>
          <w:r w:rsidRPr="00711F0E">
            <w:rPr>
              <w:rStyle w:val="placeholder1Char"/>
              <w:rFonts w:hint="eastAsia"/>
              <w:sz w:val="16"/>
              <w:szCs w:val="16"/>
            </w:rPr>
            <w:t>____</w:t>
          </w:r>
        </w:p>
      </w:docPartBody>
    </w:docPart>
    <w:docPart>
      <w:docPartPr>
        <w:name w:val="9CB2F18CAF754CA6B327D00CC58A357F"/>
        <w:category>
          <w:name w:val="常规"/>
          <w:gallery w:val="placeholder"/>
        </w:category>
        <w:types>
          <w:type w:val="bbPlcHdr"/>
        </w:types>
        <w:behaviors>
          <w:behavior w:val="content"/>
        </w:behaviors>
        <w:guid w:val="{D3311252-F623-44DE-AF61-4BF639C253CE}"/>
      </w:docPartPr>
      <w:docPartBody>
        <w:p w:rsidR="004D550B" w:rsidRDefault="004D550B" w:rsidP="004D550B">
          <w:pPr>
            <w:pStyle w:val="9CB2F18CAF754CA6B327D00CC58A357F"/>
          </w:pPr>
          <w:r w:rsidRPr="00711F0E">
            <w:rPr>
              <w:rStyle w:val="placeholder1Char"/>
              <w:rFonts w:hint="eastAsia"/>
              <w:sz w:val="16"/>
              <w:szCs w:val="16"/>
            </w:rPr>
            <w:t>____</w:t>
          </w:r>
        </w:p>
      </w:docPartBody>
    </w:docPart>
    <w:docPart>
      <w:docPartPr>
        <w:name w:val="48D7BAAC527B42A59E419E7432C4BCB5"/>
        <w:category>
          <w:name w:val="常规"/>
          <w:gallery w:val="placeholder"/>
        </w:category>
        <w:types>
          <w:type w:val="bbPlcHdr"/>
        </w:types>
        <w:behaviors>
          <w:behavior w:val="content"/>
        </w:behaviors>
        <w:guid w:val="{4EF749FA-001D-4D88-A322-95676B2BA1A9}"/>
      </w:docPartPr>
      <w:docPartBody>
        <w:p w:rsidR="004D550B" w:rsidRDefault="004D550B" w:rsidP="004D550B">
          <w:pPr>
            <w:pStyle w:val="48D7BAAC527B42A59E419E7432C4BCB5"/>
          </w:pPr>
          <w:r w:rsidRPr="00711F0E">
            <w:rPr>
              <w:rStyle w:val="placeholder1Char"/>
              <w:rFonts w:hint="eastAsia"/>
              <w:sz w:val="16"/>
              <w:szCs w:val="16"/>
            </w:rPr>
            <w:t>____</w:t>
          </w:r>
        </w:p>
      </w:docPartBody>
    </w:docPart>
    <w:docPart>
      <w:docPartPr>
        <w:name w:val="FCBC5667C5A44ADFBB84A90524102214"/>
        <w:category>
          <w:name w:val="常规"/>
          <w:gallery w:val="placeholder"/>
        </w:category>
        <w:types>
          <w:type w:val="bbPlcHdr"/>
        </w:types>
        <w:behaviors>
          <w:behavior w:val="content"/>
        </w:behaviors>
        <w:guid w:val="{D30AE246-5F7F-443A-948E-C21F3FD37C70}"/>
      </w:docPartPr>
      <w:docPartBody>
        <w:p w:rsidR="004D550B" w:rsidRDefault="004D550B" w:rsidP="004D550B">
          <w:pPr>
            <w:pStyle w:val="FCBC5667C5A44ADFBB84A90524102214"/>
          </w:pPr>
          <w:r w:rsidRPr="00711F0E">
            <w:rPr>
              <w:rStyle w:val="placeholder1Char"/>
              <w:rFonts w:hint="eastAsia"/>
              <w:sz w:val="16"/>
              <w:szCs w:val="16"/>
            </w:rPr>
            <w:t>____</w:t>
          </w:r>
        </w:p>
      </w:docPartBody>
    </w:docPart>
    <w:docPart>
      <w:docPartPr>
        <w:name w:val="CF74F578B0814B048B8147F346613ACC"/>
        <w:category>
          <w:name w:val="常规"/>
          <w:gallery w:val="placeholder"/>
        </w:category>
        <w:types>
          <w:type w:val="bbPlcHdr"/>
        </w:types>
        <w:behaviors>
          <w:behavior w:val="content"/>
        </w:behaviors>
        <w:guid w:val="{12E5D1AE-1BDE-47CC-9889-12F7068F7A6F}"/>
      </w:docPartPr>
      <w:docPartBody>
        <w:p w:rsidR="004D550B" w:rsidRDefault="004D550B" w:rsidP="004D550B">
          <w:pPr>
            <w:pStyle w:val="CF74F578B0814B048B8147F346613ACC"/>
          </w:pPr>
          <w:r w:rsidRPr="00711F0E">
            <w:rPr>
              <w:rStyle w:val="placeholder1Char"/>
              <w:rFonts w:hint="eastAsia"/>
              <w:sz w:val="16"/>
              <w:szCs w:val="16"/>
            </w:rPr>
            <w:t>____</w:t>
          </w:r>
        </w:p>
      </w:docPartBody>
    </w:docPart>
    <w:docPart>
      <w:docPartPr>
        <w:name w:val="2E4DADD1F4124BFD86176115A8C6BEF6"/>
        <w:category>
          <w:name w:val="常规"/>
          <w:gallery w:val="placeholder"/>
        </w:category>
        <w:types>
          <w:type w:val="bbPlcHdr"/>
        </w:types>
        <w:behaviors>
          <w:behavior w:val="content"/>
        </w:behaviors>
        <w:guid w:val="{E447EA73-DF25-4621-A629-2BBC2E37E1B5}"/>
      </w:docPartPr>
      <w:docPartBody>
        <w:p w:rsidR="004D550B" w:rsidRDefault="004D550B" w:rsidP="004D550B">
          <w:pPr>
            <w:pStyle w:val="2E4DADD1F4124BFD86176115A8C6BEF6"/>
          </w:pPr>
          <w:r w:rsidRPr="00711F0E">
            <w:rPr>
              <w:rStyle w:val="placeholder1Char"/>
              <w:rFonts w:hint="eastAsia"/>
              <w:sz w:val="16"/>
              <w:szCs w:val="16"/>
            </w:rPr>
            <w:t>____</w:t>
          </w:r>
        </w:p>
      </w:docPartBody>
    </w:docPart>
    <w:docPart>
      <w:docPartPr>
        <w:name w:val="F1EEC04C08E74EDAAB3B9DA4434575DD"/>
        <w:category>
          <w:name w:val="常规"/>
          <w:gallery w:val="placeholder"/>
        </w:category>
        <w:types>
          <w:type w:val="bbPlcHdr"/>
        </w:types>
        <w:behaviors>
          <w:behavior w:val="content"/>
        </w:behaviors>
        <w:guid w:val="{A558D6E1-DF5A-42F0-94C7-D5FDE6164E29}"/>
      </w:docPartPr>
      <w:docPartBody>
        <w:p w:rsidR="004D550B" w:rsidRDefault="004D550B" w:rsidP="004D550B">
          <w:pPr>
            <w:pStyle w:val="F1EEC04C08E74EDAAB3B9DA4434575DD"/>
          </w:pPr>
          <w:r w:rsidRPr="00711F0E">
            <w:rPr>
              <w:rStyle w:val="placeholder1Char"/>
              <w:rFonts w:hint="eastAsia"/>
              <w:sz w:val="16"/>
              <w:szCs w:val="16"/>
            </w:rPr>
            <w:t>____</w:t>
          </w:r>
        </w:p>
      </w:docPartBody>
    </w:docPart>
    <w:docPart>
      <w:docPartPr>
        <w:name w:val="7C189144015841B99F765FFBA28AC645"/>
        <w:category>
          <w:name w:val="常规"/>
          <w:gallery w:val="placeholder"/>
        </w:category>
        <w:types>
          <w:type w:val="bbPlcHdr"/>
        </w:types>
        <w:behaviors>
          <w:behavior w:val="content"/>
        </w:behaviors>
        <w:guid w:val="{BBB7C536-B45D-4C49-AE6B-9C0300D23F2F}"/>
      </w:docPartPr>
      <w:docPartBody>
        <w:p w:rsidR="004D550B" w:rsidRDefault="004D550B" w:rsidP="004D550B">
          <w:pPr>
            <w:pStyle w:val="7C189144015841B99F765FFBA28AC645"/>
          </w:pPr>
          <w:r w:rsidRPr="00711F0E">
            <w:rPr>
              <w:rStyle w:val="placeholder1Char"/>
              <w:rFonts w:hint="eastAsia"/>
              <w:sz w:val="16"/>
              <w:szCs w:val="16"/>
            </w:rPr>
            <w:t>____</w:t>
          </w:r>
        </w:p>
      </w:docPartBody>
    </w:docPart>
    <w:docPart>
      <w:docPartPr>
        <w:name w:val="438AE3AED4CA46E99ECA4E75D71FCAFC"/>
        <w:category>
          <w:name w:val="常规"/>
          <w:gallery w:val="placeholder"/>
        </w:category>
        <w:types>
          <w:type w:val="bbPlcHdr"/>
        </w:types>
        <w:behaviors>
          <w:behavior w:val="content"/>
        </w:behaviors>
        <w:guid w:val="{B971BBE3-0BAD-41FA-BB90-A3CA6CA52550}"/>
      </w:docPartPr>
      <w:docPartBody>
        <w:p w:rsidR="004D550B" w:rsidRDefault="004D550B" w:rsidP="004D550B">
          <w:pPr>
            <w:pStyle w:val="438AE3AED4CA46E99ECA4E75D71FCAFC"/>
          </w:pPr>
          <w:r w:rsidRPr="00711F0E">
            <w:rPr>
              <w:rStyle w:val="placeholder1Char"/>
              <w:rFonts w:hint="eastAsia"/>
              <w:sz w:val="16"/>
              <w:szCs w:val="16"/>
            </w:rPr>
            <w:t>____</w:t>
          </w:r>
        </w:p>
      </w:docPartBody>
    </w:docPart>
    <w:docPart>
      <w:docPartPr>
        <w:name w:val="C5D89328B8C54DDD992704569F6FAA9D"/>
        <w:category>
          <w:name w:val="常规"/>
          <w:gallery w:val="placeholder"/>
        </w:category>
        <w:types>
          <w:type w:val="bbPlcHdr"/>
        </w:types>
        <w:behaviors>
          <w:behavior w:val="content"/>
        </w:behaviors>
        <w:guid w:val="{B09B6305-7EFD-48C1-93F9-5E5CE468CDE4}"/>
      </w:docPartPr>
      <w:docPartBody>
        <w:p w:rsidR="004D550B" w:rsidRDefault="004D550B" w:rsidP="004D550B">
          <w:pPr>
            <w:pStyle w:val="C5D89328B8C54DDD992704569F6FAA9D"/>
          </w:pPr>
          <w:r w:rsidRPr="00711F0E">
            <w:rPr>
              <w:rStyle w:val="placeholder1Char"/>
              <w:rFonts w:hint="eastAsia"/>
              <w:sz w:val="16"/>
              <w:szCs w:val="16"/>
            </w:rPr>
            <w:t>____</w:t>
          </w:r>
        </w:p>
      </w:docPartBody>
    </w:docPart>
    <w:docPart>
      <w:docPartPr>
        <w:name w:val="B766B31995884A6AB2EB9058D5BBB63E"/>
        <w:category>
          <w:name w:val="常规"/>
          <w:gallery w:val="placeholder"/>
        </w:category>
        <w:types>
          <w:type w:val="bbPlcHdr"/>
        </w:types>
        <w:behaviors>
          <w:behavior w:val="content"/>
        </w:behaviors>
        <w:guid w:val="{BE212F72-86C8-44DA-A832-0D688BE97A10}"/>
      </w:docPartPr>
      <w:docPartBody>
        <w:p w:rsidR="004D550B" w:rsidRDefault="004D550B" w:rsidP="004D550B">
          <w:pPr>
            <w:pStyle w:val="B766B31995884A6AB2EB9058D5BBB63E"/>
          </w:pPr>
          <w:r w:rsidRPr="00711F0E">
            <w:rPr>
              <w:rStyle w:val="placeholder1Char"/>
              <w:rFonts w:hint="eastAsia"/>
              <w:sz w:val="16"/>
              <w:szCs w:val="16"/>
            </w:rPr>
            <w:t>____</w:t>
          </w:r>
        </w:p>
      </w:docPartBody>
    </w:docPart>
    <w:docPart>
      <w:docPartPr>
        <w:name w:val="EB33E6CCD9044623AFD223AB162F46F3"/>
        <w:category>
          <w:name w:val="常规"/>
          <w:gallery w:val="placeholder"/>
        </w:category>
        <w:types>
          <w:type w:val="bbPlcHdr"/>
        </w:types>
        <w:behaviors>
          <w:behavior w:val="content"/>
        </w:behaviors>
        <w:guid w:val="{4D28989D-7FA5-44C3-B3C3-995B0D3B7047}"/>
      </w:docPartPr>
      <w:docPartBody>
        <w:p w:rsidR="004D550B" w:rsidRDefault="004D550B" w:rsidP="004D550B">
          <w:pPr>
            <w:pStyle w:val="EB33E6CCD9044623AFD223AB162F46F3"/>
          </w:pPr>
          <w:r w:rsidRPr="00711F0E">
            <w:rPr>
              <w:rStyle w:val="placeholder1Char"/>
              <w:rFonts w:hint="eastAsia"/>
              <w:sz w:val="16"/>
              <w:szCs w:val="16"/>
            </w:rPr>
            <w:t>____</w:t>
          </w:r>
        </w:p>
      </w:docPartBody>
    </w:docPart>
    <w:docPart>
      <w:docPartPr>
        <w:name w:val="71C41E6172EB4A4DAEE30B4FAAB5EA4A"/>
        <w:category>
          <w:name w:val="常规"/>
          <w:gallery w:val="placeholder"/>
        </w:category>
        <w:types>
          <w:type w:val="bbPlcHdr"/>
        </w:types>
        <w:behaviors>
          <w:behavior w:val="content"/>
        </w:behaviors>
        <w:guid w:val="{3C00E226-2237-481A-8D6C-227B7A10A3EC}"/>
      </w:docPartPr>
      <w:docPartBody>
        <w:p w:rsidR="004D550B" w:rsidRDefault="004D550B" w:rsidP="004D550B">
          <w:pPr>
            <w:pStyle w:val="71C41E6172EB4A4DAEE30B4FAAB5EA4A"/>
          </w:pPr>
          <w:r w:rsidRPr="00711F0E">
            <w:rPr>
              <w:rStyle w:val="placeholder1Char"/>
              <w:rFonts w:hint="eastAsia"/>
              <w:sz w:val="16"/>
              <w:szCs w:val="16"/>
            </w:rPr>
            <w:t>____</w:t>
          </w:r>
        </w:p>
      </w:docPartBody>
    </w:docPart>
    <w:docPart>
      <w:docPartPr>
        <w:name w:val="C5CC60B5239B47C2885B36396642EE3F"/>
        <w:category>
          <w:name w:val="常规"/>
          <w:gallery w:val="placeholder"/>
        </w:category>
        <w:types>
          <w:type w:val="bbPlcHdr"/>
        </w:types>
        <w:behaviors>
          <w:behavior w:val="content"/>
        </w:behaviors>
        <w:guid w:val="{26C5A440-D15E-41A2-91D7-C4FB608BC134}"/>
      </w:docPartPr>
      <w:docPartBody>
        <w:p w:rsidR="004D550B" w:rsidRDefault="004D550B" w:rsidP="004D550B">
          <w:pPr>
            <w:pStyle w:val="C5CC60B5239B47C2885B36396642EE3F"/>
          </w:pPr>
          <w:r w:rsidRPr="00711F0E">
            <w:rPr>
              <w:rStyle w:val="placeholder1Char"/>
              <w:rFonts w:hint="eastAsia"/>
              <w:sz w:val="16"/>
              <w:szCs w:val="16"/>
            </w:rPr>
            <w:t>____</w:t>
          </w:r>
        </w:p>
      </w:docPartBody>
    </w:docPart>
    <w:docPart>
      <w:docPartPr>
        <w:name w:val="98D72358C44148CA9E5445D06F13FCA0"/>
        <w:category>
          <w:name w:val="常规"/>
          <w:gallery w:val="placeholder"/>
        </w:category>
        <w:types>
          <w:type w:val="bbPlcHdr"/>
        </w:types>
        <w:behaviors>
          <w:behavior w:val="content"/>
        </w:behaviors>
        <w:guid w:val="{5103B283-2856-4F79-8EDE-642113BE5E7D}"/>
      </w:docPartPr>
      <w:docPartBody>
        <w:p w:rsidR="004D550B" w:rsidRDefault="004D550B" w:rsidP="004D550B">
          <w:pPr>
            <w:pStyle w:val="98D72358C44148CA9E5445D06F13FCA0"/>
          </w:pPr>
          <w:r w:rsidRPr="00711F0E">
            <w:rPr>
              <w:rStyle w:val="placeholder1Char"/>
              <w:rFonts w:hint="eastAsia"/>
              <w:sz w:val="16"/>
              <w:szCs w:val="16"/>
            </w:rPr>
            <w:t>____</w:t>
          </w:r>
        </w:p>
      </w:docPartBody>
    </w:docPart>
    <w:docPart>
      <w:docPartPr>
        <w:name w:val="35250A3AD26E45B39F8EB64953BD9E6F"/>
        <w:category>
          <w:name w:val="常规"/>
          <w:gallery w:val="placeholder"/>
        </w:category>
        <w:types>
          <w:type w:val="bbPlcHdr"/>
        </w:types>
        <w:behaviors>
          <w:behavior w:val="content"/>
        </w:behaviors>
        <w:guid w:val="{23DCBAA2-BC5F-4F1C-92A8-420818E6A4C1}"/>
      </w:docPartPr>
      <w:docPartBody>
        <w:p w:rsidR="004D550B" w:rsidRDefault="004D550B" w:rsidP="004D550B">
          <w:pPr>
            <w:pStyle w:val="35250A3AD26E45B39F8EB64953BD9E6F"/>
          </w:pPr>
          <w:r w:rsidRPr="00711F0E">
            <w:rPr>
              <w:rStyle w:val="placeholder1Char"/>
              <w:rFonts w:hint="eastAsia"/>
              <w:sz w:val="16"/>
              <w:szCs w:val="16"/>
            </w:rPr>
            <w:t>____</w:t>
          </w:r>
        </w:p>
      </w:docPartBody>
    </w:docPart>
    <w:docPart>
      <w:docPartPr>
        <w:name w:val="1804A2EC445D4F48BB25AEE542DBF23F"/>
        <w:category>
          <w:name w:val="常规"/>
          <w:gallery w:val="placeholder"/>
        </w:category>
        <w:types>
          <w:type w:val="bbPlcHdr"/>
        </w:types>
        <w:behaviors>
          <w:behavior w:val="content"/>
        </w:behaviors>
        <w:guid w:val="{08E038BF-DA95-4AE9-9FCF-87C20ECF8CCB}"/>
      </w:docPartPr>
      <w:docPartBody>
        <w:p w:rsidR="004D550B" w:rsidRDefault="004D550B" w:rsidP="004D550B">
          <w:pPr>
            <w:pStyle w:val="1804A2EC445D4F48BB25AEE542DBF23F"/>
          </w:pPr>
          <w:r w:rsidRPr="00711F0E">
            <w:rPr>
              <w:rStyle w:val="placeholder1Char"/>
              <w:rFonts w:hint="eastAsia"/>
              <w:sz w:val="16"/>
              <w:szCs w:val="16"/>
            </w:rPr>
            <w:t>____</w:t>
          </w:r>
        </w:p>
      </w:docPartBody>
    </w:docPart>
    <w:docPart>
      <w:docPartPr>
        <w:name w:val="91C05C9ACC6548F0AC82540A705411E2"/>
        <w:category>
          <w:name w:val="常规"/>
          <w:gallery w:val="placeholder"/>
        </w:category>
        <w:types>
          <w:type w:val="bbPlcHdr"/>
        </w:types>
        <w:behaviors>
          <w:behavior w:val="content"/>
        </w:behaviors>
        <w:guid w:val="{8AC5707D-55EA-4DF9-9162-6DE7241E5364}"/>
      </w:docPartPr>
      <w:docPartBody>
        <w:p w:rsidR="004D550B" w:rsidRDefault="004D550B" w:rsidP="004D550B">
          <w:pPr>
            <w:pStyle w:val="91C05C9ACC6548F0AC82540A705411E2"/>
          </w:pPr>
          <w:r w:rsidRPr="00711F0E">
            <w:rPr>
              <w:rStyle w:val="placeholder1Char"/>
              <w:rFonts w:hint="eastAsia"/>
              <w:sz w:val="16"/>
              <w:szCs w:val="16"/>
            </w:rPr>
            <w:t>____</w:t>
          </w:r>
        </w:p>
      </w:docPartBody>
    </w:docPart>
    <w:docPart>
      <w:docPartPr>
        <w:name w:val="5D6A026414F44A5AACFCCF741706E5D2"/>
        <w:category>
          <w:name w:val="常规"/>
          <w:gallery w:val="placeholder"/>
        </w:category>
        <w:types>
          <w:type w:val="bbPlcHdr"/>
        </w:types>
        <w:behaviors>
          <w:behavior w:val="content"/>
        </w:behaviors>
        <w:guid w:val="{A988DC9D-24A2-4C67-9EC5-870242D8C0D0}"/>
      </w:docPartPr>
      <w:docPartBody>
        <w:p w:rsidR="004D550B" w:rsidRDefault="004D550B" w:rsidP="004D550B">
          <w:pPr>
            <w:pStyle w:val="5D6A026414F44A5AACFCCF741706E5D2"/>
          </w:pPr>
          <w:r w:rsidRPr="00711F0E">
            <w:rPr>
              <w:rStyle w:val="placeholder1Char"/>
              <w:rFonts w:hint="eastAsia"/>
              <w:sz w:val="16"/>
              <w:szCs w:val="16"/>
            </w:rPr>
            <w:t>____</w:t>
          </w:r>
        </w:p>
      </w:docPartBody>
    </w:docPart>
    <w:docPart>
      <w:docPartPr>
        <w:name w:val="D1706AD3A1FD4349A43CA70B35C2F381"/>
        <w:category>
          <w:name w:val="常规"/>
          <w:gallery w:val="placeholder"/>
        </w:category>
        <w:types>
          <w:type w:val="bbPlcHdr"/>
        </w:types>
        <w:behaviors>
          <w:behavior w:val="content"/>
        </w:behaviors>
        <w:guid w:val="{CC069CFD-E057-4E14-89FD-656732E4ADFB}"/>
      </w:docPartPr>
      <w:docPartBody>
        <w:p w:rsidR="004D550B" w:rsidRDefault="004D550B" w:rsidP="004D550B">
          <w:pPr>
            <w:pStyle w:val="D1706AD3A1FD4349A43CA70B35C2F381"/>
          </w:pPr>
          <w:r w:rsidRPr="00711F0E">
            <w:rPr>
              <w:rStyle w:val="placeholder1Char"/>
              <w:rFonts w:hint="eastAsia"/>
              <w:sz w:val="16"/>
              <w:szCs w:val="16"/>
            </w:rPr>
            <w:t>____</w:t>
          </w:r>
        </w:p>
      </w:docPartBody>
    </w:docPart>
    <w:docPart>
      <w:docPartPr>
        <w:name w:val="79FB264101D241AFB7F0399E2422EEAB"/>
        <w:category>
          <w:name w:val="常规"/>
          <w:gallery w:val="placeholder"/>
        </w:category>
        <w:types>
          <w:type w:val="bbPlcHdr"/>
        </w:types>
        <w:behaviors>
          <w:behavior w:val="content"/>
        </w:behaviors>
        <w:guid w:val="{DCC68897-5676-48C5-92B6-CAEB76A0B872}"/>
      </w:docPartPr>
      <w:docPartBody>
        <w:p w:rsidR="004D550B" w:rsidRDefault="004D550B" w:rsidP="004D550B">
          <w:pPr>
            <w:pStyle w:val="79FB264101D241AFB7F0399E2422EEAB"/>
          </w:pPr>
          <w:r w:rsidRPr="00711F0E">
            <w:rPr>
              <w:rStyle w:val="placeholder1Char"/>
              <w:rFonts w:hint="eastAsia"/>
              <w:sz w:val="16"/>
              <w:szCs w:val="16"/>
            </w:rPr>
            <w:t>____</w:t>
          </w:r>
        </w:p>
      </w:docPartBody>
    </w:docPart>
    <w:docPart>
      <w:docPartPr>
        <w:name w:val="4218B62D277E4FE099715EBD61A7B30D"/>
        <w:category>
          <w:name w:val="常规"/>
          <w:gallery w:val="placeholder"/>
        </w:category>
        <w:types>
          <w:type w:val="bbPlcHdr"/>
        </w:types>
        <w:behaviors>
          <w:behavior w:val="content"/>
        </w:behaviors>
        <w:guid w:val="{2CF885D1-D700-4AEC-8E24-CA3F9A619E5C}"/>
      </w:docPartPr>
      <w:docPartBody>
        <w:p w:rsidR="004D550B" w:rsidRDefault="004D550B" w:rsidP="004D550B">
          <w:pPr>
            <w:pStyle w:val="4218B62D277E4FE099715EBD61A7B30D"/>
          </w:pPr>
          <w:r w:rsidRPr="00711F0E">
            <w:rPr>
              <w:rStyle w:val="placeholder1Char"/>
              <w:rFonts w:hint="eastAsia"/>
              <w:sz w:val="16"/>
              <w:szCs w:val="16"/>
            </w:rPr>
            <w:t>____</w:t>
          </w:r>
        </w:p>
      </w:docPartBody>
    </w:docPart>
    <w:docPart>
      <w:docPartPr>
        <w:name w:val="3ABE36F411B2433AB001AC93AECDD8F3"/>
        <w:category>
          <w:name w:val="常规"/>
          <w:gallery w:val="placeholder"/>
        </w:category>
        <w:types>
          <w:type w:val="bbPlcHdr"/>
        </w:types>
        <w:behaviors>
          <w:behavior w:val="content"/>
        </w:behaviors>
        <w:guid w:val="{147AAF90-A48C-4116-A03B-840492F33145}"/>
      </w:docPartPr>
      <w:docPartBody>
        <w:p w:rsidR="004D550B" w:rsidRDefault="004D550B" w:rsidP="004D550B">
          <w:pPr>
            <w:pStyle w:val="3ABE36F411B2433AB001AC93AECDD8F3"/>
          </w:pPr>
          <w:r w:rsidRPr="00711F0E">
            <w:rPr>
              <w:rStyle w:val="placeholder1Char"/>
              <w:rFonts w:hint="eastAsia"/>
              <w:sz w:val="16"/>
              <w:szCs w:val="16"/>
            </w:rPr>
            <w:t>____</w:t>
          </w:r>
        </w:p>
      </w:docPartBody>
    </w:docPart>
    <w:docPart>
      <w:docPartPr>
        <w:name w:val="FA9135FDC843482DA51EB1E16FECC9D7"/>
        <w:category>
          <w:name w:val="常规"/>
          <w:gallery w:val="placeholder"/>
        </w:category>
        <w:types>
          <w:type w:val="bbPlcHdr"/>
        </w:types>
        <w:behaviors>
          <w:behavior w:val="content"/>
        </w:behaviors>
        <w:guid w:val="{599BFFCB-8192-423B-8E42-795D4060E549}"/>
      </w:docPartPr>
      <w:docPartBody>
        <w:p w:rsidR="004D550B" w:rsidRDefault="004D550B" w:rsidP="004D550B">
          <w:pPr>
            <w:pStyle w:val="FA9135FDC843482DA51EB1E16FECC9D7"/>
          </w:pPr>
          <w:r w:rsidRPr="00711F0E">
            <w:rPr>
              <w:rStyle w:val="placeholder1Char"/>
              <w:rFonts w:hint="eastAsia"/>
              <w:sz w:val="16"/>
              <w:szCs w:val="16"/>
            </w:rPr>
            <w:t>____</w:t>
          </w:r>
        </w:p>
      </w:docPartBody>
    </w:docPart>
    <w:docPart>
      <w:docPartPr>
        <w:name w:val="E91C013908DF40EC99F349DCC61C0ADB"/>
        <w:category>
          <w:name w:val="常规"/>
          <w:gallery w:val="placeholder"/>
        </w:category>
        <w:types>
          <w:type w:val="bbPlcHdr"/>
        </w:types>
        <w:behaviors>
          <w:behavior w:val="content"/>
        </w:behaviors>
        <w:guid w:val="{57D8253F-2958-42C7-933B-586C23F030CA}"/>
      </w:docPartPr>
      <w:docPartBody>
        <w:p w:rsidR="004D550B" w:rsidRDefault="004D550B" w:rsidP="004D550B">
          <w:pPr>
            <w:pStyle w:val="E91C013908DF40EC99F349DCC61C0ADB"/>
          </w:pPr>
          <w:r w:rsidRPr="00711F0E">
            <w:rPr>
              <w:rStyle w:val="placeholder1Char"/>
              <w:rFonts w:hint="eastAsia"/>
              <w:sz w:val="16"/>
              <w:szCs w:val="16"/>
            </w:rPr>
            <w:t>____</w:t>
          </w:r>
        </w:p>
      </w:docPartBody>
    </w:docPart>
    <w:docPart>
      <w:docPartPr>
        <w:name w:val="3E0CEFDF393C409DB9487A29D2F3FFD0"/>
        <w:category>
          <w:name w:val="常规"/>
          <w:gallery w:val="placeholder"/>
        </w:category>
        <w:types>
          <w:type w:val="bbPlcHdr"/>
        </w:types>
        <w:behaviors>
          <w:behavior w:val="content"/>
        </w:behaviors>
        <w:guid w:val="{549E61EB-E978-416B-8951-A4C92D3E0DC3}"/>
      </w:docPartPr>
      <w:docPartBody>
        <w:p w:rsidR="004D550B" w:rsidRDefault="004D550B" w:rsidP="004D550B">
          <w:pPr>
            <w:pStyle w:val="3E0CEFDF393C409DB9487A29D2F3FFD0"/>
          </w:pPr>
          <w:r w:rsidRPr="00711F0E">
            <w:rPr>
              <w:rStyle w:val="placeholder1Char"/>
              <w:rFonts w:hint="eastAsia"/>
              <w:sz w:val="16"/>
              <w:szCs w:val="16"/>
            </w:rPr>
            <w:t>____</w:t>
          </w:r>
        </w:p>
      </w:docPartBody>
    </w:docPart>
    <w:docPart>
      <w:docPartPr>
        <w:name w:val="E9736C1A20414F40A4EB0D7EEEF20FEA"/>
        <w:category>
          <w:name w:val="常规"/>
          <w:gallery w:val="placeholder"/>
        </w:category>
        <w:types>
          <w:type w:val="bbPlcHdr"/>
        </w:types>
        <w:behaviors>
          <w:behavior w:val="content"/>
        </w:behaviors>
        <w:guid w:val="{EF3B8848-6FC2-4923-88F8-563706FEC637}"/>
      </w:docPartPr>
      <w:docPartBody>
        <w:p w:rsidR="004D550B" w:rsidRDefault="004D550B" w:rsidP="004D550B">
          <w:pPr>
            <w:pStyle w:val="E9736C1A20414F40A4EB0D7EEEF20FEA"/>
          </w:pPr>
          <w:r w:rsidRPr="00711F0E">
            <w:rPr>
              <w:rStyle w:val="placeholder1Char"/>
              <w:rFonts w:hint="eastAsia"/>
              <w:sz w:val="16"/>
              <w:szCs w:val="16"/>
            </w:rPr>
            <w:t>____</w:t>
          </w:r>
        </w:p>
      </w:docPartBody>
    </w:docPart>
    <w:docPart>
      <w:docPartPr>
        <w:name w:val="E58569B36A6F47748B1384AF8175E6E2"/>
        <w:category>
          <w:name w:val="常规"/>
          <w:gallery w:val="placeholder"/>
        </w:category>
        <w:types>
          <w:type w:val="bbPlcHdr"/>
        </w:types>
        <w:behaviors>
          <w:behavior w:val="content"/>
        </w:behaviors>
        <w:guid w:val="{6AE647F9-B564-4BEC-9E21-BDBEB10C0FE2}"/>
      </w:docPartPr>
      <w:docPartBody>
        <w:p w:rsidR="004D550B" w:rsidRDefault="004D550B" w:rsidP="004D550B">
          <w:pPr>
            <w:pStyle w:val="E58569B36A6F47748B1384AF8175E6E2"/>
          </w:pPr>
          <w:r w:rsidRPr="00711F0E">
            <w:rPr>
              <w:rStyle w:val="placeholder1Char"/>
              <w:rFonts w:hint="eastAsia"/>
              <w:sz w:val="16"/>
              <w:szCs w:val="16"/>
            </w:rPr>
            <w:t>____</w:t>
          </w:r>
        </w:p>
      </w:docPartBody>
    </w:docPart>
    <w:docPart>
      <w:docPartPr>
        <w:name w:val="EE8EBDE528B442C9BD507DC6547B68B4"/>
        <w:category>
          <w:name w:val="常规"/>
          <w:gallery w:val="placeholder"/>
        </w:category>
        <w:types>
          <w:type w:val="bbPlcHdr"/>
        </w:types>
        <w:behaviors>
          <w:behavior w:val="content"/>
        </w:behaviors>
        <w:guid w:val="{56C6A7DA-7046-41C8-AAB3-A074EB6E339F}"/>
      </w:docPartPr>
      <w:docPartBody>
        <w:p w:rsidR="004D550B" w:rsidRDefault="004D550B" w:rsidP="004D550B">
          <w:pPr>
            <w:pStyle w:val="EE8EBDE528B442C9BD507DC6547B68B4"/>
          </w:pPr>
          <w:r w:rsidRPr="00711F0E">
            <w:rPr>
              <w:rStyle w:val="placeholder1Char"/>
              <w:rFonts w:hint="eastAsia"/>
              <w:sz w:val="16"/>
              <w:szCs w:val="16"/>
            </w:rPr>
            <w:t>____</w:t>
          </w:r>
        </w:p>
      </w:docPartBody>
    </w:docPart>
    <w:docPart>
      <w:docPartPr>
        <w:name w:val="2AB44961EEB044E3971643D04A43D743"/>
        <w:category>
          <w:name w:val="常规"/>
          <w:gallery w:val="placeholder"/>
        </w:category>
        <w:types>
          <w:type w:val="bbPlcHdr"/>
        </w:types>
        <w:behaviors>
          <w:behavior w:val="content"/>
        </w:behaviors>
        <w:guid w:val="{39FE4667-2807-4230-A5F6-0ACCC03B8A86}"/>
      </w:docPartPr>
      <w:docPartBody>
        <w:p w:rsidR="004D550B" w:rsidRDefault="004D550B" w:rsidP="004D550B">
          <w:pPr>
            <w:pStyle w:val="2AB44961EEB044E3971643D04A43D743"/>
          </w:pPr>
          <w:r w:rsidRPr="00711F0E">
            <w:rPr>
              <w:rStyle w:val="placeholder1Char"/>
              <w:rFonts w:hint="eastAsia"/>
              <w:sz w:val="16"/>
              <w:szCs w:val="16"/>
            </w:rPr>
            <w:t>____</w:t>
          </w:r>
        </w:p>
      </w:docPartBody>
    </w:docPart>
    <w:docPart>
      <w:docPartPr>
        <w:name w:val="7C9C16AADAA14DFFAE46B96FD38BC5A8"/>
        <w:category>
          <w:name w:val="常规"/>
          <w:gallery w:val="placeholder"/>
        </w:category>
        <w:types>
          <w:type w:val="bbPlcHdr"/>
        </w:types>
        <w:behaviors>
          <w:behavior w:val="content"/>
        </w:behaviors>
        <w:guid w:val="{FE95D866-677E-427D-B3A0-193675E82A50}"/>
      </w:docPartPr>
      <w:docPartBody>
        <w:p w:rsidR="004D550B" w:rsidRDefault="004D550B" w:rsidP="004D550B">
          <w:pPr>
            <w:pStyle w:val="7C9C16AADAA14DFFAE46B96FD38BC5A8"/>
          </w:pPr>
          <w:r w:rsidRPr="00711F0E">
            <w:rPr>
              <w:rStyle w:val="placeholder1Char"/>
              <w:rFonts w:hint="eastAsia"/>
              <w:sz w:val="16"/>
              <w:szCs w:val="16"/>
            </w:rPr>
            <w:t>____</w:t>
          </w:r>
        </w:p>
      </w:docPartBody>
    </w:docPart>
    <w:docPart>
      <w:docPartPr>
        <w:name w:val="BD7999DB4D3045EE84274F856B70BE0D"/>
        <w:category>
          <w:name w:val="常规"/>
          <w:gallery w:val="placeholder"/>
        </w:category>
        <w:types>
          <w:type w:val="bbPlcHdr"/>
        </w:types>
        <w:behaviors>
          <w:behavior w:val="content"/>
        </w:behaviors>
        <w:guid w:val="{F5379C00-A164-45CE-82D7-E2B053842412}"/>
      </w:docPartPr>
      <w:docPartBody>
        <w:p w:rsidR="004D550B" w:rsidRDefault="004D550B" w:rsidP="004D550B">
          <w:pPr>
            <w:pStyle w:val="BD7999DB4D3045EE84274F856B70BE0D"/>
          </w:pPr>
          <w:r w:rsidRPr="00711F0E">
            <w:rPr>
              <w:rStyle w:val="placeholder1Char"/>
              <w:rFonts w:hint="eastAsia"/>
              <w:sz w:val="16"/>
              <w:szCs w:val="16"/>
            </w:rPr>
            <w:t>____</w:t>
          </w:r>
        </w:p>
      </w:docPartBody>
    </w:docPart>
    <w:docPart>
      <w:docPartPr>
        <w:name w:val="075F990922EF4AB8A6D88EB9DF7DD7D1"/>
        <w:category>
          <w:name w:val="常规"/>
          <w:gallery w:val="placeholder"/>
        </w:category>
        <w:types>
          <w:type w:val="bbPlcHdr"/>
        </w:types>
        <w:behaviors>
          <w:behavior w:val="content"/>
        </w:behaviors>
        <w:guid w:val="{A1148C22-6BA0-4B4D-AC50-E36DABADFBCB}"/>
      </w:docPartPr>
      <w:docPartBody>
        <w:p w:rsidR="004D550B" w:rsidRDefault="004D550B" w:rsidP="004D550B">
          <w:pPr>
            <w:pStyle w:val="075F990922EF4AB8A6D88EB9DF7DD7D1"/>
          </w:pPr>
          <w:r w:rsidRPr="00711F0E">
            <w:rPr>
              <w:rStyle w:val="placeholder1Char"/>
              <w:rFonts w:hint="eastAsia"/>
              <w:sz w:val="16"/>
              <w:szCs w:val="16"/>
            </w:rPr>
            <w:t>____</w:t>
          </w:r>
        </w:p>
      </w:docPartBody>
    </w:docPart>
    <w:docPart>
      <w:docPartPr>
        <w:name w:val="939F33F23B8C4FA2A1C5089CE69AFB26"/>
        <w:category>
          <w:name w:val="常规"/>
          <w:gallery w:val="placeholder"/>
        </w:category>
        <w:types>
          <w:type w:val="bbPlcHdr"/>
        </w:types>
        <w:behaviors>
          <w:behavior w:val="content"/>
        </w:behaviors>
        <w:guid w:val="{9548B266-EA55-4527-A14C-3A24845B7C5D}"/>
      </w:docPartPr>
      <w:docPartBody>
        <w:p w:rsidR="004D550B" w:rsidRDefault="004D550B" w:rsidP="004D550B">
          <w:pPr>
            <w:pStyle w:val="939F33F23B8C4FA2A1C5089CE69AFB26"/>
          </w:pPr>
          <w:r w:rsidRPr="00711F0E">
            <w:rPr>
              <w:rStyle w:val="placeholder1Char"/>
              <w:rFonts w:hint="eastAsia"/>
              <w:sz w:val="16"/>
              <w:szCs w:val="16"/>
            </w:rPr>
            <w:t>____</w:t>
          </w:r>
        </w:p>
      </w:docPartBody>
    </w:docPart>
    <w:docPart>
      <w:docPartPr>
        <w:name w:val="666B6EE3DC834FA4AA760F37FBB98BF8"/>
        <w:category>
          <w:name w:val="常规"/>
          <w:gallery w:val="placeholder"/>
        </w:category>
        <w:types>
          <w:type w:val="bbPlcHdr"/>
        </w:types>
        <w:behaviors>
          <w:behavior w:val="content"/>
        </w:behaviors>
        <w:guid w:val="{9B97D9C9-7D29-40C5-B5AF-DD9E66FFDB5B}"/>
      </w:docPartPr>
      <w:docPartBody>
        <w:p w:rsidR="004D550B" w:rsidRDefault="004D550B" w:rsidP="004D550B">
          <w:pPr>
            <w:pStyle w:val="666B6EE3DC834FA4AA760F37FBB98BF8"/>
          </w:pPr>
          <w:r w:rsidRPr="00711F0E">
            <w:rPr>
              <w:rStyle w:val="placeholder1Char"/>
              <w:rFonts w:hint="eastAsia"/>
              <w:sz w:val="16"/>
              <w:szCs w:val="16"/>
            </w:rPr>
            <w:t>____</w:t>
          </w:r>
        </w:p>
      </w:docPartBody>
    </w:docPart>
    <w:docPart>
      <w:docPartPr>
        <w:name w:val="A61D941EBA984271A187CAE3BB56EDF9"/>
        <w:category>
          <w:name w:val="常规"/>
          <w:gallery w:val="placeholder"/>
        </w:category>
        <w:types>
          <w:type w:val="bbPlcHdr"/>
        </w:types>
        <w:behaviors>
          <w:behavior w:val="content"/>
        </w:behaviors>
        <w:guid w:val="{9A0E7AD6-6F8C-48DC-99D4-92AB4E0349B7}"/>
      </w:docPartPr>
      <w:docPartBody>
        <w:p w:rsidR="004D550B" w:rsidRDefault="004D550B" w:rsidP="004D550B">
          <w:pPr>
            <w:pStyle w:val="A61D941EBA984271A187CAE3BB56EDF9"/>
          </w:pPr>
          <w:r w:rsidRPr="00711F0E">
            <w:rPr>
              <w:rStyle w:val="placeholder1Char"/>
              <w:rFonts w:hint="eastAsia"/>
              <w:sz w:val="16"/>
              <w:szCs w:val="16"/>
            </w:rPr>
            <w:t>____</w:t>
          </w:r>
        </w:p>
      </w:docPartBody>
    </w:docPart>
    <w:docPart>
      <w:docPartPr>
        <w:name w:val="6D2D5A591758460DBB0B2928EEE10355"/>
        <w:category>
          <w:name w:val="常规"/>
          <w:gallery w:val="placeholder"/>
        </w:category>
        <w:types>
          <w:type w:val="bbPlcHdr"/>
        </w:types>
        <w:behaviors>
          <w:behavior w:val="content"/>
        </w:behaviors>
        <w:guid w:val="{CD4D65C5-DDCD-4698-8D82-5AE337DA4250}"/>
      </w:docPartPr>
      <w:docPartBody>
        <w:p w:rsidR="004D550B" w:rsidRDefault="004D550B" w:rsidP="004D550B">
          <w:pPr>
            <w:pStyle w:val="6D2D5A591758460DBB0B2928EEE10355"/>
          </w:pPr>
          <w:r w:rsidRPr="00711F0E">
            <w:rPr>
              <w:rStyle w:val="placeholder1Char"/>
              <w:rFonts w:hint="eastAsia"/>
              <w:sz w:val="16"/>
              <w:szCs w:val="16"/>
            </w:rPr>
            <w:t>____</w:t>
          </w:r>
        </w:p>
      </w:docPartBody>
    </w:docPart>
    <w:docPart>
      <w:docPartPr>
        <w:name w:val="D6309B2978514F6B914C366894D626FB"/>
        <w:category>
          <w:name w:val="常规"/>
          <w:gallery w:val="placeholder"/>
        </w:category>
        <w:types>
          <w:type w:val="bbPlcHdr"/>
        </w:types>
        <w:behaviors>
          <w:behavior w:val="content"/>
        </w:behaviors>
        <w:guid w:val="{2D1F3D66-6181-4773-BDC2-4FA3FB51A63E}"/>
      </w:docPartPr>
      <w:docPartBody>
        <w:p w:rsidR="004D550B" w:rsidRDefault="004D550B" w:rsidP="004D550B">
          <w:pPr>
            <w:pStyle w:val="D6309B2978514F6B914C366894D626FB"/>
          </w:pPr>
          <w:r w:rsidRPr="00711F0E">
            <w:rPr>
              <w:rStyle w:val="placeholder1Char"/>
              <w:rFonts w:hint="eastAsia"/>
              <w:sz w:val="16"/>
              <w:szCs w:val="16"/>
            </w:rPr>
            <w:t>____</w:t>
          </w:r>
        </w:p>
      </w:docPartBody>
    </w:docPart>
    <w:docPart>
      <w:docPartPr>
        <w:name w:val="D3E22DC4F3E74E20AA7FF2A681FF8702"/>
        <w:category>
          <w:name w:val="常规"/>
          <w:gallery w:val="placeholder"/>
        </w:category>
        <w:types>
          <w:type w:val="bbPlcHdr"/>
        </w:types>
        <w:behaviors>
          <w:behavior w:val="content"/>
        </w:behaviors>
        <w:guid w:val="{33034ED5-6D1F-4A70-8F76-C155BFEFE7C1}"/>
      </w:docPartPr>
      <w:docPartBody>
        <w:p w:rsidR="004D550B" w:rsidRDefault="004D550B" w:rsidP="004D550B">
          <w:pPr>
            <w:pStyle w:val="D3E22DC4F3E74E20AA7FF2A681FF8702"/>
          </w:pPr>
          <w:r w:rsidRPr="00711F0E">
            <w:rPr>
              <w:rStyle w:val="placeholder1Char"/>
              <w:rFonts w:hint="eastAsia"/>
              <w:sz w:val="16"/>
              <w:szCs w:val="16"/>
            </w:rPr>
            <w:t>____</w:t>
          </w:r>
        </w:p>
      </w:docPartBody>
    </w:docPart>
    <w:docPart>
      <w:docPartPr>
        <w:name w:val="CD5B1A3DCCBB41F9A7B73BF807783AA5"/>
        <w:category>
          <w:name w:val="常规"/>
          <w:gallery w:val="placeholder"/>
        </w:category>
        <w:types>
          <w:type w:val="bbPlcHdr"/>
        </w:types>
        <w:behaviors>
          <w:behavior w:val="content"/>
        </w:behaviors>
        <w:guid w:val="{F56114F9-AF14-4BE6-BFB8-C0681B4206B7}"/>
      </w:docPartPr>
      <w:docPartBody>
        <w:p w:rsidR="004D550B" w:rsidRDefault="004D550B" w:rsidP="004D550B">
          <w:pPr>
            <w:pStyle w:val="CD5B1A3DCCBB41F9A7B73BF807783AA5"/>
          </w:pPr>
          <w:r w:rsidRPr="00711F0E">
            <w:rPr>
              <w:rStyle w:val="placeholder1Char"/>
              <w:rFonts w:hint="eastAsia"/>
              <w:sz w:val="16"/>
              <w:szCs w:val="16"/>
            </w:rPr>
            <w:t>____</w:t>
          </w:r>
        </w:p>
      </w:docPartBody>
    </w:docPart>
    <w:docPart>
      <w:docPartPr>
        <w:name w:val="28632090393544C5BBE319627FEE23FF"/>
        <w:category>
          <w:name w:val="常规"/>
          <w:gallery w:val="placeholder"/>
        </w:category>
        <w:types>
          <w:type w:val="bbPlcHdr"/>
        </w:types>
        <w:behaviors>
          <w:behavior w:val="content"/>
        </w:behaviors>
        <w:guid w:val="{F4478155-79FD-4F91-9206-7EEA7111281D}"/>
      </w:docPartPr>
      <w:docPartBody>
        <w:p w:rsidR="004D550B" w:rsidRDefault="004D550B" w:rsidP="004D550B">
          <w:pPr>
            <w:pStyle w:val="28632090393544C5BBE319627FEE23FF"/>
          </w:pPr>
          <w:r w:rsidRPr="00711F0E">
            <w:rPr>
              <w:rStyle w:val="placeholder1Char"/>
              <w:rFonts w:hint="eastAsia"/>
              <w:sz w:val="16"/>
              <w:szCs w:val="16"/>
            </w:rPr>
            <w:t>____</w:t>
          </w:r>
        </w:p>
      </w:docPartBody>
    </w:docPart>
    <w:docPart>
      <w:docPartPr>
        <w:name w:val="10281ECB45CD407985F9A002CD56FECB"/>
        <w:category>
          <w:name w:val="常规"/>
          <w:gallery w:val="placeholder"/>
        </w:category>
        <w:types>
          <w:type w:val="bbPlcHdr"/>
        </w:types>
        <w:behaviors>
          <w:behavior w:val="content"/>
        </w:behaviors>
        <w:guid w:val="{EF92B212-8B0F-4111-9A7A-BCCB154E6C30}"/>
      </w:docPartPr>
      <w:docPartBody>
        <w:p w:rsidR="004D550B" w:rsidRDefault="004D550B" w:rsidP="004D550B">
          <w:pPr>
            <w:pStyle w:val="10281ECB45CD407985F9A002CD56FECB"/>
          </w:pPr>
          <w:r w:rsidRPr="00711F0E">
            <w:rPr>
              <w:rStyle w:val="placeholder1Char"/>
              <w:rFonts w:hint="eastAsia"/>
              <w:sz w:val="16"/>
              <w:szCs w:val="16"/>
            </w:rPr>
            <w:t>____</w:t>
          </w:r>
        </w:p>
      </w:docPartBody>
    </w:docPart>
    <w:docPart>
      <w:docPartPr>
        <w:name w:val="D4EB3962110248EFBF7A3D06A2161629"/>
        <w:category>
          <w:name w:val="常规"/>
          <w:gallery w:val="placeholder"/>
        </w:category>
        <w:types>
          <w:type w:val="bbPlcHdr"/>
        </w:types>
        <w:behaviors>
          <w:behavior w:val="content"/>
        </w:behaviors>
        <w:guid w:val="{08D604C4-5F9B-4C47-B596-B6500B0CD19F}"/>
      </w:docPartPr>
      <w:docPartBody>
        <w:p w:rsidR="004D550B" w:rsidRDefault="004D550B" w:rsidP="004D550B">
          <w:pPr>
            <w:pStyle w:val="D4EB3962110248EFBF7A3D06A2161629"/>
          </w:pPr>
          <w:r w:rsidRPr="00711F0E">
            <w:rPr>
              <w:rStyle w:val="placeholder1Char"/>
              <w:rFonts w:hint="eastAsia"/>
              <w:sz w:val="16"/>
              <w:szCs w:val="16"/>
            </w:rPr>
            <w:t>____</w:t>
          </w:r>
        </w:p>
      </w:docPartBody>
    </w:docPart>
    <w:docPart>
      <w:docPartPr>
        <w:name w:val="0D19B61B5D6947D8A84A8379B7BB494A"/>
        <w:category>
          <w:name w:val="常规"/>
          <w:gallery w:val="placeholder"/>
        </w:category>
        <w:types>
          <w:type w:val="bbPlcHdr"/>
        </w:types>
        <w:behaviors>
          <w:behavior w:val="content"/>
        </w:behaviors>
        <w:guid w:val="{A0AD05F0-9FD3-4701-BBB1-9EB26CC682A6}"/>
      </w:docPartPr>
      <w:docPartBody>
        <w:p w:rsidR="004D550B" w:rsidRDefault="004D550B" w:rsidP="004D550B">
          <w:pPr>
            <w:pStyle w:val="0D19B61B5D6947D8A84A8379B7BB494A"/>
          </w:pPr>
          <w:r w:rsidRPr="00711F0E">
            <w:rPr>
              <w:rStyle w:val="placeholder1Char"/>
              <w:rFonts w:hint="eastAsia"/>
              <w:sz w:val="16"/>
              <w:szCs w:val="16"/>
            </w:rPr>
            <w:t>____</w:t>
          </w:r>
        </w:p>
      </w:docPartBody>
    </w:docPart>
    <w:docPart>
      <w:docPartPr>
        <w:name w:val="2C822D4EA8E34C03852C548B02A0AFA2"/>
        <w:category>
          <w:name w:val="常规"/>
          <w:gallery w:val="placeholder"/>
        </w:category>
        <w:types>
          <w:type w:val="bbPlcHdr"/>
        </w:types>
        <w:behaviors>
          <w:behavior w:val="content"/>
        </w:behaviors>
        <w:guid w:val="{5707AB53-03C4-406C-912F-4C3CF11F239F}"/>
      </w:docPartPr>
      <w:docPartBody>
        <w:p w:rsidR="004D550B" w:rsidRDefault="004D550B" w:rsidP="004D550B">
          <w:pPr>
            <w:pStyle w:val="2C822D4EA8E34C03852C548B02A0AFA2"/>
          </w:pPr>
          <w:r w:rsidRPr="00711F0E">
            <w:rPr>
              <w:rStyle w:val="placeholder1Char"/>
              <w:rFonts w:hint="eastAsia"/>
              <w:sz w:val="16"/>
              <w:szCs w:val="16"/>
            </w:rPr>
            <w:t>____</w:t>
          </w:r>
        </w:p>
      </w:docPartBody>
    </w:docPart>
    <w:docPart>
      <w:docPartPr>
        <w:name w:val="C89C6724BE0F41E3B32C50382C1579C5"/>
        <w:category>
          <w:name w:val="常规"/>
          <w:gallery w:val="placeholder"/>
        </w:category>
        <w:types>
          <w:type w:val="bbPlcHdr"/>
        </w:types>
        <w:behaviors>
          <w:behavior w:val="content"/>
        </w:behaviors>
        <w:guid w:val="{C79862B3-8FA5-44C3-A83F-40898001C24D}"/>
      </w:docPartPr>
      <w:docPartBody>
        <w:p w:rsidR="004D550B" w:rsidRDefault="004D550B" w:rsidP="004D550B">
          <w:pPr>
            <w:pStyle w:val="C89C6724BE0F41E3B32C50382C1579C5"/>
          </w:pPr>
          <w:r w:rsidRPr="00711F0E">
            <w:rPr>
              <w:rStyle w:val="placeholder1Char"/>
              <w:rFonts w:hint="eastAsia"/>
              <w:sz w:val="16"/>
              <w:szCs w:val="16"/>
            </w:rPr>
            <w:t>____</w:t>
          </w:r>
        </w:p>
      </w:docPartBody>
    </w:docPart>
    <w:docPart>
      <w:docPartPr>
        <w:name w:val="85D1AD4BF76F41C59590B06FF9FA8C6C"/>
        <w:category>
          <w:name w:val="常规"/>
          <w:gallery w:val="placeholder"/>
        </w:category>
        <w:types>
          <w:type w:val="bbPlcHdr"/>
        </w:types>
        <w:behaviors>
          <w:behavior w:val="content"/>
        </w:behaviors>
        <w:guid w:val="{369087BD-429B-4553-A1FC-593C9DAC634D}"/>
      </w:docPartPr>
      <w:docPartBody>
        <w:p w:rsidR="004D550B" w:rsidRDefault="004D550B" w:rsidP="004D550B">
          <w:pPr>
            <w:pStyle w:val="85D1AD4BF76F41C59590B06FF9FA8C6C"/>
          </w:pPr>
          <w:r w:rsidRPr="00711F0E">
            <w:rPr>
              <w:rStyle w:val="placeholder1Char"/>
              <w:rFonts w:hint="eastAsia"/>
              <w:sz w:val="16"/>
              <w:szCs w:val="16"/>
            </w:rPr>
            <w:t>____</w:t>
          </w:r>
        </w:p>
      </w:docPartBody>
    </w:docPart>
    <w:docPart>
      <w:docPartPr>
        <w:name w:val="1346FB991098442EA0228B8B04E30AC4"/>
        <w:category>
          <w:name w:val="常规"/>
          <w:gallery w:val="placeholder"/>
        </w:category>
        <w:types>
          <w:type w:val="bbPlcHdr"/>
        </w:types>
        <w:behaviors>
          <w:behavior w:val="content"/>
        </w:behaviors>
        <w:guid w:val="{E9B1651F-EAC6-4507-9DC7-7E097BE5B8CA}"/>
      </w:docPartPr>
      <w:docPartBody>
        <w:p w:rsidR="004D550B" w:rsidRDefault="004D550B" w:rsidP="004D550B">
          <w:pPr>
            <w:pStyle w:val="1346FB991098442EA0228B8B04E30AC4"/>
          </w:pPr>
          <w:r w:rsidRPr="00711F0E">
            <w:rPr>
              <w:rStyle w:val="placeholder1Char"/>
              <w:rFonts w:hint="eastAsia"/>
              <w:sz w:val="16"/>
              <w:szCs w:val="16"/>
            </w:rPr>
            <w:t>____</w:t>
          </w:r>
        </w:p>
      </w:docPartBody>
    </w:docPart>
    <w:docPart>
      <w:docPartPr>
        <w:name w:val="E848E35F8A674399B07DF9175AAB9EF1"/>
        <w:category>
          <w:name w:val="常规"/>
          <w:gallery w:val="placeholder"/>
        </w:category>
        <w:types>
          <w:type w:val="bbPlcHdr"/>
        </w:types>
        <w:behaviors>
          <w:behavior w:val="content"/>
        </w:behaviors>
        <w:guid w:val="{CCCF5915-505F-4D14-9D3E-552B32B063FF}"/>
      </w:docPartPr>
      <w:docPartBody>
        <w:p w:rsidR="004D550B" w:rsidRDefault="004D550B" w:rsidP="004D550B">
          <w:pPr>
            <w:pStyle w:val="E848E35F8A674399B07DF9175AAB9EF1"/>
          </w:pPr>
          <w:r w:rsidRPr="00711F0E">
            <w:rPr>
              <w:rStyle w:val="placeholder1Char"/>
              <w:rFonts w:hint="eastAsia"/>
              <w:sz w:val="16"/>
              <w:szCs w:val="16"/>
            </w:rPr>
            <w:t>____</w:t>
          </w:r>
        </w:p>
      </w:docPartBody>
    </w:docPart>
    <w:docPart>
      <w:docPartPr>
        <w:name w:val="0A11F476DDAD4A079C7909100F06CFC3"/>
        <w:category>
          <w:name w:val="常规"/>
          <w:gallery w:val="placeholder"/>
        </w:category>
        <w:types>
          <w:type w:val="bbPlcHdr"/>
        </w:types>
        <w:behaviors>
          <w:behavior w:val="content"/>
        </w:behaviors>
        <w:guid w:val="{128111EF-4EE8-42C1-9D02-0E3074E381AF}"/>
      </w:docPartPr>
      <w:docPartBody>
        <w:p w:rsidR="004D550B" w:rsidRDefault="004D550B" w:rsidP="004D550B">
          <w:pPr>
            <w:pStyle w:val="0A11F476DDAD4A079C7909100F06CFC3"/>
          </w:pPr>
          <w:r w:rsidRPr="00711F0E">
            <w:rPr>
              <w:rStyle w:val="placeholder1Char"/>
              <w:rFonts w:hint="eastAsia"/>
              <w:sz w:val="16"/>
              <w:szCs w:val="16"/>
            </w:rPr>
            <w:t>____</w:t>
          </w:r>
        </w:p>
      </w:docPartBody>
    </w:docPart>
    <w:docPart>
      <w:docPartPr>
        <w:name w:val="C7DA65EEFB3C4CE698534D156629538A"/>
        <w:category>
          <w:name w:val="常规"/>
          <w:gallery w:val="placeholder"/>
        </w:category>
        <w:types>
          <w:type w:val="bbPlcHdr"/>
        </w:types>
        <w:behaviors>
          <w:behavior w:val="content"/>
        </w:behaviors>
        <w:guid w:val="{E7F14FF1-BF58-4583-8E5A-ED87C27605B2}"/>
      </w:docPartPr>
      <w:docPartBody>
        <w:p w:rsidR="004D550B" w:rsidRDefault="004D550B" w:rsidP="004D550B">
          <w:pPr>
            <w:pStyle w:val="C7DA65EEFB3C4CE698534D156629538A"/>
          </w:pPr>
          <w:r w:rsidRPr="00711F0E">
            <w:rPr>
              <w:rStyle w:val="placeholder1Char"/>
              <w:rFonts w:hint="eastAsia"/>
              <w:sz w:val="16"/>
              <w:szCs w:val="16"/>
            </w:rPr>
            <w:t>____</w:t>
          </w:r>
        </w:p>
      </w:docPartBody>
    </w:docPart>
    <w:docPart>
      <w:docPartPr>
        <w:name w:val="3DEC46A9B2A44B659F2BC609E3E6E02F"/>
        <w:category>
          <w:name w:val="常规"/>
          <w:gallery w:val="placeholder"/>
        </w:category>
        <w:types>
          <w:type w:val="bbPlcHdr"/>
        </w:types>
        <w:behaviors>
          <w:behavior w:val="content"/>
        </w:behaviors>
        <w:guid w:val="{9BDE61D5-D6FE-4637-9919-B4F1BE070194}"/>
      </w:docPartPr>
      <w:docPartBody>
        <w:p w:rsidR="004D550B" w:rsidRDefault="004D550B" w:rsidP="004D550B">
          <w:pPr>
            <w:pStyle w:val="3DEC46A9B2A44B659F2BC609E3E6E02F"/>
          </w:pPr>
          <w:r w:rsidRPr="00711F0E">
            <w:rPr>
              <w:rStyle w:val="placeholder1Char"/>
              <w:rFonts w:hint="eastAsia"/>
              <w:sz w:val="16"/>
              <w:szCs w:val="16"/>
            </w:rPr>
            <w:t>____</w:t>
          </w:r>
        </w:p>
      </w:docPartBody>
    </w:docPart>
    <w:docPart>
      <w:docPartPr>
        <w:name w:val="1634606146D641C0B20156892BB7E076"/>
        <w:category>
          <w:name w:val="常规"/>
          <w:gallery w:val="placeholder"/>
        </w:category>
        <w:types>
          <w:type w:val="bbPlcHdr"/>
        </w:types>
        <w:behaviors>
          <w:behavior w:val="content"/>
        </w:behaviors>
        <w:guid w:val="{546DB3A2-F880-4136-A8CD-85DF9C17C3C2}"/>
      </w:docPartPr>
      <w:docPartBody>
        <w:p w:rsidR="004D550B" w:rsidRDefault="004D550B" w:rsidP="004D550B">
          <w:pPr>
            <w:pStyle w:val="1634606146D641C0B20156892BB7E076"/>
          </w:pPr>
          <w:r w:rsidRPr="00711F0E">
            <w:rPr>
              <w:rStyle w:val="placeholder1Char"/>
              <w:rFonts w:hint="eastAsia"/>
              <w:sz w:val="16"/>
              <w:szCs w:val="16"/>
            </w:rPr>
            <w:t>____</w:t>
          </w:r>
        </w:p>
      </w:docPartBody>
    </w:docPart>
    <w:docPart>
      <w:docPartPr>
        <w:name w:val="20B235A4B2CD498CA66890D69227B4AF"/>
        <w:category>
          <w:name w:val="常规"/>
          <w:gallery w:val="placeholder"/>
        </w:category>
        <w:types>
          <w:type w:val="bbPlcHdr"/>
        </w:types>
        <w:behaviors>
          <w:behavior w:val="content"/>
        </w:behaviors>
        <w:guid w:val="{2051C66C-A5AF-4C37-A660-5CF1402A9A30}"/>
      </w:docPartPr>
      <w:docPartBody>
        <w:p w:rsidR="004D550B" w:rsidRDefault="004D550B" w:rsidP="004D550B">
          <w:pPr>
            <w:pStyle w:val="20B235A4B2CD498CA66890D69227B4AF"/>
          </w:pPr>
          <w:r w:rsidRPr="00711F0E">
            <w:rPr>
              <w:rStyle w:val="placeholder1Char"/>
              <w:rFonts w:hint="eastAsia"/>
              <w:sz w:val="16"/>
              <w:szCs w:val="16"/>
            </w:rPr>
            <w:t>____</w:t>
          </w:r>
        </w:p>
      </w:docPartBody>
    </w:docPart>
    <w:docPart>
      <w:docPartPr>
        <w:name w:val="F1B7E890673648639C23C0349F95F46F"/>
        <w:category>
          <w:name w:val="常规"/>
          <w:gallery w:val="placeholder"/>
        </w:category>
        <w:types>
          <w:type w:val="bbPlcHdr"/>
        </w:types>
        <w:behaviors>
          <w:behavior w:val="content"/>
        </w:behaviors>
        <w:guid w:val="{0E729A0F-21BE-41C6-A1E4-0BA3142E089C}"/>
      </w:docPartPr>
      <w:docPartBody>
        <w:p w:rsidR="004D550B" w:rsidRDefault="004D550B" w:rsidP="004D550B">
          <w:pPr>
            <w:pStyle w:val="F1B7E890673648639C23C0349F95F46F"/>
          </w:pPr>
          <w:r w:rsidRPr="00711F0E">
            <w:rPr>
              <w:rStyle w:val="placeholder1Char"/>
              <w:rFonts w:hint="eastAsia"/>
              <w:sz w:val="16"/>
              <w:szCs w:val="16"/>
            </w:rPr>
            <w:t>____</w:t>
          </w:r>
        </w:p>
      </w:docPartBody>
    </w:docPart>
    <w:docPart>
      <w:docPartPr>
        <w:name w:val="148A5CA9BCC24CC6A27A4DE2CC246126"/>
        <w:category>
          <w:name w:val="常规"/>
          <w:gallery w:val="placeholder"/>
        </w:category>
        <w:types>
          <w:type w:val="bbPlcHdr"/>
        </w:types>
        <w:behaviors>
          <w:behavior w:val="content"/>
        </w:behaviors>
        <w:guid w:val="{C0D55B33-4464-4293-8200-6E01C706630F}"/>
      </w:docPartPr>
      <w:docPartBody>
        <w:p w:rsidR="004D550B" w:rsidRDefault="004D550B" w:rsidP="004D550B">
          <w:pPr>
            <w:pStyle w:val="148A5CA9BCC24CC6A27A4DE2CC246126"/>
          </w:pPr>
          <w:r w:rsidRPr="00711F0E">
            <w:rPr>
              <w:rStyle w:val="placeholder1Char"/>
              <w:rFonts w:hint="eastAsia"/>
              <w:sz w:val="16"/>
              <w:szCs w:val="16"/>
            </w:rPr>
            <w:t>____</w:t>
          </w:r>
        </w:p>
      </w:docPartBody>
    </w:docPart>
    <w:docPart>
      <w:docPartPr>
        <w:name w:val="AF34ADB0316746B2A3E6F002C5E63444"/>
        <w:category>
          <w:name w:val="常规"/>
          <w:gallery w:val="placeholder"/>
        </w:category>
        <w:types>
          <w:type w:val="bbPlcHdr"/>
        </w:types>
        <w:behaviors>
          <w:behavior w:val="content"/>
        </w:behaviors>
        <w:guid w:val="{10385885-4B2F-44C7-B3B5-82563379BB1A}"/>
      </w:docPartPr>
      <w:docPartBody>
        <w:p w:rsidR="004D550B" w:rsidRDefault="004D550B" w:rsidP="004D550B">
          <w:pPr>
            <w:pStyle w:val="AF34ADB0316746B2A3E6F002C5E63444"/>
          </w:pPr>
          <w:r w:rsidRPr="00711F0E">
            <w:rPr>
              <w:rStyle w:val="placeholder1Char"/>
              <w:rFonts w:hint="eastAsia"/>
              <w:sz w:val="16"/>
              <w:szCs w:val="16"/>
            </w:rPr>
            <w:t>____</w:t>
          </w:r>
        </w:p>
      </w:docPartBody>
    </w:docPart>
    <w:docPart>
      <w:docPartPr>
        <w:name w:val="F6B09DB04EB14115A88A88DED6BF2F64"/>
        <w:category>
          <w:name w:val="常规"/>
          <w:gallery w:val="placeholder"/>
        </w:category>
        <w:types>
          <w:type w:val="bbPlcHdr"/>
        </w:types>
        <w:behaviors>
          <w:behavior w:val="content"/>
        </w:behaviors>
        <w:guid w:val="{2E1B1362-8552-4B49-B894-BC04694B37FB}"/>
      </w:docPartPr>
      <w:docPartBody>
        <w:p w:rsidR="004D550B" w:rsidRDefault="004D550B" w:rsidP="004D550B">
          <w:pPr>
            <w:pStyle w:val="F6B09DB04EB14115A88A88DED6BF2F64"/>
          </w:pPr>
          <w:r w:rsidRPr="00711F0E">
            <w:rPr>
              <w:rStyle w:val="placeholder1Char"/>
              <w:rFonts w:hint="eastAsia"/>
              <w:sz w:val="16"/>
              <w:szCs w:val="16"/>
            </w:rPr>
            <w:t>____</w:t>
          </w:r>
        </w:p>
      </w:docPartBody>
    </w:docPart>
    <w:docPart>
      <w:docPartPr>
        <w:name w:val="907294E8B25C41A2BD97718F09F51837"/>
        <w:category>
          <w:name w:val="常规"/>
          <w:gallery w:val="placeholder"/>
        </w:category>
        <w:types>
          <w:type w:val="bbPlcHdr"/>
        </w:types>
        <w:behaviors>
          <w:behavior w:val="content"/>
        </w:behaviors>
        <w:guid w:val="{678CEFF2-9086-4511-939F-EE2656969771}"/>
      </w:docPartPr>
      <w:docPartBody>
        <w:p w:rsidR="004D550B" w:rsidRDefault="004D550B" w:rsidP="004D550B">
          <w:pPr>
            <w:pStyle w:val="907294E8B25C41A2BD97718F09F51837"/>
          </w:pPr>
          <w:r w:rsidRPr="00711F0E">
            <w:rPr>
              <w:rStyle w:val="placeholder1Char"/>
              <w:rFonts w:hint="eastAsia"/>
              <w:sz w:val="16"/>
              <w:szCs w:val="16"/>
            </w:rPr>
            <w:t>____</w:t>
          </w:r>
        </w:p>
      </w:docPartBody>
    </w:docPart>
    <w:docPart>
      <w:docPartPr>
        <w:name w:val="51940285620A475FB94261ACA0F2D3DE"/>
        <w:category>
          <w:name w:val="常规"/>
          <w:gallery w:val="placeholder"/>
        </w:category>
        <w:types>
          <w:type w:val="bbPlcHdr"/>
        </w:types>
        <w:behaviors>
          <w:behavior w:val="content"/>
        </w:behaviors>
        <w:guid w:val="{325CE824-62FA-457D-8612-672C0234072C}"/>
      </w:docPartPr>
      <w:docPartBody>
        <w:p w:rsidR="004D550B" w:rsidRDefault="004D550B" w:rsidP="004D550B">
          <w:pPr>
            <w:pStyle w:val="51940285620A475FB94261ACA0F2D3DE"/>
          </w:pPr>
          <w:r w:rsidRPr="00711F0E">
            <w:rPr>
              <w:rStyle w:val="placeholder1Char"/>
              <w:rFonts w:hint="eastAsia"/>
              <w:sz w:val="16"/>
              <w:szCs w:val="16"/>
            </w:rPr>
            <w:t>____</w:t>
          </w:r>
        </w:p>
      </w:docPartBody>
    </w:docPart>
    <w:docPart>
      <w:docPartPr>
        <w:name w:val="483D0DF615524FCBA993EC5A304E1FBC"/>
        <w:category>
          <w:name w:val="常规"/>
          <w:gallery w:val="placeholder"/>
        </w:category>
        <w:types>
          <w:type w:val="bbPlcHdr"/>
        </w:types>
        <w:behaviors>
          <w:behavior w:val="content"/>
        </w:behaviors>
        <w:guid w:val="{A9C395CC-B406-4F78-9582-A7AF3C2945CC}"/>
      </w:docPartPr>
      <w:docPartBody>
        <w:p w:rsidR="004D550B" w:rsidRDefault="004D550B" w:rsidP="004D550B">
          <w:pPr>
            <w:pStyle w:val="483D0DF615524FCBA993EC5A304E1FBC"/>
          </w:pPr>
          <w:r w:rsidRPr="00711F0E">
            <w:rPr>
              <w:rStyle w:val="placeholder1Char"/>
              <w:rFonts w:hint="eastAsia"/>
              <w:sz w:val="16"/>
              <w:szCs w:val="16"/>
            </w:rPr>
            <w:t>____</w:t>
          </w:r>
        </w:p>
      </w:docPartBody>
    </w:docPart>
    <w:docPart>
      <w:docPartPr>
        <w:name w:val="49D31F0C86444EDCBB0F326CE6D8678D"/>
        <w:category>
          <w:name w:val="常规"/>
          <w:gallery w:val="placeholder"/>
        </w:category>
        <w:types>
          <w:type w:val="bbPlcHdr"/>
        </w:types>
        <w:behaviors>
          <w:behavior w:val="content"/>
        </w:behaviors>
        <w:guid w:val="{06110317-6385-423D-BB7D-AB862A8C1AB3}"/>
      </w:docPartPr>
      <w:docPartBody>
        <w:p w:rsidR="004D550B" w:rsidRDefault="004D550B" w:rsidP="004D550B">
          <w:pPr>
            <w:pStyle w:val="49D31F0C86444EDCBB0F326CE6D8678D"/>
          </w:pPr>
          <w:r w:rsidRPr="00711F0E">
            <w:rPr>
              <w:rStyle w:val="placeholder1Char"/>
              <w:rFonts w:hint="eastAsia"/>
              <w:sz w:val="16"/>
              <w:szCs w:val="16"/>
            </w:rPr>
            <w:t>____</w:t>
          </w:r>
        </w:p>
      </w:docPartBody>
    </w:docPart>
    <w:docPart>
      <w:docPartPr>
        <w:name w:val="D9EE98AE947E4681A41A49C3E36A9E66"/>
        <w:category>
          <w:name w:val="常规"/>
          <w:gallery w:val="placeholder"/>
        </w:category>
        <w:types>
          <w:type w:val="bbPlcHdr"/>
        </w:types>
        <w:behaviors>
          <w:behavior w:val="content"/>
        </w:behaviors>
        <w:guid w:val="{92FC5CA2-EACD-44CE-8F1C-6DB3FAB200DF}"/>
      </w:docPartPr>
      <w:docPartBody>
        <w:p w:rsidR="004D550B" w:rsidRDefault="004D550B" w:rsidP="004D550B">
          <w:pPr>
            <w:pStyle w:val="D9EE98AE947E4681A41A49C3E36A9E66"/>
          </w:pPr>
          <w:r w:rsidRPr="00711F0E">
            <w:rPr>
              <w:rStyle w:val="placeholder1Char"/>
              <w:rFonts w:hint="eastAsia"/>
              <w:sz w:val="16"/>
              <w:szCs w:val="16"/>
            </w:rPr>
            <w:t>____</w:t>
          </w:r>
        </w:p>
      </w:docPartBody>
    </w:docPart>
    <w:docPart>
      <w:docPartPr>
        <w:name w:val="8E076BA91483465DB3D2CBE790B55F8D"/>
        <w:category>
          <w:name w:val="常规"/>
          <w:gallery w:val="placeholder"/>
        </w:category>
        <w:types>
          <w:type w:val="bbPlcHdr"/>
        </w:types>
        <w:behaviors>
          <w:behavior w:val="content"/>
        </w:behaviors>
        <w:guid w:val="{0642FD82-DD3D-4386-8A8C-BD23A6700A1C}"/>
      </w:docPartPr>
      <w:docPartBody>
        <w:p w:rsidR="004D550B" w:rsidRDefault="004D550B" w:rsidP="004D550B">
          <w:pPr>
            <w:pStyle w:val="8E076BA91483465DB3D2CBE790B55F8D"/>
          </w:pPr>
          <w:r w:rsidRPr="00711F0E">
            <w:rPr>
              <w:rStyle w:val="placeholder1Char"/>
              <w:rFonts w:hint="eastAsia"/>
              <w:sz w:val="16"/>
              <w:szCs w:val="16"/>
            </w:rPr>
            <w:t>____</w:t>
          </w:r>
        </w:p>
      </w:docPartBody>
    </w:docPart>
    <w:docPart>
      <w:docPartPr>
        <w:name w:val="174F199E7AC242099ADA2295686016A9"/>
        <w:category>
          <w:name w:val="常规"/>
          <w:gallery w:val="placeholder"/>
        </w:category>
        <w:types>
          <w:type w:val="bbPlcHdr"/>
        </w:types>
        <w:behaviors>
          <w:behavior w:val="content"/>
        </w:behaviors>
        <w:guid w:val="{2B7F01ED-8438-4F8C-A68B-E24DF8339101}"/>
      </w:docPartPr>
      <w:docPartBody>
        <w:p w:rsidR="004D550B" w:rsidRDefault="004D550B" w:rsidP="004D550B">
          <w:pPr>
            <w:pStyle w:val="174F199E7AC242099ADA2295686016A9"/>
          </w:pPr>
          <w:r w:rsidRPr="00711F0E">
            <w:rPr>
              <w:rStyle w:val="placeholder1Char"/>
              <w:rFonts w:hint="eastAsia"/>
              <w:sz w:val="16"/>
              <w:szCs w:val="16"/>
            </w:rPr>
            <w:t>____</w:t>
          </w:r>
        </w:p>
      </w:docPartBody>
    </w:docPart>
    <w:docPart>
      <w:docPartPr>
        <w:name w:val="347B58D1C2A449A1B7E60769D464D2CE"/>
        <w:category>
          <w:name w:val="常规"/>
          <w:gallery w:val="placeholder"/>
        </w:category>
        <w:types>
          <w:type w:val="bbPlcHdr"/>
        </w:types>
        <w:behaviors>
          <w:behavior w:val="content"/>
        </w:behaviors>
        <w:guid w:val="{945542FA-54F4-4BB2-905D-A768A1A89978}"/>
      </w:docPartPr>
      <w:docPartBody>
        <w:p w:rsidR="004D550B" w:rsidRDefault="004D550B" w:rsidP="004D550B">
          <w:pPr>
            <w:pStyle w:val="347B58D1C2A449A1B7E60769D464D2CE"/>
          </w:pPr>
          <w:r w:rsidRPr="00711F0E">
            <w:rPr>
              <w:rStyle w:val="placeholder1Char"/>
              <w:rFonts w:hint="eastAsia"/>
              <w:sz w:val="16"/>
              <w:szCs w:val="16"/>
            </w:rPr>
            <w:t>____</w:t>
          </w:r>
        </w:p>
      </w:docPartBody>
    </w:docPart>
    <w:docPart>
      <w:docPartPr>
        <w:name w:val="58E89F452C644A11988F47EB1F02687F"/>
        <w:category>
          <w:name w:val="常规"/>
          <w:gallery w:val="placeholder"/>
        </w:category>
        <w:types>
          <w:type w:val="bbPlcHdr"/>
        </w:types>
        <w:behaviors>
          <w:behavior w:val="content"/>
        </w:behaviors>
        <w:guid w:val="{5F9B1BA3-9E92-475F-9972-74DA3E610EF9}"/>
      </w:docPartPr>
      <w:docPartBody>
        <w:p w:rsidR="004D550B" w:rsidRDefault="004D550B" w:rsidP="004D550B">
          <w:pPr>
            <w:pStyle w:val="58E89F452C644A11988F47EB1F02687F"/>
          </w:pPr>
          <w:r w:rsidRPr="00711F0E">
            <w:rPr>
              <w:rStyle w:val="placeholder1Char"/>
              <w:rFonts w:hint="eastAsia"/>
              <w:sz w:val="16"/>
              <w:szCs w:val="16"/>
            </w:rPr>
            <w:t>____</w:t>
          </w:r>
        </w:p>
      </w:docPartBody>
    </w:docPart>
    <w:docPart>
      <w:docPartPr>
        <w:name w:val="E882C6727CCA4376A9EEC8672B494D7B"/>
        <w:category>
          <w:name w:val="常规"/>
          <w:gallery w:val="placeholder"/>
        </w:category>
        <w:types>
          <w:type w:val="bbPlcHdr"/>
        </w:types>
        <w:behaviors>
          <w:behavior w:val="content"/>
        </w:behaviors>
        <w:guid w:val="{7C4CE6C8-AC02-47F8-BFC8-4FDB77F04F6E}"/>
      </w:docPartPr>
      <w:docPartBody>
        <w:p w:rsidR="004D550B" w:rsidRDefault="004D550B" w:rsidP="004D550B">
          <w:pPr>
            <w:pStyle w:val="E882C6727CCA4376A9EEC8672B494D7B"/>
          </w:pPr>
          <w:r w:rsidRPr="00711F0E">
            <w:rPr>
              <w:rStyle w:val="placeholder1Char"/>
              <w:rFonts w:hint="eastAsia"/>
              <w:sz w:val="16"/>
              <w:szCs w:val="16"/>
            </w:rPr>
            <w:t>____</w:t>
          </w:r>
        </w:p>
      </w:docPartBody>
    </w:docPart>
    <w:docPart>
      <w:docPartPr>
        <w:name w:val="F3F51F682B614ECFBB2E8B195F21161A"/>
        <w:category>
          <w:name w:val="常规"/>
          <w:gallery w:val="placeholder"/>
        </w:category>
        <w:types>
          <w:type w:val="bbPlcHdr"/>
        </w:types>
        <w:behaviors>
          <w:behavior w:val="content"/>
        </w:behaviors>
        <w:guid w:val="{E494F416-520A-48AD-99F4-0042E4391D04}"/>
      </w:docPartPr>
      <w:docPartBody>
        <w:p w:rsidR="004D550B" w:rsidRDefault="004D550B" w:rsidP="004D550B">
          <w:pPr>
            <w:pStyle w:val="F3F51F682B614ECFBB2E8B195F21161A"/>
          </w:pPr>
          <w:r w:rsidRPr="00711F0E">
            <w:rPr>
              <w:rStyle w:val="placeholder1Char"/>
              <w:rFonts w:hint="eastAsia"/>
              <w:sz w:val="16"/>
              <w:szCs w:val="16"/>
            </w:rPr>
            <w:t>____</w:t>
          </w:r>
        </w:p>
      </w:docPartBody>
    </w:docPart>
    <w:docPart>
      <w:docPartPr>
        <w:name w:val="5A3C019F911B4AB9B81639FE89A902A8"/>
        <w:category>
          <w:name w:val="常规"/>
          <w:gallery w:val="placeholder"/>
        </w:category>
        <w:types>
          <w:type w:val="bbPlcHdr"/>
        </w:types>
        <w:behaviors>
          <w:behavior w:val="content"/>
        </w:behaviors>
        <w:guid w:val="{3FB4F923-07F0-45E4-958E-7E3CF58CD52F}"/>
      </w:docPartPr>
      <w:docPartBody>
        <w:p w:rsidR="004D550B" w:rsidRDefault="004D550B" w:rsidP="004D550B">
          <w:pPr>
            <w:pStyle w:val="5A3C019F911B4AB9B81639FE89A902A8"/>
          </w:pPr>
          <w:r w:rsidRPr="00711F0E">
            <w:rPr>
              <w:rStyle w:val="placeholder1Char"/>
              <w:rFonts w:hint="eastAsia"/>
              <w:sz w:val="16"/>
              <w:szCs w:val="16"/>
            </w:rPr>
            <w:t>____</w:t>
          </w:r>
        </w:p>
      </w:docPartBody>
    </w:docPart>
    <w:docPart>
      <w:docPartPr>
        <w:name w:val="2DEECB12140C49758A2867D109E5FF6D"/>
        <w:category>
          <w:name w:val="常规"/>
          <w:gallery w:val="placeholder"/>
        </w:category>
        <w:types>
          <w:type w:val="bbPlcHdr"/>
        </w:types>
        <w:behaviors>
          <w:behavior w:val="content"/>
        </w:behaviors>
        <w:guid w:val="{F0EDF3DB-7E78-4F23-B10D-2752ADF2BD14}"/>
      </w:docPartPr>
      <w:docPartBody>
        <w:p w:rsidR="004D550B" w:rsidRDefault="004D550B" w:rsidP="004D550B">
          <w:pPr>
            <w:pStyle w:val="2DEECB12140C49758A2867D109E5FF6D"/>
          </w:pPr>
          <w:r w:rsidRPr="00711F0E">
            <w:rPr>
              <w:rStyle w:val="placeholder1Char"/>
              <w:rFonts w:hint="eastAsia"/>
              <w:sz w:val="16"/>
              <w:szCs w:val="16"/>
            </w:rPr>
            <w:t>____</w:t>
          </w:r>
        </w:p>
      </w:docPartBody>
    </w:docPart>
    <w:docPart>
      <w:docPartPr>
        <w:name w:val="B663E9F10A134BA4ABB6073782852519"/>
        <w:category>
          <w:name w:val="常规"/>
          <w:gallery w:val="placeholder"/>
        </w:category>
        <w:types>
          <w:type w:val="bbPlcHdr"/>
        </w:types>
        <w:behaviors>
          <w:behavior w:val="content"/>
        </w:behaviors>
        <w:guid w:val="{3B0F7FDC-E2EF-4118-B39C-A9778596401C}"/>
      </w:docPartPr>
      <w:docPartBody>
        <w:p w:rsidR="004D550B" w:rsidRDefault="004D550B" w:rsidP="004D550B">
          <w:pPr>
            <w:pStyle w:val="B663E9F10A134BA4ABB6073782852519"/>
          </w:pPr>
          <w:r w:rsidRPr="00711F0E">
            <w:rPr>
              <w:rStyle w:val="placeholder1Char"/>
              <w:rFonts w:hint="eastAsia"/>
              <w:sz w:val="16"/>
              <w:szCs w:val="16"/>
            </w:rPr>
            <w:t>____</w:t>
          </w:r>
        </w:p>
      </w:docPartBody>
    </w:docPart>
    <w:docPart>
      <w:docPartPr>
        <w:name w:val="25CB0CDB58D94B318152CB807E11F24A"/>
        <w:category>
          <w:name w:val="常规"/>
          <w:gallery w:val="placeholder"/>
        </w:category>
        <w:types>
          <w:type w:val="bbPlcHdr"/>
        </w:types>
        <w:behaviors>
          <w:behavior w:val="content"/>
        </w:behaviors>
        <w:guid w:val="{82AED665-5644-4246-A51A-CE2ABB1950A6}"/>
      </w:docPartPr>
      <w:docPartBody>
        <w:p w:rsidR="004D550B" w:rsidRDefault="004D550B" w:rsidP="004D550B">
          <w:pPr>
            <w:pStyle w:val="25CB0CDB58D94B318152CB807E11F24A"/>
          </w:pPr>
          <w:r w:rsidRPr="00711F0E">
            <w:rPr>
              <w:rStyle w:val="placeholder1Char"/>
              <w:rFonts w:hint="eastAsia"/>
              <w:sz w:val="16"/>
              <w:szCs w:val="16"/>
            </w:rPr>
            <w:t>____</w:t>
          </w:r>
        </w:p>
      </w:docPartBody>
    </w:docPart>
    <w:docPart>
      <w:docPartPr>
        <w:name w:val="2B6BE0B148104BF49FB5709B9A78EBBD"/>
        <w:category>
          <w:name w:val="常规"/>
          <w:gallery w:val="placeholder"/>
        </w:category>
        <w:types>
          <w:type w:val="bbPlcHdr"/>
        </w:types>
        <w:behaviors>
          <w:behavior w:val="content"/>
        </w:behaviors>
        <w:guid w:val="{85AA566E-E7A0-4E38-89BB-102437AE85E1}"/>
      </w:docPartPr>
      <w:docPartBody>
        <w:p w:rsidR="004D550B" w:rsidRDefault="004D550B" w:rsidP="004D550B">
          <w:pPr>
            <w:pStyle w:val="2B6BE0B148104BF49FB5709B9A78EBBD"/>
          </w:pPr>
          <w:r w:rsidRPr="00711F0E">
            <w:rPr>
              <w:rStyle w:val="placeholder1Char"/>
              <w:rFonts w:hint="eastAsia"/>
              <w:sz w:val="16"/>
              <w:szCs w:val="16"/>
            </w:rPr>
            <w:t>____</w:t>
          </w:r>
        </w:p>
      </w:docPartBody>
    </w:docPart>
    <w:docPart>
      <w:docPartPr>
        <w:name w:val="4C69B6E158DE44D1AD112148301D7310"/>
        <w:category>
          <w:name w:val="常规"/>
          <w:gallery w:val="placeholder"/>
        </w:category>
        <w:types>
          <w:type w:val="bbPlcHdr"/>
        </w:types>
        <w:behaviors>
          <w:behavior w:val="content"/>
        </w:behaviors>
        <w:guid w:val="{2FED7A1A-D8B8-43FC-A085-92AC7C5C2C40}"/>
      </w:docPartPr>
      <w:docPartBody>
        <w:p w:rsidR="004D550B" w:rsidRDefault="004D550B" w:rsidP="004D550B">
          <w:pPr>
            <w:pStyle w:val="4C69B6E158DE44D1AD112148301D7310"/>
          </w:pPr>
          <w:r w:rsidRPr="00711F0E">
            <w:rPr>
              <w:rStyle w:val="placeholder1Char"/>
              <w:rFonts w:hint="eastAsia"/>
              <w:sz w:val="16"/>
              <w:szCs w:val="16"/>
            </w:rPr>
            <w:t>____</w:t>
          </w:r>
        </w:p>
      </w:docPartBody>
    </w:docPart>
    <w:docPart>
      <w:docPartPr>
        <w:name w:val="7B64917564124C28B36A1B9F404B6FC7"/>
        <w:category>
          <w:name w:val="常规"/>
          <w:gallery w:val="placeholder"/>
        </w:category>
        <w:types>
          <w:type w:val="bbPlcHdr"/>
        </w:types>
        <w:behaviors>
          <w:behavior w:val="content"/>
        </w:behaviors>
        <w:guid w:val="{525306B6-73B0-40D0-BAA5-86688ED9C40B}"/>
      </w:docPartPr>
      <w:docPartBody>
        <w:p w:rsidR="004D550B" w:rsidRDefault="004D550B" w:rsidP="004D550B">
          <w:pPr>
            <w:pStyle w:val="7B64917564124C28B36A1B9F404B6FC7"/>
          </w:pPr>
          <w:r w:rsidRPr="00711F0E">
            <w:rPr>
              <w:rStyle w:val="placeholder1Char"/>
              <w:rFonts w:hint="eastAsia"/>
              <w:sz w:val="16"/>
              <w:szCs w:val="16"/>
            </w:rPr>
            <w:t>____</w:t>
          </w:r>
        </w:p>
      </w:docPartBody>
    </w:docPart>
    <w:docPart>
      <w:docPartPr>
        <w:name w:val="774572FB6576456DA9A6271BA9AE9FE4"/>
        <w:category>
          <w:name w:val="常规"/>
          <w:gallery w:val="placeholder"/>
        </w:category>
        <w:types>
          <w:type w:val="bbPlcHdr"/>
        </w:types>
        <w:behaviors>
          <w:behavior w:val="content"/>
        </w:behaviors>
        <w:guid w:val="{2AE04A4F-364D-4B5D-B830-6170D5A2A090}"/>
      </w:docPartPr>
      <w:docPartBody>
        <w:p w:rsidR="004D550B" w:rsidRDefault="004D550B" w:rsidP="004D550B">
          <w:pPr>
            <w:pStyle w:val="774572FB6576456DA9A6271BA9AE9FE4"/>
          </w:pPr>
          <w:r w:rsidRPr="00711F0E">
            <w:rPr>
              <w:rStyle w:val="placeholder1Char"/>
              <w:rFonts w:hint="eastAsia"/>
              <w:sz w:val="16"/>
              <w:szCs w:val="16"/>
            </w:rPr>
            <w:t>____</w:t>
          </w:r>
        </w:p>
      </w:docPartBody>
    </w:docPart>
    <w:docPart>
      <w:docPartPr>
        <w:name w:val="815012A865474E6C87EF8753A80A7447"/>
        <w:category>
          <w:name w:val="常规"/>
          <w:gallery w:val="placeholder"/>
        </w:category>
        <w:types>
          <w:type w:val="bbPlcHdr"/>
        </w:types>
        <w:behaviors>
          <w:behavior w:val="content"/>
        </w:behaviors>
        <w:guid w:val="{47ECC4C9-2979-4FA4-B69E-C7E6CD6B3828}"/>
      </w:docPartPr>
      <w:docPartBody>
        <w:p w:rsidR="004D550B" w:rsidRDefault="004D550B" w:rsidP="004D550B">
          <w:pPr>
            <w:pStyle w:val="815012A865474E6C87EF8753A80A7447"/>
          </w:pPr>
          <w:r w:rsidRPr="00711F0E">
            <w:rPr>
              <w:rStyle w:val="placeholder1Char"/>
              <w:rFonts w:hint="eastAsia"/>
              <w:sz w:val="16"/>
              <w:szCs w:val="16"/>
            </w:rPr>
            <w:t>____</w:t>
          </w:r>
        </w:p>
      </w:docPartBody>
    </w:docPart>
    <w:docPart>
      <w:docPartPr>
        <w:name w:val="52EA0147DE5E41B68316036B222660E5"/>
        <w:category>
          <w:name w:val="常规"/>
          <w:gallery w:val="placeholder"/>
        </w:category>
        <w:types>
          <w:type w:val="bbPlcHdr"/>
        </w:types>
        <w:behaviors>
          <w:behavior w:val="content"/>
        </w:behaviors>
        <w:guid w:val="{B59CDA29-F539-4F0A-90C0-0EEDEB680323}"/>
      </w:docPartPr>
      <w:docPartBody>
        <w:p w:rsidR="004D550B" w:rsidRDefault="004D550B" w:rsidP="004D550B">
          <w:pPr>
            <w:pStyle w:val="52EA0147DE5E41B68316036B222660E5"/>
          </w:pPr>
          <w:r w:rsidRPr="00711F0E">
            <w:rPr>
              <w:rStyle w:val="placeholder1Char"/>
              <w:rFonts w:hint="eastAsia"/>
              <w:sz w:val="16"/>
              <w:szCs w:val="16"/>
            </w:rPr>
            <w:t>____</w:t>
          </w:r>
        </w:p>
      </w:docPartBody>
    </w:docPart>
    <w:docPart>
      <w:docPartPr>
        <w:name w:val="D866482F8C8244CD998F1B5B19B8EEB9"/>
        <w:category>
          <w:name w:val="常规"/>
          <w:gallery w:val="placeholder"/>
        </w:category>
        <w:types>
          <w:type w:val="bbPlcHdr"/>
        </w:types>
        <w:behaviors>
          <w:behavior w:val="content"/>
        </w:behaviors>
        <w:guid w:val="{85FFDDE5-961D-4EDF-ABBD-336177BA95E1}"/>
      </w:docPartPr>
      <w:docPartBody>
        <w:p w:rsidR="004D550B" w:rsidRDefault="004D550B" w:rsidP="004D550B">
          <w:pPr>
            <w:pStyle w:val="D866482F8C8244CD998F1B5B19B8EEB9"/>
          </w:pPr>
          <w:r w:rsidRPr="00711F0E">
            <w:rPr>
              <w:rStyle w:val="placeholder1Char"/>
              <w:rFonts w:hint="eastAsia"/>
              <w:sz w:val="16"/>
              <w:szCs w:val="16"/>
            </w:rPr>
            <w:t>____</w:t>
          </w:r>
        </w:p>
      </w:docPartBody>
    </w:docPart>
    <w:docPart>
      <w:docPartPr>
        <w:name w:val="93B3FB1A984E416BBF4CE2B7080B574D"/>
        <w:category>
          <w:name w:val="常规"/>
          <w:gallery w:val="placeholder"/>
        </w:category>
        <w:types>
          <w:type w:val="bbPlcHdr"/>
        </w:types>
        <w:behaviors>
          <w:behavior w:val="content"/>
        </w:behaviors>
        <w:guid w:val="{859737B9-1CC7-4FB7-BBBA-719696357537}"/>
      </w:docPartPr>
      <w:docPartBody>
        <w:p w:rsidR="004D550B" w:rsidRDefault="004D550B" w:rsidP="004D550B">
          <w:pPr>
            <w:pStyle w:val="93B3FB1A984E416BBF4CE2B7080B574D"/>
          </w:pPr>
          <w:r w:rsidRPr="00711F0E">
            <w:rPr>
              <w:rStyle w:val="placeholder1Char"/>
              <w:rFonts w:hint="eastAsia"/>
              <w:sz w:val="16"/>
              <w:szCs w:val="16"/>
            </w:rPr>
            <w:t>____</w:t>
          </w:r>
        </w:p>
      </w:docPartBody>
    </w:docPart>
    <w:docPart>
      <w:docPartPr>
        <w:name w:val="E314ABF7BDCC4F2F9B5AB72E99531E26"/>
        <w:category>
          <w:name w:val="常规"/>
          <w:gallery w:val="placeholder"/>
        </w:category>
        <w:types>
          <w:type w:val="bbPlcHdr"/>
        </w:types>
        <w:behaviors>
          <w:behavior w:val="content"/>
        </w:behaviors>
        <w:guid w:val="{D19B6F10-0119-4E66-8FA1-EF749F8357F3}"/>
      </w:docPartPr>
      <w:docPartBody>
        <w:p w:rsidR="004D550B" w:rsidRDefault="004D550B" w:rsidP="004D550B">
          <w:pPr>
            <w:pStyle w:val="E314ABF7BDCC4F2F9B5AB72E99531E26"/>
          </w:pPr>
          <w:r w:rsidRPr="00711F0E">
            <w:rPr>
              <w:rStyle w:val="placeholder1Char"/>
              <w:rFonts w:hint="eastAsia"/>
              <w:sz w:val="16"/>
              <w:szCs w:val="16"/>
            </w:rPr>
            <w:t>____</w:t>
          </w:r>
        </w:p>
      </w:docPartBody>
    </w:docPart>
    <w:docPart>
      <w:docPartPr>
        <w:name w:val="B321D954CBE74527AC1CDB7A648D8D7D"/>
        <w:category>
          <w:name w:val="常规"/>
          <w:gallery w:val="placeholder"/>
        </w:category>
        <w:types>
          <w:type w:val="bbPlcHdr"/>
        </w:types>
        <w:behaviors>
          <w:behavior w:val="content"/>
        </w:behaviors>
        <w:guid w:val="{DAC6B381-C5FE-4E87-B4DC-8EFC83031DBA}"/>
      </w:docPartPr>
      <w:docPartBody>
        <w:p w:rsidR="004D550B" w:rsidRDefault="004D550B" w:rsidP="004D550B">
          <w:pPr>
            <w:pStyle w:val="B321D954CBE74527AC1CDB7A648D8D7D"/>
          </w:pPr>
          <w:r w:rsidRPr="00711F0E">
            <w:rPr>
              <w:rStyle w:val="placeholder1Char"/>
              <w:rFonts w:hint="eastAsia"/>
              <w:sz w:val="16"/>
              <w:szCs w:val="16"/>
            </w:rPr>
            <w:t>____</w:t>
          </w:r>
        </w:p>
      </w:docPartBody>
    </w:docPart>
    <w:docPart>
      <w:docPartPr>
        <w:name w:val="8D6B639705044684AA9A0B298A6BFA00"/>
        <w:category>
          <w:name w:val="常规"/>
          <w:gallery w:val="placeholder"/>
        </w:category>
        <w:types>
          <w:type w:val="bbPlcHdr"/>
        </w:types>
        <w:behaviors>
          <w:behavior w:val="content"/>
        </w:behaviors>
        <w:guid w:val="{72373D5E-71AB-4DE3-A85D-74A319E77810}"/>
      </w:docPartPr>
      <w:docPartBody>
        <w:p w:rsidR="004D550B" w:rsidRDefault="004D550B" w:rsidP="004D550B">
          <w:pPr>
            <w:pStyle w:val="8D6B639705044684AA9A0B298A6BFA00"/>
          </w:pPr>
          <w:r w:rsidRPr="00711F0E">
            <w:rPr>
              <w:rStyle w:val="placeholder1Char"/>
              <w:rFonts w:hint="eastAsia"/>
              <w:sz w:val="16"/>
              <w:szCs w:val="16"/>
            </w:rPr>
            <w:t>____</w:t>
          </w:r>
        </w:p>
      </w:docPartBody>
    </w:docPart>
    <w:docPart>
      <w:docPartPr>
        <w:name w:val="79F2B2819D6C4BDEB5A6B6EDEF643A32"/>
        <w:category>
          <w:name w:val="常规"/>
          <w:gallery w:val="placeholder"/>
        </w:category>
        <w:types>
          <w:type w:val="bbPlcHdr"/>
        </w:types>
        <w:behaviors>
          <w:behavior w:val="content"/>
        </w:behaviors>
        <w:guid w:val="{2F373FCD-1A22-4B68-869B-BFE62CAE0F5C}"/>
      </w:docPartPr>
      <w:docPartBody>
        <w:p w:rsidR="004D550B" w:rsidRDefault="004D550B" w:rsidP="004D550B">
          <w:pPr>
            <w:pStyle w:val="79F2B2819D6C4BDEB5A6B6EDEF643A32"/>
          </w:pPr>
          <w:r w:rsidRPr="00711F0E">
            <w:rPr>
              <w:rStyle w:val="placeholder1Char"/>
              <w:rFonts w:hint="eastAsia"/>
              <w:sz w:val="16"/>
              <w:szCs w:val="16"/>
            </w:rPr>
            <w:t>____</w:t>
          </w:r>
        </w:p>
      </w:docPartBody>
    </w:docPart>
    <w:docPart>
      <w:docPartPr>
        <w:name w:val="01958A1A0D5F47FB80510591233D6F57"/>
        <w:category>
          <w:name w:val="常规"/>
          <w:gallery w:val="placeholder"/>
        </w:category>
        <w:types>
          <w:type w:val="bbPlcHdr"/>
        </w:types>
        <w:behaviors>
          <w:behavior w:val="content"/>
        </w:behaviors>
        <w:guid w:val="{0369CC0E-37E4-4048-9DB9-59B412D421B1}"/>
      </w:docPartPr>
      <w:docPartBody>
        <w:p w:rsidR="004D550B" w:rsidRDefault="004D550B" w:rsidP="004D550B">
          <w:pPr>
            <w:pStyle w:val="01958A1A0D5F47FB80510591233D6F57"/>
          </w:pPr>
          <w:r w:rsidRPr="00711F0E">
            <w:rPr>
              <w:rStyle w:val="placeholder1Char"/>
              <w:rFonts w:hint="eastAsia"/>
              <w:sz w:val="16"/>
              <w:szCs w:val="16"/>
            </w:rPr>
            <w:t>____</w:t>
          </w:r>
        </w:p>
      </w:docPartBody>
    </w:docPart>
    <w:docPart>
      <w:docPartPr>
        <w:name w:val="B138EA636CC2434893E44A64B3BEF396"/>
        <w:category>
          <w:name w:val="常规"/>
          <w:gallery w:val="placeholder"/>
        </w:category>
        <w:types>
          <w:type w:val="bbPlcHdr"/>
        </w:types>
        <w:behaviors>
          <w:behavior w:val="content"/>
        </w:behaviors>
        <w:guid w:val="{A9D1B36A-4938-47A6-9193-7F55BD0C6891}"/>
      </w:docPartPr>
      <w:docPartBody>
        <w:p w:rsidR="004D550B" w:rsidRDefault="004D550B" w:rsidP="004D550B">
          <w:pPr>
            <w:pStyle w:val="B138EA636CC2434893E44A64B3BEF396"/>
          </w:pPr>
          <w:r w:rsidRPr="00711F0E">
            <w:rPr>
              <w:rStyle w:val="placeholder1Char"/>
              <w:rFonts w:hint="eastAsia"/>
              <w:sz w:val="16"/>
              <w:szCs w:val="16"/>
            </w:rPr>
            <w:t>____</w:t>
          </w:r>
        </w:p>
      </w:docPartBody>
    </w:docPart>
    <w:docPart>
      <w:docPartPr>
        <w:name w:val="9C11061976434F3EAB9971FDF2E4FC0C"/>
        <w:category>
          <w:name w:val="常规"/>
          <w:gallery w:val="placeholder"/>
        </w:category>
        <w:types>
          <w:type w:val="bbPlcHdr"/>
        </w:types>
        <w:behaviors>
          <w:behavior w:val="content"/>
        </w:behaviors>
        <w:guid w:val="{8478986B-C715-4509-9476-D51E30612791}"/>
      </w:docPartPr>
      <w:docPartBody>
        <w:p w:rsidR="004D550B" w:rsidRDefault="004D550B" w:rsidP="004D550B">
          <w:pPr>
            <w:pStyle w:val="9C11061976434F3EAB9971FDF2E4FC0C"/>
          </w:pPr>
          <w:r w:rsidRPr="00711F0E">
            <w:rPr>
              <w:rStyle w:val="placeholder1Char"/>
              <w:rFonts w:hint="eastAsia"/>
              <w:sz w:val="16"/>
              <w:szCs w:val="16"/>
            </w:rPr>
            <w:t>____</w:t>
          </w:r>
        </w:p>
      </w:docPartBody>
    </w:docPart>
    <w:docPart>
      <w:docPartPr>
        <w:name w:val="F3620909F35D41D0999341E2B2A1B4A3"/>
        <w:category>
          <w:name w:val="常规"/>
          <w:gallery w:val="placeholder"/>
        </w:category>
        <w:types>
          <w:type w:val="bbPlcHdr"/>
        </w:types>
        <w:behaviors>
          <w:behavior w:val="content"/>
        </w:behaviors>
        <w:guid w:val="{A122B2B9-E0D1-4859-AE81-BAE7213293C8}"/>
      </w:docPartPr>
      <w:docPartBody>
        <w:p w:rsidR="004D550B" w:rsidRDefault="004D550B" w:rsidP="004D550B">
          <w:pPr>
            <w:pStyle w:val="F3620909F35D41D0999341E2B2A1B4A3"/>
          </w:pPr>
          <w:r w:rsidRPr="00711F0E">
            <w:rPr>
              <w:rStyle w:val="placeholder1Char"/>
              <w:rFonts w:hint="eastAsia"/>
              <w:sz w:val="16"/>
              <w:szCs w:val="16"/>
            </w:rPr>
            <w:t>____</w:t>
          </w:r>
        </w:p>
      </w:docPartBody>
    </w:docPart>
    <w:docPart>
      <w:docPartPr>
        <w:name w:val="FD1EE0C8D313408CBCC6519A8EFE1CEF"/>
        <w:category>
          <w:name w:val="常规"/>
          <w:gallery w:val="placeholder"/>
        </w:category>
        <w:types>
          <w:type w:val="bbPlcHdr"/>
        </w:types>
        <w:behaviors>
          <w:behavior w:val="content"/>
        </w:behaviors>
        <w:guid w:val="{B1FD9123-9DCB-4B54-9C85-DFE63D9C170D}"/>
      </w:docPartPr>
      <w:docPartBody>
        <w:p w:rsidR="004D550B" w:rsidRDefault="004D550B" w:rsidP="004D550B">
          <w:pPr>
            <w:pStyle w:val="FD1EE0C8D313408CBCC6519A8EFE1CEF"/>
          </w:pPr>
          <w:r w:rsidRPr="00711F0E">
            <w:rPr>
              <w:rStyle w:val="placeholder1Char"/>
              <w:rFonts w:hint="eastAsia"/>
              <w:sz w:val="16"/>
              <w:szCs w:val="16"/>
            </w:rPr>
            <w:t>____</w:t>
          </w:r>
        </w:p>
      </w:docPartBody>
    </w:docPart>
    <w:docPart>
      <w:docPartPr>
        <w:name w:val="DCF1CEBB5B0D4259B392278E5E513455"/>
        <w:category>
          <w:name w:val="常规"/>
          <w:gallery w:val="placeholder"/>
        </w:category>
        <w:types>
          <w:type w:val="bbPlcHdr"/>
        </w:types>
        <w:behaviors>
          <w:behavior w:val="content"/>
        </w:behaviors>
        <w:guid w:val="{F2F49956-4149-4866-817F-FB3BA2EC87BC}"/>
      </w:docPartPr>
      <w:docPartBody>
        <w:p w:rsidR="004D550B" w:rsidRDefault="004D550B" w:rsidP="004D550B">
          <w:pPr>
            <w:pStyle w:val="DCF1CEBB5B0D4259B392278E5E513455"/>
          </w:pPr>
          <w:r w:rsidRPr="00711F0E">
            <w:rPr>
              <w:rStyle w:val="placeholder1Char"/>
              <w:rFonts w:hint="eastAsia"/>
              <w:sz w:val="16"/>
              <w:szCs w:val="16"/>
            </w:rPr>
            <w:t>____</w:t>
          </w:r>
        </w:p>
      </w:docPartBody>
    </w:docPart>
    <w:docPart>
      <w:docPartPr>
        <w:name w:val="12EF67C95216467C9FF9E0AB7C51F147"/>
        <w:category>
          <w:name w:val="常规"/>
          <w:gallery w:val="placeholder"/>
        </w:category>
        <w:types>
          <w:type w:val="bbPlcHdr"/>
        </w:types>
        <w:behaviors>
          <w:behavior w:val="content"/>
        </w:behaviors>
        <w:guid w:val="{1725FF5C-70BA-43BF-85F2-0B388AADDDBA}"/>
      </w:docPartPr>
      <w:docPartBody>
        <w:p w:rsidR="004D550B" w:rsidRDefault="004D550B" w:rsidP="004D550B">
          <w:pPr>
            <w:pStyle w:val="12EF67C95216467C9FF9E0AB7C51F147"/>
          </w:pPr>
          <w:r w:rsidRPr="00711F0E">
            <w:rPr>
              <w:rStyle w:val="placeholder1Char"/>
              <w:rFonts w:hint="eastAsia"/>
              <w:sz w:val="16"/>
              <w:szCs w:val="16"/>
            </w:rPr>
            <w:t>____</w:t>
          </w:r>
        </w:p>
      </w:docPartBody>
    </w:docPart>
    <w:docPart>
      <w:docPartPr>
        <w:name w:val="870DB17AEEED40DC8C424D4F1355A00A"/>
        <w:category>
          <w:name w:val="常规"/>
          <w:gallery w:val="placeholder"/>
        </w:category>
        <w:types>
          <w:type w:val="bbPlcHdr"/>
        </w:types>
        <w:behaviors>
          <w:behavior w:val="content"/>
        </w:behaviors>
        <w:guid w:val="{E6A6F3D5-FC0C-434A-9999-CE25D0E45FA7}"/>
      </w:docPartPr>
      <w:docPartBody>
        <w:p w:rsidR="004D550B" w:rsidRDefault="004D550B" w:rsidP="004D550B">
          <w:pPr>
            <w:pStyle w:val="870DB17AEEED40DC8C424D4F1355A00A"/>
          </w:pPr>
          <w:r w:rsidRPr="00711F0E">
            <w:rPr>
              <w:rStyle w:val="placeholder1Char"/>
              <w:rFonts w:hint="eastAsia"/>
              <w:sz w:val="16"/>
              <w:szCs w:val="16"/>
            </w:rPr>
            <w:t>____</w:t>
          </w:r>
        </w:p>
      </w:docPartBody>
    </w:docPart>
    <w:docPart>
      <w:docPartPr>
        <w:name w:val="ADE75C00AB9B4C7D84B030F8604FED38"/>
        <w:category>
          <w:name w:val="常规"/>
          <w:gallery w:val="placeholder"/>
        </w:category>
        <w:types>
          <w:type w:val="bbPlcHdr"/>
        </w:types>
        <w:behaviors>
          <w:behavior w:val="content"/>
        </w:behaviors>
        <w:guid w:val="{07A49B8A-44DB-406E-8C88-CF7EDC2032F5}"/>
      </w:docPartPr>
      <w:docPartBody>
        <w:p w:rsidR="004D550B" w:rsidRDefault="004D550B" w:rsidP="004D550B">
          <w:pPr>
            <w:pStyle w:val="ADE75C00AB9B4C7D84B030F8604FED38"/>
          </w:pPr>
          <w:r w:rsidRPr="00711F0E">
            <w:rPr>
              <w:rStyle w:val="placeholder1Char"/>
              <w:rFonts w:hint="eastAsia"/>
              <w:sz w:val="16"/>
              <w:szCs w:val="16"/>
            </w:rPr>
            <w:t>____</w:t>
          </w:r>
        </w:p>
      </w:docPartBody>
    </w:docPart>
    <w:docPart>
      <w:docPartPr>
        <w:name w:val="55A46B439B8B4ED8927C38FDAA848E7F"/>
        <w:category>
          <w:name w:val="常规"/>
          <w:gallery w:val="placeholder"/>
        </w:category>
        <w:types>
          <w:type w:val="bbPlcHdr"/>
        </w:types>
        <w:behaviors>
          <w:behavior w:val="content"/>
        </w:behaviors>
        <w:guid w:val="{D084B8FA-0176-434E-8B26-94DF01567B42}"/>
      </w:docPartPr>
      <w:docPartBody>
        <w:p w:rsidR="004D550B" w:rsidRDefault="004D550B" w:rsidP="004D550B">
          <w:pPr>
            <w:pStyle w:val="55A46B439B8B4ED8927C38FDAA848E7F"/>
          </w:pPr>
          <w:r w:rsidRPr="00711F0E">
            <w:rPr>
              <w:rStyle w:val="placeholder1Char"/>
              <w:rFonts w:hint="eastAsia"/>
              <w:sz w:val="16"/>
              <w:szCs w:val="16"/>
            </w:rPr>
            <w:t>____</w:t>
          </w:r>
        </w:p>
      </w:docPartBody>
    </w:docPart>
    <w:docPart>
      <w:docPartPr>
        <w:name w:val="A4DBF5E628954001B70ED5C7056986B7"/>
        <w:category>
          <w:name w:val="常规"/>
          <w:gallery w:val="placeholder"/>
        </w:category>
        <w:types>
          <w:type w:val="bbPlcHdr"/>
        </w:types>
        <w:behaviors>
          <w:behavior w:val="content"/>
        </w:behaviors>
        <w:guid w:val="{BCC6CE97-45C6-4A71-902A-1C246782F823}"/>
      </w:docPartPr>
      <w:docPartBody>
        <w:p w:rsidR="004D550B" w:rsidRDefault="004D550B" w:rsidP="004D550B">
          <w:pPr>
            <w:pStyle w:val="A4DBF5E628954001B70ED5C7056986B7"/>
          </w:pPr>
          <w:r w:rsidRPr="00711F0E">
            <w:rPr>
              <w:rStyle w:val="placeholder1Char"/>
              <w:rFonts w:hint="eastAsia"/>
              <w:sz w:val="16"/>
              <w:szCs w:val="16"/>
            </w:rPr>
            <w:t>____</w:t>
          </w:r>
        </w:p>
      </w:docPartBody>
    </w:docPart>
    <w:docPart>
      <w:docPartPr>
        <w:name w:val="1E948024741D4A9DAF4836791548D171"/>
        <w:category>
          <w:name w:val="常规"/>
          <w:gallery w:val="placeholder"/>
        </w:category>
        <w:types>
          <w:type w:val="bbPlcHdr"/>
        </w:types>
        <w:behaviors>
          <w:behavior w:val="content"/>
        </w:behaviors>
        <w:guid w:val="{D928602D-A309-4399-A1F6-094DD702A9C4}"/>
      </w:docPartPr>
      <w:docPartBody>
        <w:p w:rsidR="004D550B" w:rsidRDefault="004D550B" w:rsidP="004D550B">
          <w:pPr>
            <w:pStyle w:val="1E948024741D4A9DAF4836791548D171"/>
          </w:pPr>
          <w:r w:rsidRPr="00711F0E">
            <w:rPr>
              <w:rStyle w:val="placeholder1Char"/>
              <w:rFonts w:hint="eastAsia"/>
              <w:sz w:val="16"/>
              <w:szCs w:val="16"/>
            </w:rPr>
            <w:t>____</w:t>
          </w:r>
        </w:p>
      </w:docPartBody>
    </w:docPart>
    <w:docPart>
      <w:docPartPr>
        <w:name w:val="C1A5A7AA98D04BBE942D4C3E3FB4614E"/>
        <w:category>
          <w:name w:val="常规"/>
          <w:gallery w:val="placeholder"/>
        </w:category>
        <w:types>
          <w:type w:val="bbPlcHdr"/>
        </w:types>
        <w:behaviors>
          <w:behavior w:val="content"/>
        </w:behaviors>
        <w:guid w:val="{B4085BD0-8020-425B-A4FB-814AC67DF0AF}"/>
      </w:docPartPr>
      <w:docPartBody>
        <w:p w:rsidR="004D550B" w:rsidRDefault="004D550B" w:rsidP="004D550B">
          <w:pPr>
            <w:pStyle w:val="C1A5A7AA98D04BBE942D4C3E3FB4614E"/>
          </w:pPr>
          <w:r w:rsidRPr="00711F0E">
            <w:rPr>
              <w:rStyle w:val="placeholder1Char"/>
              <w:rFonts w:hint="eastAsia"/>
              <w:sz w:val="16"/>
              <w:szCs w:val="16"/>
            </w:rPr>
            <w:t>____</w:t>
          </w:r>
        </w:p>
      </w:docPartBody>
    </w:docPart>
    <w:docPart>
      <w:docPartPr>
        <w:name w:val="C1661504CC7E42948894B1AEACD72BD5"/>
        <w:category>
          <w:name w:val="常规"/>
          <w:gallery w:val="placeholder"/>
        </w:category>
        <w:types>
          <w:type w:val="bbPlcHdr"/>
        </w:types>
        <w:behaviors>
          <w:behavior w:val="content"/>
        </w:behaviors>
        <w:guid w:val="{4D1162CF-2FE1-450F-AD0D-64983BD9D582}"/>
      </w:docPartPr>
      <w:docPartBody>
        <w:p w:rsidR="004D550B" w:rsidRDefault="004D550B" w:rsidP="004D550B">
          <w:pPr>
            <w:pStyle w:val="C1661504CC7E42948894B1AEACD72BD5"/>
          </w:pPr>
          <w:r w:rsidRPr="00711F0E">
            <w:rPr>
              <w:rStyle w:val="placeholder1Char"/>
              <w:rFonts w:hint="eastAsia"/>
              <w:sz w:val="16"/>
              <w:szCs w:val="16"/>
            </w:rPr>
            <w:t>____</w:t>
          </w:r>
        </w:p>
      </w:docPartBody>
    </w:docPart>
    <w:docPart>
      <w:docPartPr>
        <w:name w:val="F9B139EEA8E94D38A3698B12ABE8E1C3"/>
        <w:category>
          <w:name w:val="常规"/>
          <w:gallery w:val="placeholder"/>
        </w:category>
        <w:types>
          <w:type w:val="bbPlcHdr"/>
        </w:types>
        <w:behaviors>
          <w:behavior w:val="content"/>
        </w:behaviors>
        <w:guid w:val="{7EE0D00C-D3F4-440A-9E13-0BFEABE98558}"/>
      </w:docPartPr>
      <w:docPartBody>
        <w:p w:rsidR="004D550B" w:rsidRDefault="004D550B" w:rsidP="004D550B">
          <w:pPr>
            <w:pStyle w:val="F9B139EEA8E94D38A3698B12ABE8E1C3"/>
          </w:pPr>
          <w:r w:rsidRPr="00711F0E">
            <w:rPr>
              <w:rStyle w:val="placeholder1Char"/>
              <w:rFonts w:hint="eastAsia"/>
              <w:sz w:val="16"/>
              <w:szCs w:val="16"/>
            </w:rPr>
            <w:t>____</w:t>
          </w:r>
        </w:p>
      </w:docPartBody>
    </w:docPart>
    <w:docPart>
      <w:docPartPr>
        <w:name w:val="E7C8E3C49683465AB33AB1716A9F0815"/>
        <w:category>
          <w:name w:val="常规"/>
          <w:gallery w:val="placeholder"/>
        </w:category>
        <w:types>
          <w:type w:val="bbPlcHdr"/>
        </w:types>
        <w:behaviors>
          <w:behavior w:val="content"/>
        </w:behaviors>
        <w:guid w:val="{B0B86CD1-A374-46C2-8C64-CC4BC4216D13}"/>
      </w:docPartPr>
      <w:docPartBody>
        <w:p w:rsidR="004D550B" w:rsidRDefault="004D550B" w:rsidP="004D550B">
          <w:pPr>
            <w:pStyle w:val="E7C8E3C49683465AB33AB1716A9F0815"/>
          </w:pPr>
          <w:r w:rsidRPr="00711F0E">
            <w:rPr>
              <w:rStyle w:val="placeholder1Char"/>
              <w:rFonts w:hint="eastAsia"/>
              <w:sz w:val="16"/>
              <w:szCs w:val="16"/>
            </w:rPr>
            <w:t>____</w:t>
          </w:r>
        </w:p>
      </w:docPartBody>
    </w:docPart>
    <w:docPart>
      <w:docPartPr>
        <w:name w:val="76D16639FA21415BA1BE9508A4F9D413"/>
        <w:category>
          <w:name w:val="常规"/>
          <w:gallery w:val="placeholder"/>
        </w:category>
        <w:types>
          <w:type w:val="bbPlcHdr"/>
        </w:types>
        <w:behaviors>
          <w:behavior w:val="content"/>
        </w:behaviors>
        <w:guid w:val="{A343C10C-64A2-468D-9D15-C7F2857D3640}"/>
      </w:docPartPr>
      <w:docPartBody>
        <w:p w:rsidR="004D550B" w:rsidRDefault="004D550B" w:rsidP="004D550B">
          <w:pPr>
            <w:pStyle w:val="76D16639FA21415BA1BE9508A4F9D413"/>
          </w:pPr>
          <w:r w:rsidRPr="00711F0E">
            <w:rPr>
              <w:rStyle w:val="placeholder1Char"/>
              <w:rFonts w:hint="eastAsia"/>
              <w:sz w:val="16"/>
              <w:szCs w:val="16"/>
            </w:rPr>
            <w:t>____</w:t>
          </w:r>
        </w:p>
      </w:docPartBody>
    </w:docPart>
    <w:docPart>
      <w:docPartPr>
        <w:name w:val="D49C6624FA6B4BB29516486679DE683D"/>
        <w:category>
          <w:name w:val="常规"/>
          <w:gallery w:val="placeholder"/>
        </w:category>
        <w:types>
          <w:type w:val="bbPlcHdr"/>
        </w:types>
        <w:behaviors>
          <w:behavior w:val="content"/>
        </w:behaviors>
        <w:guid w:val="{8CAB5229-F8DE-492D-B74E-6FB7BE37E154}"/>
      </w:docPartPr>
      <w:docPartBody>
        <w:p w:rsidR="004D550B" w:rsidRDefault="004D550B" w:rsidP="004D550B">
          <w:pPr>
            <w:pStyle w:val="D49C6624FA6B4BB29516486679DE683D"/>
          </w:pPr>
          <w:r w:rsidRPr="00711F0E">
            <w:rPr>
              <w:rStyle w:val="placeholder1Char"/>
              <w:rFonts w:hint="eastAsia"/>
              <w:sz w:val="16"/>
              <w:szCs w:val="16"/>
            </w:rPr>
            <w:t>____</w:t>
          </w:r>
        </w:p>
      </w:docPartBody>
    </w:docPart>
    <w:docPart>
      <w:docPartPr>
        <w:name w:val="E0D973674F954E28931E7304D388B535"/>
        <w:category>
          <w:name w:val="常规"/>
          <w:gallery w:val="placeholder"/>
        </w:category>
        <w:types>
          <w:type w:val="bbPlcHdr"/>
        </w:types>
        <w:behaviors>
          <w:behavior w:val="content"/>
        </w:behaviors>
        <w:guid w:val="{EC9689CF-B4DC-4994-9927-5AC50EC7F0C3}"/>
      </w:docPartPr>
      <w:docPartBody>
        <w:p w:rsidR="004D550B" w:rsidRDefault="004D550B" w:rsidP="004D550B">
          <w:pPr>
            <w:pStyle w:val="E0D973674F954E28931E7304D388B535"/>
          </w:pPr>
          <w:r w:rsidRPr="00711F0E">
            <w:rPr>
              <w:rStyle w:val="placeholder1Char"/>
              <w:rFonts w:hint="eastAsia"/>
              <w:sz w:val="16"/>
              <w:szCs w:val="16"/>
            </w:rPr>
            <w:t>____</w:t>
          </w:r>
        </w:p>
      </w:docPartBody>
    </w:docPart>
    <w:docPart>
      <w:docPartPr>
        <w:name w:val="AC169EFA2B6E4057B21B34AE09D0E951"/>
        <w:category>
          <w:name w:val="常规"/>
          <w:gallery w:val="placeholder"/>
        </w:category>
        <w:types>
          <w:type w:val="bbPlcHdr"/>
        </w:types>
        <w:behaviors>
          <w:behavior w:val="content"/>
        </w:behaviors>
        <w:guid w:val="{D4A994AB-2E56-47BA-80AD-7EB71F2327D6}"/>
      </w:docPartPr>
      <w:docPartBody>
        <w:p w:rsidR="004D550B" w:rsidRDefault="004D550B" w:rsidP="004D550B">
          <w:pPr>
            <w:pStyle w:val="AC169EFA2B6E4057B21B34AE09D0E951"/>
          </w:pPr>
          <w:r w:rsidRPr="00711F0E">
            <w:rPr>
              <w:rStyle w:val="placeholder1Char"/>
              <w:rFonts w:hint="eastAsia"/>
              <w:sz w:val="16"/>
              <w:szCs w:val="16"/>
            </w:rPr>
            <w:t>____</w:t>
          </w:r>
        </w:p>
      </w:docPartBody>
    </w:docPart>
    <w:docPart>
      <w:docPartPr>
        <w:name w:val="91EDCCA81ABA4B10987FF488C7DDC54C"/>
        <w:category>
          <w:name w:val="常规"/>
          <w:gallery w:val="placeholder"/>
        </w:category>
        <w:types>
          <w:type w:val="bbPlcHdr"/>
        </w:types>
        <w:behaviors>
          <w:behavior w:val="content"/>
        </w:behaviors>
        <w:guid w:val="{8925E67B-1A59-4C02-8721-D8A524417F95}"/>
      </w:docPartPr>
      <w:docPartBody>
        <w:p w:rsidR="004D550B" w:rsidRDefault="004D550B" w:rsidP="004D550B">
          <w:pPr>
            <w:pStyle w:val="91EDCCA81ABA4B10987FF488C7DDC54C"/>
          </w:pPr>
          <w:r w:rsidRPr="00711F0E">
            <w:rPr>
              <w:rStyle w:val="placeholder1Char"/>
              <w:rFonts w:hint="eastAsia"/>
              <w:sz w:val="16"/>
              <w:szCs w:val="16"/>
            </w:rPr>
            <w:t>____</w:t>
          </w:r>
        </w:p>
      </w:docPartBody>
    </w:docPart>
    <w:docPart>
      <w:docPartPr>
        <w:name w:val="0E03FD7E7E00403D8681B5FFB25CDBD6"/>
        <w:category>
          <w:name w:val="常规"/>
          <w:gallery w:val="placeholder"/>
        </w:category>
        <w:types>
          <w:type w:val="bbPlcHdr"/>
        </w:types>
        <w:behaviors>
          <w:behavior w:val="content"/>
        </w:behaviors>
        <w:guid w:val="{B8330333-807D-45BA-A4ED-34E1A5C8DD35}"/>
      </w:docPartPr>
      <w:docPartBody>
        <w:p w:rsidR="004D550B" w:rsidRDefault="004D550B" w:rsidP="004D550B">
          <w:pPr>
            <w:pStyle w:val="0E03FD7E7E00403D8681B5FFB25CDBD6"/>
          </w:pPr>
          <w:r w:rsidRPr="00711F0E">
            <w:rPr>
              <w:rStyle w:val="placeholder1Char"/>
              <w:rFonts w:hint="eastAsia"/>
              <w:sz w:val="16"/>
              <w:szCs w:val="16"/>
            </w:rPr>
            <w:t>____</w:t>
          </w:r>
        </w:p>
      </w:docPartBody>
    </w:docPart>
    <w:docPart>
      <w:docPartPr>
        <w:name w:val="F5A7488DDD4C439E9A81FD5A1749F0DC"/>
        <w:category>
          <w:name w:val="常规"/>
          <w:gallery w:val="placeholder"/>
        </w:category>
        <w:types>
          <w:type w:val="bbPlcHdr"/>
        </w:types>
        <w:behaviors>
          <w:behavior w:val="content"/>
        </w:behaviors>
        <w:guid w:val="{3C06AFA5-3FDD-4B39-B9A7-99229F82AC11}"/>
      </w:docPartPr>
      <w:docPartBody>
        <w:p w:rsidR="004D550B" w:rsidRDefault="004D550B" w:rsidP="004D550B">
          <w:pPr>
            <w:pStyle w:val="F5A7488DDD4C439E9A81FD5A1749F0DC"/>
          </w:pPr>
          <w:r w:rsidRPr="00711F0E">
            <w:rPr>
              <w:rStyle w:val="placeholder1Char"/>
              <w:rFonts w:hint="eastAsia"/>
              <w:sz w:val="16"/>
              <w:szCs w:val="16"/>
            </w:rPr>
            <w:t>____</w:t>
          </w:r>
        </w:p>
      </w:docPartBody>
    </w:docPart>
    <w:docPart>
      <w:docPartPr>
        <w:name w:val="09C3D5969BD746DFA33365FE38DA05C1"/>
        <w:category>
          <w:name w:val="常规"/>
          <w:gallery w:val="placeholder"/>
        </w:category>
        <w:types>
          <w:type w:val="bbPlcHdr"/>
        </w:types>
        <w:behaviors>
          <w:behavior w:val="content"/>
        </w:behaviors>
        <w:guid w:val="{DEC1947C-4091-4347-B049-CB2600031CCE}"/>
      </w:docPartPr>
      <w:docPartBody>
        <w:p w:rsidR="004D550B" w:rsidRDefault="004D550B" w:rsidP="004D550B">
          <w:pPr>
            <w:pStyle w:val="09C3D5969BD746DFA33365FE38DA05C1"/>
          </w:pPr>
          <w:r w:rsidRPr="00711F0E">
            <w:rPr>
              <w:rStyle w:val="placeholder1Char"/>
              <w:rFonts w:hint="eastAsia"/>
              <w:sz w:val="16"/>
              <w:szCs w:val="16"/>
            </w:rPr>
            <w:t>____</w:t>
          </w:r>
        </w:p>
      </w:docPartBody>
    </w:docPart>
    <w:docPart>
      <w:docPartPr>
        <w:name w:val="9FBD420D9AA646CF9240CA67ECB0B5D8"/>
        <w:category>
          <w:name w:val="常规"/>
          <w:gallery w:val="placeholder"/>
        </w:category>
        <w:types>
          <w:type w:val="bbPlcHdr"/>
        </w:types>
        <w:behaviors>
          <w:behavior w:val="content"/>
        </w:behaviors>
        <w:guid w:val="{38114D34-8152-4E52-BE99-E723DBD1C48D}"/>
      </w:docPartPr>
      <w:docPartBody>
        <w:p w:rsidR="004D550B" w:rsidRDefault="004D550B" w:rsidP="004D550B">
          <w:pPr>
            <w:pStyle w:val="9FBD420D9AA646CF9240CA67ECB0B5D8"/>
          </w:pPr>
          <w:r w:rsidRPr="00711F0E">
            <w:rPr>
              <w:rStyle w:val="placeholder1Char"/>
              <w:rFonts w:hint="eastAsia"/>
              <w:sz w:val="16"/>
              <w:szCs w:val="16"/>
            </w:rPr>
            <w:t>____</w:t>
          </w:r>
        </w:p>
      </w:docPartBody>
    </w:docPart>
    <w:docPart>
      <w:docPartPr>
        <w:name w:val="B95DD6891D36445AA8BC5B1E724F78CD"/>
        <w:category>
          <w:name w:val="常规"/>
          <w:gallery w:val="placeholder"/>
        </w:category>
        <w:types>
          <w:type w:val="bbPlcHdr"/>
        </w:types>
        <w:behaviors>
          <w:behavior w:val="content"/>
        </w:behaviors>
        <w:guid w:val="{F6B39B34-B9E6-44F3-BF55-ACE3A16E7B3C}"/>
      </w:docPartPr>
      <w:docPartBody>
        <w:p w:rsidR="004D550B" w:rsidRDefault="004D550B" w:rsidP="004D550B">
          <w:pPr>
            <w:pStyle w:val="B95DD6891D36445AA8BC5B1E724F78CD"/>
          </w:pPr>
          <w:r w:rsidRPr="00711F0E">
            <w:rPr>
              <w:rStyle w:val="placeholder1Char"/>
              <w:rFonts w:hint="eastAsia"/>
              <w:sz w:val="16"/>
              <w:szCs w:val="16"/>
            </w:rPr>
            <w:t>____</w:t>
          </w:r>
        </w:p>
      </w:docPartBody>
    </w:docPart>
    <w:docPart>
      <w:docPartPr>
        <w:name w:val="F6E79C7B638B403F99EA06F529035E16"/>
        <w:category>
          <w:name w:val="常规"/>
          <w:gallery w:val="placeholder"/>
        </w:category>
        <w:types>
          <w:type w:val="bbPlcHdr"/>
        </w:types>
        <w:behaviors>
          <w:behavior w:val="content"/>
        </w:behaviors>
        <w:guid w:val="{FB09721F-340C-4803-8B89-70EF6EC01FCA}"/>
      </w:docPartPr>
      <w:docPartBody>
        <w:p w:rsidR="004D550B" w:rsidRDefault="004D550B" w:rsidP="004D550B">
          <w:pPr>
            <w:pStyle w:val="F6E79C7B638B403F99EA06F529035E16"/>
          </w:pPr>
          <w:r w:rsidRPr="00711F0E">
            <w:rPr>
              <w:rStyle w:val="placeholder1Char"/>
              <w:rFonts w:hint="eastAsia"/>
              <w:sz w:val="16"/>
              <w:szCs w:val="16"/>
            </w:rPr>
            <w:t>____</w:t>
          </w:r>
        </w:p>
      </w:docPartBody>
    </w:docPart>
    <w:docPart>
      <w:docPartPr>
        <w:name w:val="E83BA94DA1194572A068ECF3F92ECBD5"/>
        <w:category>
          <w:name w:val="常规"/>
          <w:gallery w:val="placeholder"/>
        </w:category>
        <w:types>
          <w:type w:val="bbPlcHdr"/>
        </w:types>
        <w:behaviors>
          <w:behavior w:val="content"/>
        </w:behaviors>
        <w:guid w:val="{5A30C938-B8CE-4E3B-A328-C5773D834277}"/>
      </w:docPartPr>
      <w:docPartBody>
        <w:p w:rsidR="004D550B" w:rsidRDefault="004D550B" w:rsidP="004D550B">
          <w:pPr>
            <w:pStyle w:val="E83BA94DA1194572A068ECF3F92ECBD5"/>
          </w:pPr>
          <w:r w:rsidRPr="00711F0E">
            <w:rPr>
              <w:rStyle w:val="placeholder1Char"/>
              <w:rFonts w:hint="eastAsia"/>
              <w:sz w:val="16"/>
              <w:szCs w:val="16"/>
            </w:rPr>
            <w:t>____</w:t>
          </w:r>
        </w:p>
      </w:docPartBody>
    </w:docPart>
    <w:docPart>
      <w:docPartPr>
        <w:name w:val="D8ACFA2AF2EB4D7788F81B02946AB594"/>
        <w:category>
          <w:name w:val="常规"/>
          <w:gallery w:val="placeholder"/>
        </w:category>
        <w:types>
          <w:type w:val="bbPlcHdr"/>
        </w:types>
        <w:behaviors>
          <w:behavior w:val="content"/>
        </w:behaviors>
        <w:guid w:val="{8B053FC3-479A-45D4-AA8F-181A64CF78C3}"/>
      </w:docPartPr>
      <w:docPartBody>
        <w:p w:rsidR="004D550B" w:rsidRDefault="004D550B" w:rsidP="004D550B">
          <w:pPr>
            <w:pStyle w:val="D8ACFA2AF2EB4D7788F81B02946AB594"/>
          </w:pPr>
          <w:r w:rsidRPr="00711F0E">
            <w:rPr>
              <w:rStyle w:val="placeholder1Char"/>
              <w:rFonts w:hint="eastAsia"/>
              <w:sz w:val="16"/>
              <w:szCs w:val="16"/>
            </w:rPr>
            <w:t>____</w:t>
          </w:r>
        </w:p>
      </w:docPartBody>
    </w:docPart>
    <w:docPart>
      <w:docPartPr>
        <w:name w:val="9D09E0020FD14151BA0F6D4171782097"/>
        <w:category>
          <w:name w:val="常规"/>
          <w:gallery w:val="placeholder"/>
        </w:category>
        <w:types>
          <w:type w:val="bbPlcHdr"/>
        </w:types>
        <w:behaviors>
          <w:behavior w:val="content"/>
        </w:behaviors>
        <w:guid w:val="{E846AFD2-7305-429A-9CBC-6688929889A4}"/>
      </w:docPartPr>
      <w:docPartBody>
        <w:p w:rsidR="004D550B" w:rsidRDefault="004D550B" w:rsidP="004D550B">
          <w:pPr>
            <w:pStyle w:val="9D09E0020FD14151BA0F6D4171782097"/>
          </w:pPr>
          <w:r w:rsidRPr="00711F0E">
            <w:rPr>
              <w:rStyle w:val="placeholder1Char"/>
              <w:rFonts w:hint="eastAsia"/>
              <w:sz w:val="16"/>
              <w:szCs w:val="16"/>
            </w:rPr>
            <w:t>____</w:t>
          </w:r>
        </w:p>
      </w:docPartBody>
    </w:docPart>
    <w:docPart>
      <w:docPartPr>
        <w:name w:val="6BE3ABDEC6F24890B65B5967CE89F879"/>
        <w:category>
          <w:name w:val="常规"/>
          <w:gallery w:val="placeholder"/>
        </w:category>
        <w:types>
          <w:type w:val="bbPlcHdr"/>
        </w:types>
        <w:behaviors>
          <w:behavior w:val="content"/>
        </w:behaviors>
        <w:guid w:val="{34652282-F602-4CFA-BCDD-DAC6DDC88207}"/>
      </w:docPartPr>
      <w:docPartBody>
        <w:p w:rsidR="004D550B" w:rsidRDefault="004D550B" w:rsidP="004D550B">
          <w:pPr>
            <w:pStyle w:val="6BE3ABDEC6F24890B65B5967CE89F879"/>
          </w:pPr>
          <w:r w:rsidRPr="00711F0E">
            <w:rPr>
              <w:rStyle w:val="placeholder1Char"/>
              <w:rFonts w:hint="eastAsia"/>
              <w:sz w:val="16"/>
              <w:szCs w:val="16"/>
            </w:rPr>
            <w:t>____</w:t>
          </w:r>
        </w:p>
      </w:docPartBody>
    </w:docPart>
    <w:docPart>
      <w:docPartPr>
        <w:name w:val="58EA7C4E7C514FBEB0F002EDE6443686"/>
        <w:category>
          <w:name w:val="常规"/>
          <w:gallery w:val="placeholder"/>
        </w:category>
        <w:types>
          <w:type w:val="bbPlcHdr"/>
        </w:types>
        <w:behaviors>
          <w:behavior w:val="content"/>
        </w:behaviors>
        <w:guid w:val="{0D172F21-4F14-45F6-AA67-57D5FDBD6088}"/>
      </w:docPartPr>
      <w:docPartBody>
        <w:p w:rsidR="004D550B" w:rsidRDefault="004D550B" w:rsidP="004D550B">
          <w:pPr>
            <w:pStyle w:val="58EA7C4E7C514FBEB0F002EDE6443686"/>
          </w:pPr>
          <w:r w:rsidRPr="00711F0E">
            <w:rPr>
              <w:rStyle w:val="placeholder1Char"/>
              <w:rFonts w:hint="eastAsia"/>
              <w:sz w:val="16"/>
              <w:szCs w:val="16"/>
            </w:rPr>
            <w:t>____</w:t>
          </w:r>
        </w:p>
      </w:docPartBody>
    </w:docPart>
    <w:docPart>
      <w:docPartPr>
        <w:name w:val="32A0B0EFF5764081B53E2629D8E9EE22"/>
        <w:category>
          <w:name w:val="常规"/>
          <w:gallery w:val="placeholder"/>
        </w:category>
        <w:types>
          <w:type w:val="bbPlcHdr"/>
        </w:types>
        <w:behaviors>
          <w:behavior w:val="content"/>
        </w:behaviors>
        <w:guid w:val="{CD4F5696-99B1-4226-A57C-82D24F1E1AA8}"/>
      </w:docPartPr>
      <w:docPartBody>
        <w:p w:rsidR="004D550B" w:rsidRDefault="004D550B" w:rsidP="004D550B">
          <w:pPr>
            <w:pStyle w:val="32A0B0EFF5764081B53E2629D8E9EE22"/>
          </w:pPr>
          <w:r w:rsidRPr="00711F0E">
            <w:rPr>
              <w:rStyle w:val="placeholder1Char"/>
              <w:rFonts w:hint="eastAsia"/>
              <w:sz w:val="16"/>
              <w:szCs w:val="16"/>
            </w:rPr>
            <w:t>____</w:t>
          </w:r>
        </w:p>
      </w:docPartBody>
    </w:docPart>
    <w:docPart>
      <w:docPartPr>
        <w:name w:val="5D8F3920351642DAA9D16EB4B9730EE2"/>
        <w:category>
          <w:name w:val="常规"/>
          <w:gallery w:val="placeholder"/>
        </w:category>
        <w:types>
          <w:type w:val="bbPlcHdr"/>
        </w:types>
        <w:behaviors>
          <w:behavior w:val="content"/>
        </w:behaviors>
        <w:guid w:val="{6250FE35-291F-497C-B4BD-5C7AC6A9DEED}"/>
      </w:docPartPr>
      <w:docPartBody>
        <w:p w:rsidR="004D550B" w:rsidRDefault="004D550B" w:rsidP="004D550B">
          <w:pPr>
            <w:pStyle w:val="5D8F3920351642DAA9D16EB4B9730EE2"/>
          </w:pPr>
          <w:r w:rsidRPr="00711F0E">
            <w:rPr>
              <w:rStyle w:val="placeholder1Char"/>
              <w:rFonts w:hint="eastAsia"/>
              <w:sz w:val="16"/>
              <w:szCs w:val="16"/>
            </w:rPr>
            <w:t>____</w:t>
          </w:r>
        </w:p>
      </w:docPartBody>
    </w:docPart>
    <w:docPart>
      <w:docPartPr>
        <w:name w:val="80EBF89D642E469B97530E8B8CCA2F4E"/>
        <w:category>
          <w:name w:val="常规"/>
          <w:gallery w:val="placeholder"/>
        </w:category>
        <w:types>
          <w:type w:val="bbPlcHdr"/>
        </w:types>
        <w:behaviors>
          <w:behavior w:val="content"/>
        </w:behaviors>
        <w:guid w:val="{238B1087-A1BD-4DC4-A62D-69B1E40EE81A}"/>
      </w:docPartPr>
      <w:docPartBody>
        <w:p w:rsidR="004D550B" w:rsidRDefault="004D550B" w:rsidP="004D550B">
          <w:pPr>
            <w:pStyle w:val="80EBF89D642E469B97530E8B8CCA2F4E"/>
          </w:pPr>
          <w:r w:rsidRPr="00711F0E">
            <w:rPr>
              <w:rStyle w:val="placeholder1Char"/>
              <w:rFonts w:hint="eastAsia"/>
              <w:sz w:val="16"/>
              <w:szCs w:val="16"/>
            </w:rPr>
            <w:t>____</w:t>
          </w:r>
        </w:p>
      </w:docPartBody>
    </w:docPart>
    <w:docPart>
      <w:docPartPr>
        <w:name w:val="9428B26CE94148099B27B579051F828C"/>
        <w:category>
          <w:name w:val="常规"/>
          <w:gallery w:val="placeholder"/>
        </w:category>
        <w:types>
          <w:type w:val="bbPlcHdr"/>
        </w:types>
        <w:behaviors>
          <w:behavior w:val="content"/>
        </w:behaviors>
        <w:guid w:val="{B1F88600-AE6C-403B-B4BF-924814FE3739}"/>
      </w:docPartPr>
      <w:docPartBody>
        <w:p w:rsidR="004D550B" w:rsidRDefault="004D550B" w:rsidP="004D550B">
          <w:pPr>
            <w:pStyle w:val="9428B26CE94148099B27B579051F828C"/>
          </w:pPr>
          <w:r w:rsidRPr="00711F0E">
            <w:rPr>
              <w:rStyle w:val="placeholder1Char"/>
              <w:rFonts w:hint="eastAsia"/>
              <w:sz w:val="16"/>
              <w:szCs w:val="16"/>
            </w:rPr>
            <w:t>____</w:t>
          </w:r>
        </w:p>
      </w:docPartBody>
    </w:docPart>
    <w:docPart>
      <w:docPartPr>
        <w:name w:val="0C5F6ECCCF26434AA10ECC528D410400"/>
        <w:category>
          <w:name w:val="常规"/>
          <w:gallery w:val="placeholder"/>
        </w:category>
        <w:types>
          <w:type w:val="bbPlcHdr"/>
        </w:types>
        <w:behaviors>
          <w:behavior w:val="content"/>
        </w:behaviors>
        <w:guid w:val="{7D9F9620-4A3E-4257-A1C7-C544E021168B}"/>
      </w:docPartPr>
      <w:docPartBody>
        <w:p w:rsidR="004D550B" w:rsidRDefault="004D550B" w:rsidP="004D550B">
          <w:pPr>
            <w:pStyle w:val="0C5F6ECCCF26434AA10ECC528D410400"/>
          </w:pPr>
          <w:r w:rsidRPr="00711F0E">
            <w:rPr>
              <w:rStyle w:val="placeholder1Char"/>
              <w:rFonts w:hint="eastAsia"/>
              <w:sz w:val="16"/>
              <w:szCs w:val="16"/>
            </w:rPr>
            <w:t>____</w:t>
          </w:r>
        </w:p>
      </w:docPartBody>
    </w:docPart>
    <w:docPart>
      <w:docPartPr>
        <w:name w:val="05DF0FAA66E2486899AA4377572362B3"/>
        <w:category>
          <w:name w:val="常规"/>
          <w:gallery w:val="placeholder"/>
        </w:category>
        <w:types>
          <w:type w:val="bbPlcHdr"/>
        </w:types>
        <w:behaviors>
          <w:behavior w:val="content"/>
        </w:behaviors>
        <w:guid w:val="{91177DAD-9219-456F-BB0A-9DC83EB5FBAE}"/>
      </w:docPartPr>
      <w:docPartBody>
        <w:p w:rsidR="004D550B" w:rsidRDefault="004D550B" w:rsidP="004D550B">
          <w:pPr>
            <w:pStyle w:val="05DF0FAA66E2486899AA4377572362B3"/>
          </w:pPr>
          <w:r w:rsidRPr="00711F0E">
            <w:rPr>
              <w:rStyle w:val="placeholder1Char"/>
              <w:rFonts w:hint="eastAsia"/>
              <w:sz w:val="16"/>
              <w:szCs w:val="16"/>
            </w:rPr>
            <w:t>____</w:t>
          </w:r>
        </w:p>
      </w:docPartBody>
    </w:docPart>
    <w:docPart>
      <w:docPartPr>
        <w:name w:val="D653F354D3C94CE3883439C08A67F2FC"/>
        <w:category>
          <w:name w:val="常规"/>
          <w:gallery w:val="placeholder"/>
        </w:category>
        <w:types>
          <w:type w:val="bbPlcHdr"/>
        </w:types>
        <w:behaviors>
          <w:behavior w:val="content"/>
        </w:behaviors>
        <w:guid w:val="{9838AB97-1D44-4526-BF08-8FAE648292A3}"/>
      </w:docPartPr>
      <w:docPartBody>
        <w:p w:rsidR="004D550B" w:rsidRDefault="004D550B" w:rsidP="004D550B">
          <w:pPr>
            <w:pStyle w:val="D653F354D3C94CE3883439C08A67F2FC"/>
          </w:pPr>
          <w:r w:rsidRPr="00711F0E">
            <w:rPr>
              <w:rStyle w:val="placeholder1Char"/>
              <w:rFonts w:hint="eastAsia"/>
              <w:sz w:val="16"/>
              <w:szCs w:val="16"/>
            </w:rPr>
            <w:t>____</w:t>
          </w:r>
        </w:p>
      </w:docPartBody>
    </w:docPart>
    <w:docPart>
      <w:docPartPr>
        <w:name w:val="F6C67EC9617548D1A0D5925F3D7534BF"/>
        <w:category>
          <w:name w:val="常规"/>
          <w:gallery w:val="placeholder"/>
        </w:category>
        <w:types>
          <w:type w:val="bbPlcHdr"/>
        </w:types>
        <w:behaviors>
          <w:behavior w:val="content"/>
        </w:behaviors>
        <w:guid w:val="{A1190530-9B8C-416A-B8A6-631F13FE1BB4}"/>
      </w:docPartPr>
      <w:docPartBody>
        <w:p w:rsidR="004D550B" w:rsidRDefault="004D550B" w:rsidP="004D550B">
          <w:pPr>
            <w:pStyle w:val="F6C67EC9617548D1A0D5925F3D7534BF"/>
          </w:pPr>
          <w:r w:rsidRPr="00711F0E">
            <w:rPr>
              <w:rStyle w:val="placeholder1Char"/>
              <w:rFonts w:hint="eastAsia"/>
              <w:sz w:val="16"/>
              <w:szCs w:val="16"/>
            </w:rPr>
            <w:t>____</w:t>
          </w:r>
        </w:p>
      </w:docPartBody>
    </w:docPart>
    <w:docPart>
      <w:docPartPr>
        <w:name w:val="03556397AE124EE79149EA66DB8830C0"/>
        <w:category>
          <w:name w:val="常规"/>
          <w:gallery w:val="placeholder"/>
        </w:category>
        <w:types>
          <w:type w:val="bbPlcHdr"/>
        </w:types>
        <w:behaviors>
          <w:behavior w:val="content"/>
        </w:behaviors>
        <w:guid w:val="{01C81BA6-78EE-4457-A0E4-E56D04126C93}"/>
      </w:docPartPr>
      <w:docPartBody>
        <w:p w:rsidR="004D550B" w:rsidRDefault="004D550B" w:rsidP="004D550B">
          <w:pPr>
            <w:pStyle w:val="03556397AE124EE79149EA66DB8830C0"/>
          </w:pPr>
          <w:r w:rsidRPr="00711F0E">
            <w:rPr>
              <w:rStyle w:val="placeholder1Char"/>
              <w:rFonts w:hint="eastAsia"/>
              <w:sz w:val="16"/>
              <w:szCs w:val="16"/>
            </w:rPr>
            <w:t>____</w:t>
          </w:r>
        </w:p>
      </w:docPartBody>
    </w:docPart>
    <w:docPart>
      <w:docPartPr>
        <w:name w:val="9E439C613251440B91781CF859BA1E47"/>
        <w:category>
          <w:name w:val="常规"/>
          <w:gallery w:val="placeholder"/>
        </w:category>
        <w:types>
          <w:type w:val="bbPlcHdr"/>
        </w:types>
        <w:behaviors>
          <w:behavior w:val="content"/>
        </w:behaviors>
        <w:guid w:val="{77CD2360-52A3-475A-B6B1-1F1D2D1EC936}"/>
      </w:docPartPr>
      <w:docPartBody>
        <w:p w:rsidR="004D550B" w:rsidRDefault="004D550B" w:rsidP="004D550B">
          <w:pPr>
            <w:pStyle w:val="9E439C613251440B91781CF859BA1E47"/>
          </w:pPr>
          <w:r w:rsidRPr="00711F0E">
            <w:rPr>
              <w:rStyle w:val="placeholder1Char"/>
              <w:rFonts w:hint="eastAsia"/>
              <w:sz w:val="16"/>
              <w:szCs w:val="16"/>
            </w:rPr>
            <w:t>____</w:t>
          </w:r>
        </w:p>
      </w:docPartBody>
    </w:docPart>
    <w:docPart>
      <w:docPartPr>
        <w:name w:val="04E72D3326594DA6867AAE7341B147B8"/>
        <w:category>
          <w:name w:val="常规"/>
          <w:gallery w:val="placeholder"/>
        </w:category>
        <w:types>
          <w:type w:val="bbPlcHdr"/>
        </w:types>
        <w:behaviors>
          <w:behavior w:val="content"/>
        </w:behaviors>
        <w:guid w:val="{247FC248-0475-4948-899C-7C96A35D3218}"/>
      </w:docPartPr>
      <w:docPartBody>
        <w:p w:rsidR="004D550B" w:rsidRDefault="004D550B" w:rsidP="004D550B">
          <w:pPr>
            <w:pStyle w:val="04E72D3326594DA6867AAE7341B147B8"/>
          </w:pPr>
          <w:r w:rsidRPr="00711F0E">
            <w:rPr>
              <w:rStyle w:val="placeholder1Char"/>
              <w:rFonts w:hint="eastAsia"/>
              <w:sz w:val="16"/>
              <w:szCs w:val="16"/>
            </w:rPr>
            <w:t>____</w:t>
          </w:r>
        </w:p>
      </w:docPartBody>
    </w:docPart>
    <w:docPart>
      <w:docPartPr>
        <w:name w:val="23749A19B97E4058A51E06CFB99D807F"/>
        <w:category>
          <w:name w:val="常规"/>
          <w:gallery w:val="placeholder"/>
        </w:category>
        <w:types>
          <w:type w:val="bbPlcHdr"/>
        </w:types>
        <w:behaviors>
          <w:behavior w:val="content"/>
        </w:behaviors>
        <w:guid w:val="{712A0D1E-707C-4DDB-8941-273B4A6C4CB0}"/>
      </w:docPartPr>
      <w:docPartBody>
        <w:p w:rsidR="004D550B" w:rsidRDefault="004D550B" w:rsidP="004D550B">
          <w:pPr>
            <w:pStyle w:val="23749A19B97E4058A51E06CFB99D807F"/>
          </w:pPr>
          <w:r w:rsidRPr="00711F0E">
            <w:rPr>
              <w:rStyle w:val="placeholder1Char"/>
              <w:rFonts w:hint="eastAsia"/>
              <w:sz w:val="16"/>
              <w:szCs w:val="16"/>
            </w:rPr>
            <w:t>____</w:t>
          </w:r>
        </w:p>
      </w:docPartBody>
    </w:docPart>
    <w:docPart>
      <w:docPartPr>
        <w:name w:val="36C577A555F9483E8930C23FAB13969E"/>
        <w:category>
          <w:name w:val="常规"/>
          <w:gallery w:val="placeholder"/>
        </w:category>
        <w:types>
          <w:type w:val="bbPlcHdr"/>
        </w:types>
        <w:behaviors>
          <w:behavior w:val="content"/>
        </w:behaviors>
        <w:guid w:val="{64FC66D3-1706-400B-8EA8-671A9D1BD67C}"/>
      </w:docPartPr>
      <w:docPartBody>
        <w:p w:rsidR="004D550B" w:rsidRDefault="004D550B" w:rsidP="004D550B">
          <w:pPr>
            <w:pStyle w:val="36C577A555F9483E8930C23FAB13969E"/>
          </w:pPr>
          <w:r w:rsidRPr="00711F0E">
            <w:rPr>
              <w:rStyle w:val="placeholder1Char"/>
              <w:rFonts w:hint="eastAsia"/>
              <w:sz w:val="16"/>
              <w:szCs w:val="16"/>
            </w:rPr>
            <w:t>____</w:t>
          </w:r>
        </w:p>
      </w:docPartBody>
    </w:docPart>
    <w:docPart>
      <w:docPartPr>
        <w:name w:val="C6AB1D602B5C44F4B0B625E07F54CD00"/>
        <w:category>
          <w:name w:val="常规"/>
          <w:gallery w:val="placeholder"/>
        </w:category>
        <w:types>
          <w:type w:val="bbPlcHdr"/>
        </w:types>
        <w:behaviors>
          <w:behavior w:val="content"/>
        </w:behaviors>
        <w:guid w:val="{2C4CDF99-77B6-4345-8F45-CA40DCCBD9EF}"/>
      </w:docPartPr>
      <w:docPartBody>
        <w:p w:rsidR="004D550B" w:rsidRDefault="004D550B" w:rsidP="004D550B">
          <w:pPr>
            <w:pStyle w:val="C6AB1D602B5C44F4B0B625E07F54CD00"/>
          </w:pPr>
          <w:r w:rsidRPr="00711F0E">
            <w:rPr>
              <w:rStyle w:val="placeholder1Char"/>
              <w:rFonts w:hint="eastAsia"/>
              <w:sz w:val="16"/>
              <w:szCs w:val="16"/>
            </w:rPr>
            <w:t>____</w:t>
          </w:r>
        </w:p>
      </w:docPartBody>
    </w:docPart>
    <w:docPart>
      <w:docPartPr>
        <w:name w:val="52E31D0381AB4E1B9064227E0E7C9824"/>
        <w:category>
          <w:name w:val="常规"/>
          <w:gallery w:val="placeholder"/>
        </w:category>
        <w:types>
          <w:type w:val="bbPlcHdr"/>
        </w:types>
        <w:behaviors>
          <w:behavior w:val="content"/>
        </w:behaviors>
        <w:guid w:val="{D1150A25-9B0D-46A5-A4A4-CCA5B168701B}"/>
      </w:docPartPr>
      <w:docPartBody>
        <w:p w:rsidR="004D550B" w:rsidRDefault="004D550B" w:rsidP="004D550B">
          <w:pPr>
            <w:pStyle w:val="52E31D0381AB4E1B9064227E0E7C9824"/>
          </w:pPr>
          <w:r w:rsidRPr="00711F0E">
            <w:rPr>
              <w:rStyle w:val="placeholder1Char"/>
              <w:rFonts w:hint="eastAsia"/>
              <w:sz w:val="16"/>
              <w:szCs w:val="16"/>
            </w:rPr>
            <w:t>____</w:t>
          </w:r>
        </w:p>
      </w:docPartBody>
    </w:docPart>
    <w:docPart>
      <w:docPartPr>
        <w:name w:val="71F24EE6D8F249C5810A1CC0EC2AF228"/>
        <w:category>
          <w:name w:val="常规"/>
          <w:gallery w:val="placeholder"/>
        </w:category>
        <w:types>
          <w:type w:val="bbPlcHdr"/>
        </w:types>
        <w:behaviors>
          <w:behavior w:val="content"/>
        </w:behaviors>
        <w:guid w:val="{0D1F6302-7023-4951-B3EE-E096DE30D764}"/>
      </w:docPartPr>
      <w:docPartBody>
        <w:p w:rsidR="004D550B" w:rsidRDefault="004D550B" w:rsidP="004D550B">
          <w:pPr>
            <w:pStyle w:val="71F24EE6D8F249C5810A1CC0EC2AF228"/>
          </w:pPr>
          <w:r w:rsidRPr="00711F0E">
            <w:rPr>
              <w:rStyle w:val="placeholder1Char"/>
              <w:rFonts w:hint="eastAsia"/>
              <w:sz w:val="16"/>
              <w:szCs w:val="16"/>
            </w:rPr>
            <w:t>____</w:t>
          </w:r>
        </w:p>
      </w:docPartBody>
    </w:docPart>
    <w:docPart>
      <w:docPartPr>
        <w:name w:val="446B1D5436E24C25AF313E355AD011C0"/>
        <w:category>
          <w:name w:val="常规"/>
          <w:gallery w:val="placeholder"/>
        </w:category>
        <w:types>
          <w:type w:val="bbPlcHdr"/>
        </w:types>
        <w:behaviors>
          <w:behavior w:val="content"/>
        </w:behaviors>
        <w:guid w:val="{A77FDC3C-343F-4ADE-994E-3533F5D8E29C}"/>
      </w:docPartPr>
      <w:docPartBody>
        <w:p w:rsidR="004D550B" w:rsidRDefault="004D550B" w:rsidP="004D550B">
          <w:pPr>
            <w:pStyle w:val="446B1D5436E24C25AF313E355AD011C0"/>
          </w:pPr>
          <w:r w:rsidRPr="00711F0E">
            <w:rPr>
              <w:rStyle w:val="placeholder1Char"/>
              <w:rFonts w:hint="eastAsia"/>
              <w:sz w:val="16"/>
              <w:szCs w:val="16"/>
            </w:rPr>
            <w:t>____</w:t>
          </w:r>
        </w:p>
      </w:docPartBody>
    </w:docPart>
    <w:docPart>
      <w:docPartPr>
        <w:name w:val="CFBFDC96D3C34D15B708AF2A7551000D"/>
        <w:category>
          <w:name w:val="常规"/>
          <w:gallery w:val="placeholder"/>
        </w:category>
        <w:types>
          <w:type w:val="bbPlcHdr"/>
        </w:types>
        <w:behaviors>
          <w:behavior w:val="content"/>
        </w:behaviors>
        <w:guid w:val="{1557AA84-21F5-417D-8207-D57A2654DA50}"/>
      </w:docPartPr>
      <w:docPartBody>
        <w:p w:rsidR="004D550B" w:rsidRDefault="004D550B" w:rsidP="004D550B">
          <w:pPr>
            <w:pStyle w:val="CFBFDC96D3C34D15B708AF2A7551000D"/>
          </w:pPr>
          <w:r w:rsidRPr="00711F0E">
            <w:rPr>
              <w:rStyle w:val="placeholder1Char"/>
              <w:rFonts w:hint="eastAsia"/>
              <w:sz w:val="16"/>
              <w:szCs w:val="16"/>
            </w:rPr>
            <w:t>____</w:t>
          </w:r>
        </w:p>
      </w:docPartBody>
    </w:docPart>
    <w:docPart>
      <w:docPartPr>
        <w:name w:val="03904E6C01FA4AE0A23C3C4980A43C63"/>
        <w:category>
          <w:name w:val="常规"/>
          <w:gallery w:val="placeholder"/>
        </w:category>
        <w:types>
          <w:type w:val="bbPlcHdr"/>
        </w:types>
        <w:behaviors>
          <w:behavior w:val="content"/>
        </w:behaviors>
        <w:guid w:val="{7BF41F77-3F4B-4415-922B-C851F4A765E1}"/>
      </w:docPartPr>
      <w:docPartBody>
        <w:p w:rsidR="004D550B" w:rsidRDefault="004D550B" w:rsidP="004D550B">
          <w:pPr>
            <w:pStyle w:val="03904E6C01FA4AE0A23C3C4980A43C63"/>
          </w:pPr>
          <w:r w:rsidRPr="00711F0E">
            <w:rPr>
              <w:rStyle w:val="placeholder1Char"/>
              <w:rFonts w:hint="eastAsia"/>
              <w:sz w:val="16"/>
              <w:szCs w:val="16"/>
            </w:rPr>
            <w:t>____</w:t>
          </w:r>
        </w:p>
      </w:docPartBody>
    </w:docPart>
    <w:docPart>
      <w:docPartPr>
        <w:name w:val="87A504B09D7842E3B8955F08DDF884A0"/>
        <w:category>
          <w:name w:val="常规"/>
          <w:gallery w:val="placeholder"/>
        </w:category>
        <w:types>
          <w:type w:val="bbPlcHdr"/>
        </w:types>
        <w:behaviors>
          <w:behavior w:val="content"/>
        </w:behaviors>
        <w:guid w:val="{6A6A153C-8D7E-4AF2-AF5F-A96319BA8FCB}"/>
      </w:docPartPr>
      <w:docPartBody>
        <w:p w:rsidR="004D550B" w:rsidRDefault="004D550B" w:rsidP="004D550B">
          <w:pPr>
            <w:pStyle w:val="87A504B09D7842E3B8955F08DDF884A0"/>
          </w:pPr>
          <w:r w:rsidRPr="00711F0E">
            <w:rPr>
              <w:rStyle w:val="placeholder1Char"/>
              <w:rFonts w:hint="eastAsia"/>
              <w:sz w:val="16"/>
              <w:szCs w:val="16"/>
            </w:rPr>
            <w:t>____</w:t>
          </w:r>
        </w:p>
      </w:docPartBody>
    </w:docPart>
    <w:docPart>
      <w:docPartPr>
        <w:name w:val="F0F4116BF90442608C78D56212278646"/>
        <w:category>
          <w:name w:val="常规"/>
          <w:gallery w:val="placeholder"/>
        </w:category>
        <w:types>
          <w:type w:val="bbPlcHdr"/>
        </w:types>
        <w:behaviors>
          <w:behavior w:val="content"/>
        </w:behaviors>
        <w:guid w:val="{D16B014F-3EE2-4DB1-AEF7-AAB0039D44AE}"/>
      </w:docPartPr>
      <w:docPartBody>
        <w:p w:rsidR="004D550B" w:rsidRDefault="004D550B" w:rsidP="004D550B">
          <w:pPr>
            <w:pStyle w:val="F0F4116BF90442608C78D56212278646"/>
          </w:pPr>
          <w:r w:rsidRPr="00711F0E">
            <w:rPr>
              <w:rStyle w:val="placeholder1Char"/>
              <w:rFonts w:hint="eastAsia"/>
              <w:sz w:val="16"/>
              <w:szCs w:val="16"/>
            </w:rPr>
            <w:t>____</w:t>
          </w:r>
        </w:p>
      </w:docPartBody>
    </w:docPart>
    <w:docPart>
      <w:docPartPr>
        <w:name w:val="B5545AE763624C2FAA0CA2B3E98A2128"/>
        <w:category>
          <w:name w:val="常规"/>
          <w:gallery w:val="placeholder"/>
        </w:category>
        <w:types>
          <w:type w:val="bbPlcHdr"/>
        </w:types>
        <w:behaviors>
          <w:behavior w:val="content"/>
        </w:behaviors>
        <w:guid w:val="{1200E136-ADDE-4E2E-AD0D-C5C3030DEF3B}"/>
      </w:docPartPr>
      <w:docPartBody>
        <w:p w:rsidR="004D550B" w:rsidRDefault="004D550B" w:rsidP="004D550B">
          <w:pPr>
            <w:pStyle w:val="B5545AE763624C2FAA0CA2B3E98A2128"/>
          </w:pPr>
          <w:r w:rsidRPr="00711F0E">
            <w:rPr>
              <w:rStyle w:val="placeholder1Char"/>
              <w:rFonts w:hint="eastAsia"/>
              <w:sz w:val="16"/>
              <w:szCs w:val="16"/>
            </w:rPr>
            <w:t>____</w:t>
          </w:r>
        </w:p>
      </w:docPartBody>
    </w:docPart>
    <w:docPart>
      <w:docPartPr>
        <w:name w:val="793E6D5FF260405182F535D3F6797606"/>
        <w:category>
          <w:name w:val="常规"/>
          <w:gallery w:val="placeholder"/>
        </w:category>
        <w:types>
          <w:type w:val="bbPlcHdr"/>
        </w:types>
        <w:behaviors>
          <w:behavior w:val="content"/>
        </w:behaviors>
        <w:guid w:val="{237A80F8-0F70-4F87-897E-CDB8743375C2}"/>
      </w:docPartPr>
      <w:docPartBody>
        <w:p w:rsidR="004D550B" w:rsidRDefault="004D550B" w:rsidP="004D550B">
          <w:pPr>
            <w:pStyle w:val="793E6D5FF260405182F535D3F6797606"/>
          </w:pPr>
          <w:r w:rsidRPr="00711F0E">
            <w:rPr>
              <w:rStyle w:val="placeholder1Char"/>
              <w:rFonts w:hint="eastAsia"/>
              <w:sz w:val="16"/>
              <w:szCs w:val="16"/>
            </w:rPr>
            <w:t>____</w:t>
          </w:r>
        </w:p>
      </w:docPartBody>
    </w:docPart>
    <w:docPart>
      <w:docPartPr>
        <w:name w:val="8810A8F169154A0D9C77A8A7561D8782"/>
        <w:category>
          <w:name w:val="常规"/>
          <w:gallery w:val="placeholder"/>
        </w:category>
        <w:types>
          <w:type w:val="bbPlcHdr"/>
        </w:types>
        <w:behaviors>
          <w:behavior w:val="content"/>
        </w:behaviors>
        <w:guid w:val="{C15A711D-5523-4E33-A286-D7876ED2B65F}"/>
      </w:docPartPr>
      <w:docPartBody>
        <w:p w:rsidR="004D550B" w:rsidRDefault="004D550B" w:rsidP="004D550B">
          <w:pPr>
            <w:pStyle w:val="8810A8F169154A0D9C77A8A7561D8782"/>
          </w:pPr>
          <w:r w:rsidRPr="00711F0E">
            <w:rPr>
              <w:rStyle w:val="placeholder1Char"/>
              <w:rFonts w:hint="eastAsia"/>
              <w:sz w:val="16"/>
              <w:szCs w:val="16"/>
            </w:rPr>
            <w:t>____</w:t>
          </w:r>
        </w:p>
      </w:docPartBody>
    </w:docPart>
    <w:docPart>
      <w:docPartPr>
        <w:name w:val="B270553F51444206961EA5A05B558B70"/>
        <w:category>
          <w:name w:val="常规"/>
          <w:gallery w:val="placeholder"/>
        </w:category>
        <w:types>
          <w:type w:val="bbPlcHdr"/>
        </w:types>
        <w:behaviors>
          <w:behavior w:val="content"/>
        </w:behaviors>
        <w:guid w:val="{C26E925E-9726-4517-8D1A-5A13EDFCA6E9}"/>
      </w:docPartPr>
      <w:docPartBody>
        <w:p w:rsidR="004D550B" w:rsidRDefault="004D550B" w:rsidP="004D550B">
          <w:pPr>
            <w:pStyle w:val="B270553F51444206961EA5A05B558B70"/>
          </w:pPr>
          <w:r w:rsidRPr="00711F0E">
            <w:rPr>
              <w:rStyle w:val="placeholder1Char"/>
              <w:rFonts w:hint="eastAsia"/>
              <w:sz w:val="16"/>
              <w:szCs w:val="16"/>
            </w:rPr>
            <w:t>____</w:t>
          </w:r>
        </w:p>
      </w:docPartBody>
    </w:docPart>
    <w:docPart>
      <w:docPartPr>
        <w:name w:val="4094E825FFE642F4A8B3E610253B3ED4"/>
        <w:category>
          <w:name w:val="常规"/>
          <w:gallery w:val="placeholder"/>
        </w:category>
        <w:types>
          <w:type w:val="bbPlcHdr"/>
        </w:types>
        <w:behaviors>
          <w:behavior w:val="content"/>
        </w:behaviors>
        <w:guid w:val="{2F0F3329-0F03-4960-806F-3AC18228BDDB}"/>
      </w:docPartPr>
      <w:docPartBody>
        <w:p w:rsidR="004D550B" w:rsidRDefault="004D550B" w:rsidP="004D550B">
          <w:pPr>
            <w:pStyle w:val="4094E825FFE642F4A8B3E610253B3ED4"/>
          </w:pPr>
          <w:r w:rsidRPr="00711F0E">
            <w:rPr>
              <w:rStyle w:val="placeholder1Char"/>
              <w:rFonts w:hint="eastAsia"/>
              <w:sz w:val="16"/>
              <w:szCs w:val="16"/>
            </w:rPr>
            <w:t>____</w:t>
          </w:r>
        </w:p>
      </w:docPartBody>
    </w:docPart>
    <w:docPart>
      <w:docPartPr>
        <w:name w:val="AE010EAB9EF04A1AA011C3CEA2924775"/>
        <w:category>
          <w:name w:val="常规"/>
          <w:gallery w:val="placeholder"/>
        </w:category>
        <w:types>
          <w:type w:val="bbPlcHdr"/>
        </w:types>
        <w:behaviors>
          <w:behavior w:val="content"/>
        </w:behaviors>
        <w:guid w:val="{282C55C5-9F25-47E4-8911-85379584A748}"/>
      </w:docPartPr>
      <w:docPartBody>
        <w:p w:rsidR="004D550B" w:rsidRDefault="004D550B" w:rsidP="004D550B">
          <w:pPr>
            <w:pStyle w:val="AE010EAB9EF04A1AA011C3CEA2924775"/>
          </w:pPr>
          <w:r w:rsidRPr="00711F0E">
            <w:rPr>
              <w:rStyle w:val="placeholder1Char"/>
              <w:rFonts w:hint="eastAsia"/>
              <w:sz w:val="16"/>
              <w:szCs w:val="16"/>
            </w:rPr>
            <w:t>____</w:t>
          </w:r>
        </w:p>
      </w:docPartBody>
    </w:docPart>
    <w:docPart>
      <w:docPartPr>
        <w:name w:val="582AFECC112343029A002CA4177B1C8B"/>
        <w:category>
          <w:name w:val="常规"/>
          <w:gallery w:val="placeholder"/>
        </w:category>
        <w:types>
          <w:type w:val="bbPlcHdr"/>
        </w:types>
        <w:behaviors>
          <w:behavior w:val="content"/>
        </w:behaviors>
        <w:guid w:val="{8F6127CC-0B1A-460D-A2BC-5DD9B5A54C78}"/>
      </w:docPartPr>
      <w:docPartBody>
        <w:p w:rsidR="004D550B" w:rsidRDefault="004D550B" w:rsidP="004D550B">
          <w:pPr>
            <w:pStyle w:val="582AFECC112343029A002CA4177B1C8B"/>
          </w:pPr>
          <w:r w:rsidRPr="00711F0E">
            <w:rPr>
              <w:rStyle w:val="placeholder1Char"/>
              <w:rFonts w:hint="eastAsia"/>
              <w:sz w:val="16"/>
              <w:szCs w:val="16"/>
            </w:rPr>
            <w:t>____</w:t>
          </w:r>
        </w:p>
      </w:docPartBody>
    </w:docPart>
    <w:docPart>
      <w:docPartPr>
        <w:name w:val="C0D68D933708416C9214DEB0FA73E66E"/>
        <w:category>
          <w:name w:val="常规"/>
          <w:gallery w:val="placeholder"/>
        </w:category>
        <w:types>
          <w:type w:val="bbPlcHdr"/>
        </w:types>
        <w:behaviors>
          <w:behavior w:val="content"/>
        </w:behaviors>
        <w:guid w:val="{A7493B1C-DDB2-4542-96C0-498218CF89F5}"/>
      </w:docPartPr>
      <w:docPartBody>
        <w:p w:rsidR="004D550B" w:rsidRDefault="004D550B" w:rsidP="004D550B">
          <w:pPr>
            <w:pStyle w:val="C0D68D933708416C9214DEB0FA73E66E"/>
          </w:pPr>
          <w:r w:rsidRPr="00711F0E">
            <w:rPr>
              <w:rStyle w:val="placeholder1Char"/>
              <w:rFonts w:hint="eastAsia"/>
              <w:sz w:val="16"/>
              <w:szCs w:val="16"/>
            </w:rPr>
            <w:t>____</w:t>
          </w:r>
        </w:p>
      </w:docPartBody>
    </w:docPart>
    <w:docPart>
      <w:docPartPr>
        <w:name w:val="135E3DAEFBF14F49A80148BEECB811C2"/>
        <w:category>
          <w:name w:val="常规"/>
          <w:gallery w:val="placeholder"/>
        </w:category>
        <w:types>
          <w:type w:val="bbPlcHdr"/>
        </w:types>
        <w:behaviors>
          <w:behavior w:val="content"/>
        </w:behaviors>
        <w:guid w:val="{16DDB379-3050-40E9-83A5-0376DB7DE792}"/>
      </w:docPartPr>
      <w:docPartBody>
        <w:p w:rsidR="004D550B" w:rsidRDefault="004D550B" w:rsidP="004D550B">
          <w:pPr>
            <w:pStyle w:val="135E3DAEFBF14F49A80148BEECB811C2"/>
          </w:pPr>
          <w:r w:rsidRPr="00711F0E">
            <w:rPr>
              <w:rStyle w:val="placeholder1Char"/>
              <w:rFonts w:hint="eastAsia"/>
              <w:sz w:val="16"/>
              <w:szCs w:val="16"/>
            </w:rPr>
            <w:t>____</w:t>
          </w:r>
        </w:p>
      </w:docPartBody>
    </w:docPart>
    <w:docPart>
      <w:docPartPr>
        <w:name w:val="018A7CE341B34EB29C21D55352EE1B7E"/>
        <w:category>
          <w:name w:val="常规"/>
          <w:gallery w:val="placeholder"/>
        </w:category>
        <w:types>
          <w:type w:val="bbPlcHdr"/>
        </w:types>
        <w:behaviors>
          <w:behavior w:val="content"/>
        </w:behaviors>
        <w:guid w:val="{33F8B224-7637-4633-9335-ACE11C3B9E03}"/>
      </w:docPartPr>
      <w:docPartBody>
        <w:p w:rsidR="004D550B" w:rsidRDefault="004D550B" w:rsidP="004D550B">
          <w:pPr>
            <w:pStyle w:val="018A7CE341B34EB29C21D55352EE1B7E"/>
          </w:pPr>
          <w:r w:rsidRPr="00711F0E">
            <w:rPr>
              <w:rStyle w:val="placeholder1Char"/>
              <w:rFonts w:hint="eastAsia"/>
              <w:sz w:val="16"/>
              <w:szCs w:val="16"/>
            </w:rPr>
            <w:t>____</w:t>
          </w:r>
        </w:p>
      </w:docPartBody>
    </w:docPart>
    <w:docPart>
      <w:docPartPr>
        <w:name w:val="1B7A4A037F4E4ACEB636BEAA6BC707F7"/>
        <w:category>
          <w:name w:val="常规"/>
          <w:gallery w:val="placeholder"/>
        </w:category>
        <w:types>
          <w:type w:val="bbPlcHdr"/>
        </w:types>
        <w:behaviors>
          <w:behavior w:val="content"/>
        </w:behaviors>
        <w:guid w:val="{A15030C0-AF85-45EA-B53B-FDD77014B170}"/>
      </w:docPartPr>
      <w:docPartBody>
        <w:p w:rsidR="004D550B" w:rsidRDefault="004D550B" w:rsidP="004D550B">
          <w:pPr>
            <w:pStyle w:val="1B7A4A037F4E4ACEB636BEAA6BC707F7"/>
          </w:pPr>
          <w:r w:rsidRPr="00711F0E">
            <w:rPr>
              <w:rStyle w:val="placeholder1Char"/>
              <w:rFonts w:hint="eastAsia"/>
              <w:sz w:val="16"/>
              <w:szCs w:val="16"/>
            </w:rPr>
            <w:t>____</w:t>
          </w:r>
        </w:p>
      </w:docPartBody>
    </w:docPart>
    <w:docPart>
      <w:docPartPr>
        <w:name w:val="2D133A98023C4B64942DA4C8C08070DE"/>
        <w:category>
          <w:name w:val="常规"/>
          <w:gallery w:val="placeholder"/>
        </w:category>
        <w:types>
          <w:type w:val="bbPlcHdr"/>
        </w:types>
        <w:behaviors>
          <w:behavior w:val="content"/>
        </w:behaviors>
        <w:guid w:val="{A5FF8A9F-EC37-41BD-8C31-B698A651CBE0}"/>
      </w:docPartPr>
      <w:docPartBody>
        <w:p w:rsidR="004D550B" w:rsidRDefault="004D550B" w:rsidP="004D550B">
          <w:pPr>
            <w:pStyle w:val="2D133A98023C4B64942DA4C8C08070DE"/>
          </w:pPr>
          <w:r w:rsidRPr="00711F0E">
            <w:rPr>
              <w:rStyle w:val="placeholder1Char"/>
              <w:rFonts w:hint="eastAsia"/>
              <w:sz w:val="16"/>
              <w:szCs w:val="16"/>
            </w:rPr>
            <w:t>____</w:t>
          </w:r>
        </w:p>
      </w:docPartBody>
    </w:docPart>
    <w:docPart>
      <w:docPartPr>
        <w:name w:val="635F2FE965F542818DAFBCD873649CDF"/>
        <w:category>
          <w:name w:val="常规"/>
          <w:gallery w:val="placeholder"/>
        </w:category>
        <w:types>
          <w:type w:val="bbPlcHdr"/>
        </w:types>
        <w:behaviors>
          <w:behavior w:val="content"/>
        </w:behaviors>
        <w:guid w:val="{E22D7956-ED0B-4B3E-829A-3D15D4E41EE8}"/>
      </w:docPartPr>
      <w:docPartBody>
        <w:p w:rsidR="004D550B" w:rsidRDefault="004D550B" w:rsidP="004D550B">
          <w:pPr>
            <w:pStyle w:val="635F2FE965F542818DAFBCD873649CDF"/>
          </w:pPr>
          <w:r w:rsidRPr="00711F0E">
            <w:rPr>
              <w:rStyle w:val="placeholder1Char"/>
              <w:rFonts w:hint="eastAsia"/>
              <w:sz w:val="16"/>
              <w:szCs w:val="16"/>
            </w:rPr>
            <w:t>____</w:t>
          </w:r>
        </w:p>
      </w:docPartBody>
    </w:docPart>
    <w:docPart>
      <w:docPartPr>
        <w:name w:val="153DC778221E47019AD3C0DAA515342D"/>
        <w:category>
          <w:name w:val="常规"/>
          <w:gallery w:val="placeholder"/>
        </w:category>
        <w:types>
          <w:type w:val="bbPlcHdr"/>
        </w:types>
        <w:behaviors>
          <w:behavior w:val="content"/>
        </w:behaviors>
        <w:guid w:val="{875AD497-F28F-4CAA-A72D-81AF7A4975EA}"/>
      </w:docPartPr>
      <w:docPartBody>
        <w:p w:rsidR="004D550B" w:rsidRDefault="004D550B" w:rsidP="004D550B">
          <w:pPr>
            <w:pStyle w:val="153DC778221E47019AD3C0DAA515342D"/>
          </w:pPr>
          <w:r w:rsidRPr="00711F0E">
            <w:rPr>
              <w:rStyle w:val="placeholder1Char"/>
              <w:rFonts w:hint="eastAsia"/>
              <w:sz w:val="16"/>
              <w:szCs w:val="16"/>
            </w:rPr>
            <w:t>____</w:t>
          </w:r>
        </w:p>
      </w:docPartBody>
    </w:docPart>
    <w:docPart>
      <w:docPartPr>
        <w:name w:val="949AEA5461F4402D8154FD39B5A0C2E7"/>
        <w:category>
          <w:name w:val="常规"/>
          <w:gallery w:val="placeholder"/>
        </w:category>
        <w:types>
          <w:type w:val="bbPlcHdr"/>
        </w:types>
        <w:behaviors>
          <w:behavior w:val="content"/>
        </w:behaviors>
        <w:guid w:val="{C5D42368-6F04-4D61-9716-65B304AA411A}"/>
      </w:docPartPr>
      <w:docPartBody>
        <w:p w:rsidR="004D550B" w:rsidRDefault="004D550B" w:rsidP="004D550B">
          <w:pPr>
            <w:pStyle w:val="949AEA5461F4402D8154FD39B5A0C2E7"/>
          </w:pPr>
          <w:r w:rsidRPr="00711F0E">
            <w:rPr>
              <w:rStyle w:val="placeholder1Char"/>
              <w:rFonts w:hint="eastAsia"/>
              <w:sz w:val="16"/>
              <w:szCs w:val="16"/>
            </w:rPr>
            <w:t>____</w:t>
          </w:r>
        </w:p>
      </w:docPartBody>
    </w:docPart>
    <w:docPart>
      <w:docPartPr>
        <w:name w:val="A2C1721E75F945E28BAF1E6FAB94E899"/>
        <w:category>
          <w:name w:val="常规"/>
          <w:gallery w:val="placeholder"/>
        </w:category>
        <w:types>
          <w:type w:val="bbPlcHdr"/>
        </w:types>
        <w:behaviors>
          <w:behavior w:val="content"/>
        </w:behaviors>
        <w:guid w:val="{2129E839-1F42-4810-B03F-5DA7A1632C8E}"/>
      </w:docPartPr>
      <w:docPartBody>
        <w:p w:rsidR="004D550B" w:rsidRDefault="004D550B" w:rsidP="004D550B">
          <w:pPr>
            <w:pStyle w:val="A2C1721E75F945E28BAF1E6FAB94E899"/>
          </w:pPr>
          <w:r w:rsidRPr="00711F0E">
            <w:rPr>
              <w:rStyle w:val="placeholder1Char"/>
              <w:rFonts w:hint="eastAsia"/>
              <w:sz w:val="16"/>
              <w:szCs w:val="16"/>
            </w:rPr>
            <w:t>____</w:t>
          </w:r>
        </w:p>
      </w:docPartBody>
    </w:docPart>
    <w:docPart>
      <w:docPartPr>
        <w:name w:val="3C277EC40BAE48F18E007CC4377026AC"/>
        <w:category>
          <w:name w:val="常规"/>
          <w:gallery w:val="placeholder"/>
        </w:category>
        <w:types>
          <w:type w:val="bbPlcHdr"/>
        </w:types>
        <w:behaviors>
          <w:behavior w:val="content"/>
        </w:behaviors>
        <w:guid w:val="{F0EF4AA1-E228-453C-8792-BC880C8B9AF3}"/>
      </w:docPartPr>
      <w:docPartBody>
        <w:p w:rsidR="004D550B" w:rsidRDefault="004D550B" w:rsidP="004D550B">
          <w:pPr>
            <w:pStyle w:val="3C277EC40BAE48F18E007CC4377026AC"/>
          </w:pPr>
          <w:r w:rsidRPr="00711F0E">
            <w:rPr>
              <w:rStyle w:val="placeholder1Char"/>
              <w:rFonts w:hint="eastAsia"/>
              <w:sz w:val="16"/>
              <w:szCs w:val="16"/>
            </w:rPr>
            <w:t>____</w:t>
          </w:r>
        </w:p>
      </w:docPartBody>
    </w:docPart>
    <w:docPart>
      <w:docPartPr>
        <w:name w:val="CA6D94C145794DAB97F89DC6CE1FADDA"/>
        <w:category>
          <w:name w:val="常规"/>
          <w:gallery w:val="placeholder"/>
        </w:category>
        <w:types>
          <w:type w:val="bbPlcHdr"/>
        </w:types>
        <w:behaviors>
          <w:behavior w:val="content"/>
        </w:behaviors>
        <w:guid w:val="{389C34EE-DA72-4373-9988-5FDCB61C864D}"/>
      </w:docPartPr>
      <w:docPartBody>
        <w:p w:rsidR="004D550B" w:rsidRDefault="004D550B" w:rsidP="004D550B">
          <w:pPr>
            <w:pStyle w:val="CA6D94C145794DAB97F89DC6CE1FADDA"/>
          </w:pPr>
          <w:r w:rsidRPr="00711F0E">
            <w:rPr>
              <w:rStyle w:val="placeholder1Char"/>
              <w:rFonts w:hint="eastAsia"/>
              <w:sz w:val="16"/>
              <w:szCs w:val="16"/>
            </w:rPr>
            <w:t>____</w:t>
          </w:r>
        </w:p>
      </w:docPartBody>
    </w:docPart>
    <w:docPart>
      <w:docPartPr>
        <w:name w:val="8E2DC4C312664615A42551C1AFB1BF1E"/>
        <w:category>
          <w:name w:val="常规"/>
          <w:gallery w:val="placeholder"/>
        </w:category>
        <w:types>
          <w:type w:val="bbPlcHdr"/>
        </w:types>
        <w:behaviors>
          <w:behavior w:val="content"/>
        </w:behaviors>
        <w:guid w:val="{DBD62142-AE18-4AFB-A280-DF5C9C3F940A}"/>
      </w:docPartPr>
      <w:docPartBody>
        <w:p w:rsidR="004D550B" w:rsidRDefault="004D550B" w:rsidP="004D550B">
          <w:pPr>
            <w:pStyle w:val="8E2DC4C312664615A42551C1AFB1BF1E"/>
          </w:pPr>
          <w:r w:rsidRPr="00711F0E">
            <w:rPr>
              <w:rStyle w:val="placeholder1Char"/>
              <w:rFonts w:hint="eastAsia"/>
              <w:sz w:val="16"/>
              <w:szCs w:val="16"/>
            </w:rPr>
            <w:t>____</w:t>
          </w:r>
        </w:p>
      </w:docPartBody>
    </w:docPart>
    <w:docPart>
      <w:docPartPr>
        <w:name w:val="209CB13CC9F94014A3528CD01F6399DC"/>
        <w:category>
          <w:name w:val="常规"/>
          <w:gallery w:val="placeholder"/>
        </w:category>
        <w:types>
          <w:type w:val="bbPlcHdr"/>
        </w:types>
        <w:behaviors>
          <w:behavior w:val="content"/>
        </w:behaviors>
        <w:guid w:val="{5CCD295C-A8F1-4AA3-8066-97925C07AFC6}"/>
      </w:docPartPr>
      <w:docPartBody>
        <w:p w:rsidR="004D550B" w:rsidRDefault="004D550B" w:rsidP="004D550B">
          <w:pPr>
            <w:pStyle w:val="209CB13CC9F94014A3528CD01F6399DC"/>
          </w:pPr>
          <w:r w:rsidRPr="00711F0E">
            <w:rPr>
              <w:rStyle w:val="placeholder1Char"/>
              <w:rFonts w:hint="eastAsia"/>
              <w:sz w:val="16"/>
              <w:szCs w:val="16"/>
            </w:rPr>
            <w:t>____</w:t>
          </w:r>
        </w:p>
      </w:docPartBody>
    </w:docPart>
    <w:docPart>
      <w:docPartPr>
        <w:name w:val="F9769F40C1724D1489BB3160D935D2ED"/>
        <w:category>
          <w:name w:val="常规"/>
          <w:gallery w:val="placeholder"/>
        </w:category>
        <w:types>
          <w:type w:val="bbPlcHdr"/>
        </w:types>
        <w:behaviors>
          <w:behavior w:val="content"/>
        </w:behaviors>
        <w:guid w:val="{4239A8E7-333A-476A-BC90-6DC46980BA4B}"/>
      </w:docPartPr>
      <w:docPartBody>
        <w:p w:rsidR="004D550B" w:rsidRDefault="004D550B" w:rsidP="004D550B">
          <w:pPr>
            <w:pStyle w:val="F9769F40C1724D1489BB3160D935D2ED"/>
          </w:pPr>
          <w:r w:rsidRPr="00711F0E">
            <w:rPr>
              <w:rStyle w:val="placeholder1Char"/>
              <w:rFonts w:hint="eastAsia"/>
              <w:sz w:val="16"/>
              <w:szCs w:val="16"/>
            </w:rPr>
            <w:t>____</w:t>
          </w:r>
        </w:p>
      </w:docPartBody>
    </w:docPart>
    <w:docPart>
      <w:docPartPr>
        <w:name w:val="4265CB3071334487957E6B154185B96E"/>
        <w:category>
          <w:name w:val="常规"/>
          <w:gallery w:val="placeholder"/>
        </w:category>
        <w:types>
          <w:type w:val="bbPlcHdr"/>
        </w:types>
        <w:behaviors>
          <w:behavior w:val="content"/>
        </w:behaviors>
        <w:guid w:val="{46AABBA2-0004-42B2-9E84-F3D5104A73CB}"/>
      </w:docPartPr>
      <w:docPartBody>
        <w:p w:rsidR="004D550B" w:rsidRDefault="004D550B" w:rsidP="004D550B">
          <w:pPr>
            <w:pStyle w:val="4265CB3071334487957E6B154185B96E"/>
          </w:pPr>
          <w:r w:rsidRPr="00711F0E">
            <w:rPr>
              <w:rStyle w:val="placeholder1Char"/>
              <w:rFonts w:hint="eastAsia"/>
              <w:sz w:val="16"/>
              <w:szCs w:val="16"/>
            </w:rPr>
            <w:t>____</w:t>
          </w:r>
        </w:p>
      </w:docPartBody>
    </w:docPart>
    <w:docPart>
      <w:docPartPr>
        <w:name w:val="0B94A329CC9C40A786989A0ED3CD49A9"/>
        <w:category>
          <w:name w:val="常规"/>
          <w:gallery w:val="placeholder"/>
        </w:category>
        <w:types>
          <w:type w:val="bbPlcHdr"/>
        </w:types>
        <w:behaviors>
          <w:behavior w:val="content"/>
        </w:behaviors>
        <w:guid w:val="{606E0543-8642-40A3-A032-11BC6A794B5E}"/>
      </w:docPartPr>
      <w:docPartBody>
        <w:p w:rsidR="004D550B" w:rsidRDefault="004D550B" w:rsidP="004D550B">
          <w:pPr>
            <w:pStyle w:val="0B94A329CC9C40A786989A0ED3CD49A9"/>
          </w:pPr>
          <w:r w:rsidRPr="00711F0E">
            <w:rPr>
              <w:rStyle w:val="placeholder1Char"/>
              <w:rFonts w:hint="eastAsia"/>
              <w:sz w:val="16"/>
              <w:szCs w:val="16"/>
            </w:rPr>
            <w:t>____</w:t>
          </w:r>
        </w:p>
      </w:docPartBody>
    </w:docPart>
    <w:docPart>
      <w:docPartPr>
        <w:name w:val="A169FE07D4C8431B8FAD774D711F2D39"/>
        <w:category>
          <w:name w:val="常规"/>
          <w:gallery w:val="placeholder"/>
        </w:category>
        <w:types>
          <w:type w:val="bbPlcHdr"/>
        </w:types>
        <w:behaviors>
          <w:behavior w:val="content"/>
        </w:behaviors>
        <w:guid w:val="{2472F8A2-A9FF-4CD7-81F2-1E153EE2975C}"/>
      </w:docPartPr>
      <w:docPartBody>
        <w:p w:rsidR="004D550B" w:rsidRDefault="004D550B" w:rsidP="004D550B">
          <w:pPr>
            <w:pStyle w:val="A169FE07D4C8431B8FAD774D711F2D39"/>
          </w:pPr>
          <w:r w:rsidRPr="00711F0E">
            <w:rPr>
              <w:rStyle w:val="placeholder1Char"/>
              <w:rFonts w:hint="eastAsia"/>
              <w:sz w:val="16"/>
              <w:szCs w:val="16"/>
            </w:rPr>
            <w:t>____</w:t>
          </w:r>
        </w:p>
      </w:docPartBody>
    </w:docPart>
    <w:docPart>
      <w:docPartPr>
        <w:name w:val="7EF29339CF094F638AA01AF9AEA2E9C8"/>
        <w:category>
          <w:name w:val="常规"/>
          <w:gallery w:val="placeholder"/>
        </w:category>
        <w:types>
          <w:type w:val="bbPlcHdr"/>
        </w:types>
        <w:behaviors>
          <w:behavior w:val="content"/>
        </w:behaviors>
        <w:guid w:val="{DD0B66A2-0BC3-431C-B602-2289FE342409}"/>
      </w:docPartPr>
      <w:docPartBody>
        <w:p w:rsidR="004D550B" w:rsidRDefault="004D550B" w:rsidP="004D550B">
          <w:pPr>
            <w:pStyle w:val="7EF29339CF094F638AA01AF9AEA2E9C8"/>
          </w:pPr>
          <w:r w:rsidRPr="00711F0E">
            <w:rPr>
              <w:rStyle w:val="placeholder1Char"/>
              <w:rFonts w:hint="eastAsia"/>
              <w:sz w:val="16"/>
              <w:szCs w:val="16"/>
            </w:rPr>
            <w:t>____</w:t>
          </w:r>
        </w:p>
      </w:docPartBody>
    </w:docPart>
    <w:docPart>
      <w:docPartPr>
        <w:name w:val="A5C6E36E141A4248895BD5291345BFD1"/>
        <w:category>
          <w:name w:val="常规"/>
          <w:gallery w:val="placeholder"/>
        </w:category>
        <w:types>
          <w:type w:val="bbPlcHdr"/>
        </w:types>
        <w:behaviors>
          <w:behavior w:val="content"/>
        </w:behaviors>
        <w:guid w:val="{FB85970D-FBF2-4FCA-B200-B2CCC0575BC5}"/>
      </w:docPartPr>
      <w:docPartBody>
        <w:p w:rsidR="004D550B" w:rsidRDefault="004D550B" w:rsidP="004D550B">
          <w:pPr>
            <w:pStyle w:val="A5C6E36E141A4248895BD5291345BFD1"/>
          </w:pPr>
          <w:r w:rsidRPr="00711F0E">
            <w:rPr>
              <w:rStyle w:val="placeholder1Char"/>
              <w:rFonts w:hint="eastAsia"/>
              <w:sz w:val="16"/>
              <w:szCs w:val="16"/>
            </w:rPr>
            <w:t>____</w:t>
          </w:r>
        </w:p>
      </w:docPartBody>
    </w:docPart>
    <w:docPart>
      <w:docPartPr>
        <w:name w:val="9C85B094DC0749349ABC59CAF2E15D1B"/>
        <w:category>
          <w:name w:val="常规"/>
          <w:gallery w:val="placeholder"/>
        </w:category>
        <w:types>
          <w:type w:val="bbPlcHdr"/>
        </w:types>
        <w:behaviors>
          <w:behavior w:val="content"/>
        </w:behaviors>
        <w:guid w:val="{CD73FE9A-91AE-4AB2-930C-C7D8F0FDE6EA}"/>
      </w:docPartPr>
      <w:docPartBody>
        <w:p w:rsidR="004D550B" w:rsidRDefault="004D550B" w:rsidP="004D550B">
          <w:pPr>
            <w:pStyle w:val="9C85B094DC0749349ABC59CAF2E15D1B"/>
          </w:pPr>
          <w:r w:rsidRPr="00711F0E">
            <w:rPr>
              <w:rStyle w:val="placeholder1Char"/>
              <w:rFonts w:hint="eastAsia"/>
              <w:sz w:val="16"/>
              <w:szCs w:val="16"/>
            </w:rPr>
            <w:t>____</w:t>
          </w:r>
        </w:p>
      </w:docPartBody>
    </w:docPart>
    <w:docPart>
      <w:docPartPr>
        <w:name w:val="271399D4FD1F4B3EB25B68A2874E2754"/>
        <w:category>
          <w:name w:val="常规"/>
          <w:gallery w:val="placeholder"/>
        </w:category>
        <w:types>
          <w:type w:val="bbPlcHdr"/>
        </w:types>
        <w:behaviors>
          <w:behavior w:val="content"/>
        </w:behaviors>
        <w:guid w:val="{F6DE0704-216F-4EDC-9BC7-46EF690D5B7E}"/>
      </w:docPartPr>
      <w:docPartBody>
        <w:p w:rsidR="004D550B" w:rsidRDefault="004D550B" w:rsidP="004D550B">
          <w:pPr>
            <w:pStyle w:val="271399D4FD1F4B3EB25B68A2874E2754"/>
          </w:pPr>
          <w:r w:rsidRPr="00711F0E">
            <w:rPr>
              <w:rStyle w:val="placeholder1Char"/>
              <w:rFonts w:hint="eastAsia"/>
              <w:sz w:val="16"/>
              <w:szCs w:val="16"/>
            </w:rPr>
            <w:t>____</w:t>
          </w:r>
        </w:p>
      </w:docPartBody>
    </w:docPart>
    <w:docPart>
      <w:docPartPr>
        <w:name w:val="7ED54DA5738E48CEB59C7B315E8D032C"/>
        <w:category>
          <w:name w:val="常规"/>
          <w:gallery w:val="placeholder"/>
        </w:category>
        <w:types>
          <w:type w:val="bbPlcHdr"/>
        </w:types>
        <w:behaviors>
          <w:behavior w:val="content"/>
        </w:behaviors>
        <w:guid w:val="{B35A1914-CC07-4E7B-888E-381FB0D4F115}"/>
      </w:docPartPr>
      <w:docPartBody>
        <w:p w:rsidR="004D550B" w:rsidRDefault="004D550B" w:rsidP="004D550B">
          <w:pPr>
            <w:pStyle w:val="7ED54DA5738E48CEB59C7B315E8D032C"/>
          </w:pPr>
          <w:r w:rsidRPr="00711F0E">
            <w:rPr>
              <w:rStyle w:val="placeholder1Char"/>
              <w:rFonts w:hint="eastAsia"/>
              <w:sz w:val="16"/>
              <w:szCs w:val="16"/>
            </w:rPr>
            <w:t>____</w:t>
          </w:r>
        </w:p>
      </w:docPartBody>
    </w:docPart>
    <w:docPart>
      <w:docPartPr>
        <w:name w:val="CA6B57D595F84E29B70450CAC1A0C98D"/>
        <w:category>
          <w:name w:val="常规"/>
          <w:gallery w:val="placeholder"/>
        </w:category>
        <w:types>
          <w:type w:val="bbPlcHdr"/>
        </w:types>
        <w:behaviors>
          <w:behavior w:val="content"/>
        </w:behaviors>
        <w:guid w:val="{1FBE2FE6-BB21-46FA-B201-4DDCBB3BE382}"/>
      </w:docPartPr>
      <w:docPartBody>
        <w:p w:rsidR="004D550B" w:rsidRDefault="004D550B" w:rsidP="004D550B">
          <w:pPr>
            <w:pStyle w:val="CA6B57D595F84E29B70450CAC1A0C98D"/>
          </w:pPr>
          <w:r w:rsidRPr="00711F0E">
            <w:rPr>
              <w:rStyle w:val="placeholder1Char"/>
              <w:rFonts w:hint="eastAsia"/>
              <w:sz w:val="16"/>
              <w:szCs w:val="16"/>
            </w:rPr>
            <w:t>____</w:t>
          </w:r>
        </w:p>
      </w:docPartBody>
    </w:docPart>
    <w:docPart>
      <w:docPartPr>
        <w:name w:val="793A9BCEA094498D8383751AA42BD9F1"/>
        <w:category>
          <w:name w:val="常规"/>
          <w:gallery w:val="placeholder"/>
        </w:category>
        <w:types>
          <w:type w:val="bbPlcHdr"/>
        </w:types>
        <w:behaviors>
          <w:behavior w:val="content"/>
        </w:behaviors>
        <w:guid w:val="{86FA43D2-2540-4CB4-8919-CA76F366CB9C}"/>
      </w:docPartPr>
      <w:docPartBody>
        <w:p w:rsidR="004D550B" w:rsidRDefault="004D550B" w:rsidP="004D550B">
          <w:pPr>
            <w:pStyle w:val="793A9BCEA094498D8383751AA42BD9F1"/>
          </w:pPr>
          <w:r w:rsidRPr="00711F0E">
            <w:rPr>
              <w:rStyle w:val="placeholder1Char"/>
              <w:rFonts w:hint="eastAsia"/>
              <w:sz w:val="16"/>
              <w:szCs w:val="16"/>
            </w:rPr>
            <w:t>____</w:t>
          </w:r>
        </w:p>
      </w:docPartBody>
    </w:docPart>
    <w:docPart>
      <w:docPartPr>
        <w:name w:val="080EDA6317194199B444F4D4D6617FFF"/>
        <w:category>
          <w:name w:val="常规"/>
          <w:gallery w:val="placeholder"/>
        </w:category>
        <w:types>
          <w:type w:val="bbPlcHdr"/>
        </w:types>
        <w:behaviors>
          <w:behavior w:val="content"/>
        </w:behaviors>
        <w:guid w:val="{AD24E162-E32C-412A-A0A1-F72D9774588B}"/>
      </w:docPartPr>
      <w:docPartBody>
        <w:p w:rsidR="004D550B" w:rsidRDefault="004D550B" w:rsidP="004D550B">
          <w:pPr>
            <w:pStyle w:val="080EDA6317194199B444F4D4D6617FFF"/>
          </w:pPr>
          <w:r w:rsidRPr="00711F0E">
            <w:rPr>
              <w:rStyle w:val="placeholder1Char"/>
              <w:rFonts w:hint="eastAsia"/>
              <w:sz w:val="16"/>
              <w:szCs w:val="16"/>
            </w:rPr>
            <w:t>____</w:t>
          </w:r>
        </w:p>
      </w:docPartBody>
    </w:docPart>
    <w:docPart>
      <w:docPartPr>
        <w:name w:val="75FAA10038F64696A452BFB45ED0E37F"/>
        <w:category>
          <w:name w:val="常规"/>
          <w:gallery w:val="placeholder"/>
        </w:category>
        <w:types>
          <w:type w:val="bbPlcHdr"/>
        </w:types>
        <w:behaviors>
          <w:behavior w:val="content"/>
        </w:behaviors>
        <w:guid w:val="{8DA37C9E-B5B0-4003-BABD-189ABCDA306E}"/>
      </w:docPartPr>
      <w:docPartBody>
        <w:p w:rsidR="004D550B" w:rsidRDefault="004D550B" w:rsidP="004D550B">
          <w:pPr>
            <w:pStyle w:val="75FAA10038F64696A452BFB45ED0E37F"/>
          </w:pPr>
          <w:r w:rsidRPr="00711F0E">
            <w:rPr>
              <w:rStyle w:val="placeholder1Char"/>
              <w:rFonts w:hint="eastAsia"/>
              <w:sz w:val="16"/>
              <w:szCs w:val="16"/>
            </w:rPr>
            <w:t>____</w:t>
          </w:r>
        </w:p>
      </w:docPartBody>
    </w:docPart>
    <w:docPart>
      <w:docPartPr>
        <w:name w:val="FA0B5B8111CF4DB08E941C4A5A40863F"/>
        <w:category>
          <w:name w:val="常规"/>
          <w:gallery w:val="placeholder"/>
        </w:category>
        <w:types>
          <w:type w:val="bbPlcHdr"/>
        </w:types>
        <w:behaviors>
          <w:behavior w:val="content"/>
        </w:behaviors>
        <w:guid w:val="{713CB125-A6BB-406D-B273-99B24E7F5A68}"/>
      </w:docPartPr>
      <w:docPartBody>
        <w:p w:rsidR="004D550B" w:rsidRDefault="004D550B" w:rsidP="004D550B">
          <w:pPr>
            <w:pStyle w:val="FA0B5B8111CF4DB08E941C4A5A40863F"/>
          </w:pPr>
          <w:r w:rsidRPr="00711F0E">
            <w:rPr>
              <w:rStyle w:val="placeholder1Char"/>
              <w:rFonts w:hint="eastAsia"/>
              <w:sz w:val="16"/>
              <w:szCs w:val="16"/>
            </w:rPr>
            <w:t>____</w:t>
          </w:r>
        </w:p>
      </w:docPartBody>
    </w:docPart>
    <w:docPart>
      <w:docPartPr>
        <w:name w:val="8100D4AEDC9243378D16C0FB03DC6D62"/>
        <w:category>
          <w:name w:val="常规"/>
          <w:gallery w:val="placeholder"/>
        </w:category>
        <w:types>
          <w:type w:val="bbPlcHdr"/>
        </w:types>
        <w:behaviors>
          <w:behavior w:val="content"/>
        </w:behaviors>
        <w:guid w:val="{D6E45588-E6DD-4D8F-98F3-8F822A6E48F7}"/>
      </w:docPartPr>
      <w:docPartBody>
        <w:p w:rsidR="004D550B" w:rsidRDefault="004D550B" w:rsidP="004D550B">
          <w:pPr>
            <w:pStyle w:val="8100D4AEDC9243378D16C0FB03DC6D62"/>
          </w:pPr>
          <w:r w:rsidRPr="00711F0E">
            <w:rPr>
              <w:rStyle w:val="placeholder1Char"/>
              <w:rFonts w:hint="eastAsia"/>
              <w:sz w:val="16"/>
              <w:szCs w:val="16"/>
            </w:rPr>
            <w:t>____</w:t>
          </w:r>
        </w:p>
      </w:docPartBody>
    </w:docPart>
    <w:docPart>
      <w:docPartPr>
        <w:name w:val="D91238C70CA94271BCA239C0CFFE65E4"/>
        <w:category>
          <w:name w:val="常规"/>
          <w:gallery w:val="placeholder"/>
        </w:category>
        <w:types>
          <w:type w:val="bbPlcHdr"/>
        </w:types>
        <w:behaviors>
          <w:behavior w:val="content"/>
        </w:behaviors>
        <w:guid w:val="{5BF91AB7-496B-46DC-A54D-E63957E82A9C}"/>
      </w:docPartPr>
      <w:docPartBody>
        <w:p w:rsidR="004D550B" w:rsidRDefault="004D550B" w:rsidP="004D550B">
          <w:pPr>
            <w:pStyle w:val="D91238C70CA94271BCA239C0CFFE65E4"/>
          </w:pPr>
          <w:r w:rsidRPr="00711F0E">
            <w:rPr>
              <w:rStyle w:val="placeholder1Char"/>
              <w:rFonts w:hint="eastAsia"/>
              <w:sz w:val="16"/>
              <w:szCs w:val="16"/>
            </w:rPr>
            <w:t>____</w:t>
          </w:r>
        </w:p>
      </w:docPartBody>
    </w:docPart>
    <w:docPart>
      <w:docPartPr>
        <w:name w:val="DADEB258BC5849FFA5BB06A4D4F6EBAD"/>
        <w:category>
          <w:name w:val="常规"/>
          <w:gallery w:val="placeholder"/>
        </w:category>
        <w:types>
          <w:type w:val="bbPlcHdr"/>
        </w:types>
        <w:behaviors>
          <w:behavior w:val="content"/>
        </w:behaviors>
        <w:guid w:val="{DF1F9489-C4B1-4E0A-B760-0FD0B51BA4D5}"/>
      </w:docPartPr>
      <w:docPartBody>
        <w:p w:rsidR="004D550B" w:rsidRDefault="004D550B" w:rsidP="004D550B">
          <w:pPr>
            <w:pStyle w:val="DADEB258BC5849FFA5BB06A4D4F6EBAD"/>
          </w:pPr>
          <w:r w:rsidRPr="00711F0E">
            <w:rPr>
              <w:rStyle w:val="placeholder1Char"/>
              <w:rFonts w:hint="eastAsia"/>
              <w:sz w:val="16"/>
              <w:szCs w:val="16"/>
            </w:rPr>
            <w:t>____</w:t>
          </w:r>
        </w:p>
      </w:docPartBody>
    </w:docPart>
    <w:docPart>
      <w:docPartPr>
        <w:name w:val="228D8B307B9B4E3BAF052340D08D6E82"/>
        <w:category>
          <w:name w:val="常规"/>
          <w:gallery w:val="placeholder"/>
        </w:category>
        <w:types>
          <w:type w:val="bbPlcHdr"/>
        </w:types>
        <w:behaviors>
          <w:behavior w:val="content"/>
        </w:behaviors>
        <w:guid w:val="{E60BF6C7-EE13-478A-BBC3-27D1133B94AB}"/>
      </w:docPartPr>
      <w:docPartBody>
        <w:p w:rsidR="004D550B" w:rsidRDefault="004D550B" w:rsidP="004D550B">
          <w:pPr>
            <w:pStyle w:val="228D8B307B9B4E3BAF052340D08D6E82"/>
          </w:pPr>
          <w:r w:rsidRPr="00711F0E">
            <w:rPr>
              <w:rStyle w:val="placeholder1Char"/>
              <w:rFonts w:hint="eastAsia"/>
              <w:sz w:val="16"/>
              <w:szCs w:val="16"/>
            </w:rPr>
            <w:t>____</w:t>
          </w:r>
        </w:p>
      </w:docPartBody>
    </w:docPart>
    <w:docPart>
      <w:docPartPr>
        <w:name w:val="BCC53B65DFA849A39FE98F6FB26B5E10"/>
        <w:category>
          <w:name w:val="常规"/>
          <w:gallery w:val="placeholder"/>
        </w:category>
        <w:types>
          <w:type w:val="bbPlcHdr"/>
        </w:types>
        <w:behaviors>
          <w:behavior w:val="content"/>
        </w:behaviors>
        <w:guid w:val="{C6426BA0-3308-4B5D-A4EF-AF2CAD79A614}"/>
      </w:docPartPr>
      <w:docPartBody>
        <w:p w:rsidR="004D550B" w:rsidRDefault="004D550B" w:rsidP="004D550B">
          <w:pPr>
            <w:pStyle w:val="BCC53B65DFA849A39FE98F6FB26B5E10"/>
          </w:pPr>
          <w:r w:rsidRPr="00711F0E">
            <w:rPr>
              <w:rStyle w:val="placeholder1Char"/>
              <w:rFonts w:hint="eastAsia"/>
              <w:sz w:val="16"/>
              <w:szCs w:val="16"/>
            </w:rPr>
            <w:t>____</w:t>
          </w:r>
        </w:p>
      </w:docPartBody>
    </w:docPart>
    <w:docPart>
      <w:docPartPr>
        <w:name w:val="1D2CB28930DB49398514B7483E207EB0"/>
        <w:category>
          <w:name w:val="常规"/>
          <w:gallery w:val="placeholder"/>
        </w:category>
        <w:types>
          <w:type w:val="bbPlcHdr"/>
        </w:types>
        <w:behaviors>
          <w:behavior w:val="content"/>
        </w:behaviors>
        <w:guid w:val="{D5D6F134-D01F-4DDB-A5AF-919ECB536438}"/>
      </w:docPartPr>
      <w:docPartBody>
        <w:p w:rsidR="004D550B" w:rsidRDefault="004D550B" w:rsidP="004D550B">
          <w:pPr>
            <w:pStyle w:val="1D2CB28930DB49398514B7483E207EB0"/>
          </w:pPr>
          <w:r w:rsidRPr="00711F0E">
            <w:rPr>
              <w:rStyle w:val="placeholder1Char"/>
              <w:rFonts w:hint="eastAsia"/>
              <w:sz w:val="16"/>
              <w:szCs w:val="16"/>
            </w:rPr>
            <w:t>____</w:t>
          </w:r>
        </w:p>
      </w:docPartBody>
    </w:docPart>
    <w:docPart>
      <w:docPartPr>
        <w:name w:val="94754220F1DB4EC79C04E4667C1F6508"/>
        <w:category>
          <w:name w:val="常规"/>
          <w:gallery w:val="placeholder"/>
        </w:category>
        <w:types>
          <w:type w:val="bbPlcHdr"/>
        </w:types>
        <w:behaviors>
          <w:behavior w:val="content"/>
        </w:behaviors>
        <w:guid w:val="{DBDADACA-C7E4-49EB-A288-4D2EDC50549D}"/>
      </w:docPartPr>
      <w:docPartBody>
        <w:p w:rsidR="004D550B" w:rsidRDefault="004D550B" w:rsidP="004D550B">
          <w:pPr>
            <w:pStyle w:val="94754220F1DB4EC79C04E4667C1F6508"/>
          </w:pPr>
          <w:r w:rsidRPr="00711F0E">
            <w:rPr>
              <w:rStyle w:val="placeholder1Char"/>
              <w:rFonts w:hint="eastAsia"/>
              <w:sz w:val="16"/>
              <w:szCs w:val="16"/>
            </w:rPr>
            <w:t>____</w:t>
          </w:r>
        </w:p>
      </w:docPartBody>
    </w:docPart>
    <w:docPart>
      <w:docPartPr>
        <w:name w:val="61D4EBAA13B14341893267F1E4A3B938"/>
        <w:category>
          <w:name w:val="常规"/>
          <w:gallery w:val="placeholder"/>
        </w:category>
        <w:types>
          <w:type w:val="bbPlcHdr"/>
        </w:types>
        <w:behaviors>
          <w:behavior w:val="content"/>
        </w:behaviors>
        <w:guid w:val="{9AE97188-048B-4D87-A5C8-05A887510CBC}"/>
      </w:docPartPr>
      <w:docPartBody>
        <w:p w:rsidR="004D550B" w:rsidRDefault="004D550B" w:rsidP="004D550B">
          <w:pPr>
            <w:pStyle w:val="61D4EBAA13B14341893267F1E4A3B938"/>
          </w:pPr>
          <w:r w:rsidRPr="00711F0E">
            <w:rPr>
              <w:rStyle w:val="placeholder1Char"/>
              <w:rFonts w:hint="eastAsia"/>
              <w:sz w:val="16"/>
              <w:szCs w:val="16"/>
            </w:rPr>
            <w:t>____</w:t>
          </w:r>
        </w:p>
      </w:docPartBody>
    </w:docPart>
    <w:docPart>
      <w:docPartPr>
        <w:name w:val="E560BE37056C40B9B17D0C9D831BB094"/>
        <w:category>
          <w:name w:val="常规"/>
          <w:gallery w:val="placeholder"/>
        </w:category>
        <w:types>
          <w:type w:val="bbPlcHdr"/>
        </w:types>
        <w:behaviors>
          <w:behavior w:val="content"/>
        </w:behaviors>
        <w:guid w:val="{7044A29A-150F-4479-AA8E-4CBA785104D4}"/>
      </w:docPartPr>
      <w:docPartBody>
        <w:p w:rsidR="004D550B" w:rsidRDefault="004D550B" w:rsidP="004D550B">
          <w:pPr>
            <w:pStyle w:val="E560BE37056C40B9B17D0C9D831BB094"/>
          </w:pPr>
          <w:r w:rsidRPr="00711F0E">
            <w:rPr>
              <w:rStyle w:val="placeholder1Char"/>
              <w:rFonts w:hint="eastAsia"/>
              <w:sz w:val="16"/>
              <w:szCs w:val="16"/>
            </w:rPr>
            <w:t>____</w:t>
          </w:r>
        </w:p>
      </w:docPartBody>
    </w:docPart>
    <w:docPart>
      <w:docPartPr>
        <w:name w:val="4506013010E245CFA8480E9573075183"/>
        <w:category>
          <w:name w:val="常规"/>
          <w:gallery w:val="placeholder"/>
        </w:category>
        <w:types>
          <w:type w:val="bbPlcHdr"/>
        </w:types>
        <w:behaviors>
          <w:behavior w:val="content"/>
        </w:behaviors>
        <w:guid w:val="{ACD6516B-06CC-4CE2-9DAA-7B1304D268D8}"/>
      </w:docPartPr>
      <w:docPartBody>
        <w:p w:rsidR="004D550B" w:rsidRDefault="004D550B" w:rsidP="004D550B">
          <w:pPr>
            <w:pStyle w:val="4506013010E245CFA8480E9573075183"/>
          </w:pPr>
          <w:r w:rsidRPr="00711F0E">
            <w:rPr>
              <w:rStyle w:val="placeholder1Char"/>
              <w:rFonts w:hint="eastAsia"/>
              <w:sz w:val="16"/>
              <w:szCs w:val="16"/>
            </w:rPr>
            <w:t>____</w:t>
          </w:r>
        </w:p>
      </w:docPartBody>
    </w:docPart>
    <w:docPart>
      <w:docPartPr>
        <w:name w:val="FAABC985917A41EBADBFA7FB9DEE0FC0"/>
        <w:category>
          <w:name w:val="常规"/>
          <w:gallery w:val="placeholder"/>
        </w:category>
        <w:types>
          <w:type w:val="bbPlcHdr"/>
        </w:types>
        <w:behaviors>
          <w:behavior w:val="content"/>
        </w:behaviors>
        <w:guid w:val="{EE5AF50B-F356-437C-8CE1-A85BB68DD392}"/>
      </w:docPartPr>
      <w:docPartBody>
        <w:p w:rsidR="004D550B" w:rsidRDefault="004D550B" w:rsidP="004D550B">
          <w:pPr>
            <w:pStyle w:val="FAABC985917A41EBADBFA7FB9DEE0FC0"/>
          </w:pPr>
          <w:r w:rsidRPr="00711F0E">
            <w:rPr>
              <w:rStyle w:val="placeholder1Char"/>
              <w:rFonts w:hint="eastAsia"/>
              <w:sz w:val="16"/>
              <w:szCs w:val="16"/>
            </w:rPr>
            <w:t>____</w:t>
          </w:r>
        </w:p>
      </w:docPartBody>
    </w:docPart>
    <w:docPart>
      <w:docPartPr>
        <w:name w:val="56B7D0042FC244DF8553889C4882A164"/>
        <w:category>
          <w:name w:val="常规"/>
          <w:gallery w:val="placeholder"/>
        </w:category>
        <w:types>
          <w:type w:val="bbPlcHdr"/>
        </w:types>
        <w:behaviors>
          <w:behavior w:val="content"/>
        </w:behaviors>
        <w:guid w:val="{CC50F56F-6563-4B1F-B973-3900CCB09F8B}"/>
      </w:docPartPr>
      <w:docPartBody>
        <w:p w:rsidR="004D550B" w:rsidRDefault="004D550B" w:rsidP="004D550B">
          <w:pPr>
            <w:pStyle w:val="56B7D0042FC244DF8553889C4882A164"/>
          </w:pPr>
          <w:r w:rsidRPr="00711F0E">
            <w:rPr>
              <w:rStyle w:val="placeholder1Char"/>
              <w:rFonts w:hint="eastAsia"/>
              <w:sz w:val="16"/>
              <w:szCs w:val="16"/>
            </w:rPr>
            <w:t>____</w:t>
          </w:r>
        </w:p>
      </w:docPartBody>
    </w:docPart>
    <w:docPart>
      <w:docPartPr>
        <w:name w:val="89EBF0CD7A49439F84B6DC0493220CEE"/>
        <w:category>
          <w:name w:val="常规"/>
          <w:gallery w:val="placeholder"/>
        </w:category>
        <w:types>
          <w:type w:val="bbPlcHdr"/>
        </w:types>
        <w:behaviors>
          <w:behavior w:val="content"/>
        </w:behaviors>
        <w:guid w:val="{64C18DD3-2F2B-4206-BC9A-7E27A137EC74}"/>
      </w:docPartPr>
      <w:docPartBody>
        <w:p w:rsidR="004D550B" w:rsidRDefault="004D550B" w:rsidP="004D550B">
          <w:pPr>
            <w:pStyle w:val="89EBF0CD7A49439F84B6DC0493220CEE"/>
          </w:pPr>
          <w:r w:rsidRPr="00711F0E">
            <w:rPr>
              <w:rStyle w:val="placeholder1Char"/>
              <w:rFonts w:hint="eastAsia"/>
              <w:sz w:val="16"/>
              <w:szCs w:val="16"/>
            </w:rPr>
            <w:t>____</w:t>
          </w:r>
        </w:p>
      </w:docPartBody>
    </w:docPart>
    <w:docPart>
      <w:docPartPr>
        <w:name w:val="380F509AFD19412B85F26D89B4E3E633"/>
        <w:category>
          <w:name w:val="常规"/>
          <w:gallery w:val="placeholder"/>
        </w:category>
        <w:types>
          <w:type w:val="bbPlcHdr"/>
        </w:types>
        <w:behaviors>
          <w:behavior w:val="content"/>
        </w:behaviors>
        <w:guid w:val="{F44B90FA-886B-4AD5-8981-C00EBB48295C}"/>
      </w:docPartPr>
      <w:docPartBody>
        <w:p w:rsidR="004D550B" w:rsidRDefault="004D550B" w:rsidP="004D550B">
          <w:pPr>
            <w:pStyle w:val="380F509AFD19412B85F26D89B4E3E633"/>
          </w:pPr>
          <w:r w:rsidRPr="00711F0E">
            <w:rPr>
              <w:rStyle w:val="placeholder1Char"/>
              <w:rFonts w:hint="eastAsia"/>
              <w:sz w:val="16"/>
              <w:szCs w:val="16"/>
            </w:rPr>
            <w:t>____</w:t>
          </w:r>
        </w:p>
      </w:docPartBody>
    </w:docPart>
    <w:docPart>
      <w:docPartPr>
        <w:name w:val="8E55188411DF4EF7B8B4D12239E25EA7"/>
        <w:category>
          <w:name w:val="常规"/>
          <w:gallery w:val="placeholder"/>
        </w:category>
        <w:types>
          <w:type w:val="bbPlcHdr"/>
        </w:types>
        <w:behaviors>
          <w:behavior w:val="content"/>
        </w:behaviors>
        <w:guid w:val="{D381260F-E492-47D6-B436-EEA5685128EC}"/>
      </w:docPartPr>
      <w:docPartBody>
        <w:p w:rsidR="004D550B" w:rsidRDefault="004D550B" w:rsidP="004D550B">
          <w:pPr>
            <w:pStyle w:val="8E55188411DF4EF7B8B4D12239E25EA7"/>
          </w:pPr>
          <w:r w:rsidRPr="00711F0E">
            <w:rPr>
              <w:rStyle w:val="placeholder1Char"/>
              <w:rFonts w:hint="eastAsia"/>
              <w:sz w:val="16"/>
              <w:szCs w:val="16"/>
            </w:rPr>
            <w:t>____</w:t>
          </w:r>
        </w:p>
      </w:docPartBody>
    </w:docPart>
    <w:docPart>
      <w:docPartPr>
        <w:name w:val="86C022E72E14429F8AB84F4653B5143F"/>
        <w:category>
          <w:name w:val="常规"/>
          <w:gallery w:val="placeholder"/>
        </w:category>
        <w:types>
          <w:type w:val="bbPlcHdr"/>
        </w:types>
        <w:behaviors>
          <w:behavior w:val="content"/>
        </w:behaviors>
        <w:guid w:val="{DCC1D997-C663-4FC1-9CD1-4B9678DB73F2}"/>
      </w:docPartPr>
      <w:docPartBody>
        <w:p w:rsidR="004D550B" w:rsidRDefault="004D550B" w:rsidP="004D550B">
          <w:pPr>
            <w:pStyle w:val="86C022E72E14429F8AB84F4653B5143F"/>
          </w:pPr>
          <w:r w:rsidRPr="00711F0E">
            <w:rPr>
              <w:rStyle w:val="placeholder1Char"/>
              <w:rFonts w:hint="eastAsia"/>
              <w:sz w:val="16"/>
              <w:szCs w:val="16"/>
            </w:rPr>
            <w:t>____</w:t>
          </w:r>
        </w:p>
      </w:docPartBody>
    </w:docPart>
    <w:docPart>
      <w:docPartPr>
        <w:name w:val="AA212C1DF0B445BB83166F03EEB54784"/>
        <w:category>
          <w:name w:val="常规"/>
          <w:gallery w:val="placeholder"/>
        </w:category>
        <w:types>
          <w:type w:val="bbPlcHdr"/>
        </w:types>
        <w:behaviors>
          <w:behavior w:val="content"/>
        </w:behaviors>
        <w:guid w:val="{495552CE-1190-43E1-B872-BDB3717C7833}"/>
      </w:docPartPr>
      <w:docPartBody>
        <w:p w:rsidR="004D550B" w:rsidRDefault="004D550B" w:rsidP="004D550B">
          <w:pPr>
            <w:pStyle w:val="AA212C1DF0B445BB83166F03EEB54784"/>
          </w:pPr>
          <w:r w:rsidRPr="00711F0E">
            <w:rPr>
              <w:rStyle w:val="placeholder1Char"/>
              <w:rFonts w:hint="eastAsia"/>
              <w:sz w:val="16"/>
              <w:szCs w:val="16"/>
            </w:rPr>
            <w:t>____</w:t>
          </w:r>
        </w:p>
      </w:docPartBody>
    </w:docPart>
    <w:docPart>
      <w:docPartPr>
        <w:name w:val="E1D62C8AB6284883BF68495B10A721E3"/>
        <w:category>
          <w:name w:val="常规"/>
          <w:gallery w:val="placeholder"/>
        </w:category>
        <w:types>
          <w:type w:val="bbPlcHdr"/>
        </w:types>
        <w:behaviors>
          <w:behavior w:val="content"/>
        </w:behaviors>
        <w:guid w:val="{64E57B76-20BB-40CB-B517-AEEF758F234E}"/>
      </w:docPartPr>
      <w:docPartBody>
        <w:p w:rsidR="004D550B" w:rsidRDefault="004D550B" w:rsidP="004D550B">
          <w:pPr>
            <w:pStyle w:val="E1D62C8AB6284883BF68495B10A721E3"/>
          </w:pPr>
          <w:r w:rsidRPr="00711F0E">
            <w:rPr>
              <w:rStyle w:val="placeholder1Char"/>
              <w:rFonts w:hint="eastAsia"/>
              <w:sz w:val="16"/>
              <w:szCs w:val="16"/>
            </w:rPr>
            <w:t>____</w:t>
          </w:r>
        </w:p>
      </w:docPartBody>
    </w:docPart>
    <w:docPart>
      <w:docPartPr>
        <w:name w:val="728F75C5F69542058C76A97AC26C3559"/>
        <w:category>
          <w:name w:val="常规"/>
          <w:gallery w:val="placeholder"/>
        </w:category>
        <w:types>
          <w:type w:val="bbPlcHdr"/>
        </w:types>
        <w:behaviors>
          <w:behavior w:val="content"/>
        </w:behaviors>
        <w:guid w:val="{C448F699-5DF5-4DE2-A2FA-1F5F196DF8C6}"/>
      </w:docPartPr>
      <w:docPartBody>
        <w:p w:rsidR="004D550B" w:rsidRDefault="004D550B" w:rsidP="004D550B">
          <w:pPr>
            <w:pStyle w:val="728F75C5F69542058C76A97AC26C3559"/>
          </w:pPr>
          <w:r w:rsidRPr="00711F0E">
            <w:rPr>
              <w:rStyle w:val="placeholder1Char"/>
              <w:rFonts w:hint="eastAsia"/>
              <w:sz w:val="16"/>
              <w:szCs w:val="16"/>
            </w:rPr>
            <w:t>____</w:t>
          </w:r>
        </w:p>
      </w:docPartBody>
    </w:docPart>
    <w:docPart>
      <w:docPartPr>
        <w:name w:val="D456026539264DEE99694F3998954783"/>
        <w:category>
          <w:name w:val="常规"/>
          <w:gallery w:val="placeholder"/>
        </w:category>
        <w:types>
          <w:type w:val="bbPlcHdr"/>
        </w:types>
        <w:behaviors>
          <w:behavior w:val="content"/>
        </w:behaviors>
        <w:guid w:val="{2668FD3A-1041-4DC6-8114-BC1F56382DFB}"/>
      </w:docPartPr>
      <w:docPartBody>
        <w:p w:rsidR="004D550B" w:rsidRDefault="004D550B" w:rsidP="004D550B">
          <w:pPr>
            <w:pStyle w:val="D456026539264DEE99694F3998954783"/>
          </w:pPr>
          <w:r w:rsidRPr="00711F0E">
            <w:rPr>
              <w:rStyle w:val="placeholder1Char"/>
              <w:rFonts w:hint="eastAsia"/>
              <w:sz w:val="16"/>
              <w:szCs w:val="16"/>
            </w:rPr>
            <w:t>____</w:t>
          </w:r>
        </w:p>
      </w:docPartBody>
    </w:docPart>
    <w:docPart>
      <w:docPartPr>
        <w:name w:val="9221A1DB32E8478BB7ADE1C5B87AEC80"/>
        <w:category>
          <w:name w:val="常规"/>
          <w:gallery w:val="placeholder"/>
        </w:category>
        <w:types>
          <w:type w:val="bbPlcHdr"/>
        </w:types>
        <w:behaviors>
          <w:behavior w:val="content"/>
        </w:behaviors>
        <w:guid w:val="{B178C538-C010-4A48-90DC-1176C78AC22A}"/>
      </w:docPartPr>
      <w:docPartBody>
        <w:p w:rsidR="004D550B" w:rsidRDefault="004D550B" w:rsidP="004D550B">
          <w:pPr>
            <w:pStyle w:val="9221A1DB32E8478BB7ADE1C5B87AEC80"/>
          </w:pPr>
          <w:r w:rsidRPr="00711F0E">
            <w:rPr>
              <w:rStyle w:val="placeholder1Char"/>
              <w:rFonts w:hint="eastAsia"/>
              <w:sz w:val="16"/>
              <w:szCs w:val="16"/>
            </w:rPr>
            <w:t>____</w:t>
          </w:r>
        </w:p>
      </w:docPartBody>
    </w:docPart>
    <w:docPart>
      <w:docPartPr>
        <w:name w:val="03E37F3E14E640588862117DE250104B"/>
        <w:category>
          <w:name w:val="常规"/>
          <w:gallery w:val="placeholder"/>
        </w:category>
        <w:types>
          <w:type w:val="bbPlcHdr"/>
        </w:types>
        <w:behaviors>
          <w:behavior w:val="content"/>
        </w:behaviors>
        <w:guid w:val="{B390857B-DCEA-4084-BE75-37FCCD05979A}"/>
      </w:docPartPr>
      <w:docPartBody>
        <w:p w:rsidR="004D550B" w:rsidRDefault="004D550B" w:rsidP="004D550B">
          <w:pPr>
            <w:pStyle w:val="03E37F3E14E640588862117DE250104B"/>
          </w:pPr>
          <w:r w:rsidRPr="00711F0E">
            <w:rPr>
              <w:rStyle w:val="placeholder1Char"/>
              <w:rFonts w:hint="eastAsia"/>
              <w:sz w:val="16"/>
              <w:szCs w:val="16"/>
            </w:rPr>
            <w:t>____</w:t>
          </w:r>
        </w:p>
      </w:docPartBody>
    </w:docPart>
    <w:docPart>
      <w:docPartPr>
        <w:name w:val="0172BFCD30B44CFCA5EBC3B22B398573"/>
        <w:category>
          <w:name w:val="常规"/>
          <w:gallery w:val="placeholder"/>
        </w:category>
        <w:types>
          <w:type w:val="bbPlcHdr"/>
        </w:types>
        <w:behaviors>
          <w:behavior w:val="content"/>
        </w:behaviors>
        <w:guid w:val="{287DB994-9806-4C65-B33E-D37B9848588F}"/>
      </w:docPartPr>
      <w:docPartBody>
        <w:p w:rsidR="004D550B" w:rsidRDefault="004D550B" w:rsidP="004D550B">
          <w:pPr>
            <w:pStyle w:val="0172BFCD30B44CFCA5EBC3B22B398573"/>
          </w:pPr>
          <w:r w:rsidRPr="00711F0E">
            <w:rPr>
              <w:rStyle w:val="placeholder1Char"/>
              <w:rFonts w:hint="eastAsia"/>
              <w:sz w:val="16"/>
              <w:szCs w:val="16"/>
            </w:rPr>
            <w:t>____</w:t>
          </w:r>
        </w:p>
      </w:docPartBody>
    </w:docPart>
    <w:docPart>
      <w:docPartPr>
        <w:name w:val="D943BA4C4C174011AF7B0ECA0E9B17FE"/>
        <w:category>
          <w:name w:val="常规"/>
          <w:gallery w:val="placeholder"/>
        </w:category>
        <w:types>
          <w:type w:val="bbPlcHdr"/>
        </w:types>
        <w:behaviors>
          <w:behavior w:val="content"/>
        </w:behaviors>
        <w:guid w:val="{63A711B4-62FA-4ABB-BEA6-23D6765B104C}"/>
      </w:docPartPr>
      <w:docPartBody>
        <w:p w:rsidR="004D550B" w:rsidRDefault="004D550B" w:rsidP="004D550B">
          <w:pPr>
            <w:pStyle w:val="D943BA4C4C174011AF7B0ECA0E9B17FE"/>
          </w:pPr>
          <w:r w:rsidRPr="00711F0E">
            <w:rPr>
              <w:rStyle w:val="placeholder1Char"/>
              <w:rFonts w:hint="eastAsia"/>
              <w:sz w:val="16"/>
              <w:szCs w:val="16"/>
            </w:rPr>
            <w:t>____</w:t>
          </w:r>
        </w:p>
      </w:docPartBody>
    </w:docPart>
    <w:docPart>
      <w:docPartPr>
        <w:name w:val="E5E9A06507D54D3593924ECD20674C23"/>
        <w:category>
          <w:name w:val="常规"/>
          <w:gallery w:val="placeholder"/>
        </w:category>
        <w:types>
          <w:type w:val="bbPlcHdr"/>
        </w:types>
        <w:behaviors>
          <w:behavior w:val="content"/>
        </w:behaviors>
        <w:guid w:val="{9CB554B6-0511-4926-8BE6-7443C654FFEC}"/>
      </w:docPartPr>
      <w:docPartBody>
        <w:p w:rsidR="004D550B" w:rsidRDefault="004D550B" w:rsidP="004D550B">
          <w:pPr>
            <w:pStyle w:val="E5E9A06507D54D3593924ECD20674C23"/>
          </w:pPr>
          <w:r w:rsidRPr="00711F0E">
            <w:rPr>
              <w:rStyle w:val="placeholder1Char"/>
              <w:rFonts w:hint="eastAsia"/>
              <w:sz w:val="16"/>
              <w:szCs w:val="16"/>
            </w:rPr>
            <w:t>____</w:t>
          </w:r>
        </w:p>
      </w:docPartBody>
    </w:docPart>
    <w:docPart>
      <w:docPartPr>
        <w:name w:val="8524A289154A4BE38BDBD1C450D63E22"/>
        <w:category>
          <w:name w:val="常规"/>
          <w:gallery w:val="placeholder"/>
        </w:category>
        <w:types>
          <w:type w:val="bbPlcHdr"/>
        </w:types>
        <w:behaviors>
          <w:behavior w:val="content"/>
        </w:behaviors>
        <w:guid w:val="{6325EC05-CA88-46A5-B393-8B491CC5E9E6}"/>
      </w:docPartPr>
      <w:docPartBody>
        <w:p w:rsidR="004D550B" w:rsidRDefault="004D550B" w:rsidP="004D550B">
          <w:pPr>
            <w:pStyle w:val="8524A289154A4BE38BDBD1C450D63E22"/>
          </w:pPr>
          <w:r w:rsidRPr="00711F0E">
            <w:rPr>
              <w:rStyle w:val="placeholder1Char"/>
              <w:rFonts w:hint="eastAsia"/>
              <w:sz w:val="16"/>
              <w:szCs w:val="16"/>
            </w:rPr>
            <w:t>____</w:t>
          </w:r>
        </w:p>
      </w:docPartBody>
    </w:docPart>
    <w:docPart>
      <w:docPartPr>
        <w:name w:val="A949DE0468A94F8690228C5D20D73BC0"/>
        <w:category>
          <w:name w:val="常规"/>
          <w:gallery w:val="placeholder"/>
        </w:category>
        <w:types>
          <w:type w:val="bbPlcHdr"/>
        </w:types>
        <w:behaviors>
          <w:behavior w:val="content"/>
        </w:behaviors>
        <w:guid w:val="{532945A5-189E-45AE-93EB-2BCFEF30039D}"/>
      </w:docPartPr>
      <w:docPartBody>
        <w:p w:rsidR="004D550B" w:rsidRDefault="004D550B" w:rsidP="004D550B">
          <w:pPr>
            <w:pStyle w:val="A949DE0468A94F8690228C5D20D73BC0"/>
          </w:pPr>
          <w:r w:rsidRPr="00711F0E">
            <w:rPr>
              <w:rStyle w:val="placeholder1Char"/>
              <w:rFonts w:hint="eastAsia"/>
              <w:sz w:val="16"/>
              <w:szCs w:val="16"/>
            </w:rPr>
            <w:t>____</w:t>
          </w:r>
        </w:p>
      </w:docPartBody>
    </w:docPart>
    <w:docPart>
      <w:docPartPr>
        <w:name w:val="EB2B6F8588F24E8D9B5C240EB0AB185E"/>
        <w:category>
          <w:name w:val="常规"/>
          <w:gallery w:val="placeholder"/>
        </w:category>
        <w:types>
          <w:type w:val="bbPlcHdr"/>
        </w:types>
        <w:behaviors>
          <w:behavior w:val="content"/>
        </w:behaviors>
        <w:guid w:val="{13C269E7-E39E-4CAD-9100-D1893734A562}"/>
      </w:docPartPr>
      <w:docPartBody>
        <w:p w:rsidR="004D550B" w:rsidRDefault="004D550B" w:rsidP="004D550B">
          <w:pPr>
            <w:pStyle w:val="EB2B6F8588F24E8D9B5C240EB0AB185E"/>
          </w:pPr>
          <w:r w:rsidRPr="00711F0E">
            <w:rPr>
              <w:rStyle w:val="placeholder1Char"/>
              <w:rFonts w:hint="eastAsia"/>
              <w:sz w:val="16"/>
              <w:szCs w:val="16"/>
            </w:rPr>
            <w:t>____</w:t>
          </w:r>
        </w:p>
      </w:docPartBody>
    </w:docPart>
    <w:docPart>
      <w:docPartPr>
        <w:name w:val="B6BA3682B6BC4C81B7C9F5F4DF4E7D24"/>
        <w:category>
          <w:name w:val="常规"/>
          <w:gallery w:val="placeholder"/>
        </w:category>
        <w:types>
          <w:type w:val="bbPlcHdr"/>
        </w:types>
        <w:behaviors>
          <w:behavior w:val="content"/>
        </w:behaviors>
        <w:guid w:val="{9B08C67B-0D87-4332-8F04-9F281D7366E7}"/>
      </w:docPartPr>
      <w:docPartBody>
        <w:p w:rsidR="004D550B" w:rsidRDefault="004D550B" w:rsidP="004D550B">
          <w:pPr>
            <w:pStyle w:val="B6BA3682B6BC4C81B7C9F5F4DF4E7D24"/>
          </w:pPr>
          <w:r w:rsidRPr="00711F0E">
            <w:rPr>
              <w:rStyle w:val="placeholder1Char"/>
              <w:rFonts w:hint="eastAsia"/>
              <w:sz w:val="16"/>
              <w:szCs w:val="16"/>
            </w:rPr>
            <w:t>____</w:t>
          </w:r>
        </w:p>
      </w:docPartBody>
    </w:docPart>
    <w:docPart>
      <w:docPartPr>
        <w:name w:val="F9F4108411E54DDC8D07D512D4FD21DA"/>
        <w:category>
          <w:name w:val="常规"/>
          <w:gallery w:val="placeholder"/>
        </w:category>
        <w:types>
          <w:type w:val="bbPlcHdr"/>
        </w:types>
        <w:behaviors>
          <w:behavior w:val="content"/>
        </w:behaviors>
        <w:guid w:val="{29C35318-C7A1-4C97-B41B-B4320C16BE8B}"/>
      </w:docPartPr>
      <w:docPartBody>
        <w:p w:rsidR="004D550B" w:rsidRDefault="004D550B" w:rsidP="004D550B">
          <w:pPr>
            <w:pStyle w:val="F9F4108411E54DDC8D07D512D4FD21DA"/>
          </w:pPr>
          <w:r w:rsidRPr="00711F0E">
            <w:rPr>
              <w:rStyle w:val="placeholder1Char"/>
              <w:rFonts w:hint="eastAsia"/>
              <w:sz w:val="16"/>
              <w:szCs w:val="16"/>
            </w:rPr>
            <w:t>____</w:t>
          </w:r>
        </w:p>
      </w:docPartBody>
    </w:docPart>
    <w:docPart>
      <w:docPartPr>
        <w:name w:val="4D9D34C4BA76495E8FF219FFB8D7EAD7"/>
        <w:category>
          <w:name w:val="常规"/>
          <w:gallery w:val="placeholder"/>
        </w:category>
        <w:types>
          <w:type w:val="bbPlcHdr"/>
        </w:types>
        <w:behaviors>
          <w:behavior w:val="content"/>
        </w:behaviors>
        <w:guid w:val="{EA338C0F-C57B-4959-B52C-3534E396A5AA}"/>
      </w:docPartPr>
      <w:docPartBody>
        <w:p w:rsidR="004D550B" w:rsidRDefault="004D550B" w:rsidP="004D550B">
          <w:pPr>
            <w:pStyle w:val="4D9D34C4BA76495E8FF219FFB8D7EAD7"/>
          </w:pPr>
          <w:r w:rsidRPr="00711F0E">
            <w:rPr>
              <w:rStyle w:val="placeholder1Char"/>
              <w:rFonts w:hint="eastAsia"/>
              <w:sz w:val="16"/>
              <w:szCs w:val="16"/>
            </w:rPr>
            <w:t>____</w:t>
          </w:r>
        </w:p>
      </w:docPartBody>
    </w:docPart>
    <w:docPart>
      <w:docPartPr>
        <w:name w:val="C23048F716F84E9E99503903C4D25D44"/>
        <w:category>
          <w:name w:val="常规"/>
          <w:gallery w:val="placeholder"/>
        </w:category>
        <w:types>
          <w:type w:val="bbPlcHdr"/>
        </w:types>
        <w:behaviors>
          <w:behavior w:val="content"/>
        </w:behaviors>
        <w:guid w:val="{66CF8D70-2D64-49AF-85AF-8445DB15248F}"/>
      </w:docPartPr>
      <w:docPartBody>
        <w:p w:rsidR="004D550B" w:rsidRDefault="004D550B" w:rsidP="004D550B">
          <w:pPr>
            <w:pStyle w:val="C23048F716F84E9E99503903C4D25D44"/>
          </w:pPr>
          <w:r w:rsidRPr="00711F0E">
            <w:rPr>
              <w:rStyle w:val="placeholder1Char"/>
              <w:rFonts w:hint="eastAsia"/>
              <w:sz w:val="16"/>
              <w:szCs w:val="16"/>
            </w:rPr>
            <w:t>____</w:t>
          </w:r>
        </w:p>
      </w:docPartBody>
    </w:docPart>
    <w:docPart>
      <w:docPartPr>
        <w:name w:val="6E371BF060B94AF78466AB074278F434"/>
        <w:category>
          <w:name w:val="常规"/>
          <w:gallery w:val="placeholder"/>
        </w:category>
        <w:types>
          <w:type w:val="bbPlcHdr"/>
        </w:types>
        <w:behaviors>
          <w:behavior w:val="content"/>
        </w:behaviors>
        <w:guid w:val="{086442C8-AF4F-4A2E-8CC9-423B767872B2}"/>
      </w:docPartPr>
      <w:docPartBody>
        <w:p w:rsidR="004D550B" w:rsidRDefault="004D550B" w:rsidP="004D550B">
          <w:pPr>
            <w:pStyle w:val="6E371BF060B94AF78466AB074278F434"/>
          </w:pPr>
          <w:r w:rsidRPr="00711F0E">
            <w:rPr>
              <w:rStyle w:val="placeholder1Char"/>
              <w:rFonts w:hint="eastAsia"/>
              <w:sz w:val="16"/>
              <w:szCs w:val="16"/>
            </w:rPr>
            <w:t>____</w:t>
          </w:r>
        </w:p>
      </w:docPartBody>
    </w:docPart>
    <w:docPart>
      <w:docPartPr>
        <w:name w:val="8B62934E75A74A3195CADEA63E36D133"/>
        <w:category>
          <w:name w:val="常规"/>
          <w:gallery w:val="placeholder"/>
        </w:category>
        <w:types>
          <w:type w:val="bbPlcHdr"/>
        </w:types>
        <w:behaviors>
          <w:behavior w:val="content"/>
        </w:behaviors>
        <w:guid w:val="{B7B496F3-8F2F-4BF5-A634-95E71BCD0E31}"/>
      </w:docPartPr>
      <w:docPartBody>
        <w:p w:rsidR="004D550B" w:rsidRDefault="004D550B" w:rsidP="004D550B">
          <w:pPr>
            <w:pStyle w:val="8B62934E75A74A3195CADEA63E36D133"/>
          </w:pPr>
          <w:r w:rsidRPr="00711F0E">
            <w:rPr>
              <w:rStyle w:val="placeholder1Char"/>
              <w:rFonts w:hint="eastAsia"/>
              <w:sz w:val="16"/>
              <w:szCs w:val="16"/>
            </w:rPr>
            <w:t>____</w:t>
          </w:r>
        </w:p>
      </w:docPartBody>
    </w:docPart>
    <w:docPart>
      <w:docPartPr>
        <w:name w:val="125F3E18BEA842E698DAB2B43511A880"/>
        <w:category>
          <w:name w:val="常规"/>
          <w:gallery w:val="placeholder"/>
        </w:category>
        <w:types>
          <w:type w:val="bbPlcHdr"/>
        </w:types>
        <w:behaviors>
          <w:behavior w:val="content"/>
        </w:behaviors>
        <w:guid w:val="{C037AE5F-AD87-4EBC-B590-613268B0066E}"/>
      </w:docPartPr>
      <w:docPartBody>
        <w:p w:rsidR="004D550B" w:rsidRDefault="004D550B" w:rsidP="004D550B">
          <w:pPr>
            <w:pStyle w:val="125F3E18BEA842E698DAB2B43511A880"/>
          </w:pPr>
          <w:r w:rsidRPr="00711F0E">
            <w:rPr>
              <w:rStyle w:val="placeholder1Char"/>
              <w:rFonts w:hint="eastAsia"/>
              <w:sz w:val="16"/>
              <w:szCs w:val="16"/>
            </w:rPr>
            <w:t>____</w:t>
          </w:r>
        </w:p>
      </w:docPartBody>
    </w:docPart>
    <w:docPart>
      <w:docPartPr>
        <w:name w:val="29B50D67B2DB499097C6180CB7FDE0AE"/>
        <w:category>
          <w:name w:val="常规"/>
          <w:gallery w:val="placeholder"/>
        </w:category>
        <w:types>
          <w:type w:val="bbPlcHdr"/>
        </w:types>
        <w:behaviors>
          <w:behavior w:val="content"/>
        </w:behaviors>
        <w:guid w:val="{0D564953-85AA-4E10-B2B4-F1E23C321848}"/>
      </w:docPartPr>
      <w:docPartBody>
        <w:p w:rsidR="004D550B" w:rsidRDefault="004D550B" w:rsidP="004D550B">
          <w:pPr>
            <w:pStyle w:val="29B50D67B2DB499097C6180CB7FDE0AE"/>
          </w:pPr>
          <w:r w:rsidRPr="00711F0E">
            <w:rPr>
              <w:rStyle w:val="placeholder1Char"/>
              <w:rFonts w:hint="eastAsia"/>
              <w:sz w:val="16"/>
              <w:szCs w:val="16"/>
            </w:rPr>
            <w:t>____</w:t>
          </w:r>
        </w:p>
      </w:docPartBody>
    </w:docPart>
    <w:docPart>
      <w:docPartPr>
        <w:name w:val="67022A3A6F0D47EAB04AC7F0BD8C1901"/>
        <w:category>
          <w:name w:val="常规"/>
          <w:gallery w:val="placeholder"/>
        </w:category>
        <w:types>
          <w:type w:val="bbPlcHdr"/>
        </w:types>
        <w:behaviors>
          <w:behavior w:val="content"/>
        </w:behaviors>
        <w:guid w:val="{9906191D-7A1A-4E8C-847B-D10D88DF21F7}"/>
      </w:docPartPr>
      <w:docPartBody>
        <w:p w:rsidR="004D550B" w:rsidRDefault="004D550B" w:rsidP="004D550B">
          <w:pPr>
            <w:pStyle w:val="67022A3A6F0D47EAB04AC7F0BD8C1901"/>
          </w:pPr>
          <w:r w:rsidRPr="00711F0E">
            <w:rPr>
              <w:rStyle w:val="placeholder1Char"/>
              <w:rFonts w:hint="eastAsia"/>
              <w:sz w:val="16"/>
              <w:szCs w:val="16"/>
            </w:rPr>
            <w:t>____</w:t>
          </w:r>
        </w:p>
      </w:docPartBody>
    </w:docPart>
    <w:docPart>
      <w:docPartPr>
        <w:name w:val="698F19B0EBDD4A10B89DD1C641A52871"/>
        <w:category>
          <w:name w:val="常规"/>
          <w:gallery w:val="placeholder"/>
        </w:category>
        <w:types>
          <w:type w:val="bbPlcHdr"/>
        </w:types>
        <w:behaviors>
          <w:behavior w:val="content"/>
        </w:behaviors>
        <w:guid w:val="{6D3023D0-1489-4560-8BB2-468E2F7BC513}"/>
      </w:docPartPr>
      <w:docPartBody>
        <w:p w:rsidR="004D550B" w:rsidRDefault="004D550B" w:rsidP="004D550B">
          <w:pPr>
            <w:pStyle w:val="698F19B0EBDD4A10B89DD1C641A52871"/>
          </w:pPr>
          <w:r w:rsidRPr="00711F0E">
            <w:rPr>
              <w:rStyle w:val="placeholder1Char"/>
              <w:rFonts w:hint="eastAsia"/>
              <w:sz w:val="16"/>
              <w:szCs w:val="16"/>
            </w:rPr>
            <w:t>____</w:t>
          </w:r>
        </w:p>
      </w:docPartBody>
    </w:docPart>
    <w:docPart>
      <w:docPartPr>
        <w:name w:val="4DF06AF6F06F421D862885EB58F1F72C"/>
        <w:category>
          <w:name w:val="常规"/>
          <w:gallery w:val="placeholder"/>
        </w:category>
        <w:types>
          <w:type w:val="bbPlcHdr"/>
        </w:types>
        <w:behaviors>
          <w:behavior w:val="content"/>
        </w:behaviors>
        <w:guid w:val="{5936CE53-E997-4B5B-8283-018B2BFD9969}"/>
      </w:docPartPr>
      <w:docPartBody>
        <w:p w:rsidR="004D550B" w:rsidRDefault="004D550B" w:rsidP="004D550B">
          <w:pPr>
            <w:pStyle w:val="4DF06AF6F06F421D862885EB58F1F72C"/>
          </w:pPr>
          <w:r w:rsidRPr="00711F0E">
            <w:rPr>
              <w:rStyle w:val="placeholder1Char"/>
              <w:rFonts w:hint="eastAsia"/>
              <w:sz w:val="16"/>
              <w:szCs w:val="16"/>
            </w:rPr>
            <w:t>____</w:t>
          </w:r>
        </w:p>
      </w:docPartBody>
    </w:docPart>
    <w:docPart>
      <w:docPartPr>
        <w:name w:val="CED8FA9172B04F76A7CF71CE23887E0E"/>
        <w:category>
          <w:name w:val="常规"/>
          <w:gallery w:val="placeholder"/>
        </w:category>
        <w:types>
          <w:type w:val="bbPlcHdr"/>
        </w:types>
        <w:behaviors>
          <w:behavior w:val="content"/>
        </w:behaviors>
        <w:guid w:val="{BB90BE2B-A64B-474B-B85E-C64853DD98CF}"/>
      </w:docPartPr>
      <w:docPartBody>
        <w:p w:rsidR="004D550B" w:rsidRDefault="004D550B" w:rsidP="004D550B">
          <w:pPr>
            <w:pStyle w:val="CED8FA9172B04F76A7CF71CE23887E0E"/>
          </w:pPr>
          <w:r w:rsidRPr="00711F0E">
            <w:rPr>
              <w:rStyle w:val="placeholder1Char"/>
              <w:rFonts w:hint="eastAsia"/>
              <w:sz w:val="16"/>
              <w:szCs w:val="16"/>
            </w:rPr>
            <w:t>____</w:t>
          </w:r>
        </w:p>
      </w:docPartBody>
    </w:docPart>
    <w:docPart>
      <w:docPartPr>
        <w:name w:val="3DBFB7078C3C4C52B5C8CA920FE42190"/>
        <w:category>
          <w:name w:val="常规"/>
          <w:gallery w:val="placeholder"/>
        </w:category>
        <w:types>
          <w:type w:val="bbPlcHdr"/>
        </w:types>
        <w:behaviors>
          <w:behavior w:val="content"/>
        </w:behaviors>
        <w:guid w:val="{8F8ADB85-349E-487C-A645-AA7625FD7AC4}"/>
      </w:docPartPr>
      <w:docPartBody>
        <w:p w:rsidR="004D550B" w:rsidRDefault="004D550B" w:rsidP="004D550B">
          <w:pPr>
            <w:pStyle w:val="3DBFB7078C3C4C52B5C8CA920FE42190"/>
          </w:pPr>
          <w:r w:rsidRPr="00711F0E">
            <w:rPr>
              <w:rStyle w:val="placeholder1Char"/>
              <w:rFonts w:hint="eastAsia"/>
              <w:sz w:val="16"/>
              <w:szCs w:val="16"/>
            </w:rPr>
            <w:t>____</w:t>
          </w:r>
        </w:p>
      </w:docPartBody>
    </w:docPart>
    <w:docPart>
      <w:docPartPr>
        <w:name w:val="628CC288B3224411A21FC557B0A9A6F1"/>
        <w:category>
          <w:name w:val="常规"/>
          <w:gallery w:val="placeholder"/>
        </w:category>
        <w:types>
          <w:type w:val="bbPlcHdr"/>
        </w:types>
        <w:behaviors>
          <w:behavior w:val="content"/>
        </w:behaviors>
        <w:guid w:val="{D7D68B88-3C2D-4359-A460-4E51F8A0C021}"/>
      </w:docPartPr>
      <w:docPartBody>
        <w:p w:rsidR="004D550B" w:rsidRDefault="004D550B" w:rsidP="004D550B">
          <w:pPr>
            <w:pStyle w:val="628CC288B3224411A21FC557B0A9A6F1"/>
          </w:pPr>
          <w:r w:rsidRPr="00711F0E">
            <w:rPr>
              <w:rStyle w:val="placeholder1Char"/>
              <w:rFonts w:hint="eastAsia"/>
              <w:sz w:val="16"/>
              <w:szCs w:val="16"/>
            </w:rPr>
            <w:t>____</w:t>
          </w:r>
        </w:p>
      </w:docPartBody>
    </w:docPart>
    <w:docPart>
      <w:docPartPr>
        <w:name w:val="E37815ADFDA742AA8404F4EAC351E45E"/>
        <w:category>
          <w:name w:val="常规"/>
          <w:gallery w:val="placeholder"/>
        </w:category>
        <w:types>
          <w:type w:val="bbPlcHdr"/>
        </w:types>
        <w:behaviors>
          <w:behavior w:val="content"/>
        </w:behaviors>
        <w:guid w:val="{71A38DE4-9C29-47DA-822C-3D82952B0047}"/>
      </w:docPartPr>
      <w:docPartBody>
        <w:p w:rsidR="004D550B" w:rsidRDefault="004D550B" w:rsidP="004D550B">
          <w:pPr>
            <w:pStyle w:val="E37815ADFDA742AA8404F4EAC351E45E"/>
          </w:pPr>
          <w:r w:rsidRPr="00711F0E">
            <w:rPr>
              <w:rStyle w:val="placeholder1Char"/>
              <w:rFonts w:hint="eastAsia"/>
              <w:sz w:val="16"/>
              <w:szCs w:val="16"/>
            </w:rPr>
            <w:t>____</w:t>
          </w:r>
        </w:p>
      </w:docPartBody>
    </w:docPart>
    <w:docPart>
      <w:docPartPr>
        <w:name w:val="E4ED443970914F54A24AF65028EC90F5"/>
        <w:category>
          <w:name w:val="常规"/>
          <w:gallery w:val="placeholder"/>
        </w:category>
        <w:types>
          <w:type w:val="bbPlcHdr"/>
        </w:types>
        <w:behaviors>
          <w:behavior w:val="content"/>
        </w:behaviors>
        <w:guid w:val="{4DF4FFF1-EE92-4A63-819F-3F56667D425E}"/>
      </w:docPartPr>
      <w:docPartBody>
        <w:p w:rsidR="004D550B" w:rsidRDefault="004D550B" w:rsidP="004D550B">
          <w:pPr>
            <w:pStyle w:val="E4ED443970914F54A24AF65028EC90F5"/>
          </w:pPr>
          <w:r w:rsidRPr="00711F0E">
            <w:rPr>
              <w:rStyle w:val="placeholder1Char"/>
              <w:rFonts w:hint="eastAsia"/>
              <w:sz w:val="16"/>
              <w:szCs w:val="16"/>
            </w:rPr>
            <w:t>____</w:t>
          </w:r>
        </w:p>
      </w:docPartBody>
    </w:docPart>
    <w:docPart>
      <w:docPartPr>
        <w:name w:val="D8A31B57516643DA8A362BB7B67DD928"/>
        <w:category>
          <w:name w:val="常规"/>
          <w:gallery w:val="placeholder"/>
        </w:category>
        <w:types>
          <w:type w:val="bbPlcHdr"/>
        </w:types>
        <w:behaviors>
          <w:behavior w:val="content"/>
        </w:behaviors>
        <w:guid w:val="{DCEDD8B0-2CAD-451E-BA6F-73E97DA4C3C8}"/>
      </w:docPartPr>
      <w:docPartBody>
        <w:p w:rsidR="004D550B" w:rsidRDefault="004D550B" w:rsidP="004D550B">
          <w:pPr>
            <w:pStyle w:val="D8A31B57516643DA8A362BB7B67DD928"/>
          </w:pPr>
          <w:r w:rsidRPr="00711F0E">
            <w:rPr>
              <w:rStyle w:val="placeholder1Char"/>
              <w:rFonts w:hint="eastAsia"/>
              <w:sz w:val="16"/>
              <w:szCs w:val="16"/>
            </w:rPr>
            <w:t>____</w:t>
          </w:r>
        </w:p>
      </w:docPartBody>
    </w:docPart>
    <w:docPart>
      <w:docPartPr>
        <w:name w:val="933E4D32C6A948A29E3DEC035044F5B6"/>
        <w:category>
          <w:name w:val="常规"/>
          <w:gallery w:val="placeholder"/>
        </w:category>
        <w:types>
          <w:type w:val="bbPlcHdr"/>
        </w:types>
        <w:behaviors>
          <w:behavior w:val="content"/>
        </w:behaviors>
        <w:guid w:val="{E940D6C9-BF91-498E-87E7-BA7AE1FCAAB5}"/>
      </w:docPartPr>
      <w:docPartBody>
        <w:p w:rsidR="004D550B" w:rsidRDefault="004D550B" w:rsidP="004D550B">
          <w:pPr>
            <w:pStyle w:val="933E4D32C6A948A29E3DEC035044F5B6"/>
          </w:pPr>
          <w:r w:rsidRPr="00711F0E">
            <w:rPr>
              <w:rStyle w:val="placeholder1Char"/>
              <w:rFonts w:hint="eastAsia"/>
              <w:sz w:val="16"/>
              <w:szCs w:val="16"/>
            </w:rPr>
            <w:t>____</w:t>
          </w:r>
        </w:p>
      </w:docPartBody>
    </w:docPart>
    <w:docPart>
      <w:docPartPr>
        <w:name w:val="C22120A6005946FEAFA2C47BCEFE3190"/>
        <w:category>
          <w:name w:val="常规"/>
          <w:gallery w:val="placeholder"/>
        </w:category>
        <w:types>
          <w:type w:val="bbPlcHdr"/>
        </w:types>
        <w:behaviors>
          <w:behavior w:val="content"/>
        </w:behaviors>
        <w:guid w:val="{C907D410-8E30-47A7-A107-9E3294F77BA5}"/>
      </w:docPartPr>
      <w:docPartBody>
        <w:p w:rsidR="004D550B" w:rsidRDefault="004D550B" w:rsidP="004D550B">
          <w:pPr>
            <w:pStyle w:val="C22120A6005946FEAFA2C47BCEFE3190"/>
          </w:pPr>
          <w:r w:rsidRPr="00711F0E">
            <w:rPr>
              <w:rStyle w:val="placeholder1Char"/>
              <w:rFonts w:hint="eastAsia"/>
              <w:sz w:val="16"/>
              <w:szCs w:val="16"/>
            </w:rPr>
            <w:t>____</w:t>
          </w:r>
        </w:p>
      </w:docPartBody>
    </w:docPart>
    <w:docPart>
      <w:docPartPr>
        <w:name w:val="A196CF8E0D57413F9E871DB4FE716721"/>
        <w:category>
          <w:name w:val="常规"/>
          <w:gallery w:val="placeholder"/>
        </w:category>
        <w:types>
          <w:type w:val="bbPlcHdr"/>
        </w:types>
        <w:behaviors>
          <w:behavior w:val="content"/>
        </w:behaviors>
        <w:guid w:val="{B7F44B5F-4EFD-4DA7-BB75-99BC8D328AF4}"/>
      </w:docPartPr>
      <w:docPartBody>
        <w:p w:rsidR="004D550B" w:rsidRDefault="004D550B" w:rsidP="004D550B">
          <w:pPr>
            <w:pStyle w:val="A196CF8E0D57413F9E871DB4FE716721"/>
          </w:pPr>
          <w:r w:rsidRPr="00711F0E">
            <w:rPr>
              <w:rStyle w:val="placeholder1Char"/>
              <w:rFonts w:hint="eastAsia"/>
              <w:sz w:val="16"/>
              <w:szCs w:val="16"/>
            </w:rPr>
            <w:t>____</w:t>
          </w:r>
        </w:p>
      </w:docPartBody>
    </w:docPart>
    <w:docPart>
      <w:docPartPr>
        <w:name w:val="F81D386ED9F34D068316DD75E166B283"/>
        <w:category>
          <w:name w:val="常规"/>
          <w:gallery w:val="placeholder"/>
        </w:category>
        <w:types>
          <w:type w:val="bbPlcHdr"/>
        </w:types>
        <w:behaviors>
          <w:behavior w:val="content"/>
        </w:behaviors>
        <w:guid w:val="{F8B7AE16-E460-42BF-B882-0FEDE4C6454D}"/>
      </w:docPartPr>
      <w:docPartBody>
        <w:p w:rsidR="004D550B" w:rsidRDefault="004D550B" w:rsidP="004D550B">
          <w:pPr>
            <w:pStyle w:val="F81D386ED9F34D068316DD75E166B283"/>
          </w:pPr>
          <w:r w:rsidRPr="00711F0E">
            <w:rPr>
              <w:rStyle w:val="placeholder1Char"/>
              <w:rFonts w:hint="eastAsia"/>
              <w:sz w:val="16"/>
              <w:szCs w:val="16"/>
            </w:rPr>
            <w:t>____</w:t>
          </w:r>
        </w:p>
      </w:docPartBody>
    </w:docPart>
    <w:docPart>
      <w:docPartPr>
        <w:name w:val="F6DD99756CB04376B8E31D4EE143B5AA"/>
        <w:category>
          <w:name w:val="常规"/>
          <w:gallery w:val="placeholder"/>
        </w:category>
        <w:types>
          <w:type w:val="bbPlcHdr"/>
        </w:types>
        <w:behaviors>
          <w:behavior w:val="content"/>
        </w:behaviors>
        <w:guid w:val="{BF321FE9-F3A0-4829-8362-0A27BDC30AAD}"/>
      </w:docPartPr>
      <w:docPartBody>
        <w:p w:rsidR="004D550B" w:rsidRDefault="004D550B" w:rsidP="004D550B">
          <w:pPr>
            <w:pStyle w:val="F6DD99756CB04376B8E31D4EE143B5AA"/>
          </w:pPr>
          <w:r w:rsidRPr="00711F0E">
            <w:rPr>
              <w:rStyle w:val="placeholder1Char"/>
              <w:rFonts w:hint="eastAsia"/>
              <w:sz w:val="16"/>
              <w:szCs w:val="16"/>
            </w:rPr>
            <w:t>____</w:t>
          </w:r>
        </w:p>
      </w:docPartBody>
    </w:docPart>
    <w:docPart>
      <w:docPartPr>
        <w:name w:val="853A1B637C36450087116852F5617C66"/>
        <w:category>
          <w:name w:val="常规"/>
          <w:gallery w:val="placeholder"/>
        </w:category>
        <w:types>
          <w:type w:val="bbPlcHdr"/>
        </w:types>
        <w:behaviors>
          <w:behavior w:val="content"/>
        </w:behaviors>
        <w:guid w:val="{DF4B3C21-837F-4F60-8F43-81C2EFA8891B}"/>
      </w:docPartPr>
      <w:docPartBody>
        <w:p w:rsidR="004D550B" w:rsidRDefault="004D550B" w:rsidP="004D550B">
          <w:pPr>
            <w:pStyle w:val="853A1B637C36450087116852F5617C66"/>
          </w:pPr>
          <w:r w:rsidRPr="00711F0E">
            <w:rPr>
              <w:rStyle w:val="placeholder1Char"/>
              <w:rFonts w:hint="eastAsia"/>
              <w:sz w:val="16"/>
              <w:szCs w:val="16"/>
            </w:rPr>
            <w:t>____</w:t>
          </w:r>
        </w:p>
      </w:docPartBody>
    </w:docPart>
    <w:docPart>
      <w:docPartPr>
        <w:name w:val="B27A6CE9EFB7469FBA5267EC654EEE77"/>
        <w:category>
          <w:name w:val="常规"/>
          <w:gallery w:val="placeholder"/>
        </w:category>
        <w:types>
          <w:type w:val="bbPlcHdr"/>
        </w:types>
        <w:behaviors>
          <w:behavior w:val="content"/>
        </w:behaviors>
        <w:guid w:val="{AD8876CD-5465-4CDB-B9A9-224FB1D84256}"/>
      </w:docPartPr>
      <w:docPartBody>
        <w:p w:rsidR="004D550B" w:rsidRDefault="004D550B" w:rsidP="004D550B">
          <w:pPr>
            <w:pStyle w:val="B27A6CE9EFB7469FBA5267EC654EEE77"/>
          </w:pPr>
          <w:r w:rsidRPr="00711F0E">
            <w:rPr>
              <w:rStyle w:val="placeholder1Char"/>
              <w:rFonts w:hint="eastAsia"/>
              <w:sz w:val="16"/>
              <w:szCs w:val="16"/>
            </w:rPr>
            <w:t>____</w:t>
          </w:r>
        </w:p>
      </w:docPartBody>
    </w:docPart>
    <w:docPart>
      <w:docPartPr>
        <w:name w:val="743C0623197641C0837A8C7E7FE7E25C"/>
        <w:category>
          <w:name w:val="常规"/>
          <w:gallery w:val="placeholder"/>
        </w:category>
        <w:types>
          <w:type w:val="bbPlcHdr"/>
        </w:types>
        <w:behaviors>
          <w:behavior w:val="content"/>
        </w:behaviors>
        <w:guid w:val="{AAF3A63A-500E-4C45-B156-1893C47B06C3}"/>
      </w:docPartPr>
      <w:docPartBody>
        <w:p w:rsidR="004D550B" w:rsidRDefault="004D550B" w:rsidP="004D550B">
          <w:pPr>
            <w:pStyle w:val="743C0623197641C0837A8C7E7FE7E25C"/>
          </w:pPr>
          <w:r w:rsidRPr="00711F0E">
            <w:rPr>
              <w:rStyle w:val="placeholder1Char"/>
              <w:rFonts w:hint="eastAsia"/>
              <w:sz w:val="16"/>
              <w:szCs w:val="16"/>
            </w:rPr>
            <w:t>____</w:t>
          </w:r>
        </w:p>
      </w:docPartBody>
    </w:docPart>
    <w:docPart>
      <w:docPartPr>
        <w:name w:val="07334FB7A6934F519EFCE30BC2AAB5C9"/>
        <w:category>
          <w:name w:val="常规"/>
          <w:gallery w:val="placeholder"/>
        </w:category>
        <w:types>
          <w:type w:val="bbPlcHdr"/>
        </w:types>
        <w:behaviors>
          <w:behavior w:val="content"/>
        </w:behaviors>
        <w:guid w:val="{747FD1D9-4F5C-4E59-8B65-6FEDE1E4934E}"/>
      </w:docPartPr>
      <w:docPartBody>
        <w:p w:rsidR="004D550B" w:rsidRDefault="004D550B" w:rsidP="004D550B">
          <w:pPr>
            <w:pStyle w:val="07334FB7A6934F519EFCE30BC2AAB5C9"/>
          </w:pPr>
          <w:r w:rsidRPr="00711F0E">
            <w:rPr>
              <w:rStyle w:val="placeholder1Char"/>
              <w:rFonts w:hint="eastAsia"/>
              <w:sz w:val="16"/>
              <w:szCs w:val="16"/>
            </w:rPr>
            <w:t>____</w:t>
          </w:r>
        </w:p>
      </w:docPartBody>
    </w:docPart>
    <w:docPart>
      <w:docPartPr>
        <w:name w:val="B3D94CE9A409448C9DFAC2162D4D0091"/>
        <w:category>
          <w:name w:val="常规"/>
          <w:gallery w:val="placeholder"/>
        </w:category>
        <w:types>
          <w:type w:val="bbPlcHdr"/>
        </w:types>
        <w:behaviors>
          <w:behavior w:val="content"/>
        </w:behaviors>
        <w:guid w:val="{2DFB22B6-0DFF-4F45-A64D-3DD2B1E1F884}"/>
      </w:docPartPr>
      <w:docPartBody>
        <w:p w:rsidR="004D550B" w:rsidRDefault="004D550B" w:rsidP="004D550B">
          <w:pPr>
            <w:pStyle w:val="B3D94CE9A409448C9DFAC2162D4D0091"/>
          </w:pPr>
          <w:r w:rsidRPr="00711F0E">
            <w:rPr>
              <w:rStyle w:val="placeholder1Char"/>
              <w:rFonts w:hint="eastAsia"/>
              <w:sz w:val="16"/>
              <w:szCs w:val="16"/>
            </w:rPr>
            <w:t>____</w:t>
          </w:r>
        </w:p>
      </w:docPartBody>
    </w:docPart>
    <w:docPart>
      <w:docPartPr>
        <w:name w:val="FF69F2514CC64176AC5479F161D0C0C4"/>
        <w:category>
          <w:name w:val="常规"/>
          <w:gallery w:val="placeholder"/>
        </w:category>
        <w:types>
          <w:type w:val="bbPlcHdr"/>
        </w:types>
        <w:behaviors>
          <w:behavior w:val="content"/>
        </w:behaviors>
        <w:guid w:val="{DE9A0E11-168C-46EB-8342-7F415A1A6ED7}"/>
      </w:docPartPr>
      <w:docPartBody>
        <w:p w:rsidR="004D550B" w:rsidRDefault="004D550B" w:rsidP="004D550B">
          <w:pPr>
            <w:pStyle w:val="FF69F2514CC64176AC5479F161D0C0C4"/>
          </w:pPr>
          <w:r w:rsidRPr="00711F0E">
            <w:rPr>
              <w:rStyle w:val="placeholder1Char"/>
              <w:rFonts w:hint="eastAsia"/>
              <w:sz w:val="16"/>
              <w:szCs w:val="16"/>
            </w:rPr>
            <w:t>____</w:t>
          </w:r>
        </w:p>
      </w:docPartBody>
    </w:docPart>
    <w:docPart>
      <w:docPartPr>
        <w:name w:val="65EBC8B86A8249B692FE00711A29D6F6"/>
        <w:category>
          <w:name w:val="常规"/>
          <w:gallery w:val="placeholder"/>
        </w:category>
        <w:types>
          <w:type w:val="bbPlcHdr"/>
        </w:types>
        <w:behaviors>
          <w:behavior w:val="content"/>
        </w:behaviors>
        <w:guid w:val="{B7C02B1B-9FF1-4214-B9CA-0210EED28E1A}"/>
      </w:docPartPr>
      <w:docPartBody>
        <w:p w:rsidR="004D550B" w:rsidRDefault="004D550B" w:rsidP="004D550B">
          <w:pPr>
            <w:pStyle w:val="65EBC8B86A8249B692FE00711A29D6F6"/>
          </w:pPr>
          <w:r w:rsidRPr="00711F0E">
            <w:rPr>
              <w:rStyle w:val="placeholder1Char"/>
              <w:rFonts w:hint="eastAsia"/>
              <w:sz w:val="16"/>
              <w:szCs w:val="16"/>
            </w:rPr>
            <w:t>____</w:t>
          </w:r>
        </w:p>
      </w:docPartBody>
    </w:docPart>
    <w:docPart>
      <w:docPartPr>
        <w:name w:val="8E900152778A47269B0CC32031A8BFFA"/>
        <w:category>
          <w:name w:val="常规"/>
          <w:gallery w:val="placeholder"/>
        </w:category>
        <w:types>
          <w:type w:val="bbPlcHdr"/>
        </w:types>
        <w:behaviors>
          <w:behavior w:val="content"/>
        </w:behaviors>
        <w:guid w:val="{F97E0287-29E1-49F6-B882-FFF39DC006DC}"/>
      </w:docPartPr>
      <w:docPartBody>
        <w:p w:rsidR="004D550B" w:rsidRDefault="004D550B" w:rsidP="004D550B">
          <w:pPr>
            <w:pStyle w:val="8E900152778A47269B0CC32031A8BFFA"/>
          </w:pPr>
          <w:r w:rsidRPr="00711F0E">
            <w:rPr>
              <w:rStyle w:val="placeholder1Char"/>
              <w:rFonts w:hint="eastAsia"/>
              <w:sz w:val="16"/>
              <w:szCs w:val="16"/>
            </w:rPr>
            <w:t>____</w:t>
          </w:r>
        </w:p>
      </w:docPartBody>
    </w:docPart>
    <w:docPart>
      <w:docPartPr>
        <w:name w:val="D699D4D60CDC48EB8E1155B24B194630"/>
        <w:category>
          <w:name w:val="常规"/>
          <w:gallery w:val="placeholder"/>
        </w:category>
        <w:types>
          <w:type w:val="bbPlcHdr"/>
        </w:types>
        <w:behaviors>
          <w:behavior w:val="content"/>
        </w:behaviors>
        <w:guid w:val="{8FE5B85E-5258-4269-BF40-81F97A6E4506}"/>
      </w:docPartPr>
      <w:docPartBody>
        <w:p w:rsidR="004D550B" w:rsidRDefault="004D550B" w:rsidP="004D550B">
          <w:pPr>
            <w:pStyle w:val="D699D4D60CDC48EB8E1155B24B194630"/>
          </w:pPr>
          <w:r w:rsidRPr="00711F0E">
            <w:rPr>
              <w:rStyle w:val="placeholder1Char"/>
              <w:rFonts w:hint="eastAsia"/>
              <w:sz w:val="16"/>
              <w:szCs w:val="16"/>
            </w:rPr>
            <w:t>____</w:t>
          </w:r>
        </w:p>
      </w:docPartBody>
    </w:docPart>
    <w:docPart>
      <w:docPartPr>
        <w:name w:val="4C67E8F86F174957B6265A702FD5215C"/>
        <w:category>
          <w:name w:val="常规"/>
          <w:gallery w:val="placeholder"/>
        </w:category>
        <w:types>
          <w:type w:val="bbPlcHdr"/>
        </w:types>
        <w:behaviors>
          <w:behavior w:val="content"/>
        </w:behaviors>
        <w:guid w:val="{66E6C32E-6794-4D89-A8B2-74C9175F3EF1}"/>
      </w:docPartPr>
      <w:docPartBody>
        <w:p w:rsidR="004D550B" w:rsidRDefault="004D550B" w:rsidP="004D550B">
          <w:pPr>
            <w:pStyle w:val="4C67E8F86F174957B6265A702FD5215C"/>
          </w:pPr>
          <w:r w:rsidRPr="00711F0E">
            <w:rPr>
              <w:rStyle w:val="placeholder1Char"/>
              <w:rFonts w:hint="eastAsia"/>
              <w:sz w:val="16"/>
              <w:szCs w:val="16"/>
            </w:rPr>
            <w:t>____</w:t>
          </w:r>
        </w:p>
      </w:docPartBody>
    </w:docPart>
    <w:docPart>
      <w:docPartPr>
        <w:name w:val="5648634CD9F5429B91408C24CB2BBA26"/>
        <w:category>
          <w:name w:val="常规"/>
          <w:gallery w:val="placeholder"/>
        </w:category>
        <w:types>
          <w:type w:val="bbPlcHdr"/>
        </w:types>
        <w:behaviors>
          <w:behavior w:val="content"/>
        </w:behaviors>
        <w:guid w:val="{9B415860-8793-4F6E-AF34-C83BFF5CE82E}"/>
      </w:docPartPr>
      <w:docPartBody>
        <w:p w:rsidR="004D550B" w:rsidRDefault="004D550B" w:rsidP="004D550B">
          <w:pPr>
            <w:pStyle w:val="5648634CD9F5429B91408C24CB2BBA26"/>
          </w:pPr>
          <w:r w:rsidRPr="00711F0E">
            <w:rPr>
              <w:rStyle w:val="placeholder1Char"/>
              <w:rFonts w:hint="eastAsia"/>
              <w:sz w:val="16"/>
              <w:szCs w:val="16"/>
            </w:rPr>
            <w:t>____</w:t>
          </w:r>
        </w:p>
      </w:docPartBody>
    </w:docPart>
    <w:docPart>
      <w:docPartPr>
        <w:name w:val="0C9D7DF8D3504509A04EC67FCB051DC0"/>
        <w:category>
          <w:name w:val="常规"/>
          <w:gallery w:val="placeholder"/>
        </w:category>
        <w:types>
          <w:type w:val="bbPlcHdr"/>
        </w:types>
        <w:behaviors>
          <w:behavior w:val="content"/>
        </w:behaviors>
        <w:guid w:val="{7BB8D704-A41B-4614-B1A1-DDC0B7054999}"/>
      </w:docPartPr>
      <w:docPartBody>
        <w:p w:rsidR="004D550B" w:rsidRDefault="004D550B" w:rsidP="004D550B">
          <w:pPr>
            <w:pStyle w:val="0C9D7DF8D3504509A04EC67FCB051DC0"/>
          </w:pPr>
          <w:r w:rsidRPr="00711F0E">
            <w:rPr>
              <w:rStyle w:val="placeholder1Char"/>
              <w:rFonts w:hint="eastAsia"/>
              <w:sz w:val="16"/>
              <w:szCs w:val="16"/>
            </w:rPr>
            <w:t>____</w:t>
          </w:r>
        </w:p>
      </w:docPartBody>
    </w:docPart>
    <w:docPart>
      <w:docPartPr>
        <w:name w:val="F22B0B32030043BB86EB9FEDC6FAEC00"/>
        <w:category>
          <w:name w:val="常规"/>
          <w:gallery w:val="placeholder"/>
        </w:category>
        <w:types>
          <w:type w:val="bbPlcHdr"/>
        </w:types>
        <w:behaviors>
          <w:behavior w:val="content"/>
        </w:behaviors>
        <w:guid w:val="{0DD27DFE-AC7A-4F5A-8916-C62816F649F3}"/>
      </w:docPartPr>
      <w:docPartBody>
        <w:p w:rsidR="004D550B" w:rsidRDefault="004D550B" w:rsidP="004D550B">
          <w:pPr>
            <w:pStyle w:val="F22B0B32030043BB86EB9FEDC6FAEC00"/>
          </w:pPr>
          <w:r w:rsidRPr="00711F0E">
            <w:rPr>
              <w:rStyle w:val="placeholder1Char"/>
              <w:rFonts w:hint="eastAsia"/>
              <w:sz w:val="16"/>
              <w:szCs w:val="16"/>
            </w:rPr>
            <w:t>____</w:t>
          </w:r>
        </w:p>
      </w:docPartBody>
    </w:docPart>
    <w:docPart>
      <w:docPartPr>
        <w:name w:val="A07EBE74CA8B4D869EC39E654D05B455"/>
        <w:category>
          <w:name w:val="常规"/>
          <w:gallery w:val="placeholder"/>
        </w:category>
        <w:types>
          <w:type w:val="bbPlcHdr"/>
        </w:types>
        <w:behaviors>
          <w:behavior w:val="content"/>
        </w:behaviors>
        <w:guid w:val="{423F92EB-E334-4AC0-90C1-561EBA524C52}"/>
      </w:docPartPr>
      <w:docPartBody>
        <w:p w:rsidR="004D550B" w:rsidRDefault="004D550B" w:rsidP="004D550B">
          <w:pPr>
            <w:pStyle w:val="A07EBE74CA8B4D869EC39E654D05B455"/>
          </w:pPr>
          <w:r w:rsidRPr="00711F0E">
            <w:rPr>
              <w:rStyle w:val="placeholder1Char"/>
              <w:rFonts w:hint="eastAsia"/>
              <w:sz w:val="16"/>
              <w:szCs w:val="16"/>
            </w:rPr>
            <w:t>____</w:t>
          </w:r>
        </w:p>
      </w:docPartBody>
    </w:docPart>
    <w:docPart>
      <w:docPartPr>
        <w:name w:val="560C2471D961432C8AE4F4B098D88EC6"/>
        <w:category>
          <w:name w:val="常规"/>
          <w:gallery w:val="placeholder"/>
        </w:category>
        <w:types>
          <w:type w:val="bbPlcHdr"/>
        </w:types>
        <w:behaviors>
          <w:behavior w:val="content"/>
        </w:behaviors>
        <w:guid w:val="{22D267D1-CE30-4921-B17D-0BCF45387BAB}"/>
      </w:docPartPr>
      <w:docPartBody>
        <w:p w:rsidR="004D550B" w:rsidRDefault="004D550B" w:rsidP="004D550B">
          <w:pPr>
            <w:pStyle w:val="560C2471D961432C8AE4F4B098D88EC6"/>
          </w:pPr>
          <w:r w:rsidRPr="00711F0E">
            <w:rPr>
              <w:rStyle w:val="placeholder1Char"/>
              <w:rFonts w:hint="eastAsia"/>
              <w:sz w:val="16"/>
              <w:szCs w:val="16"/>
            </w:rPr>
            <w:t>____</w:t>
          </w:r>
        </w:p>
      </w:docPartBody>
    </w:docPart>
    <w:docPart>
      <w:docPartPr>
        <w:name w:val="F4E5CE5E5D014A2CA50C9F0D089F813D"/>
        <w:category>
          <w:name w:val="常规"/>
          <w:gallery w:val="placeholder"/>
        </w:category>
        <w:types>
          <w:type w:val="bbPlcHdr"/>
        </w:types>
        <w:behaviors>
          <w:behavior w:val="content"/>
        </w:behaviors>
        <w:guid w:val="{DC81727E-D630-4701-A647-021A43EC356C}"/>
      </w:docPartPr>
      <w:docPartBody>
        <w:p w:rsidR="004D550B" w:rsidRDefault="004D550B" w:rsidP="004D550B">
          <w:pPr>
            <w:pStyle w:val="F4E5CE5E5D014A2CA50C9F0D089F813D"/>
          </w:pPr>
          <w:r w:rsidRPr="00711F0E">
            <w:rPr>
              <w:rStyle w:val="placeholder1Char"/>
              <w:rFonts w:hint="eastAsia"/>
              <w:sz w:val="16"/>
              <w:szCs w:val="16"/>
            </w:rPr>
            <w:t>____</w:t>
          </w:r>
        </w:p>
      </w:docPartBody>
    </w:docPart>
    <w:docPart>
      <w:docPartPr>
        <w:name w:val="76E38E67D46C45A28785954898B04053"/>
        <w:category>
          <w:name w:val="常规"/>
          <w:gallery w:val="placeholder"/>
        </w:category>
        <w:types>
          <w:type w:val="bbPlcHdr"/>
        </w:types>
        <w:behaviors>
          <w:behavior w:val="content"/>
        </w:behaviors>
        <w:guid w:val="{4B71E36B-36DE-4D97-BB1A-D8ECF2ECF43A}"/>
      </w:docPartPr>
      <w:docPartBody>
        <w:p w:rsidR="004D550B" w:rsidRDefault="004D550B" w:rsidP="004D550B">
          <w:pPr>
            <w:pStyle w:val="76E38E67D46C45A28785954898B04053"/>
          </w:pPr>
          <w:r w:rsidRPr="00711F0E">
            <w:rPr>
              <w:rStyle w:val="placeholder1Char"/>
              <w:rFonts w:hint="eastAsia"/>
              <w:sz w:val="16"/>
              <w:szCs w:val="16"/>
            </w:rPr>
            <w:t>____</w:t>
          </w:r>
        </w:p>
      </w:docPartBody>
    </w:docPart>
    <w:docPart>
      <w:docPartPr>
        <w:name w:val="998E0E00B3384C36B642768A955BE753"/>
        <w:category>
          <w:name w:val="常规"/>
          <w:gallery w:val="placeholder"/>
        </w:category>
        <w:types>
          <w:type w:val="bbPlcHdr"/>
        </w:types>
        <w:behaviors>
          <w:behavior w:val="content"/>
        </w:behaviors>
        <w:guid w:val="{9B23F39F-DD31-4244-8159-232A3C3B7973}"/>
      </w:docPartPr>
      <w:docPartBody>
        <w:p w:rsidR="004D550B" w:rsidRDefault="004D550B" w:rsidP="004D550B">
          <w:pPr>
            <w:pStyle w:val="998E0E00B3384C36B642768A955BE753"/>
          </w:pPr>
          <w:r w:rsidRPr="00711F0E">
            <w:rPr>
              <w:rStyle w:val="placeholder1Char"/>
              <w:rFonts w:hint="eastAsia"/>
              <w:sz w:val="16"/>
              <w:szCs w:val="16"/>
            </w:rPr>
            <w:t>____</w:t>
          </w:r>
        </w:p>
      </w:docPartBody>
    </w:docPart>
    <w:docPart>
      <w:docPartPr>
        <w:name w:val="069104025B9E4814B9501394518B8336"/>
        <w:category>
          <w:name w:val="常规"/>
          <w:gallery w:val="placeholder"/>
        </w:category>
        <w:types>
          <w:type w:val="bbPlcHdr"/>
        </w:types>
        <w:behaviors>
          <w:behavior w:val="content"/>
        </w:behaviors>
        <w:guid w:val="{D7D32D2B-E592-441A-8DE2-DD4524122F62}"/>
      </w:docPartPr>
      <w:docPartBody>
        <w:p w:rsidR="004D550B" w:rsidRDefault="004D550B" w:rsidP="004D550B">
          <w:pPr>
            <w:pStyle w:val="069104025B9E4814B9501394518B8336"/>
          </w:pPr>
          <w:r w:rsidRPr="00711F0E">
            <w:rPr>
              <w:rStyle w:val="placeholder1Char"/>
              <w:rFonts w:hint="eastAsia"/>
              <w:sz w:val="16"/>
              <w:szCs w:val="16"/>
            </w:rPr>
            <w:t>____</w:t>
          </w:r>
        </w:p>
      </w:docPartBody>
    </w:docPart>
    <w:docPart>
      <w:docPartPr>
        <w:name w:val="9C047A89C74C45689F23601654D1E72F"/>
        <w:category>
          <w:name w:val="常规"/>
          <w:gallery w:val="placeholder"/>
        </w:category>
        <w:types>
          <w:type w:val="bbPlcHdr"/>
        </w:types>
        <w:behaviors>
          <w:behavior w:val="content"/>
        </w:behaviors>
        <w:guid w:val="{61FDE77D-CD26-4756-B53E-60592D614E7F}"/>
      </w:docPartPr>
      <w:docPartBody>
        <w:p w:rsidR="004D550B" w:rsidRDefault="004D550B" w:rsidP="004D550B">
          <w:pPr>
            <w:pStyle w:val="9C047A89C74C45689F23601654D1E72F"/>
          </w:pPr>
          <w:r w:rsidRPr="00711F0E">
            <w:rPr>
              <w:rStyle w:val="placeholder1Char"/>
              <w:rFonts w:hint="eastAsia"/>
              <w:sz w:val="16"/>
              <w:szCs w:val="16"/>
            </w:rPr>
            <w:t>____</w:t>
          </w:r>
        </w:p>
      </w:docPartBody>
    </w:docPart>
    <w:docPart>
      <w:docPartPr>
        <w:name w:val="1A528FFF90584478B8FE3B54E2A62068"/>
        <w:category>
          <w:name w:val="常规"/>
          <w:gallery w:val="placeholder"/>
        </w:category>
        <w:types>
          <w:type w:val="bbPlcHdr"/>
        </w:types>
        <w:behaviors>
          <w:behavior w:val="content"/>
        </w:behaviors>
        <w:guid w:val="{5B5B4030-4138-4101-B3F5-C9B02F9EAEC3}"/>
      </w:docPartPr>
      <w:docPartBody>
        <w:p w:rsidR="004D550B" w:rsidRDefault="004D550B" w:rsidP="004D550B">
          <w:pPr>
            <w:pStyle w:val="1A528FFF90584478B8FE3B54E2A62068"/>
          </w:pPr>
          <w:r w:rsidRPr="00711F0E">
            <w:rPr>
              <w:rStyle w:val="placeholder1Char"/>
              <w:rFonts w:hint="eastAsia"/>
              <w:sz w:val="16"/>
              <w:szCs w:val="16"/>
            </w:rPr>
            <w:t>____</w:t>
          </w:r>
        </w:p>
      </w:docPartBody>
    </w:docPart>
    <w:docPart>
      <w:docPartPr>
        <w:name w:val="0559CFB2599544D8A9E949884FCF51B3"/>
        <w:category>
          <w:name w:val="常规"/>
          <w:gallery w:val="placeholder"/>
        </w:category>
        <w:types>
          <w:type w:val="bbPlcHdr"/>
        </w:types>
        <w:behaviors>
          <w:behavior w:val="content"/>
        </w:behaviors>
        <w:guid w:val="{5EBC88D2-A73D-4AEC-8D29-8F3AF5C55E17}"/>
      </w:docPartPr>
      <w:docPartBody>
        <w:p w:rsidR="004D550B" w:rsidRDefault="004D550B" w:rsidP="004D550B">
          <w:pPr>
            <w:pStyle w:val="0559CFB2599544D8A9E949884FCF51B3"/>
          </w:pPr>
          <w:r w:rsidRPr="00711F0E">
            <w:rPr>
              <w:rStyle w:val="placeholder1Char"/>
              <w:rFonts w:hint="eastAsia"/>
              <w:sz w:val="16"/>
              <w:szCs w:val="16"/>
            </w:rPr>
            <w:t>____</w:t>
          </w:r>
        </w:p>
      </w:docPartBody>
    </w:docPart>
    <w:docPart>
      <w:docPartPr>
        <w:name w:val="0EB8F59445CC4957B0D771255942A460"/>
        <w:category>
          <w:name w:val="常规"/>
          <w:gallery w:val="placeholder"/>
        </w:category>
        <w:types>
          <w:type w:val="bbPlcHdr"/>
        </w:types>
        <w:behaviors>
          <w:behavior w:val="content"/>
        </w:behaviors>
        <w:guid w:val="{9570E4C3-190B-4781-B2B4-9D65AC8ADB7A}"/>
      </w:docPartPr>
      <w:docPartBody>
        <w:p w:rsidR="004D550B" w:rsidRDefault="004D550B" w:rsidP="004D550B">
          <w:pPr>
            <w:pStyle w:val="0EB8F59445CC4957B0D771255942A460"/>
          </w:pPr>
          <w:r w:rsidRPr="00711F0E">
            <w:rPr>
              <w:rStyle w:val="placeholder1Char"/>
              <w:rFonts w:hint="eastAsia"/>
              <w:sz w:val="16"/>
              <w:szCs w:val="16"/>
            </w:rPr>
            <w:t>____</w:t>
          </w:r>
        </w:p>
      </w:docPartBody>
    </w:docPart>
    <w:docPart>
      <w:docPartPr>
        <w:name w:val="099FEA3E77A54391900078D64A809A0E"/>
        <w:category>
          <w:name w:val="常规"/>
          <w:gallery w:val="placeholder"/>
        </w:category>
        <w:types>
          <w:type w:val="bbPlcHdr"/>
        </w:types>
        <w:behaviors>
          <w:behavior w:val="content"/>
        </w:behaviors>
        <w:guid w:val="{C2A4C882-FDC9-4C01-A22B-32E761E46F12}"/>
      </w:docPartPr>
      <w:docPartBody>
        <w:p w:rsidR="004D550B" w:rsidRDefault="004D550B" w:rsidP="004D550B">
          <w:pPr>
            <w:pStyle w:val="099FEA3E77A54391900078D64A809A0E"/>
          </w:pPr>
          <w:r w:rsidRPr="00711F0E">
            <w:rPr>
              <w:rStyle w:val="placeholder1Char"/>
              <w:rFonts w:hint="eastAsia"/>
              <w:sz w:val="16"/>
              <w:szCs w:val="16"/>
            </w:rPr>
            <w:t>____</w:t>
          </w:r>
        </w:p>
      </w:docPartBody>
    </w:docPart>
    <w:docPart>
      <w:docPartPr>
        <w:name w:val="56B3BC7B16E94D5C8D5314D2813082D1"/>
        <w:category>
          <w:name w:val="常规"/>
          <w:gallery w:val="placeholder"/>
        </w:category>
        <w:types>
          <w:type w:val="bbPlcHdr"/>
        </w:types>
        <w:behaviors>
          <w:behavior w:val="content"/>
        </w:behaviors>
        <w:guid w:val="{EC9F5130-D7D7-4AB8-B75C-123F410D6A53}"/>
      </w:docPartPr>
      <w:docPartBody>
        <w:p w:rsidR="004D550B" w:rsidRDefault="004D550B" w:rsidP="004D550B">
          <w:pPr>
            <w:pStyle w:val="56B3BC7B16E94D5C8D5314D2813082D1"/>
          </w:pPr>
          <w:r w:rsidRPr="00711F0E">
            <w:rPr>
              <w:rStyle w:val="placeholder1Char"/>
              <w:rFonts w:hint="eastAsia"/>
              <w:sz w:val="16"/>
              <w:szCs w:val="16"/>
            </w:rPr>
            <w:t>____</w:t>
          </w:r>
        </w:p>
      </w:docPartBody>
    </w:docPart>
    <w:docPart>
      <w:docPartPr>
        <w:name w:val="27CB36CF86B64EE49E3D488C0E49F96A"/>
        <w:category>
          <w:name w:val="常规"/>
          <w:gallery w:val="placeholder"/>
        </w:category>
        <w:types>
          <w:type w:val="bbPlcHdr"/>
        </w:types>
        <w:behaviors>
          <w:behavior w:val="content"/>
        </w:behaviors>
        <w:guid w:val="{AA5C68E9-5E90-4AFB-A0F3-79A17D202C09}"/>
      </w:docPartPr>
      <w:docPartBody>
        <w:p w:rsidR="004D550B" w:rsidRDefault="004D550B" w:rsidP="004D550B">
          <w:pPr>
            <w:pStyle w:val="27CB36CF86B64EE49E3D488C0E49F96A"/>
          </w:pPr>
          <w:r w:rsidRPr="00711F0E">
            <w:rPr>
              <w:rStyle w:val="placeholder1Char"/>
              <w:rFonts w:hint="eastAsia"/>
              <w:sz w:val="16"/>
              <w:szCs w:val="16"/>
            </w:rPr>
            <w:t>____</w:t>
          </w:r>
        </w:p>
      </w:docPartBody>
    </w:docPart>
    <w:docPart>
      <w:docPartPr>
        <w:name w:val="FEA6B67CB59342FB949322D1BA718E78"/>
        <w:category>
          <w:name w:val="常规"/>
          <w:gallery w:val="placeholder"/>
        </w:category>
        <w:types>
          <w:type w:val="bbPlcHdr"/>
        </w:types>
        <w:behaviors>
          <w:behavior w:val="content"/>
        </w:behaviors>
        <w:guid w:val="{22B55659-82DE-44B9-938C-D7B03FF9B5A3}"/>
      </w:docPartPr>
      <w:docPartBody>
        <w:p w:rsidR="004D550B" w:rsidRDefault="004D550B" w:rsidP="004D550B">
          <w:pPr>
            <w:pStyle w:val="FEA6B67CB59342FB949322D1BA718E78"/>
          </w:pPr>
          <w:r w:rsidRPr="00711F0E">
            <w:rPr>
              <w:rStyle w:val="placeholder1Char"/>
              <w:rFonts w:hint="eastAsia"/>
              <w:sz w:val="16"/>
              <w:szCs w:val="16"/>
            </w:rPr>
            <w:t>____</w:t>
          </w:r>
        </w:p>
      </w:docPartBody>
    </w:docPart>
    <w:docPart>
      <w:docPartPr>
        <w:name w:val="C8BC079106E84772B90F4C9C02D4FE41"/>
        <w:category>
          <w:name w:val="常规"/>
          <w:gallery w:val="placeholder"/>
        </w:category>
        <w:types>
          <w:type w:val="bbPlcHdr"/>
        </w:types>
        <w:behaviors>
          <w:behavior w:val="content"/>
        </w:behaviors>
        <w:guid w:val="{DC2C37A5-5CA0-4BFA-960F-BEBAA42FC329}"/>
      </w:docPartPr>
      <w:docPartBody>
        <w:p w:rsidR="004D550B" w:rsidRDefault="004D550B" w:rsidP="004D550B">
          <w:pPr>
            <w:pStyle w:val="C8BC079106E84772B90F4C9C02D4FE41"/>
          </w:pPr>
          <w:r w:rsidRPr="00711F0E">
            <w:rPr>
              <w:rStyle w:val="placeholder1Char"/>
              <w:rFonts w:hint="eastAsia"/>
              <w:sz w:val="16"/>
              <w:szCs w:val="16"/>
            </w:rPr>
            <w:t>____</w:t>
          </w:r>
        </w:p>
      </w:docPartBody>
    </w:docPart>
    <w:docPart>
      <w:docPartPr>
        <w:name w:val="AE778608CEA641389C071B2DF4BC650D"/>
        <w:category>
          <w:name w:val="常规"/>
          <w:gallery w:val="placeholder"/>
        </w:category>
        <w:types>
          <w:type w:val="bbPlcHdr"/>
        </w:types>
        <w:behaviors>
          <w:behavior w:val="content"/>
        </w:behaviors>
        <w:guid w:val="{45D72380-DCC1-48C9-9FDD-49F8F780FCB5}"/>
      </w:docPartPr>
      <w:docPartBody>
        <w:p w:rsidR="004D550B" w:rsidRDefault="004D550B" w:rsidP="004D550B">
          <w:pPr>
            <w:pStyle w:val="AE778608CEA641389C071B2DF4BC650D"/>
          </w:pPr>
          <w:r w:rsidRPr="00711F0E">
            <w:rPr>
              <w:rStyle w:val="placeholder1Char"/>
              <w:rFonts w:hint="eastAsia"/>
              <w:sz w:val="16"/>
              <w:szCs w:val="16"/>
            </w:rPr>
            <w:t>____</w:t>
          </w:r>
        </w:p>
      </w:docPartBody>
    </w:docPart>
    <w:docPart>
      <w:docPartPr>
        <w:name w:val="AF835AECB150451B860DDF6B6CBA39E8"/>
        <w:category>
          <w:name w:val="常规"/>
          <w:gallery w:val="placeholder"/>
        </w:category>
        <w:types>
          <w:type w:val="bbPlcHdr"/>
        </w:types>
        <w:behaviors>
          <w:behavior w:val="content"/>
        </w:behaviors>
        <w:guid w:val="{CD6F9AFE-6BCA-4120-8D78-BB698F9EB46E}"/>
      </w:docPartPr>
      <w:docPartBody>
        <w:p w:rsidR="004D550B" w:rsidRDefault="004D550B" w:rsidP="004D550B">
          <w:pPr>
            <w:pStyle w:val="AF835AECB150451B860DDF6B6CBA39E8"/>
          </w:pPr>
          <w:r w:rsidRPr="00711F0E">
            <w:rPr>
              <w:rStyle w:val="placeholder1Char"/>
              <w:rFonts w:hint="eastAsia"/>
              <w:sz w:val="16"/>
              <w:szCs w:val="16"/>
            </w:rPr>
            <w:t>____</w:t>
          </w:r>
        </w:p>
      </w:docPartBody>
    </w:docPart>
    <w:docPart>
      <w:docPartPr>
        <w:name w:val="9D82D99502F84EA2A9D5C670000D5B9F"/>
        <w:category>
          <w:name w:val="常规"/>
          <w:gallery w:val="placeholder"/>
        </w:category>
        <w:types>
          <w:type w:val="bbPlcHdr"/>
        </w:types>
        <w:behaviors>
          <w:behavior w:val="content"/>
        </w:behaviors>
        <w:guid w:val="{B2B4C9B3-E17B-400C-9F27-0BE505C616B5}"/>
      </w:docPartPr>
      <w:docPartBody>
        <w:p w:rsidR="004D550B" w:rsidRDefault="004D550B" w:rsidP="004D550B">
          <w:pPr>
            <w:pStyle w:val="9D82D99502F84EA2A9D5C670000D5B9F"/>
          </w:pPr>
          <w:r w:rsidRPr="00711F0E">
            <w:rPr>
              <w:rStyle w:val="placeholder1Char"/>
              <w:rFonts w:hint="eastAsia"/>
              <w:sz w:val="16"/>
              <w:szCs w:val="16"/>
            </w:rPr>
            <w:t>____</w:t>
          </w:r>
        </w:p>
      </w:docPartBody>
    </w:docPart>
    <w:docPart>
      <w:docPartPr>
        <w:name w:val="831406C914E04758A6AA0C7FECE69B1B"/>
        <w:category>
          <w:name w:val="常规"/>
          <w:gallery w:val="placeholder"/>
        </w:category>
        <w:types>
          <w:type w:val="bbPlcHdr"/>
        </w:types>
        <w:behaviors>
          <w:behavior w:val="content"/>
        </w:behaviors>
        <w:guid w:val="{E09FC05F-4E99-4F72-B5EF-7B679981D48D}"/>
      </w:docPartPr>
      <w:docPartBody>
        <w:p w:rsidR="004D550B" w:rsidRDefault="004D550B" w:rsidP="004D550B">
          <w:pPr>
            <w:pStyle w:val="831406C914E04758A6AA0C7FECE69B1B"/>
          </w:pPr>
          <w:r w:rsidRPr="00711F0E">
            <w:rPr>
              <w:rStyle w:val="placeholder1Char"/>
              <w:rFonts w:hint="eastAsia"/>
              <w:sz w:val="16"/>
              <w:szCs w:val="16"/>
            </w:rPr>
            <w:t>____</w:t>
          </w:r>
        </w:p>
      </w:docPartBody>
    </w:docPart>
    <w:docPart>
      <w:docPartPr>
        <w:name w:val="D69E0D15E3BD4066A189B94B9B7DBBBB"/>
        <w:category>
          <w:name w:val="常规"/>
          <w:gallery w:val="placeholder"/>
        </w:category>
        <w:types>
          <w:type w:val="bbPlcHdr"/>
        </w:types>
        <w:behaviors>
          <w:behavior w:val="content"/>
        </w:behaviors>
        <w:guid w:val="{CA875B1C-0B59-4E23-A32D-CEFEA39A116B}"/>
      </w:docPartPr>
      <w:docPartBody>
        <w:p w:rsidR="004D550B" w:rsidRDefault="004D550B" w:rsidP="004D550B">
          <w:pPr>
            <w:pStyle w:val="D69E0D15E3BD4066A189B94B9B7DBBBB"/>
          </w:pPr>
          <w:r w:rsidRPr="00711F0E">
            <w:rPr>
              <w:rStyle w:val="placeholder1Char"/>
              <w:rFonts w:hint="eastAsia"/>
              <w:sz w:val="16"/>
              <w:szCs w:val="16"/>
            </w:rPr>
            <w:t>____</w:t>
          </w:r>
        </w:p>
      </w:docPartBody>
    </w:docPart>
    <w:docPart>
      <w:docPartPr>
        <w:name w:val="C8AED15C944F45EAA116A5EFF495AE8C"/>
        <w:category>
          <w:name w:val="常规"/>
          <w:gallery w:val="placeholder"/>
        </w:category>
        <w:types>
          <w:type w:val="bbPlcHdr"/>
        </w:types>
        <w:behaviors>
          <w:behavior w:val="content"/>
        </w:behaviors>
        <w:guid w:val="{5CF00501-CD9E-4A83-81C4-77DE210C346D}"/>
      </w:docPartPr>
      <w:docPartBody>
        <w:p w:rsidR="004D550B" w:rsidRDefault="004D550B" w:rsidP="004D550B">
          <w:pPr>
            <w:pStyle w:val="C8AED15C944F45EAA116A5EFF495AE8C"/>
          </w:pPr>
          <w:r w:rsidRPr="00711F0E">
            <w:rPr>
              <w:rStyle w:val="placeholder1Char"/>
              <w:rFonts w:hint="eastAsia"/>
              <w:sz w:val="16"/>
              <w:szCs w:val="16"/>
            </w:rPr>
            <w:t>____</w:t>
          </w:r>
        </w:p>
      </w:docPartBody>
    </w:docPart>
    <w:docPart>
      <w:docPartPr>
        <w:name w:val="6579578204D147C4B6A178BA4D4C158D"/>
        <w:category>
          <w:name w:val="常规"/>
          <w:gallery w:val="placeholder"/>
        </w:category>
        <w:types>
          <w:type w:val="bbPlcHdr"/>
        </w:types>
        <w:behaviors>
          <w:behavior w:val="content"/>
        </w:behaviors>
        <w:guid w:val="{818CF4B4-A680-45D4-BE02-B7C92AE72807}"/>
      </w:docPartPr>
      <w:docPartBody>
        <w:p w:rsidR="004D550B" w:rsidRDefault="004D550B" w:rsidP="004D550B">
          <w:pPr>
            <w:pStyle w:val="6579578204D147C4B6A178BA4D4C158D"/>
          </w:pPr>
          <w:r w:rsidRPr="00711F0E">
            <w:rPr>
              <w:rStyle w:val="placeholder1Char"/>
              <w:rFonts w:hint="eastAsia"/>
              <w:sz w:val="16"/>
              <w:szCs w:val="16"/>
            </w:rPr>
            <w:t>____</w:t>
          </w:r>
        </w:p>
      </w:docPartBody>
    </w:docPart>
    <w:docPart>
      <w:docPartPr>
        <w:name w:val="85280DEE93874FF8A78375041917C7B6"/>
        <w:category>
          <w:name w:val="常规"/>
          <w:gallery w:val="placeholder"/>
        </w:category>
        <w:types>
          <w:type w:val="bbPlcHdr"/>
        </w:types>
        <w:behaviors>
          <w:behavior w:val="content"/>
        </w:behaviors>
        <w:guid w:val="{B084CE34-AEB5-4811-AF5A-96A1EC5F25B1}"/>
      </w:docPartPr>
      <w:docPartBody>
        <w:p w:rsidR="004D550B" w:rsidRDefault="004D550B" w:rsidP="004D550B">
          <w:pPr>
            <w:pStyle w:val="85280DEE93874FF8A78375041917C7B6"/>
          </w:pPr>
          <w:r w:rsidRPr="00711F0E">
            <w:rPr>
              <w:rStyle w:val="placeholder1Char"/>
              <w:rFonts w:hint="eastAsia"/>
              <w:sz w:val="16"/>
              <w:szCs w:val="16"/>
            </w:rPr>
            <w:t>____</w:t>
          </w:r>
        </w:p>
      </w:docPartBody>
    </w:docPart>
    <w:docPart>
      <w:docPartPr>
        <w:name w:val="596B233B73424D588ABE346B96914643"/>
        <w:category>
          <w:name w:val="常规"/>
          <w:gallery w:val="placeholder"/>
        </w:category>
        <w:types>
          <w:type w:val="bbPlcHdr"/>
        </w:types>
        <w:behaviors>
          <w:behavior w:val="content"/>
        </w:behaviors>
        <w:guid w:val="{589BA84F-EC60-410A-BCB9-246BE95A7949}"/>
      </w:docPartPr>
      <w:docPartBody>
        <w:p w:rsidR="004D550B" w:rsidRDefault="004D550B" w:rsidP="004D550B">
          <w:pPr>
            <w:pStyle w:val="596B233B73424D588ABE346B96914643"/>
          </w:pPr>
          <w:r w:rsidRPr="00711F0E">
            <w:rPr>
              <w:rStyle w:val="placeholder1Char"/>
              <w:rFonts w:hint="eastAsia"/>
              <w:sz w:val="16"/>
              <w:szCs w:val="16"/>
            </w:rPr>
            <w:t>____</w:t>
          </w:r>
        </w:p>
      </w:docPartBody>
    </w:docPart>
    <w:docPart>
      <w:docPartPr>
        <w:name w:val="2375AFAEACC244EBAC0D7A12F22F7E98"/>
        <w:category>
          <w:name w:val="常规"/>
          <w:gallery w:val="placeholder"/>
        </w:category>
        <w:types>
          <w:type w:val="bbPlcHdr"/>
        </w:types>
        <w:behaviors>
          <w:behavior w:val="content"/>
        </w:behaviors>
        <w:guid w:val="{F7C338EB-3A17-4B78-BBFC-EB27CB2749F9}"/>
      </w:docPartPr>
      <w:docPartBody>
        <w:p w:rsidR="004D550B" w:rsidRDefault="004D550B" w:rsidP="004D550B">
          <w:pPr>
            <w:pStyle w:val="2375AFAEACC244EBAC0D7A12F22F7E98"/>
          </w:pPr>
          <w:r w:rsidRPr="00711F0E">
            <w:rPr>
              <w:rStyle w:val="placeholder1Char"/>
              <w:rFonts w:hint="eastAsia"/>
              <w:sz w:val="16"/>
              <w:szCs w:val="16"/>
            </w:rPr>
            <w:t>____</w:t>
          </w:r>
        </w:p>
      </w:docPartBody>
    </w:docPart>
    <w:docPart>
      <w:docPartPr>
        <w:name w:val="FC9390ACD78146D2836B412F4391750F"/>
        <w:category>
          <w:name w:val="常规"/>
          <w:gallery w:val="placeholder"/>
        </w:category>
        <w:types>
          <w:type w:val="bbPlcHdr"/>
        </w:types>
        <w:behaviors>
          <w:behavior w:val="content"/>
        </w:behaviors>
        <w:guid w:val="{C16E1C7F-09EB-46F1-8CF1-B69507B9B203}"/>
      </w:docPartPr>
      <w:docPartBody>
        <w:p w:rsidR="004D550B" w:rsidRDefault="004D550B" w:rsidP="004D550B">
          <w:pPr>
            <w:pStyle w:val="FC9390ACD78146D2836B412F4391750F"/>
          </w:pPr>
          <w:r w:rsidRPr="00711F0E">
            <w:rPr>
              <w:rStyle w:val="placeholder1Char"/>
              <w:rFonts w:hint="eastAsia"/>
              <w:sz w:val="16"/>
              <w:szCs w:val="16"/>
            </w:rPr>
            <w:t>____</w:t>
          </w:r>
        </w:p>
      </w:docPartBody>
    </w:docPart>
    <w:docPart>
      <w:docPartPr>
        <w:name w:val="772583CF9B8A499FBF3617AF5677A991"/>
        <w:category>
          <w:name w:val="常规"/>
          <w:gallery w:val="placeholder"/>
        </w:category>
        <w:types>
          <w:type w:val="bbPlcHdr"/>
        </w:types>
        <w:behaviors>
          <w:behavior w:val="content"/>
        </w:behaviors>
        <w:guid w:val="{000C89EB-BE1C-44C7-BD96-ECCFDC805A6F}"/>
      </w:docPartPr>
      <w:docPartBody>
        <w:p w:rsidR="004D550B" w:rsidRDefault="004D550B" w:rsidP="004D550B">
          <w:pPr>
            <w:pStyle w:val="772583CF9B8A499FBF3617AF5677A991"/>
          </w:pPr>
          <w:r w:rsidRPr="00711F0E">
            <w:rPr>
              <w:rStyle w:val="placeholder1Char"/>
              <w:rFonts w:hint="eastAsia"/>
              <w:sz w:val="16"/>
              <w:szCs w:val="16"/>
            </w:rPr>
            <w:t>____</w:t>
          </w:r>
        </w:p>
      </w:docPartBody>
    </w:docPart>
    <w:docPart>
      <w:docPartPr>
        <w:name w:val="E4E8BFFBC3EE427DB2FD9A16DB47ABB5"/>
        <w:category>
          <w:name w:val="常规"/>
          <w:gallery w:val="placeholder"/>
        </w:category>
        <w:types>
          <w:type w:val="bbPlcHdr"/>
        </w:types>
        <w:behaviors>
          <w:behavior w:val="content"/>
        </w:behaviors>
        <w:guid w:val="{0AF39261-4A40-40DB-A4A4-7A4FC57F906D}"/>
      </w:docPartPr>
      <w:docPartBody>
        <w:p w:rsidR="004D550B" w:rsidRDefault="004D550B" w:rsidP="004D550B">
          <w:pPr>
            <w:pStyle w:val="E4E8BFFBC3EE427DB2FD9A16DB47ABB5"/>
          </w:pPr>
          <w:r w:rsidRPr="00711F0E">
            <w:rPr>
              <w:rStyle w:val="placeholder1Char"/>
              <w:rFonts w:hint="eastAsia"/>
              <w:sz w:val="16"/>
              <w:szCs w:val="16"/>
            </w:rPr>
            <w:t>____</w:t>
          </w:r>
        </w:p>
      </w:docPartBody>
    </w:docPart>
    <w:docPart>
      <w:docPartPr>
        <w:name w:val="77D3994DDD4E47E0A9F6A91E8C2ACA38"/>
        <w:category>
          <w:name w:val="常规"/>
          <w:gallery w:val="placeholder"/>
        </w:category>
        <w:types>
          <w:type w:val="bbPlcHdr"/>
        </w:types>
        <w:behaviors>
          <w:behavior w:val="content"/>
        </w:behaviors>
        <w:guid w:val="{54961D05-5378-475D-B45E-3EA06078E016}"/>
      </w:docPartPr>
      <w:docPartBody>
        <w:p w:rsidR="004D550B" w:rsidRDefault="004D550B" w:rsidP="004D550B">
          <w:pPr>
            <w:pStyle w:val="77D3994DDD4E47E0A9F6A91E8C2ACA38"/>
          </w:pPr>
          <w:r w:rsidRPr="00711F0E">
            <w:rPr>
              <w:rStyle w:val="placeholder1Char"/>
              <w:rFonts w:hint="eastAsia"/>
              <w:sz w:val="16"/>
              <w:szCs w:val="16"/>
            </w:rPr>
            <w:t>____</w:t>
          </w:r>
        </w:p>
      </w:docPartBody>
    </w:docPart>
    <w:docPart>
      <w:docPartPr>
        <w:name w:val="3512E4291D8740E9875775DB30F1ED99"/>
        <w:category>
          <w:name w:val="常规"/>
          <w:gallery w:val="placeholder"/>
        </w:category>
        <w:types>
          <w:type w:val="bbPlcHdr"/>
        </w:types>
        <w:behaviors>
          <w:behavior w:val="content"/>
        </w:behaviors>
        <w:guid w:val="{7CCD5FA4-DE5E-472A-9A26-F3634B8AF639}"/>
      </w:docPartPr>
      <w:docPartBody>
        <w:p w:rsidR="004D550B" w:rsidRDefault="004D550B" w:rsidP="004D550B">
          <w:pPr>
            <w:pStyle w:val="3512E4291D8740E9875775DB30F1ED99"/>
          </w:pPr>
          <w:r w:rsidRPr="00711F0E">
            <w:rPr>
              <w:rStyle w:val="placeholder1Char"/>
              <w:rFonts w:hint="eastAsia"/>
              <w:sz w:val="16"/>
              <w:szCs w:val="16"/>
            </w:rPr>
            <w:t>____</w:t>
          </w:r>
        </w:p>
      </w:docPartBody>
    </w:docPart>
    <w:docPart>
      <w:docPartPr>
        <w:name w:val="CDB81F9724364480900BDC0F37AC068F"/>
        <w:category>
          <w:name w:val="常规"/>
          <w:gallery w:val="placeholder"/>
        </w:category>
        <w:types>
          <w:type w:val="bbPlcHdr"/>
        </w:types>
        <w:behaviors>
          <w:behavior w:val="content"/>
        </w:behaviors>
        <w:guid w:val="{E282E15E-0470-4020-89BD-C6A5D63B8609}"/>
      </w:docPartPr>
      <w:docPartBody>
        <w:p w:rsidR="004D550B" w:rsidRDefault="004D550B" w:rsidP="004D550B">
          <w:pPr>
            <w:pStyle w:val="CDB81F9724364480900BDC0F37AC068F"/>
          </w:pPr>
          <w:r w:rsidRPr="00711F0E">
            <w:rPr>
              <w:rStyle w:val="placeholder1Char"/>
              <w:rFonts w:hint="eastAsia"/>
              <w:sz w:val="16"/>
              <w:szCs w:val="16"/>
            </w:rPr>
            <w:t>____</w:t>
          </w:r>
        </w:p>
      </w:docPartBody>
    </w:docPart>
    <w:docPart>
      <w:docPartPr>
        <w:name w:val="AC1665E17E4E4487AFBF3D69C7CC3A46"/>
        <w:category>
          <w:name w:val="常规"/>
          <w:gallery w:val="placeholder"/>
        </w:category>
        <w:types>
          <w:type w:val="bbPlcHdr"/>
        </w:types>
        <w:behaviors>
          <w:behavior w:val="content"/>
        </w:behaviors>
        <w:guid w:val="{87DB954C-7D89-4122-A260-9382869FB3F6}"/>
      </w:docPartPr>
      <w:docPartBody>
        <w:p w:rsidR="004D550B" w:rsidRDefault="004D550B" w:rsidP="004D550B">
          <w:pPr>
            <w:pStyle w:val="AC1665E17E4E4487AFBF3D69C7CC3A46"/>
          </w:pPr>
          <w:r w:rsidRPr="00711F0E">
            <w:rPr>
              <w:rStyle w:val="placeholder1Char"/>
              <w:rFonts w:hint="eastAsia"/>
              <w:sz w:val="16"/>
              <w:szCs w:val="16"/>
            </w:rPr>
            <w:t>____</w:t>
          </w:r>
        </w:p>
      </w:docPartBody>
    </w:docPart>
    <w:docPart>
      <w:docPartPr>
        <w:name w:val="08CE1623A5CF45F482916FBB3F172AA3"/>
        <w:category>
          <w:name w:val="常规"/>
          <w:gallery w:val="placeholder"/>
        </w:category>
        <w:types>
          <w:type w:val="bbPlcHdr"/>
        </w:types>
        <w:behaviors>
          <w:behavior w:val="content"/>
        </w:behaviors>
        <w:guid w:val="{89869A32-4F0F-4C20-B8BC-B5C742CAA214}"/>
      </w:docPartPr>
      <w:docPartBody>
        <w:p w:rsidR="004D550B" w:rsidRDefault="004D550B" w:rsidP="004D550B">
          <w:pPr>
            <w:pStyle w:val="08CE1623A5CF45F482916FBB3F172AA3"/>
          </w:pPr>
          <w:r w:rsidRPr="00711F0E">
            <w:rPr>
              <w:rStyle w:val="placeholder1Char"/>
              <w:rFonts w:hint="eastAsia"/>
              <w:sz w:val="16"/>
              <w:szCs w:val="16"/>
            </w:rPr>
            <w:t>____</w:t>
          </w:r>
        </w:p>
      </w:docPartBody>
    </w:docPart>
    <w:docPart>
      <w:docPartPr>
        <w:name w:val="49413D74A9644DE389785ED9C331FB46"/>
        <w:category>
          <w:name w:val="常规"/>
          <w:gallery w:val="placeholder"/>
        </w:category>
        <w:types>
          <w:type w:val="bbPlcHdr"/>
        </w:types>
        <w:behaviors>
          <w:behavior w:val="content"/>
        </w:behaviors>
        <w:guid w:val="{67BFB3C9-2B18-47D9-A3C5-00F0A919BC0A}"/>
      </w:docPartPr>
      <w:docPartBody>
        <w:p w:rsidR="004D550B" w:rsidRDefault="004D550B" w:rsidP="004D550B">
          <w:pPr>
            <w:pStyle w:val="49413D74A9644DE389785ED9C331FB46"/>
          </w:pPr>
          <w:r w:rsidRPr="00711F0E">
            <w:rPr>
              <w:rStyle w:val="placeholder1Char"/>
              <w:rFonts w:hint="eastAsia"/>
              <w:sz w:val="16"/>
              <w:szCs w:val="16"/>
            </w:rPr>
            <w:t>____</w:t>
          </w:r>
        </w:p>
      </w:docPartBody>
    </w:docPart>
    <w:docPart>
      <w:docPartPr>
        <w:name w:val="F4E6AC7392D04DA4B13CB00E5B54AB62"/>
        <w:category>
          <w:name w:val="常规"/>
          <w:gallery w:val="placeholder"/>
        </w:category>
        <w:types>
          <w:type w:val="bbPlcHdr"/>
        </w:types>
        <w:behaviors>
          <w:behavior w:val="content"/>
        </w:behaviors>
        <w:guid w:val="{2D3AA624-1969-49EB-AC21-FA4C142DAC83}"/>
      </w:docPartPr>
      <w:docPartBody>
        <w:p w:rsidR="004D550B" w:rsidRDefault="004D550B" w:rsidP="004D550B">
          <w:pPr>
            <w:pStyle w:val="F4E6AC7392D04DA4B13CB00E5B54AB62"/>
          </w:pPr>
          <w:r w:rsidRPr="00711F0E">
            <w:rPr>
              <w:rStyle w:val="placeholder1Char"/>
              <w:rFonts w:hint="eastAsia"/>
              <w:sz w:val="16"/>
              <w:szCs w:val="16"/>
            </w:rPr>
            <w:t>____</w:t>
          </w:r>
        </w:p>
      </w:docPartBody>
    </w:docPart>
    <w:docPart>
      <w:docPartPr>
        <w:name w:val="C51977C733FF4FB8A8969B190E2D6FDD"/>
        <w:category>
          <w:name w:val="常规"/>
          <w:gallery w:val="placeholder"/>
        </w:category>
        <w:types>
          <w:type w:val="bbPlcHdr"/>
        </w:types>
        <w:behaviors>
          <w:behavior w:val="content"/>
        </w:behaviors>
        <w:guid w:val="{4AEC01D9-37B5-49C8-872F-A9897C2D322F}"/>
      </w:docPartPr>
      <w:docPartBody>
        <w:p w:rsidR="004D550B" w:rsidRDefault="004D550B" w:rsidP="004D550B">
          <w:pPr>
            <w:pStyle w:val="C51977C733FF4FB8A8969B190E2D6FDD"/>
          </w:pPr>
          <w:r w:rsidRPr="00711F0E">
            <w:rPr>
              <w:rStyle w:val="placeholder1Char"/>
              <w:rFonts w:hint="eastAsia"/>
              <w:sz w:val="16"/>
              <w:szCs w:val="16"/>
            </w:rPr>
            <w:t>____</w:t>
          </w:r>
        </w:p>
      </w:docPartBody>
    </w:docPart>
    <w:docPart>
      <w:docPartPr>
        <w:name w:val="EB186B0B2A8B442381054D7B31AE2EB0"/>
        <w:category>
          <w:name w:val="常规"/>
          <w:gallery w:val="placeholder"/>
        </w:category>
        <w:types>
          <w:type w:val="bbPlcHdr"/>
        </w:types>
        <w:behaviors>
          <w:behavior w:val="content"/>
        </w:behaviors>
        <w:guid w:val="{3622DEA0-92BB-4FE5-93A7-22D39CF4A363}"/>
      </w:docPartPr>
      <w:docPartBody>
        <w:p w:rsidR="004D550B" w:rsidRDefault="004D550B" w:rsidP="004D550B">
          <w:pPr>
            <w:pStyle w:val="EB186B0B2A8B442381054D7B31AE2EB0"/>
          </w:pPr>
          <w:r w:rsidRPr="00711F0E">
            <w:rPr>
              <w:rStyle w:val="placeholder1Char"/>
              <w:rFonts w:hint="eastAsia"/>
              <w:sz w:val="16"/>
              <w:szCs w:val="16"/>
            </w:rPr>
            <w:t>____</w:t>
          </w:r>
        </w:p>
      </w:docPartBody>
    </w:docPart>
    <w:docPart>
      <w:docPartPr>
        <w:name w:val="B0098148B7594E02B4099B69DF0D2907"/>
        <w:category>
          <w:name w:val="常规"/>
          <w:gallery w:val="placeholder"/>
        </w:category>
        <w:types>
          <w:type w:val="bbPlcHdr"/>
        </w:types>
        <w:behaviors>
          <w:behavior w:val="content"/>
        </w:behaviors>
        <w:guid w:val="{58A52DF2-BEC9-4CE0-A2CC-08A3D0567A7A}"/>
      </w:docPartPr>
      <w:docPartBody>
        <w:p w:rsidR="004D550B" w:rsidRDefault="004D550B" w:rsidP="004D550B">
          <w:pPr>
            <w:pStyle w:val="B0098148B7594E02B4099B69DF0D2907"/>
          </w:pPr>
          <w:r w:rsidRPr="00711F0E">
            <w:rPr>
              <w:rStyle w:val="placeholder1Char"/>
              <w:rFonts w:hint="eastAsia"/>
              <w:sz w:val="16"/>
              <w:szCs w:val="16"/>
            </w:rPr>
            <w:t>____</w:t>
          </w:r>
        </w:p>
      </w:docPartBody>
    </w:docPart>
    <w:docPart>
      <w:docPartPr>
        <w:name w:val="C1BA05EC01E64E7D9074992DD476217D"/>
        <w:category>
          <w:name w:val="常规"/>
          <w:gallery w:val="placeholder"/>
        </w:category>
        <w:types>
          <w:type w:val="bbPlcHdr"/>
        </w:types>
        <w:behaviors>
          <w:behavior w:val="content"/>
        </w:behaviors>
        <w:guid w:val="{B327180D-530F-40CB-97BE-BF6B33EA005D}"/>
      </w:docPartPr>
      <w:docPartBody>
        <w:p w:rsidR="004D550B" w:rsidRDefault="004D550B" w:rsidP="004D550B">
          <w:pPr>
            <w:pStyle w:val="C1BA05EC01E64E7D9074992DD476217D"/>
          </w:pPr>
          <w:r w:rsidRPr="00711F0E">
            <w:rPr>
              <w:rStyle w:val="placeholder1Char"/>
              <w:rFonts w:hint="eastAsia"/>
              <w:sz w:val="16"/>
              <w:szCs w:val="16"/>
            </w:rPr>
            <w:t>____</w:t>
          </w:r>
        </w:p>
      </w:docPartBody>
    </w:docPart>
    <w:docPart>
      <w:docPartPr>
        <w:name w:val="5FECA17335CA484F8838D89EC36B5D2B"/>
        <w:category>
          <w:name w:val="常规"/>
          <w:gallery w:val="placeholder"/>
        </w:category>
        <w:types>
          <w:type w:val="bbPlcHdr"/>
        </w:types>
        <w:behaviors>
          <w:behavior w:val="content"/>
        </w:behaviors>
        <w:guid w:val="{27D4DAE0-B7E7-43FC-A186-06EDC2C38CEF}"/>
      </w:docPartPr>
      <w:docPartBody>
        <w:p w:rsidR="004D550B" w:rsidRDefault="004D550B" w:rsidP="004D550B">
          <w:pPr>
            <w:pStyle w:val="5FECA17335CA484F8838D89EC36B5D2B"/>
          </w:pPr>
          <w:r w:rsidRPr="00711F0E">
            <w:rPr>
              <w:rStyle w:val="placeholder1Char"/>
              <w:rFonts w:hint="eastAsia"/>
              <w:sz w:val="16"/>
              <w:szCs w:val="16"/>
            </w:rPr>
            <w:t>____</w:t>
          </w:r>
        </w:p>
      </w:docPartBody>
    </w:docPart>
    <w:docPart>
      <w:docPartPr>
        <w:name w:val="EDB1E1EDB2044015A2B259F3055B3F0F"/>
        <w:category>
          <w:name w:val="常规"/>
          <w:gallery w:val="placeholder"/>
        </w:category>
        <w:types>
          <w:type w:val="bbPlcHdr"/>
        </w:types>
        <w:behaviors>
          <w:behavior w:val="content"/>
        </w:behaviors>
        <w:guid w:val="{2ED21FB9-30F8-4EEA-ACB4-AA1E3F5B2638}"/>
      </w:docPartPr>
      <w:docPartBody>
        <w:p w:rsidR="004D550B" w:rsidRDefault="004D550B" w:rsidP="004D550B">
          <w:pPr>
            <w:pStyle w:val="EDB1E1EDB2044015A2B259F3055B3F0F"/>
          </w:pPr>
          <w:r w:rsidRPr="00711F0E">
            <w:rPr>
              <w:rStyle w:val="placeholder1Char"/>
              <w:rFonts w:hint="eastAsia"/>
              <w:sz w:val="16"/>
              <w:szCs w:val="16"/>
            </w:rPr>
            <w:t>____</w:t>
          </w:r>
        </w:p>
      </w:docPartBody>
    </w:docPart>
    <w:docPart>
      <w:docPartPr>
        <w:name w:val="B96AA7AD8B894E288B95ACAD0777566B"/>
        <w:category>
          <w:name w:val="常规"/>
          <w:gallery w:val="placeholder"/>
        </w:category>
        <w:types>
          <w:type w:val="bbPlcHdr"/>
        </w:types>
        <w:behaviors>
          <w:behavior w:val="content"/>
        </w:behaviors>
        <w:guid w:val="{71A457CA-5282-4173-85E7-34718570D93A}"/>
      </w:docPartPr>
      <w:docPartBody>
        <w:p w:rsidR="004D550B" w:rsidRDefault="004D550B" w:rsidP="004D550B">
          <w:pPr>
            <w:pStyle w:val="B96AA7AD8B894E288B95ACAD0777566B"/>
          </w:pPr>
          <w:r w:rsidRPr="00711F0E">
            <w:rPr>
              <w:rStyle w:val="placeholder1Char"/>
              <w:rFonts w:hint="eastAsia"/>
              <w:sz w:val="16"/>
              <w:szCs w:val="16"/>
            </w:rPr>
            <w:t>____</w:t>
          </w:r>
        </w:p>
      </w:docPartBody>
    </w:docPart>
    <w:docPart>
      <w:docPartPr>
        <w:name w:val="1C47125923564B828A142CF13914753D"/>
        <w:category>
          <w:name w:val="常规"/>
          <w:gallery w:val="placeholder"/>
        </w:category>
        <w:types>
          <w:type w:val="bbPlcHdr"/>
        </w:types>
        <w:behaviors>
          <w:behavior w:val="content"/>
        </w:behaviors>
        <w:guid w:val="{56F91791-E8FD-4EDA-B0A7-B31CC41D258C}"/>
      </w:docPartPr>
      <w:docPartBody>
        <w:p w:rsidR="004D550B" w:rsidRDefault="004D550B" w:rsidP="004D550B">
          <w:pPr>
            <w:pStyle w:val="1C47125923564B828A142CF13914753D"/>
          </w:pPr>
          <w:r w:rsidRPr="00711F0E">
            <w:rPr>
              <w:rStyle w:val="placeholder1Char"/>
              <w:rFonts w:hint="eastAsia"/>
              <w:sz w:val="16"/>
              <w:szCs w:val="16"/>
            </w:rPr>
            <w:t>____</w:t>
          </w:r>
        </w:p>
      </w:docPartBody>
    </w:docPart>
    <w:docPart>
      <w:docPartPr>
        <w:name w:val="546BAB0B9C6D4A99A6E681FD0BD3F0B7"/>
        <w:category>
          <w:name w:val="常规"/>
          <w:gallery w:val="placeholder"/>
        </w:category>
        <w:types>
          <w:type w:val="bbPlcHdr"/>
        </w:types>
        <w:behaviors>
          <w:behavior w:val="content"/>
        </w:behaviors>
        <w:guid w:val="{4CA55408-DE8C-43A0-8216-1F6A9033B24E}"/>
      </w:docPartPr>
      <w:docPartBody>
        <w:p w:rsidR="004D550B" w:rsidRDefault="004D550B" w:rsidP="004D550B">
          <w:pPr>
            <w:pStyle w:val="546BAB0B9C6D4A99A6E681FD0BD3F0B7"/>
          </w:pPr>
          <w:r w:rsidRPr="00711F0E">
            <w:rPr>
              <w:rStyle w:val="placeholder1Char"/>
              <w:rFonts w:hint="eastAsia"/>
              <w:sz w:val="16"/>
              <w:szCs w:val="16"/>
            </w:rPr>
            <w:t>____</w:t>
          </w:r>
        </w:p>
      </w:docPartBody>
    </w:docPart>
    <w:docPart>
      <w:docPartPr>
        <w:name w:val="C9330128A9604AF0BE7AAE257C33DE32"/>
        <w:category>
          <w:name w:val="常规"/>
          <w:gallery w:val="placeholder"/>
        </w:category>
        <w:types>
          <w:type w:val="bbPlcHdr"/>
        </w:types>
        <w:behaviors>
          <w:behavior w:val="content"/>
        </w:behaviors>
        <w:guid w:val="{42A796EE-33F7-409C-8A11-424C0E0C95C7}"/>
      </w:docPartPr>
      <w:docPartBody>
        <w:p w:rsidR="004D550B" w:rsidRDefault="004D550B" w:rsidP="004D550B">
          <w:pPr>
            <w:pStyle w:val="C9330128A9604AF0BE7AAE257C33DE32"/>
          </w:pPr>
          <w:r w:rsidRPr="00711F0E">
            <w:rPr>
              <w:rStyle w:val="placeholder1Char"/>
              <w:rFonts w:hint="eastAsia"/>
              <w:sz w:val="16"/>
              <w:szCs w:val="16"/>
            </w:rPr>
            <w:t>____</w:t>
          </w:r>
        </w:p>
      </w:docPartBody>
    </w:docPart>
    <w:docPart>
      <w:docPartPr>
        <w:name w:val="C39C67E65CF34B2D97921A7B5A2699D5"/>
        <w:category>
          <w:name w:val="常规"/>
          <w:gallery w:val="placeholder"/>
        </w:category>
        <w:types>
          <w:type w:val="bbPlcHdr"/>
        </w:types>
        <w:behaviors>
          <w:behavior w:val="content"/>
        </w:behaviors>
        <w:guid w:val="{BE27CAD4-7F52-4945-B4D7-568D8C1515AD}"/>
      </w:docPartPr>
      <w:docPartBody>
        <w:p w:rsidR="004D550B" w:rsidRDefault="004D550B" w:rsidP="004D550B">
          <w:pPr>
            <w:pStyle w:val="C39C67E65CF34B2D97921A7B5A2699D5"/>
          </w:pPr>
          <w:r w:rsidRPr="00711F0E">
            <w:rPr>
              <w:rStyle w:val="placeholder1Char"/>
              <w:rFonts w:hint="eastAsia"/>
              <w:sz w:val="16"/>
              <w:szCs w:val="16"/>
            </w:rPr>
            <w:t>____</w:t>
          </w:r>
        </w:p>
      </w:docPartBody>
    </w:docPart>
    <w:docPart>
      <w:docPartPr>
        <w:name w:val="2B0994C6E7424CA4997DBE682C9AFB4D"/>
        <w:category>
          <w:name w:val="常规"/>
          <w:gallery w:val="placeholder"/>
        </w:category>
        <w:types>
          <w:type w:val="bbPlcHdr"/>
        </w:types>
        <w:behaviors>
          <w:behavior w:val="content"/>
        </w:behaviors>
        <w:guid w:val="{D30017EB-0D49-4C50-8DB2-D01625A5F901}"/>
      </w:docPartPr>
      <w:docPartBody>
        <w:p w:rsidR="004D550B" w:rsidRDefault="004D550B" w:rsidP="004D550B">
          <w:pPr>
            <w:pStyle w:val="2B0994C6E7424CA4997DBE682C9AFB4D"/>
          </w:pPr>
          <w:r w:rsidRPr="00711F0E">
            <w:rPr>
              <w:rStyle w:val="placeholder1Char"/>
              <w:rFonts w:hint="eastAsia"/>
              <w:sz w:val="16"/>
              <w:szCs w:val="16"/>
            </w:rPr>
            <w:t>____</w:t>
          </w:r>
        </w:p>
      </w:docPartBody>
    </w:docPart>
    <w:docPart>
      <w:docPartPr>
        <w:name w:val="CF072E6FA3DF47F4827141EEA6E36B07"/>
        <w:category>
          <w:name w:val="常规"/>
          <w:gallery w:val="placeholder"/>
        </w:category>
        <w:types>
          <w:type w:val="bbPlcHdr"/>
        </w:types>
        <w:behaviors>
          <w:behavior w:val="content"/>
        </w:behaviors>
        <w:guid w:val="{37F05CFE-02BC-4C6A-873B-5BD2B603BA15}"/>
      </w:docPartPr>
      <w:docPartBody>
        <w:p w:rsidR="004D550B" w:rsidRDefault="004D550B" w:rsidP="004D550B">
          <w:pPr>
            <w:pStyle w:val="CF072E6FA3DF47F4827141EEA6E36B07"/>
          </w:pPr>
          <w:r w:rsidRPr="00711F0E">
            <w:rPr>
              <w:rStyle w:val="placeholder1Char"/>
              <w:rFonts w:hint="eastAsia"/>
              <w:sz w:val="16"/>
              <w:szCs w:val="16"/>
            </w:rPr>
            <w:t>____</w:t>
          </w:r>
        </w:p>
      </w:docPartBody>
    </w:docPart>
    <w:docPart>
      <w:docPartPr>
        <w:name w:val="38AEE108C29F42939D6237872A86C317"/>
        <w:category>
          <w:name w:val="常规"/>
          <w:gallery w:val="placeholder"/>
        </w:category>
        <w:types>
          <w:type w:val="bbPlcHdr"/>
        </w:types>
        <w:behaviors>
          <w:behavior w:val="content"/>
        </w:behaviors>
        <w:guid w:val="{54CBCC3F-45FD-4DDF-9E7F-EA448D1DFE8E}"/>
      </w:docPartPr>
      <w:docPartBody>
        <w:p w:rsidR="004D550B" w:rsidRDefault="004D550B" w:rsidP="004D550B">
          <w:pPr>
            <w:pStyle w:val="38AEE108C29F42939D6237872A86C317"/>
          </w:pPr>
          <w:r w:rsidRPr="00711F0E">
            <w:rPr>
              <w:rStyle w:val="placeholder1Char"/>
              <w:rFonts w:hint="eastAsia"/>
              <w:sz w:val="16"/>
              <w:szCs w:val="16"/>
            </w:rPr>
            <w:t>____</w:t>
          </w:r>
        </w:p>
      </w:docPartBody>
    </w:docPart>
    <w:docPart>
      <w:docPartPr>
        <w:name w:val="98EAF6AA81F84267886938D41C595201"/>
        <w:category>
          <w:name w:val="常规"/>
          <w:gallery w:val="placeholder"/>
        </w:category>
        <w:types>
          <w:type w:val="bbPlcHdr"/>
        </w:types>
        <w:behaviors>
          <w:behavior w:val="content"/>
        </w:behaviors>
        <w:guid w:val="{04EE565D-F958-4FE9-BF5C-02A269500F6F}"/>
      </w:docPartPr>
      <w:docPartBody>
        <w:p w:rsidR="004D550B" w:rsidRDefault="004D550B" w:rsidP="004D550B">
          <w:pPr>
            <w:pStyle w:val="98EAF6AA81F84267886938D41C595201"/>
          </w:pPr>
          <w:r w:rsidRPr="00711F0E">
            <w:rPr>
              <w:rStyle w:val="placeholder1Char"/>
              <w:rFonts w:hint="eastAsia"/>
              <w:sz w:val="16"/>
              <w:szCs w:val="16"/>
            </w:rPr>
            <w:t>____</w:t>
          </w:r>
        </w:p>
      </w:docPartBody>
    </w:docPart>
    <w:docPart>
      <w:docPartPr>
        <w:name w:val="9B3191B8FFE94E89ABD171E76CA58FCD"/>
        <w:category>
          <w:name w:val="常规"/>
          <w:gallery w:val="placeholder"/>
        </w:category>
        <w:types>
          <w:type w:val="bbPlcHdr"/>
        </w:types>
        <w:behaviors>
          <w:behavior w:val="content"/>
        </w:behaviors>
        <w:guid w:val="{F481F714-73C2-4C47-8A98-7B896EC4B7A1}"/>
      </w:docPartPr>
      <w:docPartBody>
        <w:p w:rsidR="004D550B" w:rsidRDefault="004D550B" w:rsidP="004D550B">
          <w:pPr>
            <w:pStyle w:val="9B3191B8FFE94E89ABD171E76CA58FCD"/>
          </w:pPr>
          <w:r w:rsidRPr="00711F0E">
            <w:rPr>
              <w:rStyle w:val="placeholder1Char"/>
              <w:rFonts w:hint="eastAsia"/>
              <w:sz w:val="16"/>
              <w:szCs w:val="16"/>
            </w:rPr>
            <w:t>____</w:t>
          </w:r>
        </w:p>
      </w:docPartBody>
    </w:docPart>
    <w:docPart>
      <w:docPartPr>
        <w:name w:val="47B5685387C44B60A0EBA83E33BA83B0"/>
        <w:category>
          <w:name w:val="常规"/>
          <w:gallery w:val="placeholder"/>
        </w:category>
        <w:types>
          <w:type w:val="bbPlcHdr"/>
        </w:types>
        <w:behaviors>
          <w:behavior w:val="content"/>
        </w:behaviors>
        <w:guid w:val="{4B520589-D5CE-4666-9FFB-34BC292181E3}"/>
      </w:docPartPr>
      <w:docPartBody>
        <w:p w:rsidR="004D550B" w:rsidRDefault="004D550B" w:rsidP="004D550B">
          <w:pPr>
            <w:pStyle w:val="47B5685387C44B60A0EBA83E33BA83B0"/>
          </w:pPr>
          <w:r w:rsidRPr="00711F0E">
            <w:rPr>
              <w:rStyle w:val="placeholder1Char"/>
              <w:rFonts w:hint="eastAsia"/>
              <w:sz w:val="16"/>
              <w:szCs w:val="16"/>
            </w:rPr>
            <w:t>____</w:t>
          </w:r>
        </w:p>
      </w:docPartBody>
    </w:docPart>
    <w:docPart>
      <w:docPartPr>
        <w:name w:val="D4A9C9CE577248A1AFA26CBC1699D864"/>
        <w:category>
          <w:name w:val="常规"/>
          <w:gallery w:val="placeholder"/>
        </w:category>
        <w:types>
          <w:type w:val="bbPlcHdr"/>
        </w:types>
        <w:behaviors>
          <w:behavior w:val="content"/>
        </w:behaviors>
        <w:guid w:val="{B1BD5060-4BE1-43F0-9DCD-7F3A101CCFBF}"/>
      </w:docPartPr>
      <w:docPartBody>
        <w:p w:rsidR="004D550B" w:rsidRDefault="004D550B" w:rsidP="004D550B">
          <w:pPr>
            <w:pStyle w:val="D4A9C9CE577248A1AFA26CBC1699D864"/>
          </w:pPr>
          <w:r w:rsidRPr="00711F0E">
            <w:rPr>
              <w:rStyle w:val="placeholder1Char"/>
              <w:rFonts w:hint="eastAsia"/>
              <w:sz w:val="16"/>
              <w:szCs w:val="16"/>
            </w:rPr>
            <w:t>____</w:t>
          </w:r>
        </w:p>
      </w:docPartBody>
    </w:docPart>
    <w:docPart>
      <w:docPartPr>
        <w:name w:val="5C99458692BF45E297097D1C04314B6F"/>
        <w:category>
          <w:name w:val="常规"/>
          <w:gallery w:val="placeholder"/>
        </w:category>
        <w:types>
          <w:type w:val="bbPlcHdr"/>
        </w:types>
        <w:behaviors>
          <w:behavior w:val="content"/>
        </w:behaviors>
        <w:guid w:val="{45A1F8F0-9572-4C08-AE5D-76289E4CE046}"/>
      </w:docPartPr>
      <w:docPartBody>
        <w:p w:rsidR="004D550B" w:rsidRDefault="004D550B" w:rsidP="004D550B">
          <w:pPr>
            <w:pStyle w:val="5C99458692BF45E297097D1C04314B6F"/>
          </w:pPr>
          <w:r w:rsidRPr="00711F0E">
            <w:rPr>
              <w:rStyle w:val="placeholder1Char"/>
              <w:rFonts w:hint="eastAsia"/>
              <w:sz w:val="16"/>
              <w:szCs w:val="16"/>
            </w:rPr>
            <w:t>____</w:t>
          </w:r>
        </w:p>
      </w:docPartBody>
    </w:docPart>
    <w:docPart>
      <w:docPartPr>
        <w:name w:val="13C558B0290E4D7FBEAAD009FD998398"/>
        <w:category>
          <w:name w:val="常规"/>
          <w:gallery w:val="placeholder"/>
        </w:category>
        <w:types>
          <w:type w:val="bbPlcHdr"/>
        </w:types>
        <w:behaviors>
          <w:behavior w:val="content"/>
        </w:behaviors>
        <w:guid w:val="{DAD98E8B-DBDD-4543-877E-BEDA32BF20C7}"/>
      </w:docPartPr>
      <w:docPartBody>
        <w:p w:rsidR="004D550B" w:rsidRDefault="004D550B" w:rsidP="004D550B">
          <w:pPr>
            <w:pStyle w:val="13C558B0290E4D7FBEAAD009FD998398"/>
          </w:pPr>
          <w:r w:rsidRPr="00711F0E">
            <w:rPr>
              <w:rStyle w:val="placeholder1Char"/>
              <w:rFonts w:hint="eastAsia"/>
              <w:sz w:val="16"/>
              <w:szCs w:val="16"/>
            </w:rPr>
            <w:t>____</w:t>
          </w:r>
        </w:p>
      </w:docPartBody>
    </w:docPart>
    <w:docPart>
      <w:docPartPr>
        <w:name w:val="2DAED24F880642EBB312D967BFD07774"/>
        <w:category>
          <w:name w:val="常规"/>
          <w:gallery w:val="placeholder"/>
        </w:category>
        <w:types>
          <w:type w:val="bbPlcHdr"/>
        </w:types>
        <w:behaviors>
          <w:behavior w:val="content"/>
        </w:behaviors>
        <w:guid w:val="{27D8D400-6287-4077-A569-4828EBFB6849}"/>
      </w:docPartPr>
      <w:docPartBody>
        <w:p w:rsidR="004D550B" w:rsidRDefault="004D550B" w:rsidP="004D550B">
          <w:pPr>
            <w:pStyle w:val="2DAED24F880642EBB312D967BFD07774"/>
          </w:pPr>
          <w:r w:rsidRPr="00711F0E">
            <w:rPr>
              <w:rStyle w:val="placeholder1Char"/>
              <w:rFonts w:hint="eastAsia"/>
              <w:sz w:val="16"/>
              <w:szCs w:val="16"/>
            </w:rPr>
            <w:t>____</w:t>
          </w:r>
        </w:p>
      </w:docPartBody>
    </w:docPart>
    <w:docPart>
      <w:docPartPr>
        <w:name w:val="2EF382C84A5A4DCAA87C357341E8835C"/>
        <w:category>
          <w:name w:val="常规"/>
          <w:gallery w:val="placeholder"/>
        </w:category>
        <w:types>
          <w:type w:val="bbPlcHdr"/>
        </w:types>
        <w:behaviors>
          <w:behavior w:val="content"/>
        </w:behaviors>
        <w:guid w:val="{7CD9EAC8-B416-47AD-8203-EA52E35F9554}"/>
      </w:docPartPr>
      <w:docPartBody>
        <w:p w:rsidR="004D550B" w:rsidRDefault="004D550B" w:rsidP="004D550B">
          <w:pPr>
            <w:pStyle w:val="2EF382C84A5A4DCAA87C357341E8835C"/>
          </w:pPr>
          <w:r w:rsidRPr="00711F0E">
            <w:rPr>
              <w:rStyle w:val="placeholder1Char"/>
              <w:rFonts w:hint="eastAsia"/>
              <w:sz w:val="16"/>
              <w:szCs w:val="16"/>
            </w:rPr>
            <w:t>____</w:t>
          </w:r>
        </w:p>
      </w:docPartBody>
    </w:docPart>
    <w:docPart>
      <w:docPartPr>
        <w:name w:val="C43D0E3855844BFC83928BA41B453E81"/>
        <w:category>
          <w:name w:val="常规"/>
          <w:gallery w:val="placeholder"/>
        </w:category>
        <w:types>
          <w:type w:val="bbPlcHdr"/>
        </w:types>
        <w:behaviors>
          <w:behavior w:val="content"/>
        </w:behaviors>
        <w:guid w:val="{FB384645-AD62-4A0C-ACAC-C335DD5DD51B}"/>
      </w:docPartPr>
      <w:docPartBody>
        <w:p w:rsidR="004D550B" w:rsidRDefault="004D550B" w:rsidP="004D550B">
          <w:pPr>
            <w:pStyle w:val="C43D0E3855844BFC83928BA41B453E81"/>
          </w:pPr>
          <w:r w:rsidRPr="00711F0E">
            <w:rPr>
              <w:rStyle w:val="placeholder1Char"/>
              <w:rFonts w:hint="eastAsia"/>
              <w:sz w:val="16"/>
              <w:szCs w:val="16"/>
            </w:rPr>
            <w:t>____</w:t>
          </w:r>
        </w:p>
      </w:docPartBody>
    </w:docPart>
    <w:docPart>
      <w:docPartPr>
        <w:name w:val="6B01226F55E84DFCBEDFEA2FB701EC69"/>
        <w:category>
          <w:name w:val="常规"/>
          <w:gallery w:val="placeholder"/>
        </w:category>
        <w:types>
          <w:type w:val="bbPlcHdr"/>
        </w:types>
        <w:behaviors>
          <w:behavior w:val="content"/>
        </w:behaviors>
        <w:guid w:val="{DCA4B142-F1F8-4E40-A842-225062731BDA}"/>
      </w:docPartPr>
      <w:docPartBody>
        <w:p w:rsidR="004D550B" w:rsidRDefault="004D550B" w:rsidP="004D550B">
          <w:pPr>
            <w:pStyle w:val="6B01226F55E84DFCBEDFEA2FB701EC69"/>
          </w:pPr>
          <w:r w:rsidRPr="00711F0E">
            <w:rPr>
              <w:rStyle w:val="placeholder1Char"/>
              <w:rFonts w:hint="eastAsia"/>
              <w:sz w:val="16"/>
              <w:szCs w:val="16"/>
            </w:rPr>
            <w:t>____</w:t>
          </w:r>
        </w:p>
      </w:docPartBody>
    </w:docPart>
    <w:docPart>
      <w:docPartPr>
        <w:name w:val="871F1CE072FA430098AFDB833DC9420B"/>
        <w:category>
          <w:name w:val="常规"/>
          <w:gallery w:val="placeholder"/>
        </w:category>
        <w:types>
          <w:type w:val="bbPlcHdr"/>
        </w:types>
        <w:behaviors>
          <w:behavior w:val="content"/>
        </w:behaviors>
        <w:guid w:val="{10419DF9-2973-40CE-8DDF-6A703F3674C7}"/>
      </w:docPartPr>
      <w:docPartBody>
        <w:p w:rsidR="004D550B" w:rsidRDefault="004D550B" w:rsidP="004D550B">
          <w:pPr>
            <w:pStyle w:val="871F1CE072FA430098AFDB833DC9420B"/>
          </w:pPr>
          <w:r w:rsidRPr="00711F0E">
            <w:rPr>
              <w:rStyle w:val="placeholder1Char"/>
              <w:rFonts w:hint="eastAsia"/>
              <w:sz w:val="16"/>
              <w:szCs w:val="16"/>
            </w:rPr>
            <w:t>____</w:t>
          </w:r>
        </w:p>
      </w:docPartBody>
    </w:docPart>
    <w:docPart>
      <w:docPartPr>
        <w:name w:val="36A259C928504CD6AEB9D7ACD6AA49E5"/>
        <w:category>
          <w:name w:val="常规"/>
          <w:gallery w:val="placeholder"/>
        </w:category>
        <w:types>
          <w:type w:val="bbPlcHdr"/>
        </w:types>
        <w:behaviors>
          <w:behavior w:val="content"/>
        </w:behaviors>
        <w:guid w:val="{D33F52A7-4BD6-4C94-8374-7F50D8D8F0BB}"/>
      </w:docPartPr>
      <w:docPartBody>
        <w:p w:rsidR="004D550B" w:rsidRDefault="004D550B" w:rsidP="004D550B">
          <w:pPr>
            <w:pStyle w:val="36A259C928504CD6AEB9D7ACD6AA49E5"/>
          </w:pPr>
          <w:r w:rsidRPr="00711F0E">
            <w:rPr>
              <w:rStyle w:val="placeholder1Char"/>
              <w:rFonts w:hint="eastAsia"/>
              <w:sz w:val="16"/>
              <w:szCs w:val="16"/>
            </w:rPr>
            <w:t>____</w:t>
          </w:r>
        </w:p>
      </w:docPartBody>
    </w:docPart>
    <w:docPart>
      <w:docPartPr>
        <w:name w:val="F8E8B13EA461423E9EB368E67BF1CB71"/>
        <w:category>
          <w:name w:val="常规"/>
          <w:gallery w:val="placeholder"/>
        </w:category>
        <w:types>
          <w:type w:val="bbPlcHdr"/>
        </w:types>
        <w:behaviors>
          <w:behavior w:val="content"/>
        </w:behaviors>
        <w:guid w:val="{873D9BEE-3BD4-4092-AB59-138267B0FF92}"/>
      </w:docPartPr>
      <w:docPartBody>
        <w:p w:rsidR="004D550B" w:rsidRDefault="004D550B" w:rsidP="004D550B">
          <w:pPr>
            <w:pStyle w:val="F8E8B13EA461423E9EB368E67BF1CB71"/>
          </w:pPr>
          <w:r w:rsidRPr="00711F0E">
            <w:rPr>
              <w:rStyle w:val="placeholder1Char"/>
              <w:rFonts w:hint="eastAsia"/>
              <w:sz w:val="16"/>
              <w:szCs w:val="16"/>
            </w:rPr>
            <w:t>____</w:t>
          </w:r>
        </w:p>
      </w:docPartBody>
    </w:docPart>
    <w:docPart>
      <w:docPartPr>
        <w:name w:val="9AAF968A40E14BA394A053B9C229BC99"/>
        <w:category>
          <w:name w:val="常规"/>
          <w:gallery w:val="placeholder"/>
        </w:category>
        <w:types>
          <w:type w:val="bbPlcHdr"/>
        </w:types>
        <w:behaviors>
          <w:behavior w:val="content"/>
        </w:behaviors>
        <w:guid w:val="{3DDCF621-87A9-4AE1-A041-D62110EEF169}"/>
      </w:docPartPr>
      <w:docPartBody>
        <w:p w:rsidR="004D550B" w:rsidRDefault="004D550B" w:rsidP="004D550B">
          <w:pPr>
            <w:pStyle w:val="9AAF968A40E14BA394A053B9C229BC99"/>
          </w:pPr>
          <w:r w:rsidRPr="00711F0E">
            <w:rPr>
              <w:rStyle w:val="placeholder1Char"/>
              <w:rFonts w:hint="eastAsia"/>
              <w:sz w:val="16"/>
              <w:szCs w:val="16"/>
            </w:rPr>
            <w:t>____</w:t>
          </w:r>
        </w:p>
      </w:docPartBody>
    </w:docPart>
    <w:docPart>
      <w:docPartPr>
        <w:name w:val="48164D8EDCFD436BAE6B9D8A09510C8D"/>
        <w:category>
          <w:name w:val="常规"/>
          <w:gallery w:val="placeholder"/>
        </w:category>
        <w:types>
          <w:type w:val="bbPlcHdr"/>
        </w:types>
        <w:behaviors>
          <w:behavior w:val="content"/>
        </w:behaviors>
        <w:guid w:val="{061C3626-3DEC-4605-B12B-00A8B930C52C}"/>
      </w:docPartPr>
      <w:docPartBody>
        <w:p w:rsidR="004D550B" w:rsidRDefault="004D550B" w:rsidP="004D550B">
          <w:pPr>
            <w:pStyle w:val="48164D8EDCFD436BAE6B9D8A09510C8D"/>
          </w:pPr>
          <w:r w:rsidRPr="00711F0E">
            <w:rPr>
              <w:rStyle w:val="placeholder1Char"/>
              <w:rFonts w:hint="eastAsia"/>
              <w:sz w:val="16"/>
              <w:szCs w:val="16"/>
            </w:rPr>
            <w:t>____</w:t>
          </w:r>
        </w:p>
      </w:docPartBody>
    </w:docPart>
    <w:docPart>
      <w:docPartPr>
        <w:name w:val="F9157FC86744498BB27DD6D975B25939"/>
        <w:category>
          <w:name w:val="常规"/>
          <w:gallery w:val="placeholder"/>
        </w:category>
        <w:types>
          <w:type w:val="bbPlcHdr"/>
        </w:types>
        <w:behaviors>
          <w:behavior w:val="content"/>
        </w:behaviors>
        <w:guid w:val="{460338EB-FA83-4E4E-8B1B-B265B707B6FE}"/>
      </w:docPartPr>
      <w:docPartBody>
        <w:p w:rsidR="004D550B" w:rsidRDefault="004D550B" w:rsidP="004D550B">
          <w:pPr>
            <w:pStyle w:val="F9157FC86744498BB27DD6D975B25939"/>
          </w:pPr>
          <w:r w:rsidRPr="00711F0E">
            <w:rPr>
              <w:rStyle w:val="placeholder1Char"/>
              <w:rFonts w:hint="eastAsia"/>
              <w:sz w:val="16"/>
              <w:szCs w:val="16"/>
            </w:rPr>
            <w:t>____</w:t>
          </w:r>
        </w:p>
      </w:docPartBody>
    </w:docPart>
    <w:docPart>
      <w:docPartPr>
        <w:name w:val="601CA82E52164CB189CF2054A0F9DC9F"/>
        <w:category>
          <w:name w:val="常规"/>
          <w:gallery w:val="placeholder"/>
        </w:category>
        <w:types>
          <w:type w:val="bbPlcHdr"/>
        </w:types>
        <w:behaviors>
          <w:behavior w:val="content"/>
        </w:behaviors>
        <w:guid w:val="{4B2FB2B4-AC8F-4054-8E37-539771CB7FBC}"/>
      </w:docPartPr>
      <w:docPartBody>
        <w:p w:rsidR="004D550B" w:rsidRDefault="004D550B" w:rsidP="004D550B">
          <w:pPr>
            <w:pStyle w:val="601CA82E52164CB189CF2054A0F9DC9F"/>
          </w:pPr>
          <w:r w:rsidRPr="00711F0E">
            <w:rPr>
              <w:rStyle w:val="placeholder1Char"/>
              <w:rFonts w:hint="eastAsia"/>
              <w:sz w:val="16"/>
              <w:szCs w:val="16"/>
            </w:rPr>
            <w:t>____</w:t>
          </w:r>
        </w:p>
      </w:docPartBody>
    </w:docPart>
    <w:docPart>
      <w:docPartPr>
        <w:name w:val="0C1A83761AB8430AAACBD3FF3F0F0E5C"/>
        <w:category>
          <w:name w:val="常规"/>
          <w:gallery w:val="placeholder"/>
        </w:category>
        <w:types>
          <w:type w:val="bbPlcHdr"/>
        </w:types>
        <w:behaviors>
          <w:behavior w:val="content"/>
        </w:behaviors>
        <w:guid w:val="{42CCF5EB-2EEC-4A80-B8B2-31349EBFC3E5}"/>
      </w:docPartPr>
      <w:docPartBody>
        <w:p w:rsidR="004D550B" w:rsidRDefault="004D550B" w:rsidP="004D550B">
          <w:pPr>
            <w:pStyle w:val="0C1A83761AB8430AAACBD3FF3F0F0E5C"/>
          </w:pPr>
          <w:r w:rsidRPr="00711F0E">
            <w:rPr>
              <w:rStyle w:val="placeholder1Char"/>
              <w:rFonts w:hint="eastAsia"/>
              <w:sz w:val="16"/>
              <w:szCs w:val="16"/>
            </w:rPr>
            <w:t>____</w:t>
          </w:r>
        </w:p>
      </w:docPartBody>
    </w:docPart>
    <w:docPart>
      <w:docPartPr>
        <w:name w:val="05C188CA7A3D42F08E7F49A99C7100FA"/>
        <w:category>
          <w:name w:val="常规"/>
          <w:gallery w:val="placeholder"/>
        </w:category>
        <w:types>
          <w:type w:val="bbPlcHdr"/>
        </w:types>
        <w:behaviors>
          <w:behavior w:val="content"/>
        </w:behaviors>
        <w:guid w:val="{B06887FD-3906-4FAF-84B6-05D6FA2A7847}"/>
      </w:docPartPr>
      <w:docPartBody>
        <w:p w:rsidR="004D550B" w:rsidRDefault="004D550B" w:rsidP="004D550B">
          <w:pPr>
            <w:pStyle w:val="05C188CA7A3D42F08E7F49A99C7100FA"/>
          </w:pPr>
          <w:r w:rsidRPr="00711F0E">
            <w:rPr>
              <w:rStyle w:val="placeholder1Char"/>
              <w:rFonts w:hint="eastAsia"/>
              <w:sz w:val="16"/>
              <w:szCs w:val="16"/>
            </w:rPr>
            <w:t>____</w:t>
          </w:r>
        </w:p>
      </w:docPartBody>
    </w:docPart>
    <w:docPart>
      <w:docPartPr>
        <w:name w:val="6C81399CA20043558AA8828E2B1F6544"/>
        <w:category>
          <w:name w:val="常规"/>
          <w:gallery w:val="placeholder"/>
        </w:category>
        <w:types>
          <w:type w:val="bbPlcHdr"/>
        </w:types>
        <w:behaviors>
          <w:behavior w:val="content"/>
        </w:behaviors>
        <w:guid w:val="{94AEF74D-8DC3-4A17-9E51-DA696996BCB8}"/>
      </w:docPartPr>
      <w:docPartBody>
        <w:p w:rsidR="004D550B" w:rsidRDefault="004D550B" w:rsidP="004D550B">
          <w:pPr>
            <w:pStyle w:val="6C81399CA20043558AA8828E2B1F6544"/>
          </w:pPr>
          <w:r w:rsidRPr="00711F0E">
            <w:rPr>
              <w:rStyle w:val="placeholder1Char"/>
              <w:rFonts w:hint="eastAsia"/>
              <w:sz w:val="16"/>
              <w:szCs w:val="16"/>
            </w:rPr>
            <w:t>____</w:t>
          </w:r>
        </w:p>
      </w:docPartBody>
    </w:docPart>
    <w:docPart>
      <w:docPartPr>
        <w:name w:val="BA42E18176024363A48EADF6F6A451EB"/>
        <w:category>
          <w:name w:val="常规"/>
          <w:gallery w:val="placeholder"/>
        </w:category>
        <w:types>
          <w:type w:val="bbPlcHdr"/>
        </w:types>
        <w:behaviors>
          <w:behavior w:val="content"/>
        </w:behaviors>
        <w:guid w:val="{117B73E2-AED5-4D4F-99D5-C2F748C07B8E}"/>
      </w:docPartPr>
      <w:docPartBody>
        <w:p w:rsidR="004D550B" w:rsidRDefault="004D550B" w:rsidP="004D550B">
          <w:pPr>
            <w:pStyle w:val="BA42E18176024363A48EADF6F6A451EB"/>
          </w:pPr>
          <w:r w:rsidRPr="00711F0E">
            <w:rPr>
              <w:rStyle w:val="placeholder1Char"/>
              <w:rFonts w:hint="eastAsia"/>
              <w:sz w:val="16"/>
              <w:szCs w:val="16"/>
            </w:rPr>
            <w:t>____</w:t>
          </w:r>
        </w:p>
      </w:docPartBody>
    </w:docPart>
    <w:docPart>
      <w:docPartPr>
        <w:name w:val="F8D9B65D51CA4AADBE14AD5E2546B76A"/>
        <w:category>
          <w:name w:val="常规"/>
          <w:gallery w:val="placeholder"/>
        </w:category>
        <w:types>
          <w:type w:val="bbPlcHdr"/>
        </w:types>
        <w:behaviors>
          <w:behavior w:val="content"/>
        </w:behaviors>
        <w:guid w:val="{0A06F7D9-B886-4828-9172-C9AFD3E748D4}"/>
      </w:docPartPr>
      <w:docPartBody>
        <w:p w:rsidR="004D550B" w:rsidRDefault="004D550B" w:rsidP="004D550B">
          <w:pPr>
            <w:pStyle w:val="F8D9B65D51CA4AADBE14AD5E2546B76A"/>
          </w:pPr>
          <w:r w:rsidRPr="00711F0E">
            <w:rPr>
              <w:rStyle w:val="placeholder1Char"/>
              <w:rFonts w:hint="eastAsia"/>
              <w:sz w:val="16"/>
              <w:szCs w:val="16"/>
            </w:rPr>
            <w:t>____</w:t>
          </w:r>
        </w:p>
      </w:docPartBody>
    </w:docPart>
    <w:docPart>
      <w:docPartPr>
        <w:name w:val="C021F7BC34C645688C96116813609526"/>
        <w:category>
          <w:name w:val="常规"/>
          <w:gallery w:val="placeholder"/>
        </w:category>
        <w:types>
          <w:type w:val="bbPlcHdr"/>
        </w:types>
        <w:behaviors>
          <w:behavior w:val="content"/>
        </w:behaviors>
        <w:guid w:val="{0786CEB8-5274-4791-8EA3-9039FAC6D44E}"/>
      </w:docPartPr>
      <w:docPartBody>
        <w:p w:rsidR="004D550B" w:rsidRDefault="004D550B" w:rsidP="004D550B">
          <w:pPr>
            <w:pStyle w:val="C021F7BC34C645688C96116813609526"/>
          </w:pPr>
          <w:r w:rsidRPr="00711F0E">
            <w:rPr>
              <w:rStyle w:val="placeholder1Char"/>
              <w:rFonts w:hint="eastAsia"/>
              <w:sz w:val="16"/>
              <w:szCs w:val="16"/>
            </w:rPr>
            <w:t>____</w:t>
          </w:r>
        </w:p>
      </w:docPartBody>
    </w:docPart>
    <w:docPart>
      <w:docPartPr>
        <w:name w:val="4BD955E951E649E1B6C91E46E3453EB6"/>
        <w:category>
          <w:name w:val="常规"/>
          <w:gallery w:val="placeholder"/>
        </w:category>
        <w:types>
          <w:type w:val="bbPlcHdr"/>
        </w:types>
        <w:behaviors>
          <w:behavior w:val="content"/>
        </w:behaviors>
        <w:guid w:val="{E65D5C89-91AE-4BA7-992A-6B2C1871BEB2}"/>
      </w:docPartPr>
      <w:docPartBody>
        <w:p w:rsidR="004D550B" w:rsidRDefault="004D550B" w:rsidP="004D550B">
          <w:pPr>
            <w:pStyle w:val="4BD955E951E649E1B6C91E46E3453EB6"/>
          </w:pPr>
          <w:r w:rsidRPr="00711F0E">
            <w:rPr>
              <w:rStyle w:val="placeholder1Char"/>
              <w:rFonts w:hint="eastAsia"/>
              <w:sz w:val="16"/>
              <w:szCs w:val="16"/>
            </w:rPr>
            <w:t>____</w:t>
          </w:r>
        </w:p>
      </w:docPartBody>
    </w:docPart>
    <w:docPart>
      <w:docPartPr>
        <w:name w:val="A6C69AEEEFD047B9A88794EDCB68A53B"/>
        <w:category>
          <w:name w:val="常规"/>
          <w:gallery w:val="placeholder"/>
        </w:category>
        <w:types>
          <w:type w:val="bbPlcHdr"/>
        </w:types>
        <w:behaviors>
          <w:behavior w:val="content"/>
        </w:behaviors>
        <w:guid w:val="{7F012439-E6E3-4FF8-8A69-96DA5CE07C05}"/>
      </w:docPartPr>
      <w:docPartBody>
        <w:p w:rsidR="004D550B" w:rsidRDefault="004D550B" w:rsidP="004D550B">
          <w:pPr>
            <w:pStyle w:val="A6C69AEEEFD047B9A88794EDCB68A53B"/>
          </w:pPr>
          <w:r w:rsidRPr="00711F0E">
            <w:rPr>
              <w:rStyle w:val="placeholder1Char"/>
              <w:rFonts w:hint="eastAsia"/>
              <w:sz w:val="16"/>
              <w:szCs w:val="16"/>
            </w:rPr>
            <w:t>____</w:t>
          </w:r>
        </w:p>
      </w:docPartBody>
    </w:docPart>
    <w:docPart>
      <w:docPartPr>
        <w:name w:val="2EAAEA839A9C49028DA3F83B1B408791"/>
        <w:category>
          <w:name w:val="常规"/>
          <w:gallery w:val="placeholder"/>
        </w:category>
        <w:types>
          <w:type w:val="bbPlcHdr"/>
        </w:types>
        <w:behaviors>
          <w:behavior w:val="content"/>
        </w:behaviors>
        <w:guid w:val="{B85301C4-B8B6-4C1B-A727-C634AC8E1F87}"/>
      </w:docPartPr>
      <w:docPartBody>
        <w:p w:rsidR="004D550B" w:rsidRDefault="004D550B" w:rsidP="004D550B">
          <w:pPr>
            <w:pStyle w:val="2EAAEA839A9C49028DA3F83B1B408791"/>
          </w:pPr>
          <w:r w:rsidRPr="00711F0E">
            <w:rPr>
              <w:rStyle w:val="placeholder1Char"/>
              <w:rFonts w:hint="eastAsia"/>
              <w:sz w:val="16"/>
              <w:szCs w:val="16"/>
            </w:rPr>
            <w:t>____</w:t>
          </w:r>
        </w:p>
      </w:docPartBody>
    </w:docPart>
    <w:docPart>
      <w:docPartPr>
        <w:name w:val="227D18FB2B294918824B197A48DD17D0"/>
        <w:category>
          <w:name w:val="常规"/>
          <w:gallery w:val="placeholder"/>
        </w:category>
        <w:types>
          <w:type w:val="bbPlcHdr"/>
        </w:types>
        <w:behaviors>
          <w:behavior w:val="content"/>
        </w:behaviors>
        <w:guid w:val="{16317276-46AE-4743-8AA7-194B1BECD78F}"/>
      </w:docPartPr>
      <w:docPartBody>
        <w:p w:rsidR="004D550B" w:rsidRDefault="004D550B" w:rsidP="004D550B">
          <w:pPr>
            <w:pStyle w:val="227D18FB2B294918824B197A48DD17D0"/>
          </w:pPr>
          <w:r w:rsidRPr="00711F0E">
            <w:rPr>
              <w:rStyle w:val="placeholder1Char"/>
              <w:rFonts w:hint="eastAsia"/>
              <w:sz w:val="16"/>
              <w:szCs w:val="16"/>
            </w:rPr>
            <w:t>____</w:t>
          </w:r>
        </w:p>
      </w:docPartBody>
    </w:docPart>
    <w:docPart>
      <w:docPartPr>
        <w:name w:val="F2F05011518B4DDC810474830A95C9E0"/>
        <w:category>
          <w:name w:val="常规"/>
          <w:gallery w:val="placeholder"/>
        </w:category>
        <w:types>
          <w:type w:val="bbPlcHdr"/>
        </w:types>
        <w:behaviors>
          <w:behavior w:val="content"/>
        </w:behaviors>
        <w:guid w:val="{23E6C28A-61EB-46AA-821F-B9A563D54B4E}"/>
      </w:docPartPr>
      <w:docPartBody>
        <w:p w:rsidR="004D550B" w:rsidRDefault="004D550B" w:rsidP="004D550B">
          <w:pPr>
            <w:pStyle w:val="F2F05011518B4DDC810474830A95C9E0"/>
          </w:pPr>
          <w:r w:rsidRPr="00711F0E">
            <w:rPr>
              <w:rStyle w:val="placeholder1Char"/>
              <w:rFonts w:hint="eastAsia"/>
              <w:sz w:val="16"/>
              <w:szCs w:val="16"/>
            </w:rPr>
            <w:t>____</w:t>
          </w:r>
        </w:p>
      </w:docPartBody>
    </w:docPart>
    <w:docPart>
      <w:docPartPr>
        <w:name w:val="8391DFB7B5F944B1B580264D31F67D23"/>
        <w:category>
          <w:name w:val="常规"/>
          <w:gallery w:val="placeholder"/>
        </w:category>
        <w:types>
          <w:type w:val="bbPlcHdr"/>
        </w:types>
        <w:behaviors>
          <w:behavior w:val="content"/>
        </w:behaviors>
        <w:guid w:val="{41CC310D-90C0-4098-9F50-955B6DECD7AE}"/>
      </w:docPartPr>
      <w:docPartBody>
        <w:p w:rsidR="004D550B" w:rsidRDefault="004D550B" w:rsidP="004D550B">
          <w:pPr>
            <w:pStyle w:val="8391DFB7B5F944B1B580264D31F67D23"/>
          </w:pPr>
          <w:r w:rsidRPr="00711F0E">
            <w:rPr>
              <w:rStyle w:val="placeholder1Char"/>
              <w:rFonts w:hint="eastAsia"/>
              <w:sz w:val="16"/>
              <w:szCs w:val="16"/>
            </w:rPr>
            <w:t>____</w:t>
          </w:r>
        </w:p>
      </w:docPartBody>
    </w:docPart>
    <w:docPart>
      <w:docPartPr>
        <w:name w:val="95EC29BF5230492BA738546FDFE1CC25"/>
        <w:category>
          <w:name w:val="常规"/>
          <w:gallery w:val="placeholder"/>
        </w:category>
        <w:types>
          <w:type w:val="bbPlcHdr"/>
        </w:types>
        <w:behaviors>
          <w:behavior w:val="content"/>
        </w:behaviors>
        <w:guid w:val="{3BD21B80-A5BB-42A7-8987-30F7C3401303}"/>
      </w:docPartPr>
      <w:docPartBody>
        <w:p w:rsidR="004D550B" w:rsidRDefault="004D550B" w:rsidP="004D550B">
          <w:pPr>
            <w:pStyle w:val="95EC29BF5230492BA738546FDFE1CC25"/>
          </w:pPr>
          <w:r w:rsidRPr="00711F0E">
            <w:rPr>
              <w:rStyle w:val="placeholder1Char"/>
              <w:rFonts w:hint="eastAsia"/>
              <w:sz w:val="16"/>
              <w:szCs w:val="16"/>
            </w:rPr>
            <w:t>____</w:t>
          </w:r>
        </w:p>
      </w:docPartBody>
    </w:docPart>
    <w:docPart>
      <w:docPartPr>
        <w:name w:val="2B1741AA3285405FAA7B576BC24039AC"/>
        <w:category>
          <w:name w:val="常规"/>
          <w:gallery w:val="placeholder"/>
        </w:category>
        <w:types>
          <w:type w:val="bbPlcHdr"/>
        </w:types>
        <w:behaviors>
          <w:behavior w:val="content"/>
        </w:behaviors>
        <w:guid w:val="{986C0312-0E47-434D-9CBC-F3317A7C17B4}"/>
      </w:docPartPr>
      <w:docPartBody>
        <w:p w:rsidR="004D550B" w:rsidRDefault="004D550B" w:rsidP="004D550B">
          <w:pPr>
            <w:pStyle w:val="2B1741AA3285405FAA7B576BC24039AC"/>
          </w:pPr>
          <w:r w:rsidRPr="00711F0E">
            <w:rPr>
              <w:rStyle w:val="placeholder1Char"/>
              <w:rFonts w:hint="eastAsia"/>
              <w:sz w:val="16"/>
              <w:szCs w:val="16"/>
            </w:rPr>
            <w:t>____</w:t>
          </w:r>
        </w:p>
      </w:docPartBody>
    </w:docPart>
    <w:docPart>
      <w:docPartPr>
        <w:name w:val="42873AB56E2A4786AA58AF5DFB93B7E3"/>
        <w:category>
          <w:name w:val="常规"/>
          <w:gallery w:val="placeholder"/>
        </w:category>
        <w:types>
          <w:type w:val="bbPlcHdr"/>
        </w:types>
        <w:behaviors>
          <w:behavior w:val="content"/>
        </w:behaviors>
        <w:guid w:val="{F1D35502-ABC5-43D5-949A-112CE66665EC}"/>
      </w:docPartPr>
      <w:docPartBody>
        <w:p w:rsidR="004D550B" w:rsidRDefault="004D550B" w:rsidP="004D550B">
          <w:pPr>
            <w:pStyle w:val="42873AB56E2A4786AA58AF5DFB93B7E3"/>
          </w:pPr>
          <w:r w:rsidRPr="00711F0E">
            <w:rPr>
              <w:rStyle w:val="placeholder1Char"/>
              <w:rFonts w:hint="eastAsia"/>
              <w:sz w:val="16"/>
              <w:szCs w:val="16"/>
            </w:rPr>
            <w:t>____</w:t>
          </w:r>
        </w:p>
      </w:docPartBody>
    </w:docPart>
    <w:docPart>
      <w:docPartPr>
        <w:name w:val="BFC7E87C303548C0A6A78CA5F5EFDBE4"/>
        <w:category>
          <w:name w:val="常规"/>
          <w:gallery w:val="placeholder"/>
        </w:category>
        <w:types>
          <w:type w:val="bbPlcHdr"/>
        </w:types>
        <w:behaviors>
          <w:behavior w:val="content"/>
        </w:behaviors>
        <w:guid w:val="{EADBDD5E-1227-4C37-8B2C-8B3ECF4E40AB}"/>
      </w:docPartPr>
      <w:docPartBody>
        <w:p w:rsidR="004D550B" w:rsidRDefault="004D550B" w:rsidP="004D550B">
          <w:pPr>
            <w:pStyle w:val="BFC7E87C303548C0A6A78CA5F5EFDBE4"/>
          </w:pPr>
          <w:r w:rsidRPr="00711F0E">
            <w:rPr>
              <w:rStyle w:val="placeholder1Char"/>
              <w:rFonts w:hint="eastAsia"/>
              <w:sz w:val="16"/>
              <w:szCs w:val="16"/>
            </w:rPr>
            <w:t>____</w:t>
          </w:r>
        </w:p>
      </w:docPartBody>
    </w:docPart>
    <w:docPart>
      <w:docPartPr>
        <w:name w:val="C88BFF93BD4E441CA29C1D2681097876"/>
        <w:category>
          <w:name w:val="常规"/>
          <w:gallery w:val="placeholder"/>
        </w:category>
        <w:types>
          <w:type w:val="bbPlcHdr"/>
        </w:types>
        <w:behaviors>
          <w:behavior w:val="content"/>
        </w:behaviors>
        <w:guid w:val="{D19778DB-6471-4ECC-A1DD-5A939378AEBF}"/>
      </w:docPartPr>
      <w:docPartBody>
        <w:p w:rsidR="004D550B" w:rsidRDefault="004D550B" w:rsidP="004D550B">
          <w:pPr>
            <w:pStyle w:val="C88BFF93BD4E441CA29C1D2681097876"/>
          </w:pPr>
          <w:r w:rsidRPr="00711F0E">
            <w:rPr>
              <w:rStyle w:val="placeholder1Char"/>
              <w:rFonts w:hint="eastAsia"/>
              <w:sz w:val="16"/>
              <w:szCs w:val="16"/>
            </w:rPr>
            <w:t>____</w:t>
          </w:r>
        </w:p>
      </w:docPartBody>
    </w:docPart>
    <w:docPart>
      <w:docPartPr>
        <w:name w:val="87D39D41E0754A0393B5B2951BC051D2"/>
        <w:category>
          <w:name w:val="常规"/>
          <w:gallery w:val="placeholder"/>
        </w:category>
        <w:types>
          <w:type w:val="bbPlcHdr"/>
        </w:types>
        <w:behaviors>
          <w:behavior w:val="content"/>
        </w:behaviors>
        <w:guid w:val="{2CDE4983-5983-4566-9195-011B5FEF7CC5}"/>
      </w:docPartPr>
      <w:docPartBody>
        <w:p w:rsidR="004D550B" w:rsidRDefault="004D550B" w:rsidP="004D550B">
          <w:pPr>
            <w:pStyle w:val="87D39D41E0754A0393B5B2951BC051D2"/>
          </w:pPr>
          <w:r w:rsidRPr="00711F0E">
            <w:rPr>
              <w:rStyle w:val="placeholder1Char"/>
              <w:rFonts w:hint="eastAsia"/>
              <w:sz w:val="16"/>
              <w:szCs w:val="16"/>
            </w:rPr>
            <w:t>____</w:t>
          </w:r>
        </w:p>
      </w:docPartBody>
    </w:docPart>
    <w:docPart>
      <w:docPartPr>
        <w:name w:val="36C28806EC0B44B5804195CFC9122ABF"/>
        <w:category>
          <w:name w:val="常规"/>
          <w:gallery w:val="placeholder"/>
        </w:category>
        <w:types>
          <w:type w:val="bbPlcHdr"/>
        </w:types>
        <w:behaviors>
          <w:behavior w:val="content"/>
        </w:behaviors>
        <w:guid w:val="{6836245E-6767-40D2-8D24-606F4C725D39}"/>
      </w:docPartPr>
      <w:docPartBody>
        <w:p w:rsidR="004D550B" w:rsidRDefault="004D550B" w:rsidP="004D550B">
          <w:pPr>
            <w:pStyle w:val="36C28806EC0B44B5804195CFC9122ABF"/>
          </w:pPr>
          <w:r w:rsidRPr="00711F0E">
            <w:rPr>
              <w:rStyle w:val="placeholder1Char"/>
              <w:rFonts w:hint="eastAsia"/>
              <w:sz w:val="16"/>
              <w:szCs w:val="16"/>
            </w:rPr>
            <w:t>____</w:t>
          </w:r>
        </w:p>
      </w:docPartBody>
    </w:docPart>
    <w:docPart>
      <w:docPartPr>
        <w:name w:val="37C32EC9C2E14D0DA236523F28D0B694"/>
        <w:category>
          <w:name w:val="常规"/>
          <w:gallery w:val="placeholder"/>
        </w:category>
        <w:types>
          <w:type w:val="bbPlcHdr"/>
        </w:types>
        <w:behaviors>
          <w:behavior w:val="content"/>
        </w:behaviors>
        <w:guid w:val="{03D25BD8-F2BD-4BA6-A97A-6BBA6AE0E9C9}"/>
      </w:docPartPr>
      <w:docPartBody>
        <w:p w:rsidR="004D550B" w:rsidRDefault="004D550B" w:rsidP="004D550B">
          <w:pPr>
            <w:pStyle w:val="37C32EC9C2E14D0DA236523F28D0B694"/>
          </w:pPr>
          <w:r w:rsidRPr="00711F0E">
            <w:rPr>
              <w:rStyle w:val="placeholder1Char"/>
              <w:rFonts w:hint="eastAsia"/>
              <w:sz w:val="16"/>
              <w:szCs w:val="16"/>
            </w:rPr>
            <w:t>____</w:t>
          </w:r>
        </w:p>
      </w:docPartBody>
    </w:docPart>
    <w:docPart>
      <w:docPartPr>
        <w:name w:val="87A43FBA5A484E26B59856DC2FBBE572"/>
        <w:category>
          <w:name w:val="常规"/>
          <w:gallery w:val="placeholder"/>
        </w:category>
        <w:types>
          <w:type w:val="bbPlcHdr"/>
        </w:types>
        <w:behaviors>
          <w:behavior w:val="content"/>
        </w:behaviors>
        <w:guid w:val="{8780A30E-93BA-4645-8B11-CA755CBA6099}"/>
      </w:docPartPr>
      <w:docPartBody>
        <w:p w:rsidR="004D550B" w:rsidRDefault="004D550B" w:rsidP="004D550B">
          <w:pPr>
            <w:pStyle w:val="87A43FBA5A484E26B59856DC2FBBE572"/>
          </w:pPr>
          <w:r w:rsidRPr="00711F0E">
            <w:rPr>
              <w:rStyle w:val="placeholder1Char"/>
              <w:rFonts w:hint="eastAsia"/>
              <w:sz w:val="16"/>
              <w:szCs w:val="16"/>
            </w:rPr>
            <w:t>____</w:t>
          </w:r>
        </w:p>
      </w:docPartBody>
    </w:docPart>
    <w:docPart>
      <w:docPartPr>
        <w:name w:val="01B02C3E29CB4B74BFA2B76941D107AB"/>
        <w:category>
          <w:name w:val="常规"/>
          <w:gallery w:val="placeholder"/>
        </w:category>
        <w:types>
          <w:type w:val="bbPlcHdr"/>
        </w:types>
        <w:behaviors>
          <w:behavior w:val="content"/>
        </w:behaviors>
        <w:guid w:val="{D1012085-E5A0-42B1-9B21-003ABE97964A}"/>
      </w:docPartPr>
      <w:docPartBody>
        <w:p w:rsidR="004D550B" w:rsidRDefault="004D550B" w:rsidP="004D550B">
          <w:pPr>
            <w:pStyle w:val="01B02C3E29CB4B74BFA2B76941D107AB"/>
          </w:pPr>
          <w:r w:rsidRPr="00711F0E">
            <w:rPr>
              <w:rStyle w:val="placeholder1Char"/>
              <w:rFonts w:hint="eastAsia"/>
              <w:sz w:val="16"/>
              <w:szCs w:val="16"/>
            </w:rPr>
            <w:t>____</w:t>
          </w:r>
        </w:p>
      </w:docPartBody>
    </w:docPart>
    <w:docPart>
      <w:docPartPr>
        <w:name w:val="B2E45B37B47E4CCB8B5027B90131C767"/>
        <w:category>
          <w:name w:val="常规"/>
          <w:gallery w:val="placeholder"/>
        </w:category>
        <w:types>
          <w:type w:val="bbPlcHdr"/>
        </w:types>
        <w:behaviors>
          <w:behavior w:val="content"/>
        </w:behaviors>
        <w:guid w:val="{75113D93-9F22-468D-89AF-C34306FC69CC}"/>
      </w:docPartPr>
      <w:docPartBody>
        <w:p w:rsidR="004D550B" w:rsidRDefault="004D550B" w:rsidP="004D550B">
          <w:pPr>
            <w:pStyle w:val="B2E45B37B47E4CCB8B5027B90131C767"/>
          </w:pPr>
          <w:r w:rsidRPr="00711F0E">
            <w:rPr>
              <w:rStyle w:val="placeholder1Char"/>
              <w:rFonts w:hint="eastAsia"/>
              <w:sz w:val="16"/>
              <w:szCs w:val="16"/>
            </w:rPr>
            <w:t>____</w:t>
          </w:r>
        </w:p>
      </w:docPartBody>
    </w:docPart>
    <w:docPart>
      <w:docPartPr>
        <w:name w:val="B2FBAD2795C4471585BA822F8BD5CE36"/>
        <w:category>
          <w:name w:val="常规"/>
          <w:gallery w:val="placeholder"/>
        </w:category>
        <w:types>
          <w:type w:val="bbPlcHdr"/>
        </w:types>
        <w:behaviors>
          <w:behavior w:val="content"/>
        </w:behaviors>
        <w:guid w:val="{6936730F-4672-4BCC-9C54-736C4A6845A9}"/>
      </w:docPartPr>
      <w:docPartBody>
        <w:p w:rsidR="004D550B" w:rsidRDefault="004D550B" w:rsidP="004D550B">
          <w:pPr>
            <w:pStyle w:val="B2FBAD2795C4471585BA822F8BD5CE36"/>
          </w:pPr>
          <w:r w:rsidRPr="00711F0E">
            <w:rPr>
              <w:rStyle w:val="placeholder1Char"/>
              <w:rFonts w:hint="eastAsia"/>
              <w:sz w:val="16"/>
              <w:szCs w:val="16"/>
            </w:rPr>
            <w:t>____</w:t>
          </w:r>
        </w:p>
      </w:docPartBody>
    </w:docPart>
    <w:docPart>
      <w:docPartPr>
        <w:name w:val="4F6EBE349A3649848598335807E702B6"/>
        <w:category>
          <w:name w:val="常规"/>
          <w:gallery w:val="placeholder"/>
        </w:category>
        <w:types>
          <w:type w:val="bbPlcHdr"/>
        </w:types>
        <w:behaviors>
          <w:behavior w:val="content"/>
        </w:behaviors>
        <w:guid w:val="{8A857E30-47A6-4D37-9BB8-EEA2C80CA566}"/>
      </w:docPartPr>
      <w:docPartBody>
        <w:p w:rsidR="004D550B" w:rsidRDefault="004D550B" w:rsidP="004D550B">
          <w:pPr>
            <w:pStyle w:val="4F6EBE349A3649848598335807E702B6"/>
          </w:pPr>
          <w:r w:rsidRPr="00711F0E">
            <w:rPr>
              <w:rStyle w:val="placeholder1Char"/>
              <w:rFonts w:hint="eastAsia"/>
              <w:sz w:val="16"/>
              <w:szCs w:val="16"/>
            </w:rPr>
            <w:t>____</w:t>
          </w:r>
        </w:p>
      </w:docPartBody>
    </w:docPart>
    <w:docPart>
      <w:docPartPr>
        <w:name w:val="FD7399582FAA425E8185EA108F0B6706"/>
        <w:category>
          <w:name w:val="常规"/>
          <w:gallery w:val="placeholder"/>
        </w:category>
        <w:types>
          <w:type w:val="bbPlcHdr"/>
        </w:types>
        <w:behaviors>
          <w:behavior w:val="content"/>
        </w:behaviors>
        <w:guid w:val="{3E39C6C4-770A-4764-BBAC-77A6B50B3C9E}"/>
      </w:docPartPr>
      <w:docPartBody>
        <w:p w:rsidR="004D550B" w:rsidRDefault="004D550B" w:rsidP="004D550B">
          <w:pPr>
            <w:pStyle w:val="FD7399582FAA425E8185EA108F0B6706"/>
          </w:pPr>
          <w:r w:rsidRPr="00711F0E">
            <w:rPr>
              <w:rStyle w:val="placeholder1Char"/>
              <w:rFonts w:hint="eastAsia"/>
              <w:sz w:val="16"/>
              <w:szCs w:val="16"/>
            </w:rPr>
            <w:t>____</w:t>
          </w:r>
        </w:p>
      </w:docPartBody>
    </w:docPart>
    <w:docPart>
      <w:docPartPr>
        <w:name w:val="9B9D4B63AD084CD99B37FB8E456F4915"/>
        <w:category>
          <w:name w:val="常规"/>
          <w:gallery w:val="placeholder"/>
        </w:category>
        <w:types>
          <w:type w:val="bbPlcHdr"/>
        </w:types>
        <w:behaviors>
          <w:behavior w:val="content"/>
        </w:behaviors>
        <w:guid w:val="{934F62C1-6236-48E3-9A95-3A276F1D7D4E}"/>
      </w:docPartPr>
      <w:docPartBody>
        <w:p w:rsidR="004D550B" w:rsidRDefault="004D550B" w:rsidP="004D550B">
          <w:pPr>
            <w:pStyle w:val="9B9D4B63AD084CD99B37FB8E456F4915"/>
          </w:pPr>
          <w:r w:rsidRPr="00711F0E">
            <w:rPr>
              <w:rStyle w:val="placeholder1Char"/>
              <w:rFonts w:hint="eastAsia"/>
              <w:sz w:val="16"/>
              <w:szCs w:val="16"/>
            </w:rPr>
            <w:t>____</w:t>
          </w:r>
        </w:p>
      </w:docPartBody>
    </w:docPart>
    <w:docPart>
      <w:docPartPr>
        <w:name w:val="AE3A4E78227B4B9984D2E61BE86037BC"/>
        <w:category>
          <w:name w:val="常规"/>
          <w:gallery w:val="placeholder"/>
        </w:category>
        <w:types>
          <w:type w:val="bbPlcHdr"/>
        </w:types>
        <w:behaviors>
          <w:behavior w:val="content"/>
        </w:behaviors>
        <w:guid w:val="{4D95CFD4-BBE6-49FC-BD92-EEA7263EF453}"/>
      </w:docPartPr>
      <w:docPartBody>
        <w:p w:rsidR="004D550B" w:rsidRDefault="004D550B" w:rsidP="004D550B">
          <w:pPr>
            <w:pStyle w:val="AE3A4E78227B4B9984D2E61BE86037BC"/>
          </w:pPr>
          <w:r w:rsidRPr="00711F0E">
            <w:rPr>
              <w:rStyle w:val="placeholder1Char"/>
              <w:rFonts w:hint="eastAsia"/>
              <w:sz w:val="16"/>
              <w:szCs w:val="16"/>
            </w:rPr>
            <w:t>____</w:t>
          </w:r>
        </w:p>
      </w:docPartBody>
    </w:docPart>
    <w:docPart>
      <w:docPartPr>
        <w:name w:val="A6BB604C0FB744AA8DF30FCA10B3B644"/>
        <w:category>
          <w:name w:val="常规"/>
          <w:gallery w:val="placeholder"/>
        </w:category>
        <w:types>
          <w:type w:val="bbPlcHdr"/>
        </w:types>
        <w:behaviors>
          <w:behavior w:val="content"/>
        </w:behaviors>
        <w:guid w:val="{9EC9B360-DCEE-4818-804D-0971221EF7E7}"/>
      </w:docPartPr>
      <w:docPartBody>
        <w:p w:rsidR="004D550B" w:rsidRDefault="004D550B" w:rsidP="004D550B">
          <w:pPr>
            <w:pStyle w:val="A6BB604C0FB744AA8DF30FCA10B3B644"/>
          </w:pPr>
          <w:r w:rsidRPr="00711F0E">
            <w:rPr>
              <w:rStyle w:val="placeholder1Char"/>
              <w:rFonts w:hint="eastAsia"/>
              <w:sz w:val="16"/>
              <w:szCs w:val="16"/>
            </w:rPr>
            <w:t>____</w:t>
          </w:r>
        </w:p>
      </w:docPartBody>
    </w:docPart>
    <w:docPart>
      <w:docPartPr>
        <w:name w:val="C0F392F8DABA4C839AA2523A6C5E0F37"/>
        <w:category>
          <w:name w:val="常规"/>
          <w:gallery w:val="placeholder"/>
        </w:category>
        <w:types>
          <w:type w:val="bbPlcHdr"/>
        </w:types>
        <w:behaviors>
          <w:behavior w:val="content"/>
        </w:behaviors>
        <w:guid w:val="{DCED8ED4-6C20-4289-A94E-5E6FCF43E7BC}"/>
      </w:docPartPr>
      <w:docPartBody>
        <w:p w:rsidR="004D550B" w:rsidRDefault="004D550B" w:rsidP="004D550B">
          <w:pPr>
            <w:pStyle w:val="C0F392F8DABA4C839AA2523A6C5E0F37"/>
          </w:pPr>
          <w:r w:rsidRPr="00711F0E">
            <w:rPr>
              <w:rStyle w:val="placeholder1Char"/>
              <w:rFonts w:hint="eastAsia"/>
              <w:sz w:val="16"/>
              <w:szCs w:val="16"/>
            </w:rPr>
            <w:t>____</w:t>
          </w:r>
        </w:p>
      </w:docPartBody>
    </w:docPart>
    <w:docPart>
      <w:docPartPr>
        <w:name w:val="DA32647EF89642A1971CCA3F354842EB"/>
        <w:category>
          <w:name w:val="常规"/>
          <w:gallery w:val="placeholder"/>
        </w:category>
        <w:types>
          <w:type w:val="bbPlcHdr"/>
        </w:types>
        <w:behaviors>
          <w:behavior w:val="content"/>
        </w:behaviors>
        <w:guid w:val="{4779DCDB-822A-4BF0-9D5D-D08C9EBB0427}"/>
      </w:docPartPr>
      <w:docPartBody>
        <w:p w:rsidR="004D550B" w:rsidRDefault="004D550B" w:rsidP="004D550B">
          <w:pPr>
            <w:pStyle w:val="DA32647EF89642A1971CCA3F354842EB"/>
          </w:pPr>
          <w:r w:rsidRPr="00711F0E">
            <w:rPr>
              <w:rStyle w:val="placeholder1Char"/>
              <w:rFonts w:hint="eastAsia"/>
              <w:sz w:val="16"/>
              <w:szCs w:val="16"/>
            </w:rPr>
            <w:t>____</w:t>
          </w:r>
        </w:p>
      </w:docPartBody>
    </w:docPart>
    <w:docPart>
      <w:docPartPr>
        <w:name w:val="57F4750AE8CE47C1BFF5EBED1908CF2F"/>
        <w:category>
          <w:name w:val="常规"/>
          <w:gallery w:val="placeholder"/>
        </w:category>
        <w:types>
          <w:type w:val="bbPlcHdr"/>
        </w:types>
        <w:behaviors>
          <w:behavior w:val="content"/>
        </w:behaviors>
        <w:guid w:val="{E9AD2A2F-CCD2-45BA-8664-8098D53E8352}"/>
      </w:docPartPr>
      <w:docPartBody>
        <w:p w:rsidR="004D550B" w:rsidRDefault="004D550B" w:rsidP="004D550B">
          <w:pPr>
            <w:pStyle w:val="57F4750AE8CE47C1BFF5EBED1908CF2F"/>
          </w:pPr>
          <w:r w:rsidRPr="00711F0E">
            <w:rPr>
              <w:rStyle w:val="placeholder1Char"/>
              <w:rFonts w:hint="eastAsia"/>
              <w:sz w:val="16"/>
              <w:szCs w:val="16"/>
            </w:rPr>
            <w:t>____</w:t>
          </w:r>
        </w:p>
      </w:docPartBody>
    </w:docPart>
    <w:docPart>
      <w:docPartPr>
        <w:name w:val="F506D9F95F8F43E3BD260ACCB570D213"/>
        <w:category>
          <w:name w:val="常规"/>
          <w:gallery w:val="placeholder"/>
        </w:category>
        <w:types>
          <w:type w:val="bbPlcHdr"/>
        </w:types>
        <w:behaviors>
          <w:behavior w:val="content"/>
        </w:behaviors>
        <w:guid w:val="{DDF1B844-E55F-46A0-90B6-40106362C641}"/>
      </w:docPartPr>
      <w:docPartBody>
        <w:p w:rsidR="004D550B" w:rsidRDefault="004D550B" w:rsidP="004D550B">
          <w:pPr>
            <w:pStyle w:val="F506D9F95F8F43E3BD260ACCB570D213"/>
          </w:pPr>
          <w:r w:rsidRPr="00711F0E">
            <w:rPr>
              <w:rStyle w:val="placeholder1Char"/>
              <w:rFonts w:hint="eastAsia"/>
              <w:sz w:val="16"/>
              <w:szCs w:val="16"/>
            </w:rPr>
            <w:t>____</w:t>
          </w:r>
        </w:p>
      </w:docPartBody>
    </w:docPart>
    <w:docPart>
      <w:docPartPr>
        <w:name w:val="09F770C0BE054DD7815269B05D55437D"/>
        <w:category>
          <w:name w:val="常规"/>
          <w:gallery w:val="placeholder"/>
        </w:category>
        <w:types>
          <w:type w:val="bbPlcHdr"/>
        </w:types>
        <w:behaviors>
          <w:behavior w:val="content"/>
        </w:behaviors>
        <w:guid w:val="{0FC63943-CE3F-4428-8090-33A19257D9B9}"/>
      </w:docPartPr>
      <w:docPartBody>
        <w:p w:rsidR="004D550B" w:rsidRDefault="004D550B" w:rsidP="004D550B">
          <w:pPr>
            <w:pStyle w:val="09F770C0BE054DD7815269B05D55437D"/>
          </w:pPr>
          <w:r w:rsidRPr="00711F0E">
            <w:rPr>
              <w:rStyle w:val="placeholder1Char"/>
              <w:rFonts w:hint="eastAsia"/>
              <w:sz w:val="16"/>
              <w:szCs w:val="16"/>
            </w:rPr>
            <w:t>____</w:t>
          </w:r>
        </w:p>
      </w:docPartBody>
    </w:docPart>
    <w:docPart>
      <w:docPartPr>
        <w:name w:val="F9E6495DFF374BBEB86F96DCEBD2EA63"/>
        <w:category>
          <w:name w:val="常规"/>
          <w:gallery w:val="placeholder"/>
        </w:category>
        <w:types>
          <w:type w:val="bbPlcHdr"/>
        </w:types>
        <w:behaviors>
          <w:behavior w:val="content"/>
        </w:behaviors>
        <w:guid w:val="{05251C56-F256-4BF7-967D-1F226E5A8D59}"/>
      </w:docPartPr>
      <w:docPartBody>
        <w:p w:rsidR="004D550B" w:rsidRDefault="004D550B" w:rsidP="004D550B">
          <w:pPr>
            <w:pStyle w:val="F9E6495DFF374BBEB86F96DCEBD2EA63"/>
          </w:pPr>
          <w:r w:rsidRPr="00711F0E">
            <w:rPr>
              <w:rStyle w:val="placeholder1Char"/>
              <w:rFonts w:hint="eastAsia"/>
              <w:sz w:val="16"/>
              <w:szCs w:val="16"/>
            </w:rPr>
            <w:t>____</w:t>
          </w:r>
        </w:p>
      </w:docPartBody>
    </w:docPart>
    <w:docPart>
      <w:docPartPr>
        <w:name w:val="0AE3F41541ED41ADB6E36CDA20CC1CB2"/>
        <w:category>
          <w:name w:val="常规"/>
          <w:gallery w:val="placeholder"/>
        </w:category>
        <w:types>
          <w:type w:val="bbPlcHdr"/>
        </w:types>
        <w:behaviors>
          <w:behavior w:val="content"/>
        </w:behaviors>
        <w:guid w:val="{81D8A185-9408-4F15-B5C7-0A6BFEE576EB}"/>
      </w:docPartPr>
      <w:docPartBody>
        <w:p w:rsidR="004D550B" w:rsidRDefault="004D550B" w:rsidP="004D550B">
          <w:pPr>
            <w:pStyle w:val="0AE3F41541ED41ADB6E36CDA20CC1CB2"/>
          </w:pPr>
          <w:r w:rsidRPr="00711F0E">
            <w:rPr>
              <w:rStyle w:val="placeholder1Char"/>
              <w:rFonts w:hint="eastAsia"/>
              <w:sz w:val="16"/>
              <w:szCs w:val="16"/>
            </w:rPr>
            <w:t>____</w:t>
          </w:r>
        </w:p>
      </w:docPartBody>
    </w:docPart>
    <w:docPart>
      <w:docPartPr>
        <w:name w:val="F324D8A5892046479CE6DD92ACFE6EB9"/>
        <w:category>
          <w:name w:val="常规"/>
          <w:gallery w:val="placeholder"/>
        </w:category>
        <w:types>
          <w:type w:val="bbPlcHdr"/>
        </w:types>
        <w:behaviors>
          <w:behavior w:val="content"/>
        </w:behaviors>
        <w:guid w:val="{7951127E-81BF-48E6-9297-5FAA9A1406FD}"/>
      </w:docPartPr>
      <w:docPartBody>
        <w:p w:rsidR="004D550B" w:rsidRDefault="004D550B" w:rsidP="004D550B">
          <w:pPr>
            <w:pStyle w:val="F324D8A5892046479CE6DD92ACFE6EB9"/>
          </w:pPr>
          <w:r w:rsidRPr="00711F0E">
            <w:rPr>
              <w:rStyle w:val="placeholder1Char"/>
              <w:rFonts w:hint="eastAsia"/>
              <w:sz w:val="16"/>
              <w:szCs w:val="16"/>
            </w:rPr>
            <w:t>____</w:t>
          </w:r>
        </w:p>
      </w:docPartBody>
    </w:docPart>
    <w:docPart>
      <w:docPartPr>
        <w:name w:val="AF1E2768DE6D4A53A85D2687D3680B9E"/>
        <w:category>
          <w:name w:val="常规"/>
          <w:gallery w:val="placeholder"/>
        </w:category>
        <w:types>
          <w:type w:val="bbPlcHdr"/>
        </w:types>
        <w:behaviors>
          <w:behavior w:val="content"/>
        </w:behaviors>
        <w:guid w:val="{68358F8C-326B-49A3-AB9B-D68D26A9751F}"/>
      </w:docPartPr>
      <w:docPartBody>
        <w:p w:rsidR="004D550B" w:rsidRDefault="004D550B" w:rsidP="004D550B">
          <w:pPr>
            <w:pStyle w:val="AF1E2768DE6D4A53A85D2687D3680B9E"/>
          </w:pPr>
          <w:r w:rsidRPr="00711F0E">
            <w:rPr>
              <w:rStyle w:val="placeholder1Char"/>
              <w:rFonts w:hint="eastAsia"/>
              <w:sz w:val="16"/>
              <w:szCs w:val="16"/>
            </w:rPr>
            <w:t>____</w:t>
          </w:r>
        </w:p>
      </w:docPartBody>
    </w:docPart>
    <w:docPart>
      <w:docPartPr>
        <w:name w:val="2F9614CDD4A844F39066CEDE7A7163FD"/>
        <w:category>
          <w:name w:val="常规"/>
          <w:gallery w:val="placeholder"/>
        </w:category>
        <w:types>
          <w:type w:val="bbPlcHdr"/>
        </w:types>
        <w:behaviors>
          <w:behavior w:val="content"/>
        </w:behaviors>
        <w:guid w:val="{A51912C2-0E80-4B8E-8275-BACA8BC8FF95}"/>
      </w:docPartPr>
      <w:docPartBody>
        <w:p w:rsidR="004D550B" w:rsidRDefault="004D550B" w:rsidP="004D550B">
          <w:pPr>
            <w:pStyle w:val="2F9614CDD4A844F39066CEDE7A7163FD"/>
          </w:pPr>
          <w:r w:rsidRPr="00711F0E">
            <w:rPr>
              <w:rStyle w:val="placeholder1Char"/>
              <w:rFonts w:hint="eastAsia"/>
              <w:sz w:val="16"/>
              <w:szCs w:val="16"/>
            </w:rPr>
            <w:t>____</w:t>
          </w:r>
        </w:p>
      </w:docPartBody>
    </w:docPart>
    <w:docPart>
      <w:docPartPr>
        <w:name w:val="7B5E5C838A28471487410ACADC6F8239"/>
        <w:category>
          <w:name w:val="常规"/>
          <w:gallery w:val="placeholder"/>
        </w:category>
        <w:types>
          <w:type w:val="bbPlcHdr"/>
        </w:types>
        <w:behaviors>
          <w:behavior w:val="content"/>
        </w:behaviors>
        <w:guid w:val="{CB5707AD-F8F2-465B-B09C-07C5FCA8C7C1}"/>
      </w:docPartPr>
      <w:docPartBody>
        <w:p w:rsidR="004D550B" w:rsidRDefault="004D550B" w:rsidP="004D550B">
          <w:pPr>
            <w:pStyle w:val="7B5E5C838A28471487410ACADC6F8239"/>
          </w:pPr>
          <w:r w:rsidRPr="00711F0E">
            <w:rPr>
              <w:rStyle w:val="placeholder1Char"/>
              <w:rFonts w:hint="eastAsia"/>
              <w:sz w:val="16"/>
              <w:szCs w:val="16"/>
            </w:rPr>
            <w:t>____</w:t>
          </w:r>
        </w:p>
      </w:docPartBody>
    </w:docPart>
    <w:docPart>
      <w:docPartPr>
        <w:name w:val="6338376684924E3495288D116DC19016"/>
        <w:category>
          <w:name w:val="常规"/>
          <w:gallery w:val="placeholder"/>
        </w:category>
        <w:types>
          <w:type w:val="bbPlcHdr"/>
        </w:types>
        <w:behaviors>
          <w:behavior w:val="content"/>
        </w:behaviors>
        <w:guid w:val="{E75D29E9-7B2E-42AD-B058-3D46157D7DFE}"/>
      </w:docPartPr>
      <w:docPartBody>
        <w:p w:rsidR="004D550B" w:rsidRDefault="004D550B" w:rsidP="004D550B">
          <w:pPr>
            <w:pStyle w:val="6338376684924E3495288D116DC19016"/>
          </w:pPr>
          <w:r w:rsidRPr="00711F0E">
            <w:rPr>
              <w:rStyle w:val="placeholder1Char"/>
              <w:rFonts w:hint="eastAsia"/>
              <w:sz w:val="16"/>
              <w:szCs w:val="16"/>
            </w:rPr>
            <w:t>____</w:t>
          </w:r>
        </w:p>
      </w:docPartBody>
    </w:docPart>
    <w:docPart>
      <w:docPartPr>
        <w:name w:val="CE47BBA572A1458B8964C26845ED0592"/>
        <w:category>
          <w:name w:val="常规"/>
          <w:gallery w:val="placeholder"/>
        </w:category>
        <w:types>
          <w:type w:val="bbPlcHdr"/>
        </w:types>
        <w:behaviors>
          <w:behavior w:val="content"/>
        </w:behaviors>
        <w:guid w:val="{B667F9A3-032A-4AA4-8209-3D0C628912D1}"/>
      </w:docPartPr>
      <w:docPartBody>
        <w:p w:rsidR="004D550B" w:rsidRDefault="004D550B" w:rsidP="004D550B">
          <w:pPr>
            <w:pStyle w:val="CE47BBA572A1458B8964C26845ED0592"/>
          </w:pPr>
          <w:r w:rsidRPr="00711F0E">
            <w:rPr>
              <w:rStyle w:val="placeholder1Char"/>
              <w:rFonts w:hint="eastAsia"/>
              <w:sz w:val="16"/>
              <w:szCs w:val="16"/>
            </w:rPr>
            <w:t>____</w:t>
          </w:r>
        </w:p>
      </w:docPartBody>
    </w:docPart>
    <w:docPart>
      <w:docPartPr>
        <w:name w:val="3DC6DA079B9B4EA0878CE99DBE500D42"/>
        <w:category>
          <w:name w:val="常规"/>
          <w:gallery w:val="placeholder"/>
        </w:category>
        <w:types>
          <w:type w:val="bbPlcHdr"/>
        </w:types>
        <w:behaviors>
          <w:behavior w:val="content"/>
        </w:behaviors>
        <w:guid w:val="{56E26606-9611-42EF-BF5B-D17AE40D95D3}"/>
      </w:docPartPr>
      <w:docPartBody>
        <w:p w:rsidR="004D550B" w:rsidRDefault="004D550B" w:rsidP="004D550B">
          <w:pPr>
            <w:pStyle w:val="3DC6DA079B9B4EA0878CE99DBE500D42"/>
          </w:pPr>
          <w:r w:rsidRPr="00711F0E">
            <w:rPr>
              <w:rStyle w:val="placeholder1Char"/>
              <w:rFonts w:hint="eastAsia"/>
              <w:sz w:val="16"/>
              <w:szCs w:val="16"/>
            </w:rPr>
            <w:t>____</w:t>
          </w:r>
        </w:p>
      </w:docPartBody>
    </w:docPart>
    <w:docPart>
      <w:docPartPr>
        <w:name w:val="D85CAA20D1A246B58B4BB80BCC979BCE"/>
        <w:category>
          <w:name w:val="常规"/>
          <w:gallery w:val="placeholder"/>
        </w:category>
        <w:types>
          <w:type w:val="bbPlcHdr"/>
        </w:types>
        <w:behaviors>
          <w:behavior w:val="content"/>
        </w:behaviors>
        <w:guid w:val="{C168FE84-DD58-4FC5-A67B-51C91746A0F6}"/>
      </w:docPartPr>
      <w:docPartBody>
        <w:p w:rsidR="004D550B" w:rsidRDefault="004D550B" w:rsidP="004D550B">
          <w:pPr>
            <w:pStyle w:val="D85CAA20D1A246B58B4BB80BCC979BCE"/>
          </w:pPr>
          <w:r w:rsidRPr="00711F0E">
            <w:rPr>
              <w:rStyle w:val="placeholder1Char"/>
              <w:rFonts w:hint="eastAsia"/>
              <w:sz w:val="16"/>
              <w:szCs w:val="16"/>
            </w:rPr>
            <w:t>____</w:t>
          </w:r>
        </w:p>
      </w:docPartBody>
    </w:docPart>
    <w:docPart>
      <w:docPartPr>
        <w:name w:val="3D5058F5A4F84DC5AA03B207D690E928"/>
        <w:category>
          <w:name w:val="常规"/>
          <w:gallery w:val="placeholder"/>
        </w:category>
        <w:types>
          <w:type w:val="bbPlcHdr"/>
        </w:types>
        <w:behaviors>
          <w:behavior w:val="content"/>
        </w:behaviors>
        <w:guid w:val="{65AB0E1C-4168-4325-917A-571E7520B11F}"/>
      </w:docPartPr>
      <w:docPartBody>
        <w:p w:rsidR="004D550B" w:rsidRDefault="004D550B" w:rsidP="004D550B">
          <w:pPr>
            <w:pStyle w:val="3D5058F5A4F84DC5AA03B207D690E928"/>
          </w:pPr>
          <w:r w:rsidRPr="00711F0E">
            <w:rPr>
              <w:rStyle w:val="placeholder1Char"/>
              <w:rFonts w:hint="eastAsia"/>
              <w:sz w:val="16"/>
              <w:szCs w:val="16"/>
            </w:rPr>
            <w:t>____</w:t>
          </w:r>
        </w:p>
      </w:docPartBody>
    </w:docPart>
    <w:docPart>
      <w:docPartPr>
        <w:name w:val="E8C9DBEB7F1B4CBA8C27A55EB87E206A"/>
        <w:category>
          <w:name w:val="常规"/>
          <w:gallery w:val="placeholder"/>
        </w:category>
        <w:types>
          <w:type w:val="bbPlcHdr"/>
        </w:types>
        <w:behaviors>
          <w:behavior w:val="content"/>
        </w:behaviors>
        <w:guid w:val="{3D24713F-113F-4969-A8BA-9B97B4E0AF33}"/>
      </w:docPartPr>
      <w:docPartBody>
        <w:p w:rsidR="004D550B" w:rsidRDefault="004D550B" w:rsidP="004D550B">
          <w:pPr>
            <w:pStyle w:val="E8C9DBEB7F1B4CBA8C27A55EB87E206A"/>
          </w:pPr>
          <w:r w:rsidRPr="00711F0E">
            <w:rPr>
              <w:rStyle w:val="placeholder1Char"/>
              <w:rFonts w:hint="eastAsia"/>
              <w:sz w:val="16"/>
              <w:szCs w:val="16"/>
            </w:rPr>
            <w:t>____</w:t>
          </w:r>
        </w:p>
      </w:docPartBody>
    </w:docPart>
    <w:docPart>
      <w:docPartPr>
        <w:name w:val="744A12D717AE4A8CAC0932838CBE9FE3"/>
        <w:category>
          <w:name w:val="常规"/>
          <w:gallery w:val="placeholder"/>
        </w:category>
        <w:types>
          <w:type w:val="bbPlcHdr"/>
        </w:types>
        <w:behaviors>
          <w:behavior w:val="content"/>
        </w:behaviors>
        <w:guid w:val="{6F2523D1-0F94-4AEF-9292-0C4F4A477DD2}"/>
      </w:docPartPr>
      <w:docPartBody>
        <w:p w:rsidR="004D550B" w:rsidRDefault="004D550B" w:rsidP="004D550B">
          <w:pPr>
            <w:pStyle w:val="744A12D717AE4A8CAC0932838CBE9FE3"/>
          </w:pPr>
          <w:r w:rsidRPr="00711F0E">
            <w:rPr>
              <w:rStyle w:val="placeholder1Char"/>
              <w:rFonts w:hint="eastAsia"/>
              <w:sz w:val="16"/>
              <w:szCs w:val="16"/>
            </w:rPr>
            <w:t>____</w:t>
          </w:r>
        </w:p>
      </w:docPartBody>
    </w:docPart>
    <w:docPart>
      <w:docPartPr>
        <w:name w:val="769B36BA9AF94F89B6F3AE58CD2E3D2D"/>
        <w:category>
          <w:name w:val="常规"/>
          <w:gallery w:val="placeholder"/>
        </w:category>
        <w:types>
          <w:type w:val="bbPlcHdr"/>
        </w:types>
        <w:behaviors>
          <w:behavior w:val="content"/>
        </w:behaviors>
        <w:guid w:val="{CA0B8AF9-3B4B-4814-A424-64DA4529C0C7}"/>
      </w:docPartPr>
      <w:docPartBody>
        <w:p w:rsidR="004D550B" w:rsidRDefault="004D550B" w:rsidP="004D550B">
          <w:pPr>
            <w:pStyle w:val="769B36BA9AF94F89B6F3AE58CD2E3D2D"/>
          </w:pPr>
          <w:r w:rsidRPr="00711F0E">
            <w:rPr>
              <w:rStyle w:val="placeholder1Char"/>
              <w:rFonts w:hint="eastAsia"/>
              <w:sz w:val="16"/>
              <w:szCs w:val="16"/>
            </w:rPr>
            <w:t>____</w:t>
          </w:r>
        </w:p>
      </w:docPartBody>
    </w:docPart>
    <w:docPart>
      <w:docPartPr>
        <w:name w:val="230DAB64BCB049508A8A91A3DC883028"/>
        <w:category>
          <w:name w:val="常规"/>
          <w:gallery w:val="placeholder"/>
        </w:category>
        <w:types>
          <w:type w:val="bbPlcHdr"/>
        </w:types>
        <w:behaviors>
          <w:behavior w:val="content"/>
        </w:behaviors>
        <w:guid w:val="{022230F8-2E8C-4452-9272-E18FED01235A}"/>
      </w:docPartPr>
      <w:docPartBody>
        <w:p w:rsidR="004D550B" w:rsidRDefault="004D550B" w:rsidP="004D550B">
          <w:pPr>
            <w:pStyle w:val="230DAB64BCB049508A8A91A3DC883028"/>
          </w:pPr>
          <w:r w:rsidRPr="00711F0E">
            <w:rPr>
              <w:rStyle w:val="placeholder1Char"/>
              <w:rFonts w:hint="eastAsia"/>
              <w:sz w:val="16"/>
              <w:szCs w:val="16"/>
            </w:rPr>
            <w:t>____</w:t>
          </w:r>
        </w:p>
      </w:docPartBody>
    </w:docPart>
    <w:docPart>
      <w:docPartPr>
        <w:name w:val="E37F4C5273154D7BBFD55FFBD8558A5D"/>
        <w:category>
          <w:name w:val="常规"/>
          <w:gallery w:val="placeholder"/>
        </w:category>
        <w:types>
          <w:type w:val="bbPlcHdr"/>
        </w:types>
        <w:behaviors>
          <w:behavior w:val="content"/>
        </w:behaviors>
        <w:guid w:val="{3BB7FCAA-B7CB-4B3E-B8BD-8B197C97A64C}"/>
      </w:docPartPr>
      <w:docPartBody>
        <w:p w:rsidR="004D550B" w:rsidRDefault="004D550B" w:rsidP="004D550B">
          <w:pPr>
            <w:pStyle w:val="E37F4C5273154D7BBFD55FFBD8558A5D"/>
          </w:pPr>
          <w:r w:rsidRPr="00711F0E">
            <w:rPr>
              <w:rStyle w:val="placeholder1Char"/>
              <w:rFonts w:hint="eastAsia"/>
              <w:sz w:val="16"/>
              <w:szCs w:val="16"/>
            </w:rPr>
            <w:t>____</w:t>
          </w:r>
        </w:p>
      </w:docPartBody>
    </w:docPart>
    <w:docPart>
      <w:docPartPr>
        <w:name w:val="59505F194E73440CB6707D61DC75F03A"/>
        <w:category>
          <w:name w:val="常规"/>
          <w:gallery w:val="placeholder"/>
        </w:category>
        <w:types>
          <w:type w:val="bbPlcHdr"/>
        </w:types>
        <w:behaviors>
          <w:behavior w:val="content"/>
        </w:behaviors>
        <w:guid w:val="{BAA5D117-65AA-4340-9D42-EDB6126A3BF0}"/>
      </w:docPartPr>
      <w:docPartBody>
        <w:p w:rsidR="004D550B" w:rsidRDefault="004D550B" w:rsidP="004D550B">
          <w:pPr>
            <w:pStyle w:val="59505F194E73440CB6707D61DC75F03A"/>
          </w:pPr>
          <w:r w:rsidRPr="00711F0E">
            <w:rPr>
              <w:rStyle w:val="placeholder1Char"/>
              <w:rFonts w:hint="eastAsia"/>
              <w:sz w:val="16"/>
              <w:szCs w:val="16"/>
            </w:rPr>
            <w:t>____</w:t>
          </w:r>
        </w:p>
      </w:docPartBody>
    </w:docPart>
    <w:docPart>
      <w:docPartPr>
        <w:name w:val="D87EA1D5632145889BBF02C3908978DE"/>
        <w:category>
          <w:name w:val="常规"/>
          <w:gallery w:val="placeholder"/>
        </w:category>
        <w:types>
          <w:type w:val="bbPlcHdr"/>
        </w:types>
        <w:behaviors>
          <w:behavior w:val="content"/>
        </w:behaviors>
        <w:guid w:val="{57BB7099-F8F1-4560-ABE6-60546752A791}"/>
      </w:docPartPr>
      <w:docPartBody>
        <w:p w:rsidR="004D550B" w:rsidRDefault="004D550B" w:rsidP="004D550B">
          <w:pPr>
            <w:pStyle w:val="D87EA1D5632145889BBF02C3908978DE"/>
          </w:pPr>
          <w:r w:rsidRPr="00711F0E">
            <w:rPr>
              <w:rStyle w:val="placeholder1Char"/>
              <w:rFonts w:hint="eastAsia"/>
              <w:sz w:val="16"/>
              <w:szCs w:val="16"/>
            </w:rPr>
            <w:t>____</w:t>
          </w:r>
        </w:p>
      </w:docPartBody>
    </w:docPart>
    <w:docPart>
      <w:docPartPr>
        <w:name w:val="67B236EBBB284C18B77398E048FA5555"/>
        <w:category>
          <w:name w:val="常规"/>
          <w:gallery w:val="placeholder"/>
        </w:category>
        <w:types>
          <w:type w:val="bbPlcHdr"/>
        </w:types>
        <w:behaviors>
          <w:behavior w:val="content"/>
        </w:behaviors>
        <w:guid w:val="{F989A0FD-4511-4253-919D-CD8DBA8AED70}"/>
      </w:docPartPr>
      <w:docPartBody>
        <w:p w:rsidR="004D550B" w:rsidRDefault="004D550B" w:rsidP="004D550B">
          <w:pPr>
            <w:pStyle w:val="67B236EBBB284C18B77398E048FA5555"/>
          </w:pPr>
          <w:r w:rsidRPr="00711F0E">
            <w:rPr>
              <w:rStyle w:val="placeholder1Char"/>
              <w:rFonts w:hint="eastAsia"/>
              <w:sz w:val="16"/>
              <w:szCs w:val="16"/>
            </w:rPr>
            <w:t>____</w:t>
          </w:r>
        </w:p>
      </w:docPartBody>
    </w:docPart>
    <w:docPart>
      <w:docPartPr>
        <w:name w:val="BEFB019880A148308DEC7ACB5F5E8333"/>
        <w:category>
          <w:name w:val="常规"/>
          <w:gallery w:val="placeholder"/>
        </w:category>
        <w:types>
          <w:type w:val="bbPlcHdr"/>
        </w:types>
        <w:behaviors>
          <w:behavior w:val="content"/>
        </w:behaviors>
        <w:guid w:val="{54C3AB04-3860-4CDE-9208-6A4818411221}"/>
      </w:docPartPr>
      <w:docPartBody>
        <w:p w:rsidR="004D550B" w:rsidRDefault="004D550B" w:rsidP="004D550B">
          <w:pPr>
            <w:pStyle w:val="BEFB019880A148308DEC7ACB5F5E8333"/>
          </w:pPr>
          <w:r w:rsidRPr="00711F0E">
            <w:rPr>
              <w:rStyle w:val="placeholder1Char"/>
              <w:rFonts w:hint="eastAsia"/>
              <w:sz w:val="16"/>
              <w:szCs w:val="16"/>
            </w:rPr>
            <w:t>____</w:t>
          </w:r>
        </w:p>
      </w:docPartBody>
    </w:docPart>
    <w:docPart>
      <w:docPartPr>
        <w:name w:val="5E07C2F3EE644C1DA51C0EC503FEC5F2"/>
        <w:category>
          <w:name w:val="常规"/>
          <w:gallery w:val="placeholder"/>
        </w:category>
        <w:types>
          <w:type w:val="bbPlcHdr"/>
        </w:types>
        <w:behaviors>
          <w:behavior w:val="content"/>
        </w:behaviors>
        <w:guid w:val="{C4DB9511-BBE2-406D-9CC8-EB86C2F8C527}"/>
      </w:docPartPr>
      <w:docPartBody>
        <w:p w:rsidR="004D550B" w:rsidRDefault="004D550B" w:rsidP="004D550B">
          <w:pPr>
            <w:pStyle w:val="5E07C2F3EE644C1DA51C0EC503FEC5F2"/>
          </w:pPr>
          <w:r w:rsidRPr="00711F0E">
            <w:rPr>
              <w:rStyle w:val="placeholder1Char"/>
              <w:rFonts w:hint="eastAsia"/>
              <w:sz w:val="16"/>
              <w:szCs w:val="16"/>
            </w:rPr>
            <w:t>____</w:t>
          </w:r>
        </w:p>
      </w:docPartBody>
    </w:docPart>
    <w:docPart>
      <w:docPartPr>
        <w:name w:val="92AFAE036F1043D3BBD5E17D857D9F3F"/>
        <w:category>
          <w:name w:val="常规"/>
          <w:gallery w:val="placeholder"/>
        </w:category>
        <w:types>
          <w:type w:val="bbPlcHdr"/>
        </w:types>
        <w:behaviors>
          <w:behavior w:val="content"/>
        </w:behaviors>
        <w:guid w:val="{A711A4BF-E7BC-4780-B2B5-848E712A0A17}"/>
      </w:docPartPr>
      <w:docPartBody>
        <w:p w:rsidR="004D550B" w:rsidRDefault="004D550B" w:rsidP="004D550B">
          <w:pPr>
            <w:pStyle w:val="92AFAE036F1043D3BBD5E17D857D9F3F"/>
          </w:pPr>
          <w:r w:rsidRPr="00711F0E">
            <w:rPr>
              <w:rStyle w:val="placeholder1Char"/>
              <w:rFonts w:hint="eastAsia"/>
              <w:sz w:val="16"/>
              <w:szCs w:val="16"/>
            </w:rPr>
            <w:t>____</w:t>
          </w:r>
        </w:p>
      </w:docPartBody>
    </w:docPart>
    <w:docPart>
      <w:docPartPr>
        <w:name w:val="B20BB5834EA1437A94D810D074008DDA"/>
        <w:category>
          <w:name w:val="常规"/>
          <w:gallery w:val="placeholder"/>
        </w:category>
        <w:types>
          <w:type w:val="bbPlcHdr"/>
        </w:types>
        <w:behaviors>
          <w:behavior w:val="content"/>
        </w:behaviors>
        <w:guid w:val="{4A176857-7C26-48E8-B204-217FF80F9DB7}"/>
      </w:docPartPr>
      <w:docPartBody>
        <w:p w:rsidR="004D550B" w:rsidRDefault="004D550B" w:rsidP="004D550B">
          <w:pPr>
            <w:pStyle w:val="B20BB5834EA1437A94D810D074008DDA"/>
          </w:pPr>
          <w:r w:rsidRPr="00711F0E">
            <w:rPr>
              <w:rStyle w:val="placeholder1Char"/>
              <w:rFonts w:hint="eastAsia"/>
              <w:sz w:val="16"/>
              <w:szCs w:val="16"/>
            </w:rPr>
            <w:t>____</w:t>
          </w:r>
        </w:p>
      </w:docPartBody>
    </w:docPart>
    <w:docPart>
      <w:docPartPr>
        <w:name w:val="128C29CA425840099B85EAD3BE98C706"/>
        <w:category>
          <w:name w:val="常规"/>
          <w:gallery w:val="placeholder"/>
        </w:category>
        <w:types>
          <w:type w:val="bbPlcHdr"/>
        </w:types>
        <w:behaviors>
          <w:behavior w:val="content"/>
        </w:behaviors>
        <w:guid w:val="{83499BD9-C9A4-4C76-BB35-4E1A5EE958D2}"/>
      </w:docPartPr>
      <w:docPartBody>
        <w:p w:rsidR="004D550B" w:rsidRDefault="004D550B" w:rsidP="004D550B">
          <w:pPr>
            <w:pStyle w:val="128C29CA425840099B85EAD3BE98C706"/>
          </w:pPr>
          <w:r w:rsidRPr="00711F0E">
            <w:rPr>
              <w:rStyle w:val="placeholder1Char"/>
              <w:rFonts w:hint="eastAsia"/>
              <w:sz w:val="16"/>
              <w:szCs w:val="16"/>
            </w:rPr>
            <w:t>____</w:t>
          </w:r>
        </w:p>
      </w:docPartBody>
    </w:docPart>
    <w:docPart>
      <w:docPartPr>
        <w:name w:val="46303305777442BC9D78F4583AF2A981"/>
        <w:category>
          <w:name w:val="常规"/>
          <w:gallery w:val="placeholder"/>
        </w:category>
        <w:types>
          <w:type w:val="bbPlcHdr"/>
        </w:types>
        <w:behaviors>
          <w:behavior w:val="content"/>
        </w:behaviors>
        <w:guid w:val="{E42E707F-3EF2-4D6D-BFF6-AD882072BF70}"/>
      </w:docPartPr>
      <w:docPartBody>
        <w:p w:rsidR="004D550B" w:rsidRDefault="004D550B" w:rsidP="004D550B">
          <w:pPr>
            <w:pStyle w:val="46303305777442BC9D78F4583AF2A981"/>
          </w:pPr>
          <w:r w:rsidRPr="00711F0E">
            <w:rPr>
              <w:rStyle w:val="placeholder1Char"/>
              <w:rFonts w:hint="eastAsia"/>
              <w:sz w:val="16"/>
              <w:szCs w:val="16"/>
            </w:rPr>
            <w:t>____</w:t>
          </w:r>
        </w:p>
      </w:docPartBody>
    </w:docPart>
    <w:docPart>
      <w:docPartPr>
        <w:name w:val="B54600C977644B76A89200F649376906"/>
        <w:category>
          <w:name w:val="常规"/>
          <w:gallery w:val="placeholder"/>
        </w:category>
        <w:types>
          <w:type w:val="bbPlcHdr"/>
        </w:types>
        <w:behaviors>
          <w:behavior w:val="content"/>
        </w:behaviors>
        <w:guid w:val="{1FBACBFC-3D65-470E-ABD3-283D44BBE475}"/>
      </w:docPartPr>
      <w:docPartBody>
        <w:p w:rsidR="004D550B" w:rsidRDefault="004D550B" w:rsidP="004D550B">
          <w:pPr>
            <w:pStyle w:val="B54600C977644B76A89200F649376906"/>
          </w:pPr>
          <w:r w:rsidRPr="00711F0E">
            <w:rPr>
              <w:rStyle w:val="placeholder1Char"/>
              <w:rFonts w:hint="eastAsia"/>
              <w:sz w:val="16"/>
              <w:szCs w:val="16"/>
            </w:rPr>
            <w:t>____</w:t>
          </w:r>
        </w:p>
      </w:docPartBody>
    </w:docPart>
    <w:docPart>
      <w:docPartPr>
        <w:name w:val="FCD9FCFC9415450B8422A46F6E2C9AC2"/>
        <w:category>
          <w:name w:val="常规"/>
          <w:gallery w:val="placeholder"/>
        </w:category>
        <w:types>
          <w:type w:val="bbPlcHdr"/>
        </w:types>
        <w:behaviors>
          <w:behavior w:val="content"/>
        </w:behaviors>
        <w:guid w:val="{9C065B50-8863-4BDF-A85F-4A46E9055BCC}"/>
      </w:docPartPr>
      <w:docPartBody>
        <w:p w:rsidR="004D550B" w:rsidRDefault="004D550B" w:rsidP="004D550B">
          <w:pPr>
            <w:pStyle w:val="FCD9FCFC9415450B8422A46F6E2C9AC2"/>
          </w:pPr>
          <w:r w:rsidRPr="00711F0E">
            <w:rPr>
              <w:rStyle w:val="placeholder1Char"/>
              <w:rFonts w:hint="eastAsia"/>
              <w:sz w:val="16"/>
              <w:szCs w:val="16"/>
            </w:rPr>
            <w:t>____</w:t>
          </w:r>
        </w:p>
      </w:docPartBody>
    </w:docPart>
    <w:docPart>
      <w:docPartPr>
        <w:name w:val="861A18B517CA42EDAE703BF0674DDCF9"/>
        <w:category>
          <w:name w:val="常规"/>
          <w:gallery w:val="placeholder"/>
        </w:category>
        <w:types>
          <w:type w:val="bbPlcHdr"/>
        </w:types>
        <w:behaviors>
          <w:behavior w:val="content"/>
        </w:behaviors>
        <w:guid w:val="{8D504B6F-5FEB-4193-9B3D-15301C9DE3CC}"/>
      </w:docPartPr>
      <w:docPartBody>
        <w:p w:rsidR="004D550B" w:rsidRDefault="004D550B" w:rsidP="004D550B">
          <w:pPr>
            <w:pStyle w:val="861A18B517CA42EDAE703BF0674DDCF9"/>
          </w:pPr>
          <w:r w:rsidRPr="00711F0E">
            <w:rPr>
              <w:rStyle w:val="placeholder1Char"/>
              <w:rFonts w:hint="eastAsia"/>
              <w:sz w:val="16"/>
              <w:szCs w:val="16"/>
            </w:rPr>
            <w:t>____</w:t>
          </w:r>
        </w:p>
      </w:docPartBody>
    </w:docPart>
    <w:docPart>
      <w:docPartPr>
        <w:name w:val="071F9EBB6AA3453C9DB7FB9FDC3169FE"/>
        <w:category>
          <w:name w:val="常规"/>
          <w:gallery w:val="placeholder"/>
        </w:category>
        <w:types>
          <w:type w:val="bbPlcHdr"/>
        </w:types>
        <w:behaviors>
          <w:behavior w:val="content"/>
        </w:behaviors>
        <w:guid w:val="{15221DEA-2C48-4DCB-830C-8A55480A745F}"/>
      </w:docPartPr>
      <w:docPartBody>
        <w:p w:rsidR="004D550B" w:rsidRDefault="004D550B" w:rsidP="004D550B">
          <w:pPr>
            <w:pStyle w:val="071F9EBB6AA3453C9DB7FB9FDC3169FE"/>
          </w:pPr>
          <w:r w:rsidRPr="00711F0E">
            <w:rPr>
              <w:rStyle w:val="placeholder1Char"/>
              <w:rFonts w:hint="eastAsia"/>
              <w:sz w:val="16"/>
              <w:szCs w:val="16"/>
            </w:rPr>
            <w:t>____</w:t>
          </w:r>
        </w:p>
      </w:docPartBody>
    </w:docPart>
    <w:docPart>
      <w:docPartPr>
        <w:name w:val="DA46941670A14485AD5F672297C5B87F"/>
        <w:category>
          <w:name w:val="常规"/>
          <w:gallery w:val="placeholder"/>
        </w:category>
        <w:types>
          <w:type w:val="bbPlcHdr"/>
        </w:types>
        <w:behaviors>
          <w:behavior w:val="content"/>
        </w:behaviors>
        <w:guid w:val="{DB5AD76D-7212-4A43-9D62-6115766BD0CA}"/>
      </w:docPartPr>
      <w:docPartBody>
        <w:p w:rsidR="004D550B" w:rsidRDefault="004D550B" w:rsidP="004D550B">
          <w:pPr>
            <w:pStyle w:val="DA46941670A14485AD5F672297C5B87F"/>
          </w:pPr>
          <w:r w:rsidRPr="00711F0E">
            <w:rPr>
              <w:rStyle w:val="placeholder1Char"/>
              <w:rFonts w:hint="eastAsia"/>
              <w:sz w:val="16"/>
              <w:szCs w:val="16"/>
            </w:rPr>
            <w:t>____</w:t>
          </w:r>
        </w:p>
      </w:docPartBody>
    </w:docPart>
    <w:docPart>
      <w:docPartPr>
        <w:name w:val="764A3A6CD3F54F36B7128F0AB30B3895"/>
        <w:category>
          <w:name w:val="常规"/>
          <w:gallery w:val="placeholder"/>
        </w:category>
        <w:types>
          <w:type w:val="bbPlcHdr"/>
        </w:types>
        <w:behaviors>
          <w:behavior w:val="content"/>
        </w:behaviors>
        <w:guid w:val="{30ECA4B4-AE45-4762-A6F1-429C0BE02C6B}"/>
      </w:docPartPr>
      <w:docPartBody>
        <w:p w:rsidR="004D550B" w:rsidRDefault="004D550B" w:rsidP="004D550B">
          <w:pPr>
            <w:pStyle w:val="764A3A6CD3F54F36B7128F0AB30B3895"/>
          </w:pPr>
          <w:r w:rsidRPr="00711F0E">
            <w:rPr>
              <w:rStyle w:val="placeholder1Char"/>
              <w:rFonts w:hint="eastAsia"/>
              <w:sz w:val="16"/>
              <w:szCs w:val="16"/>
            </w:rPr>
            <w:t>____</w:t>
          </w:r>
        </w:p>
      </w:docPartBody>
    </w:docPart>
    <w:docPart>
      <w:docPartPr>
        <w:name w:val="EAF26535DF3C4760A200BFFB01A4C429"/>
        <w:category>
          <w:name w:val="常规"/>
          <w:gallery w:val="placeholder"/>
        </w:category>
        <w:types>
          <w:type w:val="bbPlcHdr"/>
        </w:types>
        <w:behaviors>
          <w:behavior w:val="content"/>
        </w:behaviors>
        <w:guid w:val="{98326539-7498-43C5-8524-AE9A0DEEFAE2}"/>
      </w:docPartPr>
      <w:docPartBody>
        <w:p w:rsidR="004D550B" w:rsidRDefault="004D550B" w:rsidP="004D550B">
          <w:pPr>
            <w:pStyle w:val="EAF26535DF3C4760A200BFFB01A4C429"/>
          </w:pPr>
          <w:r w:rsidRPr="00711F0E">
            <w:rPr>
              <w:rStyle w:val="placeholder1Char"/>
              <w:rFonts w:hint="eastAsia"/>
              <w:sz w:val="16"/>
              <w:szCs w:val="16"/>
            </w:rPr>
            <w:t>____</w:t>
          </w:r>
        </w:p>
      </w:docPartBody>
    </w:docPart>
    <w:docPart>
      <w:docPartPr>
        <w:name w:val="E903A39D3CF34C4292C7B647D3C2D0A1"/>
        <w:category>
          <w:name w:val="常规"/>
          <w:gallery w:val="placeholder"/>
        </w:category>
        <w:types>
          <w:type w:val="bbPlcHdr"/>
        </w:types>
        <w:behaviors>
          <w:behavior w:val="content"/>
        </w:behaviors>
        <w:guid w:val="{85DBBE47-36D4-4133-923D-E060C0EF3669}"/>
      </w:docPartPr>
      <w:docPartBody>
        <w:p w:rsidR="004D550B" w:rsidRDefault="004D550B" w:rsidP="004D550B">
          <w:pPr>
            <w:pStyle w:val="E903A39D3CF34C4292C7B647D3C2D0A1"/>
          </w:pPr>
          <w:r w:rsidRPr="00711F0E">
            <w:rPr>
              <w:rStyle w:val="placeholder1Char"/>
              <w:rFonts w:hint="eastAsia"/>
              <w:sz w:val="16"/>
              <w:szCs w:val="16"/>
            </w:rPr>
            <w:t>____</w:t>
          </w:r>
        </w:p>
      </w:docPartBody>
    </w:docPart>
    <w:docPart>
      <w:docPartPr>
        <w:name w:val="5C5F13C1685C4CFCA8A0F156A6A22BFA"/>
        <w:category>
          <w:name w:val="常规"/>
          <w:gallery w:val="placeholder"/>
        </w:category>
        <w:types>
          <w:type w:val="bbPlcHdr"/>
        </w:types>
        <w:behaviors>
          <w:behavior w:val="content"/>
        </w:behaviors>
        <w:guid w:val="{44945BE3-AC84-4E27-89BB-8F35FFCD18CE}"/>
      </w:docPartPr>
      <w:docPartBody>
        <w:p w:rsidR="004D550B" w:rsidRDefault="004D550B" w:rsidP="004D550B">
          <w:pPr>
            <w:pStyle w:val="5C5F13C1685C4CFCA8A0F156A6A22BFA"/>
          </w:pPr>
          <w:r w:rsidRPr="00711F0E">
            <w:rPr>
              <w:rStyle w:val="placeholder1Char"/>
              <w:rFonts w:hint="eastAsia"/>
              <w:sz w:val="16"/>
              <w:szCs w:val="16"/>
            </w:rPr>
            <w:t>____</w:t>
          </w:r>
        </w:p>
      </w:docPartBody>
    </w:docPart>
    <w:docPart>
      <w:docPartPr>
        <w:name w:val="632B953F47EC4399A4F424DEFDDFD091"/>
        <w:category>
          <w:name w:val="常规"/>
          <w:gallery w:val="placeholder"/>
        </w:category>
        <w:types>
          <w:type w:val="bbPlcHdr"/>
        </w:types>
        <w:behaviors>
          <w:behavior w:val="content"/>
        </w:behaviors>
        <w:guid w:val="{E6C4CEC0-9FA4-43D5-847D-7EBF16E9DC9B}"/>
      </w:docPartPr>
      <w:docPartBody>
        <w:p w:rsidR="004D550B" w:rsidRDefault="004D550B" w:rsidP="004D550B">
          <w:pPr>
            <w:pStyle w:val="632B953F47EC4399A4F424DEFDDFD091"/>
          </w:pPr>
          <w:r w:rsidRPr="00711F0E">
            <w:rPr>
              <w:rStyle w:val="placeholder1Char"/>
              <w:rFonts w:hint="eastAsia"/>
              <w:sz w:val="16"/>
              <w:szCs w:val="16"/>
            </w:rPr>
            <w:t>____</w:t>
          </w:r>
        </w:p>
      </w:docPartBody>
    </w:docPart>
    <w:docPart>
      <w:docPartPr>
        <w:name w:val="060E97297D6044808D9FDF4C6FD831E5"/>
        <w:category>
          <w:name w:val="常规"/>
          <w:gallery w:val="placeholder"/>
        </w:category>
        <w:types>
          <w:type w:val="bbPlcHdr"/>
        </w:types>
        <w:behaviors>
          <w:behavior w:val="content"/>
        </w:behaviors>
        <w:guid w:val="{AD7EB29E-18DB-427E-A627-37ED90264791}"/>
      </w:docPartPr>
      <w:docPartBody>
        <w:p w:rsidR="004D550B" w:rsidRDefault="004D550B" w:rsidP="004D550B">
          <w:pPr>
            <w:pStyle w:val="060E97297D6044808D9FDF4C6FD831E5"/>
          </w:pPr>
          <w:r w:rsidRPr="00711F0E">
            <w:rPr>
              <w:rStyle w:val="placeholder1Char"/>
              <w:rFonts w:hint="eastAsia"/>
              <w:sz w:val="16"/>
              <w:szCs w:val="16"/>
            </w:rPr>
            <w:t>____</w:t>
          </w:r>
        </w:p>
      </w:docPartBody>
    </w:docPart>
    <w:docPart>
      <w:docPartPr>
        <w:name w:val="A32CBA36E5B94122BAFF883FA2630015"/>
        <w:category>
          <w:name w:val="常规"/>
          <w:gallery w:val="placeholder"/>
        </w:category>
        <w:types>
          <w:type w:val="bbPlcHdr"/>
        </w:types>
        <w:behaviors>
          <w:behavior w:val="content"/>
        </w:behaviors>
        <w:guid w:val="{D5A8A82A-AD9A-405B-8BCF-A9B188CB7562}"/>
      </w:docPartPr>
      <w:docPartBody>
        <w:p w:rsidR="004D550B" w:rsidRDefault="004D550B" w:rsidP="004D550B">
          <w:pPr>
            <w:pStyle w:val="A32CBA36E5B94122BAFF883FA2630015"/>
          </w:pPr>
          <w:r w:rsidRPr="00711F0E">
            <w:rPr>
              <w:rStyle w:val="placeholder1Char"/>
              <w:rFonts w:hint="eastAsia"/>
              <w:sz w:val="16"/>
              <w:szCs w:val="16"/>
            </w:rPr>
            <w:t>____</w:t>
          </w:r>
        </w:p>
      </w:docPartBody>
    </w:docPart>
    <w:docPart>
      <w:docPartPr>
        <w:name w:val="0A9604994E244E4EA58A5FDFA860C226"/>
        <w:category>
          <w:name w:val="常规"/>
          <w:gallery w:val="placeholder"/>
        </w:category>
        <w:types>
          <w:type w:val="bbPlcHdr"/>
        </w:types>
        <w:behaviors>
          <w:behavior w:val="content"/>
        </w:behaviors>
        <w:guid w:val="{C16FD54D-3595-4FAF-B131-201F4A0CD741}"/>
      </w:docPartPr>
      <w:docPartBody>
        <w:p w:rsidR="004D550B" w:rsidRDefault="004D550B" w:rsidP="004D550B">
          <w:pPr>
            <w:pStyle w:val="0A9604994E244E4EA58A5FDFA860C226"/>
          </w:pPr>
          <w:r w:rsidRPr="00711F0E">
            <w:rPr>
              <w:rStyle w:val="placeholder1Char"/>
              <w:rFonts w:hint="eastAsia"/>
              <w:sz w:val="16"/>
              <w:szCs w:val="16"/>
            </w:rPr>
            <w:t>____</w:t>
          </w:r>
        </w:p>
      </w:docPartBody>
    </w:docPart>
    <w:docPart>
      <w:docPartPr>
        <w:name w:val="C56126537336445F84C2EA2B62F559CF"/>
        <w:category>
          <w:name w:val="常规"/>
          <w:gallery w:val="placeholder"/>
        </w:category>
        <w:types>
          <w:type w:val="bbPlcHdr"/>
        </w:types>
        <w:behaviors>
          <w:behavior w:val="content"/>
        </w:behaviors>
        <w:guid w:val="{4C7B5A39-2738-4CF0-84C3-8FFCAED7952D}"/>
      </w:docPartPr>
      <w:docPartBody>
        <w:p w:rsidR="004D550B" w:rsidRDefault="004D550B" w:rsidP="004D550B">
          <w:pPr>
            <w:pStyle w:val="C56126537336445F84C2EA2B62F559CF"/>
          </w:pPr>
          <w:r w:rsidRPr="00711F0E">
            <w:rPr>
              <w:rStyle w:val="placeholder1Char"/>
              <w:rFonts w:hint="eastAsia"/>
              <w:sz w:val="16"/>
              <w:szCs w:val="16"/>
            </w:rPr>
            <w:t>____</w:t>
          </w:r>
        </w:p>
      </w:docPartBody>
    </w:docPart>
    <w:docPart>
      <w:docPartPr>
        <w:name w:val="E73BB175E14C4D53B92F7564BEC5413B"/>
        <w:category>
          <w:name w:val="常规"/>
          <w:gallery w:val="placeholder"/>
        </w:category>
        <w:types>
          <w:type w:val="bbPlcHdr"/>
        </w:types>
        <w:behaviors>
          <w:behavior w:val="content"/>
        </w:behaviors>
        <w:guid w:val="{319A09FF-3059-49CD-AD55-89B69D59D2B3}"/>
      </w:docPartPr>
      <w:docPartBody>
        <w:p w:rsidR="004D550B" w:rsidRDefault="004D550B" w:rsidP="004D550B">
          <w:pPr>
            <w:pStyle w:val="E73BB175E14C4D53B92F7564BEC5413B"/>
          </w:pPr>
          <w:r w:rsidRPr="00711F0E">
            <w:rPr>
              <w:rStyle w:val="placeholder1Char"/>
              <w:rFonts w:hint="eastAsia"/>
              <w:sz w:val="16"/>
              <w:szCs w:val="16"/>
            </w:rPr>
            <w:t>____</w:t>
          </w:r>
        </w:p>
      </w:docPartBody>
    </w:docPart>
    <w:docPart>
      <w:docPartPr>
        <w:name w:val="0DA8C22995DE44218C4A958E975E1CBB"/>
        <w:category>
          <w:name w:val="常规"/>
          <w:gallery w:val="placeholder"/>
        </w:category>
        <w:types>
          <w:type w:val="bbPlcHdr"/>
        </w:types>
        <w:behaviors>
          <w:behavior w:val="content"/>
        </w:behaviors>
        <w:guid w:val="{2D468923-33FB-4F49-B20B-56A0A7E3F33E}"/>
      </w:docPartPr>
      <w:docPartBody>
        <w:p w:rsidR="004D550B" w:rsidRDefault="004D550B" w:rsidP="004D550B">
          <w:pPr>
            <w:pStyle w:val="0DA8C22995DE44218C4A958E975E1CBB"/>
          </w:pPr>
          <w:r w:rsidRPr="00711F0E">
            <w:rPr>
              <w:rStyle w:val="placeholder1Char"/>
              <w:rFonts w:hint="eastAsia"/>
              <w:sz w:val="16"/>
              <w:szCs w:val="16"/>
            </w:rPr>
            <w:t>____</w:t>
          </w:r>
        </w:p>
      </w:docPartBody>
    </w:docPart>
    <w:docPart>
      <w:docPartPr>
        <w:name w:val="BBCA8C035E5642CB878EEC02D525CDE5"/>
        <w:category>
          <w:name w:val="常规"/>
          <w:gallery w:val="placeholder"/>
        </w:category>
        <w:types>
          <w:type w:val="bbPlcHdr"/>
        </w:types>
        <w:behaviors>
          <w:behavior w:val="content"/>
        </w:behaviors>
        <w:guid w:val="{3F5036C9-B330-417E-B045-3FEB0870AF20}"/>
      </w:docPartPr>
      <w:docPartBody>
        <w:p w:rsidR="004D550B" w:rsidRDefault="004D550B" w:rsidP="004D550B">
          <w:pPr>
            <w:pStyle w:val="BBCA8C035E5642CB878EEC02D525CDE5"/>
          </w:pPr>
          <w:r w:rsidRPr="00711F0E">
            <w:rPr>
              <w:rStyle w:val="placeholder1Char"/>
              <w:rFonts w:hint="eastAsia"/>
              <w:sz w:val="16"/>
              <w:szCs w:val="16"/>
            </w:rPr>
            <w:t>____</w:t>
          </w:r>
        </w:p>
      </w:docPartBody>
    </w:docPart>
    <w:docPart>
      <w:docPartPr>
        <w:name w:val="D96F98A0C3BB4F90B832A8B312C69E1D"/>
        <w:category>
          <w:name w:val="常规"/>
          <w:gallery w:val="placeholder"/>
        </w:category>
        <w:types>
          <w:type w:val="bbPlcHdr"/>
        </w:types>
        <w:behaviors>
          <w:behavior w:val="content"/>
        </w:behaviors>
        <w:guid w:val="{A4614EFD-D664-4076-8324-7342E1830B3E}"/>
      </w:docPartPr>
      <w:docPartBody>
        <w:p w:rsidR="004D550B" w:rsidRDefault="004D550B" w:rsidP="004D550B">
          <w:pPr>
            <w:pStyle w:val="D96F98A0C3BB4F90B832A8B312C69E1D"/>
          </w:pPr>
          <w:r w:rsidRPr="00711F0E">
            <w:rPr>
              <w:rStyle w:val="placeholder1Char"/>
              <w:rFonts w:hint="eastAsia"/>
              <w:sz w:val="16"/>
              <w:szCs w:val="16"/>
            </w:rPr>
            <w:t>____</w:t>
          </w:r>
        </w:p>
      </w:docPartBody>
    </w:docPart>
    <w:docPart>
      <w:docPartPr>
        <w:name w:val="60FE74E3309A42C387A773B684ABDBE8"/>
        <w:category>
          <w:name w:val="常规"/>
          <w:gallery w:val="placeholder"/>
        </w:category>
        <w:types>
          <w:type w:val="bbPlcHdr"/>
        </w:types>
        <w:behaviors>
          <w:behavior w:val="content"/>
        </w:behaviors>
        <w:guid w:val="{BDB671BB-C16C-4175-AE05-3CFB758645BB}"/>
      </w:docPartPr>
      <w:docPartBody>
        <w:p w:rsidR="004D550B" w:rsidRDefault="004D550B" w:rsidP="004D550B">
          <w:pPr>
            <w:pStyle w:val="60FE74E3309A42C387A773B684ABDBE8"/>
          </w:pPr>
          <w:r w:rsidRPr="00711F0E">
            <w:rPr>
              <w:rStyle w:val="placeholder1Char"/>
              <w:rFonts w:hint="eastAsia"/>
              <w:sz w:val="16"/>
              <w:szCs w:val="16"/>
            </w:rPr>
            <w:t>____</w:t>
          </w:r>
        </w:p>
      </w:docPartBody>
    </w:docPart>
    <w:docPart>
      <w:docPartPr>
        <w:name w:val="3007B8F671C94252858E92D7178FBB5E"/>
        <w:category>
          <w:name w:val="常规"/>
          <w:gallery w:val="placeholder"/>
        </w:category>
        <w:types>
          <w:type w:val="bbPlcHdr"/>
        </w:types>
        <w:behaviors>
          <w:behavior w:val="content"/>
        </w:behaviors>
        <w:guid w:val="{90FD7EF3-6810-4127-961A-A094958AECF2}"/>
      </w:docPartPr>
      <w:docPartBody>
        <w:p w:rsidR="004D550B" w:rsidRDefault="004D550B" w:rsidP="004D550B">
          <w:pPr>
            <w:pStyle w:val="3007B8F671C94252858E92D7178FBB5E"/>
          </w:pPr>
          <w:r w:rsidRPr="00711F0E">
            <w:rPr>
              <w:rStyle w:val="placeholder1Char"/>
              <w:rFonts w:hint="eastAsia"/>
              <w:sz w:val="16"/>
              <w:szCs w:val="16"/>
            </w:rPr>
            <w:t>____</w:t>
          </w:r>
        </w:p>
      </w:docPartBody>
    </w:docPart>
    <w:docPart>
      <w:docPartPr>
        <w:name w:val="DBAB3191435047AF9312A40C60F69B7D"/>
        <w:category>
          <w:name w:val="常规"/>
          <w:gallery w:val="placeholder"/>
        </w:category>
        <w:types>
          <w:type w:val="bbPlcHdr"/>
        </w:types>
        <w:behaviors>
          <w:behavior w:val="content"/>
        </w:behaviors>
        <w:guid w:val="{14FCA2CF-2658-4879-AF8C-A11D8E98A37B}"/>
      </w:docPartPr>
      <w:docPartBody>
        <w:p w:rsidR="004D550B" w:rsidRDefault="004D550B" w:rsidP="004D550B">
          <w:pPr>
            <w:pStyle w:val="DBAB3191435047AF9312A40C60F69B7D"/>
          </w:pPr>
          <w:r w:rsidRPr="00711F0E">
            <w:rPr>
              <w:rStyle w:val="placeholder1Char"/>
              <w:rFonts w:hint="eastAsia"/>
              <w:sz w:val="16"/>
              <w:szCs w:val="16"/>
            </w:rPr>
            <w:t>____</w:t>
          </w:r>
        </w:p>
      </w:docPartBody>
    </w:docPart>
    <w:docPart>
      <w:docPartPr>
        <w:name w:val="005204E6789C47F89786DC8E0D54E5F1"/>
        <w:category>
          <w:name w:val="常规"/>
          <w:gallery w:val="placeholder"/>
        </w:category>
        <w:types>
          <w:type w:val="bbPlcHdr"/>
        </w:types>
        <w:behaviors>
          <w:behavior w:val="content"/>
        </w:behaviors>
        <w:guid w:val="{2C3AA20D-C506-4702-9BC8-46E4FAECA6C0}"/>
      </w:docPartPr>
      <w:docPartBody>
        <w:p w:rsidR="004D550B" w:rsidRDefault="004D550B" w:rsidP="004D550B">
          <w:pPr>
            <w:pStyle w:val="005204E6789C47F89786DC8E0D54E5F1"/>
          </w:pPr>
          <w:r w:rsidRPr="00711F0E">
            <w:rPr>
              <w:rStyle w:val="placeholder1Char"/>
              <w:rFonts w:hint="eastAsia"/>
              <w:sz w:val="16"/>
              <w:szCs w:val="16"/>
            </w:rPr>
            <w:t>____</w:t>
          </w:r>
        </w:p>
      </w:docPartBody>
    </w:docPart>
    <w:docPart>
      <w:docPartPr>
        <w:name w:val="58B5550690AF41789E460E4BABB2F1CF"/>
        <w:category>
          <w:name w:val="常规"/>
          <w:gallery w:val="placeholder"/>
        </w:category>
        <w:types>
          <w:type w:val="bbPlcHdr"/>
        </w:types>
        <w:behaviors>
          <w:behavior w:val="content"/>
        </w:behaviors>
        <w:guid w:val="{234F5440-72BF-40AA-9127-819785A18E32}"/>
      </w:docPartPr>
      <w:docPartBody>
        <w:p w:rsidR="004D550B" w:rsidRDefault="004D550B" w:rsidP="004D550B">
          <w:pPr>
            <w:pStyle w:val="58B5550690AF41789E460E4BABB2F1CF"/>
          </w:pPr>
          <w:r w:rsidRPr="00711F0E">
            <w:rPr>
              <w:rStyle w:val="placeholder1Char"/>
              <w:rFonts w:hint="eastAsia"/>
              <w:sz w:val="16"/>
              <w:szCs w:val="16"/>
            </w:rPr>
            <w:t>____</w:t>
          </w:r>
        </w:p>
      </w:docPartBody>
    </w:docPart>
    <w:docPart>
      <w:docPartPr>
        <w:name w:val="F093ECCCC3E945B29AB5EE0D0AA39847"/>
        <w:category>
          <w:name w:val="常规"/>
          <w:gallery w:val="placeholder"/>
        </w:category>
        <w:types>
          <w:type w:val="bbPlcHdr"/>
        </w:types>
        <w:behaviors>
          <w:behavior w:val="content"/>
        </w:behaviors>
        <w:guid w:val="{53DF28D0-BCD3-4614-A638-691632198183}"/>
      </w:docPartPr>
      <w:docPartBody>
        <w:p w:rsidR="004D550B" w:rsidRDefault="004D550B" w:rsidP="004D550B">
          <w:pPr>
            <w:pStyle w:val="F093ECCCC3E945B29AB5EE0D0AA39847"/>
          </w:pPr>
          <w:r w:rsidRPr="00711F0E">
            <w:rPr>
              <w:rStyle w:val="placeholder1Char"/>
              <w:rFonts w:hint="eastAsia"/>
              <w:sz w:val="16"/>
              <w:szCs w:val="16"/>
            </w:rPr>
            <w:t>____</w:t>
          </w:r>
        </w:p>
      </w:docPartBody>
    </w:docPart>
    <w:docPart>
      <w:docPartPr>
        <w:name w:val="229059B1808A4036B1220C993EDA556D"/>
        <w:category>
          <w:name w:val="常规"/>
          <w:gallery w:val="placeholder"/>
        </w:category>
        <w:types>
          <w:type w:val="bbPlcHdr"/>
        </w:types>
        <w:behaviors>
          <w:behavior w:val="content"/>
        </w:behaviors>
        <w:guid w:val="{6591D34B-5959-4531-9BA5-C42D8687FDA2}"/>
      </w:docPartPr>
      <w:docPartBody>
        <w:p w:rsidR="004D550B" w:rsidRDefault="004D550B" w:rsidP="004D550B">
          <w:pPr>
            <w:pStyle w:val="229059B1808A4036B1220C993EDA556D"/>
          </w:pPr>
          <w:r w:rsidRPr="00711F0E">
            <w:rPr>
              <w:rStyle w:val="placeholder1Char"/>
              <w:rFonts w:hint="eastAsia"/>
              <w:sz w:val="16"/>
              <w:szCs w:val="16"/>
            </w:rPr>
            <w:t>____</w:t>
          </w:r>
        </w:p>
      </w:docPartBody>
    </w:docPart>
    <w:docPart>
      <w:docPartPr>
        <w:name w:val="30769E41583443D7913C48413E37513E"/>
        <w:category>
          <w:name w:val="常规"/>
          <w:gallery w:val="placeholder"/>
        </w:category>
        <w:types>
          <w:type w:val="bbPlcHdr"/>
        </w:types>
        <w:behaviors>
          <w:behavior w:val="content"/>
        </w:behaviors>
        <w:guid w:val="{69624069-1AB9-4B4C-9ADE-90143F6DE895}"/>
      </w:docPartPr>
      <w:docPartBody>
        <w:p w:rsidR="004D550B" w:rsidRDefault="004D550B" w:rsidP="004D550B">
          <w:pPr>
            <w:pStyle w:val="30769E41583443D7913C48413E37513E"/>
          </w:pPr>
          <w:r w:rsidRPr="00711F0E">
            <w:rPr>
              <w:rStyle w:val="placeholder1Char"/>
              <w:rFonts w:hint="eastAsia"/>
              <w:sz w:val="16"/>
              <w:szCs w:val="16"/>
            </w:rPr>
            <w:t>____</w:t>
          </w:r>
        </w:p>
      </w:docPartBody>
    </w:docPart>
    <w:docPart>
      <w:docPartPr>
        <w:name w:val="979148187BC1432F98C424F09BB2BD56"/>
        <w:category>
          <w:name w:val="常规"/>
          <w:gallery w:val="placeholder"/>
        </w:category>
        <w:types>
          <w:type w:val="bbPlcHdr"/>
        </w:types>
        <w:behaviors>
          <w:behavior w:val="content"/>
        </w:behaviors>
        <w:guid w:val="{B7BA9EE0-5540-4668-9691-B1C2FB1B7CA3}"/>
      </w:docPartPr>
      <w:docPartBody>
        <w:p w:rsidR="004D550B" w:rsidRDefault="004D550B" w:rsidP="004D550B">
          <w:pPr>
            <w:pStyle w:val="979148187BC1432F98C424F09BB2BD56"/>
          </w:pPr>
          <w:r w:rsidRPr="00711F0E">
            <w:rPr>
              <w:rStyle w:val="placeholder1Char"/>
              <w:rFonts w:hint="eastAsia"/>
              <w:sz w:val="16"/>
              <w:szCs w:val="16"/>
            </w:rPr>
            <w:t>____</w:t>
          </w:r>
        </w:p>
      </w:docPartBody>
    </w:docPart>
    <w:docPart>
      <w:docPartPr>
        <w:name w:val="5B4BAF105C0940229E4A76BAC715EDDD"/>
        <w:category>
          <w:name w:val="常规"/>
          <w:gallery w:val="placeholder"/>
        </w:category>
        <w:types>
          <w:type w:val="bbPlcHdr"/>
        </w:types>
        <w:behaviors>
          <w:behavior w:val="content"/>
        </w:behaviors>
        <w:guid w:val="{6C67B483-B186-4986-8EDF-27657F5076D7}"/>
      </w:docPartPr>
      <w:docPartBody>
        <w:p w:rsidR="004D550B" w:rsidRDefault="004D550B" w:rsidP="004D550B">
          <w:pPr>
            <w:pStyle w:val="5B4BAF105C0940229E4A76BAC715EDDD"/>
          </w:pPr>
          <w:r w:rsidRPr="00711F0E">
            <w:rPr>
              <w:rStyle w:val="placeholder1Char"/>
              <w:rFonts w:hint="eastAsia"/>
              <w:sz w:val="16"/>
              <w:szCs w:val="16"/>
            </w:rPr>
            <w:t>____</w:t>
          </w:r>
        </w:p>
      </w:docPartBody>
    </w:docPart>
    <w:docPart>
      <w:docPartPr>
        <w:name w:val="CED70AC32F9D4682A0D5813D24EA74F9"/>
        <w:category>
          <w:name w:val="常规"/>
          <w:gallery w:val="placeholder"/>
        </w:category>
        <w:types>
          <w:type w:val="bbPlcHdr"/>
        </w:types>
        <w:behaviors>
          <w:behavior w:val="content"/>
        </w:behaviors>
        <w:guid w:val="{41F2E360-6B50-4F9E-94C5-FA7DF6F180C7}"/>
      </w:docPartPr>
      <w:docPartBody>
        <w:p w:rsidR="004D550B" w:rsidRDefault="004D550B" w:rsidP="004D550B">
          <w:pPr>
            <w:pStyle w:val="CED70AC32F9D4682A0D5813D24EA74F9"/>
          </w:pPr>
          <w:r w:rsidRPr="00711F0E">
            <w:rPr>
              <w:rStyle w:val="placeholder1Char"/>
              <w:rFonts w:hint="eastAsia"/>
              <w:sz w:val="16"/>
              <w:szCs w:val="16"/>
            </w:rPr>
            <w:t>____</w:t>
          </w:r>
        </w:p>
      </w:docPartBody>
    </w:docPart>
    <w:docPart>
      <w:docPartPr>
        <w:name w:val="5A46BB252AD64926BE7BA9AE616441C2"/>
        <w:category>
          <w:name w:val="常规"/>
          <w:gallery w:val="placeholder"/>
        </w:category>
        <w:types>
          <w:type w:val="bbPlcHdr"/>
        </w:types>
        <w:behaviors>
          <w:behavior w:val="content"/>
        </w:behaviors>
        <w:guid w:val="{48EE3651-185A-4257-B568-A2F229198C74}"/>
      </w:docPartPr>
      <w:docPartBody>
        <w:p w:rsidR="004D550B" w:rsidRDefault="004D550B" w:rsidP="004D550B">
          <w:pPr>
            <w:pStyle w:val="5A46BB252AD64926BE7BA9AE616441C2"/>
          </w:pPr>
          <w:r w:rsidRPr="00711F0E">
            <w:rPr>
              <w:rStyle w:val="placeholder1Char"/>
              <w:rFonts w:hint="eastAsia"/>
              <w:sz w:val="16"/>
              <w:szCs w:val="16"/>
            </w:rPr>
            <w:t>____</w:t>
          </w:r>
        </w:p>
      </w:docPartBody>
    </w:docPart>
    <w:docPart>
      <w:docPartPr>
        <w:name w:val="5E419802198C424B83E6C3741F4C853A"/>
        <w:category>
          <w:name w:val="常规"/>
          <w:gallery w:val="placeholder"/>
        </w:category>
        <w:types>
          <w:type w:val="bbPlcHdr"/>
        </w:types>
        <w:behaviors>
          <w:behavior w:val="content"/>
        </w:behaviors>
        <w:guid w:val="{B2424E06-70F9-4251-A563-55ED44F07F21}"/>
      </w:docPartPr>
      <w:docPartBody>
        <w:p w:rsidR="004D550B" w:rsidRDefault="004D550B" w:rsidP="004D550B">
          <w:pPr>
            <w:pStyle w:val="5E419802198C424B83E6C3741F4C853A"/>
          </w:pPr>
          <w:r w:rsidRPr="00711F0E">
            <w:rPr>
              <w:rStyle w:val="placeholder1Char"/>
              <w:rFonts w:hint="eastAsia"/>
              <w:sz w:val="16"/>
              <w:szCs w:val="16"/>
            </w:rPr>
            <w:t>____</w:t>
          </w:r>
        </w:p>
      </w:docPartBody>
    </w:docPart>
    <w:docPart>
      <w:docPartPr>
        <w:name w:val="6EC226AD87EF4F27B206F0763FBF180B"/>
        <w:category>
          <w:name w:val="常规"/>
          <w:gallery w:val="placeholder"/>
        </w:category>
        <w:types>
          <w:type w:val="bbPlcHdr"/>
        </w:types>
        <w:behaviors>
          <w:behavior w:val="content"/>
        </w:behaviors>
        <w:guid w:val="{C2F9D854-8100-480A-BB74-87E2DF3423E8}"/>
      </w:docPartPr>
      <w:docPartBody>
        <w:p w:rsidR="004D550B" w:rsidRDefault="004D550B" w:rsidP="004D550B">
          <w:pPr>
            <w:pStyle w:val="6EC226AD87EF4F27B206F0763FBF180B"/>
          </w:pPr>
          <w:r w:rsidRPr="00711F0E">
            <w:rPr>
              <w:rStyle w:val="placeholder1Char"/>
              <w:rFonts w:hint="eastAsia"/>
              <w:sz w:val="16"/>
              <w:szCs w:val="16"/>
            </w:rPr>
            <w:t>____</w:t>
          </w:r>
        </w:p>
      </w:docPartBody>
    </w:docPart>
    <w:docPart>
      <w:docPartPr>
        <w:name w:val="336084C38EA94F74B20975AC82FC3660"/>
        <w:category>
          <w:name w:val="常规"/>
          <w:gallery w:val="placeholder"/>
        </w:category>
        <w:types>
          <w:type w:val="bbPlcHdr"/>
        </w:types>
        <w:behaviors>
          <w:behavior w:val="content"/>
        </w:behaviors>
        <w:guid w:val="{2A23B53B-BAF3-410A-B3ED-C475548552E6}"/>
      </w:docPartPr>
      <w:docPartBody>
        <w:p w:rsidR="004D550B" w:rsidRDefault="004D550B" w:rsidP="004D550B">
          <w:pPr>
            <w:pStyle w:val="336084C38EA94F74B20975AC82FC3660"/>
          </w:pPr>
          <w:r w:rsidRPr="00711F0E">
            <w:rPr>
              <w:rStyle w:val="placeholder1Char"/>
              <w:rFonts w:hint="eastAsia"/>
              <w:sz w:val="16"/>
              <w:szCs w:val="16"/>
            </w:rPr>
            <w:t>____</w:t>
          </w:r>
        </w:p>
      </w:docPartBody>
    </w:docPart>
    <w:docPart>
      <w:docPartPr>
        <w:name w:val="8FE9C66D423642F597E26224FD9111A4"/>
        <w:category>
          <w:name w:val="常规"/>
          <w:gallery w:val="placeholder"/>
        </w:category>
        <w:types>
          <w:type w:val="bbPlcHdr"/>
        </w:types>
        <w:behaviors>
          <w:behavior w:val="content"/>
        </w:behaviors>
        <w:guid w:val="{F2A12BF2-FB4B-4A3F-8721-CC36FCC103E4}"/>
      </w:docPartPr>
      <w:docPartBody>
        <w:p w:rsidR="004D550B" w:rsidRDefault="004D550B" w:rsidP="004D550B">
          <w:pPr>
            <w:pStyle w:val="8FE9C66D423642F597E26224FD9111A4"/>
          </w:pPr>
          <w:r w:rsidRPr="00711F0E">
            <w:rPr>
              <w:rStyle w:val="placeholder1Char"/>
              <w:rFonts w:hint="eastAsia"/>
              <w:sz w:val="16"/>
              <w:szCs w:val="16"/>
            </w:rPr>
            <w:t>____</w:t>
          </w:r>
        </w:p>
      </w:docPartBody>
    </w:docPart>
    <w:docPart>
      <w:docPartPr>
        <w:name w:val="9AB4D827EE12474488ED5799A0BD2462"/>
        <w:category>
          <w:name w:val="常规"/>
          <w:gallery w:val="placeholder"/>
        </w:category>
        <w:types>
          <w:type w:val="bbPlcHdr"/>
        </w:types>
        <w:behaviors>
          <w:behavior w:val="content"/>
        </w:behaviors>
        <w:guid w:val="{FAF99EAA-6FD9-479D-BE5A-08C734B976CA}"/>
      </w:docPartPr>
      <w:docPartBody>
        <w:p w:rsidR="004D550B" w:rsidRDefault="004D550B" w:rsidP="004D550B">
          <w:pPr>
            <w:pStyle w:val="9AB4D827EE12474488ED5799A0BD2462"/>
          </w:pPr>
          <w:r w:rsidRPr="00711F0E">
            <w:rPr>
              <w:rStyle w:val="placeholder1Char"/>
              <w:rFonts w:hint="eastAsia"/>
              <w:sz w:val="16"/>
              <w:szCs w:val="16"/>
            </w:rPr>
            <w:t>____</w:t>
          </w:r>
        </w:p>
      </w:docPartBody>
    </w:docPart>
    <w:docPart>
      <w:docPartPr>
        <w:name w:val="E2B7A774B0774505BC0BBD12F101AFFA"/>
        <w:category>
          <w:name w:val="常规"/>
          <w:gallery w:val="placeholder"/>
        </w:category>
        <w:types>
          <w:type w:val="bbPlcHdr"/>
        </w:types>
        <w:behaviors>
          <w:behavior w:val="content"/>
        </w:behaviors>
        <w:guid w:val="{881C8189-01B0-4C8E-9479-7AE3FBC8290A}"/>
      </w:docPartPr>
      <w:docPartBody>
        <w:p w:rsidR="004D550B" w:rsidRDefault="004D550B" w:rsidP="004D550B">
          <w:pPr>
            <w:pStyle w:val="E2B7A774B0774505BC0BBD12F101AFFA"/>
          </w:pPr>
          <w:r w:rsidRPr="00711F0E">
            <w:rPr>
              <w:rStyle w:val="placeholder1Char"/>
              <w:rFonts w:hint="eastAsia"/>
              <w:sz w:val="16"/>
              <w:szCs w:val="16"/>
            </w:rPr>
            <w:t>____</w:t>
          </w:r>
        </w:p>
      </w:docPartBody>
    </w:docPart>
    <w:docPart>
      <w:docPartPr>
        <w:name w:val="75D14440AD224E1E8B957220ABF0D559"/>
        <w:category>
          <w:name w:val="常规"/>
          <w:gallery w:val="placeholder"/>
        </w:category>
        <w:types>
          <w:type w:val="bbPlcHdr"/>
        </w:types>
        <w:behaviors>
          <w:behavior w:val="content"/>
        </w:behaviors>
        <w:guid w:val="{292464B1-5FB1-47C3-8B1D-1FCD84DE44DE}"/>
      </w:docPartPr>
      <w:docPartBody>
        <w:p w:rsidR="004D550B" w:rsidRDefault="004D550B" w:rsidP="004D550B">
          <w:pPr>
            <w:pStyle w:val="75D14440AD224E1E8B957220ABF0D559"/>
          </w:pPr>
          <w:r w:rsidRPr="00711F0E">
            <w:rPr>
              <w:rStyle w:val="placeholder1Char"/>
              <w:rFonts w:hint="eastAsia"/>
              <w:sz w:val="16"/>
              <w:szCs w:val="16"/>
            </w:rPr>
            <w:t>____</w:t>
          </w:r>
        </w:p>
      </w:docPartBody>
    </w:docPart>
    <w:docPart>
      <w:docPartPr>
        <w:name w:val="630E7FF712F340D1AEE2117841475CA8"/>
        <w:category>
          <w:name w:val="常规"/>
          <w:gallery w:val="placeholder"/>
        </w:category>
        <w:types>
          <w:type w:val="bbPlcHdr"/>
        </w:types>
        <w:behaviors>
          <w:behavior w:val="content"/>
        </w:behaviors>
        <w:guid w:val="{708C1A2E-F5EC-4FDC-A76F-540DD2309D90}"/>
      </w:docPartPr>
      <w:docPartBody>
        <w:p w:rsidR="004D550B" w:rsidRDefault="004D550B" w:rsidP="004D550B">
          <w:pPr>
            <w:pStyle w:val="630E7FF712F340D1AEE2117841475CA8"/>
          </w:pPr>
          <w:r w:rsidRPr="00711F0E">
            <w:rPr>
              <w:rStyle w:val="placeholder1Char"/>
              <w:rFonts w:hint="eastAsia"/>
              <w:sz w:val="16"/>
              <w:szCs w:val="16"/>
            </w:rPr>
            <w:t>____</w:t>
          </w:r>
        </w:p>
      </w:docPartBody>
    </w:docPart>
    <w:docPart>
      <w:docPartPr>
        <w:name w:val="B1C6D2619D1344EDAEA38513FF643EB2"/>
        <w:category>
          <w:name w:val="常规"/>
          <w:gallery w:val="placeholder"/>
        </w:category>
        <w:types>
          <w:type w:val="bbPlcHdr"/>
        </w:types>
        <w:behaviors>
          <w:behavior w:val="content"/>
        </w:behaviors>
        <w:guid w:val="{25639C26-C2D6-4DE2-B8A7-7ED6BE56ADCF}"/>
      </w:docPartPr>
      <w:docPartBody>
        <w:p w:rsidR="004D550B" w:rsidRDefault="004D550B" w:rsidP="004D550B">
          <w:pPr>
            <w:pStyle w:val="B1C6D2619D1344EDAEA38513FF643EB2"/>
          </w:pPr>
          <w:r w:rsidRPr="00711F0E">
            <w:rPr>
              <w:rStyle w:val="placeholder1Char"/>
              <w:rFonts w:hint="eastAsia"/>
              <w:sz w:val="16"/>
              <w:szCs w:val="16"/>
            </w:rPr>
            <w:t>____</w:t>
          </w:r>
        </w:p>
      </w:docPartBody>
    </w:docPart>
    <w:docPart>
      <w:docPartPr>
        <w:name w:val="1657C5AE67994993BD3FE1B7D90D7A26"/>
        <w:category>
          <w:name w:val="常规"/>
          <w:gallery w:val="placeholder"/>
        </w:category>
        <w:types>
          <w:type w:val="bbPlcHdr"/>
        </w:types>
        <w:behaviors>
          <w:behavior w:val="content"/>
        </w:behaviors>
        <w:guid w:val="{0E8C9198-E7A6-42FA-BD44-1FB99760A7B7}"/>
      </w:docPartPr>
      <w:docPartBody>
        <w:p w:rsidR="004D550B" w:rsidRDefault="004D550B" w:rsidP="004D550B">
          <w:pPr>
            <w:pStyle w:val="1657C5AE67994993BD3FE1B7D90D7A26"/>
          </w:pPr>
          <w:r>
            <w:rPr>
              <w:rStyle w:val="placeholder1Char"/>
              <w:rFonts w:hint="eastAsia"/>
            </w:rPr>
            <w:t>__________</w:t>
          </w:r>
          <w:r>
            <w:rPr>
              <w:rStyle w:val="placeholder1Char"/>
            </w:rPr>
            <w:t>__</w:t>
          </w:r>
        </w:p>
      </w:docPartBody>
    </w:docPart>
    <w:docPart>
      <w:docPartPr>
        <w:name w:val="12CC582B19634BB395ADB4ED1FC7E041"/>
        <w:category>
          <w:name w:val="常规"/>
          <w:gallery w:val="placeholder"/>
        </w:category>
        <w:types>
          <w:type w:val="bbPlcHdr"/>
        </w:types>
        <w:behaviors>
          <w:behavior w:val="content"/>
        </w:behaviors>
        <w:guid w:val="{40B46C42-0150-4BCB-B39F-FE041B856BBF}"/>
      </w:docPartPr>
      <w:docPartBody>
        <w:p w:rsidR="004D550B" w:rsidRDefault="004D550B" w:rsidP="004D550B">
          <w:pPr>
            <w:pStyle w:val="12CC582B19634BB395ADB4ED1FC7E041"/>
          </w:pPr>
          <w:r>
            <w:rPr>
              <w:rStyle w:val="placeholder1Char"/>
              <w:rFonts w:hint="eastAsia"/>
            </w:rPr>
            <w:t>__________</w:t>
          </w:r>
          <w:r>
            <w:rPr>
              <w:rStyle w:val="placeholder1Char"/>
            </w:rPr>
            <w:t>__</w:t>
          </w:r>
        </w:p>
      </w:docPartBody>
    </w:docPart>
    <w:docPart>
      <w:docPartPr>
        <w:name w:val="B3548E428CE54E989B20524A7D35A5EA"/>
        <w:category>
          <w:name w:val="常规"/>
          <w:gallery w:val="placeholder"/>
        </w:category>
        <w:types>
          <w:type w:val="bbPlcHdr"/>
        </w:types>
        <w:behaviors>
          <w:behavior w:val="content"/>
        </w:behaviors>
        <w:guid w:val="{EFA1DB9C-922B-4B2B-933D-208F8BE15A3C}"/>
      </w:docPartPr>
      <w:docPartBody>
        <w:p w:rsidR="004D550B" w:rsidRDefault="004D550B" w:rsidP="004D550B">
          <w:pPr>
            <w:pStyle w:val="B3548E428CE54E989B20524A7D35A5EA"/>
          </w:pPr>
          <w:r>
            <w:rPr>
              <w:rStyle w:val="placeholder1Char"/>
              <w:rFonts w:hint="eastAsia"/>
            </w:rPr>
            <w:t>__________</w:t>
          </w:r>
          <w:r>
            <w:rPr>
              <w:rStyle w:val="placeholder1Char"/>
            </w:rPr>
            <w:t>__</w:t>
          </w:r>
        </w:p>
      </w:docPartBody>
    </w:docPart>
    <w:docPart>
      <w:docPartPr>
        <w:name w:val="2F2F9B37A9C04F7095DB0A29D197C193"/>
        <w:category>
          <w:name w:val="常规"/>
          <w:gallery w:val="placeholder"/>
        </w:category>
        <w:types>
          <w:type w:val="bbPlcHdr"/>
        </w:types>
        <w:behaviors>
          <w:behavior w:val="content"/>
        </w:behaviors>
        <w:guid w:val="{A5F47837-C703-4635-A02E-4F030DA8A1C7}"/>
      </w:docPartPr>
      <w:docPartBody>
        <w:p w:rsidR="004D550B" w:rsidRDefault="004D550B" w:rsidP="004D550B">
          <w:pPr>
            <w:pStyle w:val="2F2F9B37A9C04F7095DB0A29D197C193"/>
          </w:pPr>
          <w:r w:rsidRPr="00480B8B">
            <w:rPr>
              <w:rStyle w:val="placeholder1Char"/>
              <w:rFonts w:hint="eastAsia"/>
              <w:sz w:val="16"/>
              <w:szCs w:val="16"/>
            </w:rPr>
            <w:t>____</w:t>
          </w:r>
        </w:p>
      </w:docPartBody>
    </w:docPart>
    <w:docPart>
      <w:docPartPr>
        <w:name w:val="002366943EA04D8698D5B74ACB1740B9"/>
        <w:category>
          <w:name w:val="常规"/>
          <w:gallery w:val="placeholder"/>
        </w:category>
        <w:types>
          <w:type w:val="bbPlcHdr"/>
        </w:types>
        <w:behaviors>
          <w:behavior w:val="content"/>
        </w:behaviors>
        <w:guid w:val="{00355BA6-1376-4856-BA54-A87687C9C7FD}"/>
      </w:docPartPr>
      <w:docPartBody>
        <w:p w:rsidR="004D550B" w:rsidRDefault="004D550B" w:rsidP="004D550B">
          <w:pPr>
            <w:pStyle w:val="002366943EA04D8698D5B74ACB1740B9"/>
          </w:pPr>
          <w:r w:rsidRPr="00480B8B">
            <w:rPr>
              <w:rStyle w:val="placeholder1Char"/>
              <w:rFonts w:hint="eastAsia"/>
              <w:sz w:val="16"/>
              <w:szCs w:val="16"/>
            </w:rPr>
            <w:t>____</w:t>
          </w:r>
        </w:p>
      </w:docPartBody>
    </w:docPart>
    <w:docPart>
      <w:docPartPr>
        <w:name w:val="EEA77F9992634061BA38A149AC7BA458"/>
        <w:category>
          <w:name w:val="常规"/>
          <w:gallery w:val="placeholder"/>
        </w:category>
        <w:types>
          <w:type w:val="bbPlcHdr"/>
        </w:types>
        <w:behaviors>
          <w:behavior w:val="content"/>
        </w:behaviors>
        <w:guid w:val="{316720A0-33E8-40E8-8CFB-7BA6B75261B4}"/>
      </w:docPartPr>
      <w:docPartBody>
        <w:p w:rsidR="004D550B" w:rsidRDefault="004D550B" w:rsidP="004D550B">
          <w:pPr>
            <w:pStyle w:val="EEA77F9992634061BA38A149AC7BA458"/>
          </w:pPr>
          <w:r w:rsidRPr="00480B8B">
            <w:rPr>
              <w:rStyle w:val="placeholder1Char"/>
              <w:rFonts w:hint="eastAsia"/>
              <w:sz w:val="16"/>
              <w:szCs w:val="16"/>
            </w:rPr>
            <w:t>____</w:t>
          </w:r>
        </w:p>
      </w:docPartBody>
    </w:docPart>
    <w:docPart>
      <w:docPartPr>
        <w:name w:val="8ABAC67D8A554B008827AA006D7C6DA3"/>
        <w:category>
          <w:name w:val="常规"/>
          <w:gallery w:val="placeholder"/>
        </w:category>
        <w:types>
          <w:type w:val="bbPlcHdr"/>
        </w:types>
        <w:behaviors>
          <w:behavior w:val="content"/>
        </w:behaviors>
        <w:guid w:val="{5F100851-85C2-4E94-9080-E2E3F68166C8}"/>
      </w:docPartPr>
      <w:docPartBody>
        <w:p w:rsidR="004D550B" w:rsidRDefault="004D550B" w:rsidP="004D550B">
          <w:pPr>
            <w:pStyle w:val="8ABAC67D8A554B008827AA006D7C6DA3"/>
          </w:pPr>
          <w:r w:rsidRPr="00480B8B">
            <w:rPr>
              <w:rStyle w:val="placeholder1Char"/>
              <w:rFonts w:hint="eastAsia"/>
              <w:sz w:val="16"/>
              <w:szCs w:val="16"/>
            </w:rPr>
            <w:t>____</w:t>
          </w:r>
        </w:p>
      </w:docPartBody>
    </w:docPart>
    <w:docPart>
      <w:docPartPr>
        <w:name w:val="C93340DB0FF84D829E1ACA85F7939876"/>
        <w:category>
          <w:name w:val="常规"/>
          <w:gallery w:val="placeholder"/>
        </w:category>
        <w:types>
          <w:type w:val="bbPlcHdr"/>
        </w:types>
        <w:behaviors>
          <w:behavior w:val="content"/>
        </w:behaviors>
        <w:guid w:val="{78236728-D24F-455D-81D9-1CF7050A7CE8}"/>
      </w:docPartPr>
      <w:docPartBody>
        <w:p w:rsidR="004D550B" w:rsidRDefault="004D550B" w:rsidP="004D550B">
          <w:pPr>
            <w:pStyle w:val="C93340DB0FF84D829E1ACA85F7939876"/>
          </w:pPr>
          <w:r w:rsidRPr="00480B8B">
            <w:rPr>
              <w:rStyle w:val="placeholder1Char"/>
              <w:rFonts w:hint="eastAsia"/>
              <w:sz w:val="16"/>
              <w:szCs w:val="16"/>
            </w:rPr>
            <w:t>____</w:t>
          </w:r>
        </w:p>
      </w:docPartBody>
    </w:docPart>
    <w:docPart>
      <w:docPartPr>
        <w:name w:val="62521035D3FD42E590A4E7929F802A42"/>
        <w:category>
          <w:name w:val="常规"/>
          <w:gallery w:val="placeholder"/>
        </w:category>
        <w:types>
          <w:type w:val="bbPlcHdr"/>
        </w:types>
        <w:behaviors>
          <w:behavior w:val="content"/>
        </w:behaviors>
        <w:guid w:val="{D95BC40F-9698-473A-B5D1-C8E46517FA04}"/>
      </w:docPartPr>
      <w:docPartBody>
        <w:p w:rsidR="004D550B" w:rsidRDefault="004D550B" w:rsidP="004D550B">
          <w:pPr>
            <w:pStyle w:val="62521035D3FD42E590A4E7929F802A42"/>
          </w:pPr>
          <w:r w:rsidRPr="00480B8B">
            <w:rPr>
              <w:rStyle w:val="placeholder1Char"/>
              <w:rFonts w:hint="eastAsia"/>
              <w:sz w:val="16"/>
              <w:szCs w:val="16"/>
            </w:rPr>
            <w:t>____</w:t>
          </w:r>
        </w:p>
      </w:docPartBody>
    </w:docPart>
    <w:docPart>
      <w:docPartPr>
        <w:name w:val="2DF5BD42075246088BF4A4D21135DAE5"/>
        <w:category>
          <w:name w:val="常规"/>
          <w:gallery w:val="placeholder"/>
        </w:category>
        <w:types>
          <w:type w:val="bbPlcHdr"/>
        </w:types>
        <w:behaviors>
          <w:behavior w:val="content"/>
        </w:behaviors>
        <w:guid w:val="{06604180-59B7-446A-BA3D-62D37A04A596}"/>
      </w:docPartPr>
      <w:docPartBody>
        <w:p w:rsidR="004D550B" w:rsidRDefault="004D550B" w:rsidP="004D550B">
          <w:pPr>
            <w:pStyle w:val="2DF5BD42075246088BF4A4D21135DAE5"/>
          </w:pPr>
          <w:r w:rsidRPr="00480B8B">
            <w:rPr>
              <w:rStyle w:val="placeholder1Char"/>
              <w:rFonts w:hint="eastAsia"/>
              <w:sz w:val="16"/>
              <w:szCs w:val="16"/>
            </w:rPr>
            <w:t>____</w:t>
          </w:r>
        </w:p>
      </w:docPartBody>
    </w:docPart>
    <w:docPart>
      <w:docPartPr>
        <w:name w:val="6E80455A99694F0CBB1FF5E4ADEC9A2F"/>
        <w:category>
          <w:name w:val="常规"/>
          <w:gallery w:val="placeholder"/>
        </w:category>
        <w:types>
          <w:type w:val="bbPlcHdr"/>
        </w:types>
        <w:behaviors>
          <w:behavior w:val="content"/>
        </w:behaviors>
        <w:guid w:val="{A094A54F-ABC0-47CA-97B2-DE42E6CD6C6C}"/>
      </w:docPartPr>
      <w:docPartBody>
        <w:p w:rsidR="004D550B" w:rsidRDefault="004D550B" w:rsidP="004D550B">
          <w:pPr>
            <w:pStyle w:val="6E80455A99694F0CBB1FF5E4ADEC9A2F"/>
          </w:pPr>
          <w:r w:rsidRPr="00480B8B">
            <w:rPr>
              <w:rStyle w:val="placeholder1Char"/>
              <w:rFonts w:hint="eastAsia"/>
              <w:sz w:val="16"/>
              <w:szCs w:val="16"/>
            </w:rPr>
            <w:t>____</w:t>
          </w:r>
        </w:p>
      </w:docPartBody>
    </w:docPart>
    <w:docPart>
      <w:docPartPr>
        <w:name w:val="17833A45D07B48D78EA2BBD647BB741A"/>
        <w:category>
          <w:name w:val="常规"/>
          <w:gallery w:val="placeholder"/>
        </w:category>
        <w:types>
          <w:type w:val="bbPlcHdr"/>
        </w:types>
        <w:behaviors>
          <w:behavior w:val="content"/>
        </w:behaviors>
        <w:guid w:val="{24877DE0-0832-4BD5-B00E-31D8EFAB4180}"/>
      </w:docPartPr>
      <w:docPartBody>
        <w:p w:rsidR="004D550B" w:rsidRDefault="004D550B" w:rsidP="004D550B">
          <w:pPr>
            <w:pStyle w:val="17833A45D07B48D78EA2BBD647BB741A"/>
          </w:pPr>
          <w:r w:rsidRPr="00480B8B">
            <w:rPr>
              <w:rStyle w:val="placeholder1Char"/>
              <w:rFonts w:hint="eastAsia"/>
              <w:sz w:val="16"/>
              <w:szCs w:val="16"/>
            </w:rPr>
            <w:t>____</w:t>
          </w:r>
        </w:p>
      </w:docPartBody>
    </w:docPart>
    <w:docPart>
      <w:docPartPr>
        <w:name w:val="527F7359F7164E4497A5AF54CB3E4FC3"/>
        <w:category>
          <w:name w:val="常规"/>
          <w:gallery w:val="placeholder"/>
        </w:category>
        <w:types>
          <w:type w:val="bbPlcHdr"/>
        </w:types>
        <w:behaviors>
          <w:behavior w:val="content"/>
        </w:behaviors>
        <w:guid w:val="{6E795E83-16F3-4C09-B8D6-E6A1F0145912}"/>
      </w:docPartPr>
      <w:docPartBody>
        <w:p w:rsidR="004D550B" w:rsidRDefault="004D550B" w:rsidP="004D550B">
          <w:pPr>
            <w:pStyle w:val="527F7359F7164E4497A5AF54CB3E4FC3"/>
          </w:pPr>
          <w:r w:rsidRPr="00480B8B">
            <w:rPr>
              <w:rStyle w:val="placeholder1Char"/>
              <w:rFonts w:hint="eastAsia"/>
              <w:sz w:val="16"/>
              <w:szCs w:val="16"/>
            </w:rPr>
            <w:t>____</w:t>
          </w:r>
        </w:p>
      </w:docPartBody>
    </w:docPart>
    <w:docPart>
      <w:docPartPr>
        <w:name w:val="299563B6BE7A44B09168299D3CD4E400"/>
        <w:category>
          <w:name w:val="常规"/>
          <w:gallery w:val="placeholder"/>
        </w:category>
        <w:types>
          <w:type w:val="bbPlcHdr"/>
        </w:types>
        <w:behaviors>
          <w:behavior w:val="content"/>
        </w:behaviors>
        <w:guid w:val="{C8667D75-386A-4690-9B31-C98B5E9370C4}"/>
      </w:docPartPr>
      <w:docPartBody>
        <w:p w:rsidR="004D550B" w:rsidRDefault="004D550B" w:rsidP="004D550B">
          <w:pPr>
            <w:pStyle w:val="299563B6BE7A44B09168299D3CD4E400"/>
          </w:pPr>
          <w:r w:rsidRPr="00480B8B">
            <w:rPr>
              <w:rStyle w:val="placeholder1Char"/>
              <w:rFonts w:hint="eastAsia"/>
              <w:sz w:val="16"/>
              <w:szCs w:val="16"/>
            </w:rPr>
            <w:t>____</w:t>
          </w:r>
        </w:p>
      </w:docPartBody>
    </w:docPart>
    <w:docPart>
      <w:docPartPr>
        <w:name w:val="02D6BF0F91834249B4F31DDBC30FF071"/>
        <w:category>
          <w:name w:val="常规"/>
          <w:gallery w:val="placeholder"/>
        </w:category>
        <w:types>
          <w:type w:val="bbPlcHdr"/>
        </w:types>
        <w:behaviors>
          <w:behavior w:val="content"/>
        </w:behaviors>
        <w:guid w:val="{4CB9F414-6C0E-46D3-96BB-17B9F71A4032}"/>
      </w:docPartPr>
      <w:docPartBody>
        <w:p w:rsidR="004D550B" w:rsidRDefault="004D550B" w:rsidP="004D550B">
          <w:pPr>
            <w:pStyle w:val="02D6BF0F91834249B4F31DDBC30FF071"/>
          </w:pPr>
          <w:r w:rsidRPr="00480B8B">
            <w:rPr>
              <w:rStyle w:val="placeholder1Char"/>
              <w:rFonts w:hint="eastAsia"/>
              <w:sz w:val="16"/>
              <w:szCs w:val="16"/>
            </w:rPr>
            <w:t>____</w:t>
          </w:r>
        </w:p>
      </w:docPartBody>
    </w:docPart>
    <w:docPart>
      <w:docPartPr>
        <w:name w:val="0B77E93BFFAA4BF5BFAF71916F10C2BF"/>
        <w:category>
          <w:name w:val="常规"/>
          <w:gallery w:val="placeholder"/>
        </w:category>
        <w:types>
          <w:type w:val="bbPlcHdr"/>
        </w:types>
        <w:behaviors>
          <w:behavior w:val="content"/>
        </w:behaviors>
        <w:guid w:val="{23358786-1663-46DA-8E77-720C592A2ACA}"/>
      </w:docPartPr>
      <w:docPartBody>
        <w:p w:rsidR="004D550B" w:rsidRDefault="004D550B" w:rsidP="004D550B">
          <w:pPr>
            <w:pStyle w:val="0B77E93BFFAA4BF5BFAF71916F10C2BF"/>
          </w:pPr>
          <w:r w:rsidRPr="00480B8B">
            <w:rPr>
              <w:rStyle w:val="placeholder1Char"/>
              <w:rFonts w:hint="eastAsia"/>
              <w:sz w:val="16"/>
              <w:szCs w:val="16"/>
            </w:rPr>
            <w:t>____</w:t>
          </w:r>
        </w:p>
      </w:docPartBody>
    </w:docPart>
    <w:docPart>
      <w:docPartPr>
        <w:name w:val="2F57978031DD41EABFEFD7B8A7235540"/>
        <w:category>
          <w:name w:val="常规"/>
          <w:gallery w:val="placeholder"/>
        </w:category>
        <w:types>
          <w:type w:val="bbPlcHdr"/>
        </w:types>
        <w:behaviors>
          <w:behavior w:val="content"/>
        </w:behaviors>
        <w:guid w:val="{11C1468E-567A-4052-BE0C-C2734B39D5D0}"/>
      </w:docPartPr>
      <w:docPartBody>
        <w:p w:rsidR="004D550B" w:rsidRDefault="004D550B" w:rsidP="004D550B">
          <w:pPr>
            <w:pStyle w:val="2F57978031DD41EABFEFD7B8A7235540"/>
          </w:pPr>
          <w:r w:rsidRPr="00480B8B">
            <w:rPr>
              <w:rStyle w:val="placeholder1Char"/>
              <w:rFonts w:hint="eastAsia"/>
              <w:sz w:val="16"/>
              <w:szCs w:val="16"/>
            </w:rPr>
            <w:t>____</w:t>
          </w:r>
        </w:p>
      </w:docPartBody>
    </w:docPart>
    <w:docPart>
      <w:docPartPr>
        <w:name w:val="6522DC2CEE894575B6CB9B55EC73278D"/>
        <w:category>
          <w:name w:val="常规"/>
          <w:gallery w:val="placeholder"/>
        </w:category>
        <w:types>
          <w:type w:val="bbPlcHdr"/>
        </w:types>
        <w:behaviors>
          <w:behavior w:val="content"/>
        </w:behaviors>
        <w:guid w:val="{F007743D-1C34-4085-9212-5BD5ECBAC2D4}"/>
      </w:docPartPr>
      <w:docPartBody>
        <w:p w:rsidR="004D550B" w:rsidRDefault="004D550B" w:rsidP="004D550B">
          <w:pPr>
            <w:pStyle w:val="6522DC2CEE894575B6CB9B55EC73278D"/>
          </w:pPr>
          <w:r w:rsidRPr="00480B8B">
            <w:rPr>
              <w:rStyle w:val="placeholder1Char"/>
              <w:rFonts w:hint="eastAsia"/>
              <w:sz w:val="16"/>
              <w:szCs w:val="16"/>
            </w:rPr>
            <w:t>____</w:t>
          </w:r>
        </w:p>
      </w:docPartBody>
    </w:docPart>
    <w:docPart>
      <w:docPartPr>
        <w:name w:val="F159A46C740C472D932FAFF7DC17A26F"/>
        <w:category>
          <w:name w:val="常规"/>
          <w:gallery w:val="placeholder"/>
        </w:category>
        <w:types>
          <w:type w:val="bbPlcHdr"/>
        </w:types>
        <w:behaviors>
          <w:behavior w:val="content"/>
        </w:behaviors>
        <w:guid w:val="{AF1E75BC-54B9-496C-8AB1-114183DF876E}"/>
      </w:docPartPr>
      <w:docPartBody>
        <w:p w:rsidR="004D550B" w:rsidRDefault="004D550B" w:rsidP="004D550B">
          <w:pPr>
            <w:pStyle w:val="F159A46C740C472D932FAFF7DC17A26F"/>
          </w:pPr>
          <w:r w:rsidRPr="00480B8B">
            <w:rPr>
              <w:rStyle w:val="placeholder1Char"/>
              <w:rFonts w:hint="eastAsia"/>
              <w:sz w:val="16"/>
              <w:szCs w:val="16"/>
            </w:rPr>
            <w:t>____</w:t>
          </w:r>
        </w:p>
      </w:docPartBody>
    </w:docPart>
    <w:docPart>
      <w:docPartPr>
        <w:name w:val="DF7C9B1CFDD64CC487F8C8D552E0473B"/>
        <w:category>
          <w:name w:val="常规"/>
          <w:gallery w:val="placeholder"/>
        </w:category>
        <w:types>
          <w:type w:val="bbPlcHdr"/>
        </w:types>
        <w:behaviors>
          <w:behavior w:val="content"/>
        </w:behaviors>
        <w:guid w:val="{1E99DB2B-5D02-4D48-B99B-C46FD1D39730}"/>
      </w:docPartPr>
      <w:docPartBody>
        <w:p w:rsidR="004D550B" w:rsidRDefault="004D550B" w:rsidP="004D550B">
          <w:pPr>
            <w:pStyle w:val="DF7C9B1CFDD64CC487F8C8D552E0473B"/>
          </w:pPr>
          <w:r w:rsidRPr="00480B8B">
            <w:rPr>
              <w:rStyle w:val="placeholder1Char"/>
              <w:rFonts w:hint="eastAsia"/>
              <w:sz w:val="16"/>
              <w:szCs w:val="16"/>
            </w:rPr>
            <w:t>____</w:t>
          </w:r>
        </w:p>
      </w:docPartBody>
    </w:docPart>
    <w:docPart>
      <w:docPartPr>
        <w:name w:val="7A7E7C4974224943A3469E92BD5824A0"/>
        <w:category>
          <w:name w:val="常规"/>
          <w:gallery w:val="placeholder"/>
        </w:category>
        <w:types>
          <w:type w:val="bbPlcHdr"/>
        </w:types>
        <w:behaviors>
          <w:behavior w:val="content"/>
        </w:behaviors>
        <w:guid w:val="{E0CB0B62-21B3-4CA6-97FF-217FF5E429C9}"/>
      </w:docPartPr>
      <w:docPartBody>
        <w:p w:rsidR="004D550B" w:rsidRDefault="004D550B" w:rsidP="004D550B">
          <w:pPr>
            <w:pStyle w:val="7A7E7C4974224943A3469E92BD5824A0"/>
          </w:pPr>
          <w:r w:rsidRPr="00480B8B">
            <w:rPr>
              <w:rStyle w:val="placeholder1Char"/>
              <w:rFonts w:hint="eastAsia"/>
              <w:sz w:val="16"/>
              <w:szCs w:val="16"/>
            </w:rPr>
            <w:t>____</w:t>
          </w:r>
        </w:p>
      </w:docPartBody>
    </w:docPart>
    <w:docPart>
      <w:docPartPr>
        <w:name w:val="CF843006229E4383960C108854201E1F"/>
        <w:category>
          <w:name w:val="常规"/>
          <w:gallery w:val="placeholder"/>
        </w:category>
        <w:types>
          <w:type w:val="bbPlcHdr"/>
        </w:types>
        <w:behaviors>
          <w:behavior w:val="content"/>
        </w:behaviors>
        <w:guid w:val="{DACF4754-B20E-4E59-8FC3-B6C80B981926}"/>
      </w:docPartPr>
      <w:docPartBody>
        <w:p w:rsidR="004D550B" w:rsidRDefault="004D550B" w:rsidP="004D550B">
          <w:pPr>
            <w:pStyle w:val="CF843006229E4383960C108854201E1F"/>
          </w:pPr>
          <w:r w:rsidRPr="00480B8B">
            <w:rPr>
              <w:rStyle w:val="placeholder1Char"/>
              <w:rFonts w:hint="eastAsia"/>
              <w:sz w:val="16"/>
              <w:szCs w:val="16"/>
            </w:rPr>
            <w:t>____</w:t>
          </w:r>
        </w:p>
      </w:docPartBody>
    </w:docPart>
    <w:docPart>
      <w:docPartPr>
        <w:name w:val="FE8D40E81D494FF19018A5DBAA536D57"/>
        <w:category>
          <w:name w:val="常规"/>
          <w:gallery w:val="placeholder"/>
        </w:category>
        <w:types>
          <w:type w:val="bbPlcHdr"/>
        </w:types>
        <w:behaviors>
          <w:behavior w:val="content"/>
        </w:behaviors>
        <w:guid w:val="{616687FA-8C07-4B23-830C-8FBB862147D8}"/>
      </w:docPartPr>
      <w:docPartBody>
        <w:p w:rsidR="004D550B" w:rsidRDefault="004D550B" w:rsidP="004D550B">
          <w:pPr>
            <w:pStyle w:val="FE8D40E81D494FF19018A5DBAA536D57"/>
          </w:pPr>
          <w:r w:rsidRPr="00480B8B">
            <w:rPr>
              <w:rStyle w:val="placeholder1Char"/>
              <w:rFonts w:hint="eastAsia"/>
              <w:sz w:val="16"/>
              <w:szCs w:val="16"/>
            </w:rPr>
            <w:t>____</w:t>
          </w:r>
        </w:p>
      </w:docPartBody>
    </w:docPart>
    <w:docPart>
      <w:docPartPr>
        <w:name w:val="157909799E9C419E9FBF4F260391A730"/>
        <w:category>
          <w:name w:val="常规"/>
          <w:gallery w:val="placeholder"/>
        </w:category>
        <w:types>
          <w:type w:val="bbPlcHdr"/>
        </w:types>
        <w:behaviors>
          <w:behavior w:val="content"/>
        </w:behaviors>
        <w:guid w:val="{39144072-74F1-4AFA-ABB7-76FC0DF1A135}"/>
      </w:docPartPr>
      <w:docPartBody>
        <w:p w:rsidR="004D550B" w:rsidRDefault="004D550B" w:rsidP="004D550B">
          <w:pPr>
            <w:pStyle w:val="157909799E9C419E9FBF4F260391A730"/>
          </w:pPr>
          <w:r w:rsidRPr="00480B8B">
            <w:rPr>
              <w:rStyle w:val="placeholder1Char"/>
              <w:rFonts w:hint="eastAsia"/>
              <w:sz w:val="16"/>
              <w:szCs w:val="16"/>
            </w:rPr>
            <w:t>____</w:t>
          </w:r>
        </w:p>
      </w:docPartBody>
    </w:docPart>
    <w:docPart>
      <w:docPartPr>
        <w:name w:val="B31FD249F0024AB1BBD2C7879FE6F09C"/>
        <w:category>
          <w:name w:val="常规"/>
          <w:gallery w:val="placeholder"/>
        </w:category>
        <w:types>
          <w:type w:val="bbPlcHdr"/>
        </w:types>
        <w:behaviors>
          <w:behavior w:val="content"/>
        </w:behaviors>
        <w:guid w:val="{5C0D0645-AE9F-4E0F-89F0-97C579705A1D}"/>
      </w:docPartPr>
      <w:docPartBody>
        <w:p w:rsidR="004D550B" w:rsidRDefault="004D550B" w:rsidP="004D550B">
          <w:pPr>
            <w:pStyle w:val="B31FD249F0024AB1BBD2C7879FE6F09C"/>
          </w:pPr>
          <w:r w:rsidRPr="00480B8B">
            <w:rPr>
              <w:rStyle w:val="placeholder1Char"/>
              <w:rFonts w:hint="eastAsia"/>
              <w:sz w:val="16"/>
              <w:szCs w:val="16"/>
            </w:rPr>
            <w:t>____</w:t>
          </w:r>
        </w:p>
      </w:docPartBody>
    </w:docPart>
    <w:docPart>
      <w:docPartPr>
        <w:name w:val="3E560553AE0345D986E03647EDF8C724"/>
        <w:category>
          <w:name w:val="常规"/>
          <w:gallery w:val="placeholder"/>
        </w:category>
        <w:types>
          <w:type w:val="bbPlcHdr"/>
        </w:types>
        <w:behaviors>
          <w:behavior w:val="content"/>
        </w:behaviors>
        <w:guid w:val="{A4C29B23-268E-4FF0-82E7-229C9B0C61DD}"/>
      </w:docPartPr>
      <w:docPartBody>
        <w:p w:rsidR="004D550B" w:rsidRDefault="004D550B" w:rsidP="004D550B">
          <w:pPr>
            <w:pStyle w:val="3E560553AE0345D986E03647EDF8C724"/>
          </w:pPr>
          <w:r w:rsidRPr="00480B8B">
            <w:rPr>
              <w:rStyle w:val="placeholder1Char"/>
              <w:rFonts w:hint="eastAsia"/>
              <w:sz w:val="16"/>
              <w:szCs w:val="16"/>
            </w:rPr>
            <w:t>____</w:t>
          </w:r>
        </w:p>
      </w:docPartBody>
    </w:docPart>
    <w:docPart>
      <w:docPartPr>
        <w:name w:val="E897282DFC1C4AF89CC04B6CEC665E4B"/>
        <w:category>
          <w:name w:val="常规"/>
          <w:gallery w:val="placeholder"/>
        </w:category>
        <w:types>
          <w:type w:val="bbPlcHdr"/>
        </w:types>
        <w:behaviors>
          <w:behavior w:val="content"/>
        </w:behaviors>
        <w:guid w:val="{9D3169DA-E8E1-4607-A006-3BF0A686CB63}"/>
      </w:docPartPr>
      <w:docPartBody>
        <w:p w:rsidR="004D550B" w:rsidRDefault="004D550B" w:rsidP="004D550B">
          <w:pPr>
            <w:pStyle w:val="E897282DFC1C4AF89CC04B6CEC665E4B"/>
          </w:pPr>
          <w:r w:rsidRPr="00480B8B">
            <w:rPr>
              <w:rStyle w:val="placeholder1Char"/>
              <w:rFonts w:hint="eastAsia"/>
              <w:sz w:val="16"/>
              <w:szCs w:val="16"/>
            </w:rPr>
            <w:t>____</w:t>
          </w:r>
        </w:p>
      </w:docPartBody>
    </w:docPart>
    <w:docPart>
      <w:docPartPr>
        <w:name w:val="3AA37779286B4CBB9E32610AF810C374"/>
        <w:category>
          <w:name w:val="常规"/>
          <w:gallery w:val="placeholder"/>
        </w:category>
        <w:types>
          <w:type w:val="bbPlcHdr"/>
        </w:types>
        <w:behaviors>
          <w:behavior w:val="content"/>
        </w:behaviors>
        <w:guid w:val="{A748625D-788C-4775-8446-12EBE80DC45F}"/>
      </w:docPartPr>
      <w:docPartBody>
        <w:p w:rsidR="004D550B" w:rsidRDefault="004D550B" w:rsidP="004D550B">
          <w:pPr>
            <w:pStyle w:val="3AA37779286B4CBB9E32610AF810C374"/>
          </w:pPr>
          <w:r w:rsidRPr="00480B8B">
            <w:rPr>
              <w:rStyle w:val="placeholder1Char"/>
              <w:rFonts w:hint="eastAsia"/>
              <w:sz w:val="16"/>
              <w:szCs w:val="16"/>
            </w:rPr>
            <w:t>____</w:t>
          </w:r>
        </w:p>
      </w:docPartBody>
    </w:docPart>
    <w:docPart>
      <w:docPartPr>
        <w:name w:val="8E99F5170C6C48BDA8A873CC54E1AC1C"/>
        <w:category>
          <w:name w:val="常规"/>
          <w:gallery w:val="placeholder"/>
        </w:category>
        <w:types>
          <w:type w:val="bbPlcHdr"/>
        </w:types>
        <w:behaviors>
          <w:behavior w:val="content"/>
        </w:behaviors>
        <w:guid w:val="{14FA9746-691E-4999-AC12-3603B15B39B0}"/>
      </w:docPartPr>
      <w:docPartBody>
        <w:p w:rsidR="004D550B" w:rsidRDefault="004D550B" w:rsidP="004D550B">
          <w:pPr>
            <w:pStyle w:val="8E99F5170C6C48BDA8A873CC54E1AC1C"/>
          </w:pPr>
          <w:r w:rsidRPr="00480B8B">
            <w:rPr>
              <w:rStyle w:val="placeholder1Char"/>
              <w:rFonts w:hint="eastAsia"/>
              <w:sz w:val="16"/>
              <w:szCs w:val="16"/>
            </w:rPr>
            <w:t>____</w:t>
          </w:r>
        </w:p>
      </w:docPartBody>
    </w:docPart>
    <w:docPart>
      <w:docPartPr>
        <w:name w:val="AA257575277840BC83ECD5E4D33DE670"/>
        <w:category>
          <w:name w:val="常规"/>
          <w:gallery w:val="placeholder"/>
        </w:category>
        <w:types>
          <w:type w:val="bbPlcHdr"/>
        </w:types>
        <w:behaviors>
          <w:behavior w:val="content"/>
        </w:behaviors>
        <w:guid w:val="{15204B46-DE79-4437-BEDB-0DBBF3A452F0}"/>
      </w:docPartPr>
      <w:docPartBody>
        <w:p w:rsidR="004D550B" w:rsidRDefault="004D550B" w:rsidP="004D550B">
          <w:pPr>
            <w:pStyle w:val="AA257575277840BC83ECD5E4D33DE670"/>
          </w:pPr>
          <w:r w:rsidRPr="00480B8B">
            <w:rPr>
              <w:rStyle w:val="placeholder1Char"/>
              <w:rFonts w:hint="eastAsia"/>
              <w:sz w:val="16"/>
              <w:szCs w:val="16"/>
            </w:rPr>
            <w:t>____</w:t>
          </w:r>
        </w:p>
      </w:docPartBody>
    </w:docPart>
    <w:docPart>
      <w:docPartPr>
        <w:name w:val="9A7F5F61C8FD4D40B78BAF4D3A9EC091"/>
        <w:category>
          <w:name w:val="常规"/>
          <w:gallery w:val="placeholder"/>
        </w:category>
        <w:types>
          <w:type w:val="bbPlcHdr"/>
        </w:types>
        <w:behaviors>
          <w:behavior w:val="content"/>
        </w:behaviors>
        <w:guid w:val="{3FFE6AD6-01C5-4E19-B022-66432AE60516}"/>
      </w:docPartPr>
      <w:docPartBody>
        <w:p w:rsidR="004D550B" w:rsidRDefault="004D550B" w:rsidP="004D550B">
          <w:pPr>
            <w:pStyle w:val="9A7F5F61C8FD4D40B78BAF4D3A9EC091"/>
          </w:pPr>
          <w:r w:rsidRPr="00480B8B">
            <w:rPr>
              <w:rStyle w:val="placeholder1Char"/>
              <w:rFonts w:hint="eastAsia"/>
              <w:sz w:val="16"/>
              <w:szCs w:val="16"/>
            </w:rPr>
            <w:t>____</w:t>
          </w:r>
        </w:p>
      </w:docPartBody>
    </w:docPart>
    <w:docPart>
      <w:docPartPr>
        <w:name w:val="0C15ECFF78C54308AEA8B6B40A347BE4"/>
        <w:category>
          <w:name w:val="常规"/>
          <w:gallery w:val="placeholder"/>
        </w:category>
        <w:types>
          <w:type w:val="bbPlcHdr"/>
        </w:types>
        <w:behaviors>
          <w:behavior w:val="content"/>
        </w:behaviors>
        <w:guid w:val="{BCFB398B-9CBC-4213-8BAB-BD7E48058C45}"/>
      </w:docPartPr>
      <w:docPartBody>
        <w:p w:rsidR="004D550B" w:rsidRDefault="004D550B" w:rsidP="004D550B">
          <w:pPr>
            <w:pStyle w:val="0C15ECFF78C54308AEA8B6B40A347BE4"/>
          </w:pPr>
          <w:r w:rsidRPr="00480B8B">
            <w:rPr>
              <w:rStyle w:val="placeholder1Char"/>
              <w:rFonts w:hint="eastAsia"/>
              <w:sz w:val="16"/>
              <w:szCs w:val="16"/>
            </w:rPr>
            <w:t>____</w:t>
          </w:r>
        </w:p>
      </w:docPartBody>
    </w:docPart>
    <w:docPart>
      <w:docPartPr>
        <w:name w:val="AE653E5FFE5A445692A7298B5047821C"/>
        <w:category>
          <w:name w:val="常规"/>
          <w:gallery w:val="placeholder"/>
        </w:category>
        <w:types>
          <w:type w:val="bbPlcHdr"/>
        </w:types>
        <w:behaviors>
          <w:behavior w:val="content"/>
        </w:behaviors>
        <w:guid w:val="{E85D567A-49C0-4172-9E42-19AAC2A2CEDC}"/>
      </w:docPartPr>
      <w:docPartBody>
        <w:p w:rsidR="004D550B" w:rsidRDefault="004D550B" w:rsidP="004D550B">
          <w:pPr>
            <w:pStyle w:val="AE653E5FFE5A445692A7298B5047821C"/>
          </w:pPr>
          <w:r w:rsidRPr="00480B8B">
            <w:rPr>
              <w:rStyle w:val="placeholder1Char"/>
              <w:rFonts w:hint="eastAsia"/>
              <w:sz w:val="16"/>
              <w:szCs w:val="16"/>
            </w:rPr>
            <w:t>____</w:t>
          </w:r>
        </w:p>
      </w:docPartBody>
    </w:docPart>
    <w:docPart>
      <w:docPartPr>
        <w:name w:val="EEC494A6995D437AA54AD919BFD5B1D3"/>
        <w:category>
          <w:name w:val="常规"/>
          <w:gallery w:val="placeholder"/>
        </w:category>
        <w:types>
          <w:type w:val="bbPlcHdr"/>
        </w:types>
        <w:behaviors>
          <w:behavior w:val="content"/>
        </w:behaviors>
        <w:guid w:val="{926BED84-E42B-4FB4-A720-4DEFAEED740F}"/>
      </w:docPartPr>
      <w:docPartBody>
        <w:p w:rsidR="004D550B" w:rsidRDefault="004D550B" w:rsidP="004D550B">
          <w:pPr>
            <w:pStyle w:val="EEC494A6995D437AA54AD919BFD5B1D3"/>
          </w:pPr>
          <w:r w:rsidRPr="00480B8B">
            <w:rPr>
              <w:rStyle w:val="placeholder1Char"/>
              <w:rFonts w:hint="eastAsia"/>
              <w:sz w:val="16"/>
              <w:szCs w:val="16"/>
            </w:rPr>
            <w:t>____</w:t>
          </w:r>
        </w:p>
      </w:docPartBody>
    </w:docPart>
    <w:docPart>
      <w:docPartPr>
        <w:name w:val="2EFE05A80C214BF383FAF66000C66ECF"/>
        <w:category>
          <w:name w:val="常规"/>
          <w:gallery w:val="placeholder"/>
        </w:category>
        <w:types>
          <w:type w:val="bbPlcHdr"/>
        </w:types>
        <w:behaviors>
          <w:behavior w:val="content"/>
        </w:behaviors>
        <w:guid w:val="{FF358A87-483B-40E4-85AC-E47D0E692167}"/>
      </w:docPartPr>
      <w:docPartBody>
        <w:p w:rsidR="004D550B" w:rsidRDefault="004D550B" w:rsidP="004D550B">
          <w:pPr>
            <w:pStyle w:val="2EFE05A80C214BF383FAF66000C66ECF"/>
          </w:pPr>
          <w:r w:rsidRPr="00480B8B">
            <w:rPr>
              <w:rStyle w:val="placeholder1Char"/>
              <w:rFonts w:hint="eastAsia"/>
              <w:sz w:val="16"/>
              <w:szCs w:val="16"/>
            </w:rPr>
            <w:t>____</w:t>
          </w:r>
        </w:p>
      </w:docPartBody>
    </w:docPart>
    <w:docPart>
      <w:docPartPr>
        <w:name w:val="D2FB6A572E144AA1BAEC5F6D7FBA8D58"/>
        <w:category>
          <w:name w:val="常规"/>
          <w:gallery w:val="placeholder"/>
        </w:category>
        <w:types>
          <w:type w:val="bbPlcHdr"/>
        </w:types>
        <w:behaviors>
          <w:behavior w:val="content"/>
        </w:behaviors>
        <w:guid w:val="{A85463E1-DAC0-4F41-886C-07CBE3D3BE08}"/>
      </w:docPartPr>
      <w:docPartBody>
        <w:p w:rsidR="004D550B" w:rsidRDefault="004D550B" w:rsidP="004D550B">
          <w:pPr>
            <w:pStyle w:val="D2FB6A572E144AA1BAEC5F6D7FBA8D58"/>
          </w:pPr>
          <w:r w:rsidRPr="00480B8B">
            <w:rPr>
              <w:rStyle w:val="placeholder1Char"/>
              <w:rFonts w:hint="eastAsia"/>
              <w:sz w:val="16"/>
              <w:szCs w:val="16"/>
            </w:rPr>
            <w:t>____</w:t>
          </w:r>
        </w:p>
      </w:docPartBody>
    </w:docPart>
    <w:docPart>
      <w:docPartPr>
        <w:name w:val="CFC4EFA68EBA43B68FF979DEFD8C4355"/>
        <w:category>
          <w:name w:val="常规"/>
          <w:gallery w:val="placeholder"/>
        </w:category>
        <w:types>
          <w:type w:val="bbPlcHdr"/>
        </w:types>
        <w:behaviors>
          <w:behavior w:val="content"/>
        </w:behaviors>
        <w:guid w:val="{F3D456B8-72C0-4767-B7C6-6A6417FEE4E2}"/>
      </w:docPartPr>
      <w:docPartBody>
        <w:p w:rsidR="004D550B" w:rsidRDefault="004D550B" w:rsidP="004D550B">
          <w:pPr>
            <w:pStyle w:val="CFC4EFA68EBA43B68FF979DEFD8C4355"/>
          </w:pPr>
          <w:r w:rsidRPr="00480B8B">
            <w:rPr>
              <w:rStyle w:val="placeholder1Char"/>
              <w:rFonts w:hint="eastAsia"/>
              <w:sz w:val="16"/>
              <w:szCs w:val="16"/>
            </w:rPr>
            <w:t>____</w:t>
          </w:r>
        </w:p>
      </w:docPartBody>
    </w:docPart>
    <w:docPart>
      <w:docPartPr>
        <w:name w:val="24D840BF4F6947E0A3B57DCD13EB67DB"/>
        <w:category>
          <w:name w:val="常规"/>
          <w:gallery w:val="placeholder"/>
        </w:category>
        <w:types>
          <w:type w:val="bbPlcHdr"/>
        </w:types>
        <w:behaviors>
          <w:behavior w:val="content"/>
        </w:behaviors>
        <w:guid w:val="{9D5781BD-26C0-4B19-A458-5200ED17B575}"/>
      </w:docPartPr>
      <w:docPartBody>
        <w:p w:rsidR="004D550B" w:rsidRDefault="004D550B" w:rsidP="004D550B">
          <w:pPr>
            <w:pStyle w:val="24D840BF4F6947E0A3B57DCD13EB67DB"/>
          </w:pPr>
          <w:r w:rsidRPr="00480B8B">
            <w:rPr>
              <w:rStyle w:val="placeholder1Char"/>
              <w:rFonts w:hint="eastAsia"/>
              <w:sz w:val="16"/>
              <w:szCs w:val="16"/>
            </w:rPr>
            <w:t>____</w:t>
          </w:r>
        </w:p>
      </w:docPartBody>
    </w:docPart>
    <w:docPart>
      <w:docPartPr>
        <w:name w:val="18F54707E4AE473391F044CCBE8C8585"/>
        <w:category>
          <w:name w:val="常规"/>
          <w:gallery w:val="placeholder"/>
        </w:category>
        <w:types>
          <w:type w:val="bbPlcHdr"/>
        </w:types>
        <w:behaviors>
          <w:behavior w:val="content"/>
        </w:behaviors>
        <w:guid w:val="{9A4BF886-5EC4-42EF-85EF-BEF27D523518}"/>
      </w:docPartPr>
      <w:docPartBody>
        <w:p w:rsidR="004D550B" w:rsidRDefault="004D550B" w:rsidP="004D550B">
          <w:pPr>
            <w:pStyle w:val="18F54707E4AE473391F044CCBE8C8585"/>
          </w:pPr>
          <w:r w:rsidRPr="00480B8B">
            <w:rPr>
              <w:rStyle w:val="placeholder1Char"/>
              <w:rFonts w:hint="eastAsia"/>
              <w:sz w:val="16"/>
              <w:szCs w:val="16"/>
            </w:rPr>
            <w:t>____</w:t>
          </w:r>
        </w:p>
      </w:docPartBody>
    </w:docPart>
    <w:docPart>
      <w:docPartPr>
        <w:name w:val="37500012F87A4FAE97B39B8F427A1034"/>
        <w:category>
          <w:name w:val="常规"/>
          <w:gallery w:val="placeholder"/>
        </w:category>
        <w:types>
          <w:type w:val="bbPlcHdr"/>
        </w:types>
        <w:behaviors>
          <w:behavior w:val="content"/>
        </w:behaviors>
        <w:guid w:val="{AF3D1BD4-919C-4601-8CD1-E865229E8765}"/>
      </w:docPartPr>
      <w:docPartBody>
        <w:p w:rsidR="004D550B" w:rsidRDefault="004D550B" w:rsidP="004D550B">
          <w:pPr>
            <w:pStyle w:val="37500012F87A4FAE97B39B8F427A1034"/>
          </w:pPr>
          <w:r w:rsidRPr="00480B8B">
            <w:rPr>
              <w:rStyle w:val="placeholder1Char"/>
              <w:rFonts w:hint="eastAsia"/>
              <w:sz w:val="16"/>
              <w:szCs w:val="16"/>
            </w:rPr>
            <w:t>____</w:t>
          </w:r>
        </w:p>
      </w:docPartBody>
    </w:docPart>
    <w:docPart>
      <w:docPartPr>
        <w:name w:val="8267C669D81A494AB3B27C6609A0D653"/>
        <w:category>
          <w:name w:val="常规"/>
          <w:gallery w:val="placeholder"/>
        </w:category>
        <w:types>
          <w:type w:val="bbPlcHdr"/>
        </w:types>
        <w:behaviors>
          <w:behavior w:val="content"/>
        </w:behaviors>
        <w:guid w:val="{DA7097ED-FC1F-4B35-8A6E-6709AFFCE484}"/>
      </w:docPartPr>
      <w:docPartBody>
        <w:p w:rsidR="004D550B" w:rsidRDefault="004D550B" w:rsidP="004D550B">
          <w:pPr>
            <w:pStyle w:val="8267C669D81A494AB3B27C6609A0D653"/>
          </w:pPr>
          <w:r w:rsidRPr="00480B8B">
            <w:rPr>
              <w:rStyle w:val="placeholder1Char"/>
              <w:rFonts w:hint="eastAsia"/>
              <w:sz w:val="16"/>
              <w:szCs w:val="16"/>
            </w:rPr>
            <w:t>____</w:t>
          </w:r>
        </w:p>
      </w:docPartBody>
    </w:docPart>
    <w:docPart>
      <w:docPartPr>
        <w:name w:val="AB2011AF518B469588B857A10BBCED28"/>
        <w:category>
          <w:name w:val="常规"/>
          <w:gallery w:val="placeholder"/>
        </w:category>
        <w:types>
          <w:type w:val="bbPlcHdr"/>
        </w:types>
        <w:behaviors>
          <w:behavior w:val="content"/>
        </w:behaviors>
        <w:guid w:val="{54BAD826-AB48-425E-9267-EF16BBB96272}"/>
      </w:docPartPr>
      <w:docPartBody>
        <w:p w:rsidR="004D550B" w:rsidRDefault="004D550B" w:rsidP="004D550B">
          <w:pPr>
            <w:pStyle w:val="AB2011AF518B469588B857A10BBCED28"/>
          </w:pPr>
          <w:r w:rsidRPr="00480B8B">
            <w:rPr>
              <w:rStyle w:val="placeholder1Char"/>
              <w:rFonts w:hint="eastAsia"/>
              <w:sz w:val="16"/>
              <w:szCs w:val="16"/>
            </w:rPr>
            <w:t>____</w:t>
          </w:r>
        </w:p>
      </w:docPartBody>
    </w:docPart>
    <w:docPart>
      <w:docPartPr>
        <w:name w:val="C5DE35E03BE24DCBB85989CCB968F309"/>
        <w:category>
          <w:name w:val="常规"/>
          <w:gallery w:val="placeholder"/>
        </w:category>
        <w:types>
          <w:type w:val="bbPlcHdr"/>
        </w:types>
        <w:behaviors>
          <w:behavior w:val="content"/>
        </w:behaviors>
        <w:guid w:val="{255F6D45-9D1A-4387-A100-09D5F20383F6}"/>
      </w:docPartPr>
      <w:docPartBody>
        <w:p w:rsidR="004D550B" w:rsidRDefault="004D550B" w:rsidP="004D550B">
          <w:pPr>
            <w:pStyle w:val="C5DE35E03BE24DCBB85989CCB968F309"/>
          </w:pPr>
          <w:r w:rsidRPr="00480B8B">
            <w:rPr>
              <w:rStyle w:val="placeholder1Char"/>
              <w:rFonts w:hint="eastAsia"/>
              <w:sz w:val="16"/>
              <w:szCs w:val="16"/>
            </w:rPr>
            <w:t>____</w:t>
          </w:r>
        </w:p>
      </w:docPartBody>
    </w:docPart>
    <w:docPart>
      <w:docPartPr>
        <w:name w:val="E61769C980D24F63A21177D2B9323D30"/>
        <w:category>
          <w:name w:val="常规"/>
          <w:gallery w:val="placeholder"/>
        </w:category>
        <w:types>
          <w:type w:val="bbPlcHdr"/>
        </w:types>
        <w:behaviors>
          <w:behavior w:val="content"/>
        </w:behaviors>
        <w:guid w:val="{2BA58A26-A29B-4AF6-AC80-E2EC7D209FCC}"/>
      </w:docPartPr>
      <w:docPartBody>
        <w:p w:rsidR="004D550B" w:rsidRDefault="004D550B" w:rsidP="004D550B">
          <w:pPr>
            <w:pStyle w:val="E61769C980D24F63A21177D2B9323D30"/>
          </w:pPr>
          <w:r w:rsidRPr="00480B8B">
            <w:rPr>
              <w:rStyle w:val="placeholder1Char"/>
              <w:rFonts w:hint="eastAsia"/>
              <w:sz w:val="16"/>
              <w:szCs w:val="16"/>
            </w:rPr>
            <w:t>____</w:t>
          </w:r>
        </w:p>
      </w:docPartBody>
    </w:docPart>
    <w:docPart>
      <w:docPartPr>
        <w:name w:val="311AA51B81CC43228FC290A986C7F77E"/>
        <w:category>
          <w:name w:val="常规"/>
          <w:gallery w:val="placeholder"/>
        </w:category>
        <w:types>
          <w:type w:val="bbPlcHdr"/>
        </w:types>
        <w:behaviors>
          <w:behavior w:val="content"/>
        </w:behaviors>
        <w:guid w:val="{7B364776-AA50-42C5-83E7-5F411279B683}"/>
      </w:docPartPr>
      <w:docPartBody>
        <w:p w:rsidR="004D550B" w:rsidRDefault="004D550B" w:rsidP="004D550B">
          <w:pPr>
            <w:pStyle w:val="311AA51B81CC43228FC290A986C7F77E"/>
          </w:pPr>
          <w:r w:rsidRPr="00480B8B">
            <w:rPr>
              <w:rStyle w:val="placeholder1Char"/>
              <w:rFonts w:hint="eastAsia"/>
              <w:sz w:val="16"/>
              <w:szCs w:val="16"/>
            </w:rPr>
            <w:t>____</w:t>
          </w:r>
        </w:p>
      </w:docPartBody>
    </w:docPart>
    <w:docPart>
      <w:docPartPr>
        <w:name w:val="5EEC5BD028EC46B6A610373AE8F5259B"/>
        <w:category>
          <w:name w:val="常规"/>
          <w:gallery w:val="placeholder"/>
        </w:category>
        <w:types>
          <w:type w:val="bbPlcHdr"/>
        </w:types>
        <w:behaviors>
          <w:behavior w:val="content"/>
        </w:behaviors>
        <w:guid w:val="{E543AA7C-0362-4DA2-8B9F-CCDC83C0F910}"/>
      </w:docPartPr>
      <w:docPartBody>
        <w:p w:rsidR="004D550B" w:rsidRDefault="004D550B" w:rsidP="004D550B">
          <w:pPr>
            <w:pStyle w:val="5EEC5BD028EC46B6A610373AE8F5259B"/>
          </w:pPr>
          <w:r w:rsidRPr="00480B8B">
            <w:rPr>
              <w:rStyle w:val="placeholder1Char"/>
              <w:rFonts w:hint="eastAsia"/>
              <w:sz w:val="16"/>
              <w:szCs w:val="16"/>
            </w:rPr>
            <w:t>____</w:t>
          </w:r>
        </w:p>
      </w:docPartBody>
    </w:docPart>
    <w:docPart>
      <w:docPartPr>
        <w:name w:val="0DE7767E5860401BA69DC38A66637288"/>
        <w:category>
          <w:name w:val="常规"/>
          <w:gallery w:val="placeholder"/>
        </w:category>
        <w:types>
          <w:type w:val="bbPlcHdr"/>
        </w:types>
        <w:behaviors>
          <w:behavior w:val="content"/>
        </w:behaviors>
        <w:guid w:val="{E5502E50-3D0B-4F95-B1D5-98BD4DF43003}"/>
      </w:docPartPr>
      <w:docPartBody>
        <w:p w:rsidR="004D550B" w:rsidRDefault="004D550B" w:rsidP="004D550B">
          <w:pPr>
            <w:pStyle w:val="0DE7767E5860401BA69DC38A66637288"/>
          </w:pPr>
          <w:r w:rsidRPr="00480B8B">
            <w:rPr>
              <w:rStyle w:val="placeholder1Char"/>
              <w:rFonts w:hint="eastAsia"/>
              <w:sz w:val="16"/>
              <w:szCs w:val="16"/>
            </w:rPr>
            <w:t>____</w:t>
          </w:r>
        </w:p>
      </w:docPartBody>
    </w:docPart>
    <w:docPart>
      <w:docPartPr>
        <w:name w:val="19C9040C3C814F45966BA06745F630E7"/>
        <w:category>
          <w:name w:val="常规"/>
          <w:gallery w:val="placeholder"/>
        </w:category>
        <w:types>
          <w:type w:val="bbPlcHdr"/>
        </w:types>
        <w:behaviors>
          <w:behavior w:val="content"/>
        </w:behaviors>
        <w:guid w:val="{0FCF1568-238B-4080-90B8-8CF255AFC5F1}"/>
      </w:docPartPr>
      <w:docPartBody>
        <w:p w:rsidR="004D550B" w:rsidRDefault="004D550B" w:rsidP="004D550B">
          <w:pPr>
            <w:pStyle w:val="19C9040C3C814F45966BA06745F630E7"/>
          </w:pPr>
          <w:r w:rsidRPr="00480B8B">
            <w:rPr>
              <w:rStyle w:val="placeholder1Char"/>
              <w:rFonts w:hint="eastAsia"/>
              <w:sz w:val="16"/>
              <w:szCs w:val="16"/>
            </w:rPr>
            <w:t>____</w:t>
          </w:r>
        </w:p>
      </w:docPartBody>
    </w:docPart>
    <w:docPart>
      <w:docPartPr>
        <w:name w:val="5C01132295EC4B688C3B07B03DD89F2D"/>
        <w:category>
          <w:name w:val="常规"/>
          <w:gallery w:val="placeholder"/>
        </w:category>
        <w:types>
          <w:type w:val="bbPlcHdr"/>
        </w:types>
        <w:behaviors>
          <w:behavior w:val="content"/>
        </w:behaviors>
        <w:guid w:val="{F8C191F1-6B6E-434A-9175-5472417AA2CA}"/>
      </w:docPartPr>
      <w:docPartBody>
        <w:p w:rsidR="004D550B" w:rsidRDefault="004D550B" w:rsidP="004D550B">
          <w:pPr>
            <w:pStyle w:val="5C01132295EC4B688C3B07B03DD89F2D"/>
          </w:pPr>
          <w:r w:rsidRPr="00480B8B">
            <w:rPr>
              <w:rStyle w:val="placeholder1Char"/>
              <w:rFonts w:hint="eastAsia"/>
              <w:sz w:val="16"/>
              <w:szCs w:val="16"/>
            </w:rPr>
            <w:t>____</w:t>
          </w:r>
        </w:p>
      </w:docPartBody>
    </w:docPart>
    <w:docPart>
      <w:docPartPr>
        <w:name w:val="CDA08B5DB69A437D9175B06ABC1CE7B1"/>
        <w:category>
          <w:name w:val="常规"/>
          <w:gallery w:val="placeholder"/>
        </w:category>
        <w:types>
          <w:type w:val="bbPlcHdr"/>
        </w:types>
        <w:behaviors>
          <w:behavior w:val="content"/>
        </w:behaviors>
        <w:guid w:val="{DABA65AE-8332-4866-85F8-49222CFA2C13}"/>
      </w:docPartPr>
      <w:docPartBody>
        <w:p w:rsidR="004D550B" w:rsidRDefault="004D550B" w:rsidP="004D550B">
          <w:pPr>
            <w:pStyle w:val="CDA08B5DB69A437D9175B06ABC1CE7B1"/>
          </w:pPr>
          <w:r w:rsidRPr="00480B8B">
            <w:rPr>
              <w:rStyle w:val="placeholder1Char"/>
              <w:rFonts w:hint="eastAsia"/>
              <w:sz w:val="16"/>
              <w:szCs w:val="16"/>
            </w:rPr>
            <w:t>____</w:t>
          </w:r>
        </w:p>
      </w:docPartBody>
    </w:docPart>
    <w:docPart>
      <w:docPartPr>
        <w:name w:val="FD57567CE0CE4E27A0EB107A6E532949"/>
        <w:category>
          <w:name w:val="常规"/>
          <w:gallery w:val="placeholder"/>
        </w:category>
        <w:types>
          <w:type w:val="bbPlcHdr"/>
        </w:types>
        <w:behaviors>
          <w:behavior w:val="content"/>
        </w:behaviors>
        <w:guid w:val="{B40B6367-D401-43C2-87CD-6419314AE510}"/>
      </w:docPartPr>
      <w:docPartBody>
        <w:p w:rsidR="004D550B" w:rsidRDefault="004D550B" w:rsidP="004D550B">
          <w:pPr>
            <w:pStyle w:val="FD57567CE0CE4E27A0EB107A6E532949"/>
          </w:pPr>
          <w:r w:rsidRPr="00480B8B">
            <w:rPr>
              <w:rStyle w:val="placeholder1Char"/>
              <w:rFonts w:hint="eastAsia"/>
              <w:sz w:val="16"/>
              <w:szCs w:val="16"/>
            </w:rPr>
            <w:t>____</w:t>
          </w:r>
        </w:p>
      </w:docPartBody>
    </w:docPart>
    <w:docPart>
      <w:docPartPr>
        <w:name w:val="66B76068F7F444DAA6EE1595F652D4E7"/>
        <w:category>
          <w:name w:val="常规"/>
          <w:gallery w:val="placeholder"/>
        </w:category>
        <w:types>
          <w:type w:val="bbPlcHdr"/>
        </w:types>
        <w:behaviors>
          <w:behavior w:val="content"/>
        </w:behaviors>
        <w:guid w:val="{1048CF32-2E65-49D9-98E5-F48FC3E942F3}"/>
      </w:docPartPr>
      <w:docPartBody>
        <w:p w:rsidR="004D550B" w:rsidRDefault="004D550B" w:rsidP="004D550B">
          <w:pPr>
            <w:pStyle w:val="66B76068F7F444DAA6EE1595F652D4E7"/>
          </w:pPr>
          <w:r w:rsidRPr="00480B8B">
            <w:rPr>
              <w:rStyle w:val="placeholder1Char"/>
              <w:rFonts w:hint="eastAsia"/>
              <w:sz w:val="16"/>
              <w:szCs w:val="16"/>
            </w:rPr>
            <w:t>____</w:t>
          </w:r>
        </w:p>
      </w:docPartBody>
    </w:docPart>
    <w:docPart>
      <w:docPartPr>
        <w:name w:val="8AF99836AAC7492D8C718E9B82367168"/>
        <w:category>
          <w:name w:val="常规"/>
          <w:gallery w:val="placeholder"/>
        </w:category>
        <w:types>
          <w:type w:val="bbPlcHdr"/>
        </w:types>
        <w:behaviors>
          <w:behavior w:val="content"/>
        </w:behaviors>
        <w:guid w:val="{AECADF5F-558A-4D97-8E8B-4ED7339CBF11}"/>
      </w:docPartPr>
      <w:docPartBody>
        <w:p w:rsidR="004D550B" w:rsidRDefault="004D550B" w:rsidP="004D550B">
          <w:pPr>
            <w:pStyle w:val="8AF99836AAC7492D8C718E9B82367168"/>
          </w:pPr>
          <w:r w:rsidRPr="00480B8B">
            <w:rPr>
              <w:rStyle w:val="placeholder1Char"/>
              <w:rFonts w:hint="eastAsia"/>
              <w:sz w:val="16"/>
              <w:szCs w:val="16"/>
            </w:rPr>
            <w:t>____</w:t>
          </w:r>
        </w:p>
      </w:docPartBody>
    </w:docPart>
    <w:docPart>
      <w:docPartPr>
        <w:name w:val="07D4FC276C68411BA4CFAEA76A432BEA"/>
        <w:category>
          <w:name w:val="常规"/>
          <w:gallery w:val="placeholder"/>
        </w:category>
        <w:types>
          <w:type w:val="bbPlcHdr"/>
        </w:types>
        <w:behaviors>
          <w:behavior w:val="content"/>
        </w:behaviors>
        <w:guid w:val="{629C631D-2388-44A5-AA39-1476687AFC3E}"/>
      </w:docPartPr>
      <w:docPartBody>
        <w:p w:rsidR="004D550B" w:rsidRDefault="004D550B" w:rsidP="004D550B">
          <w:pPr>
            <w:pStyle w:val="07D4FC276C68411BA4CFAEA76A432BEA"/>
          </w:pPr>
          <w:r w:rsidRPr="00480B8B">
            <w:rPr>
              <w:rStyle w:val="placeholder1Char"/>
              <w:rFonts w:hint="eastAsia"/>
              <w:sz w:val="16"/>
              <w:szCs w:val="16"/>
            </w:rPr>
            <w:t>____</w:t>
          </w:r>
        </w:p>
      </w:docPartBody>
    </w:docPart>
    <w:docPart>
      <w:docPartPr>
        <w:name w:val="3ADF8A1D955E4E36B9AC8474ED812270"/>
        <w:category>
          <w:name w:val="常规"/>
          <w:gallery w:val="placeholder"/>
        </w:category>
        <w:types>
          <w:type w:val="bbPlcHdr"/>
        </w:types>
        <w:behaviors>
          <w:behavior w:val="content"/>
        </w:behaviors>
        <w:guid w:val="{1525631B-4DE3-4216-BA4A-4FD9128B8DDA}"/>
      </w:docPartPr>
      <w:docPartBody>
        <w:p w:rsidR="004D550B" w:rsidRDefault="004D550B" w:rsidP="004D550B">
          <w:pPr>
            <w:pStyle w:val="3ADF8A1D955E4E36B9AC8474ED812270"/>
          </w:pPr>
          <w:r w:rsidRPr="00480B8B">
            <w:rPr>
              <w:rStyle w:val="placeholder1Char"/>
              <w:rFonts w:hint="eastAsia"/>
              <w:sz w:val="16"/>
              <w:szCs w:val="16"/>
            </w:rPr>
            <w:t>____</w:t>
          </w:r>
        </w:p>
      </w:docPartBody>
    </w:docPart>
    <w:docPart>
      <w:docPartPr>
        <w:name w:val="B4B6B8ECF0E54FE6A46D3792DCD4949B"/>
        <w:category>
          <w:name w:val="常规"/>
          <w:gallery w:val="placeholder"/>
        </w:category>
        <w:types>
          <w:type w:val="bbPlcHdr"/>
        </w:types>
        <w:behaviors>
          <w:behavior w:val="content"/>
        </w:behaviors>
        <w:guid w:val="{1872C484-9429-4765-B73E-9A2F84C5E7B5}"/>
      </w:docPartPr>
      <w:docPartBody>
        <w:p w:rsidR="004D550B" w:rsidRDefault="004D550B" w:rsidP="004D550B">
          <w:pPr>
            <w:pStyle w:val="B4B6B8ECF0E54FE6A46D3792DCD4949B"/>
          </w:pPr>
          <w:r w:rsidRPr="00480B8B">
            <w:rPr>
              <w:rStyle w:val="placeholder1Char"/>
              <w:rFonts w:hint="eastAsia"/>
              <w:sz w:val="16"/>
              <w:szCs w:val="16"/>
            </w:rPr>
            <w:t>____</w:t>
          </w:r>
        </w:p>
      </w:docPartBody>
    </w:docPart>
    <w:docPart>
      <w:docPartPr>
        <w:name w:val="A214DE6934954FE08A434529ABF4D746"/>
        <w:category>
          <w:name w:val="常规"/>
          <w:gallery w:val="placeholder"/>
        </w:category>
        <w:types>
          <w:type w:val="bbPlcHdr"/>
        </w:types>
        <w:behaviors>
          <w:behavior w:val="content"/>
        </w:behaviors>
        <w:guid w:val="{A7051A92-E00B-4D33-999F-1265C9EBD592}"/>
      </w:docPartPr>
      <w:docPartBody>
        <w:p w:rsidR="004D550B" w:rsidRDefault="004D550B" w:rsidP="004D550B">
          <w:pPr>
            <w:pStyle w:val="A214DE6934954FE08A434529ABF4D746"/>
          </w:pPr>
          <w:r w:rsidRPr="00480B8B">
            <w:rPr>
              <w:rStyle w:val="placeholder1Char"/>
              <w:rFonts w:hint="eastAsia"/>
              <w:sz w:val="16"/>
              <w:szCs w:val="16"/>
            </w:rPr>
            <w:t>____</w:t>
          </w:r>
        </w:p>
      </w:docPartBody>
    </w:docPart>
    <w:docPart>
      <w:docPartPr>
        <w:name w:val="9DFAF5E04670458E8146DE49EFBFE408"/>
        <w:category>
          <w:name w:val="常规"/>
          <w:gallery w:val="placeholder"/>
        </w:category>
        <w:types>
          <w:type w:val="bbPlcHdr"/>
        </w:types>
        <w:behaviors>
          <w:behavior w:val="content"/>
        </w:behaviors>
        <w:guid w:val="{6E81D0AF-882F-47CC-B778-ECB1DD07BDC7}"/>
      </w:docPartPr>
      <w:docPartBody>
        <w:p w:rsidR="004D550B" w:rsidRDefault="004D550B" w:rsidP="004D550B">
          <w:pPr>
            <w:pStyle w:val="9DFAF5E04670458E8146DE49EFBFE408"/>
          </w:pPr>
          <w:r w:rsidRPr="00480B8B">
            <w:rPr>
              <w:rStyle w:val="placeholder1Char"/>
              <w:rFonts w:hint="eastAsia"/>
              <w:sz w:val="16"/>
              <w:szCs w:val="16"/>
            </w:rPr>
            <w:t>____</w:t>
          </w:r>
        </w:p>
      </w:docPartBody>
    </w:docPart>
    <w:docPart>
      <w:docPartPr>
        <w:name w:val="8F42F59A08AD4C09AA20EA34E6E105C9"/>
        <w:category>
          <w:name w:val="常规"/>
          <w:gallery w:val="placeholder"/>
        </w:category>
        <w:types>
          <w:type w:val="bbPlcHdr"/>
        </w:types>
        <w:behaviors>
          <w:behavior w:val="content"/>
        </w:behaviors>
        <w:guid w:val="{8055E57C-9ECA-4CEF-87B6-854F32EAD353}"/>
      </w:docPartPr>
      <w:docPartBody>
        <w:p w:rsidR="004D550B" w:rsidRDefault="004D550B" w:rsidP="004D550B">
          <w:pPr>
            <w:pStyle w:val="8F42F59A08AD4C09AA20EA34E6E105C9"/>
          </w:pPr>
          <w:r w:rsidRPr="00480B8B">
            <w:rPr>
              <w:rStyle w:val="placeholder1Char"/>
              <w:rFonts w:hint="eastAsia"/>
              <w:sz w:val="16"/>
              <w:szCs w:val="16"/>
            </w:rPr>
            <w:t>____</w:t>
          </w:r>
        </w:p>
      </w:docPartBody>
    </w:docPart>
    <w:docPart>
      <w:docPartPr>
        <w:name w:val="DBFD2DEE07DE4B018C88914B34DED3FB"/>
        <w:category>
          <w:name w:val="常规"/>
          <w:gallery w:val="placeholder"/>
        </w:category>
        <w:types>
          <w:type w:val="bbPlcHdr"/>
        </w:types>
        <w:behaviors>
          <w:behavior w:val="content"/>
        </w:behaviors>
        <w:guid w:val="{3E92E148-D933-443E-A04D-1C8C2DD2A276}"/>
      </w:docPartPr>
      <w:docPartBody>
        <w:p w:rsidR="004D550B" w:rsidRDefault="004D550B" w:rsidP="004D550B">
          <w:pPr>
            <w:pStyle w:val="DBFD2DEE07DE4B018C88914B34DED3FB"/>
          </w:pPr>
          <w:r w:rsidRPr="00480B8B">
            <w:rPr>
              <w:rStyle w:val="placeholder1Char"/>
              <w:rFonts w:hint="eastAsia"/>
              <w:sz w:val="16"/>
              <w:szCs w:val="16"/>
            </w:rPr>
            <w:t>____</w:t>
          </w:r>
        </w:p>
      </w:docPartBody>
    </w:docPart>
    <w:docPart>
      <w:docPartPr>
        <w:name w:val="2E55D92796EB4D608B511C85C87B40D4"/>
        <w:category>
          <w:name w:val="常规"/>
          <w:gallery w:val="placeholder"/>
        </w:category>
        <w:types>
          <w:type w:val="bbPlcHdr"/>
        </w:types>
        <w:behaviors>
          <w:behavior w:val="content"/>
        </w:behaviors>
        <w:guid w:val="{ABE94E68-87EA-4A13-99D0-63C526243D91}"/>
      </w:docPartPr>
      <w:docPartBody>
        <w:p w:rsidR="004D550B" w:rsidRDefault="004D550B" w:rsidP="004D550B">
          <w:pPr>
            <w:pStyle w:val="2E55D92796EB4D608B511C85C87B40D4"/>
          </w:pPr>
          <w:r w:rsidRPr="00480B8B">
            <w:rPr>
              <w:rStyle w:val="placeholder1Char"/>
              <w:rFonts w:hint="eastAsia"/>
              <w:sz w:val="16"/>
              <w:szCs w:val="16"/>
            </w:rPr>
            <w:t>____</w:t>
          </w:r>
        </w:p>
      </w:docPartBody>
    </w:docPart>
    <w:docPart>
      <w:docPartPr>
        <w:name w:val="81F35D683F4340ABB6D21BF53D7A2148"/>
        <w:category>
          <w:name w:val="常规"/>
          <w:gallery w:val="placeholder"/>
        </w:category>
        <w:types>
          <w:type w:val="bbPlcHdr"/>
        </w:types>
        <w:behaviors>
          <w:behavior w:val="content"/>
        </w:behaviors>
        <w:guid w:val="{871B03A3-251C-44C4-87E8-FB57E634BD29}"/>
      </w:docPartPr>
      <w:docPartBody>
        <w:p w:rsidR="004D550B" w:rsidRDefault="004D550B" w:rsidP="004D550B">
          <w:pPr>
            <w:pStyle w:val="81F35D683F4340ABB6D21BF53D7A2148"/>
          </w:pPr>
          <w:r w:rsidRPr="00480B8B">
            <w:rPr>
              <w:rStyle w:val="placeholder1Char"/>
              <w:rFonts w:hint="eastAsia"/>
              <w:sz w:val="16"/>
              <w:szCs w:val="16"/>
            </w:rPr>
            <w:t>____</w:t>
          </w:r>
        </w:p>
      </w:docPartBody>
    </w:docPart>
    <w:docPart>
      <w:docPartPr>
        <w:name w:val="4ECFFC9C19604938A16CAFBB8A84D393"/>
        <w:category>
          <w:name w:val="常规"/>
          <w:gallery w:val="placeholder"/>
        </w:category>
        <w:types>
          <w:type w:val="bbPlcHdr"/>
        </w:types>
        <w:behaviors>
          <w:behavior w:val="content"/>
        </w:behaviors>
        <w:guid w:val="{F2B654CA-D4E2-4199-B87A-0CB56156305E}"/>
      </w:docPartPr>
      <w:docPartBody>
        <w:p w:rsidR="004D550B" w:rsidRDefault="004D550B" w:rsidP="004D550B">
          <w:pPr>
            <w:pStyle w:val="4ECFFC9C19604938A16CAFBB8A84D393"/>
          </w:pPr>
          <w:r w:rsidRPr="00480B8B">
            <w:rPr>
              <w:rStyle w:val="placeholder1Char"/>
              <w:rFonts w:hint="eastAsia"/>
              <w:sz w:val="16"/>
              <w:szCs w:val="16"/>
            </w:rPr>
            <w:t>____</w:t>
          </w:r>
        </w:p>
      </w:docPartBody>
    </w:docPart>
    <w:docPart>
      <w:docPartPr>
        <w:name w:val="FBF48C33276D4CBDAB3EE94778E805AC"/>
        <w:category>
          <w:name w:val="常规"/>
          <w:gallery w:val="placeholder"/>
        </w:category>
        <w:types>
          <w:type w:val="bbPlcHdr"/>
        </w:types>
        <w:behaviors>
          <w:behavior w:val="content"/>
        </w:behaviors>
        <w:guid w:val="{8987EE19-94A9-4495-A5B5-494FCA45B765}"/>
      </w:docPartPr>
      <w:docPartBody>
        <w:p w:rsidR="004D550B" w:rsidRDefault="004D550B" w:rsidP="004D550B">
          <w:pPr>
            <w:pStyle w:val="FBF48C33276D4CBDAB3EE94778E805AC"/>
          </w:pPr>
          <w:r w:rsidRPr="00480B8B">
            <w:rPr>
              <w:rStyle w:val="placeholder1Char"/>
              <w:rFonts w:hint="eastAsia"/>
              <w:sz w:val="16"/>
              <w:szCs w:val="16"/>
            </w:rPr>
            <w:t>____</w:t>
          </w:r>
        </w:p>
      </w:docPartBody>
    </w:docPart>
    <w:docPart>
      <w:docPartPr>
        <w:name w:val="DE4B95F7632145F6834CD47D1B6604B4"/>
        <w:category>
          <w:name w:val="常规"/>
          <w:gallery w:val="placeholder"/>
        </w:category>
        <w:types>
          <w:type w:val="bbPlcHdr"/>
        </w:types>
        <w:behaviors>
          <w:behavior w:val="content"/>
        </w:behaviors>
        <w:guid w:val="{B3746348-89FF-4CFF-A464-43A14668CA90}"/>
      </w:docPartPr>
      <w:docPartBody>
        <w:p w:rsidR="004D550B" w:rsidRDefault="004D550B" w:rsidP="004D550B">
          <w:pPr>
            <w:pStyle w:val="DE4B95F7632145F6834CD47D1B6604B4"/>
          </w:pPr>
          <w:r w:rsidRPr="00480B8B">
            <w:rPr>
              <w:rStyle w:val="placeholder1Char"/>
              <w:rFonts w:hint="eastAsia"/>
              <w:sz w:val="16"/>
              <w:szCs w:val="16"/>
            </w:rPr>
            <w:t>____</w:t>
          </w:r>
        </w:p>
      </w:docPartBody>
    </w:docPart>
    <w:docPart>
      <w:docPartPr>
        <w:name w:val="411A0663AFA446239BF65AFDF0ABD7EE"/>
        <w:category>
          <w:name w:val="常规"/>
          <w:gallery w:val="placeholder"/>
        </w:category>
        <w:types>
          <w:type w:val="bbPlcHdr"/>
        </w:types>
        <w:behaviors>
          <w:behavior w:val="content"/>
        </w:behaviors>
        <w:guid w:val="{52B7536F-AC5E-488E-AC44-C189ACC9DDBB}"/>
      </w:docPartPr>
      <w:docPartBody>
        <w:p w:rsidR="004D550B" w:rsidRDefault="004D550B" w:rsidP="004D550B">
          <w:pPr>
            <w:pStyle w:val="411A0663AFA446239BF65AFDF0ABD7EE"/>
          </w:pPr>
          <w:r w:rsidRPr="00480B8B">
            <w:rPr>
              <w:rStyle w:val="placeholder1Char"/>
              <w:rFonts w:hint="eastAsia"/>
              <w:sz w:val="16"/>
              <w:szCs w:val="16"/>
            </w:rPr>
            <w:t>____</w:t>
          </w:r>
        </w:p>
      </w:docPartBody>
    </w:docPart>
    <w:docPart>
      <w:docPartPr>
        <w:name w:val="7FF5793A9BB74E4B811C901B2A5D0020"/>
        <w:category>
          <w:name w:val="常规"/>
          <w:gallery w:val="placeholder"/>
        </w:category>
        <w:types>
          <w:type w:val="bbPlcHdr"/>
        </w:types>
        <w:behaviors>
          <w:behavior w:val="content"/>
        </w:behaviors>
        <w:guid w:val="{99126143-43DE-4D61-ACF9-A5E7638AADC1}"/>
      </w:docPartPr>
      <w:docPartBody>
        <w:p w:rsidR="004D550B" w:rsidRDefault="004D550B" w:rsidP="004D550B">
          <w:pPr>
            <w:pStyle w:val="7FF5793A9BB74E4B811C901B2A5D0020"/>
          </w:pPr>
          <w:r w:rsidRPr="00480B8B">
            <w:rPr>
              <w:rStyle w:val="placeholder1Char"/>
              <w:rFonts w:hint="eastAsia"/>
              <w:sz w:val="16"/>
              <w:szCs w:val="16"/>
            </w:rPr>
            <w:t>____</w:t>
          </w:r>
        </w:p>
      </w:docPartBody>
    </w:docPart>
    <w:docPart>
      <w:docPartPr>
        <w:name w:val="A90770685D764BAE8F37F6C4352D8AC7"/>
        <w:category>
          <w:name w:val="常规"/>
          <w:gallery w:val="placeholder"/>
        </w:category>
        <w:types>
          <w:type w:val="bbPlcHdr"/>
        </w:types>
        <w:behaviors>
          <w:behavior w:val="content"/>
        </w:behaviors>
        <w:guid w:val="{1EE7CFBD-90BE-4627-83CE-CC3944232CF9}"/>
      </w:docPartPr>
      <w:docPartBody>
        <w:p w:rsidR="004D550B" w:rsidRDefault="004D550B" w:rsidP="004D550B">
          <w:pPr>
            <w:pStyle w:val="A90770685D764BAE8F37F6C4352D8AC7"/>
          </w:pPr>
          <w:r w:rsidRPr="00480B8B">
            <w:rPr>
              <w:rStyle w:val="placeholder1Char"/>
              <w:rFonts w:hint="eastAsia"/>
              <w:sz w:val="16"/>
              <w:szCs w:val="16"/>
            </w:rPr>
            <w:t>____</w:t>
          </w:r>
        </w:p>
      </w:docPartBody>
    </w:docPart>
    <w:docPart>
      <w:docPartPr>
        <w:name w:val="13FD197F131B496FBD4AECD567E3C632"/>
        <w:category>
          <w:name w:val="常规"/>
          <w:gallery w:val="placeholder"/>
        </w:category>
        <w:types>
          <w:type w:val="bbPlcHdr"/>
        </w:types>
        <w:behaviors>
          <w:behavior w:val="content"/>
        </w:behaviors>
        <w:guid w:val="{E4C8A74F-5568-4B8E-A906-79C52E5F3CAC}"/>
      </w:docPartPr>
      <w:docPartBody>
        <w:p w:rsidR="004D550B" w:rsidRDefault="004D550B" w:rsidP="004D550B">
          <w:pPr>
            <w:pStyle w:val="13FD197F131B496FBD4AECD567E3C632"/>
          </w:pPr>
          <w:r w:rsidRPr="00480B8B">
            <w:rPr>
              <w:rStyle w:val="placeholder1Char"/>
              <w:rFonts w:hint="eastAsia"/>
              <w:sz w:val="16"/>
              <w:szCs w:val="16"/>
            </w:rPr>
            <w:t>____</w:t>
          </w:r>
        </w:p>
      </w:docPartBody>
    </w:docPart>
    <w:docPart>
      <w:docPartPr>
        <w:name w:val="29DE7F1DA45B4504B55E78167FFFE377"/>
        <w:category>
          <w:name w:val="常规"/>
          <w:gallery w:val="placeholder"/>
        </w:category>
        <w:types>
          <w:type w:val="bbPlcHdr"/>
        </w:types>
        <w:behaviors>
          <w:behavior w:val="content"/>
        </w:behaviors>
        <w:guid w:val="{DA0EC507-E432-4678-9956-0196BD42927B}"/>
      </w:docPartPr>
      <w:docPartBody>
        <w:p w:rsidR="004D550B" w:rsidRDefault="004D550B" w:rsidP="004D550B">
          <w:pPr>
            <w:pStyle w:val="29DE7F1DA45B4504B55E78167FFFE377"/>
          </w:pPr>
          <w:r w:rsidRPr="00480B8B">
            <w:rPr>
              <w:rStyle w:val="placeholder1Char"/>
              <w:rFonts w:hint="eastAsia"/>
              <w:sz w:val="16"/>
              <w:szCs w:val="16"/>
            </w:rPr>
            <w:t>____</w:t>
          </w:r>
        </w:p>
      </w:docPartBody>
    </w:docPart>
    <w:docPart>
      <w:docPartPr>
        <w:name w:val="48231973384340B5A19D2BD4E6EBF040"/>
        <w:category>
          <w:name w:val="常规"/>
          <w:gallery w:val="placeholder"/>
        </w:category>
        <w:types>
          <w:type w:val="bbPlcHdr"/>
        </w:types>
        <w:behaviors>
          <w:behavior w:val="content"/>
        </w:behaviors>
        <w:guid w:val="{803BAD40-6FBB-4DF6-820A-57468476BEE3}"/>
      </w:docPartPr>
      <w:docPartBody>
        <w:p w:rsidR="004D550B" w:rsidRDefault="004D550B" w:rsidP="004D550B">
          <w:pPr>
            <w:pStyle w:val="48231973384340B5A19D2BD4E6EBF040"/>
          </w:pPr>
          <w:r w:rsidRPr="00480B8B">
            <w:rPr>
              <w:rStyle w:val="placeholder1Char"/>
              <w:rFonts w:hint="eastAsia"/>
              <w:sz w:val="16"/>
              <w:szCs w:val="16"/>
            </w:rPr>
            <w:t>____</w:t>
          </w:r>
        </w:p>
      </w:docPartBody>
    </w:docPart>
    <w:docPart>
      <w:docPartPr>
        <w:name w:val="3CE46161993944608C745D0A5A9885B4"/>
        <w:category>
          <w:name w:val="常规"/>
          <w:gallery w:val="placeholder"/>
        </w:category>
        <w:types>
          <w:type w:val="bbPlcHdr"/>
        </w:types>
        <w:behaviors>
          <w:behavior w:val="content"/>
        </w:behaviors>
        <w:guid w:val="{0F3A7520-8321-40D0-A72D-DEA14A9BE9EB}"/>
      </w:docPartPr>
      <w:docPartBody>
        <w:p w:rsidR="004D550B" w:rsidRDefault="004D550B" w:rsidP="004D550B">
          <w:pPr>
            <w:pStyle w:val="3CE46161993944608C745D0A5A9885B4"/>
          </w:pPr>
          <w:r w:rsidRPr="00480B8B">
            <w:rPr>
              <w:rStyle w:val="placeholder1Char"/>
              <w:rFonts w:hint="eastAsia"/>
              <w:sz w:val="16"/>
              <w:szCs w:val="16"/>
            </w:rPr>
            <w:t>____</w:t>
          </w:r>
        </w:p>
      </w:docPartBody>
    </w:docPart>
    <w:docPart>
      <w:docPartPr>
        <w:name w:val="4148753229BF454CBCB046DA7B9EEDD6"/>
        <w:category>
          <w:name w:val="常规"/>
          <w:gallery w:val="placeholder"/>
        </w:category>
        <w:types>
          <w:type w:val="bbPlcHdr"/>
        </w:types>
        <w:behaviors>
          <w:behavior w:val="content"/>
        </w:behaviors>
        <w:guid w:val="{004D717E-4408-41ED-A8BF-CF6762112E7B}"/>
      </w:docPartPr>
      <w:docPartBody>
        <w:p w:rsidR="004D550B" w:rsidRDefault="004D550B" w:rsidP="004D550B">
          <w:pPr>
            <w:pStyle w:val="4148753229BF454CBCB046DA7B9EEDD6"/>
          </w:pPr>
          <w:r w:rsidRPr="00480B8B">
            <w:rPr>
              <w:rStyle w:val="placeholder1Char"/>
              <w:rFonts w:hint="eastAsia"/>
              <w:sz w:val="16"/>
              <w:szCs w:val="16"/>
            </w:rPr>
            <w:t>____</w:t>
          </w:r>
        </w:p>
      </w:docPartBody>
    </w:docPart>
    <w:docPart>
      <w:docPartPr>
        <w:name w:val="BFD0B09240CA479D8C1AE78CC1267F92"/>
        <w:category>
          <w:name w:val="常规"/>
          <w:gallery w:val="placeholder"/>
        </w:category>
        <w:types>
          <w:type w:val="bbPlcHdr"/>
        </w:types>
        <w:behaviors>
          <w:behavior w:val="content"/>
        </w:behaviors>
        <w:guid w:val="{A2522EE9-A196-4403-B4F3-D1A5C455D37E}"/>
      </w:docPartPr>
      <w:docPartBody>
        <w:p w:rsidR="004D550B" w:rsidRDefault="004D550B" w:rsidP="004D550B">
          <w:pPr>
            <w:pStyle w:val="BFD0B09240CA479D8C1AE78CC1267F92"/>
          </w:pPr>
          <w:r w:rsidRPr="00480B8B">
            <w:rPr>
              <w:rStyle w:val="placeholder1Char"/>
              <w:rFonts w:hint="eastAsia"/>
              <w:sz w:val="16"/>
              <w:szCs w:val="16"/>
            </w:rPr>
            <w:t>____</w:t>
          </w:r>
        </w:p>
      </w:docPartBody>
    </w:docPart>
    <w:docPart>
      <w:docPartPr>
        <w:name w:val="F4F671729A16498BA116BDCD24C0BAD5"/>
        <w:category>
          <w:name w:val="常规"/>
          <w:gallery w:val="placeholder"/>
        </w:category>
        <w:types>
          <w:type w:val="bbPlcHdr"/>
        </w:types>
        <w:behaviors>
          <w:behavior w:val="content"/>
        </w:behaviors>
        <w:guid w:val="{0F43C867-B7E4-4F8A-93FB-A0CD1AE0A963}"/>
      </w:docPartPr>
      <w:docPartBody>
        <w:p w:rsidR="004D550B" w:rsidRDefault="004D550B" w:rsidP="004D550B">
          <w:pPr>
            <w:pStyle w:val="F4F671729A16498BA116BDCD24C0BAD5"/>
          </w:pPr>
          <w:r w:rsidRPr="00480B8B">
            <w:rPr>
              <w:rStyle w:val="placeholder1Char"/>
              <w:rFonts w:hint="eastAsia"/>
              <w:sz w:val="16"/>
              <w:szCs w:val="16"/>
            </w:rPr>
            <w:t>____</w:t>
          </w:r>
        </w:p>
      </w:docPartBody>
    </w:docPart>
    <w:docPart>
      <w:docPartPr>
        <w:name w:val="4E9DC0A05B3D4438ACDD803EB89D19F0"/>
        <w:category>
          <w:name w:val="常规"/>
          <w:gallery w:val="placeholder"/>
        </w:category>
        <w:types>
          <w:type w:val="bbPlcHdr"/>
        </w:types>
        <w:behaviors>
          <w:behavior w:val="content"/>
        </w:behaviors>
        <w:guid w:val="{562356CB-324C-4298-9698-4B83403ABB95}"/>
      </w:docPartPr>
      <w:docPartBody>
        <w:p w:rsidR="004D550B" w:rsidRDefault="004D550B" w:rsidP="004D550B">
          <w:pPr>
            <w:pStyle w:val="4E9DC0A05B3D4438ACDD803EB89D19F0"/>
          </w:pPr>
          <w:r w:rsidRPr="00480B8B">
            <w:rPr>
              <w:rStyle w:val="placeholder1Char"/>
              <w:rFonts w:hint="eastAsia"/>
              <w:sz w:val="16"/>
              <w:szCs w:val="16"/>
            </w:rPr>
            <w:t>____</w:t>
          </w:r>
        </w:p>
      </w:docPartBody>
    </w:docPart>
    <w:docPart>
      <w:docPartPr>
        <w:name w:val="2131294225844CADA4E121DAC868CDFE"/>
        <w:category>
          <w:name w:val="常规"/>
          <w:gallery w:val="placeholder"/>
        </w:category>
        <w:types>
          <w:type w:val="bbPlcHdr"/>
        </w:types>
        <w:behaviors>
          <w:behavior w:val="content"/>
        </w:behaviors>
        <w:guid w:val="{7D1AFC5F-169C-4D8B-AD66-3E332CA8F2B7}"/>
      </w:docPartPr>
      <w:docPartBody>
        <w:p w:rsidR="004D550B" w:rsidRDefault="004D550B" w:rsidP="004D550B">
          <w:pPr>
            <w:pStyle w:val="2131294225844CADA4E121DAC868CDFE"/>
          </w:pPr>
          <w:r w:rsidRPr="00480B8B">
            <w:rPr>
              <w:rStyle w:val="placeholder1Char"/>
              <w:rFonts w:hint="eastAsia"/>
              <w:sz w:val="16"/>
              <w:szCs w:val="16"/>
            </w:rPr>
            <w:t>____</w:t>
          </w:r>
        </w:p>
      </w:docPartBody>
    </w:docPart>
    <w:docPart>
      <w:docPartPr>
        <w:name w:val="6662FFE2A17644A191B22DA0CB334229"/>
        <w:category>
          <w:name w:val="常规"/>
          <w:gallery w:val="placeholder"/>
        </w:category>
        <w:types>
          <w:type w:val="bbPlcHdr"/>
        </w:types>
        <w:behaviors>
          <w:behavior w:val="content"/>
        </w:behaviors>
        <w:guid w:val="{4D93F602-9C18-415D-AE52-6E8198771077}"/>
      </w:docPartPr>
      <w:docPartBody>
        <w:p w:rsidR="004D550B" w:rsidRDefault="004D550B" w:rsidP="004D550B">
          <w:pPr>
            <w:pStyle w:val="6662FFE2A17644A191B22DA0CB334229"/>
          </w:pPr>
          <w:r w:rsidRPr="00480B8B">
            <w:rPr>
              <w:rStyle w:val="placeholder1Char"/>
              <w:rFonts w:hint="eastAsia"/>
              <w:sz w:val="16"/>
              <w:szCs w:val="16"/>
            </w:rPr>
            <w:t>____</w:t>
          </w:r>
        </w:p>
      </w:docPartBody>
    </w:docPart>
    <w:docPart>
      <w:docPartPr>
        <w:name w:val="F718DD083AEB4248A9F9F47CD051FEA4"/>
        <w:category>
          <w:name w:val="常规"/>
          <w:gallery w:val="placeholder"/>
        </w:category>
        <w:types>
          <w:type w:val="bbPlcHdr"/>
        </w:types>
        <w:behaviors>
          <w:behavior w:val="content"/>
        </w:behaviors>
        <w:guid w:val="{2CB03892-0DFE-4B70-887B-EE99D84743FF}"/>
      </w:docPartPr>
      <w:docPartBody>
        <w:p w:rsidR="004D550B" w:rsidRDefault="004D550B" w:rsidP="004D550B">
          <w:pPr>
            <w:pStyle w:val="F718DD083AEB4248A9F9F47CD051FEA4"/>
          </w:pPr>
          <w:r w:rsidRPr="00480B8B">
            <w:rPr>
              <w:rStyle w:val="placeholder1Char"/>
              <w:rFonts w:hint="eastAsia"/>
              <w:sz w:val="16"/>
              <w:szCs w:val="16"/>
            </w:rPr>
            <w:t>____</w:t>
          </w:r>
        </w:p>
      </w:docPartBody>
    </w:docPart>
    <w:docPart>
      <w:docPartPr>
        <w:name w:val="95C50D3F18934E11B5F77E620B9FD5CB"/>
        <w:category>
          <w:name w:val="常规"/>
          <w:gallery w:val="placeholder"/>
        </w:category>
        <w:types>
          <w:type w:val="bbPlcHdr"/>
        </w:types>
        <w:behaviors>
          <w:behavior w:val="content"/>
        </w:behaviors>
        <w:guid w:val="{6C80AA2D-7E90-459B-8643-FA2F08DB5802}"/>
      </w:docPartPr>
      <w:docPartBody>
        <w:p w:rsidR="004D550B" w:rsidRDefault="004D550B" w:rsidP="004D550B">
          <w:pPr>
            <w:pStyle w:val="95C50D3F18934E11B5F77E620B9FD5CB"/>
          </w:pPr>
          <w:r w:rsidRPr="00480B8B">
            <w:rPr>
              <w:rStyle w:val="placeholder1Char"/>
              <w:rFonts w:hint="eastAsia"/>
              <w:sz w:val="16"/>
              <w:szCs w:val="16"/>
            </w:rPr>
            <w:t>____</w:t>
          </w:r>
        </w:p>
      </w:docPartBody>
    </w:docPart>
    <w:docPart>
      <w:docPartPr>
        <w:name w:val="C03871D9E17C4E1E9B897A53958584B6"/>
        <w:category>
          <w:name w:val="常规"/>
          <w:gallery w:val="placeholder"/>
        </w:category>
        <w:types>
          <w:type w:val="bbPlcHdr"/>
        </w:types>
        <w:behaviors>
          <w:behavior w:val="content"/>
        </w:behaviors>
        <w:guid w:val="{01F74760-FE92-45F5-A929-69ABD49BD75E}"/>
      </w:docPartPr>
      <w:docPartBody>
        <w:p w:rsidR="004D550B" w:rsidRDefault="004D550B" w:rsidP="004D550B">
          <w:pPr>
            <w:pStyle w:val="C03871D9E17C4E1E9B897A53958584B6"/>
          </w:pPr>
          <w:r w:rsidRPr="00480B8B">
            <w:rPr>
              <w:rStyle w:val="placeholder1Char"/>
              <w:rFonts w:hint="eastAsia"/>
              <w:sz w:val="16"/>
              <w:szCs w:val="16"/>
            </w:rPr>
            <w:t>____</w:t>
          </w:r>
        </w:p>
      </w:docPartBody>
    </w:docPart>
    <w:docPart>
      <w:docPartPr>
        <w:name w:val="79665B06C7E34915B32FF2C7FDABAA5A"/>
        <w:category>
          <w:name w:val="常规"/>
          <w:gallery w:val="placeholder"/>
        </w:category>
        <w:types>
          <w:type w:val="bbPlcHdr"/>
        </w:types>
        <w:behaviors>
          <w:behavior w:val="content"/>
        </w:behaviors>
        <w:guid w:val="{2C20DF9C-8E02-4D4F-A765-28D70FC341F4}"/>
      </w:docPartPr>
      <w:docPartBody>
        <w:p w:rsidR="004D550B" w:rsidRDefault="004D550B" w:rsidP="004D550B">
          <w:pPr>
            <w:pStyle w:val="79665B06C7E34915B32FF2C7FDABAA5A"/>
          </w:pPr>
          <w:r w:rsidRPr="00480B8B">
            <w:rPr>
              <w:rStyle w:val="placeholder1Char"/>
              <w:rFonts w:hint="eastAsia"/>
              <w:sz w:val="16"/>
              <w:szCs w:val="16"/>
            </w:rPr>
            <w:t>____</w:t>
          </w:r>
        </w:p>
      </w:docPartBody>
    </w:docPart>
    <w:docPart>
      <w:docPartPr>
        <w:name w:val="5A8DFE18C6704AC9B0320F4BF9B6EEC8"/>
        <w:category>
          <w:name w:val="常规"/>
          <w:gallery w:val="placeholder"/>
        </w:category>
        <w:types>
          <w:type w:val="bbPlcHdr"/>
        </w:types>
        <w:behaviors>
          <w:behavior w:val="content"/>
        </w:behaviors>
        <w:guid w:val="{82DB24E0-1D63-4903-A844-B0EADF168F2F}"/>
      </w:docPartPr>
      <w:docPartBody>
        <w:p w:rsidR="004D550B" w:rsidRDefault="004D550B" w:rsidP="004D550B">
          <w:pPr>
            <w:pStyle w:val="5A8DFE18C6704AC9B0320F4BF9B6EEC8"/>
          </w:pPr>
          <w:r w:rsidRPr="00480B8B">
            <w:rPr>
              <w:rStyle w:val="placeholder1Char"/>
              <w:rFonts w:hint="eastAsia"/>
              <w:sz w:val="16"/>
              <w:szCs w:val="16"/>
            </w:rPr>
            <w:t>____</w:t>
          </w:r>
        </w:p>
      </w:docPartBody>
    </w:docPart>
    <w:docPart>
      <w:docPartPr>
        <w:name w:val="BF14B5C32FA2439F9BE6FC5815F68716"/>
        <w:category>
          <w:name w:val="常规"/>
          <w:gallery w:val="placeholder"/>
        </w:category>
        <w:types>
          <w:type w:val="bbPlcHdr"/>
        </w:types>
        <w:behaviors>
          <w:behavior w:val="content"/>
        </w:behaviors>
        <w:guid w:val="{E742B325-58F7-4F16-8B4C-CBDE7E39521B}"/>
      </w:docPartPr>
      <w:docPartBody>
        <w:p w:rsidR="004D550B" w:rsidRDefault="004D550B" w:rsidP="004D550B">
          <w:pPr>
            <w:pStyle w:val="BF14B5C32FA2439F9BE6FC5815F68716"/>
          </w:pPr>
          <w:r w:rsidRPr="00480B8B">
            <w:rPr>
              <w:rStyle w:val="placeholder1Char"/>
              <w:rFonts w:hint="eastAsia"/>
              <w:sz w:val="16"/>
              <w:szCs w:val="16"/>
            </w:rPr>
            <w:t>____</w:t>
          </w:r>
        </w:p>
      </w:docPartBody>
    </w:docPart>
    <w:docPart>
      <w:docPartPr>
        <w:name w:val="AFAD5C6A96E44B3CA9063878B0B5CB2B"/>
        <w:category>
          <w:name w:val="常规"/>
          <w:gallery w:val="placeholder"/>
        </w:category>
        <w:types>
          <w:type w:val="bbPlcHdr"/>
        </w:types>
        <w:behaviors>
          <w:behavior w:val="content"/>
        </w:behaviors>
        <w:guid w:val="{E8CA262D-C406-4870-8B21-DC1A65C46BAD}"/>
      </w:docPartPr>
      <w:docPartBody>
        <w:p w:rsidR="004D550B" w:rsidRDefault="004D550B" w:rsidP="004D550B">
          <w:pPr>
            <w:pStyle w:val="AFAD5C6A96E44B3CA9063878B0B5CB2B"/>
          </w:pPr>
          <w:r w:rsidRPr="00480B8B">
            <w:rPr>
              <w:rStyle w:val="placeholder1Char"/>
              <w:rFonts w:hint="eastAsia"/>
              <w:sz w:val="16"/>
              <w:szCs w:val="16"/>
            </w:rPr>
            <w:t>____</w:t>
          </w:r>
        </w:p>
      </w:docPartBody>
    </w:docPart>
    <w:docPart>
      <w:docPartPr>
        <w:name w:val="A4ED588AF41945E8A108107408548EC1"/>
        <w:category>
          <w:name w:val="常规"/>
          <w:gallery w:val="placeholder"/>
        </w:category>
        <w:types>
          <w:type w:val="bbPlcHdr"/>
        </w:types>
        <w:behaviors>
          <w:behavior w:val="content"/>
        </w:behaviors>
        <w:guid w:val="{095769EE-A5B8-4B3D-8188-437632E6418A}"/>
      </w:docPartPr>
      <w:docPartBody>
        <w:p w:rsidR="004D550B" w:rsidRDefault="004D550B" w:rsidP="004D550B">
          <w:pPr>
            <w:pStyle w:val="A4ED588AF41945E8A108107408548EC1"/>
          </w:pPr>
          <w:r w:rsidRPr="00480B8B">
            <w:rPr>
              <w:rStyle w:val="placeholder1Char"/>
              <w:rFonts w:hint="eastAsia"/>
              <w:sz w:val="16"/>
              <w:szCs w:val="16"/>
            </w:rPr>
            <w:t>____</w:t>
          </w:r>
        </w:p>
      </w:docPartBody>
    </w:docPart>
    <w:docPart>
      <w:docPartPr>
        <w:name w:val="962E2C812AE045DAB832566A30DC5840"/>
        <w:category>
          <w:name w:val="常规"/>
          <w:gallery w:val="placeholder"/>
        </w:category>
        <w:types>
          <w:type w:val="bbPlcHdr"/>
        </w:types>
        <w:behaviors>
          <w:behavior w:val="content"/>
        </w:behaviors>
        <w:guid w:val="{698691BD-3746-4FEC-B9C4-94FD31188617}"/>
      </w:docPartPr>
      <w:docPartBody>
        <w:p w:rsidR="004D550B" w:rsidRDefault="004D550B" w:rsidP="004D550B">
          <w:pPr>
            <w:pStyle w:val="962E2C812AE045DAB832566A30DC5840"/>
          </w:pPr>
          <w:r w:rsidRPr="00480B8B">
            <w:rPr>
              <w:rStyle w:val="placeholder1Char"/>
              <w:rFonts w:hint="eastAsia"/>
              <w:sz w:val="16"/>
              <w:szCs w:val="16"/>
            </w:rPr>
            <w:t>____</w:t>
          </w:r>
        </w:p>
      </w:docPartBody>
    </w:docPart>
    <w:docPart>
      <w:docPartPr>
        <w:name w:val="2915648E620042499CAF839F3FCC561D"/>
        <w:category>
          <w:name w:val="常规"/>
          <w:gallery w:val="placeholder"/>
        </w:category>
        <w:types>
          <w:type w:val="bbPlcHdr"/>
        </w:types>
        <w:behaviors>
          <w:behavior w:val="content"/>
        </w:behaviors>
        <w:guid w:val="{512EB080-AFFB-4790-BE38-0D2676479E34}"/>
      </w:docPartPr>
      <w:docPartBody>
        <w:p w:rsidR="004D550B" w:rsidRDefault="004D550B" w:rsidP="004D550B">
          <w:pPr>
            <w:pStyle w:val="2915648E620042499CAF839F3FCC561D"/>
          </w:pPr>
          <w:r w:rsidRPr="00480B8B">
            <w:rPr>
              <w:rStyle w:val="placeholder1Char"/>
              <w:rFonts w:hint="eastAsia"/>
              <w:sz w:val="16"/>
              <w:szCs w:val="16"/>
            </w:rPr>
            <w:t>____</w:t>
          </w:r>
        </w:p>
      </w:docPartBody>
    </w:docPart>
    <w:docPart>
      <w:docPartPr>
        <w:name w:val="F7033BE6F5B9401182F73A23D7651674"/>
        <w:category>
          <w:name w:val="常规"/>
          <w:gallery w:val="placeholder"/>
        </w:category>
        <w:types>
          <w:type w:val="bbPlcHdr"/>
        </w:types>
        <w:behaviors>
          <w:behavior w:val="content"/>
        </w:behaviors>
        <w:guid w:val="{7BA05C6A-B391-42A2-A955-A207B254E36E}"/>
      </w:docPartPr>
      <w:docPartBody>
        <w:p w:rsidR="004D550B" w:rsidRDefault="004D550B" w:rsidP="004D550B">
          <w:pPr>
            <w:pStyle w:val="F7033BE6F5B9401182F73A23D7651674"/>
          </w:pPr>
          <w:r w:rsidRPr="00480B8B">
            <w:rPr>
              <w:rStyle w:val="placeholder1Char"/>
              <w:rFonts w:hint="eastAsia"/>
              <w:sz w:val="16"/>
              <w:szCs w:val="16"/>
            </w:rPr>
            <w:t>____</w:t>
          </w:r>
        </w:p>
      </w:docPartBody>
    </w:docPart>
    <w:docPart>
      <w:docPartPr>
        <w:name w:val="D02E870A7C45416EA193A6BECE127D06"/>
        <w:category>
          <w:name w:val="常规"/>
          <w:gallery w:val="placeholder"/>
        </w:category>
        <w:types>
          <w:type w:val="bbPlcHdr"/>
        </w:types>
        <w:behaviors>
          <w:behavior w:val="content"/>
        </w:behaviors>
        <w:guid w:val="{48DD73BA-9386-4942-9097-B9542C5D86D4}"/>
      </w:docPartPr>
      <w:docPartBody>
        <w:p w:rsidR="004D550B" w:rsidRDefault="004D550B" w:rsidP="004D550B">
          <w:pPr>
            <w:pStyle w:val="D02E870A7C45416EA193A6BECE127D06"/>
          </w:pPr>
          <w:r w:rsidRPr="00480B8B">
            <w:rPr>
              <w:rStyle w:val="placeholder1Char"/>
              <w:rFonts w:hint="eastAsia"/>
              <w:sz w:val="16"/>
              <w:szCs w:val="16"/>
            </w:rPr>
            <w:t>____</w:t>
          </w:r>
        </w:p>
      </w:docPartBody>
    </w:docPart>
    <w:docPart>
      <w:docPartPr>
        <w:name w:val="E7663ED6815A4CA9BD2C8DBAE7CFDA70"/>
        <w:category>
          <w:name w:val="常规"/>
          <w:gallery w:val="placeholder"/>
        </w:category>
        <w:types>
          <w:type w:val="bbPlcHdr"/>
        </w:types>
        <w:behaviors>
          <w:behavior w:val="content"/>
        </w:behaviors>
        <w:guid w:val="{085A9F27-E60D-453C-857E-53B9F08E0CE1}"/>
      </w:docPartPr>
      <w:docPartBody>
        <w:p w:rsidR="004D550B" w:rsidRDefault="004D550B" w:rsidP="004D550B">
          <w:pPr>
            <w:pStyle w:val="E7663ED6815A4CA9BD2C8DBAE7CFDA70"/>
          </w:pPr>
          <w:r w:rsidRPr="00480B8B">
            <w:rPr>
              <w:rStyle w:val="placeholder1Char"/>
              <w:rFonts w:hint="eastAsia"/>
              <w:sz w:val="16"/>
              <w:szCs w:val="16"/>
            </w:rPr>
            <w:t>____</w:t>
          </w:r>
        </w:p>
      </w:docPartBody>
    </w:docPart>
    <w:docPart>
      <w:docPartPr>
        <w:name w:val="F09E8F23071C428395B306390BD2FF6E"/>
        <w:category>
          <w:name w:val="常规"/>
          <w:gallery w:val="placeholder"/>
        </w:category>
        <w:types>
          <w:type w:val="bbPlcHdr"/>
        </w:types>
        <w:behaviors>
          <w:behavior w:val="content"/>
        </w:behaviors>
        <w:guid w:val="{7E55FA39-B6B0-41C2-BDEA-BB6DCCE1AA02}"/>
      </w:docPartPr>
      <w:docPartBody>
        <w:p w:rsidR="004D550B" w:rsidRDefault="004D550B" w:rsidP="004D550B">
          <w:pPr>
            <w:pStyle w:val="F09E8F23071C428395B306390BD2FF6E"/>
          </w:pPr>
          <w:r w:rsidRPr="00480B8B">
            <w:rPr>
              <w:rStyle w:val="placeholder1Char"/>
              <w:rFonts w:hint="eastAsia"/>
              <w:sz w:val="16"/>
              <w:szCs w:val="16"/>
            </w:rPr>
            <w:t>____</w:t>
          </w:r>
        </w:p>
      </w:docPartBody>
    </w:docPart>
    <w:docPart>
      <w:docPartPr>
        <w:name w:val="81BBB80A004A4EDCAA561580EEBB58DD"/>
        <w:category>
          <w:name w:val="常规"/>
          <w:gallery w:val="placeholder"/>
        </w:category>
        <w:types>
          <w:type w:val="bbPlcHdr"/>
        </w:types>
        <w:behaviors>
          <w:behavior w:val="content"/>
        </w:behaviors>
        <w:guid w:val="{BAEBCB09-5C4E-4B1F-B06D-22C553FDC4DF}"/>
      </w:docPartPr>
      <w:docPartBody>
        <w:p w:rsidR="004D550B" w:rsidRDefault="004D550B" w:rsidP="004D550B">
          <w:pPr>
            <w:pStyle w:val="81BBB80A004A4EDCAA561580EEBB58DD"/>
          </w:pPr>
          <w:r w:rsidRPr="00480B8B">
            <w:rPr>
              <w:rStyle w:val="placeholder1Char"/>
              <w:rFonts w:hint="eastAsia"/>
              <w:sz w:val="16"/>
              <w:szCs w:val="16"/>
            </w:rPr>
            <w:t>____</w:t>
          </w:r>
        </w:p>
      </w:docPartBody>
    </w:docPart>
    <w:docPart>
      <w:docPartPr>
        <w:name w:val="7369FE228CE045DC9C07C35B601D7835"/>
        <w:category>
          <w:name w:val="常规"/>
          <w:gallery w:val="placeholder"/>
        </w:category>
        <w:types>
          <w:type w:val="bbPlcHdr"/>
        </w:types>
        <w:behaviors>
          <w:behavior w:val="content"/>
        </w:behaviors>
        <w:guid w:val="{0340F05E-6F0A-426A-B451-652D3A33EBD7}"/>
      </w:docPartPr>
      <w:docPartBody>
        <w:p w:rsidR="004D550B" w:rsidRDefault="004D550B" w:rsidP="004D550B">
          <w:pPr>
            <w:pStyle w:val="7369FE228CE045DC9C07C35B601D7835"/>
          </w:pPr>
          <w:r w:rsidRPr="00480B8B">
            <w:rPr>
              <w:rStyle w:val="placeholder1Char"/>
              <w:rFonts w:hint="eastAsia"/>
              <w:sz w:val="16"/>
              <w:szCs w:val="16"/>
            </w:rPr>
            <w:t>____</w:t>
          </w:r>
        </w:p>
      </w:docPartBody>
    </w:docPart>
    <w:docPart>
      <w:docPartPr>
        <w:name w:val="595893C2E10B4C859C973D3F04EA4C27"/>
        <w:category>
          <w:name w:val="常规"/>
          <w:gallery w:val="placeholder"/>
        </w:category>
        <w:types>
          <w:type w:val="bbPlcHdr"/>
        </w:types>
        <w:behaviors>
          <w:behavior w:val="content"/>
        </w:behaviors>
        <w:guid w:val="{E0F0472A-316F-4A22-90DF-837FB3C2B91D}"/>
      </w:docPartPr>
      <w:docPartBody>
        <w:p w:rsidR="004D550B" w:rsidRDefault="004D550B" w:rsidP="004D550B">
          <w:pPr>
            <w:pStyle w:val="595893C2E10B4C859C973D3F04EA4C27"/>
          </w:pPr>
          <w:r w:rsidRPr="00480B8B">
            <w:rPr>
              <w:rStyle w:val="placeholder1Char"/>
              <w:rFonts w:hint="eastAsia"/>
              <w:sz w:val="16"/>
              <w:szCs w:val="16"/>
            </w:rPr>
            <w:t>____</w:t>
          </w:r>
        </w:p>
      </w:docPartBody>
    </w:docPart>
    <w:docPart>
      <w:docPartPr>
        <w:name w:val="7F242DC079EA4345BF6E44C19742D480"/>
        <w:category>
          <w:name w:val="常规"/>
          <w:gallery w:val="placeholder"/>
        </w:category>
        <w:types>
          <w:type w:val="bbPlcHdr"/>
        </w:types>
        <w:behaviors>
          <w:behavior w:val="content"/>
        </w:behaviors>
        <w:guid w:val="{DC1C4EDD-672F-45F7-AFA4-7201EAAED475}"/>
      </w:docPartPr>
      <w:docPartBody>
        <w:p w:rsidR="004D550B" w:rsidRDefault="004D550B" w:rsidP="004D550B">
          <w:pPr>
            <w:pStyle w:val="7F242DC079EA4345BF6E44C19742D480"/>
          </w:pPr>
          <w:r w:rsidRPr="00480B8B">
            <w:rPr>
              <w:rStyle w:val="placeholder1Char"/>
              <w:rFonts w:hint="eastAsia"/>
              <w:sz w:val="16"/>
              <w:szCs w:val="16"/>
            </w:rPr>
            <w:t>____</w:t>
          </w:r>
        </w:p>
      </w:docPartBody>
    </w:docPart>
    <w:docPart>
      <w:docPartPr>
        <w:name w:val="9C27EDD7B51A49E4ADF955C1CF0DE5B8"/>
        <w:category>
          <w:name w:val="常规"/>
          <w:gallery w:val="placeholder"/>
        </w:category>
        <w:types>
          <w:type w:val="bbPlcHdr"/>
        </w:types>
        <w:behaviors>
          <w:behavior w:val="content"/>
        </w:behaviors>
        <w:guid w:val="{A8D269A2-D4F4-4762-B21B-B441852781C5}"/>
      </w:docPartPr>
      <w:docPartBody>
        <w:p w:rsidR="004D550B" w:rsidRDefault="004D550B" w:rsidP="004D550B">
          <w:pPr>
            <w:pStyle w:val="9C27EDD7B51A49E4ADF955C1CF0DE5B8"/>
          </w:pPr>
          <w:r w:rsidRPr="00480B8B">
            <w:rPr>
              <w:rStyle w:val="placeholder1Char"/>
              <w:rFonts w:hint="eastAsia"/>
              <w:sz w:val="16"/>
              <w:szCs w:val="16"/>
            </w:rPr>
            <w:t>____</w:t>
          </w:r>
        </w:p>
      </w:docPartBody>
    </w:docPart>
    <w:docPart>
      <w:docPartPr>
        <w:name w:val="E79BC4A6A79C479BB11D0F87C79A8719"/>
        <w:category>
          <w:name w:val="常规"/>
          <w:gallery w:val="placeholder"/>
        </w:category>
        <w:types>
          <w:type w:val="bbPlcHdr"/>
        </w:types>
        <w:behaviors>
          <w:behavior w:val="content"/>
        </w:behaviors>
        <w:guid w:val="{8E271CAD-A82E-451D-8453-D720264A7D86}"/>
      </w:docPartPr>
      <w:docPartBody>
        <w:p w:rsidR="004D550B" w:rsidRDefault="004D550B" w:rsidP="004D550B">
          <w:pPr>
            <w:pStyle w:val="E79BC4A6A79C479BB11D0F87C79A8719"/>
          </w:pPr>
          <w:r w:rsidRPr="00480B8B">
            <w:rPr>
              <w:rStyle w:val="placeholder1Char"/>
              <w:rFonts w:hint="eastAsia"/>
              <w:sz w:val="16"/>
              <w:szCs w:val="16"/>
            </w:rPr>
            <w:t>____</w:t>
          </w:r>
        </w:p>
      </w:docPartBody>
    </w:docPart>
    <w:docPart>
      <w:docPartPr>
        <w:name w:val="DFA06979DEEA4B3E8D12BFA4C788C092"/>
        <w:category>
          <w:name w:val="常规"/>
          <w:gallery w:val="placeholder"/>
        </w:category>
        <w:types>
          <w:type w:val="bbPlcHdr"/>
        </w:types>
        <w:behaviors>
          <w:behavior w:val="content"/>
        </w:behaviors>
        <w:guid w:val="{467E4FC8-1BA3-403F-9B66-C2C69A1C9D66}"/>
      </w:docPartPr>
      <w:docPartBody>
        <w:p w:rsidR="004D550B" w:rsidRDefault="004D550B" w:rsidP="004D550B">
          <w:pPr>
            <w:pStyle w:val="DFA06979DEEA4B3E8D12BFA4C788C092"/>
          </w:pPr>
          <w:r w:rsidRPr="00480B8B">
            <w:rPr>
              <w:rStyle w:val="placeholder1Char"/>
              <w:rFonts w:hint="eastAsia"/>
              <w:sz w:val="16"/>
              <w:szCs w:val="16"/>
            </w:rPr>
            <w:t>____</w:t>
          </w:r>
        </w:p>
      </w:docPartBody>
    </w:docPart>
    <w:docPart>
      <w:docPartPr>
        <w:name w:val="5D2DE33BCAC741219B8DEB0652FC4E94"/>
        <w:category>
          <w:name w:val="常规"/>
          <w:gallery w:val="placeholder"/>
        </w:category>
        <w:types>
          <w:type w:val="bbPlcHdr"/>
        </w:types>
        <w:behaviors>
          <w:behavior w:val="content"/>
        </w:behaviors>
        <w:guid w:val="{137D9C97-FAB1-449C-B38D-245A581B1292}"/>
      </w:docPartPr>
      <w:docPartBody>
        <w:p w:rsidR="004D550B" w:rsidRDefault="004D550B" w:rsidP="004D550B">
          <w:pPr>
            <w:pStyle w:val="5D2DE33BCAC741219B8DEB0652FC4E94"/>
          </w:pPr>
          <w:r w:rsidRPr="00480B8B">
            <w:rPr>
              <w:rStyle w:val="placeholder1Char"/>
              <w:rFonts w:hint="eastAsia"/>
              <w:sz w:val="16"/>
              <w:szCs w:val="16"/>
            </w:rPr>
            <w:t>____</w:t>
          </w:r>
        </w:p>
      </w:docPartBody>
    </w:docPart>
    <w:docPart>
      <w:docPartPr>
        <w:name w:val="459C66277CF24965811CC4A3BF9BD695"/>
        <w:category>
          <w:name w:val="常规"/>
          <w:gallery w:val="placeholder"/>
        </w:category>
        <w:types>
          <w:type w:val="bbPlcHdr"/>
        </w:types>
        <w:behaviors>
          <w:behavior w:val="content"/>
        </w:behaviors>
        <w:guid w:val="{02A776B7-B13A-4849-B831-F4F776F7F41E}"/>
      </w:docPartPr>
      <w:docPartBody>
        <w:p w:rsidR="004D550B" w:rsidRDefault="004D550B" w:rsidP="004D550B">
          <w:pPr>
            <w:pStyle w:val="459C66277CF24965811CC4A3BF9BD695"/>
          </w:pPr>
          <w:r w:rsidRPr="00480B8B">
            <w:rPr>
              <w:rStyle w:val="placeholder1Char"/>
              <w:rFonts w:hint="eastAsia"/>
              <w:sz w:val="16"/>
              <w:szCs w:val="16"/>
            </w:rPr>
            <w:t>____</w:t>
          </w:r>
        </w:p>
      </w:docPartBody>
    </w:docPart>
    <w:docPart>
      <w:docPartPr>
        <w:name w:val="F27682FB8DB14C1F8F1BEFDE2E8A0E5D"/>
        <w:category>
          <w:name w:val="常规"/>
          <w:gallery w:val="placeholder"/>
        </w:category>
        <w:types>
          <w:type w:val="bbPlcHdr"/>
        </w:types>
        <w:behaviors>
          <w:behavior w:val="content"/>
        </w:behaviors>
        <w:guid w:val="{B97843E3-471B-400F-9F4D-CB9B47A58195}"/>
      </w:docPartPr>
      <w:docPartBody>
        <w:p w:rsidR="004D550B" w:rsidRDefault="004D550B" w:rsidP="004D550B">
          <w:pPr>
            <w:pStyle w:val="F27682FB8DB14C1F8F1BEFDE2E8A0E5D"/>
          </w:pPr>
          <w:r w:rsidRPr="00480B8B">
            <w:rPr>
              <w:rStyle w:val="placeholder1Char"/>
              <w:rFonts w:hint="eastAsia"/>
              <w:sz w:val="16"/>
              <w:szCs w:val="16"/>
            </w:rPr>
            <w:t>____</w:t>
          </w:r>
        </w:p>
      </w:docPartBody>
    </w:docPart>
    <w:docPart>
      <w:docPartPr>
        <w:name w:val="4F0301423AAE4401AF95044FD4BF9A41"/>
        <w:category>
          <w:name w:val="常规"/>
          <w:gallery w:val="placeholder"/>
        </w:category>
        <w:types>
          <w:type w:val="bbPlcHdr"/>
        </w:types>
        <w:behaviors>
          <w:behavior w:val="content"/>
        </w:behaviors>
        <w:guid w:val="{85DE6815-3BFD-41D5-A4DF-9926D5B1C7A5}"/>
      </w:docPartPr>
      <w:docPartBody>
        <w:p w:rsidR="004D550B" w:rsidRDefault="004D550B" w:rsidP="004D550B">
          <w:pPr>
            <w:pStyle w:val="4F0301423AAE4401AF95044FD4BF9A41"/>
          </w:pPr>
          <w:r w:rsidRPr="00480B8B">
            <w:rPr>
              <w:rStyle w:val="placeholder1Char"/>
              <w:rFonts w:hint="eastAsia"/>
              <w:sz w:val="16"/>
              <w:szCs w:val="16"/>
            </w:rPr>
            <w:t>____</w:t>
          </w:r>
        </w:p>
      </w:docPartBody>
    </w:docPart>
    <w:docPart>
      <w:docPartPr>
        <w:name w:val="CCEE071F0D3B497C977465C717F93824"/>
        <w:category>
          <w:name w:val="常规"/>
          <w:gallery w:val="placeholder"/>
        </w:category>
        <w:types>
          <w:type w:val="bbPlcHdr"/>
        </w:types>
        <w:behaviors>
          <w:behavior w:val="content"/>
        </w:behaviors>
        <w:guid w:val="{5E57D9D1-2856-4614-A1E4-BDF08853A90B}"/>
      </w:docPartPr>
      <w:docPartBody>
        <w:p w:rsidR="004D550B" w:rsidRDefault="004D550B" w:rsidP="004D550B">
          <w:pPr>
            <w:pStyle w:val="CCEE071F0D3B497C977465C717F93824"/>
          </w:pPr>
          <w:r w:rsidRPr="00480B8B">
            <w:rPr>
              <w:rStyle w:val="placeholder1Char"/>
              <w:rFonts w:hint="eastAsia"/>
              <w:sz w:val="16"/>
              <w:szCs w:val="16"/>
            </w:rPr>
            <w:t>____</w:t>
          </w:r>
        </w:p>
      </w:docPartBody>
    </w:docPart>
    <w:docPart>
      <w:docPartPr>
        <w:name w:val="F8A5DCFEE29645BEB580FB7EEC4BD7FF"/>
        <w:category>
          <w:name w:val="常规"/>
          <w:gallery w:val="placeholder"/>
        </w:category>
        <w:types>
          <w:type w:val="bbPlcHdr"/>
        </w:types>
        <w:behaviors>
          <w:behavior w:val="content"/>
        </w:behaviors>
        <w:guid w:val="{395633B5-1ECB-4710-B89A-50FCEBFB669E}"/>
      </w:docPartPr>
      <w:docPartBody>
        <w:p w:rsidR="004D550B" w:rsidRDefault="004D550B" w:rsidP="004D550B">
          <w:pPr>
            <w:pStyle w:val="F8A5DCFEE29645BEB580FB7EEC4BD7FF"/>
          </w:pPr>
          <w:r w:rsidRPr="00480B8B">
            <w:rPr>
              <w:rStyle w:val="placeholder1Char"/>
              <w:rFonts w:hint="eastAsia"/>
              <w:sz w:val="16"/>
              <w:szCs w:val="16"/>
            </w:rPr>
            <w:t>____</w:t>
          </w:r>
        </w:p>
      </w:docPartBody>
    </w:docPart>
    <w:docPart>
      <w:docPartPr>
        <w:name w:val="4457C25592E94144A67144761C70B7D3"/>
        <w:category>
          <w:name w:val="常规"/>
          <w:gallery w:val="placeholder"/>
        </w:category>
        <w:types>
          <w:type w:val="bbPlcHdr"/>
        </w:types>
        <w:behaviors>
          <w:behavior w:val="content"/>
        </w:behaviors>
        <w:guid w:val="{D7D8C07B-1B0A-4D94-B3B4-95F7C7ED5AEE}"/>
      </w:docPartPr>
      <w:docPartBody>
        <w:p w:rsidR="004D550B" w:rsidRDefault="004D550B" w:rsidP="004D550B">
          <w:pPr>
            <w:pStyle w:val="4457C25592E94144A67144761C70B7D3"/>
          </w:pPr>
          <w:r w:rsidRPr="00480B8B">
            <w:rPr>
              <w:rStyle w:val="placeholder1Char"/>
              <w:rFonts w:hint="eastAsia"/>
              <w:sz w:val="16"/>
              <w:szCs w:val="16"/>
            </w:rPr>
            <w:t>____</w:t>
          </w:r>
        </w:p>
      </w:docPartBody>
    </w:docPart>
    <w:docPart>
      <w:docPartPr>
        <w:name w:val="1D642D714CA1497C98D4C3BD3B27F4D4"/>
        <w:category>
          <w:name w:val="常规"/>
          <w:gallery w:val="placeholder"/>
        </w:category>
        <w:types>
          <w:type w:val="bbPlcHdr"/>
        </w:types>
        <w:behaviors>
          <w:behavior w:val="content"/>
        </w:behaviors>
        <w:guid w:val="{C3B025FD-F30C-4B17-B96A-15272E2BF73C}"/>
      </w:docPartPr>
      <w:docPartBody>
        <w:p w:rsidR="004D550B" w:rsidRDefault="004D550B" w:rsidP="004D550B">
          <w:pPr>
            <w:pStyle w:val="1D642D714CA1497C98D4C3BD3B27F4D4"/>
          </w:pPr>
          <w:r w:rsidRPr="00480B8B">
            <w:rPr>
              <w:rStyle w:val="placeholder1Char"/>
              <w:rFonts w:hint="eastAsia"/>
              <w:sz w:val="16"/>
              <w:szCs w:val="16"/>
            </w:rPr>
            <w:t>____</w:t>
          </w:r>
        </w:p>
      </w:docPartBody>
    </w:docPart>
    <w:docPart>
      <w:docPartPr>
        <w:name w:val="8DB7AFB0905A4C2DAAFE55EAA5F464A0"/>
        <w:category>
          <w:name w:val="常规"/>
          <w:gallery w:val="placeholder"/>
        </w:category>
        <w:types>
          <w:type w:val="bbPlcHdr"/>
        </w:types>
        <w:behaviors>
          <w:behavior w:val="content"/>
        </w:behaviors>
        <w:guid w:val="{8F236FCD-D65D-4411-B5E1-EA8B8A0FDA13}"/>
      </w:docPartPr>
      <w:docPartBody>
        <w:p w:rsidR="004D550B" w:rsidRDefault="004D550B" w:rsidP="004D550B">
          <w:pPr>
            <w:pStyle w:val="8DB7AFB0905A4C2DAAFE55EAA5F464A0"/>
          </w:pPr>
          <w:r w:rsidRPr="00480B8B">
            <w:rPr>
              <w:rStyle w:val="placeholder1Char"/>
              <w:rFonts w:hint="eastAsia"/>
              <w:sz w:val="16"/>
              <w:szCs w:val="16"/>
            </w:rPr>
            <w:t>____</w:t>
          </w:r>
        </w:p>
      </w:docPartBody>
    </w:docPart>
    <w:docPart>
      <w:docPartPr>
        <w:name w:val="0A31696F3D01463F8350EB282B169083"/>
        <w:category>
          <w:name w:val="常规"/>
          <w:gallery w:val="placeholder"/>
        </w:category>
        <w:types>
          <w:type w:val="bbPlcHdr"/>
        </w:types>
        <w:behaviors>
          <w:behavior w:val="content"/>
        </w:behaviors>
        <w:guid w:val="{78088D1C-DED8-4F42-8BE5-5B7A472E0C02}"/>
      </w:docPartPr>
      <w:docPartBody>
        <w:p w:rsidR="004D550B" w:rsidRDefault="004D550B" w:rsidP="004D550B">
          <w:pPr>
            <w:pStyle w:val="0A31696F3D01463F8350EB282B169083"/>
          </w:pPr>
          <w:r w:rsidRPr="00480B8B">
            <w:rPr>
              <w:rStyle w:val="placeholder1Char"/>
              <w:rFonts w:hint="eastAsia"/>
              <w:sz w:val="16"/>
              <w:szCs w:val="16"/>
            </w:rPr>
            <w:t>____</w:t>
          </w:r>
        </w:p>
      </w:docPartBody>
    </w:docPart>
    <w:docPart>
      <w:docPartPr>
        <w:name w:val="C7F41B1C03554AC3BB1841EF7DA4F0AA"/>
        <w:category>
          <w:name w:val="常规"/>
          <w:gallery w:val="placeholder"/>
        </w:category>
        <w:types>
          <w:type w:val="bbPlcHdr"/>
        </w:types>
        <w:behaviors>
          <w:behavior w:val="content"/>
        </w:behaviors>
        <w:guid w:val="{7AB90CD4-4466-4EE0-A6E8-15A1346BDE8A}"/>
      </w:docPartPr>
      <w:docPartBody>
        <w:p w:rsidR="004D550B" w:rsidRDefault="004D550B" w:rsidP="004D550B">
          <w:pPr>
            <w:pStyle w:val="C7F41B1C03554AC3BB1841EF7DA4F0AA"/>
          </w:pPr>
          <w:r w:rsidRPr="00480B8B">
            <w:rPr>
              <w:rStyle w:val="placeholder1Char"/>
              <w:rFonts w:hint="eastAsia"/>
              <w:sz w:val="16"/>
              <w:szCs w:val="16"/>
            </w:rPr>
            <w:t>____</w:t>
          </w:r>
        </w:p>
      </w:docPartBody>
    </w:docPart>
    <w:docPart>
      <w:docPartPr>
        <w:name w:val="740FF5B5F8314C6081E520156A5C2102"/>
        <w:category>
          <w:name w:val="常规"/>
          <w:gallery w:val="placeholder"/>
        </w:category>
        <w:types>
          <w:type w:val="bbPlcHdr"/>
        </w:types>
        <w:behaviors>
          <w:behavior w:val="content"/>
        </w:behaviors>
        <w:guid w:val="{60F1BEA3-132E-4ADE-AEAC-9A980600B400}"/>
      </w:docPartPr>
      <w:docPartBody>
        <w:p w:rsidR="004D550B" w:rsidRDefault="004D550B" w:rsidP="004D550B">
          <w:pPr>
            <w:pStyle w:val="740FF5B5F8314C6081E520156A5C2102"/>
          </w:pPr>
          <w:r w:rsidRPr="00480B8B">
            <w:rPr>
              <w:rStyle w:val="placeholder1Char"/>
              <w:rFonts w:hint="eastAsia"/>
              <w:sz w:val="16"/>
              <w:szCs w:val="16"/>
            </w:rPr>
            <w:t>____</w:t>
          </w:r>
        </w:p>
      </w:docPartBody>
    </w:docPart>
    <w:docPart>
      <w:docPartPr>
        <w:name w:val="8594BB7208CC4E5B97632F007FA3B08C"/>
        <w:category>
          <w:name w:val="常规"/>
          <w:gallery w:val="placeholder"/>
        </w:category>
        <w:types>
          <w:type w:val="bbPlcHdr"/>
        </w:types>
        <w:behaviors>
          <w:behavior w:val="content"/>
        </w:behaviors>
        <w:guid w:val="{3BD87C6B-98AF-4819-9723-A37E749C9BF9}"/>
      </w:docPartPr>
      <w:docPartBody>
        <w:p w:rsidR="004D550B" w:rsidRDefault="004D550B" w:rsidP="004D550B">
          <w:pPr>
            <w:pStyle w:val="8594BB7208CC4E5B97632F007FA3B08C"/>
          </w:pPr>
          <w:r w:rsidRPr="00480B8B">
            <w:rPr>
              <w:rStyle w:val="placeholder1Char"/>
              <w:rFonts w:hint="eastAsia"/>
              <w:sz w:val="16"/>
              <w:szCs w:val="16"/>
            </w:rPr>
            <w:t>____</w:t>
          </w:r>
        </w:p>
      </w:docPartBody>
    </w:docPart>
    <w:docPart>
      <w:docPartPr>
        <w:name w:val="985C99547FCC4C9EA10F80EC2DD8408F"/>
        <w:category>
          <w:name w:val="常规"/>
          <w:gallery w:val="placeholder"/>
        </w:category>
        <w:types>
          <w:type w:val="bbPlcHdr"/>
        </w:types>
        <w:behaviors>
          <w:behavior w:val="content"/>
        </w:behaviors>
        <w:guid w:val="{C4635ED0-76A5-4AB6-919B-4B8230131719}"/>
      </w:docPartPr>
      <w:docPartBody>
        <w:p w:rsidR="004D550B" w:rsidRDefault="004D550B" w:rsidP="004D550B">
          <w:pPr>
            <w:pStyle w:val="985C99547FCC4C9EA10F80EC2DD8408F"/>
          </w:pPr>
          <w:r w:rsidRPr="00480B8B">
            <w:rPr>
              <w:rStyle w:val="placeholder1Char"/>
              <w:rFonts w:hint="eastAsia"/>
              <w:sz w:val="16"/>
              <w:szCs w:val="16"/>
            </w:rPr>
            <w:t>____</w:t>
          </w:r>
        </w:p>
      </w:docPartBody>
    </w:docPart>
    <w:docPart>
      <w:docPartPr>
        <w:name w:val="F8DFFE3EC0934EB38AEB0099DC043E3E"/>
        <w:category>
          <w:name w:val="常规"/>
          <w:gallery w:val="placeholder"/>
        </w:category>
        <w:types>
          <w:type w:val="bbPlcHdr"/>
        </w:types>
        <w:behaviors>
          <w:behavior w:val="content"/>
        </w:behaviors>
        <w:guid w:val="{18620954-A6F2-4E09-A98E-0C58BA3D6BAB}"/>
      </w:docPartPr>
      <w:docPartBody>
        <w:p w:rsidR="004D550B" w:rsidRDefault="004D550B" w:rsidP="004D550B">
          <w:pPr>
            <w:pStyle w:val="F8DFFE3EC0934EB38AEB0099DC043E3E"/>
          </w:pPr>
          <w:r w:rsidRPr="00480B8B">
            <w:rPr>
              <w:rStyle w:val="placeholder1Char"/>
              <w:rFonts w:hint="eastAsia"/>
              <w:sz w:val="16"/>
              <w:szCs w:val="16"/>
            </w:rPr>
            <w:t>____</w:t>
          </w:r>
        </w:p>
      </w:docPartBody>
    </w:docPart>
    <w:docPart>
      <w:docPartPr>
        <w:name w:val="6FC70E0D68CD4375A629005E81B7F334"/>
        <w:category>
          <w:name w:val="常规"/>
          <w:gallery w:val="placeholder"/>
        </w:category>
        <w:types>
          <w:type w:val="bbPlcHdr"/>
        </w:types>
        <w:behaviors>
          <w:behavior w:val="content"/>
        </w:behaviors>
        <w:guid w:val="{7C5C4783-22F8-47DC-B080-5E90921699E7}"/>
      </w:docPartPr>
      <w:docPartBody>
        <w:p w:rsidR="004D550B" w:rsidRDefault="004D550B" w:rsidP="004D550B">
          <w:pPr>
            <w:pStyle w:val="6FC70E0D68CD4375A629005E81B7F334"/>
          </w:pPr>
          <w:r w:rsidRPr="00480B8B">
            <w:rPr>
              <w:rStyle w:val="placeholder1Char"/>
              <w:rFonts w:hint="eastAsia"/>
              <w:sz w:val="16"/>
              <w:szCs w:val="16"/>
            </w:rPr>
            <w:t>____</w:t>
          </w:r>
        </w:p>
      </w:docPartBody>
    </w:docPart>
    <w:docPart>
      <w:docPartPr>
        <w:name w:val="495B07225EAF486FADEA6D5598113FCE"/>
        <w:category>
          <w:name w:val="常规"/>
          <w:gallery w:val="placeholder"/>
        </w:category>
        <w:types>
          <w:type w:val="bbPlcHdr"/>
        </w:types>
        <w:behaviors>
          <w:behavior w:val="content"/>
        </w:behaviors>
        <w:guid w:val="{420F34CF-C431-4336-BE12-6C442CFC275D}"/>
      </w:docPartPr>
      <w:docPartBody>
        <w:p w:rsidR="004D550B" w:rsidRDefault="004D550B" w:rsidP="004D550B">
          <w:pPr>
            <w:pStyle w:val="495B07225EAF486FADEA6D5598113FCE"/>
          </w:pPr>
          <w:r w:rsidRPr="00480B8B">
            <w:rPr>
              <w:rStyle w:val="placeholder1Char"/>
              <w:rFonts w:hint="eastAsia"/>
              <w:sz w:val="16"/>
              <w:szCs w:val="16"/>
            </w:rPr>
            <w:t>____</w:t>
          </w:r>
        </w:p>
      </w:docPartBody>
    </w:docPart>
    <w:docPart>
      <w:docPartPr>
        <w:name w:val="8A1340C608AE40EB81E893EC4BDDAF77"/>
        <w:category>
          <w:name w:val="常规"/>
          <w:gallery w:val="placeholder"/>
        </w:category>
        <w:types>
          <w:type w:val="bbPlcHdr"/>
        </w:types>
        <w:behaviors>
          <w:behavior w:val="content"/>
        </w:behaviors>
        <w:guid w:val="{328D1317-A965-4F3F-ACEC-DD1FEF85B091}"/>
      </w:docPartPr>
      <w:docPartBody>
        <w:p w:rsidR="004D550B" w:rsidRDefault="004D550B" w:rsidP="004D550B">
          <w:pPr>
            <w:pStyle w:val="8A1340C608AE40EB81E893EC4BDDAF77"/>
          </w:pPr>
          <w:r w:rsidRPr="00480B8B">
            <w:rPr>
              <w:rStyle w:val="placeholder1Char"/>
              <w:rFonts w:hint="eastAsia"/>
              <w:sz w:val="16"/>
              <w:szCs w:val="16"/>
            </w:rPr>
            <w:t>____</w:t>
          </w:r>
        </w:p>
      </w:docPartBody>
    </w:docPart>
    <w:docPart>
      <w:docPartPr>
        <w:name w:val="A1B13320476C4486A3804B61309D54D3"/>
        <w:category>
          <w:name w:val="常规"/>
          <w:gallery w:val="placeholder"/>
        </w:category>
        <w:types>
          <w:type w:val="bbPlcHdr"/>
        </w:types>
        <w:behaviors>
          <w:behavior w:val="content"/>
        </w:behaviors>
        <w:guid w:val="{D71B0737-368F-48C9-8F39-252DF7780A68}"/>
      </w:docPartPr>
      <w:docPartBody>
        <w:p w:rsidR="004D550B" w:rsidRDefault="004D550B" w:rsidP="004D550B">
          <w:pPr>
            <w:pStyle w:val="A1B13320476C4486A3804B61309D54D3"/>
          </w:pPr>
          <w:r w:rsidRPr="00480B8B">
            <w:rPr>
              <w:rStyle w:val="placeholder1Char"/>
              <w:rFonts w:hint="eastAsia"/>
              <w:sz w:val="16"/>
              <w:szCs w:val="16"/>
            </w:rPr>
            <w:t>____</w:t>
          </w:r>
        </w:p>
      </w:docPartBody>
    </w:docPart>
    <w:docPart>
      <w:docPartPr>
        <w:name w:val="90160278EBCD4632A4D952B077E4C06C"/>
        <w:category>
          <w:name w:val="常规"/>
          <w:gallery w:val="placeholder"/>
        </w:category>
        <w:types>
          <w:type w:val="bbPlcHdr"/>
        </w:types>
        <w:behaviors>
          <w:behavior w:val="content"/>
        </w:behaviors>
        <w:guid w:val="{A0049B4E-81F7-4587-9C31-A95235A35690}"/>
      </w:docPartPr>
      <w:docPartBody>
        <w:p w:rsidR="004D550B" w:rsidRDefault="004D550B" w:rsidP="004D550B">
          <w:pPr>
            <w:pStyle w:val="90160278EBCD4632A4D952B077E4C06C"/>
          </w:pPr>
          <w:r w:rsidRPr="00480B8B">
            <w:rPr>
              <w:rStyle w:val="placeholder1Char"/>
              <w:rFonts w:hint="eastAsia"/>
              <w:sz w:val="16"/>
              <w:szCs w:val="16"/>
            </w:rPr>
            <w:t>____</w:t>
          </w:r>
        </w:p>
      </w:docPartBody>
    </w:docPart>
    <w:docPart>
      <w:docPartPr>
        <w:name w:val="A913E92721AD4F3D80C53E32B353236C"/>
        <w:category>
          <w:name w:val="常规"/>
          <w:gallery w:val="placeholder"/>
        </w:category>
        <w:types>
          <w:type w:val="bbPlcHdr"/>
        </w:types>
        <w:behaviors>
          <w:behavior w:val="content"/>
        </w:behaviors>
        <w:guid w:val="{8FA91604-EF9E-49E9-9F4D-F185C183AF28}"/>
      </w:docPartPr>
      <w:docPartBody>
        <w:p w:rsidR="004D550B" w:rsidRDefault="004D550B" w:rsidP="004D550B">
          <w:pPr>
            <w:pStyle w:val="A913E92721AD4F3D80C53E32B353236C"/>
          </w:pPr>
          <w:r w:rsidRPr="00480B8B">
            <w:rPr>
              <w:rStyle w:val="placeholder1Char"/>
              <w:rFonts w:hint="eastAsia"/>
              <w:sz w:val="16"/>
              <w:szCs w:val="16"/>
            </w:rPr>
            <w:t>____</w:t>
          </w:r>
        </w:p>
      </w:docPartBody>
    </w:docPart>
    <w:docPart>
      <w:docPartPr>
        <w:name w:val="4B128BA15FE947589EA7C4E8F53B7209"/>
        <w:category>
          <w:name w:val="常规"/>
          <w:gallery w:val="placeholder"/>
        </w:category>
        <w:types>
          <w:type w:val="bbPlcHdr"/>
        </w:types>
        <w:behaviors>
          <w:behavior w:val="content"/>
        </w:behaviors>
        <w:guid w:val="{7C4F5823-B18D-4A14-80BE-63DE93DC2A14}"/>
      </w:docPartPr>
      <w:docPartBody>
        <w:p w:rsidR="004D550B" w:rsidRDefault="004D550B" w:rsidP="004D550B">
          <w:pPr>
            <w:pStyle w:val="4B128BA15FE947589EA7C4E8F53B7209"/>
          </w:pPr>
          <w:r w:rsidRPr="00480B8B">
            <w:rPr>
              <w:rStyle w:val="placeholder1Char"/>
              <w:rFonts w:hint="eastAsia"/>
              <w:sz w:val="16"/>
              <w:szCs w:val="16"/>
            </w:rPr>
            <w:t>____</w:t>
          </w:r>
        </w:p>
      </w:docPartBody>
    </w:docPart>
    <w:docPart>
      <w:docPartPr>
        <w:name w:val="A33B09B65D244FC1B0E66E519FE8A17C"/>
        <w:category>
          <w:name w:val="常规"/>
          <w:gallery w:val="placeholder"/>
        </w:category>
        <w:types>
          <w:type w:val="bbPlcHdr"/>
        </w:types>
        <w:behaviors>
          <w:behavior w:val="content"/>
        </w:behaviors>
        <w:guid w:val="{EEC34C86-812E-48BB-B1BF-7B9B036168AD}"/>
      </w:docPartPr>
      <w:docPartBody>
        <w:p w:rsidR="004D550B" w:rsidRDefault="004D550B" w:rsidP="004D550B">
          <w:pPr>
            <w:pStyle w:val="A33B09B65D244FC1B0E66E519FE8A17C"/>
          </w:pPr>
          <w:r w:rsidRPr="00480B8B">
            <w:rPr>
              <w:rStyle w:val="placeholder1Char"/>
              <w:rFonts w:hint="eastAsia"/>
              <w:sz w:val="16"/>
              <w:szCs w:val="16"/>
            </w:rPr>
            <w:t>____</w:t>
          </w:r>
        </w:p>
      </w:docPartBody>
    </w:docPart>
    <w:docPart>
      <w:docPartPr>
        <w:name w:val="F5ACCEFB89504B41AD9A3EEFB41DF5DD"/>
        <w:category>
          <w:name w:val="常规"/>
          <w:gallery w:val="placeholder"/>
        </w:category>
        <w:types>
          <w:type w:val="bbPlcHdr"/>
        </w:types>
        <w:behaviors>
          <w:behavior w:val="content"/>
        </w:behaviors>
        <w:guid w:val="{C04A9524-29FA-455B-9A41-DB9A3E78FE9C}"/>
      </w:docPartPr>
      <w:docPartBody>
        <w:p w:rsidR="004D550B" w:rsidRDefault="004D550B" w:rsidP="004D550B">
          <w:pPr>
            <w:pStyle w:val="F5ACCEFB89504B41AD9A3EEFB41DF5DD"/>
          </w:pPr>
          <w:r w:rsidRPr="00480B8B">
            <w:rPr>
              <w:rStyle w:val="placeholder1Char"/>
              <w:rFonts w:hint="eastAsia"/>
              <w:sz w:val="16"/>
              <w:szCs w:val="16"/>
            </w:rPr>
            <w:t>____</w:t>
          </w:r>
        </w:p>
      </w:docPartBody>
    </w:docPart>
    <w:docPart>
      <w:docPartPr>
        <w:name w:val="48F5CEA2361C485EB185C7099FA5399D"/>
        <w:category>
          <w:name w:val="常规"/>
          <w:gallery w:val="placeholder"/>
        </w:category>
        <w:types>
          <w:type w:val="bbPlcHdr"/>
        </w:types>
        <w:behaviors>
          <w:behavior w:val="content"/>
        </w:behaviors>
        <w:guid w:val="{2BDE35D9-ED40-459F-B692-DADCCBF948C8}"/>
      </w:docPartPr>
      <w:docPartBody>
        <w:p w:rsidR="004D550B" w:rsidRDefault="004D550B" w:rsidP="004D550B">
          <w:pPr>
            <w:pStyle w:val="48F5CEA2361C485EB185C7099FA5399D"/>
          </w:pPr>
          <w:r w:rsidRPr="00480B8B">
            <w:rPr>
              <w:rStyle w:val="placeholder1Char"/>
              <w:rFonts w:hint="eastAsia"/>
              <w:sz w:val="16"/>
              <w:szCs w:val="16"/>
            </w:rPr>
            <w:t>____</w:t>
          </w:r>
        </w:p>
      </w:docPartBody>
    </w:docPart>
    <w:docPart>
      <w:docPartPr>
        <w:name w:val="04188CC6DAAD414BA1AB7FA0CF1134DC"/>
        <w:category>
          <w:name w:val="常规"/>
          <w:gallery w:val="placeholder"/>
        </w:category>
        <w:types>
          <w:type w:val="bbPlcHdr"/>
        </w:types>
        <w:behaviors>
          <w:behavior w:val="content"/>
        </w:behaviors>
        <w:guid w:val="{8222C5E0-C7CD-4FF8-A402-5875192112E8}"/>
      </w:docPartPr>
      <w:docPartBody>
        <w:p w:rsidR="004D550B" w:rsidRDefault="004D550B" w:rsidP="004D550B">
          <w:pPr>
            <w:pStyle w:val="04188CC6DAAD414BA1AB7FA0CF1134DC"/>
          </w:pPr>
          <w:r w:rsidRPr="00480B8B">
            <w:rPr>
              <w:rStyle w:val="placeholder1Char"/>
              <w:rFonts w:hint="eastAsia"/>
              <w:sz w:val="16"/>
              <w:szCs w:val="16"/>
            </w:rPr>
            <w:t>____</w:t>
          </w:r>
        </w:p>
      </w:docPartBody>
    </w:docPart>
    <w:docPart>
      <w:docPartPr>
        <w:name w:val="1195CE24E0F8494BADA5BFBB8266C392"/>
        <w:category>
          <w:name w:val="常规"/>
          <w:gallery w:val="placeholder"/>
        </w:category>
        <w:types>
          <w:type w:val="bbPlcHdr"/>
        </w:types>
        <w:behaviors>
          <w:behavior w:val="content"/>
        </w:behaviors>
        <w:guid w:val="{6A1153EB-6DCD-44F8-BE19-B37E6681ABDF}"/>
      </w:docPartPr>
      <w:docPartBody>
        <w:p w:rsidR="004D550B" w:rsidRDefault="004D550B" w:rsidP="004D550B">
          <w:pPr>
            <w:pStyle w:val="1195CE24E0F8494BADA5BFBB8266C392"/>
          </w:pPr>
          <w:r w:rsidRPr="00480B8B">
            <w:rPr>
              <w:rStyle w:val="placeholder1Char"/>
              <w:rFonts w:hint="eastAsia"/>
              <w:sz w:val="16"/>
              <w:szCs w:val="16"/>
            </w:rPr>
            <w:t>____</w:t>
          </w:r>
        </w:p>
      </w:docPartBody>
    </w:docPart>
    <w:docPart>
      <w:docPartPr>
        <w:name w:val="066C3BA2E2104B0E8C763E46155EC59C"/>
        <w:category>
          <w:name w:val="常规"/>
          <w:gallery w:val="placeholder"/>
        </w:category>
        <w:types>
          <w:type w:val="bbPlcHdr"/>
        </w:types>
        <w:behaviors>
          <w:behavior w:val="content"/>
        </w:behaviors>
        <w:guid w:val="{D3AC14AD-025A-4A2E-ADD8-E2AFFD428E3C}"/>
      </w:docPartPr>
      <w:docPartBody>
        <w:p w:rsidR="004D550B" w:rsidRDefault="004D550B" w:rsidP="004D550B">
          <w:pPr>
            <w:pStyle w:val="066C3BA2E2104B0E8C763E46155EC59C"/>
          </w:pPr>
          <w:r w:rsidRPr="00480B8B">
            <w:rPr>
              <w:rStyle w:val="placeholder1Char"/>
              <w:rFonts w:hint="eastAsia"/>
              <w:sz w:val="16"/>
              <w:szCs w:val="16"/>
            </w:rPr>
            <w:t>____</w:t>
          </w:r>
        </w:p>
      </w:docPartBody>
    </w:docPart>
    <w:docPart>
      <w:docPartPr>
        <w:name w:val="482DDF9F2C5645C9816BA50151884302"/>
        <w:category>
          <w:name w:val="常规"/>
          <w:gallery w:val="placeholder"/>
        </w:category>
        <w:types>
          <w:type w:val="bbPlcHdr"/>
        </w:types>
        <w:behaviors>
          <w:behavior w:val="content"/>
        </w:behaviors>
        <w:guid w:val="{5D20898F-7D53-4F4A-86F3-784D2B55B237}"/>
      </w:docPartPr>
      <w:docPartBody>
        <w:p w:rsidR="004D550B" w:rsidRDefault="004D550B" w:rsidP="004D550B">
          <w:pPr>
            <w:pStyle w:val="482DDF9F2C5645C9816BA50151884302"/>
          </w:pPr>
          <w:r w:rsidRPr="00480B8B">
            <w:rPr>
              <w:rStyle w:val="placeholder1Char"/>
              <w:rFonts w:hint="eastAsia"/>
              <w:sz w:val="16"/>
              <w:szCs w:val="16"/>
            </w:rPr>
            <w:t>____</w:t>
          </w:r>
        </w:p>
      </w:docPartBody>
    </w:docPart>
    <w:docPart>
      <w:docPartPr>
        <w:name w:val="53925F87B4674A82868D2547EAB4ABC6"/>
        <w:category>
          <w:name w:val="常规"/>
          <w:gallery w:val="placeholder"/>
        </w:category>
        <w:types>
          <w:type w:val="bbPlcHdr"/>
        </w:types>
        <w:behaviors>
          <w:behavior w:val="content"/>
        </w:behaviors>
        <w:guid w:val="{4E292B12-7DB9-4796-9D08-FEE944B76666}"/>
      </w:docPartPr>
      <w:docPartBody>
        <w:p w:rsidR="004D550B" w:rsidRDefault="004D550B" w:rsidP="004D550B">
          <w:pPr>
            <w:pStyle w:val="53925F87B4674A82868D2547EAB4ABC6"/>
          </w:pPr>
          <w:r w:rsidRPr="00480B8B">
            <w:rPr>
              <w:rStyle w:val="placeholder1Char"/>
              <w:rFonts w:hint="eastAsia"/>
              <w:sz w:val="16"/>
              <w:szCs w:val="16"/>
            </w:rPr>
            <w:t>____</w:t>
          </w:r>
        </w:p>
      </w:docPartBody>
    </w:docPart>
    <w:docPart>
      <w:docPartPr>
        <w:name w:val="D557F4A7386F4985A98E75D419119142"/>
        <w:category>
          <w:name w:val="常规"/>
          <w:gallery w:val="placeholder"/>
        </w:category>
        <w:types>
          <w:type w:val="bbPlcHdr"/>
        </w:types>
        <w:behaviors>
          <w:behavior w:val="content"/>
        </w:behaviors>
        <w:guid w:val="{34D4A90A-9AA1-4F4C-B182-4E392EEDDA9C}"/>
      </w:docPartPr>
      <w:docPartBody>
        <w:p w:rsidR="004D550B" w:rsidRDefault="004D550B" w:rsidP="004D550B">
          <w:pPr>
            <w:pStyle w:val="D557F4A7386F4985A98E75D419119142"/>
          </w:pPr>
          <w:r w:rsidRPr="00480B8B">
            <w:rPr>
              <w:rStyle w:val="placeholder1Char"/>
              <w:rFonts w:hint="eastAsia"/>
              <w:sz w:val="16"/>
              <w:szCs w:val="16"/>
            </w:rPr>
            <w:t>____</w:t>
          </w:r>
        </w:p>
      </w:docPartBody>
    </w:docPart>
    <w:docPart>
      <w:docPartPr>
        <w:name w:val="3C1C3AA08C674436B2AF9126D7359F8C"/>
        <w:category>
          <w:name w:val="常规"/>
          <w:gallery w:val="placeholder"/>
        </w:category>
        <w:types>
          <w:type w:val="bbPlcHdr"/>
        </w:types>
        <w:behaviors>
          <w:behavior w:val="content"/>
        </w:behaviors>
        <w:guid w:val="{C8B83214-BDBC-4BC4-8A06-642C2903D471}"/>
      </w:docPartPr>
      <w:docPartBody>
        <w:p w:rsidR="004D550B" w:rsidRDefault="004D550B" w:rsidP="004D550B">
          <w:pPr>
            <w:pStyle w:val="3C1C3AA08C674436B2AF9126D7359F8C"/>
          </w:pPr>
          <w:r w:rsidRPr="00480B8B">
            <w:rPr>
              <w:rStyle w:val="placeholder1Char"/>
              <w:rFonts w:hint="eastAsia"/>
              <w:sz w:val="16"/>
              <w:szCs w:val="16"/>
            </w:rPr>
            <w:t>____</w:t>
          </w:r>
        </w:p>
      </w:docPartBody>
    </w:docPart>
    <w:docPart>
      <w:docPartPr>
        <w:name w:val="26D176235C094F09BAF6CA7AFA4EC015"/>
        <w:category>
          <w:name w:val="常规"/>
          <w:gallery w:val="placeholder"/>
        </w:category>
        <w:types>
          <w:type w:val="bbPlcHdr"/>
        </w:types>
        <w:behaviors>
          <w:behavior w:val="content"/>
        </w:behaviors>
        <w:guid w:val="{5A0E30BD-C123-4B10-98A8-BBC043F045AB}"/>
      </w:docPartPr>
      <w:docPartBody>
        <w:p w:rsidR="004D550B" w:rsidRDefault="004D550B" w:rsidP="004D550B">
          <w:pPr>
            <w:pStyle w:val="26D176235C094F09BAF6CA7AFA4EC015"/>
          </w:pPr>
          <w:r w:rsidRPr="00480B8B">
            <w:rPr>
              <w:rStyle w:val="placeholder1Char"/>
              <w:rFonts w:hint="eastAsia"/>
              <w:sz w:val="16"/>
              <w:szCs w:val="16"/>
            </w:rPr>
            <w:t>____</w:t>
          </w:r>
        </w:p>
      </w:docPartBody>
    </w:docPart>
    <w:docPart>
      <w:docPartPr>
        <w:name w:val="5E8864E9299543FC94A4AB147EA5D676"/>
        <w:category>
          <w:name w:val="常规"/>
          <w:gallery w:val="placeholder"/>
        </w:category>
        <w:types>
          <w:type w:val="bbPlcHdr"/>
        </w:types>
        <w:behaviors>
          <w:behavior w:val="content"/>
        </w:behaviors>
        <w:guid w:val="{D8433785-859B-41B3-BC47-5D06C0561C1D}"/>
      </w:docPartPr>
      <w:docPartBody>
        <w:p w:rsidR="004D550B" w:rsidRDefault="004D550B" w:rsidP="004D550B">
          <w:pPr>
            <w:pStyle w:val="5E8864E9299543FC94A4AB147EA5D676"/>
          </w:pPr>
          <w:r w:rsidRPr="00480B8B">
            <w:rPr>
              <w:rStyle w:val="placeholder1Char"/>
              <w:rFonts w:hint="eastAsia"/>
              <w:sz w:val="16"/>
              <w:szCs w:val="16"/>
            </w:rPr>
            <w:t>____</w:t>
          </w:r>
        </w:p>
      </w:docPartBody>
    </w:docPart>
    <w:docPart>
      <w:docPartPr>
        <w:name w:val="665D47542C69488F960E40FE51DC4CA7"/>
        <w:category>
          <w:name w:val="常规"/>
          <w:gallery w:val="placeholder"/>
        </w:category>
        <w:types>
          <w:type w:val="bbPlcHdr"/>
        </w:types>
        <w:behaviors>
          <w:behavior w:val="content"/>
        </w:behaviors>
        <w:guid w:val="{3AA5C81A-EAF9-4898-A611-D1055562FAE0}"/>
      </w:docPartPr>
      <w:docPartBody>
        <w:p w:rsidR="004D550B" w:rsidRDefault="004D550B" w:rsidP="004D550B">
          <w:pPr>
            <w:pStyle w:val="665D47542C69488F960E40FE51DC4CA7"/>
          </w:pPr>
          <w:r w:rsidRPr="00480B8B">
            <w:rPr>
              <w:rStyle w:val="placeholder1Char"/>
              <w:rFonts w:hint="eastAsia"/>
              <w:sz w:val="16"/>
              <w:szCs w:val="16"/>
            </w:rPr>
            <w:t>____</w:t>
          </w:r>
        </w:p>
      </w:docPartBody>
    </w:docPart>
    <w:docPart>
      <w:docPartPr>
        <w:name w:val="3CF59601DAF54E4AB25C140F461370C3"/>
        <w:category>
          <w:name w:val="常规"/>
          <w:gallery w:val="placeholder"/>
        </w:category>
        <w:types>
          <w:type w:val="bbPlcHdr"/>
        </w:types>
        <w:behaviors>
          <w:behavior w:val="content"/>
        </w:behaviors>
        <w:guid w:val="{7E35FD2A-B405-41AF-8E95-DF2549DC5897}"/>
      </w:docPartPr>
      <w:docPartBody>
        <w:p w:rsidR="004D550B" w:rsidRDefault="004D550B" w:rsidP="004D550B">
          <w:pPr>
            <w:pStyle w:val="3CF59601DAF54E4AB25C140F461370C3"/>
          </w:pPr>
          <w:r w:rsidRPr="00480B8B">
            <w:rPr>
              <w:rStyle w:val="placeholder1Char"/>
              <w:rFonts w:hint="eastAsia"/>
              <w:sz w:val="16"/>
              <w:szCs w:val="16"/>
            </w:rPr>
            <w:t>____</w:t>
          </w:r>
        </w:p>
      </w:docPartBody>
    </w:docPart>
    <w:docPart>
      <w:docPartPr>
        <w:name w:val="697BB220E8FC497EBB8BC76A35A06482"/>
        <w:category>
          <w:name w:val="常规"/>
          <w:gallery w:val="placeholder"/>
        </w:category>
        <w:types>
          <w:type w:val="bbPlcHdr"/>
        </w:types>
        <w:behaviors>
          <w:behavior w:val="content"/>
        </w:behaviors>
        <w:guid w:val="{DF7D0F91-C57E-4A99-88B9-6DBC3A43778E}"/>
      </w:docPartPr>
      <w:docPartBody>
        <w:p w:rsidR="004D550B" w:rsidRDefault="004D550B" w:rsidP="004D550B">
          <w:pPr>
            <w:pStyle w:val="697BB220E8FC497EBB8BC76A35A06482"/>
          </w:pPr>
          <w:r w:rsidRPr="00480B8B">
            <w:rPr>
              <w:rStyle w:val="placeholder1Char"/>
              <w:rFonts w:hint="eastAsia"/>
              <w:sz w:val="16"/>
              <w:szCs w:val="16"/>
            </w:rPr>
            <w:t>____</w:t>
          </w:r>
        </w:p>
      </w:docPartBody>
    </w:docPart>
    <w:docPart>
      <w:docPartPr>
        <w:name w:val="335E2A4A60CB429A9466D75F3B5FF6BD"/>
        <w:category>
          <w:name w:val="常规"/>
          <w:gallery w:val="placeholder"/>
        </w:category>
        <w:types>
          <w:type w:val="bbPlcHdr"/>
        </w:types>
        <w:behaviors>
          <w:behavior w:val="content"/>
        </w:behaviors>
        <w:guid w:val="{3AFEEB50-5045-4F6B-B567-74E87F667813}"/>
      </w:docPartPr>
      <w:docPartBody>
        <w:p w:rsidR="004D550B" w:rsidRDefault="004D550B" w:rsidP="004D550B">
          <w:pPr>
            <w:pStyle w:val="335E2A4A60CB429A9466D75F3B5FF6BD"/>
          </w:pPr>
          <w:r w:rsidRPr="00480B8B">
            <w:rPr>
              <w:rStyle w:val="placeholder1Char"/>
              <w:rFonts w:hint="eastAsia"/>
              <w:sz w:val="16"/>
              <w:szCs w:val="16"/>
            </w:rPr>
            <w:t>____</w:t>
          </w:r>
        </w:p>
      </w:docPartBody>
    </w:docPart>
    <w:docPart>
      <w:docPartPr>
        <w:name w:val="47A6D4A25FB84E18AE88380E77F601E6"/>
        <w:category>
          <w:name w:val="常规"/>
          <w:gallery w:val="placeholder"/>
        </w:category>
        <w:types>
          <w:type w:val="bbPlcHdr"/>
        </w:types>
        <w:behaviors>
          <w:behavior w:val="content"/>
        </w:behaviors>
        <w:guid w:val="{7A1789C5-6537-4044-B97D-2B6904776BBF}"/>
      </w:docPartPr>
      <w:docPartBody>
        <w:p w:rsidR="004D550B" w:rsidRDefault="004D550B" w:rsidP="004D550B">
          <w:pPr>
            <w:pStyle w:val="47A6D4A25FB84E18AE88380E77F601E6"/>
          </w:pPr>
          <w:r w:rsidRPr="00480B8B">
            <w:rPr>
              <w:rStyle w:val="placeholder1Char"/>
              <w:rFonts w:hint="eastAsia"/>
              <w:sz w:val="16"/>
              <w:szCs w:val="16"/>
            </w:rPr>
            <w:t>____</w:t>
          </w:r>
        </w:p>
      </w:docPartBody>
    </w:docPart>
    <w:docPart>
      <w:docPartPr>
        <w:name w:val="A572DACADC0B43FFA916325C64194B4F"/>
        <w:category>
          <w:name w:val="常规"/>
          <w:gallery w:val="placeholder"/>
        </w:category>
        <w:types>
          <w:type w:val="bbPlcHdr"/>
        </w:types>
        <w:behaviors>
          <w:behavior w:val="content"/>
        </w:behaviors>
        <w:guid w:val="{EF21DD7C-A96D-4644-8B74-49745EC41B2E}"/>
      </w:docPartPr>
      <w:docPartBody>
        <w:p w:rsidR="004D550B" w:rsidRDefault="004D550B" w:rsidP="004D550B">
          <w:pPr>
            <w:pStyle w:val="A572DACADC0B43FFA916325C64194B4F"/>
          </w:pPr>
          <w:r w:rsidRPr="00480B8B">
            <w:rPr>
              <w:rStyle w:val="placeholder1Char"/>
              <w:rFonts w:hint="eastAsia"/>
              <w:sz w:val="16"/>
              <w:szCs w:val="16"/>
            </w:rPr>
            <w:t>____</w:t>
          </w:r>
        </w:p>
      </w:docPartBody>
    </w:docPart>
    <w:docPart>
      <w:docPartPr>
        <w:name w:val="211A80FEC6114A5BB9AB2ACB950ED24D"/>
        <w:category>
          <w:name w:val="常规"/>
          <w:gallery w:val="placeholder"/>
        </w:category>
        <w:types>
          <w:type w:val="bbPlcHdr"/>
        </w:types>
        <w:behaviors>
          <w:behavior w:val="content"/>
        </w:behaviors>
        <w:guid w:val="{497BB8C5-0F69-4802-90FE-4CF2A1AB7EC4}"/>
      </w:docPartPr>
      <w:docPartBody>
        <w:p w:rsidR="004D550B" w:rsidRDefault="004D550B" w:rsidP="004D550B">
          <w:pPr>
            <w:pStyle w:val="211A80FEC6114A5BB9AB2ACB950ED24D"/>
          </w:pPr>
          <w:r w:rsidRPr="00480B8B">
            <w:rPr>
              <w:rStyle w:val="placeholder1Char"/>
              <w:rFonts w:hint="eastAsia"/>
              <w:sz w:val="16"/>
              <w:szCs w:val="16"/>
            </w:rPr>
            <w:t>____</w:t>
          </w:r>
        </w:p>
      </w:docPartBody>
    </w:docPart>
    <w:docPart>
      <w:docPartPr>
        <w:name w:val="DEC275FC7009442B972BB586C785BFD6"/>
        <w:category>
          <w:name w:val="常规"/>
          <w:gallery w:val="placeholder"/>
        </w:category>
        <w:types>
          <w:type w:val="bbPlcHdr"/>
        </w:types>
        <w:behaviors>
          <w:behavior w:val="content"/>
        </w:behaviors>
        <w:guid w:val="{6CAE389D-6D96-47E2-93EE-5E9C5E52CCF5}"/>
      </w:docPartPr>
      <w:docPartBody>
        <w:p w:rsidR="004D550B" w:rsidRDefault="004D550B" w:rsidP="004D550B">
          <w:pPr>
            <w:pStyle w:val="DEC275FC7009442B972BB586C785BFD6"/>
          </w:pPr>
          <w:r w:rsidRPr="00480B8B">
            <w:rPr>
              <w:rStyle w:val="placeholder1Char"/>
              <w:rFonts w:hint="eastAsia"/>
              <w:sz w:val="16"/>
              <w:szCs w:val="16"/>
            </w:rPr>
            <w:t>____</w:t>
          </w:r>
        </w:p>
      </w:docPartBody>
    </w:docPart>
    <w:docPart>
      <w:docPartPr>
        <w:name w:val="396FC6E60A994FA39F8C41A250EB0559"/>
        <w:category>
          <w:name w:val="常规"/>
          <w:gallery w:val="placeholder"/>
        </w:category>
        <w:types>
          <w:type w:val="bbPlcHdr"/>
        </w:types>
        <w:behaviors>
          <w:behavior w:val="content"/>
        </w:behaviors>
        <w:guid w:val="{B83AE225-33DA-4A0F-B88F-9B1F339AD183}"/>
      </w:docPartPr>
      <w:docPartBody>
        <w:p w:rsidR="004D550B" w:rsidRDefault="004D550B" w:rsidP="004D550B">
          <w:pPr>
            <w:pStyle w:val="396FC6E60A994FA39F8C41A250EB0559"/>
          </w:pPr>
          <w:r w:rsidRPr="00480B8B">
            <w:rPr>
              <w:rStyle w:val="placeholder1Char"/>
              <w:rFonts w:hint="eastAsia"/>
              <w:sz w:val="16"/>
              <w:szCs w:val="16"/>
            </w:rPr>
            <w:t>____</w:t>
          </w:r>
        </w:p>
      </w:docPartBody>
    </w:docPart>
    <w:docPart>
      <w:docPartPr>
        <w:name w:val="C6BF3EEADF5D4AFDBC3A5074A411F06D"/>
        <w:category>
          <w:name w:val="常规"/>
          <w:gallery w:val="placeholder"/>
        </w:category>
        <w:types>
          <w:type w:val="bbPlcHdr"/>
        </w:types>
        <w:behaviors>
          <w:behavior w:val="content"/>
        </w:behaviors>
        <w:guid w:val="{7EEA6B4F-FAA2-4ACF-9598-9284495A0134}"/>
      </w:docPartPr>
      <w:docPartBody>
        <w:p w:rsidR="004D550B" w:rsidRDefault="004D550B" w:rsidP="004D550B">
          <w:pPr>
            <w:pStyle w:val="C6BF3EEADF5D4AFDBC3A5074A411F06D"/>
          </w:pPr>
          <w:r w:rsidRPr="00480B8B">
            <w:rPr>
              <w:rStyle w:val="placeholder1Char"/>
              <w:rFonts w:hint="eastAsia"/>
              <w:sz w:val="16"/>
              <w:szCs w:val="16"/>
            </w:rPr>
            <w:t>____</w:t>
          </w:r>
        </w:p>
      </w:docPartBody>
    </w:docPart>
    <w:docPart>
      <w:docPartPr>
        <w:name w:val="E50C54B9A514404D919D16AF97DA9282"/>
        <w:category>
          <w:name w:val="常规"/>
          <w:gallery w:val="placeholder"/>
        </w:category>
        <w:types>
          <w:type w:val="bbPlcHdr"/>
        </w:types>
        <w:behaviors>
          <w:behavior w:val="content"/>
        </w:behaviors>
        <w:guid w:val="{10C3549C-1D1E-4D81-AFF4-6F9DC8524876}"/>
      </w:docPartPr>
      <w:docPartBody>
        <w:p w:rsidR="004D550B" w:rsidRDefault="004D550B" w:rsidP="004D550B">
          <w:pPr>
            <w:pStyle w:val="E50C54B9A514404D919D16AF97DA9282"/>
          </w:pPr>
          <w:r w:rsidRPr="00480B8B">
            <w:rPr>
              <w:rStyle w:val="placeholder1Char"/>
              <w:rFonts w:hint="eastAsia"/>
              <w:sz w:val="16"/>
              <w:szCs w:val="16"/>
            </w:rPr>
            <w:t>____</w:t>
          </w:r>
        </w:p>
      </w:docPartBody>
    </w:docPart>
    <w:docPart>
      <w:docPartPr>
        <w:name w:val="6D807D092B184A2AB27CEEBDAB11D66E"/>
        <w:category>
          <w:name w:val="常规"/>
          <w:gallery w:val="placeholder"/>
        </w:category>
        <w:types>
          <w:type w:val="bbPlcHdr"/>
        </w:types>
        <w:behaviors>
          <w:behavior w:val="content"/>
        </w:behaviors>
        <w:guid w:val="{98B9B245-0001-4613-9319-DB057A17BFA9}"/>
      </w:docPartPr>
      <w:docPartBody>
        <w:p w:rsidR="004D550B" w:rsidRDefault="004D550B" w:rsidP="004D550B">
          <w:pPr>
            <w:pStyle w:val="6D807D092B184A2AB27CEEBDAB11D66E"/>
          </w:pPr>
          <w:r w:rsidRPr="00480B8B">
            <w:rPr>
              <w:rStyle w:val="placeholder1Char"/>
              <w:rFonts w:hint="eastAsia"/>
              <w:sz w:val="16"/>
              <w:szCs w:val="16"/>
            </w:rPr>
            <w:t>____</w:t>
          </w:r>
        </w:p>
      </w:docPartBody>
    </w:docPart>
    <w:docPart>
      <w:docPartPr>
        <w:name w:val="827BF67FB9F24A32B47E74B277236CFE"/>
        <w:category>
          <w:name w:val="常规"/>
          <w:gallery w:val="placeholder"/>
        </w:category>
        <w:types>
          <w:type w:val="bbPlcHdr"/>
        </w:types>
        <w:behaviors>
          <w:behavior w:val="content"/>
        </w:behaviors>
        <w:guid w:val="{A417220E-95B5-422F-A2B5-07B96EB6F147}"/>
      </w:docPartPr>
      <w:docPartBody>
        <w:p w:rsidR="004D550B" w:rsidRDefault="004D550B" w:rsidP="004D550B">
          <w:pPr>
            <w:pStyle w:val="827BF67FB9F24A32B47E74B277236CFE"/>
          </w:pPr>
          <w:r w:rsidRPr="00480B8B">
            <w:rPr>
              <w:rStyle w:val="placeholder1Char"/>
              <w:rFonts w:hint="eastAsia"/>
              <w:sz w:val="16"/>
              <w:szCs w:val="16"/>
            </w:rPr>
            <w:t>____</w:t>
          </w:r>
        </w:p>
      </w:docPartBody>
    </w:docPart>
    <w:docPart>
      <w:docPartPr>
        <w:name w:val="720E881E59974D9A84800DCC7A4F9D91"/>
        <w:category>
          <w:name w:val="常规"/>
          <w:gallery w:val="placeholder"/>
        </w:category>
        <w:types>
          <w:type w:val="bbPlcHdr"/>
        </w:types>
        <w:behaviors>
          <w:behavior w:val="content"/>
        </w:behaviors>
        <w:guid w:val="{B039508B-A4A0-46EC-BC7E-3A36EA59093D}"/>
      </w:docPartPr>
      <w:docPartBody>
        <w:p w:rsidR="004D550B" w:rsidRDefault="004D550B" w:rsidP="004D550B">
          <w:pPr>
            <w:pStyle w:val="720E881E59974D9A84800DCC7A4F9D91"/>
          </w:pPr>
          <w:r w:rsidRPr="00480B8B">
            <w:rPr>
              <w:rStyle w:val="placeholder1Char"/>
              <w:rFonts w:hint="eastAsia"/>
              <w:sz w:val="16"/>
              <w:szCs w:val="16"/>
            </w:rPr>
            <w:t>____</w:t>
          </w:r>
        </w:p>
      </w:docPartBody>
    </w:docPart>
    <w:docPart>
      <w:docPartPr>
        <w:name w:val="E1616399863845CE8263CE78BE48A3D0"/>
        <w:category>
          <w:name w:val="常规"/>
          <w:gallery w:val="placeholder"/>
        </w:category>
        <w:types>
          <w:type w:val="bbPlcHdr"/>
        </w:types>
        <w:behaviors>
          <w:behavior w:val="content"/>
        </w:behaviors>
        <w:guid w:val="{1A1C9407-04F2-4854-891F-432D9600271B}"/>
      </w:docPartPr>
      <w:docPartBody>
        <w:p w:rsidR="004D550B" w:rsidRDefault="004D550B" w:rsidP="004D550B">
          <w:pPr>
            <w:pStyle w:val="E1616399863845CE8263CE78BE48A3D0"/>
          </w:pPr>
          <w:r w:rsidRPr="00480B8B">
            <w:rPr>
              <w:rStyle w:val="placeholder1Char"/>
              <w:rFonts w:hint="eastAsia"/>
              <w:sz w:val="16"/>
              <w:szCs w:val="16"/>
            </w:rPr>
            <w:t>____</w:t>
          </w:r>
        </w:p>
      </w:docPartBody>
    </w:docPart>
    <w:docPart>
      <w:docPartPr>
        <w:name w:val="04308B8C0C7945409B9E0EA6E012DCDF"/>
        <w:category>
          <w:name w:val="常规"/>
          <w:gallery w:val="placeholder"/>
        </w:category>
        <w:types>
          <w:type w:val="bbPlcHdr"/>
        </w:types>
        <w:behaviors>
          <w:behavior w:val="content"/>
        </w:behaviors>
        <w:guid w:val="{5FC056C1-58FF-4AFA-99C0-282E28ACA6F7}"/>
      </w:docPartPr>
      <w:docPartBody>
        <w:p w:rsidR="004D550B" w:rsidRDefault="004D550B" w:rsidP="004D550B">
          <w:pPr>
            <w:pStyle w:val="04308B8C0C7945409B9E0EA6E012DCDF"/>
          </w:pPr>
          <w:r w:rsidRPr="00480B8B">
            <w:rPr>
              <w:rStyle w:val="placeholder1Char"/>
              <w:rFonts w:hint="eastAsia"/>
              <w:sz w:val="16"/>
              <w:szCs w:val="16"/>
            </w:rPr>
            <w:t>____</w:t>
          </w:r>
        </w:p>
      </w:docPartBody>
    </w:docPart>
    <w:docPart>
      <w:docPartPr>
        <w:name w:val="E05F0F5400A24C24B4C797D6F09776A5"/>
        <w:category>
          <w:name w:val="常规"/>
          <w:gallery w:val="placeholder"/>
        </w:category>
        <w:types>
          <w:type w:val="bbPlcHdr"/>
        </w:types>
        <w:behaviors>
          <w:behavior w:val="content"/>
        </w:behaviors>
        <w:guid w:val="{548274C6-6A63-41AA-92F8-24D7C93F600D}"/>
      </w:docPartPr>
      <w:docPartBody>
        <w:p w:rsidR="004D550B" w:rsidRDefault="004D550B" w:rsidP="004D550B">
          <w:pPr>
            <w:pStyle w:val="E05F0F5400A24C24B4C797D6F09776A5"/>
          </w:pPr>
          <w:r w:rsidRPr="00480B8B">
            <w:rPr>
              <w:rStyle w:val="placeholder1Char"/>
              <w:rFonts w:hint="eastAsia"/>
              <w:sz w:val="16"/>
              <w:szCs w:val="16"/>
            </w:rPr>
            <w:t>____</w:t>
          </w:r>
        </w:p>
      </w:docPartBody>
    </w:docPart>
    <w:docPart>
      <w:docPartPr>
        <w:name w:val="16E473A6A4BC4D1D958716439BDB4423"/>
        <w:category>
          <w:name w:val="常规"/>
          <w:gallery w:val="placeholder"/>
        </w:category>
        <w:types>
          <w:type w:val="bbPlcHdr"/>
        </w:types>
        <w:behaviors>
          <w:behavior w:val="content"/>
        </w:behaviors>
        <w:guid w:val="{41A2AFBF-0A7E-41FA-96C6-0C851A0E8EDE}"/>
      </w:docPartPr>
      <w:docPartBody>
        <w:p w:rsidR="004D550B" w:rsidRDefault="004D550B" w:rsidP="004D550B">
          <w:pPr>
            <w:pStyle w:val="16E473A6A4BC4D1D958716439BDB4423"/>
          </w:pPr>
          <w:r w:rsidRPr="00480B8B">
            <w:rPr>
              <w:rStyle w:val="placeholder1Char"/>
              <w:rFonts w:hint="eastAsia"/>
              <w:sz w:val="16"/>
              <w:szCs w:val="16"/>
            </w:rPr>
            <w:t>____</w:t>
          </w:r>
        </w:p>
      </w:docPartBody>
    </w:docPart>
    <w:docPart>
      <w:docPartPr>
        <w:name w:val="A300776EFE31448CB82E66DE1436F8FD"/>
        <w:category>
          <w:name w:val="常规"/>
          <w:gallery w:val="placeholder"/>
        </w:category>
        <w:types>
          <w:type w:val="bbPlcHdr"/>
        </w:types>
        <w:behaviors>
          <w:behavior w:val="content"/>
        </w:behaviors>
        <w:guid w:val="{CAAE1655-507E-453C-A3BF-E5B080DC9E25}"/>
      </w:docPartPr>
      <w:docPartBody>
        <w:p w:rsidR="004D550B" w:rsidRDefault="004D550B" w:rsidP="004D550B">
          <w:pPr>
            <w:pStyle w:val="A300776EFE31448CB82E66DE1436F8FD"/>
          </w:pPr>
          <w:r w:rsidRPr="00480B8B">
            <w:rPr>
              <w:rStyle w:val="placeholder1Char"/>
              <w:rFonts w:hint="eastAsia"/>
              <w:sz w:val="16"/>
              <w:szCs w:val="16"/>
            </w:rPr>
            <w:t>____</w:t>
          </w:r>
        </w:p>
      </w:docPartBody>
    </w:docPart>
    <w:docPart>
      <w:docPartPr>
        <w:name w:val="6B318F8BA99E485C8D913C659C4DC7B5"/>
        <w:category>
          <w:name w:val="常规"/>
          <w:gallery w:val="placeholder"/>
        </w:category>
        <w:types>
          <w:type w:val="bbPlcHdr"/>
        </w:types>
        <w:behaviors>
          <w:behavior w:val="content"/>
        </w:behaviors>
        <w:guid w:val="{A6B1EEA5-D59C-4948-8806-C3BE1AEB0B33}"/>
      </w:docPartPr>
      <w:docPartBody>
        <w:p w:rsidR="004D550B" w:rsidRDefault="004D550B" w:rsidP="004D550B">
          <w:pPr>
            <w:pStyle w:val="6B318F8BA99E485C8D913C659C4DC7B5"/>
          </w:pPr>
          <w:r w:rsidRPr="00480B8B">
            <w:rPr>
              <w:rStyle w:val="placeholder1Char"/>
              <w:rFonts w:hint="eastAsia"/>
              <w:sz w:val="16"/>
              <w:szCs w:val="16"/>
            </w:rPr>
            <w:t>____</w:t>
          </w:r>
        </w:p>
      </w:docPartBody>
    </w:docPart>
    <w:docPart>
      <w:docPartPr>
        <w:name w:val="EFF3A4D8F882487AB48B13AE4412EA6B"/>
        <w:category>
          <w:name w:val="常规"/>
          <w:gallery w:val="placeholder"/>
        </w:category>
        <w:types>
          <w:type w:val="bbPlcHdr"/>
        </w:types>
        <w:behaviors>
          <w:behavior w:val="content"/>
        </w:behaviors>
        <w:guid w:val="{F1420F4F-B24E-42A1-A755-BB28EF112FB6}"/>
      </w:docPartPr>
      <w:docPartBody>
        <w:p w:rsidR="004D550B" w:rsidRDefault="004D550B" w:rsidP="004D550B">
          <w:pPr>
            <w:pStyle w:val="EFF3A4D8F882487AB48B13AE4412EA6B"/>
          </w:pPr>
          <w:r w:rsidRPr="00480B8B">
            <w:rPr>
              <w:rStyle w:val="placeholder1Char"/>
              <w:rFonts w:hint="eastAsia"/>
              <w:sz w:val="16"/>
              <w:szCs w:val="16"/>
            </w:rPr>
            <w:t>____</w:t>
          </w:r>
        </w:p>
      </w:docPartBody>
    </w:docPart>
    <w:docPart>
      <w:docPartPr>
        <w:name w:val="DFA68F74FAA2412FAC5F5FB8AFF4F8B6"/>
        <w:category>
          <w:name w:val="常规"/>
          <w:gallery w:val="placeholder"/>
        </w:category>
        <w:types>
          <w:type w:val="bbPlcHdr"/>
        </w:types>
        <w:behaviors>
          <w:behavior w:val="content"/>
        </w:behaviors>
        <w:guid w:val="{C0D082AE-BC6D-4A7D-97D5-DB638D88B29B}"/>
      </w:docPartPr>
      <w:docPartBody>
        <w:p w:rsidR="004D550B" w:rsidRDefault="004D550B" w:rsidP="004D550B">
          <w:pPr>
            <w:pStyle w:val="DFA68F74FAA2412FAC5F5FB8AFF4F8B6"/>
          </w:pPr>
          <w:r w:rsidRPr="00480B8B">
            <w:rPr>
              <w:rStyle w:val="placeholder1Char"/>
              <w:rFonts w:hint="eastAsia"/>
              <w:sz w:val="16"/>
              <w:szCs w:val="16"/>
            </w:rPr>
            <w:t>____</w:t>
          </w:r>
        </w:p>
      </w:docPartBody>
    </w:docPart>
    <w:docPart>
      <w:docPartPr>
        <w:name w:val="5BD651B92BD34CF9A18CD8A13F9D9713"/>
        <w:category>
          <w:name w:val="常规"/>
          <w:gallery w:val="placeholder"/>
        </w:category>
        <w:types>
          <w:type w:val="bbPlcHdr"/>
        </w:types>
        <w:behaviors>
          <w:behavior w:val="content"/>
        </w:behaviors>
        <w:guid w:val="{1CE75275-93FB-4291-94C6-491BC4626B9F}"/>
      </w:docPartPr>
      <w:docPartBody>
        <w:p w:rsidR="004D550B" w:rsidRDefault="004D550B" w:rsidP="004D550B">
          <w:pPr>
            <w:pStyle w:val="5BD651B92BD34CF9A18CD8A13F9D9713"/>
          </w:pPr>
          <w:r w:rsidRPr="00480B8B">
            <w:rPr>
              <w:rStyle w:val="placeholder1Char"/>
              <w:rFonts w:hint="eastAsia"/>
              <w:sz w:val="16"/>
              <w:szCs w:val="16"/>
            </w:rPr>
            <w:t>____</w:t>
          </w:r>
        </w:p>
      </w:docPartBody>
    </w:docPart>
    <w:docPart>
      <w:docPartPr>
        <w:name w:val="85A428FA23D84E6392788604AAF04D50"/>
        <w:category>
          <w:name w:val="常规"/>
          <w:gallery w:val="placeholder"/>
        </w:category>
        <w:types>
          <w:type w:val="bbPlcHdr"/>
        </w:types>
        <w:behaviors>
          <w:behavior w:val="content"/>
        </w:behaviors>
        <w:guid w:val="{B725F9B5-2E3A-472C-B314-1D792B9539F6}"/>
      </w:docPartPr>
      <w:docPartBody>
        <w:p w:rsidR="004D550B" w:rsidRDefault="004D550B" w:rsidP="004D550B">
          <w:pPr>
            <w:pStyle w:val="85A428FA23D84E6392788604AAF04D50"/>
          </w:pPr>
          <w:r w:rsidRPr="00480B8B">
            <w:rPr>
              <w:rStyle w:val="placeholder1Char"/>
              <w:rFonts w:hint="eastAsia"/>
              <w:sz w:val="16"/>
              <w:szCs w:val="16"/>
            </w:rPr>
            <w:t>____</w:t>
          </w:r>
        </w:p>
      </w:docPartBody>
    </w:docPart>
    <w:docPart>
      <w:docPartPr>
        <w:name w:val="54833F52CA674E0E9C1EF7BF5B8CE0F4"/>
        <w:category>
          <w:name w:val="常规"/>
          <w:gallery w:val="placeholder"/>
        </w:category>
        <w:types>
          <w:type w:val="bbPlcHdr"/>
        </w:types>
        <w:behaviors>
          <w:behavior w:val="content"/>
        </w:behaviors>
        <w:guid w:val="{0A6CFEFE-301B-4D48-B29C-EDF482AAAB02}"/>
      </w:docPartPr>
      <w:docPartBody>
        <w:p w:rsidR="004D550B" w:rsidRDefault="004D550B" w:rsidP="004D550B">
          <w:pPr>
            <w:pStyle w:val="54833F52CA674E0E9C1EF7BF5B8CE0F4"/>
          </w:pPr>
          <w:r w:rsidRPr="00480B8B">
            <w:rPr>
              <w:rStyle w:val="placeholder1Char"/>
              <w:rFonts w:hint="eastAsia"/>
              <w:sz w:val="16"/>
              <w:szCs w:val="16"/>
            </w:rPr>
            <w:t>____</w:t>
          </w:r>
        </w:p>
      </w:docPartBody>
    </w:docPart>
    <w:docPart>
      <w:docPartPr>
        <w:name w:val="C90582211BBC4CBABBB3B0E5134FDBBE"/>
        <w:category>
          <w:name w:val="常规"/>
          <w:gallery w:val="placeholder"/>
        </w:category>
        <w:types>
          <w:type w:val="bbPlcHdr"/>
        </w:types>
        <w:behaviors>
          <w:behavior w:val="content"/>
        </w:behaviors>
        <w:guid w:val="{CF7CA08B-241A-442B-AB9D-E0B9785E48C7}"/>
      </w:docPartPr>
      <w:docPartBody>
        <w:p w:rsidR="004D550B" w:rsidRDefault="004D550B" w:rsidP="004D550B">
          <w:pPr>
            <w:pStyle w:val="C90582211BBC4CBABBB3B0E5134FDBBE"/>
          </w:pPr>
          <w:r w:rsidRPr="00480B8B">
            <w:rPr>
              <w:rStyle w:val="placeholder1Char"/>
              <w:rFonts w:hint="eastAsia"/>
              <w:sz w:val="16"/>
              <w:szCs w:val="16"/>
            </w:rPr>
            <w:t>____</w:t>
          </w:r>
        </w:p>
      </w:docPartBody>
    </w:docPart>
    <w:docPart>
      <w:docPartPr>
        <w:name w:val="34E9632C4AFF4691A37C68AC9F1CFF89"/>
        <w:category>
          <w:name w:val="常规"/>
          <w:gallery w:val="placeholder"/>
        </w:category>
        <w:types>
          <w:type w:val="bbPlcHdr"/>
        </w:types>
        <w:behaviors>
          <w:behavior w:val="content"/>
        </w:behaviors>
        <w:guid w:val="{34582EA6-8874-4CA9-BA6E-8E381C97850E}"/>
      </w:docPartPr>
      <w:docPartBody>
        <w:p w:rsidR="004D550B" w:rsidRDefault="004D550B" w:rsidP="004D550B">
          <w:pPr>
            <w:pStyle w:val="34E9632C4AFF4691A37C68AC9F1CFF89"/>
          </w:pPr>
          <w:r w:rsidRPr="00480B8B">
            <w:rPr>
              <w:rStyle w:val="placeholder1Char"/>
              <w:rFonts w:hint="eastAsia"/>
              <w:sz w:val="16"/>
              <w:szCs w:val="16"/>
            </w:rPr>
            <w:t>____</w:t>
          </w:r>
        </w:p>
      </w:docPartBody>
    </w:docPart>
    <w:docPart>
      <w:docPartPr>
        <w:name w:val="71EB5C7846C4480192B193D7A69A5522"/>
        <w:category>
          <w:name w:val="常规"/>
          <w:gallery w:val="placeholder"/>
        </w:category>
        <w:types>
          <w:type w:val="bbPlcHdr"/>
        </w:types>
        <w:behaviors>
          <w:behavior w:val="content"/>
        </w:behaviors>
        <w:guid w:val="{B8E1AE87-081F-4E0D-8E3A-D8DE21A8FD48}"/>
      </w:docPartPr>
      <w:docPartBody>
        <w:p w:rsidR="004D550B" w:rsidRDefault="004D550B" w:rsidP="004D550B">
          <w:pPr>
            <w:pStyle w:val="71EB5C7846C4480192B193D7A69A5522"/>
          </w:pPr>
          <w:r w:rsidRPr="00480B8B">
            <w:rPr>
              <w:rStyle w:val="placeholder1Char"/>
              <w:rFonts w:hint="eastAsia"/>
              <w:sz w:val="16"/>
              <w:szCs w:val="16"/>
            </w:rPr>
            <w:t>____</w:t>
          </w:r>
        </w:p>
      </w:docPartBody>
    </w:docPart>
    <w:docPart>
      <w:docPartPr>
        <w:name w:val="7B436195D3554871B7BC44AEBD456834"/>
        <w:category>
          <w:name w:val="常规"/>
          <w:gallery w:val="placeholder"/>
        </w:category>
        <w:types>
          <w:type w:val="bbPlcHdr"/>
        </w:types>
        <w:behaviors>
          <w:behavior w:val="content"/>
        </w:behaviors>
        <w:guid w:val="{46D7376A-81F9-4621-80B1-0CB5C3E2AB8B}"/>
      </w:docPartPr>
      <w:docPartBody>
        <w:p w:rsidR="004D550B" w:rsidRDefault="004D550B" w:rsidP="004D550B">
          <w:pPr>
            <w:pStyle w:val="7B436195D3554871B7BC44AEBD456834"/>
          </w:pPr>
          <w:r w:rsidRPr="00480B8B">
            <w:rPr>
              <w:rStyle w:val="placeholder1Char"/>
              <w:rFonts w:hint="eastAsia"/>
              <w:sz w:val="16"/>
              <w:szCs w:val="16"/>
            </w:rPr>
            <w:t>____</w:t>
          </w:r>
        </w:p>
      </w:docPartBody>
    </w:docPart>
    <w:docPart>
      <w:docPartPr>
        <w:name w:val="0EC67929CC82484487080798E1A1C93F"/>
        <w:category>
          <w:name w:val="常规"/>
          <w:gallery w:val="placeholder"/>
        </w:category>
        <w:types>
          <w:type w:val="bbPlcHdr"/>
        </w:types>
        <w:behaviors>
          <w:behavior w:val="content"/>
        </w:behaviors>
        <w:guid w:val="{0B39FBE3-3214-40D5-8079-CA0E8A972E97}"/>
      </w:docPartPr>
      <w:docPartBody>
        <w:p w:rsidR="004D550B" w:rsidRDefault="004D550B" w:rsidP="004D550B">
          <w:pPr>
            <w:pStyle w:val="0EC67929CC82484487080798E1A1C93F"/>
          </w:pPr>
          <w:r w:rsidRPr="00480B8B">
            <w:rPr>
              <w:rStyle w:val="placeholder1Char"/>
              <w:rFonts w:hint="eastAsia"/>
              <w:sz w:val="16"/>
              <w:szCs w:val="16"/>
            </w:rPr>
            <w:t>____</w:t>
          </w:r>
        </w:p>
      </w:docPartBody>
    </w:docPart>
    <w:docPart>
      <w:docPartPr>
        <w:name w:val="B3589417C8894983BCDF33DF0318F148"/>
        <w:category>
          <w:name w:val="常规"/>
          <w:gallery w:val="placeholder"/>
        </w:category>
        <w:types>
          <w:type w:val="bbPlcHdr"/>
        </w:types>
        <w:behaviors>
          <w:behavior w:val="content"/>
        </w:behaviors>
        <w:guid w:val="{AC340E22-6F8A-4330-B44A-4F13207D708C}"/>
      </w:docPartPr>
      <w:docPartBody>
        <w:p w:rsidR="004D550B" w:rsidRDefault="004D550B" w:rsidP="004D550B">
          <w:pPr>
            <w:pStyle w:val="B3589417C8894983BCDF33DF0318F148"/>
          </w:pPr>
          <w:r w:rsidRPr="00480B8B">
            <w:rPr>
              <w:rStyle w:val="placeholder1Char"/>
              <w:rFonts w:hint="eastAsia"/>
              <w:sz w:val="16"/>
              <w:szCs w:val="16"/>
            </w:rPr>
            <w:t>____</w:t>
          </w:r>
        </w:p>
      </w:docPartBody>
    </w:docPart>
    <w:docPart>
      <w:docPartPr>
        <w:name w:val="D4E4560285E24CC8AF8A8BFA1DEC36BF"/>
        <w:category>
          <w:name w:val="常规"/>
          <w:gallery w:val="placeholder"/>
        </w:category>
        <w:types>
          <w:type w:val="bbPlcHdr"/>
        </w:types>
        <w:behaviors>
          <w:behavior w:val="content"/>
        </w:behaviors>
        <w:guid w:val="{2C1DC350-FEC7-4C19-9BD5-FC7842EF76C2}"/>
      </w:docPartPr>
      <w:docPartBody>
        <w:p w:rsidR="004D550B" w:rsidRDefault="004D550B" w:rsidP="004D550B">
          <w:pPr>
            <w:pStyle w:val="D4E4560285E24CC8AF8A8BFA1DEC36BF"/>
          </w:pPr>
          <w:r w:rsidRPr="00480B8B">
            <w:rPr>
              <w:rStyle w:val="placeholder1Char"/>
              <w:rFonts w:hint="eastAsia"/>
              <w:sz w:val="16"/>
              <w:szCs w:val="16"/>
            </w:rPr>
            <w:t>____</w:t>
          </w:r>
        </w:p>
      </w:docPartBody>
    </w:docPart>
    <w:docPart>
      <w:docPartPr>
        <w:name w:val="DDD7A366ABFA43FB9477DA95918DB033"/>
        <w:category>
          <w:name w:val="常规"/>
          <w:gallery w:val="placeholder"/>
        </w:category>
        <w:types>
          <w:type w:val="bbPlcHdr"/>
        </w:types>
        <w:behaviors>
          <w:behavior w:val="content"/>
        </w:behaviors>
        <w:guid w:val="{69446127-0BD1-44EA-8F51-B044C750CC00}"/>
      </w:docPartPr>
      <w:docPartBody>
        <w:p w:rsidR="004D550B" w:rsidRDefault="004D550B" w:rsidP="004D550B">
          <w:pPr>
            <w:pStyle w:val="DDD7A366ABFA43FB9477DA95918DB033"/>
          </w:pPr>
          <w:r w:rsidRPr="00480B8B">
            <w:rPr>
              <w:rStyle w:val="placeholder1Char"/>
              <w:rFonts w:hint="eastAsia"/>
              <w:sz w:val="16"/>
              <w:szCs w:val="16"/>
            </w:rPr>
            <w:t>____</w:t>
          </w:r>
        </w:p>
      </w:docPartBody>
    </w:docPart>
    <w:docPart>
      <w:docPartPr>
        <w:name w:val="749BA63BF46340B78C9A498632B7D699"/>
        <w:category>
          <w:name w:val="常规"/>
          <w:gallery w:val="placeholder"/>
        </w:category>
        <w:types>
          <w:type w:val="bbPlcHdr"/>
        </w:types>
        <w:behaviors>
          <w:behavior w:val="content"/>
        </w:behaviors>
        <w:guid w:val="{14B2569E-BBD2-41C3-B662-2C93F0FAAF24}"/>
      </w:docPartPr>
      <w:docPartBody>
        <w:p w:rsidR="004D550B" w:rsidRDefault="004D550B" w:rsidP="004D550B">
          <w:pPr>
            <w:pStyle w:val="749BA63BF46340B78C9A498632B7D699"/>
          </w:pPr>
          <w:r w:rsidRPr="00480B8B">
            <w:rPr>
              <w:rStyle w:val="placeholder1Char"/>
              <w:rFonts w:hint="eastAsia"/>
              <w:sz w:val="16"/>
              <w:szCs w:val="16"/>
            </w:rPr>
            <w:t>____</w:t>
          </w:r>
        </w:p>
      </w:docPartBody>
    </w:docPart>
    <w:docPart>
      <w:docPartPr>
        <w:name w:val="1E53E13DC77D48D78284696C2F4F759C"/>
        <w:category>
          <w:name w:val="常规"/>
          <w:gallery w:val="placeholder"/>
        </w:category>
        <w:types>
          <w:type w:val="bbPlcHdr"/>
        </w:types>
        <w:behaviors>
          <w:behavior w:val="content"/>
        </w:behaviors>
        <w:guid w:val="{8A305F3A-9E6B-44BE-B3EF-1AE980CDB125}"/>
      </w:docPartPr>
      <w:docPartBody>
        <w:p w:rsidR="004D550B" w:rsidRDefault="004D550B" w:rsidP="004D550B">
          <w:pPr>
            <w:pStyle w:val="1E53E13DC77D48D78284696C2F4F759C"/>
          </w:pPr>
          <w:r w:rsidRPr="00480B8B">
            <w:rPr>
              <w:rStyle w:val="placeholder1Char"/>
              <w:rFonts w:hint="eastAsia"/>
              <w:sz w:val="16"/>
              <w:szCs w:val="16"/>
            </w:rPr>
            <w:t>____</w:t>
          </w:r>
        </w:p>
      </w:docPartBody>
    </w:docPart>
    <w:docPart>
      <w:docPartPr>
        <w:name w:val="AAF9020E1D42443E8176C8D5838FB4CE"/>
        <w:category>
          <w:name w:val="常规"/>
          <w:gallery w:val="placeholder"/>
        </w:category>
        <w:types>
          <w:type w:val="bbPlcHdr"/>
        </w:types>
        <w:behaviors>
          <w:behavior w:val="content"/>
        </w:behaviors>
        <w:guid w:val="{D3839CC5-3EDF-4406-95E6-27FA4BD7C330}"/>
      </w:docPartPr>
      <w:docPartBody>
        <w:p w:rsidR="004D550B" w:rsidRDefault="004D550B" w:rsidP="004D550B">
          <w:pPr>
            <w:pStyle w:val="AAF9020E1D42443E8176C8D5838FB4CE"/>
          </w:pPr>
          <w:r w:rsidRPr="00480B8B">
            <w:rPr>
              <w:rStyle w:val="placeholder1Char"/>
              <w:rFonts w:hint="eastAsia"/>
              <w:sz w:val="16"/>
              <w:szCs w:val="16"/>
            </w:rPr>
            <w:t>____</w:t>
          </w:r>
        </w:p>
      </w:docPartBody>
    </w:docPart>
    <w:docPart>
      <w:docPartPr>
        <w:name w:val="3AA70184F59048C19C55DC83972F315C"/>
        <w:category>
          <w:name w:val="常规"/>
          <w:gallery w:val="placeholder"/>
        </w:category>
        <w:types>
          <w:type w:val="bbPlcHdr"/>
        </w:types>
        <w:behaviors>
          <w:behavior w:val="content"/>
        </w:behaviors>
        <w:guid w:val="{A4347F29-9B60-485A-A0CE-BB8B3291763E}"/>
      </w:docPartPr>
      <w:docPartBody>
        <w:p w:rsidR="004D550B" w:rsidRDefault="004D550B" w:rsidP="004D550B">
          <w:pPr>
            <w:pStyle w:val="3AA70184F59048C19C55DC83972F315C"/>
          </w:pPr>
          <w:r w:rsidRPr="00480B8B">
            <w:rPr>
              <w:rStyle w:val="placeholder1Char"/>
              <w:rFonts w:hint="eastAsia"/>
              <w:sz w:val="16"/>
              <w:szCs w:val="16"/>
            </w:rPr>
            <w:t>____</w:t>
          </w:r>
        </w:p>
      </w:docPartBody>
    </w:docPart>
    <w:docPart>
      <w:docPartPr>
        <w:name w:val="F312D98052964C61B4B313D962D179C8"/>
        <w:category>
          <w:name w:val="常规"/>
          <w:gallery w:val="placeholder"/>
        </w:category>
        <w:types>
          <w:type w:val="bbPlcHdr"/>
        </w:types>
        <w:behaviors>
          <w:behavior w:val="content"/>
        </w:behaviors>
        <w:guid w:val="{5BC445DD-611D-4250-B87F-5C984A6C7F2A}"/>
      </w:docPartPr>
      <w:docPartBody>
        <w:p w:rsidR="004D550B" w:rsidRDefault="004D550B" w:rsidP="004D550B">
          <w:pPr>
            <w:pStyle w:val="F312D98052964C61B4B313D962D179C8"/>
          </w:pPr>
          <w:r w:rsidRPr="00480B8B">
            <w:rPr>
              <w:rStyle w:val="placeholder1Char"/>
              <w:rFonts w:hint="eastAsia"/>
              <w:sz w:val="16"/>
              <w:szCs w:val="16"/>
            </w:rPr>
            <w:t>____</w:t>
          </w:r>
        </w:p>
      </w:docPartBody>
    </w:docPart>
    <w:docPart>
      <w:docPartPr>
        <w:name w:val="E2A1A107616D4528AE71CDA7C3F84F0C"/>
        <w:category>
          <w:name w:val="常规"/>
          <w:gallery w:val="placeholder"/>
        </w:category>
        <w:types>
          <w:type w:val="bbPlcHdr"/>
        </w:types>
        <w:behaviors>
          <w:behavior w:val="content"/>
        </w:behaviors>
        <w:guid w:val="{D4A27D84-63EC-4B52-8A14-3969B58BA4E2}"/>
      </w:docPartPr>
      <w:docPartBody>
        <w:p w:rsidR="004D550B" w:rsidRDefault="004D550B" w:rsidP="004D550B">
          <w:pPr>
            <w:pStyle w:val="E2A1A107616D4528AE71CDA7C3F84F0C"/>
          </w:pPr>
          <w:r w:rsidRPr="00480B8B">
            <w:rPr>
              <w:rStyle w:val="placeholder1Char"/>
              <w:rFonts w:hint="eastAsia"/>
              <w:sz w:val="16"/>
              <w:szCs w:val="16"/>
            </w:rPr>
            <w:t>____</w:t>
          </w:r>
        </w:p>
      </w:docPartBody>
    </w:docPart>
    <w:docPart>
      <w:docPartPr>
        <w:name w:val="5A2A0FA1B25843F2AECC1D92F711A0CF"/>
        <w:category>
          <w:name w:val="常规"/>
          <w:gallery w:val="placeholder"/>
        </w:category>
        <w:types>
          <w:type w:val="bbPlcHdr"/>
        </w:types>
        <w:behaviors>
          <w:behavior w:val="content"/>
        </w:behaviors>
        <w:guid w:val="{AFAA0030-910D-4DA9-8843-12C2742EA5C2}"/>
      </w:docPartPr>
      <w:docPartBody>
        <w:p w:rsidR="004D550B" w:rsidRDefault="004D550B" w:rsidP="004D550B">
          <w:pPr>
            <w:pStyle w:val="5A2A0FA1B25843F2AECC1D92F711A0CF"/>
          </w:pPr>
          <w:r w:rsidRPr="00480B8B">
            <w:rPr>
              <w:rStyle w:val="placeholder1Char"/>
              <w:rFonts w:hint="eastAsia"/>
              <w:sz w:val="16"/>
              <w:szCs w:val="16"/>
            </w:rPr>
            <w:t>____</w:t>
          </w:r>
        </w:p>
      </w:docPartBody>
    </w:docPart>
    <w:docPart>
      <w:docPartPr>
        <w:name w:val="ABAE89360613424DA6EF614A04E0BD6E"/>
        <w:category>
          <w:name w:val="常规"/>
          <w:gallery w:val="placeholder"/>
        </w:category>
        <w:types>
          <w:type w:val="bbPlcHdr"/>
        </w:types>
        <w:behaviors>
          <w:behavior w:val="content"/>
        </w:behaviors>
        <w:guid w:val="{D3FEFB50-5180-4183-8CB5-7C41B7AD4A71}"/>
      </w:docPartPr>
      <w:docPartBody>
        <w:p w:rsidR="004D550B" w:rsidRDefault="004D550B" w:rsidP="004D550B">
          <w:pPr>
            <w:pStyle w:val="ABAE89360613424DA6EF614A04E0BD6E"/>
          </w:pPr>
          <w:r w:rsidRPr="00480B8B">
            <w:rPr>
              <w:rStyle w:val="placeholder1Char"/>
              <w:rFonts w:hint="eastAsia"/>
              <w:sz w:val="16"/>
              <w:szCs w:val="16"/>
            </w:rPr>
            <w:t>____</w:t>
          </w:r>
        </w:p>
      </w:docPartBody>
    </w:docPart>
    <w:docPart>
      <w:docPartPr>
        <w:name w:val="6CA87C45EB984BF5A813F1918F03DED7"/>
        <w:category>
          <w:name w:val="常规"/>
          <w:gallery w:val="placeholder"/>
        </w:category>
        <w:types>
          <w:type w:val="bbPlcHdr"/>
        </w:types>
        <w:behaviors>
          <w:behavior w:val="content"/>
        </w:behaviors>
        <w:guid w:val="{E5585F86-A57A-4B7F-8AEA-A51DA77E5A10}"/>
      </w:docPartPr>
      <w:docPartBody>
        <w:p w:rsidR="004D550B" w:rsidRDefault="004D550B" w:rsidP="004D550B">
          <w:pPr>
            <w:pStyle w:val="6CA87C45EB984BF5A813F1918F03DED7"/>
          </w:pPr>
          <w:r w:rsidRPr="00480B8B">
            <w:rPr>
              <w:rStyle w:val="placeholder1Char"/>
              <w:rFonts w:hint="eastAsia"/>
              <w:sz w:val="16"/>
              <w:szCs w:val="16"/>
            </w:rPr>
            <w:t>____</w:t>
          </w:r>
        </w:p>
      </w:docPartBody>
    </w:docPart>
    <w:docPart>
      <w:docPartPr>
        <w:name w:val="4B85AF06B47F4E26AA1FC8649C430C00"/>
        <w:category>
          <w:name w:val="常规"/>
          <w:gallery w:val="placeholder"/>
        </w:category>
        <w:types>
          <w:type w:val="bbPlcHdr"/>
        </w:types>
        <w:behaviors>
          <w:behavior w:val="content"/>
        </w:behaviors>
        <w:guid w:val="{51407B5A-0311-42E5-80B9-EBB33A81C262}"/>
      </w:docPartPr>
      <w:docPartBody>
        <w:p w:rsidR="004D550B" w:rsidRDefault="004D550B" w:rsidP="004D550B">
          <w:pPr>
            <w:pStyle w:val="4B85AF06B47F4E26AA1FC8649C430C00"/>
          </w:pPr>
          <w:r w:rsidRPr="00480B8B">
            <w:rPr>
              <w:rStyle w:val="placeholder1Char"/>
              <w:rFonts w:hint="eastAsia"/>
              <w:sz w:val="16"/>
              <w:szCs w:val="16"/>
            </w:rPr>
            <w:t>____</w:t>
          </w:r>
        </w:p>
      </w:docPartBody>
    </w:docPart>
    <w:docPart>
      <w:docPartPr>
        <w:name w:val="A900E9316935483C92B6FACFA379B8AB"/>
        <w:category>
          <w:name w:val="常规"/>
          <w:gallery w:val="placeholder"/>
        </w:category>
        <w:types>
          <w:type w:val="bbPlcHdr"/>
        </w:types>
        <w:behaviors>
          <w:behavior w:val="content"/>
        </w:behaviors>
        <w:guid w:val="{1A4799D1-C3FC-4F1D-BE76-1A636E819C6D}"/>
      </w:docPartPr>
      <w:docPartBody>
        <w:p w:rsidR="004D550B" w:rsidRDefault="004D550B" w:rsidP="004D550B">
          <w:pPr>
            <w:pStyle w:val="A900E9316935483C92B6FACFA379B8AB"/>
          </w:pPr>
          <w:r w:rsidRPr="00480B8B">
            <w:rPr>
              <w:rStyle w:val="placeholder1Char"/>
              <w:rFonts w:hint="eastAsia"/>
              <w:sz w:val="16"/>
              <w:szCs w:val="16"/>
            </w:rPr>
            <w:t>____</w:t>
          </w:r>
        </w:p>
      </w:docPartBody>
    </w:docPart>
    <w:docPart>
      <w:docPartPr>
        <w:name w:val="708D59BDEA724BF996EF031F4805EC9C"/>
        <w:category>
          <w:name w:val="常规"/>
          <w:gallery w:val="placeholder"/>
        </w:category>
        <w:types>
          <w:type w:val="bbPlcHdr"/>
        </w:types>
        <w:behaviors>
          <w:behavior w:val="content"/>
        </w:behaviors>
        <w:guid w:val="{98F09504-1D3D-4062-B754-7515B9EF857A}"/>
      </w:docPartPr>
      <w:docPartBody>
        <w:p w:rsidR="004D550B" w:rsidRDefault="004D550B" w:rsidP="004D550B">
          <w:pPr>
            <w:pStyle w:val="708D59BDEA724BF996EF031F4805EC9C"/>
          </w:pPr>
          <w:r w:rsidRPr="00480B8B">
            <w:rPr>
              <w:rStyle w:val="placeholder1Char"/>
              <w:rFonts w:hint="eastAsia"/>
              <w:sz w:val="16"/>
              <w:szCs w:val="16"/>
            </w:rPr>
            <w:t>____</w:t>
          </w:r>
        </w:p>
      </w:docPartBody>
    </w:docPart>
    <w:docPart>
      <w:docPartPr>
        <w:name w:val="4581E9201E3F416589092D837AD73649"/>
        <w:category>
          <w:name w:val="常规"/>
          <w:gallery w:val="placeholder"/>
        </w:category>
        <w:types>
          <w:type w:val="bbPlcHdr"/>
        </w:types>
        <w:behaviors>
          <w:behavior w:val="content"/>
        </w:behaviors>
        <w:guid w:val="{0A741761-0A2D-46F9-89AB-8A1B703292AC}"/>
      </w:docPartPr>
      <w:docPartBody>
        <w:p w:rsidR="004D550B" w:rsidRDefault="004D550B" w:rsidP="004D550B">
          <w:pPr>
            <w:pStyle w:val="4581E9201E3F416589092D837AD73649"/>
          </w:pPr>
          <w:r w:rsidRPr="00480B8B">
            <w:rPr>
              <w:rStyle w:val="placeholder1Char"/>
              <w:rFonts w:hint="eastAsia"/>
              <w:sz w:val="16"/>
              <w:szCs w:val="16"/>
            </w:rPr>
            <w:t>____</w:t>
          </w:r>
        </w:p>
      </w:docPartBody>
    </w:docPart>
    <w:docPart>
      <w:docPartPr>
        <w:name w:val="AB56EE416D9149ABBF2FA63245BE8B2B"/>
        <w:category>
          <w:name w:val="常规"/>
          <w:gallery w:val="placeholder"/>
        </w:category>
        <w:types>
          <w:type w:val="bbPlcHdr"/>
        </w:types>
        <w:behaviors>
          <w:behavior w:val="content"/>
        </w:behaviors>
        <w:guid w:val="{AD02FA79-866D-478C-820C-D5A8566D4DA0}"/>
      </w:docPartPr>
      <w:docPartBody>
        <w:p w:rsidR="004D550B" w:rsidRDefault="004D550B" w:rsidP="004D550B">
          <w:pPr>
            <w:pStyle w:val="AB56EE416D9149ABBF2FA63245BE8B2B"/>
          </w:pPr>
          <w:r w:rsidRPr="00480B8B">
            <w:rPr>
              <w:rStyle w:val="placeholder1Char"/>
              <w:rFonts w:hint="eastAsia"/>
              <w:sz w:val="16"/>
              <w:szCs w:val="16"/>
            </w:rPr>
            <w:t>____</w:t>
          </w:r>
        </w:p>
      </w:docPartBody>
    </w:docPart>
    <w:docPart>
      <w:docPartPr>
        <w:name w:val="36059DD0D068458D8934EA937F1EEB33"/>
        <w:category>
          <w:name w:val="常规"/>
          <w:gallery w:val="placeholder"/>
        </w:category>
        <w:types>
          <w:type w:val="bbPlcHdr"/>
        </w:types>
        <w:behaviors>
          <w:behavior w:val="content"/>
        </w:behaviors>
        <w:guid w:val="{C3129E37-3219-4AF6-8702-B5AB5EAC8929}"/>
      </w:docPartPr>
      <w:docPartBody>
        <w:p w:rsidR="004D550B" w:rsidRDefault="004D550B" w:rsidP="004D550B">
          <w:pPr>
            <w:pStyle w:val="36059DD0D068458D8934EA937F1EEB33"/>
          </w:pPr>
          <w:r w:rsidRPr="00480B8B">
            <w:rPr>
              <w:rStyle w:val="placeholder1Char"/>
              <w:rFonts w:hint="eastAsia"/>
              <w:sz w:val="16"/>
              <w:szCs w:val="16"/>
            </w:rPr>
            <w:t>____</w:t>
          </w:r>
        </w:p>
      </w:docPartBody>
    </w:docPart>
    <w:docPart>
      <w:docPartPr>
        <w:name w:val="BF5E7D3AA46346B898A4419AFE64B638"/>
        <w:category>
          <w:name w:val="常规"/>
          <w:gallery w:val="placeholder"/>
        </w:category>
        <w:types>
          <w:type w:val="bbPlcHdr"/>
        </w:types>
        <w:behaviors>
          <w:behavior w:val="content"/>
        </w:behaviors>
        <w:guid w:val="{E19AA2A3-DDCF-4E70-9CE7-C7A272A58F72}"/>
      </w:docPartPr>
      <w:docPartBody>
        <w:p w:rsidR="004D550B" w:rsidRDefault="004D550B" w:rsidP="004D550B">
          <w:pPr>
            <w:pStyle w:val="BF5E7D3AA46346B898A4419AFE64B638"/>
          </w:pPr>
          <w:r w:rsidRPr="00480B8B">
            <w:rPr>
              <w:rStyle w:val="placeholder1Char"/>
              <w:rFonts w:hint="eastAsia"/>
              <w:sz w:val="16"/>
              <w:szCs w:val="16"/>
            </w:rPr>
            <w:t>____</w:t>
          </w:r>
        </w:p>
      </w:docPartBody>
    </w:docPart>
    <w:docPart>
      <w:docPartPr>
        <w:name w:val="E721EAEC878947468DBD7B9DF3034240"/>
        <w:category>
          <w:name w:val="常规"/>
          <w:gallery w:val="placeholder"/>
        </w:category>
        <w:types>
          <w:type w:val="bbPlcHdr"/>
        </w:types>
        <w:behaviors>
          <w:behavior w:val="content"/>
        </w:behaviors>
        <w:guid w:val="{3C8FB7C1-9692-41DC-BE10-BAB8D637EC69}"/>
      </w:docPartPr>
      <w:docPartBody>
        <w:p w:rsidR="004D550B" w:rsidRDefault="004D550B" w:rsidP="004D550B">
          <w:pPr>
            <w:pStyle w:val="E721EAEC878947468DBD7B9DF3034240"/>
          </w:pPr>
          <w:r w:rsidRPr="00480B8B">
            <w:rPr>
              <w:rStyle w:val="placeholder1Char"/>
              <w:rFonts w:hint="eastAsia"/>
              <w:sz w:val="16"/>
              <w:szCs w:val="16"/>
            </w:rPr>
            <w:t>____</w:t>
          </w:r>
        </w:p>
      </w:docPartBody>
    </w:docPart>
    <w:docPart>
      <w:docPartPr>
        <w:name w:val="CBA3D5B543E64CE5939357B5CB8532CD"/>
        <w:category>
          <w:name w:val="常规"/>
          <w:gallery w:val="placeholder"/>
        </w:category>
        <w:types>
          <w:type w:val="bbPlcHdr"/>
        </w:types>
        <w:behaviors>
          <w:behavior w:val="content"/>
        </w:behaviors>
        <w:guid w:val="{96F41432-64C0-409D-A1CF-4142E687F511}"/>
      </w:docPartPr>
      <w:docPartBody>
        <w:p w:rsidR="004D550B" w:rsidRDefault="004D550B" w:rsidP="004D550B">
          <w:pPr>
            <w:pStyle w:val="CBA3D5B543E64CE5939357B5CB8532CD"/>
          </w:pPr>
          <w:r w:rsidRPr="00480B8B">
            <w:rPr>
              <w:rStyle w:val="placeholder1Char"/>
              <w:rFonts w:hint="eastAsia"/>
              <w:sz w:val="16"/>
              <w:szCs w:val="16"/>
            </w:rPr>
            <w:t>____</w:t>
          </w:r>
        </w:p>
      </w:docPartBody>
    </w:docPart>
    <w:docPart>
      <w:docPartPr>
        <w:name w:val="E2D85F66810F45D9BFDA8D45E7583EB1"/>
        <w:category>
          <w:name w:val="常规"/>
          <w:gallery w:val="placeholder"/>
        </w:category>
        <w:types>
          <w:type w:val="bbPlcHdr"/>
        </w:types>
        <w:behaviors>
          <w:behavior w:val="content"/>
        </w:behaviors>
        <w:guid w:val="{00DD21FF-2695-41E2-8B3F-6A325BAC9131}"/>
      </w:docPartPr>
      <w:docPartBody>
        <w:p w:rsidR="004D550B" w:rsidRDefault="004D550B" w:rsidP="004D550B">
          <w:pPr>
            <w:pStyle w:val="E2D85F66810F45D9BFDA8D45E7583EB1"/>
          </w:pPr>
          <w:r w:rsidRPr="00480B8B">
            <w:rPr>
              <w:rStyle w:val="placeholder1Char"/>
              <w:rFonts w:hint="eastAsia"/>
              <w:sz w:val="16"/>
              <w:szCs w:val="16"/>
            </w:rPr>
            <w:t>____</w:t>
          </w:r>
        </w:p>
      </w:docPartBody>
    </w:docPart>
    <w:docPart>
      <w:docPartPr>
        <w:name w:val="B48A9125A55E4BFFB12D7629661F22BD"/>
        <w:category>
          <w:name w:val="常规"/>
          <w:gallery w:val="placeholder"/>
        </w:category>
        <w:types>
          <w:type w:val="bbPlcHdr"/>
        </w:types>
        <w:behaviors>
          <w:behavior w:val="content"/>
        </w:behaviors>
        <w:guid w:val="{5C225C13-1BA1-40F8-A169-335B75C1A7CD}"/>
      </w:docPartPr>
      <w:docPartBody>
        <w:p w:rsidR="004D550B" w:rsidRDefault="004D550B" w:rsidP="004D550B">
          <w:pPr>
            <w:pStyle w:val="B48A9125A55E4BFFB12D7629661F22BD"/>
          </w:pPr>
          <w:r w:rsidRPr="00480B8B">
            <w:rPr>
              <w:rStyle w:val="placeholder1Char"/>
              <w:rFonts w:hint="eastAsia"/>
              <w:sz w:val="16"/>
              <w:szCs w:val="16"/>
            </w:rPr>
            <w:t>____</w:t>
          </w:r>
        </w:p>
      </w:docPartBody>
    </w:docPart>
    <w:docPart>
      <w:docPartPr>
        <w:name w:val="88CCF2B2AAAE4CBBA838149720A634A7"/>
        <w:category>
          <w:name w:val="常规"/>
          <w:gallery w:val="placeholder"/>
        </w:category>
        <w:types>
          <w:type w:val="bbPlcHdr"/>
        </w:types>
        <w:behaviors>
          <w:behavior w:val="content"/>
        </w:behaviors>
        <w:guid w:val="{52F9C83D-EE89-4260-A3AD-EE9B7A3FDA5C}"/>
      </w:docPartPr>
      <w:docPartBody>
        <w:p w:rsidR="004D550B" w:rsidRDefault="004D550B" w:rsidP="004D550B">
          <w:pPr>
            <w:pStyle w:val="88CCF2B2AAAE4CBBA838149720A634A7"/>
          </w:pPr>
          <w:r w:rsidRPr="00480B8B">
            <w:rPr>
              <w:rStyle w:val="placeholder1Char"/>
              <w:rFonts w:hint="eastAsia"/>
              <w:sz w:val="16"/>
              <w:szCs w:val="16"/>
            </w:rPr>
            <w:t>____</w:t>
          </w:r>
        </w:p>
      </w:docPartBody>
    </w:docPart>
    <w:docPart>
      <w:docPartPr>
        <w:name w:val="65CAF4CAA09F42D7A23954BDC334CEFB"/>
        <w:category>
          <w:name w:val="常规"/>
          <w:gallery w:val="placeholder"/>
        </w:category>
        <w:types>
          <w:type w:val="bbPlcHdr"/>
        </w:types>
        <w:behaviors>
          <w:behavior w:val="content"/>
        </w:behaviors>
        <w:guid w:val="{9DF667E6-36B2-4A97-AA94-818623F7471B}"/>
      </w:docPartPr>
      <w:docPartBody>
        <w:p w:rsidR="004D550B" w:rsidRDefault="004D550B" w:rsidP="004D550B">
          <w:pPr>
            <w:pStyle w:val="65CAF4CAA09F42D7A23954BDC334CEFB"/>
          </w:pPr>
          <w:r w:rsidRPr="00480B8B">
            <w:rPr>
              <w:rStyle w:val="placeholder1Char"/>
              <w:rFonts w:hint="eastAsia"/>
              <w:sz w:val="16"/>
              <w:szCs w:val="16"/>
            </w:rPr>
            <w:t>____</w:t>
          </w:r>
        </w:p>
      </w:docPartBody>
    </w:docPart>
    <w:docPart>
      <w:docPartPr>
        <w:name w:val="4FE980731D8F482B9565F2056E1EE70C"/>
        <w:category>
          <w:name w:val="常规"/>
          <w:gallery w:val="placeholder"/>
        </w:category>
        <w:types>
          <w:type w:val="bbPlcHdr"/>
        </w:types>
        <w:behaviors>
          <w:behavior w:val="content"/>
        </w:behaviors>
        <w:guid w:val="{9C07CE8F-53F7-46EA-949D-D3EC66CBE3B0}"/>
      </w:docPartPr>
      <w:docPartBody>
        <w:p w:rsidR="004D550B" w:rsidRDefault="004D550B" w:rsidP="004D550B">
          <w:pPr>
            <w:pStyle w:val="4FE980731D8F482B9565F2056E1EE70C"/>
          </w:pPr>
          <w:r w:rsidRPr="00480B8B">
            <w:rPr>
              <w:rStyle w:val="placeholder1Char"/>
              <w:rFonts w:hint="eastAsia"/>
              <w:sz w:val="16"/>
              <w:szCs w:val="16"/>
            </w:rPr>
            <w:t>____</w:t>
          </w:r>
        </w:p>
      </w:docPartBody>
    </w:docPart>
    <w:docPart>
      <w:docPartPr>
        <w:name w:val="ABD66610A85E44CD974DC0B67B9DA6A3"/>
        <w:category>
          <w:name w:val="常规"/>
          <w:gallery w:val="placeholder"/>
        </w:category>
        <w:types>
          <w:type w:val="bbPlcHdr"/>
        </w:types>
        <w:behaviors>
          <w:behavior w:val="content"/>
        </w:behaviors>
        <w:guid w:val="{C16998F7-8549-4133-A08A-7F44B03BD363}"/>
      </w:docPartPr>
      <w:docPartBody>
        <w:p w:rsidR="004D550B" w:rsidRDefault="004D550B" w:rsidP="004D550B">
          <w:pPr>
            <w:pStyle w:val="ABD66610A85E44CD974DC0B67B9DA6A3"/>
          </w:pPr>
          <w:r w:rsidRPr="00480B8B">
            <w:rPr>
              <w:rStyle w:val="placeholder1Char"/>
              <w:rFonts w:hint="eastAsia"/>
              <w:sz w:val="16"/>
              <w:szCs w:val="16"/>
            </w:rPr>
            <w:t>____</w:t>
          </w:r>
        </w:p>
      </w:docPartBody>
    </w:docPart>
    <w:docPart>
      <w:docPartPr>
        <w:name w:val="E918D3A186924551B1FC417C8DB02332"/>
        <w:category>
          <w:name w:val="常规"/>
          <w:gallery w:val="placeholder"/>
        </w:category>
        <w:types>
          <w:type w:val="bbPlcHdr"/>
        </w:types>
        <w:behaviors>
          <w:behavior w:val="content"/>
        </w:behaviors>
        <w:guid w:val="{3B314AFF-F24A-4FF3-A4C4-3295A8B899E5}"/>
      </w:docPartPr>
      <w:docPartBody>
        <w:p w:rsidR="004D550B" w:rsidRDefault="004D550B" w:rsidP="004D550B">
          <w:pPr>
            <w:pStyle w:val="E918D3A186924551B1FC417C8DB02332"/>
          </w:pPr>
          <w:r w:rsidRPr="00480B8B">
            <w:rPr>
              <w:rStyle w:val="placeholder1Char"/>
              <w:rFonts w:hint="eastAsia"/>
              <w:sz w:val="16"/>
              <w:szCs w:val="16"/>
            </w:rPr>
            <w:t>____</w:t>
          </w:r>
        </w:p>
      </w:docPartBody>
    </w:docPart>
    <w:docPart>
      <w:docPartPr>
        <w:name w:val="C30D9CFA0894437BA04EFF23FD3E10C1"/>
        <w:category>
          <w:name w:val="常规"/>
          <w:gallery w:val="placeholder"/>
        </w:category>
        <w:types>
          <w:type w:val="bbPlcHdr"/>
        </w:types>
        <w:behaviors>
          <w:behavior w:val="content"/>
        </w:behaviors>
        <w:guid w:val="{3334768F-7A96-4D4A-9E4A-A1870E69D348}"/>
      </w:docPartPr>
      <w:docPartBody>
        <w:p w:rsidR="004D550B" w:rsidRDefault="004D550B" w:rsidP="004D550B">
          <w:pPr>
            <w:pStyle w:val="C30D9CFA0894437BA04EFF23FD3E10C1"/>
          </w:pPr>
          <w:r w:rsidRPr="00480B8B">
            <w:rPr>
              <w:rStyle w:val="placeholder1Char"/>
              <w:rFonts w:hint="eastAsia"/>
              <w:sz w:val="16"/>
              <w:szCs w:val="16"/>
            </w:rPr>
            <w:t>____</w:t>
          </w:r>
        </w:p>
      </w:docPartBody>
    </w:docPart>
    <w:docPart>
      <w:docPartPr>
        <w:name w:val="5FAC8B1BA0834A8C8FD8706AA3C4C3BE"/>
        <w:category>
          <w:name w:val="常规"/>
          <w:gallery w:val="placeholder"/>
        </w:category>
        <w:types>
          <w:type w:val="bbPlcHdr"/>
        </w:types>
        <w:behaviors>
          <w:behavior w:val="content"/>
        </w:behaviors>
        <w:guid w:val="{CCCDD9B8-3CB4-4732-89B3-8D11E96DBED1}"/>
      </w:docPartPr>
      <w:docPartBody>
        <w:p w:rsidR="004D550B" w:rsidRDefault="004D550B" w:rsidP="004D550B">
          <w:pPr>
            <w:pStyle w:val="5FAC8B1BA0834A8C8FD8706AA3C4C3BE"/>
          </w:pPr>
          <w:r w:rsidRPr="00480B8B">
            <w:rPr>
              <w:rStyle w:val="placeholder1Char"/>
              <w:rFonts w:hint="eastAsia"/>
              <w:sz w:val="16"/>
              <w:szCs w:val="16"/>
            </w:rPr>
            <w:t>____</w:t>
          </w:r>
        </w:p>
      </w:docPartBody>
    </w:docPart>
    <w:docPart>
      <w:docPartPr>
        <w:name w:val="E62ABD8613DA4273824A08E7A53883F0"/>
        <w:category>
          <w:name w:val="常规"/>
          <w:gallery w:val="placeholder"/>
        </w:category>
        <w:types>
          <w:type w:val="bbPlcHdr"/>
        </w:types>
        <w:behaviors>
          <w:behavior w:val="content"/>
        </w:behaviors>
        <w:guid w:val="{2A99C060-9706-4058-B2C2-0475CA3D97E0}"/>
      </w:docPartPr>
      <w:docPartBody>
        <w:p w:rsidR="004D550B" w:rsidRDefault="004D550B" w:rsidP="004D550B">
          <w:pPr>
            <w:pStyle w:val="E62ABD8613DA4273824A08E7A53883F0"/>
          </w:pPr>
          <w:r w:rsidRPr="00480B8B">
            <w:rPr>
              <w:rStyle w:val="placeholder1Char"/>
              <w:rFonts w:hint="eastAsia"/>
              <w:sz w:val="16"/>
              <w:szCs w:val="16"/>
            </w:rPr>
            <w:t>____</w:t>
          </w:r>
        </w:p>
      </w:docPartBody>
    </w:docPart>
    <w:docPart>
      <w:docPartPr>
        <w:name w:val="46998A0FC7984F288C37DF10FB26B01D"/>
        <w:category>
          <w:name w:val="常规"/>
          <w:gallery w:val="placeholder"/>
        </w:category>
        <w:types>
          <w:type w:val="bbPlcHdr"/>
        </w:types>
        <w:behaviors>
          <w:behavior w:val="content"/>
        </w:behaviors>
        <w:guid w:val="{83160EAE-A6D4-45E2-9645-888F0A9C3377}"/>
      </w:docPartPr>
      <w:docPartBody>
        <w:p w:rsidR="004D550B" w:rsidRDefault="004D550B" w:rsidP="004D550B">
          <w:pPr>
            <w:pStyle w:val="46998A0FC7984F288C37DF10FB26B01D"/>
          </w:pPr>
          <w:r w:rsidRPr="00480B8B">
            <w:rPr>
              <w:rStyle w:val="placeholder1Char"/>
              <w:rFonts w:hint="eastAsia"/>
              <w:sz w:val="16"/>
              <w:szCs w:val="16"/>
            </w:rPr>
            <w:t>____</w:t>
          </w:r>
        </w:p>
      </w:docPartBody>
    </w:docPart>
    <w:docPart>
      <w:docPartPr>
        <w:name w:val="C0ABB139B4EF44378191D872D4976748"/>
        <w:category>
          <w:name w:val="常规"/>
          <w:gallery w:val="placeholder"/>
        </w:category>
        <w:types>
          <w:type w:val="bbPlcHdr"/>
        </w:types>
        <w:behaviors>
          <w:behavior w:val="content"/>
        </w:behaviors>
        <w:guid w:val="{724DF3DD-DA5A-45E5-BABD-92354038D6A7}"/>
      </w:docPartPr>
      <w:docPartBody>
        <w:p w:rsidR="004D550B" w:rsidRDefault="004D550B" w:rsidP="004D550B">
          <w:pPr>
            <w:pStyle w:val="C0ABB139B4EF44378191D872D4976748"/>
          </w:pPr>
          <w:r w:rsidRPr="00480B8B">
            <w:rPr>
              <w:rStyle w:val="placeholder1Char"/>
              <w:rFonts w:hint="eastAsia"/>
              <w:sz w:val="16"/>
              <w:szCs w:val="16"/>
            </w:rPr>
            <w:t>____</w:t>
          </w:r>
        </w:p>
      </w:docPartBody>
    </w:docPart>
    <w:docPart>
      <w:docPartPr>
        <w:name w:val="75C2F34446B34EEC95954640CF308361"/>
        <w:category>
          <w:name w:val="常规"/>
          <w:gallery w:val="placeholder"/>
        </w:category>
        <w:types>
          <w:type w:val="bbPlcHdr"/>
        </w:types>
        <w:behaviors>
          <w:behavior w:val="content"/>
        </w:behaviors>
        <w:guid w:val="{9D442B17-577D-4791-8C35-9B933544A3F6}"/>
      </w:docPartPr>
      <w:docPartBody>
        <w:p w:rsidR="004D550B" w:rsidRDefault="004D550B" w:rsidP="004D550B">
          <w:pPr>
            <w:pStyle w:val="75C2F34446B34EEC95954640CF308361"/>
          </w:pPr>
          <w:r w:rsidRPr="00480B8B">
            <w:rPr>
              <w:rStyle w:val="placeholder1Char"/>
              <w:rFonts w:hint="eastAsia"/>
              <w:sz w:val="16"/>
              <w:szCs w:val="16"/>
            </w:rPr>
            <w:t>____</w:t>
          </w:r>
        </w:p>
      </w:docPartBody>
    </w:docPart>
    <w:docPart>
      <w:docPartPr>
        <w:name w:val="9E70213DB2204B14B76414EE17D77687"/>
        <w:category>
          <w:name w:val="常规"/>
          <w:gallery w:val="placeholder"/>
        </w:category>
        <w:types>
          <w:type w:val="bbPlcHdr"/>
        </w:types>
        <w:behaviors>
          <w:behavior w:val="content"/>
        </w:behaviors>
        <w:guid w:val="{0BDE034E-EAB7-4250-9114-58DF3964ED11}"/>
      </w:docPartPr>
      <w:docPartBody>
        <w:p w:rsidR="004D550B" w:rsidRDefault="004D550B" w:rsidP="004D550B">
          <w:pPr>
            <w:pStyle w:val="9E70213DB2204B14B76414EE17D77687"/>
          </w:pPr>
          <w:r w:rsidRPr="00480B8B">
            <w:rPr>
              <w:rStyle w:val="placeholder1Char"/>
              <w:rFonts w:hint="eastAsia"/>
              <w:sz w:val="16"/>
              <w:szCs w:val="16"/>
            </w:rPr>
            <w:t>____</w:t>
          </w:r>
        </w:p>
      </w:docPartBody>
    </w:docPart>
    <w:docPart>
      <w:docPartPr>
        <w:name w:val="C4C9B998FD3F4B1D820D8C7CCC7C713B"/>
        <w:category>
          <w:name w:val="常规"/>
          <w:gallery w:val="placeholder"/>
        </w:category>
        <w:types>
          <w:type w:val="bbPlcHdr"/>
        </w:types>
        <w:behaviors>
          <w:behavior w:val="content"/>
        </w:behaviors>
        <w:guid w:val="{D16602FB-7FAD-48BD-8016-8DB86A0FE434}"/>
      </w:docPartPr>
      <w:docPartBody>
        <w:p w:rsidR="004D550B" w:rsidRDefault="004D550B" w:rsidP="004D550B">
          <w:pPr>
            <w:pStyle w:val="C4C9B998FD3F4B1D820D8C7CCC7C713B"/>
          </w:pPr>
          <w:r w:rsidRPr="00480B8B">
            <w:rPr>
              <w:rStyle w:val="placeholder1Char"/>
              <w:rFonts w:hint="eastAsia"/>
              <w:sz w:val="16"/>
              <w:szCs w:val="16"/>
            </w:rPr>
            <w:t>____</w:t>
          </w:r>
        </w:p>
      </w:docPartBody>
    </w:docPart>
    <w:docPart>
      <w:docPartPr>
        <w:name w:val="DEDECE2FD6C240129C846940C8A2E4ED"/>
        <w:category>
          <w:name w:val="常规"/>
          <w:gallery w:val="placeholder"/>
        </w:category>
        <w:types>
          <w:type w:val="bbPlcHdr"/>
        </w:types>
        <w:behaviors>
          <w:behavior w:val="content"/>
        </w:behaviors>
        <w:guid w:val="{C8A4629B-2744-41ED-9CD8-4BDF075FD700}"/>
      </w:docPartPr>
      <w:docPartBody>
        <w:p w:rsidR="004D550B" w:rsidRDefault="004D550B" w:rsidP="004D550B">
          <w:pPr>
            <w:pStyle w:val="DEDECE2FD6C240129C846940C8A2E4ED"/>
          </w:pPr>
          <w:r w:rsidRPr="00480B8B">
            <w:rPr>
              <w:rStyle w:val="placeholder1Char"/>
              <w:rFonts w:hint="eastAsia"/>
              <w:sz w:val="16"/>
              <w:szCs w:val="16"/>
            </w:rPr>
            <w:t>____</w:t>
          </w:r>
        </w:p>
      </w:docPartBody>
    </w:docPart>
    <w:docPart>
      <w:docPartPr>
        <w:name w:val="6334D9A095714135861245E2DBA3F90F"/>
        <w:category>
          <w:name w:val="常规"/>
          <w:gallery w:val="placeholder"/>
        </w:category>
        <w:types>
          <w:type w:val="bbPlcHdr"/>
        </w:types>
        <w:behaviors>
          <w:behavior w:val="content"/>
        </w:behaviors>
        <w:guid w:val="{4328E19B-B92B-4EE2-8A14-D637D23F5F4C}"/>
      </w:docPartPr>
      <w:docPartBody>
        <w:p w:rsidR="004D550B" w:rsidRDefault="004D550B" w:rsidP="004D550B">
          <w:pPr>
            <w:pStyle w:val="6334D9A095714135861245E2DBA3F90F"/>
          </w:pPr>
          <w:r w:rsidRPr="00480B8B">
            <w:rPr>
              <w:rStyle w:val="placeholder1Char"/>
              <w:rFonts w:hint="eastAsia"/>
              <w:sz w:val="16"/>
              <w:szCs w:val="16"/>
            </w:rPr>
            <w:t>____</w:t>
          </w:r>
        </w:p>
      </w:docPartBody>
    </w:docPart>
    <w:docPart>
      <w:docPartPr>
        <w:name w:val="A6757E51B8004F5E9859E3E65A87264E"/>
        <w:category>
          <w:name w:val="常规"/>
          <w:gallery w:val="placeholder"/>
        </w:category>
        <w:types>
          <w:type w:val="bbPlcHdr"/>
        </w:types>
        <w:behaviors>
          <w:behavior w:val="content"/>
        </w:behaviors>
        <w:guid w:val="{4CC6A952-209B-4481-A1BE-E3546F86EC6D}"/>
      </w:docPartPr>
      <w:docPartBody>
        <w:p w:rsidR="004D550B" w:rsidRDefault="004D550B" w:rsidP="004D550B">
          <w:pPr>
            <w:pStyle w:val="A6757E51B8004F5E9859E3E65A87264E"/>
          </w:pPr>
          <w:r w:rsidRPr="00480B8B">
            <w:rPr>
              <w:rStyle w:val="placeholder1Char"/>
              <w:rFonts w:hint="eastAsia"/>
              <w:sz w:val="16"/>
              <w:szCs w:val="16"/>
            </w:rPr>
            <w:t>____</w:t>
          </w:r>
        </w:p>
      </w:docPartBody>
    </w:docPart>
    <w:docPart>
      <w:docPartPr>
        <w:name w:val="CB670F8934C14039A4CFBBE085ABDFBB"/>
        <w:category>
          <w:name w:val="常规"/>
          <w:gallery w:val="placeholder"/>
        </w:category>
        <w:types>
          <w:type w:val="bbPlcHdr"/>
        </w:types>
        <w:behaviors>
          <w:behavior w:val="content"/>
        </w:behaviors>
        <w:guid w:val="{3221BE41-45E4-42FA-A0C3-F87D7CAFBB08}"/>
      </w:docPartPr>
      <w:docPartBody>
        <w:p w:rsidR="004D550B" w:rsidRDefault="004D550B" w:rsidP="004D550B">
          <w:pPr>
            <w:pStyle w:val="CB670F8934C14039A4CFBBE085ABDFBB"/>
          </w:pPr>
          <w:r w:rsidRPr="00480B8B">
            <w:rPr>
              <w:rStyle w:val="placeholder1Char"/>
              <w:rFonts w:hint="eastAsia"/>
              <w:sz w:val="16"/>
              <w:szCs w:val="16"/>
            </w:rPr>
            <w:t>____</w:t>
          </w:r>
        </w:p>
      </w:docPartBody>
    </w:docPart>
    <w:docPart>
      <w:docPartPr>
        <w:name w:val="219582B7135D4BD5A6BC779306130EC6"/>
        <w:category>
          <w:name w:val="常规"/>
          <w:gallery w:val="placeholder"/>
        </w:category>
        <w:types>
          <w:type w:val="bbPlcHdr"/>
        </w:types>
        <w:behaviors>
          <w:behavior w:val="content"/>
        </w:behaviors>
        <w:guid w:val="{5455382B-1F01-49F2-812A-19A73A6EE8C6}"/>
      </w:docPartPr>
      <w:docPartBody>
        <w:p w:rsidR="004D550B" w:rsidRDefault="004D550B" w:rsidP="004D550B">
          <w:pPr>
            <w:pStyle w:val="219582B7135D4BD5A6BC779306130EC6"/>
          </w:pPr>
          <w:r w:rsidRPr="00480B8B">
            <w:rPr>
              <w:rStyle w:val="placeholder1Char"/>
              <w:rFonts w:hint="eastAsia"/>
              <w:sz w:val="16"/>
              <w:szCs w:val="16"/>
            </w:rPr>
            <w:t>____</w:t>
          </w:r>
        </w:p>
      </w:docPartBody>
    </w:docPart>
    <w:docPart>
      <w:docPartPr>
        <w:name w:val="EC611EDF9E6F4911A5D1C58F111FD36B"/>
        <w:category>
          <w:name w:val="常规"/>
          <w:gallery w:val="placeholder"/>
        </w:category>
        <w:types>
          <w:type w:val="bbPlcHdr"/>
        </w:types>
        <w:behaviors>
          <w:behavior w:val="content"/>
        </w:behaviors>
        <w:guid w:val="{FE7C11EF-4CAA-4B35-B1C8-13764C23A9D0}"/>
      </w:docPartPr>
      <w:docPartBody>
        <w:p w:rsidR="004D550B" w:rsidRDefault="004D550B" w:rsidP="004D550B">
          <w:pPr>
            <w:pStyle w:val="EC611EDF9E6F4911A5D1C58F111FD36B"/>
          </w:pPr>
          <w:r w:rsidRPr="00480B8B">
            <w:rPr>
              <w:rStyle w:val="placeholder1Char"/>
              <w:rFonts w:hint="eastAsia"/>
              <w:sz w:val="16"/>
              <w:szCs w:val="16"/>
            </w:rPr>
            <w:t>____</w:t>
          </w:r>
        </w:p>
      </w:docPartBody>
    </w:docPart>
    <w:docPart>
      <w:docPartPr>
        <w:name w:val="196809E30F8A4CEC921CF84E5DD1D5B8"/>
        <w:category>
          <w:name w:val="常规"/>
          <w:gallery w:val="placeholder"/>
        </w:category>
        <w:types>
          <w:type w:val="bbPlcHdr"/>
        </w:types>
        <w:behaviors>
          <w:behavior w:val="content"/>
        </w:behaviors>
        <w:guid w:val="{91037325-13F5-4197-BF7E-00EDEDB571CE}"/>
      </w:docPartPr>
      <w:docPartBody>
        <w:p w:rsidR="004D550B" w:rsidRDefault="004D550B" w:rsidP="004D550B">
          <w:pPr>
            <w:pStyle w:val="196809E30F8A4CEC921CF84E5DD1D5B8"/>
          </w:pPr>
          <w:r w:rsidRPr="00480B8B">
            <w:rPr>
              <w:rStyle w:val="placeholder1Char"/>
              <w:rFonts w:hint="eastAsia"/>
              <w:sz w:val="16"/>
              <w:szCs w:val="16"/>
            </w:rPr>
            <w:t>____</w:t>
          </w:r>
        </w:p>
      </w:docPartBody>
    </w:docPart>
    <w:docPart>
      <w:docPartPr>
        <w:name w:val="9571BC719A554A1181A6325D2765D314"/>
        <w:category>
          <w:name w:val="常规"/>
          <w:gallery w:val="placeholder"/>
        </w:category>
        <w:types>
          <w:type w:val="bbPlcHdr"/>
        </w:types>
        <w:behaviors>
          <w:behavior w:val="content"/>
        </w:behaviors>
        <w:guid w:val="{7BD9B9C3-CC15-4014-86DB-FB6975A7D6ED}"/>
      </w:docPartPr>
      <w:docPartBody>
        <w:p w:rsidR="004D550B" w:rsidRDefault="004D550B" w:rsidP="004D550B">
          <w:pPr>
            <w:pStyle w:val="9571BC719A554A1181A6325D2765D314"/>
          </w:pPr>
          <w:r w:rsidRPr="00480B8B">
            <w:rPr>
              <w:rStyle w:val="placeholder1Char"/>
              <w:rFonts w:hint="eastAsia"/>
              <w:sz w:val="16"/>
              <w:szCs w:val="16"/>
            </w:rPr>
            <w:t>____</w:t>
          </w:r>
        </w:p>
      </w:docPartBody>
    </w:docPart>
    <w:docPart>
      <w:docPartPr>
        <w:name w:val="DC35C7ADC2E142D7B0638C08A2EEA2A1"/>
        <w:category>
          <w:name w:val="常规"/>
          <w:gallery w:val="placeholder"/>
        </w:category>
        <w:types>
          <w:type w:val="bbPlcHdr"/>
        </w:types>
        <w:behaviors>
          <w:behavior w:val="content"/>
        </w:behaviors>
        <w:guid w:val="{ADCE50BC-92E5-4EC9-B072-F0EF615EC1CE}"/>
      </w:docPartPr>
      <w:docPartBody>
        <w:p w:rsidR="004D550B" w:rsidRDefault="004D550B" w:rsidP="004D550B">
          <w:pPr>
            <w:pStyle w:val="DC35C7ADC2E142D7B0638C08A2EEA2A1"/>
          </w:pPr>
          <w:r w:rsidRPr="00480B8B">
            <w:rPr>
              <w:rStyle w:val="placeholder1Char"/>
              <w:rFonts w:hint="eastAsia"/>
              <w:sz w:val="16"/>
              <w:szCs w:val="16"/>
            </w:rPr>
            <w:t>____</w:t>
          </w:r>
        </w:p>
      </w:docPartBody>
    </w:docPart>
    <w:docPart>
      <w:docPartPr>
        <w:name w:val="949119FC4A9F40B195E98339017AFB9B"/>
        <w:category>
          <w:name w:val="常规"/>
          <w:gallery w:val="placeholder"/>
        </w:category>
        <w:types>
          <w:type w:val="bbPlcHdr"/>
        </w:types>
        <w:behaviors>
          <w:behavior w:val="content"/>
        </w:behaviors>
        <w:guid w:val="{872AA53E-36CD-4CA9-8EC7-D75CE285C487}"/>
      </w:docPartPr>
      <w:docPartBody>
        <w:p w:rsidR="004D550B" w:rsidRDefault="004D550B" w:rsidP="004D550B">
          <w:pPr>
            <w:pStyle w:val="949119FC4A9F40B195E98339017AFB9B"/>
          </w:pPr>
          <w:r w:rsidRPr="00480B8B">
            <w:rPr>
              <w:rStyle w:val="placeholder1Char"/>
              <w:rFonts w:hint="eastAsia"/>
              <w:sz w:val="16"/>
              <w:szCs w:val="16"/>
            </w:rPr>
            <w:t>____</w:t>
          </w:r>
        </w:p>
      </w:docPartBody>
    </w:docPart>
    <w:docPart>
      <w:docPartPr>
        <w:name w:val="499E38CCA8934328B731EF41DF6CC399"/>
        <w:category>
          <w:name w:val="常规"/>
          <w:gallery w:val="placeholder"/>
        </w:category>
        <w:types>
          <w:type w:val="bbPlcHdr"/>
        </w:types>
        <w:behaviors>
          <w:behavior w:val="content"/>
        </w:behaviors>
        <w:guid w:val="{43FD9CB0-18BF-4B9F-AE1D-3EBF645E8B4A}"/>
      </w:docPartPr>
      <w:docPartBody>
        <w:p w:rsidR="004D550B" w:rsidRDefault="004D550B" w:rsidP="004D550B">
          <w:pPr>
            <w:pStyle w:val="499E38CCA8934328B731EF41DF6CC399"/>
          </w:pPr>
          <w:r w:rsidRPr="00480B8B">
            <w:rPr>
              <w:rStyle w:val="placeholder1Char"/>
              <w:rFonts w:hint="eastAsia"/>
              <w:sz w:val="16"/>
              <w:szCs w:val="16"/>
            </w:rPr>
            <w:t>____</w:t>
          </w:r>
        </w:p>
      </w:docPartBody>
    </w:docPart>
    <w:docPart>
      <w:docPartPr>
        <w:name w:val="EDD6F25B4890461FB49CB000F8BC7EA1"/>
        <w:category>
          <w:name w:val="常规"/>
          <w:gallery w:val="placeholder"/>
        </w:category>
        <w:types>
          <w:type w:val="bbPlcHdr"/>
        </w:types>
        <w:behaviors>
          <w:behavior w:val="content"/>
        </w:behaviors>
        <w:guid w:val="{2DE70F96-F51B-4ACF-9D05-44417030F047}"/>
      </w:docPartPr>
      <w:docPartBody>
        <w:p w:rsidR="004D550B" w:rsidRDefault="004D550B" w:rsidP="004D550B">
          <w:pPr>
            <w:pStyle w:val="EDD6F25B4890461FB49CB000F8BC7EA1"/>
          </w:pPr>
          <w:r w:rsidRPr="00480B8B">
            <w:rPr>
              <w:rStyle w:val="placeholder1Char"/>
              <w:rFonts w:hint="eastAsia"/>
              <w:sz w:val="16"/>
              <w:szCs w:val="16"/>
            </w:rPr>
            <w:t>____</w:t>
          </w:r>
        </w:p>
      </w:docPartBody>
    </w:docPart>
    <w:docPart>
      <w:docPartPr>
        <w:name w:val="24E140FF5BD74DE0BAFBD63DC11DD46B"/>
        <w:category>
          <w:name w:val="常规"/>
          <w:gallery w:val="placeholder"/>
        </w:category>
        <w:types>
          <w:type w:val="bbPlcHdr"/>
        </w:types>
        <w:behaviors>
          <w:behavior w:val="content"/>
        </w:behaviors>
        <w:guid w:val="{ADA6482D-AC45-4FCD-8291-927B6A793F36}"/>
      </w:docPartPr>
      <w:docPartBody>
        <w:p w:rsidR="004D550B" w:rsidRDefault="004D550B" w:rsidP="004D550B">
          <w:pPr>
            <w:pStyle w:val="24E140FF5BD74DE0BAFBD63DC11DD46B"/>
          </w:pPr>
          <w:r w:rsidRPr="00A06E1A">
            <w:rPr>
              <w:rStyle w:val="placeholder1Char"/>
              <w:rFonts w:hint="eastAsia"/>
              <w:sz w:val="16"/>
              <w:szCs w:val="16"/>
            </w:rPr>
            <w:t>____</w:t>
          </w:r>
        </w:p>
      </w:docPartBody>
    </w:docPart>
    <w:docPart>
      <w:docPartPr>
        <w:name w:val="910FF05DE27E4878952074BE9C77949F"/>
        <w:category>
          <w:name w:val="常规"/>
          <w:gallery w:val="placeholder"/>
        </w:category>
        <w:types>
          <w:type w:val="bbPlcHdr"/>
        </w:types>
        <w:behaviors>
          <w:behavior w:val="content"/>
        </w:behaviors>
        <w:guid w:val="{4F7B134F-897D-4B74-B83E-9B9C05CBFE46}"/>
      </w:docPartPr>
      <w:docPartBody>
        <w:p w:rsidR="004D550B" w:rsidRDefault="004D550B" w:rsidP="004D550B">
          <w:pPr>
            <w:pStyle w:val="910FF05DE27E4878952074BE9C77949F"/>
          </w:pPr>
          <w:r w:rsidRPr="00A06E1A">
            <w:rPr>
              <w:rStyle w:val="placeholder1Char"/>
              <w:rFonts w:hint="eastAsia"/>
              <w:sz w:val="16"/>
              <w:szCs w:val="16"/>
            </w:rPr>
            <w:t>____</w:t>
          </w:r>
        </w:p>
      </w:docPartBody>
    </w:docPart>
    <w:docPart>
      <w:docPartPr>
        <w:name w:val="F6453558930343E692928E578359F512"/>
        <w:category>
          <w:name w:val="常规"/>
          <w:gallery w:val="placeholder"/>
        </w:category>
        <w:types>
          <w:type w:val="bbPlcHdr"/>
        </w:types>
        <w:behaviors>
          <w:behavior w:val="content"/>
        </w:behaviors>
        <w:guid w:val="{98646B1E-616F-4C22-B397-747F4F89F00A}"/>
      </w:docPartPr>
      <w:docPartBody>
        <w:p w:rsidR="004D550B" w:rsidRDefault="004D550B" w:rsidP="004D550B">
          <w:pPr>
            <w:pStyle w:val="F6453558930343E692928E578359F512"/>
          </w:pPr>
          <w:r w:rsidRPr="00A06E1A">
            <w:rPr>
              <w:rStyle w:val="placeholder1Char"/>
              <w:rFonts w:hint="eastAsia"/>
              <w:sz w:val="16"/>
              <w:szCs w:val="16"/>
            </w:rPr>
            <w:t>____</w:t>
          </w:r>
        </w:p>
      </w:docPartBody>
    </w:docPart>
    <w:docPart>
      <w:docPartPr>
        <w:name w:val="EE0F2F52862E4990948554125FE784A2"/>
        <w:category>
          <w:name w:val="常规"/>
          <w:gallery w:val="placeholder"/>
        </w:category>
        <w:types>
          <w:type w:val="bbPlcHdr"/>
        </w:types>
        <w:behaviors>
          <w:behavior w:val="content"/>
        </w:behaviors>
        <w:guid w:val="{0211042B-F1F8-45EE-9A49-CE8B9D8CC611}"/>
      </w:docPartPr>
      <w:docPartBody>
        <w:p w:rsidR="004D550B" w:rsidRDefault="004D550B" w:rsidP="004D550B">
          <w:pPr>
            <w:pStyle w:val="EE0F2F52862E4990948554125FE784A2"/>
          </w:pPr>
          <w:r w:rsidRPr="00A06E1A">
            <w:rPr>
              <w:rStyle w:val="placeholder1Char"/>
              <w:rFonts w:hint="eastAsia"/>
              <w:sz w:val="16"/>
              <w:szCs w:val="16"/>
            </w:rPr>
            <w:t>____</w:t>
          </w:r>
        </w:p>
      </w:docPartBody>
    </w:docPart>
    <w:docPart>
      <w:docPartPr>
        <w:name w:val="B0837A1B7249417EB7D2F35425B6A908"/>
        <w:category>
          <w:name w:val="常规"/>
          <w:gallery w:val="placeholder"/>
        </w:category>
        <w:types>
          <w:type w:val="bbPlcHdr"/>
        </w:types>
        <w:behaviors>
          <w:behavior w:val="content"/>
        </w:behaviors>
        <w:guid w:val="{90C07219-99C3-44B7-BAB8-64EBEC59220A}"/>
      </w:docPartPr>
      <w:docPartBody>
        <w:p w:rsidR="004D550B" w:rsidRDefault="004D550B" w:rsidP="004D550B">
          <w:pPr>
            <w:pStyle w:val="B0837A1B7249417EB7D2F35425B6A908"/>
          </w:pPr>
          <w:r w:rsidRPr="00A06E1A">
            <w:rPr>
              <w:rStyle w:val="placeholder1Char"/>
              <w:rFonts w:hint="eastAsia"/>
              <w:sz w:val="16"/>
              <w:szCs w:val="16"/>
            </w:rPr>
            <w:t>____</w:t>
          </w:r>
        </w:p>
      </w:docPartBody>
    </w:docPart>
    <w:docPart>
      <w:docPartPr>
        <w:name w:val="901C09AA45944569818886805CDA4172"/>
        <w:category>
          <w:name w:val="常规"/>
          <w:gallery w:val="placeholder"/>
        </w:category>
        <w:types>
          <w:type w:val="bbPlcHdr"/>
        </w:types>
        <w:behaviors>
          <w:behavior w:val="content"/>
        </w:behaviors>
        <w:guid w:val="{716FCB55-0FAA-4DA1-907F-8CC0563D93C6}"/>
      </w:docPartPr>
      <w:docPartBody>
        <w:p w:rsidR="004D550B" w:rsidRDefault="004D550B" w:rsidP="004D550B">
          <w:pPr>
            <w:pStyle w:val="901C09AA45944569818886805CDA4172"/>
          </w:pPr>
          <w:r w:rsidRPr="00A06E1A">
            <w:rPr>
              <w:rStyle w:val="placeholder1Char"/>
              <w:rFonts w:hint="eastAsia"/>
              <w:sz w:val="16"/>
              <w:szCs w:val="16"/>
            </w:rPr>
            <w:t>____</w:t>
          </w:r>
        </w:p>
      </w:docPartBody>
    </w:docPart>
    <w:docPart>
      <w:docPartPr>
        <w:name w:val="B186D0EE73084EC28FC14D00161E2317"/>
        <w:category>
          <w:name w:val="常规"/>
          <w:gallery w:val="placeholder"/>
        </w:category>
        <w:types>
          <w:type w:val="bbPlcHdr"/>
        </w:types>
        <w:behaviors>
          <w:behavior w:val="content"/>
        </w:behaviors>
        <w:guid w:val="{52B107DB-3FF7-412D-9CDE-C01B42DD35C4}"/>
      </w:docPartPr>
      <w:docPartBody>
        <w:p w:rsidR="004D550B" w:rsidRDefault="004D550B" w:rsidP="004D550B">
          <w:pPr>
            <w:pStyle w:val="B186D0EE73084EC28FC14D00161E2317"/>
          </w:pPr>
          <w:r w:rsidRPr="00A06E1A">
            <w:rPr>
              <w:rStyle w:val="placeholder1Char"/>
              <w:rFonts w:hint="eastAsia"/>
              <w:sz w:val="16"/>
              <w:szCs w:val="16"/>
            </w:rPr>
            <w:t>____</w:t>
          </w:r>
        </w:p>
      </w:docPartBody>
    </w:docPart>
    <w:docPart>
      <w:docPartPr>
        <w:name w:val="59F87C839D1D4AA997445E8E5EC1EB54"/>
        <w:category>
          <w:name w:val="常规"/>
          <w:gallery w:val="placeholder"/>
        </w:category>
        <w:types>
          <w:type w:val="bbPlcHdr"/>
        </w:types>
        <w:behaviors>
          <w:behavior w:val="content"/>
        </w:behaviors>
        <w:guid w:val="{81B2B3CA-5349-420B-871F-53FE807D6825}"/>
      </w:docPartPr>
      <w:docPartBody>
        <w:p w:rsidR="004D550B" w:rsidRDefault="004D550B" w:rsidP="004D550B">
          <w:pPr>
            <w:pStyle w:val="59F87C839D1D4AA997445E8E5EC1EB54"/>
          </w:pPr>
          <w:r w:rsidRPr="00A06E1A">
            <w:rPr>
              <w:rStyle w:val="placeholder1Char"/>
              <w:rFonts w:hint="eastAsia"/>
              <w:sz w:val="16"/>
              <w:szCs w:val="16"/>
            </w:rPr>
            <w:t>____</w:t>
          </w:r>
        </w:p>
      </w:docPartBody>
    </w:docPart>
    <w:docPart>
      <w:docPartPr>
        <w:name w:val="9102202EF15E4E26BD8BC9CDD70804AA"/>
        <w:category>
          <w:name w:val="常规"/>
          <w:gallery w:val="placeholder"/>
        </w:category>
        <w:types>
          <w:type w:val="bbPlcHdr"/>
        </w:types>
        <w:behaviors>
          <w:behavior w:val="content"/>
        </w:behaviors>
        <w:guid w:val="{7359F4A0-F656-45F2-9A0C-D452FEB1AD05}"/>
      </w:docPartPr>
      <w:docPartBody>
        <w:p w:rsidR="004D550B" w:rsidRDefault="004D550B" w:rsidP="004D550B">
          <w:pPr>
            <w:pStyle w:val="9102202EF15E4E26BD8BC9CDD70804AA"/>
          </w:pPr>
          <w:r w:rsidRPr="00A06E1A">
            <w:rPr>
              <w:rStyle w:val="placeholder1Char"/>
              <w:rFonts w:hint="eastAsia"/>
              <w:sz w:val="16"/>
              <w:szCs w:val="16"/>
            </w:rPr>
            <w:t>____</w:t>
          </w:r>
        </w:p>
      </w:docPartBody>
    </w:docPart>
    <w:docPart>
      <w:docPartPr>
        <w:name w:val="8FBFE872F9B14DE09912BBF38816BA47"/>
        <w:category>
          <w:name w:val="常规"/>
          <w:gallery w:val="placeholder"/>
        </w:category>
        <w:types>
          <w:type w:val="bbPlcHdr"/>
        </w:types>
        <w:behaviors>
          <w:behavior w:val="content"/>
        </w:behaviors>
        <w:guid w:val="{3BEEF844-F77B-45D9-A341-870C76906854}"/>
      </w:docPartPr>
      <w:docPartBody>
        <w:p w:rsidR="004D550B" w:rsidRDefault="004D550B" w:rsidP="004D550B">
          <w:pPr>
            <w:pStyle w:val="8FBFE872F9B14DE09912BBF38816BA47"/>
          </w:pPr>
          <w:r w:rsidRPr="00A06E1A">
            <w:rPr>
              <w:rStyle w:val="placeholder1Char"/>
              <w:rFonts w:hint="eastAsia"/>
              <w:sz w:val="16"/>
              <w:szCs w:val="16"/>
            </w:rPr>
            <w:t>____</w:t>
          </w:r>
        </w:p>
      </w:docPartBody>
    </w:docPart>
    <w:docPart>
      <w:docPartPr>
        <w:name w:val="B0A145F1B1EA4343AF72C24E34D6C4C7"/>
        <w:category>
          <w:name w:val="常规"/>
          <w:gallery w:val="placeholder"/>
        </w:category>
        <w:types>
          <w:type w:val="bbPlcHdr"/>
        </w:types>
        <w:behaviors>
          <w:behavior w:val="content"/>
        </w:behaviors>
        <w:guid w:val="{C9C8FB2D-D74B-4CD0-A35B-1AD8CB7460BB}"/>
      </w:docPartPr>
      <w:docPartBody>
        <w:p w:rsidR="004D550B" w:rsidRDefault="004D550B" w:rsidP="004D550B">
          <w:pPr>
            <w:pStyle w:val="B0A145F1B1EA4343AF72C24E34D6C4C7"/>
          </w:pPr>
          <w:r w:rsidRPr="00A06E1A">
            <w:rPr>
              <w:rStyle w:val="placeholder1Char"/>
              <w:rFonts w:hint="eastAsia"/>
              <w:sz w:val="16"/>
              <w:szCs w:val="16"/>
            </w:rPr>
            <w:t>____</w:t>
          </w:r>
        </w:p>
      </w:docPartBody>
    </w:docPart>
    <w:docPart>
      <w:docPartPr>
        <w:name w:val="09CEF64F75D146D6AF82ACF652F30E45"/>
        <w:category>
          <w:name w:val="常规"/>
          <w:gallery w:val="placeholder"/>
        </w:category>
        <w:types>
          <w:type w:val="bbPlcHdr"/>
        </w:types>
        <w:behaviors>
          <w:behavior w:val="content"/>
        </w:behaviors>
        <w:guid w:val="{CD324DE1-582F-49C9-84B3-8B13477FDC7F}"/>
      </w:docPartPr>
      <w:docPartBody>
        <w:p w:rsidR="004D550B" w:rsidRDefault="004D550B" w:rsidP="004D550B">
          <w:pPr>
            <w:pStyle w:val="09CEF64F75D146D6AF82ACF652F30E45"/>
          </w:pPr>
          <w:r w:rsidRPr="00A06E1A">
            <w:rPr>
              <w:rStyle w:val="placeholder1Char"/>
              <w:rFonts w:hint="eastAsia"/>
              <w:sz w:val="16"/>
              <w:szCs w:val="16"/>
            </w:rPr>
            <w:t>____</w:t>
          </w:r>
        </w:p>
      </w:docPartBody>
    </w:docPart>
    <w:docPart>
      <w:docPartPr>
        <w:name w:val="671F534BF73B416385BC4D4971258593"/>
        <w:category>
          <w:name w:val="常规"/>
          <w:gallery w:val="placeholder"/>
        </w:category>
        <w:types>
          <w:type w:val="bbPlcHdr"/>
        </w:types>
        <w:behaviors>
          <w:behavior w:val="content"/>
        </w:behaviors>
        <w:guid w:val="{4D3BE876-7E25-43D5-B66C-E1C501D09B66}"/>
      </w:docPartPr>
      <w:docPartBody>
        <w:p w:rsidR="004D550B" w:rsidRDefault="004D550B" w:rsidP="004D550B">
          <w:pPr>
            <w:pStyle w:val="671F534BF73B416385BC4D4971258593"/>
          </w:pPr>
          <w:r w:rsidRPr="00A06E1A">
            <w:rPr>
              <w:rStyle w:val="placeholder1Char"/>
              <w:rFonts w:hint="eastAsia"/>
              <w:sz w:val="16"/>
              <w:szCs w:val="16"/>
            </w:rPr>
            <w:t>____</w:t>
          </w:r>
        </w:p>
      </w:docPartBody>
    </w:docPart>
    <w:docPart>
      <w:docPartPr>
        <w:name w:val="FC5CBD4D34504E9AB60558AF137206EE"/>
        <w:category>
          <w:name w:val="常规"/>
          <w:gallery w:val="placeholder"/>
        </w:category>
        <w:types>
          <w:type w:val="bbPlcHdr"/>
        </w:types>
        <w:behaviors>
          <w:behavior w:val="content"/>
        </w:behaviors>
        <w:guid w:val="{C343E089-2C9D-48CE-B05F-E39E1FCB393B}"/>
      </w:docPartPr>
      <w:docPartBody>
        <w:p w:rsidR="004D550B" w:rsidRDefault="004D550B" w:rsidP="004D550B">
          <w:pPr>
            <w:pStyle w:val="FC5CBD4D34504E9AB60558AF137206EE"/>
          </w:pPr>
          <w:r w:rsidRPr="00A06E1A">
            <w:rPr>
              <w:rStyle w:val="placeholder1Char"/>
              <w:rFonts w:hint="eastAsia"/>
              <w:sz w:val="16"/>
              <w:szCs w:val="16"/>
            </w:rPr>
            <w:t>____</w:t>
          </w:r>
        </w:p>
      </w:docPartBody>
    </w:docPart>
    <w:docPart>
      <w:docPartPr>
        <w:name w:val="A42DA38725AE406E9CB650B377ECE6F5"/>
        <w:category>
          <w:name w:val="常规"/>
          <w:gallery w:val="placeholder"/>
        </w:category>
        <w:types>
          <w:type w:val="bbPlcHdr"/>
        </w:types>
        <w:behaviors>
          <w:behavior w:val="content"/>
        </w:behaviors>
        <w:guid w:val="{5E771160-074A-4BDF-9C44-060663A90432}"/>
      </w:docPartPr>
      <w:docPartBody>
        <w:p w:rsidR="004D550B" w:rsidRDefault="004D550B" w:rsidP="004D550B">
          <w:pPr>
            <w:pStyle w:val="A42DA38725AE406E9CB650B377ECE6F5"/>
          </w:pPr>
          <w:r w:rsidRPr="00A06E1A">
            <w:rPr>
              <w:rStyle w:val="placeholder1Char"/>
              <w:rFonts w:hint="eastAsia"/>
              <w:sz w:val="16"/>
              <w:szCs w:val="16"/>
            </w:rPr>
            <w:t>____</w:t>
          </w:r>
        </w:p>
      </w:docPartBody>
    </w:docPart>
    <w:docPart>
      <w:docPartPr>
        <w:name w:val="2CB88E3C91644F6FB91E729B98D28F78"/>
        <w:category>
          <w:name w:val="常规"/>
          <w:gallery w:val="placeholder"/>
        </w:category>
        <w:types>
          <w:type w:val="bbPlcHdr"/>
        </w:types>
        <w:behaviors>
          <w:behavior w:val="content"/>
        </w:behaviors>
        <w:guid w:val="{45438924-6CF9-4BD3-8DB1-802ACFF0779C}"/>
      </w:docPartPr>
      <w:docPartBody>
        <w:p w:rsidR="004D550B" w:rsidRDefault="004D550B" w:rsidP="004D550B">
          <w:pPr>
            <w:pStyle w:val="2CB88E3C91644F6FB91E729B98D28F78"/>
          </w:pPr>
          <w:r w:rsidRPr="00A06E1A">
            <w:rPr>
              <w:rStyle w:val="placeholder1Char"/>
              <w:rFonts w:hint="eastAsia"/>
              <w:sz w:val="16"/>
              <w:szCs w:val="16"/>
            </w:rPr>
            <w:t>____</w:t>
          </w:r>
        </w:p>
      </w:docPartBody>
    </w:docPart>
    <w:docPart>
      <w:docPartPr>
        <w:name w:val="94C764C20F3E44EABB4DB2B7BAC8CB0F"/>
        <w:category>
          <w:name w:val="常规"/>
          <w:gallery w:val="placeholder"/>
        </w:category>
        <w:types>
          <w:type w:val="bbPlcHdr"/>
        </w:types>
        <w:behaviors>
          <w:behavior w:val="content"/>
        </w:behaviors>
        <w:guid w:val="{BAF26F75-2E78-423B-B459-CF9CE99870F1}"/>
      </w:docPartPr>
      <w:docPartBody>
        <w:p w:rsidR="004D550B" w:rsidRDefault="004D550B" w:rsidP="004D550B">
          <w:pPr>
            <w:pStyle w:val="94C764C20F3E44EABB4DB2B7BAC8CB0F"/>
          </w:pPr>
          <w:r w:rsidRPr="00A06E1A">
            <w:rPr>
              <w:rStyle w:val="placeholder1Char"/>
              <w:rFonts w:hint="eastAsia"/>
              <w:sz w:val="16"/>
              <w:szCs w:val="16"/>
            </w:rPr>
            <w:t>____</w:t>
          </w:r>
        </w:p>
      </w:docPartBody>
    </w:docPart>
    <w:docPart>
      <w:docPartPr>
        <w:name w:val="F2F23A1DC21B439BAB676A14502DCC54"/>
        <w:category>
          <w:name w:val="常规"/>
          <w:gallery w:val="placeholder"/>
        </w:category>
        <w:types>
          <w:type w:val="bbPlcHdr"/>
        </w:types>
        <w:behaviors>
          <w:behavior w:val="content"/>
        </w:behaviors>
        <w:guid w:val="{AA01D3AA-9148-4C80-AFD3-04C3E7C7A08C}"/>
      </w:docPartPr>
      <w:docPartBody>
        <w:p w:rsidR="004D550B" w:rsidRDefault="004D550B" w:rsidP="004D550B">
          <w:pPr>
            <w:pStyle w:val="F2F23A1DC21B439BAB676A14502DCC54"/>
          </w:pPr>
          <w:r w:rsidRPr="00A06E1A">
            <w:rPr>
              <w:rStyle w:val="placeholder1Char"/>
              <w:rFonts w:hint="eastAsia"/>
              <w:sz w:val="16"/>
              <w:szCs w:val="16"/>
            </w:rPr>
            <w:t>____</w:t>
          </w:r>
        </w:p>
      </w:docPartBody>
    </w:docPart>
    <w:docPart>
      <w:docPartPr>
        <w:name w:val="51937F2283824CAFA77A1C2E26DFD8CA"/>
        <w:category>
          <w:name w:val="常规"/>
          <w:gallery w:val="placeholder"/>
        </w:category>
        <w:types>
          <w:type w:val="bbPlcHdr"/>
        </w:types>
        <w:behaviors>
          <w:behavior w:val="content"/>
        </w:behaviors>
        <w:guid w:val="{E0D7955E-D874-478F-BA88-9A869B3F6B09}"/>
      </w:docPartPr>
      <w:docPartBody>
        <w:p w:rsidR="004D550B" w:rsidRDefault="004D550B" w:rsidP="004D550B">
          <w:pPr>
            <w:pStyle w:val="51937F2283824CAFA77A1C2E26DFD8CA"/>
          </w:pPr>
          <w:r w:rsidRPr="00A06E1A">
            <w:rPr>
              <w:rStyle w:val="placeholder1Char"/>
              <w:rFonts w:hint="eastAsia"/>
              <w:sz w:val="16"/>
              <w:szCs w:val="16"/>
            </w:rPr>
            <w:t>____</w:t>
          </w:r>
        </w:p>
      </w:docPartBody>
    </w:docPart>
    <w:docPart>
      <w:docPartPr>
        <w:name w:val="0FDB8E582EED43E1BC5B0E1DF5A79453"/>
        <w:category>
          <w:name w:val="常规"/>
          <w:gallery w:val="placeholder"/>
        </w:category>
        <w:types>
          <w:type w:val="bbPlcHdr"/>
        </w:types>
        <w:behaviors>
          <w:behavior w:val="content"/>
        </w:behaviors>
        <w:guid w:val="{8D8076A1-EA83-474F-AF75-3A44859CC8EA}"/>
      </w:docPartPr>
      <w:docPartBody>
        <w:p w:rsidR="004D550B" w:rsidRDefault="004D550B" w:rsidP="004D550B">
          <w:pPr>
            <w:pStyle w:val="0FDB8E582EED43E1BC5B0E1DF5A79453"/>
          </w:pPr>
          <w:r w:rsidRPr="00A06E1A">
            <w:rPr>
              <w:rStyle w:val="placeholder1Char"/>
              <w:rFonts w:hint="eastAsia"/>
              <w:sz w:val="16"/>
              <w:szCs w:val="16"/>
            </w:rPr>
            <w:t>____</w:t>
          </w:r>
        </w:p>
      </w:docPartBody>
    </w:docPart>
    <w:docPart>
      <w:docPartPr>
        <w:name w:val="0EF98C92D2434C22B435AE902218091B"/>
        <w:category>
          <w:name w:val="常规"/>
          <w:gallery w:val="placeholder"/>
        </w:category>
        <w:types>
          <w:type w:val="bbPlcHdr"/>
        </w:types>
        <w:behaviors>
          <w:behavior w:val="content"/>
        </w:behaviors>
        <w:guid w:val="{DA2E5A98-B33F-4EB0-AAD0-5EF0F88C075F}"/>
      </w:docPartPr>
      <w:docPartBody>
        <w:p w:rsidR="004D550B" w:rsidRDefault="004D550B" w:rsidP="004D550B">
          <w:pPr>
            <w:pStyle w:val="0EF98C92D2434C22B435AE902218091B"/>
          </w:pPr>
          <w:r w:rsidRPr="00A06E1A">
            <w:rPr>
              <w:rStyle w:val="placeholder1Char"/>
              <w:rFonts w:hint="eastAsia"/>
              <w:sz w:val="16"/>
              <w:szCs w:val="16"/>
            </w:rPr>
            <w:t>____</w:t>
          </w:r>
        </w:p>
      </w:docPartBody>
    </w:docPart>
    <w:docPart>
      <w:docPartPr>
        <w:name w:val="E0ABD6A9F1D449CAA8F0F6A13E2F5031"/>
        <w:category>
          <w:name w:val="常规"/>
          <w:gallery w:val="placeholder"/>
        </w:category>
        <w:types>
          <w:type w:val="bbPlcHdr"/>
        </w:types>
        <w:behaviors>
          <w:behavior w:val="content"/>
        </w:behaviors>
        <w:guid w:val="{480674C1-AA37-4DB2-BC95-A22173E4CE94}"/>
      </w:docPartPr>
      <w:docPartBody>
        <w:p w:rsidR="004D550B" w:rsidRDefault="004D550B" w:rsidP="004D550B">
          <w:pPr>
            <w:pStyle w:val="E0ABD6A9F1D449CAA8F0F6A13E2F5031"/>
          </w:pPr>
          <w:r w:rsidRPr="00A06E1A">
            <w:rPr>
              <w:rStyle w:val="placeholder1Char"/>
              <w:rFonts w:hint="eastAsia"/>
              <w:sz w:val="16"/>
              <w:szCs w:val="16"/>
            </w:rPr>
            <w:t>____</w:t>
          </w:r>
        </w:p>
      </w:docPartBody>
    </w:docPart>
    <w:docPart>
      <w:docPartPr>
        <w:name w:val="E8E15D8DC31147F0BF1A2A153153A42A"/>
        <w:category>
          <w:name w:val="常规"/>
          <w:gallery w:val="placeholder"/>
        </w:category>
        <w:types>
          <w:type w:val="bbPlcHdr"/>
        </w:types>
        <w:behaviors>
          <w:behavior w:val="content"/>
        </w:behaviors>
        <w:guid w:val="{931E0245-18C6-451A-95A0-B7B2D135EDB7}"/>
      </w:docPartPr>
      <w:docPartBody>
        <w:p w:rsidR="004D550B" w:rsidRDefault="004D550B" w:rsidP="004D550B">
          <w:pPr>
            <w:pStyle w:val="E8E15D8DC31147F0BF1A2A153153A42A"/>
          </w:pPr>
          <w:r w:rsidRPr="00A06E1A">
            <w:rPr>
              <w:rStyle w:val="placeholder1Char"/>
              <w:rFonts w:hint="eastAsia"/>
              <w:sz w:val="16"/>
              <w:szCs w:val="16"/>
            </w:rPr>
            <w:t>____</w:t>
          </w:r>
        </w:p>
      </w:docPartBody>
    </w:docPart>
    <w:docPart>
      <w:docPartPr>
        <w:name w:val="8FDC79D922D9480292A213B21F8C1845"/>
        <w:category>
          <w:name w:val="常规"/>
          <w:gallery w:val="placeholder"/>
        </w:category>
        <w:types>
          <w:type w:val="bbPlcHdr"/>
        </w:types>
        <w:behaviors>
          <w:behavior w:val="content"/>
        </w:behaviors>
        <w:guid w:val="{DC07A06E-24EA-48D3-A397-DF0BD6A660D1}"/>
      </w:docPartPr>
      <w:docPartBody>
        <w:p w:rsidR="004D550B" w:rsidRDefault="004D550B" w:rsidP="004D550B">
          <w:pPr>
            <w:pStyle w:val="8FDC79D922D9480292A213B21F8C1845"/>
          </w:pPr>
          <w:r w:rsidRPr="00A06E1A">
            <w:rPr>
              <w:rStyle w:val="placeholder1Char"/>
              <w:rFonts w:hint="eastAsia"/>
              <w:sz w:val="16"/>
              <w:szCs w:val="16"/>
            </w:rPr>
            <w:t>____</w:t>
          </w:r>
        </w:p>
      </w:docPartBody>
    </w:docPart>
    <w:docPart>
      <w:docPartPr>
        <w:name w:val="626AFB78A7FC42EEAAC7A099EB23C1E5"/>
        <w:category>
          <w:name w:val="常规"/>
          <w:gallery w:val="placeholder"/>
        </w:category>
        <w:types>
          <w:type w:val="bbPlcHdr"/>
        </w:types>
        <w:behaviors>
          <w:behavior w:val="content"/>
        </w:behaviors>
        <w:guid w:val="{7C52BECE-151E-48D5-849D-EF32415E4A20}"/>
      </w:docPartPr>
      <w:docPartBody>
        <w:p w:rsidR="004D550B" w:rsidRDefault="004D550B" w:rsidP="004D550B">
          <w:pPr>
            <w:pStyle w:val="626AFB78A7FC42EEAAC7A099EB23C1E5"/>
          </w:pPr>
          <w:r w:rsidRPr="00A06E1A">
            <w:rPr>
              <w:rStyle w:val="placeholder1Char"/>
              <w:rFonts w:hint="eastAsia"/>
              <w:sz w:val="16"/>
              <w:szCs w:val="16"/>
            </w:rPr>
            <w:t>____</w:t>
          </w:r>
        </w:p>
      </w:docPartBody>
    </w:docPart>
    <w:docPart>
      <w:docPartPr>
        <w:name w:val="509F18C730EF4A47A8F4FE546F5B35EF"/>
        <w:category>
          <w:name w:val="常规"/>
          <w:gallery w:val="placeholder"/>
        </w:category>
        <w:types>
          <w:type w:val="bbPlcHdr"/>
        </w:types>
        <w:behaviors>
          <w:behavior w:val="content"/>
        </w:behaviors>
        <w:guid w:val="{78D9E887-E949-4839-834B-2035A8E3CA49}"/>
      </w:docPartPr>
      <w:docPartBody>
        <w:p w:rsidR="004D550B" w:rsidRDefault="004D550B" w:rsidP="004D550B">
          <w:pPr>
            <w:pStyle w:val="509F18C730EF4A47A8F4FE546F5B35EF"/>
          </w:pPr>
          <w:r w:rsidRPr="00A06E1A">
            <w:rPr>
              <w:rStyle w:val="placeholder1Char"/>
              <w:rFonts w:hint="eastAsia"/>
              <w:sz w:val="16"/>
              <w:szCs w:val="16"/>
            </w:rPr>
            <w:t>____</w:t>
          </w:r>
        </w:p>
      </w:docPartBody>
    </w:docPart>
    <w:docPart>
      <w:docPartPr>
        <w:name w:val="40F3EC4586BE40BE99E9ECFF648D657B"/>
        <w:category>
          <w:name w:val="常规"/>
          <w:gallery w:val="placeholder"/>
        </w:category>
        <w:types>
          <w:type w:val="bbPlcHdr"/>
        </w:types>
        <w:behaviors>
          <w:behavior w:val="content"/>
        </w:behaviors>
        <w:guid w:val="{E3E7AB19-51CC-4AF0-92C7-4A821A850E9E}"/>
      </w:docPartPr>
      <w:docPartBody>
        <w:p w:rsidR="004D550B" w:rsidRDefault="004D550B" w:rsidP="004D550B">
          <w:pPr>
            <w:pStyle w:val="40F3EC4586BE40BE99E9ECFF648D657B"/>
          </w:pPr>
          <w:r w:rsidRPr="00A06E1A">
            <w:rPr>
              <w:rStyle w:val="placeholder1Char"/>
              <w:rFonts w:hint="eastAsia"/>
              <w:sz w:val="16"/>
              <w:szCs w:val="16"/>
            </w:rPr>
            <w:t>____</w:t>
          </w:r>
        </w:p>
      </w:docPartBody>
    </w:docPart>
    <w:docPart>
      <w:docPartPr>
        <w:name w:val="2B4672CCFC194FD3ADFE1DE115292B80"/>
        <w:category>
          <w:name w:val="常规"/>
          <w:gallery w:val="placeholder"/>
        </w:category>
        <w:types>
          <w:type w:val="bbPlcHdr"/>
        </w:types>
        <w:behaviors>
          <w:behavior w:val="content"/>
        </w:behaviors>
        <w:guid w:val="{F76E3D26-2575-4662-A196-37F18B5E0F29}"/>
      </w:docPartPr>
      <w:docPartBody>
        <w:p w:rsidR="004D550B" w:rsidRDefault="004D550B" w:rsidP="004D550B">
          <w:pPr>
            <w:pStyle w:val="2B4672CCFC194FD3ADFE1DE115292B80"/>
          </w:pPr>
          <w:r w:rsidRPr="00A06E1A">
            <w:rPr>
              <w:rStyle w:val="placeholder1Char"/>
              <w:rFonts w:hint="eastAsia"/>
              <w:sz w:val="16"/>
              <w:szCs w:val="16"/>
            </w:rPr>
            <w:t>____</w:t>
          </w:r>
        </w:p>
      </w:docPartBody>
    </w:docPart>
    <w:docPart>
      <w:docPartPr>
        <w:name w:val="8EBD980C8557466E874AFF2FB4756C18"/>
        <w:category>
          <w:name w:val="常规"/>
          <w:gallery w:val="placeholder"/>
        </w:category>
        <w:types>
          <w:type w:val="bbPlcHdr"/>
        </w:types>
        <w:behaviors>
          <w:behavior w:val="content"/>
        </w:behaviors>
        <w:guid w:val="{78B79DDC-F920-41B0-993D-2DA5F290BBE8}"/>
      </w:docPartPr>
      <w:docPartBody>
        <w:p w:rsidR="004D550B" w:rsidRDefault="004D550B" w:rsidP="004D550B">
          <w:pPr>
            <w:pStyle w:val="8EBD980C8557466E874AFF2FB4756C18"/>
          </w:pPr>
          <w:r w:rsidRPr="00A06E1A">
            <w:rPr>
              <w:rStyle w:val="placeholder1Char"/>
              <w:rFonts w:hint="eastAsia"/>
              <w:sz w:val="16"/>
              <w:szCs w:val="16"/>
            </w:rPr>
            <w:t>____</w:t>
          </w:r>
        </w:p>
      </w:docPartBody>
    </w:docPart>
    <w:docPart>
      <w:docPartPr>
        <w:name w:val="45342AFF6342467EA565DEA3CA34132F"/>
        <w:category>
          <w:name w:val="常规"/>
          <w:gallery w:val="placeholder"/>
        </w:category>
        <w:types>
          <w:type w:val="bbPlcHdr"/>
        </w:types>
        <w:behaviors>
          <w:behavior w:val="content"/>
        </w:behaviors>
        <w:guid w:val="{48877C29-D1E3-460D-A3F5-38E3B5ECF7A0}"/>
      </w:docPartPr>
      <w:docPartBody>
        <w:p w:rsidR="004D550B" w:rsidRDefault="004D550B" w:rsidP="004D550B">
          <w:pPr>
            <w:pStyle w:val="45342AFF6342467EA565DEA3CA34132F"/>
          </w:pPr>
          <w:r w:rsidRPr="00A06E1A">
            <w:rPr>
              <w:rStyle w:val="placeholder1Char"/>
              <w:rFonts w:hint="eastAsia"/>
              <w:sz w:val="16"/>
              <w:szCs w:val="16"/>
            </w:rPr>
            <w:t>____</w:t>
          </w:r>
        </w:p>
      </w:docPartBody>
    </w:docPart>
    <w:docPart>
      <w:docPartPr>
        <w:name w:val="EBE6F983965643E59C5E16F32DF8F934"/>
        <w:category>
          <w:name w:val="常规"/>
          <w:gallery w:val="placeholder"/>
        </w:category>
        <w:types>
          <w:type w:val="bbPlcHdr"/>
        </w:types>
        <w:behaviors>
          <w:behavior w:val="content"/>
        </w:behaviors>
        <w:guid w:val="{CD2F1868-0376-4CE0-ACE1-1F929E9BBAC4}"/>
      </w:docPartPr>
      <w:docPartBody>
        <w:p w:rsidR="004D550B" w:rsidRDefault="004D550B" w:rsidP="004D550B">
          <w:pPr>
            <w:pStyle w:val="EBE6F983965643E59C5E16F32DF8F934"/>
          </w:pPr>
          <w:r w:rsidRPr="00A06E1A">
            <w:rPr>
              <w:rStyle w:val="placeholder1Char"/>
              <w:rFonts w:hint="eastAsia"/>
              <w:sz w:val="16"/>
              <w:szCs w:val="16"/>
            </w:rPr>
            <w:t>____</w:t>
          </w:r>
        </w:p>
      </w:docPartBody>
    </w:docPart>
    <w:docPart>
      <w:docPartPr>
        <w:name w:val="9737CF56C4EF4DC5B9593A9457FB5A47"/>
        <w:category>
          <w:name w:val="常规"/>
          <w:gallery w:val="placeholder"/>
        </w:category>
        <w:types>
          <w:type w:val="bbPlcHdr"/>
        </w:types>
        <w:behaviors>
          <w:behavior w:val="content"/>
        </w:behaviors>
        <w:guid w:val="{D23E1EBB-84D6-45D0-BF1A-EA65C2F6E504}"/>
      </w:docPartPr>
      <w:docPartBody>
        <w:p w:rsidR="004D550B" w:rsidRDefault="004D550B" w:rsidP="004D550B">
          <w:pPr>
            <w:pStyle w:val="9737CF56C4EF4DC5B9593A9457FB5A47"/>
          </w:pPr>
          <w:r w:rsidRPr="00A06E1A">
            <w:rPr>
              <w:rStyle w:val="placeholder1Char"/>
              <w:rFonts w:hint="eastAsia"/>
              <w:sz w:val="16"/>
              <w:szCs w:val="16"/>
            </w:rPr>
            <w:t>____</w:t>
          </w:r>
        </w:p>
      </w:docPartBody>
    </w:docPart>
    <w:docPart>
      <w:docPartPr>
        <w:name w:val="812201DF4C194A319F2C75F9352383B3"/>
        <w:category>
          <w:name w:val="常规"/>
          <w:gallery w:val="placeholder"/>
        </w:category>
        <w:types>
          <w:type w:val="bbPlcHdr"/>
        </w:types>
        <w:behaviors>
          <w:behavior w:val="content"/>
        </w:behaviors>
        <w:guid w:val="{9C51A895-46A6-4703-9A3E-E93C2B3087F1}"/>
      </w:docPartPr>
      <w:docPartBody>
        <w:p w:rsidR="004D550B" w:rsidRDefault="004D550B" w:rsidP="004D550B">
          <w:pPr>
            <w:pStyle w:val="812201DF4C194A319F2C75F9352383B3"/>
          </w:pPr>
          <w:r w:rsidRPr="00A06E1A">
            <w:rPr>
              <w:rStyle w:val="placeholder1Char"/>
              <w:rFonts w:hint="eastAsia"/>
              <w:sz w:val="16"/>
              <w:szCs w:val="16"/>
            </w:rPr>
            <w:t>____</w:t>
          </w:r>
        </w:p>
      </w:docPartBody>
    </w:docPart>
    <w:docPart>
      <w:docPartPr>
        <w:name w:val="B5CB6E7B1B2C4490A83E36BE6FB85968"/>
        <w:category>
          <w:name w:val="常规"/>
          <w:gallery w:val="placeholder"/>
        </w:category>
        <w:types>
          <w:type w:val="bbPlcHdr"/>
        </w:types>
        <w:behaviors>
          <w:behavior w:val="content"/>
        </w:behaviors>
        <w:guid w:val="{905AC89A-93BB-40ED-A84D-ED38068BBF62}"/>
      </w:docPartPr>
      <w:docPartBody>
        <w:p w:rsidR="004D550B" w:rsidRDefault="004D550B" w:rsidP="004D550B">
          <w:pPr>
            <w:pStyle w:val="B5CB6E7B1B2C4490A83E36BE6FB85968"/>
          </w:pPr>
          <w:r w:rsidRPr="00A06E1A">
            <w:rPr>
              <w:rStyle w:val="placeholder1Char"/>
              <w:rFonts w:hint="eastAsia"/>
              <w:sz w:val="16"/>
              <w:szCs w:val="16"/>
            </w:rPr>
            <w:t>____</w:t>
          </w:r>
        </w:p>
      </w:docPartBody>
    </w:docPart>
    <w:docPart>
      <w:docPartPr>
        <w:name w:val="D9E79B14D72C4FC0BC9851D22B75E91F"/>
        <w:category>
          <w:name w:val="常规"/>
          <w:gallery w:val="placeholder"/>
        </w:category>
        <w:types>
          <w:type w:val="bbPlcHdr"/>
        </w:types>
        <w:behaviors>
          <w:behavior w:val="content"/>
        </w:behaviors>
        <w:guid w:val="{23C3A3BB-186F-4DCF-BA10-277F4B13C1A5}"/>
      </w:docPartPr>
      <w:docPartBody>
        <w:p w:rsidR="004D550B" w:rsidRDefault="004D550B" w:rsidP="004D550B">
          <w:pPr>
            <w:pStyle w:val="D9E79B14D72C4FC0BC9851D22B75E91F"/>
          </w:pPr>
          <w:r w:rsidRPr="00A06E1A">
            <w:rPr>
              <w:rStyle w:val="placeholder1Char"/>
              <w:rFonts w:hint="eastAsia"/>
              <w:sz w:val="16"/>
              <w:szCs w:val="16"/>
            </w:rPr>
            <w:t>____</w:t>
          </w:r>
        </w:p>
      </w:docPartBody>
    </w:docPart>
    <w:docPart>
      <w:docPartPr>
        <w:name w:val="BE84504B18D64F8CA4108AD4D4F16D6E"/>
        <w:category>
          <w:name w:val="常规"/>
          <w:gallery w:val="placeholder"/>
        </w:category>
        <w:types>
          <w:type w:val="bbPlcHdr"/>
        </w:types>
        <w:behaviors>
          <w:behavior w:val="content"/>
        </w:behaviors>
        <w:guid w:val="{8ADD6B62-6122-494A-AF66-F22EFE962E83}"/>
      </w:docPartPr>
      <w:docPartBody>
        <w:p w:rsidR="004D550B" w:rsidRDefault="004D550B" w:rsidP="004D550B">
          <w:pPr>
            <w:pStyle w:val="BE84504B18D64F8CA4108AD4D4F16D6E"/>
          </w:pPr>
          <w:r w:rsidRPr="00A06E1A">
            <w:rPr>
              <w:rStyle w:val="placeholder1Char"/>
              <w:rFonts w:hint="eastAsia"/>
              <w:sz w:val="16"/>
              <w:szCs w:val="16"/>
            </w:rPr>
            <w:t>____</w:t>
          </w:r>
        </w:p>
      </w:docPartBody>
    </w:docPart>
    <w:docPart>
      <w:docPartPr>
        <w:name w:val="EB086EA379474DB3BDF8CFF5CF2E709B"/>
        <w:category>
          <w:name w:val="常规"/>
          <w:gallery w:val="placeholder"/>
        </w:category>
        <w:types>
          <w:type w:val="bbPlcHdr"/>
        </w:types>
        <w:behaviors>
          <w:behavior w:val="content"/>
        </w:behaviors>
        <w:guid w:val="{F7E3AF6A-564A-4C62-BB3F-4ABDF310D495}"/>
      </w:docPartPr>
      <w:docPartBody>
        <w:p w:rsidR="004D550B" w:rsidRDefault="004D550B" w:rsidP="004D550B">
          <w:pPr>
            <w:pStyle w:val="EB086EA379474DB3BDF8CFF5CF2E709B"/>
          </w:pPr>
          <w:r w:rsidRPr="00A06E1A">
            <w:rPr>
              <w:rStyle w:val="placeholder1Char"/>
              <w:rFonts w:hint="eastAsia"/>
              <w:sz w:val="16"/>
              <w:szCs w:val="16"/>
            </w:rPr>
            <w:t>____</w:t>
          </w:r>
        </w:p>
      </w:docPartBody>
    </w:docPart>
    <w:docPart>
      <w:docPartPr>
        <w:name w:val="9C38AE728CB84C3F9E358B99FB122370"/>
        <w:category>
          <w:name w:val="常规"/>
          <w:gallery w:val="placeholder"/>
        </w:category>
        <w:types>
          <w:type w:val="bbPlcHdr"/>
        </w:types>
        <w:behaviors>
          <w:behavior w:val="content"/>
        </w:behaviors>
        <w:guid w:val="{E51B1FB2-FB88-4F62-A343-AB9E0A63746D}"/>
      </w:docPartPr>
      <w:docPartBody>
        <w:p w:rsidR="004D550B" w:rsidRDefault="004D550B" w:rsidP="004D550B">
          <w:pPr>
            <w:pStyle w:val="9C38AE728CB84C3F9E358B99FB122370"/>
          </w:pPr>
          <w:r w:rsidRPr="00A06E1A">
            <w:rPr>
              <w:rStyle w:val="placeholder1Char"/>
              <w:rFonts w:hint="eastAsia"/>
              <w:sz w:val="16"/>
              <w:szCs w:val="16"/>
            </w:rPr>
            <w:t>____</w:t>
          </w:r>
        </w:p>
      </w:docPartBody>
    </w:docPart>
    <w:docPart>
      <w:docPartPr>
        <w:name w:val="516CFA83E1C34B6686526C54CA75DC4F"/>
        <w:category>
          <w:name w:val="常规"/>
          <w:gallery w:val="placeholder"/>
        </w:category>
        <w:types>
          <w:type w:val="bbPlcHdr"/>
        </w:types>
        <w:behaviors>
          <w:behavior w:val="content"/>
        </w:behaviors>
        <w:guid w:val="{882F3E69-5177-45F9-8DE5-8E0AEEC95172}"/>
      </w:docPartPr>
      <w:docPartBody>
        <w:p w:rsidR="004D550B" w:rsidRDefault="004D550B" w:rsidP="004D550B">
          <w:pPr>
            <w:pStyle w:val="516CFA83E1C34B6686526C54CA75DC4F"/>
          </w:pPr>
          <w:r w:rsidRPr="00A06E1A">
            <w:rPr>
              <w:rStyle w:val="placeholder1Char"/>
              <w:rFonts w:hint="eastAsia"/>
              <w:sz w:val="16"/>
              <w:szCs w:val="16"/>
            </w:rPr>
            <w:t>____</w:t>
          </w:r>
        </w:p>
      </w:docPartBody>
    </w:docPart>
    <w:docPart>
      <w:docPartPr>
        <w:name w:val="9574CD2780A647BD9577A4397A4080A5"/>
        <w:category>
          <w:name w:val="常规"/>
          <w:gallery w:val="placeholder"/>
        </w:category>
        <w:types>
          <w:type w:val="bbPlcHdr"/>
        </w:types>
        <w:behaviors>
          <w:behavior w:val="content"/>
        </w:behaviors>
        <w:guid w:val="{5BED5FD7-AB1A-447A-8010-3CD784648ECE}"/>
      </w:docPartPr>
      <w:docPartBody>
        <w:p w:rsidR="004D550B" w:rsidRDefault="004D550B" w:rsidP="004D550B">
          <w:pPr>
            <w:pStyle w:val="9574CD2780A647BD9577A4397A4080A5"/>
          </w:pPr>
          <w:r w:rsidRPr="00A06E1A">
            <w:rPr>
              <w:rStyle w:val="placeholder1Char"/>
              <w:rFonts w:hint="eastAsia"/>
              <w:sz w:val="16"/>
              <w:szCs w:val="16"/>
            </w:rPr>
            <w:t>____</w:t>
          </w:r>
        </w:p>
      </w:docPartBody>
    </w:docPart>
    <w:docPart>
      <w:docPartPr>
        <w:name w:val="02E20EAFEBDB49479150B30F18778D22"/>
        <w:category>
          <w:name w:val="常规"/>
          <w:gallery w:val="placeholder"/>
        </w:category>
        <w:types>
          <w:type w:val="bbPlcHdr"/>
        </w:types>
        <w:behaviors>
          <w:behavior w:val="content"/>
        </w:behaviors>
        <w:guid w:val="{7A85EB83-E02F-4A09-8F98-22ABF3F4470A}"/>
      </w:docPartPr>
      <w:docPartBody>
        <w:p w:rsidR="004D550B" w:rsidRDefault="004D550B" w:rsidP="004D550B">
          <w:pPr>
            <w:pStyle w:val="02E20EAFEBDB49479150B30F18778D22"/>
          </w:pPr>
          <w:r w:rsidRPr="00A06E1A">
            <w:rPr>
              <w:rStyle w:val="placeholder1Char"/>
              <w:rFonts w:hint="eastAsia"/>
              <w:sz w:val="16"/>
              <w:szCs w:val="16"/>
            </w:rPr>
            <w:t>____</w:t>
          </w:r>
        </w:p>
      </w:docPartBody>
    </w:docPart>
    <w:docPart>
      <w:docPartPr>
        <w:name w:val="A7C1C450A40B4789989DCE08DDCFCBF9"/>
        <w:category>
          <w:name w:val="常规"/>
          <w:gallery w:val="placeholder"/>
        </w:category>
        <w:types>
          <w:type w:val="bbPlcHdr"/>
        </w:types>
        <w:behaviors>
          <w:behavior w:val="content"/>
        </w:behaviors>
        <w:guid w:val="{DC6D42B2-E7C3-4374-BB3B-8E2AD2D0FCDA}"/>
      </w:docPartPr>
      <w:docPartBody>
        <w:p w:rsidR="004D550B" w:rsidRDefault="004D550B" w:rsidP="004D550B">
          <w:pPr>
            <w:pStyle w:val="A7C1C450A40B4789989DCE08DDCFCBF9"/>
          </w:pPr>
          <w:r w:rsidRPr="00A06E1A">
            <w:rPr>
              <w:rStyle w:val="placeholder1Char"/>
              <w:rFonts w:hint="eastAsia"/>
              <w:sz w:val="16"/>
              <w:szCs w:val="16"/>
            </w:rPr>
            <w:t>____</w:t>
          </w:r>
        </w:p>
      </w:docPartBody>
    </w:docPart>
    <w:docPart>
      <w:docPartPr>
        <w:name w:val="863DA1AE871342209ED0A791086B970A"/>
        <w:category>
          <w:name w:val="常规"/>
          <w:gallery w:val="placeholder"/>
        </w:category>
        <w:types>
          <w:type w:val="bbPlcHdr"/>
        </w:types>
        <w:behaviors>
          <w:behavior w:val="content"/>
        </w:behaviors>
        <w:guid w:val="{6B766798-79F6-42CE-A1DA-A51217BA4393}"/>
      </w:docPartPr>
      <w:docPartBody>
        <w:p w:rsidR="004D550B" w:rsidRDefault="004D550B" w:rsidP="004D550B">
          <w:pPr>
            <w:pStyle w:val="863DA1AE871342209ED0A791086B970A"/>
          </w:pPr>
          <w:r w:rsidRPr="00A06E1A">
            <w:rPr>
              <w:rStyle w:val="placeholder1Char"/>
              <w:rFonts w:hint="eastAsia"/>
              <w:sz w:val="16"/>
              <w:szCs w:val="16"/>
            </w:rPr>
            <w:t>____</w:t>
          </w:r>
        </w:p>
      </w:docPartBody>
    </w:docPart>
    <w:docPart>
      <w:docPartPr>
        <w:name w:val="440A4453967742DBA1BCA8A337FC4F5F"/>
        <w:category>
          <w:name w:val="常规"/>
          <w:gallery w:val="placeholder"/>
        </w:category>
        <w:types>
          <w:type w:val="bbPlcHdr"/>
        </w:types>
        <w:behaviors>
          <w:behavior w:val="content"/>
        </w:behaviors>
        <w:guid w:val="{18C70E65-A48F-48D2-B253-5E2EBC4EE9F1}"/>
      </w:docPartPr>
      <w:docPartBody>
        <w:p w:rsidR="004D550B" w:rsidRDefault="004D550B" w:rsidP="004D550B">
          <w:pPr>
            <w:pStyle w:val="440A4453967742DBA1BCA8A337FC4F5F"/>
          </w:pPr>
          <w:r w:rsidRPr="00A06E1A">
            <w:rPr>
              <w:rStyle w:val="placeholder1Char"/>
              <w:rFonts w:hint="eastAsia"/>
              <w:sz w:val="16"/>
              <w:szCs w:val="16"/>
            </w:rPr>
            <w:t>____</w:t>
          </w:r>
        </w:p>
      </w:docPartBody>
    </w:docPart>
    <w:docPart>
      <w:docPartPr>
        <w:name w:val="C596FFB83DC14CFD9C0D576E6AA96909"/>
        <w:category>
          <w:name w:val="常规"/>
          <w:gallery w:val="placeholder"/>
        </w:category>
        <w:types>
          <w:type w:val="bbPlcHdr"/>
        </w:types>
        <w:behaviors>
          <w:behavior w:val="content"/>
        </w:behaviors>
        <w:guid w:val="{3F7FEBA0-CC21-4771-A60C-7E48D66E434A}"/>
      </w:docPartPr>
      <w:docPartBody>
        <w:p w:rsidR="004D550B" w:rsidRDefault="004D550B" w:rsidP="004D550B">
          <w:pPr>
            <w:pStyle w:val="C596FFB83DC14CFD9C0D576E6AA96909"/>
          </w:pPr>
          <w:r w:rsidRPr="00A06E1A">
            <w:rPr>
              <w:rStyle w:val="placeholder1Char"/>
              <w:rFonts w:hint="eastAsia"/>
              <w:sz w:val="16"/>
              <w:szCs w:val="16"/>
            </w:rPr>
            <w:t>____</w:t>
          </w:r>
        </w:p>
      </w:docPartBody>
    </w:docPart>
    <w:docPart>
      <w:docPartPr>
        <w:name w:val="661680AE4133472EAB88B32E631F132B"/>
        <w:category>
          <w:name w:val="常规"/>
          <w:gallery w:val="placeholder"/>
        </w:category>
        <w:types>
          <w:type w:val="bbPlcHdr"/>
        </w:types>
        <w:behaviors>
          <w:behavior w:val="content"/>
        </w:behaviors>
        <w:guid w:val="{074D07D2-39C9-45A8-8AF8-EFAE6F19A474}"/>
      </w:docPartPr>
      <w:docPartBody>
        <w:p w:rsidR="004D550B" w:rsidRDefault="004D550B" w:rsidP="004D550B">
          <w:pPr>
            <w:pStyle w:val="661680AE4133472EAB88B32E631F132B"/>
          </w:pPr>
          <w:r w:rsidRPr="00A06E1A">
            <w:rPr>
              <w:rStyle w:val="placeholder1Char"/>
              <w:rFonts w:hint="eastAsia"/>
              <w:sz w:val="16"/>
              <w:szCs w:val="16"/>
            </w:rPr>
            <w:t>____</w:t>
          </w:r>
        </w:p>
      </w:docPartBody>
    </w:docPart>
    <w:docPart>
      <w:docPartPr>
        <w:name w:val="41B57C9C9CE349438D062AC95BB0FDEE"/>
        <w:category>
          <w:name w:val="常规"/>
          <w:gallery w:val="placeholder"/>
        </w:category>
        <w:types>
          <w:type w:val="bbPlcHdr"/>
        </w:types>
        <w:behaviors>
          <w:behavior w:val="content"/>
        </w:behaviors>
        <w:guid w:val="{6F61D30F-22C2-4CF0-9D11-54259329BD35}"/>
      </w:docPartPr>
      <w:docPartBody>
        <w:p w:rsidR="004D550B" w:rsidRDefault="004D550B" w:rsidP="004D550B">
          <w:pPr>
            <w:pStyle w:val="41B57C9C9CE349438D062AC95BB0FDEE"/>
          </w:pPr>
          <w:r w:rsidRPr="00A06E1A">
            <w:rPr>
              <w:rStyle w:val="placeholder1Char"/>
              <w:rFonts w:hint="eastAsia"/>
              <w:sz w:val="16"/>
              <w:szCs w:val="16"/>
            </w:rPr>
            <w:t>____</w:t>
          </w:r>
        </w:p>
      </w:docPartBody>
    </w:docPart>
    <w:docPart>
      <w:docPartPr>
        <w:name w:val="7BD273E77F17456187628F38876F3887"/>
        <w:category>
          <w:name w:val="常规"/>
          <w:gallery w:val="placeholder"/>
        </w:category>
        <w:types>
          <w:type w:val="bbPlcHdr"/>
        </w:types>
        <w:behaviors>
          <w:behavior w:val="content"/>
        </w:behaviors>
        <w:guid w:val="{723B2D3D-2A10-47AD-B0E1-89154D233045}"/>
      </w:docPartPr>
      <w:docPartBody>
        <w:p w:rsidR="004D550B" w:rsidRDefault="004D550B" w:rsidP="004D550B">
          <w:pPr>
            <w:pStyle w:val="7BD273E77F17456187628F38876F3887"/>
          </w:pPr>
          <w:r w:rsidRPr="00A06E1A">
            <w:rPr>
              <w:rStyle w:val="placeholder1Char"/>
              <w:rFonts w:hint="eastAsia"/>
              <w:sz w:val="16"/>
              <w:szCs w:val="16"/>
            </w:rPr>
            <w:t>____</w:t>
          </w:r>
        </w:p>
      </w:docPartBody>
    </w:docPart>
    <w:docPart>
      <w:docPartPr>
        <w:name w:val="4583B8F5E62D4091925A79A095064A5E"/>
        <w:category>
          <w:name w:val="常规"/>
          <w:gallery w:val="placeholder"/>
        </w:category>
        <w:types>
          <w:type w:val="bbPlcHdr"/>
        </w:types>
        <w:behaviors>
          <w:behavior w:val="content"/>
        </w:behaviors>
        <w:guid w:val="{585A67EF-3E9E-41A6-A81A-3ED5EF5D6388}"/>
      </w:docPartPr>
      <w:docPartBody>
        <w:p w:rsidR="004D550B" w:rsidRDefault="004D550B" w:rsidP="004D550B">
          <w:pPr>
            <w:pStyle w:val="4583B8F5E62D4091925A79A095064A5E"/>
          </w:pPr>
          <w:r w:rsidRPr="00A06E1A">
            <w:rPr>
              <w:rStyle w:val="placeholder1Char"/>
              <w:rFonts w:hint="eastAsia"/>
              <w:sz w:val="16"/>
              <w:szCs w:val="16"/>
            </w:rPr>
            <w:t>____</w:t>
          </w:r>
        </w:p>
      </w:docPartBody>
    </w:docPart>
    <w:docPart>
      <w:docPartPr>
        <w:name w:val="49977D209B6E4F77A8B7D2FB9522159D"/>
        <w:category>
          <w:name w:val="常规"/>
          <w:gallery w:val="placeholder"/>
        </w:category>
        <w:types>
          <w:type w:val="bbPlcHdr"/>
        </w:types>
        <w:behaviors>
          <w:behavior w:val="content"/>
        </w:behaviors>
        <w:guid w:val="{53948C7D-EEDE-4833-ACCF-44AC81370E13}"/>
      </w:docPartPr>
      <w:docPartBody>
        <w:p w:rsidR="004D550B" w:rsidRDefault="004D550B" w:rsidP="004D550B">
          <w:pPr>
            <w:pStyle w:val="49977D209B6E4F77A8B7D2FB9522159D"/>
          </w:pPr>
          <w:r w:rsidRPr="00A06E1A">
            <w:rPr>
              <w:rStyle w:val="placeholder1Char"/>
              <w:rFonts w:hint="eastAsia"/>
              <w:sz w:val="16"/>
              <w:szCs w:val="16"/>
            </w:rPr>
            <w:t>____</w:t>
          </w:r>
        </w:p>
      </w:docPartBody>
    </w:docPart>
    <w:docPart>
      <w:docPartPr>
        <w:name w:val="27D494AEE65E47B1B799DCED945D7840"/>
        <w:category>
          <w:name w:val="常规"/>
          <w:gallery w:val="placeholder"/>
        </w:category>
        <w:types>
          <w:type w:val="bbPlcHdr"/>
        </w:types>
        <w:behaviors>
          <w:behavior w:val="content"/>
        </w:behaviors>
        <w:guid w:val="{DCA292F6-0A9D-444A-B5F9-379BC33AC997}"/>
      </w:docPartPr>
      <w:docPartBody>
        <w:p w:rsidR="004D550B" w:rsidRDefault="004D550B" w:rsidP="004D550B">
          <w:pPr>
            <w:pStyle w:val="27D494AEE65E47B1B799DCED945D7840"/>
          </w:pPr>
          <w:r w:rsidRPr="00A06E1A">
            <w:rPr>
              <w:rStyle w:val="placeholder1Char"/>
              <w:rFonts w:hint="eastAsia"/>
              <w:sz w:val="16"/>
              <w:szCs w:val="16"/>
            </w:rPr>
            <w:t>____</w:t>
          </w:r>
        </w:p>
      </w:docPartBody>
    </w:docPart>
    <w:docPart>
      <w:docPartPr>
        <w:name w:val="01C99A7379594FC58108905E629C95D9"/>
        <w:category>
          <w:name w:val="常规"/>
          <w:gallery w:val="placeholder"/>
        </w:category>
        <w:types>
          <w:type w:val="bbPlcHdr"/>
        </w:types>
        <w:behaviors>
          <w:behavior w:val="content"/>
        </w:behaviors>
        <w:guid w:val="{2BBA4ACF-3D99-4EA7-A884-B48E9574138E}"/>
      </w:docPartPr>
      <w:docPartBody>
        <w:p w:rsidR="004D550B" w:rsidRDefault="004D550B" w:rsidP="004D550B">
          <w:pPr>
            <w:pStyle w:val="01C99A7379594FC58108905E629C95D9"/>
          </w:pPr>
          <w:r w:rsidRPr="00A06E1A">
            <w:rPr>
              <w:rStyle w:val="placeholder1Char"/>
              <w:rFonts w:hint="eastAsia"/>
              <w:sz w:val="16"/>
              <w:szCs w:val="16"/>
            </w:rPr>
            <w:t>____</w:t>
          </w:r>
        </w:p>
      </w:docPartBody>
    </w:docPart>
    <w:docPart>
      <w:docPartPr>
        <w:name w:val="EEB9209A0B00420AA85CE6530682D46D"/>
        <w:category>
          <w:name w:val="常规"/>
          <w:gallery w:val="placeholder"/>
        </w:category>
        <w:types>
          <w:type w:val="bbPlcHdr"/>
        </w:types>
        <w:behaviors>
          <w:behavior w:val="content"/>
        </w:behaviors>
        <w:guid w:val="{A11FE287-62AE-42CB-B199-2E1DD805D73C}"/>
      </w:docPartPr>
      <w:docPartBody>
        <w:p w:rsidR="004D550B" w:rsidRDefault="004D550B" w:rsidP="004D550B">
          <w:pPr>
            <w:pStyle w:val="EEB9209A0B00420AA85CE6530682D46D"/>
          </w:pPr>
          <w:r w:rsidRPr="00A06E1A">
            <w:rPr>
              <w:rStyle w:val="placeholder1Char"/>
              <w:rFonts w:hint="eastAsia"/>
              <w:sz w:val="16"/>
              <w:szCs w:val="16"/>
            </w:rPr>
            <w:t>____</w:t>
          </w:r>
        </w:p>
      </w:docPartBody>
    </w:docPart>
    <w:docPart>
      <w:docPartPr>
        <w:name w:val="CA70326AF4ED4B8892943945C3DE3CD2"/>
        <w:category>
          <w:name w:val="常规"/>
          <w:gallery w:val="placeholder"/>
        </w:category>
        <w:types>
          <w:type w:val="bbPlcHdr"/>
        </w:types>
        <w:behaviors>
          <w:behavior w:val="content"/>
        </w:behaviors>
        <w:guid w:val="{7B0A0EE2-6A02-4627-B72B-ACA587CB3316}"/>
      </w:docPartPr>
      <w:docPartBody>
        <w:p w:rsidR="004D550B" w:rsidRDefault="004D550B" w:rsidP="004D550B">
          <w:pPr>
            <w:pStyle w:val="CA70326AF4ED4B8892943945C3DE3CD2"/>
          </w:pPr>
          <w:r w:rsidRPr="00A06E1A">
            <w:rPr>
              <w:rStyle w:val="placeholder1Char"/>
              <w:rFonts w:hint="eastAsia"/>
              <w:sz w:val="16"/>
              <w:szCs w:val="16"/>
            </w:rPr>
            <w:t>____</w:t>
          </w:r>
        </w:p>
      </w:docPartBody>
    </w:docPart>
    <w:docPart>
      <w:docPartPr>
        <w:name w:val="731D97EF2F014F299934C1B24E90E590"/>
        <w:category>
          <w:name w:val="常规"/>
          <w:gallery w:val="placeholder"/>
        </w:category>
        <w:types>
          <w:type w:val="bbPlcHdr"/>
        </w:types>
        <w:behaviors>
          <w:behavior w:val="content"/>
        </w:behaviors>
        <w:guid w:val="{9B80D38C-353A-4776-A655-50805034D061}"/>
      </w:docPartPr>
      <w:docPartBody>
        <w:p w:rsidR="004D550B" w:rsidRDefault="004D550B" w:rsidP="004D550B">
          <w:pPr>
            <w:pStyle w:val="731D97EF2F014F299934C1B24E90E590"/>
          </w:pPr>
          <w:r w:rsidRPr="00A06E1A">
            <w:rPr>
              <w:rStyle w:val="placeholder1Char"/>
              <w:rFonts w:hint="eastAsia"/>
              <w:sz w:val="16"/>
              <w:szCs w:val="16"/>
            </w:rPr>
            <w:t>____</w:t>
          </w:r>
        </w:p>
      </w:docPartBody>
    </w:docPart>
    <w:docPart>
      <w:docPartPr>
        <w:name w:val="E3B99593891744F09929047F1AB9246C"/>
        <w:category>
          <w:name w:val="常规"/>
          <w:gallery w:val="placeholder"/>
        </w:category>
        <w:types>
          <w:type w:val="bbPlcHdr"/>
        </w:types>
        <w:behaviors>
          <w:behavior w:val="content"/>
        </w:behaviors>
        <w:guid w:val="{E23FBCC7-8590-486D-B7D7-508C9E29A880}"/>
      </w:docPartPr>
      <w:docPartBody>
        <w:p w:rsidR="004D550B" w:rsidRDefault="004D550B" w:rsidP="004D550B">
          <w:pPr>
            <w:pStyle w:val="E3B99593891744F09929047F1AB9246C"/>
          </w:pPr>
          <w:r w:rsidRPr="00A06E1A">
            <w:rPr>
              <w:rStyle w:val="placeholder1Char"/>
              <w:rFonts w:hint="eastAsia"/>
              <w:sz w:val="16"/>
              <w:szCs w:val="16"/>
            </w:rPr>
            <w:t>____</w:t>
          </w:r>
        </w:p>
      </w:docPartBody>
    </w:docPart>
    <w:docPart>
      <w:docPartPr>
        <w:name w:val="F11B38ADC014429E9A2899585674128A"/>
        <w:category>
          <w:name w:val="常规"/>
          <w:gallery w:val="placeholder"/>
        </w:category>
        <w:types>
          <w:type w:val="bbPlcHdr"/>
        </w:types>
        <w:behaviors>
          <w:behavior w:val="content"/>
        </w:behaviors>
        <w:guid w:val="{A7BDCA52-3695-47C3-929D-588F549DDA4E}"/>
      </w:docPartPr>
      <w:docPartBody>
        <w:p w:rsidR="004D550B" w:rsidRDefault="004D550B" w:rsidP="004D550B">
          <w:pPr>
            <w:pStyle w:val="F11B38ADC014429E9A2899585674128A"/>
          </w:pPr>
          <w:r w:rsidRPr="00A06E1A">
            <w:rPr>
              <w:rStyle w:val="placeholder1Char"/>
              <w:rFonts w:hint="eastAsia"/>
              <w:sz w:val="16"/>
              <w:szCs w:val="16"/>
            </w:rPr>
            <w:t>____</w:t>
          </w:r>
        </w:p>
      </w:docPartBody>
    </w:docPart>
    <w:docPart>
      <w:docPartPr>
        <w:name w:val="582ACB44A1A149058281BA5D171A41A7"/>
        <w:category>
          <w:name w:val="常规"/>
          <w:gallery w:val="placeholder"/>
        </w:category>
        <w:types>
          <w:type w:val="bbPlcHdr"/>
        </w:types>
        <w:behaviors>
          <w:behavior w:val="content"/>
        </w:behaviors>
        <w:guid w:val="{49A9B2DD-B906-4FE5-ADA3-487B7450859A}"/>
      </w:docPartPr>
      <w:docPartBody>
        <w:p w:rsidR="004D550B" w:rsidRDefault="004D550B" w:rsidP="004D550B">
          <w:pPr>
            <w:pStyle w:val="582ACB44A1A149058281BA5D171A41A7"/>
          </w:pPr>
          <w:r w:rsidRPr="00A06E1A">
            <w:rPr>
              <w:rStyle w:val="placeholder1Char"/>
              <w:rFonts w:hint="eastAsia"/>
              <w:sz w:val="16"/>
              <w:szCs w:val="16"/>
            </w:rPr>
            <w:t>____</w:t>
          </w:r>
        </w:p>
      </w:docPartBody>
    </w:docPart>
    <w:docPart>
      <w:docPartPr>
        <w:name w:val="B0C0B5B4EA834F18B8813FB76C2CC180"/>
        <w:category>
          <w:name w:val="常规"/>
          <w:gallery w:val="placeholder"/>
        </w:category>
        <w:types>
          <w:type w:val="bbPlcHdr"/>
        </w:types>
        <w:behaviors>
          <w:behavior w:val="content"/>
        </w:behaviors>
        <w:guid w:val="{EDA1DFCE-683E-450B-B1A4-12394CCB0C53}"/>
      </w:docPartPr>
      <w:docPartBody>
        <w:p w:rsidR="004D550B" w:rsidRDefault="004D550B" w:rsidP="004D550B">
          <w:pPr>
            <w:pStyle w:val="B0C0B5B4EA834F18B8813FB76C2CC180"/>
          </w:pPr>
          <w:r w:rsidRPr="00A06E1A">
            <w:rPr>
              <w:rStyle w:val="placeholder1Char"/>
              <w:rFonts w:hint="eastAsia"/>
              <w:sz w:val="16"/>
              <w:szCs w:val="16"/>
            </w:rPr>
            <w:t>____</w:t>
          </w:r>
        </w:p>
      </w:docPartBody>
    </w:docPart>
    <w:docPart>
      <w:docPartPr>
        <w:name w:val="056391EE1DE948C89B03DB88D56C3272"/>
        <w:category>
          <w:name w:val="常规"/>
          <w:gallery w:val="placeholder"/>
        </w:category>
        <w:types>
          <w:type w:val="bbPlcHdr"/>
        </w:types>
        <w:behaviors>
          <w:behavior w:val="content"/>
        </w:behaviors>
        <w:guid w:val="{0DD6C727-CBC2-428D-9818-4436B8BE7459}"/>
      </w:docPartPr>
      <w:docPartBody>
        <w:p w:rsidR="004D550B" w:rsidRDefault="004D550B" w:rsidP="004D550B">
          <w:pPr>
            <w:pStyle w:val="056391EE1DE948C89B03DB88D56C3272"/>
          </w:pPr>
          <w:r w:rsidRPr="00A06E1A">
            <w:rPr>
              <w:rStyle w:val="placeholder1Char"/>
              <w:rFonts w:hint="eastAsia"/>
              <w:sz w:val="16"/>
              <w:szCs w:val="16"/>
            </w:rPr>
            <w:t>____</w:t>
          </w:r>
        </w:p>
      </w:docPartBody>
    </w:docPart>
    <w:docPart>
      <w:docPartPr>
        <w:name w:val="2234C43C3CE94429BEAB70CBB6F49751"/>
        <w:category>
          <w:name w:val="常规"/>
          <w:gallery w:val="placeholder"/>
        </w:category>
        <w:types>
          <w:type w:val="bbPlcHdr"/>
        </w:types>
        <w:behaviors>
          <w:behavior w:val="content"/>
        </w:behaviors>
        <w:guid w:val="{4BE4CF1E-12BD-48E5-A094-943AD9F7BA50}"/>
      </w:docPartPr>
      <w:docPartBody>
        <w:p w:rsidR="004D550B" w:rsidRDefault="004D550B" w:rsidP="004D550B">
          <w:pPr>
            <w:pStyle w:val="2234C43C3CE94429BEAB70CBB6F49751"/>
          </w:pPr>
          <w:r w:rsidRPr="00A06E1A">
            <w:rPr>
              <w:rStyle w:val="placeholder1Char"/>
              <w:rFonts w:hint="eastAsia"/>
              <w:sz w:val="16"/>
              <w:szCs w:val="16"/>
            </w:rPr>
            <w:t>____</w:t>
          </w:r>
        </w:p>
      </w:docPartBody>
    </w:docPart>
    <w:docPart>
      <w:docPartPr>
        <w:name w:val="FBE64F213AC04FE493D9006D57014031"/>
        <w:category>
          <w:name w:val="常规"/>
          <w:gallery w:val="placeholder"/>
        </w:category>
        <w:types>
          <w:type w:val="bbPlcHdr"/>
        </w:types>
        <w:behaviors>
          <w:behavior w:val="content"/>
        </w:behaviors>
        <w:guid w:val="{8FF1FF20-3749-4708-AD5D-0E797581AE66}"/>
      </w:docPartPr>
      <w:docPartBody>
        <w:p w:rsidR="004D550B" w:rsidRDefault="004D550B" w:rsidP="004D550B">
          <w:pPr>
            <w:pStyle w:val="FBE64F213AC04FE493D9006D57014031"/>
          </w:pPr>
          <w:r w:rsidRPr="00A06E1A">
            <w:rPr>
              <w:rStyle w:val="placeholder1Char"/>
              <w:rFonts w:hint="eastAsia"/>
              <w:sz w:val="16"/>
              <w:szCs w:val="16"/>
            </w:rPr>
            <w:t>____</w:t>
          </w:r>
        </w:p>
      </w:docPartBody>
    </w:docPart>
    <w:docPart>
      <w:docPartPr>
        <w:name w:val="B02A7CFC537740D6B9D22BA4F663697D"/>
        <w:category>
          <w:name w:val="常规"/>
          <w:gallery w:val="placeholder"/>
        </w:category>
        <w:types>
          <w:type w:val="bbPlcHdr"/>
        </w:types>
        <w:behaviors>
          <w:behavior w:val="content"/>
        </w:behaviors>
        <w:guid w:val="{1FB3BC85-6DA9-4384-8C6D-F18FD1F02366}"/>
      </w:docPartPr>
      <w:docPartBody>
        <w:p w:rsidR="004D550B" w:rsidRDefault="004D550B" w:rsidP="004D550B">
          <w:pPr>
            <w:pStyle w:val="B02A7CFC537740D6B9D22BA4F663697D"/>
          </w:pPr>
          <w:r w:rsidRPr="00A06E1A">
            <w:rPr>
              <w:rStyle w:val="placeholder1Char"/>
              <w:rFonts w:hint="eastAsia"/>
              <w:sz w:val="16"/>
              <w:szCs w:val="16"/>
            </w:rPr>
            <w:t>____</w:t>
          </w:r>
        </w:p>
      </w:docPartBody>
    </w:docPart>
    <w:docPart>
      <w:docPartPr>
        <w:name w:val="B67D0812FE8B4396BEBA9B575146D661"/>
        <w:category>
          <w:name w:val="常规"/>
          <w:gallery w:val="placeholder"/>
        </w:category>
        <w:types>
          <w:type w:val="bbPlcHdr"/>
        </w:types>
        <w:behaviors>
          <w:behavior w:val="content"/>
        </w:behaviors>
        <w:guid w:val="{3C54DF8E-58FE-4356-AE08-9A5E507FC7A5}"/>
      </w:docPartPr>
      <w:docPartBody>
        <w:p w:rsidR="004D550B" w:rsidRDefault="004D550B" w:rsidP="004D550B">
          <w:pPr>
            <w:pStyle w:val="B67D0812FE8B4396BEBA9B575146D661"/>
          </w:pPr>
          <w:r w:rsidRPr="00A06E1A">
            <w:rPr>
              <w:rStyle w:val="placeholder1Char"/>
              <w:rFonts w:hint="eastAsia"/>
              <w:sz w:val="16"/>
              <w:szCs w:val="16"/>
            </w:rPr>
            <w:t>____</w:t>
          </w:r>
        </w:p>
      </w:docPartBody>
    </w:docPart>
    <w:docPart>
      <w:docPartPr>
        <w:name w:val="2987D046EC764FC9A7228E1D6EBE447F"/>
        <w:category>
          <w:name w:val="常规"/>
          <w:gallery w:val="placeholder"/>
        </w:category>
        <w:types>
          <w:type w:val="bbPlcHdr"/>
        </w:types>
        <w:behaviors>
          <w:behavior w:val="content"/>
        </w:behaviors>
        <w:guid w:val="{A90C3BF8-A9ED-4A7A-B990-7E483608C555}"/>
      </w:docPartPr>
      <w:docPartBody>
        <w:p w:rsidR="004D550B" w:rsidRDefault="004D550B" w:rsidP="004D550B">
          <w:pPr>
            <w:pStyle w:val="2987D046EC764FC9A7228E1D6EBE447F"/>
          </w:pPr>
          <w:r w:rsidRPr="00A06E1A">
            <w:rPr>
              <w:rStyle w:val="placeholder1Char"/>
              <w:rFonts w:hint="eastAsia"/>
              <w:sz w:val="16"/>
              <w:szCs w:val="16"/>
            </w:rPr>
            <w:t>____</w:t>
          </w:r>
        </w:p>
      </w:docPartBody>
    </w:docPart>
    <w:docPart>
      <w:docPartPr>
        <w:name w:val="B3F3822B8AF8421C93837CB07F5CF38A"/>
        <w:category>
          <w:name w:val="常规"/>
          <w:gallery w:val="placeholder"/>
        </w:category>
        <w:types>
          <w:type w:val="bbPlcHdr"/>
        </w:types>
        <w:behaviors>
          <w:behavior w:val="content"/>
        </w:behaviors>
        <w:guid w:val="{49AFB9EE-B5C1-4951-AB24-EE0500C3B59C}"/>
      </w:docPartPr>
      <w:docPartBody>
        <w:p w:rsidR="004D550B" w:rsidRDefault="004D550B" w:rsidP="004D550B">
          <w:pPr>
            <w:pStyle w:val="B3F3822B8AF8421C93837CB07F5CF38A"/>
          </w:pPr>
          <w:r w:rsidRPr="00A06E1A">
            <w:rPr>
              <w:rStyle w:val="placeholder1Char"/>
              <w:rFonts w:hint="eastAsia"/>
              <w:sz w:val="16"/>
              <w:szCs w:val="16"/>
            </w:rPr>
            <w:t>____</w:t>
          </w:r>
        </w:p>
      </w:docPartBody>
    </w:docPart>
    <w:docPart>
      <w:docPartPr>
        <w:name w:val="A380925530124239B4954653F360549E"/>
        <w:category>
          <w:name w:val="常规"/>
          <w:gallery w:val="placeholder"/>
        </w:category>
        <w:types>
          <w:type w:val="bbPlcHdr"/>
        </w:types>
        <w:behaviors>
          <w:behavior w:val="content"/>
        </w:behaviors>
        <w:guid w:val="{3697839E-82EE-489E-B996-F1FE0E918094}"/>
      </w:docPartPr>
      <w:docPartBody>
        <w:p w:rsidR="004D550B" w:rsidRDefault="004D550B" w:rsidP="004D550B">
          <w:pPr>
            <w:pStyle w:val="A380925530124239B4954653F360549E"/>
          </w:pPr>
          <w:r w:rsidRPr="00A06E1A">
            <w:rPr>
              <w:rStyle w:val="placeholder1Char"/>
              <w:rFonts w:hint="eastAsia"/>
              <w:sz w:val="16"/>
              <w:szCs w:val="16"/>
            </w:rPr>
            <w:t>____</w:t>
          </w:r>
        </w:p>
      </w:docPartBody>
    </w:docPart>
    <w:docPart>
      <w:docPartPr>
        <w:name w:val="E0A06D7BED3644E78EC0B394DF6B7DEF"/>
        <w:category>
          <w:name w:val="常规"/>
          <w:gallery w:val="placeholder"/>
        </w:category>
        <w:types>
          <w:type w:val="bbPlcHdr"/>
        </w:types>
        <w:behaviors>
          <w:behavior w:val="content"/>
        </w:behaviors>
        <w:guid w:val="{56C70AFD-BD14-4DCD-98C1-DDF80E8E8FAE}"/>
      </w:docPartPr>
      <w:docPartBody>
        <w:p w:rsidR="004D550B" w:rsidRDefault="004D550B" w:rsidP="004D550B">
          <w:pPr>
            <w:pStyle w:val="E0A06D7BED3644E78EC0B394DF6B7DEF"/>
          </w:pPr>
          <w:r w:rsidRPr="00A06E1A">
            <w:rPr>
              <w:rStyle w:val="placeholder1Char"/>
              <w:rFonts w:hint="eastAsia"/>
              <w:sz w:val="16"/>
              <w:szCs w:val="16"/>
            </w:rPr>
            <w:t>____</w:t>
          </w:r>
        </w:p>
      </w:docPartBody>
    </w:docPart>
    <w:docPart>
      <w:docPartPr>
        <w:name w:val="3DBF2795DA2B4CB090A4FCCBC44ACA0E"/>
        <w:category>
          <w:name w:val="常规"/>
          <w:gallery w:val="placeholder"/>
        </w:category>
        <w:types>
          <w:type w:val="bbPlcHdr"/>
        </w:types>
        <w:behaviors>
          <w:behavior w:val="content"/>
        </w:behaviors>
        <w:guid w:val="{97F85B52-7963-4995-A897-024D488F0A73}"/>
      </w:docPartPr>
      <w:docPartBody>
        <w:p w:rsidR="004D550B" w:rsidRDefault="004D550B" w:rsidP="004D550B">
          <w:pPr>
            <w:pStyle w:val="3DBF2795DA2B4CB090A4FCCBC44ACA0E"/>
          </w:pPr>
          <w:r w:rsidRPr="00A06E1A">
            <w:rPr>
              <w:rStyle w:val="placeholder1Char"/>
              <w:rFonts w:hint="eastAsia"/>
              <w:sz w:val="16"/>
              <w:szCs w:val="16"/>
            </w:rPr>
            <w:t>____</w:t>
          </w:r>
        </w:p>
      </w:docPartBody>
    </w:docPart>
    <w:docPart>
      <w:docPartPr>
        <w:name w:val="69461859A8D74B01A2D0D0260E0B6FFF"/>
        <w:category>
          <w:name w:val="常规"/>
          <w:gallery w:val="placeholder"/>
        </w:category>
        <w:types>
          <w:type w:val="bbPlcHdr"/>
        </w:types>
        <w:behaviors>
          <w:behavior w:val="content"/>
        </w:behaviors>
        <w:guid w:val="{F87C18ED-6D24-4EAD-A330-ACD12E108FBF}"/>
      </w:docPartPr>
      <w:docPartBody>
        <w:p w:rsidR="004D550B" w:rsidRDefault="004D550B" w:rsidP="004D550B">
          <w:pPr>
            <w:pStyle w:val="69461859A8D74B01A2D0D0260E0B6FFF"/>
          </w:pPr>
          <w:r w:rsidRPr="00A06E1A">
            <w:rPr>
              <w:rStyle w:val="placeholder1Char"/>
              <w:rFonts w:hint="eastAsia"/>
              <w:sz w:val="16"/>
              <w:szCs w:val="16"/>
            </w:rPr>
            <w:t>____</w:t>
          </w:r>
        </w:p>
      </w:docPartBody>
    </w:docPart>
    <w:docPart>
      <w:docPartPr>
        <w:name w:val="5FB0DE4E4DE84EC187DB5CA036F35177"/>
        <w:category>
          <w:name w:val="常规"/>
          <w:gallery w:val="placeholder"/>
        </w:category>
        <w:types>
          <w:type w:val="bbPlcHdr"/>
        </w:types>
        <w:behaviors>
          <w:behavior w:val="content"/>
        </w:behaviors>
        <w:guid w:val="{25A9749E-E9BE-4B14-8FB5-BE82FE40F75D}"/>
      </w:docPartPr>
      <w:docPartBody>
        <w:p w:rsidR="004D550B" w:rsidRDefault="004D550B" w:rsidP="004D550B">
          <w:pPr>
            <w:pStyle w:val="5FB0DE4E4DE84EC187DB5CA036F35177"/>
          </w:pPr>
          <w:r w:rsidRPr="00A06E1A">
            <w:rPr>
              <w:rStyle w:val="placeholder1Char"/>
              <w:rFonts w:hint="eastAsia"/>
              <w:sz w:val="16"/>
              <w:szCs w:val="16"/>
            </w:rPr>
            <w:t>____</w:t>
          </w:r>
        </w:p>
      </w:docPartBody>
    </w:docPart>
    <w:docPart>
      <w:docPartPr>
        <w:name w:val="77A3910F68F04E028C1B0FD4CD373783"/>
        <w:category>
          <w:name w:val="常规"/>
          <w:gallery w:val="placeholder"/>
        </w:category>
        <w:types>
          <w:type w:val="bbPlcHdr"/>
        </w:types>
        <w:behaviors>
          <w:behavior w:val="content"/>
        </w:behaviors>
        <w:guid w:val="{493B194D-A156-4A7F-BBE6-B56D8951F493}"/>
      </w:docPartPr>
      <w:docPartBody>
        <w:p w:rsidR="004D550B" w:rsidRDefault="004D550B" w:rsidP="004D550B">
          <w:pPr>
            <w:pStyle w:val="77A3910F68F04E028C1B0FD4CD373783"/>
          </w:pPr>
          <w:r w:rsidRPr="00A06E1A">
            <w:rPr>
              <w:rStyle w:val="placeholder1Char"/>
              <w:rFonts w:hint="eastAsia"/>
              <w:sz w:val="16"/>
              <w:szCs w:val="16"/>
            </w:rPr>
            <w:t>____</w:t>
          </w:r>
        </w:p>
      </w:docPartBody>
    </w:docPart>
    <w:docPart>
      <w:docPartPr>
        <w:name w:val="9B043AF85F0E40FB90DEE748691A2CC0"/>
        <w:category>
          <w:name w:val="常规"/>
          <w:gallery w:val="placeholder"/>
        </w:category>
        <w:types>
          <w:type w:val="bbPlcHdr"/>
        </w:types>
        <w:behaviors>
          <w:behavior w:val="content"/>
        </w:behaviors>
        <w:guid w:val="{16F72126-2D45-423E-8DF9-03D4BC681F26}"/>
      </w:docPartPr>
      <w:docPartBody>
        <w:p w:rsidR="004D550B" w:rsidRDefault="004D550B" w:rsidP="004D550B">
          <w:pPr>
            <w:pStyle w:val="9B043AF85F0E40FB90DEE748691A2CC0"/>
          </w:pPr>
          <w:r w:rsidRPr="00A06E1A">
            <w:rPr>
              <w:rStyle w:val="placeholder1Char"/>
              <w:rFonts w:hint="eastAsia"/>
              <w:sz w:val="16"/>
              <w:szCs w:val="16"/>
            </w:rPr>
            <w:t>____</w:t>
          </w:r>
        </w:p>
      </w:docPartBody>
    </w:docPart>
    <w:docPart>
      <w:docPartPr>
        <w:name w:val="5AE3CA4FD85049B8B27A9B67F71C0627"/>
        <w:category>
          <w:name w:val="常规"/>
          <w:gallery w:val="placeholder"/>
        </w:category>
        <w:types>
          <w:type w:val="bbPlcHdr"/>
        </w:types>
        <w:behaviors>
          <w:behavior w:val="content"/>
        </w:behaviors>
        <w:guid w:val="{D508A92E-7E3A-4D42-A31E-65A1BE3C092B}"/>
      </w:docPartPr>
      <w:docPartBody>
        <w:p w:rsidR="004D550B" w:rsidRDefault="004D550B" w:rsidP="004D550B">
          <w:pPr>
            <w:pStyle w:val="5AE3CA4FD85049B8B27A9B67F71C0627"/>
          </w:pPr>
          <w:r w:rsidRPr="00A06E1A">
            <w:rPr>
              <w:rStyle w:val="placeholder1Char"/>
              <w:rFonts w:hint="eastAsia"/>
              <w:sz w:val="16"/>
              <w:szCs w:val="16"/>
            </w:rPr>
            <w:t>____</w:t>
          </w:r>
        </w:p>
      </w:docPartBody>
    </w:docPart>
    <w:docPart>
      <w:docPartPr>
        <w:name w:val="15179FCB8DA74C35A4C2FB5CAA570E80"/>
        <w:category>
          <w:name w:val="常规"/>
          <w:gallery w:val="placeholder"/>
        </w:category>
        <w:types>
          <w:type w:val="bbPlcHdr"/>
        </w:types>
        <w:behaviors>
          <w:behavior w:val="content"/>
        </w:behaviors>
        <w:guid w:val="{A65DB018-F640-4976-AEBF-35D84FFDFEDD}"/>
      </w:docPartPr>
      <w:docPartBody>
        <w:p w:rsidR="004D550B" w:rsidRDefault="004D550B" w:rsidP="004D550B">
          <w:pPr>
            <w:pStyle w:val="15179FCB8DA74C35A4C2FB5CAA570E80"/>
          </w:pPr>
          <w:r w:rsidRPr="00A06E1A">
            <w:rPr>
              <w:rStyle w:val="placeholder1Char"/>
              <w:rFonts w:hint="eastAsia"/>
              <w:sz w:val="16"/>
              <w:szCs w:val="16"/>
            </w:rPr>
            <w:t>____</w:t>
          </w:r>
        </w:p>
      </w:docPartBody>
    </w:docPart>
    <w:docPart>
      <w:docPartPr>
        <w:name w:val="539C7F0EFFB648B6B1294D17E353913C"/>
        <w:category>
          <w:name w:val="常规"/>
          <w:gallery w:val="placeholder"/>
        </w:category>
        <w:types>
          <w:type w:val="bbPlcHdr"/>
        </w:types>
        <w:behaviors>
          <w:behavior w:val="content"/>
        </w:behaviors>
        <w:guid w:val="{E31A44D4-0E16-405A-A36D-FDB074A97095}"/>
      </w:docPartPr>
      <w:docPartBody>
        <w:p w:rsidR="004D550B" w:rsidRDefault="004D550B" w:rsidP="004D550B">
          <w:pPr>
            <w:pStyle w:val="539C7F0EFFB648B6B1294D17E353913C"/>
          </w:pPr>
          <w:r w:rsidRPr="00A06E1A">
            <w:rPr>
              <w:rStyle w:val="placeholder1Char"/>
              <w:rFonts w:hint="eastAsia"/>
              <w:sz w:val="16"/>
              <w:szCs w:val="16"/>
            </w:rPr>
            <w:t>____</w:t>
          </w:r>
        </w:p>
      </w:docPartBody>
    </w:docPart>
    <w:docPart>
      <w:docPartPr>
        <w:name w:val="1744CF49C5924FB8A79E683D6782BDA4"/>
        <w:category>
          <w:name w:val="常规"/>
          <w:gallery w:val="placeholder"/>
        </w:category>
        <w:types>
          <w:type w:val="bbPlcHdr"/>
        </w:types>
        <w:behaviors>
          <w:behavior w:val="content"/>
        </w:behaviors>
        <w:guid w:val="{191818AD-F551-494B-A2CB-91C6EBDEABB1}"/>
      </w:docPartPr>
      <w:docPartBody>
        <w:p w:rsidR="004D550B" w:rsidRDefault="004D550B" w:rsidP="004D550B">
          <w:pPr>
            <w:pStyle w:val="1744CF49C5924FB8A79E683D6782BDA4"/>
          </w:pPr>
          <w:r w:rsidRPr="00A06E1A">
            <w:rPr>
              <w:rStyle w:val="placeholder1Char"/>
              <w:rFonts w:hint="eastAsia"/>
              <w:sz w:val="16"/>
              <w:szCs w:val="16"/>
            </w:rPr>
            <w:t>____</w:t>
          </w:r>
        </w:p>
      </w:docPartBody>
    </w:docPart>
    <w:docPart>
      <w:docPartPr>
        <w:name w:val="1F36AA561EFA415FAE40B8F5D17FC453"/>
        <w:category>
          <w:name w:val="常规"/>
          <w:gallery w:val="placeholder"/>
        </w:category>
        <w:types>
          <w:type w:val="bbPlcHdr"/>
        </w:types>
        <w:behaviors>
          <w:behavior w:val="content"/>
        </w:behaviors>
        <w:guid w:val="{172692EA-624D-4B39-AE2A-43664F3AA33F}"/>
      </w:docPartPr>
      <w:docPartBody>
        <w:p w:rsidR="004D550B" w:rsidRDefault="004D550B" w:rsidP="004D550B">
          <w:pPr>
            <w:pStyle w:val="1F36AA561EFA415FAE40B8F5D17FC453"/>
          </w:pPr>
          <w:r w:rsidRPr="00A06E1A">
            <w:rPr>
              <w:rStyle w:val="placeholder1Char"/>
              <w:rFonts w:hint="eastAsia"/>
              <w:sz w:val="16"/>
              <w:szCs w:val="16"/>
            </w:rPr>
            <w:t>____</w:t>
          </w:r>
        </w:p>
      </w:docPartBody>
    </w:docPart>
    <w:docPart>
      <w:docPartPr>
        <w:name w:val="EE8E1F14404E4FE88CFF31699B493372"/>
        <w:category>
          <w:name w:val="常规"/>
          <w:gallery w:val="placeholder"/>
        </w:category>
        <w:types>
          <w:type w:val="bbPlcHdr"/>
        </w:types>
        <w:behaviors>
          <w:behavior w:val="content"/>
        </w:behaviors>
        <w:guid w:val="{B2B23D92-47B1-45F2-935F-10E811D9FADA}"/>
      </w:docPartPr>
      <w:docPartBody>
        <w:p w:rsidR="004D550B" w:rsidRDefault="004D550B" w:rsidP="004D550B">
          <w:pPr>
            <w:pStyle w:val="EE8E1F14404E4FE88CFF31699B493372"/>
          </w:pPr>
          <w:r w:rsidRPr="00A06E1A">
            <w:rPr>
              <w:rStyle w:val="placeholder1Char"/>
              <w:rFonts w:hint="eastAsia"/>
              <w:sz w:val="16"/>
              <w:szCs w:val="16"/>
            </w:rPr>
            <w:t>____</w:t>
          </w:r>
        </w:p>
      </w:docPartBody>
    </w:docPart>
    <w:docPart>
      <w:docPartPr>
        <w:name w:val="7988B315B44048B18496716B423A1793"/>
        <w:category>
          <w:name w:val="常规"/>
          <w:gallery w:val="placeholder"/>
        </w:category>
        <w:types>
          <w:type w:val="bbPlcHdr"/>
        </w:types>
        <w:behaviors>
          <w:behavior w:val="content"/>
        </w:behaviors>
        <w:guid w:val="{A8A59053-A956-4BA9-A180-14F4013AEC92}"/>
      </w:docPartPr>
      <w:docPartBody>
        <w:p w:rsidR="004D550B" w:rsidRDefault="004D550B" w:rsidP="004D550B">
          <w:pPr>
            <w:pStyle w:val="7988B315B44048B18496716B423A1793"/>
          </w:pPr>
          <w:r w:rsidRPr="00A06E1A">
            <w:rPr>
              <w:rStyle w:val="placeholder1Char"/>
              <w:rFonts w:hint="eastAsia"/>
              <w:sz w:val="16"/>
              <w:szCs w:val="16"/>
            </w:rPr>
            <w:t>____</w:t>
          </w:r>
        </w:p>
      </w:docPartBody>
    </w:docPart>
    <w:docPart>
      <w:docPartPr>
        <w:name w:val="D9674A5514DA4BA49DBF8C13B0986D40"/>
        <w:category>
          <w:name w:val="常规"/>
          <w:gallery w:val="placeholder"/>
        </w:category>
        <w:types>
          <w:type w:val="bbPlcHdr"/>
        </w:types>
        <w:behaviors>
          <w:behavior w:val="content"/>
        </w:behaviors>
        <w:guid w:val="{0DDD20BA-0A7F-4CA9-A773-8A258F8B588E}"/>
      </w:docPartPr>
      <w:docPartBody>
        <w:p w:rsidR="004D550B" w:rsidRDefault="004D550B" w:rsidP="004D550B">
          <w:pPr>
            <w:pStyle w:val="D9674A5514DA4BA49DBF8C13B0986D40"/>
          </w:pPr>
          <w:r w:rsidRPr="00A06E1A">
            <w:rPr>
              <w:rStyle w:val="placeholder1Char"/>
              <w:rFonts w:hint="eastAsia"/>
              <w:sz w:val="16"/>
              <w:szCs w:val="16"/>
            </w:rPr>
            <w:t>____</w:t>
          </w:r>
        </w:p>
      </w:docPartBody>
    </w:docPart>
    <w:docPart>
      <w:docPartPr>
        <w:name w:val="D2C6B8246ED84DA28910B9B0BFD134B2"/>
        <w:category>
          <w:name w:val="常规"/>
          <w:gallery w:val="placeholder"/>
        </w:category>
        <w:types>
          <w:type w:val="bbPlcHdr"/>
        </w:types>
        <w:behaviors>
          <w:behavior w:val="content"/>
        </w:behaviors>
        <w:guid w:val="{12169063-7A74-44B8-AA1D-DC7B98DB7C21}"/>
      </w:docPartPr>
      <w:docPartBody>
        <w:p w:rsidR="004D550B" w:rsidRDefault="004D550B" w:rsidP="004D550B">
          <w:pPr>
            <w:pStyle w:val="D2C6B8246ED84DA28910B9B0BFD134B2"/>
          </w:pPr>
          <w:r w:rsidRPr="00A06E1A">
            <w:rPr>
              <w:rStyle w:val="placeholder1Char"/>
              <w:rFonts w:hint="eastAsia"/>
              <w:sz w:val="16"/>
              <w:szCs w:val="16"/>
            </w:rPr>
            <w:t>____</w:t>
          </w:r>
        </w:p>
      </w:docPartBody>
    </w:docPart>
    <w:docPart>
      <w:docPartPr>
        <w:name w:val="1E42E91EE6524C0C9CC933974E698CED"/>
        <w:category>
          <w:name w:val="常规"/>
          <w:gallery w:val="placeholder"/>
        </w:category>
        <w:types>
          <w:type w:val="bbPlcHdr"/>
        </w:types>
        <w:behaviors>
          <w:behavior w:val="content"/>
        </w:behaviors>
        <w:guid w:val="{C389CB56-E1FB-4361-8C14-5EFD758C805E}"/>
      </w:docPartPr>
      <w:docPartBody>
        <w:p w:rsidR="004D550B" w:rsidRDefault="004D550B" w:rsidP="004D550B">
          <w:pPr>
            <w:pStyle w:val="1E42E91EE6524C0C9CC933974E698CED"/>
          </w:pPr>
          <w:r w:rsidRPr="00A06E1A">
            <w:rPr>
              <w:rStyle w:val="placeholder1Char"/>
              <w:rFonts w:hint="eastAsia"/>
              <w:sz w:val="16"/>
              <w:szCs w:val="16"/>
            </w:rPr>
            <w:t>____</w:t>
          </w:r>
        </w:p>
      </w:docPartBody>
    </w:docPart>
    <w:docPart>
      <w:docPartPr>
        <w:name w:val="B4B60C7CEB884560BD94CE79EF558435"/>
        <w:category>
          <w:name w:val="常规"/>
          <w:gallery w:val="placeholder"/>
        </w:category>
        <w:types>
          <w:type w:val="bbPlcHdr"/>
        </w:types>
        <w:behaviors>
          <w:behavior w:val="content"/>
        </w:behaviors>
        <w:guid w:val="{60C09A9A-3D79-455D-9E77-FB95FA990AF4}"/>
      </w:docPartPr>
      <w:docPartBody>
        <w:p w:rsidR="004D550B" w:rsidRDefault="004D550B" w:rsidP="004D550B">
          <w:pPr>
            <w:pStyle w:val="B4B60C7CEB884560BD94CE79EF558435"/>
          </w:pPr>
          <w:r w:rsidRPr="00A06E1A">
            <w:rPr>
              <w:rStyle w:val="placeholder1Char"/>
              <w:rFonts w:hint="eastAsia"/>
              <w:sz w:val="16"/>
              <w:szCs w:val="16"/>
            </w:rPr>
            <w:t>____</w:t>
          </w:r>
        </w:p>
      </w:docPartBody>
    </w:docPart>
    <w:docPart>
      <w:docPartPr>
        <w:name w:val="B520B3CD2CA14CEAA719E769533808C0"/>
        <w:category>
          <w:name w:val="常规"/>
          <w:gallery w:val="placeholder"/>
        </w:category>
        <w:types>
          <w:type w:val="bbPlcHdr"/>
        </w:types>
        <w:behaviors>
          <w:behavior w:val="content"/>
        </w:behaviors>
        <w:guid w:val="{47DDE09B-F94A-4FBD-9F4B-D91C5EBB38CE}"/>
      </w:docPartPr>
      <w:docPartBody>
        <w:p w:rsidR="004D550B" w:rsidRDefault="004D550B" w:rsidP="004D550B">
          <w:pPr>
            <w:pStyle w:val="B520B3CD2CA14CEAA719E769533808C0"/>
          </w:pPr>
          <w:r w:rsidRPr="00A06E1A">
            <w:rPr>
              <w:rStyle w:val="placeholder1Char"/>
              <w:rFonts w:hint="eastAsia"/>
              <w:sz w:val="16"/>
              <w:szCs w:val="16"/>
            </w:rPr>
            <w:t>____</w:t>
          </w:r>
        </w:p>
      </w:docPartBody>
    </w:docPart>
    <w:docPart>
      <w:docPartPr>
        <w:name w:val="7B522C8F6C184991BBB057836F840BAC"/>
        <w:category>
          <w:name w:val="常规"/>
          <w:gallery w:val="placeholder"/>
        </w:category>
        <w:types>
          <w:type w:val="bbPlcHdr"/>
        </w:types>
        <w:behaviors>
          <w:behavior w:val="content"/>
        </w:behaviors>
        <w:guid w:val="{01EF951F-6263-4431-999B-E6827EDD7991}"/>
      </w:docPartPr>
      <w:docPartBody>
        <w:p w:rsidR="004D550B" w:rsidRDefault="004D550B" w:rsidP="004D550B">
          <w:pPr>
            <w:pStyle w:val="7B522C8F6C184991BBB057836F840BAC"/>
          </w:pPr>
          <w:r w:rsidRPr="00A06E1A">
            <w:rPr>
              <w:rStyle w:val="placeholder1Char"/>
              <w:rFonts w:hint="eastAsia"/>
              <w:sz w:val="16"/>
              <w:szCs w:val="16"/>
            </w:rPr>
            <w:t>____</w:t>
          </w:r>
        </w:p>
      </w:docPartBody>
    </w:docPart>
    <w:docPart>
      <w:docPartPr>
        <w:name w:val="6CA7747302FB485781DA93CD3AD39882"/>
        <w:category>
          <w:name w:val="常规"/>
          <w:gallery w:val="placeholder"/>
        </w:category>
        <w:types>
          <w:type w:val="bbPlcHdr"/>
        </w:types>
        <w:behaviors>
          <w:behavior w:val="content"/>
        </w:behaviors>
        <w:guid w:val="{863B7B18-BAD1-4852-A016-8AA1FADB994D}"/>
      </w:docPartPr>
      <w:docPartBody>
        <w:p w:rsidR="004D550B" w:rsidRDefault="004D550B" w:rsidP="004D550B">
          <w:pPr>
            <w:pStyle w:val="6CA7747302FB485781DA93CD3AD39882"/>
          </w:pPr>
          <w:r w:rsidRPr="00A06E1A">
            <w:rPr>
              <w:rStyle w:val="placeholder1Char"/>
              <w:rFonts w:hint="eastAsia"/>
              <w:sz w:val="16"/>
              <w:szCs w:val="16"/>
            </w:rPr>
            <w:t>____</w:t>
          </w:r>
        </w:p>
      </w:docPartBody>
    </w:docPart>
    <w:docPart>
      <w:docPartPr>
        <w:name w:val="0C6B8D26AF8D4777B950AD85260481B8"/>
        <w:category>
          <w:name w:val="常规"/>
          <w:gallery w:val="placeholder"/>
        </w:category>
        <w:types>
          <w:type w:val="bbPlcHdr"/>
        </w:types>
        <w:behaviors>
          <w:behavior w:val="content"/>
        </w:behaviors>
        <w:guid w:val="{D376FB99-F3C0-4381-A6B4-C080524943A1}"/>
      </w:docPartPr>
      <w:docPartBody>
        <w:p w:rsidR="004D550B" w:rsidRDefault="004D550B" w:rsidP="004D550B">
          <w:pPr>
            <w:pStyle w:val="0C6B8D26AF8D4777B950AD85260481B8"/>
          </w:pPr>
          <w:r w:rsidRPr="00A06E1A">
            <w:rPr>
              <w:rStyle w:val="placeholder1Char"/>
              <w:rFonts w:hint="eastAsia"/>
              <w:sz w:val="16"/>
              <w:szCs w:val="16"/>
            </w:rPr>
            <w:t>____</w:t>
          </w:r>
        </w:p>
      </w:docPartBody>
    </w:docPart>
    <w:docPart>
      <w:docPartPr>
        <w:name w:val="7235CD08BF084D50A8076711FF7FEBB5"/>
        <w:category>
          <w:name w:val="常规"/>
          <w:gallery w:val="placeholder"/>
        </w:category>
        <w:types>
          <w:type w:val="bbPlcHdr"/>
        </w:types>
        <w:behaviors>
          <w:behavior w:val="content"/>
        </w:behaviors>
        <w:guid w:val="{165DE16A-8EC9-4020-8379-1287BDCCF092}"/>
      </w:docPartPr>
      <w:docPartBody>
        <w:p w:rsidR="004D550B" w:rsidRDefault="004D550B" w:rsidP="004D550B">
          <w:pPr>
            <w:pStyle w:val="7235CD08BF084D50A8076711FF7FEBB5"/>
          </w:pPr>
          <w:r w:rsidRPr="00A06E1A">
            <w:rPr>
              <w:rStyle w:val="placeholder1Char"/>
              <w:rFonts w:hint="eastAsia"/>
              <w:sz w:val="16"/>
              <w:szCs w:val="16"/>
            </w:rPr>
            <w:t>____</w:t>
          </w:r>
        </w:p>
      </w:docPartBody>
    </w:docPart>
    <w:docPart>
      <w:docPartPr>
        <w:name w:val="222CA8A385A24A178FEA216EC4643C80"/>
        <w:category>
          <w:name w:val="常规"/>
          <w:gallery w:val="placeholder"/>
        </w:category>
        <w:types>
          <w:type w:val="bbPlcHdr"/>
        </w:types>
        <w:behaviors>
          <w:behavior w:val="content"/>
        </w:behaviors>
        <w:guid w:val="{A8022A9B-07E5-4B48-94CA-4E0715BEBCA5}"/>
      </w:docPartPr>
      <w:docPartBody>
        <w:p w:rsidR="004D550B" w:rsidRDefault="004D550B" w:rsidP="004D550B">
          <w:pPr>
            <w:pStyle w:val="222CA8A385A24A178FEA216EC4643C80"/>
          </w:pPr>
          <w:r w:rsidRPr="00A06E1A">
            <w:rPr>
              <w:rStyle w:val="placeholder1Char"/>
              <w:rFonts w:hint="eastAsia"/>
              <w:sz w:val="16"/>
              <w:szCs w:val="16"/>
            </w:rPr>
            <w:t>____</w:t>
          </w:r>
        </w:p>
      </w:docPartBody>
    </w:docPart>
    <w:docPart>
      <w:docPartPr>
        <w:name w:val="1420E878D07741B08C667D8F1D3D786F"/>
        <w:category>
          <w:name w:val="常规"/>
          <w:gallery w:val="placeholder"/>
        </w:category>
        <w:types>
          <w:type w:val="bbPlcHdr"/>
        </w:types>
        <w:behaviors>
          <w:behavior w:val="content"/>
        </w:behaviors>
        <w:guid w:val="{6216A968-05AB-4F6A-9D5F-81BF0FC69D97}"/>
      </w:docPartPr>
      <w:docPartBody>
        <w:p w:rsidR="004D550B" w:rsidRDefault="004D550B" w:rsidP="004D550B">
          <w:pPr>
            <w:pStyle w:val="1420E878D07741B08C667D8F1D3D786F"/>
          </w:pPr>
          <w:r w:rsidRPr="00A06E1A">
            <w:rPr>
              <w:rStyle w:val="placeholder1Char"/>
              <w:rFonts w:hint="eastAsia"/>
              <w:sz w:val="16"/>
              <w:szCs w:val="16"/>
            </w:rPr>
            <w:t>____</w:t>
          </w:r>
        </w:p>
      </w:docPartBody>
    </w:docPart>
    <w:docPart>
      <w:docPartPr>
        <w:name w:val="FEFC06FA41D34B1E92BB894A638553E2"/>
        <w:category>
          <w:name w:val="常规"/>
          <w:gallery w:val="placeholder"/>
        </w:category>
        <w:types>
          <w:type w:val="bbPlcHdr"/>
        </w:types>
        <w:behaviors>
          <w:behavior w:val="content"/>
        </w:behaviors>
        <w:guid w:val="{DC0B059B-E3A1-4176-A904-60945CF0FAEF}"/>
      </w:docPartPr>
      <w:docPartBody>
        <w:p w:rsidR="004D550B" w:rsidRDefault="004D550B" w:rsidP="004D550B">
          <w:pPr>
            <w:pStyle w:val="FEFC06FA41D34B1E92BB894A638553E2"/>
          </w:pPr>
          <w:r w:rsidRPr="00A06E1A">
            <w:rPr>
              <w:rStyle w:val="placeholder1Char"/>
              <w:rFonts w:hint="eastAsia"/>
              <w:sz w:val="16"/>
              <w:szCs w:val="16"/>
            </w:rPr>
            <w:t>____</w:t>
          </w:r>
        </w:p>
      </w:docPartBody>
    </w:docPart>
    <w:docPart>
      <w:docPartPr>
        <w:name w:val="00C148751D3749DCAA1C945795A91189"/>
        <w:category>
          <w:name w:val="常规"/>
          <w:gallery w:val="placeholder"/>
        </w:category>
        <w:types>
          <w:type w:val="bbPlcHdr"/>
        </w:types>
        <w:behaviors>
          <w:behavior w:val="content"/>
        </w:behaviors>
        <w:guid w:val="{C14A2E47-F3B7-42C7-8857-F3F26E3B380C}"/>
      </w:docPartPr>
      <w:docPartBody>
        <w:p w:rsidR="004D550B" w:rsidRDefault="004D550B" w:rsidP="004D550B">
          <w:pPr>
            <w:pStyle w:val="00C148751D3749DCAA1C945795A91189"/>
          </w:pPr>
          <w:r w:rsidRPr="00A06E1A">
            <w:rPr>
              <w:rStyle w:val="placeholder1Char"/>
              <w:rFonts w:hint="eastAsia"/>
              <w:sz w:val="16"/>
              <w:szCs w:val="16"/>
            </w:rPr>
            <w:t>____</w:t>
          </w:r>
        </w:p>
      </w:docPartBody>
    </w:docPart>
    <w:docPart>
      <w:docPartPr>
        <w:name w:val="A5573B029A544C4096F8F5BE49D0B345"/>
        <w:category>
          <w:name w:val="常规"/>
          <w:gallery w:val="placeholder"/>
        </w:category>
        <w:types>
          <w:type w:val="bbPlcHdr"/>
        </w:types>
        <w:behaviors>
          <w:behavior w:val="content"/>
        </w:behaviors>
        <w:guid w:val="{844E024A-92B8-4FA8-98B1-071AF3147154}"/>
      </w:docPartPr>
      <w:docPartBody>
        <w:p w:rsidR="004D550B" w:rsidRDefault="004D550B" w:rsidP="004D550B">
          <w:pPr>
            <w:pStyle w:val="A5573B029A544C4096F8F5BE49D0B345"/>
          </w:pPr>
          <w:r w:rsidRPr="00A06E1A">
            <w:rPr>
              <w:rStyle w:val="placeholder1Char"/>
              <w:rFonts w:hint="eastAsia"/>
              <w:sz w:val="16"/>
              <w:szCs w:val="16"/>
            </w:rPr>
            <w:t>____</w:t>
          </w:r>
        </w:p>
      </w:docPartBody>
    </w:docPart>
    <w:docPart>
      <w:docPartPr>
        <w:name w:val="74A76E0B87894E20BBB9F67C9C01379E"/>
        <w:category>
          <w:name w:val="常规"/>
          <w:gallery w:val="placeholder"/>
        </w:category>
        <w:types>
          <w:type w:val="bbPlcHdr"/>
        </w:types>
        <w:behaviors>
          <w:behavior w:val="content"/>
        </w:behaviors>
        <w:guid w:val="{60C0AA60-A440-4BE4-B966-73272915AA61}"/>
      </w:docPartPr>
      <w:docPartBody>
        <w:p w:rsidR="004D550B" w:rsidRDefault="004D550B" w:rsidP="004D550B">
          <w:pPr>
            <w:pStyle w:val="74A76E0B87894E20BBB9F67C9C01379E"/>
          </w:pPr>
          <w:r w:rsidRPr="00A06E1A">
            <w:rPr>
              <w:rStyle w:val="placeholder1Char"/>
              <w:rFonts w:hint="eastAsia"/>
              <w:sz w:val="16"/>
              <w:szCs w:val="16"/>
            </w:rPr>
            <w:t>____</w:t>
          </w:r>
        </w:p>
      </w:docPartBody>
    </w:docPart>
    <w:docPart>
      <w:docPartPr>
        <w:name w:val="E083B48EE0CE4359B32D0F3627489297"/>
        <w:category>
          <w:name w:val="常规"/>
          <w:gallery w:val="placeholder"/>
        </w:category>
        <w:types>
          <w:type w:val="bbPlcHdr"/>
        </w:types>
        <w:behaviors>
          <w:behavior w:val="content"/>
        </w:behaviors>
        <w:guid w:val="{5C783F7D-15B0-4289-9CAC-0C44D21C5ECF}"/>
      </w:docPartPr>
      <w:docPartBody>
        <w:p w:rsidR="004D550B" w:rsidRDefault="004D550B" w:rsidP="004D550B">
          <w:pPr>
            <w:pStyle w:val="E083B48EE0CE4359B32D0F3627489297"/>
          </w:pPr>
          <w:r w:rsidRPr="00A06E1A">
            <w:rPr>
              <w:rStyle w:val="placeholder1Char"/>
              <w:rFonts w:hint="eastAsia"/>
              <w:sz w:val="16"/>
              <w:szCs w:val="16"/>
            </w:rPr>
            <w:t>____</w:t>
          </w:r>
        </w:p>
      </w:docPartBody>
    </w:docPart>
    <w:docPart>
      <w:docPartPr>
        <w:name w:val="0D3963A2FB83441DA79276142F9C1933"/>
        <w:category>
          <w:name w:val="常规"/>
          <w:gallery w:val="placeholder"/>
        </w:category>
        <w:types>
          <w:type w:val="bbPlcHdr"/>
        </w:types>
        <w:behaviors>
          <w:behavior w:val="content"/>
        </w:behaviors>
        <w:guid w:val="{705678E8-DA75-49D1-AC50-74DF361D833E}"/>
      </w:docPartPr>
      <w:docPartBody>
        <w:p w:rsidR="004D550B" w:rsidRDefault="004D550B" w:rsidP="004D550B">
          <w:pPr>
            <w:pStyle w:val="0D3963A2FB83441DA79276142F9C1933"/>
          </w:pPr>
          <w:r w:rsidRPr="00A06E1A">
            <w:rPr>
              <w:rStyle w:val="placeholder1Char"/>
              <w:rFonts w:hint="eastAsia"/>
              <w:sz w:val="16"/>
              <w:szCs w:val="16"/>
            </w:rPr>
            <w:t>____</w:t>
          </w:r>
        </w:p>
      </w:docPartBody>
    </w:docPart>
    <w:docPart>
      <w:docPartPr>
        <w:name w:val="A117E7BCEC03458284286FE9B8CD44FE"/>
        <w:category>
          <w:name w:val="常规"/>
          <w:gallery w:val="placeholder"/>
        </w:category>
        <w:types>
          <w:type w:val="bbPlcHdr"/>
        </w:types>
        <w:behaviors>
          <w:behavior w:val="content"/>
        </w:behaviors>
        <w:guid w:val="{C335CCC4-361E-4807-9BA1-F410BD26D1C7}"/>
      </w:docPartPr>
      <w:docPartBody>
        <w:p w:rsidR="004D550B" w:rsidRDefault="004D550B" w:rsidP="004D550B">
          <w:pPr>
            <w:pStyle w:val="A117E7BCEC03458284286FE9B8CD44FE"/>
          </w:pPr>
          <w:r w:rsidRPr="00A06E1A">
            <w:rPr>
              <w:rStyle w:val="placeholder1Char"/>
              <w:rFonts w:hint="eastAsia"/>
              <w:sz w:val="16"/>
              <w:szCs w:val="16"/>
            </w:rPr>
            <w:t>____</w:t>
          </w:r>
        </w:p>
      </w:docPartBody>
    </w:docPart>
    <w:docPart>
      <w:docPartPr>
        <w:name w:val="3D51DD3DCE0D49108911EAD188C88E55"/>
        <w:category>
          <w:name w:val="常规"/>
          <w:gallery w:val="placeholder"/>
        </w:category>
        <w:types>
          <w:type w:val="bbPlcHdr"/>
        </w:types>
        <w:behaviors>
          <w:behavior w:val="content"/>
        </w:behaviors>
        <w:guid w:val="{AA8287DB-C00B-4950-AA16-424C7959F586}"/>
      </w:docPartPr>
      <w:docPartBody>
        <w:p w:rsidR="004D550B" w:rsidRDefault="004D550B" w:rsidP="004D550B">
          <w:pPr>
            <w:pStyle w:val="3D51DD3DCE0D49108911EAD188C88E55"/>
          </w:pPr>
          <w:r w:rsidRPr="00A06E1A">
            <w:rPr>
              <w:rStyle w:val="placeholder1Char"/>
              <w:rFonts w:hint="eastAsia"/>
              <w:sz w:val="16"/>
              <w:szCs w:val="16"/>
            </w:rPr>
            <w:t>____</w:t>
          </w:r>
        </w:p>
      </w:docPartBody>
    </w:docPart>
    <w:docPart>
      <w:docPartPr>
        <w:name w:val="EB66C9815E2E43379965D229A692EB28"/>
        <w:category>
          <w:name w:val="常规"/>
          <w:gallery w:val="placeholder"/>
        </w:category>
        <w:types>
          <w:type w:val="bbPlcHdr"/>
        </w:types>
        <w:behaviors>
          <w:behavior w:val="content"/>
        </w:behaviors>
        <w:guid w:val="{0BC5F802-B360-4F02-9564-66880D6917F4}"/>
      </w:docPartPr>
      <w:docPartBody>
        <w:p w:rsidR="004D550B" w:rsidRDefault="004D550B" w:rsidP="004D550B">
          <w:pPr>
            <w:pStyle w:val="EB66C9815E2E43379965D229A692EB28"/>
          </w:pPr>
          <w:r w:rsidRPr="00A06E1A">
            <w:rPr>
              <w:rStyle w:val="placeholder1Char"/>
              <w:rFonts w:hint="eastAsia"/>
              <w:sz w:val="16"/>
              <w:szCs w:val="16"/>
            </w:rPr>
            <w:t>____</w:t>
          </w:r>
        </w:p>
      </w:docPartBody>
    </w:docPart>
    <w:docPart>
      <w:docPartPr>
        <w:name w:val="98CA3DF17A5C44E6B163D4292271C610"/>
        <w:category>
          <w:name w:val="常规"/>
          <w:gallery w:val="placeholder"/>
        </w:category>
        <w:types>
          <w:type w:val="bbPlcHdr"/>
        </w:types>
        <w:behaviors>
          <w:behavior w:val="content"/>
        </w:behaviors>
        <w:guid w:val="{22F390E3-F2C9-4593-8F36-422B1ADEA0F2}"/>
      </w:docPartPr>
      <w:docPartBody>
        <w:p w:rsidR="004D550B" w:rsidRDefault="004D550B" w:rsidP="004D550B">
          <w:pPr>
            <w:pStyle w:val="98CA3DF17A5C44E6B163D4292271C610"/>
          </w:pPr>
          <w:r w:rsidRPr="00A06E1A">
            <w:rPr>
              <w:rStyle w:val="placeholder1Char"/>
              <w:rFonts w:hint="eastAsia"/>
              <w:sz w:val="16"/>
              <w:szCs w:val="16"/>
            </w:rPr>
            <w:t>____</w:t>
          </w:r>
        </w:p>
      </w:docPartBody>
    </w:docPart>
    <w:docPart>
      <w:docPartPr>
        <w:name w:val="D123141398AC43358D4EC067C6316423"/>
        <w:category>
          <w:name w:val="常规"/>
          <w:gallery w:val="placeholder"/>
        </w:category>
        <w:types>
          <w:type w:val="bbPlcHdr"/>
        </w:types>
        <w:behaviors>
          <w:behavior w:val="content"/>
        </w:behaviors>
        <w:guid w:val="{C77111D0-DA52-4CDE-A7D0-5E1DD6B2D211}"/>
      </w:docPartPr>
      <w:docPartBody>
        <w:p w:rsidR="004D550B" w:rsidRDefault="004D550B" w:rsidP="004D550B">
          <w:pPr>
            <w:pStyle w:val="D123141398AC43358D4EC067C6316423"/>
          </w:pPr>
          <w:r w:rsidRPr="00A06E1A">
            <w:rPr>
              <w:rStyle w:val="placeholder1Char"/>
              <w:rFonts w:hint="eastAsia"/>
              <w:sz w:val="16"/>
              <w:szCs w:val="16"/>
            </w:rPr>
            <w:t>____</w:t>
          </w:r>
        </w:p>
      </w:docPartBody>
    </w:docPart>
    <w:docPart>
      <w:docPartPr>
        <w:name w:val="105186C9CE9F42C3B9C1A78DFB204BEC"/>
        <w:category>
          <w:name w:val="常规"/>
          <w:gallery w:val="placeholder"/>
        </w:category>
        <w:types>
          <w:type w:val="bbPlcHdr"/>
        </w:types>
        <w:behaviors>
          <w:behavior w:val="content"/>
        </w:behaviors>
        <w:guid w:val="{D065269F-2032-4FB4-A958-F2F46F2742E4}"/>
      </w:docPartPr>
      <w:docPartBody>
        <w:p w:rsidR="004D550B" w:rsidRDefault="004D550B" w:rsidP="004D550B">
          <w:pPr>
            <w:pStyle w:val="105186C9CE9F42C3B9C1A78DFB204BEC"/>
          </w:pPr>
          <w:r w:rsidRPr="00A06E1A">
            <w:rPr>
              <w:rStyle w:val="placeholder1Char"/>
              <w:rFonts w:hint="eastAsia"/>
              <w:sz w:val="16"/>
              <w:szCs w:val="16"/>
            </w:rPr>
            <w:t>____</w:t>
          </w:r>
        </w:p>
      </w:docPartBody>
    </w:docPart>
    <w:docPart>
      <w:docPartPr>
        <w:name w:val="2BF6F64BFAD74DB3901838F6088E2802"/>
        <w:category>
          <w:name w:val="常规"/>
          <w:gallery w:val="placeholder"/>
        </w:category>
        <w:types>
          <w:type w:val="bbPlcHdr"/>
        </w:types>
        <w:behaviors>
          <w:behavior w:val="content"/>
        </w:behaviors>
        <w:guid w:val="{FA5B915A-3E63-4AA9-8E34-FB7829058039}"/>
      </w:docPartPr>
      <w:docPartBody>
        <w:p w:rsidR="004D550B" w:rsidRDefault="004D550B" w:rsidP="004D550B">
          <w:pPr>
            <w:pStyle w:val="2BF6F64BFAD74DB3901838F6088E2802"/>
          </w:pPr>
          <w:r w:rsidRPr="00A06E1A">
            <w:rPr>
              <w:rStyle w:val="placeholder1Char"/>
              <w:rFonts w:hint="eastAsia"/>
              <w:sz w:val="16"/>
              <w:szCs w:val="16"/>
            </w:rPr>
            <w:t>____</w:t>
          </w:r>
        </w:p>
      </w:docPartBody>
    </w:docPart>
    <w:docPart>
      <w:docPartPr>
        <w:name w:val="2327A91B87174843BF503380F40E29D2"/>
        <w:category>
          <w:name w:val="常规"/>
          <w:gallery w:val="placeholder"/>
        </w:category>
        <w:types>
          <w:type w:val="bbPlcHdr"/>
        </w:types>
        <w:behaviors>
          <w:behavior w:val="content"/>
        </w:behaviors>
        <w:guid w:val="{AF0E5482-7498-464E-89B5-9A261F20B357}"/>
      </w:docPartPr>
      <w:docPartBody>
        <w:p w:rsidR="004D550B" w:rsidRDefault="004D550B" w:rsidP="004D550B">
          <w:pPr>
            <w:pStyle w:val="2327A91B87174843BF503380F40E29D2"/>
          </w:pPr>
          <w:r w:rsidRPr="00A06E1A">
            <w:rPr>
              <w:rStyle w:val="placeholder1Char"/>
              <w:rFonts w:hint="eastAsia"/>
              <w:sz w:val="16"/>
              <w:szCs w:val="16"/>
            </w:rPr>
            <w:t>____</w:t>
          </w:r>
        </w:p>
      </w:docPartBody>
    </w:docPart>
    <w:docPart>
      <w:docPartPr>
        <w:name w:val="7C3DCFC406A048508D15A2371B0DBF7A"/>
        <w:category>
          <w:name w:val="常规"/>
          <w:gallery w:val="placeholder"/>
        </w:category>
        <w:types>
          <w:type w:val="bbPlcHdr"/>
        </w:types>
        <w:behaviors>
          <w:behavior w:val="content"/>
        </w:behaviors>
        <w:guid w:val="{5A3B6781-2DD9-4AAF-B4FB-1D63353C3610}"/>
      </w:docPartPr>
      <w:docPartBody>
        <w:p w:rsidR="004D550B" w:rsidRDefault="004D550B" w:rsidP="004D550B">
          <w:pPr>
            <w:pStyle w:val="7C3DCFC406A048508D15A2371B0DBF7A"/>
          </w:pPr>
          <w:r w:rsidRPr="00A06E1A">
            <w:rPr>
              <w:rStyle w:val="placeholder1Char"/>
              <w:rFonts w:hint="eastAsia"/>
              <w:sz w:val="16"/>
              <w:szCs w:val="16"/>
            </w:rPr>
            <w:t>____</w:t>
          </w:r>
        </w:p>
      </w:docPartBody>
    </w:docPart>
    <w:docPart>
      <w:docPartPr>
        <w:name w:val="F654306700CF4488B596A5A9D6CAE1C1"/>
        <w:category>
          <w:name w:val="常规"/>
          <w:gallery w:val="placeholder"/>
        </w:category>
        <w:types>
          <w:type w:val="bbPlcHdr"/>
        </w:types>
        <w:behaviors>
          <w:behavior w:val="content"/>
        </w:behaviors>
        <w:guid w:val="{D2CBF687-7A79-4CD0-AD0C-B530D50DEECF}"/>
      </w:docPartPr>
      <w:docPartBody>
        <w:p w:rsidR="004D550B" w:rsidRDefault="004D550B" w:rsidP="004D550B">
          <w:pPr>
            <w:pStyle w:val="F654306700CF4488B596A5A9D6CAE1C1"/>
          </w:pPr>
          <w:r w:rsidRPr="00A06E1A">
            <w:rPr>
              <w:rStyle w:val="placeholder1Char"/>
              <w:rFonts w:hint="eastAsia"/>
              <w:sz w:val="16"/>
              <w:szCs w:val="16"/>
            </w:rPr>
            <w:t>____</w:t>
          </w:r>
        </w:p>
      </w:docPartBody>
    </w:docPart>
    <w:docPart>
      <w:docPartPr>
        <w:name w:val="859EDBA2EB6A4895A2BC58A8AC01266F"/>
        <w:category>
          <w:name w:val="常规"/>
          <w:gallery w:val="placeholder"/>
        </w:category>
        <w:types>
          <w:type w:val="bbPlcHdr"/>
        </w:types>
        <w:behaviors>
          <w:behavior w:val="content"/>
        </w:behaviors>
        <w:guid w:val="{923049CA-E45C-475B-90C0-D79455A2AF09}"/>
      </w:docPartPr>
      <w:docPartBody>
        <w:p w:rsidR="004D550B" w:rsidRDefault="004D550B" w:rsidP="004D550B">
          <w:pPr>
            <w:pStyle w:val="859EDBA2EB6A4895A2BC58A8AC01266F"/>
          </w:pPr>
          <w:r w:rsidRPr="00A06E1A">
            <w:rPr>
              <w:rStyle w:val="placeholder1Char"/>
              <w:rFonts w:hint="eastAsia"/>
              <w:sz w:val="16"/>
              <w:szCs w:val="16"/>
            </w:rPr>
            <w:t>____</w:t>
          </w:r>
        </w:p>
      </w:docPartBody>
    </w:docPart>
    <w:docPart>
      <w:docPartPr>
        <w:name w:val="F647A116A862416AA9F14424C3360967"/>
        <w:category>
          <w:name w:val="常规"/>
          <w:gallery w:val="placeholder"/>
        </w:category>
        <w:types>
          <w:type w:val="bbPlcHdr"/>
        </w:types>
        <w:behaviors>
          <w:behavior w:val="content"/>
        </w:behaviors>
        <w:guid w:val="{7763638C-A511-4B34-8F7F-FFBBD5DE3192}"/>
      </w:docPartPr>
      <w:docPartBody>
        <w:p w:rsidR="004D550B" w:rsidRDefault="004D550B" w:rsidP="004D550B">
          <w:pPr>
            <w:pStyle w:val="F647A116A862416AA9F14424C3360967"/>
          </w:pPr>
          <w:r w:rsidRPr="00A06E1A">
            <w:rPr>
              <w:rStyle w:val="placeholder1Char"/>
              <w:rFonts w:hint="eastAsia"/>
              <w:sz w:val="16"/>
              <w:szCs w:val="16"/>
            </w:rPr>
            <w:t>____</w:t>
          </w:r>
        </w:p>
      </w:docPartBody>
    </w:docPart>
    <w:docPart>
      <w:docPartPr>
        <w:name w:val="E00DC0D4BDBF4002A0E455D9EC719547"/>
        <w:category>
          <w:name w:val="常规"/>
          <w:gallery w:val="placeholder"/>
        </w:category>
        <w:types>
          <w:type w:val="bbPlcHdr"/>
        </w:types>
        <w:behaviors>
          <w:behavior w:val="content"/>
        </w:behaviors>
        <w:guid w:val="{E35E7D4D-7645-44FD-B0BE-86F0284C5FEC}"/>
      </w:docPartPr>
      <w:docPartBody>
        <w:p w:rsidR="004D550B" w:rsidRDefault="004D550B" w:rsidP="004D550B">
          <w:pPr>
            <w:pStyle w:val="E00DC0D4BDBF4002A0E455D9EC719547"/>
          </w:pPr>
          <w:r w:rsidRPr="00A06E1A">
            <w:rPr>
              <w:rStyle w:val="placeholder1Char"/>
              <w:rFonts w:hint="eastAsia"/>
              <w:sz w:val="16"/>
              <w:szCs w:val="16"/>
            </w:rPr>
            <w:t>____</w:t>
          </w:r>
        </w:p>
      </w:docPartBody>
    </w:docPart>
    <w:docPart>
      <w:docPartPr>
        <w:name w:val="3249AACEF4974C73ABC6D969B26DA3FA"/>
        <w:category>
          <w:name w:val="常规"/>
          <w:gallery w:val="placeholder"/>
        </w:category>
        <w:types>
          <w:type w:val="bbPlcHdr"/>
        </w:types>
        <w:behaviors>
          <w:behavior w:val="content"/>
        </w:behaviors>
        <w:guid w:val="{7D4323A0-938B-4C0C-9625-EEF1337C0F7E}"/>
      </w:docPartPr>
      <w:docPartBody>
        <w:p w:rsidR="004D550B" w:rsidRDefault="004D550B" w:rsidP="004D550B">
          <w:pPr>
            <w:pStyle w:val="3249AACEF4974C73ABC6D969B26DA3FA"/>
          </w:pPr>
          <w:r w:rsidRPr="00A06E1A">
            <w:rPr>
              <w:rStyle w:val="placeholder1Char"/>
              <w:rFonts w:hint="eastAsia"/>
              <w:sz w:val="16"/>
              <w:szCs w:val="16"/>
            </w:rPr>
            <w:t>____</w:t>
          </w:r>
        </w:p>
      </w:docPartBody>
    </w:docPart>
    <w:docPart>
      <w:docPartPr>
        <w:name w:val="FCE72C0596644B66BC2D17FC9EA35C5D"/>
        <w:category>
          <w:name w:val="常规"/>
          <w:gallery w:val="placeholder"/>
        </w:category>
        <w:types>
          <w:type w:val="bbPlcHdr"/>
        </w:types>
        <w:behaviors>
          <w:behavior w:val="content"/>
        </w:behaviors>
        <w:guid w:val="{6CB96900-F274-45B8-AB26-839E11502FB7}"/>
      </w:docPartPr>
      <w:docPartBody>
        <w:p w:rsidR="004D550B" w:rsidRDefault="004D550B" w:rsidP="004D550B">
          <w:pPr>
            <w:pStyle w:val="FCE72C0596644B66BC2D17FC9EA35C5D"/>
          </w:pPr>
          <w:r w:rsidRPr="00A06E1A">
            <w:rPr>
              <w:rStyle w:val="placeholder1Char"/>
              <w:rFonts w:hint="eastAsia"/>
              <w:sz w:val="16"/>
              <w:szCs w:val="16"/>
            </w:rPr>
            <w:t>____</w:t>
          </w:r>
        </w:p>
      </w:docPartBody>
    </w:docPart>
    <w:docPart>
      <w:docPartPr>
        <w:name w:val="109A8759571C484EBA88ED22498B954D"/>
        <w:category>
          <w:name w:val="常规"/>
          <w:gallery w:val="placeholder"/>
        </w:category>
        <w:types>
          <w:type w:val="bbPlcHdr"/>
        </w:types>
        <w:behaviors>
          <w:behavior w:val="content"/>
        </w:behaviors>
        <w:guid w:val="{0472E651-329E-4EBC-89F7-49E19167ABA4}"/>
      </w:docPartPr>
      <w:docPartBody>
        <w:p w:rsidR="004D550B" w:rsidRDefault="004D550B" w:rsidP="004D550B">
          <w:pPr>
            <w:pStyle w:val="109A8759571C484EBA88ED22498B954D"/>
          </w:pPr>
          <w:r w:rsidRPr="00A06E1A">
            <w:rPr>
              <w:rStyle w:val="placeholder1Char"/>
              <w:rFonts w:hint="eastAsia"/>
              <w:sz w:val="16"/>
              <w:szCs w:val="16"/>
            </w:rPr>
            <w:t>____</w:t>
          </w:r>
        </w:p>
      </w:docPartBody>
    </w:docPart>
    <w:docPart>
      <w:docPartPr>
        <w:name w:val="C960C2B88D3F4BDCBB7CA6391FA8A414"/>
        <w:category>
          <w:name w:val="常规"/>
          <w:gallery w:val="placeholder"/>
        </w:category>
        <w:types>
          <w:type w:val="bbPlcHdr"/>
        </w:types>
        <w:behaviors>
          <w:behavior w:val="content"/>
        </w:behaviors>
        <w:guid w:val="{2C0F772E-60A8-4483-B0D5-2682E07F9103}"/>
      </w:docPartPr>
      <w:docPartBody>
        <w:p w:rsidR="004D550B" w:rsidRDefault="004D550B" w:rsidP="004D550B">
          <w:pPr>
            <w:pStyle w:val="C960C2B88D3F4BDCBB7CA6391FA8A414"/>
          </w:pPr>
          <w:r w:rsidRPr="00A06E1A">
            <w:rPr>
              <w:rStyle w:val="placeholder1Char"/>
              <w:rFonts w:hint="eastAsia"/>
              <w:sz w:val="16"/>
              <w:szCs w:val="16"/>
            </w:rPr>
            <w:t>____</w:t>
          </w:r>
        </w:p>
      </w:docPartBody>
    </w:docPart>
    <w:docPart>
      <w:docPartPr>
        <w:name w:val="516534940EFF4F089DF438FA03F3A64A"/>
        <w:category>
          <w:name w:val="常规"/>
          <w:gallery w:val="placeholder"/>
        </w:category>
        <w:types>
          <w:type w:val="bbPlcHdr"/>
        </w:types>
        <w:behaviors>
          <w:behavior w:val="content"/>
        </w:behaviors>
        <w:guid w:val="{4E71EBAA-A514-421F-B9A0-2C96382DFF2F}"/>
      </w:docPartPr>
      <w:docPartBody>
        <w:p w:rsidR="004D550B" w:rsidRDefault="004D550B" w:rsidP="004D550B">
          <w:pPr>
            <w:pStyle w:val="516534940EFF4F089DF438FA03F3A64A"/>
          </w:pPr>
          <w:r w:rsidRPr="00A06E1A">
            <w:rPr>
              <w:rStyle w:val="placeholder1Char"/>
              <w:rFonts w:hint="eastAsia"/>
              <w:sz w:val="16"/>
              <w:szCs w:val="16"/>
            </w:rPr>
            <w:t>____</w:t>
          </w:r>
        </w:p>
      </w:docPartBody>
    </w:docPart>
    <w:docPart>
      <w:docPartPr>
        <w:name w:val="222478ED229747E3BFCBAEB57808B393"/>
        <w:category>
          <w:name w:val="常规"/>
          <w:gallery w:val="placeholder"/>
        </w:category>
        <w:types>
          <w:type w:val="bbPlcHdr"/>
        </w:types>
        <w:behaviors>
          <w:behavior w:val="content"/>
        </w:behaviors>
        <w:guid w:val="{0216D9E2-48AE-44A6-A2B6-16AD9FD5662B}"/>
      </w:docPartPr>
      <w:docPartBody>
        <w:p w:rsidR="004D550B" w:rsidRDefault="004D550B" w:rsidP="004D550B">
          <w:pPr>
            <w:pStyle w:val="222478ED229747E3BFCBAEB57808B393"/>
          </w:pPr>
          <w:r w:rsidRPr="00A06E1A">
            <w:rPr>
              <w:rStyle w:val="placeholder1Char"/>
              <w:rFonts w:hint="eastAsia"/>
              <w:sz w:val="16"/>
              <w:szCs w:val="16"/>
            </w:rPr>
            <w:t>____</w:t>
          </w:r>
        </w:p>
      </w:docPartBody>
    </w:docPart>
    <w:docPart>
      <w:docPartPr>
        <w:name w:val="AAB8912351FE465B9F123CAF03D898E0"/>
        <w:category>
          <w:name w:val="常规"/>
          <w:gallery w:val="placeholder"/>
        </w:category>
        <w:types>
          <w:type w:val="bbPlcHdr"/>
        </w:types>
        <w:behaviors>
          <w:behavior w:val="content"/>
        </w:behaviors>
        <w:guid w:val="{DFB6AB0C-3F9E-4CEA-8EEB-59B1D59FDF5F}"/>
      </w:docPartPr>
      <w:docPartBody>
        <w:p w:rsidR="004D550B" w:rsidRDefault="004D550B" w:rsidP="004D550B">
          <w:pPr>
            <w:pStyle w:val="AAB8912351FE465B9F123CAF03D898E0"/>
          </w:pPr>
          <w:r w:rsidRPr="00A06E1A">
            <w:rPr>
              <w:rStyle w:val="placeholder1Char"/>
              <w:rFonts w:hint="eastAsia"/>
              <w:sz w:val="16"/>
              <w:szCs w:val="16"/>
            </w:rPr>
            <w:t>____</w:t>
          </w:r>
        </w:p>
      </w:docPartBody>
    </w:docPart>
    <w:docPart>
      <w:docPartPr>
        <w:name w:val="1A4C18C1E9114E63B555FF962195F1C2"/>
        <w:category>
          <w:name w:val="常规"/>
          <w:gallery w:val="placeholder"/>
        </w:category>
        <w:types>
          <w:type w:val="bbPlcHdr"/>
        </w:types>
        <w:behaviors>
          <w:behavior w:val="content"/>
        </w:behaviors>
        <w:guid w:val="{7F057505-7CD1-401C-880A-4DD73CCE3023}"/>
      </w:docPartPr>
      <w:docPartBody>
        <w:p w:rsidR="004D550B" w:rsidRDefault="004D550B" w:rsidP="004D550B">
          <w:pPr>
            <w:pStyle w:val="1A4C18C1E9114E63B555FF962195F1C2"/>
          </w:pPr>
          <w:r w:rsidRPr="00A06E1A">
            <w:rPr>
              <w:rStyle w:val="placeholder1Char"/>
              <w:rFonts w:hint="eastAsia"/>
              <w:sz w:val="16"/>
              <w:szCs w:val="16"/>
            </w:rPr>
            <w:t>____</w:t>
          </w:r>
        </w:p>
      </w:docPartBody>
    </w:docPart>
    <w:docPart>
      <w:docPartPr>
        <w:name w:val="039DED9E8B1D40D3AF3007FA812B3A8B"/>
        <w:category>
          <w:name w:val="常规"/>
          <w:gallery w:val="placeholder"/>
        </w:category>
        <w:types>
          <w:type w:val="bbPlcHdr"/>
        </w:types>
        <w:behaviors>
          <w:behavior w:val="content"/>
        </w:behaviors>
        <w:guid w:val="{1A4AF4C7-FF84-4880-A1F2-B5AB1CB88DEB}"/>
      </w:docPartPr>
      <w:docPartBody>
        <w:p w:rsidR="004D550B" w:rsidRDefault="004D550B" w:rsidP="004D550B">
          <w:pPr>
            <w:pStyle w:val="039DED9E8B1D40D3AF3007FA812B3A8B"/>
          </w:pPr>
          <w:r w:rsidRPr="00A06E1A">
            <w:rPr>
              <w:rStyle w:val="placeholder1Char"/>
              <w:rFonts w:hint="eastAsia"/>
              <w:sz w:val="16"/>
              <w:szCs w:val="16"/>
            </w:rPr>
            <w:t>____</w:t>
          </w:r>
        </w:p>
      </w:docPartBody>
    </w:docPart>
    <w:docPart>
      <w:docPartPr>
        <w:name w:val="891103F081ED4BD7842BF106F8C00361"/>
        <w:category>
          <w:name w:val="常规"/>
          <w:gallery w:val="placeholder"/>
        </w:category>
        <w:types>
          <w:type w:val="bbPlcHdr"/>
        </w:types>
        <w:behaviors>
          <w:behavior w:val="content"/>
        </w:behaviors>
        <w:guid w:val="{3312456E-BADF-45FC-B4CA-6708F01D6FB5}"/>
      </w:docPartPr>
      <w:docPartBody>
        <w:p w:rsidR="004D550B" w:rsidRDefault="004D550B" w:rsidP="004D550B">
          <w:pPr>
            <w:pStyle w:val="891103F081ED4BD7842BF106F8C00361"/>
          </w:pPr>
          <w:r w:rsidRPr="00A06E1A">
            <w:rPr>
              <w:rStyle w:val="placeholder1Char"/>
              <w:rFonts w:hint="eastAsia"/>
              <w:sz w:val="16"/>
              <w:szCs w:val="16"/>
            </w:rPr>
            <w:t>____</w:t>
          </w:r>
        </w:p>
      </w:docPartBody>
    </w:docPart>
    <w:docPart>
      <w:docPartPr>
        <w:name w:val="35CA98E5595343359DC7D067A5661798"/>
        <w:category>
          <w:name w:val="常规"/>
          <w:gallery w:val="placeholder"/>
        </w:category>
        <w:types>
          <w:type w:val="bbPlcHdr"/>
        </w:types>
        <w:behaviors>
          <w:behavior w:val="content"/>
        </w:behaviors>
        <w:guid w:val="{E50DC614-B9EE-4D3C-96D3-8DE198A30340}"/>
      </w:docPartPr>
      <w:docPartBody>
        <w:p w:rsidR="004D550B" w:rsidRDefault="004D550B" w:rsidP="004D550B">
          <w:pPr>
            <w:pStyle w:val="35CA98E5595343359DC7D067A5661798"/>
          </w:pPr>
          <w:r w:rsidRPr="00A06E1A">
            <w:rPr>
              <w:rStyle w:val="placeholder1Char"/>
              <w:rFonts w:hint="eastAsia"/>
              <w:sz w:val="16"/>
              <w:szCs w:val="16"/>
            </w:rPr>
            <w:t>____</w:t>
          </w:r>
        </w:p>
      </w:docPartBody>
    </w:docPart>
    <w:docPart>
      <w:docPartPr>
        <w:name w:val="08F1876723D64B76842BDC79FEF0DA59"/>
        <w:category>
          <w:name w:val="常规"/>
          <w:gallery w:val="placeholder"/>
        </w:category>
        <w:types>
          <w:type w:val="bbPlcHdr"/>
        </w:types>
        <w:behaviors>
          <w:behavior w:val="content"/>
        </w:behaviors>
        <w:guid w:val="{D28BFD2D-1367-4797-BCB4-CB30A66E2260}"/>
      </w:docPartPr>
      <w:docPartBody>
        <w:p w:rsidR="004D550B" w:rsidRDefault="004D550B" w:rsidP="004D550B">
          <w:pPr>
            <w:pStyle w:val="08F1876723D64B76842BDC79FEF0DA59"/>
          </w:pPr>
          <w:r w:rsidRPr="00A06E1A">
            <w:rPr>
              <w:rStyle w:val="placeholder1Char"/>
              <w:rFonts w:hint="eastAsia"/>
              <w:sz w:val="16"/>
              <w:szCs w:val="16"/>
            </w:rPr>
            <w:t>____</w:t>
          </w:r>
        </w:p>
      </w:docPartBody>
    </w:docPart>
    <w:docPart>
      <w:docPartPr>
        <w:name w:val="9775C890E4B34173A97E03AD08B37967"/>
        <w:category>
          <w:name w:val="常规"/>
          <w:gallery w:val="placeholder"/>
        </w:category>
        <w:types>
          <w:type w:val="bbPlcHdr"/>
        </w:types>
        <w:behaviors>
          <w:behavior w:val="content"/>
        </w:behaviors>
        <w:guid w:val="{85FB18BA-3C1C-4317-BBD5-08B885E6106F}"/>
      </w:docPartPr>
      <w:docPartBody>
        <w:p w:rsidR="004D550B" w:rsidRDefault="004D550B" w:rsidP="004D550B">
          <w:pPr>
            <w:pStyle w:val="9775C890E4B34173A97E03AD08B37967"/>
          </w:pPr>
          <w:r w:rsidRPr="00A06E1A">
            <w:rPr>
              <w:rStyle w:val="placeholder1Char"/>
              <w:rFonts w:hint="eastAsia"/>
              <w:sz w:val="16"/>
              <w:szCs w:val="16"/>
            </w:rPr>
            <w:t>____</w:t>
          </w:r>
        </w:p>
      </w:docPartBody>
    </w:docPart>
    <w:docPart>
      <w:docPartPr>
        <w:name w:val="31C4B0BEF3AC4C2DACF7A7962A3BB535"/>
        <w:category>
          <w:name w:val="常规"/>
          <w:gallery w:val="placeholder"/>
        </w:category>
        <w:types>
          <w:type w:val="bbPlcHdr"/>
        </w:types>
        <w:behaviors>
          <w:behavior w:val="content"/>
        </w:behaviors>
        <w:guid w:val="{452A2D37-58B9-485A-8605-00B4820167DB}"/>
      </w:docPartPr>
      <w:docPartBody>
        <w:p w:rsidR="004D550B" w:rsidRDefault="004D550B" w:rsidP="004D550B">
          <w:pPr>
            <w:pStyle w:val="31C4B0BEF3AC4C2DACF7A7962A3BB535"/>
          </w:pPr>
          <w:r w:rsidRPr="00A06E1A">
            <w:rPr>
              <w:rStyle w:val="placeholder1Char"/>
              <w:rFonts w:hint="eastAsia"/>
              <w:sz w:val="16"/>
              <w:szCs w:val="16"/>
            </w:rPr>
            <w:t>____</w:t>
          </w:r>
        </w:p>
      </w:docPartBody>
    </w:docPart>
    <w:docPart>
      <w:docPartPr>
        <w:name w:val="63992D16AE744E2BB818E8DA4A6AE3DF"/>
        <w:category>
          <w:name w:val="常规"/>
          <w:gallery w:val="placeholder"/>
        </w:category>
        <w:types>
          <w:type w:val="bbPlcHdr"/>
        </w:types>
        <w:behaviors>
          <w:behavior w:val="content"/>
        </w:behaviors>
        <w:guid w:val="{0152B49D-797A-4545-99A7-727065038DB1}"/>
      </w:docPartPr>
      <w:docPartBody>
        <w:p w:rsidR="004D550B" w:rsidRDefault="004D550B" w:rsidP="004D550B">
          <w:pPr>
            <w:pStyle w:val="63992D16AE744E2BB818E8DA4A6AE3DF"/>
          </w:pPr>
          <w:r w:rsidRPr="00A06E1A">
            <w:rPr>
              <w:rStyle w:val="placeholder1Char"/>
              <w:rFonts w:hint="eastAsia"/>
              <w:sz w:val="16"/>
              <w:szCs w:val="16"/>
            </w:rPr>
            <w:t>____</w:t>
          </w:r>
        </w:p>
      </w:docPartBody>
    </w:docPart>
    <w:docPart>
      <w:docPartPr>
        <w:name w:val="8E0297C81FB44FAA8EA65D7B23B78A6A"/>
        <w:category>
          <w:name w:val="常规"/>
          <w:gallery w:val="placeholder"/>
        </w:category>
        <w:types>
          <w:type w:val="bbPlcHdr"/>
        </w:types>
        <w:behaviors>
          <w:behavior w:val="content"/>
        </w:behaviors>
        <w:guid w:val="{C4E8E97F-9566-4D23-ACF5-C2C8C66C1F04}"/>
      </w:docPartPr>
      <w:docPartBody>
        <w:p w:rsidR="004D550B" w:rsidRDefault="004D550B" w:rsidP="004D550B">
          <w:pPr>
            <w:pStyle w:val="8E0297C81FB44FAA8EA65D7B23B78A6A"/>
          </w:pPr>
          <w:r w:rsidRPr="00A06E1A">
            <w:rPr>
              <w:rStyle w:val="placeholder1Char"/>
              <w:rFonts w:hint="eastAsia"/>
              <w:sz w:val="16"/>
              <w:szCs w:val="16"/>
            </w:rPr>
            <w:t>____</w:t>
          </w:r>
        </w:p>
      </w:docPartBody>
    </w:docPart>
    <w:docPart>
      <w:docPartPr>
        <w:name w:val="728EA9562AC5400ABAF9BDDA81001A2D"/>
        <w:category>
          <w:name w:val="常规"/>
          <w:gallery w:val="placeholder"/>
        </w:category>
        <w:types>
          <w:type w:val="bbPlcHdr"/>
        </w:types>
        <w:behaviors>
          <w:behavior w:val="content"/>
        </w:behaviors>
        <w:guid w:val="{FF0CE1E3-1100-4618-98FD-27B18B8FE5BE}"/>
      </w:docPartPr>
      <w:docPartBody>
        <w:p w:rsidR="004D550B" w:rsidRDefault="004D550B" w:rsidP="004D550B">
          <w:pPr>
            <w:pStyle w:val="728EA9562AC5400ABAF9BDDA81001A2D"/>
          </w:pPr>
          <w:r w:rsidRPr="00A06E1A">
            <w:rPr>
              <w:rStyle w:val="placeholder1Char"/>
              <w:rFonts w:hint="eastAsia"/>
              <w:sz w:val="16"/>
              <w:szCs w:val="16"/>
            </w:rPr>
            <w:t>____</w:t>
          </w:r>
        </w:p>
      </w:docPartBody>
    </w:docPart>
    <w:docPart>
      <w:docPartPr>
        <w:name w:val="C9248A4988164CCE8F7DD16162CC4AAF"/>
        <w:category>
          <w:name w:val="常规"/>
          <w:gallery w:val="placeholder"/>
        </w:category>
        <w:types>
          <w:type w:val="bbPlcHdr"/>
        </w:types>
        <w:behaviors>
          <w:behavior w:val="content"/>
        </w:behaviors>
        <w:guid w:val="{0C05B99A-CD27-4083-AA0E-2430C33C606B}"/>
      </w:docPartPr>
      <w:docPartBody>
        <w:p w:rsidR="004D550B" w:rsidRDefault="004D550B" w:rsidP="004D550B">
          <w:pPr>
            <w:pStyle w:val="C9248A4988164CCE8F7DD16162CC4AAF"/>
          </w:pPr>
          <w:r w:rsidRPr="00A06E1A">
            <w:rPr>
              <w:rStyle w:val="placeholder1Char"/>
              <w:rFonts w:hint="eastAsia"/>
              <w:sz w:val="16"/>
              <w:szCs w:val="16"/>
            </w:rPr>
            <w:t>____</w:t>
          </w:r>
        </w:p>
      </w:docPartBody>
    </w:docPart>
    <w:docPart>
      <w:docPartPr>
        <w:name w:val="90F664D5B4B94A058132416B948250E3"/>
        <w:category>
          <w:name w:val="常规"/>
          <w:gallery w:val="placeholder"/>
        </w:category>
        <w:types>
          <w:type w:val="bbPlcHdr"/>
        </w:types>
        <w:behaviors>
          <w:behavior w:val="content"/>
        </w:behaviors>
        <w:guid w:val="{A17911A2-25FF-4D39-9EEE-C362CD90D77B}"/>
      </w:docPartPr>
      <w:docPartBody>
        <w:p w:rsidR="004D550B" w:rsidRDefault="004D550B" w:rsidP="004D550B">
          <w:pPr>
            <w:pStyle w:val="90F664D5B4B94A058132416B948250E3"/>
          </w:pPr>
          <w:r w:rsidRPr="00A06E1A">
            <w:rPr>
              <w:rStyle w:val="placeholder1Char"/>
              <w:rFonts w:hint="eastAsia"/>
              <w:sz w:val="16"/>
              <w:szCs w:val="16"/>
            </w:rPr>
            <w:t>____</w:t>
          </w:r>
        </w:p>
      </w:docPartBody>
    </w:docPart>
    <w:docPart>
      <w:docPartPr>
        <w:name w:val="F0584588181D4E47B3AD2E7BD8E41E03"/>
        <w:category>
          <w:name w:val="常规"/>
          <w:gallery w:val="placeholder"/>
        </w:category>
        <w:types>
          <w:type w:val="bbPlcHdr"/>
        </w:types>
        <w:behaviors>
          <w:behavior w:val="content"/>
        </w:behaviors>
        <w:guid w:val="{B06A65DF-32BB-4CE4-8C8D-8A0F80E0C5E7}"/>
      </w:docPartPr>
      <w:docPartBody>
        <w:p w:rsidR="004D550B" w:rsidRDefault="004D550B" w:rsidP="004D550B">
          <w:pPr>
            <w:pStyle w:val="F0584588181D4E47B3AD2E7BD8E41E03"/>
          </w:pPr>
          <w:r w:rsidRPr="00A06E1A">
            <w:rPr>
              <w:rStyle w:val="placeholder1Char"/>
              <w:rFonts w:hint="eastAsia"/>
              <w:sz w:val="16"/>
              <w:szCs w:val="16"/>
            </w:rPr>
            <w:t>____</w:t>
          </w:r>
        </w:p>
      </w:docPartBody>
    </w:docPart>
    <w:docPart>
      <w:docPartPr>
        <w:name w:val="2F40E34E58B648CB995D0F89351A5E51"/>
        <w:category>
          <w:name w:val="常规"/>
          <w:gallery w:val="placeholder"/>
        </w:category>
        <w:types>
          <w:type w:val="bbPlcHdr"/>
        </w:types>
        <w:behaviors>
          <w:behavior w:val="content"/>
        </w:behaviors>
        <w:guid w:val="{91F2C932-F0F8-4408-840C-C622B9E1FF83}"/>
      </w:docPartPr>
      <w:docPartBody>
        <w:p w:rsidR="004D550B" w:rsidRDefault="004D550B" w:rsidP="004D550B">
          <w:pPr>
            <w:pStyle w:val="2F40E34E58B648CB995D0F89351A5E51"/>
          </w:pPr>
          <w:r w:rsidRPr="00A06E1A">
            <w:rPr>
              <w:rStyle w:val="placeholder1Char"/>
              <w:rFonts w:hint="eastAsia"/>
              <w:sz w:val="16"/>
              <w:szCs w:val="16"/>
            </w:rPr>
            <w:t>____</w:t>
          </w:r>
        </w:p>
      </w:docPartBody>
    </w:docPart>
    <w:docPart>
      <w:docPartPr>
        <w:name w:val="F9B94A2EA0C845FEAA51FBFF5AFE598A"/>
        <w:category>
          <w:name w:val="常规"/>
          <w:gallery w:val="placeholder"/>
        </w:category>
        <w:types>
          <w:type w:val="bbPlcHdr"/>
        </w:types>
        <w:behaviors>
          <w:behavior w:val="content"/>
        </w:behaviors>
        <w:guid w:val="{C1E11709-7D05-461E-96C2-B31B9A89D3AE}"/>
      </w:docPartPr>
      <w:docPartBody>
        <w:p w:rsidR="004D550B" w:rsidRDefault="004D550B" w:rsidP="004D550B">
          <w:pPr>
            <w:pStyle w:val="F9B94A2EA0C845FEAA51FBFF5AFE598A"/>
          </w:pPr>
          <w:r w:rsidRPr="00A06E1A">
            <w:rPr>
              <w:rStyle w:val="placeholder1Char"/>
              <w:rFonts w:hint="eastAsia"/>
              <w:sz w:val="16"/>
              <w:szCs w:val="16"/>
            </w:rPr>
            <w:t>____</w:t>
          </w:r>
        </w:p>
      </w:docPartBody>
    </w:docPart>
    <w:docPart>
      <w:docPartPr>
        <w:name w:val="D6BE0F3E5370459EBE282D767DB17C29"/>
        <w:category>
          <w:name w:val="常规"/>
          <w:gallery w:val="placeholder"/>
        </w:category>
        <w:types>
          <w:type w:val="bbPlcHdr"/>
        </w:types>
        <w:behaviors>
          <w:behavior w:val="content"/>
        </w:behaviors>
        <w:guid w:val="{DAB321CF-9362-4472-A737-C5BA134866A7}"/>
      </w:docPartPr>
      <w:docPartBody>
        <w:p w:rsidR="004D550B" w:rsidRDefault="004D550B" w:rsidP="004D550B">
          <w:pPr>
            <w:pStyle w:val="D6BE0F3E5370459EBE282D767DB17C29"/>
          </w:pPr>
          <w:r w:rsidRPr="00A06E1A">
            <w:rPr>
              <w:rStyle w:val="placeholder1Char"/>
              <w:rFonts w:hint="eastAsia"/>
              <w:sz w:val="16"/>
              <w:szCs w:val="16"/>
            </w:rPr>
            <w:t>____</w:t>
          </w:r>
        </w:p>
      </w:docPartBody>
    </w:docPart>
    <w:docPart>
      <w:docPartPr>
        <w:name w:val="14C833BD38294C108ED8D1DE32ACD782"/>
        <w:category>
          <w:name w:val="常规"/>
          <w:gallery w:val="placeholder"/>
        </w:category>
        <w:types>
          <w:type w:val="bbPlcHdr"/>
        </w:types>
        <w:behaviors>
          <w:behavior w:val="content"/>
        </w:behaviors>
        <w:guid w:val="{A365916C-7A0B-4E0A-A60C-4D30EC96A0AD}"/>
      </w:docPartPr>
      <w:docPartBody>
        <w:p w:rsidR="004D550B" w:rsidRDefault="004D550B" w:rsidP="004D550B">
          <w:pPr>
            <w:pStyle w:val="14C833BD38294C108ED8D1DE32ACD782"/>
          </w:pPr>
          <w:r w:rsidRPr="00A06E1A">
            <w:rPr>
              <w:rStyle w:val="placeholder1Char"/>
              <w:rFonts w:hint="eastAsia"/>
              <w:sz w:val="16"/>
              <w:szCs w:val="16"/>
            </w:rPr>
            <w:t>____</w:t>
          </w:r>
        </w:p>
      </w:docPartBody>
    </w:docPart>
    <w:docPart>
      <w:docPartPr>
        <w:name w:val="2B325FE32D57412AAE3363702C987943"/>
        <w:category>
          <w:name w:val="常规"/>
          <w:gallery w:val="placeholder"/>
        </w:category>
        <w:types>
          <w:type w:val="bbPlcHdr"/>
        </w:types>
        <w:behaviors>
          <w:behavior w:val="content"/>
        </w:behaviors>
        <w:guid w:val="{3ADC2F16-EF90-4031-90D6-FB427F265DCD}"/>
      </w:docPartPr>
      <w:docPartBody>
        <w:p w:rsidR="004D550B" w:rsidRDefault="004D550B" w:rsidP="004D550B">
          <w:pPr>
            <w:pStyle w:val="2B325FE32D57412AAE3363702C987943"/>
          </w:pPr>
          <w:r w:rsidRPr="00A06E1A">
            <w:rPr>
              <w:rStyle w:val="placeholder1Char"/>
              <w:rFonts w:hint="eastAsia"/>
              <w:sz w:val="16"/>
              <w:szCs w:val="16"/>
            </w:rPr>
            <w:t>____</w:t>
          </w:r>
        </w:p>
      </w:docPartBody>
    </w:docPart>
    <w:docPart>
      <w:docPartPr>
        <w:name w:val="A5E7C92CF4F04123AF931A4400789273"/>
        <w:category>
          <w:name w:val="常规"/>
          <w:gallery w:val="placeholder"/>
        </w:category>
        <w:types>
          <w:type w:val="bbPlcHdr"/>
        </w:types>
        <w:behaviors>
          <w:behavior w:val="content"/>
        </w:behaviors>
        <w:guid w:val="{BD25407D-1CCE-4D1C-861D-A78136C030D9}"/>
      </w:docPartPr>
      <w:docPartBody>
        <w:p w:rsidR="004D550B" w:rsidRDefault="004D550B" w:rsidP="004D550B">
          <w:pPr>
            <w:pStyle w:val="A5E7C92CF4F04123AF931A4400789273"/>
          </w:pPr>
          <w:r w:rsidRPr="00A06E1A">
            <w:rPr>
              <w:rStyle w:val="placeholder1Char"/>
              <w:rFonts w:hint="eastAsia"/>
              <w:sz w:val="16"/>
              <w:szCs w:val="16"/>
            </w:rPr>
            <w:t>____</w:t>
          </w:r>
        </w:p>
      </w:docPartBody>
    </w:docPart>
    <w:docPart>
      <w:docPartPr>
        <w:name w:val="E738F5C809D841F69AEC0EC76B05E2A8"/>
        <w:category>
          <w:name w:val="常规"/>
          <w:gallery w:val="placeholder"/>
        </w:category>
        <w:types>
          <w:type w:val="bbPlcHdr"/>
        </w:types>
        <w:behaviors>
          <w:behavior w:val="content"/>
        </w:behaviors>
        <w:guid w:val="{C680C0A3-4B0F-4DC6-A69F-701180521BC3}"/>
      </w:docPartPr>
      <w:docPartBody>
        <w:p w:rsidR="004D550B" w:rsidRDefault="004D550B" w:rsidP="004D550B">
          <w:pPr>
            <w:pStyle w:val="E738F5C809D841F69AEC0EC76B05E2A8"/>
          </w:pPr>
          <w:r w:rsidRPr="00A06E1A">
            <w:rPr>
              <w:rStyle w:val="placeholder1Char"/>
              <w:rFonts w:hint="eastAsia"/>
              <w:sz w:val="16"/>
              <w:szCs w:val="16"/>
            </w:rPr>
            <w:t>____</w:t>
          </w:r>
        </w:p>
      </w:docPartBody>
    </w:docPart>
    <w:docPart>
      <w:docPartPr>
        <w:name w:val="8BE35D3265C8448DA61D4C9144129774"/>
        <w:category>
          <w:name w:val="常规"/>
          <w:gallery w:val="placeholder"/>
        </w:category>
        <w:types>
          <w:type w:val="bbPlcHdr"/>
        </w:types>
        <w:behaviors>
          <w:behavior w:val="content"/>
        </w:behaviors>
        <w:guid w:val="{7C4A0A14-A3C6-4943-8CB5-12AA27106945}"/>
      </w:docPartPr>
      <w:docPartBody>
        <w:p w:rsidR="004D550B" w:rsidRDefault="004D550B" w:rsidP="004D550B">
          <w:pPr>
            <w:pStyle w:val="8BE35D3265C8448DA61D4C9144129774"/>
          </w:pPr>
          <w:r w:rsidRPr="00A06E1A">
            <w:rPr>
              <w:rStyle w:val="placeholder1Char"/>
              <w:rFonts w:hint="eastAsia"/>
              <w:sz w:val="16"/>
              <w:szCs w:val="16"/>
            </w:rPr>
            <w:t>____</w:t>
          </w:r>
        </w:p>
      </w:docPartBody>
    </w:docPart>
    <w:docPart>
      <w:docPartPr>
        <w:name w:val="9F4CE5DFB09D41BA8BFAEB604FAF881E"/>
        <w:category>
          <w:name w:val="常规"/>
          <w:gallery w:val="placeholder"/>
        </w:category>
        <w:types>
          <w:type w:val="bbPlcHdr"/>
        </w:types>
        <w:behaviors>
          <w:behavior w:val="content"/>
        </w:behaviors>
        <w:guid w:val="{08858E51-4F7F-467E-8DD4-89DEA3769079}"/>
      </w:docPartPr>
      <w:docPartBody>
        <w:p w:rsidR="004D550B" w:rsidRDefault="004D550B" w:rsidP="004D550B">
          <w:pPr>
            <w:pStyle w:val="9F4CE5DFB09D41BA8BFAEB604FAF881E"/>
          </w:pPr>
          <w:r w:rsidRPr="00A06E1A">
            <w:rPr>
              <w:rStyle w:val="placeholder1Char"/>
              <w:rFonts w:hint="eastAsia"/>
              <w:sz w:val="16"/>
              <w:szCs w:val="16"/>
            </w:rPr>
            <w:t>____</w:t>
          </w:r>
        </w:p>
      </w:docPartBody>
    </w:docPart>
    <w:docPart>
      <w:docPartPr>
        <w:name w:val="9AFC9A36C51A4E0CA26B83481A66E25A"/>
        <w:category>
          <w:name w:val="常规"/>
          <w:gallery w:val="placeholder"/>
        </w:category>
        <w:types>
          <w:type w:val="bbPlcHdr"/>
        </w:types>
        <w:behaviors>
          <w:behavior w:val="content"/>
        </w:behaviors>
        <w:guid w:val="{9327BD32-AF43-41E6-BB57-3977AE76A01C}"/>
      </w:docPartPr>
      <w:docPartBody>
        <w:p w:rsidR="004D550B" w:rsidRDefault="004D550B" w:rsidP="004D550B">
          <w:pPr>
            <w:pStyle w:val="9AFC9A36C51A4E0CA26B83481A66E25A"/>
          </w:pPr>
          <w:r w:rsidRPr="00A06E1A">
            <w:rPr>
              <w:rStyle w:val="placeholder1Char"/>
              <w:rFonts w:hint="eastAsia"/>
              <w:sz w:val="16"/>
              <w:szCs w:val="16"/>
            </w:rPr>
            <w:t>____</w:t>
          </w:r>
        </w:p>
      </w:docPartBody>
    </w:docPart>
    <w:docPart>
      <w:docPartPr>
        <w:name w:val="9D7CD7F9D8814A6A994743F1BD75E6DF"/>
        <w:category>
          <w:name w:val="常规"/>
          <w:gallery w:val="placeholder"/>
        </w:category>
        <w:types>
          <w:type w:val="bbPlcHdr"/>
        </w:types>
        <w:behaviors>
          <w:behavior w:val="content"/>
        </w:behaviors>
        <w:guid w:val="{CB01EE06-F421-40B0-A917-9BED438750E2}"/>
      </w:docPartPr>
      <w:docPartBody>
        <w:p w:rsidR="004D550B" w:rsidRDefault="004D550B" w:rsidP="004D550B">
          <w:pPr>
            <w:pStyle w:val="9D7CD7F9D8814A6A994743F1BD75E6DF"/>
          </w:pPr>
          <w:r w:rsidRPr="00A06E1A">
            <w:rPr>
              <w:rStyle w:val="placeholder1Char"/>
              <w:rFonts w:hint="eastAsia"/>
              <w:sz w:val="16"/>
              <w:szCs w:val="16"/>
            </w:rPr>
            <w:t>____</w:t>
          </w:r>
        </w:p>
      </w:docPartBody>
    </w:docPart>
    <w:docPart>
      <w:docPartPr>
        <w:name w:val="7C61D02600D642A58A988988D1598ABB"/>
        <w:category>
          <w:name w:val="常规"/>
          <w:gallery w:val="placeholder"/>
        </w:category>
        <w:types>
          <w:type w:val="bbPlcHdr"/>
        </w:types>
        <w:behaviors>
          <w:behavior w:val="content"/>
        </w:behaviors>
        <w:guid w:val="{54BCDA62-401D-47AE-8E56-B9F7A18EBB36}"/>
      </w:docPartPr>
      <w:docPartBody>
        <w:p w:rsidR="004D550B" w:rsidRDefault="004D550B" w:rsidP="004D550B">
          <w:pPr>
            <w:pStyle w:val="7C61D02600D642A58A988988D1598ABB"/>
          </w:pPr>
          <w:r w:rsidRPr="00A06E1A">
            <w:rPr>
              <w:rStyle w:val="placeholder1Char"/>
              <w:rFonts w:hint="eastAsia"/>
              <w:sz w:val="16"/>
              <w:szCs w:val="16"/>
            </w:rPr>
            <w:t>____</w:t>
          </w:r>
        </w:p>
      </w:docPartBody>
    </w:docPart>
    <w:docPart>
      <w:docPartPr>
        <w:name w:val="6F5FAF6CF9FB48CBB8C2892913BDDE8C"/>
        <w:category>
          <w:name w:val="常规"/>
          <w:gallery w:val="placeholder"/>
        </w:category>
        <w:types>
          <w:type w:val="bbPlcHdr"/>
        </w:types>
        <w:behaviors>
          <w:behavior w:val="content"/>
        </w:behaviors>
        <w:guid w:val="{9288A6FE-9A53-4663-9C73-7005A4760901}"/>
      </w:docPartPr>
      <w:docPartBody>
        <w:p w:rsidR="004D550B" w:rsidRDefault="004D550B" w:rsidP="004D550B">
          <w:pPr>
            <w:pStyle w:val="6F5FAF6CF9FB48CBB8C2892913BDDE8C"/>
          </w:pPr>
          <w:r w:rsidRPr="00A06E1A">
            <w:rPr>
              <w:rStyle w:val="placeholder1Char"/>
              <w:rFonts w:hint="eastAsia"/>
              <w:sz w:val="16"/>
              <w:szCs w:val="16"/>
            </w:rPr>
            <w:t>____</w:t>
          </w:r>
        </w:p>
      </w:docPartBody>
    </w:docPart>
    <w:docPart>
      <w:docPartPr>
        <w:name w:val="8C92C8535F32462F9F902D826AE8B186"/>
        <w:category>
          <w:name w:val="常规"/>
          <w:gallery w:val="placeholder"/>
        </w:category>
        <w:types>
          <w:type w:val="bbPlcHdr"/>
        </w:types>
        <w:behaviors>
          <w:behavior w:val="content"/>
        </w:behaviors>
        <w:guid w:val="{938FD3B4-21C5-4232-A0A5-04857443441F}"/>
      </w:docPartPr>
      <w:docPartBody>
        <w:p w:rsidR="004D550B" w:rsidRDefault="004D550B" w:rsidP="004D550B">
          <w:pPr>
            <w:pStyle w:val="8C92C8535F32462F9F902D826AE8B186"/>
          </w:pPr>
          <w:r w:rsidRPr="00A06E1A">
            <w:rPr>
              <w:rStyle w:val="placeholder1Char"/>
              <w:rFonts w:hint="eastAsia"/>
              <w:sz w:val="16"/>
              <w:szCs w:val="16"/>
            </w:rPr>
            <w:t>____</w:t>
          </w:r>
        </w:p>
      </w:docPartBody>
    </w:docPart>
    <w:docPart>
      <w:docPartPr>
        <w:name w:val="2D49E7002EEB4ED282262AA4D832DDB0"/>
        <w:category>
          <w:name w:val="常规"/>
          <w:gallery w:val="placeholder"/>
        </w:category>
        <w:types>
          <w:type w:val="bbPlcHdr"/>
        </w:types>
        <w:behaviors>
          <w:behavior w:val="content"/>
        </w:behaviors>
        <w:guid w:val="{F5DB75BA-2CAB-47E7-AE1D-C52669E3C7A7}"/>
      </w:docPartPr>
      <w:docPartBody>
        <w:p w:rsidR="004D550B" w:rsidRDefault="004D550B" w:rsidP="004D550B">
          <w:pPr>
            <w:pStyle w:val="2D49E7002EEB4ED282262AA4D832DDB0"/>
          </w:pPr>
          <w:r w:rsidRPr="00A06E1A">
            <w:rPr>
              <w:rStyle w:val="placeholder1Char"/>
              <w:rFonts w:hint="eastAsia"/>
              <w:sz w:val="16"/>
              <w:szCs w:val="16"/>
            </w:rPr>
            <w:t>____</w:t>
          </w:r>
        </w:p>
      </w:docPartBody>
    </w:docPart>
    <w:docPart>
      <w:docPartPr>
        <w:name w:val="486DE9B0990549BB8E9AE400A26937DF"/>
        <w:category>
          <w:name w:val="常规"/>
          <w:gallery w:val="placeholder"/>
        </w:category>
        <w:types>
          <w:type w:val="bbPlcHdr"/>
        </w:types>
        <w:behaviors>
          <w:behavior w:val="content"/>
        </w:behaviors>
        <w:guid w:val="{2F972A44-FF17-4E3F-87D5-2EF107337643}"/>
      </w:docPartPr>
      <w:docPartBody>
        <w:p w:rsidR="004D550B" w:rsidRDefault="004D550B" w:rsidP="004D550B">
          <w:pPr>
            <w:pStyle w:val="486DE9B0990549BB8E9AE400A26937DF"/>
          </w:pPr>
          <w:r w:rsidRPr="00A06E1A">
            <w:rPr>
              <w:rStyle w:val="placeholder1Char"/>
              <w:rFonts w:hint="eastAsia"/>
              <w:sz w:val="16"/>
              <w:szCs w:val="16"/>
            </w:rPr>
            <w:t>____</w:t>
          </w:r>
        </w:p>
      </w:docPartBody>
    </w:docPart>
    <w:docPart>
      <w:docPartPr>
        <w:name w:val="2105CC80CC9A4FF6A4E67B2646913A5D"/>
        <w:category>
          <w:name w:val="常规"/>
          <w:gallery w:val="placeholder"/>
        </w:category>
        <w:types>
          <w:type w:val="bbPlcHdr"/>
        </w:types>
        <w:behaviors>
          <w:behavior w:val="content"/>
        </w:behaviors>
        <w:guid w:val="{DAAD368D-26B5-4E3B-9802-56FD97DDB980}"/>
      </w:docPartPr>
      <w:docPartBody>
        <w:p w:rsidR="004D550B" w:rsidRDefault="004D550B" w:rsidP="004D550B">
          <w:pPr>
            <w:pStyle w:val="2105CC80CC9A4FF6A4E67B2646913A5D"/>
          </w:pPr>
          <w:r w:rsidRPr="00A06E1A">
            <w:rPr>
              <w:rStyle w:val="placeholder1Char"/>
              <w:rFonts w:hint="eastAsia"/>
              <w:sz w:val="16"/>
              <w:szCs w:val="16"/>
            </w:rPr>
            <w:t>____</w:t>
          </w:r>
        </w:p>
      </w:docPartBody>
    </w:docPart>
    <w:docPart>
      <w:docPartPr>
        <w:name w:val="C03F4EA92F134C06B7EDA08B111C722C"/>
        <w:category>
          <w:name w:val="常规"/>
          <w:gallery w:val="placeholder"/>
        </w:category>
        <w:types>
          <w:type w:val="bbPlcHdr"/>
        </w:types>
        <w:behaviors>
          <w:behavior w:val="content"/>
        </w:behaviors>
        <w:guid w:val="{C0FC663A-266E-4991-B3DB-E2C03E7125A6}"/>
      </w:docPartPr>
      <w:docPartBody>
        <w:p w:rsidR="004D550B" w:rsidRDefault="004D550B" w:rsidP="004D550B">
          <w:pPr>
            <w:pStyle w:val="C03F4EA92F134C06B7EDA08B111C722C"/>
          </w:pPr>
          <w:r w:rsidRPr="00A06E1A">
            <w:rPr>
              <w:rStyle w:val="placeholder1Char"/>
              <w:rFonts w:hint="eastAsia"/>
              <w:sz w:val="16"/>
              <w:szCs w:val="16"/>
            </w:rPr>
            <w:t>____</w:t>
          </w:r>
        </w:p>
      </w:docPartBody>
    </w:docPart>
    <w:docPart>
      <w:docPartPr>
        <w:name w:val="A468249FAF8940F8900CB188C1F23E42"/>
        <w:category>
          <w:name w:val="常规"/>
          <w:gallery w:val="placeholder"/>
        </w:category>
        <w:types>
          <w:type w:val="bbPlcHdr"/>
        </w:types>
        <w:behaviors>
          <w:behavior w:val="content"/>
        </w:behaviors>
        <w:guid w:val="{1600D48D-4095-400E-82B0-E09C172ACA15}"/>
      </w:docPartPr>
      <w:docPartBody>
        <w:p w:rsidR="004D550B" w:rsidRDefault="004D550B" w:rsidP="004D550B">
          <w:pPr>
            <w:pStyle w:val="A468249FAF8940F8900CB188C1F23E42"/>
          </w:pPr>
          <w:r w:rsidRPr="00A06E1A">
            <w:rPr>
              <w:rStyle w:val="placeholder1Char"/>
              <w:rFonts w:hint="eastAsia"/>
              <w:sz w:val="16"/>
              <w:szCs w:val="16"/>
            </w:rPr>
            <w:t>____</w:t>
          </w:r>
        </w:p>
      </w:docPartBody>
    </w:docPart>
    <w:docPart>
      <w:docPartPr>
        <w:name w:val="CEFC6CB2A0584E00BFD4F6A244F70204"/>
        <w:category>
          <w:name w:val="常规"/>
          <w:gallery w:val="placeholder"/>
        </w:category>
        <w:types>
          <w:type w:val="bbPlcHdr"/>
        </w:types>
        <w:behaviors>
          <w:behavior w:val="content"/>
        </w:behaviors>
        <w:guid w:val="{6641BC06-6FD1-4403-9B5E-4A648D3CDA9F}"/>
      </w:docPartPr>
      <w:docPartBody>
        <w:p w:rsidR="004D550B" w:rsidRDefault="004D550B" w:rsidP="004D550B">
          <w:pPr>
            <w:pStyle w:val="CEFC6CB2A0584E00BFD4F6A244F70204"/>
          </w:pPr>
          <w:r w:rsidRPr="00A06E1A">
            <w:rPr>
              <w:rStyle w:val="placeholder1Char"/>
              <w:rFonts w:hint="eastAsia"/>
              <w:sz w:val="16"/>
              <w:szCs w:val="16"/>
            </w:rPr>
            <w:t>____</w:t>
          </w:r>
        </w:p>
      </w:docPartBody>
    </w:docPart>
    <w:docPart>
      <w:docPartPr>
        <w:name w:val="FEF07B8A806B481CA5813449BD295878"/>
        <w:category>
          <w:name w:val="常规"/>
          <w:gallery w:val="placeholder"/>
        </w:category>
        <w:types>
          <w:type w:val="bbPlcHdr"/>
        </w:types>
        <w:behaviors>
          <w:behavior w:val="content"/>
        </w:behaviors>
        <w:guid w:val="{D4F4A15F-A61C-4FAE-A841-29F1D9CB022F}"/>
      </w:docPartPr>
      <w:docPartBody>
        <w:p w:rsidR="004D550B" w:rsidRDefault="004D550B" w:rsidP="004D550B">
          <w:pPr>
            <w:pStyle w:val="FEF07B8A806B481CA5813449BD295878"/>
          </w:pPr>
          <w:r w:rsidRPr="00A06E1A">
            <w:rPr>
              <w:rStyle w:val="placeholder1Char"/>
              <w:rFonts w:hint="eastAsia"/>
              <w:sz w:val="16"/>
              <w:szCs w:val="16"/>
            </w:rPr>
            <w:t>____</w:t>
          </w:r>
        </w:p>
      </w:docPartBody>
    </w:docPart>
    <w:docPart>
      <w:docPartPr>
        <w:name w:val="8E72B9D6F14249FF9D3C864A2F8511F2"/>
        <w:category>
          <w:name w:val="常规"/>
          <w:gallery w:val="placeholder"/>
        </w:category>
        <w:types>
          <w:type w:val="bbPlcHdr"/>
        </w:types>
        <w:behaviors>
          <w:behavior w:val="content"/>
        </w:behaviors>
        <w:guid w:val="{5C9B7ED0-2CFD-4C35-9812-8CAF42317CE1}"/>
      </w:docPartPr>
      <w:docPartBody>
        <w:p w:rsidR="004D550B" w:rsidRDefault="004D550B" w:rsidP="004D550B">
          <w:pPr>
            <w:pStyle w:val="8E72B9D6F14249FF9D3C864A2F8511F2"/>
          </w:pPr>
          <w:r w:rsidRPr="00A06E1A">
            <w:rPr>
              <w:rStyle w:val="placeholder1Char"/>
              <w:rFonts w:hint="eastAsia"/>
              <w:sz w:val="16"/>
              <w:szCs w:val="16"/>
            </w:rPr>
            <w:t>____</w:t>
          </w:r>
        </w:p>
      </w:docPartBody>
    </w:docPart>
    <w:docPart>
      <w:docPartPr>
        <w:name w:val="0D2156AD31C947C4981DB2ACFF0FDC40"/>
        <w:category>
          <w:name w:val="常规"/>
          <w:gallery w:val="placeholder"/>
        </w:category>
        <w:types>
          <w:type w:val="bbPlcHdr"/>
        </w:types>
        <w:behaviors>
          <w:behavior w:val="content"/>
        </w:behaviors>
        <w:guid w:val="{A593D6AB-60F8-4176-9B31-D1820B6E92E1}"/>
      </w:docPartPr>
      <w:docPartBody>
        <w:p w:rsidR="004D550B" w:rsidRDefault="004D550B" w:rsidP="004D550B">
          <w:pPr>
            <w:pStyle w:val="0D2156AD31C947C4981DB2ACFF0FDC40"/>
          </w:pPr>
          <w:r w:rsidRPr="00A06E1A">
            <w:rPr>
              <w:rStyle w:val="placeholder1Char"/>
              <w:rFonts w:hint="eastAsia"/>
              <w:sz w:val="16"/>
              <w:szCs w:val="16"/>
            </w:rPr>
            <w:t>____</w:t>
          </w:r>
        </w:p>
      </w:docPartBody>
    </w:docPart>
    <w:docPart>
      <w:docPartPr>
        <w:name w:val="79D571525D2E43D1AF72773181CCD5FC"/>
        <w:category>
          <w:name w:val="常规"/>
          <w:gallery w:val="placeholder"/>
        </w:category>
        <w:types>
          <w:type w:val="bbPlcHdr"/>
        </w:types>
        <w:behaviors>
          <w:behavior w:val="content"/>
        </w:behaviors>
        <w:guid w:val="{56831EED-4E46-47A8-B5BA-C6B5A422C3EE}"/>
      </w:docPartPr>
      <w:docPartBody>
        <w:p w:rsidR="004D550B" w:rsidRDefault="004D550B" w:rsidP="004D550B">
          <w:pPr>
            <w:pStyle w:val="79D571525D2E43D1AF72773181CCD5FC"/>
          </w:pPr>
          <w:r w:rsidRPr="00A06E1A">
            <w:rPr>
              <w:rStyle w:val="placeholder1Char"/>
              <w:rFonts w:hint="eastAsia"/>
              <w:sz w:val="16"/>
              <w:szCs w:val="16"/>
            </w:rPr>
            <w:t>____</w:t>
          </w:r>
        </w:p>
      </w:docPartBody>
    </w:docPart>
    <w:docPart>
      <w:docPartPr>
        <w:name w:val="48CE82692B53455A895EE62D6EB2D0BF"/>
        <w:category>
          <w:name w:val="常规"/>
          <w:gallery w:val="placeholder"/>
        </w:category>
        <w:types>
          <w:type w:val="bbPlcHdr"/>
        </w:types>
        <w:behaviors>
          <w:behavior w:val="content"/>
        </w:behaviors>
        <w:guid w:val="{D9678B99-5C6F-4C57-A526-2D5735BF5963}"/>
      </w:docPartPr>
      <w:docPartBody>
        <w:p w:rsidR="004D550B" w:rsidRDefault="004D550B" w:rsidP="004D550B">
          <w:pPr>
            <w:pStyle w:val="48CE82692B53455A895EE62D6EB2D0BF"/>
          </w:pPr>
          <w:r w:rsidRPr="00A06E1A">
            <w:rPr>
              <w:rStyle w:val="placeholder1Char"/>
              <w:rFonts w:hint="eastAsia"/>
              <w:sz w:val="16"/>
              <w:szCs w:val="16"/>
            </w:rPr>
            <w:t>____</w:t>
          </w:r>
        </w:p>
      </w:docPartBody>
    </w:docPart>
    <w:docPart>
      <w:docPartPr>
        <w:name w:val="D64DCDA41C6142F38D0E1E9DCBCA533B"/>
        <w:category>
          <w:name w:val="常规"/>
          <w:gallery w:val="placeholder"/>
        </w:category>
        <w:types>
          <w:type w:val="bbPlcHdr"/>
        </w:types>
        <w:behaviors>
          <w:behavior w:val="content"/>
        </w:behaviors>
        <w:guid w:val="{58E8AA5F-D814-4E26-A63E-BD38FD4E61F7}"/>
      </w:docPartPr>
      <w:docPartBody>
        <w:p w:rsidR="004D550B" w:rsidRDefault="004D550B" w:rsidP="004D550B">
          <w:pPr>
            <w:pStyle w:val="D64DCDA41C6142F38D0E1E9DCBCA533B"/>
          </w:pPr>
          <w:r w:rsidRPr="00A06E1A">
            <w:rPr>
              <w:rStyle w:val="placeholder1Char"/>
              <w:rFonts w:hint="eastAsia"/>
              <w:sz w:val="16"/>
              <w:szCs w:val="16"/>
            </w:rPr>
            <w:t>____</w:t>
          </w:r>
        </w:p>
      </w:docPartBody>
    </w:docPart>
    <w:docPart>
      <w:docPartPr>
        <w:name w:val="220A9C39738847D1A06940EC1BE65C39"/>
        <w:category>
          <w:name w:val="常规"/>
          <w:gallery w:val="placeholder"/>
        </w:category>
        <w:types>
          <w:type w:val="bbPlcHdr"/>
        </w:types>
        <w:behaviors>
          <w:behavior w:val="content"/>
        </w:behaviors>
        <w:guid w:val="{B3F8F766-679B-4A6F-88AC-10B6E6CDC5AE}"/>
      </w:docPartPr>
      <w:docPartBody>
        <w:p w:rsidR="004D550B" w:rsidRDefault="004D550B" w:rsidP="004D550B">
          <w:pPr>
            <w:pStyle w:val="220A9C39738847D1A06940EC1BE65C39"/>
          </w:pPr>
          <w:r w:rsidRPr="00A06E1A">
            <w:rPr>
              <w:rStyle w:val="placeholder1Char"/>
              <w:rFonts w:hint="eastAsia"/>
              <w:sz w:val="16"/>
              <w:szCs w:val="16"/>
            </w:rPr>
            <w:t>____</w:t>
          </w:r>
        </w:p>
      </w:docPartBody>
    </w:docPart>
    <w:docPart>
      <w:docPartPr>
        <w:name w:val="2F72ED59A11D4F75B99235F46585A461"/>
        <w:category>
          <w:name w:val="常规"/>
          <w:gallery w:val="placeholder"/>
        </w:category>
        <w:types>
          <w:type w:val="bbPlcHdr"/>
        </w:types>
        <w:behaviors>
          <w:behavior w:val="content"/>
        </w:behaviors>
        <w:guid w:val="{CB87A1FA-4275-495A-8077-6D4A42DBC865}"/>
      </w:docPartPr>
      <w:docPartBody>
        <w:p w:rsidR="004D550B" w:rsidRDefault="004D550B" w:rsidP="004D550B">
          <w:pPr>
            <w:pStyle w:val="2F72ED59A11D4F75B99235F46585A461"/>
          </w:pPr>
          <w:r w:rsidRPr="00A06E1A">
            <w:rPr>
              <w:rStyle w:val="placeholder1Char"/>
              <w:rFonts w:hint="eastAsia"/>
              <w:sz w:val="16"/>
              <w:szCs w:val="16"/>
            </w:rPr>
            <w:t>____</w:t>
          </w:r>
        </w:p>
      </w:docPartBody>
    </w:docPart>
    <w:docPart>
      <w:docPartPr>
        <w:name w:val="AE16DF147A354197BD5D54360B86264F"/>
        <w:category>
          <w:name w:val="常规"/>
          <w:gallery w:val="placeholder"/>
        </w:category>
        <w:types>
          <w:type w:val="bbPlcHdr"/>
        </w:types>
        <w:behaviors>
          <w:behavior w:val="content"/>
        </w:behaviors>
        <w:guid w:val="{2E7D5411-68F6-435E-B7F3-ACCF24A3925A}"/>
      </w:docPartPr>
      <w:docPartBody>
        <w:p w:rsidR="004D550B" w:rsidRDefault="004D550B" w:rsidP="004D550B">
          <w:pPr>
            <w:pStyle w:val="AE16DF147A354197BD5D54360B86264F"/>
          </w:pPr>
          <w:r w:rsidRPr="00A06E1A">
            <w:rPr>
              <w:rStyle w:val="placeholder1Char"/>
              <w:rFonts w:hint="eastAsia"/>
              <w:sz w:val="16"/>
              <w:szCs w:val="16"/>
            </w:rPr>
            <w:t>____</w:t>
          </w:r>
        </w:p>
      </w:docPartBody>
    </w:docPart>
    <w:docPart>
      <w:docPartPr>
        <w:name w:val="6CF86E36F7AF44DFBA7F6F8B634608C9"/>
        <w:category>
          <w:name w:val="常规"/>
          <w:gallery w:val="placeholder"/>
        </w:category>
        <w:types>
          <w:type w:val="bbPlcHdr"/>
        </w:types>
        <w:behaviors>
          <w:behavior w:val="content"/>
        </w:behaviors>
        <w:guid w:val="{E3692BB5-9C1C-47E2-B9A2-12C38CD58C3F}"/>
      </w:docPartPr>
      <w:docPartBody>
        <w:p w:rsidR="004D550B" w:rsidRDefault="004D550B" w:rsidP="004D550B">
          <w:pPr>
            <w:pStyle w:val="6CF86E36F7AF44DFBA7F6F8B634608C9"/>
          </w:pPr>
          <w:r w:rsidRPr="00A06E1A">
            <w:rPr>
              <w:rStyle w:val="placeholder1Char"/>
              <w:rFonts w:hint="eastAsia"/>
              <w:sz w:val="16"/>
              <w:szCs w:val="16"/>
            </w:rPr>
            <w:t>____</w:t>
          </w:r>
        </w:p>
      </w:docPartBody>
    </w:docPart>
    <w:docPart>
      <w:docPartPr>
        <w:name w:val="83B73A7FFCC74EB4A1A577D155188973"/>
        <w:category>
          <w:name w:val="常规"/>
          <w:gallery w:val="placeholder"/>
        </w:category>
        <w:types>
          <w:type w:val="bbPlcHdr"/>
        </w:types>
        <w:behaviors>
          <w:behavior w:val="content"/>
        </w:behaviors>
        <w:guid w:val="{F8A483D2-8578-4306-973C-4758FF206C6D}"/>
      </w:docPartPr>
      <w:docPartBody>
        <w:p w:rsidR="004D550B" w:rsidRDefault="004D550B" w:rsidP="004D550B">
          <w:pPr>
            <w:pStyle w:val="83B73A7FFCC74EB4A1A577D155188973"/>
          </w:pPr>
          <w:r w:rsidRPr="00A06E1A">
            <w:rPr>
              <w:rStyle w:val="placeholder1Char"/>
              <w:rFonts w:hint="eastAsia"/>
              <w:sz w:val="16"/>
              <w:szCs w:val="16"/>
            </w:rPr>
            <w:t>____</w:t>
          </w:r>
        </w:p>
      </w:docPartBody>
    </w:docPart>
    <w:docPart>
      <w:docPartPr>
        <w:name w:val="4DE334B24F034B0294461E3ACFE7FBEF"/>
        <w:category>
          <w:name w:val="常规"/>
          <w:gallery w:val="placeholder"/>
        </w:category>
        <w:types>
          <w:type w:val="bbPlcHdr"/>
        </w:types>
        <w:behaviors>
          <w:behavior w:val="content"/>
        </w:behaviors>
        <w:guid w:val="{5FCA46D3-6647-4469-BB03-F46E4ED26FC6}"/>
      </w:docPartPr>
      <w:docPartBody>
        <w:p w:rsidR="004D550B" w:rsidRDefault="004D550B" w:rsidP="004D550B">
          <w:pPr>
            <w:pStyle w:val="4DE334B24F034B0294461E3ACFE7FBEF"/>
          </w:pPr>
          <w:r w:rsidRPr="00A06E1A">
            <w:rPr>
              <w:rStyle w:val="placeholder1Char"/>
              <w:rFonts w:hint="eastAsia"/>
              <w:sz w:val="16"/>
              <w:szCs w:val="16"/>
            </w:rPr>
            <w:t>____</w:t>
          </w:r>
        </w:p>
      </w:docPartBody>
    </w:docPart>
    <w:docPart>
      <w:docPartPr>
        <w:name w:val="FABE1BB01E4A4A458332E68809B81049"/>
        <w:category>
          <w:name w:val="常规"/>
          <w:gallery w:val="placeholder"/>
        </w:category>
        <w:types>
          <w:type w:val="bbPlcHdr"/>
        </w:types>
        <w:behaviors>
          <w:behavior w:val="content"/>
        </w:behaviors>
        <w:guid w:val="{543242EE-5D3C-407F-A5B8-B34F78A5D4C0}"/>
      </w:docPartPr>
      <w:docPartBody>
        <w:p w:rsidR="004D550B" w:rsidRDefault="004D550B" w:rsidP="004D550B">
          <w:pPr>
            <w:pStyle w:val="FABE1BB01E4A4A458332E68809B81049"/>
          </w:pPr>
          <w:r w:rsidRPr="00A06E1A">
            <w:rPr>
              <w:rStyle w:val="placeholder1Char"/>
              <w:rFonts w:hint="eastAsia"/>
              <w:sz w:val="16"/>
              <w:szCs w:val="16"/>
            </w:rPr>
            <w:t>____</w:t>
          </w:r>
        </w:p>
      </w:docPartBody>
    </w:docPart>
    <w:docPart>
      <w:docPartPr>
        <w:name w:val="2B38BB34F6BF437BA1B3B48FDEBB6948"/>
        <w:category>
          <w:name w:val="常规"/>
          <w:gallery w:val="placeholder"/>
        </w:category>
        <w:types>
          <w:type w:val="bbPlcHdr"/>
        </w:types>
        <w:behaviors>
          <w:behavior w:val="content"/>
        </w:behaviors>
        <w:guid w:val="{B96C760E-4E63-49A0-B3F7-A2A15D91C967}"/>
      </w:docPartPr>
      <w:docPartBody>
        <w:p w:rsidR="004D550B" w:rsidRDefault="004D550B" w:rsidP="004D550B">
          <w:pPr>
            <w:pStyle w:val="2B38BB34F6BF437BA1B3B48FDEBB6948"/>
          </w:pPr>
          <w:r w:rsidRPr="00A06E1A">
            <w:rPr>
              <w:rStyle w:val="placeholder1Char"/>
              <w:rFonts w:hint="eastAsia"/>
              <w:sz w:val="16"/>
              <w:szCs w:val="16"/>
            </w:rPr>
            <w:t>____</w:t>
          </w:r>
        </w:p>
      </w:docPartBody>
    </w:docPart>
    <w:docPart>
      <w:docPartPr>
        <w:name w:val="CB940EFB7206440B8468BD2AA2DD0189"/>
        <w:category>
          <w:name w:val="常规"/>
          <w:gallery w:val="placeholder"/>
        </w:category>
        <w:types>
          <w:type w:val="bbPlcHdr"/>
        </w:types>
        <w:behaviors>
          <w:behavior w:val="content"/>
        </w:behaviors>
        <w:guid w:val="{1809C891-87B9-44C8-9FF6-725AB5864FE3}"/>
      </w:docPartPr>
      <w:docPartBody>
        <w:p w:rsidR="004D550B" w:rsidRDefault="004D550B" w:rsidP="004D550B">
          <w:pPr>
            <w:pStyle w:val="CB940EFB7206440B8468BD2AA2DD0189"/>
          </w:pPr>
          <w:r w:rsidRPr="00A06E1A">
            <w:rPr>
              <w:rStyle w:val="placeholder1Char"/>
              <w:rFonts w:hint="eastAsia"/>
              <w:sz w:val="16"/>
              <w:szCs w:val="16"/>
            </w:rPr>
            <w:t>____</w:t>
          </w:r>
        </w:p>
      </w:docPartBody>
    </w:docPart>
    <w:docPart>
      <w:docPartPr>
        <w:name w:val="5A0FDD76EBB14DE2A3A1532C94EDFDD3"/>
        <w:category>
          <w:name w:val="常规"/>
          <w:gallery w:val="placeholder"/>
        </w:category>
        <w:types>
          <w:type w:val="bbPlcHdr"/>
        </w:types>
        <w:behaviors>
          <w:behavior w:val="content"/>
        </w:behaviors>
        <w:guid w:val="{E26AD4E1-BF1F-4A39-A84D-540A007A6270}"/>
      </w:docPartPr>
      <w:docPartBody>
        <w:p w:rsidR="004D550B" w:rsidRDefault="004D550B" w:rsidP="004D550B">
          <w:pPr>
            <w:pStyle w:val="5A0FDD76EBB14DE2A3A1532C94EDFDD3"/>
          </w:pPr>
          <w:r w:rsidRPr="00A06E1A">
            <w:rPr>
              <w:rStyle w:val="placeholder1Char"/>
              <w:rFonts w:hint="eastAsia"/>
              <w:sz w:val="16"/>
              <w:szCs w:val="16"/>
            </w:rPr>
            <w:t>____</w:t>
          </w:r>
        </w:p>
      </w:docPartBody>
    </w:docPart>
    <w:docPart>
      <w:docPartPr>
        <w:name w:val="45CB085AE9D446999D6DF6C5F3FB74FE"/>
        <w:category>
          <w:name w:val="常规"/>
          <w:gallery w:val="placeholder"/>
        </w:category>
        <w:types>
          <w:type w:val="bbPlcHdr"/>
        </w:types>
        <w:behaviors>
          <w:behavior w:val="content"/>
        </w:behaviors>
        <w:guid w:val="{445BABBF-50AB-447D-81AD-705ACBDD4768}"/>
      </w:docPartPr>
      <w:docPartBody>
        <w:p w:rsidR="004D550B" w:rsidRDefault="004D550B" w:rsidP="004D550B">
          <w:pPr>
            <w:pStyle w:val="45CB085AE9D446999D6DF6C5F3FB74FE"/>
          </w:pPr>
          <w:r w:rsidRPr="00A06E1A">
            <w:rPr>
              <w:rStyle w:val="placeholder1Char"/>
              <w:rFonts w:hint="eastAsia"/>
              <w:sz w:val="16"/>
              <w:szCs w:val="16"/>
            </w:rPr>
            <w:t>____</w:t>
          </w:r>
        </w:p>
      </w:docPartBody>
    </w:docPart>
    <w:docPart>
      <w:docPartPr>
        <w:name w:val="E0EE8B62950A4872A336FFF3148A3638"/>
        <w:category>
          <w:name w:val="常规"/>
          <w:gallery w:val="placeholder"/>
        </w:category>
        <w:types>
          <w:type w:val="bbPlcHdr"/>
        </w:types>
        <w:behaviors>
          <w:behavior w:val="content"/>
        </w:behaviors>
        <w:guid w:val="{08389DA6-2DB4-4BBC-83C9-7D781B07B9B3}"/>
      </w:docPartPr>
      <w:docPartBody>
        <w:p w:rsidR="004D550B" w:rsidRDefault="004D550B" w:rsidP="004D550B">
          <w:pPr>
            <w:pStyle w:val="E0EE8B62950A4872A336FFF3148A3638"/>
          </w:pPr>
          <w:r w:rsidRPr="00A06E1A">
            <w:rPr>
              <w:rStyle w:val="placeholder1Char"/>
              <w:rFonts w:hint="eastAsia"/>
              <w:sz w:val="16"/>
              <w:szCs w:val="16"/>
            </w:rPr>
            <w:t>____</w:t>
          </w:r>
        </w:p>
      </w:docPartBody>
    </w:docPart>
    <w:docPart>
      <w:docPartPr>
        <w:name w:val="57B52132CFAB43F88784D67354ED186C"/>
        <w:category>
          <w:name w:val="常规"/>
          <w:gallery w:val="placeholder"/>
        </w:category>
        <w:types>
          <w:type w:val="bbPlcHdr"/>
        </w:types>
        <w:behaviors>
          <w:behavior w:val="content"/>
        </w:behaviors>
        <w:guid w:val="{6136D049-7FC9-413E-A2C7-81D808C54039}"/>
      </w:docPartPr>
      <w:docPartBody>
        <w:p w:rsidR="004D550B" w:rsidRDefault="004D550B" w:rsidP="004D550B">
          <w:pPr>
            <w:pStyle w:val="57B52132CFAB43F88784D67354ED186C"/>
          </w:pPr>
          <w:r w:rsidRPr="00A06E1A">
            <w:rPr>
              <w:rStyle w:val="placeholder1Char"/>
              <w:rFonts w:hint="eastAsia"/>
              <w:sz w:val="16"/>
              <w:szCs w:val="16"/>
            </w:rPr>
            <w:t>____</w:t>
          </w:r>
        </w:p>
      </w:docPartBody>
    </w:docPart>
    <w:docPart>
      <w:docPartPr>
        <w:name w:val="75AB52F1891E4EAB9BF00CC40F8B81DE"/>
        <w:category>
          <w:name w:val="常规"/>
          <w:gallery w:val="placeholder"/>
        </w:category>
        <w:types>
          <w:type w:val="bbPlcHdr"/>
        </w:types>
        <w:behaviors>
          <w:behavior w:val="content"/>
        </w:behaviors>
        <w:guid w:val="{DD7AFEE0-8606-4FE5-AF1F-452C42CB22D3}"/>
      </w:docPartPr>
      <w:docPartBody>
        <w:p w:rsidR="004D550B" w:rsidRDefault="004D550B" w:rsidP="004D550B">
          <w:pPr>
            <w:pStyle w:val="75AB52F1891E4EAB9BF00CC40F8B81DE"/>
          </w:pPr>
          <w:r w:rsidRPr="00A06E1A">
            <w:rPr>
              <w:rStyle w:val="placeholder1Char"/>
              <w:rFonts w:hint="eastAsia"/>
              <w:sz w:val="16"/>
              <w:szCs w:val="16"/>
            </w:rPr>
            <w:t>____</w:t>
          </w:r>
        </w:p>
      </w:docPartBody>
    </w:docPart>
    <w:docPart>
      <w:docPartPr>
        <w:name w:val="2848A7ACCA2045859AF9BB7E7863B908"/>
        <w:category>
          <w:name w:val="常规"/>
          <w:gallery w:val="placeholder"/>
        </w:category>
        <w:types>
          <w:type w:val="bbPlcHdr"/>
        </w:types>
        <w:behaviors>
          <w:behavior w:val="content"/>
        </w:behaviors>
        <w:guid w:val="{56F911F2-FE66-4B33-B2B4-1F99F7640AEE}"/>
      </w:docPartPr>
      <w:docPartBody>
        <w:p w:rsidR="004D550B" w:rsidRDefault="004D550B" w:rsidP="004D550B">
          <w:pPr>
            <w:pStyle w:val="2848A7ACCA2045859AF9BB7E7863B908"/>
          </w:pPr>
          <w:r w:rsidRPr="00A06E1A">
            <w:rPr>
              <w:rStyle w:val="placeholder1Char"/>
              <w:rFonts w:hint="eastAsia"/>
              <w:sz w:val="16"/>
              <w:szCs w:val="16"/>
            </w:rPr>
            <w:t>____</w:t>
          </w:r>
        </w:p>
      </w:docPartBody>
    </w:docPart>
    <w:docPart>
      <w:docPartPr>
        <w:name w:val="1CBE04BAEB4E45E886B331FA54197494"/>
        <w:category>
          <w:name w:val="常规"/>
          <w:gallery w:val="placeholder"/>
        </w:category>
        <w:types>
          <w:type w:val="bbPlcHdr"/>
        </w:types>
        <w:behaviors>
          <w:behavior w:val="content"/>
        </w:behaviors>
        <w:guid w:val="{1F32E5B3-B3C0-4CF6-83D8-0648F6ACD365}"/>
      </w:docPartPr>
      <w:docPartBody>
        <w:p w:rsidR="004D550B" w:rsidRDefault="004D550B" w:rsidP="004D550B">
          <w:pPr>
            <w:pStyle w:val="1CBE04BAEB4E45E886B331FA54197494"/>
          </w:pPr>
          <w:r w:rsidRPr="00A06E1A">
            <w:rPr>
              <w:rStyle w:val="placeholder1Char"/>
              <w:rFonts w:hint="eastAsia"/>
              <w:sz w:val="16"/>
              <w:szCs w:val="16"/>
            </w:rPr>
            <w:t>____</w:t>
          </w:r>
        </w:p>
      </w:docPartBody>
    </w:docPart>
    <w:docPart>
      <w:docPartPr>
        <w:name w:val="0690C8722CCC4CB7BF6801FBC8276FF5"/>
        <w:category>
          <w:name w:val="常规"/>
          <w:gallery w:val="placeholder"/>
        </w:category>
        <w:types>
          <w:type w:val="bbPlcHdr"/>
        </w:types>
        <w:behaviors>
          <w:behavior w:val="content"/>
        </w:behaviors>
        <w:guid w:val="{350C85C2-1895-4DBC-9905-5D42A2FB2979}"/>
      </w:docPartPr>
      <w:docPartBody>
        <w:p w:rsidR="004D550B" w:rsidRDefault="004D550B" w:rsidP="004D550B">
          <w:pPr>
            <w:pStyle w:val="0690C8722CCC4CB7BF6801FBC8276FF5"/>
          </w:pPr>
          <w:r w:rsidRPr="00A06E1A">
            <w:rPr>
              <w:rStyle w:val="placeholder1Char"/>
              <w:rFonts w:hint="eastAsia"/>
              <w:sz w:val="16"/>
              <w:szCs w:val="16"/>
            </w:rPr>
            <w:t>____</w:t>
          </w:r>
        </w:p>
      </w:docPartBody>
    </w:docPart>
    <w:docPart>
      <w:docPartPr>
        <w:name w:val="8D6DFDC71DEB432597B7769370373652"/>
        <w:category>
          <w:name w:val="常规"/>
          <w:gallery w:val="placeholder"/>
        </w:category>
        <w:types>
          <w:type w:val="bbPlcHdr"/>
        </w:types>
        <w:behaviors>
          <w:behavior w:val="content"/>
        </w:behaviors>
        <w:guid w:val="{7D59DC45-8DFA-4BEB-9BA8-01BEE8CB1840}"/>
      </w:docPartPr>
      <w:docPartBody>
        <w:p w:rsidR="004D550B" w:rsidRDefault="004D550B" w:rsidP="004D550B">
          <w:pPr>
            <w:pStyle w:val="8D6DFDC71DEB432597B7769370373652"/>
          </w:pPr>
          <w:r w:rsidRPr="00A06E1A">
            <w:rPr>
              <w:rStyle w:val="placeholder1Char"/>
              <w:rFonts w:hint="eastAsia"/>
              <w:sz w:val="16"/>
              <w:szCs w:val="16"/>
            </w:rPr>
            <w:t>____</w:t>
          </w:r>
        </w:p>
      </w:docPartBody>
    </w:docPart>
    <w:docPart>
      <w:docPartPr>
        <w:name w:val="EFD76BD713BA40C7A53034FAB4005B22"/>
        <w:category>
          <w:name w:val="常规"/>
          <w:gallery w:val="placeholder"/>
        </w:category>
        <w:types>
          <w:type w:val="bbPlcHdr"/>
        </w:types>
        <w:behaviors>
          <w:behavior w:val="content"/>
        </w:behaviors>
        <w:guid w:val="{C52F21DC-059A-4558-BFA8-556A7060E91F}"/>
      </w:docPartPr>
      <w:docPartBody>
        <w:p w:rsidR="004D550B" w:rsidRDefault="004D550B" w:rsidP="004D550B">
          <w:pPr>
            <w:pStyle w:val="EFD76BD713BA40C7A53034FAB4005B22"/>
          </w:pPr>
          <w:r w:rsidRPr="00A06E1A">
            <w:rPr>
              <w:rStyle w:val="placeholder1Char"/>
              <w:rFonts w:hint="eastAsia"/>
              <w:sz w:val="16"/>
              <w:szCs w:val="16"/>
            </w:rPr>
            <w:t>____</w:t>
          </w:r>
        </w:p>
      </w:docPartBody>
    </w:docPart>
    <w:docPart>
      <w:docPartPr>
        <w:name w:val="69BBD94246C343838DA5C02408FA3CB0"/>
        <w:category>
          <w:name w:val="常规"/>
          <w:gallery w:val="placeholder"/>
        </w:category>
        <w:types>
          <w:type w:val="bbPlcHdr"/>
        </w:types>
        <w:behaviors>
          <w:behavior w:val="content"/>
        </w:behaviors>
        <w:guid w:val="{89880047-3AF0-49B3-AF84-AAFF5F04972F}"/>
      </w:docPartPr>
      <w:docPartBody>
        <w:p w:rsidR="004D550B" w:rsidRDefault="004D550B" w:rsidP="004D550B">
          <w:pPr>
            <w:pStyle w:val="69BBD94246C343838DA5C02408FA3CB0"/>
          </w:pPr>
          <w:r w:rsidRPr="00A06E1A">
            <w:rPr>
              <w:rStyle w:val="placeholder1Char"/>
              <w:rFonts w:hint="eastAsia"/>
              <w:sz w:val="16"/>
              <w:szCs w:val="16"/>
            </w:rPr>
            <w:t>____</w:t>
          </w:r>
        </w:p>
      </w:docPartBody>
    </w:docPart>
    <w:docPart>
      <w:docPartPr>
        <w:name w:val="240D6B7FB6674DECABF39A96964CF8D4"/>
        <w:category>
          <w:name w:val="常规"/>
          <w:gallery w:val="placeholder"/>
        </w:category>
        <w:types>
          <w:type w:val="bbPlcHdr"/>
        </w:types>
        <w:behaviors>
          <w:behavior w:val="content"/>
        </w:behaviors>
        <w:guid w:val="{24DA8314-F746-4517-B3B7-C0E5074028DF}"/>
      </w:docPartPr>
      <w:docPartBody>
        <w:p w:rsidR="004D550B" w:rsidRDefault="004D550B" w:rsidP="004D550B">
          <w:pPr>
            <w:pStyle w:val="240D6B7FB6674DECABF39A96964CF8D4"/>
          </w:pPr>
          <w:r w:rsidRPr="00A06E1A">
            <w:rPr>
              <w:rStyle w:val="placeholder1Char"/>
              <w:rFonts w:hint="eastAsia"/>
              <w:sz w:val="16"/>
              <w:szCs w:val="16"/>
            </w:rPr>
            <w:t>____</w:t>
          </w:r>
        </w:p>
      </w:docPartBody>
    </w:docPart>
    <w:docPart>
      <w:docPartPr>
        <w:name w:val="557480FCDF124DF5AF764A41C5B5F03C"/>
        <w:category>
          <w:name w:val="常规"/>
          <w:gallery w:val="placeholder"/>
        </w:category>
        <w:types>
          <w:type w:val="bbPlcHdr"/>
        </w:types>
        <w:behaviors>
          <w:behavior w:val="content"/>
        </w:behaviors>
        <w:guid w:val="{035DEEBA-C492-48BF-8E4B-9E8B077E54AA}"/>
      </w:docPartPr>
      <w:docPartBody>
        <w:p w:rsidR="004D550B" w:rsidRDefault="004D550B" w:rsidP="004D550B">
          <w:pPr>
            <w:pStyle w:val="557480FCDF124DF5AF764A41C5B5F03C"/>
          </w:pPr>
          <w:r w:rsidRPr="00A06E1A">
            <w:rPr>
              <w:rStyle w:val="placeholder1Char"/>
              <w:rFonts w:hint="eastAsia"/>
              <w:sz w:val="16"/>
              <w:szCs w:val="16"/>
            </w:rPr>
            <w:t>____</w:t>
          </w:r>
        </w:p>
      </w:docPartBody>
    </w:docPart>
    <w:docPart>
      <w:docPartPr>
        <w:name w:val="113A5C15073F491DA84ECF4161BB82EA"/>
        <w:category>
          <w:name w:val="常规"/>
          <w:gallery w:val="placeholder"/>
        </w:category>
        <w:types>
          <w:type w:val="bbPlcHdr"/>
        </w:types>
        <w:behaviors>
          <w:behavior w:val="content"/>
        </w:behaviors>
        <w:guid w:val="{1BAF9D92-7E7D-4FD7-895A-604A258BE108}"/>
      </w:docPartPr>
      <w:docPartBody>
        <w:p w:rsidR="004D550B" w:rsidRDefault="004D550B" w:rsidP="004D550B">
          <w:pPr>
            <w:pStyle w:val="113A5C15073F491DA84ECF4161BB82EA"/>
          </w:pPr>
          <w:r w:rsidRPr="00A06E1A">
            <w:rPr>
              <w:rStyle w:val="placeholder1Char"/>
              <w:rFonts w:hint="eastAsia"/>
              <w:sz w:val="16"/>
              <w:szCs w:val="16"/>
            </w:rPr>
            <w:t>____</w:t>
          </w:r>
        </w:p>
      </w:docPartBody>
    </w:docPart>
    <w:docPart>
      <w:docPartPr>
        <w:name w:val="A50343EBC7B44700B7A1CC923D33ADB6"/>
        <w:category>
          <w:name w:val="常规"/>
          <w:gallery w:val="placeholder"/>
        </w:category>
        <w:types>
          <w:type w:val="bbPlcHdr"/>
        </w:types>
        <w:behaviors>
          <w:behavior w:val="content"/>
        </w:behaviors>
        <w:guid w:val="{45CB8FB0-A2A5-41DC-B791-267D9416C786}"/>
      </w:docPartPr>
      <w:docPartBody>
        <w:p w:rsidR="004D550B" w:rsidRDefault="004D550B" w:rsidP="004D550B">
          <w:pPr>
            <w:pStyle w:val="A50343EBC7B44700B7A1CC923D33ADB6"/>
          </w:pPr>
          <w:r w:rsidRPr="00A06E1A">
            <w:rPr>
              <w:rStyle w:val="placeholder1Char"/>
              <w:rFonts w:hint="eastAsia"/>
              <w:sz w:val="16"/>
              <w:szCs w:val="16"/>
            </w:rPr>
            <w:t>____</w:t>
          </w:r>
        </w:p>
      </w:docPartBody>
    </w:docPart>
    <w:docPart>
      <w:docPartPr>
        <w:name w:val="6CE23A826AA74697A9EAAB7C6C9EA25E"/>
        <w:category>
          <w:name w:val="常规"/>
          <w:gallery w:val="placeholder"/>
        </w:category>
        <w:types>
          <w:type w:val="bbPlcHdr"/>
        </w:types>
        <w:behaviors>
          <w:behavior w:val="content"/>
        </w:behaviors>
        <w:guid w:val="{06FB4CE7-2995-42B7-B46E-6E7EAEF2FD34}"/>
      </w:docPartPr>
      <w:docPartBody>
        <w:p w:rsidR="004D550B" w:rsidRDefault="004D550B" w:rsidP="004D550B">
          <w:pPr>
            <w:pStyle w:val="6CE23A826AA74697A9EAAB7C6C9EA25E"/>
          </w:pPr>
          <w:r w:rsidRPr="00A06E1A">
            <w:rPr>
              <w:rStyle w:val="placeholder1Char"/>
              <w:rFonts w:hint="eastAsia"/>
              <w:sz w:val="16"/>
              <w:szCs w:val="16"/>
            </w:rPr>
            <w:t>____</w:t>
          </w:r>
        </w:p>
      </w:docPartBody>
    </w:docPart>
    <w:docPart>
      <w:docPartPr>
        <w:name w:val="C83748D1106D42889DC80BD27310455D"/>
        <w:category>
          <w:name w:val="常规"/>
          <w:gallery w:val="placeholder"/>
        </w:category>
        <w:types>
          <w:type w:val="bbPlcHdr"/>
        </w:types>
        <w:behaviors>
          <w:behavior w:val="content"/>
        </w:behaviors>
        <w:guid w:val="{312AFCDE-D109-4BF9-A6DF-2F22D4D7FDBC}"/>
      </w:docPartPr>
      <w:docPartBody>
        <w:p w:rsidR="004D550B" w:rsidRDefault="004D550B" w:rsidP="004D550B">
          <w:pPr>
            <w:pStyle w:val="C83748D1106D42889DC80BD27310455D"/>
          </w:pPr>
          <w:r w:rsidRPr="00A06E1A">
            <w:rPr>
              <w:rStyle w:val="placeholder1Char"/>
              <w:rFonts w:hint="eastAsia"/>
              <w:sz w:val="16"/>
              <w:szCs w:val="16"/>
            </w:rPr>
            <w:t>____</w:t>
          </w:r>
        </w:p>
      </w:docPartBody>
    </w:docPart>
    <w:docPart>
      <w:docPartPr>
        <w:name w:val="04787D3861D748049A41587120C66E35"/>
        <w:category>
          <w:name w:val="常规"/>
          <w:gallery w:val="placeholder"/>
        </w:category>
        <w:types>
          <w:type w:val="bbPlcHdr"/>
        </w:types>
        <w:behaviors>
          <w:behavior w:val="content"/>
        </w:behaviors>
        <w:guid w:val="{186836BB-DCD6-4588-AB6C-3B2BA535380B}"/>
      </w:docPartPr>
      <w:docPartBody>
        <w:p w:rsidR="004D550B" w:rsidRDefault="004D550B" w:rsidP="004D550B">
          <w:pPr>
            <w:pStyle w:val="04787D3861D748049A41587120C66E35"/>
          </w:pPr>
          <w:r w:rsidRPr="00A06E1A">
            <w:rPr>
              <w:rStyle w:val="placeholder1Char"/>
              <w:rFonts w:hint="eastAsia"/>
              <w:sz w:val="16"/>
              <w:szCs w:val="16"/>
            </w:rPr>
            <w:t>____</w:t>
          </w:r>
        </w:p>
      </w:docPartBody>
    </w:docPart>
    <w:docPart>
      <w:docPartPr>
        <w:name w:val="CCD7D74398C84F1DBAA91C57596D8EE3"/>
        <w:category>
          <w:name w:val="常规"/>
          <w:gallery w:val="placeholder"/>
        </w:category>
        <w:types>
          <w:type w:val="bbPlcHdr"/>
        </w:types>
        <w:behaviors>
          <w:behavior w:val="content"/>
        </w:behaviors>
        <w:guid w:val="{D788FACA-3C6F-41CB-9700-D7EF7ECF9A86}"/>
      </w:docPartPr>
      <w:docPartBody>
        <w:p w:rsidR="004D550B" w:rsidRDefault="004D550B" w:rsidP="004D550B">
          <w:pPr>
            <w:pStyle w:val="CCD7D74398C84F1DBAA91C57596D8EE3"/>
          </w:pPr>
          <w:r w:rsidRPr="00A06E1A">
            <w:rPr>
              <w:rStyle w:val="placeholder1Char"/>
              <w:rFonts w:hint="eastAsia"/>
              <w:sz w:val="16"/>
              <w:szCs w:val="16"/>
            </w:rPr>
            <w:t>____</w:t>
          </w:r>
        </w:p>
      </w:docPartBody>
    </w:docPart>
    <w:docPart>
      <w:docPartPr>
        <w:name w:val="1FCF19EB1CC94470B3115FD6210C0745"/>
        <w:category>
          <w:name w:val="常规"/>
          <w:gallery w:val="placeholder"/>
        </w:category>
        <w:types>
          <w:type w:val="bbPlcHdr"/>
        </w:types>
        <w:behaviors>
          <w:behavior w:val="content"/>
        </w:behaviors>
        <w:guid w:val="{C651AC4C-6DC0-4559-ACE2-5922C3ECF10E}"/>
      </w:docPartPr>
      <w:docPartBody>
        <w:p w:rsidR="004D550B" w:rsidRDefault="004D550B" w:rsidP="004D550B">
          <w:pPr>
            <w:pStyle w:val="1FCF19EB1CC94470B3115FD6210C0745"/>
          </w:pPr>
          <w:r w:rsidRPr="00A06E1A">
            <w:rPr>
              <w:rStyle w:val="placeholder1Char"/>
              <w:rFonts w:hint="eastAsia"/>
              <w:sz w:val="16"/>
              <w:szCs w:val="16"/>
            </w:rPr>
            <w:t>____</w:t>
          </w:r>
        </w:p>
      </w:docPartBody>
    </w:docPart>
    <w:docPart>
      <w:docPartPr>
        <w:name w:val="78A424FAA76E446881BEC9422D32A8C0"/>
        <w:category>
          <w:name w:val="常规"/>
          <w:gallery w:val="placeholder"/>
        </w:category>
        <w:types>
          <w:type w:val="bbPlcHdr"/>
        </w:types>
        <w:behaviors>
          <w:behavior w:val="content"/>
        </w:behaviors>
        <w:guid w:val="{4698D036-45AA-47EA-9B6C-D1576F9C0AE9}"/>
      </w:docPartPr>
      <w:docPartBody>
        <w:p w:rsidR="004D550B" w:rsidRDefault="004D550B" w:rsidP="004D550B">
          <w:pPr>
            <w:pStyle w:val="78A424FAA76E446881BEC9422D32A8C0"/>
          </w:pPr>
          <w:r w:rsidRPr="00A06E1A">
            <w:rPr>
              <w:rStyle w:val="placeholder1Char"/>
              <w:rFonts w:hint="eastAsia"/>
              <w:sz w:val="16"/>
              <w:szCs w:val="16"/>
            </w:rPr>
            <w:t>____</w:t>
          </w:r>
        </w:p>
      </w:docPartBody>
    </w:docPart>
    <w:docPart>
      <w:docPartPr>
        <w:name w:val="A1614EE3A7484EABB8381EBF014643B5"/>
        <w:category>
          <w:name w:val="常规"/>
          <w:gallery w:val="placeholder"/>
        </w:category>
        <w:types>
          <w:type w:val="bbPlcHdr"/>
        </w:types>
        <w:behaviors>
          <w:behavior w:val="content"/>
        </w:behaviors>
        <w:guid w:val="{1765316E-55A3-47A7-85AD-9E2287B3B24D}"/>
      </w:docPartPr>
      <w:docPartBody>
        <w:p w:rsidR="004D550B" w:rsidRDefault="004D550B" w:rsidP="004D550B">
          <w:pPr>
            <w:pStyle w:val="A1614EE3A7484EABB8381EBF014643B5"/>
          </w:pPr>
          <w:r w:rsidRPr="00A06E1A">
            <w:rPr>
              <w:rStyle w:val="placeholder1Char"/>
              <w:rFonts w:hint="eastAsia"/>
              <w:sz w:val="16"/>
              <w:szCs w:val="16"/>
            </w:rPr>
            <w:t>____</w:t>
          </w:r>
        </w:p>
      </w:docPartBody>
    </w:docPart>
    <w:docPart>
      <w:docPartPr>
        <w:name w:val="CD74C936D2A14B78811AB3F037CB76CA"/>
        <w:category>
          <w:name w:val="常规"/>
          <w:gallery w:val="placeholder"/>
        </w:category>
        <w:types>
          <w:type w:val="bbPlcHdr"/>
        </w:types>
        <w:behaviors>
          <w:behavior w:val="content"/>
        </w:behaviors>
        <w:guid w:val="{EB415703-FF50-4CE9-85DB-B071A129C162}"/>
      </w:docPartPr>
      <w:docPartBody>
        <w:p w:rsidR="004D550B" w:rsidRDefault="004D550B" w:rsidP="004D550B">
          <w:pPr>
            <w:pStyle w:val="CD74C936D2A14B78811AB3F037CB76CA"/>
          </w:pPr>
          <w:r w:rsidRPr="00A06E1A">
            <w:rPr>
              <w:rStyle w:val="placeholder1Char"/>
              <w:rFonts w:hint="eastAsia"/>
              <w:sz w:val="16"/>
              <w:szCs w:val="16"/>
            </w:rPr>
            <w:t>____</w:t>
          </w:r>
        </w:p>
      </w:docPartBody>
    </w:docPart>
    <w:docPart>
      <w:docPartPr>
        <w:name w:val="BDE6BF28AD3B4C7BBCF31AE9C26DBDE2"/>
        <w:category>
          <w:name w:val="常规"/>
          <w:gallery w:val="placeholder"/>
        </w:category>
        <w:types>
          <w:type w:val="bbPlcHdr"/>
        </w:types>
        <w:behaviors>
          <w:behavior w:val="content"/>
        </w:behaviors>
        <w:guid w:val="{97F3289D-3B83-49B5-8FDC-036B4B9B848B}"/>
      </w:docPartPr>
      <w:docPartBody>
        <w:p w:rsidR="004D550B" w:rsidRDefault="004D550B" w:rsidP="004D550B">
          <w:pPr>
            <w:pStyle w:val="BDE6BF28AD3B4C7BBCF31AE9C26DBDE2"/>
          </w:pPr>
          <w:r w:rsidRPr="00A06E1A">
            <w:rPr>
              <w:rStyle w:val="placeholder1Char"/>
              <w:rFonts w:hint="eastAsia"/>
              <w:sz w:val="16"/>
              <w:szCs w:val="16"/>
            </w:rPr>
            <w:t>____</w:t>
          </w:r>
        </w:p>
      </w:docPartBody>
    </w:docPart>
    <w:docPart>
      <w:docPartPr>
        <w:name w:val="5EF2702D15A7453EA6D126ED5DFABEF4"/>
        <w:category>
          <w:name w:val="常规"/>
          <w:gallery w:val="placeholder"/>
        </w:category>
        <w:types>
          <w:type w:val="bbPlcHdr"/>
        </w:types>
        <w:behaviors>
          <w:behavior w:val="content"/>
        </w:behaviors>
        <w:guid w:val="{56CD685E-C5F6-447D-89B9-6C2B09F5CAD7}"/>
      </w:docPartPr>
      <w:docPartBody>
        <w:p w:rsidR="004D550B" w:rsidRDefault="004D550B" w:rsidP="004D550B">
          <w:pPr>
            <w:pStyle w:val="5EF2702D15A7453EA6D126ED5DFABEF4"/>
          </w:pPr>
          <w:r w:rsidRPr="00A06E1A">
            <w:rPr>
              <w:rStyle w:val="placeholder1Char"/>
              <w:rFonts w:hint="eastAsia"/>
              <w:sz w:val="16"/>
              <w:szCs w:val="16"/>
            </w:rPr>
            <w:t>____</w:t>
          </w:r>
        </w:p>
      </w:docPartBody>
    </w:docPart>
    <w:docPart>
      <w:docPartPr>
        <w:name w:val="2585B5E901694C7A8544E7AAC258CD2D"/>
        <w:category>
          <w:name w:val="常规"/>
          <w:gallery w:val="placeholder"/>
        </w:category>
        <w:types>
          <w:type w:val="bbPlcHdr"/>
        </w:types>
        <w:behaviors>
          <w:behavior w:val="content"/>
        </w:behaviors>
        <w:guid w:val="{C94A893A-5471-415F-9E9B-2B54CEBD518A}"/>
      </w:docPartPr>
      <w:docPartBody>
        <w:p w:rsidR="004D550B" w:rsidRDefault="004D550B" w:rsidP="004D550B">
          <w:pPr>
            <w:pStyle w:val="2585B5E901694C7A8544E7AAC258CD2D"/>
          </w:pPr>
          <w:r w:rsidRPr="00A06E1A">
            <w:rPr>
              <w:rStyle w:val="placeholder1Char"/>
              <w:rFonts w:hint="eastAsia"/>
              <w:sz w:val="16"/>
              <w:szCs w:val="16"/>
            </w:rPr>
            <w:t>____</w:t>
          </w:r>
        </w:p>
      </w:docPartBody>
    </w:docPart>
    <w:docPart>
      <w:docPartPr>
        <w:name w:val="C2C984DD8A234CB098E33C1FB433F602"/>
        <w:category>
          <w:name w:val="常规"/>
          <w:gallery w:val="placeholder"/>
        </w:category>
        <w:types>
          <w:type w:val="bbPlcHdr"/>
        </w:types>
        <w:behaviors>
          <w:behavior w:val="content"/>
        </w:behaviors>
        <w:guid w:val="{558C24A1-8519-40B0-993E-5F1B763CEE40}"/>
      </w:docPartPr>
      <w:docPartBody>
        <w:p w:rsidR="004D550B" w:rsidRDefault="004D550B" w:rsidP="004D550B">
          <w:pPr>
            <w:pStyle w:val="C2C984DD8A234CB098E33C1FB433F602"/>
          </w:pPr>
          <w:r w:rsidRPr="00A06E1A">
            <w:rPr>
              <w:rStyle w:val="placeholder1Char"/>
              <w:rFonts w:hint="eastAsia"/>
              <w:sz w:val="16"/>
              <w:szCs w:val="16"/>
            </w:rPr>
            <w:t>____</w:t>
          </w:r>
        </w:p>
      </w:docPartBody>
    </w:docPart>
    <w:docPart>
      <w:docPartPr>
        <w:name w:val="2A648CA2583143F1AA84349A2C04B447"/>
        <w:category>
          <w:name w:val="常规"/>
          <w:gallery w:val="placeholder"/>
        </w:category>
        <w:types>
          <w:type w:val="bbPlcHdr"/>
        </w:types>
        <w:behaviors>
          <w:behavior w:val="content"/>
        </w:behaviors>
        <w:guid w:val="{415A4AC1-3743-4514-82AA-BE809A9C0C21}"/>
      </w:docPartPr>
      <w:docPartBody>
        <w:p w:rsidR="004D550B" w:rsidRDefault="004D550B" w:rsidP="004D550B">
          <w:pPr>
            <w:pStyle w:val="2A648CA2583143F1AA84349A2C04B447"/>
          </w:pPr>
          <w:r w:rsidRPr="00A06E1A">
            <w:rPr>
              <w:rStyle w:val="placeholder1Char"/>
              <w:rFonts w:hint="eastAsia"/>
              <w:sz w:val="16"/>
              <w:szCs w:val="16"/>
            </w:rPr>
            <w:t>____</w:t>
          </w:r>
        </w:p>
      </w:docPartBody>
    </w:docPart>
    <w:docPart>
      <w:docPartPr>
        <w:name w:val="38A11F65093C43B8A8015266E78A25EA"/>
        <w:category>
          <w:name w:val="常规"/>
          <w:gallery w:val="placeholder"/>
        </w:category>
        <w:types>
          <w:type w:val="bbPlcHdr"/>
        </w:types>
        <w:behaviors>
          <w:behavior w:val="content"/>
        </w:behaviors>
        <w:guid w:val="{0CDF7604-1941-4A97-A39A-51623621374B}"/>
      </w:docPartPr>
      <w:docPartBody>
        <w:p w:rsidR="004D550B" w:rsidRDefault="004D550B" w:rsidP="004D550B">
          <w:pPr>
            <w:pStyle w:val="38A11F65093C43B8A8015266E78A25EA"/>
          </w:pPr>
          <w:r w:rsidRPr="00A06E1A">
            <w:rPr>
              <w:rStyle w:val="placeholder1Char"/>
              <w:rFonts w:hint="eastAsia"/>
              <w:sz w:val="16"/>
              <w:szCs w:val="16"/>
            </w:rPr>
            <w:t>____</w:t>
          </w:r>
        </w:p>
      </w:docPartBody>
    </w:docPart>
    <w:docPart>
      <w:docPartPr>
        <w:name w:val="56DF7BA595764FEFB1952B0404138D7B"/>
        <w:category>
          <w:name w:val="常规"/>
          <w:gallery w:val="placeholder"/>
        </w:category>
        <w:types>
          <w:type w:val="bbPlcHdr"/>
        </w:types>
        <w:behaviors>
          <w:behavior w:val="content"/>
        </w:behaviors>
        <w:guid w:val="{B0999994-7FB4-4BDD-9015-6F4C997ABB6A}"/>
      </w:docPartPr>
      <w:docPartBody>
        <w:p w:rsidR="004D550B" w:rsidRDefault="004D550B" w:rsidP="004D550B">
          <w:pPr>
            <w:pStyle w:val="56DF7BA595764FEFB1952B0404138D7B"/>
          </w:pPr>
          <w:r w:rsidRPr="00A06E1A">
            <w:rPr>
              <w:rStyle w:val="placeholder1Char"/>
              <w:rFonts w:hint="eastAsia"/>
              <w:sz w:val="16"/>
              <w:szCs w:val="16"/>
            </w:rPr>
            <w:t>____</w:t>
          </w:r>
        </w:p>
      </w:docPartBody>
    </w:docPart>
    <w:docPart>
      <w:docPartPr>
        <w:name w:val="6D1AB67702E04AAE8452AF8257B68FBE"/>
        <w:category>
          <w:name w:val="常规"/>
          <w:gallery w:val="placeholder"/>
        </w:category>
        <w:types>
          <w:type w:val="bbPlcHdr"/>
        </w:types>
        <w:behaviors>
          <w:behavior w:val="content"/>
        </w:behaviors>
        <w:guid w:val="{45708D0E-AFC6-40AB-9B58-94D582681417}"/>
      </w:docPartPr>
      <w:docPartBody>
        <w:p w:rsidR="004D550B" w:rsidRDefault="004D550B" w:rsidP="004D550B">
          <w:pPr>
            <w:pStyle w:val="6D1AB67702E04AAE8452AF8257B68FBE"/>
          </w:pPr>
          <w:r w:rsidRPr="00A06E1A">
            <w:rPr>
              <w:rStyle w:val="placeholder1Char"/>
              <w:rFonts w:hint="eastAsia"/>
              <w:sz w:val="16"/>
              <w:szCs w:val="16"/>
            </w:rPr>
            <w:t>____</w:t>
          </w:r>
        </w:p>
      </w:docPartBody>
    </w:docPart>
    <w:docPart>
      <w:docPartPr>
        <w:name w:val="BD0D2764D162468EB5BF0F3EC386768E"/>
        <w:category>
          <w:name w:val="常规"/>
          <w:gallery w:val="placeholder"/>
        </w:category>
        <w:types>
          <w:type w:val="bbPlcHdr"/>
        </w:types>
        <w:behaviors>
          <w:behavior w:val="content"/>
        </w:behaviors>
        <w:guid w:val="{8E574014-DE06-40D6-8A4F-6618868F0CC5}"/>
      </w:docPartPr>
      <w:docPartBody>
        <w:p w:rsidR="004D550B" w:rsidRDefault="004D550B" w:rsidP="004D550B">
          <w:pPr>
            <w:pStyle w:val="BD0D2764D162468EB5BF0F3EC386768E"/>
          </w:pPr>
          <w:r w:rsidRPr="00A06E1A">
            <w:rPr>
              <w:rStyle w:val="placeholder1Char"/>
              <w:rFonts w:hint="eastAsia"/>
              <w:sz w:val="16"/>
              <w:szCs w:val="16"/>
            </w:rPr>
            <w:t>____</w:t>
          </w:r>
        </w:p>
      </w:docPartBody>
    </w:docPart>
    <w:docPart>
      <w:docPartPr>
        <w:name w:val="B18E7130EC7F4A158C4C7304838B1ABA"/>
        <w:category>
          <w:name w:val="常规"/>
          <w:gallery w:val="placeholder"/>
        </w:category>
        <w:types>
          <w:type w:val="bbPlcHdr"/>
        </w:types>
        <w:behaviors>
          <w:behavior w:val="content"/>
        </w:behaviors>
        <w:guid w:val="{3D87FE67-64FE-4FE8-BEC2-27FC635CDAB5}"/>
      </w:docPartPr>
      <w:docPartBody>
        <w:p w:rsidR="004D550B" w:rsidRDefault="004D550B" w:rsidP="004D550B">
          <w:pPr>
            <w:pStyle w:val="B18E7130EC7F4A158C4C7304838B1ABA"/>
          </w:pPr>
          <w:r w:rsidRPr="00A06E1A">
            <w:rPr>
              <w:rStyle w:val="placeholder1Char"/>
              <w:rFonts w:hint="eastAsia"/>
              <w:sz w:val="16"/>
              <w:szCs w:val="16"/>
            </w:rPr>
            <w:t>____</w:t>
          </w:r>
        </w:p>
      </w:docPartBody>
    </w:docPart>
    <w:docPart>
      <w:docPartPr>
        <w:name w:val="9456C2BA12BA4CCC97CB35334BFF58E8"/>
        <w:category>
          <w:name w:val="常规"/>
          <w:gallery w:val="placeholder"/>
        </w:category>
        <w:types>
          <w:type w:val="bbPlcHdr"/>
        </w:types>
        <w:behaviors>
          <w:behavior w:val="content"/>
        </w:behaviors>
        <w:guid w:val="{E8CEFAA1-796D-44EA-9BDD-3308E384338D}"/>
      </w:docPartPr>
      <w:docPartBody>
        <w:p w:rsidR="004D550B" w:rsidRDefault="004D550B" w:rsidP="004D550B">
          <w:pPr>
            <w:pStyle w:val="9456C2BA12BA4CCC97CB35334BFF58E8"/>
          </w:pPr>
          <w:r w:rsidRPr="00A06E1A">
            <w:rPr>
              <w:rStyle w:val="placeholder1Char"/>
              <w:rFonts w:hint="eastAsia"/>
              <w:sz w:val="16"/>
              <w:szCs w:val="16"/>
            </w:rPr>
            <w:t>____</w:t>
          </w:r>
        </w:p>
      </w:docPartBody>
    </w:docPart>
    <w:docPart>
      <w:docPartPr>
        <w:name w:val="7B08320566AF41C0854DF384A52EF5D5"/>
        <w:category>
          <w:name w:val="常规"/>
          <w:gallery w:val="placeholder"/>
        </w:category>
        <w:types>
          <w:type w:val="bbPlcHdr"/>
        </w:types>
        <w:behaviors>
          <w:behavior w:val="content"/>
        </w:behaviors>
        <w:guid w:val="{390A33F1-8CA9-4E32-AAA6-9A90879D3059}"/>
      </w:docPartPr>
      <w:docPartBody>
        <w:p w:rsidR="004D550B" w:rsidRDefault="004D550B" w:rsidP="004D550B">
          <w:pPr>
            <w:pStyle w:val="7B08320566AF41C0854DF384A52EF5D5"/>
          </w:pPr>
          <w:r w:rsidRPr="00A06E1A">
            <w:rPr>
              <w:rStyle w:val="placeholder1Char"/>
              <w:rFonts w:hint="eastAsia"/>
              <w:sz w:val="16"/>
              <w:szCs w:val="16"/>
            </w:rPr>
            <w:t>____</w:t>
          </w:r>
        </w:p>
      </w:docPartBody>
    </w:docPart>
    <w:docPart>
      <w:docPartPr>
        <w:name w:val="2AFE38C344C640019269E8F7883FCE95"/>
        <w:category>
          <w:name w:val="常规"/>
          <w:gallery w:val="placeholder"/>
        </w:category>
        <w:types>
          <w:type w:val="bbPlcHdr"/>
        </w:types>
        <w:behaviors>
          <w:behavior w:val="content"/>
        </w:behaviors>
        <w:guid w:val="{E3BBC7E5-0EE7-440B-9411-64E226C1C005}"/>
      </w:docPartPr>
      <w:docPartBody>
        <w:p w:rsidR="004D550B" w:rsidRDefault="004D550B" w:rsidP="004D550B">
          <w:pPr>
            <w:pStyle w:val="2AFE38C344C640019269E8F7883FCE95"/>
          </w:pPr>
          <w:r w:rsidRPr="00A06E1A">
            <w:rPr>
              <w:rStyle w:val="placeholder1Char"/>
              <w:rFonts w:hint="eastAsia"/>
              <w:sz w:val="16"/>
              <w:szCs w:val="16"/>
            </w:rPr>
            <w:t>____</w:t>
          </w:r>
        </w:p>
      </w:docPartBody>
    </w:docPart>
    <w:docPart>
      <w:docPartPr>
        <w:name w:val="B5B4DA77B0264FB1B35D2F27A7AC6514"/>
        <w:category>
          <w:name w:val="常规"/>
          <w:gallery w:val="placeholder"/>
        </w:category>
        <w:types>
          <w:type w:val="bbPlcHdr"/>
        </w:types>
        <w:behaviors>
          <w:behavior w:val="content"/>
        </w:behaviors>
        <w:guid w:val="{C63B5F05-F0F9-4F68-A4F3-8B677F2A81D0}"/>
      </w:docPartPr>
      <w:docPartBody>
        <w:p w:rsidR="004D550B" w:rsidRDefault="004D550B" w:rsidP="004D550B">
          <w:pPr>
            <w:pStyle w:val="B5B4DA77B0264FB1B35D2F27A7AC6514"/>
          </w:pPr>
          <w:r w:rsidRPr="00A06E1A">
            <w:rPr>
              <w:rStyle w:val="placeholder1Char"/>
              <w:rFonts w:hint="eastAsia"/>
              <w:sz w:val="16"/>
              <w:szCs w:val="16"/>
            </w:rPr>
            <w:t>____</w:t>
          </w:r>
        </w:p>
      </w:docPartBody>
    </w:docPart>
    <w:docPart>
      <w:docPartPr>
        <w:name w:val="044BDCCFEED0428FBF4B98FA693C0B5F"/>
        <w:category>
          <w:name w:val="常规"/>
          <w:gallery w:val="placeholder"/>
        </w:category>
        <w:types>
          <w:type w:val="bbPlcHdr"/>
        </w:types>
        <w:behaviors>
          <w:behavior w:val="content"/>
        </w:behaviors>
        <w:guid w:val="{651F22D2-F1B1-4A20-8E2A-B37186B0967A}"/>
      </w:docPartPr>
      <w:docPartBody>
        <w:p w:rsidR="004D550B" w:rsidRDefault="004D550B" w:rsidP="004D550B">
          <w:pPr>
            <w:pStyle w:val="044BDCCFEED0428FBF4B98FA693C0B5F"/>
          </w:pPr>
          <w:r w:rsidRPr="00A06E1A">
            <w:rPr>
              <w:rStyle w:val="placeholder1Char"/>
              <w:rFonts w:hint="eastAsia"/>
              <w:sz w:val="16"/>
              <w:szCs w:val="16"/>
            </w:rPr>
            <w:t>____</w:t>
          </w:r>
        </w:p>
      </w:docPartBody>
    </w:docPart>
    <w:docPart>
      <w:docPartPr>
        <w:name w:val="2514C9184BAA45B5B0A6B63EE1EA6E39"/>
        <w:category>
          <w:name w:val="常规"/>
          <w:gallery w:val="placeholder"/>
        </w:category>
        <w:types>
          <w:type w:val="bbPlcHdr"/>
        </w:types>
        <w:behaviors>
          <w:behavior w:val="content"/>
        </w:behaviors>
        <w:guid w:val="{A24BA547-CCB4-4D2B-9CFA-0CD730134957}"/>
      </w:docPartPr>
      <w:docPartBody>
        <w:p w:rsidR="004D550B" w:rsidRDefault="004D550B" w:rsidP="004D550B">
          <w:pPr>
            <w:pStyle w:val="2514C9184BAA45B5B0A6B63EE1EA6E39"/>
          </w:pPr>
          <w:r w:rsidRPr="00A06E1A">
            <w:rPr>
              <w:rStyle w:val="placeholder1Char"/>
              <w:rFonts w:hint="eastAsia"/>
              <w:sz w:val="16"/>
              <w:szCs w:val="16"/>
            </w:rPr>
            <w:t>____</w:t>
          </w:r>
        </w:p>
      </w:docPartBody>
    </w:docPart>
    <w:docPart>
      <w:docPartPr>
        <w:name w:val="2F6944A5C9B740FBA9DB0CB579EE816C"/>
        <w:category>
          <w:name w:val="常规"/>
          <w:gallery w:val="placeholder"/>
        </w:category>
        <w:types>
          <w:type w:val="bbPlcHdr"/>
        </w:types>
        <w:behaviors>
          <w:behavior w:val="content"/>
        </w:behaviors>
        <w:guid w:val="{038BE3E7-7F2C-4F32-A7F8-5FCEEEDD2304}"/>
      </w:docPartPr>
      <w:docPartBody>
        <w:p w:rsidR="004D550B" w:rsidRDefault="004D550B" w:rsidP="004D550B">
          <w:pPr>
            <w:pStyle w:val="2F6944A5C9B740FBA9DB0CB579EE816C"/>
          </w:pPr>
          <w:r w:rsidRPr="00A06E1A">
            <w:rPr>
              <w:rStyle w:val="placeholder1Char"/>
              <w:rFonts w:hint="eastAsia"/>
              <w:sz w:val="16"/>
              <w:szCs w:val="16"/>
            </w:rPr>
            <w:t>____</w:t>
          </w:r>
        </w:p>
      </w:docPartBody>
    </w:docPart>
    <w:docPart>
      <w:docPartPr>
        <w:name w:val="4399C44CF1C24B9BB88404B57C03536F"/>
        <w:category>
          <w:name w:val="常规"/>
          <w:gallery w:val="placeholder"/>
        </w:category>
        <w:types>
          <w:type w:val="bbPlcHdr"/>
        </w:types>
        <w:behaviors>
          <w:behavior w:val="content"/>
        </w:behaviors>
        <w:guid w:val="{ADB5CCE7-5460-44E6-B2E9-F2FFB30C16C5}"/>
      </w:docPartPr>
      <w:docPartBody>
        <w:p w:rsidR="004D550B" w:rsidRDefault="004D550B" w:rsidP="004D550B">
          <w:pPr>
            <w:pStyle w:val="4399C44CF1C24B9BB88404B57C03536F"/>
          </w:pPr>
          <w:r w:rsidRPr="00A06E1A">
            <w:rPr>
              <w:rStyle w:val="placeholder1Char"/>
              <w:rFonts w:hint="eastAsia"/>
              <w:sz w:val="16"/>
              <w:szCs w:val="16"/>
            </w:rPr>
            <w:t>____</w:t>
          </w:r>
        </w:p>
      </w:docPartBody>
    </w:docPart>
    <w:docPart>
      <w:docPartPr>
        <w:name w:val="A770D4DF48D546B09A83C4D12B56EAC9"/>
        <w:category>
          <w:name w:val="常规"/>
          <w:gallery w:val="placeholder"/>
        </w:category>
        <w:types>
          <w:type w:val="bbPlcHdr"/>
        </w:types>
        <w:behaviors>
          <w:behavior w:val="content"/>
        </w:behaviors>
        <w:guid w:val="{7E8E0AC1-D9BD-4455-9F33-F875E39AC405}"/>
      </w:docPartPr>
      <w:docPartBody>
        <w:p w:rsidR="004D550B" w:rsidRDefault="004D550B" w:rsidP="004D550B">
          <w:pPr>
            <w:pStyle w:val="A770D4DF48D546B09A83C4D12B56EAC9"/>
          </w:pPr>
          <w:r w:rsidRPr="00A06E1A">
            <w:rPr>
              <w:rStyle w:val="placeholder1Char"/>
              <w:rFonts w:hint="eastAsia"/>
              <w:sz w:val="16"/>
              <w:szCs w:val="16"/>
            </w:rPr>
            <w:t>____</w:t>
          </w:r>
        </w:p>
      </w:docPartBody>
    </w:docPart>
    <w:docPart>
      <w:docPartPr>
        <w:name w:val="B8F158F82CBB40B4AC77C484991B48ED"/>
        <w:category>
          <w:name w:val="常规"/>
          <w:gallery w:val="placeholder"/>
        </w:category>
        <w:types>
          <w:type w:val="bbPlcHdr"/>
        </w:types>
        <w:behaviors>
          <w:behavior w:val="content"/>
        </w:behaviors>
        <w:guid w:val="{3581E81F-BD7B-4070-BA70-D90281ABAA97}"/>
      </w:docPartPr>
      <w:docPartBody>
        <w:p w:rsidR="004D550B" w:rsidRDefault="004D550B" w:rsidP="004D550B">
          <w:pPr>
            <w:pStyle w:val="B8F158F82CBB40B4AC77C484991B48ED"/>
          </w:pPr>
          <w:r w:rsidRPr="00A06E1A">
            <w:rPr>
              <w:rStyle w:val="placeholder1Char"/>
              <w:rFonts w:hint="eastAsia"/>
              <w:sz w:val="16"/>
              <w:szCs w:val="16"/>
            </w:rPr>
            <w:t>____</w:t>
          </w:r>
        </w:p>
      </w:docPartBody>
    </w:docPart>
    <w:docPart>
      <w:docPartPr>
        <w:name w:val="3508176CDDB7479A8F15A7B4E5C78030"/>
        <w:category>
          <w:name w:val="常规"/>
          <w:gallery w:val="placeholder"/>
        </w:category>
        <w:types>
          <w:type w:val="bbPlcHdr"/>
        </w:types>
        <w:behaviors>
          <w:behavior w:val="content"/>
        </w:behaviors>
        <w:guid w:val="{C5265FDE-DA4B-4C1A-BCB1-9D616FBAA48A}"/>
      </w:docPartPr>
      <w:docPartBody>
        <w:p w:rsidR="007A5683" w:rsidRDefault="004D550B" w:rsidP="004D550B">
          <w:pPr>
            <w:pStyle w:val="3508176CDDB7479A8F15A7B4E5C78030"/>
          </w:pPr>
          <w:r w:rsidRPr="00F254F3">
            <w:rPr>
              <w:rStyle w:val="a3"/>
              <w:rFonts w:hint="eastAsia"/>
            </w:rPr>
            <w:t>单击此处输入文字。</w:t>
          </w:r>
        </w:p>
      </w:docPartBody>
    </w:docPart>
    <w:docPart>
      <w:docPartPr>
        <w:name w:val="11B884AA855E4D25BEE7F813AC8FA55B"/>
        <w:category>
          <w:name w:val="常规"/>
          <w:gallery w:val="placeholder"/>
        </w:category>
        <w:types>
          <w:type w:val="bbPlcHdr"/>
        </w:types>
        <w:behaviors>
          <w:behavior w:val="content"/>
        </w:behaviors>
        <w:guid w:val="{B63FCBD7-F1ED-4376-87B3-4C4D5EBC85E2}"/>
      </w:docPartPr>
      <w:docPartBody>
        <w:p w:rsidR="007A5683" w:rsidRDefault="004D550B" w:rsidP="004D550B">
          <w:pPr>
            <w:pStyle w:val="11B884AA855E4D25BEE7F813AC8FA55B"/>
          </w:pPr>
          <w:r w:rsidRPr="006C405C">
            <w:rPr>
              <w:rStyle w:val="placeholder1Char"/>
            </w:rPr>
            <w:t>____________</w:t>
          </w:r>
        </w:p>
      </w:docPartBody>
    </w:docPart>
    <w:docPart>
      <w:docPartPr>
        <w:name w:val="753F16DFAC4E4097AE4AC32F5AB0E6F4"/>
        <w:category>
          <w:name w:val="常规"/>
          <w:gallery w:val="placeholder"/>
        </w:category>
        <w:types>
          <w:type w:val="bbPlcHdr"/>
        </w:types>
        <w:behaviors>
          <w:behavior w:val="content"/>
        </w:behaviors>
        <w:guid w:val="{97DC06EA-B871-4BDA-8FC1-7D29C95F8D57}"/>
      </w:docPartPr>
      <w:docPartBody>
        <w:p w:rsidR="007A5683" w:rsidRDefault="004D550B" w:rsidP="004D550B">
          <w:pPr>
            <w:pStyle w:val="753F16DFAC4E4097AE4AC32F5AB0E6F4"/>
          </w:pPr>
          <w:r w:rsidRPr="006C405C">
            <w:rPr>
              <w:rStyle w:val="placeholder1Char"/>
              <w:rFonts w:hint="eastAsia"/>
            </w:rPr>
            <w:t>_________________</w:t>
          </w:r>
        </w:p>
      </w:docPartBody>
    </w:docPart>
    <w:docPart>
      <w:docPartPr>
        <w:name w:val="B4EE7A3E44E243E0A4DAACEE7B97CC7B"/>
        <w:category>
          <w:name w:val="常规"/>
          <w:gallery w:val="placeholder"/>
        </w:category>
        <w:types>
          <w:type w:val="bbPlcHdr"/>
        </w:types>
        <w:behaviors>
          <w:behavior w:val="content"/>
        </w:behaviors>
        <w:guid w:val="{7BC6EF10-90FE-4FFE-BCD9-DF2715BCCA71}"/>
      </w:docPartPr>
      <w:docPartBody>
        <w:p w:rsidR="007A5683" w:rsidRDefault="004D550B" w:rsidP="004D550B">
          <w:pPr>
            <w:pStyle w:val="B4EE7A3E44E243E0A4DAACEE7B97CC7B"/>
          </w:pPr>
          <w:r w:rsidRPr="00F254F3">
            <w:rPr>
              <w:rStyle w:val="a3"/>
              <w:rFonts w:hint="eastAsia"/>
            </w:rPr>
            <w:t>单击此处输入文字。</w:t>
          </w:r>
        </w:p>
      </w:docPartBody>
    </w:docPart>
    <w:docPart>
      <w:docPartPr>
        <w:name w:val="A3157ED5D4F4490C8CFA04DD7F7B88EC"/>
        <w:category>
          <w:name w:val="常规"/>
          <w:gallery w:val="placeholder"/>
        </w:category>
        <w:types>
          <w:type w:val="bbPlcHdr"/>
        </w:types>
        <w:behaviors>
          <w:behavior w:val="content"/>
        </w:behaviors>
        <w:guid w:val="{C4AB1FC8-83EF-4D79-81EA-EBBD4714A40D}"/>
      </w:docPartPr>
      <w:docPartBody>
        <w:p w:rsidR="007A5683" w:rsidRDefault="004D550B" w:rsidP="004D550B">
          <w:pPr>
            <w:pStyle w:val="A3157ED5D4F4490C8CFA04DD7F7B88EC"/>
          </w:pPr>
          <w:r w:rsidRPr="006C405C">
            <w:rPr>
              <w:rStyle w:val="placeholder1Char"/>
            </w:rPr>
            <w:t>____________</w:t>
          </w:r>
        </w:p>
      </w:docPartBody>
    </w:docPart>
    <w:docPart>
      <w:docPartPr>
        <w:name w:val="5B7C507ED3214561AF3F27A1069D6B13"/>
        <w:category>
          <w:name w:val="常规"/>
          <w:gallery w:val="placeholder"/>
        </w:category>
        <w:types>
          <w:type w:val="bbPlcHdr"/>
        </w:types>
        <w:behaviors>
          <w:behavior w:val="content"/>
        </w:behaviors>
        <w:guid w:val="{C2E05CCE-E2C2-4A50-8F16-7EF6CB425F06}"/>
      </w:docPartPr>
      <w:docPartBody>
        <w:p w:rsidR="007A5683" w:rsidRDefault="004D550B" w:rsidP="004D550B">
          <w:pPr>
            <w:pStyle w:val="5B7C507ED3214561AF3F27A1069D6B13"/>
          </w:pPr>
          <w:r w:rsidRPr="006C405C">
            <w:rPr>
              <w:rStyle w:val="placeholder1Char"/>
              <w:rFonts w:hint="eastAsia"/>
            </w:rPr>
            <w:t>_________________</w:t>
          </w:r>
        </w:p>
      </w:docPartBody>
    </w:docPart>
    <w:docPart>
      <w:docPartPr>
        <w:name w:val="88B6723DB9824D1C814C528BB0AE1585"/>
        <w:category>
          <w:name w:val="常规"/>
          <w:gallery w:val="placeholder"/>
        </w:category>
        <w:types>
          <w:type w:val="bbPlcHdr"/>
        </w:types>
        <w:behaviors>
          <w:behavior w:val="content"/>
        </w:behaviors>
        <w:guid w:val="{2D75BAC3-3328-414F-862A-23DD017E1BC6}"/>
      </w:docPartPr>
      <w:docPartBody>
        <w:p w:rsidR="007A5683" w:rsidRDefault="004D550B" w:rsidP="004D550B">
          <w:pPr>
            <w:pStyle w:val="88B6723DB9824D1C814C528BB0AE1585"/>
          </w:pPr>
          <w:r w:rsidRPr="00F254F3">
            <w:rPr>
              <w:rStyle w:val="a3"/>
              <w:rFonts w:hint="eastAsia"/>
            </w:rPr>
            <w:t>单击此处输入文字。</w:t>
          </w:r>
        </w:p>
      </w:docPartBody>
    </w:docPart>
    <w:docPart>
      <w:docPartPr>
        <w:name w:val="3165994386664D8882735AE793B7F300"/>
        <w:category>
          <w:name w:val="常规"/>
          <w:gallery w:val="placeholder"/>
        </w:category>
        <w:types>
          <w:type w:val="bbPlcHdr"/>
        </w:types>
        <w:behaviors>
          <w:behavior w:val="content"/>
        </w:behaviors>
        <w:guid w:val="{26A28BC0-A5B8-41E5-9E3E-60DF4D7D673E}"/>
      </w:docPartPr>
      <w:docPartBody>
        <w:p w:rsidR="007A5683" w:rsidRDefault="004D550B" w:rsidP="004D550B">
          <w:pPr>
            <w:pStyle w:val="3165994386664D8882735AE793B7F300"/>
          </w:pPr>
          <w:r w:rsidRPr="006C405C">
            <w:rPr>
              <w:rStyle w:val="placeholder1Char"/>
            </w:rPr>
            <w:t>____________</w:t>
          </w:r>
        </w:p>
      </w:docPartBody>
    </w:docPart>
    <w:docPart>
      <w:docPartPr>
        <w:name w:val="B43AEBB27E064CB7BE604071854FC0D3"/>
        <w:category>
          <w:name w:val="常规"/>
          <w:gallery w:val="placeholder"/>
        </w:category>
        <w:types>
          <w:type w:val="bbPlcHdr"/>
        </w:types>
        <w:behaviors>
          <w:behavior w:val="content"/>
        </w:behaviors>
        <w:guid w:val="{5A175D3B-CD74-4E3F-88CD-4BB562246095}"/>
      </w:docPartPr>
      <w:docPartBody>
        <w:p w:rsidR="007A5683" w:rsidRDefault="004D550B" w:rsidP="004D550B">
          <w:pPr>
            <w:pStyle w:val="B43AEBB27E064CB7BE604071854FC0D3"/>
          </w:pPr>
          <w:r w:rsidRPr="006C405C">
            <w:rPr>
              <w:rStyle w:val="placeholder1Char"/>
              <w:rFonts w:hint="eastAsia"/>
            </w:rPr>
            <w:t>_________________</w:t>
          </w:r>
        </w:p>
      </w:docPartBody>
    </w:docPart>
    <w:docPart>
      <w:docPartPr>
        <w:name w:val="B6CD6C9A332542108DE2242D820CF0D0"/>
        <w:category>
          <w:name w:val="常规"/>
          <w:gallery w:val="placeholder"/>
        </w:category>
        <w:types>
          <w:type w:val="bbPlcHdr"/>
        </w:types>
        <w:behaviors>
          <w:behavior w:val="content"/>
        </w:behaviors>
        <w:guid w:val="{A0FDC0B1-5189-438B-95C1-DF615DA942C6}"/>
      </w:docPartPr>
      <w:docPartBody>
        <w:p w:rsidR="007A5683" w:rsidRDefault="004D550B" w:rsidP="004D550B">
          <w:pPr>
            <w:pStyle w:val="B6CD6C9A332542108DE2242D820CF0D0"/>
          </w:pPr>
          <w:r w:rsidRPr="00F254F3">
            <w:rPr>
              <w:rStyle w:val="a3"/>
              <w:rFonts w:hint="eastAsia"/>
            </w:rPr>
            <w:t>单击此处输入文字。</w:t>
          </w:r>
        </w:p>
      </w:docPartBody>
    </w:docPart>
    <w:docPart>
      <w:docPartPr>
        <w:name w:val="1DA72B9539DB431D9D1C1F1309831972"/>
        <w:category>
          <w:name w:val="常规"/>
          <w:gallery w:val="placeholder"/>
        </w:category>
        <w:types>
          <w:type w:val="bbPlcHdr"/>
        </w:types>
        <w:behaviors>
          <w:behavior w:val="content"/>
        </w:behaviors>
        <w:guid w:val="{7A9077E6-FC91-4665-A9F3-0D8EAA72E035}"/>
      </w:docPartPr>
      <w:docPartBody>
        <w:p w:rsidR="007A5683" w:rsidRDefault="004D550B" w:rsidP="004D550B">
          <w:pPr>
            <w:pStyle w:val="1DA72B9539DB431D9D1C1F1309831972"/>
          </w:pPr>
          <w:r w:rsidRPr="006C405C">
            <w:rPr>
              <w:rStyle w:val="placeholder1Char"/>
            </w:rPr>
            <w:t>____________</w:t>
          </w:r>
        </w:p>
      </w:docPartBody>
    </w:docPart>
    <w:docPart>
      <w:docPartPr>
        <w:name w:val="6A04CB2DA6D84EDE8B2225F5418A4E60"/>
        <w:category>
          <w:name w:val="常规"/>
          <w:gallery w:val="placeholder"/>
        </w:category>
        <w:types>
          <w:type w:val="bbPlcHdr"/>
        </w:types>
        <w:behaviors>
          <w:behavior w:val="content"/>
        </w:behaviors>
        <w:guid w:val="{47D92E42-1438-4BE5-B19E-3086E875E80A}"/>
      </w:docPartPr>
      <w:docPartBody>
        <w:p w:rsidR="007A5683" w:rsidRDefault="004D550B" w:rsidP="004D550B">
          <w:pPr>
            <w:pStyle w:val="6A04CB2DA6D84EDE8B2225F5418A4E60"/>
          </w:pPr>
          <w:r w:rsidRPr="006C405C">
            <w:rPr>
              <w:rStyle w:val="placeholder1Char"/>
              <w:rFonts w:hint="eastAsia"/>
            </w:rPr>
            <w:t>_________________</w:t>
          </w:r>
        </w:p>
      </w:docPartBody>
    </w:docPart>
    <w:docPart>
      <w:docPartPr>
        <w:name w:val="1B3357A359104FD693945ACFF559B3E2"/>
        <w:category>
          <w:name w:val="常规"/>
          <w:gallery w:val="placeholder"/>
        </w:category>
        <w:types>
          <w:type w:val="bbPlcHdr"/>
        </w:types>
        <w:behaviors>
          <w:behavior w:val="content"/>
        </w:behaviors>
        <w:guid w:val="{FC31695C-B2F2-4A6F-9A3A-F70DE0BD3C01}"/>
      </w:docPartPr>
      <w:docPartBody>
        <w:p w:rsidR="007A5683" w:rsidRDefault="004D550B" w:rsidP="004D550B">
          <w:pPr>
            <w:pStyle w:val="1B3357A359104FD693945ACFF559B3E2"/>
          </w:pPr>
          <w:r w:rsidRPr="00F254F3">
            <w:rPr>
              <w:rStyle w:val="a3"/>
              <w:rFonts w:hint="eastAsia"/>
            </w:rPr>
            <w:t>单击此处输入文字。</w:t>
          </w:r>
        </w:p>
      </w:docPartBody>
    </w:docPart>
    <w:docPart>
      <w:docPartPr>
        <w:name w:val="164441D1392043499FDCF07666A034C2"/>
        <w:category>
          <w:name w:val="常规"/>
          <w:gallery w:val="placeholder"/>
        </w:category>
        <w:types>
          <w:type w:val="bbPlcHdr"/>
        </w:types>
        <w:behaviors>
          <w:behavior w:val="content"/>
        </w:behaviors>
        <w:guid w:val="{3F5883F9-B26A-47C7-9942-4622CC560CA8}"/>
      </w:docPartPr>
      <w:docPartBody>
        <w:p w:rsidR="007A5683" w:rsidRDefault="004D550B" w:rsidP="004D550B">
          <w:pPr>
            <w:pStyle w:val="164441D1392043499FDCF07666A034C2"/>
          </w:pPr>
          <w:r w:rsidRPr="006C405C">
            <w:rPr>
              <w:rStyle w:val="placeholder1Char"/>
            </w:rPr>
            <w:t>____________</w:t>
          </w:r>
        </w:p>
      </w:docPartBody>
    </w:docPart>
    <w:docPart>
      <w:docPartPr>
        <w:name w:val="8CDD8D714FF143FA810384075796C1C9"/>
        <w:category>
          <w:name w:val="常规"/>
          <w:gallery w:val="placeholder"/>
        </w:category>
        <w:types>
          <w:type w:val="bbPlcHdr"/>
        </w:types>
        <w:behaviors>
          <w:behavior w:val="content"/>
        </w:behaviors>
        <w:guid w:val="{5BF18AE5-5730-4018-9227-B577431BD7AD}"/>
      </w:docPartPr>
      <w:docPartBody>
        <w:p w:rsidR="007A5683" w:rsidRDefault="004D550B" w:rsidP="004D550B">
          <w:pPr>
            <w:pStyle w:val="8CDD8D714FF143FA810384075796C1C9"/>
          </w:pPr>
          <w:r w:rsidRPr="006C405C">
            <w:rPr>
              <w:rStyle w:val="placeholder1Char"/>
              <w:rFonts w:hint="eastAsia"/>
            </w:rPr>
            <w:t>_________________</w:t>
          </w:r>
        </w:p>
      </w:docPartBody>
    </w:docPart>
    <w:docPart>
      <w:docPartPr>
        <w:name w:val="171F01B4B9854B108C91C57453860C87"/>
        <w:category>
          <w:name w:val="常规"/>
          <w:gallery w:val="placeholder"/>
        </w:category>
        <w:types>
          <w:type w:val="bbPlcHdr"/>
        </w:types>
        <w:behaviors>
          <w:behavior w:val="content"/>
        </w:behaviors>
        <w:guid w:val="{67C20456-19A8-49FA-8F59-B0967256C748}"/>
      </w:docPartPr>
      <w:docPartBody>
        <w:p w:rsidR="00E249B8" w:rsidRDefault="00E249B8" w:rsidP="00E249B8">
          <w:pPr>
            <w:pStyle w:val="171F01B4B9854B108C91C57453860C87"/>
          </w:pPr>
          <w:r w:rsidRPr="00F254F3">
            <w:rPr>
              <w:rStyle w:val="a3"/>
              <w:rFonts w:hint="eastAsia"/>
            </w:rPr>
            <w:t>单击此处输入文字。</w:t>
          </w:r>
        </w:p>
      </w:docPartBody>
    </w:docPart>
    <w:docPart>
      <w:docPartPr>
        <w:name w:val="53A02C10E9634AFE87DF448D7464105A"/>
        <w:category>
          <w:name w:val="常规"/>
          <w:gallery w:val="placeholder"/>
        </w:category>
        <w:types>
          <w:type w:val="bbPlcHdr"/>
        </w:types>
        <w:behaviors>
          <w:behavior w:val="content"/>
        </w:behaviors>
        <w:guid w:val="{EA08E795-EDB5-48AA-8D20-A75ECD85DC96}"/>
      </w:docPartPr>
      <w:docPartBody>
        <w:p w:rsidR="00E249B8" w:rsidRDefault="00E249B8" w:rsidP="00E249B8">
          <w:pPr>
            <w:pStyle w:val="53A02C10E9634AFE87DF448D7464105A"/>
          </w:pPr>
          <w:r w:rsidRPr="006C405C">
            <w:rPr>
              <w:rStyle w:val="placeholder2Char"/>
              <w:rFonts w:hint="eastAsia"/>
            </w:rPr>
            <w:t>重要</w:t>
          </w:r>
          <w:r w:rsidRPr="006C405C">
            <w:rPr>
              <w:rStyle w:val="placeholder2Char"/>
            </w:rPr>
            <w:t>风险事项名称</w:t>
          </w:r>
        </w:p>
      </w:docPartBody>
    </w:docPart>
    <w:docPart>
      <w:docPartPr>
        <w:name w:val="5C2034397E414B5183950C532500972D"/>
        <w:category>
          <w:name w:val="常规"/>
          <w:gallery w:val="placeholder"/>
        </w:category>
        <w:types>
          <w:type w:val="bbPlcHdr"/>
        </w:types>
        <w:behaviors>
          <w:behavior w:val="content"/>
        </w:behaviors>
        <w:guid w:val="{8FFCBC19-ADF1-4407-B190-5CD1B4D15F33}"/>
      </w:docPartPr>
      <w:docPartBody>
        <w:p w:rsidR="00E249B8" w:rsidRDefault="00E249B8" w:rsidP="00E249B8">
          <w:pPr>
            <w:pStyle w:val="5C2034397E414B5183950C532500972D"/>
          </w:pPr>
          <w:r w:rsidRPr="006C405C">
            <w:rPr>
              <w:rStyle w:val="placeholder2Char"/>
              <w:rFonts w:hint="eastAsia"/>
            </w:rPr>
            <w:t>简要描述</w:t>
          </w:r>
          <w:r w:rsidRPr="006C405C">
            <w:rPr>
              <w:rStyle w:val="placeholder2Char"/>
            </w:rPr>
            <w:t>重要风险事项</w:t>
          </w:r>
        </w:p>
      </w:docPartBody>
    </w:docPart>
    <w:docPart>
      <w:docPartPr>
        <w:name w:val="5CB91E87AAEC4E2B8159556317039A5A"/>
        <w:category>
          <w:name w:val="常规"/>
          <w:gallery w:val="placeholder"/>
        </w:category>
        <w:types>
          <w:type w:val="bbPlcHdr"/>
        </w:types>
        <w:behaviors>
          <w:behavior w:val="content"/>
        </w:behaviors>
        <w:guid w:val="{360AF37F-DBE0-4615-8F12-B0EF8980F8A6}"/>
      </w:docPartPr>
      <w:docPartBody>
        <w:p w:rsidR="00661C4D" w:rsidRDefault="00E249B8" w:rsidP="00E249B8">
          <w:pPr>
            <w:pStyle w:val="5CB91E87AAEC4E2B8159556317039A5A"/>
          </w:pPr>
          <w:r w:rsidRPr="00F254F3">
            <w:rPr>
              <w:rStyle w:val="a3"/>
              <w:rFonts w:hint="eastAsia"/>
            </w:rPr>
            <w:t>单击此处输入文字。</w:t>
          </w:r>
        </w:p>
      </w:docPartBody>
    </w:docPart>
    <w:docPart>
      <w:docPartPr>
        <w:name w:val="F6C0B9A0469A4B7480521C5DAA97C726"/>
        <w:category>
          <w:name w:val="常规"/>
          <w:gallery w:val="placeholder"/>
        </w:category>
        <w:types>
          <w:type w:val="bbPlcHdr"/>
        </w:types>
        <w:behaviors>
          <w:behavior w:val="content"/>
        </w:behaviors>
        <w:guid w:val="{D69EE5C4-660E-4400-9E27-D35C254B0110}"/>
      </w:docPartPr>
      <w:docPartBody>
        <w:p w:rsidR="00661C4D" w:rsidRDefault="00E249B8" w:rsidP="00E249B8">
          <w:pPr>
            <w:pStyle w:val="F6C0B9A0469A4B7480521C5DAA97C726"/>
          </w:pPr>
          <w:r w:rsidRPr="006C405C">
            <w:rPr>
              <w:rStyle w:val="placeholder2Char"/>
              <w:rFonts w:hint="eastAsia"/>
            </w:rPr>
            <w:t>重要</w:t>
          </w:r>
          <w:r w:rsidRPr="006C405C">
            <w:rPr>
              <w:rStyle w:val="placeholder2Char"/>
            </w:rPr>
            <w:t>风险事项名称</w:t>
          </w:r>
        </w:p>
      </w:docPartBody>
    </w:docPart>
    <w:docPart>
      <w:docPartPr>
        <w:name w:val="47C1128D155744A690D4B6DD9C2101D4"/>
        <w:category>
          <w:name w:val="常规"/>
          <w:gallery w:val="placeholder"/>
        </w:category>
        <w:types>
          <w:type w:val="bbPlcHdr"/>
        </w:types>
        <w:behaviors>
          <w:behavior w:val="content"/>
        </w:behaviors>
        <w:guid w:val="{4F82EA01-C639-4191-A66F-AFAB4CAAC685}"/>
      </w:docPartPr>
      <w:docPartBody>
        <w:p w:rsidR="00661C4D" w:rsidRDefault="00E249B8" w:rsidP="00E249B8">
          <w:pPr>
            <w:pStyle w:val="47C1128D155744A690D4B6DD9C2101D4"/>
          </w:pPr>
          <w:r w:rsidRPr="006C405C">
            <w:rPr>
              <w:rStyle w:val="placeholder2Char"/>
              <w:rFonts w:hint="eastAsia"/>
            </w:rPr>
            <w:t>简要描述</w:t>
          </w:r>
          <w:r w:rsidRPr="006C405C">
            <w:rPr>
              <w:rStyle w:val="placeholder2Char"/>
            </w:rPr>
            <w:t>重要风险事项</w:t>
          </w:r>
        </w:p>
      </w:docPartBody>
    </w:docPart>
    <w:docPart>
      <w:docPartPr>
        <w:name w:val="AECB8FD12C1349E6A5D1249FD59F1855"/>
        <w:category>
          <w:name w:val="常规"/>
          <w:gallery w:val="placeholder"/>
        </w:category>
        <w:types>
          <w:type w:val="bbPlcHdr"/>
        </w:types>
        <w:behaviors>
          <w:behavior w:val="content"/>
        </w:behaviors>
        <w:guid w:val="{9544BB5A-7814-4D95-A163-1BF6C6BD4BD0}"/>
      </w:docPartPr>
      <w:docPartBody>
        <w:p w:rsidR="006C7552" w:rsidRDefault="00661C4D" w:rsidP="00661C4D">
          <w:pPr>
            <w:pStyle w:val="AECB8FD12C1349E6A5D1249FD59F1855"/>
          </w:pPr>
          <w:r w:rsidRPr="00F254F3">
            <w:rPr>
              <w:rStyle w:val="a3"/>
              <w:rFonts w:hint="eastAsia"/>
            </w:rPr>
            <w:t>单击此处输入文字。</w:t>
          </w:r>
        </w:p>
      </w:docPartBody>
    </w:docPart>
    <w:docPart>
      <w:docPartPr>
        <w:name w:val="D4E47F5AFF714550985792982B54703E"/>
        <w:category>
          <w:name w:val="常规"/>
          <w:gallery w:val="placeholder"/>
        </w:category>
        <w:types>
          <w:type w:val="bbPlcHdr"/>
        </w:types>
        <w:behaviors>
          <w:behavior w:val="content"/>
        </w:behaviors>
        <w:guid w:val="{0C7E0DA4-7032-471B-A11B-75FA2E88510E}"/>
      </w:docPartPr>
      <w:docPartBody>
        <w:p w:rsidR="006C7552" w:rsidRDefault="00661C4D" w:rsidP="00661C4D">
          <w:pPr>
            <w:pStyle w:val="D4E47F5AFF714550985792982B54703E"/>
          </w:pPr>
          <w:r w:rsidRPr="00511FDF">
            <w:rPr>
              <w:rStyle w:val="placeholder2Char"/>
              <w:rFonts w:hint="eastAsia"/>
            </w:rPr>
            <w:t>选择</w:t>
          </w:r>
          <w:r w:rsidRPr="00511FDF">
            <w:rPr>
              <w:rStyle w:val="placeholder2Char"/>
            </w:rPr>
            <w:t>日期</w:t>
          </w:r>
        </w:p>
      </w:docPartBody>
    </w:docPart>
    <w:docPart>
      <w:docPartPr>
        <w:name w:val="72532B5AEA9B417F89913785EA7F4B42"/>
        <w:category>
          <w:name w:val="常规"/>
          <w:gallery w:val="placeholder"/>
        </w:category>
        <w:types>
          <w:type w:val="bbPlcHdr"/>
        </w:types>
        <w:behaviors>
          <w:behavior w:val="content"/>
        </w:behaviors>
        <w:guid w:val="{715C6684-32AD-4F53-A26A-009CF843B10D}"/>
      </w:docPartPr>
      <w:docPartBody>
        <w:p w:rsidR="006C7552" w:rsidRDefault="00661C4D" w:rsidP="00661C4D">
          <w:pPr>
            <w:pStyle w:val="72532B5AEA9B417F89913785EA7F4B42"/>
          </w:pPr>
          <w:r w:rsidRPr="00511FDF">
            <w:rPr>
              <w:rStyle w:val="placeholder2Char"/>
            </w:rPr>
            <w:t>选择日期</w:t>
          </w:r>
        </w:p>
      </w:docPartBody>
    </w:docPart>
    <w:docPart>
      <w:docPartPr>
        <w:name w:val="8678775A325A404BAD27C00E7C303D90"/>
        <w:category>
          <w:name w:val="常规"/>
          <w:gallery w:val="placeholder"/>
        </w:category>
        <w:types>
          <w:type w:val="bbPlcHdr"/>
        </w:types>
        <w:behaviors>
          <w:behavior w:val="content"/>
        </w:behaviors>
        <w:guid w:val="{BCAAAC7A-04F3-4A49-9981-BF6D5C579D8A}"/>
      </w:docPartPr>
      <w:docPartBody>
        <w:p w:rsidR="006C7552" w:rsidRDefault="00661C4D" w:rsidP="00661C4D">
          <w:pPr>
            <w:pStyle w:val="8678775A325A404BAD27C00E7C303D90"/>
          </w:pPr>
          <w:r w:rsidRPr="00511FDF">
            <w:rPr>
              <w:rStyle w:val="placeholder1Char"/>
            </w:rPr>
            <w:t>______</w:t>
          </w:r>
        </w:p>
      </w:docPartBody>
    </w:docPart>
    <w:docPart>
      <w:docPartPr>
        <w:name w:val="7B7F60D830354D67A135A1238767FFBF"/>
        <w:category>
          <w:name w:val="常规"/>
          <w:gallery w:val="placeholder"/>
        </w:category>
        <w:types>
          <w:type w:val="bbPlcHdr"/>
        </w:types>
        <w:behaviors>
          <w:behavior w:val="content"/>
        </w:behaviors>
        <w:guid w:val="{EA57565B-BED2-4D8F-A461-1AE352468D1E}"/>
      </w:docPartPr>
      <w:docPartBody>
        <w:p w:rsidR="006C7552" w:rsidRDefault="00661C4D" w:rsidP="00661C4D">
          <w:pPr>
            <w:pStyle w:val="7B7F60D830354D67A135A1238767FFBF"/>
          </w:pPr>
          <w:r w:rsidRPr="00511FDF">
            <w:rPr>
              <w:rStyle w:val="placeholder1Char"/>
              <w:rFonts w:hint="eastAsia"/>
            </w:rPr>
            <w:t>____</w:t>
          </w:r>
        </w:p>
      </w:docPartBody>
    </w:docPart>
    <w:docPart>
      <w:docPartPr>
        <w:name w:val="5E9EBE3592A8491E9F9B3458DBA74253"/>
        <w:category>
          <w:name w:val="常规"/>
          <w:gallery w:val="placeholder"/>
        </w:category>
        <w:types>
          <w:type w:val="bbPlcHdr"/>
        </w:types>
        <w:behaviors>
          <w:behavior w:val="content"/>
        </w:behaviors>
        <w:guid w:val="{18FDD06A-33A8-4CDD-840B-E80897128270}"/>
      </w:docPartPr>
      <w:docPartBody>
        <w:p w:rsidR="006C7552" w:rsidRDefault="00661C4D" w:rsidP="00661C4D">
          <w:pPr>
            <w:pStyle w:val="5E9EBE3592A8491E9F9B3458DBA74253"/>
          </w:pPr>
          <w:r w:rsidRPr="00511FDF">
            <w:rPr>
              <w:rStyle w:val="placeholder1Char"/>
            </w:rPr>
            <w:t>____</w:t>
          </w:r>
        </w:p>
      </w:docPartBody>
    </w:docPart>
    <w:docPart>
      <w:docPartPr>
        <w:name w:val="87BCC7C0A43E413AA2D085B9B2E37DB2"/>
        <w:category>
          <w:name w:val="常规"/>
          <w:gallery w:val="placeholder"/>
        </w:category>
        <w:types>
          <w:type w:val="bbPlcHdr"/>
        </w:types>
        <w:behaviors>
          <w:behavior w:val="content"/>
        </w:behaviors>
        <w:guid w:val="{B907ACD6-B370-417E-9DCA-7E65C0540DEE}"/>
      </w:docPartPr>
      <w:docPartBody>
        <w:p w:rsidR="006C7552" w:rsidRDefault="00661C4D" w:rsidP="00661C4D">
          <w:pPr>
            <w:pStyle w:val="87BCC7C0A43E413AA2D085B9B2E37DB2"/>
          </w:pPr>
          <w:r w:rsidRPr="00511FDF">
            <w:rPr>
              <w:rStyle w:val="placeholder1Char"/>
              <w:rFonts w:hint="eastAsia"/>
            </w:rPr>
            <w:t>____</w:t>
          </w:r>
        </w:p>
      </w:docPartBody>
    </w:docPart>
    <w:docPart>
      <w:docPartPr>
        <w:name w:val="E35502AE927E45C9BDF80599A253B4CD"/>
        <w:category>
          <w:name w:val="常规"/>
          <w:gallery w:val="placeholder"/>
        </w:category>
        <w:types>
          <w:type w:val="bbPlcHdr"/>
        </w:types>
        <w:behaviors>
          <w:behavior w:val="content"/>
        </w:behaviors>
        <w:guid w:val="{1C5EDE38-8654-4354-B454-5CBDC2A71C4C}"/>
      </w:docPartPr>
      <w:docPartBody>
        <w:p w:rsidR="006C7552" w:rsidRDefault="00661C4D" w:rsidP="00661C4D">
          <w:pPr>
            <w:pStyle w:val="E35502AE927E45C9BDF80599A253B4CD"/>
          </w:pPr>
          <w:r w:rsidRPr="00511FDF">
            <w:rPr>
              <w:rStyle w:val="placeholder1Char"/>
            </w:rPr>
            <w:t>____</w:t>
          </w:r>
        </w:p>
      </w:docPartBody>
    </w:docPart>
    <w:docPart>
      <w:docPartPr>
        <w:name w:val="23C8263CCA08493B929B7482B562AFB0"/>
        <w:category>
          <w:name w:val="常规"/>
          <w:gallery w:val="placeholder"/>
        </w:category>
        <w:types>
          <w:type w:val="bbPlcHdr"/>
        </w:types>
        <w:behaviors>
          <w:behavior w:val="content"/>
        </w:behaviors>
        <w:guid w:val="{7F3A57C2-635E-4A7E-B6BD-258DD980F192}"/>
      </w:docPartPr>
      <w:docPartBody>
        <w:p w:rsidR="006C7552" w:rsidRDefault="00661C4D" w:rsidP="00661C4D">
          <w:pPr>
            <w:pStyle w:val="23C8263CCA08493B929B7482B562AFB0"/>
          </w:pPr>
          <w:r w:rsidRPr="00511FDF">
            <w:rPr>
              <w:rStyle w:val="placeholder1Char"/>
            </w:rPr>
            <w:t>____</w:t>
          </w:r>
        </w:p>
      </w:docPartBody>
    </w:docPart>
    <w:docPart>
      <w:docPartPr>
        <w:name w:val="E6D3442347254B6A83EFF5816AF092FB"/>
        <w:category>
          <w:name w:val="常规"/>
          <w:gallery w:val="placeholder"/>
        </w:category>
        <w:types>
          <w:type w:val="bbPlcHdr"/>
        </w:types>
        <w:behaviors>
          <w:behavior w:val="content"/>
        </w:behaviors>
        <w:guid w:val="{3D5AA17C-50D7-4CF4-AEE6-D1B5F47CD9EE}"/>
      </w:docPartPr>
      <w:docPartBody>
        <w:p w:rsidR="006C7552" w:rsidRDefault="00661C4D" w:rsidP="00661C4D">
          <w:pPr>
            <w:pStyle w:val="E6D3442347254B6A83EFF5816AF092FB"/>
          </w:pPr>
          <w:r w:rsidRPr="00511FDF">
            <w:rPr>
              <w:rStyle w:val="placeholder1Char"/>
            </w:rPr>
            <w:t>____</w:t>
          </w:r>
        </w:p>
      </w:docPartBody>
    </w:docPart>
    <w:docPart>
      <w:docPartPr>
        <w:name w:val="715EA2B1B17B4F53B2552DABB8D86D9E"/>
        <w:category>
          <w:name w:val="常规"/>
          <w:gallery w:val="placeholder"/>
        </w:category>
        <w:types>
          <w:type w:val="bbPlcHdr"/>
        </w:types>
        <w:behaviors>
          <w:behavior w:val="content"/>
        </w:behaviors>
        <w:guid w:val="{B4668CD6-947E-4813-B323-25371FE65011}"/>
      </w:docPartPr>
      <w:docPartBody>
        <w:p w:rsidR="006C7552" w:rsidRDefault="00661C4D" w:rsidP="00661C4D">
          <w:pPr>
            <w:pStyle w:val="715EA2B1B17B4F53B2552DABB8D86D9E"/>
          </w:pPr>
          <w:r w:rsidRPr="00511FDF">
            <w:rPr>
              <w:rStyle w:val="placeholder1Char"/>
            </w:rPr>
            <w:t>____</w:t>
          </w:r>
        </w:p>
      </w:docPartBody>
    </w:docPart>
    <w:docPart>
      <w:docPartPr>
        <w:name w:val="D05C166E159547A6B43FFE2E51D99E51"/>
        <w:category>
          <w:name w:val="常规"/>
          <w:gallery w:val="placeholder"/>
        </w:category>
        <w:types>
          <w:type w:val="bbPlcHdr"/>
        </w:types>
        <w:behaviors>
          <w:behavior w:val="content"/>
        </w:behaviors>
        <w:guid w:val="{21F7914E-BF5B-48BD-87CB-46DC408D2C44}"/>
      </w:docPartPr>
      <w:docPartBody>
        <w:p w:rsidR="006C7552" w:rsidRDefault="00661C4D" w:rsidP="00661C4D">
          <w:pPr>
            <w:pStyle w:val="D05C166E159547A6B43FFE2E51D99E51"/>
          </w:pPr>
          <w:r w:rsidRPr="00511FDF">
            <w:rPr>
              <w:rStyle w:val="placeholder1Char"/>
            </w:rPr>
            <w:t>_______</w:t>
          </w:r>
        </w:p>
      </w:docPartBody>
    </w:docPart>
    <w:docPart>
      <w:docPartPr>
        <w:name w:val="BA6357B8F4624E7FB2F564C08CC48C32"/>
        <w:category>
          <w:name w:val="常规"/>
          <w:gallery w:val="placeholder"/>
        </w:category>
        <w:types>
          <w:type w:val="bbPlcHdr"/>
        </w:types>
        <w:behaviors>
          <w:behavior w:val="content"/>
        </w:behaviors>
        <w:guid w:val="{D0AFA502-D34B-469E-A15F-A3F33BD1EA58}"/>
      </w:docPartPr>
      <w:docPartBody>
        <w:p w:rsidR="006C7552" w:rsidRDefault="00661C4D" w:rsidP="00661C4D">
          <w:pPr>
            <w:pStyle w:val="BA6357B8F4624E7FB2F564C08CC48C32"/>
          </w:pPr>
          <w:r w:rsidRPr="00511FDF">
            <w:rPr>
              <w:rStyle w:val="placeholder1Char"/>
              <w:rFonts w:hint="eastAsia"/>
            </w:rPr>
            <w:t>选择</w:t>
          </w:r>
        </w:p>
      </w:docPartBody>
    </w:docPart>
    <w:docPart>
      <w:docPartPr>
        <w:name w:val="8C295EB723F34CF285102F01D1CA2726"/>
        <w:category>
          <w:name w:val="常规"/>
          <w:gallery w:val="placeholder"/>
        </w:category>
        <w:types>
          <w:type w:val="bbPlcHdr"/>
        </w:types>
        <w:behaviors>
          <w:behavior w:val="content"/>
        </w:behaviors>
        <w:guid w:val="{F04D8A08-6A78-400F-8781-CA61535E6869}"/>
      </w:docPartPr>
      <w:docPartBody>
        <w:p w:rsidR="009215F1" w:rsidRDefault="008E7670" w:rsidP="008E7670">
          <w:pPr>
            <w:pStyle w:val="8C295EB723F34CF285102F01D1CA2726"/>
          </w:pPr>
          <w:r w:rsidRPr="00F254F3">
            <w:rPr>
              <w:rStyle w:val="a3"/>
              <w:rFonts w:hint="eastAsia"/>
            </w:rPr>
            <w:t>单击此处输入文字。</w:t>
          </w:r>
        </w:p>
      </w:docPartBody>
    </w:docPart>
    <w:docPart>
      <w:docPartPr>
        <w:name w:val="29C9DA6593B74CE2B81FC1E24F0A5743"/>
        <w:category>
          <w:name w:val="常规"/>
          <w:gallery w:val="placeholder"/>
        </w:category>
        <w:types>
          <w:type w:val="bbPlcHdr"/>
        </w:types>
        <w:behaviors>
          <w:behavior w:val="content"/>
        </w:behaviors>
        <w:guid w:val="{3215D3D0-D725-4F58-BB6A-B2EBD64DFE05}"/>
      </w:docPartPr>
      <w:docPartBody>
        <w:p w:rsidR="009215F1" w:rsidRDefault="008E7670" w:rsidP="008E7670">
          <w:pPr>
            <w:pStyle w:val="29C9DA6593B74CE2B81FC1E24F0A5743"/>
          </w:pPr>
          <w:r w:rsidRPr="00261BF4">
            <w:rPr>
              <w:rStyle w:val="placeholder1Char"/>
            </w:rPr>
            <w:t>_________</w:t>
          </w:r>
        </w:p>
      </w:docPartBody>
    </w:docPart>
    <w:docPart>
      <w:docPartPr>
        <w:name w:val="F8320F92DCD2492D9A213C35D5C982A0"/>
        <w:category>
          <w:name w:val="常规"/>
          <w:gallery w:val="placeholder"/>
        </w:category>
        <w:types>
          <w:type w:val="bbPlcHdr"/>
        </w:types>
        <w:behaviors>
          <w:behavior w:val="content"/>
        </w:behaviors>
        <w:guid w:val="{8555B904-F068-4ABB-9859-6C5C068E93EB}"/>
      </w:docPartPr>
      <w:docPartBody>
        <w:p w:rsidR="009215F1" w:rsidRDefault="008E7670" w:rsidP="008E7670">
          <w:pPr>
            <w:pStyle w:val="F8320F92DCD2492D9A213C35D5C982A0"/>
          </w:pPr>
          <w:r w:rsidRPr="00261BF4">
            <w:rPr>
              <w:rStyle w:val="placeholder1Char"/>
            </w:rPr>
            <w:t>__________</w:t>
          </w:r>
        </w:p>
      </w:docPartBody>
    </w:docPart>
    <w:docPart>
      <w:docPartPr>
        <w:name w:val="34E1ADCD4EFC451AA27F4B86867825A0"/>
        <w:category>
          <w:name w:val="常规"/>
          <w:gallery w:val="placeholder"/>
        </w:category>
        <w:types>
          <w:type w:val="bbPlcHdr"/>
        </w:types>
        <w:behaviors>
          <w:behavior w:val="content"/>
        </w:behaviors>
        <w:guid w:val="{FBBA96F9-C691-4526-84EC-3E24F5C86DA3}"/>
      </w:docPartPr>
      <w:docPartBody>
        <w:p w:rsidR="009215F1" w:rsidRDefault="008E7670" w:rsidP="008E7670">
          <w:pPr>
            <w:pStyle w:val="34E1ADCD4EFC451AA27F4B86867825A0"/>
          </w:pPr>
          <w:r w:rsidRPr="00261BF4">
            <w:rPr>
              <w:rStyle w:val="placeholder2Char"/>
              <w:rFonts w:hint="eastAsia"/>
            </w:rPr>
            <w:t>选择</w:t>
          </w:r>
        </w:p>
      </w:docPartBody>
    </w:docPart>
    <w:docPart>
      <w:docPartPr>
        <w:name w:val="9D38F064AE37436B993C348B70E118A6"/>
        <w:category>
          <w:name w:val="常规"/>
          <w:gallery w:val="placeholder"/>
        </w:category>
        <w:types>
          <w:type w:val="bbPlcHdr"/>
        </w:types>
        <w:behaviors>
          <w:behavior w:val="content"/>
        </w:behaviors>
        <w:guid w:val="{2B5EA4A3-1C5C-44F6-9F8F-2ECB03AF9543}"/>
      </w:docPartPr>
      <w:docPartBody>
        <w:p w:rsidR="009215F1" w:rsidRDefault="008E7670" w:rsidP="008E7670">
          <w:pPr>
            <w:pStyle w:val="9D38F064AE37436B993C348B70E118A6"/>
          </w:pPr>
          <w:r w:rsidRPr="00261BF4">
            <w:rPr>
              <w:rStyle w:val="placeholder1Char"/>
              <w:rFonts w:hint="eastAsia"/>
            </w:rPr>
            <w:t>____</w:t>
          </w:r>
        </w:p>
      </w:docPartBody>
    </w:docPart>
    <w:docPart>
      <w:docPartPr>
        <w:name w:val="402A4CA1EA014F549FAB945523F0AB70"/>
        <w:category>
          <w:name w:val="常规"/>
          <w:gallery w:val="placeholder"/>
        </w:category>
        <w:types>
          <w:type w:val="bbPlcHdr"/>
        </w:types>
        <w:behaviors>
          <w:behavior w:val="content"/>
        </w:behaviors>
        <w:guid w:val="{8A198D26-96C1-4ADA-A4CB-0E9AC2B8021E}"/>
      </w:docPartPr>
      <w:docPartBody>
        <w:p w:rsidR="009215F1" w:rsidRDefault="008E7670" w:rsidP="008E7670">
          <w:pPr>
            <w:pStyle w:val="402A4CA1EA014F549FAB945523F0AB70"/>
          </w:pPr>
          <w:r w:rsidRPr="00261BF4">
            <w:rPr>
              <w:rStyle w:val="placeholder1Char"/>
            </w:rPr>
            <w:t>______</w:t>
          </w:r>
        </w:p>
      </w:docPartBody>
    </w:docPart>
    <w:docPart>
      <w:docPartPr>
        <w:name w:val="9C34A6D89511408AAA50673C7991BE54"/>
        <w:category>
          <w:name w:val="常规"/>
          <w:gallery w:val="placeholder"/>
        </w:category>
        <w:types>
          <w:type w:val="bbPlcHdr"/>
        </w:types>
        <w:behaviors>
          <w:behavior w:val="content"/>
        </w:behaviors>
        <w:guid w:val="{DF7E9FC8-3308-4A43-9556-BB955A5A0226}"/>
      </w:docPartPr>
      <w:docPartBody>
        <w:p w:rsidR="009215F1" w:rsidRDefault="008E7670" w:rsidP="008E7670">
          <w:pPr>
            <w:pStyle w:val="9C34A6D89511408AAA50673C7991BE54"/>
          </w:pPr>
          <w:r w:rsidRPr="00261BF4">
            <w:rPr>
              <w:rStyle w:val="placeholder1Char"/>
            </w:rPr>
            <w:t>__________</w:t>
          </w:r>
        </w:p>
      </w:docPartBody>
    </w:docPart>
    <w:docPart>
      <w:docPartPr>
        <w:name w:val="A84271B8F85D4F16B05FD0BB4E8F136F"/>
        <w:category>
          <w:name w:val="常规"/>
          <w:gallery w:val="placeholder"/>
        </w:category>
        <w:types>
          <w:type w:val="bbPlcHdr"/>
        </w:types>
        <w:behaviors>
          <w:behavior w:val="content"/>
        </w:behaviors>
        <w:guid w:val="{EDC5BF35-4E7F-44A9-AA2B-6554D0AEB0DB}"/>
      </w:docPartPr>
      <w:docPartBody>
        <w:p w:rsidR="009215F1" w:rsidRDefault="008E7670" w:rsidP="008E7670">
          <w:pPr>
            <w:pStyle w:val="A84271B8F85D4F16B05FD0BB4E8F136F"/>
          </w:pPr>
          <w:r w:rsidRPr="005A4913">
            <w:rPr>
              <w:rStyle w:val="placeholder1Char"/>
              <w:rFonts w:hint="eastAsia"/>
            </w:rPr>
            <w:t>选择</w:t>
          </w:r>
        </w:p>
      </w:docPartBody>
    </w:docPart>
    <w:docPart>
      <w:docPartPr>
        <w:name w:val="FE40AA9E899F4EB5966F81D83F142E16"/>
        <w:category>
          <w:name w:val="常规"/>
          <w:gallery w:val="placeholder"/>
        </w:category>
        <w:types>
          <w:type w:val="bbPlcHdr"/>
        </w:types>
        <w:behaviors>
          <w:behavior w:val="content"/>
        </w:behaviors>
        <w:guid w:val="{677A9EFF-8148-4572-85E4-D5DE52B68CE2}"/>
      </w:docPartPr>
      <w:docPartBody>
        <w:p w:rsidR="009215F1" w:rsidRDefault="008E7670" w:rsidP="008E7670">
          <w:pPr>
            <w:pStyle w:val="FE40AA9E899F4EB5966F81D83F142E16"/>
          </w:pPr>
          <w:r w:rsidRPr="00F254F3">
            <w:rPr>
              <w:rStyle w:val="a3"/>
              <w:rFonts w:hint="eastAsia"/>
            </w:rPr>
            <w:t>单击此处输入文字。</w:t>
          </w:r>
        </w:p>
      </w:docPartBody>
    </w:docPart>
    <w:docPart>
      <w:docPartPr>
        <w:name w:val="E0C0388A39E846D3B4E37B553A9B23F4"/>
        <w:category>
          <w:name w:val="常规"/>
          <w:gallery w:val="placeholder"/>
        </w:category>
        <w:types>
          <w:type w:val="bbPlcHdr"/>
        </w:types>
        <w:behaviors>
          <w:behavior w:val="content"/>
        </w:behaviors>
        <w:guid w:val="{409704DD-1224-44F4-80E8-8C3AD9DDC1AD}"/>
      </w:docPartPr>
      <w:docPartBody>
        <w:p w:rsidR="009215F1" w:rsidRDefault="008E7670" w:rsidP="008E7670">
          <w:pPr>
            <w:pStyle w:val="E0C0388A39E846D3B4E37B553A9B23F4"/>
          </w:pPr>
          <w:r w:rsidRPr="00261BF4">
            <w:rPr>
              <w:rStyle w:val="placeholder1Char"/>
            </w:rPr>
            <w:t>_________</w:t>
          </w:r>
        </w:p>
      </w:docPartBody>
    </w:docPart>
    <w:docPart>
      <w:docPartPr>
        <w:name w:val="630A6E227500437EA273298B63BCDA51"/>
        <w:category>
          <w:name w:val="常规"/>
          <w:gallery w:val="placeholder"/>
        </w:category>
        <w:types>
          <w:type w:val="bbPlcHdr"/>
        </w:types>
        <w:behaviors>
          <w:behavior w:val="content"/>
        </w:behaviors>
        <w:guid w:val="{1DE952CF-9FC4-456F-A94B-F6105B48C934}"/>
      </w:docPartPr>
      <w:docPartBody>
        <w:p w:rsidR="009215F1" w:rsidRDefault="008E7670" w:rsidP="008E7670">
          <w:pPr>
            <w:pStyle w:val="630A6E227500437EA273298B63BCDA51"/>
          </w:pPr>
          <w:r w:rsidRPr="00261BF4">
            <w:rPr>
              <w:rStyle w:val="placeholder1Char"/>
            </w:rPr>
            <w:t>__________</w:t>
          </w:r>
        </w:p>
      </w:docPartBody>
    </w:docPart>
    <w:docPart>
      <w:docPartPr>
        <w:name w:val="505A690E81DE43ED87F85CFA772714A1"/>
        <w:category>
          <w:name w:val="常规"/>
          <w:gallery w:val="placeholder"/>
        </w:category>
        <w:types>
          <w:type w:val="bbPlcHdr"/>
        </w:types>
        <w:behaviors>
          <w:behavior w:val="content"/>
        </w:behaviors>
        <w:guid w:val="{D019FA60-E13D-4B1F-890C-2652558DBC9A}"/>
      </w:docPartPr>
      <w:docPartBody>
        <w:p w:rsidR="009215F1" w:rsidRDefault="008E7670" w:rsidP="008E7670">
          <w:pPr>
            <w:pStyle w:val="505A690E81DE43ED87F85CFA772714A1"/>
          </w:pPr>
          <w:r w:rsidRPr="00261BF4">
            <w:rPr>
              <w:rStyle w:val="placeholder2Char"/>
              <w:rFonts w:hint="eastAsia"/>
            </w:rPr>
            <w:t>选择</w:t>
          </w:r>
        </w:p>
      </w:docPartBody>
    </w:docPart>
    <w:docPart>
      <w:docPartPr>
        <w:name w:val="15A4541475B64EEE8983E5E3A75B09F4"/>
        <w:category>
          <w:name w:val="常规"/>
          <w:gallery w:val="placeholder"/>
        </w:category>
        <w:types>
          <w:type w:val="bbPlcHdr"/>
        </w:types>
        <w:behaviors>
          <w:behavior w:val="content"/>
        </w:behaviors>
        <w:guid w:val="{EBAA2A8B-2DDA-4004-A770-63230A03BCBE}"/>
      </w:docPartPr>
      <w:docPartBody>
        <w:p w:rsidR="009215F1" w:rsidRDefault="008E7670" w:rsidP="008E7670">
          <w:pPr>
            <w:pStyle w:val="15A4541475B64EEE8983E5E3A75B09F4"/>
          </w:pPr>
          <w:r w:rsidRPr="00261BF4">
            <w:rPr>
              <w:rStyle w:val="placeholder1Char"/>
              <w:rFonts w:hint="eastAsia"/>
            </w:rPr>
            <w:t>____</w:t>
          </w:r>
        </w:p>
      </w:docPartBody>
    </w:docPart>
    <w:docPart>
      <w:docPartPr>
        <w:name w:val="4E54CB4984114065A2E601DA7994FAFE"/>
        <w:category>
          <w:name w:val="常规"/>
          <w:gallery w:val="placeholder"/>
        </w:category>
        <w:types>
          <w:type w:val="bbPlcHdr"/>
        </w:types>
        <w:behaviors>
          <w:behavior w:val="content"/>
        </w:behaviors>
        <w:guid w:val="{3A012D9D-5D16-4919-B4BE-183BEE1B9230}"/>
      </w:docPartPr>
      <w:docPartBody>
        <w:p w:rsidR="009215F1" w:rsidRDefault="008E7670" w:rsidP="008E7670">
          <w:pPr>
            <w:pStyle w:val="4E54CB4984114065A2E601DA7994FAFE"/>
          </w:pPr>
          <w:r w:rsidRPr="00261BF4">
            <w:rPr>
              <w:rStyle w:val="placeholder1Char"/>
            </w:rPr>
            <w:t>______</w:t>
          </w:r>
        </w:p>
      </w:docPartBody>
    </w:docPart>
    <w:docPart>
      <w:docPartPr>
        <w:name w:val="101AD5359CD04FBCA9E41CD5D8B07F58"/>
        <w:category>
          <w:name w:val="常规"/>
          <w:gallery w:val="placeholder"/>
        </w:category>
        <w:types>
          <w:type w:val="bbPlcHdr"/>
        </w:types>
        <w:behaviors>
          <w:behavior w:val="content"/>
        </w:behaviors>
        <w:guid w:val="{B2E3918A-070D-4E48-BCC2-40E82D3634B2}"/>
      </w:docPartPr>
      <w:docPartBody>
        <w:p w:rsidR="009215F1" w:rsidRDefault="008E7670" w:rsidP="008E7670">
          <w:pPr>
            <w:pStyle w:val="101AD5359CD04FBCA9E41CD5D8B07F58"/>
          </w:pPr>
          <w:r w:rsidRPr="00261BF4">
            <w:rPr>
              <w:rStyle w:val="placeholder1Char"/>
            </w:rPr>
            <w:t>__________</w:t>
          </w:r>
        </w:p>
      </w:docPartBody>
    </w:docPart>
    <w:docPart>
      <w:docPartPr>
        <w:name w:val="79338983C68548A0905EA2EB0004EB29"/>
        <w:category>
          <w:name w:val="常规"/>
          <w:gallery w:val="placeholder"/>
        </w:category>
        <w:types>
          <w:type w:val="bbPlcHdr"/>
        </w:types>
        <w:behaviors>
          <w:behavior w:val="content"/>
        </w:behaviors>
        <w:guid w:val="{60E65B26-8E4F-4552-8009-90EBD0327EEF}"/>
      </w:docPartPr>
      <w:docPartBody>
        <w:p w:rsidR="009215F1" w:rsidRDefault="008E7670" w:rsidP="008E7670">
          <w:pPr>
            <w:pStyle w:val="79338983C68548A0905EA2EB0004EB29"/>
          </w:pPr>
          <w:r w:rsidRPr="005A4913">
            <w:rPr>
              <w:rStyle w:val="placeholder1Char"/>
              <w:rFonts w:hint="eastAsia"/>
            </w:rPr>
            <w:t>选择</w:t>
          </w:r>
        </w:p>
      </w:docPartBody>
    </w:docPart>
    <w:docPart>
      <w:docPartPr>
        <w:name w:val="3D1BA2D8628B4732AECBE77135B4D269"/>
        <w:category>
          <w:name w:val="常规"/>
          <w:gallery w:val="placeholder"/>
        </w:category>
        <w:types>
          <w:type w:val="bbPlcHdr"/>
        </w:types>
        <w:behaviors>
          <w:behavior w:val="content"/>
        </w:behaviors>
        <w:guid w:val="{09EA34DC-4BB2-4204-BA4F-02CB3065AE74}"/>
      </w:docPartPr>
      <w:docPartBody>
        <w:p w:rsidR="009215F1" w:rsidRDefault="008E7670" w:rsidP="008E7670">
          <w:pPr>
            <w:pStyle w:val="3D1BA2D8628B4732AECBE77135B4D269"/>
          </w:pPr>
          <w:r w:rsidRPr="00F254F3">
            <w:rPr>
              <w:rStyle w:val="a3"/>
              <w:rFonts w:hint="eastAsia"/>
            </w:rPr>
            <w:t>单击此处输入文字。</w:t>
          </w:r>
        </w:p>
      </w:docPartBody>
    </w:docPart>
    <w:docPart>
      <w:docPartPr>
        <w:name w:val="4C5271F77E6E4960AD0565D93B4DE309"/>
        <w:category>
          <w:name w:val="常规"/>
          <w:gallery w:val="placeholder"/>
        </w:category>
        <w:types>
          <w:type w:val="bbPlcHdr"/>
        </w:types>
        <w:behaviors>
          <w:behavior w:val="content"/>
        </w:behaviors>
        <w:guid w:val="{CE23FB67-2D0B-4A23-B751-3BF2E09887EC}"/>
      </w:docPartPr>
      <w:docPartBody>
        <w:p w:rsidR="009215F1" w:rsidRDefault="008E7670" w:rsidP="008E7670">
          <w:pPr>
            <w:pStyle w:val="4C5271F77E6E4960AD0565D93B4DE309"/>
          </w:pPr>
          <w:r w:rsidRPr="00261BF4">
            <w:rPr>
              <w:rStyle w:val="placeholder1Char"/>
            </w:rPr>
            <w:t>_________</w:t>
          </w:r>
        </w:p>
      </w:docPartBody>
    </w:docPart>
    <w:docPart>
      <w:docPartPr>
        <w:name w:val="37DE012A1A4248E0B441E1CD72258B6C"/>
        <w:category>
          <w:name w:val="常规"/>
          <w:gallery w:val="placeholder"/>
        </w:category>
        <w:types>
          <w:type w:val="bbPlcHdr"/>
        </w:types>
        <w:behaviors>
          <w:behavior w:val="content"/>
        </w:behaviors>
        <w:guid w:val="{CC0F1F6F-2426-4E5A-9717-1CD17FB5F93F}"/>
      </w:docPartPr>
      <w:docPartBody>
        <w:p w:rsidR="009215F1" w:rsidRDefault="008E7670" w:rsidP="008E7670">
          <w:pPr>
            <w:pStyle w:val="37DE012A1A4248E0B441E1CD72258B6C"/>
          </w:pPr>
          <w:r w:rsidRPr="00261BF4">
            <w:rPr>
              <w:rStyle w:val="placeholder1Char"/>
            </w:rPr>
            <w:t>__________</w:t>
          </w:r>
        </w:p>
      </w:docPartBody>
    </w:docPart>
    <w:docPart>
      <w:docPartPr>
        <w:name w:val="9D10E801D69046DEA37D143014BC1FF8"/>
        <w:category>
          <w:name w:val="常规"/>
          <w:gallery w:val="placeholder"/>
        </w:category>
        <w:types>
          <w:type w:val="bbPlcHdr"/>
        </w:types>
        <w:behaviors>
          <w:behavior w:val="content"/>
        </w:behaviors>
        <w:guid w:val="{4B3C3A30-80BC-4360-8DF8-42AFF8589946}"/>
      </w:docPartPr>
      <w:docPartBody>
        <w:p w:rsidR="009215F1" w:rsidRDefault="008E7670" w:rsidP="008E7670">
          <w:pPr>
            <w:pStyle w:val="9D10E801D69046DEA37D143014BC1FF8"/>
          </w:pPr>
          <w:r w:rsidRPr="00261BF4">
            <w:rPr>
              <w:rStyle w:val="placeholder2Char"/>
              <w:rFonts w:hint="eastAsia"/>
            </w:rPr>
            <w:t>选择</w:t>
          </w:r>
        </w:p>
      </w:docPartBody>
    </w:docPart>
    <w:docPart>
      <w:docPartPr>
        <w:name w:val="CB300A3E06EA4E62B305F49050BBFCC8"/>
        <w:category>
          <w:name w:val="常规"/>
          <w:gallery w:val="placeholder"/>
        </w:category>
        <w:types>
          <w:type w:val="bbPlcHdr"/>
        </w:types>
        <w:behaviors>
          <w:behavior w:val="content"/>
        </w:behaviors>
        <w:guid w:val="{7BFDB60B-C5AE-4CA6-BC04-CC3247F7FB01}"/>
      </w:docPartPr>
      <w:docPartBody>
        <w:p w:rsidR="009215F1" w:rsidRDefault="008E7670" w:rsidP="008E7670">
          <w:pPr>
            <w:pStyle w:val="CB300A3E06EA4E62B305F49050BBFCC8"/>
          </w:pPr>
          <w:r w:rsidRPr="00261BF4">
            <w:rPr>
              <w:rStyle w:val="placeholder1Char"/>
              <w:rFonts w:hint="eastAsia"/>
            </w:rPr>
            <w:t>____</w:t>
          </w:r>
        </w:p>
      </w:docPartBody>
    </w:docPart>
    <w:docPart>
      <w:docPartPr>
        <w:name w:val="4A8CCE7477634FAFA0F34F506E43EBD5"/>
        <w:category>
          <w:name w:val="常规"/>
          <w:gallery w:val="placeholder"/>
        </w:category>
        <w:types>
          <w:type w:val="bbPlcHdr"/>
        </w:types>
        <w:behaviors>
          <w:behavior w:val="content"/>
        </w:behaviors>
        <w:guid w:val="{04D161C7-13B6-43D3-9F78-644C6862B874}"/>
      </w:docPartPr>
      <w:docPartBody>
        <w:p w:rsidR="009215F1" w:rsidRDefault="008E7670" w:rsidP="008E7670">
          <w:pPr>
            <w:pStyle w:val="4A8CCE7477634FAFA0F34F506E43EBD5"/>
          </w:pPr>
          <w:r w:rsidRPr="00261BF4">
            <w:rPr>
              <w:rStyle w:val="placeholder1Char"/>
            </w:rPr>
            <w:t>______</w:t>
          </w:r>
        </w:p>
      </w:docPartBody>
    </w:docPart>
    <w:docPart>
      <w:docPartPr>
        <w:name w:val="754407CAC998418AA2B5D8FFF8154E7C"/>
        <w:category>
          <w:name w:val="常规"/>
          <w:gallery w:val="placeholder"/>
        </w:category>
        <w:types>
          <w:type w:val="bbPlcHdr"/>
        </w:types>
        <w:behaviors>
          <w:behavior w:val="content"/>
        </w:behaviors>
        <w:guid w:val="{26403D3F-D4A9-4EDC-84E1-E8AD3D6FD658}"/>
      </w:docPartPr>
      <w:docPartBody>
        <w:p w:rsidR="009215F1" w:rsidRDefault="008E7670" w:rsidP="008E7670">
          <w:pPr>
            <w:pStyle w:val="754407CAC998418AA2B5D8FFF8154E7C"/>
          </w:pPr>
          <w:r w:rsidRPr="00261BF4">
            <w:rPr>
              <w:rStyle w:val="placeholder1Char"/>
            </w:rPr>
            <w:t>__________</w:t>
          </w:r>
        </w:p>
      </w:docPartBody>
    </w:docPart>
    <w:docPart>
      <w:docPartPr>
        <w:name w:val="AF7F2C12B7BF48309406EB05A651BA57"/>
        <w:category>
          <w:name w:val="常规"/>
          <w:gallery w:val="placeholder"/>
        </w:category>
        <w:types>
          <w:type w:val="bbPlcHdr"/>
        </w:types>
        <w:behaviors>
          <w:behavior w:val="content"/>
        </w:behaviors>
        <w:guid w:val="{092776C3-0D49-4AFF-AFBB-13E473DD7008}"/>
      </w:docPartPr>
      <w:docPartBody>
        <w:p w:rsidR="009215F1" w:rsidRDefault="008E7670" w:rsidP="008E7670">
          <w:pPr>
            <w:pStyle w:val="AF7F2C12B7BF48309406EB05A651BA57"/>
          </w:pPr>
          <w:r w:rsidRPr="005A4913">
            <w:rPr>
              <w:rStyle w:val="placeholder1Char"/>
              <w:rFonts w:hint="eastAsia"/>
            </w:rPr>
            <w:t>选择</w:t>
          </w:r>
        </w:p>
      </w:docPartBody>
    </w:docPart>
    <w:docPart>
      <w:docPartPr>
        <w:name w:val="375ADF6D6617466BA08F001BF90B38B5"/>
        <w:category>
          <w:name w:val="常规"/>
          <w:gallery w:val="placeholder"/>
        </w:category>
        <w:types>
          <w:type w:val="bbPlcHdr"/>
        </w:types>
        <w:behaviors>
          <w:behavior w:val="content"/>
        </w:behaviors>
        <w:guid w:val="{12A3DDA2-40DE-432F-9787-9C5F00F0AF4A}"/>
      </w:docPartPr>
      <w:docPartBody>
        <w:p w:rsidR="009215F1" w:rsidRDefault="008E7670" w:rsidP="008E7670">
          <w:pPr>
            <w:pStyle w:val="375ADF6D6617466BA08F001BF90B38B5"/>
          </w:pPr>
          <w:r w:rsidRPr="00F254F3">
            <w:rPr>
              <w:rStyle w:val="a3"/>
              <w:rFonts w:hint="eastAsia"/>
            </w:rPr>
            <w:t>单击此处输入文字。</w:t>
          </w:r>
        </w:p>
      </w:docPartBody>
    </w:docPart>
    <w:docPart>
      <w:docPartPr>
        <w:name w:val="F523A028B36048BFB58F26D41E394C18"/>
        <w:category>
          <w:name w:val="常规"/>
          <w:gallery w:val="placeholder"/>
        </w:category>
        <w:types>
          <w:type w:val="bbPlcHdr"/>
        </w:types>
        <w:behaviors>
          <w:behavior w:val="content"/>
        </w:behaviors>
        <w:guid w:val="{416A6B34-5B0B-481F-8EB1-9A1C57EBEB37}"/>
      </w:docPartPr>
      <w:docPartBody>
        <w:p w:rsidR="009215F1" w:rsidRDefault="008E7670" w:rsidP="008E7670">
          <w:pPr>
            <w:pStyle w:val="F523A028B36048BFB58F26D41E394C18"/>
          </w:pPr>
          <w:r w:rsidRPr="00261BF4">
            <w:rPr>
              <w:rStyle w:val="placeholder1Char"/>
            </w:rPr>
            <w:t>_________</w:t>
          </w:r>
        </w:p>
      </w:docPartBody>
    </w:docPart>
    <w:docPart>
      <w:docPartPr>
        <w:name w:val="31780B221ED54C4C987942CCDDAC6709"/>
        <w:category>
          <w:name w:val="常规"/>
          <w:gallery w:val="placeholder"/>
        </w:category>
        <w:types>
          <w:type w:val="bbPlcHdr"/>
        </w:types>
        <w:behaviors>
          <w:behavior w:val="content"/>
        </w:behaviors>
        <w:guid w:val="{4A8BD46F-681A-40BF-9312-F01D7BAC0B70}"/>
      </w:docPartPr>
      <w:docPartBody>
        <w:p w:rsidR="009215F1" w:rsidRDefault="008E7670" w:rsidP="008E7670">
          <w:pPr>
            <w:pStyle w:val="31780B221ED54C4C987942CCDDAC6709"/>
          </w:pPr>
          <w:r w:rsidRPr="00261BF4">
            <w:rPr>
              <w:rStyle w:val="placeholder1Char"/>
            </w:rPr>
            <w:t>__________</w:t>
          </w:r>
        </w:p>
      </w:docPartBody>
    </w:docPart>
    <w:docPart>
      <w:docPartPr>
        <w:name w:val="36F3AC9CEF884A39B3B1AFBC45536445"/>
        <w:category>
          <w:name w:val="常规"/>
          <w:gallery w:val="placeholder"/>
        </w:category>
        <w:types>
          <w:type w:val="bbPlcHdr"/>
        </w:types>
        <w:behaviors>
          <w:behavior w:val="content"/>
        </w:behaviors>
        <w:guid w:val="{CD7AA6EF-B36F-4157-B7F8-C93D6D304DB8}"/>
      </w:docPartPr>
      <w:docPartBody>
        <w:p w:rsidR="009215F1" w:rsidRDefault="008E7670" w:rsidP="008E7670">
          <w:pPr>
            <w:pStyle w:val="36F3AC9CEF884A39B3B1AFBC45536445"/>
          </w:pPr>
          <w:r w:rsidRPr="00261BF4">
            <w:rPr>
              <w:rStyle w:val="placeholder2Char"/>
              <w:rFonts w:hint="eastAsia"/>
            </w:rPr>
            <w:t>选择</w:t>
          </w:r>
        </w:p>
      </w:docPartBody>
    </w:docPart>
    <w:docPart>
      <w:docPartPr>
        <w:name w:val="6F0F98A53D4E47259C24B09AA7FE47B4"/>
        <w:category>
          <w:name w:val="常规"/>
          <w:gallery w:val="placeholder"/>
        </w:category>
        <w:types>
          <w:type w:val="bbPlcHdr"/>
        </w:types>
        <w:behaviors>
          <w:behavior w:val="content"/>
        </w:behaviors>
        <w:guid w:val="{FEBED8F9-9D87-444B-A018-3A7DD7BF642B}"/>
      </w:docPartPr>
      <w:docPartBody>
        <w:p w:rsidR="009215F1" w:rsidRDefault="008E7670" w:rsidP="008E7670">
          <w:pPr>
            <w:pStyle w:val="6F0F98A53D4E47259C24B09AA7FE47B4"/>
          </w:pPr>
          <w:r w:rsidRPr="00261BF4">
            <w:rPr>
              <w:rStyle w:val="placeholder1Char"/>
              <w:rFonts w:hint="eastAsia"/>
            </w:rPr>
            <w:t>____</w:t>
          </w:r>
        </w:p>
      </w:docPartBody>
    </w:docPart>
    <w:docPart>
      <w:docPartPr>
        <w:name w:val="8B0DF71815174D38B48EDA3FCA1A8E5A"/>
        <w:category>
          <w:name w:val="常规"/>
          <w:gallery w:val="placeholder"/>
        </w:category>
        <w:types>
          <w:type w:val="bbPlcHdr"/>
        </w:types>
        <w:behaviors>
          <w:behavior w:val="content"/>
        </w:behaviors>
        <w:guid w:val="{CD55C82A-B46D-4AAB-9A78-6E6A9B595C03}"/>
      </w:docPartPr>
      <w:docPartBody>
        <w:p w:rsidR="009215F1" w:rsidRDefault="008E7670" w:rsidP="008E7670">
          <w:pPr>
            <w:pStyle w:val="8B0DF71815174D38B48EDA3FCA1A8E5A"/>
          </w:pPr>
          <w:r w:rsidRPr="00261BF4">
            <w:rPr>
              <w:rStyle w:val="placeholder1Char"/>
            </w:rPr>
            <w:t>______</w:t>
          </w:r>
        </w:p>
      </w:docPartBody>
    </w:docPart>
    <w:docPart>
      <w:docPartPr>
        <w:name w:val="C50556E7D3F54C74AB0A665E1624DB95"/>
        <w:category>
          <w:name w:val="常规"/>
          <w:gallery w:val="placeholder"/>
        </w:category>
        <w:types>
          <w:type w:val="bbPlcHdr"/>
        </w:types>
        <w:behaviors>
          <w:behavior w:val="content"/>
        </w:behaviors>
        <w:guid w:val="{797F051D-3EEC-4003-A35D-1A95FF4F5907}"/>
      </w:docPartPr>
      <w:docPartBody>
        <w:p w:rsidR="009215F1" w:rsidRDefault="008E7670" w:rsidP="008E7670">
          <w:pPr>
            <w:pStyle w:val="C50556E7D3F54C74AB0A665E1624DB95"/>
          </w:pPr>
          <w:r w:rsidRPr="00261BF4">
            <w:rPr>
              <w:rStyle w:val="placeholder1Char"/>
            </w:rPr>
            <w:t>__________</w:t>
          </w:r>
        </w:p>
      </w:docPartBody>
    </w:docPart>
    <w:docPart>
      <w:docPartPr>
        <w:name w:val="709B768E395A41F1AC5F34E3C5696C25"/>
        <w:category>
          <w:name w:val="常规"/>
          <w:gallery w:val="placeholder"/>
        </w:category>
        <w:types>
          <w:type w:val="bbPlcHdr"/>
        </w:types>
        <w:behaviors>
          <w:behavior w:val="content"/>
        </w:behaviors>
        <w:guid w:val="{C00D7D46-B758-4218-8E95-19AE2689F702}"/>
      </w:docPartPr>
      <w:docPartBody>
        <w:p w:rsidR="009215F1" w:rsidRDefault="008E7670" w:rsidP="008E7670">
          <w:pPr>
            <w:pStyle w:val="709B768E395A41F1AC5F34E3C5696C25"/>
          </w:pPr>
          <w:r w:rsidRPr="005A4913">
            <w:rPr>
              <w:rStyle w:val="placeholder1Char"/>
              <w:rFonts w:hint="eastAsia"/>
            </w:rPr>
            <w:t>选择</w:t>
          </w:r>
        </w:p>
      </w:docPartBody>
    </w:docPart>
    <w:docPart>
      <w:docPartPr>
        <w:name w:val="65CE8E740773479682450B555371F0A7"/>
        <w:category>
          <w:name w:val="常规"/>
          <w:gallery w:val="placeholder"/>
        </w:category>
        <w:types>
          <w:type w:val="bbPlcHdr"/>
        </w:types>
        <w:behaviors>
          <w:behavior w:val="content"/>
        </w:behaviors>
        <w:guid w:val="{E1AF8D81-0F77-49AE-B801-D7A5145ECE08}"/>
      </w:docPartPr>
      <w:docPartBody>
        <w:p w:rsidR="009215F1" w:rsidRDefault="008E7670" w:rsidP="008E7670">
          <w:pPr>
            <w:pStyle w:val="65CE8E740773479682450B555371F0A7"/>
          </w:pPr>
          <w:r w:rsidRPr="00F254F3">
            <w:rPr>
              <w:rStyle w:val="a3"/>
              <w:rFonts w:hint="eastAsia"/>
            </w:rPr>
            <w:t>单击此处输入文字。</w:t>
          </w:r>
        </w:p>
      </w:docPartBody>
    </w:docPart>
    <w:docPart>
      <w:docPartPr>
        <w:name w:val="DB2E1086C6164461AF59C096DBBE6099"/>
        <w:category>
          <w:name w:val="常规"/>
          <w:gallery w:val="placeholder"/>
        </w:category>
        <w:types>
          <w:type w:val="bbPlcHdr"/>
        </w:types>
        <w:behaviors>
          <w:behavior w:val="content"/>
        </w:behaviors>
        <w:guid w:val="{CD45DAD4-99D5-49FB-BA02-6712D557C009}"/>
      </w:docPartPr>
      <w:docPartBody>
        <w:p w:rsidR="009215F1" w:rsidRDefault="008E7670" w:rsidP="008E7670">
          <w:pPr>
            <w:pStyle w:val="DB2E1086C6164461AF59C096DBBE6099"/>
          </w:pPr>
          <w:r w:rsidRPr="00261BF4">
            <w:rPr>
              <w:rStyle w:val="placeholder1Char"/>
            </w:rPr>
            <w:t>_________</w:t>
          </w:r>
        </w:p>
      </w:docPartBody>
    </w:docPart>
    <w:docPart>
      <w:docPartPr>
        <w:name w:val="8876DD57817F4580B68551422A79DAFB"/>
        <w:category>
          <w:name w:val="常规"/>
          <w:gallery w:val="placeholder"/>
        </w:category>
        <w:types>
          <w:type w:val="bbPlcHdr"/>
        </w:types>
        <w:behaviors>
          <w:behavior w:val="content"/>
        </w:behaviors>
        <w:guid w:val="{16A99F21-653B-4B63-8DC0-00CD3C3B4F5D}"/>
      </w:docPartPr>
      <w:docPartBody>
        <w:p w:rsidR="009215F1" w:rsidRDefault="008E7670" w:rsidP="008E7670">
          <w:pPr>
            <w:pStyle w:val="8876DD57817F4580B68551422A79DAFB"/>
          </w:pPr>
          <w:r w:rsidRPr="00261BF4">
            <w:rPr>
              <w:rStyle w:val="placeholder1Char"/>
            </w:rPr>
            <w:t>__________</w:t>
          </w:r>
        </w:p>
      </w:docPartBody>
    </w:docPart>
    <w:docPart>
      <w:docPartPr>
        <w:name w:val="EE273D62332141BF802B1FF4B27B4703"/>
        <w:category>
          <w:name w:val="常规"/>
          <w:gallery w:val="placeholder"/>
        </w:category>
        <w:types>
          <w:type w:val="bbPlcHdr"/>
        </w:types>
        <w:behaviors>
          <w:behavior w:val="content"/>
        </w:behaviors>
        <w:guid w:val="{83EA9532-1C4B-47A6-8658-9DFB0D46E5D4}"/>
      </w:docPartPr>
      <w:docPartBody>
        <w:p w:rsidR="009215F1" w:rsidRDefault="008E7670" w:rsidP="008E7670">
          <w:pPr>
            <w:pStyle w:val="EE273D62332141BF802B1FF4B27B4703"/>
          </w:pPr>
          <w:r w:rsidRPr="00261BF4">
            <w:rPr>
              <w:rStyle w:val="placeholder2Char"/>
              <w:rFonts w:hint="eastAsia"/>
            </w:rPr>
            <w:t>选择</w:t>
          </w:r>
        </w:p>
      </w:docPartBody>
    </w:docPart>
    <w:docPart>
      <w:docPartPr>
        <w:name w:val="4EB158D809564B9E9D446032A79222E1"/>
        <w:category>
          <w:name w:val="常规"/>
          <w:gallery w:val="placeholder"/>
        </w:category>
        <w:types>
          <w:type w:val="bbPlcHdr"/>
        </w:types>
        <w:behaviors>
          <w:behavior w:val="content"/>
        </w:behaviors>
        <w:guid w:val="{D718A64F-1818-43CE-900D-31B1951A1595}"/>
      </w:docPartPr>
      <w:docPartBody>
        <w:p w:rsidR="009215F1" w:rsidRDefault="008E7670" w:rsidP="008E7670">
          <w:pPr>
            <w:pStyle w:val="4EB158D809564B9E9D446032A79222E1"/>
          </w:pPr>
          <w:r w:rsidRPr="00261BF4">
            <w:rPr>
              <w:rStyle w:val="placeholder1Char"/>
              <w:rFonts w:hint="eastAsia"/>
            </w:rPr>
            <w:t>____</w:t>
          </w:r>
        </w:p>
      </w:docPartBody>
    </w:docPart>
    <w:docPart>
      <w:docPartPr>
        <w:name w:val="2B3DD3A75EBD42FC9295E491653A7F86"/>
        <w:category>
          <w:name w:val="常规"/>
          <w:gallery w:val="placeholder"/>
        </w:category>
        <w:types>
          <w:type w:val="bbPlcHdr"/>
        </w:types>
        <w:behaviors>
          <w:behavior w:val="content"/>
        </w:behaviors>
        <w:guid w:val="{B2AB6C3E-3402-46C3-BBAD-474F5AEB5530}"/>
      </w:docPartPr>
      <w:docPartBody>
        <w:p w:rsidR="009215F1" w:rsidRDefault="008E7670" w:rsidP="008E7670">
          <w:pPr>
            <w:pStyle w:val="2B3DD3A75EBD42FC9295E491653A7F86"/>
          </w:pPr>
          <w:r w:rsidRPr="00261BF4">
            <w:rPr>
              <w:rStyle w:val="placeholder1Char"/>
            </w:rPr>
            <w:t>______</w:t>
          </w:r>
        </w:p>
      </w:docPartBody>
    </w:docPart>
    <w:docPart>
      <w:docPartPr>
        <w:name w:val="730CB0A283784A128DA82FF1A62DDCD0"/>
        <w:category>
          <w:name w:val="常规"/>
          <w:gallery w:val="placeholder"/>
        </w:category>
        <w:types>
          <w:type w:val="bbPlcHdr"/>
        </w:types>
        <w:behaviors>
          <w:behavior w:val="content"/>
        </w:behaviors>
        <w:guid w:val="{19D35F2E-C4D9-4489-B5BC-5CF9A7725AE1}"/>
      </w:docPartPr>
      <w:docPartBody>
        <w:p w:rsidR="009215F1" w:rsidRDefault="008E7670" w:rsidP="008E7670">
          <w:pPr>
            <w:pStyle w:val="730CB0A283784A128DA82FF1A62DDCD0"/>
          </w:pPr>
          <w:r w:rsidRPr="00261BF4">
            <w:rPr>
              <w:rStyle w:val="placeholder1Char"/>
            </w:rPr>
            <w:t>__________</w:t>
          </w:r>
        </w:p>
      </w:docPartBody>
    </w:docPart>
    <w:docPart>
      <w:docPartPr>
        <w:name w:val="E3C1040FE17C46A3AACA09B46B2BDA36"/>
        <w:category>
          <w:name w:val="常规"/>
          <w:gallery w:val="placeholder"/>
        </w:category>
        <w:types>
          <w:type w:val="bbPlcHdr"/>
        </w:types>
        <w:behaviors>
          <w:behavior w:val="content"/>
        </w:behaviors>
        <w:guid w:val="{3D84AA91-9C5F-4B7D-8461-AA5F226BA4AA}"/>
      </w:docPartPr>
      <w:docPartBody>
        <w:p w:rsidR="009215F1" w:rsidRDefault="008E7670" w:rsidP="008E7670">
          <w:pPr>
            <w:pStyle w:val="E3C1040FE17C46A3AACA09B46B2BDA36"/>
          </w:pPr>
          <w:r w:rsidRPr="005A4913">
            <w:rPr>
              <w:rStyle w:val="placeholder1Char"/>
              <w:rFonts w:hint="eastAsia"/>
            </w:rPr>
            <w:t>选择</w:t>
          </w:r>
        </w:p>
      </w:docPartBody>
    </w:docPart>
    <w:docPart>
      <w:docPartPr>
        <w:name w:val="D1E9D380666649A1928786B4BDE90056"/>
        <w:category>
          <w:name w:val="常规"/>
          <w:gallery w:val="placeholder"/>
        </w:category>
        <w:types>
          <w:type w:val="bbPlcHdr"/>
        </w:types>
        <w:behaviors>
          <w:behavior w:val="content"/>
        </w:behaviors>
        <w:guid w:val="{D3C9C040-7144-4840-B9D8-9916C3AE519E}"/>
      </w:docPartPr>
      <w:docPartBody>
        <w:p w:rsidR="009215F1" w:rsidRDefault="008E7670" w:rsidP="008E7670">
          <w:pPr>
            <w:pStyle w:val="D1E9D380666649A1928786B4BDE90056"/>
          </w:pPr>
          <w:r w:rsidRPr="00F254F3">
            <w:rPr>
              <w:rStyle w:val="a3"/>
              <w:rFonts w:hint="eastAsia"/>
            </w:rPr>
            <w:t>单击此处输入文字。</w:t>
          </w:r>
        </w:p>
      </w:docPartBody>
    </w:docPart>
    <w:docPart>
      <w:docPartPr>
        <w:name w:val="75B682DF6009488AB2E0DBE9D88A212A"/>
        <w:category>
          <w:name w:val="常规"/>
          <w:gallery w:val="placeholder"/>
        </w:category>
        <w:types>
          <w:type w:val="bbPlcHdr"/>
        </w:types>
        <w:behaviors>
          <w:behavior w:val="content"/>
        </w:behaviors>
        <w:guid w:val="{5971B9F7-D131-4E9C-B4FF-4A693C00F0FB}"/>
      </w:docPartPr>
      <w:docPartBody>
        <w:p w:rsidR="009215F1" w:rsidRDefault="008E7670" w:rsidP="008E7670">
          <w:pPr>
            <w:pStyle w:val="75B682DF6009488AB2E0DBE9D88A212A"/>
          </w:pPr>
          <w:r w:rsidRPr="00261BF4">
            <w:rPr>
              <w:rStyle w:val="placeholder1Char"/>
            </w:rPr>
            <w:t>_________</w:t>
          </w:r>
        </w:p>
      </w:docPartBody>
    </w:docPart>
    <w:docPart>
      <w:docPartPr>
        <w:name w:val="425888F5A8C6449C93F9FA128C0B4A54"/>
        <w:category>
          <w:name w:val="常规"/>
          <w:gallery w:val="placeholder"/>
        </w:category>
        <w:types>
          <w:type w:val="bbPlcHdr"/>
        </w:types>
        <w:behaviors>
          <w:behavior w:val="content"/>
        </w:behaviors>
        <w:guid w:val="{C1F742AE-9F3A-41C3-BE16-6B029652F1AF}"/>
      </w:docPartPr>
      <w:docPartBody>
        <w:p w:rsidR="009215F1" w:rsidRDefault="008E7670" w:rsidP="008E7670">
          <w:pPr>
            <w:pStyle w:val="425888F5A8C6449C93F9FA128C0B4A54"/>
          </w:pPr>
          <w:r w:rsidRPr="00261BF4">
            <w:rPr>
              <w:rStyle w:val="placeholder1Char"/>
            </w:rPr>
            <w:t>__________</w:t>
          </w:r>
        </w:p>
      </w:docPartBody>
    </w:docPart>
    <w:docPart>
      <w:docPartPr>
        <w:name w:val="7B047DFDA0674F148C62F03B34175608"/>
        <w:category>
          <w:name w:val="常规"/>
          <w:gallery w:val="placeholder"/>
        </w:category>
        <w:types>
          <w:type w:val="bbPlcHdr"/>
        </w:types>
        <w:behaviors>
          <w:behavior w:val="content"/>
        </w:behaviors>
        <w:guid w:val="{D61EF037-AB44-49A9-8653-3C7894073F07}"/>
      </w:docPartPr>
      <w:docPartBody>
        <w:p w:rsidR="009215F1" w:rsidRDefault="008E7670" w:rsidP="008E7670">
          <w:pPr>
            <w:pStyle w:val="7B047DFDA0674F148C62F03B34175608"/>
          </w:pPr>
          <w:r w:rsidRPr="00261BF4">
            <w:rPr>
              <w:rStyle w:val="placeholder2Char"/>
              <w:rFonts w:hint="eastAsia"/>
            </w:rPr>
            <w:t>选择</w:t>
          </w:r>
        </w:p>
      </w:docPartBody>
    </w:docPart>
    <w:docPart>
      <w:docPartPr>
        <w:name w:val="4797920D8F2F42BC8D83B6905C567D1F"/>
        <w:category>
          <w:name w:val="常规"/>
          <w:gallery w:val="placeholder"/>
        </w:category>
        <w:types>
          <w:type w:val="bbPlcHdr"/>
        </w:types>
        <w:behaviors>
          <w:behavior w:val="content"/>
        </w:behaviors>
        <w:guid w:val="{C13C5D23-D08F-4258-840D-467F06F63700}"/>
      </w:docPartPr>
      <w:docPartBody>
        <w:p w:rsidR="009215F1" w:rsidRDefault="008E7670" w:rsidP="008E7670">
          <w:pPr>
            <w:pStyle w:val="4797920D8F2F42BC8D83B6905C567D1F"/>
          </w:pPr>
          <w:r w:rsidRPr="00261BF4">
            <w:rPr>
              <w:rStyle w:val="placeholder1Char"/>
              <w:rFonts w:hint="eastAsia"/>
            </w:rPr>
            <w:t>____</w:t>
          </w:r>
        </w:p>
      </w:docPartBody>
    </w:docPart>
    <w:docPart>
      <w:docPartPr>
        <w:name w:val="2F8FE0007B354F1B94470A9DAFA08734"/>
        <w:category>
          <w:name w:val="常规"/>
          <w:gallery w:val="placeholder"/>
        </w:category>
        <w:types>
          <w:type w:val="bbPlcHdr"/>
        </w:types>
        <w:behaviors>
          <w:behavior w:val="content"/>
        </w:behaviors>
        <w:guid w:val="{4DEF8067-B387-4948-8447-84993B714611}"/>
      </w:docPartPr>
      <w:docPartBody>
        <w:p w:rsidR="009215F1" w:rsidRDefault="008E7670" w:rsidP="008E7670">
          <w:pPr>
            <w:pStyle w:val="2F8FE0007B354F1B94470A9DAFA08734"/>
          </w:pPr>
          <w:r w:rsidRPr="00261BF4">
            <w:rPr>
              <w:rStyle w:val="placeholder1Char"/>
            </w:rPr>
            <w:t>______</w:t>
          </w:r>
        </w:p>
      </w:docPartBody>
    </w:docPart>
    <w:docPart>
      <w:docPartPr>
        <w:name w:val="5B221C92B5934AB1834F79778E23B225"/>
        <w:category>
          <w:name w:val="常规"/>
          <w:gallery w:val="placeholder"/>
        </w:category>
        <w:types>
          <w:type w:val="bbPlcHdr"/>
        </w:types>
        <w:behaviors>
          <w:behavior w:val="content"/>
        </w:behaviors>
        <w:guid w:val="{F4DEBD9B-EF37-4F68-8F48-A3D1D0CFF89F}"/>
      </w:docPartPr>
      <w:docPartBody>
        <w:p w:rsidR="009215F1" w:rsidRDefault="008E7670" w:rsidP="008E7670">
          <w:pPr>
            <w:pStyle w:val="5B221C92B5934AB1834F79778E23B225"/>
          </w:pPr>
          <w:r w:rsidRPr="00261BF4">
            <w:rPr>
              <w:rStyle w:val="placeholder1Char"/>
            </w:rPr>
            <w:t>__________</w:t>
          </w:r>
        </w:p>
      </w:docPartBody>
    </w:docPart>
    <w:docPart>
      <w:docPartPr>
        <w:name w:val="DE8576EE54674244AB031840E44E1B2D"/>
        <w:category>
          <w:name w:val="常规"/>
          <w:gallery w:val="placeholder"/>
        </w:category>
        <w:types>
          <w:type w:val="bbPlcHdr"/>
        </w:types>
        <w:behaviors>
          <w:behavior w:val="content"/>
        </w:behaviors>
        <w:guid w:val="{248916E6-DD63-4FF7-A2D0-FFACFB658B04}"/>
      </w:docPartPr>
      <w:docPartBody>
        <w:p w:rsidR="009215F1" w:rsidRDefault="008E7670" w:rsidP="008E7670">
          <w:pPr>
            <w:pStyle w:val="DE8576EE54674244AB031840E44E1B2D"/>
          </w:pPr>
          <w:r w:rsidRPr="005A4913">
            <w:rPr>
              <w:rStyle w:val="placeholder1Char"/>
              <w:rFonts w:hint="eastAsia"/>
            </w:rPr>
            <w:t>选择</w:t>
          </w:r>
        </w:p>
      </w:docPartBody>
    </w:docPart>
    <w:docPart>
      <w:docPartPr>
        <w:name w:val="2C7629CBAC3B4EFA8E8680A24DB0A29C"/>
        <w:category>
          <w:name w:val="常规"/>
          <w:gallery w:val="placeholder"/>
        </w:category>
        <w:types>
          <w:type w:val="bbPlcHdr"/>
        </w:types>
        <w:behaviors>
          <w:behavior w:val="content"/>
        </w:behaviors>
        <w:guid w:val="{8A2DF4E0-3CCA-46F2-B553-4203193FAA4A}"/>
      </w:docPartPr>
      <w:docPartBody>
        <w:p w:rsidR="009215F1" w:rsidRDefault="009215F1" w:rsidP="009215F1">
          <w:pPr>
            <w:pStyle w:val="2C7629CBAC3B4EFA8E8680A24DB0A29C"/>
          </w:pPr>
          <w:r w:rsidRPr="00F254F3">
            <w:rPr>
              <w:rStyle w:val="a3"/>
              <w:rFonts w:hint="eastAsia"/>
            </w:rPr>
            <w:t>单击此处输入文字。</w:t>
          </w:r>
        </w:p>
      </w:docPartBody>
    </w:docPart>
    <w:docPart>
      <w:docPartPr>
        <w:name w:val="ECDEE27DFD1A499FAEA7CC80380B300F"/>
        <w:category>
          <w:name w:val="常规"/>
          <w:gallery w:val="placeholder"/>
        </w:category>
        <w:types>
          <w:type w:val="bbPlcHdr"/>
        </w:types>
        <w:behaviors>
          <w:behavior w:val="content"/>
        </w:behaviors>
        <w:guid w:val="{18341FD6-0C4A-4278-AD52-B3F84D3CC746}"/>
      </w:docPartPr>
      <w:docPartBody>
        <w:p w:rsidR="009215F1" w:rsidRDefault="009215F1" w:rsidP="009215F1">
          <w:pPr>
            <w:pStyle w:val="ECDEE27DFD1A499FAEA7CC80380B300F"/>
          </w:pPr>
          <w:r w:rsidRPr="00261BF4">
            <w:rPr>
              <w:rStyle w:val="placeholder1Char"/>
            </w:rPr>
            <w:t>_________</w:t>
          </w:r>
        </w:p>
      </w:docPartBody>
    </w:docPart>
    <w:docPart>
      <w:docPartPr>
        <w:name w:val="7C55681FDEEB42CDA01BB0273BD47905"/>
        <w:category>
          <w:name w:val="常规"/>
          <w:gallery w:val="placeholder"/>
        </w:category>
        <w:types>
          <w:type w:val="bbPlcHdr"/>
        </w:types>
        <w:behaviors>
          <w:behavior w:val="content"/>
        </w:behaviors>
        <w:guid w:val="{47E5D874-6C62-483E-80E0-F5FF58E0BC0D}"/>
      </w:docPartPr>
      <w:docPartBody>
        <w:p w:rsidR="009215F1" w:rsidRDefault="009215F1" w:rsidP="009215F1">
          <w:pPr>
            <w:pStyle w:val="7C55681FDEEB42CDA01BB0273BD47905"/>
          </w:pPr>
          <w:r w:rsidRPr="00261BF4">
            <w:rPr>
              <w:rStyle w:val="placeholder1Char"/>
            </w:rPr>
            <w:t>__________</w:t>
          </w:r>
        </w:p>
      </w:docPartBody>
    </w:docPart>
    <w:docPart>
      <w:docPartPr>
        <w:name w:val="ED22A592E65F4819A732E5D8DFBC21EA"/>
        <w:category>
          <w:name w:val="常规"/>
          <w:gallery w:val="placeholder"/>
        </w:category>
        <w:types>
          <w:type w:val="bbPlcHdr"/>
        </w:types>
        <w:behaviors>
          <w:behavior w:val="content"/>
        </w:behaviors>
        <w:guid w:val="{691584D6-AEB1-464C-AF1D-2C61D648C8D5}"/>
      </w:docPartPr>
      <w:docPartBody>
        <w:p w:rsidR="009215F1" w:rsidRDefault="009215F1" w:rsidP="009215F1">
          <w:pPr>
            <w:pStyle w:val="ED22A592E65F4819A732E5D8DFBC21EA"/>
          </w:pPr>
          <w:r w:rsidRPr="00261BF4">
            <w:rPr>
              <w:rStyle w:val="placeholder2Char"/>
              <w:rFonts w:hint="eastAsia"/>
            </w:rPr>
            <w:t>选择</w:t>
          </w:r>
        </w:p>
      </w:docPartBody>
    </w:docPart>
    <w:docPart>
      <w:docPartPr>
        <w:name w:val="CF05280B8B3F4434A66805EE575C4CBA"/>
        <w:category>
          <w:name w:val="常规"/>
          <w:gallery w:val="placeholder"/>
        </w:category>
        <w:types>
          <w:type w:val="bbPlcHdr"/>
        </w:types>
        <w:behaviors>
          <w:behavior w:val="content"/>
        </w:behaviors>
        <w:guid w:val="{1F977093-4F05-407E-98E3-079A45D75245}"/>
      </w:docPartPr>
      <w:docPartBody>
        <w:p w:rsidR="009215F1" w:rsidRDefault="009215F1" w:rsidP="009215F1">
          <w:pPr>
            <w:pStyle w:val="CF05280B8B3F4434A66805EE575C4CBA"/>
          </w:pPr>
          <w:r w:rsidRPr="00261BF4">
            <w:rPr>
              <w:rStyle w:val="placeholder1Char"/>
              <w:rFonts w:hint="eastAsia"/>
            </w:rPr>
            <w:t>____</w:t>
          </w:r>
        </w:p>
      </w:docPartBody>
    </w:docPart>
    <w:docPart>
      <w:docPartPr>
        <w:name w:val="1A5CAB242CC3438A9AC1A30949763C31"/>
        <w:category>
          <w:name w:val="常规"/>
          <w:gallery w:val="placeholder"/>
        </w:category>
        <w:types>
          <w:type w:val="bbPlcHdr"/>
        </w:types>
        <w:behaviors>
          <w:behavior w:val="content"/>
        </w:behaviors>
        <w:guid w:val="{6F2E9781-F0AB-489C-81B0-D631C81183BE}"/>
      </w:docPartPr>
      <w:docPartBody>
        <w:p w:rsidR="009215F1" w:rsidRDefault="009215F1" w:rsidP="009215F1">
          <w:pPr>
            <w:pStyle w:val="1A5CAB242CC3438A9AC1A30949763C31"/>
          </w:pPr>
          <w:r w:rsidRPr="00261BF4">
            <w:rPr>
              <w:rStyle w:val="placeholder1Char"/>
            </w:rPr>
            <w:t>______</w:t>
          </w:r>
        </w:p>
      </w:docPartBody>
    </w:docPart>
    <w:docPart>
      <w:docPartPr>
        <w:name w:val="F5F82C4C243B40A8B75384030B36CBE8"/>
        <w:category>
          <w:name w:val="常规"/>
          <w:gallery w:val="placeholder"/>
        </w:category>
        <w:types>
          <w:type w:val="bbPlcHdr"/>
        </w:types>
        <w:behaviors>
          <w:behavior w:val="content"/>
        </w:behaviors>
        <w:guid w:val="{47990BB7-FA2D-4EE7-9C63-649C3DDBB70E}"/>
      </w:docPartPr>
      <w:docPartBody>
        <w:p w:rsidR="009215F1" w:rsidRDefault="009215F1" w:rsidP="009215F1">
          <w:pPr>
            <w:pStyle w:val="F5F82C4C243B40A8B75384030B36CBE8"/>
          </w:pPr>
          <w:r w:rsidRPr="00261BF4">
            <w:rPr>
              <w:rStyle w:val="placeholder1Char"/>
            </w:rPr>
            <w:t>__________</w:t>
          </w:r>
        </w:p>
      </w:docPartBody>
    </w:docPart>
    <w:docPart>
      <w:docPartPr>
        <w:name w:val="86CA6918DBE140709AD7D67C1C53A755"/>
        <w:category>
          <w:name w:val="常规"/>
          <w:gallery w:val="placeholder"/>
        </w:category>
        <w:types>
          <w:type w:val="bbPlcHdr"/>
        </w:types>
        <w:behaviors>
          <w:behavior w:val="content"/>
        </w:behaviors>
        <w:guid w:val="{6E802FA0-6254-4EA5-88E7-755E684A6795}"/>
      </w:docPartPr>
      <w:docPartBody>
        <w:p w:rsidR="009215F1" w:rsidRDefault="009215F1" w:rsidP="009215F1">
          <w:pPr>
            <w:pStyle w:val="86CA6918DBE140709AD7D67C1C53A755"/>
          </w:pPr>
          <w:r w:rsidRPr="005A4913">
            <w:rPr>
              <w:rStyle w:val="placeholder1Char"/>
              <w:rFonts w:hint="eastAsia"/>
            </w:rPr>
            <w:t>选择</w:t>
          </w:r>
        </w:p>
      </w:docPartBody>
    </w:docPart>
    <w:docPart>
      <w:docPartPr>
        <w:name w:val="62446C9F326141FDB535D33ECD091733"/>
        <w:category>
          <w:name w:val="常规"/>
          <w:gallery w:val="placeholder"/>
        </w:category>
        <w:types>
          <w:type w:val="bbPlcHdr"/>
        </w:types>
        <w:behaviors>
          <w:behavior w:val="content"/>
        </w:behaviors>
        <w:guid w:val="{8FAF8D9E-70B6-47BE-8F20-90DDEFF6F99F}"/>
      </w:docPartPr>
      <w:docPartBody>
        <w:p w:rsidR="009215F1" w:rsidRDefault="009215F1" w:rsidP="009215F1">
          <w:pPr>
            <w:pStyle w:val="62446C9F326141FDB535D33ECD091733"/>
          </w:pPr>
          <w:r w:rsidRPr="00F254F3">
            <w:rPr>
              <w:rStyle w:val="a3"/>
              <w:rFonts w:hint="eastAsia"/>
            </w:rPr>
            <w:t>单击此处输入文字。</w:t>
          </w:r>
        </w:p>
      </w:docPartBody>
    </w:docPart>
    <w:docPart>
      <w:docPartPr>
        <w:name w:val="58C92831FFE6479A88432DCACE4F869F"/>
        <w:category>
          <w:name w:val="常规"/>
          <w:gallery w:val="placeholder"/>
        </w:category>
        <w:types>
          <w:type w:val="bbPlcHdr"/>
        </w:types>
        <w:behaviors>
          <w:behavior w:val="content"/>
        </w:behaviors>
        <w:guid w:val="{6A96D13B-04CE-4515-A3F3-A962C321D40B}"/>
      </w:docPartPr>
      <w:docPartBody>
        <w:p w:rsidR="009215F1" w:rsidRDefault="009215F1" w:rsidP="009215F1">
          <w:pPr>
            <w:pStyle w:val="58C92831FFE6479A88432DCACE4F869F"/>
          </w:pPr>
          <w:r w:rsidRPr="00261BF4">
            <w:rPr>
              <w:rStyle w:val="placeholder1Char"/>
            </w:rPr>
            <w:t>_________</w:t>
          </w:r>
        </w:p>
      </w:docPartBody>
    </w:docPart>
    <w:docPart>
      <w:docPartPr>
        <w:name w:val="6B4CECFAD37B4D98A5BCCF31C1F4A1B4"/>
        <w:category>
          <w:name w:val="常规"/>
          <w:gallery w:val="placeholder"/>
        </w:category>
        <w:types>
          <w:type w:val="bbPlcHdr"/>
        </w:types>
        <w:behaviors>
          <w:behavior w:val="content"/>
        </w:behaviors>
        <w:guid w:val="{FA341FB0-9903-4FAC-8CCE-9775B1414862}"/>
      </w:docPartPr>
      <w:docPartBody>
        <w:p w:rsidR="009215F1" w:rsidRDefault="009215F1" w:rsidP="009215F1">
          <w:pPr>
            <w:pStyle w:val="6B4CECFAD37B4D98A5BCCF31C1F4A1B4"/>
          </w:pPr>
          <w:r w:rsidRPr="00261BF4">
            <w:rPr>
              <w:rStyle w:val="placeholder1Char"/>
            </w:rPr>
            <w:t>__________</w:t>
          </w:r>
        </w:p>
      </w:docPartBody>
    </w:docPart>
    <w:docPart>
      <w:docPartPr>
        <w:name w:val="CD724E6847924A3FB76077B5D4287820"/>
        <w:category>
          <w:name w:val="常规"/>
          <w:gallery w:val="placeholder"/>
        </w:category>
        <w:types>
          <w:type w:val="bbPlcHdr"/>
        </w:types>
        <w:behaviors>
          <w:behavior w:val="content"/>
        </w:behaviors>
        <w:guid w:val="{CA629D7B-619B-4AA1-BB66-C20B1D021470}"/>
      </w:docPartPr>
      <w:docPartBody>
        <w:p w:rsidR="009215F1" w:rsidRDefault="009215F1" w:rsidP="009215F1">
          <w:pPr>
            <w:pStyle w:val="CD724E6847924A3FB76077B5D4287820"/>
          </w:pPr>
          <w:r w:rsidRPr="00261BF4">
            <w:rPr>
              <w:rStyle w:val="placeholder2Char"/>
              <w:rFonts w:hint="eastAsia"/>
            </w:rPr>
            <w:t>选择</w:t>
          </w:r>
        </w:p>
      </w:docPartBody>
    </w:docPart>
    <w:docPart>
      <w:docPartPr>
        <w:name w:val="36B9F6574FA14A528B20856E84823AF6"/>
        <w:category>
          <w:name w:val="常规"/>
          <w:gallery w:val="placeholder"/>
        </w:category>
        <w:types>
          <w:type w:val="bbPlcHdr"/>
        </w:types>
        <w:behaviors>
          <w:behavior w:val="content"/>
        </w:behaviors>
        <w:guid w:val="{D1F6415F-7941-4F76-A8BC-7381AEAF340A}"/>
      </w:docPartPr>
      <w:docPartBody>
        <w:p w:rsidR="009215F1" w:rsidRDefault="009215F1" w:rsidP="009215F1">
          <w:pPr>
            <w:pStyle w:val="36B9F6574FA14A528B20856E84823AF6"/>
          </w:pPr>
          <w:r w:rsidRPr="00261BF4">
            <w:rPr>
              <w:rStyle w:val="placeholder1Char"/>
              <w:rFonts w:hint="eastAsia"/>
            </w:rPr>
            <w:t>____</w:t>
          </w:r>
        </w:p>
      </w:docPartBody>
    </w:docPart>
    <w:docPart>
      <w:docPartPr>
        <w:name w:val="84BA18D4D71C400DBA0C88780510121A"/>
        <w:category>
          <w:name w:val="常规"/>
          <w:gallery w:val="placeholder"/>
        </w:category>
        <w:types>
          <w:type w:val="bbPlcHdr"/>
        </w:types>
        <w:behaviors>
          <w:behavior w:val="content"/>
        </w:behaviors>
        <w:guid w:val="{5F779221-CDC7-4F3C-AA3F-835F7E899954}"/>
      </w:docPartPr>
      <w:docPartBody>
        <w:p w:rsidR="009215F1" w:rsidRDefault="009215F1" w:rsidP="009215F1">
          <w:pPr>
            <w:pStyle w:val="84BA18D4D71C400DBA0C88780510121A"/>
          </w:pPr>
          <w:r w:rsidRPr="00261BF4">
            <w:rPr>
              <w:rStyle w:val="placeholder1Char"/>
            </w:rPr>
            <w:t>______</w:t>
          </w:r>
        </w:p>
      </w:docPartBody>
    </w:docPart>
    <w:docPart>
      <w:docPartPr>
        <w:name w:val="61E7BEA668BC440E94F957284F2955EA"/>
        <w:category>
          <w:name w:val="常规"/>
          <w:gallery w:val="placeholder"/>
        </w:category>
        <w:types>
          <w:type w:val="bbPlcHdr"/>
        </w:types>
        <w:behaviors>
          <w:behavior w:val="content"/>
        </w:behaviors>
        <w:guid w:val="{AA0F3197-A565-476A-A9E7-F4FE208D9625}"/>
      </w:docPartPr>
      <w:docPartBody>
        <w:p w:rsidR="009215F1" w:rsidRDefault="009215F1" w:rsidP="009215F1">
          <w:pPr>
            <w:pStyle w:val="61E7BEA668BC440E94F957284F2955EA"/>
          </w:pPr>
          <w:r w:rsidRPr="00261BF4">
            <w:rPr>
              <w:rStyle w:val="placeholder1Char"/>
            </w:rPr>
            <w:t>__________</w:t>
          </w:r>
        </w:p>
      </w:docPartBody>
    </w:docPart>
    <w:docPart>
      <w:docPartPr>
        <w:name w:val="91D5F8B95C1E458C8A84F67A4DF2C0A9"/>
        <w:category>
          <w:name w:val="常规"/>
          <w:gallery w:val="placeholder"/>
        </w:category>
        <w:types>
          <w:type w:val="bbPlcHdr"/>
        </w:types>
        <w:behaviors>
          <w:behavior w:val="content"/>
        </w:behaviors>
        <w:guid w:val="{B5BFB426-BF92-45A6-84D5-6F9728E4E28F}"/>
      </w:docPartPr>
      <w:docPartBody>
        <w:p w:rsidR="009215F1" w:rsidRDefault="009215F1" w:rsidP="009215F1">
          <w:pPr>
            <w:pStyle w:val="91D5F8B95C1E458C8A84F67A4DF2C0A9"/>
          </w:pPr>
          <w:r w:rsidRPr="005A4913">
            <w:rPr>
              <w:rStyle w:val="placeholder1Char"/>
              <w:rFonts w:hint="eastAsia"/>
            </w:rPr>
            <w:t>选择</w:t>
          </w:r>
        </w:p>
      </w:docPartBody>
    </w:docPart>
    <w:docPart>
      <w:docPartPr>
        <w:name w:val="186979FFC7D34E908F23ECF79E1207CB"/>
        <w:category>
          <w:name w:val="常规"/>
          <w:gallery w:val="placeholder"/>
        </w:category>
        <w:types>
          <w:type w:val="bbPlcHdr"/>
        </w:types>
        <w:behaviors>
          <w:behavior w:val="content"/>
        </w:behaviors>
        <w:guid w:val="{76DD37AE-C171-4CBD-81B0-D0ED0DDDB479}"/>
      </w:docPartPr>
      <w:docPartBody>
        <w:p w:rsidR="009215F1" w:rsidRDefault="009215F1" w:rsidP="009215F1">
          <w:pPr>
            <w:pStyle w:val="186979FFC7D34E908F23ECF79E1207CB"/>
          </w:pPr>
          <w:r w:rsidRPr="00F254F3">
            <w:rPr>
              <w:rStyle w:val="a3"/>
              <w:rFonts w:hint="eastAsia"/>
            </w:rPr>
            <w:t>单击此处输入文字。</w:t>
          </w:r>
        </w:p>
      </w:docPartBody>
    </w:docPart>
    <w:docPart>
      <w:docPartPr>
        <w:name w:val="456BECA3D2914D47ADC696A2F12345F4"/>
        <w:category>
          <w:name w:val="常规"/>
          <w:gallery w:val="placeholder"/>
        </w:category>
        <w:types>
          <w:type w:val="bbPlcHdr"/>
        </w:types>
        <w:behaviors>
          <w:behavior w:val="content"/>
        </w:behaviors>
        <w:guid w:val="{A9FD7551-1D63-46FB-9354-573151DD24F0}"/>
      </w:docPartPr>
      <w:docPartBody>
        <w:p w:rsidR="009215F1" w:rsidRDefault="009215F1" w:rsidP="009215F1">
          <w:pPr>
            <w:pStyle w:val="456BECA3D2914D47ADC696A2F12345F4"/>
          </w:pPr>
          <w:r w:rsidRPr="00261BF4">
            <w:rPr>
              <w:rStyle w:val="placeholder1Char"/>
            </w:rPr>
            <w:t>_________</w:t>
          </w:r>
        </w:p>
      </w:docPartBody>
    </w:docPart>
    <w:docPart>
      <w:docPartPr>
        <w:name w:val="28BE4300447F47DF80B3488CB214867B"/>
        <w:category>
          <w:name w:val="常规"/>
          <w:gallery w:val="placeholder"/>
        </w:category>
        <w:types>
          <w:type w:val="bbPlcHdr"/>
        </w:types>
        <w:behaviors>
          <w:behavior w:val="content"/>
        </w:behaviors>
        <w:guid w:val="{AD62E652-8070-40DD-AF45-A52B3B403DC5}"/>
      </w:docPartPr>
      <w:docPartBody>
        <w:p w:rsidR="009215F1" w:rsidRDefault="009215F1" w:rsidP="009215F1">
          <w:pPr>
            <w:pStyle w:val="28BE4300447F47DF80B3488CB214867B"/>
          </w:pPr>
          <w:r w:rsidRPr="00261BF4">
            <w:rPr>
              <w:rStyle w:val="placeholder1Char"/>
            </w:rPr>
            <w:t>__________</w:t>
          </w:r>
        </w:p>
      </w:docPartBody>
    </w:docPart>
    <w:docPart>
      <w:docPartPr>
        <w:name w:val="1C1B464BE7314F1AB01447D5510A7C8C"/>
        <w:category>
          <w:name w:val="常规"/>
          <w:gallery w:val="placeholder"/>
        </w:category>
        <w:types>
          <w:type w:val="bbPlcHdr"/>
        </w:types>
        <w:behaviors>
          <w:behavior w:val="content"/>
        </w:behaviors>
        <w:guid w:val="{79A03578-FB48-49CE-9A5F-3B6429EA136C}"/>
      </w:docPartPr>
      <w:docPartBody>
        <w:p w:rsidR="009215F1" w:rsidRDefault="009215F1" w:rsidP="009215F1">
          <w:pPr>
            <w:pStyle w:val="1C1B464BE7314F1AB01447D5510A7C8C"/>
          </w:pPr>
          <w:r w:rsidRPr="00261BF4">
            <w:rPr>
              <w:rStyle w:val="placeholder2Char"/>
              <w:rFonts w:hint="eastAsia"/>
            </w:rPr>
            <w:t>选择</w:t>
          </w:r>
        </w:p>
      </w:docPartBody>
    </w:docPart>
    <w:docPart>
      <w:docPartPr>
        <w:name w:val="408F30E868B94B49AA3F06CB3807A502"/>
        <w:category>
          <w:name w:val="常规"/>
          <w:gallery w:val="placeholder"/>
        </w:category>
        <w:types>
          <w:type w:val="bbPlcHdr"/>
        </w:types>
        <w:behaviors>
          <w:behavior w:val="content"/>
        </w:behaviors>
        <w:guid w:val="{6219F8E9-BE99-49BB-8646-615F68838578}"/>
      </w:docPartPr>
      <w:docPartBody>
        <w:p w:rsidR="009215F1" w:rsidRDefault="009215F1" w:rsidP="009215F1">
          <w:pPr>
            <w:pStyle w:val="408F30E868B94B49AA3F06CB3807A502"/>
          </w:pPr>
          <w:r w:rsidRPr="00261BF4">
            <w:rPr>
              <w:rStyle w:val="placeholder1Char"/>
              <w:rFonts w:hint="eastAsia"/>
            </w:rPr>
            <w:t>____</w:t>
          </w:r>
        </w:p>
      </w:docPartBody>
    </w:docPart>
    <w:docPart>
      <w:docPartPr>
        <w:name w:val="FFA3CB32E95645DCB817E9FEDAF67BD5"/>
        <w:category>
          <w:name w:val="常规"/>
          <w:gallery w:val="placeholder"/>
        </w:category>
        <w:types>
          <w:type w:val="bbPlcHdr"/>
        </w:types>
        <w:behaviors>
          <w:behavior w:val="content"/>
        </w:behaviors>
        <w:guid w:val="{F663A366-A9B1-4FC8-8B88-0D84FF5E8AE7}"/>
      </w:docPartPr>
      <w:docPartBody>
        <w:p w:rsidR="009215F1" w:rsidRDefault="009215F1" w:rsidP="009215F1">
          <w:pPr>
            <w:pStyle w:val="FFA3CB32E95645DCB817E9FEDAF67BD5"/>
          </w:pPr>
          <w:r w:rsidRPr="00261BF4">
            <w:rPr>
              <w:rStyle w:val="placeholder1Char"/>
            </w:rPr>
            <w:t>______</w:t>
          </w:r>
        </w:p>
      </w:docPartBody>
    </w:docPart>
    <w:docPart>
      <w:docPartPr>
        <w:name w:val="5D068DE9B98A4C109B933D7E0D838A21"/>
        <w:category>
          <w:name w:val="常规"/>
          <w:gallery w:val="placeholder"/>
        </w:category>
        <w:types>
          <w:type w:val="bbPlcHdr"/>
        </w:types>
        <w:behaviors>
          <w:behavior w:val="content"/>
        </w:behaviors>
        <w:guid w:val="{229C8337-FCDB-4E6C-9335-05C2D0143562}"/>
      </w:docPartPr>
      <w:docPartBody>
        <w:p w:rsidR="009215F1" w:rsidRDefault="009215F1" w:rsidP="009215F1">
          <w:pPr>
            <w:pStyle w:val="5D068DE9B98A4C109B933D7E0D838A21"/>
          </w:pPr>
          <w:r w:rsidRPr="00261BF4">
            <w:rPr>
              <w:rStyle w:val="placeholder1Char"/>
            </w:rPr>
            <w:t>__________</w:t>
          </w:r>
        </w:p>
      </w:docPartBody>
    </w:docPart>
    <w:docPart>
      <w:docPartPr>
        <w:name w:val="6835FD016D884240BC750A94468889BB"/>
        <w:category>
          <w:name w:val="常规"/>
          <w:gallery w:val="placeholder"/>
        </w:category>
        <w:types>
          <w:type w:val="bbPlcHdr"/>
        </w:types>
        <w:behaviors>
          <w:behavior w:val="content"/>
        </w:behaviors>
        <w:guid w:val="{CE383B49-84CE-4FEC-AE7F-77B2C16D447C}"/>
      </w:docPartPr>
      <w:docPartBody>
        <w:p w:rsidR="009215F1" w:rsidRDefault="009215F1" w:rsidP="009215F1">
          <w:pPr>
            <w:pStyle w:val="6835FD016D884240BC750A94468889BB"/>
          </w:pPr>
          <w:r w:rsidRPr="005A4913">
            <w:rPr>
              <w:rStyle w:val="placeholder1Char"/>
              <w:rFonts w:hint="eastAsia"/>
            </w:rPr>
            <w:t>选择</w:t>
          </w:r>
        </w:p>
      </w:docPartBody>
    </w:docPart>
    <w:docPart>
      <w:docPartPr>
        <w:name w:val="3D97665E1AA74828901B39419130F69B"/>
        <w:category>
          <w:name w:val="常规"/>
          <w:gallery w:val="placeholder"/>
        </w:category>
        <w:types>
          <w:type w:val="bbPlcHdr"/>
        </w:types>
        <w:behaviors>
          <w:behavior w:val="content"/>
        </w:behaviors>
        <w:guid w:val="{96A8F908-F214-4970-81A1-8C82005257A2}"/>
      </w:docPartPr>
      <w:docPartBody>
        <w:p w:rsidR="009215F1" w:rsidRDefault="009215F1" w:rsidP="009215F1">
          <w:pPr>
            <w:pStyle w:val="3D97665E1AA74828901B39419130F69B"/>
          </w:pPr>
          <w:r w:rsidRPr="00F254F3">
            <w:rPr>
              <w:rStyle w:val="a3"/>
              <w:rFonts w:hint="eastAsia"/>
            </w:rPr>
            <w:t>单击此处输入文字。</w:t>
          </w:r>
        </w:p>
      </w:docPartBody>
    </w:docPart>
    <w:docPart>
      <w:docPartPr>
        <w:name w:val="BC98831B6780495E8B6EB9CFE251D14C"/>
        <w:category>
          <w:name w:val="常规"/>
          <w:gallery w:val="placeholder"/>
        </w:category>
        <w:types>
          <w:type w:val="bbPlcHdr"/>
        </w:types>
        <w:behaviors>
          <w:behavior w:val="content"/>
        </w:behaviors>
        <w:guid w:val="{0CE97483-25C4-4309-A366-F2691C42BDEF}"/>
      </w:docPartPr>
      <w:docPartBody>
        <w:p w:rsidR="009215F1" w:rsidRDefault="009215F1" w:rsidP="009215F1">
          <w:pPr>
            <w:pStyle w:val="BC98831B6780495E8B6EB9CFE251D14C"/>
          </w:pPr>
          <w:r w:rsidRPr="00261BF4">
            <w:rPr>
              <w:rStyle w:val="placeholder1Char"/>
            </w:rPr>
            <w:t>_________</w:t>
          </w:r>
        </w:p>
      </w:docPartBody>
    </w:docPart>
    <w:docPart>
      <w:docPartPr>
        <w:name w:val="99D8E3F4DC6A4BF6ACCDF1EACCC34B67"/>
        <w:category>
          <w:name w:val="常规"/>
          <w:gallery w:val="placeholder"/>
        </w:category>
        <w:types>
          <w:type w:val="bbPlcHdr"/>
        </w:types>
        <w:behaviors>
          <w:behavior w:val="content"/>
        </w:behaviors>
        <w:guid w:val="{A56263E4-7FAE-43D8-BFB7-28532406792E}"/>
      </w:docPartPr>
      <w:docPartBody>
        <w:p w:rsidR="009215F1" w:rsidRDefault="009215F1" w:rsidP="009215F1">
          <w:pPr>
            <w:pStyle w:val="99D8E3F4DC6A4BF6ACCDF1EACCC34B67"/>
          </w:pPr>
          <w:r w:rsidRPr="00261BF4">
            <w:rPr>
              <w:rStyle w:val="placeholder1Char"/>
            </w:rPr>
            <w:t>__________</w:t>
          </w:r>
        </w:p>
      </w:docPartBody>
    </w:docPart>
    <w:docPart>
      <w:docPartPr>
        <w:name w:val="8F662DEEA3094AAEAE9CC36217B4BF90"/>
        <w:category>
          <w:name w:val="常规"/>
          <w:gallery w:val="placeholder"/>
        </w:category>
        <w:types>
          <w:type w:val="bbPlcHdr"/>
        </w:types>
        <w:behaviors>
          <w:behavior w:val="content"/>
        </w:behaviors>
        <w:guid w:val="{264F153A-47DA-4B5A-B708-D1F6C6F904C9}"/>
      </w:docPartPr>
      <w:docPartBody>
        <w:p w:rsidR="009215F1" w:rsidRDefault="009215F1" w:rsidP="009215F1">
          <w:pPr>
            <w:pStyle w:val="8F662DEEA3094AAEAE9CC36217B4BF90"/>
          </w:pPr>
          <w:r w:rsidRPr="00261BF4">
            <w:rPr>
              <w:rStyle w:val="placeholder2Char"/>
              <w:rFonts w:hint="eastAsia"/>
            </w:rPr>
            <w:t>选择</w:t>
          </w:r>
        </w:p>
      </w:docPartBody>
    </w:docPart>
    <w:docPart>
      <w:docPartPr>
        <w:name w:val="6B1CD021647F4B6EA5C909F8A1428F7C"/>
        <w:category>
          <w:name w:val="常规"/>
          <w:gallery w:val="placeholder"/>
        </w:category>
        <w:types>
          <w:type w:val="bbPlcHdr"/>
        </w:types>
        <w:behaviors>
          <w:behavior w:val="content"/>
        </w:behaviors>
        <w:guid w:val="{DA441B1C-928C-440B-956F-48F7742BC31C}"/>
      </w:docPartPr>
      <w:docPartBody>
        <w:p w:rsidR="009215F1" w:rsidRDefault="009215F1" w:rsidP="009215F1">
          <w:pPr>
            <w:pStyle w:val="6B1CD021647F4B6EA5C909F8A1428F7C"/>
          </w:pPr>
          <w:r w:rsidRPr="00261BF4">
            <w:rPr>
              <w:rStyle w:val="placeholder1Char"/>
              <w:rFonts w:hint="eastAsia"/>
            </w:rPr>
            <w:t>____</w:t>
          </w:r>
        </w:p>
      </w:docPartBody>
    </w:docPart>
    <w:docPart>
      <w:docPartPr>
        <w:name w:val="C3679D1834CD474FA034CCDD9D879C52"/>
        <w:category>
          <w:name w:val="常规"/>
          <w:gallery w:val="placeholder"/>
        </w:category>
        <w:types>
          <w:type w:val="bbPlcHdr"/>
        </w:types>
        <w:behaviors>
          <w:behavior w:val="content"/>
        </w:behaviors>
        <w:guid w:val="{00B57069-60F6-425E-A092-9315BCE97D4B}"/>
      </w:docPartPr>
      <w:docPartBody>
        <w:p w:rsidR="009215F1" w:rsidRDefault="009215F1" w:rsidP="009215F1">
          <w:pPr>
            <w:pStyle w:val="C3679D1834CD474FA034CCDD9D879C52"/>
          </w:pPr>
          <w:r w:rsidRPr="00261BF4">
            <w:rPr>
              <w:rStyle w:val="placeholder1Char"/>
            </w:rPr>
            <w:t>______</w:t>
          </w:r>
        </w:p>
      </w:docPartBody>
    </w:docPart>
    <w:docPart>
      <w:docPartPr>
        <w:name w:val="1FACB43F44F944D6984BE6BE22AD96E7"/>
        <w:category>
          <w:name w:val="常规"/>
          <w:gallery w:val="placeholder"/>
        </w:category>
        <w:types>
          <w:type w:val="bbPlcHdr"/>
        </w:types>
        <w:behaviors>
          <w:behavior w:val="content"/>
        </w:behaviors>
        <w:guid w:val="{018B289B-A929-427D-BA91-8BFCBA34C9D0}"/>
      </w:docPartPr>
      <w:docPartBody>
        <w:p w:rsidR="009215F1" w:rsidRDefault="009215F1" w:rsidP="009215F1">
          <w:pPr>
            <w:pStyle w:val="1FACB43F44F944D6984BE6BE22AD96E7"/>
          </w:pPr>
          <w:r w:rsidRPr="00261BF4">
            <w:rPr>
              <w:rStyle w:val="placeholder1Char"/>
            </w:rPr>
            <w:t>__________</w:t>
          </w:r>
        </w:p>
      </w:docPartBody>
    </w:docPart>
    <w:docPart>
      <w:docPartPr>
        <w:name w:val="40D196DBF0B44CD9BAFB868CF95A42ED"/>
        <w:category>
          <w:name w:val="常规"/>
          <w:gallery w:val="placeholder"/>
        </w:category>
        <w:types>
          <w:type w:val="bbPlcHdr"/>
        </w:types>
        <w:behaviors>
          <w:behavior w:val="content"/>
        </w:behaviors>
        <w:guid w:val="{72B1390D-58F9-4402-A675-45B762E2B60C}"/>
      </w:docPartPr>
      <w:docPartBody>
        <w:p w:rsidR="009215F1" w:rsidRDefault="009215F1" w:rsidP="009215F1">
          <w:pPr>
            <w:pStyle w:val="40D196DBF0B44CD9BAFB868CF95A42ED"/>
          </w:pPr>
          <w:r w:rsidRPr="005A4913">
            <w:rPr>
              <w:rStyle w:val="placeholder1Char"/>
              <w:rFonts w:hint="eastAsia"/>
            </w:rPr>
            <w:t>选择</w:t>
          </w:r>
        </w:p>
      </w:docPartBody>
    </w:docPart>
    <w:docPart>
      <w:docPartPr>
        <w:name w:val="28D3E29143DD4DCA9DA766D7B63BAAE9"/>
        <w:category>
          <w:name w:val="常规"/>
          <w:gallery w:val="placeholder"/>
        </w:category>
        <w:types>
          <w:type w:val="bbPlcHdr"/>
        </w:types>
        <w:behaviors>
          <w:behavior w:val="content"/>
        </w:behaviors>
        <w:guid w:val="{F7E65352-1558-42C6-9264-4D92A65E19F7}"/>
      </w:docPartPr>
      <w:docPartBody>
        <w:p w:rsidR="009215F1" w:rsidRDefault="009215F1" w:rsidP="009215F1">
          <w:pPr>
            <w:pStyle w:val="28D3E29143DD4DCA9DA766D7B63BAAE9"/>
          </w:pPr>
          <w:r w:rsidRPr="00F254F3">
            <w:rPr>
              <w:rStyle w:val="a3"/>
              <w:rFonts w:hint="eastAsia"/>
            </w:rPr>
            <w:t>单击此处输入文字。</w:t>
          </w:r>
        </w:p>
      </w:docPartBody>
    </w:docPart>
    <w:docPart>
      <w:docPartPr>
        <w:name w:val="27A153BE7F954248B6362C8B05F59C6E"/>
        <w:category>
          <w:name w:val="常规"/>
          <w:gallery w:val="placeholder"/>
        </w:category>
        <w:types>
          <w:type w:val="bbPlcHdr"/>
        </w:types>
        <w:behaviors>
          <w:behavior w:val="content"/>
        </w:behaviors>
        <w:guid w:val="{5BCC0741-25DB-4338-9EE7-285CF5E63E7C}"/>
      </w:docPartPr>
      <w:docPartBody>
        <w:p w:rsidR="009215F1" w:rsidRDefault="009215F1" w:rsidP="009215F1">
          <w:pPr>
            <w:pStyle w:val="27A153BE7F954248B6362C8B05F59C6E"/>
          </w:pPr>
          <w:r w:rsidRPr="00261BF4">
            <w:rPr>
              <w:rStyle w:val="placeholder1Char"/>
            </w:rPr>
            <w:t>_________</w:t>
          </w:r>
        </w:p>
      </w:docPartBody>
    </w:docPart>
    <w:docPart>
      <w:docPartPr>
        <w:name w:val="099C5FEEDAE24396A8485B11609E8BA0"/>
        <w:category>
          <w:name w:val="常规"/>
          <w:gallery w:val="placeholder"/>
        </w:category>
        <w:types>
          <w:type w:val="bbPlcHdr"/>
        </w:types>
        <w:behaviors>
          <w:behavior w:val="content"/>
        </w:behaviors>
        <w:guid w:val="{88E7D8BB-7AA2-4A5C-B511-19F0448537B7}"/>
      </w:docPartPr>
      <w:docPartBody>
        <w:p w:rsidR="009215F1" w:rsidRDefault="009215F1" w:rsidP="009215F1">
          <w:pPr>
            <w:pStyle w:val="099C5FEEDAE24396A8485B11609E8BA0"/>
          </w:pPr>
          <w:r w:rsidRPr="00261BF4">
            <w:rPr>
              <w:rStyle w:val="placeholder1Char"/>
            </w:rPr>
            <w:t>__________</w:t>
          </w:r>
        </w:p>
      </w:docPartBody>
    </w:docPart>
    <w:docPart>
      <w:docPartPr>
        <w:name w:val="FCCB8CCDB4AA436C964717A756332284"/>
        <w:category>
          <w:name w:val="常规"/>
          <w:gallery w:val="placeholder"/>
        </w:category>
        <w:types>
          <w:type w:val="bbPlcHdr"/>
        </w:types>
        <w:behaviors>
          <w:behavior w:val="content"/>
        </w:behaviors>
        <w:guid w:val="{264EA6EE-7070-4038-B24C-0C65B01C5681}"/>
      </w:docPartPr>
      <w:docPartBody>
        <w:p w:rsidR="009215F1" w:rsidRDefault="009215F1" w:rsidP="009215F1">
          <w:pPr>
            <w:pStyle w:val="FCCB8CCDB4AA436C964717A756332284"/>
          </w:pPr>
          <w:r w:rsidRPr="00261BF4">
            <w:rPr>
              <w:rStyle w:val="placeholder2Char"/>
              <w:rFonts w:hint="eastAsia"/>
            </w:rPr>
            <w:t>选择</w:t>
          </w:r>
        </w:p>
      </w:docPartBody>
    </w:docPart>
    <w:docPart>
      <w:docPartPr>
        <w:name w:val="B824CF8E234E4F8EB9BDA1CA116A2FAA"/>
        <w:category>
          <w:name w:val="常规"/>
          <w:gallery w:val="placeholder"/>
        </w:category>
        <w:types>
          <w:type w:val="bbPlcHdr"/>
        </w:types>
        <w:behaviors>
          <w:behavior w:val="content"/>
        </w:behaviors>
        <w:guid w:val="{65893BFF-6BEC-43AE-B84D-F3AF773A4C9E}"/>
      </w:docPartPr>
      <w:docPartBody>
        <w:p w:rsidR="009215F1" w:rsidRDefault="009215F1" w:rsidP="009215F1">
          <w:pPr>
            <w:pStyle w:val="B824CF8E234E4F8EB9BDA1CA116A2FAA"/>
          </w:pPr>
          <w:r w:rsidRPr="00261BF4">
            <w:rPr>
              <w:rStyle w:val="placeholder1Char"/>
              <w:rFonts w:hint="eastAsia"/>
            </w:rPr>
            <w:t>____</w:t>
          </w:r>
        </w:p>
      </w:docPartBody>
    </w:docPart>
    <w:docPart>
      <w:docPartPr>
        <w:name w:val="76A3533E7A2B4005A0F0A79AD766132D"/>
        <w:category>
          <w:name w:val="常规"/>
          <w:gallery w:val="placeholder"/>
        </w:category>
        <w:types>
          <w:type w:val="bbPlcHdr"/>
        </w:types>
        <w:behaviors>
          <w:behavior w:val="content"/>
        </w:behaviors>
        <w:guid w:val="{06A059AA-96C1-461C-9651-8108B9525359}"/>
      </w:docPartPr>
      <w:docPartBody>
        <w:p w:rsidR="009215F1" w:rsidRDefault="009215F1" w:rsidP="009215F1">
          <w:pPr>
            <w:pStyle w:val="76A3533E7A2B4005A0F0A79AD766132D"/>
          </w:pPr>
          <w:r w:rsidRPr="00261BF4">
            <w:rPr>
              <w:rStyle w:val="placeholder1Char"/>
            </w:rPr>
            <w:t>______</w:t>
          </w:r>
        </w:p>
      </w:docPartBody>
    </w:docPart>
    <w:docPart>
      <w:docPartPr>
        <w:name w:val="E5705256AFE84CFEBB6CA3134B83498B"/>
        <w:category>
          <w:name w:val="常规"/>
          <w:gallery w:val="placeholder"/>
        </w:category>
        <w:types>
          <w:type w:val="bbPlcHdr"/>
        </w:types>
        <w:behaviors>
          <w:behavior w:val="content"/>
        </w:behaviors>
        <w:guid w:val="{2B325476-8CAB-4D4C-ABF4-AF5A1D0751BC}"/>
      </w:docPartPr>
      <w:docPartBody>
        <w:p w:rsidR="009215F1" w:rsidRDefault="009215F1" w:rsidP="009215F1">
          <w:pPr>
            <w:pStyle w:val="E5705256AFE84CFEBB6CA3134B83498B"/>
          </w:pPr>
          <w:r w:rsidRPr="00261BF4">
            <w:rPr>
              <w:rStyle w:val="placeholder1Char"/>
            </w:rPr>
            <w:t>__________</w:t>
          </w:r>
        </w:p>
      </w:docPartBody>
    </w:docPart>
    <w:docPart>
      <w:docPartPr>
        <w:name w:val="03F95D769139434688625BFFBA3CAF82"/>
        <w:category>
          <w:name w:val="常规"/>
          <w:gallery w:val="placeholder"/>
        </w:category>
        <w:types>
          <w:type w:val="bbPlcHdr"/>
        </w:types>
        <w:behaviors>
          <w:behavior w:val="content"/>
        </w:behaviors>
        <w:guid w:val="{347EAE26-8F47-4204-894D-BB88C3928350}"/>
      </w:docPartPr>
      <w:docPartBody>
        <w:p w:rsidR="009215F1" w:rsidRDefault="009215F1" w:rsidP="009215F1">
          <w:pPr>
            <w:pStyle w:val="03F95D769139434688625BFFBA3CAF82"/>
          </w:pPr>
          <w:r w:rsidRPr="005A4913">
            <w:rPr>
              <w:rStyle w:val="placeholder1Char"/>
              <w:rFonts w:hint="eastAsia"/>
            </w:rPr>
            <w:t>选择</w:t>
          </w:r>
        </w:p>
      </w:docPartBody>
    </w:docPart>
    <w:docPart>
      <w:docPartPr>
        <w:name w:val="557E9CD484C5495B94AFE0C1A7D24D46"/>
        <w:category>
          <w:name w:val="常规"/>
          <w:gallery w:val="placeholder"/>
        </w:category>
        <w:types>
          <w:type w:val="bbPlcHdr"/>
        </w:types>
        <w:behaviors>
          <w:behavior w:val="content"/>
        </w:behaviors>
        <w:guid w:val="{77A27646-1AEA-4C00-BFBE-E1C7347B8389}"/>
      </w:docPartPr>
      <w:docPartBody>
        <w:p w:rsidR="009215F1" w:rsidRDefault="009215F1" w:rsidP="009215F1">
          <w:pPr>
            <w:pStyle w:val="557E9CD484C5495B94AFE0C1A7D24D46"/>
          </w:pPr>
          <w:r w:rsidRPr="00F254F3">
            <w:rPr>
              <w:rStyle w:val="a3"/>
              <w:rFonts w:hint="eastAsia"/>
            </w:rPr>
            <w:t>单击此处输入文字。</w:t>
          </w:r>
        </w:p>
      </w:docPartBody>
    </w:docPart>
    <w:docPart>
      <w:docPartPr>
        <w:name w:val="4987B6306E1D47649793ECC05FB27E4C"/>
        <w:category>
          <w:name w:val="常规"/>
          <w:gallery w:val="placeholder"/>
        </w:category>
        <w:types>
          <w:type w:val="bbPlcHdr"/>
        </w:types>
        <w:behaviors>
          <w:behavior w:val="content"/>
        </w:behaviors>
        <w:guid w:val="{29A1D1A0-0069-4F0F-A23E-80CA3F73A1D3}"/>
      </w:docPartPr>
      <w:docPartBody>
        <w:p w:rsidR="009215F1" w:rsidRDefault="009215F1" w:rsidP="009215F1">
          <w:pPr>
            <w:pStyle w:val="4987B6306E1D47649793ECC05FB27E4C"/>
          </w:pPr>
          <w:r w:rsidRPr="00261BF4">
            <w:rPr>
              <w:rStyle w:val="placeholder1Char"/>
            </w:rPr>
            <w:t>_________</w:t>
          </w:r>
        </w:p>
      </w:docPartBody>
    </w:docPart>
    <w:docPart>
      <w:docPartPr>
        <w:name w:val="5D84D2C0FB584B9494A7428CCC1EC4FC"/>
        <w:category>
          <w:name w:val="常规"/>
          <w:gallery w:val="placeholder"/>
        </w:category>
        <w:types>
          <w:type w:val="bbPlcHdr"/>
        </w:types>
        <w:behaviors>
          <w:behavior w:val="content"/>
        </w:behaviors>
        <w:guid w:val="{3DCFD368-09AE-4820-BCB1-486C2145FBF8}"/>
      </w:docPartPr>
      <w:docPartBody>
        <w:p w:rsidR="009215F1" w:rsidRDefault="009215F1" w:rsidP="009215F1">
          <w:pPr>
            <w:pStyle w:val="5D84D2C0FB584B9494A7428CCC1EC4FC"/>
          </w:pPr>
          <w:r w:rsidRPr="00261BF4">
            <w:rPr>
              <w:rStyle w:val="placeholder1Char"/>
            </w:rPr>
            <w:t>__________</w:t>
          </w:r>
        </w:p>
      </w:docPartBody>
    </w:docPart>
    <w:docPart>
      <w:docPartPr>
        <w:name w:val="A5F1C7CAAFD14EB88C9C6C0782EC607E"/>
        <w:category>
          <w:name w:val="常规"/>
          <w:gallery w:val="placeholder"/>
        </w:category>
        <w:types>
          <w:type w:val="bbPlcHdr"/>
        </w:types>
        <w:behaviors>
          <w:behavior w:val="content"/>
        </w:behaviors>
        <w:guid w:val="{8EE24895-2DAC-404F-932C-86AC9D89CE60}"/>
      </w:docPartPr>
      <w:docPartBody>
        <w:p w:rsidR="009215F1" w:rsidRDefault="009215F1" w:rsidP="009215F1">
          <w:pPr>
            <w:pStyle w:val="A5F1C7CAAFD14EB88C9C6C0782EC607E"/>
          </w:pPr>
          <w:r w:rsidRPr="00261BF4">
            <w:rPr>
              <w:rStyle w:val="placeholder2Char"/>
              <w:rFonts w:hint="eastAsia"/>
            </w:rPr>
            <w:t>选择</w:t>
          </w:r>
        </w:p>
      </w:docPartBody>
    </w:docPart>
    <w:docPart>
      <w:docPartPr>
        <w:name w:val="C78326D3A14B48D184E347288A4A0ABF"/>
        <w:category>
          <w:name w:val="常规"/>
          <w:gallery w:val="placeholder"/>
        </w:category>
        <w:types>
          <w:type w:val="bbPlcHdr"/>
        </w:types>
        <w:behaviors>
          <w:behavior w:val="content"/>
        </w:behaviors>
        <w:guid w:val="{33A20253-8E4F-4AFA-9EEF-3D0E830D8838}"/>
      </w:docPartPr>
      <w:docPartBody>
        <w:p w:rsidR="009215F1" w:rsidRDefault="009215F1" w:rsidP="009215F1">
          <w:pPr>
            <w:pStyle w:val="C78326D3A14B48D184E347288A4A0ABF"/>
          </w:pPr>
          <w:r w:rsidRPr="00261BF4">
            <w:rPr>
              <w:rStyle w:val="placeholder1Char"/>
              <w:rFonts w:hint="eastAsia"/>
            </w:rPr>
            <w:t>____</w:t>
          </w:r>
        </w:p>
      </w:docPartBody>
    </w:docPart>
    <w:docPart>
      <w:docPartPr>
        <w:name w:val="0DE262614A7C4426A8EA812329BD50C8"/>
        <w:category>
          <w:name w:val="常规"/>
          <w:gallery w:val="placeholder"/>
        </w:category>
        <w:types>
          <w:type w:val="bbPlcHdr"/>
        </w:types>
        <w:behaviors>
          <w:behavior w:val="content"/>
        </w:behaviors>
        <w:guid w:val="{5650CD96-F6E0-417E-81E9-6A4E4DD4C97D}"/>
      </w:docPartPr>
      <w:docPartBody>
        <w:p w:rsidR="009215F1" w:rsidRDefault="009215F1" w:rsidP="009215F1">
          <w:pPr>
            <w:pStyle w:val="0DE262614A7C4426A8EA812329BD50C8"/>
          </w:pPr>
          <w:r w:rsidRPr="00261BF4">
            <w:rPr>
              <w:rStyle w:val="placeholder1Char"/>
            </w:rPr>
            <w:t>______</w:t>
          </w:r>
        </w:p>
      </w:docPartBody>
    </w:docPart>
    <w:docPart>
      <w:docPartPr>
        <w:name w:val="AAB63A5833414FA39990152C2EFB975B"/>
        <w:category>
          <w:name w:val="常规"/>
          <w:gallery w:val="placeholder"/>
        </w:category>
        <w:types>
          <w:type w:val="bbPlcHdr"/>
        </w:types>
        <w:behaviors>
          <w:behavior w:val="content"/>
        </w:behaviors>
        <w:guid w:val="{831ED9A6-96E8-4F9E-824D-CB87D0FD4E0B}"/>
      </w:docPartPr>
      <w:docPartBody>
        <w:p w:rsidR="009215F1" w:rsidRDefault="009215F1" w:rsidP="009215F1">
          <w:pPr>
            <w:pStyle w:val="AAB63A5833414FA39990152C2EFB975B"/>
          </w:pPr>
          <w:r w:rsidRPr="00261BF4">
            <w:rPr>
              <w:rStyle w:val="placeholder1Char"/>
            </w:rPr>
            <w:t>__________</w:t>
          </w:r>
        </w:p>
      </w:docPartBody>
    </w:docPart>
    <w:docPart>
      <w:docPartPr>
        <w:name w:val="E0ABAEA829564B918879752C2797DE5E"/>
        <w:category>
          <w:name w:val="常规"/>
          <w:gallery w:val="placeholder"/>
        </w:category>
        <w:types>
          <w:type w:val="bbPlcHdr"/>
        </w:types>
        <w:behaviors>
          <w:behavior w:val="content"/>
        </w:behaviors>
        <w:guid w:val="{D04F1805-5BEB-4BA9-8DB6-0455931B62E4}"/>
      </w:docPartPr>
      <w:docPartBody>
        <w:p w:rsidR="009215F1" w:rsidRDefault="009215F1" w:rsidP="009215F1">
          <w:pPr>
            <w:pStyle w:val="E0ABAEA829564B918879752C2797DE5E"/>
          </w:pPr>
          <w:r w:rsidRPr="005A4913">
            <w:rPr>
              <w:rStyle w:val="placeholder1Char"/>
              <w:rFonts w:hint="eastAsia"/>
            </w:rPr>
            <w:t>选择</w:t>
          </w:r>
        </w:p>
      </w:docPartBody>
    </w:docPart>
    <w:docPart>
      <w:docPartPr>
        <w:name w:val="5827C13E18164749AC4A881F2B47D261"/>
        <w:category>
          <w:name w:val="常规"/>
          <w:gallery w:val="placeholder"/>
        </w:category>
        <w:types>
          <w:type w:val="bbPlcHdr"/>
        </w:types>
        <w:behaviors>
          <w:behavior w:val="content"/>
        </w:behaviors>
        <w:guid w:val="{E226A714-1A58-437E-A0D9-9D5D8E514E9F}"/>
      </w:docPartPr>
      <w:docPartBody>
        <w:p w:rsidR="009215F1" w:rsidRDefault="009215F1" w:rsidP="009215F1">
          <w:pPr>
            <w:pStyle w:val="5827C13E18164749AC4A881F2B47D261"/>
          </w:pPr>
          <w:r w:rsidRPr="00F254F3">
            <w:rPr>
              <w:rStyle w:val="a3"/>
              <w:rFonts w:hint="eastAsia"/>
            </w:rPr>
            <w:t>单击此处输入文字。</w:t>
          </w:r>
        </w:p>
      </w:docPartBody>
    </w:docPart>
    <w:docPart>
      <w:docPartPr>
        <w:name w:val="31ACC47D7F6147438E7B6D0528BC0148"/>
        <w:category>
          <w:name w:val="常规"/>
          <w:gallery w:val="placeholder"/>
        </w:category>
        <w:types>
          <w:type w:val="bbPlcHdr"/>
        </w:types>
        <w:behaviors>
          <w:behavior w:val="content"/>
        </w:behaviors>
        <w:guid w:val="{69B7ED24-942D-48FD-BB87-F955D851D5C6}"/>
      </w:docPartPr>
      <w:docPartBody>
        <w:p w:rsidR="009215F1" w:rsidRDefault="009215F1" w:rsidP="009215F1">
          <w:pPr>
            <w:pStyle w:val="31ACC47D7F6147438E7B6D0528BC0148"/>
          </w:pPr>
          <w:r w:rsidRPr="00D45443">
            <w:rPr>
              <w:rStyle w:val="placeholder1Char"/>
            </w:rPr>
            <w:t>________</w:t>
          </w:r>
        </w:p>
      </w:docPartBody>
    </w:docPart>
    <w:docPart>
      <w:docPartPr>
        <w:name w:val="1C8CB61EEC4545F893C787EB658E11D3"/>
        <w:category>
          <w:name w:val="常规"/>
          <w:gallery w:val="placeholder"/>
        </w:category>
        <w:types>
          <w:type w:val="bbPlcHdr"/>
        </w:types>
        <w:behaviors>
          <w:behavior w:val="content"/>
        </w:behaviors>
        <w:guid w:val="{489F5D81-04C8-4EC0-8E7C-5E81136F9BD6}"/>
      </w:docPartPr>
      <w:docPartBody>
        <w:p w:rsidR="009215F1" w:rsidRDefault="009215F1" w:rsidP="009215F1">
          <w:pPr>
            <w:pStyle w:val="1C8CB61EEC4545F893C787EB658E11D3"/>
          </w:pPr>
          <w:r w:rsidRPr="00D45443">
            <w:rPr>
              <w:rStyle w:val="placeholder1Char"/>
            </w:rPr>
            <w:t>__________</w:t>
          </w:r>
        </w:p>
      </w:docPartBody>
    </w:docPart>
    <w:docPart>
      <w:docPartPr>
        <w:name w:val="38678E630C02430495A3C8CC70994220"/>
        <w:category>
          <w:name w:val="常规"/>
          <w:gallery w:val="placeholder"/>
        </w:category>
        <w:types>
          <w:type w:val="bbPlcHdr"/>
        </w:types>
        <w:behaviors>
          <w:behavior w:val="content"/>
        </w:behaviors>
        <w:guid w:val="{B5FC221B-5E9B-4399-9473-F9AF09F7B775}"/>
      </w:docPartPr>
      <w:docPartBody>
        <w:p w:rsidR="009215F1" w:rsidRDefault="009215F1" w:rsidP="009215F1">
          <w:pPr>
            <w:pStyle w:val="38678E630C02430495A3C8CC70994220"/>
          </w:pPr>
          <w:r w:rsidRPr="00D45443">
            <w:rPr>
              <w:rStyle w:val="placeholder1Char"/>
            </w:rPr>
            <w:t>______</w:t>
          </w:r>
        </w:p>
      </w:docPartBody>
    </w:docPart>
    <w:docPart>
      <w:docPartPr>
        <w:name w:val="F128D82BC6D345469C4DE0753F9B434A"/>
        <w:category>
          <w:name w:val="常规"/>
          <w:gallery w:val="placeholder"/>
        </w:category>
        <w:types>
          <w:type w:val="bbPlcHdr"/>
        </w:types>
        <w:behaviors>
          <w:behavior w:val="content"/>
        </w:behaviors>
        <w:guid w:val="{C626A95F-CA82-40A8-883E-B55B5A0DFC0E}"/>
      </w:docPartPr>
      <w:docPartBody>
        <w:p w:rsidR="009215F1" w:rsidRDefault="009215F1" w:rsidP="009215F1">
          <w:pPr>
            <w:pStyle w:val="F128D82BC6D345469C4DE0753F9B434A"/>
          </w:pPr>
          <w:r w:rsidRPr="00D45443">
            <w:rPr>
              <w:rStyle w:val="placeholder1Char"/>
            </w:rPr>
            <w:t>______</w:t>
          </w:r>
        </w:p>
      </w:docPartBody>
    </w:docPart>
    <w:docPart>
      <w:docPartPr>
        <w:name w:val="B80430C8BE4D4C68A80D7E057E2DBED3"/>
        <w:category>
          <w:name w:val="常规"/>
          <w:gallery w:val="placeholder"/>
        </w:category>
        <w:types>
          <w:type w:val="bbPlcHdr"/>
        </w:types>
        <w:behaviors>
          <w:behavior w:val="content"/>
        </w:behaviors>
        <w:guid w:val="{0ED05A0F-DE93-46B9-ADD1-9CD43C8D5C62}"/>
      </w:docPartPr>
      <w:docPartBody>
        <w:p w:rsidR="009215F1" w:rsidRDefault="009215F1" w:rsidP="009215F1">
          <w:pPr>
            <w:pStyle w:val="B80430C8BE4D4C68A80D7E057E2DBED3"/>
          </w:pPr>
          <w:r w:rsidRPr="00D45443">
            <w:rPr>
              <w:rStyle w:val="placeholder1Char"/>
            </w:rPr>
            <w:t>______</w:t>
          </w:r>
        </w:p>
      </w:docPartBody>
    </w:docPart>
    <w:docPart>
      <w:docPartPr>
        <w:name w:val="2522980963E54A8D83F2DF4EFD532F5A"/>
        <w:category>
          <w:name w:val="常规"/>
          <w:gallery w:val="placeholder"/>
        </w:category>
        <w:types>
          <w:type w:val="bbPlcHdr"/>
        </w:types>
        <w:behaviors>
          <w:behavior w:val="content"/>
        </w:behaviors>
        <w:guid w:val="{3378875D-D093-462D-90E8-75F40C4B43E8}"/>
      </w:docPartPr>
      <w:docPartBody>
        <w:p w:rsidR="009215F1" w:rsidRDefault="009215F1" w:rsidP="009215F1">
          <w:pPr>
            <w:pStyle w:val="2522980963E54A8D83F2DF4EFD532F5A"/>
          </w:pPr>
          <w:r w:rsidRPr="00D45443">
            <w:rPr>
              <w:rStyle w:val="placeholder1Char"/>
            </w:rPr>
            <w:t>______</w:t>
          </w:r>
        </w:p>
      </w:docPartBody>
    </w:docPart>
    <w:docPart>
      <w:docPartPr>
        <w:name w:val="BE669DA2D65B48B9AC63CE010D9C0ED2"/>
        <w:category>
          <w:name w:val="常规"/>
          <w:gallery w:val="placeholder"/>
        </w:category>
        <w:types>
          <w:type w:val="bbPlcHdr"/>
        </w:types>
        <w:behaviors>
          <w:behavior w:val="content"/>
        </w:behaviors>
        <w:guid w:val="{22DB4405-90B2-453D-B8F4-AD24C8F91427}"/>
      </w:docPartPr>
      <w:docPartBody>
        <w:p w:rsidR="009215F1" w:rsidRDefault="009215F1" w:rsidP="009215F1">
          <w:pPr>
            <w:pStyle w:val="BE669DA2D65B48B9AC63CE010D9C0ED2"/>
          </w:pPr>
          <w:r w:rsidRPr="00D45443">
            <w:rPr>
              <w:rStyle w:val="placeholder1Char"/>
            </w:rPr>
            <w:t>______</w:t>
          </w:r>
        </w:p>
      </w:docPartBody>
    </w:docPart>
    <w:docPart>
      <w:docPartPr>
        <w:name w:val="A0DE1B0AB43148D09A4FF0C777C097F7"/>
        <w:category>
          <w:name w:val="常规"/>
          <w:gallery w:val="placeholder"/>
        </w:category>
        <w:types>
          <w:type w:val="bbPlcHdr"/>
        </w:types>
        <w:behaviors>
          <w:behavior w:val="content"/>
        </w:behaviors>
        <w:guid w:val="{4F4BAEE7-D019-4906-AD0D-EA15B6E6DC4E}"/>
      </w:docPartPr>
      <w:docPartBody>
        <w:p w:rsidR="009215F1" w:rsidRDefault="009215F1" w:rsidP="009215F1">
          <w:pPr>
            <w:pStyle w:val="A0DE1B0AB43148D09A4FF0C777C097F7"/>
          </w:pPr>
          <w:r w:rsidRPr="00F254F3">
            <w:rPr>
              <w:rStyle w:val="a3"/>
              <w:rFonts w:hint="eastAsia"/>
            </w:rPr>
            <w:t>单击此处输入文字。</w:t>
          </w:r>
        </w:p>
      </w:docPartBody>
    </w:docPart>
    <w:docPart>
      <w:docPartPr>
        <w:name w:val="B820368BF1BD4C11BB352DC3AA451398"/>
        <w:category>
          <w:name w:val="常规"/>
          <w:gallery w:val="placeholder"/>
        </w:category>
        <w:types>
          <w:type w:val="bbPlcHdr"/>
        </w:types>
        <w:behaviors>
          <w:behavior w:val="content"/>
        </w:behaviors>
        <w:guid w:val="{1773C891-26CD-4FDC-9CF3-DE307B5E7071}"/>
      </w:docPartPr>
      <w:docPartBody>
        <w:p w:rsidR="009215F1" w:rsidRDefault="009215F1" w:rsidP="009215F1">
          <w:pPr>
            <w:pStyle w:val="B820368BF1BD4C11BB352DC3AA451398"/>
          </w:pPr>
          <w:r w:rsidRPr="00D45443">
            <w:rPr>
              <w:rStyle w:val="placeholder1Char"/>
            </w:rPr>
            <w:t>________</w:t>
          </w:r>
        </w:p>
      </w:docPartBody>
    </w:docPart>
    <w:docPart>
      <w:docPartPr>
        <w:name w:val="AA8DA8ABC9644DD58A1BDF82148964FF"/>
        <w:category>
          <w:name w:val="常规"/>
          <w:gallery w:val="placeholder"/>
        </w:category>
        <w:types>
          <w:type w:val="bbPlcHdr"/>
        </w:types>
        <w:behaviors>
          <w:behavior w:val="content"/>
        </w:behaviors>
        <w:guid w:val="{37DE7A32-AD20-4CE4-926A-3AB8FE17446E}"/>
      </w:docPartPr>
      <w:docPartBody>
        <w:p w:rsidR="009215F1" w:rsidRDefault="009215F1" w:rsidP="009215F1">
          <w:pPr>
            <w:pStyle w:val="AA8DA8ABC9644DD58A1BDF82148964FF"/>
          </w:pPr>
          <w:r w:rsidRPr="00D45443">
            <w:rPr>
              <w:rStyle w:val="placeholder1Char"/>
            </w:rPr>
            <w:t>__________</w:t>
          </w:r>
        </w:p>
      </w:docPartBody>
    </w:docPart>
    <w:docPart>
      <w:docPartPr>
        <w:name w:val="021245F5B2C544D0BDFCF7AB2B1958C4"/>
        <w:category>
          <w:name w:val="常规"/>
          <w:gallery w:val="placeholder"/>
        </w:category>
        <w:types>
          <w:type w:val="bbPlcHdr"/>
        </w:types>
        <w:behaviors>
          <w:behavior w:val="content"/>
        </w:behaviors>
        <w:guid w:val="{5F6A4A06-884A-4710-8ACD-C47A67DF0716}"/>
      </w:docPartPr>
      <w:docPartBody>
        <w:p w:rsidR="009215F1" w:rsidRDefault="009215F1" w:rsidP="009215F1">
          <w:pPr>
            <w:pStyle w:val="021245F5B2C544D0BDFCF7AB2B1958C4"/>
          </w:pPr>
          <w:r w:rsidRPr="00D45443">
            <w:rPr>
              <w:rStyle w:val="placeholder1Char"/>
            </w:rPr>
            <w:t>______</w:t>
          </w:r>
        </w:p>
      </w:docPartBody>
    </w:docPart>
    <w:docPart>
      <w:docPartPr>
        <w:name w:val="FB8E18C2ACFA4859AAD43583FDECEEF5"/>
        <w:category>
          <w:name w:val="常规"/>
          <w:gallery w:val="placeholder"/>
        </w:category>
        <w:types>
          <w:type w:val="bbPlcHdr"/>
        </w:types>
        <w:behaviors>
          <w:behavior w:val="content"/>
        </w:behaviors>
        <w:guid w:val="{238D8B6B-B596-4829-9551-B25ED601E1EC}"/>
      </w:docPartPr>
      <w:docPartBody>
        <w:p w:rsidR="009215F1" w:rsidRDefault="009215F1" w:rsidP="009215F1">
          <w:pPr>
            <w:pStyle w:val="FB8E18C2ACFA4859AAD43583FDECEEF5"/>
          </w:pPr>
          <w:r w:rsidRPr="00D45443">
            <w:rPr>
              <w:rStyle w:val="placeholder1Char"/>
            </w:rPr>
            <w:t>______</w:t>
          </w:r>
        </w:p>
      </w:docPartBody>
    </w:docPart>
    <w:docPart>
      <w:docPartPr>
        <w:name w:val="00B07F41FA3B4166B2F5ED7A2692C050"/>
        <w:category>
          <w:name w:val="常规"/>
          <w:gallery w:val="placeholder"/>
        </w:category>
        <w:types>
          <w:type w:val="bbPlcHdr"/>
        </w:types>
        <w:behaviors>
          <w:behavior w:val="content"/>
        </w:behaviors>
        <w:guid w:val="{55F7D4A7-B485-4D6A-A3ED-45E4A6157D7D}"/>
      </w:docPartPr>
      <w:docPartBody>
        <w:p w:rsidR="009215F1" w:rsidRDefault="009215F1" w:rsidP="009215F1">
          <w:pPr>
            <w:pStyle w:val="00B07F41FA3B4166B2F5ED7A2692C050"/>
          </w:pPr>
          <w:r w:rsidRPr="00D45443">
            <w:rPr>
              <w:rStyle w:val="placeholder1Char"/>
            </w:rPr>
            <w:t>______</w:t>
          </w:r>
        </w:p>
      </w:docPartBody>
    </w:docPart>
    <w:docPart>
      <w:docPartPr>
        <w:name w:val="B2053CA06EBF408E99C0F0F2E9174417"/>
        <w:category>
          <w:name w:val="常规"/>
          <w:gallery w:val="placeholder"/>
        </w:category>
        <w:types>
          <w:type w:val="bbPlcHdr"/>
        </w:types>
        <w:behaviors>
          <w:behavior w:val="content"/>
        </w:behaviors>
        <w:guid w:val="{966BC40F-293F-41A2-8EFD-12ED308A9067}"/>
      </w:docPartPr>
      <w:docPartBody>
        <w:p w:rsidR="009215F1" w:rsidRDefault="009215F1" w:rsidP="009215F1">
          <w:pPr>
            <w:pStyle w:val="B2053CA06EBF408E99C0F0F2E9174417"/>
          </w:pPr>
          <w:r w:rsidRPr="00D45443">
            <w:rPr>
              <w:rStyle w:val="placeholder1Char"/>
            </w:rPr>
            <w:t>______</w:t>
          </w:r>
        </w:p>
      </w:docPartBody>
    </w:docPart>
    <w:docPart>
      <w:docPartPr>
        <w:name w:val="CE9169FAF03E4072B6C6375FAB72B00B"/>
        <w:category>
          <w:name w:val="常规"/>
          <w:gallery w:val="placeholder"/>
        </w:category>
        <w:types>
          <w:type w:val="bbPlcHdr"/>
        </w:types>
        <w:behaviors>
          <w:behavior w:val="content"/>
        </w:behaviors>
        <w:guid w:val="{E674887F-34BC-4BBE-964E-3D21500C1ACD}"/>
      </w:docPartPr>
      <w:docPartBody>
        <w:p w:rsidR="009215F1" w:rsidRDefault="009215F1" w:rsidP="009215F1">
          <w:pPr>
            <w:pStyle w:val="CE9169FAF03E4072B6C6375FAB72B00B"/>
          </w:pPr>
          <w:r w:rsidRPr="00D45443">
            <w:rPr>
              <w:rStyle w:val="placeholder1Char"/>
            </w:rPr>
            <w:t>______</w:t>
          </w:r>
        </w:p>
      </w:docPartBody>
    </w:docPart>
    <w:docPart>
      <w:docPartPr>
        <w:name w:val="BF3F4674BDBF44DB9D0C5C9472F50245"/>
        <w:category>
          <w:name w:val="常规"/>
          <w:gallery w:val="placeholder"/>
        </w:category>
        <w:types>
          <w:type w:val="bbPlcHdr"/>
        </w:types>
        <w:behaviors>
          <w:behavior w:val="content"/>
        </w:behaviors>
        <w:guid w:val="{645D5190-2C1B-469E-A282-8330FB2B7462}"/>
      </w:docPartPr>
      <w:docPartBody>
        <w:p w:rsidR="009215F1" w:rsidRDefault="009215F1" w:rsidP="009215F1">
          <w:pPr>
            <w:pStyle w:val="BF3F4674BDBF44DB9D0C5C9472F50245"/>
          </w:pPr>
          <w:r w:rsidRPr="00F254F3">
            <w:rPr>
              <w:rStyle w:val="a3"/>
              <w:rFonts w:hint="eastAsia"/>
            </w:rPr>
            <w:t>单击此处输入文字。</w:t>
          </w:r>
        </w:p>
      </w:docPartBody>
    </w:docPart>
    <w:docPart>
      <w:docPartPr>
        <w:name w:val="CFABBBB2FAA14DC3BAF49F954FECA316"/>
        <w:category>
          <w:name w:val="常规"/>
          <w:gallery w:val="placeholder"/>
        </w:category>
        <w:types>
          <w:type w:val="bbPlcHdr"/>
        </w:types>
        <w:behaviors>
          <w:behavior w:val="content"/>
        </w:behaviors>
        <w:guid w:val="{6EEB7D10-4DAA-4766-9BB5-1D7254D8AC16}"/>
      </w:docPartPr>
      <w:docPartBody>
        <w:p w:rsidR="009215F1" w:rsidRDefault="009215F1" w:rsidP="009215F1">
          <w:pPr>
            <w:pStyle w:val="CFABBBB2FAA14DC3BAF49F954FECA316"/>
          </w:pPr>
          <w:r w:rsidRPr="00D45443">
            <w:rPr>
              <w:rStyle w:val="placeholder1Char"/>
            </w:rPr>
            <w:t>________</w:t>
          </w:r>
        </w:p>
      </w:docPartBody>
    </w:docPart>
    <w:docPart>
      <w:docPartPr>
        <w:name w:val="CFF958BD706F4D57A7053C4B41893FBE"/>
        <w:category>
          <w:name w:val="常规"/>
          <w:gallery w:val="placeholder"/>
        </w:category>
        <w:types>
          <w:type w:val="bbPlcHdr"/>
        </w:types>
        <w:behaviors>
          <w:behavior w:val="content"/>
        </w:behaviors>
        <w:guid w:val="{3D61D440-F349-45A4-9F0F-04155BEDA5CE}"/>
      </w:docPartPr>
      <w:docPartBody>
        <w:p w:rsidR="009215F1" w:rsidRDefault="009215F1" w:rsidP="009215F1">
          <w:pPr>
            <w:pStyle w:val="CFF958BD706F4D57A7053C4B41893FBE"/>
          </w:pPr>
          <w:r w:rsidRPr="00D45443">
            <w:rPr>
              <w:rStyle w:val="placeholder1Char"/>
            </w:rPr>
            <w:t>__________</w:t>
          </w:r>
        </w:p>
      </w:docPartBody>
    </w:docPart>
    <w:docPart>
      <w:docPartPr>
        <w:name w:val="3C64CC176EB644FB864672078ED3BD74"/>
        <w:category>
          <w:name w:val="常规"/>
          <w:gallery w:val="placeholder"/>
        </w:category>
        <w:types>
          <w:type w:val="bbPlcHdr"/>
        </w:types>
        <w:behaviors>
          <w:behavior w:val="content"/>
        </w:behaviors>
        <w:guid w:val="{EF1E0AB2-C00B-44BC-822E-BC665C6ED314}"/>
      </w:docPartPr>
      <w:docPartBody>
        <w:p w:rsidR="009215F1" w:rsidRDefault="009215F1" w:rsidP="009215F1">
          <w:pPr>
            <w:pStyle w:val="3C64CC176EB644FB864672078ED3BD74"/>
          </w:pPr>
          <w:r w:rsidRPr="00D45443">
            <w:rPr>
              <w:rStyle w:val="placeholder1Char"/>
            </w:rPr>
            <w:t>______</w:t>
          </w:r>
        </w:p>
      </w:docPartBody>
    </w:docPart>
    <w:docPart>
      <w:docPartPr>
        <w:name w:val="C70EBA27AC7D4C288A5849BFDF07B226"/>
        <w:category>
          <w:name w:val="常规"/>
          <w:gallery w:val="placeholder"/>
        </w:category>
        <w:types>
          <w:type w:val="bbPlcHdr"/>
        </w:types>
        <w:behaviors>
          <w:behavior w:val="content"/>
        </w:behaviors>
        <w:guid w:val="{64040729-56C8-4BC3-9CF9-CEBC55DFBAF1}"/>
      </w:docPartPr>
      <w:docPartBody>
        <w:p w:rsidR="009215F1" w:rsidRDefault="009215F1" w:rsidP="009215F1">
          <w:pPr>
            <w:pStyle w:val="C70EBA27AC7D4C288A5849BFDF07B226"/>
          </w:pPr>
          <w:r w:rsidRPr="00D45443">
            <w:rPr>
              <w:rStyle w:val="placeholder1Char"/>
            </w:rPr>
            <w:t>______</w:t>
          </w:r>
        </w:p>
      </w:docPartBody>
    </w:docPart>
    <w:docPart>
      <w:docPartPr>
        <w:name w:val="BD2C57EF475B4D1FB0F6E738EAB76A21"/>
        <w:category>
          <w:name w:val="常规"/>
          <w:gallery w:val="placeholder"/>
        </w:category>
        <w:types>
          <w:type w:val="bbPlcHdr"/>
        </w:types>
        <w:behaviors>
          <w:behavior w:val="content"/>
        </w:behaviors>
        <w:guid w:val="{69810644-6753-462E-A07B-06C95B7D1F0C}"/>
      </w:docPartPr>
      <w:docPartBody>
        <w:p w:rsidR="009215F1" w:rsidRDefault="009215F1" w:rsidP="009215F1">
          <w:pPr>
            <w:pStyle w:val="BD2C57EF475B4D1FB0F6E738EAB76A21"/>
          </w:pPr>
          <w:r w:rsidRPr="00D45443">
            <w:rPr>
              <w:rStyle w:val="placeholder1Char"/>
            </w:rPr>
            <w:t>______</w:t>
          </w:r>
        </w:p>
      </w:docPartBody>
    </w:docPart>
    <w:docPart>
      <w:docPartPr>
        <w:name w:val="B912F70EAA6A4484940258409DEB080A"/>
        <w:category>
          <w:name w:val="常规"/>
          <w:gallery w:val="placeholder"/>
        </w:category>
        <w:types>
          <w:type w:val="bbPlcHdr"/>
        </w:types>
        <w:behaviors>
          <w:behavior w:val="content"/>
        </w:behaviors>
        <w:guid w:val="{662D0836-1B98-45E3-8CF1-6B7DF3104B4E}"/>
      </w:docPartPr>
      <w:docPartBody>
        <w:p w:rsidR="009215F1" w:rsidRDefault="009215F1" w:rsidP="009215F1">
          <w:pPr>
            <w:pStyle w:val="B912F70EAA6A4484940258409DEB080A"/>
          </w:pPr>
          <w:r w:rsidRPr="00D45443">
            <w:rPr>
              <w:rStyle w:val="placeholder1Char"/>
            </w:rPr>
            <w:t>______</w:t>
          </w:r>
        </w:p>
      </w:docPartBody>
    </w:docPart>
    <w:docPart>
      <w:docPartPr>
        <w:name w:val="6212C814EF9F4D0586D9160EF44A0296"/>
        <w:category>
          <w:name w:val="常规"/>
          <w:gallery w:val="placeholder"/>
        </w:category>
        <w:types>
          <w:type w:val="bbPlcHdr"/>
        </w:types>
        <w:behaviors>
          <w:behavior w:val="content"/>
        </w:behaviors>
        <w:guid w:val="{1A2A662A-B21F-4E72-99E3-1A8D61746AD8}"/>
      </w:docPartPr>
      <w:docPartBody>
        <w:p w:rsidR="009215F1" w:rsidRDefault="009215F1" w:rsidP="009215F1">
          <w:pPr>
            <w:pStyle w:val="6212C814EF9F4D0586D9160EF44A0296"/>
          </w:pPr>
          <w:r w:rsidRPr="00D45443">
            <w:rPr>
              <w:rStyle w:val="placeholder1Char"/>
            </w:rPr>
            <w:t>______</w:t>
          </w:r>
        </w:p>
      </w:docPartBody>
    </w:docPart>
    <w:docPart>
      <w:docPartPr>
        <w:name w:val="057149F9343241B5AE71A46EC6A23967"/>
        <w:category>
          <w:name w:val="常规"/>
          <w:gallery w:val="placeholder"/>
        </w:category>
        <w:types>
          <w:type w:val="bbPlcHdr"/>
        </w:types>
        <w:behaviors>
          <w:behavior w:val="content"/>
        </w:behaviors>
        <w:guid w:val="{69CD6171-49B6-49D7-9559-7934198B8C1E}"/>
      </w:docPartPr>
      <w:docPartBody>
        <w:p w:rsidR="009215F1" w:rsidRDefault="009215F1" w:rsidP="009215F1">
          <w:pPr>
            <w:pStyle w:val="057149F9343241B5AE71A46EC6A23967"/>
          </w:pPr>
          <w:r w:rsidRPr="00F254F3">
            <w:rPr>
              <w:rStyle w:val="a3"/>
              <w:rFonts w:hint="eastAsia"/>
            </w:rPr>
            <w:t>单击此处输入文字。</w:t>
          </w:r>
        </w:p>
      </w:docPartBody>
    </w:docPart>
    <w:docPart>
      <w:docPartPr>
        <w:name w:val="3F384B2C4DF1483B87DC9EAC1D29C2A3"/>
        <w:category>
          <w:name w:val="常规"/>
          <w:gallery w:val="placeholder"/>
        </w:category>
        <w:types>
          <w:type w:val="bbPlcHdr"/>
        </w:types>
        <w:behaviors>
          <w:behavior w:val="content"/>
        </w:behaviors>
        <w:guid w:val="{6FA3584C-06CB-46E5-8296-2F85BCFBBE8B}"/>
      </w:docPartPr>
      <w:docPartBody>
        <w:p w:rsidR="009215F1" w:rsidRDefault="009215F1" w:rsidP="009215F1">
          <w:pPr>
            <w:pStyle w:val="3F384B2C4DF1483B87DC9EAC1D29C2A3"/>
          </w:pPr>
          <w:r w:rsidRPr="00D45443">
            <w:rPr>
              <w:rStyle w:val="placeholder1Char"/>
            </w:rPr>
            <w:t>________</w:t>
          </w:r>
        </w:p>
      </w:docPartBody>
    </w:docPart>
    <w:docPart>
      <w:docPartPr>
        <w:name w:val="57EDB623E3C8420886805856930E46E4"/>
        <w:category>
          <w:name w:val="常规"/>
          <w:gallery w:val="placeholder"/>
        </w:category>
        <w:types>
          <w:type w:val="bbPlcHdr"/>
        </w:types>
        <w:behaviors>
          <w:behavior w:val="content"/>
        </w:behaviors>
        <w:guid w:val="{C29092AD-97DE-42E4-90FC-2E9C61F01AF2}"/>
      </w:docPartPr>
      <w:docPartBody>
        <w:p w:rsidR="009215F1" w:rsidRDefault="009215F1" w:rsidP="009215F1">
          <w:pPr>
            <w:pStyle w:val="57EDB623E3C8420886805856930E46E4"/>
          </w:pPr>
          <w:r w:rsidRPr="00D45443">
            <w:rPr>
              <w:rStyle w:val="placeholder1Char"/>
            </w:rPr>
            <w:t>__________</w:t>
          </w:r>
        </w:p>
      </w:docPartBody>
    </w:docPart>
    <w:docPart>
      <w:docPartPr>
        <w:name w:val="882EE37B0BFF4FCB9A9BA76309B7C20F"/>
        <w:category>
          <w:name w:val="常规"/>
          <w:gallery w:val="placeholder"/>
        </w:category>
        <w:types>
          <w:type w:val="bbPlcHdr"/>
        </w:types>
        <w:behaviors>
          <w:behavior w:val="content"/>
        </w:behaviors>
        <w:guid w:val="{AE73E3BC-7CDA-44BB-86D6-7A9B34616EA7}"/>
      </w:docPartPr>
      <w:docPartBody>
        <w:p w:rsidR="009215F1" w:rsidRDefault="009215F1" w:rsidP="009215F1">
          <w:pPr>
            <w:pStyle w:val="882EE37B0BFF4FCB9A9BA76309B7C20F"/>
          </w:pPr>
          <w:r w:rsidRPr="00D45443">
            <w:rPr>
              <w:rStyle w:val="placeholder1Char"/>
            </w:rPr>
            <w:t>______</w:t>
          </w:r>
        </w:p>
      </w:docPartBody>
    </w:docPart>
    <w:docPart>
      <w:docPartPr>
        <w:name w:val="C233FD88F6E34D8BB9133A8F151D70FE"/>
        <w:category>
          <w:name w:val="常规"/>
          <w:gallery w:val="placeholder"/>
        </w:category>
        <w:types>
          <w:type w:val="bbPlcHdr"/>
        </w:types>
        <w:behaviors>
          <w:behavior w:val="content"/>
        </w:behaviors>
        <w:guid w:val="{AC170CAB-0964-4D1D-A57B-C339E5F6DFFB}"/>
      </w:docPartPr>
      <w:docPartBody>
        <w:p w:rsidR="009215F1" w:rsidRDefault="009215F1" w:rsidP="009215F1">
          <w:pPr>
            <w:pStyle w:val="C233FD88F6E34D8BB9133A8F151D70FE"/>
          </w:pPr>
          <w:r w:rsidRPr="00D45443">
            <w:rPr>
              <w:rStyle w:val="placeholder1Char"/>
            </w:rPr>
            <w:t>______</w:t>
          </w:r>
        </w:p>
      </w:docPartBody>
    </w:docPart>
    <w:docPart>
      <w:docPartPr>
        <w:name w:val="4D0746251BC84F6CA35C021C897102F0"/>
        <w:category>
          <w:name w:val="常规"/>
          <w:gallery w:val="placeholder"/>
        </w:category>
        <w:types>
          <w:type w:val="bbPlcHdr"/>
        </w:types>
        <w:behaviors>
          <w:behavior w:val="content"/>
        </w:behaviors>
        <w:guid w:val="{178A1AD9-E313-42BA-9B8C-2B9F7796C6C1}"/>
      </w:docPartPr>
      <w:docPartBody>
        <w:p w:rsidR="009215F1" w:rsidRDefault="009215F1" w:rsidP="009215F1">
          <w:pPr>
            <w:pStyle w:val="4D0746251BC84F6CA35C021C897102F0"/>
          </w:pPr>
          <w:r w:rsidRPr="00D45443">
            <w:rPr>
              <w:rStyle w:val="placeholder1Char"/>
            </w:rPr>
            <w:t>______</w:t>
          </w:r>
        </w:p>
      </w:docPartBody>
    </w:docPart>
    <w:docPart>
      <w:docPartPr>
        <w:name w:val="6972239CD3F74D258A2F0852AEC25A77"/>
        <w:category>
          <w:name w:val="常规"/>
          <w:gallery w:val="placeholder"/>
        </w:category>
        <w:types>
          <w:type w:val="bbPlcHdr"/>
        </w:types>
        <w:behaviors>
          <w:behavior w:val="content"/>
        </w:behaviors>
        <w:guid w:val="{B599DC9E-B6CD-4634-8738-21E9E04DC6E8}"/>
      </w:docPartPr>
      <w:docPartBody>
        <w:p w:rsidR="009215F1" w:rsidRDefault="009215F1" w:rsidP="009215F1">
          <w:pPr>
            <w:pStyle w:val="6972239CD3F74D258A2F0852AEC25A77"/>
          </w:pPr>
          <w:r w:rsidRPr="00D45443">
            <w:rPr>
              <w:rStyle w:val="placeholder1Char"/>
            </w:rPr>
            <w:t>______</w:t>
          </w:r>
        </w:p>
      </w:docPartBody>
    </w:docPart>
    <w:docPart>
      <w:docPartPr>
        <w:name w:val="F75338D6227341DD9B6AFB89BDC892E2"/>
        <w:category>
          <w:name w:val="常规"/>
          <w:gallery w:val="placeholder"/>
        </w:category>
        <w:types>
          <w:type w:val="bbPlcHdr"/>
        </w:types>
        <w:behaviors>
          <w:behavior w:val="content"/>
        </w:behaviors>
        <w:guid w:val="{DB1BF970-56B7-4B43-B030-6DA29890A8B4}"/>
      </w:docPartPr>
      <w:docPartBody>
        <w:p w:rsidR="009215F1" w:rsidRDefault="009215F1" w:rsidP="009215F1">
          <w:pPr>
            <w:pStyle w:val="F75338D6227341DD9B6AFB89BDC892E2"/>
          </w:pPr>
          <w:r w:rsidRPr="00D45443">
            <w:rPr>
              <w:rStyle w:val="placeholder1Char"/>
            </w:rPr>
            <w:t>______</w:t>
          </w:r>
        </w:p>
      </w:docPartBody>
    </w:docPart>
    <w:docPart>
      <w:docPartPr>
        <w:name w:val="71A2141081D347A68608191DD5662C3D"/>
        <w:category>
          <w:name w:val="常规"/>
          <w:gallery w:val="placeholder"/>
        </w:category>
        <w:types>
          <w:type w:val="bbPlcHdr"/>
        </w:types>
        <w:behaviors>
          <w:behavior w:val="content"/>
        </w:behaviors>
        <w:guid w:val="{AC03AC5D-5D69-49C9-89FA-A0C3C35AFE5A}"/>
      </w:docPartPr>
      <w:docPartBody>
        <w:p w:rsidR="009215F1" w:rsidRDefault="009215F1" w:rsidP="009215F1">
          <w:pPr>
            <w:pStyle w:val="71A2141081D347A68608191DD5662C3D"/>
          </w:pPr>
          <w:r w:rsidRPr="00F254F3">
            <w:rPr>
              <w:rStyle w:val="a3"/>
              <w:rFonts w:hint="eastAsia"/>
            </w:rPr>
            <w:t>单击此处输入文字。</w:t>
          </w:r>
        </w:p>
      </w:docPartBody>
    </w:docPart>
    <w:docPart>
      <w:docPartPr>
        <w:name w:val="02A42DC6D7874D048FDE8914F5B8A73F"/>
        <w:category>
          <w:name w:val="常规"/>
          <w:gallery w:val="placeholder"/>
        </w:category>
        <w:types>
          <w:type w:val="bbPlcHdr"/>
        </w:types>
        <w:behaviors>
          <w:behavior w:val="content"/>
        </w:behaviors>
        <w:guid w:val="{7EF7E2FA-3E25-495D-ABAB-4FDB05136AA5}"/>
      </w:docPartPr>
      <w:docPartBody>
        <w:p w:rsidR="009215F1" w:rsidRDefault="009215F1" w:rsidP="009215F1">
          <w:pPr>
            <w:pStyle w:val="02A42DC6D7874D048FDE8914F5B8A73F"/>
          </w:pPr>
          <w:r w:rsidRPr="00D45443">
            <w:rPr>
              <w:rStyle w:val="placeholder1Char"/>
            </w:rPr>
            <w:t>________</w:t>
          </w:r>
        </w:p>
      </w:docPartBody>
    </w:docPart>
    <w:docPart>
      <w:docPartPr>
        <w:name w:val="1579164BAB4944138D4D8537CB3E8613"/>
        <w:category>
          <w:name w:val="常规"/>
          <w:gallery w:val="placeholder"/>
        </w:category>
        <w:types>
          <w:type w:val="bbPlcHdr"/>
        </w:types>
        <w:behaviors>
          <w:behavior w:val="content"/>
        </w:behaviors>
        <w:guid w:val="{045B4083-B35F-4013-9958-21AFC874D61C}"/>
      </w:docPartPr>
      <w:docPartBody>
        <w:p w:rsidR="009215F1" w:rsidRDefault="009215F1" w:rsidP="009215F1">
          <w:pPr>
            <w:pStyle w:val="1579164BAB4944138D4D8537CB3E8613"/>
          </w:pPr>
          <w:r w:rsidRPr="00D45443">
            <w:rPr>
              <w:rStyle w:val="placeholder1Char"/>
            </w:rPr>
            <w:t>__________</w:t>
          </w:r>
        </w:p>
      </w:docPartBody>
    </w:docPart>
    <w:docPart>
      <w:docPartPr>
        <w:name w:val="31CFA9961FF9440F8F20450ECA3EB8CB"/>
        <w:category>
          <w:name w:val="常规"/>
          <w:gallery w:val="placeholder"/>
        </w:category>
        <w:types>
          <w:type w:val="bbPlcHdr"/>
        </w:types>
        <w:behaviors>
          <w:behavior w:val="content"/>
        </w:behaviors>
        <w:guid w:val="{B3C19A03-1A6E-4895-9DE8-D75701183C0D}"/>
      </w:docPartPr>
      <w:docPartBody>
        <w:p w:rsidR="009215F1" w:rsidRDefault="009215F1" w:rsidP="009215F1">
          <w:pPr>
            <w:pStyle w:val="31CFA9961FF9440F8F20450ECA3EB8CB"/>
          </w:pPr>
          <w:r w:rsidRPr="00D45443">
            <w:rPr>
              <w:rStyle w:val="placeholder1Char"/>
            </w:rPr>
            <w:t>______</w:t>
          </w:r>
        </w:p>
      </w:docPartBody>
    </w:docPart>
    <w:docPart>
      <w:docPartPr>
        <w:name w:val="D4652A005F0A43A3949EA9D3D959385E"/>
        <w:category>
          <w:name w:val="常规"/>
          <w:gallery w:val="placeholder"/>
        </w:category>
        <w:types>
          <w:type w:val="bbPlcHdr"/>
        </w:types>
        <w:behaviors>
          <w:behavior w:val="content"/>
        </w:behaviors>
        <w:guid w:val="{D79BACB0-E1BE-400E-B934-6BD12C9C6E82}"/>
      </w:docPartPr>
      <w:docPartBody>
        <w:p w:rsidR="009215F1" w:rsidRDefault="009215F1" w:rsidP="009215F1">
          <w:pPr>
            <w:pStyle w:val="D4652A005F0A43A3949EA9D3D959385E"/>
          </w:pPr>
          <w:r w:rsidRPr="00D45443">
            <w:rPr>
              <w:rStyle w:val="placeholder1Char"/>
            </w:rPr>
            <w:t>______</w:t>
          </w:r>
        </w:p>
      </w:docPartBody>
    </w:docPart>
    <w:docPart>
      <w:docPartPr>
        <w:name w:val="135440CF0373490BAB9FA740FA336F38"/>
        <w:category>
          <w:name w:val="常规"/>
          <w:gallery w:val="placeholder"/>
        </w:category>
        <w:types>
          <w:type w:val="bbPlcHdr"/>
        </w:types>
        <w:behaviors>
          <w:behavior w:val="content"/>
        </w:behaviors>
        <w:guid w:val="{8D1AFCD3-BB4C-4319-9BFA-13642D81623E}"/>
      </w:docPartPr>
      <w:docPartBody>
        <w:p w:rsidR="009215F1" w:rsidRDefault="009215F1" w:rsidP="009215F1">
          <w:pPr>
            <w:pStyle w:val="135440CF0373490BAB9FA740FA336F38"/>
          </w:pPr>
          <w:r w:rsidRPr="00D45443">
            <w:rPr>
              <w:rStyle w:val="placeholder1Char"/>
            </w:rPr>
            <w:t>______</w:t>
          </w:r>
        </w:p>
      </w:docPartBody>
    </w:docPart>
    <w:docPart>
      <w:docPartPr>
        <w:name w:val="E06BD49F941A4BC1B6ACD99572335BB3"/>
        <w:category>
          <w:name w:val="常规"/>
          <w:gallery w:val="placeholder"/>
        </w:category>
        <w:types>
          <w:type w:val="bbPlcHdr"/>
        </w:types>
        <w:behaviors>
          <w:behavior w:val="content"/>
        </w:behaviors>
        <w:guid w:val="{DD4B8D01-A497-485E-B104-1B1C7F9E7AF9}"/>
      </w:docPartPr>
      <w:docPartBody>
        <w:p w:rsidR="009215F1" w:rsidRDefault="009215F1" w:rsidP="009215F1">
          <w:pPr>
            <w:pStyle w:val="E06BD49F941A4BC1B6ACD99572335BB3"/>
          </w:pPr>
          <w:r w:rsidRPr="00D45443">
            <w:rPr>
              <w:rStyle w:val="placeholder1Char"/>
            </w:rPr>
            <w:t>______</w:t>
          </w:r>
        </w:p>
      </w:docPartBody>
    </w:docPart>
    <w:docPart>
      <w:docPartPr>
        <w:name w:val="0E34F66BCBDA47D3A15D775DDE34E07B"/>
        <w:category>
          <w:name w:val="常规"/>
          <w:gallery w:val="placeholder"/>
        </w:category>
        <w:types>
          <w:type w:val="bbPlcHdr"/>
        </w:types>
        <w:behaviors>
          <w:behavior w:val="content"/>
        </w:behaviors>
        <w:guid w:val="{0AD331C0-DD91-4F78-B83E-48369C456614}"/>
      </w:docPartPr>
      <w:docPartBody>
        <w:p w:rsidR="009215F1" w:rsidRDefault="009215F1" w:rsidP="009215F1">
          <w:pPr>
            <w:pStyle w:val="0E34F66BCBDA47D3A15D775DDE34E07B"/>
          </w:pPr>
          <w:r w:rsidRPr="00D45443">
            <w:rPr>
              <w:rStyle w:val="placeholder1Char"/>
            </w:rPr>
            <w:t>______</w:t>
          </w:r>
        </w:p>
      </w:docPartBody>
    </w:docPart>
    <w:docPart>
      <w:docPartPr>
        <w:name w:val="F8E5346BFF754C659F928A989598B9B3"/>
        <w:category>
          <w:name w:val="常规"/>
          <w:gallery w:val="placeholder"/>
        </w:category>
        <w:types>
          <w:type w:val="bbPlcHdr"/>
        </w:types>
        <w:behaviors>
          <w:behavior w:val="content"/>
        </w:behaviors>
        <w:guid w:val="{34D02168-4AF9-4754-BD68-9ED4F694E949}"/>
      </w:docPartPr>
      <w:docPartBody>
        <w:p w:rsidR="009215F1" w:rsidRDefault="009215F1" w:rsidP="009215F1">
          <w:pPr>
            <w:pStyle w:val="F8E5346BFF754C659F928A989598B9B3"/>
          </w:pPr>
          <w:r w:rsidRPr="00F254F3">
            <w:rPr>
              <w:rStyle w:val="a3"/>
              <w:rFonts w:hint="eastAsia"/>
            </w:rPr>
            <w:t>单击此处输入文字。</w:t>
          </w:r>
        </w:p>
      </w:docPartBody>
    </w:docPart>
    <w:docPart>
      <w:docPartPr>
        <w:name w:val="30B52CF265354DDF8182DD54007344FC"/>
        <w:category>
          <w:name w:val="常规"/>
          <w:gallery w:val="placeholder"/>
        </w:category>
        <w:types>
          <w:type w:val="bbPlcHdr"/>
        </w:types>
        <w:behaviors>
          <w:behavior w:val="content"/>
        </w:behaviors>
        <w:guid w:val="{FD923DE7-95CD-4B01-99C8-742D1D3063C4}"/>
      </w:docPartPr>
      <w:docPartBody>
        <w:p w:rsidR="009215F1" w:rsidRDefault="009215F1" w:rsidP="009215F1">
          <w:pPr>
            <w:pStyle w:val="30B52CF265354DDF8182DD54007344FC"/>
          </w:pPr>
          <w:r w:rsidRPr="00D45443">
            <w:rPr>
              <w:rStyle w:val="placeholder1Char"/>
            </w:rPr>
            <w:t>________</w:t>
          </w:r>
        </w:p>
      </w:docPartBody>
    </w:docPart>
    <w:docPart>
      <w:docPartPr>
        <w:name w:val="A3ACCACF4B304FF296538D84CF743CBE"/>
        <w:category>
          <w:name w:val="常规"/>
          <w:gallery w:val="placeholder"/>
        </w:category>
        <w:types>
          <w:type w:val="bbPlcHdr"/>
        </w:types>
        <w:behaviors>
          <w:behavior w:val="content"/>
        </w:behaviors>
        <w:guid w:val="{743B7CEC-C564-4411-BAAC-F5D27116CF49}"/>
      </w:docPartPr>
      <w:docPartBody>
        <w:p w:rsidR="009215F1" w:rsidRDefault="009215F1" w:rsidP="009215F1">
          <w:pPr>
            <w:pStyle w:val="A3ACCACF4B304FF296538D84CF743CBE"/>
          </w:pPr>
          <w:r w:rsidRPr="00D45443">
            <w:rPr>
              <w:rStyle w:val="placeholder1Char"/>
            </w:rPr>
            <w:t>__________</w:t>
          </w:r>
        </w:p>
      </w:docPartBody>
    </w:docPart>
    <w:docPart>
      <w:docPartPr>
        <w:name w:val="9AF632CC8DD24A1CB3CDDC2C32F965EA"/>
        <w:category>
          <w:name w:val="常规"/>
          <w:gallery w:val="placeholder"/>
        </w:category>
        <w:types>
          <w:type w:val="bbPlcHdr"/>
        </w:types>
        <w:behaviors>
          <w:behavior w:val="content"/>
        </w:behaviors>
        <w:guid w:val="{30FEB8CF-1279-40A6-A3CF-591B8C046492}"/>
      </w:docPartPr>
      <w:docPartBody>
        <w:p w:rsidR="009215F1" w:rsidRDefault="009215F1" w:rsidP="009215F1">
          <w:pPr>
            <w:pStyle w:val="9AF632CC8DD24A1CB3CDDC2C32F965EA"/>
          </w:pPr>
          <w:r w:rsidRPr="00D45443">
            <w:rPr>
              <w:rStyle w:val="placeholder1Char"/>
            </w:rPr>
            <w:t>______</w:t>
          </w:r>
        </w:p>
      </w:docPartBody>
    </w:docPart>
    <w:docPart>
      <w:docPartPr>
        <w:name w:val="C9A3A213893A4165B6AD76AD6C2C1DD3"/>
        <w:category>
          <w:name w:val="常规"/>
          <w:gallery w:val="placeholder"/>
        </w:category>
        <w:types>
          <w:type w:val="bbPlcHdr"/>
        </w:types>
        <w:behaviors>
          <w:behavior w:val="content"/>
        </w:behaviors>
        <w:guid w:val="{DFEC710A-76A0-43A8-8ADF-E855B7FE9A55}"/>
      </w:docPartPr>
      <w:docPartBody>
        <w:p w:rsidR="009215F1" w:rsidRDefault="009215F1" w:rsidP="009215F1">
          <w:pPr>
            <w:pStyle w:val="C9A3A213893A4165B6AD76AD6C2C1DD3"/>
          </w:pPr>
          <w:r w:rsidRPr="00D45443">
            <w:rPr>
              <w:rStyle w:val="placeholder1Char"/>
            </w:rPr>
            <w:t>______</w:t>
          </w:r>
        </w:p>
      </w:docPartBody>
    </w:docPart>
    <w:docPart>
      <w:docPartPr>
        <w:name w:val="EF9D71825DB64E3CB6D017C1ED6CA2BF"/>
        <w:category>
          <w:name w:val="常规"/>
          <w:gallery w:val="placeholder"/>
        </w:category>
        <w:types>
          <w:type w:val="bbPlcHdr"/>
        </w:types>
        <w:behaviors>
          <w:behavior w:val="content"/>
        </w:behaviors>
        <w:guid w:val="{AB80FE3C-82E0-4B4A-9D8B-6659E92C5752}"/>
      </w:docPartPr>
      <w:docPartBody>
        <w:p w:rsidR="009215F1" w:rsidRDefault="009215F1" w:rsidP="009215F1">
          <w:pPr>
            <w:pStyle w:val="EF9D71825DB64E3CB6D017C1ED6CA2BF"/>
          </w:pPr>
          <w:r w:rsidRPr="00D45443">
            <w:rPr>
              <w:rStyle w:val="placeholder1Char"/>
            </w:rPr>
            <w:t>______</w:t>
          </w:r>
        </w:p>
      </w:docPartBody>
    </w:docPart>
    <w:docPart>
      <w:docPartPr>
        <w:name w:val="DCDD819A7C584812A0C6D2175716516D"/>
        <w:category>
          <w:name w:val="常规"/>
          <w:gallery w:val="placeholder"/>
        </w:category>
        <w:types>
          <w:type w:val="bbPlcHdr"/>
        </w:types>
        <w:behaviors>
          <w:behavior w:val="content"/>
        </w:behaviors>
        <w:guid w:val="{E0175833-96AE-4344-9FA9-6FA239B4D24F}"/>
      </w:docPartPr>
      <w:docPartBody>
        <w:p w:rsidR="009215F1" w:rsidRDefault="009215F1" w:rsidP="009215F1">
          <w:pPr>
            <w:pStyle w:val="DCDD819A7C584812A0C6D2175716516D"/>
          </w:pPr>
          <w:r w:rsidRPr="00D45443">
            <w:rPr>
              <w:rStyle w:val="placeholder1Char"/>
            </w:rPr>
            <w:t>______</w:t>
          </w:r>
        </w:p>
      </w:docPartBody>
    </w:docPart>
    <w:docPart>
      <w:docPartPr>
        <w:name w:val="67B57D7681F84519BE43345D844C5306"/>
        <w:category>
          <w:name w:val="常规"/>
          <w:gallery w:val="placeholder"/>
        </w:category>
        <w:types>
          <w:type w:val="bbPlcHdr"/>
        </w:types>
        <w:behaviors>
          <w:behavior w:val="content"/>
        </w:behaviors>
        <w:guid w:val="{2A252744-0EE0-4BB4-BC71-22D98CAEB7FD}"/>
      </w:docPartPr>
      <w:docPartBody>
        <w:p w:rsidR="009215F1" w:rsidRDefault="009215F1" w:rsidP="009215F1">
          <w:pPr>
            <w:pStyle w:val="67B57D7681F84519BE43345D844C5306"/>
          </w:pPr>
          <w:r w:rsidRPr="00D45443">
            <w:rPr>
              <w:rStyle w:val="placeholder1Char"/>
            </w:rPr>
            <w:t>______</w:t>
          </w:r>
        </w:p>
      </w:docPartBody>
    </w:docPart>
    <w:docPart>
      <w:docPartPr>
        <w:name w:val="EA352CCB21E942E8A846475BE63F024A"/>
        <w:category>
          <w:name w:val="常规"/>
          <w:gallery w:val="placeholder"/>
        </w:category>
        <w:types>
          <w:type w:val="bbPlcHdr"/>
        </w:types>
        <w:behaviors>
          <w:behavior w:val="content"/>
        </w:behaviors>
        <w:guid w:val="{D9695E09-9264-4682-B73C-2D3FBE4A7761}"/>
      </w:docPartPr>
      <w:docPartBody>
        <w:p w:rsidR="009215F1" w:rsidRDefault="009215F1" w:rsidP="009215F1">
          <w:pPr>
            <w:pStyle w:val="EA352CCB21E942E8A846475BE63F024A"/>
          </w:pPr>
          <w:r w:rsidRPr="00F254F3">
            <w:rPr>
              <w:rStyle w:val="a3"/>
              <w:rFonts w:hint="eastAsia"/>
            </w:rPr>
            <w:t>单击此处输入文字。</w:t>
          </w:r>
        </w:p>
      </w:docPartBody>
    </w:docPart>
    <w:docPart>
      <w:docPartPr>
        <w:name w:val="741320792ACA47F68CD6EAC695ACD392"/>
        <w:category>
          <w:name w:val="常规"/>
          <w:gallery w:val="placeholder"/>
        </w:category>
        <w:types>
          <w:type w:val="bbPlcHdr"/>
        </w:types>
        <w:behaviors>
          <w:behavior w:val="content"/>
        </w:behaviors>
        <w:guid w:val="{33CB7280-92AF-448A-966A-A892E9107330}"/>
      </w:docPartPr>
      <w:docPartBody>
        <w:p w:rsidR="009215F1" w:rsidRDefault="009215F1" w:rsidP="009215F1">
          <w:pPr>
            <w:pStyle w:val="741320792ACA47F68CD6EAC695ACD392"/>
          </w:pPr>
          <w:r w:rsidRPr="00D45443">
            <w:rPr>
              <w:rStyle w:val="placeholder1Char"/>
            </w:rPr>
            <w:t>________</w:t>
          </w:r>
        </w:p>
      </w:docPartBody>
    </w:docPart>
    <w:docPart>
      <w:docPartPr>
        <w:name w:val="5FDA3F72BD9E40AD996A1F0924C5F835"/>
        <w:category>
          <w:name w:val="常规"/>
          <w:gallery w:val="placeholder"/>
        </w:category>
        <w:types>
          <w:type w:val="bbPlcHdr"/>
        </w:types>
        <w:behaviors>
          <w:behavior w:val="content"/>
        </w:behaviors>
        <w:guid w:val="{7A291C7C-7C14-431B-9DD7-5F856301D7BF}"/>
      </w:docPartPr>
      <w:docPartBody>
        <w:p w:rsidR="009215F1" w:rsidRDefault="009215F1" w:rsidP="009215F1">
          <w:pPr>
            <w:pStyle w:val="5FDA3F72BD9E40AD996A1F0924C5F835"/>
          </w:pPr>
          <w:r w:rsidRPr="00D45443">
            <w:rPr>
              <w:rStyle w:val="placeholder1Char"/>
            </w:rPr>
            <w:t>__________</w:t>
          </w:r>
        </w:p>
      </w:docPartBody>
    </w:docPart>
    <w:docPart>
      <w:docPartPr>
        <w:name w:val="BD0D5236E5844D999B83A211368CFE36"/>
        <w:category>
          <w:name w:val="常规"/>
          <w:gallery w:val="placeholder"/>
        </w:category>
        <w:types>
          <w:type w:val="bbPlcHdr"/>
        </w:types>
        <w:behaviors>
          <w:behavior w:val="content"/>
        </w:behaviors>
        <w:guid w:val="{994D6234-1DB6-4AC6-BBB3-4A6003E3DAC0}"/>
      </w:docPartPr>
      <w:docPartBody>
        <w:p w:rsidR="009215F1" w:rsidRDefault="009215F1" w:rsidP="009215F1">
          <w:pPr>
            <w:pStyle w:val="BD0D5236E5844D999B83A211368CFE36"/>
          </w:pPr>
          <w:r w:rsidRPr="00D45443">
            <w:rPr>
              <w:rStyle w:val="placeholder1Char"/>
            </w:rPr>
            <w:t>______</w:t>
          </w:r>
        </w:p>
      </w:docPartBody>
    </w:docPart>
    <w:docPart>
      <w:docPartPr>
        <w:name w:val="EB20091872BA4A2EB41C82C1CFD70F70"/>
        <w:category>
          <w:name w:val="常规"/>
          <w:gallery w:val="placeholder"/>
        </w:category>
        <w:types>
          <w:type w:val="bbPlcHdr"/>
        </w:types>
        <w:behaviors>
          <w:behavior w:val="content"/>
        </w:behaviors>
        <w:guid w:val="{E29D3454-83CD-4593-B04B-3B0A2357A7CA}"/>
      </w:docPartPr>
      <w:docPartBody>
        <w:p w:rsidR="009215F1" w:rsidRDefault="009215F1" w:rsidP="009215F1">
          <w:pPr>
            <w:pStyle w:val="EB20091872BA4A2EB41C82C1CFD70F70"/>
          </w:pPr>
          <w:r w:rsidRPr="00D45443">
            <w:rPr>
              <w:rStyle w:val="placeholder1Char"/>
            </w:rPr>
            <w:t>______</w:t>
          </w:r>
        </w:p>
      </w:docPartBody>
    </w:docPart>
    <w:docPart>
      <w:docPartPr>
        <w:name w:val="7C98FE0E49C8412EB5284B5EB69CD0C2"/>
        <w:category>
          <w:name w:val="常规"/>
          <w:gallery w:val="placeholder"/>
        </w:category>
        <w:types>
          <w:type w:val="bbPlcHdr"/>
        </w:types>
        <w:behaviors>
          <w:behavior w:val="content"/>
        </w:behaviors>
        <w:guid w:val="{B4A52C7B-73A1-4F1A-AA16-7CBEE35E479D}"/>
      </w:docPartPr>
      <w:docPartBody>
        <w:p w:rsidR="009215F1" w:rsidRDefault="009215F1" w:rsidP="009215F1">
          <w:pPr>
            <w:pStyle w:val="7C98FE0E49C8412EB5284B5EB69CD0C2"/>
          </w:pPr>
          <w:r w:rsidRPr="00D45443">
            <w:rPr>
              <w:rStyle w:val="placeholder1Char"/>
            </w:rPr>
            <w:t>______</w:t>
          </w:r>
        </w:p>
      </w:docPartBody>
    </w:docPart>
    <w:docPart>
      <w:docPartPr>
        <w:name w:val="A216FCB9E2EF49DC8F351728FF8D356B"/>
        <w:category>
          <w:name w:val="常规"/>
          <w:gallery w:val="placeholder"/>
        </w:category>
        <w:types>
          <w:type w:val="bbPlcHdr"/>
        </w:types>
        <w:behaviors>
          <w:behavior w:val="content"/>
        </w:behaviors>
        <w:guid w:val="{03F815ED-3F98-42C5-A0C6-0EAE16A6833D}"/>
      </w:docPartPr>
      <w:docPartBody>
        <w:p w:rsidR="009215F1" w:rsidRDefault="009215F1" w:rsidP="009215F1">
          <w:pPr>
            <w:pStyle w:val="A216FCB9E2EF49DC8F351728FF8D356B"/>
          </w:pPr>
          <w:r w:rsidRPr="00D45443">
            <w:rPr>
              <w:rStyle w:val="placeholder1Char"/>
            </w:rPr>
            <w:t>______</w:t>
          </w:r>
        </w:p>
      </w:docPartBody>
    </w:docPart>
    <w:docPart>
      <w:docPartPr>
        <w:name w:val="482F9463E4DD4593A821EFC37A62B822"/>
        <w:category>
          <w:name w:val="常规"/>
          <w:gallery w:val="placeholder"/>
        </w:category>
        <w:types>
          <w:type w:val="bbPlcHdr"/>
        </w:types>
        <w:behaviors>
          <w:behavior w:val="content"/>
        </w:behaviors>
        <w:guid w:val="{39F87065-831B-41B5-BBB2-DCDB5B2D68F3}"/>
      </w:docPartPr>
      <w:docPartBody>
        <w:p w:rsidR="009215F1" w:rsidRDefault="009215F1" w:rsidP="009215F1">
          <w:pPr>
            <w:pStyle w:val="482F9463E4DD4593A821EFC37A62B822"/>
          </w:pPr>
          <w:r w:rsidRPr="00D45443">
            <w:rPr>
              <w:rStyle w:val="placeholder1Char"/>
            </w:rPr>
            <w:t>______</w:t>
          </w:r>
        </w:p>
      </w:docPartBody>
    </w:docPart>
    <w:docPart>
      <w:docPartPr>
        <w:name w:val="9B554C139583427EB3CEFDCBE958C491"/>
        <w:category>
          <w:name w:val="常规"/>
          <w:gallery w:val="placeholder"/>
        </w:category>
        <w:types>
          <w:type w:val="bbPlcHdr"/>
        </w:types>
        <w:behaviors>
          <w:behavior w:val="content"/>
        </w:behaviors>
        <w:guid w:val="{56735D8E-8108-483B-96FB-E40226E3CE43}"/>
      </w:docPartPr>
      <w:docPartBody>
        <w:p w:rsidR="009215F1" w:rsidRDefault="009215F1" w:rsidP="009215F1">
          <w:pPr>
            <w:pStyle w:val="9B554C139583427EB3CEFDCBE958C491"/>
          </w:pPr>
          <w:r w:rsidRPr="00F254F3">
            <w:rPr>
              <w:rStyle w:val="a3"/>
              <w:rFonts w:hint="eastAsia"/>
            </w:rPr>
            <w:t>单击此处输入文字。</w:t>
          </w:r>
        </w:p>
      </w:docPartBody>
    </w:docPart>
    <w:docPart>
      <w:docPartPr>
        <w:name w:val="E45EEAF35E76451E9B8332149AD02574"/>
        <w:category>
          <w:name w:val="常规"/>
          <w:gallery w:val="placeholder"/>
        </w:category>
        <w:types>
          <w:type w:val="bbPlcHdr"/>
        </w:types>
        <w:behaviors>
          <w:behavior w:val="content"/>
        </w:behaviors>
        <w:guid w:val="{D2823061-DF9E-4BA4-A7AA-AC7092F7A56D}"/>
      </w:docPartPr>
      <w:docPartBody>
        <w:p w:rsidR="009215F1" w:rsidRDefault="009215F1" w:rsidP="009215F1">
          <w:pPr>
            <w:pStyle w:val="E45EEAF35E76451E9B8332149AD02574"/>
          </w:pPr>
          <w:r w:rsidRPr="00D45443">
            <w:rPr>
              <w:rStyle w:val="placeholder1Char"/>
            </w:rPr>
            <w:t>________</w:t>
          </w:r>
        </w:p>
      </w:docPartBody>
    </w:docPart>
    <w:docPart>
      <w:docPartPr>
        <w:name w:val="2C1DBB7557814DF4AC26EE7D44B8A0F2"/>
        <w:category>
          <w:name w:val="常规"/>
          <w:gallery w:val="placeholder"/>
        </w:category>
        <w:types>
          <w:type w:val="bbPlcHdr"/>
        </w:types>
        <w:behaviors>
          <w:behavior w:val="content"/>
        </w:behaviors>
        <w:guid w:val="{1C68494A-8F3B-4BDF-8A9C-38DA088BEF6C}"/>
      </w:docPartPr>
      <w:docPartBody>
        <w:p w:rsidR="009215F1" w:rsidRDefault="009215F1" w:rsidP="009215F1">
          <w:pPr>
            <w:pStyle w:val="2C1DBB7557814DF4AC26EE7D44B8A0F2"/>
          </w:pPr>
          <w:r w:rsidRPr="00D45443">
            <w:rPr>
              <w:rStyle w:val="placeholder1Char"/>
            </w:rPr>
            <w:t>__________</w:t>
          </w:r>
        </w:p>
      </w:docPartBody>
    </w:docPart>
    <w:docPart>
      <w:docPartPr>
        <w:name w:val="B4B444E888ED4CC9A8A13915399A05DB"/>
        <w:category>
          <w:name w:val="常规"/>
          <w:gallery w:val="placeholder"/>
        </w:category>
        <w:types>
          <w:type w:val="bbPlcHdr"/>
        </w:types>
        <w:behaviors>
          <w:behavior w:val="content"/>
        </w:behaviors>
        <w:guid w:val="{C246B5D9-CD08-4F29-AF37-54D169A35836}"/>
      </w:docPartPr>
      <w:docPartBody>
        <w:p w:rsidR="009215F1" w:rsidRDefault="009215F1" w:rsidP="009215F1">
          <w:pPr>
            <w:pStyle w:val="B4B444E888ED4CC9A8A13915399A05DB"/>
          </w:pPr>
          <w:r w:rsidRPr="00D45443">
            <w:rPr>
              <w:rStyle w:val="placeholder1Char"/>
            </w:rPr>
            <w:t>______</w:t>
          </w:r>
        </w:p>
      </w:docPartBody>
    </w:docPart>
    <w:docPart>
      <w:docPartPr>
        <w:name w:val="5E105EC153AE4D19B046B396BE415F5B"/>
        <w:category>
          <w:name w:val="常规"/>
          <w:gallery w:val="placeholder"/>
        </w:category>
        <w:types>
          <w:type w:val="bbPlcHdr"/>
        </w:types>
        <w:behaviors>
          <w:behavior w:val="content"/>
        </w:behaviors>
        <w:guid w:val="{2B6183EF-E668-4FF5-ACBC-B98CC718A0DC}"/>
      </w:docPartPr>
      <w:docPartBody>
        <w:p w:rsidR="009215F1" w:rsidRDefault="009215F1" w:rsidP="009215F1">
          <w:pPr>
            <w:pStyle w:val="5E105EC153AE4D19B046B396BE415F5B"/>
          </w:pPr>
          <w:r w:rsidRPr="00D45443">
            <w:rPr>
              <w:rStyle w:val="placeholder1Char"/>
            </w:rPr>
            <w:t>______</w:t>
          </w:r>
        </w:p>
      </w:docPartBody>
    </w:docPart>
    <w:docPart>
      <w:docPartPr>
        <w:name w:val="E55BED58A43148F09075349F2FF033DB"/>
        <w:category>
          <w:name w:val="常规"/>
          <w:gallery w:val="placeholder"/>
        </w:category>
        <w:types>
          <w:type w:val="bbPlcHdr"/>
        </w:types>
        <w:behaviors>
          <w:behavior w:val="content"/>
        </w:behaviors>
        <w:guid w:val="{4D453441-48A9-43B0-B1A9-480352BF6B38}"/>
      </w:docPartPr>
      <w:docPartBody>
        <w:p w:rsidR="009215F1" w:rsidRDefault="009215F1" w:rsidP="009215F1">
          <w:pPr>
            <w:pStyle w:val="E55BED58A43148F09075349F2FF033DB"/>
          </w:pPr>
          <w:r w:rsidRPr="00D45443">
            <w:rPr>
              <w:rStyle w:val="placeholder1Char"/>
            </w:rPr>
            <w:t>______</w:t>
          </w:r>
        </w:p>
      </w:docPartBody>
    </w:docPart>
    <w:docPart>
      <w:docPartPr>
        <w:name w:val="227696861C4A48B385E7B9AB5E6218A4"/>
        <w:category>
          <w:name w:val="常规"/>
          <w:gallery w:val="placeholder"/>
        </w:category>
        <w:types>
          <w:type w:val="bbPlcHdr"/>
        </w:types>
        <w:behaviors>
          <w:behavior w:val="content"/>
        </w:behaviors>
        <w:guid w:val="{E05F6F06-5F53-40C7-A66D-43AC4E8B0540}"/>
      </w:docPartPr>
      <w:docPartBody>
        <w:p w:rsidR="009215F1" w:rsidRDefault="009215F1" w:rsidP="009215F1">
          <w:pPr>
            <w:pStyle w:val="227696861C4A48B385E7B9AB5E6218A4"/>
          </w:pPr>
          <w:r w:rsidRPr="00D45443">
            <w:rPr>
              <w:rStyle w:val="placeholder1Char"/>
            </w:rPr>
            <w:t>______</w:t>
          </w:r>
        </w:p>
      </w:docPartBody>
    </w:docPart>
    <w:docPart>
      <w:docPartPr>
        <w:name w:val="3625813A64F44BFFB2A4E10DBA22DA82"/>
        <w:category>
          <w:name w:val="常规"/>
          <w:gallery w:val="placeholder"/>
        </w:category>
        <w:types>
          <w:type w:val="bbPlcHdr"/>
        </w:types>
        <w:behaviors>
          <w:behavior w:val="content"/>
        </w:behaviors>
        <w:guid w:val="{D1D0A206-BB05-4C30-BA98-03835C136F10}"/>
      </w:docPartPr>
      <w:docPartBody>
        <w:p w:rsidR="009215F1" w:rsidRDefault="009215F1" w:rsidP="009215F1">
          <w:pPr>
            <w:pStyle w:val="3625813A64F44BFFB2A4E10DBA22DA82"/>
          </w:pPr>
          <w:r w:rsidRPr="00D45443">
            <w:rPr>
              <w:rStyle w:val="placeholder1Char"/>
            </w:rPr>
            <w:t>______</w:t>
          </w:r>
        </w:p>
      </w:docPartBody>
    </w:docPart>
    <w:docPart>
      <w:docPartPr>
        <w:name w:val="3784FCDE4114425DA7F38358C4E39337"/>
        <w:category>
          <w:name w:val="常规"/>
          <w:gallery w:val="placeholder"/>
        </w:category>
        <w:types>
          <w:type w:val="bbPlcHdr"/>
        </w:types>
        <w:behaviors>
          <w:behavior w:val="content"/>
        </w:behaviors>
        <w:guid w:val="{97272245-C84F-4C91-99B8-5B18177FBF52}"/>
      </w:docPartPr>
      <w:docPartBody>
        <w:p w:rsidR="009215F1" w:rsidRDefault="009215F1" w:rsidP="009215F1">
          <w:pPr>
            <w:pStyle w:val="3784FCDE4114425DA7F38358C4E39337"/>
          </w:pPr>
          <w:r w:rsidRPr="00F254F3">
            <w:rPr>
              <w:rStyle w:val="a3"/>
              <w:rFonts w:hint="eastAsia"/>
            </w:rPr>
            <w:t>单击此处输入文字。</w:t>
          </w:r>
        </w:p>
      </w:docPartBody>
    </w:docPart>
    <w:docPart>
      <w:docPartPr>
        <w:name w:val="321732E1633B416A8F5FB6E32F0D9443"/>
        <w:category>
          <w:name w:val="常规"/>
          <w:gallery w:val="placeholder"/>
        </w:category>
        <w:types>
          <w:type w:val="bbPlcHdr"/>
        </w:types>
        <w:behaviors>
          <w:behavior w:val="content"/>
        </w:behaviors>
        <w:guid w:val="{CD92DFD9-CD5D-411E-B288-37C077FD3EE9}"/>
      </w:docPartPr>
      <w:docPartBody>
        <w:p w:rsidR="009215F1" w:rsidRDefault="009215F1" w:rsidP="009215F1">
          <w:pPr>
            <w:pStyle w:val="321732E1633B416A8F5FB6E32F0D9443"/>
          </w:pPr>
          <w:r w:rsidRPr="00D45443">
            <w:rPr>
              <w:rStyle w:val="placeholder1Char"/>
            </w:rPr>
            <w:t>________</w:t>
          </w:r>
        </w:p>
      </w:docPartBody>
    </w:docPart>
    <w:docPart>
      <w:docPartPr>
        <w:name w:val="276BF2FC28E74C36840F67486A9095DA"/>
        <w:category>
          <w:name w:val="常规"/>
          <w:gallery w:val="placeholder"/>
        </w:category>
        <w:types>
          <w:type w:val="bbPlcHdr"/>
        </w:types>
        <w:behaviors>
          <w:behavior w:val="content"/>
        </w:behaviors>
        <w:guid w:val="{2B704D03-CCD3-4F56-9D09-4493DF23002D}"/>
      </w:docPartPr>
      <w:docPartBody>
        <w:p w:rsidR="009215F1" w:rsidRDefault="009215F1" w:rsidP="009215F1">
          <w:pPr>
            <w:pStyle w:val="276BF2FC28E74C36840F67486A9095DA"/>
          </w:pPr>
          <w:r w:rsidRPr="00D45443">
            <w:rPr>
              <w:rStyle w:val="placeholder1Char"/>
            </w:rPr>
            <w:t>__________</w:t>
          </w:r>
        </w:p>
      </w:docPartBody>
    </w:docPart>
    <w:docPart>
      <w:docPartPr>
        <w:name w:val="97F28DEC7F4943CEA9A0346EBB785787"/>
        <w:category>
          <w:name w:val="常规"/>
          <w:gallery w:val="placeholder"/>
        </w:category>
        <w:types>
          <w:type w:val="bbPlcHdr"/>
        </w:types>
        <w:behaviors>
          <w:behavior w:val="content"/>
        </w:behaviors>
        <w:guid w:val="{069B0163-5B4E-4C23-A3BE-CF2251195424}"/>
      </w:docPartPr>
      <w:docPartBody>
        <w:p w:rsidR="009215F1" w:rsidRDefault="009215F1" w:rsidP="009215F1">
          <w:pPr>
            <w:pStyle w:val="97F28DEC7F4943CEA9A0346EBB785787"/>
          </w:pPr>
          <w:r w:rsidRPr="00D45443">
            <w:rPr>
              <w:rStyle w:val="placeholder1Char"/>
            </w:rPr>
            <w:t>______</w:t>
          </w:r>
        </w:p>
      </w:docPartBody>
    </w:docPart>
    <w:docPart>
      <w:docPartPr>
        <w:name w:val="C0229DA5E78F4E0EA1F82C080A93D857"/>
        <w:category>
          <w:name w:val="常规"/>
          <w:gallery w:val="placeholder"/>
        </w:category>
        <w:types>
          <w:type w:val="bbPlcHdr"/>
        </w:types>
        <w:behaviors>
          <w:behavior w:val="content"/>
        </w:behaviors>
        <w:guid w:val="{A3806996-37BE-4D52-A81E-B2A845B13931}"/>
      </w:docPartPr>
      <w:docPartBody>
        <w:p w:rsidR="009215F1" w:rsidRDefault="009215F1" w:rsidP="009215F1">
          <w:pPr>
            <w:pStyle w:val="C0229DA5E78F4E0EA1F82C080A93D857"/>
          </w:pPr>
          <w:r w:rsidRPr="00D45443">
            <w:rPr>
              <w:rStyle w:val="placeholder1Char"/>
            </w:rPr>
            <w:t>______</w:t>
          </w:r>
        </w:p>
      </w:docPartBody>
    </w:docPart>
    <w:docPart>
      <w:docPartPr>
        <w:name w:val="5358BE7748394851B0759AB6D78E0EAA"/>
        <w:category>
          <w:name w:val="常规"/>
          <w:gallery w:val="placeholder"/>
        </w:category>
        <w:types>
          <w:type w:val="bbPlcHdr"/>
        </w:types>
        <w:behaviors>
          <w:behavior w:val="content"/>
        </w:behaviors>
        <w:guid w:val="{B0E3130F-7664-4045-AFF4-D81470E6EDA8}"/>
      </w:docPartPr>
      <w:docPartBody>
        <w:p w:rsidR="009215F1" w:rsidRDefault="009215F1" w:rsidP="009215F1">
          <w:pPr>
            <w:pStyle w:val="5358BE7748394851B0759AB6D78E0EAA"/>
          </w:pPr>
          <w:r w:rsidRPr="00D45443">
            <w:rPr>
              <w:rStyle w:val="placeholder1Char"/>
            </w:rPr>
            <w:t>______</w:t>
          </w:r>
        </w:p>
      </w:docPartBody>
    </w:docPart>
    <w:docPart>
      <w:docPartPr>
        <w:name w:val="5059075747964062BEE8F311D50C9C7D"/>
        <w:category>
          <w:name w:val="常规"/>
          <w:gallery w:val="placeholder"/>
        </w:category>
        <w:types>
          <w:type w:val="bbPlcHdr"/>
        </w:types>
        <w:behaviors>
          <w:behavior w:val="content"/>
        </w:behaviors>
        <w:guid w:val="{328EB9F9-974D-4DD2-8CC8-C47E8827071E}"/>
      </w:docPartPr>
      <w:docPartBody>
        <w:p w:rsidR="009215F1" w:rsidRDefault="009215F1" w:rsidP="009215F1">
          <w:pPr>
            <w:pStyle w:val="5059075747964062BEE8F311D50C9C7D"/>
          </w:pPr>
          <w:r w:rsidRPr="00D45443">
            <w:rPr>
              <w:rStyle w:val="placeholder1Char"/>
            </w:rPr>
            <w:t>______</w:t>
          </w:r>
        </w:p>
      </w:docPartBody>
    </w:docPart>
    <w:docPart>
      <w:docPartPr>
        <w:name w:val="A6E26AC866274E92B76060C2F4E78ECD"/>
        <w:category>
          <w:name w:val="常规"/>
          <w:gallery w:val="placeholder"/>
        </w:category>
        <w:types>
          <w:type w:val="bbPlcHdr"/>
        </w:types>
        <w:behaviors>
          <w:behavior w:val="content"/>
        </w:behaviors>
        <w:guid w:val="{5E1F4C29-C966-4EEC-BAC4-038071447527}"/>
      </w:docPartPr>
      <w:docPartBody>
        <w:p w:rsidR="009215F1" w:rsidRDefault="009215F1" w:rsidP="009215F1">
          <w:pPr>
            <w:pStyle w:val="A6E26AC866274E92B76060C2F4E78ECD"/>
          </w:pPr>
          <w:r w:rsidRPr="00D45443">
            <w:rPr>
              <w:rStyle w:val="placeholder1Char"/>
            </w:rPr>
            <w:t>______</w:t>
          </w:r>
        </w:p>
      </w:docPartBody>
    </w:docPart>
    <w:docPart>
      <w:docPartPr>
        <w:name w:val="F89C4F3492DB4FC4B36DB49378178445"/>
        <w:category>
          <w:name w:val="常规"/>
          <w:gallery w:val="placeholder"/>
        </w:category>
        <w:types>
          <w:type w:val="bbPlcHdr"/>
        </w:types>
        <w:behaviors>
          <w:behavior w:val="content"/>
        </w:behaviors>
        <w:guid w:val="{BA3273B0-86A9-444A-AE6D-AE71EEC34093}"/>
      </w:docPartPr>
      <w:docPartBody>
        <w:p w:rsidR="009215F1" w:rsidRDefault="009215F1" w:rsidP="009215F1">
          <w:pPr>
            <w:pStyle w:val="F89C4F3492DB4FC4B36DB49378178445"/>
          </w:pPr>
          <w:r w:rsidRPr="00F254F3">
            <w:rPr>
              <w:rStyle w:val="a3"/>
              <w:rFonts w:hint="eastAsia"/>
            </w:rPr>
            <w:t>单击此处输入文字。</w:t>
          </w:r>
        </w:p>
      </w:docPartBody>
    </w:docPart>
    <w:docPart>
      <w:docPartPr>
        <w:name w:val="2DF322C879174C929332DE14862CE448"/>
        <w:category>
          <w:name w:val="常规"/>
          <w:gallery w:val="placeholder"/>
        </w:category>
        <w:types>
          <w:type w:val="bbPlcHdr"/>
        </w:types>
        <w:behaviors>
          <w:behavior w:val="content"/>
        </w:behaviors>
        <w:guid w:val="{13B2370E-96EE-4B18-86B7-63F4EE9D4391}"/>
      </w:docPartPr>
      <w:docPartBody>
        <w:p w:rsidR="009215F1" w:rsidRDefault="009215F1" w:rsidP="009215F1">
          <w:pPr>
            <w:pStyle w:val="2DF322C879174C929332DE14862CE448"/>
          </w:pPr>
          <w:r w:rsidRPr="00D45443">
            <w:rPr>
              <w:rStyle w:val="placeholder1Char"/>
            </w:rPr>
            <w:t>________</w:t>
          </w:r>
        </w:p>
      </w:docPartBody>
    </w:docPart>
    <w:docPart>
      <w:docPartPr>
        <w:name w:val="B68C69AD8E2B4768849F8B7A24369D07"/>
        <w:category>
          <w:name w:val="常规"/>
          <w:gallery w:val="placeholder"/>
        </w:category>
        <w:types>
          <w:type w:val="bbPlcHdr"/>
        </w:types>
        <w:behaviors>
          <w:behavior w:val="content"/>
        </w:behaviors>
        <w:guid w:val="{E5B8DD74-8257-4CFE-B461-B102668E4735}"/>
      </w:docPartPr>
      <w:docPartBody>
        <w:p w:rsidR="009215F1" w:rsidRDefault="009215F1" w:rsidP="009215F1">
          <w:pPr>
            <w:pStyle w:val="B68C69AD8E2B4768849F8B7A24369D07"/>
          </w:pPr>
          <w:r w:rsidRPr="00D45443">
            <w:rPr>
              <w:rStyle w:val="placeholder1Char"/>
            </w:rPr>
            <w:t>__________</w:t>
          </w:r>
        </w:p>
      </w:docPartBody>
    </w:docPart>
    <w:docPart>
      <w:docPartPr>
        <w:name w:val="4BB43231D9C648E2814D9F350F9D6267"/>
        <w:category>
          <w:name w:val="常规"/>
          <w:gallery w:val="placeholder"/>
        </w:category>
        <w:types>
          <w:type w:val="bbPlcHdr"/>
        </w:types>
        <w:behaviors>
          <w:behavior w:val="content"/>
        </w:behaviors>
        <w:guid w:val="{F4A865BC-F35C-4B98-9CD8-7EB3311610FC}"/>
      </w:docPartPr>
      <w:docPartBody>
        <w:p w:rsidR="009215F1" w:rsidRDefault="009215F1" w:rsidP="009215F1">
          <w:pPr>
            <w:pStyle w:val="4BB43231D9C648E2814D9F350F9D6267"/>
          </w:pPr>
          <w:r w:rsidRPr="00D45443">
            <w:rPr>
              <w:rStyle w:val="placeholder1Char"/>
            </w:rPr>
            <w:t>______</w:t>
          </w:r>
        </w:p>
      </w:docPartBody>
    </w:docPart>
    <w:docPart>
      <w:docPartPr>
        <w:name w:val="EB29FE2B740C4B5291243238E3287939"/>
        <w:category>
          <w:name w:val="常规"/>
          <w:gallery w:val="placeholder"/>
        </w:category>
        <w:types>
          <w:type w:val="bbPlcHdr"/>
        </w:types>
        <w:behaviors>
          <w:behavior w:val="content"/>
        </w:behaviors>
        <w:guid w:val="{31A53594-20FE-47FB-B8C5-D710C8350BBF}"/>
      </w:docPartPr>
      <w:docPartBody>
        <w:p w:rsidR="009215F1" w:rsidRDefault="009215F1" w:rsidP="009215F1">
          <w:pPr>
            <w:pStyle w:val="EB29FE2B740C4B5291243238E3287939"/>
          </w:pPr>
          <w:r w:rsidRPr="00D45443">
            <w:rPr>
              <w:rStyle w:val="placeholder1Char"/>
            </w:rPr>
            <w:t>______</w:t>
          </w:r>
        </w:p>
      </w:docPartBody>
    </w:docPart>
    <w:docPart>
      <w:docPartPr>
        <w:name w:val="A535B64DA523494A9FC0BA998098DD74"/>
        <w:category>
          <w:name w:val="常规"/>
          <w:gallery w:val="placeholder"/>
        </w:category>
        <w:types>
          <w:type w:val="bbPlcHdr"/>
        </w:types>
        <w:behaviors>
          <w:behavior w:val="content"/>
        </w:behaviors>
        <w:guid w:val="{A8143DE9-11BF-4CB4-A7F1-3456681EC0F5}"/>
      </w:docPartPr>
      <w:docPartBody>
        <w:p w:rsidR="009215F1" w:rsidRDefault="009215F1" w:rsidP="009215F1">
          <w:pPr>
            <w:pStyle w:val="A535B64DA523494A9FC0BA998098DD74"/>
          </w:pPr>
          <w:r w:rsidRPr="00D45443">
            <w:rPr>
              <w:rStyle w:val="placeholder1Char"/>
            </w:rPr>
            <w:t>______</w:t>
          </w:r>
        </w:p>
      </w:docPartBody>
    </w:docPart>
    <w:docPart>
      <w:docPartPr>
        <w:name w:val="7CFAD023AB0A48DE9FA58E204F93D375"/>
        <w:category>
          <w:name w:val="常规"/>
          <w:gallery w:val="placeholder"/>
        </w:category>
        <w:types>
          <w:type w:val="bbPlcHdr"/>
        </w:types>
        <w:behaviors>
          <w:behavior w:val="content"/>
        </w:behaviors>
        <w:guid w:val="{07B638A3-C19C-4DD1-9A96-5862FF364E9D}"/>
      </w:docPartPr>
      <w:docPartBody>
        <w:p w:rsidR="009215F1" w:rsidRDefault="009215F1" w:rsidP="009215F1">
          <w:pPr>
            <w:pStyle w:val="7CFAD023AB0A48DE9FA58E204F93D375"/>
          </w:pPr>
          <w:r w:rsidRPr="00D45443">
            <w:rPr>
              <w:rStyle w:val="placeholder1Char"/>
            </w:rPr>
            <w:t>______</w:t>
          </w:r>
        </w:p>
      </w:docPartBody>
    </w:docPart>
    <w:docPart>
      <w:docPartPr>
        <w:name w:val="D081EDD14C124C38824E4987148BB16E"/>
        <w:category>
          <w:name w:val="常规"/>
          <w:gallery w:val="placeholder"/>
        </w:category>
        <w:types>
          <w:type w:val="bbPlcHdr"/>
        </w:types>
        <w:behaviors>
          <w:behavior w:val="content"/>
        </w:behaviors>
        <w:guid w:val="{6A5708D8-3219-4D7B-9E15-36B60CE1C2AA}"/>
      </w:docPartPr>
      <w:docPartBody>
        <w:p w:rsidR="009215F1" w:rsidRDefault="009215F1" w:rsidP="009215F1">
          <w:pPr>
            <w:pStyle w:val="D081EDD14C124C38824E4987148BB16E"/>
          </w:pPr>
          <w:r w:rsidRPr="00D45443">
            <w:rPr>
              <w:rStyle w:val="placeholder1Char"/>
            </w:rPr>
            <w:t>______</w:t>
          </w:r>
        </w:p>
      </w:docPartBody>
    </w:docPart>
    <w:docPart>
      <w:docPartPr>
        <w:name w:val="AAB188A85DE84480B9AED81F45E99AEE"/>
        <w:category>
          <w:name w:val="常规"/>
          <w:gallery w:val="placeholder"/>
        </w:category>
        <w:types>
          <w:type w:val="bbPlcHdr"/>
        </w:types>
        <w:behaviors>
          <w:behavior w:val="content"/>
        </w:behaviors>
        <w:guid w:val="{39E248E5-06C8-4743-B0F5-90B17A9E62D6}"/>
      </w:docPartPr>
      <w:docPartBody>
        <w:p w:rsidR="009215F1" w:rsidRDefault="009215F1" w:rsidP="009215F1">
          <w:pPr>
            <w:pStyle w:val="AAB188A85DE84480B9AED81F45E99AEE"/>
          </w:pPr>
          <w:r w:rsidRPr="00F254F3">
            <w:rPr>
              <w:rStyle w:val="a3"/>
              <w:rFonts w:hint="eastAsia"/>
            </w:rPr>
            <w:t>单击此处输入文字。</w:t>
          </w:r>
        </w:p>
      </w:docPartBody>
    </w:docPart>
    <w:docPart>
      <w:docPartPr>
        <w:name w:val="10CC0B7FBA6C4D65BE23F69864866473"/>
        <w:category>
          <w:name w:val="常规"/>
          <w:gallery w:val="placeholder"/>
        </w:category>
        <w:types>
          <w:type w:val="bbPlcHdr"/>
        </w:types>
        <w:behaviors>
          <w:behavior w:val="content"/>
        </w:behaviors>
        <w:guid w:val="{9D29DE94-86AB-4068-AFA0-B8B74517369A}"/>
      </w:docPartPr>
      <w:docPartBody>
        <w:p w:rsidR="009215F1" w:rsidRDefault="009215F1" w:rsidP="009215F1">
          <w:pPr>
            <w:pStyle w:val="10CC0B7FBA6C4D65BE23F69864866473"/>
          </w:pPr>
          <w:r w:rsidRPr="00D45443">
            <w:rPr>
              <w:rStyle w:val="placeholder1Char"/>
            </w:rPr>
            <w:t>________</w:t>
          </w:r>
        </w:p>
      </w:docPartBody>
    </w:docPart>
    <w:docPart>
      <w:docPartPr>
        <w:name w:val="7CDD8E2B24DF4696BD3637F8D08A5E82"/>
        <w:category>
          <w:name w:val="常规"/>
          <w:gallery w:val="placeholder"/>
        </w:category>
        <w:types>
          <w:type w:val="bbPlcHdr"/>
        </w:types>
        <w:behaviors>
          <w:behavior w:val="content"/>
        </w:behaviors>
        <w:guid w:val="{3D89EDCF-A0AC-4EF3-B51C-1DAC2463ED54}"/>
      </w:docPartPr>
      <w:docPartBody>
        <w:p w:rsidR="009215F1" w:rsidRDefault="009215F1" w:rsidP="009215F1">
          <w:pPr>
            <w:pStyle w:val="7CDD8E2B24DF4696BD3637F8D08A5E82"/>
          </w:pPr>
          <w:r w:rsidRPr="00D45443">
            <w:rPr>
              <w:rStyle w:val="placeholder1Char"/>
            </w:rPr>
            <w:t>__________</w:t>
          </w:r>
        </w:p>
      </w:docPartBody>
    </w:docPart>
    <w:docPart>
      <w:docPartPr>
        <w:name w:val="92474308C55B4EF2B84D7AAED2F9D88A"/>
        <w:category>
          <w:name w:val="常规"/>
          <w:gallery w:val="placeholder"/>
        </w:category>
        <w:types>
          <w:type w:val="bbPlcHdr"/>
        </w:types>
        <w:behaviors>
          <w:behavior w:val="content"/>
        </w:behaviors>
        <w:guid w:val="{CEBD56A8-29F9-4902-8977-0D9FDF469D57}"/>
      </w:docPartPr>
      <w:docPartBody>
        <w:p w:rsidR="009215F1" w:rsidRDefault="009215F1" w:rsidP="009215F1">
          <w:pPr>
            <w:pStyle w:val="92474308C55B4EF2B84D7AAED2F9D88A"/>
          </w:pPr>
          <w:r w:rsidRPr="00D45443">
            <w:rPr>
              <w:rStyle w:val="placeholder1Char"/>
            </w:rPr>
            <w:t>______</w:t>
          </w:r>
        </w:p>
      </w:docPartBody>
    </w:docPart>
    <w:docPart>
      <w:docPartPr>
        <w:name w:val="0F2B5BF212ED4804978208A7079E7A8F"/>
        <w:category>
          <w:name w:val="常规"/>
          <w:gallery w:val="placeholder"/>
        </w:category>
        <w:types>
          <w:type w:val="bbPlcHdr"/>
        </w:types>
        <w:behaviors>
          <w:behavior w:val="content"/>
        </w:behaviors>
        <w:guid w:val="{799E4E28-90C0-477B-9ABA-C847717886C5}"/>
      </w:docPartPr>
      <w:docPartBody>
        <w:p w:rsidR="009215F1" w:rsidRDefault="009215F1" w:rsidP="009215F1">
          <w:pPr>
            <w:pStyle w:val="0F2B5BF212ED4804978208A7079E7A8F"/>
          </w:pPr>
          <w:r w:rsidRPr="00D45443">
            <w:rPr>
              <w:rStyle w:val="placeholder1Char"/>
            </w:rPr>
            <w:t>______</w:t>
          </w:r>
        </w:p>
      </w:docPartBody>
    </w:docPart>
    <w:docPart>
      <w:docPartPr>
        <w:name w:val="493D77EA77674D31B3367A706C0BF71C"/>
        <w:category>
          <w:name w:val="常规"/>
          <w:gallery w:val="placeholder"/>
        </w:category>
        <w:types>
          <w:type w:val="bbPlcHdr"/>
        </w:types>
        <w:behaviors>
          <w:behavior w:val="content"/>
        </w:behaviors>
        <w:guid w:val="{DB451DF3-4439-42D8-A472-385000904BC3}"/>
      </w:docPartPr>
      <w:docPartBody>
        <w:p w:rsidR="009215F1" w:rsidRDefault="009215F1" w:rsidP="009215F1">
          <w:pPr>
            <w:pStyle w:val="493D77EA77674D31B3367A706C0BF71C"/>
          </w:pPr>
          <w:r w:rsidRPr="00D45443">
            <w:rPr>
              <w:rStyle w:val="placeholder1Char"/>
            </w:rPr>
            <w:t>______</w:t>
          </w:r>
        </w:p>
      </w:docPartBody>
    </w:docPart>
    <w:docPart>
      <w:docPartPr>
        <w:name w:val="5C2C3B4CDCD043FB9980BE7FAE60E199"/>
        <w:category>
          <w:name w:val="常规"/>
          <w:gallery w:val="placeholder"/>
        </w:category>
        <w:types>
          <w:type w:val="bbPlcHdr"/>
        </w:types>
        <w:behaviors>
          <w:behavior w:val="content"/>
        </w:behaviors>
        <w:guid w:val="{C8E5212A-AA2B-4916-8C15-F06521FF4B0E}"/>
      </w:docPartPr>
      <w:docPartBody>
        <w:p w:rsidR="009215F1" w:rsidRDefault="009215F1" w:rsidP="009215F1">
          <w:pPr>
            <w:pStyle w:val="5C2C3B4CDCD043FB9980BE7FAE60E199"/>
          </w:pPr>
          <w:r w:rsidRPr="00D45443">
            <w:rPr>
              <w:rStyle w:val="placeholder1Char"/>
            </w:rPr>
            <w:t>______</w:t>
          </w:r>
        </w:p>
      </w:docPartBody>
    </w:docPart>
    <w:docPart>
      <w:docPartPr>
        <w:name w:val="10F08F219D2B47E3896BE1A54DE97920"/>
        <w:category>
          <w:name w:val="常规"/>
          <w:gallery w:val="placeholder"/>
        </w:category>
        <w:types>
          <w:type w:val="bbPlcHdr"/>
        </w:types>
        <w:behaviors>
          <w:behavior w:val="content"/>
        </w:behaviors>
        <w:guid w:val="{BFDA2CF1-5E9F-4CE8-A28E-7F853AE6BEC4}"/>
      </w:docPartPr>
      <w:docPartBody>
        <w:p w:rsidR="009215F1" w:rsidRDefault="009215F1" w:rsidP="009215F1">
          <w:pPr>
            <w:pStyle w:val="10F08F219D2B47E3896BE1A54DE97920"/>
          </w:pPr>
          <w:r w:rsidRPr="00D45443">
            <w:rPr>
              <w:rStyle w:val="placeholder1Char"/>
            </w:rPr>
            <w:t>______</w:t>
          </w:r>
        </w:p>
      </w:docPartBody>
    </w:docPart>
    <w:docPart>
      <w:docPartPr>
        <w:name w:val="9D6CA98102DF43A983495385E71078FE"/>
        <w:category>
          <w:name w:val="常规"/>
          <w:gallery w:val="placeholder"/>
        </w:category>
        <w:types>
          <w:type w:val="bbPlcHdr"/>
        </w:types>
        <w:behaviors>
          <w:behavior w:val="content"/>
        </w:behaviors>
        <w:guid w:val="{E190A8EE-B33B-4C1A-939E-8280FD3B40C1}"/>
      </w:docPartPr>
      <w:docPartBody>
        <w:p w:rsidR="009215F1" w:rsidRDefault="009215F1" w:rsidP="009215F1">
          <w:pPr>
            <w:pStyle w:val="9D6CA98102DF43A983495385E71078FE"/>
          </w:pPr>
          <w:r w:rsidRPr="00F254F3">
            <w:rPr>
              <w:rStyle w:val="a3"/>
              <w:rFonts w:hint="eastAsia"/>
            </w:rPr>
            <w:t>单击此处输入文字。</w:t>
          </w:r>
        </w:p>
      </w:docPartBody>
    </w:docPart>
    <w:docPart>
      <w:docPartPr>
        <w:name w:val="B4A76A65AE384913AFE45D3FBC0789E3"/>
        <w:category>
          <w:name w:val="常规"/>
          <w:gallery w:val="placeholder"/>
        </w:category>
        <w:types>
          <w:type w:val="bbPlcHdr"/>
        </w:types>
        <w:behaviors>
          <w:behavior w:val="content"/>
        </w:behaviors>
        <w:guid w:val="{DD1B328B-D0D3-4754-ADE3-22E92FAE6C19}"/>
      </w:docPartPr>
      <w:docPartBody>
        <w:p w:rsidR="009215F1" w:rsidRDefault="009215F1" w:rsidP="009215F1">
          <w:pPr>
            <w:pStyle w:val="B4A76A65AE384913AFE45D3FBC0789E3"/>
          </w:pPr>
          <w:r w:rsidRPr="00D45443">
            <w:rPr>
              <w:rStyle w:val="placeholder1Char"/>
            </w:rPr>
            <w:t>__________</w:t>
          </w:r>
        </w:p>
      </w:docPartBody>
    </w:docPart>
    <w:docPart>
      <w:docPartPr>
        <w:name w:val="B5EDECE177FC4E1DB89D5010D58673D6"/>
        <w:category>
          <w:name w:val="常规"/>
          <w:gallery w:val="placeholder"/>
        </w:category>
        <w:types>
          <w:type w:val="bbPlcHdr"/>
        </w:types>
        <w:behaviors>
          <w:behavior w:val="content"/>
        </w:behaviors>
        <w:guid w:val="{9CDE7C5E-5FEE-4626-94FC-78093085BF27}"/>
      </w:docPartPr>
      <w:docPartBody>
        <w:p w:rsidR="009215F1" w:rsidRDefault="009215F1" w:rsidP="009215F1">
          <w:pPr>
            <w:pStyle w:val="B5EDECE177FC4E1DB89D5010D58673D6"/>
          </w:pPr>
          <w:r w:rsidRPr="00D45443">
            <w:rPr>
              <w:rStyle w:val="placeholder1Char"/>
            </w:rPr>
            <w:t>__________</w:t>
          </w:r>
        </w:p>
      </w:docPartBody>
    </w:docPart>
    <w:docPart>
      <w:docPartPr>
        <w:name w:val="8D43406AF84446DE9043A51ABF3C774C"/>
        <w:category>
          <w:name w:val="常规"/>
          <w:gallery w:val="placeholder"/>
        </w:category>
        <w:types>
          <w:type w:val="bbPlcHdr"/>
        </w:types>
        <w:behaviors>
          <w:behavior w:val="content"/>
        </w:behaviors>
        <w:guid w:val="{89DEB5AF-B364-4C38-A5E5-6D951CBD1417}"/>
      </w:docPartPr>
      <w:docPartBody>
        <w:p w:rsidR="009215F1" w:rsidRDefault="009215F1" w:rsidP="009215F1">
          <w:pPr>
            <w:pStyle w:val="8D43406AF84446DE9043A51ABF3C774C"/>
          </w:pPr>
          <w:r w:rsidRPr="00D45443">
            <w:rPr>
              <w:rStyle w:val="placeholder1Char"/>
            </w:rPr>
            <w:t>__________</w:t>
          </w:r>
        </w:p>
      </w:docPartBody>
    </w:docPart>
    <w:docPart>
      <w:docPartPr>
        <w:name w:val="317089660CF14AC78D61E1F0CC939849"/>
        <w:category>
          <w:name w:val="常规"/>
          <w:gallery w:val="placeholder"/>
        </w:category>
        <w:types>
          <w:type w:val="bbPlcHdr"/>
        </w:types>
        <w:behaviors>
          <w:behavior w:val="content"/>
        </w:behaviors>
        <w:guid w:val="{8BC55265-FFCA-415B-806A-A02B229B699D}"/>
      </w:docPartPr>
      <w:docPartBody>
        <w:p w:rsidR="009215F1" w:rsidRDefault="009215F1" w:rsidP="009215F1">
          <w:pPr>
            <w:pStyle w:val="317089660CF14AC78D61E1F0CC939849"/>
          </w:pPr>
          <w:r w:rsidRPr="00D45443">
            <w:rPr>
              <w:rStyle w:val="placeholder1Char"/>
            </w:rPr>
            <w:t>__________</w:t>
          </w:r>
        </w:p>
      </w:docPartBody>
    </w:docPart>
    <w:docPart>
      <w:docPartPr>
        <w:name w:val="4E5E5EA320C84DB1819266AD58979932"/>
        <w:category>
          <w:name w:val="常规"/>
          <w:gallery w:val="placeholder"/>
        </w:category>
        <w:types>
          <w:type w:val="bbPlcHdr"/>
        </w:types>
        <w:behaviors>
          <w:behavior w:val="content"/>
        </w:behaviors>
        <w:guid w:val="{A7E9AB57-1E8A-4DBD-B2AD-F8B21B6BDA9F}"/>
      </w:docPartPr>
      <w:docPartBody>
        <w:p w:rsidR="009215F1" w:rsidRDefault="009215F1" w:rsidP="009215F1">
          <w:pPr>
            <w:pStyle w:val="4E5E5EA320C84DB1819266AD58979932"/>
          </w:pPr>
          <w:r w:rsidRPr="00D45443">
            <w:rPr>
              <w:rStyle w:val="placeholder1Char"/>
            </w:rPr>
            <w:t>________________</w:t>
          </w:r>
        </w:p>
      </w:docPartBody>
    </w:docPart>
    <w:docPart>
      <w:docPartPr>
        <w:name w:val="0098E7D3B80D41E39B4B85ABFFCD243F"/>
        <w:category>
          <w:name w:val="常规"/>
          <w:gallery w:val="placeholder"/>
        </w:category>
        <w:types>
          <w:type w:val="bbPlcHdr"/>
        </w:types>
        <w:behaviors>
          <w:behavior w:val="content"/>
        </w:behaviors>
        <w:guid w:val="{61E84631-C9C4-4E3D-B003-2C21F4A79F89}"/>
      </w:docPartPr>
      <w:docPartBody>
        <w:p w:rsidR="006710A8" w:rsidRDefault="00AF3664" w:rsidP="00AF3664">
          <w:pPr>
            <w:pStyle w:val="0098E7D3B80D41E39B4B85ABFFCD243F"/>
          </w:pPr>
          <w:r w:rsidRPr="00F254F3">
            <w:rPr>
              <w:rStyle w:val="a3"/>
              <w:rFonts w:hint="eastAsia"/>
            </w:rPr>
            <w:t>单击此处输入文字。</w:t>
          </w:r>
        </w:p>
      </w:docPartBody>
    </w:docPart>
    <w:docPart>
      <w:docPartPr>
        <w:name w:val="3365ACC0846141379CB05491C6DE9ACF"/>
        <w:category>
          <w:name w:val="常规"/>
          <w:gallery w:val="placeholder"/>
        </w:category>
        <w:types>
          <w:type w:val="bbPlcHdr"/>
        </w:types>
        <w:behaviors>
          <w:behavior w:val="content"/>
        </w:behaviors>
        <w:guid w:val="{6968F94B-20E6-4509-A4B4-02DF108984C1}"/>
      </w:docPartPr>
      <w:docPartBody>
        <w:p w:rsidR="006710A8" w:rsidRDefault="00AF3664" w:rsidP="00AF3664">
          <w:pPr>
            <w:pStyle w:val="3365ACC0846141379CB05491C6DE9ACF"/>
          </w:pPr>
          <w:r w:rsidRPr="00B10548">
            <w:rPr>
              <w:rStyle w:val="placeholder1Char"/>
            </w:rPr>
            <w:t>____</w:t>
          </w:r>
        </w:p>
      </w:docPartBody>
    </w:docPart>
    <w:docPart>
      <w:docPartPr>
        <w:name w:val="9A40E85C396C409E83D3DE1705EF6275"/>
        <w:category>
          <w:name w:val="常规"/>
          <w:gallery w:val="placeholder"/>
        </w:category>
        <w:types>
          <w:type w:val="bbPlcHdr"/>
        </w:types>
        <w:behaviors>
          <w:behavior w:val="content"/>
        </w:behaviors>
        <w:guid w:val="{D87227DB-A09D-4789-BA25-2FDBAB1F1953}"/>
      </w:docPartPr>
      <w:docPartBody>
        <w:p w:rsidR="006710A8" w:rsidRDefault="00AF3664" w:rsidP="00AF3664">
          <w:pPr>
            <w:pStyle w:val="9A40E85C396C409E83D3DE1705EF6275"/>
          </w:pPr>
          <w:r w:rsidRPr="00B10548">
            <w:rPr>
              <w:rStyle w:val="placeholder1Char"/>
              <w:rFonts w:hint="eastAsia"/>
            </w:rPr>
            <w:t>__________</w:t>
          </w:r>
        </w:p>
      </w:docPartBody>
    </w:docPart>
    <w:docPart>
      <w:docPartPr>
        <w:name w:val="43C3C4408B3B4014AEE97D21AFB7640B"/>
        <w:category>
          <w:name w:val="常规"/>
          <w:gallery w:val="placeholder"/>
        </w:category>
        <w:types>
          <w:type w:val="bbPlcHdr"/>
        </w:types>
        <w:behaviors>
          <w:behavior w:val="content"/>
        </w:behaviors>
        <w:guid w:val="{86D4F012-B5D5-493F-A0F3-4C14EFB5DAB5}"/>
      </w:docPartPr>
      <w:docPartBody>
        <w:p w:rsidR="006710A8" w:rsidRDefault="00AF3664" w:rsidP="00AF3664">
          <w:pPr>
            <w:pStyle w:val="43C3C4408B3B4014AEE97D21AFB7640B"/>
          </w:pPr>
          <w:r w:rsidRPr="00B10548">
            <w:rPr>
              <w:rStyle w:val="placeholder1Char"/>
            </w:rPr>
            <w:t>________</w:t>
          </w:r>
        </w:p>
      </w:docPartBody>
    </w:docPart>
    <w:docPart>
      <w:docPartPr>
        <w:name w:val="475327CC4B88472CAF5B467191908434"/>
        <w:category>
          <w:name w:val="常规"/>
          <w:gallery w:val="placeholder"/>
        </w:category>
        <w:types>
          <w:type w:val="bbPlcHdr"/>
        </w:types>
        <w:behaviors>
          <w:behavior w:val="content"/>
        </w:behaviors>
        <w:guid w:val="{4FA43D4C-3BC7-491D-ACA4-5599774380AB}"/>
      </w:docPartPr>
      <w:docPartBody>
        <w:p w:rsidR="006710A8" w:rsidRDefault="00AF3664" w:rsidP="00AF3664">
          <w:pPr>
            <w:pStyle w:val="475327CC4B88472CAF5B467191908434"/>
          </w:pPr>
          <w:r w:rsidRPr="00B10548">
            <w:rPr>
              <w:rStyle w:val="placeholder1Char"/>
            </w:rPr>
            <w:t>________</w:t>
          </w:r>
        </w:p>
      </w:docPartBody>
    </w:docPart>
    <w:docPart>
      <w:docPartPr>
        <w:name w:val="B4955B0A6FAF4BA6927DBC63E74E6541"/>
        <w:category>
          <w:name w:val="常规"/>
          <w:gallery w:val="placeholder"/>
        </w:category>
        <w:types>
          <w:type w:val="bbPlcHdr"/>
        </w:types>
        <w:behaviors>
          <w:behavior w:val="content"/>
        </w:behaviors>
        <w:guid w:val="{F30B7A6A-6CC4-4501-8FE8-BA6E14D87B95}"/>
      </w:docPartPr>
      <w:docPartBody>
        <w:p w:rsidR="006710A8" w:rsidRDefault="00AF3664" w:rsidP="00AF3664">
          <w:pPr>
            <w:pStyle w:val="B4955B0A6FAF4BA6927DBC63E74E6541"/>
          </w:pPr>
          <w:r w:rsidRPr="00B10548">
            <w:rPr>
              <w:rStyle w:val="placeholder1Char"/>
            </w:rPr>
            <w:t>________</w:t>
          </w:r>
        </w:p>
      </w:docPartBody>
    </w:docPart>
    <w:docPart>
      <w:docPartPr>
        <w:name w:val="7C6EC4EA0DF04B61BEEA5ADD9FCB8AF9"/>
        <w:category>
          <w:name w:val="常规"/>
          <w:gallery w:val="placeholder"/>
        </w:category>
        <w:types>
          <w:type w:val="bbPlcHdr"/>
        </w:types>
        <w:behaviors>
          <w:behavior w:val="content"/>
        </w:behaviors>
        <w:guid w:val="{75A3EB72-3E0E-4749-B68B-FE434533B81A}"/>
      </w:docPartPr>
      <w:docPartBody>
        <w:p w:rsidR="006710A8" w:rsidRDefault="00AF3664" w:rsidP="00AF3664">
          <w:pPr>
            <w:pStyle w:val="7C6EC4EA0DF04B61BEEA5ADD9FCB8AF9"/>
          </w:pPr>
          <w:r w:rsidRPr="00B10548">
            <w:rPr>
              <w:rStyle w:val="placeholder1Char"/>
              <w:rFonts w:hint="eastAsia"/>
            </w:rPr>
            <w:t>_______</w:t>
          </w:r>
        </w:p>
      </w:docPartBody>
    </w:docPart>
    <w:docPart>
      <w:docPartPr>
        <w:name w:val="F296F9533BC84D0AB981151EB0934F21"/>
        <w:category>
          <w:name w:val="常规"/>
          <w:gallery w:val="placeholder"/>
        </w:category>
        <w:types>
          <w:type w:val="bbPlcHdr"/>
        </w:types>
        <w:behaviors>
          <w:behavior w:val="content"/>
        </w:behaviors>
        <w:guid w:val="{AC8265C9-16A6-4D2C-BE58-0B388990C70A}"/>
      </w:docPartPr>
      <w:docPartBody>
        <w:p w:rsidR="006710A8" w:rsidRDefault="00AF3664" w:rsidP="00AF3664">
          <w:pPr>
            <w:pStyle w:val="F296F9533BC84D0AB981151EB0934F21"/>
          </w:pPr>
          <w:r w:rsidRPr="00B10548">
            <w:rPr>
              <w:rStyle w:val="placeholder1Char"/>
            </w:rPr>
            <w:t>________</w:t>
          </w:r>
        </w:p>
      </w:docPartBody>
    </w:docPart>
    <w:docPart>
      <w:docPartPr>
        <w:name w:val="E1E50B25EBF74E03A54E35EC238D95A5"/>
        <w:category>
          <w:name w:val="常规"/>
          <w:gallery w:val="placeholder"/>
        </w:category>
        <w:types>
          <w:type w:val="bbPlcHdr"/>
        </w:types>
        <w:behaviors>
          <w:behavior w:val="content"/>
        </w:behaviors>
        <w:guid w:val="{E8CD0B13-4DFF-4F7A-99F6-B2C80A759CE3}"/>
      </w:docPartPr>
      <w:docPartBody>
        <w:p w:rsidR="006710A8" w:rsidRDefault="00AF3664" w:rsidP="00AF3664">
          <w:pPr>
            <w:pStyle w:val="E1E50B25EBF74E03A54E35EC238D95A5"/>
          </w:pPr>
          <w:r w:rsidRPr="00B10548">
            <w:rPr>
              <w:rStyle w:val="placeholder1Char"/>
            </w:rPr>
            <w:t>________</w:t>
          </w:r>
        </w:p>
      </w:docPartBody>
    </w:docPart>
    <w:docPart>
      <w:docPartPr>
        <w:name w:val="67225F9264E04253953FC6E0CADACD56"/>
        <w:category>
          <w:name w:val="常规"/>
          <w:gallery w:val="placeholder"/>
        </w:category>
        <w:types>
          <w:type w:val="bbPlcHdr"/>
        </w:types>
        <w:behaviors>
          <w:behavior w:val="content"/>
        </w:behaviors>
        <w:guid w:val="{0F0814ED-439A-4965-AF1D-21679C69D17E}"/>
      </w:docPartPr>
      <w:docPartBody>
        <w:p w:rsidR="006710A8" w:rsidRDefault="00AF3664" w:rsidP="00AF3664">
          <w:pPr>
            <w:pStyle w:val="67225F9264E04253953FC6E0CADACD56"/>
          </w:pPr>
          <w:r w:rsidRPr="00F254F3">
            <w:rPr>
              <w:rStyle w:val="a3"/>
              <w:rFonts w:hint="eastAsia"/>
            </w:rPr>
            <w:t>单击此处输入文字。</w:t>
          </w:r>
        </w:p>
      </w:docPartBody>
    </w:docPart>
    <w:docPart>
      <w:docPartPr>
        <w:name w:val="AAB92160D8624589B854888EE6268EF8"/>
        <w:category>
          <w:name w:val="常规"/>
          <w:gallery w:val="placeholder"/>
        </w:category>
        <w:types>
          <w:type w:val="bbPlcHdr"/>
        </w:types>
        <w:behaviors>
          <w:behavior w:val="content"/>
        </w:behaviors>
        <w:guid w:val="{6C774ED9-D46F-495E-B3FE-7CA7ACD2F495}"/>
      </w:docPartPr>
      <w:docPartBody>
        <w:p w:rsidR="006710A8" w:rsidRDefault="00AF3664" w:rsidP="00AF3664">
          <w:pPr>
            <w:pStyle w:val="AAB92160D8624589B854888EE6268EF8"/>
          </w:pPr>
          <w:r w:rsidRPr="00B10548">
            <w:rPr>
              <w:rStyle w:val="placeholder1Char"/>
            </w:rPr>
            <w:t>____</w:t>
          </w:r>
        </w:p>
      </w:docPartBody>
    </w:docPart>
    <w:docPart>
      <w:docPartPr>
        <w:name w:val="4177145E6C014ED182E7099AEF3E1A8B"/>
        <w:category>
          <w:name w:val="常规"/>
          <w:gallery w:val="placeholder"/>
        </w:category>
        <w:types>
          <w:type w:val="bbPlcHdr"/>
        </w:types>
        <w:behaviors>
          <w:behavior w:val="content"/>
        </w:behaviors>
        <w:guid w:val="{16E8D303-C093-497F-B67E-7BD86E12B1E1}"/>
      </w:docPartPr>
      <w:docPartBody>
        <w:p w:rsidR="006710A8" w:rsidRDefault="00AF3664" w:rsidP="00AF3664">
          <w:pPr>
            <w:pStyle w:val="4177145E6C014ED182E7099AEF3E1A8B"/>
          </w:pPr>
          <w:r w:rsidRPr="00B10548">
            <w:rPr>
              <w:rStyle w:val="placeholder1Char"/>
              <w:rFonts w:hint="eastAsia"/>
            </w:rPr>
            <w:t>__________</w:t>
          </w:r>
        </w:p>
      </w:docPartBody>
    </w:docPart>
    <w:docPart>
      <w:docPartPr>
        <w:name w:val="DDB7AC3F8BE747B4961CF94049B9E2C3"/>
        <w:category>
          <w:name w:val="常规"/>
          <w:gallery w:val="placeholder"/>
        </w:category>
        <w:types>
          <w:type w:val="bbPlcHdr"/>
        </w:types>
        <w:behaviors>
          <w:behavior w:val="content"/>
        </w:behaviors>
        <w:guid w:val="{E3DAAFDE-226F-42E0-8AC5-31A806E731D7}"/>
      </w:docPartPr>
      <w:docPartBody>
        <w:p w:rsidR="006710A8" w:rsidRDefault="00AF3664" w:rsidP="00AF3664">
          <w:pPr>
            <w:pStyle w:val="DDB7AC3F8BE747B4961CF94049B9E2C3"/>
          </w:pPr>
          <w:r w:rsidRPr="00B10548">
            <w:rPr>
              <w:rStyle w:val="placeholder1Char"/>
            </w:rPr>
            <w:t>________</w:t>
          </w:r>
        </w:p>
      </w:docPartBody>
    </w:docPart>
    <w:docPart>
      <w:docPartPr>
        <w:name w:val="CB94D3B1DF03424AA1B45D219611C2F1"/>
        <w:category>
          <w:name w:val="常规"/>
          <w:gallery w:val="placeholder"/>
        </w:category>
        <w:types>
          <w:type w:val="bbPlcHdr"/>
        </w:types>
        <w:behaviors>
          <w:behavior w:val="content"/>
        </w:behaviors>
        <w:guid w:val="{73CA3166-E9D8-4CEC-A313-3B4DB21E117D}"/>
      </w:docPartPr>
      <w:docPartBody>
        <w:p w:rsidR="006710A8" w:rsidRDefault="00AF3664" w:rsidP="00AF3664">
          <w:pPr>
            <w:pStyle w:val="CB94D3B1DF03424AA1B45D219611C2F1"/>
          </w:pPr>
          <w:r w:rsidRPr="00B10548">
            <w:rPr>
              <w:rStyle w:val="placeholder1Char"/>
            </w:rPr>
            <w:t>________</w:t>
          </w:r>
        </w:p>
      </w:docPartBody>
    </w:docPart>
    <w:docPart>
      <w:docPartPr>
        <w:name w:val="2A3E185B5BF5463682FF5B8173D52439"/>
        <w:category>
          <w:name w:val="常规"/>
          <w:gallery w:val="placeholder"/>
        </w:category>
        <w:types>
          <w:type w:val="bbPlcHdr"/>
        </w:types>
        <w:behaviors>
          <w:behavior w:val="content"/>
        </w:behaviors>
        <w:guid w:val="{8163FFB5-76B2-491E-9FC5-FA8535A60784}"/>
      </w:docPartPr>
      <w:docPartBody>
        <w:p w:rsidR="006710A8" w:rsidRDefault="00AF3664" w:rsidP="00AF3664">
          <w:pPr>
            <w:pStyle w:val="2A3E185B5BF5463682FF5B8173D52439"/>
          </w:pPr>
          <w:r w:rsidRPr="00B10548">
            <w:rPr>
              <w:rStyle w:val="placeholder1Char"/>
            </w:rPr>
            <w:t>________</w:t>
          </w:r>
        </w:p>
      </w:docPartBody>
    </w:docPart>
    <w:docPart>
      <w:docPartPr>
        <w:name w:val="30279275011C4448810E198FDA000198"/>
        <w:category>
          <w:name w:val="常规"/>
          <w:gallery w:val="placeholder"/>
        </w:category>
        <w:types>
          <w:type w:val="bbPlcHdr"/>
        </w:types>
        <w:behaviors>
          <w:behavior w:val="content"/>
        </w:behaviors>
        <w:guid w:val="{077434C1-3196-4B87-AC0B-0E27A03AF9C4}"/>
      </w:docPartPr>
      <w:docPartBody>
        <w:p w:rsidR="006710A8" w:rsidRDefault="00AF3664" w:rsidP="00AF3664">
          <w:pPr>
            <w:pStyle w:val="30279275011C4448810E198FDA000198"/>
          </w:pPr>
          <w:r w:rsidRPr="00B10548">
            <w:rPr>
              <w:rStyle w:val="placeholder1Char"/>
              <w:rFonts w:hint="eastAsia"/>
            </w:rPr>
            <w:t>_______</w:t>
          </w:r>
        </w:p>
      </w:docPartBody>
    </w:docPart>
    <w:docPart>
      <w:docPartPr>
        <w:name w:val="0B5EB0722F884EB591C9BC5A876383B8"/>
        <w:category>
          <w:name w:val="常规"/>
          <w:gallery w:val="placeholder"/>
        </w:category>
        <w:types>
          <w:type w:val="bbPlcHdr"/>
        </w:types>
        <w:behaviors>
          <w:behavior w:val="content"/>
        </w:behaviors>
        <w:guid w:val="{73E9E2A9-E4F8-44DD-8B74-E02092C0ADEF}"/>
      </w:docPartPr>
      <w:docPartBody>
        <w:p w:rsidR="006710A8" w:rsidRDefault="00AF3664" w:rsidP="00AF3664">
          <w:pPr>
            <w:pStyle w:val="0B5EB0722F884EB591C9BC5A876383B8"/>
          </w:pPr>
          <w:r w:rsidRPr="00B10548">
            <w:rPr>
              <w:rStyle w:val="placeholder1Char"/>
            </w:rPr>
            <w:t>________</w:t>
          </w:r>
        </w:p>
      </w:docPartBody>
    </w:docPart>
    <w:docPart>
      <w:docPartPr>
        <w:name w:val="3183B75A87BD4642A812F2518D0F3353"/>
        <w:category>
          <w:name w:val="常规"/>
          <w:gallery w:val="placeholder"/>
        </w:category>
        <w:types>
          <w:type w:val="bbPlcHdr"/>
        </w:types>
        <w:behaviors>
          <w:behavior w:val="content"/>
        </w:behaviors>
        <w:guid w:val="{2A9D2F7B-4507-4639-A2AD-44C44F69D8E5}"/>
      </w:docPartPr>
      <w:docPartBody>
        <w:p w:rsidR="006710A8" w:rsidRDefault="00AF3664" w:rsidP="00AF3664">
          <w:pPr>
            <w:pStyle w:val="3183B75A87BD4642A812F2518D0F3353"/>
          </w:pPr>
          <w:r w:rsidRPr="00B10548">
            <w:rPr>
              <w:rStyle w:val="placeholder1Char"/>
            </w:rPr>
            <w:t>________</w:t>
          </w:r>
        </w:p>
      </w:docPartBody>
    </w:docPart>
    <w:docPart>
      <w:docPartPr>
        <w:name w:val="45613D33BE3F4346A282C693E60941C7"/>
        <w:category>
          <w:name w:val="常规"/>
          <w:gallery w:val="placeholder"/>
        </w:category>
        <w:types>
          <w:type w:val="bbPlcHdr"/>
        </w:types>
        <w:behaviors>
          <w:behavior w:val="content"/>
        </w:behaviors>
        <w:guid w:val="{5269BAC4-E699-43AB-8C71-F2B840EBF1E5}"/>
      </w:docPartPr>
      <w:docPartBody>
        <w:p w:rsidR="006710A8" w:rsidRDefault="00AF3664" w:rsidP="00AF3664">
          <w:pPr>
            <w:pStyle w:val="45613D33BE3F4346A282C693E60941C7"/>
          </w:pPr>
          <w:r w:rsidRPr="00F254F3">
            <w:rPr>
              <w:rStyle w:val="a3"/>
              <w:rFonts w:hint="eastAsia"/>
            </w:rPr>
            <w:t>单击此处输入文字。</w:t>
          </w:r>
        </w:p>
      </w:docPartBody>
    </w:docPart>
    <w:docPart>
      <w:docPartPr>
        <w:name w:val="94A15C5820D74CD2A4161D5C0A35696A"/>
        <w:category>
          <w:name w:val="常规"/>
          <w:gallery w:val="placeholder"/>
        </w:category>
        <w:types>
          <w:type w:val="bbPlcHdr"/>
        </w:types>
        <w:behaviors>
          <w:behavior w:val="content"/>
        </w:behaviors>
        <w:guid w:val="{C9BF78C9-B16A-4013-B11C-DF9BBA78F435}"/>
      </w:docPartPr>
      <w:docPartBody>
        <w:p w:rsidR="006710A8" w:rsidRDefault="00AF3664" w:rsidP="00AF3664">
          <w:pPr>
            <w:pStyle w:val="94A15C5820D74CD2A4161D5C0A35696A"/>
          </w:pPr>
          <w:r w:rsidRPr="00B10548">
            <w:rPr>
              <w:rStyle w:val="placeholder1Char"/>
            </w:rPr>
            <w:t>____</w:t>
          </w:r>
        </w:p>
      </w:docPartBody>
    </w:docPart>
    <w:docPart>
      <w:docPartPr>
        <w:name w:val="D6A155CA77854D2DBD0B277BC46BE448"/>
        <w:category>
          <w:name w:val="常规"/>
          <w:gallery w:val="placeholder"/>
        </w:category>
        <w:types>
          <w:type w:val="bbPlcHdr"/>
        </w:types>
        <w:behaviors>
          <w:behavior w:val="content"/>
        </w:behaviors>
        <w:guid w:val="{16FD272F-52C7-4669-9BF7-38114A929B9D}"/>
      </w:docPartPr>
      <w:docPartBody>
        <w:p w:rsidR="006710A8" w:rsidRDefault="00AF3664" w:rsidP="00AF3664">
          <w:pPr>
            <w:pStyle w:val="D6A155CA77854D2DBD0B277BC46BE448"/>
          </w:pPr>
          <w:r w:rsidRPr="00B10548">
            <w:rPr>
              <w:rStyle w:val="placeholder1Char"/>
              <w:rFonts w:hint="eastAsia"/>
            </w:rPr>
            <w:t>__________</w:t>
          </w:r>
        </w:p>
      </w:docPartBody>
    </w:docPart>
    <w:docPart>
      <w:docPartPr>
        <w:name w:val="E03E3C6062914685929D3B671655BE35"/>
        <w:category>
          <w:name w:val="常规"/>
          <w:gallery w:val="placeholder"/>
        </w:category>
        <w:types>
          <w:type w:val="bbPlcHdr"/>
        </w:types>
        <w:behaviors>
          <w:behavior w:val="content"/>
        </w:behaviors>
        <w:guid w:val="{7CC80BD9-D552-4D4D-9A38-2AB7695E82D1}"/>
      </w:docPartPr>
      <w:docPartBody>
        <w:p w:rsidR="006710A8" w:rsidRDefault="00AF3664" w:rsidP="00AF3664">
          <w:pPr>
            <w:pStyle w:val="E03E3C6062914685929D3B671655BE35"/>
          </w:pPr>
          <w:r w:rsidRPr="00B10548">
            <w:rPr>
              <w:rStyle w:val="placeholder1Char"/>
            </w:rPr>
            <w:t>________</w:t>
          </w:r>
        </w:p>
      </w:docPartBody>
    </w:docPart>
    <w:docPart>
      <w:docPartPr>
        <w:name w:val="96723F0A24694AC4B18B981B98A8DE8B"/>
        <w:category>
          <w:name w:val="常规"/>
          <w:gallery w:val="placeholder"/>
        </w:category>
        <w:types>
          <w:type w:val="bbPlcHdr"/>
        </w:types>
        <w:behaviors>
          <w:behavior w:val="content"/>
        </w:behaviors>
        <w:guid w:val="{10BEC6E0-673D-4F8A-A6C9-2584BF47CD70}"/>
      </w:docPartPr>
      <w:docPartBody>
        <w:p w:rsidR="006710A8" w:rsidRDefault="00AF3664" w:rsidP="00AF3664">
          <w:pPr>
            <w:pStyle w:val="96723F0A24694AC4B18B981B98A8DE8B"/>
          </w:pPr>
          <w:r w:rsidRPr="00B10548">
            <w:rPr>
              <w:rStyle w:val="placeholder1Char"/>
            </w:rPr>
            <w:t>________</w:t>
          </w:r>
        </w:p>
      </w:docPartBody>
    </w:docPart>
    <w:docPart>
      <w:docPartPr>
        <w:name w:val="A87CB6DEB7C0449EA3E47D5ED21208F4"/>
        <w:category>
          <w:name w:val="常规"/>
          <w:gallery w:val="placeholder"/>
        </w:category>
        <w:types>
          <w:type w:val="bbPlcHdr"/>
        </w:types>
        <w:behaviors>
          <w:behavior w:val="content"/>
        </w:behaviors>
        <w:guid w:val="{966B6171-38EA-4BA0-B9AC-D78F83D97865}"/>
      </w:docPartPr>
      <w:docPartBody>
        <w:p w:rsidR="006710A8" w:rsidRDefault="00AF3664" w:rsidP="00AF3664">
          <w:pPr>
            <w:pStyle w:val="A87CB6DEB7C0449EA3E47D5ED21208F4"/>
          </w:pPr>
          <w:r w:rsidRPr="00B10548">
            <w:rPr>
              <w:rStyle w:val="placeholder1Char"/>
            </w:rPr>
            <w:t>________</w:t>
          </w:r>
        </w:p>
      </w:docPartBody>
    </w:docPart>
    <w:docPart>
      <w:docPartPr>
        <w:name w:val="4CDC18B8C12F4F1F9F06020DE82A2385"/>
        <w:category>
          <w:name w:val="常规"/>
          <w:gallery w:val="placeholder"/>
        </w:category>
        <w:types>
          <w:type w:val="bbPlcHdr"/>
        </w:types>
        <w:behaviors>
          <w:behavior w:val="content"/>
        </w:behaviors>
        <w:guid w:val="{F28DF0B7-C171-43F2-99AC-159F23B123C0}"/>
      </w:docPartPr>
      <w:docPartBody>
        <w:p w:rsidR="006710A8" w:rsidRDefault="00AF3664" w:rsidP="00AF3664">
          <w:pPr>
            <w:pStyle w:val="4CDC18B8C12F4F1F9F06020DE82A2385"/>
          </w:pPr>
          <w:r w:rsidRPr="00B10548">
            <w:rPr>
              <w:rStyle w:val="placeholder1Char"/>
              <w:rFonts w:hint="eastAsia"/>
            </w:rPr>
            <w:t>_______</w:t>
          </w:r>
        </w:p>
      </w:docPartBody>
    </w:docPart>
    <w:docPart>
      <w:docPartPr>
        <w:name w:val="749DF345C1704338BA2AD4D65C0425A3"/>
        <w:category>
          <w:name w:val="常规"/>
          <w:gallery w:val="placeholder"/>
        </w:category>
        <w:types>
          <w:type w:val="bbPlcHdr"/>
        </w:types>
        <w:behaviors>
          <w:behavior w:val="content"/>
        </w:behaviors>
        <w:guid w:val="{CAC03A6D-64D6-43AE-AEDE-C91DF1909B84}"/>
      </w:docPartPr>
      <w:docPartBody>
        <w:p w:rsidR="006710A8" w:rsidRDefault="00AF3664" w:rsidP="00AF3664">
          <w:pPr>
            <w:pStyle w:val="749DF345C1704338BA2AD4D65C0425A3"/>
          </w:pPr>
          <w:r w:rsidRPr="00B10548">
            <w:rPr>
              <w:rStyle w:val="placeholder1Char"/>
            </w:rPr>
            <w:t>________</w:t>
          </w:r>
        </w:p>
      </w:docPartBody>
    </w:docPart>
    <w:docPart>
      <w:docPartPr>
        <w:name w:val="1609B364290247158DD1269F5F105011"/>
        <w:category>
          <w:name w:val="常规"/>
          <w:gallery w:val="placeholder"/>
        </w:category>
        <w:types>
          <w:type w:val="bbPlcHdr"/>
        </w:types>
        <w:behaviors>
          <w:behavior w:val="content"/>
        </w:behaviors>
        <w:guid w:val="{FDA06CB5-4417-4125-A7E3-58E16420FB74}"/>
      </w:docPartPr>
      <w:docPartBody>
        <w:p w:rsidR="006710A8" w:rsidRDefault="00AF3664" w:rsidP="00AF3664">
          <w:pPr>
            <w:pStyle w:val="1609B364290247158DD1269F5F105011"/>
          </w:pPr>
          <w:r w:rsidRPr="00B10548">
            <w:rPr>
              <w:rStyle w:val="placeholder1Char"/>
            </w:rPr>
            <w:t>________</w:t>
          </w:r>
        </w:p>
      </w:docPartBody>
    </w:docPart>
    <w:docPart>
      <w:docPartPr>
        <w:name w:val="97220F424F254D28B31CA281358C0EB7"/>
        <w:category>
          <w:name w:val="常规"/>
          <w:gallery w:val="placeholder"/>
        </w:category>
        <w:types>
          <w:type w:val="bbPlcHdr"/>
        </w:types>
        <w:behaviors>
          <w:behavior w:val="content"/>
        </w:behaviors>
        <w:guid w:val="{FFCE0DDF-BEC2-4071-9F09-3ED27F9FE90A}"/>
      </w:docPartPr>
      <w:docPartBody>
        <w:p w:rsidR="006710A8" w:rsidRDefault="00AF3664" w:rsidP="00AF3664">
          <w:pPr>
            <w:pStyle w:val="97220F424F254D28B31CA281358C0EB7"/>
          </w:pPr>
          <w:r w:rsidRPr="00F254F3">
            <w:rPr>
              <w:rStyle w:val="a3"/>
              <w:rFonts w:hint="eastAsia"/>
            </w:rPr>
            <w:t>单击此处输入文字。</w:t>
          </w:r>
        </w:p>
      </w:docPartBody>
    </w:docPart>
    <w:docPart>
      <w:docPartPr>
        <w:name w:val="B38F717609924013BA1CDFC0E8C06063"/>
        <w:category>
          <w:name w:val="常规"/>
          <w:gallery w:val="placeholder"/>
        </w:category>
        <w:types>
          <w:type w:val="bbPlcHdr"/>
        </w:types>
        <w:behaviors>
          <w:behavior w:val="content"/>
        </w:behaviors>
        <w:guid w:val="{BD012665-DB81-4B5C-B6ED-297EBE7A663F}"/>
      </w:docPartPr>
      <w:docPartBody>
        <w:p w:rsidR="006710A8" w:rsidRDefault="00AF3664" w:rsidP="00AF3664">
          <w:pPr>
            <w:pStyle w:val="B38F717609924013BA1CDFC0E8C06063"/>
          </w:pPr>
          <w:r w:rsidRPr="00B10548">
            <w:rPr>
              <w:rStyle w:val="placeholder1Char"/>
            </w:rPr>
            <w:t>____</w:t>
          </w:r>
        </w:p>
      </w:docPartBody>
    </w:docPart>
    <w:docPart>
      <w:docPartPr>
        <w:name w:val="0A6B1026F2FE4623BAA1E2288A2D350A"/>
        <w:category>
          <w:name w:val="常规"/>
          <w:gallery w:val="placeholder"/>
        </w:category>
        <w:types>
          <w:type w:val="bbPlcHdr"/>
        </w:types>
        <w:behaviors>
          <w:behavior w:val="content"/>
        </w:behaviors>
        <w:guid w:val="{4858440C-9D29-4382-8B62-ABCCF9A55EF0}"/>
      </w:docPartPr>
      <w:docPartBody>
        <w:p w:rsidR="006710A8" w:rsidRDefault="00AF3664" w:rsidP="00AF3664">
          <w:pPr>
            <w:pStyle w:val="0A6B1026F2FE4623BAA1E2288A2D350A"/>
          </w:pPr>
          <w:r w:rsidRPr="00B10548">
            <w:rPr>
              <w:rStyle w:val="placeholder1Char"/>
              <w:rFonts w:hint="eastAsia"/>
            </w:rPr>
            <w:t>__________</w:t>
          </w:r>
        </w:p>
      </w:docPartBody>
    </w:docPart>
    <w:docPart>
      <w:docPartPr>
        <w:name w:val="DF873E71C6A84B399FE93365FCC7A150"/>
        <w:category>
          <w:name w:val="常规"/>
          <w:gallery w:val="placeholder"/>
        </w:category>
        <w:types>
          <w:type w:val="bbPlcHdr"/>
        </w:types>
        <w:behaviors>
          <w:behavior w:val="content"/>
        </w:behaviors>
        <w:guid w:val="{0CB2343C-3EDB-4171-99F5-0506D237E761}"/>
      </w:docPartPr>
      <w:docPartBody>
        <w:p w:rsidR="006710A8" w:rsidRDefault="00AF3664" w:rsidP="00AF3664">
          <w:pPr>
            <w:pStyle w:val="DF873E71C6A84B399FE93365FCC7A150"/>
          </w:pPr>
          <w:r w:rsidRPr="00B10548">
            <w:rPr>
              <w:rStyle w:val="placeholder1Char"/>
            </w:rPr>
            <w:t>________</w:t>
          </w:r>
        </w:p>
      </w:docPartBody>
    </w:docPart>
    <w:docPart>
      <w:docPartPr>
        <w:name w:val="E2E00B0CB6E548C486B95D82E35003C3"/>
        <w:category>
          <w:name w:val="常规"/>
          <w:gallery w:val="placeholder"/>
        </w:category>
        <w:types>
          <w:type w:val="bbPlcHdr"/>
        </w:types>
        <w:behaviors>
          <w:behavior w:val="content"/>
        </w:behaviors>
        <w:guid w:val="{3AA02ACD-6228-4F35-94F3-24B32C2C24E5}"/>
      </w:docPartPr>
      <w:docPartBody>
        <w:p w:rsidR="006710A8" w:rsidRDefault="00AF3664" w:rsidP="00AF3664">
          <w:pPr>
            <w:pStyle w:val="E2E00B0CB6E548C486B95D82E35003C3"/>
          </w:pPr>
          <w:r w:rsidRPr="00B10548">
            <w:rPr>
              <w:rStyle w:val="placeholder1Char"/>
            </w:rPr>
            <w:t>________</w:t>
          </w:r>
        </w:p>
      </w:docPartBody>
    </w:docPart>
    <w:docPart>
      <w:docPartPr>
        <w:name w:val="609E5E3FBAF246BA972EA54828725D6E"/>
        <w:category>
          <w:name w:val="常规"/>
          <w:gallery w:val="placeholder"/>
        </w:category>
        <w:types>
          <w:type w:val="bbPlcHdr"/>
        </w:types>
        <w:behaviors>
          <w:behavior w:val="content"/>
        </w:behaviors>
        <w:guid w:val="{0D86C147-00F9-464A-A64B-821C238E4FF4}"/>
      </w:docPartPr>
      <w:docPartBody>
        <w:p w:rsidR="006710A8" w:rsidRDefault="00AF3664" w:rsidP="00AF3664">
          <w:pPr>
            <w:pStyle w:val="609E5E3FBAF246BA972EA54828725D6E"/>
          </w:pPr>
          <w:r w:rsidRPr="00B10548">
            <w:rPr>
              <w:rStyle w:val="placeholder1Char"/>
            </w:rPr>
            <w:t>________</w:t>
          </w:r>
        </w:p>
      </w:docPartBody>
    </w:docPart>
    <w:docPart>
      <w:docPartPr>
        <w:name w:val="DA2B3852EE2F44209CE03445BAE89E65"/>
        <w:category>
          <w:name w:val="常规"/>
          <w:gallery w:val="placeholder"/>
        </w:category>
        <w:types>
          <w:type w:val="bbPlcHdr"/>
        </w:types>
        <w:behaviors>
          <w:behavior w:val="content"/>
        </w:behaviors>
        <w:guid w:val="{E9FE08EE-26DE-4AC5-975F-D06FDB3C6533}"/>
      </w:docPartPr>
      <w:docPartBody>
        <w:p w:rsidR="006710A8" w:rsidRDefault="00AF3664" w:rsidP="00AF3664">
          <w:pPr>
            <w:pStyle w:val="DA2B3852EE2F44209CE03445BAE89E65"/>
          </w:pPr>
          <w:r w:rsidRPr="00B10548">
            <w:rPr>
              <w:rStyle w:val="placeholder1Char"/>
              <w:rFonts w:hint="eastAsia"/>
            </w:rPr>
            <w:t>_______</w:t>
          </w:r>
        </w:p>
      </w:docPartBody>
    </w:docPart>
    <w:docPart>
      <w:docPartPr>
        <w:name w:val="75568E543294435EA15BABD975044A48"/>
        <w:category>
          <w:name w:val="常规"/>
          <w:gallery w:val="placeholder"/>
        </w:category>
        <w:types>
          <w:type w:val="bbPlcHdr"/>
        </w:types>
        <w:behaviors>
          <w:behavior w:val="content"/>
        </w:behaviors>
        <w:guid w:val="{5DDAEEF5-5B86-4DC8-99EB-06D3DB35432F}"/>
      </w:docPartPr>
      <w:docPartBody>
        <w:p w:rsidR="006710A8" w:rsidRDefault="00AF3664" w:rsidP="00AF3664">
          <w:pPr>
            <w:pStyle w:val="75568E543294435EA15BABD975044A48"/>
          </w:pPr>
          <w:r w:rsidRPr="00B10548">
            <w:rPr>
              <w:rStyle w:val="placeholder1Char"/>
            </w:rPr>
            <w:t>________</w:t>
          </w:r>
        </w:p>
      </w:docPartBody>
    </w:docPart>
    <w:docPart>
      <w:docPartPr>
        <w:name w:val="D13C906FD0EB490FBF4FCD43B302BB88"/>
        <w:category>
          <w:name w:val="常规"/>
          <w:gallery w:val="placeholder"/>
        </w:category>
        <w:types>
          <w:type w:val="bbPlcHdr"/>
        </w:types>
        <w:behaviors>
          <w:behavior w:val="content"/>
        </w:behaviors>
        <w:guid w:val="{EC573AC8-8A46-4890-BB37-A30CC13BA110}"/>
      </w:docPartPr>
      <w:docPartBody>
        <w:p w:rsidR="006710A8" w:rsidRDefault="00AF3664" w:rsidP="00AF3664">
          <w:pPr>
            <w:pStyle w:val="D13C906FD0EB490FBF4FCD43B302BB88"/>
          </w:pPr>
          <w:r w:rsidRPr="00B10548">
            <w:rPr>
              <w:rStyle w:val="placeholder1Char"/>
            </w:rPr>
            <w:t>________</w:t>
          </w:r>
        </w:p>
      </w:docPartBody>
    </w:docPart>
    <w:docPart>
      <w:docPartPr>
        <w:name w:val="A611454D4FB34B199EB85AC7BDA8C9B8"/>
        <w:category>
          <w:name w:val="常规"/>
          <w:gallery w:val="placeholder"/>
        </w:category>
        <w:types>
          <w:type w:val="bbPlcHdr"/>
        </w:types>
        <w:behaviors>
          <w:behavior w:val="content"/>
        </w:behaviors>
        <w:guid w:val="{A3EC8A0F-0160-47B4-A56A-FADE04E8C03D}"/>
      </w:docPartPr>
      <w:docPartBody>
        <w:p w:rsidR="006710A8" w:rsidRDefault="00AF3664" w:rsidP="00AF3664">
          <w:pPr>
            <w:pStyle w:val="A611454D4FB34B199EB85AC7BDA8C9B8"/>
          </w:pPr>
          <w:r w:rsidRPr="00F254F3">
            <w:rPr>
              <w:rStyle w:val="a3"/>
              <w:rFonts w:hint="eastAsia"/>
            </w:rPr>
            <w:t>单击此处输入文字。</w:t>
          </w:r>
        </w:p>
      </w:docPartBody>
    </w:docPart>
    <w:docPart>
      <w:docPartPr>
        <w:name w:val="571052DFC31F4186ACA67CC971EC79AA"/>
        <w:category>
          <w:name w:val="常规"/>
          <w:gallery w:val="placeholder"/>
        </w:category>
        <w:types>
          <w:type w:val="bbPlcHdr"/>
        </w:types>
        <w:behaviors>
          <w:behavior w:val="content"/>
        </w:behaviors>
        <w:guid w:val="{D979190E-45C3-4A0E-B182-5A2A6F7B82AC}"/>
      </w:docPartPr>
      <w:docPartBody>
        <w:p w:rsidR="006710A8" w:rsidRDefault="00AF3664" w:rsidP="00AF3664">
          <w:pPr>
            <w:pStyle w:val="571052DFC31F4186ACA67CC971EC79AA"/>
          </w:pPr>
          <w:r w:rsidRPr="00B10548">
            <w:rPr>
              <w:rStyle w:val="placeholder1Char"/>
            </w:rPr>
            <w:t>____</w:t>
          </w:r>
        </w:p>
      </w:docPartBody>
    </w:docPart>
    <w:docPart>
      <w:docPartPr>
        <w:name w:val="B4CDC1C0524F48BAB8B19B78D345E0D8"/>
        <w:category>
          <w:name w:val="常规"/>
          <w:gallery w:val="placeholder"/>
        </w:category>
        <w:types>
          <w:type w:val="bbPlcHdr"/>
        </w:types>
        <w:behaviors>
          <w:behavior w:val="content"/>
        </w:behaviors>
        <w:guid w:val="{D821721E-D972-45C1-9BD5-E2B4EEA9EE2D}"/>
      </w:docPartPr>
      <w:docPartBody>
        <w:p w:rsidR="006710A8" w:rsidRDefault="00AF3664" w:rsidP="00AF3664">
          <w:pPr>
            <w:pStyle w:val="B4CDC1C0524F48BAB8B19B78D345E0D8"/>
          </w:pPr>
          <w:r w:rsidRPr="00B10548">
            <w:rPr>
              <w:rStyle w:val="placeholder1Char"/>
              <w:rFonts w:hint="eastAsia"/>
            </w:rPr>
            <w:t>__________</w:t>
          </w:r>
        </w:p>
      </w:docPartBody>
    </w:docPart>
    <w:docPart>
      <w:docPartPr>
        <w:name w:val="F4AE1FF00A1F4FED82B9C4A30333D35E"/>
        <w:category>
          <w:name w:val="常规"/>
          <w:gallery w:val="placeholder"/>
        </w:category>
        <w:types>
          <w:type w:val="bbPlcHdr"/>
        </w:types>
        <w:behaviors>
          <w:behavior w:val="content"/>
        </w:behaviors>
        <w:guid w:val="{AFB0E72E-8145-4716-B0AD-9C69E95FEAE5}"/>
      </w:docPartPr>
      <w:docPartBody>
        <w:p w:rsidR="006710A8" w:rsidRDefault="00AF3664" w:rsidP="00AF3664">
          <w:pPr>
            <w:pStyle w:val="F4AE1FF00A1F4FED82B9C4A30333D35E"/>
          </w:pPr>
          <w:r w:rsidRPr="00B10548">
            <w:rPr>
              <w:rStyle w:val="placeholder1Char"/>
            </w:rPr>
            <w:t>________</w:t>
          </w:r>
        </w:p>
      </w:docPartBody>
    </w:docPart>
    <w:docPart>
      <w:docPartPr>
        <w:name w:val="8DA4A3F4359E448BBB60553E6A2B6057"/>
        <w:category>
          <w:name w:val="常规"/>
          <w:gallery w:val="placeholder"/>
        </w:category>
        <w:types>
          <w:type w:val="bbPlcHdr"/>
        </w:types>
        <w:behaviors>
          <w:behavior w:val="content"/>
        </w:behaviors>
        <w:guid w:val="{5C379BCA-BCBA-488B-8CF7-56693C82B33B}"/>
      </w:docPartPr>
      <w:docPartBody>
        <w:p w:rsidR="006710A8" w:rsidRDefault="00AF3664" w:rsidP="00AF3664">
          <w:pPr>
            <w:pStyle w:val="8DA4A3F4359E448BBB60553E6A2B6057"/>
          </w:pPr>
          <w:r w:rsidRPr="00B10548">
            <w:rPr>
              <w:rStyle w:val="placeholder1Char"/>
            </w:rPr>
            <w:t>________</w:t>
          </w:r>
        </w:p>
      </w:docPartBody>
    </w:docPart>
    <w:docPart>
      <w:docPartPr>
        <w:name w:val="A286F41B03CA444187A868FD98266E7E"/>
        <w:category>
          <w:name w:val="常规"/>
          <w:gallery w:val="placeholder"/>
        </w:category>
        <w:types>
          <w:type w:val="bbPlcHdr"/>
        </w:types>
        <w:behaviors>
          <w:behavior w:val="content"/>
        </w:behaviors>
        <w:guid w:val="{C0901D58-EB3B-44A5-BD51-91B607BA80D5}"/>
      </w:docPartPr>
      <w:docPartBody>
        <w:p w:rsidR="006710A8" w:rsidRDefault="00AF3664" w:rsidP="00AF3664">
          <w:pPr>
            <w:pStyle w:val="A286F41B03CA444187A868FD98266E7E"/>
          </w:pPr>
          <w:r w:rsidRPr="00B10548">
            <w:rPr>
              <w:rStyle w:val="placeholder1Char"/>
            </w:rPr>
            <w:t>________</w:t>
          </w:r>
        </w:p>
      </w:docPartBody>
    </w:docPart>
    <w:docPart>
      <w:docPartPr>
        <w:name w:val="B2F26B9F776B4C1DAA72748DFF9216FD"/>
        <w:category>
          <w:name w:val="常规"/>
          <w:gallery w:val="placeholder"/>
        </w:category>
        <w:types>
          <w:type w:val="bbPlcHdr"/>
        </w:types>
        <w:behaviors>
          <w:behavior w:val="content"/>
        </w:behaviors>
        <w:guid w:val="{69DCF18C-54B5-4725-B709-A20C867DE0EE}"/>
      </w:docPartPr>
      <w:docPartBody>
        <w:p w:rsidR="006710A8" w:rsidRDefault="00AF3664" w:rsidP="00AF3664">
          <w:pPr>
            <w:pStyle w:val="B2F26B9F776B4C1DAA72748DFF9216FD"/>
          </w:pPr>
          <w:r w:rsidRPr="00B10548">
            <w:rPr>
              <w:rStyle w:val="placeholder1Char"/>
              <w:rFonts w:hint="eastAsia"/>
            </w:rPr>
            <w:t>_______</w:t>
          </w:r>
        </w:p>
      </w:docPartBody>
    </w:docPart>
    <w:docPart>
      <w:docPartPr>
        <w:name w:val="E2F2A52306F6421DA0B269B95D68D4D4"/>
        <w:category>
          <w:name w:val="常规"/>
          <w:gallery w:val="placeholder"/>
        </w:category>
        <w:types>
          <w:type w:val="bbPlcHdr"/>
        </w:types>
        <w:behaviors>
          <w:behavior w:val="content"/>
        </w:behaviors>
        <w:guid w:val="{30082E5E-A1B6-4668-A4FE-92541879D48A}"/>
      </w:docPartPr>
      <w:docPartBody>
        <w:p w:rsidR="006710A8" w:rsidRDefault="00AF3664" w:rsidP="00AF3664">
          <w:pPr>
            <w:pStyle w:val="E2F2A52306F6421DA0B269B95D68D4D4"/>
          </w:pPr>
          <w:r w:rsidRPr="00B10548">
            <w:rPr>
              <w:rStyle w:val="placeholder1Char"/>
            </w:rPr>
            <w:t>________</w:t>
          </w:r>
        </w:p>
      </w:docPartBody>
    </w:docPart>
    <w:docPart>
      <w:docPartPr>
        <w:name w:val="C7FB6B5ACC6847D7A755095C7C2B1DE5"/>
        <w:category>
          <w:name w:val="常规"/>
          <w:gallery w:val="placeholder"/>
        </w:category>
        <w:types>
          <w:type w:val="bbPlcHdr"/>
        </w:types>
        <w:behaviors>
          <w:behavior w:val="content"/>
        </w:behaviors>
        <w:guid w:val="{AB8C468B-E19B-44B9-A36E-5AFF03D825FD}"/>
      </w:docPartPr>
      <w:docPartBody>
        <w:p w:rsidR="006710A8" w:rsidRDefault="00AF3664" w:rsidP="00AF3664">
          <w:pPr>
            <w:pStyle w:val="C7FB6B5ACC6847D7A755095C7C2B1DE5"/>
          </w:pPr>
          <w:r w:rsidRPr="00B10548">
            <w:rPr>
              <w:rStyle w:val="placeholder1Char"/>
            </w:rPr>
            <w:t>________</w:t>
          </w:r>
        </w:p>
      </w:docPartBody>
    </w:docPart>
    <w:docPart>
      <w:docPartPr>
        <w:name w:val="EA944186760246A69E6DEFACA63EBCA9"/>
        <w:category>
          <w:name w:val="常规"/>
          <w:gallery w:val="placeholder"/>
        </w:category>
        <w:types>
          <w:type w:val="bbPlcHdr"/>
        </w:types>
        <w:behaviors>
          <w:behavior w:val="content"/>
        </w:behaviors>
        <w:guid w:val="{9FEFEB6C-433C-49DA-9144-CA3E598C47FF}"/>
      </w:docPartPr>
      <w:docPartBody>
        <w:p w:rsidR="006710A8" w:rsidRDefault="00AF3664" w:rsidP="00AF3664">
          <w:pPr>
            <w:pStyle w:val="EA944186760246A69E6DEFACA63EBCA9"/>
          </w:pPr>
          <w:r w:rsidRPr="00F254F3">
            <w:rPr>
              <w:rStyle w:val="a3"/>
              <w:rFonts w:hint="eastAsia"/>
            </w:rPr>
            <w:t>单击此处输入文字。</w:t>
          </w:r>
        </w:p>
      </w:docPartBody>
    </w:docPart>
    <w:docPart>
      <w:docPartPr>
        <w:name w:val="72A3355E240147D5B21EFD800EC457A9"/>
        <w:category>
          <w:name w:val="常规"/>
          <w:gallery w:val="placeholder"/>
        </w:category>
        <w:types>
          <w:type w:val="bbPlcHdr"/>
        </w:types>
        <w:behaviors>
          <w:behavior w:val="content"/>
        </w:behaviors>
        <w:guid w:val="{FAA7DC38-72DE-4F9D-9237-4D9CCDEA5DAE}"/>
      </w:docPartPr>
      <w:docPartBody>
        <w:p w:rsidR="006710A8" w:rsidRDefault="00AF3664" w:rsidP="00AF3664">
          <w:pPr>
            <w:pStyle w:val="72A3355E240147D5B21EFD800EC457A9"/>
          </w:pPr>
          <w:r w:rsidRPr="00B10548">
            <w:rPr>
              <w:rStyle w:val="placeholder1Char"/>
            </w:rPr>
            <w:t>____</w:t>
          </w:r>
        </w:p>
      </w:docPartBody>
    </w:docPart>
    <w:docPart>
      <w:docPartPr>
        <w:name w:val="DF8A34BE8D7B47179622BB2152092E29"/>
        <w:category>
          <w:name w:val="常规"/>
          <w:gallery w:val="placeholder"/>
        </w:category>
        <w:types>
          <w:type w:val="bbPlcHdr"/>
        </w:types>
        <w:behaviors>
          <w:behavior w:val="content"/>
        </w:behaviors>
        <w:guid w:val="{487BD046-2C84-47CA-A2D0-DD5075FB3056}"/>
      </w:docPartPr>
      <w:docPartBody>
        <w:p w:rsidR="006710A8" w:rsidRDefault="00AF3664" w:rsidP="00AF3664">
          <w:pPr>
            <w:pStyle w:val="DF8A34BE8D7B47179622BB2152092E29"/>
          </w:pPr>
          <w:r w:rsidRPr="00B10548">
            <w:rPr>
              <w:rStyle w:val="placeholder1Char"/>
              <w:rFonts w:hint="eastAsia"/>
            </w:rPr>
            <w:t>__________</w:t>
          </w:r>
        </w:p>
      </w:docPartBody>
    </w:docPart>
    <w:docPart>
      <w:docPartPr>
        <w:name w:val="492C6AE3E010410F84D6D20DCFC2E55C"/>
        <w:category>
          <w:name w:val="常规"/>
          <w:gallery w:val="placeholder"/>
        </w:category>
        <w:types>
          <w:type w:val="bbPlcHdr"/>
        </w:types>
        <w:behaviors>
          <w:behavior w:val="content"/>
        </w:behaviors>
        <w:guid w:val="{CF775929-91B9-425E-B622-629246CFF450}"/>
      </w:docPartPr>
      <w:docPartBody>
        <w:p w:rsidR="006710A8" w:rsidRDefault="00AF3664" w:rsidP="00AF3664">
          <w:pPr>
            <w:pStyle w:val="492C6AE3E010410F84D6D20DCFC2E55C"/>
          </w:pPr>
          <w:r w:rsidRPr="00B10548">
            <w:rPr>
              <w:rStyle w:val="placeholder1Char"/>
            </w:rPr>
            <w:t>________</w:t>
          </w:r>
        </w:p>
      </w:docPartBody>
    </w:docPart>
    <w:docPart>
      <w:docPartPr>
        <w:name w:val="762C468D12234D0A9ECAEB7126C0E380"/>
        <w:category>
          <w:name w:val="常规"/>
          <w:gallery w:val="placeholder"/>
        </w:category>
        <w:types>
          <w:type w:val="bbPlcHdr"/>
        </w:types>
        <w:behaviors>
          <w:behavior w:val="content"/>
        </w:behaviors>
        <w:guid w:val="{68F9048D-6E1E-40A6-837C-787B50004A41}"/>
      </w:docPartPr>
      <w:docPartBody>
        <w:p w:rsidR="006710A8" w:rsidRDefault="00AF3664" w:rsidP="00AF3664">
          <w:pPr>
            <w:pStyle w:val="762C468D12234D0A9ECAEB7126C0E380"/>
          </w:pPr>
          <w:r w:rsidRPr="00B10548">
            <w:rPr>
              <w:rStyle w:val="placeholder1Char"/>
            </w:rPr>
            <w:t>________</w:t>
          </w:r>
        </w:p>
      </w:docPartBody>
    </w:docPart>
    <w:docPart>
      <w:docPartPr>
        <w:name w:val="DF3D61BE5E104B0BBFF8319A84957E21"/>
        <w:category>
          <w:name w:val="常规"/>
          <w:gallery w:val="placeholder"/>
        </w:category>
        <w:types>
          <w:type w:val="bbPlcHdr"/>
        </w:types>
        <w:behaviors>
          <w:behavior w:val="content"/>
        </w:behaviors>
        <w:guid w:val="{9B41425F-AD20-49F9-ABBA-F62B05392AF2}"/>
      </w:docPartPr>
      <w:docPartBody>
        <w:p w:rsidR="006710A8" w:rsidRDefault="00AF3664" w:rsidP="00AF3664">
          <w:pPr>
            <w:pStyle w:val="DF3D61BE5E104B0BBFF8319A84957E21"/>
          </w:pPr>
          <w:r w:rsidRPr="00B10548">
            <w:rPr>
              <w:rStyle w:val="placeholder1Char"/>
            </w:rPr>
            <w:t>________</w:t>
          </w:r>
        </w:p>
      </w:docPartBody>
    </w:docPart>
    <w:docPart>
      <w:docPartPr>
        <w:name w:val="AE8C109EF36441FF84792B3C28AF31D6"/>
        <w:category>
          <w:name w:val="常规"/>
          <w:gallery w:val="placeholder"/>
        </w:category>
        <w:types>
          <w:type w:val="bbPlcHdr"/>
        </w:types>
        <w:behaviors>
          <w:behavior w:val="content"/>
        </w:behaviors>
        <w:guid w:val="{5E9BA458-E9CD-4E05-B12F-B32ED5C90B8A}"/>
      </w:docPartPr>
      <w:docPartBody>
        <w:p w:rsidR="006710A8" w:rsidRDefault="00AF3664" w:rsidP="00AF3664">
          <w:pPr>
            <w:pStyle w:val="AE8C109EF36441FF84792B3C28AF31D6"/>
          </w:pPr>
          <w:r w:rsidRPr="00B10548">
            <w:rPr>
              <w:rStyle w:val="placeholder1Char"/>
              <w:rFonts w:hint="eastAsia"/>
            </w:rPr>
            <w:t>_______</w:t>
          </w:r>
        </w:p>
      </w:docPartBody>
    </w:docPart>
    <w:docPart>
      <w:docPartPr>
        <w:name w:val="5DFB04273D574AF596690329A12C3241"/>
        <w:category>
          <w:name w:val="常规"/>
          <w:gallery w:val="placeholder"/>
        </w:category>
        <w:types>
          <w:type w:val="bbPlcHdr"/>
        </w:types>
        <w:behaviors>
          <w:behavior w:val="content"/>
        </w:behaviors>
        <w:guid w:val="{219663E9-21DC-4E98-9D65-BE6438CC0584}"/>
      </w:docPartPr>
      <w:docPartBody>
        <w:p w:rsidR="006710A8" w:rsidRDefault="00AF3664" w:rsidP="00AF3664">
          <w:pPr>
            <w:pStyle w:val="5DFB04273D574AF596690329A12C3241"/>
          </w:pPr>
          <w:r w:rsidRPr="00B10548">
            <w:rPr>
              <w:rStyle w:val="placeholder1Char"/>
            </w:rPr>
            <w:t>________</w:t>
          </w:r>
        </w:p>
      </w:docPartBody>
    </w:docPart>
    <w:docPart>
      <w:docPartPr>
        <w:name w:val="44F823DA1DF2498E885988ABBC39C8A8"/>
        <w:category>
          <w:name w:val="常规"/>
          <w:gallery w:val="placeholder"/>
        </w:category>
        <w:types>
          <w:type w:val="bbPlcHdr"/>
        </w:types>
        <w:behaviors>
          <w:behavior w:val="content"/>
        </w:behaviors>
        <w:guid w:val="{5D78F4C5-75A8-445A-B99C-4C082D6A01BB}"/>
      </w:docPartPr>
      <w:docPartBody>
        <w:p w:rsidR="006710A8" w:rsidRDefault="00AF3664" w:rsidP="00AF3664">
          <w:pPr>
            <w:pStyle w:val="44F823DA1DF2498E885988ABBC39C8A8"/>
          </w:pPr>
          <w:r w:rsidRPr="00B10548">
            <w:rPr>
              <w:rStyle w:val="placeholder1Char"/>
            </w:rPr>
            <w:t>________</w:t>
          </w:r>
        </w:p>
      </w:docPartBody>
    </w:docPart>
    <w:docPart>
      <w:docPartPr>
        <w:name w:val="21DAEC45EF594E988C8505B2AEE05173"/>
        <w:category>
          <w:name w:val="常规"/>
          <w:gallery w:val="placeholder"/>
        </w:category>
        <w:types>
          <w:type w:val="bbPlcHdr"/>
        </w:types>
        <w:behaviors>
          <w:behavior w:val="content"/>
        </w:behaviors>
        <w:guid w:val="{4E9F7FB8-A4DF-4414-86DD-14DB9B644B41}"/>
      </w:docPartPr>
      <w:docPartBody>
        <w:p w:rsidR="006710A8" w:rsidRDefault="00AF3664" w:rsidP="00AF3664">
          <w:pPr>
            <w:pStyle w:val="21DAEC45EF594E988C8505B2AEE05173"/>
          </w:pPr>
          <w:r w:rsidRPr="00F254F3">
            <w:rPr>
              <w:rStyle w:val="a3"/>
              <w:rFonts w:hint="eastAsia"/>
            </w:rPr>
            <w:t>单击此处输入文字。</w:t>
          </w:r>
        </w:p>
      </w:docPartBody>
    </w:docPart>
    <w:docPart>
      <w:docPartPr>
        <w:name w:val="D9F565086B244CB284BBA8C77E083CBC"/>
        <w:category>
          <w:name w:val="常规"/>
          <w:gallery w:val="placeholder"/>
        </w:category>
        <w:types>
          <w:type w:val="bbPlcHdr"/>
        </w:types>
        <w:behaviors>
          <w:behavior w:val="content"/>
        </w:behaviors>
        <w:guid w:val="{7A521ED3-561F-467F-8CD1-8FF44A2F035A}"/>
      </w:docPartPr>
      <w:docPartBody>
        <w:p w:rsidR="006710A8" w:rsidRDefault="00AF3664" w:rsidP="00AF3664">
          <w:pPr>
            <w:pStyle w:val="D9F565086B244CB284BBA8C77E083CBC"/>
          </w:pPr>
          <w:r w:rsidRPr="00B10548">
            <w:rPr>
              <w:rStyle w:val="placeholder1Char"/>
            </w:rPr>
            <w:t>____</w:t>
          </w:r>
        </w:p>
      </w:docPartBody>
    </w:docPart>
    <w:docPart>
      <w:docPartPr>
        <w:name w:val="73775FF71CEB4FEB93D858B2FE0DF7D1"/>
        <w:category>
          <w:name w:val="常规"/>
          <w:gallery w:val="placeholder"/>
        </w:category>
        <w:types>
          <w:type w:val="bbPlcHdr"/>
        </w:types>
        <w:behaviors>
          <w:behavior w:val="content"/>
        </w:behaviors>
        <w:guid w:val="{D437A0B8-1D49-4070-9761-1F199BDC82F7}"/>
      </w:docPartPr>
      <w:docPartBody>
        <w:p w:rsidR="006710A8" w:rsidRDefault="00AF3664" w:rsidP="00AF3664">
          <w:pPr>
            <w:pStyle w:val="73775FF71CEB4FEB93D858B2FE0DF7D1"/>
          </w:pPr>
          <w:r w:rsidRPr="00B10548">
            <w:rPr>
              <w:rStyle w:val="placeholder1Char"/>
              <w:rFonts w:hint="eastAsia"/>
            </w:rPr>
            <w:t>__________</w:t>
          </w:r>
        </w:p>
      </w:docPartBody>
    </w:docPart>
    <w:docPart>
      <w:docPartPr>
        <w:name w:val="40D71C8C022B4153B3B022D17A2484FE"/>
        <w:category>
          <w:name w:val="常规"/>
          <w:gallery w:val="placeholder"/>
        </w:category>
        <w:types>
          <w:type w:val="bbPlcHdr"/>
        </w:types>
        <w:behaviors>
          <w:behavior w:val="content"/>
        </w:behaviors>
        <w:guid w:val="{288A96BB-5C30-4DB7-AB56-BC7ED5F43562}"/>
      </w:docPartPr>
      <w:docPartBody>
        <w:p w:rsidR="006710A8" w:rsidRDefault="00AF3664" w:rsidP="00AF3664">
          <w:pPr>
            <w:pStyle w:val="40D71C8C022B4153B3B022D17A2484FE"/>
          </w:pPr>
          <w:r w:rsidRPr="00B10548">
            <w:rPr>
              <w:rStyle w:val="placeholder1Char"/>
            </w:rPr>
            <w:t>________</w:t>
          </w:r>
        </w:p>
      </w:docPartBody>
    </w:docPart>
    <w:docPart>
      <w:docPartPr>
        <w:name w:val="9FFED154040A42118660B25ED874368E"/>
        <w:category>
          <w:name w:val="常规"/>
          <w:gallery w:val="placeholder"/>
        </w:category>
        <w:types>
          <w:type w:val="bbPlcHdr"/>
        </w:types>
        <w:behaviors>
          <w:behavior w:val="content"/>
        </w:behaviors>
        <w:guid w:val="{4C8F9F8C-A0D7-45B7-A858-D7E0C41FCC10}"/>
      </w:docPartPr>
      <w:docPartBody>
        <w:p w:rsidR="006710A8" w:rsidRDefault="00AF3664" w:rsidP="00AF3664">
          <w:pPr>
            <w:pStyle w:val="9FFED154040A42118660B25ED874368E"/>
          </w:pPr>
          <w:r w:rsidRPr="00B10548">
            <w:rPr>
              <w:rStyle w:val="placeholder1Char"/>
            </w:rPr>
            <w:t>________</w:t>
          </w:r>
        </w:p>
      </w:docPartBody>
    </w:docPart>
    <w:docPart>
      <w:docPartPr>
        <w:name w:val="37E7B02B8F8D478BAF7A34920FD71A0F"/>
        <w:category>
          <w:name w:val="常规"/>
          <w:gallery w:val="placeholder"/>
        </w:category>
        <w:types>
          <w:type w:val="bbPlcHdr"/>
        </w:types>
        <w:behaviors>
          <w:behavior w:val="content"/>
        </w:behaviors>
        <w:guid w:val="{49D05155-DE60-405F-A133-B8347E2232E6}"/>
      </w:docPartPr>
      <w:docPartBody>
        <w:p w:rsidR="006710A8" w:rsidRDefault="00AF3664" w:rsidP="00AF3664">
          <w:pPr>
            <w:pStyle w:val="37E7B02B8F8D478BAF7A34920FD71A0F"/>
          </w:pPr>
          <w:r w:rsidRPr="00B10548">
            <w:rPr>
              <w:rStyle w:val="placeholder1Char"/>
            </w:rPr>
            <w:t>________</w:t>
          </w:r>
        </w:p>
      </w:docPartBody>
    </w:docPart>
    <w:docPart>
      <w:docPartPr>
        <w:name w:val="E9BE4460E2A14371B288C7376DC6B04D"/>
        <w:category>
          <w:name w:val="常规"/>
          <w:gallery w:val="placeholder"/>
        </w:category>
        <w:types>
          <w:type w:val="bbPlcHdr"/>
        </w:types>
        <w:behaviors>
          <w:behavior w:val="content"/>
        </w:behaviors>
        <w:guid w:val="{E5FEB56D-2A63-4E28-8FCF-BFD4065D3106}"/>
      </w:docPartPr>
      <w:docPartBody>
        <w:p w:rsidR="006710A8" w:rsidRDefault="00AF3664" w:rsidP="00AF3664">
          <w:pPr>
            <w:pStyle w:val="E9BE4460E2A14371B288C7376DC6B04D"/>
          </w:pPr>
          <w:r w:rsidRPr="00B10548">
            <w:rPr>
              <w:rStyle w:val="placeholder1Char"/>
              <w:rFonts w:hint="eastAsia"/>
            </w:rPr>
            <w:t>_______</w:t>
          </w:r>
        </w:p>
      </w:docPartBody>
    </w:docPart>
    <w:docPart>
      <w:docPartPr>
        <w:name w:val="074DF8FE6210468891D83409ED24E469"/>
        <w:category>
          <w:name w:val="常规"/>
          <w:gallery w:val="placeholder"/>
        </w:category>
        <w:types>
          <w:type w:val="bbPlcHdr"/>
        </w:types>
        <w:behaviors>
          <w:behavior w:val="content"/>
        </w:behaviors>
        <w:guid w:val="{D2245086-7616-4253-8501-257C32FD3BE0}"/>
      </w:docPartPr>
      <w:docPartBody>
        <w:p w:rsidR="006710A8" w:rsidRDefault="00AF3664" w:rsidP="00AF3664">
          <w:pPr>
            <w:pStyle w:val="074DF8FE6210468891D83409ED24E469"/>
          </w:pPr>
          <w:r w:rsidRPr="00B10548">
            <w:rPr>
              <w:rStyle w:val="placeholder1Char"/>
            </w:rPr>
            <w:t>________</w:t>
          </w:r>
        </w:p>
      </w:docPartBody>
    </w:docPart>
    <w:docPart>
      <w:docPartPr>
        <w:name w:val="16106851D5D54A20A0CCC78ABDEE91A0"/>
        <w:category>
          <w:name w:val="常规"/>
          <w:gallery w:val="placeholder"/>
        </w:category>
        <w:types>
          <w:type w:val="bbPlcHdr"/>
        </w:types>
        <w:behaviors>
          <w:behavior w:val="content"/>
        </w:behaviors>
        <w:guid w:val="{44E4601D-1695-47E0-A7F8-4ACF94F5D03C}"/>
      </w:docPartPr>
      <w:docPartBody>
        <w:p w:rsidR="006710A8" w:rsidRDefault="00AF3664" w:rsidP="00AF3664">
          <w:pPr>
            <w:pStyle w:val="16106851D5D54A20A0CCC78ABDEE91A0"/>
          </w:pPr>
          <w:r w:rsidRPr="00B10548">
            <w:rPr>
              <w:rStyle w:val="placeholder1Char"/>
            </w:rPr>
            <w:t>________</w:t>
          </w:r>
        </w:p>
      </w:docPartBody>
    </w:docPart>
    <w:docPart>
      <w:docPartPr>
        <w:name w:val="91C0D6999AB6412F8A24FBDC6A703023"/>
        <w:category>
          <w:name w:val="常规"/>
          <w:gallery w:val="placeholder"/>
        </w:category>
        <w:types>
          <w:type w:val="bbPlcHdr"/>
        </w:types>
        <w:behaviors>
          <w:behavior w:val="content"/>
        </w:behaviors>
        <w:guid w:val="{B9A54543-7841-46B7-8CBD-FD97F9CF9C24}"/>
      </w:docPartPr>
      <w:docPartBody>
        <w:p w:rsidR="006710A8" w:rsidRDefault="00AF3664" w:rsidP="00AF3664">
          <w:pPr>
            <w:pStyle w:val="91C0D6999AB6412F8A24FBDC6A703023"/>
          </w:pPr>
          <w:r w:rsidRPr="00F254F3">
            <w:rPr>
              <w:rStyle w:val="a3"/>
              <w:rFonts w:hint="eastAsia"/>
            </w:rPr>
            <w:t>单击此处输入文字。</w:t>
          </w:r>
        </w:p>
      </w:docPartBody>
    </w:docPart>
    <w:docPart>
      <w:docPartPr>
        <w:name w:val="91AC8577FCD14A7CADBECF3D7011317F"/>
        <w:category>
          <w:name w:val="常规"/>
          <w:gallery w:val="placeholder"/>
        </w:category>
        <w:types>
          <w:type w:val="bbPlcHdr"/>
        </w:types>
        <w:behaviors>
          <w:behavior w:val="content"/>
        </w:behaviors>
        <w:guid w:val="{D7664BBD-15DE-452D-8B0C-4939B6D2C065}"/>
      </w:docPartPr>
      <w:docPartBody>
        <w:p w:rsidR="006710A8" w:rsidRDefault="00AF3664" w:rsidP="00AF3664">
          <w:pPr>
            <w:pStyle w:val="91AC8577FCD14A7CADBECF3D7011317F"/>
          </w:pPr>
          <w:r w:rsidRPr="00B10548">
            <w:rPr>
              <w:rStyle w:val="placeholder1Char"/>
            </w:rPr>
            <w:t>____</w:t>
          </w:r>
        </w:p>
      </w:docPartBody>
    </w:docPart>
    <w:docPart>
      <w:docPartPr>
        <w:name w:val="1AED69EC1DB64742BE66ECC118A1E3D2"/>
        <w:category>
          <w:name w:val="常规"/>
          <w:gallery w:val="placeholder"/>
        </w:category>
        <w:types>
          <w:type w:val="bbPlcHdr"/>
        </w:types>
        <w:behaviors>
          <w:behavior w:val="content"/>
        </w:behaviors>
        <w:guid w:val="{72082A8C-8319-4292-B518-898A698B8E1C}"/>
      </w:docPartPr>
      <w:docPartBody>
        <w:p w:rsidR="006710A8" w:rsidRDefault="00AF3664" w:rsidP="00AF3664">
          <w:pPr>
            <w:pStyle w:val="1AED69EC1DB64742BE66ECC118A1E3D2"/>
          </w:pPr>
          <w:r w:rsidRPr="00B10548">
            <w:rPr>
              <w:rStyle w:val="placeholder1Char"/>
              <w:rFonts w:hint="eastAsia"/>
            </w:rPr>
            <w:t>__________</w:t>
          </w:r>
        </w:p>
      </w:docPartBody>
    </w:docPart>
    <w:docPart>
      <w:docPartPr>
        <w:name w:val="7B39295E4E1C482D9CEF1DCB694201AA"/>
        <w:category>
          <w:name w:val="常规"/>
          <w:gallery w:val="placeholder"/>
        </w:category>
        <w:types>
          <w:type w:val="bbPlcHdr"/>
        </w:types>
        <w:behaviors>
          <w:behavior w:val="content"/>
        </w:behaviors>
        <w:guid w:val="{093543E4-5D15-4E86-98D8-98250BAF12C5}"/>
      </w:docPartPr>
      <w:docPartBody>
        <w:p w:rsidR="006710A8" w:rsidRDefault="00AF3664" w:rsidP="00AF3664">
          <w:pPr>
            <w:pStyle w:val="7B39295E4E1C482D9CEF1DCB694201AA"/>
          </w:pPr>
          <w:r w:rsidRPr="00B10548">
            <w:rPr>
              <w:rStyle w:val="placeholder1Char"/>
            </w:rPr>
            <w:t>________</w:t>
          </w:r>
        </w:p>
      </w:docPartBody>
    </w:docPart>
    <w:docPart>
      <w:docPartPr>
        <w:name w:val="7F11581DD4AC46B9BCEE0EF603A2DE99"/>
        <w:category>
          <w:name w:val="常规"/>
          <w:gallery w:val="placeholder"/>
        </w:category>
        <w:types>
          <w:type w:val="bbPlcHdr"/>
        </w:types>
        <w:behaviors>
          <w:behavior w:val="content"/>
        </w:behaviors>
        <w:guid w:val="{8F50FF99-D027-4C64-BD97-D14491093C67}"/>
      </w:docPartPr>
      <w:docPartBody>
        <w:p w:rsidR="006710A8" w:rsidRDefault="00AF3664" w:rsidP="00AF3664">
          <w:pPr>
            <w:pStyle w:val="7F11581DD4AC46B9BCEE0EF603A2DE99"/>
          </w:pPr>
          <w:r w:rsidRPr="00B10548">
            <w:rPr>
              <w:rStyle w:val="placeholder1Char"/>
            </w:rPr>
            <w:t>________</w:t>
          </w:r>
        </w:p>
      </w:docPartBody>
    </w:docPart>
    <w:docPart>
      <w:docPartPr>
        <w:name w:val="8627D8E4361144BB988DAA277086F060"/>
        <w:category>
          <w:name w:val="常规"/>
          <w:gallery w:val="placeholder"/>
        </w:category>
        <w:types>
          <w:type w:val="bbPlcHdr"/>
        </w:types>
        <w:behaviors>
          <w:behavior w:val="content"/>
        </w:behaviors>
        <w:guid w:val="{7F02AB99-3038-4507-8576-9AC714791E12}"/>
      </w:docPartPr>
      <w:docPartBody>
        <w:p w:rsidR="006710A8" w:rsidRDefault="00AF3664" w:rsidP="00AF3664">
          <w:pPr>
            <w:pStyle w:val="8627D8E4361144BB988DAA277086F060"/>
          </w:pPr>
          <w:r w:rsidRPr="00B10548">
            <w:rPr>
              <w:rStyle w:val="placeholder1Char"/>
            </w:rPr>
            <w:t>________</w:t>
          </w:r>
        </w:p>
      </w:docPartBody>
    </w:docPart>
    <w:docPart>
      <w:docPartPr>
        <w:name w:val="FDF1F9DDA16D4A41B31B7DFF953E07A7"/>
        <w:category>
          <w:name w:val="常规"/>
          <w:gallery w:val="placeholder"/>
        </w:category>
        <w:types>
          <w:type w:val="bbPlcHdr"/>
        </w:types>
        <w:behaviors>
          <w:behavior w:val="content"/>
        </w:behaviors>
        <w:guid w:val="{501424DE-0238-415C-929D-CD4C844ACCB0}"/>
      </w:docPartPr>
      <w:docPartBody>
        <w:p w:rsidR="006710A8" w:rsidRDefault="00AF3664" w:rsidP="00AF3664">
          <w:pPr>
            <w:pStyle w:val="FDF1F9DDA16D4A41B31B7DFF953E07A7"/>
          </w:pPr>
          <w:r w:rsidRPr="00B10548">
            <w:rPr>
              <w:rStyle w:val="placeholder1Char"/>
              <w:rFonts w:hint="eastAsia"/>
            </w:rPr>
            <w:t>_______</w:t>
          </w:r>
        </w:p>
      </w:docPartBody>
    </w:docPart>
    <w:docPart>
      <w:docPartPr>
        <w:name w:val="7ABE72CF42734D4FAB59D23AFA400E7A"/>
        <w:category>
          <w:name w:val="常规"/>
          <w:gallery w:val="placeholder"/>
        </w:category>
        <w:types>
          <w:type w:val="bbPlcHdr"/>
        </w:types>
        <w:behaviors>
          <w:behavior w:val="content"/>
        </w:behaviors>
        <w:guid w:val="{13D2767E-4A70-4E87-8AD5-F88F38872374}"/>
      </w:docPartPr>
      <w:docPartBody>
        <w:p w:rsidR="006710A8" w:rsidRDefault="00AF3664" w:rsidP="00AF3664">
          <w:pPr>
            <w:pStyle w:val="7ABE72CF42734D4FAB59D23AFA400E7A"/>
          </w:pPr>
          <w:r w:rsidRPr="00B10548">
            <w:rPr>
              <w:rStyle w:val="placeholder1Char"/>
            </w:rPr>
            <w:t>________</w:t>
          </w:r>
        </w:p>
      </w:docPartBody>
    </w:docPart>
    <w:docPart>
      <w:docPartPr>
        <w:name w:val="DD44D2BD52C84F51BE3F8EB38F2AF9CB"/>
        <w:category>
          <w:name w:val="常规"/>
          <w:gallery w:val="placeholder"/>
        </w:category>
        <w:types>
          <w:type w:val="bbPlcHdr"/>
        </w:types>
        <w:behaviors>
          <w:behavior w:val="content"/>
        </w:behaviors>
        <w:guid w:val="{8ACEB73F-A1E7-4426-A92D-3A6267CAE939}"/>
      </w:docPartPr>
      <w:docPartBody>
        <w:p w:rsidR="006710A8" w:rsidRDefault="00AF3664" w:rsidP="00AF3664">
          <w:pPr>
            <w:pStyle w:val="DD44D2BD52C84F51BE3F8EB38F2AF9CB"/>
          </w:pPr>
          <w:r w:rsidRPr="00B10548">
            <w:rPr>
              <w:rStyle w:val="placeholder1Char"/>
            </w:rPr>
            <w:t>________</w:t>
          </w:r>
        </w:p>
      </w:docPartBody>
    </w:docPart>
    <w:docPart>
      <w:docPartPr>
        <w:name w:val="4C75E69165464F6889915F83EC67A59B"/>
        <w:category>
          <w:name w:val="常规"/>
          <w:gallery w:val="placeholder"/>
        </w:category>
        <w:types>
          <w:type w:val="bbPlcHdr"/>
        </w:types>
        <w:behaviors>
          <w:behavior w:val="content"/>
        </w:behaviors>
        <w:guid w:val="{84559F46-C776-4109-93A0-5ACA0B8C4F25}"/>
      </w:docPartPr>
      <w:docPartBody>
        <w:p w:rsidR="006710A8" w:rsidRDefault="00AF3664" w:rsidP="00AF3664">
          <w:pPr>
            <w:pStyle w:val="4C75E69165464F6889915F83EC67A59B"/>
          </w:pPr>
          <w:r w:rsidRPr="00F254F3">
            <w:rPr>
              <w:rStyle w:val="a3"/>
              <w:rFonts w:hint="eastAsia"/>
            </w:rPr>
            <w:t>单击此处输入文字。</w:t>
          </w:r>
        </w:p>
      </w:docPartBody>
    </w:docPart>
    <w:docPart>
      <w:docPartPr>
        <w:name w:val="A1DC65921F1E488BAB9337FDEE6EC798"/>
        <w:category>
          <w:name w:val="常规"/>
          <w:gallery w:val="placeholder"/>
        </w:category>
        <w:types>
          <w:type w:val="bbPlcHdr"/>
        </w:types>
        <w:behaviors>
          <w:behavior w:val="content"/>
        </w:behaviors>
        <w:guid w:val="{4CCA10C4-F892-489C-9496-B8FF3205F83D}"/>
      </w:docPartPr>
      <w:docPartBody>
        <w:p w:rsidR="006710A8" w:rsidRDefault="00AF3664" w:rsidP="00AF3664">
          <w:pPr>
            <w:pStyle w:val="A1DC65921F1E488BAB9337FDEE6EC798"/>
          </w:pPr>
          <w:r w:rsidRPr="00B10548">
            <w:rPr>
              <w:rStyle w:val="placeholder1Char"/>
            </w:rPr>
            <w:t>____</w:t>
          </w:r>
        </w:p>
      </w:docPartBody>
    </w:docPart>
    <w:docPart>
      <w:docPartPr>
        <w:name w:val="F7FB45BA1EE24C68AB3228148D3D1E4E"/>
        <w:category>
          <w:name w:val="常规"/>
          <w:gallery w:val="placeholder"/>
        </w:category>
        <w:types>
          <w:type w:val="bbPlcHdr"/>
        </w:types>
        <w:behaviors>
          <w:behavior w:val="content"/>
        </w:behaviors>
        <w:guid w:val="{F1F2C058-B2C2-40C3-8B54-ABE4F9E5CF12}"/>
      </w:docPartPr>
      <w:docPartBody>
        <w:p w:rsidR="006710A8" w:rsidRDefault="00AF3664" w:rsidP="00AF3664">
          <w:pPr>
            <w:pStyle w:val="F7FB45BA1EE24C68AB3228148D3D1E4E"/>
          </w:pPr>
          <w:r w:rsidRPr="00B10548">
            <w:rPr>
              <w:rStyle w:val="placeholder1Char"/>
              <w:rFonts w:hint="eastAsia"/>
            </w:rPr>
            <w:t>__________</w:t>
          </w:r>
        </w:p>
      </w:docPartBody>
    </w:docPart>
    <w:docPart>
      <w:docPartPr>
        <w:name w:val="751E3CE62C124A55919948E29E981489"/>
        <w:category>
          <w:name w:val="常规"/>
          <w:gallery w:val="placeholder"/>
        </w:category>
        <w:types>
          <w:type w:val="bbPlcHdr"/>
        </w:types>
        <w:behaviors>
          <w:behavior w:val="content"/>
        </w:behaviors>
        <w:guid w:val="{B7784C4B-574E-4BBF-AC60-061432905E49}"/>
      </w:docPartPr>
      <w:docPartBody>
        <w:p w:rsidR="006710A8" w:rsidRDefault="00AF3664" w:rsidP="00AF3664">
          <w:pPr>
            <w:pStyle w:val="751E3CE62C124A55919948E29E981489"/>
          </w:pPr>
          <w:r w:rsidRPr="00B10548">
            <w:rPr>
              <w:rStyle w:val="placeholder1Char"/>
            </w:rPr>
            <w:t>________</w:t>
          </w:r>
        </w:p>
      </w:docPartBody>
    </w:docPart>
    <w:docPart>
      <w:docPartPr>
        <w:name w:val="B9B6B04BD2FC489AB709E9ACF4CC95C7"/>
        <w:category>
          <w:name w:val="常规"/>
          <w:gallery w:val="placeholder"/>
        </w:category>
        <w:types>
          <w:type w:val="bbPlcHdr"/>
        </w:types>
        <w:behaviors>
          <w:behavior w:val="content"/>
        </w:behaviors>
        <w:guid w:val="{EC31B333-DB67-44B7-80D1-16B97E4F40E5}"/>
      </w:docPartPr>
      <w:docPartBody>
        <w:p w:rsidR="006710A8" w:rsidRDefault="00AF3664" w:rsidP="00AF3664">
          <w:pPr>
            <w:pStyle w:val="B9B6B04BD2FC489AB709E9ACF4CC95C7"/>
          </w:pPr>
          <w:r w:rsidRPr="00B10548">
            <w:rPr>
              <w:rStyle w:val="placeholder1Char"/>
            </w:rPr>
            <w:t>________</w:t>
          </w:r>
        </w:p>
      </w:docPartBody>
    </w:docPart>
    <w:docPart>
      <w:docPartPr>
        <w:name w:val="5E54FCD2FE6443C98ABF8015885ECD64"/>
        <w:category>
          <w:name w:val="常规"/>
          <w:gallery w:val="placeholder"/>
        </w:category>
        <w:types>
          <w:type w:val="bbPlcHdr"/>
        </w:types>
        <w:behaviors>
          <w:behavior w:val="content"/>
        </w:behaviors>
        <w:guid w:val="{C305EA0F-266C-4028-A32B-224BAA4DBA12}"/>
      </w:docPartPr>
      <w:docPartBody>
        <w:p w:rsidR="006710A8" w:rsidRDefault="00AF3664" w:rsidP="00AF3664">
          <w:pPr>
            <w:pStyle w:val="5E54FCD2FE6443C98ABF8015885ECD64"/>
          </w:pPr>
          <w:r w:rsidRPr="00B10548">
            <w:rPr>
              <w:rStyle w:val="placeholder1Char"/>
            </w:rPr>
            <w:t>________</w:t>
          </w:r>
        </w:p>
      </w:docPartBody>
    </w:docPart>
    <w:docPart>
      <w:docPartPr>
        <w:name w:val="4DB65282A28F42E19518A44CBCBDFAAA"/>
        <w:category>
          <w:name w:val="常规"/>
          <w:gallery w:val="placeholder"/>
        </w:category>
        <w:types>
          <w:type w:val="bbPlcHdr"/>
        </w:types>
        <w:behaviors>
          <w:behavior w:val="content"/>
        </w:behaviors>
        <w:guid w:val="{BF81358A-B265-4455-BF80-2D76C8CA5DE5}"/>
      </w:docPartPr>
      <w:docPartBody>
        <w:p w:rsidR="006710A8" w:rsidRDefault="00AF3664" w:rsidP="00AF3664">
          <w:pPr>
            <w:pStyle w:val="4DB65282A28F42E19518A44CBCBDFAAA"/>
          </w:pPr>
          <w:r w:rsidRPr="00B10548">
            <w:rPr>
              <w:rStyle w:val="placeholder1Char"/>
              <w:rFonts w:hint="eastAsia"/>
            </w:rPr>
            <w:t>_______</w:t>
          </w:r>
        </w:p>
      </w:docPartBody>
    </w:docPart>
    <w:docPart>
      <w:docPartPr>
        <w:name w:val="D503275138D64BD0AC349B50C5023FDA"/>
        <w:category>
          <w:name w:val="常规"/>
          <w:gallery w:val="placeholder"/>
        </w:category>
        <w:types>
          <w:type w:val="bbPlcHdr"/>
        </w:types>
        <w:behaviors>
          <w:behavior w:val="content"/>
        </w:behaviors>
        <w:guid w:val="{639B68FA-5B11-4BD3-83DC-C86FBEB556E3}"/>
      </w:docPartPr>
      <w:docPartBody>
        <w:p w:rsidR="006710A8" w:rsidRDefault="00AF3664" w:rsidP="00AF3664">
          <w:pPr>
            <w:pStyle w:val="D503275138D64BD0AC349B50C5023FDA"/>
          </w:pPr>
          <w:r w:rsidRPr="00B10548">
            <w:rPr>
              <w:rStyle w:val="placeholder1Char"/>
            </w:rPr>
            <w:t>________</w:t>
          </w:r>
        </w:p>
      </w:docPartBody>
    </w:docPart>
    <w:docPart>
      <w:docPartPr>
        <w:name w:val="5A07A2B106EE46F2B57FFF81484B1832"/>
        <w:category>
          <w:name w:val="常规"/>
          <w:gallery w:val="placeholder"/>
        </w:category>
        <w:types>
          <w:type w:val="bbPlcHdr"/>
        </w:types>
        <w:behaviors>
          <w:behavior w:val="content"/>
        </w:behaviors>
        <w:guid w:val="{7AA98296-EB1B-480C-B21A-41D25D6D3EB5}"/>
      </w:docPartPr>
      <w:docPartBody>
        <w:p w:rsidR="006710A8" w:rsidRDefault="00AF3664" w:rsidP="00AF3664">
          <w:pPr>
            <w:pStyle w:val="5A07A2B106EE46F2B57FFF81484B1832"/>
          </w:pPr>
          <w:r w:rsidRPr="00B10548">
            <w:rPr>
              <w:rStyle w:val="placeholder1Char"/>
            </w:rPr>
            <w:t>________</w:t>
          </w:r>
        </w:p>
      </w:docPartBody>
    </w:docPart>
    <w:docPart>
      <w:docPartPr>
        <w:name w:val="FB356F5F2FCF45EA945F4ACF0626FD60"/>
        <w:category>
          <w:name w:val="常规"/>
          <w:gallery w:val="placeholder"/>
        </w:category>
        <w:types>
          <w:type w:val="bbPlcHdr"/>
        </w:types>
        <w:behaviors>
          <w:behavior w:val="content"/>
        </w:behaviors>
        <w:guid w:val="{5DD92819-4B6A-483B-A3F4-6C853DE12A58}"/>
      </w:docPartPr>
      <w:docPartBody>
        <w:p w:rsidR="006710A8" w:rsidRDefault="00AF3664" w:rsidP="00AF3664">
          <w:pPr>
            <w:pStyle w:val="FB356F5F2FCF45EA945F4ACF0626FD60"/>
          </w:pPr>
          <w:r w:rsidRPr="00F254F3">
            <w:rPr>
              <w:rStyle w:val="a3"/>
              <w:rFonts w:hint="eastAsia"/>
            </w:rPr>
            <w:t>单击此处输入文字。</w:t>
          </w:r>
        </w:p>
      </w:docPartBody>
    </w:docPart>
    <w:docPart>
      <w:docPartPr>
        <w:name w:val="AFC9E1648FB24BCBB6E672DB79BB62A8"/>
        <w:category>
          <w:name w:val="常规"/>
          <w:gallery w:val="placeholder"/>
        </w:category>
        <w:types>
          <w:type w:val="bbPlcHdr"/>
        </w:types>
        <w:behaviors>
          <w:behavior w:val="content"/>
        </w:behaviors>
        <w:guid w:val="{5E8EABFD-9A5E-47AC-85FF-C1BF75FA2BE6}"/>
      </w:docPartPr>
      <w:docPartBody>
        <w:p w:rsidR="006710A8" w:rsidRDefault="00AF3664" w:rsidP="00AF3664">
          <w:pPr>
            <w:pStyle w:val="AFC9E1648FB24BCBB6E672DB79BB62A8"/>
          </w:pPr>
          <w:r w:rsidRPr="00B10548">
            <w:rPr>
              <w:rStyle w:val="placeholder1Char"/>
            </w:rPr>
            <w:t>____</w:t>
          </w:r>
        </w:p>
      </w:docPartBody>
    </w:docPart>
    <w:docPart>
      <w:docPartPr>
        <w:name w:val="EDA5194E36414EEFA192B56C33A3ED0B"/>
        <w:category>
          <w:name w:val="常规"/>
          <w:gallery w:val="placeholder"/>
        </w:category>
        <w:types>
          <w:type w:val="bbPlcHdr"/>
        </w:types>
        <w:behaviors>
          <w:behavior w:val="content"/>
        </w:behaviors>
        <w:guid w:val="{C8F754E2-DF48-4B10-BDA9-19F74E8C9819}"/>
      </w:docPartPr>
      <w:docPartBody>
        <w:p w:rsidR="006710A8" w:rsidRDefault="00AF3664" w:rsidP="00AF3664">
          <w:pPr>
            <w:pStyle w:val="EDA5194E36414EEFA192B56C33A3ED0B"/>
          </w:pPr>
          <w:r w:rsidRPr="00B10548">
            <w:rPr>
              <w:rStyle w:val="placeholder1Char"/>
              <w:rFonts w:hint="eastAsia"/>
            </w:rPr>
            <w:t>__________</w:t>
          </w:r>
        </w:p>
      </w:docPartBody>
    </w:docPart>
    <w:docPart>
      <w:docPartPr>
        <w:name w:val="DCE311E81FBF4C2F8C52481FB8A2CB25"/>
        <w:category>
          <w:name w:val="常规"/>
          <w:gallery w:val="placeholder"/>
        </w:category>
        <w:types>
          <w:type w:val="bbPlcHdr"/>
        </w:types>
        <w:behaviors>
          <w:behavior w:val="content"/>
        </w:behaviors>
        <w:guid w:val="{5D71C909-B0EA-4A95-8A47-397407B02516}"/>
      </w:docPartPr>
      <w:docPartBody>
        <w:p w:rsidR="006710A8" w:rsidRDefault="00AF3664" w:rsidP="00AF3664">
          <w:pPr>
            <w:pStyle w:val="DCE311E81FBF4C2F8C52481FB8A2CB25"/>
          </w:pPr>
          <w:r w:rsidRPr="00B10548">
            <w:rPr>
              <w:rStyle w:val="placeholder1Char"/>
            </w:rPr>
            <w:t>________</w:t>
          </w:r>
        </w:p>
      </w:docPartBody>
    </w:docPart>
    <w:docPart>
      <w:docPartPr>
        <w:name w:val="C6418F8B25DD4E608FEEBBB10DF45A6A"/>
        <w:category>
          <w:name w:val="常规"/>
          <w:gallery w:val="placeholder"/>
        </w:category>
        <w:types>
          <w:type w:val="bbPlcHdr"/>
        </w:types>
        <w:behaviors>
          <w:behavior w:val="content"/>
        </w:behaviors>
        <w:guid w:val="{EFC4370C-DDAC-40BD-B70B-A64E6AC3062E}"/>
      </w:docPartPr>
      <w:docPartBody>
        <w:p w:rsidR="006710A8" w:rsidRDefault="00AF3664" w:rsidP="00AF3664">
          <w:pPr>
            <w:pStyle w:val="C6418F8B25DD4E608FEEBBB10DF45A6A"/>
          </w:pPr>
          <w:r w:rsidRPr="00B10548">
            <w:rPr>
              <w:rStyle w:val="placeholder1Char"/>
            </w:rPr>
            <w:t>________</w:t>
          </w:r>
        </w:p>
      </w:docPartBody>
    </w:docPart>
    <w:docPart>
      <w:docPartPr>
        <w:name w:val="313AE5A8012341DB85908FAEB27DE212"/>
        <w:category>
          <w:name w:val="常规"/>
          <w:gallery w:val="placeholder"/>
        </w:category>
        <w:types>
          <w:type w:val="bbPlcHdr"/>
        </w:types>
        <w:behaviors>
          <w:behavior w:val="content"/>
        </w:behaviors>
        <w:guid w:val="{3F7146D3-6819-4A39-8086-5A3FB44638B4}"/>
      </w:docPartPr>
      <w:docPartBody>
        <w:p w:rsidR="006710A8" w:rsidRDefault="00AF3664" w:rsidP="00AF3664">
          <w:pPr>
            <w:pStyle w:val="313AE5A8012341DB85908FAEB27DE212"/>
          </w:pPr>
          <w:r w:rsidRPr="00B10548">
            <w:rPr>
              <w:rStyle w:val="placeholder1Char"/>
            </w:rPr>
            <w:t>________</w:t>
          </w:r>
        </w:p>
      </w:docPartBody>
    </w:docPart>
    <w:docPart>
      <w:docPartPr>
        <w:name w:val="114F81FF7A704D0990B1C5BA3C371250"/>
        <w:category>
          <w:name w:val="常规"/>
          <w:gallery w:val="placeholder"/>
        </w:category>
        <w:types>
          <w:type w:val="bbPlcHdr"/>
        </w:types>
        <w:behaviors>
          <w:behavior w:val="content"/>
        </w:behaviors>
        <w:guid w:val="{20E96B94-98EF-41C2-AD4E-009FC69EE14D}"/>
      </w:docPartPr>
      <w:docPartBody>
        <w:p w:rsidR="006710A8" w:rsidRDefault="00AF3664" w:rsidP="00AF3664">
          <w:pPr>
            <w:pStyle w:val="114F81FF7A704D0990B1C5BA3C371250"/>
          </w:pPr>
          <w:r w:rsidRPr="00B10548">
            <w:rPr>
              <w:rStyle w:val="placeholder1Char"/>
              <w:rFonts w:hint="eastAsia"/>
            </w:rPr>
            <w:t>_______</w:t>
          </w:r>
        </w:p>
      </w:docPartBody>
    </w:docPart>
    <w:docPart>
      <w:docPartPr>
        <w:name w:val="1AC478FAB6E34B3686C2986DFFD0CFC3"/>
        <w:category>
          <w:name w:val="常规"/>
          <w:gallery w:val="placeholder"/>
        </w:category>
        <w:types>
          <w:type w:val="bbPlcHdr"/>
        </w:types>
        <w:behaviors>
          <w:behavior w:val="content"/>
        </w:behaviors>
        <w:guid w:val="{47565A61-5EED-4E87-9B7E-59943C342122}"/>
      </w:docPartPr>
      <w:docPartBody>
        <w:p w:rsidR="006710A8" w:rsidRDefault="00AF3664" w:rsidP="00AF3664">
          <w:pPr>
            <w:pStyle w:val="1AC478FAB6E34B3686C2986DFFD0CFC3"/>
          </w:pPr>
          <w:r w:rsidRPr="00B10548">
            <w:rPr>
              <w:rStyle w:val="placeholder1Char"/>
            </w:rPr>
            <w:t>________</w:t>
          </w:r>
        </w:p>
      </w:docPartBody>
    </w:docPart>
    <w:docPart>
      <w:docPartPr>
        <w:name w:val="8897AEA5A3414FF38244B2AD127772D7"/>
        <w:category>
          <w:name w:val="常规"/>
          <w:gallery w:val="placeholder"/>
        </w:category>
        <w:types>
          <w:type w:val="bbPlcHdr"/>
        </w:types>
        <w:behaviors>
          <w:behavior w:val="content"/>
        </w:behaviors>
        <w:guid w:val="{B972A9D1-D2DE-4E8C-AF41-9B1D599842BA}"/>
      </w:docPartPr>
      <w:docPartBody>
        <w:p w:rsidR="006710A8" w:rsidRDefault="00AF3664" w:rsidP="00AF3664">
          <w:pPr>
            <w:pStyle w:val="8897AEA5A3414FF38244B2AD127772D7"/>
          </w:pPr>
          <w:r w:rsidRPr="00B10548">
            <w:rPr>
              <w:rStyle w:val="placeholder1Char"/>
            </w:rPr>
            <w:t>________</w:t>
          </w:r>
        </w:p>
      </w:docPartBody>
    </w:docPart>
    <w:docPart>
      <w:docPartPr>
        <w:name w:val="CC56BB7C7A4541A68984608433B9999A"/>
        <w:category>
          <w:name w:val="常规"/>
          <w:gallery w:val="placeholder"/>
        </w:category>
        <w:types>
          <w:type w:val="bbPlcHdr"/>
        </w:types>
        <w:behaviors>
          <w:behavior w:val="content"/>
        </w:behaviors>
        <w:guid w:val="{D50F1C6B-BBE7-4941-B6C3-B8421C99E589}"/>
      </w:docPartPr>
      <w:docPartBody>
        <w:p w:rsidR="00B60AE6" w:rsidRDefault="00B60AE6" w:rsidP="00B60AE6">
          <w:pPr>
            <w:pStyle w:val="CC56BB7C7A4541A68984608433B9999A"/>
          </w:pPr>
          <w:r w:rsidRPr="00F254F3">
            <w:rPr>
              <w:rStyle w:val="a3"/>
              <w:rFonts w:hint="eastAsia"/>
            </w:rPr>
            <w:t>单击此处输入文字。</w:t>
          </w:r>
        </w:p>
      </w:docPartBody>
    </w:docPart>
    <w:docPart>
      <w:docPartPr>
        <w:name w:val="09EE4C3317954065832E952F88C48CA8"/>
        <w:category>
          <w:name w:val="常规"/>
          <w:gallery w:val="placeholder"/>
        </w:category>
        <w:types>
          <w:type w:val="bbPlcHdr"/>
        </w:types>
        <w:behaviors>
          <w:behavior w:val="content"/>
        </w:behaviors>
        <w:guid w:val="{EA0AFEEB-6343-4BA5-9680-62C27C6037DD}"/>
      </w:docPartPr>
      <w:docPartBody>
        <w:p w:rsidR="00B60AE6" w:rsidRDefault="00B60AE6" w:rsidP="00B60AE6">
          <w:pPr>
            <w:pStyle w:val="09EE4C3317954065832E952F88C48CA8"/>
          </w:pPr>
          <w:r w:rsidRPr="005A4913">
            <w:rPr>
              <w:rStyle w:val="placeholder1Char"/>
            </w:rPr>
            <w:t>____________</w:t>
          </w:r>
        </w:p>
      </w:docPartBody>
    </w:docPart>
    <w:docPart>
      <w:docPartPr>
        <w:name w:val="7801DE5F5E1C42EDBF0671C4EE25AA03"/>
        <w:category>
          <w:name w:val="常规"/>
          <w:gallery w:val="placeholder"/>
        </w:category>
        <w:types>
          <w:type w:val="bbPlcHdr"/>
        </w:types>
        <w:behaviors>
          <w:behavior w:val="content"/>
        </w:behaviors>
        <w:guid w:val="{6DDE356D-7C7E-4E12-8D2D-80ADD5C5B543}"/>
      </w:docPartPr>
      <w:docPartBody>
        <w:p w:rsidR="00B60AE6" w:rsidRDefault="00B60AE6" w:rsidP="00B60AE6">
          <w:pPr>
            <w:pStyle w:val="7801DE5F5E1C42EDBF0671C4EE25AA03"/>
          </w:pPr>
          <w:r w:rsidRPr="005A4913">
            <w:rPr>
              <w:rStyle w:val="placeholder1Char"/>
            </w:rPr>
            <w:t>_______</w:t>
          </w:r>
        </w:p>
      </w:docPartBody>
    </w:docPart>
    <w:docPart>
      <w:docPartPr>
        <w:name w:val="69C57055FBA94911809F953144E5749F"/>
        <w:category>
          <w:name w:val="常规"/>
          <w:gallery w:val="placeholder"/>
        </w:category>
        <w:types>
          <w:type w:val="bbPlcHdr"/>
        </w:types>
        <w:behaviors>
          <w:behavior w:val="content"/>
        </w:behaviors>
        <w:guid w:val="{468A04D3-5D4E-41EC-95CC-FE6910C69508}"/>
      </w:docPartPr>
      <w:docPartBody>
        <w:p w:rsidR="00B60AE6" w:rsidRDefault="00B60AE6" w:rsidP="00B60AE6">
          <w:pPr>
            <w:pStyle w:val="69C57055FBA94911809F953144E5749F"/>
          </w:pPr>
          <w:r w:rsidRPr="005A4913">
            <w:rPr>
              <w:rStyle w:val="placeholder1Char"/>
            </w:rPr>
            <w:t>________________________</w:t>
          </w:r>
        </w:p>
      </w:docPartBody>
    </w:docPart>
    <w:docPart>
      <w:docPartPr>
        <w:name w:val="04C51265CB144195BDC1F5865E99AC6F"/>
        <w:category>
          <w:name w:val="常规"/>
          <w:gallery w:val="placeholder"/>
        </w:category>
        <w:types>
          <w:type w:val="bbPlcHdr"/>
        </w:types>
        <w:behaviors>
          <w:behavior w:val="content"/>
        </w:behaviors>
        <w:guid w:val="{3F58D4F4-4FC2-4436-82AB-00CADEF28FDE}"/>
      </w:docPartPr>
      <w:docPartBody>
        <w:p w:rsidR="00B60AE6" w:rsidRDefault="00B60AE6" w:rsidP="00B60AE6">
          <w:pPr>
            <w:pStyle w:val="04C51265CB144195BDC1F5865E99AC6F"/>
          </w:pPr>
          <w:r w:rsidRPr="00F254F3">
            <w:rPr>
              <w:rStyle w:val="a3"/>
              <w:rFonts w:hint="eastAsia"/>
            </w:rPr>
            <w:t>单击此处输入文字。</w:t>
          </w:r>
        </w:p>
      </w:docPartBody>
    </w:docPart>
    <w:docPart>
      <w:docPartPr>
        <w:name w:val="7E8E239FDD0148A6B4122A949A389820"/>
        <w:category>
          <w:name w:val="常规"/>
          <w:gallery w:val="placeholder"/>
        </w:category>
        <w:types>
          <w:type w:val="bbPlcHdr"/>
        </w:types>
        <w:behaviors>
          <w:behavior w:val="content"/>
        </w:behaviors>
        <w:guid w:val="{6ADFD195-61FD-4781-8945-0200E61C94B5}"/>
      </w:docPartPr>
      <w:docPartBody>
        <w:p w:rsidR="00B60AE6" w:rsidRDefault="00B60AE6" w:rsidP="00B60AE6">
          <w:pPr>
            <w:pStyle w:val="7E8E239FDD0148A6B4122A949A389820"/>
          </w:pPr>
          <w:r w:rsidRPr="005A4913">
            <w:rPr>
              <w:rStyle w:val="placeholder1Char"/>
            </w:rPr>
            <w:t>____________</w:t>
          </w:r>
        </w:p>
      </w:docPartBody>
    </w:docPart>
    <w:docPart>
      <w:docPartPr>
        <w:name w:val="A9E2BC6C360A4839A03B2669840A314C"/>
        <w:category>
          <w:name w:val="常规"/>
          <w:gallery w:val="placeholder"/>
        </w:category>
        <w:types>
          <w:type w:val="bbPlcHdr"/>
        </w:types>
        <w:behaviors>
          <w:behavior w:val="content"/>
        </w:behaviors>
        <w:guid w:val="{619DF061-68A6-4F34-B633-4567AFE69DC8}"/>
      </w:docPartPr>
      <w:docPartBody>
        <w:p w:rsidR="00B60AE6" w:rsidRDefault="00B60AE6" w:rsidP="00B60AE6">
          <w:pPr>
            <w:pStyle w:val="A9E2BC6C360A4839A03B2669840A314C"/>
          </w:pPr>
          <w:r w:rsidRPr="005A4913">
            <w:rPr>
              <w:rStyle w:val="placeholder1Char"/>
            </w:rPr>
            <w:t>_______</w:t>
          </w:r>
        </w:p>
      </w:docPartBody>
    </w:docPart>
    <w:docPart>
      <w:docPartPr>
        <w:name w:val="4DF99DB22DAB485FB6C8E5FD48CA6F24"/>
        <w:category>
          <w:name w:val="常规"/>
          <w:gallery w:val="placeholder"/>
        </w:category>
        <w:types>
          <w:type w:val="bbPlcHdr"/>
        </w:types>
        <w:behaviors>
          <w:behavior w:val="content"/>
        </w:behaviors>
        <w:guid w:val="{0E8C9084-66DB-469C-9B9E-FB596AA81005}"/>
      </w:docPartPr>
      <w:docPartBody>
        <w:p w:rsidR="00B60AE6" w:rsidRDefault="00B60AE6" w:rsidP="00B60AE6">
          <w:pPr>
            <w:pStyle w:val="4DF99DB22DAB485FB6C8E5FD48CA6F24"/>
          </w:pPr>
          <w:r w:rsidRPr="005A4913">
            <w:rPr>
              <w:rStyle w:val="placeholder1Char"/>
            </w:rPr>
            <w:t>________________________</w:t>
          </w:r>
        </w:p>
      </w:docPartBody>
    </w:docPart>
    <w:docPart>
      <w:docPartPr>
        <w:name w:val="07BC8693DDD7425A8B6A674B8BA4EB1C"/>
        <w:category>
          <w:name w:val="常规"/>
          <w:gallery w:val="placeholder"/>
        </w:category>
        <w:types>
          <w:type w:val="bbPlcHdr"/>
        </w:types>
        <w:behaviors>
          <w:behavior w:val="content"/>
        </w:behaviors>
        <w:guid w:val="{12159A6F-3E81-4843-998C-C57C03AB9375}"/>
      </w:docPartPr>
      <w:docPartBody>
        <w:p w:rsidR="00AF3015" w:rsidRDefault="00AF3015" w:rsidP="00AF3015">
          <w:pPr>
            <w:pStyle w:val="07BC8693DDD7425A8B6A674B8BA4EB1C"/>
          </w:pPr>
          <w:r w:rsidRPr="00F254F3">
            <w:rPr>
              <w:rStyle w:val="a3"/>
              <w:rFonts w:hint="eastAsia"/>
            </w:rPr>
            <w:t>单击此处输入文字。</w:t>
          </w:r>
        </w:p>
      </w:docPartBody>
    </w:docPart>
    <w:docPart>
      <w:docPartPr>
        <w:name w:val="32994211A6DE4BEB9F65CBE7EF6659AB"/>
        <w:category>
          <w:name w:val="常规"/>
          <w:gallery w:val="placeholder"/>
        </w:category>
        <w:types>
          <w:type w:val="bbPlcHdr"/>
        </w:types>
        <w:behaviors>
          <w:behavior w:val="content"/>
        </w:behaviors>
        <w:guid w:val="{EF8462F7-B77F-437A-9D0C-92B190AE532E}"/>
      </w:docPartPr>
      <w:docPartBody>
        <w:p w:rsidR="00AF3015" w:rsidRDefault="00AF3015" w:rsidP="00AF3015">
          <w:pPr>
            <w:pStyle w:val="32994211A6DE4BEB9F65CBE7EF6659AB"/>
          </w:pPr>
          <w:r w:rsidRPr="00D45443">
            <w:rPr>
              <w:rStyle w:val="placeholder1Char"/>
            </w:rPr>
            <w:t>__________</w:t>
          </w:r>
        </w:p>
      </w:docPartBody>
    </w:docPart>
    <w:docPart>
      <w:docPartPr>
        <w:name w:val="75C19799689D4229907068904BE43A77"/>
        <w:category>
          <w:name w:val="常规"/>
          <w:gallery w:val="placeholder"/>
        </w:category>
        <w:types>
          <w:type w:val="bbPlcHdr"/>
        </w:types>
        <w:behaviors>
          <w:behavior w:val="content"/>
        </w:behaviors>
        <w:guid w:val="{E3D49DB2-D16B-490F-8800-29B71AB2D390}"/>
      </w:docPartPr>
      <w:docPartBody>
        <w:p w:rsidR="00AF3015" w:rsidRDefault="00AF3015" w:rsidP="00AF3015">
          <w:pPr>
            <w:pStyle w:val="75C19799689D4229907068904BE43A77"/>
          </w:pPr>
          <w:r w:rsidRPr="00D45443">
            <w:rPr>
              <w:rStyle w:val="placeholder1Char"/>
            </w:rPr>
            <w:t>__________</w:t>
          </w:r>
        </w:p>
      </w:docPartBody>
    </w:docPart>
    <w:docPart>
      <w:docPartPr>
        <w:name w:val="A6D1D0494383464FA9A3ED0F317626E4"/>
        <w:category>
          <w:name w:val="常规"/>
          <w:gallery w:val="placeholder"/>
        </w:category>
        <w:types>
          <w:type w:val="bbPlcHdr"/>
        </w:types>
        <w:behaviors>
          <w:behavior w:val="content"/>
        </w:behaviors>
        <w:guid w:val="{83C396B9-9F14-4CE4-82E9-AD2913718688}"/>
      </w:docPartPr>
      <w:docPartBody>
        <w:p w:rsidR="00AF3015" w:rsidRDefault="00AF3015" w:rsidP="00AF3015">
          <w:pPr>
            <w:pStyle w:val="A6D1D0494383464FA9A3ED0F317626E4"/>
          </w:pPr>
          <w:r w:rsidRPr="00D45443">
            <w:rPr>
              <w:rStyle w:val="placeholder1Char"/>
            </w:rPr>
            <w:t>__________</w:t>
          </w:r>
        </w:p>
      </w:docPartBody>
    </w:docPart>
    <w:docPart>
      <w:docPartPr>
        <w:name w:val="571C92FBD5574E3584BF69130568C153"/>
        <w:category>
          <w:name w:val="常规"/>
          <w:gallery w:val="placeholder"/>
        </w:category>
        <w:types>
          <w:type w:val="bbPlcHdr"/>
        </w:types>
        <w:behaviors>
          <w:behavior w:val="content"/>
        </w:behaviors>
        <w:guid w:val="{F6D72449-4CA1-4B8C-A188-7F6D5858C284}"/>
      </w:docPartPr>
      <w:docPartBody>
        <w:p w:rsidR="00AF3015" w:rsidRDefault="00AF3015" w:rsidP="00AF3015">
          <w:pPr>
            <w:pStyle w:val="571C92FBD5574E3584BF69130568C153"/>
          </w:pPr>
          <w:r w:rsidRPr="00F254F3">
            <w:rPr>
              <w:rStyle w:val="a3"/>
              <w:rFonts w:hint="eastAsia"/>
            </w:rPr>
            <w:t>单击此处输入文字。</w:t>
          </w:r>
        </w:p>
      </w:docPartBody>
    </w:docPart>
    <w:docPart>
      <w:docPartPr>
        <w:name w:val="4615C78BC40C46EB8DBA7459C8F57975"/>
        <w:category>
          <w:name w:val="常规"/>
          <w:gallery w:val="placeholder"/>
        </w:category>
        <w:types>
          <w:type w:val="bbPlcHdr"/>
        </w:types>
        <w:behaviors>
          <w:behavior w:val="content"/>
        </w:behaviors>
        <w:guid w:val="{5C143D54-EAFB-4745-951B-A45602118915}"/>
      </w:docPartPr>
      <w:docPartBody>
        <w:p w:rsidR="00AF3015" w:rsidRDefault="00AF3015" w:rsidP="00AF3015">
          <w:pPr>
            <w:pStyle w:val="4615C78BC40C46EB8DBA7459C8F57975"/>
          </w:pPr>
          <w:r w:rsidRPr="00D45443">
            <w:rPr>
              <w:rStyle w:val="placeholder1Char"/>
            </w:rPr>
            <w:t>__________</w:t>
          </w:r>
        </w:p>
      </w:docPartBody>
    </w:docPart>
    <w:docPart>
      <w:docPartPr>
        <w:name w:val="ECE49BC51DE34203BE4C24B2349AD814"/>
        <w:category>
          <w:name w:val="常规"/>
          <w:gallery w:val="placeholder"/>
        </w:category>
        <w:types>
          <w:type w:val="bbPlcHdr"/>
        </w:types>
        <w:behaviors>
          <w:behavior w:val="content"/>
        </w:behaviors>
        <w:guid w:val="{A8CB970E-8F14-4C9F-B7EA-A22893D0369F}"/>
      </w:docPartPr>
      <w:docPartBody>
        <w:p w:rsidR="00AF3015" w:rsidRDefault="00AF3015" w:rsidP="00AF3015">
          <w:pPr>
            <w:pStyle w:val="ECE49BC51DE34203BE4C24B2349AD814"/>
          </w:pPr>
          <w:r w:rsidRPr="00D45443">
            <w:rPr>
              <w:rStyle w:val="placeholder1Char"/>
            </w:rPr>
            <w:t>__________</w:t>
          </w:r>
        </w:p>
      </w:docPartBody>
    </w:docPart>
    <w:docPart>
      <w:docPartPr>
        <w:name w:val="27AFF0D6A23B440B80873A086B4BE5F5"/>
        <w:category>
          <w:name w:val="常规"/>
          <w:gallery w:val="placeholder"/>
        </w:category>
        <w:types>
          <w:type w:val="bbPlcHdr"/>
        </w:types>
        <w:behaviors>
          <w:behavior w:val="content"/>
        </w:behaviors>
        <w:guid w:val="{78902456-D820-49F7-AB43-276B4198AFF3}"/>
      </w:docPartPr>
      <w:docPartBody>
        <w:p w:rsidR="00AF3015" w:rsidRDefault="00AF3015" w:rsidP="00AF3015">
          <w:pPr>
            <w:pStyle w:val="27AFF0D6A23B440B80873A086B4BE5F5"/>
          </w:pPr>
          <w:r w:rsidRPr="00D45443">
            <w:rPr>
              <w:rStyle w:val="placeholder1Char"/>
            </w:rPr>
            <w:t>__________</w:t>
          </w:r>
        </w:p>
      </w:docPartBody>
    </w:docPart>
    <w:docPart>
      <w:docPartPr>
        <w:name w:val="3253AE38FE95415896F5E15D7F0EAD94"/>
        <w:category>
          <w:name w:val="常规"/>
          <w:gallery w:val="placeholder"/>
        </w:category>
        <w:types>
          <w:type w:val="bbPlcHdr"/>
        </w:types>
        <w:behaviors>
          <w:behavior w:val="content"/>
        </w:behaviors>
        <w:guid w:val="{66C5D51A-4E8A-4E25-896C-758E074D1ABC}"/>
      </w:docPartPr>
      <w:docPartBody>
        <w:p w:rsidR="00AF3015" w:rsidRDefault="00AF3015" w:rsidP="00AF3015">
          <w:pPr>
            <w:pStyle w:val="3253AE38FE95415896F5E15D7F0EAD94"/>
          </w:pPr>
          <w:r w:rsidRPr="00F254F3">
            <w:rPr>
              <w:rStyle w:val="a3"/>
              <w:rFonts w:hint="eastAsia"/>
            </w:rPr>
            <w:t>单击此处输入文字。</w:t>
          </w:r>
        </w:p>
      </w:docPartBody>
    </w:docPart>
    <w:docPart>
      <w:docPartPr>
        <w:name w:val="59C0DA68DE27454DBBCF11E1C24BC03D"/>
        <w:category>
          <w:name w:val="常规"/>
          <w:gallery w:val="placeholder"/>
        </w:category>
        <w:types>
          <w:type w:val="bbPlcHdr"/>
        </w:types>
        <w:behaviors>
          <w:behavior w:val="content"/>
        </w:behaviors>
        <w:guid w:val="{CADF232E-2680-47E4-A343-A88A9AE8C4B6}"/>
      </w:docPartPr>
      <w:docPartBody>
        <w:p w:rsidR="00AF3015" w:rsidRDefault="00AF3015" w:rsidP="00AF3015">
          <w:pPr>
            <w:pStyle w:val="59C0DA68DE27454DBBCF11E1C24BC03D"/>
          </w:pPr>
          <w:r w:rsidRPr="00D45443">
            <w:rPr>
              <w:rStyle w:val="placeholder1Char"/>
            </w:rPr>
            <w:t>__________</w:t>
          </w:r>
        </w:p>
      </w:docPartBody>
    </w:docPart>
    <w:docPart>
      <w:docPartPr>
        <w:name w:val="FE55D9F86B674FE3B1D93DE2343F8389"/>
        <w:category>
          <w:name w:val="常规"/>
          <w:gallery w:val="placeholder"/>
        </w:category>
        <w:types>
          <w:type w:val="bbPlcHdr"/>
        </w:types>
        <w:behaviors>
          <w:behavior w:val="content"/>
        </w:behaviors>
        <w:guid w:val="{B0DA7080-84C5-451C-B6D3-3D39A59745D1}"/>
      </w:docPartPr>
      <w:docPartBody>
        <w:p w:rsidR="00AF3015" w:rsidRDefault="00AF3015" w:rsidP="00AF3015">
          <w:pPr>
            <w:pStyle w:val="FE55D9F86B674FE3B1D93DE2343F8389"/>
          </w:pPr>
          <w:r w:rsidRPr="00D45443">
            <w:rPr>
              <w:rStyle w:val="placeholder1Char"/>
            </w:rPr>
            <w:t>__________</w:t>
          </w:r>
        </w:p>
      </w:docPartBody>
    </w:docPart>
    <w:docPart>
      <w:docPartPr>
        <w:name w:val="CFF693821AE84A61B82BEB900CE8D5A7"/>
        <w:category>
          <w:name w:val="常规"/>
          <w:gallery w:val="placeholder"/>
        </w:category>
        <w:types>
          <w:type w:val="bbPlcHdr"/>
        </w:types>
        <w:behaviors>
          <w:behavior w:val="content"/>
        </w:behaviors>
        <w:guid w:val="{A2DC28C4-2FDB-4E30-8E66-A7473CF316CF}"/>
      </w:docPartPr>
      <w:docPartBody>
        <w:p w:rsidR="00AF3015" w:rsidRDefault="00AF3015" w:rsidP="00AF3015">
          <w:pPr>
            <w:pStyle w:val="CFF693821AE84A61B82BEB900CE8D5A7"/>
          </w:pPr>
          <w:r w:rsidRPr="00D45443">
            <w:rPr>
              <w:rStyle w:val="placeholder1Char"/>
            </w:rPr>
            <w:t>__________</w:t>
          </w:r>
        </w:p>
      </w:docPartBody>
    </w:docPart>
    <w:docPart>
      <w:docPartPr>
        <w:name w:val="5DEE3AD08FB94507878DD3EB9085AB7A"/>
        <w:category>
          <w:name w:val="常规"/>
          <w:gallery w:val="placeholder"/>
        </w:category>
        <w:types>
          <w:type w:val="bbPlcHdr"/>
        </w:types>
        <w:behaviors>
          <w:behavior w:val="content"/>
        </w:behaviors>
        <w:guid w:val="{7950C2E5-94C4-47F8-BA73-8C4D9DD16467}"/>
      </w:docPartPr>
      <w:docPartBody>
        <w:p w:rsidR="00AF3015" w:rsidRDefault="00AF3015" w:rsidP="00AF3015">
          <w:pPr>
            <w:pStyle w:val="5DEE3AD08FB94507878DD3EB9085AB7A"/>
          </w:pPr>
          <w:r w:rsidRPr="00F254F3">
            <w:rPr>
              <w:rStyle w:val="a3"/>
              <w:rFonts w:hint="eastAsia"/>
            </w:rPr>
            <w:t>单击此处输入文字。</w:t>
          </w:r>
        </w:p>
      </w:docPartBody>
    </w:docPart>
    <w:docPart>
      <w:docPartPr>
        <w:name w:val="844C902DF697453E92D214E3C1DA626B"/>
        <w:category>
          <w:name w:val="常规"/>
          <w:gallery w:val="placeholder"/>
        </w:category>
        <w:types>
          <w:type w:val="bbPlcHdr"/>
        </w:types>
        <w:behaviors>
          <w:behavior w:val="content"/>
        </w:behaviors>
        <w:guid w:val="{3F53F200-D380-4F1C-AF05-30B7924A3D3F}"/>
      </w:docPartPr>
      <w:docPartBody>
        <w:p w:rsidR="00AF3015" w:rsidRDefault="00AF3015" w:rsidP="00AF3015">
          <w:pPr>
            <w:pStyle w:val="844C902DF697453E92D214E3C1DA626B"/>
          </w:pPr>
          <w:r w:rsidRPr="00D45443">
            <w:rPr>
              <w:rStyle w:val="placeholder1Char"/>
            </w:rPr>
            <w:t>__________</w:t>
          </w:r>
        </w:p>
      </w:docPartBody>
    </w:docPart>
    <w:docPart>
      <w:docPartPr>
        <w:name w:val="4A2235E0D90A48738740C37C5D14AA2A"/>
        <w:category>
          <w:name w:val="常规"/>
          <w:gallery w:val="placeholder"/>
        </w:category>
        <w:types>
          <w:type w:val="bbPlcHdr"/>
        </w:types>
        <w:behaviors>
          <w:behavior w:val="content"/>
        </w:behaviors>
        <w:guid w:val="{CF0F7B05-00FF-4D53-A6DD-EF8BF43613C3}"/>
      </w:docPartPr>
      <w:docPartBody>
        <w:p w:rsidR="00AF3015" w:rsidRDefault="00AF3015" w:rsidP="00AF3015">
          <w:pPr>
            <w:pStyle w:val="4A2235E0D90A48738740C37C5D14AA2A"/>
          </w:pPr>
          <w:r w:rsidRPr="00D45443">
            <w:rPr>
              <w:rStyle w:val="placeholder1Char"/>
            </w:rPr>
            <w:t>__________</w:t>
          </w:r>
        </w:p>
      </w:docPartBody>
    </w:docPart>
    <w:docPart>
      <w:docPartPr>
        <w:name w:val="AB6D77F2C1404B159BA7225D7F914756"/>
        <w:category>
          <w:name w:val="常规"/>
          <w:gallery w:val="placeholder"/>
        </w:category>
        <w:types>
          <w:type w:val="bbPlcHdr"/>
        </w:types>
        <w:behaviors>
          <w:behavior w:val="content"/>
        </w:behaviors>
        <w:guid w:val="{9D7145A6-A96C-45EC-AA73-02E1C51E5A69}"/>
      </w:docPartPr>
      <w:docPartBody>
        <w:p w:rsidR="00AF3015" w:rsidRDefault="00AF3015" w:rsidP="00AF3015">
          <w:pPr>
            <w:pStyle w:val="AB6D77F2C1404B159BA7225D7F914756"/>
          </w:pPr>
          <w:r w:rsidRPr="00D45443">
            <w:rPr>
              <w:rStyle w:val="placeholder1Char"/>
            </w:rPr>
            <w:t>__________</w:t>
          </w:r>
        </w:p>
      </w:docPartBody>
    </w:docPart>
    <w:docPart>
      <w:docPartPr>
        <w:name w:val="C3122A6614244FA1933798E771E0D574"/>
        <w:category>
          <w:name w:val="常规"/>
          <w:gallery w:val="placeholder"/>
        </w:category>
        <w:types>
          <w:type w:val="bbPlcHdr"/>
        </w:types>
        <w:behaviors>
          <w:behavior w:val="content"/>
        </w:behaviors>
        <w:guid w:val="{A5D2F116-5BA8-4A69-BE98-388AEE512B9A}"/>
      </w:docPartPr>
      <w:docPartBody>
        <w:p w:rsidR="00A6460F" w:rsidRDefault="005B23D4" w:rsidP="005B23D4">
          <w:pPr>
            <w:pStyle w:val="C3122A6614244FA1933798E771E0D574"/>
          </w:pPr>
          <w:r w:rsidRPr="00F254F3">
            <w:rPr>
              <w:rStyle w:val="a3"/>
              <w:rFonts w:hint="eastAsia"/>
            </w:rPr>
            <w:t>单击此处输入文字。</w:t>
          </w:r>
        </w:p>
      </w:docPartBody>
    </w:docPart>
    <w:docPart>
      <w:docPartPr>
        <w:name w:val="5309EB7CABD047D79E6A77949789ECFF"/>
        <w:category>
          <w:name w:val="常规"/>
          <w:gallery w:val="placeholder"/>
        </w:category>
        <w:types>
          <w:type w:val="bbPlcHdr"/>
        </w:types>
        <w:behaviors>
          <w:behavior w:val="content"/>
        </w:behaviors>
        <w:guid w:val="{F6C1EC9D-834B-4347-AC6D-52060B80FFDE}"/>
      </w:docPartPr>
      <w:docPartBody>
        <w:p w:rsidR="00A6460F" w:rsidRDefault="005B23D4" w:rsidP="005B23D4">
          <w:pPr>
            <w:pStyle w:val="5309EB7CABD047D79E6A77949789ECFF"/>
          </w:pPr>
          <w:r w:rsidRPr="006C405C">
            <w:rPr>
              <w:rStyle w:val="placeholder2Char"/>
              <w:rFonts w:hint="eastAsia"/>
            </w:rPr>
            <w:t>重要</w:t>
          </w:r>
          <w:r w:rsidRPr="006C405C">
            <w:rPr>
              <w:rStyle w:val="placeholder2Char"/>
            </w:rPr>
            <w:t>风险事项名称</w:t>
          </w:r>
        </w:p>
      </w:docPartBody>
    </w:docPart>
    <w:docPart>
      <w:docPartPr>
        <w:name w:val="408C5C1C07A946038B714EC40A3B10B7"/>
        <w:category>
          <w:name w:val="常规"/>
          <w:gallery w:val="placeholder"/>
        </w:category>
        <w:types>
          <w:type w:val="bbPlcHdr"/>
        </w:types>
        <w:behaviors>
          <w:behavior w:val="content"/>
        </w:behaviors>
        <w:guid w:val="{7698F11D-6F22-4581-BE93-7DF7FA1E97C5}"/>
      </w:docPartPr>
      <w:docPartBody>
        <w:p w:rsidR="00A6460F" w:rsidRDefault="005B23D4" w:rsidP="005B23D4">
          <w:pPr>
            <w:pStyle w:val="408C5C1C07A946038B714EC40A3B10B7"/>
          </w:pPr>
          <w:r w:rsidRPr="006C405C">
            <w:rPr>
              <w:rStyle w:val="placeholder2Char"/>
              <w:rFonts w:hint="eastAsia"/>
            </w:rPr>
            <w:t>简要描述</w:t>
          </w:r>
          <w:r w:rsidRPr="006C405C">
            <w:rPr>
              <w:rStyle w:val="placeholder2Char"/>
            </w:rPr>
            <w:t>重要风险事项</w:t>
          </w:r>
        </w:p>
      </w:docPartBody>
    </w:docPart>
    <w:docPart>
      <w:docPartPr>
        <w:name w:val="981C4064094948DF957F9A0D56AAAC07"/>
        <w:category>
          <w:name w:val="常规"/>
          <w:gallery w:val="placeholder"/>
        </w:category>
        <w:types>
          <w:type w:val="bbPlcHdr"/>
        </w:types>
        <w:behaviors>
          <w:behavior w:val="content"/>
        </w:behaviors>
        <w:guid w:val="{B12048D2-62FD-4E4F-83D2-620768FC5C76}"/>
      </w:docPartPr>
      <w:docPartBody>
        <w:p w:rsidR="00A6460F" w:rsidRDefault="005B23D4" w:rsidP="005B23D4">
          <w:pPr>
            <w:pStyle w:val="981C4064094948DF957F9A0D56AAAC07"/>
          </w:pPr>
          <w:r w:rsidRPr="00F254F3">
            <w:rPr>
              <w:rStyle w:val="a3"/>
              <w:rFonts w:hint="eastAsia"/>
            </w:rPr>
            <w:t>单击此处输入文字。</w:t>
          </w:r>
        </w:p>
      </w:docPartBody>
    </w:docPart>
    <w:docPart>
      <w:docPartPr>
        <w:name w:val="24772BBBA4874177B075E314782CAA2E"/>
        <w:category>
          <w:name w:val="常规"/>
          <w:gallery w:val="placeholder"/>
        </w:category>
        <w:types>
          <w:type w:val="bbPlcHdr"/>
        </w:types>
        <w:behaviors>
          <w:behavior w:val="content"/>
        </w:behaviors>
        <w:guid w:val="{F5022DD2-BE86-443C-BB68-240532E062FF}"/>
      </w:docPartPr>
      <w:docPartBody>
        <w:p w:rsidR="00A6460F" w:rsidRDefault="005B23D4" w:rsidP="005B23D4">
          <w:pPr>
            <w:pStyle w:val="24772BBBA4874177B075E314782CAA2E"/>
          </w:pPr>
          <w:r w:rsidRPr="006C405C">
            <w:rPr>
              <w:rStyle w:val="placeholder2Char"/>
              <w:rFonts w:hint="eastAsia"/>
            </w:rPr>
            <w:t>重要</w:t>
          </w:r>
          <w:r w:rsidRPr="006C405C">
            <w:rPr>
              <w:rStyle w:val="placeholder2Char"/>
            </w:rPr>
            <w:t>风险事项名称</w:t>
          </w:r>
        </w:p>
      </w:docPartBody>
    </w:docPart>
    <w:docPart>
      <w:docPartPr>
        <w:name w:val="7C6AE67159F340E393823679B697C583"/>
        <w:category>
          <w:name w:val="常规"/>
          <w:gallery w:val="placeholder"/>
        </w:category>
        <w:types>
          <w:type w:val="bbPlcHdr"/>
        </w:types>
        <w:behaviors>
          <w:behavior w:val="content"/>
        </w:behaviors>
        <w:guid w:val="{F2C5BB7D-F553-4AC4-AAB9-8367597A99FE}"/>
      </w:docPartPr>
      <w:docPartBody>
        <w:p w:rsidR="00A6460F" w:rsidRDefault="005B23D4" w:rsidP="005B23D4">
          <w:pPr>
            <w:pStyle w:val="7C6AE67159F340E393823679B697C583"/>
          </w:pPr>
          <w:r w:rsidRPr="006C405C">
            <w:rPr>
              <w:rStyle w:val="placeholder2Char"/>
              <w:rFonts w:hint="eastAsia"/>
            </w:rPr>
            <w:t>简要描述</w:t>
          </w:r>
          <w:r w:rsidRPr="006C405C">
            <w:rPr>
              <w:rStyle w:val="placeholder2Char"/>
            </w:rPr>
            <w:t>重要风险事项</w:t>
          </w:r>
        </w:p>
      </w:docPartBody>
    </w:docPart>
    <w:docPart>
      <w:docPartPr>
        <w:name w:val="DD88825F739B4D5E8AAA86A4FB8B22E7"/>
        <w:category>
          <w:name w:val="常规"/>
          <w:gallery w:val="placeholder"/>
        </w:category>
        <w:types>
          <w:type w:val="bbPlcHdr"/>
        </w:types>
        <w:behaviors>
          <w:behavior w:val="content"/>
        </w:behaviors>
        <w:guid w:val="{48C8BE7D-26E0-4872-8493-4CC5091A9D1C}"/>
      </w:docPartPr>
      <w:docPartBody>
        <w:p w:rsidR="00286B22" w:rsidRDefault="00A6460F" w:rsidP="00A6460F">
          <w:pPr>
            <w:pStyle w:val="DD88825F739B4D5E8AAA86A4FB8B22E7"/>
          </w:pPr>
          <w:r w:rsidRPr="00F254F3">
            <w:rPr>
              <w:rStyle w:val="a3"/>
              <w:rFonts w:hint="eastAsia"/>
            </w:rPr>
            <w:t>单击此处输入文字。</w:t>
          </w:r>
        </w:p>
      </w:docPartBody>
    </w:docPart>
    <w:docPart>
      <w:docPartPr>
        <w:name w:val="D5440B07DC174705A5F946B6A733B19C"/>
        <w:category>
          <w:name w:val="常规"/>
          <w:gallery w:val="placeholder"/>
        </w:category>
        <w:types>
          <w:type w:val="bbPlcHdr"/>
        </w:types>
        <w:behaviors>
          <w:behavior w:val="content"/>
        </w:behaviors>
        <w:guid w:val="{B4D93E1F-3EEA-47D5-A005-954D09A5E1FD}"/>
      </w:docPartPr>
      <w:docPartBody>
        <w:p w:rsidR="00286B22" w:rsidRDefault="00A6460F" w:rsidP="00A6460F">
          <w:pPr>
            <w:pStyle w:val="D5440B07DC174705A5F946B6A733B19C"/>
          </w:pPr>
          <w:r w:rsidRPr="00D45443">
            <w:rPr>
              <w:rStyle w:val="placeholder1Char"/>
            </w:rPr>
            <w:t>__________</w:t>
          </w:r>
        </w:p>
      </w:docPartBody>
    </w:docPart>
    <w:docPart>
      <w:docPartPr>
        <w:name w:val="FCA10E71B9BF4896AE4333F2A98CAABD"/>
        <w:category>
          <w:name w:val="常规"/>
          <w:gallery w:val="placeholder"/>
        </w:category>
        <w:types>
          <w:type w:val="bbPlcHdr"/>
        </w:types>
        <w:behaviors>
          <w:behavior w:val="content"/>
        </w:behaviors>
        <w:guid w:val="{B167F0D3-28F6-4A3D-808D-99089AE5508A}"/>
      </w:docPartPr>
      <w:docPartBody>
        <w:p w:rsidR="00286B22" w:rsidRDefault="00A6460F" w:rsidP="00A6460F">
          <w:pPr>
            <w:pStyle w:val="FCA10E71B9BF4896AE4333F2A98CAABD"/>
          </w:pPr>
          <w:r w:rsidRPr="00D45443">
            <w:rPr>
              <w:rStyle w:val="placeholder1Char"/>
            </w:rPr>
            <w:t>__________</w:t>
          </w:r>
        </w:p>
      </w:docPartBody>
    </w:docPart>
    <w:docPart>
      <w:docPartPr>
        <w:name w:val="26E20ABE1BC94872AC68BE1F26715D71"/>
        <w:category>
          <w:name w:val="常规"/>
          <w:gallery w:val="placeholder"/>
        </w:category>
        <w:types>
          <w:type w:val="bbPlcHdr"/>
        </w:types>
        <w:behaviors>
          <w:behavior w:val="content"/>
        </w:behaviors>
        <w:guid w:val="{9EC0437E-1A68-4C0F-B085-825A703A2FAE}"/>
      </w:docPartPr>
      <w:docPartBody>
        <w:p w:rsidR="00286B22" w:rsidRDefault="00A6460F" w:rsidP="00A6460F">
          <w:pPr>
            <w:pStyle w:val="26E20ABE1BC94872AC68BE1F26715D71"/>
          </w:pPr>
          <w:r w:rsidRPr="00D45443">
            <w:rPr>
              <w:rStyle w:val="placeholder1Char"/>
            </w:rPr>
            <w:t>__________</w:t>
          </w:r>
        </w:p>
      </w:docPartBody>
    </w:docPart>
    <w:docPart>
      <w:docPartPr>
        <w:name w:val="A4FDACDA0E234C178F167A96FC7C97F5"/>
        <w:category>
          <w:name w:val="常规"/>
          <w:gallery w:val="placeholder"/>
        </w:category>
        <w:types>
          <w:type w:val="bbPlcHdr"/>
        </w:types>
        <w:behaviors>
          <w:behavior w:val="content"/>
        </w:behaviors>
        <w:guid w:val="{44E02471-7B4A-4A5F-88A2-8F48E1896748}"/>
      </w:docPartPr>
      <w:docPartBody>
        <w:p w:rsidR="00A446D2" w:rsidRDefault="00A446D2" w:rsidP="00A446D2">
          <w:pPr>
            <w:pStyle w:val="A4FDACDA0E234C178F167A96FC7C97F5"/>
          </w:pPr>
          <w:r w:rsidRPr="00F254F3">
            <w:rPr>
              <w:rStyle w:val="a3"/>
              <w:rFonts w:hint="eastAsia"/>
            </w:rPr>
            <w:t>单击此处输入文字。</w:t>
          </w:r>
        </w:p>
      </w:docPartBody>
    </w:docPart>
    <w:docPart>
      <w:docPartPr>
        <w:name w:val="05A7E9C528214F3B9588975FC1CDC7B3"/>
        <w:category>
          <w:name w:val="常规"/>
          <w:gallery w:val="placeholder"/>
        </w:category>
        <w:types>
          <w:type w:val="bbPlcHdr"/>
        </w:types>
        <w:behaviors>
          <w:behavior w:val="content"/>
        </w:behaviors>
        <w:guid w:val="{1293D330-8240-483D-9A1D-812D1DC06E18}"/>
      </w:docPartPr>
      <w:docPartBody>
        <w:p w:rsidR="00A446D2" w:rsidRDefault="00A446D2" w:rsidP="00A446D2">
          <w:pPr>
            <w:pStyle w:val="05A7E9C528214F3B9588975FC1CDC7B3"/>
          </w:pPr>
          <w:r w:rsidRPr="006C405C">
            <w:rPr>
              <w:rStyle w:val="placeholder1Char"/>
            </w:rPr>
            <w:t>____________________</w:t>
          </w:r>
        </w:p>
      </w:docPartBody>
    </w:docPart>
    <w:docPart>
      <w:docPartPr>
        <w:name w:val="7BD63A243A6B4B2CAE7A8A8138AF1115"/>
        <w:category>
          <w:name w:val="常规"/>
          <w:gallery w:val="placeholder"/>
        </w:category>
        <w:types>
          <w:type w:val="bbPlcHdr"/>
        </w:types>
        <w:behaviors>
          <w:behavior w:val="content"/>
        </w:behaviors>
        <w:guid w:val="{AB508490-F732-411B-B9B7-5D4823B05BAA}"/>
      </w:docPartPr>
      <w:docPartBody>
        <w:p w:rsidR="00A446D2" w:rsidRDefault="00A446D2" w:rsidP="00A446D2">
          <w:pPr>
            <w:pStyle w:val="7BD63A243A6B4B2CAE7A8A8138AF1115"/>
          </w:pPr>
          <w:r w:rsidRPr="006C405C">
            <w:rPr>
              <w:rStyle w:val="placeholder1Char"/>
            </w:rPr>
            <w:t>____________</w:t>
          </w:r>
        </w:p>
      </w:docPartBody>
    </w:docPart>
    <w:docPart>
      <w:docPartPr>
        <w:name w:val="E192996B995648E2845DB7342967678D"/>
        <w:category>
          <w:name w:val="常规"/>
          <w:gallery w:val="placeholder"/>
        </w:category>
        <w:types>
          <w:type w:val="bbPlcHdr"/>
        </w:types>
        <w:behaviors>
          <w:behavior w:val="content"/>
        </w:behaviors>
        <w:guid w:val="{B08169C2-D404-47E3-9302-64259BF73D8A}"/>
      </w:docPartPr>
      <w:docPartBody>
        <w:p w:rsidR="00A446D2" w:rsidRDefault="00A446D2" w:rsidP="00A446D2">
          <w:pPr>
            <w:pStyle w:val="E192996B995648E2845DB7342967678D"/>
          </w:pPr>
          <w:r w:rsidRPr="00F254F3">
            <w:rPr>
              <w:rStyle w:val="a3"/>
              <w:rFonts w:hint="eastAsia"/>
            </w:rPr>
            <w:t>单击此处输入文字。</w:t>
          </w:r>
        </w:p>
      </w:docPartBody>
    </w:docPart>
    <w:docPart>
      <w:docPartPr>
        <w:name w:val="BC2D98B1863B496A80FC1B9A59EBB89D"/>
        <w:category>
          <w:name w:val="常规"/>
          <w:gallery w:val="placeholder"/>
        </w:category>
        <w:types>
          <w:type w:val="bbPlcHdr"/>
        </w:types>
        <w:behaviors>
          <w:behavior w:val="content"/>
        </w:behaviors>
        <w:guid w:val="{2A904473-1395-4E97-874A-DAA1DA51A823}"/>
      </w:docPartPr>
      <w:docPartBody>
        <w:p w:rsidR="00A446D2" w:rsidRDefault="00A446D2" w:rsidP="00A446D2">
          <w:pPr>
            <w:pStyle w:val="BC2D98B1863B496A80FC1B9A59EBB89D"/>
          </w:pPr>
          <w:r w:rsidRPr="008F432C">
            <w:rPr>
              <w:rStyle w:val="placeholder1Char"/>
            </w:rPr>
            <w:t>____________</w:t>
          </w:r>
          <w:r w:rsidRPr="008F432C">
            <w:rPr>
              <w:rStyle w:val="placeholder1Char"/>
              <w:rFonts w:hint="eastAsia"/>
            </w:rPr>
            <w:t>______</w:t>
          </w:r>
        </w:p>
      </w:docPartBody>
    </w:docPart>
    <w:docPart>
      <w:docPartPr>
        <w:name w:val="9891024C25B64C01AAED650302C81BB6"/>
        <w:category>
          <w:name w:val="常规"/>
          <w:gallery w:val="placeholder"/>
        </w:category>
        <w:types>
          <w:type w:val="bbPlcHdr"/>
        </w:types>
        <w:behaviors>
          <w:behavior w:val="content"/>
        </w:behaviors>
        <w:guid w:val="{4DAB0749-2A07-4FB3-AF3A-4429A9E3CB7B}"/>
      </w:docPartPr>
      <w:docPartBody>
        <w:p w:rsidR="00A446D2" w:rsidRDefault="00A446D2" w:rsidP="00A446D2">
          <w:pPr>
            <w:pStyle w:val="9891024C25B64C01AAED650302C81BB6"/>
          </w:pPr>
          <w:r w:rsidRPr="0043669D">
            <w:rPr>
              <w:rStyle w:val="placeholder1Char"/>
              <w:sz w:val="18"/>
              <w:szCs w:val="18"/>
            </w:rPr>
            <w:t>____________</w:t>
          </w:r>
        </w:p>
      </w:docPartBody>
    </w:docPart>
    <w:docPart>
      <w:docPartPr>
        <w:name w:val="78D06F0B49124C7EAD86C8BBC601F768"/>
        <w:category>
          <w:name w:val="常规"/>
          <w:gallery w:val="placeholder"/>
        </w:category>
        <w:types>
          <w:type w:val="bbPlcHdr"/>
        </w:types>
        <w:behaviors>
          <w:behavior w:val="content"/>
        </w:behaviors>
        <w:guid w:val="{F05C8638-F876-4187-A9C5-982120DFBA16}"/>
      </w:docPartPr>
      <w:docPartBody>
        <w:p w:rsidR="00A446D2" w:rsidRDefault="00A446D2" w:rsidP="00A446D2">
          <w:pPr>
            <w:pStyle w:val="78D06F0B49124C7EAD86C8BBC601F768"/>
          </w:pPr>
          <w:r w:rsidRPr="0043669D">
            <w:rPr>
              <w:rStyle w:val="placeholder1Char"/>
              <w:sz w:val="18"/>
              <w:szCs w:val="18"/>
            </w:rPr>
            <w:t>____________</w:t>
          </w:r>
        </w:p>
      </w:docPartBody>
    </w:docPart>
    <w:docPart>
      <w:docPartPr>
        <w:name w:val="B609179A517A46DBB71F62084CDDFC4F"/>
        <w:category>
          <w:name w:val="常规"/>
          <w:gallery w:val="placeholder"/>
        </w:category>
        <w:types>
          <w:type w:val="bbPlcHdr"/>
        </w:types>
        <w:behaviors>
          <w:behavior w:val="content"/>
        </w:behaviors>
        <w:guid w:val="{426FFB15-A20A-4D93-B728-C8E6852F98A8}"/>
      </w:docPartPr>
      <w:docPartBody>
        <w:p w:rsidR="00A446D2" w:rsidRDefault="00A446D2" w:rsidP="00A446D2">
          <w:pPr>
            <w:pStyle w:val="B609179A517A46DBB71F62084CDDFC4F"/>
          </w:pPr>
          <w:r w:rsidRPr="0043669D">
            <w:rPr>
              <w:rStyle w:val="placeholder1Char"/>
              <w:sz w:val="18"/>
              <w:szCs w:val="18"/>
            </w:rPr>
            <w:t>____________</w:t>
          </w:r>
        </w:p>
      </w:docPartBody>
    </w:docPart>
    <w:docPart>
      <w:docPartPr>
        <w:name w:val="22322BE34007497F97E457353D29B698"/>
        <w:category>
          <w:name w:val="常规"/>
          <w:gallery w:val="placeholder"/>
        </w:category>
        <w:types>
          <w:type w:val="bbPlcHdr"/>
        </w:types>
        <w:behaviors>
          <w:behavior w:val="content"/>
        </w:behaviors>
        <w:guid w:val="{D1134AB4-BA42-437C-ACAB-DE48935570A2}"/>
      </w:docPartPr>
      <w:docPartBody>
        <w:p w:rsidR="00A446D2" w:rsidRDefault="00A446D2" w:rsidP="00A446D2">
          <w:pPr>
            <w:pStyle w:val="22322BE34007497F97E457353D29B698"/>
          </w:pPr>
          <w:r w:rsidRPr="0043669D">
            <w:rPr>
              <w:rStyle w:val="placeholder1Char"/>
              <w:sz w:val="18"/>
              <w:szCs w:val="18"/>
            </w:rPr>
            <w:t>____________</w:t>
          </w:r>
        </w:p>
      </w:docPartBody>
    </w:docPart>
    <w:docPart>
      <w:docPartPr>
        <w:name w:val="49A200CB01904823B21CDE4ACD3B926F"/>
        <w:category>
          <w:name w:val="常规"/>
          <w:gallery w:val="placeholder"/>
        </w:category>
        <w:types>
          <w:type w:val="bbPlcHdr"/>
        </w:types>
        <w:behaviors>
          <w:behavior w:val="content"/>
        </w:behaviors>
        <w:guid w:val="{AB5F8F4F-A48F-4AFA-92AE-701BE7F8E776}"/>
      </w:docPartPr>
      <w:docPartBody>
        <w:p w:rsidR="00A446D2" w:rsidRDefault="00A446D2" w:rsidP="00A446D2">
          <w:pPr>
            <w:pStyle w:val="49A200CB01904823B21CDE4ACD3B926F"/>
          </w:pPr>
          <w:r w:rsidRPr="00F254F3">
            <w:rPr>
              <w:rStyle w:val="a3"/>
              <w:rFonts w:hint="eastAsia"/>
            </w:rPr>
            <w:t>单击此处输入文字。</w:t>
          </w:r>
        </w:p>
      </w:docPartBody>
    </w:docPart>
    <w:docPart>
      <w:docPartPr>
        <w:name w:val="0DC2A476A13842C9947BE58D324A8EE0"/>
        <w:category>
          <w:name w:val="常规"/>
          <w:gallery w:val="placeholder"/>
        </w:category>
        <w:types>
          <w:type w:val="bbPlcHdr"/>
        </w:types>
        <w:behaviors>
          <w:behavior w:val="content"/>
        </w:behaviors>
        <w:guid w:val="{1AB9B96D-8705-4EAD-8AF4-8C48D14D090C}"/>
      </w:docPartPr>
      <w:docPartBody>
        <w:p w:rsidR="00A446D2" w:rsidRDefault="00A446D2" w:rsidP="00A446D2">
          <w:pPr>
            <w:pStyle w:val="0DC2A476A13842C9947BE58D324A8EE0"/>
          </w:pPr>
          <w:r w:rsidRPr="008F432C">
            <w:rPr>
              <w:rStyle w:val="placeholder1Char"/>
            </w:rPr>
            <w:t>____________</w:t>
          </w:r>
          <w:r w:rsidRPr="008F432C">
            <w:rPr>
              <w:rStyle w:val="placeholder1Char"/>
              <w:rFonts w:hint="eastAsia"/>
            </w:rPr>
            <w:t>______</w:t>
          </w:r>
        </w:p>
      </w:docPartBody>
    </w:docPart>
    <w:docPart>
      <w:docPartPr>
        <w:name w:val="A75E74883A054C20B56565B360A14AB1"/>
        <w:category>
          <w:name w:val="常规"/>
          <w:gallery w:val="placeholder"/>
        </w:category>
        <w:types>
          <w:type w:val="bbPlcHdr"/>
        </w:types>
        <w:behaviors>
          <w:behavior w:val="content"/>
        </w:behaviors>
        <w:guid w:val="{9FDCEFDD-727C-49D7-98C2-7F4E31475C1F}"/>
      </w:docPartPr>
      <w:docPartBody>
        <w:p w:rsidR="00A446D2" w:rsidRDefault="00A446D2" w:rsidP="00A446D2">
          <w:pPr>
            <w:pStyle w:val="A75E74883A054C20B56565B360A14AB1"/>
          </w:pPr>
          <w:r w:rsidRPr="0043669D">
            <w:rPr>
              <w:rStyle w:val="placeholder1Char"/>
              <w:sz w:val="18"/>
              <w:szCs w:val="18"/>
            </w:rPr>
            <w:t>____________</w:t>
          </w:r>
        </w:p>
      </w:docPartBody>
    </w:docPart>
    <w:docPart>
      <w:docPartPr>
        <w:name w:val="BC1729E075FC44F7B76890DD18C0A3F0"/>
        <w:category>
          <w:name w:val="常规"/>
          <w:gallery w:val="placeholder"/>
        </w:category>
        <w:types>
          <w:type w:val="bbPlcHdr"/>
        </w:types>
        <w:behaviors>
          <w:behavior w:val="content"/>
        </w:behaviors>
        <w:guid w:val="{123142BB-D067-4CE5-A557-33BD0F627167}"/>
      </w:docPartPr>
      <w:docPartBody>
        <w:p w:rsidR="00A446D2" w:rsidRDefault="00A446D2" w:rsidP="00A446D2">
          <w:pPr>
            <w:pStyle w:val="BC1729E075FC44F7B76890DD18C0A3F0"/>
          </w:pPr>
          <w:r w:rsidRPr="0043669D">
            <w:rPr>
              <w:rStyle w:val="placeholder1Char"/>
              <w:sz w:val="18"/>
              <w:szCs w:val="18"/>
            </w:rPr>
            <w:t>____________</w:t>
          </w:r>
        </w:p>
      </w:docPartBody>
    </w:docPart>
    <w:docPart>
      <w:docPartPr>
        <w:name w:val="3986F925F6C44DE9A04BB74F94484860"/>
        <w:category>
          <w:name w:val="常规"/>
          <w:gallery w:val="placeholder"/>
        </w:category>
        <w:types>
          <w:type w:val="bbPlcHdr"/>
        </w:types>
        <w:behaviors>
          <w:behavior w:val="content"/>
        </w:behaviors>
        <w:guid w:val="{5FF49D5F-7A75-41A6-9191-95FD2FCA9B87}"/>
      </w:docPartPr>
      <w:docPartBody>
        <w:p w:rsidR="00A446D2" w:rsidRDefault="00A446D2" w:rsidP="00A446D2">
          <w:pPr>
            <w:pStyle w:val="3986F925F6C44DE9A04BB74F94484860"/>
          </w:pPr>
          <w:r w:rsidRPr="0043669D">
            <w:rPr>
              <w:rStyle w:val="placeholder1Char"/>
              <w:sz w:val="18"/>
              <w:szCs w:val="18"/>
            </w:rPr>
            <w:t>____________</w:t>
          </w:r>
        </w:p>
      </w:docPartBody>
    </w:docPart>
    <w:docPart>
      <w:docPartPr>
        <w:name w:val="40077433F5B844B4A915063728A2538E"/>
        <w:category>
          <w:name w:val="常规"/>
          <w:gallery w:val="placeholder"/>
        </w:category>
        <w:types>
          <w:type w:val="bbPlcHdr"/>
        </w:types>
        <w:behaviors>
          <w:behavior w:val="content"/>
        </w:behaviors>
        <w:guid w:val="{CCD7A796-AE57-4B75-B9AD-2924DB42857A}"/>
      </w:docPartPr>
      <w:docPartBody>
        <w:p w:rsidR="00A446D2" w:rsidRDefault="00A446D2" w:rsidP="00A446D2">
          <w:pPr>
            <w:pStyle w:val="40077433F5B844B4A915063728A2538E"/>
          </w:pPr>
          <w:r w:rsidRPr="0043669D">
            <w:rPr>
              <w:rStyle w:val="placeholder1Char"/>
              <w:sz w:val="18"/>
              <w:szCs w:val="18"/>
            </w:rPr>
            <w:t>____________</w:t>
          </w:r>
        </w:p>
      </w:docPartBody>
    </w:docPart>
    <w:docPart>
      <w:docPartPr>
        <w:name w:val="A8214360A9CB4A2FBFBEC5A85C41D005"/>
        <w:category>
          <w:name w:val="常规"/>
          <w:gallery w:val="placeholder"/>
        </w:category>
        <w:types>
          <w:type w:val="bbPlcHdr"/>
        </w:types>
        <w:behaviors>
          <w:behavior w:val="content"/>
        </w:behaviors>
        <w:guid w:val="{E48BB050-3A88-42EE-8F3F-6AFA9B678802}"/>
      </w:docPartPr>
      <w:docPartBody>
        <w:p w:rsidR="00A446D2" w:rsidRDefault="00A446D2" w:rsidP="00A446D2">
          <w:pPr>
            <w:pStyle w:val="A8214360A9CB4A2FBFBEC5A85C41D005"/>
          </w:pPr>
          <w:r w:rsidRPr="00F254F3">
            <w:rPr>
              <w:rStyle w:val="a3"/>
              <w:rFonts w:hint="eastAsia"/>
            </w:rPr>
            <w:t>单击此处输入文字。</w:t>
          </w:r>
        </w:p>
      </w:docPartBody>
    </w:docPart>
    <w:docPart>
      <w:docPartPr>
        <w:name w:val="5F5815B9F5394C9BA7C8CBAF21F99125"/>
        <w:category>
          <w:name w:val="常规"/>
          <w:gallery w:val="placeholder"/>
        </w:category>
        <w:types>
          <w:type w:val="bbPlcHdr"/>
        </w:types>
        <w:behaviors>
          <w:behavior w:val="content"/>
        </w:behaviors>
        <w:guid w:val="{CF839488-66F2-4FD6-9871-69F00D0BBF0D}"/>
      </w:docPartPr>
      <w:docPartBody>
        <w:p w:rsidR="00A446D2" w:rsidRDefault="00A446D2" w:rsidP="00A446D2">
          <w:pPr>
            <w:pStyle w:val="5F5815B9F5394C9BA7C8CBAF21F99125"/>
          </w:pPr>
          <w:r w:rsidRPr="008F432C">
            <w:rPr>
              <w:rStyle w:val="placeholder1Char"/>
            </w:rPr>
            <w:t>____________</w:t>
          </w:r>
          <w:r w:rsidRPr="008F432C">
            <w:rPr>
              <w:rStyle w:val="placeholder1Char"/>
              <w:rFonts w:hint="eastAsia"/>
            </w:rPr>
            <w:t>______</w:t>
          </w:r>
        </w:p>
      </w:docPartBody>
    </w:docPart>
    <w:docPart>
      <w:docPartPr>
        <w:name w:val="808D0A0FB98A42D886E69162CF2D2A5C"/>
        <w:category>
          <w:name w:val="常规"/>
          <w:gallery w:val="placeholder"/>
        </w:category>
        <w:types>
          <w:type w:val="bbPlcHdr"/>
        </w:types>
        <w:behaviors>
          <w:behavior w:val="content"/>
        </w:behaviors>
        <w:guid w:val="{01D526EE-787F-4F83-9605-279B47892A82}"/>
      </w:docPartPr>
      <w:docPartBody>
        <w:p w:rsidR="00A446D2" w:rsidRDefault="00A446D2" w:rsidP="00A446D2">
          <w:pPr>
            <w:pStyle w:val="808D0A0FB98A42D886E69162CF2D2A5C"/>
          </w:pPr>
          <w:r w:rsidRPr="0043669D">
            <w:rPr>
              <w:rStyle w:val="placeholder1Char"/>
              <w:sz w:val="18"/>
              <w:szCs w:val="18"/>
            </w:rPr>
            <w:t>____________</w:t>
          </w:r>
        </w:p>
      </w:docPartBody>
    </w:docPart>
    <w:docPart>
      <w:docPartPr>
        <w:name w:val="E9F83D27ECFC4384997C8B9DE4327158"/>
        <w:category>
          <w:name w:val="常规"/>
          <w:gallery w:val="placeholder"/>
        </w:category>
        <w:types>
          <w:type w:val="bbPlcHdr"/>
        </w:types>
        <w:behaviors>
          <w:behavior w:val="content"/>
        </w:behaviors>
        <w:guid w:val="{DF4F6905-6F17-4DA7-843B-38DD375EDD9C}"/>
      </w:docPartPr>
      <w:docPartBody>
        <w:p w:rsidR="00A446D2" w:rsidRDefault="00A446D2" w:rsidP="00A446D2">
          <w:pPr>
            <w:pStyle w:val="E9F83D27ECFC4384997C8B9DE4327158"/>
          </w:pPr>
          <w:r w:rsidRPr="0043669D">
            <w:rPr>
              <w:rStyle w:val="placeholder1Char"/>
              <w:sz w:val="18"/>
              <w:szCs w:val="18"/>
            </w:rPr>
            <w:t>____________</w:t>
          </w:r>
        </w:p>
      </w:docPartBody>
    </w:docPart>
    <w:docPart>
      <w:docPartPr>
        <w:name w:val="C1368ED7698D4F759FC732F41F992874"/>
        <w:category>
          <w:name w:val="常规"/>
          <w:gallery w:val="placeholder"/>
        </w:category>
        <w:types>
          <w:type w:val="bbPlcHdr"/>
        </w:types>
        <w:behaviors>
          <w:behavior w:val="content"/>
        </w:behaviors>
        <w:guid w:val="{48DF8CB8-D1A1-43F3-A9FB-B74DDAEC2BA0}"/>
      </w:docPartPr>
      <w:docPartBody>
        <w:p w:rsidR="00A446D2" w:rsidRDefault="00A446D2" w:rsidP="00A446D2">
          <w:pPr>
            <w:pStyle w:val="C1368ED7698D4F759FC732F41F992874"/>
          </w:pPr>
          <w:r w:rsidRPr="0043669D">
            <w:rPr>
              <w:rStyle w:val="placeholder1Char"/>
              <w:sz w:val="18"/>
              <w:szCs w:val="18"/>
            </w:rPr>
            <w:t>____________</w:t>
          </w:r>
        </w:p>
      </w:docPartBody>
    </w:docPart>
    <w:docPart>
      <w:docPartPr>
        <w:name w:val="B2FE11BF66104AF4AE0B2F55B38B2C3D"/>
        <w:category>
          <w:name w:val="常规"/>
          <w:gallery w:val="placeholder"/>
        </w:category>
        <w:types>
          <w:type w:val="bbPlcHdr"/>
        </w:types>
        <w:behaviors>
          <w:behavior w:val="content"/>
        </w:behaviors>
        <w:guid w:val="{87B806BC-B176-470D-A461-60BCF413229F}"/>
      </w:docPartPr>
      <w:docPartBody>
        <w:p w:rsidR="00A446D2" w:rsidRDefault="00A446D2" w:rsidP="00A446D2">
          <w:pPr>
            <w:pStyle w:val="B2FE11BF66104AF4AE0B2F55B38B2C3D"/>
          </w:pPr>
          <w:r w:rsidRPr="0043669D">
            <w:rPr>
              <w:rStyle w:val="placeholder1Char"/>
              <w:sz w:val="18"/>
              <w:szCs w:val="18"/>
            </w:rPr>
            <w:t>____________</w:t>
          </w:r>
        </w:p>
      </w:docPartBody>
    </w:docPart>
    <w:docPart>
      <w:docPartPr>
        <w:name w:val="37EA185F5F4847DD82A383E931FF724F"/>
        <w:category>
          <w:name w:val="常规"/>
          <w:gallery w:val="placeholder"/>
        </w:category>
        <w:types>
          <w:type w:val="bbPlcHdr"/>
        </w:types>
        <w:behaviors>
          <w:behavior w:val="content"/>
        </w:behaviors>
        <w:guid w:val="{6667C76C-2B05-4669-96AA-50854D8AE9D7}"/>
      </w:docPartPr>
      <w:docPartBody>
        <w:p w:rsidR="00A446D2" w:rsidRDefault="00A446D2" w:rsidP="00A446D2">
          <w:pPr>
            <w:pStyle w:val="37EA185F5F4847DD82A383E931FF724F"/>
          </w:pPr>
          <w:r w:rsidRPr="00F254F3">
            <w:rPr>
              <w:rStyle w:val="a3"/>
              <w:rFonts w:hint="eastAsia"/>
            </w:rPr>
            <w:t>单击此处输入文字。</w:t>
          </w:r>
        </w:p>
      </w:docPartBody>
    </w:docPart>
    <w:docPart>
      <w:docPartPr>
        <w:name w:val="1AAE40EB447A4865A66D245FAD2ED3A4"/>
        <w:category>
          <w:name w:val="常规"/>
          <w:gallery w:val="placeholder"/>
        </w:category>
        <w:types>
          <w:type w:val="bbPlcHdr"/>
        </w:types>
        <w:behaviors>
          <w:behavior w:val="content"/>
        </w:behaviors>
        <w:guid w:val="{5462B900-F2AA-4CB0-A728-D2B8C13D7D76}"/>
      </w:docPartPr>
      <w:docPartBody>
        <w:p w:rsidR="00A446D2" w:rsidRDefault="00A446D2" w:rsidP="00A446D2">
          <w:pPr>
            <w:pStyle w:val="1AAE40EB447A4865A66D245FAD2ED3A4"/>
          </w:pPr>
          <w:r w:rsidRPr="008F432C">
            <w:rPr>
              <w:rStyle w:val="placeholder1Char"/>
            </w:rPr>
            <w:t>____________</w:t>
          </w:r>
          <w:r w:rsidRPr="008F432C">
            <w:rPr>
              <w:rStyle w:val="placeholder1Char"/>
              <w:rFonts w:hint="eastAsia"/>
            </w:rPr>
            <w:t>______</w:t>
          </w:r>
        </w:p>
      </w:docPartBody>
    </w:docPart>
    <w:docPart>
      <w:docPartPr>
        <w:name w:val="6AFE4C2058CC4977B0845E549F8CFE61"/>
        <w:category>
          <w:name w:val="常规"/>
          <w:gallery w:val="placeholder"/>
        </w:category>
        <w:types>
          <w:type w:val="bbPlcHdr"/>
        </w:types>
        <w:behaviors>
          <w:behavior w:val="content"/>
        </w:behaviors>
        <w:guid w:val="{D42B2AAB-0020-49F7-BC1B-32A23B7AD562}"/>
      </w:docPartPr>
      <w:docPartBody>
        <w:p w:rsidR="00A446D2" w:rsidRDefault="00A446D2" w:rsidP="00A446D2">
          <w:pPr>
            <w:pStyle w:val="6AFE4C2058CC4977B0845E549F8CFE61"/>
          </w:pPr>
          <w:r w:rsidRPr="0043669D">
            <w:rPr>
              <w:rStyle w:val="placeholder1Char"/>
              <w:sz w:val="18"/>
              <w:szCs w:val="18"/>
            </w:rPr>
            <w:t>____________</w:t>
          </w:r>
        </w:p>
      </w:docPartBody>
    </w:docPart>
    <w:docPart>
      <w:docPartPr>
        <w:name w:val="56E57780868D4E96BC59FD973E488BBE"/>
        <w:category>
          <w:name w:val="常规"/>
          <w:gallery w:val="placeholder"/>
        </w:category>
        <w:types>
          <w:type w:val="bbPlcHdr"/>
        </w:types>
        <w:behaviors>
          <w:behavior w:val="content"/>
        </w:behaviors>
        <w:guid w:val="{5DA47C5C-CE77-4606-A312-020B9E1D750F}"/>
      </w:docPartPr>
      <w:docPartBody>
        <w:p w:rsidR="00A446D2" w:rsidRDefault="00A446D2" w:rsidP="00A446D2">
          <w:pPr>
            <w:pStyle w:val="56E57780868D4E96BC59FD973E488BBE"/>
          </w:pPr>
          <w:r w:rsidRPr="0043669D">
            <w:rPr>
              <w:rStyle w:val="placeholder1Char"/>
              <w:sz w:val="18"/>
              <w:szCs w:val="18"/>
            </w:rPr>
            <w:t>____________</w:t>
          </w:r>
        </w:p>
      </w:docPartBody>
    </w:docPart>
    <w:docPart>
      <w:docPartPr>
        <w:name w:val="BD5FC575D6554B099832C92F57A2FADA"/>
        <w:category>
          <w:name w:val="常规"/>
          <w:gallery w:val="placeholder"/>
        </w:category>
        <w:types>
          <w:type w:val="bbPlcHdr"/>
        </w:types>
        <w:behaviors>
          <w:behavior w:val="content"/>
        </w:behaviors>
        <w:guid w:val="{B5D12151-C3B5-486D-956D-C0527AF2ECDF}"/>
      </w:docPartPr>
      <w:docPartBody>
        <w:p w:rsidR="00A446D2" w:rsidRDefault="00A446D2" w:rsidP="00A446D2">
          <w:pPr>
            <w:pStyle w:val="BD5FC575D6554B099832C92F57A2FADA"/>
          </w:pPr>
          <w:r w:rsidRPr="0043669D">
            <w:rPr>
              <w:rStyle w:val="placeholder1Char"/>
              <w:sz w:val="18"/>
              <w:szCs w:val="18"/>
            </w:rPr>
            <w:t>____________</w:t>
          </w:r>
        </w:p>
      </w:docPartBody>
    </w:docPart>
    <w:docPart>
      <w:docPartPr>
        <w:name w:val="376BC3284F5D4DEAAA7516C7653D72FB"/>
        <w:category>
          <w:name w:val="常规"/>
          <w:gallery w:val="placeholder"/>
        </w:category>
        <w:types>
          <w:type w:val="bbPlcHdr"/>
        </w:types>
        <w:behaviors>
          <w:behavior w:val="content"/>
        </w:behaviors>
        <w:guid w:val="{9EB9A0CE-1C1F-421A-B05B-1B721CA7A726}"/>
      </w:docPartPr>
      <w:docPartBody>
        <w:p w:rsidR="00A446D2" w:rsidRDefault="00A446D2" w:rsidP="00A446D2">
          <w:pPr>
            <w:pStyle w:val="376BC3284F5D4DEAAA7516C7653D72FB"/>
          </w:pPr>
          <w:r w:rsidRPr="0043669D">
            <w:rPr>
              <w:rStyle w:val="placeholder1Char"/>
              <w:sz w:val="18"/>
              <w:szCs w:val="18"/>
            </w:rPr>
            <w:t>____________</w:t>
          </w:r>
        </w:p>
      </w:docPartBody>
    </w:docPart>
    <w:docPart>
      <w:docPartPr>
        <w:name w:val="B6CD240F8FA24470A646AB2830CDC1D4"/>
        <w:category>
          <w:name w:val="常规"/>
          <w:gallery w:val="placeholder"/>
        </w:category>
        <w:types>
          <w:type w:val="bbPlcHdr"/>
        </w:types>
        <w:behaviors>
          <w:behavior w:val="content"/>
        </w:behaviors>
        <w:guid w:val="{083C5334-BA4D-4174-9EB4-620E9E0338FF}"/>
      </w:docPartPr>
      <w:docPartBody>
        <w:p w:rsidR="00A446D2" w:rsidRDefault="00A446D2" w:rsidP="00A446D2">
          <w:pPr>
            <w:pStyle w:val="B6CD240F8FA24470A646AB2830CDC1D4"/>
          </w:pPr>
          <w:r w:rsidRPr="00F254F3">
            <w:rPr>
              <w:rStyle w:val="a3"/>
              <w:rFonts w:hint="eastAsia"/>
            </w:rPr>
            <w:t>单击此处输入文字。</w:t>
          </w:r>
        </w:p>
      </w:docPartBody>
    </w:docPart>
    <w:docPart>
      <w:docPartPr>
        <w:name w:val="83A76DD7B3FA46B99080C11DB3E19624"/>
        <w:category>
          <w:name w:val="常规"/>
          <w:gallery w:val="placeholder"/>
        </w:category>
        <w:types>
          <w:type w:val="bbPlcHdr"/>
        </w:types>
        <w:behaviors>
          <w:behavior w:val="content"/>
        </w:behaviors>
        <w:guid w:val="{64DC388A-9E84-41F6-8C89-56EBD9E31B7D}"/>
      </w:docPartPr>
      <w:docPartBody>
        <w:p w:rsidR="00A446D2" w:rsidRDefault="00A446D2" w:rsidP="00A446D2">
          <w:pPr>
            <w:pStyle w:val="83A76DD7B3FA46B99080C11DB3E19624"/>
          </w:pPr>
          <w:r w:rsidRPr="008F432C">
            <w:rPr>
              <w:rStyle w:val="placeholder1Char"/>
            </w:rPr>
            <w:t>____________</w:t>
          </w:r>
          <w:r w:rsidRPr="008F432C">
            <w:rPr>
              <w:rStyle w:val="placeholder1Char"/>
              <w:rFonts w:hint="eastAsia"/>
            </w:rPr>
            <w:t>______</w:t>
          </w:r>
        </w:p>
      </w:docPartBody>
    </w:docPart>
    <w:docPart>
      <w:docPartPr>
        <w:name w:val="F3C80BB1806E49DAB2B2274806852D7A"/>
        <w:category>
          <w:name w:val="常规"/>
          <w:gallery w:val="placeholder"/>
        </w:category>
        <w:types>
          <w:type w:val="bbPlcHdr"/>
        </w:types>
        <w:behaviors>
          <w:behavior w:val="content"/>
        </w:behaviors>
        <w:guid w:val="{4A5BDAD2-79D7-4A0F-895D-C66CB3245B44}"/>
      </w:docPartPr>
      <w:docPartBody>
        <w:p w:rsidR="00A446D2" w:rsidRDefault="00A446D2" w:rsidP="00A446D2">
          <w:pPr>
            <w:pStyle w:val="F3C80BB1806E49DAB2B2274806852D7A"/>
          </w:pPr>
          <w:r w:rsidRPr="0043669D">
            <w:rPr>
              <w:rStyle w:val="placeholder1Char"/>
              <w:sz w:val="18"/>
              <w:szCs w:val="18"/>
            </w:rPr>
            <w:t>____________</w:t>
          </w:r>
        </w:p>
      </w:docPartBody>
    </w:docPart>
    <w:docPart>
      <w:docPartPr>
        <w:name w:val="46F1C47680A1485493F9EDFAA7C02E23"/>
        <w:category>
          <w:name w:val="常规"/>
          <w:gallery w:val="placeholder"/>
        </w:category>
        <w:types>
          <w:type w:val="bbPlcHdr"/>
        </w:types>
        <w:behaviors>
          <w:behavior w:val="content"/>
        </w:behaviors>
        <w:guid w:val="{C7A17110-1AEB-4A1C-814F-35E690983AFD}"/>
      </w:docPartPr>
      <w:docPartBody>
        <w:p w:rsidR="00A446D2" w:rsidRDefault="00A446D2" w:rsidP="00A446D2">
          <w:pPr>
            <w:pStyle w:val="46F1C47680A1485493F9EDFAA7C02E23"/>
          </w:pPr>
          <w:r w:rsidRPr="0043669D">
            <w:rPr>
              <w:rStyle w:val="placeholder1Char"/>
              <w:sz w:val="18"/>
              <w:szCs w:val="18"/>
            </w:rPr>
            <w:t>____________</w:t>
          </w:r>
        </w:p>
      </w:docPartBody>
    </w:docPart>
    <w:docPart>
      <w:docPartPr>
        <w:name w:val="798ED12DC6584A7995F6D3FF9714F450"/>
        <w:category>
          <w:name w:val="常规"/>
          <w:gallery w:val="placeholder"/>
        </w:category>
        <w:types>
          <w:type w:val="bbPlcHdr"/>
        </w:types>
        <w:behaviors>
          <w:behavior w:val="content"/>
        </w:behaviors>
        <w:guid w:val="{6CD8205D-03D1-400A-89AA-D68CA72AF209}"/>
      </w:docPartPr>
      <w:docPartBody>
        <w:p w:rsidR="00A446D2" w:rsidRDefault="00A446D2" w:rsidP="00A446D2">
          <w:pPr>
            <w:pStyle w:val="798ED12DC6584A7995F6D3FF9714F450"/>
          </w:pPr>
          <w:r w:rsidRPr="0043669D">
            <w:rPr>
              <w:rStyle w:val="placeholder1Char"/>
              <w:sz w:val="18"/>
              <w:szCs w:val="18"/>
            </w:rPr>
            <w:t>____________</w:t>
          </w:r>
        </w:p>
      </w:docPartBody>
    </w:docPart>
    <w:docPart>
      <w:docPartPr>
        <w:name w:val="51C2D953F18F4C8A92DF9D9C1D471109"/>
        <w:category>
          <w:name w:val="常规"/>
          <w:gallery w:val="placeholder"/>
        </w:category>
        <w:types>
          <w:type w:val="bbPlcHdr"/>
        </w:types>
        <w:behaviors>
          <w:behavior w:val="content"/>
        </w:behaviors>
        <w:guid w:val="{1D35DF27-F357-47BF-9C8A-AC70E27501A2}"/>
      </w:docPartPr>
      <w:docPartBody>
        <w:p w:rsidR="00A446D2" w:rsidRDefault="00A446D2" w:rsidP="00A446D2">
          <w:pPr>
            <w:pStyle w:val="51C2D953F18F4C8A92DF9D9C1D471109"/>
          </w:pPr>
          <w:r w:rsidRPr="0043669D">
            <w:rPr>
              <w:rStyle w:val="placeholder1Char"/>
              <w:sz w:val="18"/>
              <w:szCs w:val="18"/>
            </w:rPr>
            <w:t>____________</w:t>
          </w:r>
        </w:p>
      </w:docPartBody>
    </w:docPart>
    <w:docPart>
      <w:docPartPr>
        <w:name w:val="DFAAEE85ED6D47E8B808C654E52815F4"/>
        <w:category>
          <w:name w:val="常规"/>
          <w:gallery w:val="placeholder"/>
        </w:category>
        <w:types>
          <w:type w:val="bbPlcHdr"/>
        </w:types>
        <w:behaviors>
          <w:behavior w:val="content"/>
        </w:behaviors>
        <w:guid w:val="{2DC953B4-88A4-4F11-A396-10527A07E9B0}"/>
      </w:docPartPr>
      <w:docPartBody>
        <w:p w:rsidR="00D04A0F" w:rsidRDefault="00D04A0F" w:rsidP="00D04A0F">
          <w:pPr>
            <w:pStyle w:val="DFAAEE85ED6D47E8B808C654E52815F4"/>
          </w:pPr>
          <w:r w:rsidRPr="00F254F3">
            <w:rPr>
              <w:rStyle w:val="a3"/>
              <w:rFonts w:hint="eastAsia"/>
            </w:rPr>
            <w:t>单击此处输入文字。</w:t>
          </w:r>
        </w:p>
      </w:docPartBody>
    </w:docPart>
    <w:docPart>
      <w:docPartPr>
        <w:name w:val="6C56EDC429DA408E99A1C1AD1D4A3605"/>
        <w:category>
          <w:name w:val="常规"/>
          <w:gallery w:val="placeholder"/>
        </w:category>
        <w:types>
          <w:type w:val="bbPlcHdr"/>
        </w:types>
        <w:behaviors>
          <w:behavior w:val="content"/>
        </w:behaviors>
        <w:guid w:val="{D7CB9F77-5A1E-4A62-959C-2FEF610734C2}"/>
      </w:docPartPr>
      <w:docPartBody>
        <w:p w:rsidR="00D04A0F" w:rsidRDefault="00D04A0F" w:rsidP="00D04A0F">
          <w:pPr>
            <w:pStyle w:val="6C56EDC429DA408E99A1C1AD1D4A3605"/>
          </w:pPr>
          <w:r w:rsidRPr="008F432C">
            <w:rPr>
              <w:rStyle w:val="placeholder1Char"/>
              <w:rFonts w:hint="eastAsia"/>
            </w:rPr>
            <w:t>_</w:t>
          </w:r>
          <w:r w:rsidRPr="008F432C">
            <w:rPr>
              <w:rStyle w:val="placeholder1Char"/>
            </w:rPr>
            <w:t>_</w:t>
          </w:r>
        </w:p>
      </w:docPartBody>
    </w:docPart>
    <w:docPart>
      <w:docPartPr>
        <w:name w:val="B3022EA90F4E4180A63781958BFF3CFF"/>
        <w:category>
          <w:name w:val="常规"/>
          <w:gallery w:val="placeholder"/>
        </w:category>
        <w:types>
          <w:type w:val="bbPlcHdr"/>
        </w:types>
        <w:behaviors>
          <w:behavior w:val="content"/>
        </w:behaviors>
        <w:guid w:val="{BE5C7ADD-8B06-4E85-847E-34BD96DE1E93}"/>
      </w:docPartPr>
      <w:docPartBody>
        <w:p w:rsidR="00D04A0F" w:rsidRDefault="00D04A0F" w:rsidP="00D04A0F">
          <w:pPr>
            <w:pStyle w:val="B3022EA90F4E4180A63781958BFF3CFF"/>
          </w:pPr>
          <w:r w:rsidRPr="008F432C">
            <w:rPr>
              <w:rStyle w:val="placeholder1Char"/>
            </w:rPr>
            <w:t>______________</w:t>
          </w:r>
          <w:r w:rsidRPr="008F432C">
            <w:rPr>
              <w:rStyle w:val="placeholder1Char"/>
              <w:rFonts w:hint="eastAsia"/>
            </w:rPr>
            <w:t>___</w:t>
          </w:r>
        </w:p>
      </w:docPartBody>
    </w:docPart>
    <w:docPart>
      <w:docPartPr>
        <w:name w:val="B6ED6BBE825B4C4FA2039CAD9F0C5C23"/>
        <w:category>
          <w:name w:val="常规"/>
          <w:gallery w:val="placeholder"/>
        </w:category>
        <w:types>
          <w:type w:val="bbPlcHdr"/>
        </w:types>
        <w:behaviors>
          <w:behavior w:val="content"/>
        </w:behaviors>
        <w:guid w:val="{E5625E29-CBA4-4BF4-A730-920540C0BE97}"/>
      </w:docPartPr>
      <w:docPartBody>
        <w:p w:rsidR="00D04A0F" w:rsidRDefault="00D04A0F" w:rsidP="00D04A0F">
          <w:pPr>
            <w:pStyle w:val="B6ED6BBE825B4C4FA2039CAD9F0C5C23"/>
          </w:pPr>
          <w:r w:rsidRPr="009E5B73">
            <w:rPr>
              <w:rStyle w:val="placeholder1Char"/>
            </w:rPr>
            <w:t>____________</w:t>
          </w:r>
        </w:p>
      </w:docPartBody>
    </w:docPart>
    <w:docPart>
      <w:docPartPr>
        <w:name w:val="065CB059CB4849B89AA881E3631ED67F"/>
        <w:category>
          <w:name w:val="常规"/>
          <w:gallery w:val="placeholder"/>
        </w:category>
        <w:types>
          <w:type w:val="bbPlcHdr"/>
        </w:types>
        <w:behaviors>
          <w:behavior w:val="content"/>
        </w:behaviors>
        <w:guid w:val="{DBC57E04-8390-4B05-A407-CE1809A5BB15}"/>
      </w:docPartPr>
      <w:docPartBody>
        <w:p w:rsidR="00D04A0F" w:rsidRDefault="00D04A0F" w:rsidP="00D04A0F">
          <w:pPr>
            <w:pStyle w:val="065CB059CB4849B89AA881E3631ED67F"/>
          </w:pPr>
          <w:r w:rsidRPr="009E5B73">
            <w:rPr>
              <w:rStyle w:val="placeholder1Char"/>
            </w:rPr>
            <w:t>____________</w:t>
          </w:r>
        </w:p>
      </w:docPartBody>
    </w:docPart>
    <w:docPart>
      <w:docPartPr>
        <w:name w:val="4368B18BEC5646C6B7852E5EFA8DBE58"/>
        <w:category>
          <w:name w:val="常规"/>
          <w:gallery w:val="placeholder"/>
        </w:category>
        <w:types>
          <w:type w:val="bbPlcHdr"/>
        </w:types>
        <w:behaviors>
          <w:behavior w:val="content"/>
        </w:behaviors>
        <w:guid w:val="{2FDD3406-ADEA-4855-BA9F-BCE0AAFEF0CB}"/>
      </w:docPartPr>
      <w:docPartBody>
        <w:p w:rsidR="00D04A0F" w:rsidRDefault="00D04A0F" w:rsidP="00D04A0F">
          <w:pPr>
            <w:pStyle w:val="4368B18BEC5646C6B7852E5EFA8DBE58"/>
          </w:pPr>
          <w:r w:rsidRPr="008F432C">
            <w:rPr>
              <w:rStyle w:val="placeholder1Char"/>
              <w:rFonts w:hint="eastAsia"/>
            </w:rPr>
            <w:t>选择</w:t>
          </w:r>
        </w:p>
      </w:docPartBody>
    </w:docPart>
    <w:docPart>
      <w:docPartPr>
        <w:name w:val="673E75C1DBA04206A8D337E3CA71ACFA"/>
        <w:category>
          <w:name w:val="常规"/>
          <w:gallery w:val="placeholder"/>
        </w:category>
        <w:types>
          <w:type w:val="bbPlcHdr"/>
        </w:types>
        <w:behaviors>
          <w:behavior w:val="content"/>
        </w:behaviors>
        <w:guid w:val="{2C8EB475-29F0-440F-A9CB-5F21CDE29C41}"/>
      </w:docPartPr>
      <w:docPartBody>
        <w:p w:rsidR="00D04A0F" w:rsidRDefault="00D04A0F" w:rsidP="00D04A0F">
          <w:pPr>
            <w:pStyle w:val="673E75C1DBA04206A8D337E3CA71ACFA"/>
          </w:pPr>
          <w:r w:rsidRPr="00F254F3">
            <w:rPr>
              <w:rStyle w:val="a3"/>
              <w:rFonts w:hint="eastAsia"/>
            </w:rPr>
            <w:t>单击此处输入文字。</w:t>
          </w:r>
        </w:p>
      </w:docPartBody>
    </w:docPart>
    <w:docPart>
      <w:docPartPr>
        <w:name w:val="F4118C1B6D994DDAA936391F9C8FB6C9"/>
        <w:category>
          <w:name w:val="常规"/>
          <w:gallery w:val="placeholder"/>
        </w:category>
        <w:types>
          <w:type w:val="bbPlcHdr"/>
        </w:types>
        <w:behaviors>
          <w:behavior w:val="content"/>
        </w:behaviors>
        <w:guid w:val="{F75016AA-370C-4183-A5C6-A7D9EDB71AD3}"/>
      </w:docPartPr>
      <w:docPartBody>
        <w:p w:rsidR="00D04A0F" w:rsidRDefault="00D04A0F" w:rsidP="00D04A0F">
          <w:pPr>
            <w:pStyle w:val="F4118C1B6D994DDAA936391F9C8FB6C9"/>
          </w:pPr>
          <w:r w:rsidRPr="008F432C">
            <w:rPr>
              <w:rStyle w:val="placeholder1Char"/>
              <w:rFonts w:hint="eastAsia"/>
            </w:rPr>
            <w:t>_</w:t>
          </w:r>
          <w:r w:rsidRPr="008F432C">
            <w:rPr>
              <w:rStyle w:val="placeholder1Char"/>
            </w:rPr>
            <w:t>_</w:t>
          </w:r>
        </w:p>
      </w:docPartBody>
    </w:docPart>
    <w:docPart>
      <w:docPartPr>
        <w:name w:val="090564F634A8430C828C2EB7F0234EF4"/>
        <w:category>
          <w:name w:val="常规"/>
          <w:gallery w:val="placeholder"/>
        </w:category>
        <w:types>
          <w:type w:val="bbPlcHdr"/>
        </w:types>
        <w:behaviors>
          <w:behavior w:val="content"/>
        </w:behaviors>
        <w:guid w:val="{B32BA403-9DD5-4919-89B7-F8A5FCA729A2}"/>
      </w:docPartPr>
      <w:docPartBody>
        <w:p w:rsidR="00D04A0F" w:rsidRDefault="00D04A0F" w:rsidP="00D04A0F">
          <w:pPr>
            <w:pStyle w:val="090564F634A8430C828C2EB7F0234EF4"/>
          </w:pPr>
          <w:r w:rsidRPr="008F432C">
            <w:rPr>
              <w:rStyle w:val="placeholder1Char"/>
            </w:rPr>
            <w:t>______________</w:t>
          </w:r>
          <w:r w:rsidRPr="008F432C">
            <w:rPr>
              <w:rStyle w:val="placeholder1Char"/>
              <w:rFonts w:hint="eastAsia"/>
            </w:rPr>
            <w:t>___</w:t>
          </w:r>
        </w:p>
      </w:docPartBody>
    </w:docPart>
    <w:docPart>
      <w:docPartPr>
        <w:name w:val="E94E8FA9A5F04C6FA10FC1343E445BD4"/>
        <w:category>
          <w:name w:val="常规"/>
          <w:gallery w:val="placeholder"/>
        </w:category>
        <w:types>
          <w:type w:val="bbPlcHdr"/>
        </w:types>
        <w:behaviors>
          <w:behavior w:val="content"/>
        </w:behaviors>
        <w:guid w:val="{ACEC3FAD-B9C5-4415-895D-9ED8EC7B8F60}"/>
      </w:docPartPr>
      <w:docPartBody>
        <w:p w:rsidR="00D04A0F" w:rsidRDefault="00D04A0F" w:rsidP="00D04A0F">
          <w:pPr>
            <w:pStyle w:val="E94E8FA9A5F04C6FA10FC1343E445BD4"/>
          </w:pPr>
          <w:r w:rsidRPr="009E5B73">
            <w:rPr>
              <w:rStyle w:val="placeholder1Char"/>
            </w:rPr>
            <w:t>____________</w:t>
          </w:r>
        </w:p>
      </w:docPartBody>
    </w:docPart>
    <w:docPart>
      <w:docPartPr>
        <w:name w:val="ECA0C01F8F95421BB308356CA8BD0BF0"/>
        <w:category>
          <w:name w:val="常规"/>
          <w:gallery w:val="placeholder"/>
        </w:category>
        <w:types>
          <w:type w:val="bbPlcHdr"/>
        </w:types>
        <w:behaviors>
          <w:behavior w:val="content"/>
        </w:behaviors>
        <w:guid w:val="{1DEC3BB0-EA9B-4D32-AA7C-A2C309E2F481}"/>
      </w:docPartPr>
      <w:docPartBody>
        <w:p w:rsidR="00D04A0F" w:rsidRDefault="00D04A0F" w:rsidP="00D04A0F">
          <w:pPr>
            <w:pStyle w:val="ECA0C01F8F95421BB308356CA8BD0BF0"/>
          </w:pPr>
          <w:r w:rsidRPr="009E5B73">
            <w:rPr>
              <w:rStyle w:val="placeholder1Char"/>
            </w:rPr>
            <w:t>____________</w:t>
          </w:r>
        </w:p>
      </w:docPartBody>
    </w:docPart>
    <w:docPart>
      <w:docPartPr>
        <w:name w:val="9B85386EA32B47948E4040802D40395E"/>
        <w:category>
          <w:name w:val="常规"/>
          <w:gallery w:val="placeholder"/>
        </w:category>
        <w:types>
          <w:type w:val="bbPlcHdr"/>
        </w:types>
        <w:behaviors>
          <w:behavior w:val="content"/>
        </w:behaviors>
        <w:guid w:val="{B55947C4-E7D8-413E-BD66-724D1D5679DF}"/>
      </w:docPartPr>
      <w:docPartBody>
        <w:p w:rsidR="00D04A0F" w:rsidRDefault="00D04A0F" w:rsidP="00D04A0F">
          <w:pPr>
            <w:pStyle w:val="9B85386EA32B47948E4040802D40395E"/>
          </w:pPr>
          <w:r w:rsidRPr="008F432C">
            <w:rPr>
              <w:rStyle w:val="placeholder1Char"/>
              <w:rFonts w:hint="eastAsia"/>
            </w:rPr>
            <w:t>选择</w:t>
          </w:r>
        </w:p>
      </w:docPartBody>
    </w:docPart>
    <w:docPart>
      <w:docPartPr>
        <w:name w:val="15365601464C43ACA816095C5F99742B"/>
        <w:category>
          <w:name w:val="常规"/>
          <w:gallery w:val="placeholder"/>
        </w:category>
        <w:types>
          <w:type w:val="bbPlcHdr"/>
        </w:types>
        <w:behaviors>
          <w:behavior w:val="content"/>
        </w:behaviors>
        <w:guid w:val="{3D177BFC-1B0F-465F-A094-A7423376D2A3}"/>
      </w:docPartPr>
      <w:docPartBody>
        <w:p w:rsidR="00D04A0F" w:rsidRDefault="00D04A0F" w:rsidP="00D04A0F">
          <w:pPr>
            <w:pStyle w:val="15365601464C43ACA816095C5F99742B"/>
          </w:pPr>
          <w:r w:rsidRPr="00F254F3">
            <w:rPr>
              <w:rStyle w:val="a3"/>
              <w:rFonts w:hint="eastAsia"/>
            </w:rPr>
            <w:t>单击此处输入文字。</w:t>
          </w:r>
        </w:p>
      </w:docPartBody>
    </w:docPart>
    <w:docPart>
      <w:docPartPr>
        <w:name w:val="FF69AD20A060476E8BC3AB7D90489F5A"/>
        <w:category>
          <w:name w:val="常规"/>
          <w:gallery w:val="placeholder"/>
        </w:category>
        <w:types>
          <w:type w:val="bbPlcHdr"/>
        </w:types>
        <w:behaviors>
          <w:behavior w:val="content"/>
        </w:behaviors>
        <w:guid w:val="{1E790583-5213-4B26-9A47-C5A003E3D058}"/>
      </w:docPartPr>
      <w:docPartBody>
        <w:p w:rsidR="00D04A0F" w:rsidRDefault="00D04A0F" w:rsidP="00D04A0F">
          <w:pPr>
            <w:pStyle w:val="FF69AD20A060476E8BC3AB7D90489F5A"/>
          </w:pPr>
          <w:r w:rsidRPr="008F432C">
            <w:rPr>
              <w:rStyle w:val="placeholder1Char"/>
              <w:rFonts w:hint="eastAsia"/>
            </w:rPr>
            <w:t>_</w:t>
          </w:r>
          <w:r w:rsidRPr="008F432C">
            <w:rPr>
              <w:rStyle w:val="placeholder1Char"/>
            </w:rPr>
            <w:t>_</w:t>
          </w:r>
        </w:p>
      </w:docPartBody>
    </w:docPart>
    <w:docPart>
      <w:docPartPr>
        <w:name w:val="D6569C7CAFE4435C98B69094BD701B60"/>
        <w:category>
          <w:name w:val="常规"/>
          <w:gallery w:val="placeholder"/>
        </w:category>
        <w:types>
          <w:type w:val="bbPlcHdr"/>
        </w:types>
        <w:behaviors>
          <w:behavior w:val="content"/>
        </w:behaviors>
        <w:guid w:val="{7F8F53F0-2A12-4AEB-98EE-C38F03C4A3C3}"/>
      </w:docPartPr>
      <w:docPartBody>
        <w:p w:rsidR="00D04A0F" w:rsidRDefault="00D04A0F" w:rsidP="00D04A0F">
          <w:pPr>
            <w:pStyle w:val="D6569C7CAFE4435C98B69094BD701B60"/>
          </w:pPr>
          <w:r w:rsidRPr="008F432C">
            <w:rPr>
              <w:rStyle w:val="placeholder1Char"/>
            </w:rPr>
            <w:t>______________</w:t>
          </w:r>
          <w:r w:rsidRPr="008F432C">
            <w:rPr>
              <w:rStyle w:val="placeholder1Char"/>
              <w:rFonts w:hint="eastAsia"/>
            </w:rPr>
            <w:t>___</w:t>
          </w:r>
        </w:p>
      </w:docPartBody>
    </w:docPart>
    <w:docPart>
      <w:docPartPr>
        <w:name w:val="A249B7D06D39466CBA085CDB0A732151"/>
        <w:category>
          <w:name w:val="常规"/>
          <w:gallery w:val="placeholder"/>
        </w:category>
        <w:types>
          <w:type w:val="bbPlcHdr"/>
        </w:types>
        <w:behaviors>
          <w:behavior w:val="content"/>
        </w:behaviors>
        <w:guid w:val="{C89D932F-EE3D-4DB2-8A05-AC44926E3B6D}"/>
      </w:docPartPr>
      <w:docPartBody>
        <w:p w:rsidR="00D04A0F" w:rsidRDefault="00D04A0F" w:rsidP="00D04A0F">
          <w:pPr>
            <w:pStyle w:val="A249B7D06D39466CBA085CDB0A732151"/>
          </w:pPr>
          <w:r w:rsidRPr="009E5B73">
            <w:rPr>
              <w:rStyle w:val="placeholder1Char"/>
            </w:rPr>
            <w:t>____________</w:t>
          </w:r>
        </w:p>
      </w:docPartBody>
    </w:docPart>
    <w:docPart>
      <w:docPartPr>
        <w:name w:val="D81166C1DBFD494B99F8CB8C7209EFD9"/>
        <w:category>
          <w:name w:val="常规"/>
          <w:gallery w:val="placeholder"/>
        </w:category>
        <w:types>
          <w:type w:val="bbPlcHdr"/>
        </w:types>
        <w:behaviors>
          <w:behavior w:val="content"/>
        </w:behaviors>
        <w:guid w:val="{16BB52B5-ADC5-4082-B15F-64ABDD84A462}"/>
      </w:docPartPr>
      <w:docPartBody>
        <w:p w:rsidR="00D04A0F" w:rsidRDefault="00D04A0F" w:rsidP="00D04A0F">
          <w:pPr>
            <w:pStyle w:val="D81166C1DBFD494B99F8CB8C7209EFD9"/>
          </w:pPr>
          <w:r w:rsidRPr="009E5B73">
            <w:rPr>
              <w:rStyle w:val="placeholder1Char"/>
            </w:rPr>
            <w:t>____________</w:t>
          </w:r>
        </w:p>
      </w:docPartBody>
    </w:docPart>
    <w:docPart>
      <w:docPartPr>
        <w:name w:val="9FCD0DE50B4A404CA687D9CC2CCE67D4"/>
        <w:category>
          <w:name w:val="常规"/>
          <w:gallery w:val="placeholder"/>
        </w:category>
        <w:types>
          <w:type w:val="bbPlcHdr"/>
        </w:types>
        <w:behaviors>
          <w:behavior w:val="content"/>
        </w:behaviors>
        <w:guid w:val="{360F1A52-2D84-4656-A29E-ADD8ECE1529F}"/>
      </w:docPartPr>
      <w:docPartBody>
        <w:p w:rsidR="00D04A0F" w:rsidRDefault="00D04A0F" w:rsidP="00D04A0F">
          <w:pPr>
            <w:pStyle w:val="9FCD0DE50B4A404CA687D9CC2CCE67D4"/>
          </w:pPr>
          <w:r w:rsidRPr="008F432C">
            <w:rPr>
              <w:rStyle w:val="placeholder1Char"/>
              <w:rFonts w:hint="eastAsia"/>
            </w:rPr>
            <w:t>选择</w:t>
          </w:r>
        </w:p>
      </w:docPartBody>
    </w:docPart>
    <w:docPart>
      <w:docPartPr>
        <w:name w:val="9FDA9966BEC742E8919285E305FF0D72"/>
        <w:category>
          <w:name w:val="常规"/>
          <w:gallery w:val="placeholder"/>
        </w:category>
        <w:types>
          <w:type w:val="bbPlcHdr"/>
        </w:types>
        <w:behaviors>
          <w:behavior w:val="content"/>
        </w:behaviors>
        <w:guid w:val="{9ADB20F7-E4C9-43A7-8907-0A0F498B2921}"/>
      </w:docPartPr>
      <w:docPartBody>
        <w:p w:rsidR="00D04A0F" w:rsidRDefault="00D04A0F" w:rsidP="00D04A0F">
          <w:pPr>
            <w:pStyle w:val="9FDA9966BEC742E8919285E305FF0D72"/>
          </w:pPr>
          <w:r w:rsidRPr="00F254F3">
            <w:rPr>
              <w:rStyle w:val="a3"/>
              <w:rFonts w:hint="eastAsia"/>
            </w:rPr>
            <w:t>单击此处输入文字。</w:t>
          </w:r>
        </w:p>
      </w:docPartBody>
    </w:docPart>
    <w:docPart>
      <w:docPartPr>
        <w:name w:val="1D461C995A57495CB32F4F4362A25AA6"/>
        <w:category>
          <w:name w:val="常规"/>
          <w:gallery w:val="placeholder"/>
        </w:category>
        <w:types>
          <w:type w:val="bbPlcHdr"/>
        </w:types>
        <w:behaviors>
          <w:behavior w:val="content"/>
        </w:behaviors>
        <w:guid w:val="{7FBDBA94-9275-4350-A1EE-1A0742CCAA3E}"/>
      </w:docPartPr>
      <w:docPartBody>
        <w:p w:rsidR="00D04A0F" w:rsidRDefault="00D04A0F" w:rsidP="00D04A0F">
          <w:pPr>
            <w:pStyle w:val="1D461C995A57495CB32F4F4362A25AA6"/>
          </w:pPr>
          <w:r w:rsidRPr="008F432C">
            <w:rPr>
              <w:rStyle w:val="placeholder1Char"/>
              <w:rFonts w:hint="eastAsia"/>
            </w:rPr>
            <w:t>_</w:t>
          </w:r>
          <w:r w:rsidRPr="008F432C">
            <w:rPr>
              <w:rStyle w:val="placeholder1Char"/>
            </w:rPr>
            <w:t>_</w:t>
          </w:r>
        </w:p>
      </w:docPartBody>
    </w:docPart>
    <w:docPart>
      <w:docPartPr>
        <w:name w:val="117EC45FFF384BF59A5618BEBD375279"/>
        <w:category>
          <w:name w:val="常规"/>
          <w:gallery w:val="placeholder"/>
        </w:category>
        <w:types>
          <w:type w:val="bbPlcHdr"/>
        </w:types>
        <w:behaviors>
          <w:behavior w:val="content"/>
        </w:behaviors>
        <w:guid w:val="{79B5FD9C-EB66-46BD-8DF7-4BFF0DE765B0}"/>
      </w:docPartPr>
      <w:docPartBody>
        <w:p w:rsidR="00D04A0F" w:rsidRDefault="00D04A0F" w:rsidP="00D04A0F">
          <w:pPr>
            <w:pStyle w:val="117EC45FFF384BF59A5618BEBD375279"/>
          </w:pPr>
          <w:r w:rsidRPr="008F432C">
            <w:rPr>
              <w:rStyle w:val="placeholder1Char"/>
            </w:rPr>
            <w:t>______________</w:t>
          </w:r>
          <w:r w:rsidRPr="008F432C">
            <w:rPr>
              <w:rStyle w:val="placeholder1Char"/>
              <w:rFonts w:hint="eastAsia"/>
            </w:rPr>
            <w:t>___</w:t>
          </w:r>
        </w:p>
      </w:docPartBody>
    </w:docPart>
    <w:docPart>
      <w:docPartPr>
        <w:name w:val="97BEC9A8BAF34A1DA364BE1D0D379127"/>
        <w:category>
          <w:name w:val="常规"/>
          <w:gallery w:val="placeholder"/>
        </w:category>
        <w:types>
          <w:type w:val="bbPlcHdr"/>
        </w:types>
        <w:behaviors>
          <w:behavior w:val="content"/>
        </w:behaviors>
        <w:guid w:val="{D8575561-058C-47AE-BE84-3ED9884C3FD6}"/>
      </w:docPartPr>
      <w:docPartBody>
        <w:p w:rsidR="00D04A0F" w:rsidRDefault="00D04A0F" w:rsidP="00D04A0F">
          <w:pPr>
            <w:pStyle w:val="97BEC9A8BAF34A1DA364BE1D0D379127"/>
          </w:pPr>
          <w:r w:rsidRPr="009E5B73">
            <w:rPr>
              <w:rStyle w:val="placeholder1Char"/>
            </w:rPr>
            <w:t>____________</w:t>
          </w:r>
        </w:p>
      </w:docPartBody>
    </w:docPart>
    <w:docPart>
      <w:docPartPr>
        <w:name w:val="38D066B7F49B46DFBB11883DD3B5130E"/>
        <w:category>
          <w:name w:val="常规"/>
          <w:gallery w:val="placeholder"/>
        </w:category>
        <w:types>
          <w:type w:val="bbPlcHdr"/>
        </w:types>
        <w:behaviors>
          <w:behavior w:val="content"/>
        </w:behaviors>
        <w:guid w:val="{7CB8FFEF-5DD7-4F5A-9E94-4BA8E2B3240A}"/>
      </w:docPartPr>
      <w:docPartBody>
        <w:p w:rsidR="00D04A0F" w:rsidRDefault="00D04A0F" w:rsidP="00D04A0F">
          <w:pPr>
            <w:pStyle w:val="38D066B7F49B46DFBB11883DD3B5130E"/>
          </w:pPr>
          <w:r w:rsidRPr="009E5B73">
            <w:rPr>
              <w:rStyle w:val="placeholder1Char"/>
            </w:rPr>
            <w:t>____________</w:t>
          </w:r>
        </w:p>
      </w:docPartBody>
    </w:docPart>
    <w:docPart>
      <w:docPartPr>
        <w:name w:val="6AE9E2D0CD0A4E33AC655E581136848D"/>
        <w:category>
          <w:name w:val="常规"/>
          <w:gallery w:val="placeholder"/>
        </w:category>
        <w:types>
          <w:type w:val="bbPlcHdr"/>
        </w:types>
        <w:behaviors>
          <w:behavior w:val="content"/>
        </w:behaviors>
        <w:guid w:val="{2579FAE4-8A1B-4FB8-B203-A143F197ACA5}"/>
      </w:docPartPr>
      <w:docPartBody>
        <w:p w:rsidR="00D04A0F" w:rsidRDefault="00D04A0F" w:rsidP="00D04A0F">
          <w:pPr>
            <w:pStyle w:val="6AE9E2D0CD0A4E33AC655E581136848D"/>
          </w:pPr>
          <w:r w:rsidRPr="008F432C">
            <w:rPr>
              <w:rStyle w:val="placeholder1Char"/>
              <w:rFonts w:hint="eastAsia"/>
            </w:rPr>
            <w:t>选择</w:t>
          </w:r>
        </w:p>
      </w:docPartBody>
    </w:docPart>
    <w:docPart>
      <w:docPartPr>
        <w:name w:val="B988B53D066942B9B118300095D740F1"/>
        <w:category>
          <w:name w:val="常规"/>
          <w:gallery w:val="placeholder"/>
        </w:category>
        <w:types>
          <w:type w:val="bbPlcHdr"/>
        </w:types>
        <w:behaviors>
          <w:behavior w:val="content"/>
        </w:behaviors>
        <w:guid w:val="{AD5EA64B-FCF1-4A95-91F1-2AD2C64B98B5}"/>
      </w:docPartPr>
      <w:docPartBody>
        <w:p w:rsidR="00D04A0F" w:rsidRDefault="00D04A0F" w:rsidP="00D04A0F">
          <w:pPr>
            <w:pStyle w:val="B988B53D066942B9B118300095D740F1"/>
          </w:pPr>
          <w:r w:rsidRPr="00F254F3">
            <w:rPr>
              <w:rStyle w:val="a3"/>
              <w:rFonts w:hint="eastAsia"/>
            </w:rPr>
            <w:t>单击此处输入文字。</w:t>
          </w:r>
        </w:p>
      </w:docPartBody>
    </w:docPart>
    <w:docPart>
      <w:docPartPr>
        <w:name w:val="FEBE171293AE4FB694B85C37F007F2E3"/>
        <w:category>
          <w:name w:val="常规"/>
          <w:gallery w:val="placeholder"/>
        </w:category>
        <w:types>
          <w:type w:val="bbPlcHdr"/>
        </w:types>
        <w:behaviors>
          <w:behavior w:val="content"/>
        </w:behaviors>
        <w:guid w:val="{FE5371CD-03F4-4E09-8121-A3017B254C1B}"/>
      </w:docPartPr>
      <w:docPartBody>
        <w:p w:rsidR="00D04A0F" w:rsidRDefault="00D04A0F" w:rsidP="00D04A0F">
          <w:pPr>
            <w:pStyle w:val="FEBE171293AE4FB694B85C37F007F2E3"/>
          </w:pPr>
          <w:r w:rsidRPr="008F432C">
            <w:rPr>
              <w:rStyle w:val="placeholder1Char"/>
              <w:rFonts w:hint="eastAsia"/>
            </w:rPr>
            <w:t>_</w:t>
          </w:r>
          <w:r w:rsidRPr="008F432C">
            <w:rPr>
              <w:rStyle w:val="placeholder1Char"/>
            </w:rPr>
            <w:t>_</w:t>
          </w:r>
        </w:p>
      </w:docPartBody>
    </w:docPart>
    <w:docPart>
      <w:docPartPr>
        <w:name w:val="B5E70A53CC2444619719B2626D116582"/>
        <w:category>
          <w:name w:val="常规"/>
          <w:gallery w:val="placeholder"/>
        </w:category>
        <w:types>
          <w:type w:val="bbPlcHdr"/>
        </w:types>
        <w:behaviors>
          <w:behavior w:val="content"/>
        </w:behaviors>
        <w:guid w:val="{26804184-E6AF-443A-A02D-6F2D390FCA44}"/>
      </w:docPartPr>
      <w:docPartBody>
        <w:p w:rsidR="00D04A0F" w:rsidRDefault="00D04A0F" w:rsidP="00D04A0F">
          <w:pPr>
            <w:pStyle w:val="B5E70A53CC2444619719B2626D116582"/>
          </w:pPr>
          <w:r w:rsidRPr="008F432C">
            <w:rPr>
              <w:rStyle w:val="placeholder1Char"/>
            </w:rPr>
            <w:t>______________</w:t>
          </w:r>
          <w:r w:rsidRPr="008F432C">
            <w:rPr>
              <w:rStyle w:val="placeholder1Char"/>
              <w:rFonts w:hint="eastAsia"/>
            </w:rPr>
            <w:t>___</w:t>
          </w:r>
        </w:p>
      </w:docPartBody>
    </w:docPart>
    <w:docPart>
      <w:docPartPr>
        <w:name w:val="731DA69F406A4A7A90805BAF9A2DF83E"/>
        <w:category>
          <w:name w:val="常规"/>
          <w:gallery w:val="placeholder"/>
        </w:category>
        <w:types>
          <w:type w:val="bbPlcHdr"/>
        </w:types>
        <w:behaviors>
          <w:behavior w:val="content"/>
        </w:behaviors>
        <w:guid w:val="{9A1F3787-9D0D-40EC-9B1A-E0E1FDC8ED3C}"/>
      </w:docPartPr>
      <w:docPartBody>
        <w:p w:rsidR="00D04A0F" w:rsidRDefault="00D04A0F" w:rsidP="00D04A0F">
          <w:pPr>
            <w:pStyle w:val="731DA69F406A4A7A90805BAF9A2DF83E"/>
          </w:pPr>
          <w:r w:rsidRPr="007B4B57">
            <w:rPr>
              <w:rStyle w:val="placeholder1Char"/>
            </w:rPr>
            <w:t>____________</w:t>
          </w:r>
        </w:p>
      </w:docPartBody>
    </w:docPart>
    <w:docPart>
      <w:docPartPr>
        <w:name w:val="82D5AFB7916B4C7BB10A368A49709CDA"/>
        <w:category>
          <w:name w:val="常规"/>
          <w:gallery w:val="placeholder"/>
        </w:category>
        <w:types>
          <w:type w:val="bbPlcHdr"/>
        </w:types>
        <w:behaviors>
          <w:behavior w:val="content"/>
        </w:behaviors>
        <w:guid w:val="{DF59A4BF-A368-4B20-8653-3FC2F7C1432D}"/>
      </w:docPartPr>
      <w:docPartBody>
        <w:p w:rsidR="00D04A0F" w:rsidRDefault="00D04A0F" w:rsidP="00D04A0F">
          <w:pPr>
            <w:pStyle w:val="82D5AFB7916B4C7BB10A368A49709CDA"/>
          </w:pPr>
          <w:r w:rsidRPr="007B4B57">
            <w:rPr>
              <w:rStyle w:val="placeholder1Char"/>
            </w:rPr>
            <w:t>____________</w:t>
          </w:r>
        </w:p>
      </w:docPartBody>
    </w:docPart>
    <w:docPart>
      <w:docPartPr>
        <w:name w:val="53BB04E16F9C48649FB9B49DBF5BD70F"/>
        <w:category>
          <w:name w:val="常规"/>
          <w:gallery w:val="placeholder"/>
        </w:category>
        <w:types>
          <w:type w:val="bbPlcHdr"/>
        </w:types>
        <w:behaviors>
          <w:behavior w:val="content"/>
        </w:behaviors>
        <w:guid w:val="{35E078BC-145F-487F-8FA3-E8613EAA1B4A}"/>
      </w:docPartPr>
      <w:docPartBody>
        <w:p w:rsidR="00D04A0F" w:rsidRDefault="00D04A0F" w:rsidP="00D04A0F">
          <w:pPr>
            <w:pStyle w:val="53BB04E16F9C48649FB9B49DBF5BD70F"/>
          </w:pPr>
          <w:r w:rsidRPr="008F432C">
            <w:rPr>
              <w:rStyle w:val="placeholder1Char"/>
              <w:rFonts w:hint="eastAsia"/>
            </w:rPr>
            <w:t>选择</w:t>
          </w:r>
        </w:p>
      </w:docPartBody>
    </w:docPart>
    <w:docPart>
      <w:docPartPr>
        <w:name w:val="7C7C321A4FFD4FA38E3D9F00C126070A"/>
        <w:category>
          <w:name w:val="常规"/>
          <w:gallery w:val="placeholder"/>
        </w:category>
        <w:types>
          <w:type w:val="bbPlcHdr"/>
        </w:types>
        <w:behaviors>
          <w:behavior w:val="content"/>
        </w:behaviors>
        <w:guid w:val="{31105891-4E63-4C8C-B560-E42C076E52F2}"/>
      </w:docPartPr>
      <w:docPartBody>
        <w:p w:rsidR="00D04A0F" w:rsidRDefault="00D04A0F" w:rsidP="00D04A0F">
          <w:pPr>
            <w:pStyle w:val="7C7C321A4FFD4FA38E3D9F00C126070A"/>
          </w:pPr>
          <w:r w:rsidRPr="00F254F3">
            <w:rPr>
              <w:rStyle w:val="a3"/>
              <w:rFonts w:hint="eastAsia"/>
            </w:rPr>
            <w:t>单击此处输入文字。</w:t>
          </w:r>
        </w:p>
      </w:docPartBody>
    </w:docPart>
    <w:docPart>
      <w:docPartPr>
        <w:name w:val="C5AE2AB67925401B931EA3D01A95C540"/>
        <w:category>
          <w:name w:val="常规"/>
          <w:gallery w:val="placeholder"/>
        </w:category>
        <w:types>
          <w:type w:val="bbPlcHdr"/>
        </w:types>
        <w:behaviors>
          <w:behavior w:val="content"/>
        </w:behaviors>
        <w:guid w:val="{23DEA10E-8472-4892-BB53-B3E22861B156}"/>
      </w:docPartPr>
      <w:docPartBody>
        <w:p w:rsidR="00D04A0F" w:rsidRDefault="00D04A0F" w:rsidP="00D04A0F">
          <w:pPr>
            <w:pStyle w:val="C5AE2AB67925401B931EA3D01A95C540"/>
          </w:pPr>
          <w:r w:rsidRPr="008F432C">
            <w:rPr>
              <w:rStyle w:val="placeholder1Char"/>
              <w:rFonts w:hint="eastAsia"/>
            </w:rPr>
            <w:t>_</w:t>
          </w:r>
          <w:r w:rsidRPr="008F432C">
            <w:rPr>
              <w:rStyle w:val="placeholder1Char"/>
            </w:rPr>
            <w:t>_</w:t>
          </w:r>
        </w:p>
      </w:docPartBody>
    </w:docPart>
    <w:docPart>
      <w:docPartPr>
        <w:name w:val="D941DC8F133747F6B6BA7B30B3E08D18"/>
        <w:category>
          <w:name w:val="常规"/>
          <w:gallery w:val="placeholder"/>
        </w:category>
        <w:types>
          <w:type w:val="bbPlcHdr"/>
        </w:types>
        <w:behaviors>
          <w:behavior w:val="content"/>
        </w:behaviors>
        <w:guid w:val="{5A98914C-A8BF-4496-B3B9-CC40389540D6}"/>
      </w:docPartPr>
      <w:docPartBody>
        <w:p w:rsidR="00D04A0F" w:rsidRDefault="00D04A0F" w:rsidP="00D04A0F">
          <w:pPr>
            <w:pStyle w:val="D941DC8F133747F6B6BA7B30B3E08D18"/>
          </w:pPr>
          <w:r w:rsidRPr="008F432C">
            <w:rPr>
              <w:rStyle w:val="placeholder1Char"/>
            </w:rPr>
            <w:t>______________</w:t>
          </w:r>
          <w:r w:rsidRPr="008F432C">
            <w:rPr>
              <w:rStyle w:val="placeholder1Char"/>
              <w:rFonts w:hint="eastAsia"/>
            </w:rPr>
            <w:t>___</w:t>
          </w:r>
        </w:p>
      </w:docPartBody>
    </w:docPart>
    <w:docPart>
      <w:docPartPr>
        <w:name w:val="4225B233C1ED476BB48C25BD66069BDE"/>
        <w:category>
          <w:name w:val="常规"/>
          <w:gallery w:val="placeholder"/>
        </w:category>
        <w:types>
          <w:type w:val="bbPlcHdr"/>
        </w:types>
        <w:behaviors>
          <w:behavior w:val="content"/>
        </w:behaviors>
        <w:guid w:val="{614E3740-05DD-44AC-9BAA-6354672EBA6B}"/>
      </w:docPartPr>
      <w:docPartBody>
        <w:p w:rsidR="00D04A0F" w:rsidRDefault="00D04A0F" w:rsidP="00D04A0F">
          <w:pPr>
            <w:pStyle w:val="4225B233C1ED476BB48C25BD66069BDE"/>
          </w:pPr>
          <w:r w:rsidRPr="007B4B57">
            <w:rPr>
              <w:rStyle w:val="placeholder1Char"/>
            </w:rPr>
            <w:t>____________</w:t>
          </w:r>
        </w:p>
      </w:docPartBody>
    </w:docPart>
    <w:docPart>
      <w:docPartPr>
        <w:name w:val="303A027105B54F758F1668B96CB33086"/>
        <w:category>
          <w:name w:val="常规"/>
          <w:gallery w:val="placeholder"/>
        </w:category>
        <w:types>
          <w:type w:val="bbPlcHdr"/>
        </w:types>
        <w:behaviors>
          <w:behavior w:val="content"/>
        </w:behaviors>
        <w:guid w:val="{A1D3CA7C-70B2-4337-8261-57FB25E65C4D}"/>
      </w:docPartPr>
      <w:docPartBody>
        <w:p w:rsidR="00D04A0F" w:rsidRDefault="00D04A0F" w:rsidP="00D04A0F">
          <w:pPr>
            <w:pStyle w:val="303A027105B54F758F1668B96CB33086"/>
          </w:pPr>
          <w:r w:rsidRPr="007B4B57">
            <w:rPr>
              <w:rStyle w:val="placeholder1Char"/>
            </w:rPr>
            <w:t>____________</w:t>
          </w:r>
        </w:p>
      </w:docPartBody>
    </w:docPart>
    <w:docPart>
      <w:docPartPr>
        <w:name w:val="F2E73C89FB1B463A92E6648B1B47538A"/>
        <w:category>
          <w:name w:val="常规"/>
          <w:gallery w:val="placeholder"/>
        </w:category>
        <w:types>
          <w:type w:val="bbPlcHdr"/>
        </w:types>
        <w:behaviors>
          <w:behavior w:val="content"/>
        </w:behaviors>
        <w:guid w:val="{59BBC9FE-BD28-4F1C-B468-77CB4D56071D}"/>
      </w:docPartPr>
      <w:docPartBody>
        <w:p w:rsidR="00D04A0F" w:rsidRDefault="00D04A0F" w:rsidP="00D04A0F">
          <w:pPr>
            <w:pStyle w:val="F2E73C89FB1B463A92E6648B1B47538A"/>
          </w:pPr>
          <w:r w:rsidRPr="008F432C">
            <w:rPr>
              <w:rStyle w:val="placeholder1Char"/>
              <w:rFonts w:hint="eastAsia"/>
            </w:rPr>
            <w:t>选择</w:t>
          </w:r>
        </w:p>
      </w:docPartBody>
    </w:docPart>
    <w:docPart>
      <w:docPartPr>
        <w:name w:val="DC703AB1219E4A619C087E50D75BFE4D"/>
        <w:category>
          <w:name w:val="常规"/>
          <w:gallery w:val="placeholder"/>
        </w:category>
        <w:types>
          <w:type w:val="bbPlcHdr"/>
        </w:types>
        <w:behaviors>
          <w:behavior w:val="content"/>
        </w:behaviors>
        <w:guid w:val="{9989AB28-67D8-424F-9942-9553946E94DE}"/>
      </w:docPartPr>
      <w:docPartBody>
        <w:p w:rsidR="00D04A0F" w:rsidRDefault="00D04A0F" w:rsidP="00D04A0F">
          <w:pPr>
            <w:pStyle w:val="DC703AB1219E4A619C087E50D75BFE4D"/>
          </w:pPr>
          <w:r w:rsidRPr="00F254F3">
            <w:rPr>
              <w:rStyle w:val="a3"/>
              <w:rFonts w:hint="eastAsia"/>
            </w:rPr>
            <w:t>单击此处输入文字。</w:t>
          </w:r>
        </w:p>
      </w:docPartBody>
    </w:docPart>
    <w:docPart>
      <w:docPartPr>
        <w:name w:val="5CE509978DB24F4F9D764270EC296F46"/>
        <w:category>
          <w:name w:val="常规"/>
          <w:gallery w:val="placeholder"/>
        </w:category>
        <w:types>
          <w:type w:val="bbPlcHdr"/>
        </w:types>
        <w:behaviors>
          <w:behavior w:val="content"/>
        </w:behaviors>
        <w:guid w:val="{62132A9F-81A3-47D6-AECC-44CC49C324ED}"/>
      </w:docPartPr>
      <w:docPartBody>
        <w:p w:rsidR="00D04A0F" w:rsidRDefault="00D04A0F" w:rsidP="00D04A0F">
          <w:pPr>
            <w:pStyle w:val="5CE509978DB24F4F9D764270EC296F46"/>
          </w:pPr>
          <w:r w:rsidRPr="008F432C">
            <w:rPr>
              <w:rStyle w:val="placeholder1Char"/>
              <w:rFonts w:hint="eastAsia"/>
            </w:rPr>
            <w:t>_</w:t>
          </w:r>
          <w:r w:rsidRPr="008F432C">
            <w:rPr>
              <w:rStyle w:val="placeholder1Char"/>
            </w:rPr>
            <w:t>_</w:t>
          </w:r>
        </w:p>
      </w:docPartBody>
    </w:docPart>
    <w:docPart>
      <w:docPartPr>
        <w:name w:val="AA7E0A445E0B424197BD4E334EE7E723"/>
        <w:category>
          <w:name w:val="常规"/>
          <w:gallery w:val="placeholder"/>
        </w:category>
        <w:types>
          <w:type w:val="bbPlcHdr"/>
        </w:types>
        <w:behaviors>
          <w:behavior w:val="content"/>
        </w:behaviors>
        <w:guid w:val="{D40F85D9-D2EB-481B-9D7F-63BE36BB6690}"/>
      </w:docPartPr>
      <w:docPartBody>
        <w:p w:rsidR="00D04A0F" w:rsidRDefault="00D04A0F" w:rsidP="00D04A0F">
          <w:pPr>
            <w:pStyle w:val="AA7E0A445E0B424197BD4E334EE7E723"/>
          </w:pPr>
          <w:r w:rsidRPr="008F432C">
            <w:rPr>
              <w:rStyle w:val="placeholder1Char"/>
            </w:rPr>
            <w:t>______________</w:t>
          </w:r>
          <w:r w:rsidRPr="008F432C">
            <w:rPr>
              <w:rStyle w:val="placeholder1Char"/>
              <w:rFonts w:hint="eastAsia"/>
            </w:rPr>
            <w:t>___</w:t>
          </w:r>
        </w:p>
      </w:docPartBody>
    </w:docPart>
    <w:docPart>
      <w:docPartPr>
        <w:name w:val="0251C4267F2F41D0A5ADA25CCA7C2AC7"/>
        <w:category>
          <w:name w:val="常规"/>
          <w:gallery w:val="placeholder"/>
        </w:category>
        <w:types>
          <w:type w:val="bbPlcHdr"/>
        </w:types>
        <w:behaviors>
          <w:behavior w:val="content"/>
        </w:behaviors>
        <w:guid w:val="{C9F81396-FB49-4215-96D3-AB5858E410A1}"/>
      </w:docPartPr>
      <w:docPartBody>
        <w:p w:rsidR="00D04A0F" w:rsidRDefault="00D04A0F" w:rsidP="00D04A0F">
          <w:pPr>
            <w:pStyle w:val="0251C4267F2F41D0A5ADA25CCA7C2AC7"/>
          </w:pPr>
          <w:r w:rsidRPr="007B4B57">
            <w:rPr>
              <w:rStyle w:val="placeholder1Char"/>
            </w:rPr>
            <w:t>____________</w:t>
          </w:r>
        </w:p>
      </w:docPartBody>
    </w:docPart>
    <w:docPart>
      <w:docPartPr>
        <w:name w:val="B2C0FF8549604EDBB9B5D61F54F591DF"/>
        <w:category>
          <w:name w:val="常规"/>
          <w:gallery w:val="placeholder"/>
        </w:category>
        <w:types>
          <w:type w:val="bbPlcHdr"/>
        </w:types>
        <w:behaviors>
          <w:behavior w:val="content"/>
        </w:behaviors>
        <w:guid w:val="{981DF87C-B18F-4DA3-9458-F8158C05A58F}"/>
      </w:docPartPr>
      <w:docPartBody>
        <w:p w:rsidR="00D04A0F" w:rsidRDefault="00D04A0F" w:rsidP="00D04A0F">
          <w:pPr>
            <w:pStyle w:val="B2C0FF8549604EDBB9B5D61F54F591DF"/>
          </w:pPr>
          <w:r w:rsidRPr="007B4B57">
            <w:rPr>
              <w:rStyle w:val="placeholder1Char"/>
            </w:rPr>
            <w:t>____________</w:t>
          </w:r>
        </w:p>
      </w:docPartBody>
    </w:docPart>
    <w:docPart>
      <w:docPartPr>
        <w:name w:val="A82F97479DFA4058B800B7FC1CDDA867"/>
        <w:category>
          <w:name w:val="常规"/>
          <w:gallery w:val="placeholder"/>
        </w:category>
        <w:types>
          <w:type w:val="bbPlcHdr"/>
        </w:types>
        <w:behaviors>
          <w:behavior w:val="content"/>
        </w:behaviors>
        <w:guid w:val="{9AB503CF-456C-44D3-8066-C42CB9FB1977}"/>
      </w:docPartPr>
      <w:docPartBody>
        <w:p w:rsidR="00D04A0F" w:rsidRDefault="00D04A0F" w:rsidP="00D04A0F">
          <w:pPr>
            <w:pStyle w:val="A82F97479DFA4058B800B7FC1CDDA867"/>
          </w:pPr>
          <w:r w:rsidRPr="008F432C">
            <w:rPr>
              <w:rStyle w:val="placeholder1Char"/>
              <w:rFonts w:hint="eastAsia"/>
            </w:rPr>
            <w:t>选择</w:t>
          </w:r>
        </w:p>
      </w:docPartBody>
    </w:docPart>
    <w:docPart>
      <w:docPartPr>
        <w:name w:val="3FAC4D832CAD4C2D8FF19731C5547479"/>
        <w:category>
          <w:name w:val="常规"/>
          <w:gallery w:val="placeholder"/>
        </w:category>
        <w:types>
          <w:type w:val="bbPlcHdr"/>
        </w:types>
        <w:behaviors>
          <w:behavior w:val="content"/>
        </w:behaviors>
        <w:guid w:val="{5278BD84-4217-4C71-A30C-BBD43788F703}"/>
      </w:docPartPr>
      <w:docPartBody>
        <w:p w:rsidR="00D04A0F" w:rsidRDefault="00D04A0F" w:rsidP="00D04A0F">
          <w:pPr>
            <w:pStyle w:val="3FAC4D832CAD4C2D8FF19731C5547479"/>
          </w:pPr>
          <w:r w:rsidRPr="00F254F3">
            <w:rPr>
              <w:rStyle w:val="a3"/>
              <w:rFonts w:hint="eastAsia"/>
            </w:rPr>
            <w:t>单击此处输入文字。</w:t>
          </w:r>
        </w:p>
      </w:docPartBody>
    </w:docPart>
    <w:docPart>
      <w:docPartPr>
        <w:name w:val="63F261D09CA3431082428BC61AE4B6BA"/>
        <w:category>
          <w:name w:val="常规"/>
          <w:gallery w:val="placeholder"/>
        </w:category>
        <w:types>
          <w:type w:val="bbPlcHdr"/>
        </w:types>
        <w:behaviors>
          <w:behavior w:val="content"/>
        </w:behaviors>
        <w:guid w:val="{AE18F150-4341-4F29-8C5E-8EE9C10C8686}"/>
      </w:docPartPr>
      <w:docPartBody>
        <w:p w:rsidR="00D04A0F" w:rsidRDefault="00D04A0F" w:rsidP="00D04A0F">
          <w:pPr>
            <w:pStyle w:val="63F261D09CA3431082428BC61AE4B6BA"/>
          </w:pPr>
          <w:r w:rsidRPr="008F432C">
            <w:rPr>
              <w:rStyle w:val="placeholder1Char"/>
              <w:rFonts w:hint="eastAsia"/>
            </w:rPr>
            <w:t>_</w:t>
          </w:r>
          <w:r w:rsidRPr="008F432C">
            <w:rPr>
              <w:rStyle w:val="placeholder1Char"/>
            </w:rPr>
            <w:t>_</w:t>
          </w:r>
        </w:p>
      </w:docPartBody>
    </w:docPart>
    <w:docPart>
      <w:docPartPr>
        <w:name w:val="4BDFF4A55B044474A1D09D94A944ADF1"/>
        <w:category>
          <w:name w:val="常规"/>
          <w:gallery w:val="placeholder"/>
        </w:category>
        <w:types>
          <w:type w:val="bbPlcHdr"/>
        </w:types>
        <w:behaviors>
          <w:behavior w:val="content"/>
        </w:behaviors>
        <w:guid w:val="{9ED7D809-E016-47A2-91D1-F4BB3EF056CF}"/>
      </w:docPartPr>
      <w:docPartBody>
        <w:p w:rsidR="00D04A0F" w:rsidRDefault="00D04A0F" w:rsidP="00D04A0F">
          <w:pPr>
            <w:pStyle w:val="4BDFF4A55B044474A1D09D94A944ADF1"/>
          </w:pPr>
          <w:r w:rsidRPr="008F432C">
            <w:rPr>
              <w:rStyle w:val="placeholder1Char"/>
            </w:rPr>
            <w:t>______________</w:t>
          </w:r>
          <w:r w:rsidRPr="008F432C">
            <w:rPr>
              <w:rStyle w:val="placeholder1Char"/>
              <w:rFonts w:hint="eastAsia"/>
            </w:rPr>
            <w:t>___</w:t>
          </w:r>
        </w:p>
      </w:docPartBody>
    </w:docPart>
    <w:docPart>
      <w:docPartPr>
        <w:name w:val="75C46F3CD3EE4153996539FA87D80F67"/>
        <w:category>
          <w:name w:val="常规"/>
          <w:gallery w:val="placeholder"/>
        </w:category>
        <w:types>
          <w:type w:val="bbPlcHdr"/>
        </w:types>
        <w:behaviors>
          <w:behavior w:val="content"/>
        </w:behaviors>
        <w:guid w:val="{56058174-DB6F-4CDD-A022-15C53391F166}"/>
      </w:docPartPr>
      <w:docPartBody>
        <w:p w:rsidR="00D04A0F" w:rsidRDefault="00D04A0F" w:rsidP="00D04A0F">
          <w:pPr>
            <w:pStyle w:val="75C46F3CD3EE4153996539FA87D80F67"/>
          </w:pPr>
          <w:r w:rsidRPr="007B4B57">
            <w:rPr>
              <w:rStyle w:val="placeholder1Char"/>
            </w:rPr>
            <w:t>____________</w:t>
          </w:r>
        </w:p>
      </w:docPartBody>
    </w:docPart>
    <w:docPart>
      <w:docPartPr>
        <w:name w:val="97769C4DD1AC4E82BD22A6C6EFA1FA5C"/>
        <w:category>
          <w:name w:val="常规"/>
          <w:gallery w:val="placeholder"/>
        </w:category>
        <w:types>
          <w:type w:val="bbPlcHdr"/>
        </w:types>
        <w:behaviors>
          <w:behavior w:val="content"/>
        </w:behaviors>
        <w:guid w:val="{37D83505-6698-4A17-818C-F506D892676F}"/>
      </w:docPartPr>
      <w:docPartBody>
        <w:p w:rsidR="00D04A0F" w:rsidRDefault="00D04A0F" w:rsidP="00D04A0F">
          <w:pPr>
            <w:pStyle w:val="97769C4DD1AC4E82BD22A6C6EFA1FA5C"/>
          </w:pPr>
          <w:r w:rsidRPr="007B4B57">
            <w:rPr>
              <w:rStyle w:val="placeholder1Char"/>
            </w:rPr>
            <w:t>____________</w:t>
          </w:r>
        </w:p>
      </w:docPartBody>
    </w:docPart>
    <w:docPart>
      <w:docPartPr>
        <w:name w:val="A876CB0B276942B9AF510C44E98D1950"/>
        <w:category>
          <w:name w:val="常规"/>
          <w:gallery w:val="placeholder"/>
        </w:category>
        <w:types>
          <w:type w:val="bbPlcHdr"/>
        </w:types>
        <w:behaviors>
          <w:behavior w:val="content"/>
        </w:behaviors>
        <w:guid w:val="{4A8CE3AF-9007-44BC-A795-911FDF655F47}"/>
      </w:docPartPr>
      <w:docPartBody>
        <w:p w:rsidR="00D04A0F" w:rsidRDefault="00D04A0F" w:rsidP="00D04A0F">
          <w:pPr>
            <w:pStyle w:val="A876CB0B276942B9AF510C44E98D1950"/>
          </w:pPr>
          <w:r w:rsidRPr="008F432C">
            <w:rPr>
              <w:rStyle w:val="placeholder1Char"/>
              <w:rFonts w:hint="eastAsia"/>
            </w:rPr>
            <w:t>选择</w:t>
          </w:r>
        </w:p>
      </w:docPartBody>
    </w:docPart>
    <w:docPart>
      <w:docPartPr>
        <w:name w:val="777CB2DC1E024C6A920FB4E0FF092C97"/>
        <w:category>
          <w:name w:val="常规"/>
          <w:gallery w:val="placeholder"/>
        </w:category>
        <w:types>
          <w:type w:val="bbPlcHdr"/>
        </w:types>
        <w:behaviors>
          <w:behavior w:val="content"/>
        </w:behaviors>
        <w:guid w:val="{2C51823F-1102-4282-BDA8-21FDE5D783E2}"/>
      </w:docPartPr>
      <w:docPartBody>
        <w:p w:rsidR="00285C14" w:rsidRDefault="00AB5AE7" w:rsidP="00AB5AE7">
          <w:pPr>
            <w:pStyle w:val="777CB2DC1E024C6A920FB4E0FF092C97"/>
          </w:pPr>
          <w:r w:rsidRPr="00F254F3">
            <w:rPr>
              <w:rStyle w:val="a3"/>
              <w:rFonts w:hint="eastAsia"/>
            </w:rPr>
            <w:t>单击此处输入文字。</w:t>
          </w:r>
        </w:p>
      </w:docPartBody>
    </w:docPart>
    <w:docPart>
      <w:docPartPr>
        <w:name w:val="8F1A0FEBD5BA47F9821AB0C98FFAD1D6"/>
        <w:category>
          <w:name w:val="常规"/>
          <w:gallery w:val="placeholder"/>
        </w:category>
        <w:types>
          <w:type w:val="bbPlcHdr"/>
        </w:types>
        <w:behaviors>
          <w:behavior w:val="content"/>
        </w:behaviors>
        <w:guid w:val="{9D1BD150-7949-4EDA-8005-A9E134DD58F3}"/>
      </w:docPartPr>
      <w:docPartBody>
        <w:p w:rsidR="00285C14" w:rsidRDefault="00AB5AE7" w:rsidP="00AB5AE7">
          <w:pPr>
            <w:pStyle w:val="8F1A0FEBD5BA47F9821AB0C98FFAD1D6"/>
          </w:pPr>
          <w:r w:rsidRPr="00C63B67">
            <w:rPr>
              <w:rStyle w:val="placeholder1Char"/>
            </w:rPr>
            <w:t>_____________</w:t>
          </w:r>
        </w:p>
      </w:docPartBody>
    </w:docPart>
    <w:docPart>
      <w:docPartPr>
        <w:name w:val="332F9D41523C4A91BBC5CAAC765249B1"/>
        <w:category>
          <w:name w:val="常规"/>
          <w:gallery w:val="placeholder"/>
        </w:category>
        <w:types>
          <w:type w:val="bbPlcHdr"/>
        </w:types>
        <w:behaviors>
          <w:behavior w:val="content"/>
        </w:behaviors>
        <w:guid w:val="{4AAD3CD3-192A-4E5A-85FB-E817998F8E40}"/>
      </w:docPartPr>
      <w:docPartBody>
        <w:p w:rsidR="00285C14" w:rsidRDefault="00AB5AE7" w:rsidP="00AB5AE7">
          <w:pPr>
            <w:pStyle w:val="332F9D41523C4A91BBC5CAAC765249B1"/>
          </w:pPr>
          <w:r w:rsidRPr="00C63B67">
            <w:rPr>
              <w:rStyle w:val="placeholder1Char"/>
            </w:rPr>
            <w:t>_______________</w:t>
          </w:r>
        </w:p>
      </w:docPartBody>
    </w:docPart>
    <w:docPart>
      <w:docPartPr>
        <w:name w:val="7EDACEDD765A495CB110E69E6E8D987A"/>
        <w:category>
          <w:name w:val="常规"/>
          <w:gallery w:val="placeholder"/>
        </w:category>
        <w:types>
          <w:type w:val="bbPlcHdr"/>
        </w:types>
        <w:behaviors>
          <w:behavior w:val="content"/>
        </w:behaviors>
        <w:guid w:val="{CB9CA5EA-49EF-4970-BF1A-26663DFEB170}"/>
      </w:docPartPr>
      <w:docPartBody>
        <w:p w:rsidR="00285C14" w:rsidRDefault="00AB5AE7" w:rsidP="00AB5AE7">
          <w:pPr>
            <w:pStyle w:val="7EDACEDD765A495CB110E69E6E8D987A"/>
          </w:pPr>
          <w:r w:rsidRPr="00C63B67">
            <w:rPr>
              <w:rStyle w:val="placeholder1Char"/>
            </w:rPr>
            <w:t>__________</w:t>
          </w:r>
        </w:p>
      </w:docPartBody>
    </w:docPart>
    <w:docPart>
      <w:docPartPr>
        <w:name w:val="885A2C5F08A54E7AA76C1BD29C87CF32"/>
        <w:category>
          <w:name w:val="常规"/>
          <w:gallery w:val="placeholder"/>
        </w:category>
        <w:types>
          <w:type w:val="bbPlcHdr"/>
        </w:types>
        <w:behaviors>
          <w:behavior w:val="content"/>
        </w:behaviors>
        <w:guid w:val="{56DF15FE-2487-42A7-9AE0-FB054F3DB229}"/>
      </w:docPartPr>
      <w:docPartBody>
        <w:p w:rsidR="00285C14" w:rsidRDefault="00AB5AE7" w:rsidP="00AB5AE7">
          <w:pPr>
            <w:pStyle w:val="885A2C5F08A54E7AA76C1BD29C87CF32"/>
          </w:pPr>
          <w:r w:rsidRPr="00C63B67">
            <w:rPr>
              <w:rStyle w:val="placeholder1Char"/>
              <w:rFonts w:hint="eastAsia"/>
            </w:rPr>
            <w:t>选择</w:t>
          </w:r>
        </w:p>
      </w:docPartBody>
    </w:docPart>
    <w:docPart>
      <w:docPartPr>
        <w:name w:val="8E363B6F08C34E72B1865A0BCF05B72B"/>
        <w:category>
          <w:name w:val="常规"/>
          <w:gallery w:val="placeholder"/>
        </w:category>
        <w:types>
          <w:type w:val="bbPlcHdr"/>
        </w:types>
        <w:behaviors>
          <w:behavior w:val="content"/>
        </w:behaviors>
        <w:guid w:val="{6AC3798A-597E-4824-AF95-10652185C01E}"/>
      </w:docPartPr>
      <w:docPartBody>
        <w:p w:rsidR="00693EDE" w:rsidRDefault="007D7FB9" w:rsidP="007D7FB9">
          <w:pPr>
            <w:pStyle w:val="8E363B6F08C34E72B1865A0BCF05B72B"/>
          </w:pPr>
          <w:r>
            <w:rPr>
              <w:rStyle w:val="placeholder1Char"/>
              <w:rFonts w:hint="eastAsia"/>
            </w:rPr>
            <w:t>____________</w:t>
          </w:r>
        </w:p>
      </w:docPartBody>
    </w:docPart>
    <w:docPart>
      <w:docPartPr>
        <w:name w:val="8C4253187571465E90F08AEF5F86036E"/>
        <w:category>
          <w:name w:val="常规"/>
          <w:gallery w:val="placeholder"/>
        </w:category>
        <w:types>
          <w:type w:val="bbPlcHdr"/>
        </w:types>
        <w:behaviors>
          <w:behavior w:val="content"/>
        </w:behaviors>
        <w:guid w:val="{79758B21-F4FF-42A1-B0D6-0899FA2AAFE5}"/>
      </w:docPartPr>
      <w:docPartBody>
        <w:p w:rsidR="00693EDE" w:rsidRDefault="007D7FB9" w:rsidP="007D7FB9">
          <w:pPr>
            <w:pStyle w:val="8C4253187571465E90F08AEF5F86036E"/>
          </w:pPr>
          <w:r>
            <w:rPr>
              <w:rStyle w:val="placeholder1Char"/>
              <w:rFonts w:hint="eastAsia"/>
            </w:rPr>
            <w:t>____________</w:t>
          </w:r>
        </w:p>
      </w:docPartBody>
    </w:docPart>
    <w:docPart>
      <w:docPartPr>
        <w:name w:val="5D0295F35F3741F3AEAA4348CB3B6CDB"/>
        <w:category>
          <w:name w:val="常规"/>
          <w:gallery w:val="placeholder"/>
        </w:category>
        <w:types>
          <w:type w:val="bbPlcHdr"/>
        </w:types>
        <w:behaviors>
          <w:behavior w:val="content"/>
        </w:behaviors>
        <w:guid w:val="{A2CA7FDA-5B35-46A4-9D3D-1A963D279449}"/>
      </w:docPartPr>
      <w:docPartBody>
        <w:p w:rsidR="00693EDE" w:rsidRDefault="007D7FB9" w:rsidP="007D7FB9">
          <w:pPr>
            <w:pStyle w:val="5D0295F35F3741F3AEAA4348CB3B6CDB"/>
          </w:pPr>
          <w:r>
            <w:rPr>
              <w:rStyle w:val="placeholder1Char"/>
              <w:rFonts w:hint="eastAsia"/>
            </w:rPr>
            <w:t>____________</w:t>
          </w:r>
        </w:p>
      </w:docPartBody>
    </w:docPart>
    <w:docPart>
      <w:docPartPr>
        <w:name w:val="D9E1D79685C149E5BF3CA71E82A40F4B"/>
        <w:category>
          <w:name w:val="常规"/>
          <w:gallery w:val="placeholder"/>
        </w:category>
        <w:types>
          <w:type w:val="bbPlcHdr"/>
        </w:types>
        <w:behaviors>
          <w:behavior w:val="content"/>
        </w:behaviors>
        <w:guid w:val="{DFE28D99-9434-424B-AC1C-A7DA8608DDDD}"/>
      </w:docPartPr>
      <w:docPartBody>
        <w:p w:rsidR="00693EDE" w:rsidRDefault="007D7FB9" w:rsidP="007D7FB9">
          <w:pPr>
            <w:pStyle w:val="D9E1D79685C149E5BF3CA71E82A40F4B"/>
          </w:pPr>
          <w:r>
            <w:rPr>
              <w:rStyle w:val="placeholder1Char"/>
              <w:rFonts w:hint="eastAsia"/>
            </w:rPr>
            <w:t>____________</w:t>
          </w:r>
        </w:p>
      </w:docPartBody>
    </w:docPart>
    <w:docPart>
      <w:docPartPr>
        <w:name w:val="C452ED96981D478DB8DDE6B8325CADCE"/>
        <w:category>
          <w:name w:val="常规"/>
          <w:gallery w:val="placeholder"/>
        </w:category>
        <w:types>
          <w:type w:val="bbPlcHdr"/>
        </w:types>
        <w:behaviors>
          <w:behavior w:val="content"/>
        </w:behaviors>
        <w:guid w:val="{3C0E8291-D649-483B-91B8-110C507FFDE9}"/>
      </w:docPartPr>
      <w:docPartBody>
        <w:p w:rsidR="003B40B8" w:rsidRDefault="00E1654B" w:rsidP="00E1654B">
          <w:pPr>
            <w:pStyle w:val="C452ED96981D478DB8DDE6B8325CADCE"/>
          </w:pPr>
          <w:r w:rsidRPr="00F254F3">
            <w:rPr>
              <w:rStyle w:val="a3"/>
              <w:rFonts w:hint="eastAsia"/>
            </w:rPr>
            <w:t>单击此处输入文字。</w:t>
          </w:r>
        </w:p>
      </w:docPartBody>
    </w:docPart>
    <w:docPart>
      <w:docPartPr>
        <w:name w:val="42664D96409D4032AB55DAB3FFB42B2D"/>
        <w:category>
          <w:name w:val="常规"/>
          <w:gallery w:val="placeholder"/>
        </w:category>
        <w:types>
          <w:type w:val="bbPlcHdr"/>
        </w:types>
        <w:behaviors>
          <w:behavior w:val="content"/>
        </w:behaviors>
        <w:guid w:val="{33EF48DD-1EDA-4829-906A-86D27E02D0E9}"/>
      </w:docPartPr>
      <w:docPartBody>
        <w:p w:rsidR="003B40B8" w:rsidRDefault="00E1654B" w:rsidP="00E1654B">
          <w:pPr>
            <w:pStyle w:val="42664D96409D4032AB55DAB3FFB42B2D"/>
          </w:pPr>
          <w:r w:rsidRPr="006C405C">
            <w:rPr>
              <w:rStyle w:val="placeholder1Char"/>
            </w:rPr>
            <w:t>____________</w:t>
          </w:r>
        </w:p>
      </w:docPartBody>
    </w:docPart>
    <w:docPart>
      <w:docPartPr>
        <w:name w:val="EF175970160D474FB361B4C6F2C48021"/>
        <w:category>
          <w:name w:val="常规"/>
          <w:gallery w:val="placeholder"/>
        </w:category>
        <w:types>
          <w:type w:val="bbPlcHdr"/>
        </w:types>
        <w:behaviors>
          <w:behavior w:val="content"/>
        </w:behaviors>
        <w:guid w:val="{E6DD5DE0-60DE-4F45-9EC2-02FFBAB238C6}"/>
      </w:docPartPr>
      <w:docPartBody>
        <w:p w:rsidR="003B40B8" w:rsidRDefault="00E1654B" w:rsidP="00E1654B">
          <w:pPr>
            <w:pStyle w:val="EF175970160D474FB361B4C6F2C48021"/>
          </w:pPr>
          <w:r w:rsidRPr="006C405C">
            <w:rPr>
              <w:rStyle w:val="placeholder1Char"/>
              <w:rFonts w:hint="eastAsia"/>
            </w:rPr>
            <w:t>_________________</w:t>
          </w:r>
        </w:p>
      </w:docPartBody>
    </w:docPart>
    <w:docPart>
      <w:docPartPr>
        <w:name w:val="E900BF754F094571B2E4BDBEE4535A44"/>
        <w:category>
          <w:name w:val="常规"/>
          <w:gallery w:val="placeholder"/>
        </w:category>
        <w:types>
          <w:type w:val="bbPlcHdr"/>
        </w:types>
        <w:behaviors>
          <w:behavior w:val="content"/>
        </w:behaviors>
        <w:guid w:val="{9A2A773E-8E5B-4DD7-BF43-EC4A2F0D0CC7}"/>
      </w:docPartPr>
      <w:docPartBody>
        <w:p w:rsidR="00BD0B25" w:rsidRDefault="003B40B8" w:rsidP="003B40B8">
          <w:pPr>
            <w:pStyle w:val="E900BF754F094571B2E4BDBEE4535A44"/>
          </w:pPr>
          <w:r w:rsidRPr="00F254F3">
            <w:rPr>
              <w:rStyle w:val="a3"/>
              <w:rFonts w:hint="eastAsia"/>
            </w:rPr>
            <w:t>单击此处输入文字。</w:t>
          </w:r>
        </w:p>
      </w:docPartBody>
    </w:docPart>
    <w:docPart>
      <w:docPartPr>
        <w:name w:val="278DC194B9E7416EA4083B6937D83E68"/>
        <w:category>
          <w:name w:val="常规"/>
          <w:gallery w:val="placeholder"/>
        </w:category>
        <w:types>
          <w:type w:val="bbPlcHdr"/>
        </w:types>
        <w:behaviors>
          <w:behavior w:val="content"/>
        </w:behaviors>
        <w:guid w:val="{56658205-6002-4B00-9659-B67D88CEB389}"/>
      </w:docPartPr>
      <w:docPartBody>
        <w:p w:rsidR="00BD0B25" w:rsidRDefault="003B40B8" w:rsidP="003B40B8">
          <w:pPr>
            <w:pStyle w:val="278DC194B9E7416EA4083B6937D83E68"/>
          </w:pPr>
          <w:r w:rsidRPr="00511FDF">
            <w:rPr>
              <w:rStyle w:val="placeholder2Char"/>
              <w:rFonts w:hint="eastAsia"/>
            </w:rPr>
            <w:t>选择</w:t>
          </w:r>
          <w:r w:rsidRPr="00511FDF">
            <w:rPr>
              <w:rStyle w:val="placeholder2Char"/>
            </w:rPr>
            <w:t>日期</w:t>
          </w:r>
        </w:p>
      </w:docPartBody>
    </w:docPart>
    <w:docPart>
      <w:docPartPr>
        <w:name w:val="69030D9D1743436ABED17A94EA027EAC"/>
        <w:category>
          <w:name w:val="常规"/>
          <w:gallery w:val="placeholder"/>
        </w:category>
        <w:types>
          <w:type w:val="bbPlcHdr"/>
        </w:types>
        <w:behaviors>
          <w:behavior w:val="content"/>
        </w:behaviors>
        <w:guid w:val="{A2411498-3184-4A44-99EC-645C76EB60DF}"/>
      </w:docPartPr>
      <w:docPartBody>
        <w:p w:rsidR="00BD0B25" w:rsidRDefault="003B40B8" w:rsidP="003B40B8">
          <w:pPr>
            <w:pStyle w:val="69030D9D1743436ABED17A94EA027EAC"/>
          </w:pPr>
          <w:r w:rsidRPr="00511FDF">
            <w:rPr>
              <w:rStyle w:val="placeholder2Char"/>
            </w:rPr>
            <w:t>选择日期</w:t>
          </w:r>
        </w:p>
      </w:docPartBody>
    </w:docPart>
    <w:docPart>
      <w:docPartPr>
        <w:name w:val="D24096074CBD461B9EED81A7D81641E9"/>
        <w:category>
          <w:name w:val="常规"/>
          <w:gallery w:val="placeholder"/>
        </w:category>
        <w:types>
          <w:type w:val="bbPlcHdr"/>
        </w:types>
        <w:behaviors>
          <w:behavior w:val="content"/>
        </w:behaviors>
        <w:guid w:val="{984CC9E7-68DD-49BC-ACE0-9FD4D66DF859}"/>
      </w:docPartPr>
      <w:docPartBody>
        <w:p w:rsidR="00BD0B25" w:rsidRDefault="003B40B8" w:rsidP="003B40B8">
          <w:pPr>
            <w:pStyle w:val="D24096074CBD461B9EED81A7D81641E9"/>
          </w:pPr>
          <w:r w:rsidRPr="00511FDF">
            <w:rPr>
              <w:rStyle w:val="placeholder1Char"/>
            </w:rPr>
            <w:t>______</w:t>
          </w:r>
        </w:p>
      </w:docPartBody>
    </w:docPart>
    <w:docPart>
      <w:docPartPr>
        <w:name w:val="9955F10FAE624602AEF0DADD3E15389F"/>
        <w:category>
          <w:name w:val="常规"/>
          <w:gallery w:val="placeholder"/>
        </w:category>
        <w:types>
          <w:type w:val="bbPlcHdr"/>
        </w:types>
        <w:behaviors>
          <w:behavior w:val="content"/>
        </w:behaviors>
        <w:guid w:val="{7980B3C4-9696-49B5-A579-DC565075BC51}"/>
      </w:docPartPr>
      <w:docPartBody>
        <w:p w:rsidR="00BD0B25" w:rsidRDefault="003B40B8" w:rsidP="003B40B8">
          <w:pPr>
            <w:pStyle w:val="9955F10FAE624602AEF0DADD3E15389F"/>
          </w:pPr>
          <w:r w:rsidRPr="00511FDF">
            <w:rPr>
              <w:rStyle w:val="placeholder1Char"/>
              <w:rFonts w:hint="eastAsia"/>
            </w:rPr>
            <w:t>____</w:t>
          </w:r>
        </w:p>
      </w:docPartBody>
    </w:docPart>
    <w:docPart>
      <w:docPartPr>
        <w:name w:val="F1A00BE1E7084010819C839C6712A0FE"/>
        <w:category>
          <w:name w:val="常规"/>
          <w:gallery w:val="placeholder"/>
        </w:category>
        <w:types>
          <w:type w:val="bbPlcHdr"/>
        </w:types>
        <w:behaviors>
          <w:behavior w:val="content"/>
        </w:behaviors>
        <w:guid w:val="{54DAF4E1-0A04-4EEE-9548-27E1EB162734}"/>
      </w:docPartPr>
      <w:docPartBody>
        <w:p w:rsidR="00BD0B25" w:rsidRDefault="003B40B8" w:rsidP="003B40B8">
          <w:pPr>
            <w:pStyle w:val="F1A00BE1E7084010819C839C6712A0FE"/>
          </w:pPr>
          <w:r w:rsidRPr="00511FDF">
            <w:rPr>
              <w:rStyle w:val="placeholder1Char"/>
            </w:rPr>
            <w:t>____</w:t>
          </w:r>
        </w:p>
      </w:docPartBody>
    </w:docPart>
    <w:docPart>
      <w:docPartPr>
        <w:name w:val="7F171C1AAED049209EFF3301C5C3C2A2"/>
        <w:category>
          <w:name w:val="常规"/>
          <w:gallery w:val="placeholder"/>
        </w:category>
        <w:types>
          <w:type w:val="bbPlcHdr"/>
        </w:types>
        <w:behaviors>
          <w:behavior w:val="content"/>
        </w:behaviors>
        <w:guid w:val="{A755C24D-5151-4D7B-8E67-1662AF6232B4}"/>
      </w:docPartPr>
      <w:docPartBody>
        <w:p w:rsidR="00BD0B25" w:rsidRDefault="003B40B8" w:rsidP="003B40B8">
          <w:pPr>
            <w:pStyle w:val="7F171C1AAED049209EFF3301C5C3C2A2"/>
          </w:pPr>
          <w:r w:rsidRPr="00511FDF">
            <w:rPr>
              <w:rStyle w:val="placeholder1Char"/>
              <w:rFonts w:hint="eastAsia"/>
            </w:rPr>
            <w:t>____</w:t>
          </w:r>
        </w:p>
      </w:docPartBody>
    </w:docPart>
    <w:docPart>
      <w:docPartPr>
        <w:name w:val="0329AF2488CD423AACDD65312755FDE7"/>
        <w:category>
          <w:name w:val="常规"/>
          <w:gallery w:val="placeholder"/>
        </w:category>
        <w:types>
          <w:type w:val="bbPlcHdr"/>
        </w:types>
        <w:behaviors>
          <w:behavior w:val="content"/>
        </w:behaviors>
        <w:guid w:val="{E294E72E-DAC3-4837-ACFA-BD95B7146C91}"/>
      </w:docPartPr>
      <w:docPartBody>
        <w:p w:rsidR="00BD0B25" w:rsidRDefault="003B40B8" w:rsidP="003B40B8">
          <w:pPr>
            <w:pStyle w:val="0329AF2488CD423AACDD65312755FDE7"/>
          </w:pPr>
          <w:r w:rsidRPr="00511FDF">
            <w:rPr>
              <w:rStyle w:val="placeholder1Char"/>
            </w:rPr>
            <w:t>____</w:t>
          </w:r>
        </w:p>
      </w:docPartBody>
    </w:docPart>
    <w:docPart>
      <w:docPartPr>
        <w:name w:val="D0825F06AEFB4E5CA79D17C6E60DF5F4"/>
        <w:category>
          <w:name w:val="常规"/>
          <w:gallery w:val="placeholder"/>
        </w:category>
        <w:types>
          <w:type w:val="bbPlcHdr"/>
        </w:types>
        <w:behaviors>
          <w:behavior w:val="content"/>
        </w:behaviors>
        <w:guid w:val="{5438AA88-1CF9-4701-B5A5-8A1BB530EC0E}"/>
      </w:docPartPr>
      <w:docPartBody>
        <w:p w:rsidR="00BD0B25" w:rsidRDefault="003B40B8" w:rsidP="003B40B8">
          <w:pPr>
            <w:pStyle w:val="D0825F06AEFB4E5CA79D17C6E60DF5F4"/>
          </w:pPr>
          <w:r w:rsidRPr="00511FDF">
            <w:rPr>
              <w:rStyle w:val="placeholder1Char"/>
            </w:rPr>
            <w:t>____</w:t>
          </w:r>
        </w:p>
      </w:docPartBody>
    </w:docPart>
    <w:docPart>
      <w:docPartPr>
        <w:name w:val="E39D5CF1DD46471F9AB7C0C519F48447"/>
        <w:category>
          <w:name w:val="常规"/>
          <w:gallery w:val="placeholder"/>
        </w:category>
        <w:types>
          <w:type w:val="bbPlcHdr"/>
        </w:types>
        <w:behaviors>
          <w:behavior w:val="content"/>
        </w:behaviors>
        <w:guid w:val="{5598F3B8-71A8-43BC-9627-6F8B4B65CB7C}"/>
      </w:docPartPr>
      <w:docPartBody>
        <w:p w:rsidR="00BD0B25" w:rsidRDefault="003B40B8" w:rsidP="003B40B8">
          <w:pPr>
            <w:pStyle w:val="E39D5CF1DD46471F9AB7C0C519F48447"/>
          </w:pPr>
          <w:r w:rsidRPr="00511FDF">
            <w:rPr>
              <w:rStyle w:val="placeholder1Char"/>
            </w:rPr>
            <w:t>____</w:t>
          </w:r>
        </w:p>
      </w:docPartBody>
    </w:docPart>
    <w:docPart>
      <w:docPartPr>
        <w:name w:val="D3C548A091154409A8F5F06511F0AFC4"/>
        <w:category>
          <w:name w:val="常规"/>
          <w:gallery w:val="placeholder"/>
        </w:category>
        <w:types>
          <w:type w:val="bbPlcHdr"/>
        </w:types>
        <w:behaviors>
          <w:behavior w:val="content"/>
        </w:behaviors>
        <w:guid w:val="{0F8B83B9-6713-4516-A64A-DAE2AA6CC29E}"/>
      </w:docPartPr>
      <w:docPartBody>
        <w:p w:rsidR="00BD0B25" w:rsidRDefault="003B40B8" w:rsidP="003B40B8">
          <w:pPr>
            <w:pStyle w:val="D3C548A091154409A8F5F06511F0AFC4"/>
          </w:pPr>
          <w:r w:rsidRPr="00511FDF">
            <w:rPr>
              <w:rStyle w:val="placeholder1Char"/>
            </w:rPr>
            <w:t>____</w:t>
          </w:r>
        </w:p>
      </w:docPartBody>
    </w:docPart>
    <w:docPart>
      <w:docPartPr>
        <w:name w:val="0544DC0374444F7BA451FB020BE9D8C8"/>
        <w:category>
          <w:name w:val="常规"/>
          <w:gallery w:val="placeholder"/>
        </w:category>
        <w:types>
          <w:type w:val="bbPlcHdr"/>
        </w:types>
        <w:behaviors>
          <w:behavior w:val="content"/>
        </w:behaviors>
        <w:guid w:val="{61A2E347-016A-401A-ADAF-58F904C8EFEA}"/>
      </w:docPartPr>
      <w:docPartBody>
        <w:p w:rsidR="00BD0B25" w:rsidRDefault="003B40B8" w:rsidP="003B40B8">
          <w:pPr>
            <w:pStyle w:val="0544DC0374444F7BA451FB020BE9D8C8"/>
          </w:pPr>
          <w:r w:rsidRPr="00511FDF">
            <w:rPr>
              <w:rStyle w:val="placeholder1Char"/>
            </w:rPr>
            <w:t>_______</w:t>
          </w:r>
        </w:p>
      </w:docPartBody>
    </w:docPart>
    <w:docPart>
      <w:docPartPr>
        <w:name w:val="1BCEDB3D97E64930A530B3B6D617862B"/>
        <w:category>
          <w:name w:val="常规"/>
          <w:gallery w:val="placeholder"/>
        </w:category>
        <w:types>
          <w:type w:val="bbPlcHdr"/>
        </w:types>
        <w:behaviors>
          <w:behavior w:val="content"/>
        </w:behaviors>
        <w:guid w:val="{57FFF1AC-A1EB-4140-8C38-EA516DC56C7B}"/>
      </w:docPartPr>
      <w:docPartBody>
        <w:p w:rsidR="00BD0B25" w:rsidRDefault="003B40B8" w:rsidP="003B40B8">
          <w:pPr>
            <w:pStyle w:val="1BCEDB3D97E64930A530B3B6D617862B"/>
          </w:pPr>
          <w:r w:rsidRPr="00511FDF">
            <w:rPr>
              <w:rStyle w:val="placeholder1Char"/>
              <w:rFonts w:hint="eastAsia"/>
            </w:rPr>
            <w:t>选择</w:t>
          </w:r>
        </w:p>
      </w:docPartBody>
    </w:docPart>
    <w:docPart>
      <w:docPartPr>
        <w:name w:val="990780C554E6463487B4A15E5D0CDA6E"/>
        <w:category>
          <w:name w:val="常规"/>
          <w:gallery w:val="placeholder"/>
        </w:category>
        <w:types>
          <w:type w:val="bbPlcHdr"/>
        </w:types>
        <w:behaviors>
          <w:behavior w:val="content"/>
        </w:behaviors>
        <w:guid w:val="{4EB7EDB9-10F0-43C3-8007-82C95BE1E5C5}"/>
      </w:docPartPr>
      <w:docPartBody>
        <w:p w:rsidR="00BD0B25" w:rsidRDefault="003B40B8" w:rsidP="003B40B8">
          <w:pPr>
            <w:pStyle w:val="990780C554E6463487B4A15E5D0CDA6E"/>
          </w:pPr>
          <w:r w:rsidRPr="00F254F3">
            <w:rPr>
              <w:rStyle w:val="a3"/>
              <w:rFonts w:hint="eastAsia"/>
            </w:rPr>
            <w:t>单击此处输入文字。</w:t>
          </w:r>
        </w:p>
      </w:docPartBody>
    </w:docPart>
    <w:docPart>
      <w:docPartPr>
        <w:name w:val="1759FF17D4FD4D85A109F8164AFCD567"/>
        <w:category>
          <w:name w:val="常规"/>
          <w:gallery w:val="placeholder"/>
        </w:category>
        <w:types>
          <w:type w:val="bbPlcHdr"/>
        </w:types>
        <w:behaviors>
          <w:behavior w:val="content"/>
        </w:behaviors>
        <w:guid w:val="{F94D737D-A40E-4446-8257-6DA915747B96}"/>
      </w:docPartPr>
      <w:docPartBody>
        <w:p w:rsidR="00BD0B25" w:rsidRDefault="003B40B8" w:rsidP="003B40B8">
          <w:pPr>
            <w:pStyle w:val="1759FF17D4FD4D85A109F8164AFCD567"/>
          </w:pPr>
          <w:r w:rsidRPr="00C63B67">
            <w:rPr>
              <w:rStyle w:val="placeholder1Char"/>
            </w:rPr>
            <w:t>_____________</w:t>
          </w:r>
        </w:p>
      </w:docPartBody>
    </w:docPart>
    <w:docPart>
      <w:docPartPr>
        <w:name w:val="A534C9AD94AD4F7692781A2B090BC11B"/>
        <w:category>
          <w:name w:val="常规"/>
          <w:gallery w:val="placeholder"/>
        </w:category>
        <w:types>
          <w:type w:val="bbPlcHdr"/>
        </w:types>
        <w:behaviors>
          <w:behavior w:val="content"/>
        </w:behaviors>
        <w:guid w:val="{7F960400-64FD-4761-B760-4F449766DCB4}"/>
      </w:docPartPr>
      <w:docPartBody>
        <w:p w:rsidR="00BD0B25" w:rsidRDefault="003B40B8" w:rsidP="003B40B8">
          <w:pPr>
            <w:pStyle w:val="A534C9AD94AD4F7692781A2B090BC11B"/>
          </w:pPr>
          <w:r w:rsidRPr="00C63B67">
            <w:rPr>
              <w:rStyle w:val="placeholder1Char"/>
            </w:rPr>
            <w:t>_______________</w:t>
          </w:r>
        </w:p>
      </w:docPartBody>
    </w:docPart>
    <w:docPart>
      <w:docPartPr>
        <w:name w:val="EB614E42F9A243B391DC12219F90A130"/>
        <w:category>
          <w:name w:val="常规"/>
          <w:gallery w:val="placeholder"/>
        </w:category>
        <w:types>
          <w:type w:val="bbPlcHdr"/>
        </w:types>
        <w:behaviors>
          <w:behavior w:val="content"/>
        </w:behaviors>
        <w:guid w:val="{DFB86AB7-FB3B-4CD6-97CF-F8C4C11E7C5F}"/>
      </w:docPartPr>
      <w:docPartBody>
        <w:p w:rsidR="00BD0B25" w:rsidRDefault="003B40B8" w:rsidP="003B40B8">
          <w:pPr>
            <w:pStyle w:val="EB614E42F9A243B391DC12219F90A130"/>
          </w:pPr>
          <w:r w:rsidRPr="00C63B67">
            <w:rPr>
              <w:rStyle w:val="placeholder1Char"/>
            </w:rPr>
            <w:t>__________</w:t>
          </w:r>
        </w:p>
      </w:docPartBody>
    </w:docPart>
    <w:docPart>
      <w:docPartPr>
        <w:name w:val="A2D6A0ED97B94901ADBF90612264D267"/>
        <w:category>
          <w:name w:val="常规"/>
          <w:gallery w:val="placeholder"/>
        </w:category>
        <w:types>
          <w:type w:val="bbPlcHdr"/>
        </w:types>
        <w:behaviors>
          <w:behavior w:val="content"/>
        </w:behaviors>
        <w:guid w:val="{C1740434-5AEB-4AD4-B612-86CED3DB7458}"/>
      </w:docPartPr>
      <w:docPartBody>
        <w:p w:rsidR="00BD0B25" w:rsidRDefault="003B40B8" w:rsidP="003B40B8">
          <w:pPr>
            <w:pStyle w:val="A2D6A0ED97B94901ADBF90612264D267"/>
          </w:pPr>
          <w:r w:rsidRPr="00C63B67">
            <w:rPr>
              <w:rStyle w:val="placeholder1Char"/>
              <w:rFonts w:hint="eastAsia"/>
            </w:rPr>
            <w:t>选择</w:t>
          </w:r>
        </w:p>
      </w:docPartBody>
    </w:docPart>
    <w:docPart>
      <w:docPartPr>
        <w:name w:val="6DAF256CD1C946C785CC2EE279798DFD"/>
        <w:category>
          <w:name w:val="常规"/>
          <w:gallery w:val="placeholder"/>
        </w:category>
        <w:types>
          <w:type w:val="bbPlcHdr"/>
        </w:types>
        <w:behaviors>
          <w:behavior w:val="content"/>
        </w:behaviors>
        <w:guid w:val="{0287213D-C550-4F11-B443-5FD9F22E52A8}"/>
      </w:docPartPr>
      <w:docPartBody>
        <w:p w:rsidR="00BD0B25" w:rsidRDefault="003B40B8" w:rsidP="003B40B8">
          <w:pPr>
            <w:pStyle w:val="6DAF256CD1C946C785CC2EE279798DFD"/>
          </w:pPr>
          <w:r w:rsidRPr="00F254F3">
            <w:rPr>
              <w:rStyle w:val="a3"/>
              <w:rFonts w:hint="eastAsia"/>
            </w:rPr>
            <w:t>单击此处输入文字。</w:t>
          </w:r>
        </w:p>
      </w:docPartBody>
    </w:docPart>
    <w:docPart>
      <w:docPartPr>
        <w:name w:val="03AD91C18D2747E3BD46E93D91A28AF4"/>
        <w:category>
          <w:name w:val="常规"/>
          <w:gallery w:val="placeholder"/>
        </w:category>
        <w:types>
          <w:type w:val="bbPlcHdr"/>
        </w:types>
        <w:behaviors>
          <w:behavior w:val="content"/>
        </w:behaviors>
        <w:guid w:val="{29B0CC9D-3891-4886-8E67-61E368E7FCD4}"/>
      </w:docPartPr>
      <w:docPartBody>
        <w:p w:rsidR="00BD0B25" w:rsidRDefault="003B40B8" w:rsidP="003B40B8">
          <w:pPr>
            <w:pStyle w:val="03AD91C18D2747E3BD46E93D91A28AF4"/>
          </w:pPr>
          <w:r w:rsidRPr="00C63B67">
            <w:rPr>
              <w:rStyle w:val="placeholder1Char"/>
            </w:rPr>
            <w:t>_____________</w:t>
          </w:r>
        </w:p>
      </w:docPartBody>
    </w:docPart>
    <w:docPart>
      <w:docPartPr>
        <w:name w:val="FC246E11DE9C421FAB20E273032F5A72"/>
        <w:category>
          <w:name w:val="常规"/>
          <w:gallery w:val="placeholder"/>
        </w:category>
        <w:types>
          <w:type w:val="bbPlcHdr"/>
        </w:types>
        <w:behaviors>
          <w:behavior w:val="content"/>
        </w:behaviors>
        <w:guid w:val="{5BCAA4C5-569D-4E33-B5F4-666120956231}"/>
      </w:docPartPr>
      <w:docPartBody>
        <w:p w:rsidR="00BD0B25" w:rsidRDefault="003B40B8" w:rsidP="003B40B8">
          <w:pPr>
            <w:pStyle w:val="FC246E11DE9C421FAB20E273032F5A72"/>
          </w:pPr>
          <w:r w:rsidRPr="00C63B67">
            <w:rPr>
              <w:rStyle w:val="placeholder1Char"/>
            </w:rPr>
            <w:t>_______________</w:t>
          </w:r>
        </w:p>
      </w:docPartBody>
    </w:docPart>
    <w:docPart>
      <w:docPartPr>
        <w:name w:val="07FE673E122B42C5BBB75C26CE693F6B"/>
        <w:category>
          <w:name w:val="常规"/>
          <w:gallery w:val="placeholder"/>
        </w:category>
        <w:types>
          <w:type w:val="bbPlcHdr"/>
        </w:types>
        <w:behaviors>
          <w:behavior w:val="content"/>
        </w:behaviors>
        <w:guid w:val="{6C808BF9-35F9-48BF-8EF5-6F4B9CCDC04F}"/>
      </w:docPartPr>
      <w:docPartBody>
        <w:p w:rsidR="00BD0B25" w:rsidRDefault="003B40B8" w:rsidP="003B40B8">
          <w:pPr>
            <w:pStyle w:val="07FE673E122B42C5BBB75C26CE693F6B"/>
          </w:pPr>
          <w:r w:rsidRPr="00C63B67">
            <w:rPr>
              <w:rStyle w:val="placeholder1Char"/>
            </w:rPr>
            <w:t>__________</w:t>
          </w:r>
        </w:p>
      </w:docPartBody>
    </w:docPart>
    <w:docPart>
      <w:docPartPr>
        <w:name w:val="928B021027C94F57AC9198F96389BCCC"/>
        <w:category>
          <w:name w:val="常规"/>
          <w:gallery w:val="placeholder"/>
        </w:category>
        <w:types>
          <w:type w:val="bbPlcHdr"/>
        </w:types>
        <w:behaviors>
          <w:behavior w:val="content"/>
        </w:behaviors>
        <w:guid w:val="{D61F38A3-C898-494F-9F1C-0BA9EAE8A08C}"/>
      </w:docPartPr>
      <w:docPartBody>
        <w:p w:rsidR="00BD0B25" w:rsidRDefault="003B40B8" w:rsidP="003B40B8">
          <w:pPr>
            <w:pStyle w:val="928B021027C94F57AC9198F96389BCCC"/>
          </w:pPr>
          <w:r w:rsidRPr="00C63B67">
            <w:rPr>
              <w:rStyle w:val="placeholder1Char"/>
              <w:rFonts w:hint="eastAsia"/>
            </w:rPr>
            <w:t>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4" ccId="1902792184" eleName="BaoGaoMingCheng" context="neeq_duration_T"/>
    <Item id="00003401" ccId="2599825109" eleName="YiGongYunJiaZhiJiLiangQieQiBianDongJiRuDangQiSunYiDeJinRongZiChan" context="neeq_instant_T"/>
    <Item id="00003402" ccId="2261795119" eleName="YiGongYunJiaZhiJiLiangQieQiBianDongJiRuDangQiSunYiDeJinRongZiChan" context="neeq_instant_T-1"/>
    <Item id="00003403" ccId="221798045" eleName="NotesReceivable" context="neeq_instant_T"/>
    <Item id="00003404" ccId="259567467" eleName="NotesReceivable" context="neeq_instant_T-1"/>
    <Item id="00003405" ccId="3648148967" eleName="AccountsReceivable" context="neeq_instant_T"/>
    <Item id="00003406" ccId="598840778" eleName="AccountsReceivable" context="neeq_instant_T-1"/>
    <Item id="00003407" ccId="819237614" eleName="AdvancesToSuppliers" context="neeq_instant_T"/>
    <Item id="00003408" ccId="2798475403" eleName="AdvancesToSuppliers" context="neeq_instant_T-1"/>
    <Item id="00003409" ccId="3683455355" eleName="InterestReceivable" context="neeq_instant_T"/>
    <Item id="00003410" ccId="3845955723" eleName="InterestReceivable" context="neeq_instant_T-1"/>
    <Item id="00003411" ccId="2248616448" eleName="DividendsReceivable" context="neeq_instant_T"/>
    <Item id="00003412" ccId="2503305726" eleName="DividendsReceivable" context="neeq_instant_T-1"/>
    <Item id="00003413" ccId="2680141025" eleName="OtherReceivables" context="neeq_instant_T"/>
    <Item id="00003414" ccId="2137064599" eleName="OtherReceivables" context="neeq_instant_T-1"/>
    <Item id="00003415" ccId="1600288747" eleName="Inventories" context="neeq_instant_T"/>
    <Item id="00003416" ccId="3300243462" eleName="Inventories" context="neeq_instant_T-1"/>
    <Item id="00003417" ccId="1363474571" eleName="CurrentPortionOfNonCurrentAssets" context="neeq_instant_T"/>
    <Item id="00003418" ccId="1697349344" eleName="CurrentPortionOfNonCurrentAssets" context="neeq_instant_T-1"/>
    <Item id="00003419" ccId="3822903495" eleName="OtherCurrentAssets" context="neeq_instant_T"/>
    <Item id="00003420" ccId="2921974772" eleName="OtherCurrentAssets" context="neeq_instant_T-1"/>
    <Item id="00003421" ccId="2689552560" eleName="CurrentAssets" context="neeq_instant_T"/>
    <Item id="00003422" ccId="3446413131" eleName="CurrentAssets" context="neeq_instant_T-1"/>
    <Item id="00003423" ccId="3983859368" eleName="FinancialAssetsAvailableforsale" context="neeq_instant_T"/>
    <Item id="00003424" ccId="900322830" eleName="FinancialAssetsAvailableforsale" context="neeq_instant_T-1"/>
    <Item id="00003425" ccId="1334579983" eleName="HeldtomaturityInvestments" context="neeq_instant_T"/>
    <Item id="00003426" ccId="2211903260" eleName="HeldtomaturityInvestments" context="neeq_instant_T-1"/>
    <Item id="00003427" ccId="369427757" eleName="NoncurrentReceivables" context="neeq_instant_T"/>
    <Item id="00003428" ccId="3734721937" eleName="NoncurrentReceivables" context="neeq_instant_T-1"/>
    <Item id="00003429" ccId="1364018440" eleName="LongTermEquityInvestments" context="neeq_instant_T"/>
    <Item id="00003430" ccId="2489506310" eleName="LongTermEquityInvestments" context="neeq_instant_T-1"/>
    <Item id="00003433" ccId="759574924" eleName="PropertyPlantAndEquipment" context="neeq_instant_T"/>
    <Item id="00003434" ccId="106398581" eleName="PropertyPlantAndEquipment" context="neeq_instant_T-1"/>
    <Item id="00003435" ccId="238059824" eleName="ConstructionInProgress" context="neeq_instant_T"/>
    <Item id="00003436" ccId="2012789533" eleName="ConstructionInProgress" context="neeq_instant_T-1"/>
    <Item id="00003437" ccId="2008484060" eleName="ConstructionMaterials" context="neeq_instant_T"/>
    <Item id="00003438" ccId="828021355" eleName="ConstructionMaterials" context="neeq_instant_T-1"/>
    <Item id="00003439" ccId="1013955438" eleName="FixedAssetsPendingForDisposal" context="neeq_instant_T"/>
    <Item id="00003440" ccId="3544925120" eleName="FixedAssetsPendingForDisposal" context="neeq_instant_T-1"/>
    <Item id="00003441" ccId="107944890" eleName="NoncurrentBiologicalAssets" context="neeq_instant_T"/>
    <Item id="00003442" ccId="107325345" eleName="NoncurrentBiologicalAssets" context="neeq_instant_T-1"/>
    <Item id="00003443" ccId="3703186322" eleName="OilAndGasAssets" context="neeq_instant_T"/>
    <Item id="00003444" ccId="3936771014" eleName="OilAndGasAssets" context="neeq_instant_T-1"/>
    <Item id="00003445" ccId="811994830" eleName="IntangibleAssetsOtherThanGoodwill" context="neeq_instant_T"/>
    <Item id="00003446" ccId="1054044288" eleName="IntangibleAssetsOtherThanGoodwill" context="neeq_instant_T-1"/>
    <Item id="00003447" ccId="2578693656" eleName="DevelopmentDisbursements" context="neeq_instant_T"/>
    <Item id="00003448" ccId="321238539" eleName="DevelopmentDisbursements" context="neeq_instant_T-1"/>
    <Item id="00003449" ccId="2347039451" eleName="Goodwill" context="neeq_instant_T"/>
    <Item id="00003450" ccId="565616024" eleName="Goodwill" context="neeq_instant_T-1"/>
    <Item id="00003451" ccId="2157718369" eleName="LongTermDeferredExpenses" context="neeq_instant_T"/>
    <Item id="00003452" ccId="2148384566" eleName="LongTermDeferredExpenses" context="neeq_instant_T-1"/>
    <Item id="00003453" ccId="2519344718" eleName="DeferredTaxAssets" context="neeq_instant_T"/>
    <Item id="00003454" ccId="3697473602" eleName="DeferredTaxAssets" context="neeq_instant_T-1"/>
    <Item id="00003455" ccId="3755764932" eleName="OtherNonCurrentAssets" context="neeq_instant_T"/>
    <Item id="00003456" ccId="3818123075" eleName="OtherNonCurrentAssets" context="neeq_instant_T-1"/>
    <Item id="00003457" ccId="1878355340" eleName="NoncurrentAssets" context="neeq_instant_T"/>
    <Item id="00003458" ccId="4012468581" eleName="NoncurrentAssets" context="neeq_instant_T-1"/>
    <Item id="00003459" ccId="2189566369" eleName="Assets" context="neeq_instant_T"/>
    <Item id="00003460" ccId="1791550812" eleName="Assets" context="neeq_instant_T-1"/>
    <Item id="00003461" ccId="1233276995" eleName="InvestmentProperty" context="neeq_instant_T-1"/>
    <Item id="00003463" ccId="3739965028" eleName="ShortTermBorrowings" context="neeq_instant_T"/>
    <Item id="00003464" ccId="2737881525" eleName="ShortTermBorrowings" context="neeq_instant_T-1"/>
    <Item id="00003465" ccId="3023339941" eleName="YiGongYunJiaZhiJiLiangQieQiBianDongJiRuDangQiSunYiDeJinRongFuZhai" context="neeq_instant_T"/>
    <Item id="00003466" ccId="4120388542" eleName="YiGongYunJiaZhiJiLiangQieQiBianDongJiRuDangQiSunYiDeJinRongFuZhai" context="neeq_instant_T-1"/>
    <Item id="00003467" ccId="1498845265" eleName="AccountsPayable" context="neeq_instant_T"/>
    <Item id="00003468" ccId="3769869090" eleName="AccountsPayable" context="neeq_instant_T-1"/>
    <Item id="00003469" ccId="2022810639" eleName="AdvancesFromCustomers" context="neeq_instant_T"/>
    <Item id="00003470" ccId="1068308173" eleName="AdvancesFromCustomers" context="neeq_instant_T-1"/>
    <Item id="00003471" ccId="197597845" eleName="EmployeeBenefitsPayable" context="neeq_instant_T"/>
    <Item id="00003472" ccId="90523028" eleName="EmployeeBenefitsPayable" context="neeq_instant_T-1"/>
    <Item id="00003477" ccId="3450341028" eleName="DividendsPayable" context="neeq_instant_T"/>
    <Item id="00003478" ccId="424148865" eleName="DividendsPayable" context="neeq_instant_T-1"/>
    <Item id="00003479" ccId="2968996790" eleName="OtherPayables" context="neeq_instant_T"/>
    <Item id="00003480" ccId="3851270348" eleName="OtherPayables" context="neeq_instant_T-1"/>
    <Item id="00003481" ccId="3827529927" eleName="CurrentPortionOfLongTermLiabilities" context="neeq_instant_T"/>
    <Item id="00003482" ccId="3291216943" eleName="CurrentPortionOfLongTermLiabilities" context="neeq_instant_T-1"/>
    <Item id="00003483" ccId="2441330473" eleName="OtherCurrentLiabilities" context="neeq_instant_T"/>
    <Item id="00003484" ccId="3960194652" eleName="OtherCurrentLiabilities" context="neeq_instant_T-1"/>
    <Item id="00003485" ccId="935795025" eleName="CurrentLiabilities" context="neeq_instant_T"/>
    <Item id="00003486" ccId="2401012282" eleName="CurrentLiabilities" context="neeq_instant_T-1"/>
    <Item id="00003487" ccId="2073924861" eleName="LongtermBorrowings" context="neeq_instant_T"/>
    <Item id="00003488" ccId="442351867" eleName="LongtermBorrowings" context="neeq_instant_T-1"/>
    <Item id="00003489" ccId="3772947697" eleName="BondsPayable" context="neeq_instant_T"/>
    <Item id="00003490" ccId="723192767" eleName="BondsPayable" context="neeq_instant_T-1"/>
    <Item id="00003491" ccId="905877441" eleName="LongTermPayables" context="neeq_instant_T"/>
    <Item id="00003492" ccId="753868530" eleName="LongTermPayables" context="neeq_instant_T-1"/>
    <Item id="00003493" ccId="815148001" eleName="ChangQiYingFuZhiGongXinChou" context="neeq_instant_T"/>
    <Item id="00003494" ccId="3078150422" eleName="ChangQiYingFuZhiGongXinChou" context="neeq_instant_T-1"/>
    <Item id="00003495" ccId="4003140871" eleName="GrantsPayables" context="neeq_instant_T"/>
    <Item id="00003496" ccId="4205881284" eleName="GrantsPayables" context="neeq_instant_T-1"/>
    <Item id="00003497" ccId="484449618" eleName="Provisions" context="neeq_instant_T"/>
    <Item id="00003498" ccId="1886369834" eleName="Provisions" context="neeq_instant_T-1"/>
    <Item id="00003499" ccId="2025741820" eleName="DeferredIncome" context="neeq_instant_T"/>
    <Item id="00003500" ccId="3543304588" eleName="DeferredIncome" context="neeq_instant_T-1"/>
    <Item id="00003501" ccId="2057507659" eleName="DeferredTaxLiabilities" context="neeq_instant_T"/>
    <Item id="00003502" ccId="1707147332" eleName="DeferredTaxLiabilities" context="neeq_instant_T-1"/>
    <Item id="00003503" ccId="3658010903" eleName="OtherNonCurrentLiabilities" context="neeq_instant_T"/>
    <Item id="00003504" ccId="3599194888" eleName="OtherNonCurrentLiabilities" context="neeq_instant_T-1"/>
    <Item id="00003505" ccId="4233790101" eleName="NoncurrentLiabilities" context="neeq_instant_T"/>
    <Item id="00003506" ccId="3732482107" eleName="NoncurrentLiabilities" context="neeq_instant_T-1"/>
    <Item id="00003507" ccId="4333914" eleName="Liabilities" context="neeq_instant_T"/>
    <Item id="00003508" ccId="3121403417" eleName="Liabilities" context="neeq_instant_T-1"/>
    <Item id="00003509" ccId="1268271811" eleName="IssuedCapital" context="neeq_instant_T"/>
    <Item id="00003510" ccId="2065449079" eleName="IssuedCapital" context="neeq_instant_T-1"/>
    <Item id="00003513" ccId="10116441" eleName="KuCunGu" context="neeq_instant_T"/>
    <Item id="00003514" ccId="2200965799" eleName="KuCunGu" context="neeq_instant_T-1"/>
    <Item id="00003515" ccId="890701450" eleName="QiTaZongHeShouYi" context="neeq_instant_T"/>
    <Item id="00003516" ccId="456922994" eleName="QiTaZongHeShouYi" context="neeq_instant_T-1"/>
    <Item id="00003517" ccId="3719526602" eleName="SpecializedReserve" context="neeq_instant_T"/>
    <Item id="00003518" ccId="1010260897" eleName="SpecializedReserve" context="neeq_instant_T-1"/>
    <Item id="00003519" ccId="4271717410" eleName="SurplusReserves" context="neeq_instant_T"/>
    <Item id="00003520" ccId="1073699538" eleName="SurplusReserves" context="neeq_instant_T-1"/>
    <Item id="00003521" ccId="4261380931" eleName="RetainedEarnings" context="neeq_instant_T"/>
    <Item id="00003522" ccId="4001205137" eleName="RetainedEarnings" context="neeq_instant_T-1"/>
    <Item id="00003523" ccId="3676434984" eleName="EquityAttributableToOwnersOfParent" context="neeq_instant_T"/>
    <Item id="00003524" ccId="1674993401" eleName="EquityAttributableToOwnersOfParent" context="neeq_instant_T-1"/>
    <Item id="00003525" ccId="2542311178" eleName="NoncontrollingInterests" context="neeq_instant_T"/>
    <Item id="00003526" ccId="3033059318" eleName="NoncontrollingInterests" context="neeq_instant_T-1"/>
    <Item id="00003527" ccId="4265553659" eleName="Equity" context="neeq_instant_T"/>
    <Item id="00003528" ccId="2780818461" eleName="Equity" context="neeq_instant_T-1"/>
    <Item id="00003529" ccId="2444567927" eleName="EquityAndLiabilities" context="neeq_instant_T"/>
    <Item id="00003530" ccId="2572374624" eleName="EquityAndLiabilities" context="neeq_instant_T-1"/>
    <Item id="00003531" ccId="848295137" eleName="BankBalancesAndCash" context="neeq_instant_T"/>
    <Item id="00003532" ccId="1646399682" eleName="BankBalancesAndCash" context="neeq_instant_T-1"/>
    <Item id="00003625" ccId="857928137" eleName="InterestPayables" context="neeq_instant_T"/>
    <Item id="00003626" ccId="731278688" eleName="InterestPayables" context="neeq_instant_T-1"/>
    <Item id="00003627" ccId="542559346" eleName="CurrentTaxLiabilities" context="neeq_instant_T"/>
    <Item id="00003628" ccId="2804019129" eleName="CurrentTaxLiabilities" context="neeq_instant_T-1"/>
    <Item id="00003669" ccId="1929081336" eleName="CapitalSurplus" context="neeq_instant_T"/>
    <Item id="00003670" ccId="2613463359" eleName="CapitalSurplus" context="neeq_instant_T-1"/>
    <Item id="00003671" ccId="3071688122" eleName="Revenue" context="neeq_duration_T"/>
    <Item id="00003672" ccId="1674989940" eleName="Revenue" context="neeq_duration_T-1"/>
    <Item id="00003673" ccId="1680086172" eleName="OperatingRevenue" context="neeq_duration_T"/>
    <Item id="00003674" ccId="23224199" eleName="OperatingRevenue" context="neeq_duration_T-1"/>
    <Item id="00003675" ccId="4224765122" eleName="CostOfSales" context="neeq_duration_T"/>
    <Item id="00003676" ccId="2489431974" eleName="CostOfSales" context="neeq_duration_T-1"/>
    <Item id="00003677" ccId="3026664896" eleName="OperatingCost" context="neeq_duration_T"/>
    <Item id="00003678" ccId="782539909" eleName="OperatingCost" context="neeq_duration_T-1"/>
    <Item id="00003679" ccId="1778213774" eleName="BusinessTaxAndSurcharge" context="neeq_duration_T"/>
    <Item id="00003680" ccId="2830084774" eleName="BusinessTaxAndSurcharge" context="neeq_duration_T-1"/>
    <Item id="00003681" ccId="4099649641" eleName="DistributionCosts" context="neeq_duration_T"/>
    <Item id="00003682" ccId="450371176" eleName="DistributionCosts" context="neeq_duration_T-1"/>
    <Item id="00003683" ccId="1188566668" eleName="AdministrativeExpense" context="neeq_duration_T"/>
    <Item id="00003684" ccId="1251537461" eleName="AdministrativeExpense" context="neeq_duration_T-1"/>
    <Item id="00003685" ccId="1453826204" eleName="FinanceCosts" context="neeq_duration_T"/>
    <Item id="00003686" ccId="3972456835" eleName="FinanceCosts" context="neeq_duration_T-1"/>
    <Item id="00003687" ccId="2699882049" eleName="ProfitOrLossArisingFromChangesInFairValue" context="neeq_duration_T"/>
    <Item id="00003688" ccId="2709988849" eleName="ProfitOrLossArisingFromChangesInFairValue" context="neeq_duration_T-1"/>
    <Item id="00003689" ccId="441420176" eleName="InvestmentIncome" context="neeq_duration_T"/>
    <Item id="00003690" ccId="3009089481" eleName="InvestmentIncome" context="neeq_duration_T-1"/>
    <Item id="00003691" ccId="569235835" eleName="IncomeFromInvestmentInAssociatesAndJointVentures" context="neeq_duration_T"/>
    <Item id="00003692" ccId="2807030198" eleName="IncomeFromInvestmentInAssociatesAndJointVentures" context="neeq_duration_T-1"/>
    <Item id="00003693" ccId="853618368" eleName="ForeignExchangeGain" context="neeq_duration_T"/>
    <Item id="00003694" ccId="3671111414" eleName="ForeignExchangeGain" context="neeq_duration_T-1"/>
    <Item id="00003695" ccId="2201815678" eleName="OperatingProfits" context="neeq_duration_T"/>
    <Item id="00003696" ccId="3517329799" eleName="OperatingProfits" context="neeq_duration_T-1"/>
    <Item id="00003697" ccId="2105541419" eleName="NonOperatingIncome" context="neeq_duration_T"/>
    <Item id="00003698" ccId="3814354195" eleName="NonOperatingIncome" context="neeq_duration_T-1"/>
    <Item id="00003699" ccId="3439306653" eleName="GainFromDisposalOfNonCurrentAssets" context="neeq_duration_T"/>
    <Item id="00003700" ccId="2730868413" eleName="GainFromDisposalOfNonCurrentAssets" context="neeq_duration_T-1"/>
    <Item id="00003701" ccId="2730553174" eleName="NonOperatingExpenses" context="neeq_duration_T"/>
    <Item id="00003702" ccId="667671675" eleName="NonOperatingExpenses" context="neeq_duration_T-1"/>
    <Item id="00003703" ccId="3293306305" eleName="LossFromDisposalOfNonCurrentAssets" context="neeq_duration_T"/>
    <Item id="00003704" ccId="2793315179" eleName="LossFromDisposalOfNonCurrentAssets" context="neeq_duration_T-1"/>
    <Item id="00003705" ccId="630516464" eleName="ProfitLossBeforeTax" context="neeq_duration_T"/>
    <Item id="00003706" ccId="1406257718" eleName="ProfitLossBeforeTax" context="neeq_duration_T-1"/>
    <Item id="00003707" ccId="4159782354" eleName="IncomeTaxExpense" context="neeq_duration_T"/>
    <Item id="00003708" ccId="3988493565" eleName="IncomeTaxExpense" context="neeq_duration_T-1"/>
    <Item id="00003709" ccId="1557967617" eleName="ProfitLoss" context="neeq_duration_T"/>
    <Item id="00003710" ccId="2551486533" eleName="ProfitLoss" context="neeq_duration_T-1"/>
    <Item id="00003711" ccId="2203058409" eleName="ProfitLossAttributableToNoncontrollingInterests" context="neeq_duration_T"/>
    <Item id="00003712" ccId="703370538" eleName="ProfitLossAttributableToNoncontrollingInterests" context="neeq_duration_T-1"/>
    <Item id="00003713" ccId="2369169104" eleName="ProfitLossAttributableToOwnersOfParent" context="neeq_duration_T"/>
    <Item id="00003714" ccId="3472847913" eleName="ProfitLossAttributableToOwnersOfParent" context="neeq_duration_T-1"/>
    <Item id="00003715" ccId="1353297215" eleName="ImpairmentLoss" context="neeq_duration_T"/>
    <Item id="00003716" ccId="2902628344" eleName="ImpairmentLoss" context="neeq_duration_T-1"/>
    <Item id="00003717" ccId="3854586415" eleName="OtherComprehensiveIncome" context="neeq_duration_T"/>
    <Item id="00003718" ccId="635385373" eleName="OtherComprehensiveIncome" context="neeq_duration_T-1"/>
    <Item id="00003719" ccId="945817452" eleName="YiHouBuNengChongFenLeiJinSunYiDeQiTaZongHeShouYi" context="neeq_duration_T"/>
    <Item id="00003720" ccId="337669597" eleName="YiHouBuNengChongFenLeiJinSunYiDeQiTaZongHeShouYi" context="neeq_duration_T-1"/>
    <Item id="00003721" ccId="4064648932" eleName="YiHouBuNengChongFenLeiJinSunYiDeQiTaZongHeShouYiChongXinJiLiangSheDingShouYiJiHuaJingFuZhaiHuoJingZiChanDeBianDong" context="neeq_duration_T"/>
    <Item id="00003722" ccId="4188930874" eleName="YiHouBuNengChongFenLeiJinSunYiDeQiTaZongHeShouYiChongXinJiLiangSheDingShouYiJiHuaJingFuZhaiHuoJingZiChanDeBianDong" context="neeq_duration_T-1"/>
    <Item id="00003723" ccId="474572152" eleName="YiHouBuNengChongFenLeiJinSunYiDeQiTaZongHeShouYiQuanYiFaXiaZaiBeiTouZiDanWeiBuNengChongFenLeiJinSunYiDeQiTaZongHeShouYiZhongXiangYouDeFenE" context="neeq_duration_T"/>
    <Item id="00003724" ccId="4245822936" eleName="YiHouBuNengChongFenLeiJinSunYiDeQiTaZongHeShouYiQuanYiFaXiaZaiBeiTouZiDanWeiBuNengChongFenLeiJinSunYiDeQiTaZongHeShouYiZhongXiangYouDeFenE" context="neeq_duration_T-1"/>
    <Item id="00003725" ccId="851537124" eleName="YiHouJiangChongFenLeiJinSunYiDeQiTaZongHeShouYi" context="neeq_duration_T"/>
    <Item id="00003726" ccId="3084019052" eleName="YiHouJiangChongFenLeiJinSunYiDeQiTaZongHeShouYi" context="neeq_duration_T-1"/>
    <Item id="00003727" ccId="161049663" eleName="YiHouJiangChongFenLeiJinSunYiDeQiTaZongHeShouYiQuanYiFaXiaZaiBeiTouZiDanWeiBuNengChongFenLeiJinSunYiDeQiTaZongHeShouYiZhongXiangYouDeFenE" context="neeq_duration_T"/>
    <Item id="00003728" ccId="4225994710" eleName="YiHouJiangChongFenLeiJinSunYiDeQiTaZongHeShouYiQuanYiFaXiaZaiBeiTouZiDanWeiBuNengChongFenLeiJinSunYiDeQiTaZongHeShouYiZhongXiangYouDeFenE" context="neeq_duration_T-1"/>
    <Item id="00003729" ccId="2018492896" eleName="YiHouJiangChongFenLeiJinSunYiDeQiTaZongHeShouYiKeGongChuShouJinRongZiChanGongYunJiaZhiBianDongSunYi" context="neeq_duration_T"/>
    <Item id="00003730" ccId="543254250" eleName="YiHouJiangChongFenLeiJinSunYiDeQiTaZongHeShouYiKeGongChuShouJinRongZiChanGongYunJiaZhiBianDongSunYi" context="neeq_duration_T-1"/>
    <Item id="00003731" ccId="4203187435" eleName="YiHouJiangChongFenLeiJinSunYiDeQiTaZongHeShouYiChiYouZhiDaoQiTouZiChongFenLeiWeiKeGongChuShouJinRongZiChanSunYi" context="neeq_duration_T"/>
    <Item id="00003732" ccId="2077934240" eleName="YiHouJiangChongFenLeiJinSunYiDeQiTaZongHeShouYiChiYouZhiDaoQiTouZiChongFenLeiWeiKeGongChuShouJinRongZiChanSunYi" context="neeq_duration_T-1"/>
    <Item id="00003733" ccId="3853354146" eleName="YiHouJiangChongFenLeiJinSunYiDeQiTaZongHeShouYiXianJinLiuLiangTaoQiSunYiDeYouXiaoBuFen" context="neeq_duration_T"/>
    <Item id="00003734" ccId="2481488132" eleName="YiHouJiangChongFenLeiJinSunYiDeQiTaZongHeShouYiXianJinLiuLiangTaoQiSunYiDeYouXiaoBuFen" context="neeq_duration_T-1"/>
    <Item id="00003735" ccId="407042447" eleName="YiHouJiangChongFenLeiJinSunYiDeQiTaZongHeShouYiWaiBiCaiWuBaoBiaoZheSuanChaE" context="neeq_duration_T"/>
    <Item id="00003736" ccId="1218936729" eleName="YiHouJiangChongFenLeiJinSunYiDeQiTaZongHeShouYiWaiBiCaiWuBaoBiaoZheSuanChaE" context="neeq_duration_T-1"/>
    <Item id="00003737" ccId="1916120121" eleName="YiHouJiangChongFenLeiJinSunYiDeQiTaZongHeShouYiQiTa" context="neeq_duration_T"/>
    <Item id="00003738" ccId="1600443166" eleName="YiHouJiangChongFenLeiJinSunYiDeQiTaZongHeShouYiQiTa" context="neeq_duration_T-1"/>
    <Item id="00003739" ccId="682713126" eleName="ComprehensiveIncome" context="neeq_duration_T"/>
    <Item id="00003740" ccId="3654629045" eleName="ComprehensiveIncome" context="neeq_duration_T-1"/>
    <Item id="00003741" ccId="3361155557" eleName="ComprehensiveIncomeAttributableToOwnersOfParent" context="neeq_duration_T"/>
    <Item id="00003742" ccId="2056270398" eleName="ComprehensiveIncomeAttributableToOwnersOfParent" context="neeq_duration_T-1"/>
    <Item id="00003743" ccId="1775205185" eleName="ComprehensiveIncomeAttributableToNoncontrollingInterests" context="neeq_duration_T"/>
    <Item id="00003744" ccId="3113993516" eleName="ComprehensiveIncomeAttributableToNoncontrollingInterests" context="neeq_duration_T-1"/>
    <Item id="00003745" ccId="1335958850" eleName="BasicEarningsLossPerShare" context="neeq_duration_T"/>
    <Item id="00003746" ccId="2871709533" eleName="BasicEarningsLossPerShare" context="neeq_duration_T-1"/>
    <Item id="00003747" ccId="1319079658" eleName="DilutedEarningsLossPerShare" context="neeq_duration_T"/>
    <Item id="00003748" ccId="4096109458" eleName="DilutedEarningsLossPerShare" context="neeq_duration_T-1"/>
    <Item id="00003815" ccId="3798545788" eleName="ReceiptsFromSalesOfGoodsAndRenderingOfServices" context="neeq_duration_T"/>
    <Item id="00003816" ccId="971558761" eleName="ReceiptsFromSalesOfGoodsAndRenderingOfServices" context="neeq_duration_T-1"/>
    <Item id="00003817" ccId="614788732" eleName="TaxRefunds" context="neeq_duration_T"/>
    <Item id="00003818" ccId="2249762975" eleName="TaxRefunds" context="neeq_duration_T-1"/>
    <Item id="00003819" ccId="1387134567" eleName="OtherCashReceiptsFromOperatingActivities" context="neeq_duration_T"/>
    <Item id="00003820" ccId="703600851" eleName="OtherCashReceiptsFromOperatingActivities" context="neeq_duration_T-1"/>
    <Item id="00003821" ccId="498466227" eleName="CashInflowsFromOperatingActivities" context="neeq_duration_T"/>
    <Item id="00003822" ccId="594830398" eleName="CashInflowsFromOperatingActivities" context="neeq_duration_T-1"/>
    <Item id="00003823" ccId="796262879" eleName="PaymentsToSuppliersForGoodsAndServices" context="neeq_duration_T"/>
    <Item id="00003824" ccId="388312540" eleName="PaymentsToSuppliersForGoodsAndServices" context="neeq_duration_T-1"/>
    <Item id="00003825" ccId="18288015" eleName="PaymentsToAndOnBehalfOfEmployees" context="neeq_duration_T"/>
    <Item id="00003826" ccId="1623272502" eleName="PaymentsToAndOnBehalfOfEmployees" context="neeq_duration_T-1"/>
    <Item id="00003827" ccId="1463770682" eleName="PaymentsOfAllTypesOfTaxes" context="neeq_duration_T"/>
    <Item id="00003828" ccId="810744669" eleName="PaymentsOfAllTypesOfTaxes" context="neeq_duration_T-1"/>
    <Item id="00003829" ccId="3328302766" eleName="OtherCashPaymentsFromOperatingActivities" context="neeq_duration_T"/>
    <Item id="00003830" ccId="578720636" eleName="OtherCashPaymentsFromOperatingActivities" context="neeq_duration_T-1"/>
    <Item id="00003831" ccId="857866996" eleName="CashOutflowsFromOperatingActivities" context="neeq_duration_T"/>
    <Item id="00003832" ccId="2714603374" eleName="CashOutflowsFromOperatingActivities" context="neeq_duration_T-1"/>
    <Item id="00003833" ccId="1282768722" eleName="CashFlowsFromUsedInOperatingActivities" context="neeq_duration_T"/>
    <Item id="00003834" ccId="3356831924" eleName="CashFlowsFromUsedInOperatingActivities" context="neeq_duration_T-1"/>
    <Item id="00003835" ccId="286708170" eleName="CashReceiptsFromReturnsOfInvestments" context="neeq_duration_T"/>
    <Item id="00003836" ccId="2479940836" eleName="CashReceiptsFromReturnsOfInvestments" context="neeq_duration_T-1"/>
    <Item id="00003837" ccId="81806116" eleName="CashReceivedFromReturnsOnInvestments" context="neeq_duration_T"/>
    <Item id="00003838" ccId="156050201" eleName="CashReceivedFromReturnsOnInvestments" context="neeq_duration_T-1"/>
    <Item id="00003839" ccId="2226328714" eleName="NetCashReceivedFromDisposalOfFixedAssetsIntangibleAssetsAndOtherLongTermAssets" context="neeq_duration_T"/>
    <Item id="00003840" ccId="1226874360" eleName="NetCashReceivedFromDisposalOfFixedAssetsIntangibleAssetsAndOtherLongTermAssets" context="neeq_duration_T-1"/>
    <Item id="00003841" ccId="2386901972" eleName="CashFlowsFromLosingControlOfSubsidiariesOrOtherBusinessesClassifiedAsInvestingActivities" context="neeq_duration_T"/>
    <Item id="00003842" ccId="2316361152" eleName="CashFlowsFromLosingControlOfSubsidiariesOrOtherBusinessesClassifiedAsInvestingActivities" context="neeq_duration_T-1"/>
    <Item id="00003843" ccId="1487665455" eleName="CashReceiptsRelatedToOtherInvestingActivities" context="neeq_duration_T"/>
    <Item id="00003844" ccId="3865382770" eleName="CashReceiptsRelatedToOtherInvestingActivities" context="neeq_duration_T-1"/>
    <Item id="00003845" ccId="1142312130" eleName="CashInflowsFromInvestingActivities" context="neeq_duration_T"/>
    <Item id="00003846" ccId="238454115" eleName="CashInflowsFromInvestingActivities" context="neeq_duration_T-1"/>
    <Item id="00003847" ccId="3666647071" eleName="CashPaidToAcquireFixedAssetsIntangibleAssetsAndOtherLongtermAssets" context="neeq_duration_T"/>
    <Item id="00003848" ccId="1109475540" eleName="CashPaidToAcquireFixedAssetsIntangibleAssetsAndOtherLongtermAssets" context="neeq_duration_T-1"/>
    <Item id="00003849" ccId="751707450" eleName="CashPaymentsForInvestments" context="neeq_duration_T"/>
    <Item id="00003850" ccId="1603767469" eleName="CashPaymentsForInvestments" context="neeq_duration_T-1"/>
    <Item id="00003851" ccId="1390847811" eleName="NetCashPaidForAcquiringTheSubsidiariesAndOtherBusinessUnits" context="neeq_duration_T"/>
    <Item id="00003852" ccId="655890925" eleName="NetCashPaidForAcquiringTheSubsidiariesAndOtherBusinessUnits" context="neeq_duration_T-1"/>
    <Item id="00003853" ccId="218638759" eleName="CashPaymentsRelatedToOtherInvestingActivities" context="neeq_duration_T"/>
    <Item id="00003854" ccId="1097901684" eleName="CashPaymentsRelatedToOtherInvestingActivities" context="neeq_duration_T-1"/>
    <Item id="00003855" ccId="3751596298" eleName="CashOutflowsFromInvestingActivities" context="neeq_duration_T"/>
    <Item id="00003856" ccId="3348419272" eleName="CashOutflowsFromInvestingActivities" context="neeq_duration_T-1"/>
    <Item id="00003857" ccId="2417350225" eleName="CashFlowsFromUsedInInvestingActivities" context="neeq_duration_T"/>
    <Item id="00003858" ccId="1524353237" eleName="CashFlowsFromUsedInInvestingActivities" context="neeq_duration_T-1"/>
    <Item id="00003859" ccId="1537701084" eleName="CashProceedsFromInvestmentsByOthers" context="neeq_duration_T"/>
    <Item id="00003860" ccId="2280050182" eleName="CashProceedsFromInvestmentsByOthers" context="neeq_duration_T-1"/>
    <Item id="00003861" ccId="2294094692" eleName="CashReceivedFromCapitalContributionsFromMinoritiesOfSubsidiaries" context="neeq_duration_T"/>
    <Item id="00003862" ccId="722800742" eleName="CashReceivedFromCapitalContributionsFromMinoritiesOfSubsidiaries" context="neeq_duration_T-1"/>
    <Item id="00003863" ccId="142485085" eleName="CashReceivedFromBorrowings" context="neeq_duration_T"/>
    <Item id="00003864" ccId="367575124" eleName="CashReceivedFromBorrowings" context="neeq_duration_T-1"/>
    <Item id="00003865" ccId="230349109" eleName="CashReceivedFromIssuanceOfBonds" context="neeq_duration_T"/>
    <Item id="00003866" ccId="835961049" eleName="CashReceivedFromIssuanceOfBonds" context="neeq_duration_T-1"/>
    <Item id="00003867" ccId="3460207307" eleName="CashReceiptsRelatedToOtherFinancingActivities" context="neeq_duration_T"/>
    <Item id="00003868" ccId="3805024785" eleName="CashReceiptsRelatedToOtherFinancingActivities" context="neeq_duration_T-1"/>
    <Item id="00003869" ccId="968710661" eleName="CashInflowsFromFinancingActivities" context="neeq_duration_T"/>
    <Item id="00003870" ccId="3402699395" eleName="CashInflowsFromFinancingActivities" context="neeq_duration_T-1"/>
    <Item id="00003871" ccId="1271969819" eleName="CashRepaymentsForDebts" context="neeq_duration_T"/>
    <Item id="00003872" ccId="1166511678" eleName="CashRepaymentsForDebts" context="neeq_duration_T-1"/>
    <Item id="00003873" ccId="3019634981" eleName="CashPaymentsForDistributionOfDividendsOrProfitAndInterestExpenses" context="neeq_duration_T"/>
    <Item id="00003874" ccId="2138138650" eleName="CashPaymentsForDistributionOfDividendsOrProfitAndInterestExpenses" context="neeq_duration_T-1"/>
    <Item id="00003875" ccId="1078321787" eleName="ProfitAndDividendsPaidToMinoritiesOfSubsidiaries" context="neeq_duration_T"/>
    <Item id="00003876" ccId="92129242" eleName="ProfitAndDividendsPaidToMinoritiesOfSubsidiaries" context="neeq_duration_T-1"/>
    <Item id="00003877" ccId="381834174" eleName="CashPaymentsRelatedToOtherFinancingActivities" context="neeq_duration_T"/>
    <Item id="00003878" ccId="3886271247" eleName="CashPaymentsRelatedToOtherFinancingActivities" context="neeq_duration_T-1"/>
    <Item id="00003879" ccId="2195108565" eleName="CashOutflowsFromFinancingActivities" context="neeq_duration_T"/>
    <Item id="00003880" ccId="4044920903" eleName="CashOutflowsFromFinancingActivities" context="neeq_duration_T-1"/>
    <Item id="00003881" ccId="4096805127" eleName="CashFlowsFromUsedInFinancingActivities" context="neeq_duration_T"/>
    <Item id="00003882" ccId="3594568207" eleName="CashFlowsFromUsedInFinancingActivities" context="neeq_duration_T-1"/>
    <Item id="00003883" ccId="3533894603" eleName="EffectOfExchangeRateChangesOnCashAndCashEquivalents" context="neeq_duration_T"/>
    <Item id="00003884" ccId="655573675" eleName="EffectOfExchangeRateChangesOnCashAndCashEquivalents" context="neeq_duration_T-1"/>
    <Item id="00003885" ccId="46040436" eleName="IncreaseDecreaseInCashAndCashEquivalents" context="neeq_duration_T"/>
    <Item id="00003886" ccId="579254070" eleName="IncreaseDecreaseInCashAndCashEquivalents" context="neeq_duration_T-1"/>
    <Item id="00003887" ccId="3941081094" eleName="CashAndCashEquivalents" context="neeq_instant_T"/>
    <Item id="00003888" ccId="3340717318" eleName="CashAndCashEquivalents" context="neeq_instant_T-1"/>
    <Item id="00004846" ccId="3604285628" eleName="DerivativeFinancialAssets" context="neeq_instant_T"/>
    <Item id="00004847" ccId="3818980851" eleName="DerivativeFinancialAssets" context="neeq_instant_T-1"/>
    <Item id="00004848" ccId="2799254652" eleName="FinancialAssetsPurchasedUnderAgreementsToResell" context="neeq_instant_T"/>
    <Item id="00004849" ccId="1299958135" eleName="FinancialAssetsPurchasedUnderAgreementsToResell" context="neeq_instant_T-1"/>
    <Item id="00004850" ccId="1122505335" eleName="NoncurrentAssetsOrDisposalGroupsClassifiedAsHeldForSale" context="neeq_instant_T"/>
    <Item id="00004851" ccId="2677526187" eleName="NoncurrentAssetsOrDisposalGroupsClassifiedAsHeldForSale" context="neeq_instant_T-1"/>
    <Item id="00004852" ccId="13426811" eleName="LoansAndAdvances" context="neeq_instant_T"/>
    <Item id="00004853" ccId="715327583" eleName="LoansAndAdvances" context="neeq_instant_T-1"/>
    <Item id="00004854" ccId="450750117" eleName="DueToCentralBanks" context="neeq_instant_T"/>
    <Item id="00004855" ccId="3194713913" eleName="DueToCentralBanks" context="neeq_instant_T-1"/>
    <Item id="00004856" ccId="3488115675" eleName="CustomerDepositsAndPlacementsFromOtherFinancialInstitution" context="neeq_instant_T"/>
    <Item id="00004857" ccId="396177978" eleName="CustomerDepositsAndPlacementsFromOtherFinancialInstitution" context="neeq_instant_T-1"/>
    <Item id="00004858" ccId="458848099" eleName="YingFuDuanQiRongZiKuan" context="neeq_instant_T"/>
    <Item id="00004859" ccId="1955825194" eleName="YingFuDuanQiRongZiKuan" context="neeq_instant_T-1"/>
    <Item id="00004860" ccId="3353202484" eleName="PlacementFromBanksAndOtherFinancialInstitutions" context="neeq_instant_T"/>
    <Item id="00004861" ccId="1784847424" eleName="PlacementFromBanksAndOtherFinancialInstitutions" context="neeq_instant_T-1"/>
    <Item id="00004862" ccId="1197431233" eleName="DerivativeFinancialLiabilities" context="neeq_instant_T"/>
    <Item id="00004863" ccId="2576162948" eleName="DerivativeFinancialLiabilities" context="neeq_instant_T-1"/>
    <Item id="00004864" ccId="1560056170" eleName="FinancialAssetsSoldUnderAgreementToRepurchase" context="neeq_instant_T"/>
    <Item id="00004865" ccId="4003445870" eleName="FinancialAssetsSoldUnderAgreementToRepurchase" context="neeq_instant_T-1"/>
    <Item id="00004866" ccId="2916045654" eleName="FeeAndCommissionsIncomePayable" context="neeq_instant_T"/>
    <Item id="00004867" ccId="1864620641" eleName="FeeAndCommissionsIncomePayable" context="neeq_instant_T-1"/>
    <Item id="00004868" ccId="32784411" eleName="AmountsDueToReinsurer" context="neeq_instant_T"/>
    <Item id="00004869" ccId="2833624273" eleName="AmountsDueToReinsurer" context="neeq_instant_T-1"/>
    <Item id="00004870" ccId="839977999" eleName="ReserveOfInsuranceContract" context="neeq_instant_T"/>
    <Item id="00004871" ccId="4143509954" eleName="ReserveOfInsuranceContract" context="neeq_instant_T-1"/>
    <Item id="00004872" ccId="2996599243" eleName="SecuritiesBrokering" context="neeq_instant_T"/>
    <Item id="00004873" ccId="2922208557" eleName="SecuritiesBrokering" context="neeq_instant_T-1"/>
    <Item id="00004874" ccId="283706274" eleName="SecuritiesUnderwriting" context="neeq_instant_T"/>
    <Item id="00004875" ccId="3026353329" eleName="SecuritiesUnderwriting" context="neeq_instant_T-1"/>
    <Item id="00004876" ccId="2174370825" eleName="LiabilitiesIncludedInDisposalGroupsClassifiedAsHeldForSale" context="neeq_instant_T"/>
    <Item id="00004877" ccId="1657347377" eleName="LiabilitiesIncludedInDisposalGroupsClassifiedAsHeldForSale" context="neeq_instant_T-1"/>
    <Item id="00004878" ccId="814141000" eleName="YingFuZhaiQuanYouXianGu" context="neeq_instant_T"/>
    <Item id="00004879" ccId="4117229471" eleName="YingFuZhaiQuanYouXianGu" context="neeq_instant_T-1"/>
    <Item id="00004880" ccId="2641140903" eleName="YingFuZhaiQuanYongXuZhai" context="neeq_instant_T"/>
    <Item id="00004881" ccId="438187402" eleName="YingFuZhaiQuanYongXuZhai" context="neeq_instant_T-1"/>
    <Item id="00004882" ccId="2675750258" eleName="OtherEquityInterest" context="neeq_instant_T"/>
    <Item id="00004883" ccId="1084799692" eleName="OtherEquityInterest" context="neeq_instant_T-1"/>
    <Item id="00004884" ccId="1352684885" eleName="QiTaQuanYiGongJuYouXianGu" context="neeq_instant_T"/>
    <Item id="00004885" ccId="3927820129" eleName="QiTaQuanYiGongJuYouXianGu" context="neeq_instant_T-1"/>
    <Item id="00004886" ccId="1492600450" eleName="QiTaQuanYiGongJuYongXuZhai" context="neeq_instant_T"/>
    <Item id="00004887" ccId="707463222" eleName="QiTaQuanYiGongJuYongXuZhai" context="neeq_instant_T-1"/>
    <Item id="00004888" ccId="3117556132" eleName="GeneralProvisions" context="neeq_instant_T"/>
    <Item id="00004889" ccId="3971528428" eleName="GeneralProvisions" context="neeq_instant_T-1"/>
    <Item id="00004910" ccId="3047081672" eleName="InterestIncome" context="neeq_duration_T"/>
    <Item id="00004911" ccId="1439723683" eleName="InterestIncome" context="neeq_duration_T-1"/>
    <Item id="00004912" ccId="3559807452" eleName="PremiumEarned" context="neeq_duration_T"/>
    <Item id="00004913" ccId="4273340958" eleName="PremiumEarned" context="neeq_duration_T-1"/>
    <Item id="00004914" ccId="3261625940" eleName="FeesAndCommissionIncome" context="neeq_duration_T"/>
    <Item id="00004915" ccId="3541305088" eleName="FeesAndCommissionIncome" context="neeq_duration_T-1"/>
    <Item id="00004916" ccId="2344895154" eleName="InterestExpenses" context="neeq_duration_T"/>
    <Item id="00004917" ccId="111865338" eleName="InterestExpenses" context="neeq_duration_T-1"/>
    <Item id="00004918" ccId="140234472" eleName="FeesAndCommissionExpenses" context="neeq_duration_T"/>
    <Item id="00004919" ccId="4028119342" eleName="FeesAndCommissionExpenses" context="neeq_duration_T-1"/>
    <Item id="00004920" ccId="2190327903" eleName="CashSurrenderValue" context="neeq_duration_T"/>
    <Item id="00004921" ccId="1809979905" eleName="CashSurrenderValue" context="neeq_duration_T-1"/>
    <Item id="00004922" ccId="3632185502" eleName="ClaimSettlementExpensesNet" context="neeq_duration_T"/>
    <Item id="00004923" ccId="3527818473" eleName="ClaimSettlementExpensesNet" context="neeq_duration_T-1"/>
    <Item id="00004924" ccId="501472345" eleName="NetInsuranceContractReserves" context="neeq_duration_T"/>
    <Item id="00004925" ccId="3162572019" eleName="NetInsuranceContractReserves" context="neeq_duration_T-1"/>
    <Item id="00004926" ccId="1868483754" eleName="PolicyDividendExpense" context="neeq_duration_T"/>
    <Item id="00004927" ccId="3997279106" eleName="PolicyDividendExpense" context="neeq_duration_T-1"/>
    <Item id="00004928" ccId="4080838678" eleName="ReinsuranceExpenses" context="neeq_duration_T"/>
    <Item id="00004929" ccId="2930995116" eleName="ReinsuranceExpenses" context="neeq_duration_T-1"/>
    <Item id="00004930" ccId="2712224240" eleName="NetProfitOfAcquireeBeforeBusinessCombinationsInvolvingEnterprisesUnderCommonControl" context="neeq_duration_T"/>
    <Item id="00004931" ccId="3950187649" eleName="NetProfitOfAcquireeBeforeBusinessCombinationsInvolvingEnterprisesUnderCommonControl" context="neeq_duration_T-1"/>
    <Item id="00004932" ccId="3847883328" eleName="GuiShuYuMuGongSiSuoYouZheDeQiTaZongHeShouYiDeShuiHouJingE" context="neeq_duration_T"/>
    <Item id="00004933" ccId="2538766343" eleName="GuiShuYuMuGongSiSuoYouZheDeQiTaZongHeShouYiDeShuiHouJingE" context="neeq_duration_T-1"/>
    <Item id="00004934" ccId="1259789103" eleName="GuiShuYuShaoShuGuDongDeQiTaZongHeShouYiDeShuiHouJingE" context="neeq_duration_T"/>
    <Item id="00004935" ccId="331646555" eleName="GuiShuYuShaoShuGuDongDeQiTaZongHeShouYiDeShuiHouJingE" context="neeq_duration_T-1"/>
    <Item id="00004936" ccId="8195442" eleName="NetIncreaseInCustomerDepositsAndPlacementsFromOtherBanks" context="neeq_duration_T"/>
    <Item id="00004937" ccId="572777454" eleName="NetIncreaseInCustomerDepositsAndPlacementsFromOtherBanks" context="neeq_duration_T-1"/>
    <Item id="00004938" ccId="1902713578" eleName="NetIncreaseInDueToCentralBanks" context="neeq_duration_T"/>
    <Item id="00004939" ccId="3281741127" eleName="NetIncreaseInDueToCentralBanks" context="neeq_duration_T-1"/>
    <Item id="00004940" ccId="338826031" eleName="NetIncreaseInBorrowingsFromOtherFinancialInstitutions" context="neeq_duration_T"/>
    <Item id="00004941" ccId="1030847389" eleName="NetIncreaseInBorrowingsFromOtherFinancialInstitutions" context="neeq_duration_T-1"/>
    <Item id="00004942" ccId="3498900913" eleName="CashFromPremiumsOnOriginalInsuranceContracts" context="neeq_duration_T"/>
    <Item id="00004943" ccId="3906313959" eleName="CashFromPremiumsOnOriginalInsuranceContracts" context="neeq_duration_T-1"/>
    <Item id="00004944" ccId="2180855237" eleName="ReinsuranceBusinessNetAmount" context="neeq_duration_T"/>
    <Item id="00004945" ccId="543567549" eleName="ReinsuranceBusinessNetAmount" context="neeq_duration_T-1"/>
    <Item id="00004946" ccId="2844734496" eleName="NetIncreaseInInsuredsDepositsAndInvestments" context="neeq_duration_T"/>
    <Item id="00004947" ccId="4271793450" eleName="NetIncreaseInInsuredsDepositsAndInvestments" context="neeq_duration_T-1"/>
    <Item id="00004948" ccId="661284434" eleName="ChuZhiYiGongYunJiaZhiJiLiangQieQiBianDongJiRuDangQiSunYiDeJinRongZiChanJingZengJiaE" context="neeq_duration_T"/>
    <Item id="00004949" ccId="2774664619" eleName="ChuZhiYiGongYunJiaZhiJiLiangQieQiBianDongJiRuDangQiSunYiDeJinRongZiChanJingZengJiaE" context="neeq_duration_T-1"/>
    <Item id="00004950" ccId="1527210890" eleName="ReceiptsFromRoyaltiesFeesCommissionsAndOtherRevenue" context="neeq_duration_T"/>
    <Item id="00004951" ccId="3941307718" eleName="ReceiptsFromRoyaltiesFeesCommissionsAndOtherRevenue" context="neeq_duration_T-1"/>
    <Item id="00004952" ccId="1296113128" eleName="PlacementFromBanksAndOtherFinancialInstitutionsNetIncrease" context="neeq_duration_T"/>
    <Item id="00004953" ccId="2413502288" eleName="PlacementFromBanksAndOtherFinancialInstitutionsNetIncrease" context="neeq_duration_T-1"/>
    <Item id="00004954" ccId="2854299382" eleName="NetIncreaseInRepurchases" context="neeq_duration_T"/>
    <Item id="00004955" ccId="111716562" eleName="NetIncreaseInRepurchases" context="neeq_duration_T-1"/>
    <Item id="00004956" ccId="1060140469" eleName="NetIncreaseInLoansAndAdvances" context="neeq_duration_T"/>
    <Item id="00004957" ccId="209933264" eleName="NetIncreaseInLoansAndAdvances" context="neeq_duration_T-1"/>
    <Item id="00004958" ccId="701139741" eleName="NetIncreaseInDepositsWithCentralBanksAndOtherBanks" context="neeq_duration_T"/>
    <Item id="00004959" ccId="876360406" eleName="NetIncreaseInDepositsWithCentralBanksAndOtherBanks" context="neeq_duration_T-1"/>
    <Item id="00004960" ccId="1713150306" eleName="CashPaidForClaimSettlementsOnOriginalInsuranceContracts" context="neeq_duration_T"/>
    <Item id="00004961" ccId="2523740410" eleName="CashPaidForClaimSettlementsOnOriginalInsuranceContracts" context="neeq_duration_T-1"/>
    <Item id="00004962" ccId="3003919112" eleName="CashPaidForInterestFeesAndCommissions" context="neeq_duration_T"/>
    <Item id="00004963" ccId="742833792" eleName="CashPaidForInterestFeesAndCommissions" context="neeq_duration_T-1"/>
    <Item id="00004964" ccId="3340796465" eleName="CashPaidForPolicyDividends" context="neeq_duration_T"/>
    <Item id="00004965" ccId="4134427203" eleName="CashPaidForPolicyDividends" context="neeq_duration_T-1"/>
    <Item id="00004966" ccId="2613853312" eleName="NetIncreaseInPledgedLoans" context="neeq_duration_T"/>
    <Item id="00004967" ccId="1077323648" eleName="NetIncreaseInPledgedLoans" context="neeq_duration_T-1"/>
    <Item id="00005490" ccId="2709526143" eleName="InvestmentProperty" context="neeq_instant_T"/>
    <Item id="00005491" ccId="2633515049" eleName="NotesPayable" context="neeq_instant_T"/>
    <Item id="00005492" ccId="2770807189" eleName="NotesPayable" context="neeq_instant_T-1"/>
    <Item id="00005493" ccId="444584861" eleName="BankBalancesAndCash" context="neeq_instant_T_M"/>
    <Item id="00005494" ccId="2330012425" eleName="BankBalancesAndCash" context="neeq_instant_T-1_M"/>
    <Item id="00005643" ccId="1823537530" eleName="OperatingRevenue" context="neeq_duration_T_M"/>
    <Item id="00005644" ccId="477030134" eleName="OperatingRevenue" context="neeq_duration_T-1_M"/>
    <Item id="00005645" ccId="722641700" eleName="OperatingCost" context="neeq_duration_T_M"/>
    <Item id="00005646" ccId="3566437423" eleName="BusinessTaxAndSurcharge" context="neeq_duration_T_M"/>
    <Item id="00005647" ccId="1148173193" eleName="DistributionCosts" context="neeq_duration_T_M"/>
    <Item id="00005648" ccId="3087483811" eleName="AdministrativeExpense" context="neeq_duration_T_M"/>
    <Item id="00005649" ccId="1579559134" eleName="FinanceCosts" context="neeq_duration_T_M"/>
    <Item id="00005650" ccId="3978934989" eleName="ImpairmentLoss" context="neeq_duration_T_M"/>
    <Item id="00005651" ccId="1626741812" eleName="ProfitOrLossArisingFromChangesInFairValue" context="neeq_duration_T_M"/>
    <Item id="00005652" ccId="885452619" eleName="InvestmentIncome" context="neeq_duration_T_M"/>
    <Item id="00005653" ccId="2055187952" eleName="IncomeFromInvestmentInAssociatesAndJointVentures" context="neeq_duration_T_M"/>
    <Item id="00005654" ccId="923231868" eleName="OperatingProfits" context="neeq_duration_T_M"/>
    <Item id="00005655" ccId="777460425" eleName="NonOperatingIncome" context="neeq_duration_T_M"/>
    <Item id="00005656" ccId="2661424890" eleName="GainFromDisposalOfNonCurrentAssets" context="neeq_duration_T_M"/>
    <Item id="00005657" ccId="3266015653" eleName="NonOperatingExpenses" context="neeq_duration_T_M"/>
    <Item id="00005658" ccId="188186495" eleName="LossFromDisposalOfNonCurrentAssets" context="neeq_duration_T_M"/>
    <Item id="00005659" ccId="3679916565" eleName="ProfitLossBeforeTax" context="neeq_duration_T_M"/>
    <Item id="00005660" ccId="2155106560" eleName="IncomeTaxExpense" context="neeq_duration_T_M"/>
    <Item id="00005661" ccId="2283764042" eleName="ProfitLoss" context="neeq_duration_T_M"/>
    <Item id="00005662" ccId="1310827127" eleName="OtherComprehensiveIncome" context="neeq_duration_T_M"/>
    <Item id="00005663" ccId="530763532" eleName="YiHouBuNengChongFenLeiJinSunYiDeQiTaZongHeShouYi" context="neeq_duration_T_M"/>
    <Item id="00005664" ccId="3003384245" eleName="YiHouBuNengChongFenLeiJinSunYiDeQiTaZongHeShouYiChongXinJiLiangSheDingShouYiJiHuaJingFuZhaiHuoJingZiChanDeBianDong" context="neeq_duration_T_M"/>
    <Item id="00005665" ccId="1115404769" eleName="YiHouBuNengChongFenLeiJinSunYiDeQiTaZongHeShouYiQuanYiFaXiaZaiBeiTouZiDanWeiBuNengChongFenLeiJinSunYiDeQiTaZongHeShouYiZhongXiangYouDeFenE" context="neeq_duration_T_M"/>
    <Item id="00005666" ccId="734137059" eleName="YiHouJiangChongFenLeiJinSunYiDeQiTaZongHeShouYi" context="neeq_duration_T_M"/>
    <Item id="00005667" ccId="3043696481" eleName="YiHouJiangChongFenLeiJinSunYiDeQiTaZongHeShouYiQuanYiFaXiaZaiBeiTouZiDanWeiBuNengChongFenLeiJinSunYiDeQiTaZongHeShouYiZhongXiangYouDeFenE" context="neeq_duration_T_M"/>
    <Item id="00005668" ccId="3719694720" eleName="YiHouJiangChongFenLeiJinSunYiDeQiTaZongHeShouYiKeGongChuShouJinRongZiChanGongYunJiaZhiBianDongSunYi" context="neeq_duration_T_M"/>
    <Item id="00005669" ccId="659194820" eleName="YiHouJiangChongFenLeiJinSunYiDeQiTaZongHeShouYiChiYouZhiDaoQiTouZiChongFenLeiWeiKeGongChuShouJinRongZiChanSunYi" context="neeq_duration_T_M"/>
    <Item id="00005670" ccId="3993045461" eleName="YiHouJiangChongFenLeiJinSunYiDeQiTaZongHeShouYiXianJinLiuLiangTaoQiSunYiDeYouXiaoBuFen" context="neeq_duration_T_M"/>
    <Item id="00005671" ccId="2196967455" eleName="YiHouJiangChongFenLeiJinSunYiDeQiTaZongHeShouYiWaiBiCaiWuBaoBiaoZheSuanChaE" context="neeq_duration_T_M"/>
    <Item id="00005672" ccId="2274898837" eleName="YiHouJiangChongFenLeiJinSunYiDeQiTaZongHeShouYiQiTa" context="neeq_duration_T_M"/>
    <Item id="00005673" ccId="3136361451" eleName="ComprehensiveIncome" context="neeq_duration_T_M"/>
    <Item id="00005674" ccId="2935624164" eleName="BasicEarningsLossPerShare" context="neeq_duration_T_M"/>
    <Item id="00005675" ccId="1514573107" eleName="DilutedEarningsLossPerShare" context="neeq_duration_T_M"/>
    <Item id="00005676" ccId="96841497" eleName="OperatingCost" context="neeq_duration_T-1_M"/>
    <Item id="00005677" ccId="1274757295" eleName="BusinessTaxAndSurcharge" context="neeq_duration_T-1_M"/>
    <Item id="00005678" ccId="3806948419" eleName="DistributionCosts" context="neeq_duration_T-1_M"/>
    <Item id="00005679" ccId="293335540" eleName="AdministrativeExpense" context="neeq_duration_T-1_M"/>
    <Item id="00005680" ccId="364417618" eleName="FinanceCosts" context="neeq_duration_T-1_M"/>
    <Item id="00005681" ccId="3055883828" eleName="ImpairmentLoss" context="neeq_duration_T-1_M"/>
    <Item id="00005682" ccId="1288474368" eleName="ProfitOrLossArisingFromChangesInFairValue" context="neeq_duration_T-1_M"/>
    <Item id="00005683" ccId="2196655326" eleName="InvestmentIncome" context="neeq_duration_T-1_M"/>
    <Item id="00005684" ccId="1015892811" eleName="IncomeFromInvestmentInAssociatesAndJointVentures" context="neeq_duration_T-1_M"/>
    <Item id="00005685" ccId="206607524" eleName="OperatingProfits" context="neeq_duration_T-1_M"/>
    <Item id="00005686" ccId="3519021021" eleName="NonOperatingIncome" context="neeq_duration_T-1_M"/>
    <Item id="00005687" ccId="3091177882" eleName="GainFromDisposalOfNonCurrentAssets" context="neeq_duration_T-1_M"/>
    <Item id="00005688" ccId="473873950" eleName="NonOperatingExpenses" context="neeq_duration_T-1_M"/>
    <Item id="00005689" ccId="2555422216" eleName="LossFromDisposalOfNonCurrentAssets" context="neeq_duration_T-1_M"/>
    <Item id="00005690" ccId="4134960319" eleName="ProfitLossBeforeTax" context="neeq_duration_T-1_M"/>
    <Item id="00005691" ccId="3564507386" eleName="IncomeTaxExpense" context="neeq_duration_T-1_M"/>
    <Item id="00005692" ccId="1674368462" eleName="ProfitLoss" context="neeq_duration_T-1_M"/>
    <Item id="00005693" ccId="427171059" eleName="OtherComprehensiveIncome" context="neeq_duration_T-1_M"/>
    <Item id="00005694" ccId="1475494454" eleName="YiHouBuNengChongFenLeiJinSunYiDeQiTaZongHeShouYi" context="neeq_duration_T-1_M"/>
    <Item id="00005695" ccId="3129345397" eleName="YiHouBuNengChongFenLeiJinSunYiDeQiTaZongHeShouYiChongXinJiLiangSheDingShouYiJiHuaJingFuZhaiHuoJingZiChanDeBianDong" context="neeq_duration_T-1_M"/>
    <Item id="00005696" ccId="1611848337" eleName="YiHouBuNengChongFenLeiJinSunYiDeQiTaZongHeShouYiQuanYiFaXiaZaiBeiTouZiDanWeiBuNengChongFenLeiJinSunYiDeQiTaZongHeShouYiZhongXiangYouDeFenE" context="neeq_duration_T-1_M"/>
    <Item id="00005697" ccId="3963905495" eleName="YiHouJiangChongFenLeiJinSunYiDeQiTaZongHeShouYi" context="neeq_duration_T-1_M"/>
    <Item id="00005698" ccId="719723447" eleName="YiHouJiangChongFenLeiJinSunYiDeQiTaZongHeShouYiQuanYiFaXiaZaiBeiTouZiDanWeiBuNengChongFenLeiJinSunYiDeQiTaZongHeShouYiZhongXiangYouDeFenE" context="neeq_duration_T-1_M"/>
    <Item id="00005699" ccId="3443169481" eleName="YiHouJiangChongFenLeiJinSunYiDeQiTaZongHeShouYiKeGongChuShouJinRongZiChanGongYunJiaZhiBianDongSunYi" context="neeq_duration_T-1_M"/>
    <Item id="00005700" ccId="1590419187" eleName="YiHouJiangChongFenLeiJinSunYiDeQiTaZongHeShouYiChiYouZhiDaoQiTouZiChongFenLeiWeiKeGongChuShouJinRongZiChanSunYi" context="neeq_duration_T-1_M"/>
    <Item id="00005701" ccId="2247527637" eleName="YiHouJiangChongFenLeiJinSunYiDeQiTaZongHeShouYiXianJinLiuLiangTaoQiSunYiDeYouXiaoBuFen" context="neeq_duration_T-1_M"/>
    <Item id="00005702" ccId="176171222" eleName="YiHouJiangChongFenLeiJinSunYiDeQiTaZongHeShouYiWaiBiCaiWuBaoBiaoZheSuanChaE" context="neeq_duration_T-1_M"/>
    <Item id="00005703" ccId="561148578" eleName="YiHouJiangChongFenLeiJinSunYiDeQiTaZongHeShouYiQiTa" context="neeq_duration_T-1_M"/>
    <Item id="00005704" ccId="1717622328" eleName="ComprehensiveIncome" context="neeq_duration_T-1_M"/>
    <Item id="00005705" ccId="2519954652" eleName="BasicEarningsLossPerShare" context="neeq_duration_T-1_M"/>
    <Item id="00005706" ccId="848993851" eleName="DilutedEarningsLossPerShare" context="neeq_duration_T-1_M"/>
    <Item id="00005707" ccId="3028969173" eleName="YiGongYunJiaZhiJiLiangQieQiBianDongJiRuDangQiSunYiDeJinRongZiChan" context="neeq_instant_T_M"/>
    <Item id="00005708" ccId="1153406419" eleName="DerivativeFinancialAssets" context="neeq_instant_T_M"/>
    <Item id="00005709" ccId="2172290763" eleName="FinancialAssetsPurchasedUnderAgreementsToResell" context="neeq_instant_T_M"/>
    <Item id="00005710" ccId="2742739397" eleName="NotesReceivable" context="neeq_instant_T_M"/>
    <Item id="00005711" ccId="2487892084" eleName="AccountsReceivable" context="neeq_instant_T_M"/>
    <Item id="00005712" ccId="1458372114" eleName="AdvancesToSuppliers" context="neeq_instant_T_M"/>
    <Item id="00005713" ccId="60146661" eleName="InterestReceivable" context="neeq_instant_T_M"/>
    <Item id="00005714" ccId="121125075" eleName="DividendsReceivable" context="neeq_instant_T_M"/>
    <Item id="00005715" ccId="1505317678" eleName="OtherReceivables" context="neeq_instant_T_M"/>
    <Item id="00005716" ccId="3565897659" eleName="Inventories" context="neeq_instant_T_M"/>
    <Item id="00005717" ccId="1034150102" eleName="NoncurrentAssetsOrDisposalGroupsClassifiedAsHeldForSale" context="neeq_instant_T_M"/>
    <Item id="00005718" ccId="530692253" eleName="CurrentPortionOfNonCurrentAssets" context="neeq_instant_T_M"/>
    <Item id="00005719" ccId="2929995926" eleName="OtherCurrentAssets" context="neeq_instant_T_M"/>
    <Item id="00005720" ccId="699978229" eleName="CurrentAssets" context="neeq_instant_T_M"/>
    <Item id="00005721" ccId="1409270371" eleName="FinancialAssetsAvailableforsale" context="neeq_instant_T_M"/>
    <Item id="00005722" ccId="2770723412" eleName="HeldtomaturityInvestments" context="neeq_instant_T_M"/>
    <Item id="00005723" ccId="2548178318" eleName="NoncurrentReceivables" context="neeq_instant_T_M"/>
    <Item id="00005724" ccId="2440562501" eleName="LongTermEquityInvestments" context="neeq_instant_T_M"/>
    <Item id="00005725" ccId="2169446763" eleName="InvestmentProperty" context="neeq_instant_T_M"/>
    <Item id="00005726" ccId="912117038" eleName="PropertyPlantAndEquipment" context="neeq_instant_T_M"/>
    <Item id="00005727" ccId="3044077903" eleName="ConstructionInProgress" context="neeq_instant_T_M"/>
    <Item id="00005728" ccId="3817210953" eleName="ConstructionMaterials" context="neeq_instant_T_M"/>
    <Item id="00005729" ccId="23680288" eleName="FixedAssetsPendingForDisposal" context="neeq_instant_T_M"/>
    <Item id="00005730" ccId="147172575" eleName="NoncurrentBiologicalAssets" context="neeq_instant_T_M"/>
    <Item id="00005731" ccId="3610146268" eleName="OilAndGasAssets" context="neeq_instant_T_M"/>
    <Item id="00005732" ccId="557822368" eleName="IntangibleAssetsOtherThanGoodwill" context="neeq_instant_T_M"/>
    <Item id="00005733" ccId="2942474821" eleName="DevelopmentDisbursements" context="neeq_instant_T_M"/>
    <Item id="00005734" ccId="3833459447" eleName="Goodwill" context="neeq_instant_T_M"/>
    <Item id="00005735" ccId="1371737394" eleName="LongTermDeferredExpenses" context="neeq_instant_T_M"/>
    <Item id="00005736" ccId="1891991987" eleName="DeferredTaxAssets" context="neeq_instant_T_M"/>
    <Item id="00005737" ccId="1287235432" eleName="OtherNonCurrentAssets" context="neeq_instant_T_M"/>
    <Item id="00005738" ccId="3102675161" eleName="NoncurrentAssets" context="neeq_instant_T_M"/>
    <Item id="00005739" ccId="4117234093" eleName="Assets" context="neeq_instant_T_M"/>
    <Item id="00005740" ccId="3268486301" eleName="ShortTermBorrowings" context="neeq_instant_T_M"/>
    <Item id="00005741" ccId="2374410773" eleName="YiGongYunJiaZhiJiLiangQieQiBianDongJiRuDangQiSunYiDeJinRongFuZhai" context="neeq_instant_T_M"/>
    <Item id="00005742" ccId="3550248612" eleName="DerivativeFinancialLiabilities" context="neeq_instant_T_M"/>
    <Item id="00005743" ccId="1418587667" eleName="NotesPayable" context="neeq_instant_T_M"/>
    <Item id="00005744" ccId="3795375748" eleName="AccountsPayable" context="neeq_instant_T_M"/>
    <Item id="00005745" ccId="363718326" eleName="AdvancesFromCustomers" context="neeq_instant_T_M"/>
    <Item id="00005746" ccId="619657095" eleName="EmployeeBenefitsPayable" context="neeq_instant_T_M"/>
    <Item id="00005747" ccId="430624730" eleName="CurrentTaxLiabilities" context="neeq_instant_T_M"/>
    <Item id="00005748" ccId="1961690345" eleName="InterestPayables" context="neeq_instant_T_M"/>
    <Item id="00005749" ccId="1559520430" eleName="DividendsPayable" context="neeq_instant_T_M"/>
    <Item id="00005750" ccId="1693265886" eleName="OtherPayables" context="neeq_instant_T_M"/>
    <Item id="00005751" ccId="2044091618" eleName="LiabilitiesIncludedInDisposalGroupsClassifiedAsHeldForSale" context="neeq_instant_T_M"/>
    <Item id="00005752" ccId="2831004314" eleName="CurrentPortionOfLongTermLiabilities" context="neeq_instant_T_M"/>
    <Item id="00005753" ccId="1144859184" eleName="OtherCurrentLiabilities" context="neeq_instant_T_M"/>
    <Item id="00005754" ccId="3943624616" eleName="CurrentLiabilities" context="neeq_instant_T_M"/>
    <Item id="00005755" ccId="2975162446" eleName="LongtermBorrowings" context="neeq_instant_T_M"/>
    <Item id="00005756" ccId="929396282" eleName="BondsPayable" context="neeq_instant_T_M"/>
    <Item id="00005757" ccId="3938852891" eleName="YingFuZhaiQuanYouXianGu" context="neeq_instant_T_M"/>
    <Item id="00005758" ccId="1789234830" eleName="YingFuZhaiQuanYongXuZhai" context="neeq_instant_T_M"/>
    <Item id="00005759" ccId="438414968" eleName="LongTermPayables" context="neeq_instant_T_M"/>
    <Item id="00005760" ccId="4074137061" eleName="ChangQiYingFuZhiGongXinChou" context="neeq_instant_T_M"/>
    <Item id="00005761" ccId="388079480" eleName="GrantsPayables" context="neeq_instant_T_M"/>
    <Item id="00005762" ccId="1140079516" eleName="Provisions" context="neeq_instant_T_M"/>
    <Item id="00005763" ccId="2288543423" eleName="DeferredIncome" context="neeq_instant_T_M"/>
    <Item id="00005764" ccId="3075375453" eleName="DeferredTaxLiabilities" context="neeq_instant_T_M"/>
    <Item id="00005765" ccId="1472018939" eleName="OtherNonCurrentLiabilities" context="neeq_instant_T_M"/>
    <Item id="00005766" ccId="4159624113" eleName="NoncurrentLiabilities" context="neeq_instant_T_M"/>
    <Item id="00005767" ccId="1692880165" eleName="Liabilities" context="neeq_instant_T_M"/>
    <Item id="00005768" ccId="1092512831" eleName="IssuedCapital" context="neeq_instant_T_M"/>
    <Item id="00005769" ccId="3853581729" eleName="OtherEquityInterest" context="neeq_instant_T_M"/>
    <Item id="00005770" ccId="316380567" eleName="QiTaQuanYiGongJuYouXianGu" context="neeq_instant_T_M"/>
    <Item id="00005771" ccId="622281739" eleName="QiTaQuanYiGongJuYongXuZhai" context="neeq_instant_T_M"/>
    <Item id="00005772" ccId="4279953397" eleName="CapitalSurplus" context="neeq_instant_T_M"/>
    <Item id="00005773" ccId="453528403" eleName="KuCunGu" context="neeq_instant_T_M"/>
    <Item id="00005774" ccId="416669157" eleName="QiTaZongHeShouYi" context="neeq_instant_T_M"/>
    <Item id="00005775" ccId="2574231939" eleName="SpecializedReserve" context="neeq_instant_T_M"/>
    <Item id="00005776" ccId="1518667345" eleName="SurplusReserves" context="neeq_instant_T_M"/>
    <Item id="00005777" ccId="3638896972" eleName="GeneralProvisions" context="neeq_instant_T_M"/>
    <Item id="00005778" ccId="1506707260" eleName="RetainedEarnings" context="neeq_instant_T_M"/>
    <Item id="00005779" ccId="2797094058" eleName="Equity" context="neeq_instant_T_M"/>
    <Item id="00005780" ccId="1028830332" eleName="EquityAndLiabilities" context="neeq_instant_T_M"/>
    <Item id="00005781" ccId="1626349975" eleName="YiGongYunJiaZhiJiLiangQieQiBianDongJiRuDangQiSunYiDeJinRongZiChan" context="neeq_instant_T-1_M"/>
    <Item id="00005782" ccId="597302440" eleName="DerivativeFinancialAssets" context="neeq_instant_T-1_M"/>
    <Item id="00005783" ccId="2281060936" eleName="FinancialAssetsPurchasedUnderAgreementsToResell" context="neeq_instant_T-1_M"/>
    <Item id="00005784" ccId="3202113010" eleName="NotesReceivable" context="neeq_instant_T-1_M"/>
    <Item id="00005785" ccId="193277596" eleName="AccountsReceivable" context="neeq_instant_T-1_M"/>
    <Item id="00005786" ccId="2032759939" eleName="AdvancesToSuppliers" context="neeq_instant_T-1_M"/>
    <Item id="00005787" ccId="2271803688" eleName="InterestReceivable" context="neeq_instant_T-1_M"/>
    <Item id="00005788" ccId="1421226176" eleName="DividendsReceivable" context="neeq_instant_T-1_M"/>
    <Item id="00005789" ccId="1328635402" eleName="OtherReceivables" context="neeq_instant_T-1_M"/>
    <Item id="00005790" ccId="910052463" eleName="Inventories" context="neeq_instant_T-1_M"/>
    <Item id="00005791" ccId="3562579532" eleName="NoncurrentAssetsOrDisposalGroupsClassifiedAsHeldForSale" context="neeq_instant_T-1_M"/>
    <Item id="00005792" ccId="3072754471" eleName="CurrentPortionOfNonCurrentAssets" context="neeq_instant_T-1_M"/>
    <Item id="00005793" ccId="1228956427" eleName="OtherCurrentAssets" context="neeq_instant_T-1_M"/>
    <Item id="00005794" ccId="169146522" eleName="CurrentAssets" context="neeq_instant_T-1_M"/>
    <Item id="00005795" ccId="2926604579" eleName="FinancialAssetsAvailableforsale" context="neeq_instant_T-1_M"/>
    <Item id="00005796" ccId="217169670" eleName="HeldtomaturityInvestments" context="neeq_instant_T-1_M"/>
    <Item id="00005797" ccId="189346655" eleName="NoncurrentReceivables" context="neeq_instant_T-1_M"/>
    <Item id="00005798" ccId="669455925" eleName="LongTermEquityInvestments" context="neeq_instant_T-1_M"/>
    <Item id="00005799" ccId="1134529886" eleName="InvestmentProperty" context="neeq_instant_T-1_M"/>
    <Item id="00005800" ccId="3361617449" eleName="PropertyPlantAndEquipment" context="neeq_instant_T-1_M"/>
    <Item id="00005801" ccId="3541536993" eleName="ConstructionInProgress" context="neeq_instant_T-1_M"/>
    <Item id="00005802" ccId="2616777014" eleName="ConstructionMaterials" context="neeq_instant_T-1_M"/>
    <Item id="00005803" ccId="72862299" eleName="FixedAssetsPendingForDisposal" context="neeq_instant_T-1_M"/>
    <Item id="00005804" ccId="1547646735" eleName="NoncurrentBiologicalAssets" context="neeq_instant_T-1_M"/>
    <Item id="00005805" ccId="3428440035" eleName="OilAndGasAssets" context="neeq_instant_T-1_M"/>
    <Item id="00005806" ccId="2875098651" eleName="IntangibleAssetsOtherThanGoodwill" context="neeq_instant_T-1_M"/>
    <Item id="00005807" ccId="3050248855" eleName="DevelopmentDisbursements" context="neeq_instant_T-1_M"/>
    <Item id="00005808" ccId="1334262362" eleName="Goodwill" context="neeq_instant_T-1_M"/>
    <Item id="00005809" ccId="2215076316" eleName="LongTermDeferredExpenses" context="neeq_instant_T-1_M"/>
    <Item id="00005810" ccId="289246690" eleName="DeferredTaxAssets" context="neeq_instant_T-1_M"/>
    <Item id="00005811" ccId="2771956730" eleName="OtherNonCurrentAssets" context="neeq_instant_T-1_M"/>
    <Item id="00005812" ccId="2641840862" eleName="NoncurrentAssets" context="neeq_instant_T-1_M"/>
    <Item id="00005813" ccId="2646529827" eleName="Assets" context="neeq_instant_T-1_M"/>
    <Item id="00005814" ccId="3678975946" eleName="ShortTermBorrowings" context="neeq_instant_T-1_M"/>
    <Item id="00005815" ccId="1720941255" eleName="YiGongYunJiaZhiJiLiangQieQiBianDongJiRuDangQiSunYiDeJinRongFuZhai" context="neeq_instant_T-1_M"/>
    <Item id="00005816" ccId="3052870757" eleName="DerivativeFinancialLiabilities" context="neeq_instant_T-1_M"/>
    <Item id="00005817" ccId="3358217853" eleName="NotesPayable" context="neeq_instant_T-1_M"/>
    <Item id="00005818" ccId="3868005046" eleName="AccountsPayable" context="neeq_instant_T-1_M"/>
    <Item id="00005819" ccId="968790619" eleName="AdvancesFromCustomers" context="neeq_instant_T-1_M"/>
    <Item id="00005820" ccId="2120881389" eleName="EmployeeBenefitsPayable" context="neeq_instant_T-1_M"/>
    <Item id="00005821" ccId="1400327303" eleName="CurrentTaxLiabilities" context="neeq_instant_T-1_M"/>
    <Item id="00005822" ccId="2670667369" eleName="InterestPayables" context="neeq_instant_T-1_M"/>
    <Item id="00005823" ccId="3225614328" eleName="DividendsPayable" context="neeq_instant_T-1_M"/>
    <Item id="00005824" ccId="2848892034" eleName="OtherPayables" context="neeq_instant_T-1_M"/>
    <Item id="00005825" ccId="2992043872" eleName="LiabilitiesIncludedInDisposalGroupsClassifiedAsHeldForSale" context="neeq_instant_T-1_M"/>
    <Item id="00005826" ccId="372203880" eleName="CurrentPortionOfLongTermLiabilities" context="neeq_instant_T-1_M"/>
    <Item id="00005827" ccId="3060117654" eleName="OtherCurrentLiabilities" context="neeq_instant_T-1_M"/>
    <Item id="00005828" ccId="1540633674" eleName="CurrentLiabilities" context="neeq_instant_T-1_M"/>
    <Item id="00005829" ccId="3637274635" eleName="LongtermBorrowings" context="neeq_instant_T-1_M"/>
    <Item id="00005830" ccId="4057561715" eleName="BondsPayable" context="neeq_instant_T-1_M"/>
    <Item id="00005831" ccId="4102508769" eleName="YingFuZhaiQuanYouXianGu" context="neeq_instant_T-1_M"/>
    <Item id="00005832" ccId="752548895" eleName="YingFuZhaiQuanYongXuZhai" context="neeq_instant_T-1_M"/>
    <Item id="00005833" ccId="2805415859" eleName="LongTermPayables" context="neeq_instant_T-1_M"/>
    <Item id="00005834" ccId="1216392599" eleName="ChangQiYingFuZhiGongXinChou" context="neeq_instant_T-1_M"/>
    <Item id="00005835" ccId="556604506" eleName="GrantsPayables" context="neeq_instant_T-1_M"/>
    <Item id="00005836" ccId="526535121" eleName="Provisions" context="neeq_instant_T-1_M"/>
    <Item id="00005837" ccId="4240806059" eleName="DeferredIncome" context="neeq_instant_T-1_M"/>
    <Item id="00005838" ccId="732810225" eleName="DeferredTaxLiabilities" context="neeq_instant_T-1_M"/>
    <Item id="00005839" ccId="2658409386" eleName="OtherNonCurrentLiabilities" context="neeq_instant_T-1_M"/>
    <Item id="00005840" ccId="2330553801" eleName="NoncurrentLiabilities" context="neeq_instant_T-1_M"/>
    <Item id="00005841" ccId="3605050058" eleName="Liabilities" context="neeq_instant_T-1_M"/>
    <Item id="00005842" ccId="38788600" eleName="IssuedCapital" context="neeq_instant_T-1_M"/>
    <Item id="00005843" ccId="2065139704" eleName="OtherEquityInterest" context="neeq_instant_T-1_M"/>
    <Item id="00005844" ccId="622201313" eleName="QiTaQuanYiGongJuYouXianGu" context="neeq_instant_T-1_M"/>
    <Item id="00005845" ccId="2606303298" eleName="QiTaQuanYiGongJuYongXuZhai" context="neeq_instant_T-1_M"/>
    <Item id="00005846" ccId="24460233" eleName="CapitalSurplus" context="neeq_instant_T-1_M"/>
    <Item id="00005847" ccId="4172577153" eleName="KuCunGu" context="neeq_instant_T-1_M"/>
    <Item id="00005848" ccId="171075914" eleName="QiTaZongHeShouYi" context="neeq_instant_T-1_M"/>
    <Item id="00005849" ccId="1839276051" eleName="SpecializedReserve" context="neeq_instant_T-1_M"/>
    <Item id="00005850" ccId="2705504798" eleName="SurplusReserves" context="neeq_instant_T-1_M"/>
    <Item id="00005851" ccId="2267420686" eleName="GeneralProvisions" context="neeq_instant_T-1_M"/>
    <Item id="00005852" ccId="1421600636" eleName="RetainedEarnings" context="neeq_instant_T-1_M"/>
    <Item id="00005853" ccId="1896242293" eleName="Equity" context="neeq_instant_T-1_M"/>
    <Item id="00005854" ccId="1706761624" eleName="EquityAndLiabilities" context="neeq_instant_T-1_M"/>
    <Item id="00005855" ccId="492531562" eleName="ReceiptsFromSalesOfGoodsAndRenderingOfServices" context="neeq_duration_T_M"/>
    <Item id="00005856" ccId="2719843407" eleName="ReceiptsFromSalesOfGoodsAndRenderingOfServices" context="neeq_duration_T-1_M"/>
    <Item id="00005857" ccId="843132639" eleName="TaxRefunds" context="neeq_duration_T_M"/>
    <Item id="00005858" ccId="2975314846" eleName="OtherCashReceiptsFromOperatingActivities" context="neeq_duration_T_M"/>
    <Item id="00005859" ccId="4126168669" eleName="CashInflowsFromOperatingActivities" context="neeq_duration_T_M"/>
    <Item id="00005860" ccId="3988652130" eleName="PaymentsToSuppliersForGoodsAndServices" context="neeq_duration_T_M"/>
    <Item id="00005861" ccId="1052811825" eleName="PaymentsToAndOnBehalfOfEmployees" context="neeq_duration_T_M"/>
    <Item id="00005862" ccId="3095110825" eleName="PaymentsOfAllTypesOfTaxes" context="neeq_duration_T_M"/>
    <Item id="00005863" ccId="1659962811" eleName="OtherCashPaymentsFromOperatingActivities" context="neeq_duration_T_M"/>
    <Item id="00005864" ccId="182172453" eleName="CashOutflowsFromOperatingActivities" context="neeq_duration_T_M"/>
    <Item id="00005865" ccId="3018177878" eleName="CashFlowsFromUsedInOperatingActivities" context="neeq_duration_T_M"/>
    <Item id="00005866" ccId="1581635856" eleName="CashReceiptsFromReturnsOfInvestments" context="neeq_duration_T_M"/>
    <Item id="00005867" ccId="2593646817" eleName="CashReceivedFromReturnsOnInvestments" context="neeq_duration_T_M"/>
    <Item id="00005868" ccId="663203286" eleName="NetCashReceivedFromDisposalOfFixedAssetsIntangibleAssetsAndOtherLongTermAssets" context="neeq_duration_T_M"/>
    <Item id="00005869" ccId="385916430" eleName="CashFlowsFromLosingControlOfSubsidiariesOrOtherBusinessesClassifiedAsInvestingActivities" context="neeq_duration_T_M"/>
    <Item id="00005870" ccId="430323319" eleName="CashReceiptsRelatedToOtherInvestingActivities" context="neeq_duration_T_M"/>
    <Item id="00005871" ccId="2988811952" eleName="CashInflowsFromInvestingActivities" context="neeq_duration_T_M"/>
    <Item id="00005872" ccId="3489500626" eleName="CashPaidToAcquireFixedAssetsIntangibleAssetsAndOtherLongtermAssets" context="neeq_duration_T_M"/>
    <Item id="00005873" ccId="504564047" eleName="CashPaymentsForInvestments" context="neeq_duration_T_M"/>
    <Item id="00005874" ccId="3861681026" eleName="NetCashPaidForAcquiringTheSubsidiariesAndOtherBusinessUnits" context="neeq_duration_T_M"/>
    <Item id="00005875" ccId="2721691788" eleName="CashPaymentsRelatedToOtherInvestingActivities" context="neeq_duration_T_M"/>
    <Item id="00005876" ccId="1240296620" eleName="CashOutflowsFromInvestingActivities" context="neeq_duration_T_M"/>
    <Item id="00005877" ccId="2450191740" eleName="CashFlowsFromUsedInInvestingActivities" context="neeq_duration_T_M"/>
    <Item id="00005878" ccId="917986481" eleName="CashProceedsFromInvestmentsByOthers" context="neeq_duration_T_M"/>
    <Item id="00005879" ccId="1552351985" eleName="CashReceivedFromBorrowings" context="neeq_duration_T_M"/>
    <Item id="00005880" ccId="2103529692" eleName="CashReceiptsRelatedToOtherFinancingActivities" context="neeq_duration_T_M"/>
    <Item id="00005881" ccId="2486269852" eleName="CashInflowsFromFinancingActivities" context="neeq_duration_T_M"/>
    <Item id="00005882" ccId="684871103" eleName="CashRepaymentsForDebts" context="neeq_duration_T_M"/>
    <Item id="00005883" ccId="2836324134" eleName="CashPaymentsForDistributionOfDividendsOrProfitAndInterestExpenses" context="neeq_duration_T_M"/>
    <Item id="00005884" ccId="1174543173" eleName="CashPaymentsRelatedToOtherFinancingActivities" context="neeq_duration_T_M"/>
    <Item id="00005885" ccId="3846651040" eleName="CashOutflowsFromFinancingActivities" context="neeq_duration_T_M"/>
    <Item id="00005886" ccId="4280807776" eleName="CashFlowsFromUsedInFinancingActivities" context="neeq_duration_T_M"/>
    <Item id="00005887" ccId="1803186842" eleName="EffectOfExchangeRateChangesOnCashAndCashEquivalents" context="neeq_duration_T_M"/>
    <Item id="00005888" ccId="2642213995" eleName="IncreaseDecreaseInCashAndCashEquivalents" context="neeq_duration_T_M"/>
    <Item id="00005889" ccId="3063121177" eleName="CashAndCashEquivalents" context="neeq_instant_T-1_M"/>
    <Item id="00005890" ccId="1365556073" eleName="CashAndCashEquivalents" context="neeq_instant_T_M"/>
    <Item id="00005891" ccId="1691030555" eleName="TaxRefunds" context="neeq_duration_T-1_M"/>
    <Item id="00005892" ccId="605160982" eleName="OtherCashReceiptsFromOperatingActivities" context="neeq_duration_T-1_M"/>
    <Item id="00005893" ccId="2145692041" eleName="CashInflowsFromOperatingActivities" context="neeq_duration_T-1_M"/>
    <Item id="00005894" ccId="4189232264" eleName="PaymentsToSuppliersForGoodsAndServices" context="neeq_duration_T-1_M"/>
    <Item id="00005895" ccId="2254301828" eleName="PaymentsToAndOnBehalfOfEmployees" context="neeq_duration_T-1_M"/>
    <Item id="00005896" ccId="1066156871" eleName="PaymentsOfAllTypesOfTaxes" context="neeq_duration_T-1_M"/>
    <Item id="00005897" ccId="342372564" eleName="OtherCashPaymentsFromOperatingActivities" context="neeq_duration_T-1_M"/>
    <Item id="00005898" ccId="3748137678" eleName="CashOutflowsFromOperatingActivities" context="neeq_duration_T-1_M"/>
    <Item id="00005899" ccId="4269710221" eleName="CashFlowsFromUsedInOperatingActivities" context="neeq_duration_T-1_M"/>
    <Item id="00005900" ccId="2474789315" eleName="CashReceiptsFromReturnsOfInvestments" context="neeq_duration_T-1_M"/>
    <Item id="00005901" ccId="1663813892" eleName="CashReceivedFromReturnsOnInvestments" context="neeq_duration_T-1_M"/>
    <Item id="00005902" ccId="1015266936" eleName="NetCashReceivedFromDisposalOfFixedAssetsIntangibleAssetsAndOtherLongTermAssets" context="neeq_duration_T-1_M"/>
    <Item id="00005903" ccId="3467140296" eleName="CashFlowsFromLosingControlOfSubsidiariesOrOtherBusinessesClassifiedAsInvestingActivities" context="neeq_duration_T-1_M"/>
    <Item id="00005904" ccId="3529128368" eleName="CashReceiptsRelatedToOtherInvestingActivities" context="neeq_duration_T-1_M"/>
    <Item id="00005905" ccId="577412540" eleName="CashInflowsFromInvestingActivities" context="neeq_duration_T-1_M"/>
    <Item id="00005906" ccId="4266162564" eleName="CashPaidToAcquireFixedAssetsIntangibleAssetsAndOtherLongtermAssets" context="neeq_duration_T-1_M"/>
    <Item id="00005907" ccId="1900324624" eleName="CashPaymentsForInvestments" context="neeq_duration_T-1_M"/>
    <Item id="00005908" ccId="1015806481" eleName="NetCashPaidForAcquiringTheSubsidiariesAndOtherBusinessUnits" context="neeq_duration_T-1_M"/>
    <Item id="00005909" ccId="699439064" eleName="CashPaymentsRelatedToOtherInvestingActivities" context="neeq_duration_T-1_M"/>
    <Item id="00005910" ccId="1458069673" eleName="CashOutflowsFromInvestingActivities" context="neeq_duration_T-1_M"/>
    <Item id="00005911" ccId="4053484589" eleName="CashFlowsFromUsedInInvestingActivities" context="neeq_duration_T-1_M"/>
    <Item id="00005912" ccId="1128600651" eleName="CashProceedsFromInvestmentsByOthers" context="neeq_duration_T-1_M"/>
    <Item id="00005913" ccId="790480792" eleName="CashReceivedFromBorrowings" context="neeq_duration_T-1_M"/>
    <Item id="00005914" ccId="1853604585" eleName="CashReceiptsRelatedToOtherFinancingActivities" context="neeq_duration_T-1_M"/>
    <Item id="00005915" ccId="3903693089" eleName="CashInflowsFromFinancingActivities" context="neeq_duration_T-1_M"/>
    <Item id="00005916" ccId="4119005289" eleName="CashRepaymentsForDebts" context="neeq_duration_T-1_M"/>
    <Item id="00005917" ccId="243068842" eleName="CashPaymentsForDistributionOfDividendsOrProfitAndInterestExpenses" context="neeq_duration_T-1_M"/>
    <Item id="00005918" ccId="2165426812" eleName="CashPaymentsRelatedToOtherFinancingActivities" context="neeq_duration_T-1_M"/>
    <Item id="00005919" ccId="377205268" eleName="CashOutflowsFromFinancingActivities" context="neeq_duration_T-1_M"/>
    <Item id="00005920" ccId="1413049985" eleName="CashFlowsFromUsedInFinancingActivities" context="neeq_duration_T-1_M"/>
    <Item id="00005921" ccId="3621625859" eleName="EffectOfExchangeRateChangesOnCashAndCashEquivalents" context="neeq_duration_T-1_M"/>
    <Item id="00005922" ccId="4086542132" eleName="IncreaseDecreaseInCashAndCashEquivalents" context="neeq_duration_T-1_M"/>
    <Item id="00005923" ccId="1651945737" eleName="CashAndCashEquivalents" context="neeq_instant_T-2_M"/>
    <Item id="00005924" ccId="383535396" eleName="CashAndCashEquivalents" context="neeq_instant_T-1_M"/>
    <Item id="00005925" ccId="1547951673" eleName="GongSiFaDingDaiBiaoRen" context="neeq_duration_T"/>
    <Item id="00005926" ccId="3846954222" eleName="ZhuGuanKuaiJiGongZuoFuZeRen" context="neeq_duration_T"/>
    <Item id="00005927" ccId="1589731525" eleName="KuaiJiJiGouFuZeRen" context="neeq_duration_T"/>
    <Item id="00005928" ccId="1182407438" eleName="GongSiFaDingDaiBiaoRen" context="neeq_duration_T"/>
    <Item id="00005929" ccId="3784598008" eleName="ZhuGuanKuaiJiGongZuoFuZeRen" context="neeq_duration_T"/>
    <Item id="00005930" ccId="4125092428" eleName="KuaiJiJiGouFuZeRen" context="neeq_duration_T"/>
    <Item id="00005931" ccId="826100632" eleName="GongSiFaDingDaiBiaoRen" context="neeq_duration_T"/>
    <Item id="00005932" ccId="916441318" eleName="ZhuGuanKuaiJiGongZuoFuZeRen" context="neeq_duration_T"/>
    <Item id="00005933" ccId="2576071384" eleName="KuaiJiJiGouFuZeRen" context="neeq_duration_T"/>
    <Item id="00005937" ccId="3767170795" eleName="CashAndCashEquivalents" context="neeq_instant_T-1"/>
    <Item id="00005938" ccId="1889077524" eleName="CashAndCashEquivalents" context="neeq_instant_T-2"/>
    <Item id="00005939" ccId="4264240025" eleName="IssuedCapital" context="neeq_instant_T-1_M"/>
    <Item id="00005940" ccId="641701654" eleName="CapitalSurplus" context="neeq_instant_T-1_M"/>
    <Item id="00005941" ccId="3538374745" eleName="QiTaZongHeShouYi" context="neeq_instant_T-1_M"/>
    <Item id="00005942" ccId="1551802643" eleName="SpecializedReserve" context="neeq_instant_T-1_M"/>
    <Item id="00005943" ccId="2040861048" eleName="SurplusReserves" context="neeq_instant_T-1_M"/>
    <Item id="00005944" ccId="2288390580" eleName="RetainedEarnings" context="neeq_instant_T-1_M"/>
    <Item id="00005945" ccId="1218234803" eleName="Equity" context="neeq_instant_T-1_M"/>
    <Item id="00005946" ccId="18981671" eleName="kuaiJiZhengCeBianGengDaoZhiDeBianGengShiShouZiBenHuoGuBen" context="neeq_duration_T_M"/>
    <Item id="00005947" ccId="2396853222" eleName="QianQiChaCuoGengZhengDaoZhiDeBianGengShiShouZiBenHuoGuBen" context="neeq_duration_T_M"/>
    <Item id="00005948" ccId="103089125" eleName="QiTaDaoZhiDeBianGengShiShouZiBenHuoGuBen" context="neeq_duration_T_M"/>
    <Item id="00005949" ccId="3922811760" eleName="BenNianNianChuYuEShiShouZiBenHuoGuBen" context="neeq_duration_T_M"/>
    <Item id="00005950" ccId="137001823" eleName="BenQiZengJianBianDongJinEShiShouZiBenHuoGuBen" context="neeq_duration_T_M"/>
    <Item id="00005951" ccId="1535928703" eleName="JingLiRunHeQiTaZongHeShouYiBianDongDaoZhiDeBianDongJinEShiShouZiBenHuoGuBen" context="neeq_duration_T_M"/>
    <Item id="00005952" ccId="4172349932" eleName="SuoYouZheTouRuHeJianShaoZiBenDaoZhiDeBianDongShiShouZiBenHuoGuBen" context="neeq_duration_T_M"/>
    <Item id="00005953" ccId="3030283518" eleName="GuFenZhiFuJiRuSuoYouZheQuanYiDeJinEDaoZhiDeBianDongShiShouZiBenHuoGuBen" context="neeq_duration_T_M"/>
    <Item id="00005954" ccId="1303889949" eleName="QiTaSuoYouZheTouRuHeJianShaoZiBenDaoZhiDeBianDongShiShouZiBenHuoGuBen" context="neeq_duration_T_M"/>
    <Item id="00005955" ccId="1250924740" eleName="LiRunFenPeiDaoZhiDeBianDongShiShouZiBenHuoGuBen" context="neeq_duration_T_M"/>
    <Item id="00005956" ccId="51047767" eleName="TiQuYingYuGongJiDaoZhiDeBianDongShiShouZiBenHuoGuBen" context="neeq_duration_T_M"/>
    <Item id="00005957" ccId="3218062646" eleName="DuiSuoYouZheHuoGuDongDeFenPeiDaoZhiDeBianDongShiShouZiBenHuoGuBen" context="neeq_duration_T_M"/>
    <Item id="00005958" ccId="2424360674" eleName="QiTaLiRunFenPeiDaoZhiDeBianDongShiShouZiBenHuoGuBen" context="neeq_duration_T_M"/>
    <Item id="00005959" ccId="4057564302" eleName="SuoYouZheQuanYiNeiBuJieZhuanBianDongDaoZhiDeBianDongShiShouZiBenHuoGuBen" context="neeq_duration_T_M"/>
    <Item id="00005960" ccId="1687487770" eleName="ZiBenGongJiZhuanZengZiBenHuoGuBenDaoZhiDeBianDongShiShouZiBenHuoGuBen" context="neeq_duration_T_M"/>
    <Item id="00005961" ccId="1009249150" eleName="YingYuGongJiZhuanZengZiBenHuoGuBenDaoZhiDeBianDongShiShouZiBenHuoGuBen" context="neeq_duration_T_M"/>
    <Item id="00005962" ccId="784543439" eleName="YingYuGongJiMiBuKuiSunDaoZhiDeBianDongShiShouZiBenHuoGuBen" context="neeq_duration_T_M"/>
    <Item id="00005963" ccId="10732648" eleName="QiTaSuoYouZheQuanYiNeiBuJieZhuanDaoZhiDeBianDongShiShouZiBenHuoGuBen" context="neeq_duration_T_M"/>
    <Item id="00005964" ccId="1621874829" eleName="ZhuanXiangChuBeiDeBianDongShiShouZiBenHuoGuBen" context="neeq_duration_T_M"/>
    <Item id="00005965" ccId="3035910151" eleName="BenQiTiQuDaoZhiDeBianDongShiShouZiBenHuoGuBen" context="neeq_duration_T_M"/>
    <Item id="00005966" ccId="1178549216" eleName="BenQiShiYongDaoZhiDeBianDongShiShouZiBenHuoGuBen" context="neeq_duration_T_M"/>
    <Item id="00005967" ccId="3878108376" eleName="IssuedCapital" context="neeq_instant_T_M"/>
    <Item id="00005968" ccId="4051175016" eleName="KuCunGu" context="neeq_instant_T_M"/>
    <Item id="00005969" ccId="3480546775" eleName="QiTaZongHeShouYi" context="neeq_instant_T_M"/>
    <Item id="00005970" ccId="2641213909" eleName="SpecializedReserve" context="neeq_instant_T_M"/>
    <Item id="00005971" ccId="1352222656" eleName="SurplusReserves" context="neeq_instant_T_M"/>
    <Item id="00005972" ccId="3782581871" eleName="RetainedEarnings" context="neeq_instant_T_M"/>
    <Item id="00005973" ccId="4272254705" eleName="Equity" context="neeq_instant_T_M"/>
    <Item id="00005974" ccId="2637830961" eleName="kuaiJiZhengCeBianGengDaoZhiDeBianGengZiBenGongJi" context="neeq_duration_T_M"/>
    <Item id="00005975" ccId="90596224" eleName="QianQiChaCuoGengZhengDaoZhiDeBianGengZiBenGongJi" context="neeq_duration_T_M"/>
    <Item id="00005976" ccId="4191386614" eleName="QiTaDaoZhiDeBianGengZiBenGongJi" context="neeq_duration_T_M"/>
    <Item id="00005977" ccId="3541147464" eleName="BenNianNianChuYuEZiBenGongJi" context="neeq_duration_T_M"/>
    <Item id="00005978" ccId="525297661" eleName="BenQiZengJianBianDongJinEZiBenGongJi" context="neeq_duration_T_M"/>
    <Item id="00005979" ccId="962232420" eleName="JingLiRunHeQiTaZongHeShouYiBianDongDaoZhiDeBianDongJinEZiBenGongJi" context="neeq_duration_T_M"/>
    <Item id="00005980" ccId="3787445985" eleName="SuoYouZheTouRuHeJianShaoZiBenDaoZhiDeBianDongZiBenGongJi" context="neeq_duration_T_M"/>
    <Item id="00005981" ccId="806904117" eleName="GuFenZhiFuJiRuSuoYouZheQuanYiDeJinEDaoZhiDeBianDongZiBenGongJi" context="neeq_duration_T_M"/>
    <Item id="00005982" ccId="573935630" eleName="QiTaSuoYouZheTouRuHeJianShaoZiBenDaoZhiDeBianDongZiBenGongJi" context="neeq_duration_T_M"/>
    <Item id="00005983" ccId="614796101" eleName="LiRunFenPeiDaoZhiDeBianDongZiBenGongJi" context="neeq_duration_T_M"/>
    <Item id="00005984" ccId="1154184161" eleName="TiQuYingYuGongJiDaoZhiDeBianDongZiBenGongJi" context="neeq_duration_T_M"/>
    <Item id="00005985" ccId="1130592249" eleName="DuiSuoYouZheHuoGuDongDeFenPeiDaoZhiDeBianDongZiBenGongJi" context="neeq_duration_T_M"/>
    <Item id="00005986" ccId="3636508723" eleName="QiTaLiRunFenPeiDaoZhiDeBianDongZiBenGongJi" context="neeq_duration_T_M"/>
    <Item id="00005987" ccId="3470609120" eleName="SuoYouZheQuanYiNeiBuJieZhuanBianDongDaoZhiDeBianDongZiBenGongJi" context="neeq_duration_T_M"/>
    <Item id="00005988" ccId="265123717" eleName="ZiBenGongJiZhuanZengZiBenHuoGuBenDaoZhiDeBianDongZiBenGongJi" context="neeq_duration_T_M"/>
    <Item id="00005989" ccId="2907554078" eleName="YingYuGongJiZhuanZengZiBenHuoGuBenDaoZhiDeBianDongZiBenGongJi" context="neeq_duration_T_M"/>
    <Item id="00005990" ccId="3895444949" eleName="YingYuGongJiMiBuKuiSunDaoZhiDeBianDongZiBenGongJi" context="neeq_duration_T_M"/>
    <Item id="00005991" ccId="2050875409" eleName="QiTaSuoYouZheQuanYiNeiBuJieZhuanDaoZhiDeBianDongZiBenGongJi" context="neeq_duration_T_M"/>
    <Item id="00005992" ccId="3625248990" eleName="ZhuanXiangChuBeiDeBianDongZiBenGongJi" context="neeq_duration_T_M"/>
    <Item id="00005993" ccId="3338094875" eleName="BenQiTiQuDaoZhiDeBianDongZiBenGongJi" context="neeq_duration_T_M"/>
    <Item id="00005994" ccId="1750529228" eleName="BenQiShiYongDaoZhiDeBianDongZiBenGongJi" context="neeq_duration_T_M"/>
    <Item id="00005995" ccId="3407099668" eleName="KuCunGu" context="neeq_instant_T-1_M"/>
    <Item id="00005996" ccId="1900322139" eleName="kuaiJiZhengCeBianGengDaoZhiDeBianGengKuCunGu" context="neeq_duration_T_M"/>
    <Item id="00005997" ccId="680474640" eleName="QianQiChaCuoGengZhengDaoZhiDeBianGengKuCunGu" context="neeq_duration_T_M"/>
    <Item id="00005998" ccId="3281969178" eleName="QiTaDaoZhiDeBianGengKuCunGu" context="neeq_duration_T_M"/>
    <Item id="00005999" ccId="2821831157" eleName="BenNianNianChuYuEKuCunGu" context="neeq_duration_T_M"/>
    <Item id="00006000" ccId="1911421732" eleName="BenQiZengJianBianDongJinEKuCunGu" context="neeq_duration_T_M"/>
    <Item id="00006001" ccId="1129059607" eleName="JingLiRunHeQiTaZongHeShouYiBianDongDaoZhiDeBianDongJinEKuCunGu" context="neeq_duration_T_M"/>
    <Item id="00006002" ccId="1788548518" eleName="SuoYouZheTouRuHeJianShaoZiBenDaoZhiDeBianDongKuCunGu" context="neeq_duration_T_M"/>
    <Item id="00006003" ccId="2895755727" eleName="GuFenZhiFuJiRuSuoYouZheQuanYiDeJinEDaoZhiDeBianDongKuCunGu" context="neeq_duration_T_M"/>
    <Item id="00006004" ccId="125518659" eleName="QiTaSuoYouZheTouRuHeJianShaoZiBenDaoZhiDeBianDong" context="neeq_duration_T_M"/>
    <Item id="00006005" ccId="3654091483" eleName="LiRunFenPeiDaoZhiDeBianDongKuCunGu" context="neeq_duration_T_M"/>
    <Item id="00006006" ccId="679171526" eleName="TiQuYingYuGongJiDaoZhiDeBianDongKuCunGu" context="neeq_duration_T_M"/>
    <Item id="00006007" ccId="3026977578" eleName="DuiSuoYouZheHuoGuDongDeFenPeiDaoZhiDeBianDongKuCunGu" context="neeq_duration_T_M"/>
    <Item id="00006008" ccId="2684002024" eleName="QiTaLiRunFenPeiDaoZhiDeBianDongKuCunGu" context="neeq_duration_T_M"/>
    <Item id="00006009" ccId="3396373176" eleName="SuoYouZheQuanYiNeiBuJieZhuanBianDongDaoZhiDeBianDongKuCunGu" context="neeq_duration_T_M"/>
    <Item id="00006010" ccId="3989872477" eleName="ZiBenGongJiZhuanZengZiBenHuoGuBenDaoZhiDeBianDongKuCunGu" context="neeq_duration_T_M"/>
    <Item id="00006011" ccId="1258250567" eleName="YingYuGongJiZhuanZengZiBenHuoGuBenDaoZhiDeBianDongKuCunGu" context="neeq_duration_T_M"/>
    <Item id="00006012" ccId="3698331246" eleName="YingYuGongJiMiBuKuiSunDaoZhiDeBianDongKuCunGu" context="neeq_duration_T_M"/>
    <Item id="00006013" ccId="3590252152" eleName="QiTaSuoYouZheQuanYiNeiBuJieZhuanDaoZhiDeBianDongKuCunGu" context="neeq_duration_T_M"/>
    <Item id="00006014" ccId="1526677512" eleName="ZhuanXiangChuBeiDeBianDongKuCunGu" context="neeq_duration_T_M"/>
    <Item id="00006015" ccId="861860935" eleName="BenQiTiQuDaoZhiDeBianDongKuCunGu" context="neeq_duration_T_M"/>
    <Item id="00006016" ccId="790087596" eleName="BenQiShiYongDaoZhiDeBianDongKuCunGu" context="neeq_duration_T_M"/>
    <Item id="00006017" ccId="3435455112" eleName="kuaiJiZhengCeBianGengDaoZhiDeBianGengQiTaZongHeShouYi" context="neeq_duration_T_M"/>
    <Item id="00006018" ccId="1532144155" eleName="QianQiChaCuoGengZhengDaoZhiDeBianGengQiTaZongHeShouYi" context="neeq_duration_T_M"/>
    <Item id="00006019" ccId="391319848" eleName="QiTaDaoZhiDeBianGengQiTaZongHeShouYi" context="neeq_duration_T_M"/>
    <Item id="00006020" ccId="1063754258" eleName="BenNianNianChuYuEQiTaZongHeShouYi" context="neeq_duration_T_M"/>
    <Item id="00006021" ccId="4112290625" eleName="BenQiZengJianBianDongJinEQiTaZongHeShouYi" context="neeq_duration_T_M"/>
    <Item id="00006022" ccId="2810586293" eleName="JingLiRunHeQiTaZongHeShouYiBianDongDaoZhiDeBianDongJinEQiTaZongHeShouYi" context="neeq_duration_T_M"/>
    <Item id="00006023" ccId="1600920568" eleName="SuoYouZheTouRuHeJianShaoZiBenDaoZhiDeBianDongQiTaZongHeShouYi" context="neeq_duration_T_M"/>
    <Item id="00006024" ccId="36640687" eleName="GuFenZhiFuJiRuSuoYouZheQuanYiDeJinEDaoZhiDeBianDongQiTaZongHeShouYi" context="neeq_duration_T_M"/>
    <Item id="00006025" ccId="3771718082" eleName="QiTaSuoYouZheTouRuHeJianShaoZiBenDaoZhiDeBianDongQiTaZongHeShouYi" context="neeq_duration_T_M"/>
    <Item id="00006026" ccId="3694783617" eleName="LiRunFenPeiDaoZhiDeBianDongQiTaZongHeShouYi" context="neeq_duration_T_M"/>
    <Item id="00006027" ccId="1957211401" eleName="TiQuYingYuGongJiDaoZhiDeBianDongQiTaZongHeShouYi" context="neeq_duration_T_M"/>
    <Item id="00006028" ccId="1651014988" eleName="DuiSuoYouZheHuoGuDongDeFenPeiDaoZhiDeBianDongQiTaZongHeShouYi" context="neeq_duration_T_M"/>
    <Item id="00006029" ccId="1007951696" eleName="QiTaLiRunFenPeiDaoZhiDeBianDongQiTaZongHeShouYi" context="neeq_duration_T_M"/>
    <Item id="00006030" ccId="2105912753" eleName="SuoYouZheQuanYiNeiBuJieZhuanBianDongDaoZhiDeBianDongQiTaZongHeShouYi" context="neeq_duration_T_M"/>
    <Item id="00006031" ccId="1115491898" eleName="ZiBenGongJiZhuanZengZiBenHuoGuBenDaoZhiDeBianDongQiTaZongHeShouYi" context="neeq_duration_T_M"/>
    <Item id="00006032" ccId="2382898003" eleName="YingYuGongJiZhuanZengZiBenHuoGuBenDaoZhiDeBianDongQiTaZongHeShouYi" context="neeq_duration_T_M"/>
    <Item id="00006033" ccId="1029528420" eleName="YingYuGongJiMiBuKuiSunDaoZhiDeBianDongQiTaZongHeShouYi" context="neeq_duration_T_M"/>
    <Item id="00006034" ccId="2070378338" eleName="QiTaSuoYouZheQuanYiNeiBuJieZhuanDaoZhiDeBianDongQiTaZongHeShouYi" context="neeq_duration_T_M"/>
    <Item id="00006035" ccId="621964611" eleName="ZhuanXiangChuBeiDeBianDongQiTaZongHeShouYi" context="neeq_duration_T_M"/>
    <Item id="00006036" ccId="1418286561" eleName="BenQiTiQuDaoZhiDeBianDongQiTaZongHeShouYi" context="neeq_duration_T_M"/>
    <Item id="00006037" ccId="3390285274" eleName="BenQiShiYongDaoZhiDeBianDongQiTaZongHeShouYi" context="neeq_duration_T_M"/>
    <Item id="00006038" ccId="4173741375" eleName="kuaiJiZhengCeBianGengDaoZhiDeBianGengZhuanXiangChuBei" context="neeq_duration_T_M"/>
    <Item id="00006039" ccId="2072538273" eleName="QianQiChaCuoGengZhengDaoZhiDeBianGengZhuanXiangChuBei" context="neeq_duration_T_M"/>
    <Item id="00006040" ccId="2712220484" eleName="QiTaDaoZhiDeBianGengZhuanXiangChuBei" context="neeq_duration_T_M"/>
    <Item id="00006041" ccId="3038458865" eleName="BenNianNianChuYuEZhuanXiangChuBei" context="neeq_duration_T_M"/>
    <Item id="00006042" ccId="1211846229" eleName="BenQiZengJianBianDongJinEZhuanXiangChuBei" context="neeq_duration_T_M"/>
    <Item id="00006043" ccId="3201803600" eleName="JingLiRunHeQiTaZongHeShouYiBianDongDaoZhiDeBianDongJinEZhuanXiangChuBei" context="neeq_duration_T_M"/>
    <Item id="00006044" ccId="3330692920" eleName="SuoYouZheTouRuHeJianShaoZiBenDaoZhiDeBianDongZhuanXiangChuBei" context="neeq_duration_T_M"/>
    <Item id="00006045" ccId="934489544" eleName="GuFenZhiFuJiRuSuoYouZheQuanYiDeJinEDaoZhiDeBianDongZhuanXiangChuBei" context="neeq_duration_T_M"/>
    <Item id="00006046" ccId="2838721259" eleName="QiTaSuoYouZheTouRuHeJianShaoZiBenDaoZhiDeBianDongZhuanXiangChuBei" context="neeq_duration_T_M"/>
    <Item id="00006047" ccId="1306046332" eleName="LiRunFenPeiDaoZhiDeBianDongZhuanXiangChuBei" context="neeq_duration_T_M"/>
    <Item id="00006048" ccId="1194115816" eleName="TiQuYingYuGongJiDaoZhiDeBianDongZhuanXiangChuBei" context="neeq_duration_T_M"/>
    <Item id="00006049" ccId="3397298526" eleName="DuiSuoYouZheHuoGuDongDeFenPeiDaoZhiDeBianDongZhuanXiangChuBei" context="neeq_duration_T_M"/>
    <Item id="00006050" ccId="1883282027" eleName="QiTaLiRunFenPeiDaoZhiDeBianDongZhuanXiangChuBei" context="neeq_duration_T_M"/>
    <Item id="00006051" ccId="2938398639" eleName="SuoYouZheQuanYiNeiBuJieZhuanBianDongDaoZhiDeBianDongZhuanXiangChuBei" context="neeq_duration_T_M"/>
    <Item id="00006052" ccId="2435082567" eleName="ZiBenGongJiZhuanZengZiBenHuoGuBenDaoZhiDeBianDongZhuanXiangChuBei" context="neeq_duration_T_M"/>
    <Item id="00006053" ccId="2351980572" eleName="YingYuGongJiZhuanZengZiBenHuoGuBenDaoZhiDeBianDongZhuanXiangChuBei" context="neeq_duration_T_M"/>
    <Item id="00006054" ccId="1951205492" eleName="YingYuGongJiMiBuKuiSunDaoZhiDeBianDongZhuanXiangChuBei" context="neeq_duration_T_M"/>
    <Item id="00006055" ccId="1611012036" eleName="QiTaSuoYouZheQuanYiNeiBuJieZhuanDaoZhiDeBianDongZhuanXiangChuBei" context="neeq_duration_T_M"/>
    <Item id="00006056" ccId="2801097813" eleName="ZhuanXiangChuBeiDeBianDongZhuanXiangChuBei" context="neeq_duration_T_M"/>
    <Item id="00006057" ccId="3323681501" eleName="BenQiTiQuDaoZhiDeBianDongZhuanXiangChuBei" context="neeq_duration_T_M"/>
    <Item id="00006058" ccId="3477014581" eleName="BenQiShiYongDaoZhiDeBianDongZhuanXiangChuBei" context="neeq_duration_T_M"/>
    <Item id="00006059" ccId="1383219976" eleName="kuaiJiZhengCeBianGengDaoZhiDeBianGengYingYuGongJi" context="neeq_duration_T_M"/>
    <Item id="00006060" ccId="3899446610" eleName="QianQiChaCuoGengZhengDaoZhiDeBianGengYingYuGongJi" context="neeq_duration_T_M"/>
    <Item id="00006061" ccId="3155100254" eleName="QiTaDaoZhiDeBianGengYingYuGongJi" context="neeq_duration_T_M"/>
    <Item id="00006062" ccId="2697029306" eleName="BenNianNianChuYuEYingYuGongJi" context="neeq_duration_T_M"/>
    <Item id="00006063" ccId="607789901" eleName="BenQiZengJianBianDongJinEYingYuGongJi" context="neeq_duration_T_M"/>
    <Item id="00006064" ccId="2904086593" eleName="JingLiRunHeQiTaZongHeShouYiBianDongDaoZhiDeBianDongJinEYingYuGongJi" context="neeq_duration_T_M"/>
    <Item id="00006065" ccId="1473478320" eleName="SuoYouZheTouRuHeJianShaoZiBenDaoZhiDeBianDongYingYuGongJi" context="neeq_duration_T_M"/>
    <Item id="00006066" ccId="405190768" eleName="GuFenZhiFuJiRuSuoYouZheQuanYiDeJinEDaoZhiDeBianDongYingYuGongJi" context="neeq_duration_T_M"/>
    <Item id="00006067" ccId="3057035216" eleName="QiTaSuoYouZheTouRuHeJianShaoZiBenDaoZhiDeBianDongYingYuGongJi" context="neeq_duration_T_M"/>
    <Item id="00006068" ccId="355474971" eleName="LiRunFenPeiDaoZhiDeBianDongYingYuGongJi" context="neeq_duration_T_M"/>
    <Item id="00006069" ccId="3051028529" eleName="TiQuYingYuGongJiDaoZhiDeBianDongYingYuGongJi" context="neeq_duration_T_M"/>
    <Item id="00006070" ccId="930777823" eleName="DuiSuoYouZheHuoGuDongDeFenPeiDaoZhiDeBianDongYingYuGongJi" context="neeq_duration_T_M"/>
    <Item id="00006071" ccId="1655104794" eleName="QiTaLiRunFenPeiDaoZhiDeBianDongYingYuGongJi" context="neeq_duration_T_M"/>
    <Item id="00006072" ccId="2005165347" eleName="SuoYouZheQuanYiNeiBuJieZhuanBianDongDaoZhiDeBianDongYingYuGongJi" context="neeq_duration_T_M"/>
    <Item id="00006073" ccId="3034068027" eleName="ZiBenGongJiZhuanZengZiBenHuoGuBenDaoZhiDeBianDongYingYuGongJi" context="neeq_duration_T_M"/>
    <Item id="00006074" ccId="423532973" eleName="YingYuGongJiZhuanZengZiBenHuoGuBenDaoZhiDeBianDongYingYuGongJi" context="neeq_duration_T_M"/>
    <Item id="00006075" ccId="1146476274" eleName="YingYuGongJiMiBuKuiSunDaoZhiDeBianDongYingYuGongJi" context="neeq_duration_T_M"/>
    <Item id="00006076" ccId="811761696" eleName="QiTaSuoYouZheQuanYiNeiBuJieZhuanDaoZhiDeBianDongYingYuGongJi" context="neeq_duration_T_M"/>
    <Item id="00006077" ccId="3969921022" eleName="ZhuanXiangChuBeiDeBianDongYingYuGongJi" context="neeq_duration_T_M"/>
    <Item id="00006078" ccId="2639756203" eleName="BenQiTiQuDaoZhiDeBianDongYingYuGongJi" context="neeq_duration_T_M"/>
    <Item id="00006079" ccId="3158252035" eleName="BenQiShiYongDaoZhiDeBianDongYingYuGongJi" context="neeq_duration_T_M"/>
    <Item id="00006080" ccId="3524271887" eleName="kuaiJiZhengCeBianGengDaoZhiDeBianGengWeiFenPeiLiRun" context="neeq_duration_T_M"/>
    <Item id="00006081" ccId="2495059295" eleName="QianQiChaCuoGengZhengDaoZhiDeBianGengWeiFenPeiLiRun" context="neeq_duration_T_M"/>
    <Item id="00006082" ccId="3818119815" eleName="QiTaDaoZhiDeBianGengWeiFenPeiLiRun" context="neeq_duration_T_M"/>
    <Item id="00006083" ccId="1432852621" eleName="BenNianNianChuYuEWeiFenPeiLiRun" context="neeq_duration_T_M"/>
    <Item id="00006084" ccId="3393682894" eleName="BenQiZengJianBianDongJinEWeiFenPeiLiRun" context="neeq_duration_T_M"/>
    <Item id="00006085" ccId="848837497" eleName="JingLiRunHeQiTaZongHeShouYiBianDongDaoZhiDeBianDongJinEWeiFenPeiLiRun" context="neeq_duration_T_M"/>
    <Item id="00006086" ccId="2093428037" eleName="SuoYouZheTouRuHeJianShaoZiBenDaoZhiDeBianDongWeiFenPeiLiRun" context="neeq_duration_T_M"/>
    <Item id="00006087" ccId="1982738006" eleName="GuFenZhiFuJiRuSuoYouZheQuanYiDeJinEDaoZhiDeBianDongWeiFenPeiLiRun" context="neeq_duration_T_M"/>
    <Item id="00006088" ccId="1238666836" eleName="QiTaSuoYouZheTouRuHeJianShaoZiBenDaoZhiDeBianDongWeiFenPeiLiRun" context="neeq_duration_T_M"/>
    <Item id="00006089" ccId="643010303" eleName="LiRunFenPeiDaoZhiDeBianDongWeiFenPeiLiRun" context="neeq_duration_T_M"/>
    <Item id="00006090" ccId="1161203381" eleName="TiQuYingYuGongJiDaoZhiDeBianDongWeiFenPeiLiRun" context="neeq_duration_T_M"/>
    <Item id="00006091" ccId="1745835064" eleName="DuiSuoYouZheHuoGuDongDeFenPeiDaoZhiDeBianDongWeiFenPeiLiRun" context="neeq_duration_T_M"/>
    <Item id="00006092" ccId="300431341" eleName="QiTaLiRunFenPeiDaoZhiDeBianDongWeiFenPeiLiRun" context="neeq_duration_T_M"/>
    <Item id="00006093" ccId="2623641438" eleName="SuoYouZheQuanYiNeiBuJieZhuanBianDongDaoZhiDeBianDongWeiFenPeiLiRun" context="neeq_duration_T_M"/>
    <Item id="00006094" ccId="1997450394" eleName="ZiBenGongJiZhuanZengZiBenHuoGuBenDaoZhiDeBianDongWeiFenPeiLiRun" context="neeq_duration_T_M"/>
    <Item id="00006095" ccId="4279581705" eleName="YingYuGongJiZhuanZengZiBenHuoGuBenDaoZhiDeBianDongWeiFenPeiLiRun" context="neeq_duration_T_M"/>
    <Item id="00006096" ccId="568083632" eleName="YingYuGongJiMiBuKuiSunDaoZhiDeBianDongWeiFenPeiLiRun" context="neeq_duration_T_M"/>
    <Item id="00006097" ccId="2302182072" eleName="QiTaSuoYouZheQuanYiNeiBuJieZhuanDaoZhiDeBianDongWeiFenPeiLiRun" context="neeq_duration_T_M"/>
    <Item id="00006098" ccId="1252695572" eleName="ZhuanXiangChuBeiDeBianDongWeiFenPeiLiRun" context="neeq_duration_T_M"/>
    <Item id="00006099" ccId="1624497193" eleName="BenQiTiQuDaoZhiDeBianDongWeiFenPeiLiRun" context="neeq_duration_T_M"/>
    <Item id="00006100" ccId="4061494431" eleName="BenQiShiYongDaoZhiDeBianDongWeiFenPeiLiRun" context="neeq_duration_T_M"/>
    <Item id="00006101" ccId="412591163" eleName="kuaiJiZhengCeBianGengDaoZhiDeBianGengSuoYouZheQuanYi" context="neeq_duration_T_M"/>
    <Item id="00006102" ccId="451673323" eleName="QianQiChaCuoGengZhengDaoZhiDeBianGengSuoYouZheQuanYi" context="neeq_duration_T_M"/>
    <Item id="00006103" ccId="1087654497" eleName="QiTaDaoZhiDeBianGengSuoYouZheQuanYi" context="neeq_duration_T_M"/>
    <Item id="00006104" ccId="2139835620" eleName="BenNianNianChuYuESuoYouZheQuanYi" context="neeq_duration_T_M"/>
    <Item id="00006105" ccId="1416747458" eleName="BenQiZengJianBianDongJinESuoYouZheQuanYi" context="neeq_duration_T_M"/>
    <Item id="00006106" ccId="883059810" eleName="JingLiRunHeQiTaZongHeShouYiBianDongDaoZhiDeBianDongJinESuoYouZheQuanYi" context="neeq_duration_T_M"/>
    <Item id="00006107" ccId="1439111645" eleName="SuoYouZheTouRuHeJianShaoZiBenDaoZhiDeBianDongSuoYouZheQuanYi" context="neeq_duration_T_M"/>
    <Item id="00006108" ccId="3042853993" eleName="GuFenZhiFuJiRuSuoYouZheQuanYiDeJinEDaoZhiDeBianDongSuoYouZheQuanYi" context="neeq_duration_T_M"/>
    <Item id="00006109" ccId="2145158116" eleName="QiTaSuoYouZheTouRuHeJianShaoZiBenDaoZhiDeBianDongSuoYouZheQuanYi" context="neeq_duration_T_M"/>
    <Item id="00006110" ccId="2905558385" eleName="LiRunFenPeiDaoZhiDeBianDongSuoYouZheQuanYi" context="neeq_duration_T_M"/>
    <Item id="00006111" ccId="2481489916" eleName="TiQuYingYuGongJiDaoZhiDeBianDongSuoYouZheQuanYi" context="neeq_duration_T_M"/>
    <Item id="00006112" ccId="2591802396" eleName="DuiSuoYouZheHuoGuDongDeFenPeiDaoZhiDeBianDongSuoYouZheQuanYi" context="neeq_duration_T_M"/>
    <Item id="00006113" ccId="2365630625" eleName="QiTaLiRunFenPeiDaoZhiDeBianDongSuoYouZheQuanYi" context="neeq_duration_T_M"/>
    <Item id="00006114" ccId="1028224646" eleName="SuoYouZheQuanYiNeiBuJieZhuanBianDongDaoZhiDeBianDongSuoYouZheQuanYi" context="neeq_duration_T_M"/>
    <Item id="00006115" ccId="4047460831" eleName="ZiBenGongJiZhuanZengZiBenHuoGuBenDaoZhiDeBianDongSuoYouZheQuanYi" context="neeq_duration_T_M"/>
    <Item id="00006116" ccId="3244742685" eleName="YingYuGongJiZhuanZengZiBenHuoGuBenDaoZhiDeBianDongSuoYouZheQuanYi" context="neeq_duration_T_M"/>
    <Item id="00006117" ccId="4126413521" eleName="YingYuGongJiMiBuKuiSunDaoZhiDeBianDongSuoYouZheQuanYi" context="neeq_duration_T_M"/>
    <Item id="00006118" ccId="4259687791" eleName="QiTaSuoYouZheQuanYiNeiBuJieZhuanDaoZhiDeBianDongSuoYouZheQuanYi" context="neeq_duration_T_M"/>
    <Item id="00006119" ccId="1869792999" eleName="ZhuanXiangChuBeiDeBianDongSuoYouZheQuanYi" context="neeq_duration_T_M"/>
    <Item id="00006120" ccId="412129284" eleName="BenQiTiQuDaoZhiDeBianDongSuoYouZheQuanYi" context="neeq_duration_T_M"/>
    <Item id="00006121" ccId="3048019945" eleName="BenQiShiYongDaoZhiDeBianDongSuoYouZheQuanYi" context="neeq_duration_T_M"/>
    <Item id="00006122" ccId="3066594575" eleName="IssuedCapital" context="neeq_instant_T-2_M"/>
    <Item id="00006123" ccId="3966750685" eleName="CapitalSurplus" context="neeq_instant_T-2_M"/>
    <Item id="00006124" ccId="4270946306" eleName="KuCunGu" context="neeq_instant_T-2_M"/>
    <Item id="00006125" ccId="521203440" eleName="QiTaZongHeShouYi" context="neeq_instant_T-2_M"/>
    <Item id="00006126" ccId="3933300281" eleName="SpecializedReserve" context="neeq_instant_T-2_M"/>
    <Item id="00006127" ccId="3634196829" eleName="SurplusReserves" context="neeq_instant_T-2_M"/>
    <Item id="00006128" ccId="512045484" eleName="RetainedEarnings" context="neeq_instant_T-2_M"/>
    <Item id="00006129" ccId="2109473305" eleName="Equity" context="neeq_instant_T-2_M"/>
    <Item id="00006130" ccId="2475170401" eleName="IssuedCapital" context="neeq_instant_T-1_M"/>
    <Item id="00006131" ccId="1114252451" eleName="CapitalSurplus" context="neeq_instant_T-1_M"/>
    <Item id="00006132" ccId="3326144873" eleName="KuCunGu" context="neeq_instant_T-1_M"/>
    <Item id="00006133" ccId="4241960505" eleName="QiTaZongHeShouYi" context="neeq_instant_T-1_M"/>
    <Item id="00006134" ccId="4069669955" eleName="SpecializedReserve" context="neeq_instant_T-1_M"/>
    <Item id="00006135" ccId="1485425864" eleName="SurplusReserves" context="neeq_instant_T-1_M"/>
    <Item id="00006136" ccId="840197876" eleName="RetainedEarnings" context="neeq_instant_T-1_M"/>
    <Item id="00006137" ccId="1925685637" eleName="Equity" context="neeq_instant_T-1_M"/>
    <Item id="00006138" ccId="1188022958" eleName="kuaiJiZhengCeBianGengDaoZhiDeBianGengShiShouZiBenHuoGuBen" context="neeq_duration_T-1_M"/>
    <Item id="00006139" ccId="377982662" eleName="QianQiChaCuoGengZhengDaoZhiDeBianGengShiShouZiBenHuoGuBen" context="neeq_duration_T-1_M"/>
    <Item id="00006140" ccId="3103048508" eleName="QiTaDaoZhiDeBianGengShiShouZiBenHuoGuBen" context="neeq_duration_T-1_M"/>
    <Item id="00006141" ccId="2939154898" eleName="BenNianNianChuYuEShiShouZiBenHuoGuBen" context="neeq_duration_T-1_M"/>
    <Item id="00006142" ccId="1581558291" eleName="BenQiZengJianBianDongJinEShiShouZiBenHuoGuBen" context="neeq_duration_T-1_M"/>
    <Item id="00006143" ccId="4076061329" eleName="JingLiRunHeQiTaZongHeShouYiBianDongDaoZhiDeBianDongJinEShiShouZiBenHuoGuBen" context="neeq_duration_T-1_M"/>
    <Item id="00006144" ccId="1276831546" eleName="SuoYouZheTouRuHeJianShaoZiBenDaoZhiDeBianDongShiShouZiBenHuoGuBen" context="neeq_duration_T-1_M"/>
    <Item id="00006145" ccId="3923736503" eleName="GuFenZhiFuJiRuSuoYouZheQuanYiDeJinEDaoZhiDeBianDongShiShouZiBenHuoGuBen" context="neeq_duration_T-1_M"/>
    <Item id="00006146" ccId="3689159144" eleName="QiTaSuoYouZheTouRuHeJianShaoZiBenDaoZhiDeBianDongShiShouZiBenHuoGuBen" context="neeq_duration_T-1_M"/>
    <Item id="00006147" ccId="2962214327" eleName="LiRunFenPeiDaoZhiDeBianDongShiShouZiBenHuoGuBen" context="neeq_duration_T-1_M"/>
    <Item id="00006148" ccId="1252238512" eleName="TiQuYingYuGongJiDaoZhiDeBianDongShiShouZiBenHuoGuBen" context="neeq_duration_T-1_M"/>
    <Item id="00006149" ccId="3331391817" eleName="DuiSuoYouZheHuoGuDongDeFenPeiDaoZhiDeBianDongShiShouZiBenHuoGuBen" context="neeq_duration_T-1_M"/>
    <Item id="00006150" ccId="2407172710" eleName="QiTaLiRunFenPeiDaoZhiDeBianDongShiShouZiBenHuoGuBen" context="neeq_duration_T-1_M"/>
    <Item id="00006151" ccId="4147915526" eleName="SuoYouZheQuanYiNeiBuJieZhuanBianDongDaoZhiDeBianDongShiShouZiBenHuoGuBen" context="neeq_duration_T-1_M"/>
    <Item id="00006152" ccId="2466927511" eleName="ZiBenGongJiZhuanZengZiBenHuoGuBenDaoZhiDeBianDongShiShouZiBenHuoGuBen" context="neeq_duration_T-1_M"/>
    <Item id="00006153" ccId="2048104052" eleName="YingYuGongJiZhuanZengZiBenHuoGuBenDaoZhiDeBianDongShiShouZiBenHuoGuBen" context="neeq_duration_T-1_M"/>
    <Item id="00006154" ccId="2117633716" eleName="YingYuGongJiMiBuKuiSunDaoZhiDeBianDongShiShouZiBenHuoGuBen" context="neeq_duration_T-1_M"/>
    <Item id="00006155" ccId="1614323941" eleName="QiTaSuoYouZheQuanYiNeiBuJieZhuanDaoZhiDeBianDongShiShouZiBenHuoGuBen" context="neeq_duration_T-1_M"/>
    <Item id="00006156" ccId="1480649584" eleName="ZhuanXiangChuBeiDeBianDongShiShouZiBenHuoGuBen" context="neeq_duration_T-1_M"/>
    <Item id="00006157" ccId="3111379757" eleName="BenQiTiQuDaoZhiDeBianDongShiShouZiBenHuoGuBen" context="neeq_duration_T-1_M"/>
    <Item id="00006158" ccId="1414121999" eleName="BenQiShiYongDaoZhiDeBianDongShiShouZiBenHuoGuBen" context="neeq_duration_T-1_M"/>
    <Item id="00006159" ccId="3323755522" eleName="kuaiJiZhengCeBianGengDaoZhiDeBianGengZiBenGongJi" context="neeq_duration_T-1_M"/>
    <Item id="00006160" ccId="3225933906" eleName="QianQiChaCuoGengZhengDaoZhiDeBianGengZiBenGongJi" context="neeq_duration_T-1_M"/>
    <Item id="00006161" ccId="2648619696" eleName="QiTaDaoZhiDeBianGengZiBenGongJi" context="neeq_duration_T-1_M"/>
    <Item id="00006162" ccId="2695487385" eleName="BenNianNianChuYuEZiBenGongJi" context="neeq_duration_T-1_M"/>
    <Item id="00006163" ccId="3101055600" eleName="BenQiZengJianBianDongJinEZiBenGongJi" context="neeq_duration_T-1_M"/>
    <Item id="00006164" ccId="2989503544" eleName="JingLiRunHeQiTaZongHeShouYiBianDongDaoZhiDeBianDongJinEZiBenGongJi" context="neeq_duration_T-1_M"/>
    <Item id="00006165" ccId="2794396894" eleName="SuoYouZheTouRuHeJianShaoZiBenDaoZhiDeBianDongZiBenGongJi" context="neeq_duration_T-1_M"/>
    <Item id="00006166" ccId="3876748" eleName="GuFenZhiFuJiRuSuoYouZheQuanYiDeJinEDaoZhiDeBianDongZiBenGongJi" context="neeq_duration_T-1_M"/>
    <Item id="00006167" ccId="211163017" eleName="QiTaSuoYouZheTouRuHeJianShaoZiBenDaoZhiDeBianDongZiBenGongJi" context="neeq_duration_T-1_M"/>
    <Item id="00006168" ccId="4061181010" eleName="LiRunFenPeiDaoZhiDeBianDongZiBenGongJi" context="neeq_duration_T-1_M"/>
    <Item id="00006169" ccId="1136462522" eleName="TiQuYingYuGongJiDaoZhiDeBianDongZiBenGongJi" context="neeq_duration_T-1_M"/>
    <Item id="00006170" ccId="810837775" eleName="DuiSuoYouZheHuoGuDongDeFenPeiDaoZhiDeBianDongZiBenGongJi" context="neeq_duration_T-1_M"/>
    <Item id="00006171" ccId="1666967250" eleName="QiTaLiRunFenPeiDaoZhiDeBianDongZiBenGongJi" context="neeq_duration_T-1_M"/>
    <Item id="00006172" ccId="495689264" eleName="SuoYouZheQuanYiNeiBuJieZhuanBianDongDaoZhiDeBianDongZiBenGongJi" context="neeq_duration_T-1_M"/>
    <Item id="00006173" ccId="1866635040" eleName="ZiBenGongJiZhuanZengZiBenHuoGuBenDaoZhiDeBianDongZiBenGongJi" context="neeq_duration_T-1_M"/>
    <Item id="00006174" ccId="2568451312" eleName="YingYuGongJiZhuanZengZiBenHuoGuBenDaoZhiDeBianDongZiBenGongJi" context="neeq_duration_T-1_M"/>
    <Item id="00006175" ccId="4173887607" eleName="YingYuGongJiMiBuKuiSunDaoZhiDeBianDongZiBenGongJi" context="neeq_duration_T-1_M"/>
    <Item id="00006176" ccId="3489273480" eleName="QiTaSuoYouZheQuanYiNeiBuJieZhuanDaoZhiDeBianDongZiBenGongJi" context="neeq_duration_T-1_M"/>
    <Item id="00006177" ccId="1192964590" eleName="ZhuanXiangChuBeiDeBianDongZiBenGongJi" context="neeq_duration_T-1_M"/>
    <Item id="00006178" ccId="1539704195" eleName="BenQiTiQuDaoZhiDeBianDongZiBenGongJi" context="neeq_duration_T-1_M"/>
    <Item id="00006179" ccId="1039855451" eleName="BenQiShiYongDaoZhiDeBianDongZiBenGongJi" context="neeq_duration_T-1_M"/>
    <Item id="00006180" ccId="3925581398" eleName="kuaiJiZhengCeBianGengDaoZhiDeBianGengKuCunGu" context="neeq_duration_T-1_M"/>
    <Item id="00006181" ccId="1001397759" eleName="QianQiChaCuoGengZhengDaoZhiDeBianGengKuCunGu" context="neeq_duration_T-1_M"/>
    <Item id="00006182" ccId="2758469236" eleName="QiTaDaoZhiDeBianGengKuCunGu" context="neeq_duration_T-1_M"/>
    <Item id="00006183" ccId="1749850024" eleName="BenNianNianChuYuEKuCunGu" context="neeq_duration_T-1_M"/>
    <Item id="00006184" ccId="1309676638" eleName="BenQiZengJianBianDongJinEKuCunGu" context="neeq_duration_T-1_M"/>
    <Item id="00006185" ccId="639078611" eleName="JingLiRunHeQiTaZongHeShouYiBianDongDaoZhiDeBianDongJinEKuCunGu" context="neeq_duration_T-1_M"/>
    <Item id="00006186" ccId="558595547" eleName="SuoYouZheTouRuHeJianShaoZiBenDaoZhiDeBianDongKuCunGu" context="neeq_duration_T-1_M"/>
    <Item id="00006187" ccId="533388111" eleName="GuFenZhiFuJiRuSuoYouZheQuanYiDeJinEDaoZhiDeBianDongKuCunGu" context="neeq_duration_T-1_M"/>
    <Item id="00006188" ccId="2143306354" eleName="QiTaSuoYouZheTouRuHeJianShaoZiBenDaoZhiDeBianDong" context="neeq_duration_T-1_M"/>
    <Item id="00006189" ccId="2015183127" eleName="LiRunFenPeiDaoZhiDeBianDongKuCunGu" context="neeq_duration_T-1_M"/>
    <Item id="00006190" ccId="1918594062" eleName="TiQuYingYuGongJiDaoZhiDeBianDongKuCunGu" context="neeq_duration_T-1_M"/>
    <Item id="00006191" ccId="2466463063" eleName="DuiSuoYouZheHuoGuDongDeFenPeiDaoZhiDeBianDongKuCunGu" context="neeq_duration_T-1_M"/>
    <Item id="00006192" ccId="2384749996" eleName="QiTaLiRunFenPeiDaoZhiDeBianDongKuCunGu" context="neeq_duration_T-1_M"/>
    <Item id="00006193" ccId="3729782180" eleName="SuoYouZheQuanYiNeiBuJieZhuanBianDongDaoZhiDeBianDongKuCunGu" context="neeq_duration_T-1_M"/>
    <Item id="00006194" ccId="839670168" eleName="ZiBenGongJiZhuanZengZiBenHuoGuBenDaoZhiDeBianDongKuCunGu" context="neeq_duration_T-1_M"/>
    <Item id="00006195" ccId="3615691527" eleName="YingYuGongJiZhuanZengZiBenHuoGuBenDaoZhiDeBianDongKuCunGu" context="neeq_duration_T-1_M"/>
    <Item id="00006196" ccId="205616631" eleName="YingYuGongJiMiBuKuiSunDaoZhiDeBianDongKuCunGu" context="neeq_duration_T-1_M"/>
    <Item id="00006197" ccId="4001522389" eleName="QiTaSuoYouZheQuanYiNeiBuJieZhuanDaoZhiDeBianDongKuCunGu" context="neeq_duration_T-1_M"/>
    <Item id="00006198" ccId="2945946620" eleName="ZhuanXiangChuBeiDeBianDongKuCunGu" context="neeq_duration_T-1_M"/>
    <Item id="00006199" ccId="874352635" eleName="BenQiTiQuDaoZhiDeBianDongKuCunGu" context="neeq_duration_T-1_M"/>
    <Item id="00006200" ccId="1915434331" eleName="BenQiShiYongDaoZhiDeBianDongKuCunGu" context="neeq_duration_T-1_M"/>
    <Item id="00006201" ccId="1665508561" eleName="kuaiJiZhengCeBianGengDaoZhiDeBianGengQiTaZongHeShouYi" context="neeq_duration_T-1_M"/>
    <Item id="00006202" ccId="143477628" eleName="QianQiChaCuoGengZhengDaoZhiDeBianGengQiTaZongHeShouYi" context="neeq_duration_T-1_M"/>
    <Item id="00006203" ccId="861479025" eleName="QiTaDaoZhiDeBianGengQiTaZongHeShouYi" context="neeq_duration_T-1_M"/>
    <Item id="00006204" ccId="2762009876" eleName="BenNianNianChuYuEQiTaZongHeShouYi" context="neeq_duration_T-1_M"/>
    <Item id="00006205" ccId="4129335807" eleName="BenQiZengJianBianDongJinEQiTaZongHeShouYi" context="neeq_duration_T-1_M"/>
    <Item id="00006206" ccId="1644228048" eleName="JingLiRunHeQiTaZongHeShouYiBianDongDaoZhiDeBianDongJinEQiTaZongHeShouYi" context="neeq_duration_T-1_M"/>
    <Item id="00006207" ccId="3473848382" eleName="SuoYouZheTouRuHeJianShaoZiBenDaoZhiDeBianDongQiTaZongHeShouYi" context="neeq_duration_T-1_M"/>
    <Item id="00006208" ccId="3853128210" eleName="GuFenZhiFuJiRuSuoYouZheQuanYiDeJinEDaoZhiDeBianDongQiTaZongHeShouYi" context="neeq_duration_T-1_M"/>
    <Item id="00006209" ccId="1338200706" eleName="QiTaSuoYouZheTouRuHeJianShaoZiBenDaoZhiDeBianDongQiTaZongHeShouYi" context="neeq_duration_T-1_M"/>
    <Item id="00006210" ccId="4071440485" eleName="LiRunFenPeiDaoZhiDeBianDongQiTaZongHeShouYi" context="neeq_duration_T-1_M"/>
    <Item id="00006211" ccId="4290990530" eleName="TiQuYingYuGongJiDaoZhiDeBianDongQiTaZongHeShouYi" context="neeq_duration_T-1_M"/>
    <Item id="00006212" ccId="2343661090" eleName="DuiSuoYouZheHuoGuDongDeFenPeiDaoZhiDeBianDongQiTaZongHeShouYi" context="neeq_duration_T-1_M"/>
    <Item id="00006213" ccId="3989028789" eleName="QiTaLiRunFenPeiDaoZhiDeBianDongQiTaZongHeShouYi" context="neeq_duration_T-1_M"/>
    <Item id="00006214" ccId="42806106" eleName="SuoYouZheQuanYiNeiBuJieZhuanBianDongDaoZhiDeBianDongQiTaZongHeShouYi" context="neeq_duration_T-1_M"/>
    <Item id="00006215" ccId="147261335" eleName="ZiBenGongJiZhuanZengZiBenHuoGuBenDaoZhiDeBianDongQiTaZongHeShouYi" context="neeq_duration_T-1_M"/>
    <Item id="00006216" ccId="1072395118" eleName="YingYuGongJiZhuanZengZiBenHuoGuBenDaoZhiDeBianDongQiTaZongHeShouYi" context="neeq_duration_T-1_M"/>
    <Item id="00006217" ccId="4224374572" eleName="YingYuGongJiMiBuKuiSunDaoZhiDeBianDongQiTaZongHeShouYi" context="neeq_duration_T-1_M"/>
    <Item id="00006218" ccId="2717303291" eleName="QiTaSuoYouZheQuanYiNeiBuJieZhuanDaoZhiDeBianDongQiTaZongHeShouYi" context="neeq_duration_T-1_M"/>
    <Item id="00006219" ccId="119729387" eleName="ZhuanXiangChuBeiDeBianDongQiTaZongHeShouYi" context="neeq_duration_T-1_M"/>
    <Item id="00006220" ccId="3332782047" eleName="BenQiTiQuDaoZhiDeBianDongQiTaZongHeShouYi" context="neeq_duration_T-1_M"/>
    <Item id="00006221" ccId="2320841568" eleName="BenQiShiYongDaoZhiDeBianDongQiTaZongHeShouYi" context="neeq_duration_T-1_M"/>
    <Item id="00006222" ccId="2554717913" eleName="kuaiJiZhengCeBianGengDaoZhiDeBianGengZhuanXiangChuBei" context="neeq_duration_T-1_M"/>
    <Item id="00006223" ccId="136080185" eleName="QianQiChaCuoGengZhengDaoZhiDeBianGengZhuanXiangChuBei" context="neeq_duration_T-1_M"/>
    <Item id="00006224" ccId="1150324013" eleName="QiTaDaoZhiDeBianGengZhuanXiangChuBei" context="neeq_duration_T-1_M"/>
    <Item id="00006225" ccId="811449657" eleName="BenNianNianChuYuEZhuanXiangChuBei" context="neeq_duration_T-1_M"/>
    <Item id="00006226" ccId="1530688533" eleName="BenQiZengJianBianDongJinEZhuanXiangChuBei" context="neeq_duration_T-1_M"/>
    <Item id="00006227" ccId="494310611" eleName="JingLiRunHeQiTaZongHeShouYiBianDongDaoZhiDeBianDongJinEZhuanXiangChuBei" context="neeq_duration_T-1_M"/>
    <Item id="00006228" ccId="4115466316" eleName="SuoYouZheTouRuHeJianShaoZiBenDaoZhiDeBianDongZhuanXiangChuBei" context="neeq_duration_T-1_M"/>
    <Item id="00006229" ccId="139625910" eleName="GuFenZhiFuJiRuSuoYouZheQuanYiDeJinEDaoZhiDeBianDongZhuanXiangChuBei" context="neeq_duration_T-1_M"/>
    <Item id="00006230" ccId="964470387" eleName="QiTaSuoYouZheTouRuHeJianShaoZiBenDaoZhiDeBianDongZhuanXiangChuBei" context="neeq_duration_T-1_M"/>
    <Item id="00006231" ccId="1681619287" eleName="LiRunFenPeiDaoZhiDeBianDongZhuanXiangChuBei" context="neeq_duration_T-1_M"/>
    <Item id="00006232" ccId="628594074" eleName="TiQuYingYuGongJiDaoZhiDeBianDongZhuanXiangChuBei" context="neeq_duration_T-1_M"/>
    <Item id="00006233" ccId="2488207418" eleName="DuiSuoYouZheHuoGuDongDeFenPeiDaoZhiDeBianDongZhuanXiangChuBei" context="neeq_duration_T-1_M"/>
    <Item id="00006234" ccId="4115615446" eleName="QiTaLiRunFenPeiDaoZhiDeBianDongZhuanXiangChuBei" context="neeq_duration_T-1_M"/>
    <Item id="00006235" ccId="3536515905" eleName="SuoYouZheQuanYiNeiBuJieZhuanBianDongDaoZhiDeBianDongZhuanXiangChuBei" context="neeq_duration_T-1_M"/>
    <Item id="00006236" ccId="1690328973" eleName="ZiBenGongJiZhuanZengZiBenHuoGuBenDaoZhiDeBianDongZhuanXiangChuBei" context="neeq_duration_T-1_M"/>
    <Item id="00006237" ccId="3733563414" eleName="YingYuGongJiZhuanZengZiBenHuoGuBenDaoZhiDeBianDongZhuanXiangChuBei" context="neeq_duration_T-1_M"/>
    <Item id="00006238" ccId="2125111421" eleName="YingYuGongJiMiBuKuiSunDaoZhiDeBianDongZhuanXiangChuBei" context="neeq_duration_T-1_M"/>
    <Item id="00006239" ccId="2627796400" eleName="QiTaSuoYouZheQuanYiNeiBuJieZhuanDaoZhiDeBianDongZhuanXiangChuBei" context="neeq_duration_T-1_M"/>
    <Item id="00006240" ccId="3047546098" eleName="ZhuanXiangChuBeiDeBianDongZhuanXiangChuBei" context="neeq_duration_T-1_M"/>
    <Item id="00006241" ccId="2577071473" eleName="BenQiTiQuDaoZhiDeBianDongZhuanXiangChuBei" context="neeq_duration_T-1_M"/>
    <Item id="00006242" ccId="547890285" eleName="BenQiShiYongDaoZhiDeBianDongZhuanXiangChuBei" context="neeq_duration_T-1_M"/>
    <Item id="00006243" ccId="2381506351" eleName="kuaiJiZhengCeBianGengDaoZhiDeBianGengYingYuGongJi" context="neeq_duration_T-1_M"/>
    <Item id="00006244" ccId="3128024321" eleName="QianQiChaCuoGengZhengDaoZhiDeBianGengYingYuGongJi" context="neeq_duration_T-1_M"/>
    <Item id="00006245" ccId="1837571528" eleName="QiTaDaoZhiDeBianGengYingYuGongJi" context="neeq_duration_T-1_M"/>
    <Item id="00006246" ccId="1569452010" eleName="BenNianNianChuYuEYingYuGongJi" context="neeq_duration_T-1_M"/>
    <Item id="00006247" ccId="573866385" eleName="BenQiZengJianBianDongJinEYingYuGongJi" context="neeq_duration_T-1_M"/>
    <Item id="00006248" ccId="3786056951" eleName="JingLiRunHeQiTaZongHeShouYiBianDongDaoZhiDeBianDongJinEYingYuGongJi" context="neeq_duration_T-1_M"/>
    <Item id="00006249" ccId="3003535502" eleName="SuoYouZheTouRuHeJianShaoZiBenDaoZhiDeBianDongYingYuGongJi" context="neeq_duration_T-1_M"/>
    <Item id="00006250" ccId="2672593639" eleName="GuFenZhiFuJiRuSuoYouZheQuanYiDeJinEDaoZhiDeBianDongYingYuGongJi" context="neeq_duration_T-1_M"/>
    <Item id="00006251" ccId="2115158490" eleName="QiTaSuoYouZheTouRuHeJianShaoZiBenDaoZhiDeBianDongYingYuGongJi" context="neeq_duration_T-1_M"/>
    <Item id="00006252" ccId="1591358627" eleName="LiRunFenPeiDaoZhiDeBianDongYingYuGongJi" context="neeq_duration_T-1_M"/>
    <Item id="00006253" ccId="1367327078" eleName="TiQuYingYuGongJiDaoZhiDeBianDongYingYuGongJi" context="neeq_duration_T-1_M"/>
    <Item id="00006254" ccId="3130422144" eleName="DuiSuoYouZheHuoGuDongDeFenPeiDaoZhiDeBianDongYingYuGongJi" context="neeq_duration_T-1_M"/>
    <Item id="00006255" ccId="2163579472" eleName="QiTaLiRunFenPeiDaoZhiDeBianDongYingYuGongJi" context="neeq_duration_T-1_M"/>
    <Item id="00006256" ccId="3916111251" eleName="SuoYouZheQuanYiNeiBuJieZhuanBianDongDaoZhiDeBianDongYingYuGongJi" context="neeq_duration_T-1_M"/>
    <Item id="00006257" ccId="2489122892" eleName="ZiBenGongJiZhuanZengZiBenHuoGuBenDaoZhiDeBianDongYingYuGongJi" context="neeq_duration_T-1_M"/>
    <Item id="00006258" ccId="3295159432" eleName="YingYuGongJiZhuanZengZiBenHuoGuBenDaoZhiDeBianDongYingYuGongJi" context="neeq_duration_T-1_M"/>
    <Item id="00006259" ccId="1282916087" eleName="YingYuGongJiMiBuKuiSunDaoZhiDeBianDongYingYuGongJi" context="neeq_duration_T-1_M"/>
    <Item id="00006260" ccId="353318723" eleName="QiTaSuoYouZheQuanYiNeiBuJieZhuanDaoZhiDeBianDongYingYuGongJi" context="neeq_duration_T-1_M"/>
    <Item id="00006261" ccId="3948413856" eleName="ZhuanXiangChuBeiDeBianDongYingYuGongJi" context="neeq_duration_T-1_M"/>
    <Item id="00006262" ccId="2826847686" eleName="BenQiTiQuDaoZhiDeBianDongYingYuGongJi" context="neeq_duration_T-1_M"/>
    <Item id="00006263" ccId="2940007376" eleName="BenQiShiYongDaoZhiDeBianDongYingYuGongJi" context="neeq_duration_T-1_M"/>
    <Item id="00006264" ccId="1821375787" eleName="kuaiJiZhengCeBianGengDaoZhiDeBianGengWeiFenPeiLiRun" context="neeq_duration_T-1_M"/>
    <Item id="00006265" ccId="1304351967" eleName="QianQiChaCuoGengZhengDaoZhiDeBianGengWeiFenPeiLiRun" context="neeq_duration_T-1_M"/>
    <Item id="00006266" ccId="2453730627" eleName="QiTaDaoZhiDeBianGengWeiFenPeiLiRun" context="neeq_duration_T-1_M"/>
    <Item id="00006267" ccId="3525416575" eleName="BenNianNianChuYuEWeiFenPeiLiRun" context="neeq_duration_T-1_M"/>
    <Item id="00006268" ccId="3784892284" eleName="BenQiZengJianBianDongJinEWeiFenPeiLiRun" context="neeq_duration_T-1_M"/>
    <Item id="00006269" ccId="85208233" eleName="JingLiRunHeQiTaZongHeShouYiBianDongDaoZhiDeBianDongJinEWeiFenPeiLiRun" context="neeq_duration_T-1_M"/>
    <Item id="00006270" ccId="2998597211" eleName="SuoYouZheTouRuHeJianShaoZiBenDaoZhiDeBianDongWeiFenPeiLiRun" context="neeq_duration_T-1_M"/>
    <Item id="00006271" ccId="1547187968" eleName="GuFenZhiFuJiRuSuoYouZheQuanYiDeJinEDaoZhiDeBianDongWeiFenPeiLiRun" context="neeq_duration_T-1_M"/>
    <Item id="00006272" ccId="1867249488" eleName="QiTaSuoYouZheTouRuHeJianShaoZiBenDaoZhiDeBianDongWeiFenPeiLiRun" context="neeq_duration_T-1_M"/>
    <Item id="00006273" ccId="434101592" eleName="LiRunFenPeiDaoZhiDeBianDongWeiFenPeiLiRun" context="neeq_duration_T-1_M"/>
    <Item id="00006274" ccId="292025476" eleName="TiQuYingYuGongJiDaoZhiDeBianDongWeiFenPeiLiRun" context="neeq_duration_T-1_M"/>
    <Item id="00006275" ccId="3082165301" eleName="DuiSuoYouZheHuoGuDongDeFenPeiDaoZhiDeBianDongWeiFenPeiLiRun" context="neeq_duration_T-1_M"/>
    <Item id="00006276" ccId="487602453" eleName="QiTaLiRunFenPeiDaoZhiDeBianDongWeiFenPeiLiRun" context="neeq_duration_T-1_M"/>
    <Item id="00006277" ccId="610248471" eleName="SuoYouZheQuanYiNeiBuJieZhuanBianDongDaoZhiDeBianDongWeiFenPeiLiRun" context="neeq_duration_T-1_M"/>
    <Item id="00006278" ccId="1345133670" eleName="ZiBenGongJiZhuanZengZiBenHuoGuBenDaoZhiDeBianDongWeiFenPeiLiRun" context="neeq_duration_T-1_M"/>
    <Item id="00006279" ccId="3609143950" eleName="YingYuGongJiZhuanZengZiBenHuoGuBenDaoZhiDeBianDongWeiFenPeiLiRun" context="neeq_duration_T-1_M"/>
    <Item id="00006280" ccId="2705133409" eleName="YingYuGongJiMiBuKuiSunDaoZhiDeBianDongWeiFenPeiLiRun" context="neeq_duration_T-1_M"/>
    <Item id="00006281" ccId="4157622811" eleName="QiTaSuoYouZheQuanYiNeiBuJieZhuanDaoZhiDeBianDongWeiFenPeiLiRun" context="neeq_duration_T-1_M"/>
    <Item id="00006282" ccId="964544726" eleName="ZhuanXiangChuBeiDeBianDongWeiFenPeiLiRun" context="neeq_duration_T-1_M"/>
    <Item id="00006283" ccId="3253299029" eleName="BenQiTiQuDaoZhiDeBianDongWeiFenPeiLiRun" context="neeq_duration_T-1_M"/>
    <Item id="00006284" ccId="2033375436" eleName="BenQiShiYongDaoZhiDeBianDongWeiFenPeiLiRun" context="neeq_duration_T-1_M"/>
    <Item id="00006285" ccId="2260784982" eleName="kuaiJiZhengCeBianGengDaoZhiDeBianGengSuoYouZheQuanYi" context="neeq_duration_T-1_M"/>
    <Item id="00006286" ccId="2655172997" eleName="QianQiChaCuoGengZhengDaoZhiDeBianGengSuoYouZheQuanYi" context="neeq_duration_T-1_M"/>
    <Item id="00006287" ccId="3659855170" eleName="QiTaDaoZhiDeBianGengSuoYouZheQuanYi" context="neeq_duration_T-1_M"/>
    <Item id="00006288" ccId="1429072068" eleName="BenNianNianChuYuESuoYouZheQuanYi" context="neeq_duration_T-1_M"/>
    <Item id="00006289" ccId="3880652845" eleName="BenQiZengJianBianDongJinESuoYouZheQuanYi" context="neeq_duration_T-1_M"/>
    <Item id="00006290" ccId="2377114289" eleName="JingLiRunHeQiTaZongHeShouYiBianDongDaoZhiDeBianDongJinESuoYouZheQuanYi" context="neeq_duration_T-1_M"/>
    <Item id="00006291" ccId="508488515" eleName="SuoYouZheTouRuHeJianShaoZiBenDaoZhiDeBianDongSuoYouZheQuanYi" context="neeq_duration_T-1_M"/>
    <Item id="00006292" ccId="440350756" eleName="GuFenZhiFuJiRuSuoYouZheQuanYiDeJinEDaoZhiDeBianDongSuoYouZheQuanYi" context="neeq_duration_T-1_M"/>
    <Item id="00006293" ccId="1306430059" eleName="QiTaSuoYouZheTouRuHeJianShaoZiBenDaoZhiDeBianDongSuoYouZheQuanYi" context="neeq_duration_T-1_M"/>
    <Item id="00006294" ccId="3009002070" eleName="LiRunFenPeiDaoZhiDeBianDongSuoYouZheQuanYi" context="neeq_duration_T-1_M"/>
    <Item id="00006295" ccId="221187315" eleName="TiQuYingYuGongJiDaoZhiDeBianDongSuoYouZheQuanYi" context="neeq_duration_T-1_M"/>
    <Item id="00006296" ccId="884985833" eleName="DuiSuoYouZheHuoGuDongDeFenPeiDaoZhiDeBianDongSuoYouZheQuanYi" context="neeq_duration_T-1_M"/>
    <Item id="00006297" ccId="871885636" eleName="QiTaLiRunFenPeiDaoZhiDeBianDongSuoYouZheQuanYi" context="neeq_duration_T-1_M"/>
    <Item id="00006298" ccId="1935006339" eleName="SuoYouZheQuanYiNeiBuJieZhuanBianDongDaoZhiDeBianDongSuoYouZheQuanYi" context="neeq_duration_T-1_M"/>
    <Item id="00006299" ccId="575858977" eleName="ZiBenGongJiZhuanZengZiBenHuoGuBenDaoZhiDeBianDongSuoYouZheQuanYi" context="neeq_duration_T-1_M"/>
    <Item id="00006300" ccId="4217364347" eleName="YingYuGongJiZhuanZengZiBenHuoGuBenDaoZhiDeBianDongSuoYouZheQuanYi" context="neeq_duration_T-1_M"/>
    <Item id="00006301" ccId="3394138482" eleName="YingYuGongJiMiBuKuiSunDaoZhiDeBianDongSuoYouZheQuanYi" context="neeq_duration_T-1_M"/>
    <Item id="00006302" ccId="663665665" eleName="QiTaSuoYouZheQuanYiNeiBuJieZhuanDaoZhiDeBianDongSuoYouZheQuanYi" context="neeq_duration_T-1_M"/>
    <Item id="00006303" ccId="3527742226" eleName="ZhuanXiangChuBeiDeBianDongSuoYouZheQuanYi" context="neeq_duration_T-1_M"/>
    <Item id="00006304" ccId="1649857739" eleName="BenQiTiQuDaoZhiDeBianDongSuoYouZheQuanYi" context="neeq_duration_T-1_M"/>
    <Item id="00006305" ccId="2441634159" eleName="BenQiShiYongDaoZhiDeBianDongSuoYouZheQuanYi" context="neeq_duration_T-1_M"/>
    <Item id="00006309" ccId="3018025409" eleName="SuoYouZheTouRuZiBenDaoZhiDeBianDongShiShouZiBenHuoGuBen" context="neeq_duration_T_M"/>
    <Item id="00006310" ccId="2561818577" eleName="QiTaQuanYiGongJuChiYouZheTouRuZiBenDaoZhiDeBianDongShiShouZiBenHuoGuBen" context="neeq_duration_T_M"/>
    <Item id="00006311" ccId="2974704581" eleName="QiTaZengJianBianDongJinEShiShouZiBenHuoGuBen" context="neeq_duration_T_M"/>
    <Item id="00006315" ccId="737668353" eleName="CapitalSurplus" context="neeq_instant_T_M"/>
    <Item id="00006388" ccId="2781670714" eleName="SuoYouZheTouRuZiBenDaoZhiDeBianDongZiBenGongJi" context="neeq_duration_T_M"/>
    <Item id="00006389" ccId="4128331877" eleName="QiTaQuanYiGongJuChiYouZheTouRuZiBenDaoZhiDeBianDongZiBenGongJi" context="neeq_duration_T_M"/>
    <Item id="00006390" ccId="774361485" eleName="QiTaZengJianBianDongJinEZiBenGongJi" context="neeq_duration_T_M"/>
    <Item id="00006391" ccId="3753605379" eleName="SuoYouZheTouRuZiBenDaoZhiDeBianDongKuCunGu" context="neeq_duration_T_M"/>
    <Item id="00006392" ccId="975800687" eleName="QiTaQuanYiGongJuChiYouZheTouRuZiBenDaoZhiDeBianDongKuCunGu" context="neeq_duration_T_M"/>
    <Item id="00006393" ccId="766892290" eleName="QiTaZengJianBianDongJinEKuCunGu" context="neeq_duration_T_M"/>
    <Item id="00006394" ccId="21376267" eleName="SuoYouZheTouRuZiBenDaoZhiDeBianDongQiTaZongHeShouYi" context="neeq_duration_T_M"/>
    <Item id="00006395" ccId="3986489483" eleName="QiTaQuanYiGongJuChiYouZheTouRuZiBenDaoZhiDeBianDongQiTaZongHeShouYi" context="neeq_duration_T_M"/>
    <Item id="00006396" ccId="838653715" eleName="QiTaZengJianBianDongJinEQiTaZongHeShouYi" context="neeq_duration_T_M"/>
    <Item id="00006397" ccId="935096115" eleName="SuoYouZheTouRuZiBenDaoZhiDeBianDongZhuanXiangChuBei" context="neeq_duration_T_M"/>
    <Item id="00006398" ccId="4123791946" eleName="QiTaQuanYiGongJuChiYouZheTouRuZiBenDaoZhiDeBianDongZhuanXiangChuBei" context="neeq_duration_T_M"/>
    <Item id="00006399" ccId="3616386991" eleName="QiTaZengJianBianDongJinEZhuanXiangChuBei" context="neeq_duration_T_M"/>
    <Item id="00006400" ccId="4062193748" eleName="SuoYouZheTouRuZiBenDaoZhiDeBianDongYingYuGongJi" context="neeq_duration_T_M"/>
    <Item id="00006401" ccId="1040324599" eleName="QiTaQuanYiGongJuChiYouZheTouRuZiBenDaoZhiDeBianDongYingYuGongJi" context="neeq_duration_T_M"/>
    <Item id="00006402" ccId="1547569587" eleName="QiTaZengJianBianDongJinEYingYuGongJi" context="neeq_duration_T_M"/>
    <Item id="00006403" ccId="4041765316" eleName="QiTaZengJianBianDongJinEWeiFenPeiLiRun" context="neeq_duration_T_M"/>
    <Item id="00006404" ccId="1456293602" eleName="SuoYouZheTouRuZiBenDaoZhiDeBianDongWeiFenPeiLiRun" context="neeq_duration_T_M"/>
    <Item id="00006405" ccId="3529349680" eleName="QiTaQuanYiGongJuChiYouZheTouRuZiBenDaoZhiDeBianDongWeiFenPeiLiRun" context="neeq_duration_T_M"/>
    <Item id="00006406" ccId="362638446" eleName="SuoYouZheTouRuZiBenDaoZhiDeBianDongSuoYouZheQuanYi" context="neeq_duration_T_M"/>
    <Item id="00006407" ccId="4180675465" eleName="QiTaQuanYiGongJuChiYouZheTouRuZiBenDaoZhiDeBianDongSuoYouZheQuanYi" context="neeq_duration_T_M"/>
    <Item id="00006408" ccId="2912108639" eleName="QiTaZengJianBianDongJinESuoYouZheQuanYi" context="neeq_duration_T_M"/>
    <Item id="00006415" ccId="2248152218" eleName="SuoYouZheTouRuZiBenDaoZhiDeBianDongShiShouZiBenHuoGuBen" context="neeq_duration_T-1_M"/>
    <Item id="00006416" ccId="2233732426" eleName="QiTaQuanYiGongJuChiYouZheTouRuZiBenDaoZhiDeBianDongShiShouZiBenHuoGuBen" context="neeq_duration_T-1_M"/>
    <Item id="00006417" ccId="4118154661" eleName="QiTaZengJianBianDongJinEShiShouZiBenHuoGuBen" context="neeq_duration_T-1_M"/>
    <Item id="00006490" ccId="3592488675" eleName="SuoYouZheTouRuZiBenDaoZhiDeBianDongZiBenGongJi" context="neeq_duration_T-1_M"/>
    <Item id="00006491" ccId="3565971204" eleName="QiTaQuanYiGongJuChiYouZheTouRuZiBenDaoZhiDeBianDongZiBenGongJi" context="neeq_duration_T-1_M"/>
    <Item id="00006492" ccId="2924445674" eleName="QiTaZengJianBianDongJinEZiBenGongJi" context="neeq_duration_T-1_M"/>
    <Item id="00006493" ccId="3548624898" eleName="SuoYouZheTouRuZiBenDaoZhiDeBianDongKuCunGu" context="neeq_duration_T-1_M"/>
    <Item id="00006494" ccId="3087488544" eleName="QiTaQuanYiGongJuChiYouZheTouRuZiBenDaoZhiDeBianDongKuCunGu" context="neeq_duration_T-1_M"/>
    <Item id="00006495" ccId="1836562360" eleName="QiTaZengJianBianDongJinEKuCunGu" context="neeq_duration_T-1_M"/>
    <Item id="00006496" ccId="255802432" eleName="SuoYouZheTouRuZiBenDaoZhiDeBianDongQiTaZongHeShouYi" context="neeq_duration_T-1_M"/>
    <Item id="00006497" ccId="898324245" eleName="QiTaQuanYiGongJuChiYouZheTouRuZiBenDaoZhiDeBianDongQiTaZongHeShouYi" context="neeq_duration_T-1_M"/>
    <Item id="00006498" ccId="1102614478" eleName="QiTaZengJianBianDongJinEQiTaZongHeShouYi" context="neeq_duration_T-1_M"/>
    <Item id="00006499" ccId="2924979645" eleName="SuoYouZheTouRuZiBenDaoZhiDeBianDongZhuanXiangChuBei" context="neeq_duration_T-1_M"/>
    <Item id="00006500" ccId="1069771699" eleName="QiTaQuanYiGongJuChiYouZheTouRuZiBenDaoZhiDeBianDongZhuanXiangChuBei" context="neeq_duration_T-1_M"/>
    <Item id="00006501" ccId="4013245051" eleName="QiTaZengJianBianDongJinEZhuanXiangChuBei" context="neeq_duration_T-1_M"/>
    <Item id="00006502" ccId="1800881459" eleName="SuoYouZheTouRuZiBenDaoZhiDeBianDongYingYuGongJi" context="neeq_duration_T-1_M"/>
    <Item id="00006503" ccId="774908680" eleName="QiTaQuanYiGongJuChiYouZheTouRuZiBenDaoZhiDeBianDongYingYuGongJi" context="neeq_duration_T-1_M"/>
    <Item id="00006504" ccId="2205289082" eleName="QiTaZengJianBianDongJinEYingYuGongJi" context="neeq_duration_T-1_M"/>
    <Item id="00006505" ccId="3418807877" eleName="SuoYouZheTouRuZiBenDaoZhiDeBianDongWeiFenPeiLiRun" context="neeq_duration_T-1_M"/>
    <Item id="00006506" ccId="1382279722" eleName="QiTaQuanYiGongJuChiYouZheTouRuZiBenDaoZhiDeBianDongWeiFenPeiLiRun" context="neeq_duration_T-1_M"/>
    <Item id="00006507" ccId="3986333808" eleName="SuoYouZheTouRuZiBenDaoZhiDeBianDongSuoYouZheQuanYi" context="neeq_duration_T-1_M"/>
    <Item id="00006508" ccId="3113617108" eleName="QiTaQuanYiGongJuChiYouZheTouRuZiBenDaoZhiDeBianDongSuoYouZheQuanYi" context="neeq_duration_T-1_M"/>
    <Item id="00006509" ccId="1854454361" eleName="QiTaZengJianBianDongJinEWeiFenPeiLiRun" context="neeq_duration_T-1_M"/>
    <Item id="00006510" ccId="1970017068" eleName="QiTaZengJianBianDongJinESuoYouZheQuanYi" context="neeq_duration_T-1_M"/>
    <Item id="00007103" ccId="1777905188" eleName="kuaiJiZhengCeBianGengDaoZhiDeBianGengShiShouZiBenHuoGuBen" context="neeq_duration_T"/>
    <Item id="00007104" ccId="1656800656" eleName="QianQiChaCuoGengZhengDaoZhiDeBianGengShiShouZiBenHuoGuBen" context="neeq_duration_T"/>
    <Item id="00007105" ccId="2158493720" eleName="QiTaDaoZhiDeBianGengShiShouZiBenHuoGuBen" context="neeq_duration_T"/>
    <Item id="00007107" ccId="422543399" eleName="BenQiZengJianBianDongJinEShiShouZiBenHuoGuBen" context="neeq_duration_T"/>
    <Item id="00007108" ccId="674153179" eleName="SuoYouZheTouRuHeJianShaoZiBenDaoZhiDeBianDongShiShouZiBenHuoGuBen" context="neeq_duration_T"/>
    <Item id="00007109" ccId="3526028440" eleName="GuFenZhiFuJiRuSuoYouZheQuanYiDeJinEDaoZhiDeBianDongShiShouZiBenHuoGuBen" context="neeq_duration_T"/>
    <Item id="00007110" ccId="1661261201" eleName="LiRunFenPeiDaoZhiDeBianDongShiShouZiBenHuoGuBen" context="neeq_duration_T"/>
    <Item id="00007111" ccId="3359913656" eleName="TiQuYingYuGongJiDaoZhiDeBianDongShiShouZiBenHuoGuBen" context="neeq_duration_T"/>
    <Item id="00007112" ccId="2700580657" eleName="DuiSuoYouZheHuoGuDongDeFenPeiDaoZhiDeBianDongShiShouZiBenHuoGuBen" context="neeq_duration_T"/>
    <Item id="00007113" ccId="3452877227" eleName="QiTaLiRunFenPeiDaoZhiDeBianDongShiShouZiBenHuoGuBen" context="neeq_duration_T"/>
    <Item id="00007114" ccId="328023" eleName="QiTaSuoYouZheTouRuHeJianShaoZiBenDaoZhiDeBianDongShiShouZiBenHuoGuBen" context="neeq_duration_T"/>
    <Item id="00007115" ccId="2554717901" eleName="SuoYouZheQuanYiNeiBuJieZhuanBianDongDaoZhiDeBianDongShiShouZiBenHuoGuBen" context="neeq_duration_T"/>
    <Item id="00007116" ccId="2385667409" eleName="ZiBenGongJiZhuanZengZiBenHuoGuBenDaoZhiDeBianDongShiShouZiBenHuoGuBen" context="neeq_duration_T"/>
    <Item id="00007117" ccId="1744605825" eleName="YingYuGongJiZhuanZengZiBenHuoGuBenDaoZhiDeBianDongShiShouZiBenHuoGuBen" context="neeq_duration_T"/>
    <Item id="00007118" ccId="4184682448" eleName="YingYuGongJiMiBuKuiSunDaoZhiDeBianDongShiShouZiBenHuoGuBen" context="neeq_duration_T"/>
    <Item id="00007119" ccId="1412432606" eleName="QiTaSuoYouZheQuanYiNeiBuJieZhuanDaoZhiDeBianDongShiShouZiBenHuoGuBen" context="neeq_duration_T"/>
    <Item id="00007120" ccId="542562821" eleName="ZhuanXiangChuBeiDeBianDongShiShouZiBenHuoGuBen" context="neeq_duration_T"/>
    <Item id="00007121" ccId="1401020318" eleName="BenQiTiQuDaoZhiDeBianDongShiShouZiBenHuoGuBen" context="neeq_duration_T"/>
    <Item id="00007122" ccId="2721548937" eleName="BenQiShiYongDaoZhiDeBianDongShiShouZiBenHuoGuBen" context="neeq_duration_T"/>
    <Item id="00007126" ccId="3484566367" eleName="QianQiChaCuoGengZhengDaoZhiDeBianGengZiBenGongJi" context="neeq_duration_T"/>
    <Item id="00007127" ccId="3173204838" eleName="QiTaDaoZhiDeBianGengZiBenGongJi" context="neeq_duration_T"/>
    <Item id="00007128" ccId="831715937" eleName="BenNianNianChuYuEZiBenGongJi" context="neeq_duration_T"/>
    <Item id="00007131" ccId="3981243196" eleName="BenQiZengJianBianDongJinEZiBenGongJi" context="neeq_duration_T"/>
    <Item id="00007132" ccId="3740261647" eleName="SuoYouZheTouRuHeJianShaoZiBenDaoZhiDeBianDongZiBenGongJi" context="neeq_duration_T"/>
    <Item id="00007133" ccId="442972152" eleName="GuFenZhiFuJiRuSuoYouZheQuanYiDeJinEDaoZhiDeBianDongZiBenGongJi" context="neeq_duration_T"/>
    <Item id="00007134" ccId="390621758" eleName="QiTaSuoYouZheTouRuHeJianShaoZiBenDaoZhiDeBianDongZiBenGongJi" context="neeq_duration_T"/>
    <Item id="00007135" ccId="3025961295" eleName="LiRunFenPeiDaoZhiDeBianDongZiBenGongJi" context="neeq_duration_T"/>
    <Item id="00007136" ccId="4235786394" eleName="TiQuYingYuGongJiDaoZhiDeBianDongZiBenGongJi" context="neeq_duration_T"/>
    <Item id="00007137" ccId="2357522455" eleName="DuiSuoYouZheHuoGuDongDeFenPeiDaoZhiDeBianDongZiBenGongJi" context="neeq_duration_T"/>
    <Item id="00007138" ccId="906502033" eleName="QiTaLiRunFenPeiDaoZhiDeBianDongZiBenGongJi" context="neeq_duration_T"/>
    <Item id="00007139" ccId="818461348" eleName="SuoYouZheQuanYiNeiBuJieZhuanBianDongDaoZhiDeBianDongZiBenGongJi" context="neeq_duration_T"/>
    <Item id="00007140" ccId="987283679" eleName="ZiBenGongJiZhuanZengZiBenHuoGuBenDaoZhiDeBianDongZiBenGongJi" context="neeq_duration_T"/>
    <Item id="00007141" ccId="1605310898" eleName="YingYuGongJiZhuanZengZiBenHuoGuBenDaoZhiDeBianDongZiBenGongJi" context="neeq_duration_T"/>
    <Item id="00007142" ccId="1922835533" eleName="YingYuGongJiMiBuKuiSunDaoZhiDeBianDongZiBenGongJi" context="neeq_duration_T"/>
    <Item id="00007143" ccId="2548176611" eleName="QiTaSuoYouZheQuanYiNeiBuJieZhuanDaoZhiDeBianDongZiBenGongJi" context="neeq_duration_T"/>
    <Item id="00007144" ccId="2698956184" eleName="ZhuanXiangChuBeiDeBianDongZiBenGongJi" context="neeq_duration_T"/>
    <Item id="00007145" ccId="3005147700" eleName="BenQiTiQuDaoZhiDeBianDongZiBenGongJi" context="neeq_duration_T"/>
    <Item id="00007146" ccId="1586489275" eleName="BenQiShiYongDaoZhiDeBianDongZiBenGongJi" context="neeq_duration_T"/>
    <Item id="00007147" ccId="1546717877" eleName="kuaiJiZhengCeBianGengDaoZhiDeBianGengKuCunGu" context="neeq_duration_T"/>
    <Item id="00007148" ccId="1982272163" eleName="QianQiChaCuoGengZhengDaoZhiDeBianGengKuCunGu" context="neeq_duration_T"/>
    <Item id="00007149" ccId="3840869985" eleName="QiTaDaoZhiDeBianGengKuCunGu" context="neeq_duration_T"/>
    <Item id="00007150" ccId="1243299334" eleName="BenNianNianChuYuEKuCunGu" context="neeq_duration_T"/>
    <Item id="00007152" ccId="3793144614" eleName="BenQiZengJianBianDongJinEKuCunGu" context="neeq_duration_T"/>
    <Item id="00007153" ccId="624434745" eleName="JingLiRunHeQiTaZongHeShouYiBianDongDaoZhiDeBianDongJinEKuCunGu" context="neeq_duration_T"/>
    <Item id="00007154" ccId="3514402959" eleName="SuoYouZheTouRuHeJianShaoZiBenDaoZhiDeBianDongKuCunGu" context="neeq_duration_T"/>
    <Item id="00007155" ccId="3831080981" eleName="GuFenZhiFuJiRuSuoYouZheQuanYiDeJinEDaoZhiDeBianDongKuCunGu" context="neeq_duration_T"/>
    <Item id="00007156" ccId="2948645069" eleName="QiTaSuoYouZheTouRuHeJianShaoZiBenDaoZhiDeBianDong" context="neeq_duration_T"/>
    <Item id="00007157" ccId="2136665340" eleName="LiRunFenPeiDaoZhiDeBianDongKuCunGu" context="neeq_duration_T"/>
    <Item id="00007158" ccId="112179326" eleName="TiQuYingYuGongJiDaoZhiDeBianDongKuCunGu" context="neeq_duration_T"/>
    <Item id="00007159" ccId="4288908438" eleName="DuiSuoYouZheHuoGuDongDeFenPeiDaoZhiDeBianDongKuCunGu" context="neeq_duration_T"/>
    <Item id="00007160" ccId="1175610600" eleName="QiTaLiRunFenPeiDaoZhiDeBianDongKuCunGu" context="neeq_duration_T"/>
    <Item id="00007161" ccId="3031742136" eleName="SuoYouZheQuanYiNeiBuJieZhuanBianDongDaoZhiDeBianDongKuCunGu" context="neeq_duration_T"/>
    <Item id="00007162" ccId="3815512675" eleName="ZiBenGongJiZhuanZengZiBenHuoGuBenDaoZhiDeBianDongKuCunGu" context="neeq_duration_T"/>
    <Item id="00007163" ccId="1852527474" eleName="YingYuGongJiZhuanZengZiBenHuoGuBenDaoZhiDeBianDongKuCunGu" context="neeq_duration_T"/>
    <Item id="00007164" ccId="3469986681" eleName="YingYuGongJiMiBuKuiSunDaoZhiDeBianDongKuCunGu" context="neeq_duration_T"/>
    <Item id="00007165" ccId="627282234" eleName="QiTaSuoYouZheQuanYiNeiBuJieZhuanDaoZhiDeBianDongKuCunGu" context="neeq_duration_T"/>
    <Item id="00007166" ccId="3160715873" eleName="ZhuanXiangChuBeiDeBianDongKuCunGu" context="neeq_duration_T"/>
    <Item id="00007167" ccId="1254397597" eleName="BenQiTiQuDaoZhiDeBianDongKuCunGu" context="neeq_duration_T"/>
    <Item id="00007168" ccId="1877726865" eleName="BenQiShiYongDaoZhiDeBianDongKuCunGu" context="neeq_duration_T"/>
    <Item id="00007171" ccId="1485816649" eleName="kuaiJiZhengCeBianGengDaoZhiDeBianGengQiTaZongHeShouYi" context="neeq_duration_T"/>
    <Item id="00007172" ccId="3655864383" eleName="QianQiChaCuoGengZhengDaoZhiDeBianGengQiTaZongHeShouYi" context="neeq_duration_T"/>
    <Item id="00007173" ccId="3997127369" eleName="QiTaDaoZhiDeBianGengQiTaZongHeShouYi" context="neeq_duration_T"/>
    <Item id="00007174" ccId="4013628415" eleName="BenNianNianChuYuEQiTaZongHeShouYi" context="neeq_duration_T"/>
    <Item id="00007175" ccId="1508259200" eleName="BenQiZengJianBianDongJinEQiTaZongHeShouYi" context="neeq_duration_T"/>
    <Item id="00007176" ccId="2170738688" eleName="JingLiRunHeQiTaZongHeShouYiBianDongDaoZhiDeBianDongJinEQiTaZongHeShouYi" context="neeq_duration_T"/>
    <Item id="00007177" ccId="471182898" eleName="SuoYouZheTouRuHeJianShaoZiBenDaoZhiDeBianDongQiTaZongHeShouYi" context="neeq_duration_T"/>
    <Item id="00007178" ccId="263742009" eleName="GuFenZhiFuJiRuSuoYouZheQuanYiDeJinEDaoZhiDeBianDongQiTaZongHeShouYi" context="neeq_duration_T"/>
    <Item id="00007179" ccId="863166772" eleName="QiTaSuoYouZheTouRuHeJianShaoZiBenDaoZhiDeBianDongQiTaZongHeShouYi" context="neeq_duration_T"/>
    <Item id="00007180" ccId="681715796" eleName="LiRunFenPeiDaoZhiDeBianDongQiTaZongHeShouYi" context="neeq_duration_T"/>
    <Item id="00007181" ccId="501947283" eleName="TiQuYingYuGongJiDaoZhiDeBianDongQiTaZongHeShouYi" context="neeq_duration_T"/>
    <Item id="00007182" ccId="490607469" eleName="DuiSuoYouZheHuoGuDongDeFenPeiDaoZhiDeBianDongQiTaZongHeShouYi" context="neeq_duration_T"/>
    <Item id="00007183" ccId="425933739" eleName="QiTaLiRunFenPeiDaoZhiDeBianDongQiTaZongHeShouYi" context="neeq_duration_T"/>
    <Item id="00007184" ccId="2033687573" eleName="SuoYouZheQuanYiNeiBuJieZhuanBianDongDaoZhiDeBianDongQiTaZongHeShouYi" context="neeq_duration_T"/>
    <Item id="00007185" ccId="77875239" eleName="ZiBenGongJiZhuanZengZiBenHuoGuBenDaoZhiDeBianDongQiTaZongHeShouYi" context="neeq_duration_T"/>
    <Item id="00007186" ccId="1140306007" eleName="YingYuGongJiZhuanZengZiBenHuoGuBenDaoZhiDeBianDongQiTaZongHeShouYi" context="neeq_duration_T"/>
    <Item id="00007187" ccId="909037373" eleName="YingYuGongJiMiBuKuiSunDaoZhiDeBianDongQiTaZongHeShouYi" context="neeq_duration_T"/>
    <Item id="00007188" ccId="648564735" eleName="QiTaSuoYouZheQuanYiNeiBuJieZhuanDaoZhiDeBianDongQiTaZongHeShouYi" context="neeq_duration_T"/>
    <Item id="00007189" ccId="2561582381" eleName="ZhuanXiangChuBeiDeBianDongQiTaZongHeShouYi" context="neeq_duration_T"/>
    <Item id="00007190" ccId="3597035525" eleName="BenQiTiQuDaoZhiDeBianDongQiTaZongHeShouYi" context="neeq_duration_T"/>
    <Item id="00007191" ccId="3422736081" eleName="BenQiShiYongDaoZhiDeBianDongQiTaZongHeShouYi" context="neeq_duration_T"/>
    <Item id="00007194" ccId="1917127867" eleName="kuaiJiZhengCeBianGengDaoZhiDeBianGengZhuanXiangChuBei" context="neeq_duration_T"/>
    <Item id="00007195" ccId="2434551501" eleName="QianQiChaCuoGengZhengDaoZhiDeBianGengZhuanXiangChuBei" context="neeq_duration_T"/>
    <Item id="00007196" ccId="3106604973" eleName="QiTaDaoZhiDeBianGengZhuanXiangChuBei" context="neeq_duration_T"/>
    <Item id="00007197" ccId="3093960555" eleName="BenNianNianChuYuEZhuanXiangChuBei" context="neeq_duration_T"/>
    <Item id="00007198" ccId="626123893" eleName="BenQiZengJianBianDongJinEZhuanXiangChuBei" context="neeq_duration_T"/>
    <Item id="00007199" ccId="3893445257" eleName="JingLiRunHeQiTaZongHeShouYiBianDongDaoZhiDeBianDongJinEZhuanXiangChuBei" context="neeq_duration_T"/>
    <Item id="00007200" ccId="1917278383" eleName="SuoYouZheTouRuHeJianShaoZiBenDaoZhiDeBianDongZhuanXiangChuBei" context="neeq_duration_T"/>
    <Item id="00007201" ccId="1777976952" eleName="GuFenZhiFuJiRuSuoYouZheQuanYiDeJinEDaoZhiDeBianDongZhuanXiangChuBei" context="neeq_duration_T"/>
    <Item id="00007202" ccId="1421296262" eleName="QiTaSuoYouZheTouRuHeJianShaoZiBenDaoZhiDeBianDongZhuanXiangChuBei" context="neeq_duration_T"/>
    <Item id="00007203" ccId="3829930048" eleName="LiRunFenPeiDaoZhiDeBianDongZhuanXiangChuBei" context="neeq_duration_T"/>
    <Item id="00007204" ccId="3039688424" eleName="TiQuYingYuGongJiDaoZhiDeBianDongZhuanXiangChuBei" context="neeq_duration_T"/>
    <Item id="00007205" ccId="2940783183" eleName="DuiSuoYouZheHuoGuDongDeFenPeiDaoZhiDeBianDongZhuanXiangChuBei" context="neeq_duration_T"/>
    <Item id="00007206" ccId="1399404055" eleName="QiTaLiRunFenPeiDaoZhiDeBianDongZhuanXiangChuBei" context="neeq_duration_T"/>
    <Item id="00007207" ccId="1289009589" eleName="SuoYouZheQuanYiNeiBuJieZhuanBianDongDaoZhiDeBianDongZhuanXiangChuBei" context="neeq_duration_T"/>
    <Item id="00007208" ccId="141630635" eleName="ZiBenGongJiZhuanZengZiBenHuoGuBenDaoZhiDeBianDongZhuanXiangChuBei" context="neeq_duration_T"/>
    <Item id="00007209" ccId="1244066850" eleName="YingYuGongJiZhuanZengZiBenHuoGuBenDaoZhiDeBianDongZhuanXiangChuBei" context="neeq_duration_T"/>
    <Item id="00007210" ccId="91441284" eleName="YingYuGongJiMiBuKuiSunDaoZhiDeBianDongZhuanXiangChuBei" context="neeq_duration_T"/>
    <Item id="00007211" ccId="3719678551" eleName="QiTaSuoYouZheQuanYiNeiBuJieZhuanDaoZhiDeBianDongZhuanXiangChuBei" context="neeq_duration_T"/>
    <Item id="00007212" ccId="3741577245" eleName="ZhuanXiangChuBeiDeBianDongZhuanXiangChuBei" context="neeq_duration_T"/>
    <Item id="00007213" ccId="2400785080" eleName="BenQiTiQuDaoZhiDeBianDongZhuanXiangChuBei" context="neeq_duration_T"/>
    <Item id="00007214" ccId="2885350270" eleName="BenQiShiYongDaoZhiDeBianDongZhuanXiangChuBei" context="neeq_duration_T"/>
    <Item id="00007217" ccId="3165111739" eleName="kuaiJiZhengCeBianGengDaoZhiDeBianGengYingYuGongJi" context="neeq_duration_T"/>
    <Item id="00007218" ccId="832099321" eleName="QianQiChaCuoGengZhengDaoZhiDeBianGengYingYuGongJi" context="neeq_duration_T"/>
    <Item id="00007219" ccId="1483042293" eleName="QiTaDaoZhiDeBianGengYingYuGongJi" context="neeq_duration_T"/>
    <Item id="00007220" ccId="2700573099" eleName="BenNianNianChuYuEYingYuGongJi" context="neeq_duration_T"/>
    <Item id="00007221" ccId="2832858741" eleName="BenQiZengJianBianDongJinEYingYuGongJi" context="neeq_duration_T"/>
    <Item id="00007222" ccId="2669508472" eleName="JingLiRunHeQiTaZongHeShouYiBianDongDaoZhiDeBianDongJinEYingYuGongJi" context="neeq_duration_T"/>
    <Item id="00007223" ccId="3733101339" eleName="SuoYouZheTouRuHeJianShaoZiBenDaoZhiDeBianDongYingYuGongJi" context="neeq_duration_T"/>
    <Item id="00007224" ccId="752780296" eleName="GuFenZhiFuJiRuSuoYouZheQuanYiDeJinEDaoZhiDeBianDongYingYuGongJi" context="neeq_duration_T"/>
    <Item id="00007225" ccId="3471541768" eleName="QiTaSuoYouZheTouRuHeJianShaoZiBenDaoZhiDeBianDongYingYuGongJi" context="neeq_duration_T"/>
    <Item id="00007226" ccId="401260421" eleName="LiRunFenPeiDaoZhiDeBianDongYingYuGongJi" context="neeq_duration_T"/>
    <Item id="00007227" ccId="4270322891" eleName="TiQuYingYuGongJiDaoZhiDeBianDongYingYuGongJi" context="neeq_duration_T"/>
    <Item id="00007228" ccId="3015560123" eleName="DuiSuoYouZheHuoGuDongDeFenPeiDaoZhiDeBianDongYingYuGongJi" context="neeq_duration_T"/>
    <Item id="00007229" ccId="4272869282" eleName="QiTaLiRunFenPeiDaoZhiDeBianDongYingYuGongJi" context="neeq_duration_T"/>
    <Item id="00007230" ccId="3894214782" eleName="SuoYouZheQuanYiNeiBuJieZhuanBianDongDaoZhiDeBianDongYingYuGongJi" context="neeq_duration_T"/>
    <Item id="00007231" ccId="40406787" eleName="ZiBenGongJiZhuanZengZiBenHuoGuBenDaoZhiDeBianDongYingYuGongJi" context="neeq_duration_T"/>
    <Item id="00007232" ccId="3340096933" eleName="YingYuGongJiZhuanZengZiBenHuoGuBenDaoZhiDeBianDongYingYuGongJi" context="neeq_duration_T"/>
    <Item id="00007233" ccId="2898857316" eleName="YingYuGongJiMiBuKuiSunDaoZhiDeBianDongYingYuGongJi" context="neeq_duration_T"/>
    <Item id="00007234" ccId="778366872" eleName="QiTaSuoYouZheQuanYiNeiBuJieZhuanDaoZhiDeBianDongYingYuGongJi" context="neeq_duration_T"/>
    <Item id="00007235" ccId="480429729" eleName="ZhuanXiangChuBeiDeBianDongYingYuGongJi" context="neeq_duration_T"/>
    <Item id="00007236" ccId="2739197846" eleName="BenQiTiQuDaoZhiDeBianDongYingYuGongJi" context="neeq_duration_T"/>
    <Item id="00007237" ccId="2073776534" eleName="BenQiShiYongDaoZhiDeBianDongYingYuGongJi" context="neeq_duration_T"/>
    <Item id="00007240" ccId="3989574639" eleName="kuaiJiZhengCeBianGengDaoZhiDeBianGengWeiFenPeiLiRun" context="neeq_duration_T"/>
    <Item id="00007241" ccId="2603676596" eleName="QianQiChaCuoGengZhengDaoZhiDeBianGengWeiFenPeiLiRun" context="neeq_duration_T"/>
    <Item id="00007242" ccId="166609352" eleName="QiTaDaoZhiDeBianGengWeiFenPeiLiRun" context="neeq_duration_T"/>
    <Item id="00007243" ccId="2136593524" eleName="BenNianNianChuYuEWeiFenPeiLiRun" context="neeq_duration_T"/>
    <Item id="00007244" ccId="2450810538" eleName="BenQiZengJianBianDongJinEWeiFenPeiLiRun" context="neeq_duration_T"/>
    <Item id="00007245" ccId="2501070193" eleName="JingLiRunHeQiTaZongHeShouYiBianDongDaoZhiDeBianDongJinEWeiFenPeiLiRun" context="neeq_duration_T"/>
    <Item id="00007246" ccId="114025976" eleName="SuoYouZheTouRuHeJianShaoZiBenDaoZhiDeBianDongWeiFenPeiLiRun" context="neeq_duration_T"/>
    <Item id="00007247" ccId="4174204923" eleName="GuFenZhiFuJiRuSuoYouZheQuanYiDeJinEDaoZhiDeBianDongWeiFenPeiLiRun" context="neeq_duration_T"/>
    <Item id="00007248" ccId="2905871181" eleName="QiTaSuoYouZheTouRuHeJianShaoZiBenDaoZhiDeBianDongWeiFenPeiLiRun" context="neeq_duration_T"/>
    <Item id="00007249" ccId="2955050365" eleName="LiRunFenPeiDaoZhiDeBianDongWeiFenPeiLiRun" context="neeq_duration_T"/>
    <Item id="00007250" ccId="3040530589" eleName="TiQuYingYuGongJiDaoZhiDeBianDongWeiFenPeiLiRun" context="neeq_duration_T"/>
    <Item id="00007251" ccId="3142911230" eleName="DuiSuoYouZheHuoGuDongDeFenPeiDaoZhiDeBianDongWeiFenPeiLiRun" context="neeq_duration_T"/>
    <Item id="00007252" ccId="2647695284" eleName="QiTaLiRunFenPeiDaoZhiDeBianDongWeiFenPeiLiRun" context="neeq_duration_T"/>
    <Item id="00007253" ccId="2787460581" eleName="SuoYouZheQuanYiNeiBuJieZhuanBianDongDaoZhiDeBianDongWeiFenPeiLiRun" context="neeq_duration_T"/>
    <Item id="00007254" ccId="2817827517" eleName="ZiBenGongJiZhuanZengZiBenHuoGuBenDaoZhiDeBianDongWeiFenPeiLiRun" context="neeq_duration_T"/>
    <Item id="00007255" ccId="3672516032" eleName="YingYuGongJiZhuanZengZiBenHuoGuBenDaoZhiDeBianDongWeiFenPeiLiRun" context="neeq_duration_T"/>
    <Item id="00007256" ccId="1838183926" eleName="YingYuGongJiMiBuKuiSunDaoZhiDeBianDongWeiFenPeiLiRun" context="neeq_duration_T"/>
    <Item id="00007257" ccId="4140890532" eleName="QiTaSuoYouZheQuanYiNeiBuJieZhuanDaoZhiDeBianDongWeiFenPeiLiRun" context="neeq_duration_T"/>
    <Item id="00007258" ccId="2505537968" eleName="ZhuanXiangChuBeiDeBianDongWeiFenPeiLiRun" context="neeq_duration_T"/>
    <Item id="00007259" ccId="3626109543" eleName="BenQiTiQuDaoZhiDeBianDongWeiFenPeiLiRun" context="neeq_duration_T"/>
    <Item id="00007260" ccId="1327010018" eleName="BenQiShiYongDaoZhiDeBianDongWeiFenPeiLiRun" context="neeq_duration_T"/>
    <Item id="00007263" ccId="3156398187" eleName="kuaiJiZhengCeBianGengDaoZhiDeBianGengShaoShuGuDongQuanYi" context="neeq_duration_T"/>
    <Item id="00007264" ccId="1104918398" eleName="QianQiChaCuoGengZhengDaoZhiDeBianGengShaoShuGuDongQuanYi" context="neeq_duration_T"/>
    <Item id="00007265" ccId="3406414" eleName="QiTaDaoZhiDeBianGengShaoShuGuDongQuanYi" context="neeq_duration_T"/>
    <Item id="00007266" ccId="4110446387" eleName="BenNianNianChuYuEShaoShuGuDongQuanYi" context="neeq_duration_T"/>
    <Item id="00007267" ccId="2767561639" eleName="BenQiZengJianBianDongJinEShaoShuGuDongQuanYi" context="neeq_duration_T"/>
    <Item id="00007268" ccId="3718294930" eleName="JingLiRunHeQiTaZongHeShouYiBianDongDaoZhiDeBianDongJinEShaoShuGuDongQuanYi" context="neeq_duration_T"/>
    <Item id="00007269" ccId="3820751185" eleName="SuoYouZheTouRuHeJianShaoZiBenDaoZhiDeBianDongShaoShuGuDongQuanYi" context="neeq_duration_T"/>
    <Item id="00007270" ccId="1880898631" eleName="GuFenZhiFuJiRuSuoYouZheQuanYiDeJinEDaoZhiDeBianDongShaoShuGuDongQuanYi" context="neeq_duration_T"/>
    <Item id="00007271" ccId="1386134407" eleName="QiTaSuoYouZheTouRuHeJianShaoZiBenDaoZhiDeBianDongShaoShuGuDongQuanYi" context="neeq_duration_T"/>
    <Item id="00007272" ccId="556051215" eleName="LiRunFenPeiDaoZhiDeBianDongShaoShuGuDongQuanYi" context="neeq_duration_T"/>
    <Item id="00007273" ccId="2428840029" eleName="TiQuYingYuGongJiDaoZhiDeBianDongShaoShuGuDongQuanYi" context="neeq_duration_T"/>
    <Item id="00007274" ccId="3432384679" eleName="DuiSuoYouZheHuoGuDongDeFenPeiDaoZhiDeBianDongShaoShuGuDongQuanYi" context="neeq_duration_T"/>
    <Item id="00007275" ccId="4095185898" eleName="QiTaLiRunFenPeiDaoZhiDeBianDongShaoShuGuDongQuanYi" context="neeq_duration_T"/>
    <Item id="00007276" ccId="1176156052" eleName="SuoYouZheQuanYiNeiBuJieZhuanBianDongDaoZhiDeBianDongShaoShuGuDongQuanYi" context="neeq_duration_T"/>
    <Item id="00007277" ccId="1621107618" eleName="ZiBenGongJiZhuanZengZiBenHuoGuBenDaoZhiDeBianDongShaoShuGuDongQuanYi" context="neeq_duration_T"/>
    <Item id="00007278" ccId="2391061843" eleName="YingYuGongJiZhuanZengZiBenHuoGuBenDaoZhiDeBianDongShaoShuGuDongQuanYi" context="neeq_duration_T"/>
    <Item id="00007279" ccId="3396150248" eleName="YingYuGongJiMiBuKuiSunDaoZhiDeBianDongShaoShuGuDongQuanYi" context="neeq_duration_T"/>
    <Item id="00007280" ccId="1364478832" eleName="QiTaSuoYouZheQuanYiNeiBuJieZhuanDaoZhiDeBianDongShaoShuGuDongQuanYi" context="neeq_duration_T"/>
    <Item id="00007281" ccId="3867462228" eleName="ZhuanXiangChuBeiDeBianDongShaoShuGuDongQuanYi" context="neeq_duration_T"/>
    <Item id="00007282" ccId="438580736" eleName="BenQiTiQuDaoZhiDeBianDongShaoShuGuDongQuanYi" context="neeq_duration_T"/>
    <Item id="00007283" ccId="109477870" eleName="BenQiShiYongDaoZhiDeBianDongShaoShuGuDongQuanYi" context="neeq_duration_T"/>
    <Item id="00007286" ccId="699899580" eleName="kuaiJiZhengCeBianGengDaoZhiDeBianGengSuoYouZheQuanYi" context="neeq_duration_T"/>
    <Item id="00007287" ccId="2524967153" eleName="QianQiChaCuoGengZhengDaoZhiDeBianGengSuoYouZheQuanYi" context="neeq_duration_T"/>
    <Item id="00007288" ccId="4072202249" eleName="QiTaDaoZhiDeBianGengSuoYouZheQuanYi" context="neeq_duration_T"/>
    <Item id="00007289" ccId="2975236522" eleName="BenNianNianChuYuESuoYouZheQuanYi" context="neeq_duration_T"/>
    <Item id="00007290" ccId="1164744634" eleName="BenQiZengJianBianDongJinESuoYouZheQuanYi" context="neeq_duration_T"/>
    <Item id="00007291" ccId="3609920378" eleName="JingLiRunHeQiTaZongHeShouYiBianDongDaoZhiDeBianDongJinESuoYouZheQuanYi" context="neeq_duration_T"/>
    <Item id="00007293" ccId="3634966413" eleName="GuFenZhiFuJiRuSuoYouZheQuanYiDeJinEDaoZhiDeBianDongSuoYouZheQuanYi" context="neeq_duration_T"/>
    <Item id="00007294" ccId="3402083287" eleName="QiTaSuoYouZheTouRuHeJianShaoZiBenDaoZhiDeBianDongSuoYouZheQuanYi" context="neeq_duration_T"/>
    <Item id="00007295" ccId="2671286862" eleName="LiRunFenPeiDaoZhiDeBianDongSuoYouZheQuanYi" context="neeq_duration_T"/>
    <Item id="00007296" ccId="264960751" eleName="TiQuYingYuGongJiDaoZhiDeBianDongSuoYouZheQuanYi" context="neeq_duration_T"/>
    <Item id="00007297" ccId="180560768" eleName="DuiSuoYouZheHuoGuDongDeFenPeiDaoZhiDeBianDongSuoYouZheQuanYi" context="neeq_duration_T"/>
    <Item id="00007298" ccId="3793148034" eleName="QiTaLiRunFenPeiDaoZhiDeBianDongSuoYouZheQuanYi" context="neeq_duration_T"/>
    <Item id="00007299" ccId="3743431806" eleName="SuoYouZheQuanYiNeiBuJieZhuanBianDongDaoZhiDeBianDongSuoYouZheQuanYi" context="neeq_duration_T"/>
    <Item id="00007300" ccId="3710595746" eleName="ZiBenGongJiZhuanZengZiBenHuoGuBenDaoZhiDeBianDongSuoYouZheQuanYi" context="neeq_duration_T"/>
    <Item id="00007301" ccId="865099363" eleName="YingYuGongJiZhuanZengZiBenHuoGuBenDaoZhiDeBianDongSuoYouZheQuanYi" context="neeq_duration_T"/>
    <Item id="00007302" ccId="3686616372" eleName="YingYuGongJiMiBuKuiSunDaoZhiDeBianDongSuoYouZheQuanYi" context="neeq_duration_T"/>
    <Item id="00007303" ccId="2155330747" eleName="QiTaSuoYouZheQuanYiNeiBuJieZhuanDaoZhiDeBianDongSuoYouZheQuanYi" context="neeq_duration_T"/>
    <Item id="00007304" ccId="3690850044" eleName="ZhuanXiangChuBeiDeBianDongSuoYouZheQuanYi" context="neeq_duration_T"/>
    <Item id="00007305" ccId="2391913251" eleName="BenQiTiQuDaoZhiDeBianDongSuoYouZheQuanYi" context="neeq_duration_T"/>
    <Item id="00007306" ccId="3509545398" eleName="BenQiShiYongDaoZhiDeBianDongSuoYouZheQuanYi" context="neeq_duration_T"/>
    <Item id="00007308" ccId="1954830414" eleName="JingLiRunHeQiTaZongHeShouYiBianDongDaoZhiDeBianDongJinEShiShouZiBenHuoGuBen" context="neeq_duration_T"/>
    <Item id="00007309" ccId="2569759006" eleName="JingLiRunHeQiTaZongHeShouYiBianDongDaoZhiDeBianDongJinEZiBenGongJi" context="neeq_duration_T"/>
    <Item id="00007311" ccId="3315431554" eleName="CapitalSurplus" context="neeq_instant_T-1"/>
    <Item id="00007312" ccId="2361309765" eleName="KuCunGu" context="neeq_instant_T-1"/>
    <Item id="00007313" ccId="3900687293" eleName="QiTaZongHeShouYi" context="neeq_instant_T-1"/>
    <Item id="00007315" ccId="1222331848" eleName="BenNianNianChuYuEShiShouZiBenHuoGuBen" context="neeq_duration_T"/>
    <Item id="00007317" ccId="1530913909" eleName="IssuedCapital" context="neeq_instant_T-1"/>
    <Item id="00007318" ccId="908740785" eleName="SpecializedReserve" context="neeq_instant_T-1"/>
    <Item id="00007319" ccId="332498720" eleName="SurplusReserves" context="neeq_instant_T-1"/>
    <Item id="00007320" ccId="3653543726" eleName="RetainedEarnings" context="neeq_instant_T-1"/>
    <Item id="00007321" ccId="3272350864" eleName="NoncontrollingInterests" context="neeq_instant_T-1"/>
    <Item id="00007322" ccId="1858619868" eleName="Equity" context="neeq_instant_T-1"/>
    <Item id="00007323" ccId="548807078" eleName="SuoYouZheTouRuHeJianShaoZiBenDaoZhiDeBianDongSuoYouZheQuanYi" context="neeq_duration_T"/>
    <Item id="00007324" ccId="1607623059" eleName="IssuedCapital" context="neeq_instant_T-2"/>
    <Item id="00007326" ccId="846222120" eleName="KuCunGu" context="neeq_instant_T-2"/>
    <Item id="00007327" ccId="3767478517" eleName="QiTaZongHeShouYi" context="neeq_instant_T-2"/>
    <Item id="00007328" ccId="3811115961" eleName="SpecializedReserve" context="neeq_instant_T-2"/>
    <Item id="00007329" ccId="3059190986" eleName="SurplusReserves" context="neeq_instant_T-2"/>
    <Item id="00007330" ccId="2699729217" eleName="RetainedEarnings" context="neeq_instant_T-2"/>
    <Item id="00007331" ccId="3223229200" eleName="NoncontrollingInterests" context="neeq_instant_T-2"/>
    <Item id="00007332" ccId="4179438826" eleName="Equity" context="neeq_instant_T-2"/>
    <Item id="00007333" ccId="1985344573" eleName="BenNianNianChuYuEShiShouZiBenHuoGuBen" context="neeq_duration_T-1"/>
    <Item id="00007334" ccId="758874873" eleName="IssuedCapital" context="neeq_instant_T"/>
    <Item id="00007335" ccId="2283060578" eleName="CapitalSurplus" context="neeq_instant_T"/>
    <Item id="00007336" ccId="3018949421" eleName="KuCunGu" context="neeq_instant_T"/>
    <Item id="00007337" ccId="136620259" eleName="QiTaZongHeShouYi" context="neeq_instant_T"/>
    <Item id="00007338" ccId="2660411334" eleName="SpecializedReserve" context="neeq_instant_T"/>
    <Item id="00007339" ccId="1670523435" eleName="SurplusReserves" context="neeq_instant_T"/>
    <Item id="00007340" ccId="408738399" eleName="RetainedEarnings" context="neeq_instant_T"/>
    <Item id="00007341" ccId="3575447492" eleName="NoncontrollingInterests" context="neeq_instant_T"/>
    <Item id="00007342" ccId="1803345868" eleName="Equity" context="neeq_instant_T"/>
    <Item id="00007343" ccId="2963830550" eleName="kuaiJiZhengCeBianGengDaoZhiDeBianGengShiShouZiBenHuoGuBen" context="neeq_duration_T-1"/>
    <Item id="00007344" ccId="3701877737" eleName="QianQiChaCuoGengZhengDaoZhiDeBianGengShiShouZiBenHuoGuBen" context="neeq_duration_T-1"/>
    <Item id="00007345" ccId="1953906035" eleName="QiTaDaoZhiDeBianGengShiShouZiBenHuoGuBen" context="neeq_duration_T-1"/>
    <Item id="00007346" ccId="2568831816" eleName="BenQiZengJianBianDongJinEShiShouZiBenHuoGuBen" context="neeq_duration_T-1"/>
    <Item id="00007347" ccId="2169361375" eleName="JingLiRunHeQiTaZongHeShouYiBianDongDaoZhiDeBianDongJinEShiShouZiBenHuoGuBen" context="neeq_duration_T-1"/>
    <Item id="00007348" ccId="1075700230" eleName="SuoYouZheTouRuHeJianShaoZiBenDaoZhiDeBianDongShiShouZiBenHuoGuBen" context="neeq_duration_T-1"/>
    <Item id="00007349" ccId="465322386" eleName="GuFenZhiFuJiRuSuoYouZheQuanYiDeJinEDaoZhiDeBianDongShiShouZiBenHuoGuBen" context="neeq_duration_T-1"/>
    <Item id="00007350" ccId="4164711486" eleName="QiTaSuoYouZheTouRuHeJianShaoZiBenDaoZhiDeBianDongShiShouZiBenHuoGuBen" context="neeq_duration_T-1"/>
    <Item id="00007351" ccId="1923136598" eleName="LiRunFenPeiDaoZhiDeBianDongShiShouZiBenHuoGuBen" context="neeq_duration_T-1"/>
    <Item id="00007352" ccId="4096877089" eleName="TiQuYingYuGongJiDaoZhiDeBianDongShiShouZiBenHuoGuBen" context="neeq_duration_T-1"/>
    <Item id="00007353" ccId="615411325" eleName="DuiSuoYouZheHuoGuDongDeFenPeiDaoZhiDeBianDongShiShouZiBenHuoGuBen" context="neeq_duration_T-1"/>
    <Item id="00007354" ccId="2096828476" eleName="QiTaLiRunFenPeiDaoZhiDeBianDongShiShouZiBenHuoGuBen" context="neeq_duration_T-1"/>
    <Item id="00007355" ccId="1318848857" eleName="SuoYouZheQuanYiNeiBuJieZhuanBianDongDaoZhiDeBianDongShiShouZiBenHuoGuBen" context="neeq_duration_T-1"/>
    <Item id="00007356" ccId="1929153144" eleName="ZiBenGongJiZhuanZengZiBenHuoGuBenDaoZhiDeBianDongShiShouZiBenHuoGuBen" context="neeq_duration_T-1"/>
    <Item id="00007357" ccId="685484686" eleName="YingYuGongJiZhuanZengZiBenHuoGuBenDaoZhiDeBianDongShiShouZiBenHuoGuBen" context="neeq_duration_T-1"/>
    <Item id="00007358" ccId="68388070" eleName="YingYuGongJiMiBuKuiSunDaoZhiDeBianDongShiShouZiBenHuoGuBen" context="neeq_duration_T-1"/>
    <Item id="00007359" ccId="1270432732" eleName="QiTaSuoYouZheQuanYiNeiBuJieZhuanDaoZhiDeBianDongShiShouZiBenHuoGuBen" context="neeq_duration_T-1"/>
    <Item id="00007360" ccId="2093735171" eleName="ZhuanXiangChuBeiDeBianDongShiShouZiBenHuoGuBen" context="neeq_duration_T-1"/>
    <Item id="00007361" ccId="1054427838" eleName="BenQiTiQuDaoZhiDeBianDongShiShouZiBenHuoGuBen" context="neeq_duration_T-1"/>
    <Item id="00007362" ccId="857933932" eleName="BenQiShiYongDaoZhiDeBianDongShiShouZiBenHuoGuBen" context="neeq_duration_T-1"/>
    <Item id="00007363" ccId="359795407" eleName="IssuedCapital" context="neeq_instant_T-1"/>
    <Item id="00007364" ccId="625047632" eleName="CapitalSurplus" context="neeq_instant_T-1"/>
    <Item id="00007365" ccId="2329163227" eleName="KuCunGu" context="neeq_instant_T-1"/>
    <Item id="00007366" ccId="3336476628" eleName="QiTaZongHeShouYi" context="neeq_instant_T-1"/>
    <Item id="00007367" ccId="161443429" eleName="SpecializedReserve" context="neeq_instant_T-1"/>
    <Item id="00007368" ccId="4128865726" eleName="SurplusReserves" context="neeq_instant_T-1"/>
    <Item id="00007369" ccId="2038386399" eleName="RetainedEarnings" context="neeq_instant_T-1"/>
    <Item id="00007370" ccId="2756774794" eleName="NoncontrollingInterests" context="neeq_instant_T-1"/>
    <Item id="00007371" ccId="3887818020" eleName="Equity" context="neeq_instant_T-1"/>
    <Item id="00007373" ccId="1942329298" eleName="QianQiChaCuoGengZhengDaoZhiDeBianGengZiBenGongJi" context="neeq_duration_T-1"/>
    <Item id="00007374" ccId="3612839683" eleName="QiTaDaoZhiDeBianGengZiBenGongJi" context="neeq_duration_T-1"/>
    <Item id="00007375" ccId="3407243262" eleName="BenNianNianChuYuEZiBenGongJi" context="neeq_duration_T-1"/>
    <Item id="00007376" ccId="2642990669" eleName="BenQiZengJianBianDongJinEZiBenGongJi" context="neeq_duration_T-1"/>
    <Item id="00007377" ccId="1728414502" eleName="JingLiRunHeQiTaZongHeShouYiBianDongDaoZhiDeBianDongJinEZiBenGongJi" context="neeq_duration_T-1"/>
    <Item id="00007378" ccId="10115592" eleName="SuoYouZheTouRuHeJianShaoZiBenDaoZhiDeBianDongZiBenGongJi" context="neeq_duration_T-1"/>
    <Item id="00007379" ccId="198213302" eleName="GuFenZhiFuJiRuSuoYouZheQuanYiDeJinEDaoZhiDeBianDongZiBenGongJi" context="neeq_duration_T-1"/>
    <Item id="00007380" ccId="2355752328" eleName="QiTaSuoYouZheTouRuHeJianShaoZiBenDaoZhiDeBianDongZiBenGongJi" context="neeq_duration_T-1"/>
    <Item id="00007381" ccId="3958739654" eleName="LiRunFenPeiDaoZhiDeBianDongZiBenGongJi" context="neeq_duration_T-1"/>
    <Item id="00007382" ccId="3003532509" eleName="TiQuYingYuGongJiDaoZhiDeBianDongZiBenGongJi" context="neeq_duration_T-1"/>
    <Item id="00007383" ccId="2642614370" eleName="DuiSuoYouZheHuoGuDongDeFenPeiDaoZhiDeBianDongZiBenGongJi" context="neeq_duration_T-1"/>
    <Item id="00007384" ccId="1597058267" eleName="QiTaLiRunFenPeiDaoZhiDeBianDongZiBenGongJi" context="neeq_duration_T-1"/>
    <Item id="00007385" ccId="1415118323" eleName="SuoYouZheQuanYiNeiBuJieZhuanBianDongDaoZhiDeBianDongZiBenGongJi" context="neeq_duration_T-1"/>
    <Item id="00007386" ccId="2948338554" eleName="ZiBenGongJiZhuanZengZiBenHuoGuBenDaoZhiDeBianDongZiBenGongJi" context="neeq_duration_T-1"/>
    <Item id="00007387" ccId="289401913" eleName="YingYuGongJiZhuanZengZiBenHuoGuBenDaoZhiDeBianDongZiBenGongJi" context="neeq_duration_T-1"/>
    <Item id="00007388" ccId="2398076474" eleName="YingYuGongJiMiBuKuiSunDaoZhiDeBianDongZiBenGongJi" context="neeq_duration_T-1"/>
    <Item id="00007389" ccId="3474768265" eleName="QiTaSuoYouZheQuanYiNeiBuJieZhuanDaoZhiDeBianDongZiBenGongJi" context="neeq_duration_T-1"/>
    <Item id="00007390" ccId="2955747400" eleName="ZhuanXiangChuBeiDeBianDongZiBenGongJi" context="neeq_duration_T-1"/>
    <Item id="00007391" ccId="702667089" eleName="BenQiTiQuDaoZhiDeBianDongZiBenGongJi" context="neeq_duration_T-1"/>
    <Item id="00007392" ccId="3722767600" eleName="BenQiShiYongDaoZhiDeBianDongZiBenGongJi" context="neeq_duration_T-1"/>
    <Item id="00007393" ccId="1924444131" eleName="kuaiJiZhengCeBianGengDaoZhiDeBianGengKuCunGu" context="neeq_duration_T-1"/>
    <Item id="00007394" ccId="4275650312" eleName="QianQiChaCuoGengZhengDaoZhiDeBianGengKuCunGu" context="neeq_duration_T-1"/>
    <Item id="00007395" ccId="1826625888" eleName="QiTaDaoZhiDeBianGengKuCunGu" context="neeq_duration_T-1"/>
    <Item id="00007396" ccId="4148216199" eleName="BenNianNianChuYuEKuCunGu" context="neeq_duration_T-1"/>
    <Item id="00007397" ccId="179867303" eleName="BenQiZengJianBianDongJinEKuCunGu" context="neeq_duration_T-1"/>
    <Item id="00007398" ccId="2700653062" eleName="JingLiRunHeQiTaZongHeShouYiBianDongDaoZhiDeBianDongJinEKuCunGu" context="neeq_duration_T-1"/>
    <Item id="00007399" ccId="2604985438" eleName="SuoYouZheTouRuHeJianShaoZiBenDaoZhiDeBianDongKuCunGu" context="neeq_duration_T-1"/>
    <Item id="00007400" ccId="1221797478" eleName="GuFenZhiFuJiRuSuoYouZheQuanYiDeJinEDaoZhiDeBianDongKuCunGu" context="neeq_duration_T-1"/>
    <Item id="00007401" ccId="201296656" eleName="QiTaSuoYouZheTouRuHeJianShaoZiBenDaoZhiDeBianDong" context="neeq_duration_T-1"/>
    <Item id="00007402" ccId="1089818580" eleName="LiRunFenPeiDaoZhiDeBianDongKuCunGu" context="neeq_duration_T-1"/>
    <Item id="00007403" ccId="3844497572" eleName="TiQuYingYuGongJiDaoZhiDeBianDongKuCunGu" context="neeq_duration_T-1"/>
    <Item id="00007404" ccId="3488650333" eleName="DuiSuoYouZheHuoGuDongDeFenPeiDaoZhiDeBianDongKuCunGu" context="neeq_duration_T-1"/>
    <Item id="00007405" ccId="3119242294" eleName="QiTaLiRunFenPeiDaoZhiDeBianDongKuCunGu" context="neeq_duration_T-1"/>
    <Item id="00007406" ccId="3132430568" eleName="SuoYouZheQuanYiNeiBuJieZhuanBianDongDaoZhiDeBianDongKuCunGu" context="neeq_duration_T-1"/>
    <Item id="00007407" ccId="3144839491" eleName="ZiBenGongJiZhuanZengZiBenHuoGuBenDaoZhiDeBianDongKuCunGu" context="neeq_duration_T-1"/>
    <Item id="00007408" ccId="692733362" eleName="YingYuGongJiZhuanZengZiBenHuoGuBenDaoZhiDeBianDongKuCunGu" context="neeq_duration_T-1"/>
    <Item id="00007409" ccId="1289093355" eleName="YingYuGongJiMiBuKuiSunDaoZhiDeBianDongKuCunGu" context="neeq_duration_T-1"/>
    <Item id="00007410" ccId="4211195158" eleName="QiTaSuoYouZheQuanYiNeiBuJieZhuanDaoZhiDeBianDongKuCunGu" context="neeq_duration_T-1"/>
    <Item id="00007411" ccId="494154673" eleName="ZhuanXiangChuBeiDeBianDongKuCunGu" context="neeq_duration_T-1"/>
    <Item id="00007412" ccId="624280325" eleName="BenQiTiQuDaoZhiDeBianDongKuCunGu" context="neeq_duration_T-1"/>
    <Item id="00007413" ccId="267592422" eleName="BenQiShiYongDaoZhiDeBianDongKuCunGu" context="neeq_duration_T-1"/>
    <Item id="00007414" ccId="1890223271" eleName="kuaiJiZhengCeBianGengDaoZhiDeBianGengQiTaZongHeShouYi" context="neeq_duration_T-1"/>
    <Item id="00007415" ccId="2622093127" eleName="QianQiChaCuoGengZhengDaoZhiDeBianGengQiTaZongHeShouYi" context="neeq_duration_T-1"/>
    <Item id="00007416" ccId="3984489076" eleName="QiTaDaoZhiDeBianGengQiTaZongHeShouYi" context="neeq_duration_T-1"/>
    <Item id="00007417" ccId="96841284" eleName="BenNianNianChuYuEQiTaZongHeShouYi" context="neeq_duration_T-1"/>
    <Item id="00007418" ccId="2372563562" eleName="BenQiZengJianBianDongJinEQiTaZongHeShouYi" context="neeq_duration_T-1"/>
    <Item id="00007419" ccId="2734339472" eleName="JingLiRunHeQiTaZongHeShouYiBianDongDaoZhiDeBianDongJinEQiTaZongHeShouYi" context="neeq_duration_T-1"/>
    <Item id="00007420" ccId="1131759036" eleName="SuoYouZheTouRuHeJianShaoZiBenDaoZhiDeBianDongQiTaZongHeShouYi" context="neeq_duration_T-1"/>
    <Item id="00007421" ccId="580488178" eleName="GuFenZhiFuJiRuSuoYouZheQuanYiDeJinEDaoZhiDeBianDongQiTaZongHeShouYi" context="neeq_duration_T-1"/>
    <Item id="00007422" ccId="883447337" eleName="QiTaSuoYouZheTouRuHeJianShaoZiBenDaoZhiDeBianDongQiTaZongHeShouYi" context="neeq_duration_T-1"/>
    <Item id="00007423" ccId="2525275595" eleName="LiRunFenPeiDaoZhiDeBianDongQiTaZongHeShouYi" context="neeq_duration_T-1"/>
    <Item id="00007424" ccId="3428900406" eleName="TiQuYingYuGongJiDaoZhiDeBianDongQiTaZongHeShouYi" context="neeq_duration_T-1"/>
    <Item id="00007425" ccId="4254221356" eleName="DuiSuoYouZheHuoGuDongDeFenPeiDaoZhiDeBianDongQiTaZongHeShouYi" context="neeq_duration_T-1"/>
    <Item id="00007426" ccId="285473902" eleName="QiTaLiRunFenPeiDaoZhiDeBianDongQiTaZongHeShouYi" context="neeq_duration_T-1"/>
    <Item id="00007427" ccId="2534988498" eleName="SuoYouZheQuanYiNeiBuJieZhuanBianDongDaoZhiDeBianDongQiTaZongHeShouYi" context="neeq_duration_T-1"/>
    <Item id="00007428" ccId="1724169379" eleName="ZiBenGongJiZhuanZengZiBenHuoGuBenDaoZhiDeBianDongQiTaZongHeShouYi" context="neeq_duration_T-1"/>
    <Item id="00007429" ccId="3464368349" eleName="YingYuGongJiZhuanZengZiBenHuoGuBenDaoZhiDeBianDongQiTaZongHeShouYi" context="neeq_duration_T-1"/>
    <Item id="00007430" ccId="967702610" eleName="YingYuGongJiMiBuKuiSunDaoZhiDeBianDongQiTaZongHeShouYi" context="neeq_duration_T-1"/>
    <Item id="00007431" ccId="834502289" eleName="QiTaSuoYouZheQuanYiNeiBuJieZhuanDaoZhiDeBianDongQiTaZongHeShouYi" context="neeq_duration_T-1"/>
    <Item id="00007432" ccId="3635341821" eleName="ZhuanXiangChuBeiDeBianDongQiTaZongHeShouYi" context="neeq_duration_T-1"/>
    <Item id="00007433" ccId="4128328923" eleName="BenQiTiQuDaoZhiDeBianDongQiTaZongHeShouYi" context="neeq_duration_T-1"/>
    <Item id="00007434" ccId="1728726674" eleName="BenQiShiYongDaoZhiDeBianDongQiTaZongHeShouYi" context="neeq_duration_T-1"/>
    <Item id="00007435" ccId="1547717614" eleName="kuaiJiZhengCeBianGengDaoZhiDeBianGengZhuanXiangChuBei" context="neeq_duration_T-1"/>
    <Item id="00007436" ccId="3938376349" eleName="QianQiChaCuoGengZhengDaoZhiDeBianGengZhuanXiangChuBei" context="neeq_duration_T-1"/>
    <Item id="00007437" ccId="250250276" eleName="QiTaDaoZhiDeBianGengZhuanXiangChuBei" context="neeq_duration_T-1"/>
    <Item id="00007438" ccId="3180921768" eleName="BenNianNianChuYuEZhuanXiangChuBei" context="neeq_duration_T-1"/>
    <Item id="00007439" ccId="1882893705" eleName="BenQiZengJianBianDongJinEZhuanXiangChuBei" context="neeq_duration_T-1"/>
    <Item id="00007440" ccId="1640682202" eleName="JingLiRunHeQiTaZongHeShouYiBianDongDaoZhiDeBianDongJinEZhuanXiangChuBei" context="neeq_duration_T-1"/>
    <Item id="00007441" ccId="3276268033" eleName="SuoYouZheTouRuHeJianShaoZiBenDaoZhiDeBianDongZhuanXiangChuBei" context="neeq_duration_T-1"/>
    <Item id="00007443" ccId="1340279292" eleName="GuFenZhiFuJiRuSuoYouZheQuanYiDeJinEDaoZhiDeBianDongZhuanXiangChuBei" context="neeq_duration_T-1"/>
    <Item id="00007444" ccId="1899856237" eleName="QiTaSuoYouZheTouRuHeJianShaoZiBenDaoZhiDeBianDongZhuanXiangChuBei" context="neeq_duration_T-1"/>
    <Item id="00007445" ccId="2886284007" eleName="LiRunFenPeiDaoZhiDeBianDongZhuanXiangChuBei" context="neeq_duration_T-1"/>
    <Item id="00007446" ccId="2009324051" eleName="TiQuYingYuGongJiDaoZhiDeBianDongZhuanXiangChuBei" context="neeq_duration_T-1"/>
    <Item id="00007447" ccId="2105834939" eleName="DuiSuoYouZheHuoGuDongDeFenPeiDaoZhiDeBianDongZhuanXiangChuBei" context="neeq_duration_T-1"/>
    <Item id="00007448" ccId="518666089" eleName="QiTaLiRunFenPeiDaoZhiDeBianDongZhuanXiangChuBei" context="neeq_duration_T-1"/>
    <Item id="00007449" ccId="1212144510" eleName="SuoYouZheQuanYiNeiBuJieZhuanBianDongDaoZhiDeBianDongZhuanXiangChuBei" context="neeq_duration_T-1"/>
    <Item id="00007450" ccId="3744582398" eleName="ZiBenGongJiZhuanZengZiBenHuoGuBenDaoZhiDeBianDongZhuanXiangChuBei" context="neeq_duration_T-1"/>
    <Item id="00007451" ccId="1264030578" eleName="YingYuGongJiZhuanZengZiBenHuoGuBenDaoZhiDeBianDongZhuanXiangChuBei" context="neeq_duration_T-1"/>
    <Item id="00007452" ccId="4109745005" eleName="YingYuGongJiMiBuKuiSunDaoZhiDeBianDongZhuanXiangChuBei" context="neeq_duration_T-1"/>
    <Item id="00007453" ccId="935724275" eleName="QiTaSuoYouZheQuanYiNeiBuJieZhuanDaoZhiDeBianDongZhuanXiangChuBei" context="neeq_duration_T-1"/>
    <Item id="00007454" ccId="3486872600" eleName="ZhuanXiangChuBeiDeBianDongZhuanXiangChuBei" context="neeq_duration_T-1"/>
    <Item id="00007455" ccId="1123194038" eleName="BenQiTiQuDaoZhiDeBianDongZhuanXiangChuBei" context="neeq_duration_T-1"/>
    <Item id="00007456" ccId="2977166942" eleName="BenQiShiYongDaoZhiDeBianDongZhuanXiangChuBei" context="neeq_duration_T-1"/>
    <Item id="00007457" ccId="3128577951" eleName="kuaiJiZhengCeBianGengDaoZhiDeBianGengYingYuGongJi" context="neeq_duration_T-1"/>
    <Item id="00007458" ccId="854932495" eleName="QianQiChaCuoGengZhengDaoZhiDeBianGengYingYuGongJi" context="neeq_duration_T-1"/>
    <Item id="00007459" ccId="3330236423" eleName="QiTaDaoZhiDeBianGengYingYuGongJi" context="neeq_duration_T-1"/>
    <Item id="00007460" ccId="1675147440" eleName="BenNianNianChuYuEYingYuGongJi" context="neeq_duration_T-1"/>
    <Item id="00007461" ccId="1415909290" eleName="BenQiZengJianBianDongJinEYingYuGongJi" context="neeq_duration_T-1"/>
    <Item id="00007462" ccId="174467683" eleName="JingLiRunHeQiTaZongHeShouYiBianDongDaoZhiDeBianDongJinEYingYuGongJi" context="neeq_duration_T-1"/>
    <Item id="00007463" ccId="2336025746" eleName="SuoYouZheTouRuHeJianShaoZiBenDaoZhiDeBianDongYingYuGongJi" context="neeq_duration_T-1"/>
    <Item id="00007464" ccId="3032055585" eleName="GuFenZhiFuJiRuSuoYouZheQuanYiDeJinEDaoZhiDeBianDongYingYuGongJi" context="neeq_duration_T-1"/>
    <Item id="00007465" ccId="3860447559" eleName="QiTaSuoYouZheTouRuHeJianShaoZiBenDaoZhiDeBianDongYingYuGongJi" context="neeq_duration_T-1"/>
    <Item id="00007466" ccId="1583253225" eleName="LiRunFenPeiDaoZhiDeBianDongYingYuGongJi" context="neeq_duration_T-1"/>
    <Item id="00007467" ccId="2087880070" eleName="TiQuYingYuGongJiDaoZhiDeBianDongYingYuGongJi" context="neeq_duration_T-1"/>
    <Item id="00007468" ccId="3706663693" eleName="DuiSuoYouZheHuoGuDongDeFenPeiDaoZhiDeBianDongYingYuGongJi" context="neeq_duration_T-1"/>
    <Item id="00007469" ccId="515120504" eleName="QiTaLiRunFenPeiDaoZhiDeBianDongYingYuGongJi" context="neeq_duration_T-1"/>
    <Item id="00007470" ccId="3725155964" eleName="SuoYouZheQuanYiNeiBuJieZhuanBianDongDaoZhiDeBianDongYingYuGongJi" context="neeq_duration_T-1"/>
    <Item id="00007471" ccId="3493425508" eleName="ZiBenGongJiZhuanZengZiBenHuoGuBenDaoZhiDeBianDongYingYuGongJi" context="neeq_duration_T-1"/>
    <Item id="00007472" ccId="2670051866" eleName="YingYuGongJiZhuanZengZiBenHuoGuBenDaoZhiDeBianDongYingYuGongJi" context="neeq_duration_T-1"/>
    <Item id="00007473" ccId="1832482951" eleName="YingYuGongJiMiBuKuiSunDaoZhiDeBianDongYingYuGongJi" context="neeq_duration_T-1"/>
    <Item id="00007474" ccId="2995132644" eleName="QiTaSuoYouZheQuanYiNeiBuJieZhuanDaoZhiDeBianDongYingYuGongJi" context="neeq_duration_T-1"/>
    <Item id="00007475" ccId="2714605688" eleName="ZhuanXiangChuBeiDeBianDongYingYuGongJi" context="neeq_duration_T-1"/>
    <Item id="00007476" ccId="2147082461" eleName="BenQiTiQuDaoZhiDeBianDongYingYuGongJi" context="neeq_duration_T-1"/>
    <Item id="00007477" ccId="2797088886" eleName="BenQiShiYongDaoZhiDeBianDongYingYuGongJi" context="neeq_duration_T-1"/>
    <Item id="00007478" ccId="3672814595" eleName="kuaiJiZhengCeBianGengDaoZhiDeBianGengWeiFenPeiLiRun" context="neeq_duration_T-1"/>
    <Item id="00007479" ccId="2609303460" eleName="QianQiChaCuoGengZhengDaoZhiDeBianGengWeiFenPeiLiRun" context="neeq_duration_T-1"/>
    <Item id="00007480" ccId="133223230" eleName="QiTaDaoZhiDeBianGengWeiFenPeiLiRun" context="neeq_duration_T-1"/>
    <Item id="00007481" ccId="3277574974" eleName="BenNianNianChuYuEWeiFenPeiLiRun" context="neeq_duration_T-1"/>
    <Item id="00007482" ccId="2169044392" eleName="BenQiZengJianBianDongJinEWeiFenPeiLiRun" context="neeq_duration_T-1"/>
    <Item id="00007483" ccId="2507552146" eleName="JingLiRunHeQiTaZongHeShouYiBianDongDaoZhiDeBianDongJinEWeiFenPeiLiRun" context="neeq_duration_T-1"/>
    <Item id="00007484" ccId="593985764" eleName="SuoYouZheTouRuHeJianShaoZiBenDaoZhiDeBianDongWeiFenPeiLiRun" context="neeq_duration_T-1"/>
    <Item id="00007485" ccId="1777830843" eleName="GuFenZhiFuJiRuSuoYouZheQuanYiDeJinEDaoZhiDeBianDongWeiFenPeiLiRun" context="neeq_duration_T-1"/>
    <Item id="00007486" ccId="3868844870" eleName="QiTaSuoYouZheTouRuHeJianShaoZiBenDaoZhiDeBianDongWeiFenPeiLiRun" context="neeq_duration_T-1"/>
    <Item id="00007487" ccId="4111440845" eleName="LiRunFenPeiDaoZhiDeBianDongWeiFenPeiLiRun" context="neeq_duration_T-1"/>
    <Item id="00007488" ccId="3443317735" eleName="TiQuYingYuGongJiDaoZhiDeBianDongWeiFenPeiLiRun" context="neeq_duration_T-1"/>
    <Item id="00007489" ccId="1368721065" eleName="DuiSuoYouZheHuoGuDongDeFenPeiDaoZhiDeBianDongWeiFenPeiLiRun" context="neeq_duration_T-1"/>
    <Item id="00007490" ccId="3938005183" eleName="QiTaLiRunFenPeiDaoZhiDeBianDongWeiFenPeiLiRun" context="neeq_duration_T-1"/>
    <Item id="00007491" ccId="3408334188" eleName="SuoYouZheQuanYiNeiBuJieZhuanBianDongDaoZhiDeBianDongWeiFenPeiLiRun" context="neeq_duration_T-1"/>
    <Item id="00007492" ccId="1150936746" eleName="ZiBenGongJiZhuanZengZiBenHuoGuBenDaoZhiDeBianDongWeiFenPeiLiRun" context="neeq_duration_T-1"/>
    <Item id="00007493" ccId="1508256697" eleName="YingYuGongJiZhuanZengZiBenHuoGuBenDaoZhiDeBianDongWeiFenPeiLiRun" context="neeq_duration_T-1"/>
    <Item id="00007494" ccId="101379033" eleName="YingYuGongJiMiBuKuiSunDaoZhiDeBianDongWeiFenPeiLiRun" context="neeq_duration_T-1"/>
    <Item id="00007495" ccId="2976547767" eleName="QiTaSuoYouZheQuanYiNeiBuJieZhuanDaoZhiDeBianDongWeiFenPeiLiRun" context="neeq_duration_T-1"/>
    <Item id="00007496" ccId="295119106" eleName="ZhuanXiangChuBeiDeBianDongWeiFenPeiLiRun" context="neeq_duration_T-1"/>
    <Item id="00007497" ccId="4193861381" eleName="BenQiTiQuDaoZhiDeBianDongWeiFenPeiLiRun" context="neeq_duration_T-1"/>
    <Item id="00007498" ccId="511494456" eleName="BenQiShiYongDaoZhiDeBianDongWeiFenPeiLiRun" context="neeq_duration_T-1"/>
    <Item id="00007499" ccId="3408409153" eleName="kuaiJiZhengCeBianGengDaoZhiDeBianGengShaoShuGuDongQuanYi" context="neeq_duration_T-1"/>
    <Item id="00007500" ccId="3132655912" eleName="QianQiChaCuoGengZhengDaoZhiDeBianGengShaoShuGuDongQuanYi" context="neeq_duration_T-1"/>
    <Item id="00007501" ccId="3980777679" eleName="QiTaDaoZhiDeBianGengShaoShuGuDongQuanYi" context="neeq_duration_T-1"/>
    <Item id="00007502" ccId="436880818" eleName="BenNianNianChuYuEShaoShuGuDongQuanYi" context="neeq_duration_T-1"/>
    <Item id="00007503" ccId="3599730831" eleName="BenQiZengJianBianDongJinEShaoShuGuDongQuanYi" context="neeq_duration_T-1"/>
    <Item id="00007504" ccId="238984833" eleName="JingLiRunHeQiTaZongHeShouYiBianDongDaoZhiDeBianDongJinEShaoShuGuDongQuanYi" context="neeq_duration_T-1"/>
    <Item id="00007505" ccId="4044072302" eleName="SuoYouZheTouRuHeJianShaoZiBenDaoZhiDeBianDongShaoShuGuDongQuanYi" context="neeq_duration_T-1"/>
    <Item id="00007506" ccId="2255079989" eleName="GuFenZhiFuJiRuSuoYouZheQuanYiDeJinEDaoZhiDeBianDongShaoShuGuDongQuanYi" context="neeq_duration_T-1"/>
    <Item id="00007507" ccId="4132116287" eleName="QiTaSuoYouZheTouRuHeJianShaoZiBenDaoZhiDeBianDongShaoShuGuDongQuanYi" context="neeq_duration_T-1"/>
    <Item id="00007508" ccId="2427537113" eleName="LiRunFenPeiDaoZhiDeBianDongShaoShuGuDongQuanYi" context="neeq_duration_T-1"/>
    <Item id="00007509" ccId="3637349331" eleName="TiQuYingYuGongJiDaoZhiDeBianDongShaoShuGuDongQuanYi" context="neeq_duration_T-1"/>
    <Item id="00007510" ccId="2197890152" eleName="DuiSuoYouZheHuoGuDongDeFenPeiDaoZhiDeBianDongShaoShuGuDongQuanYi" context="neeq_duration_T-1"/>
    <Item id="00007511" ccId="223501353" eleName="QiTaLiRunFenPeiDaoZhiDeBianDongShaoShuGuDongQuanYi" context="neeq_duration_T-1"/>
    <Item id="00007512" ccId="3593716688" eleName="SuoYouZheQuanYiNeiBuJieZhuanBianDongDaoZhiDeBianDongShaoShuGuDongQuanYi" context="neeq_duration_T-1"/>
    <Item id="00007513" ccId="3834159183" eleName="ZiBenGongJiZhuanZengZiBenHuoGuBenDaoZhiDeBianDongShaoShuGuDongQuanYi" context="neeq_duration_T-1"/>
    <Item id="00007514" ccId="635991300" eleName="YingYuGongJiZhuanZengZiBenHuoGuBenDaoZhiDeBianDongShaoShuGuDongQuanYi" context="neeq_duration_T-1"/>
    <Item id="00007515" ccId="3634583221" eleName="YingYuGongJiMiBuKuiSunDaoZhiDeBianDongShaoShuGuDongQuanYi" context="neeq_duration_T-1"/>
    <Item id="00007516" ccId="1087808099" eleName="QiTaSuoYouZheQuanYiNeiBuJieZhuanDaoZhiDeBianDongShaoShuGuDongQuanYi" context="neeq_duration_T-1"/>
    <Item id="00007517" ccId="4045846503" eleName="ZhuanXiangChuBeiDeBianDongShaoShuGuDongQuanYi" context="neeq_duration_T-1"/>
    <Item id="00007518" ccId="2479031965" eleName="BenQiTiQuDaoZhiDeBianDongShaoShuGuDongQuanYi" context="neeq_duration_T-1"/>
    <Item id="00007519" ccId="1840582334" eleName="BenQiShiYongDaoZhiDeBianDongShaoShuGuDongQuanYi" context="neeq_duration_T-1"/>
    <Item id="00007520" ccId="1910191122" eleName="kuaiJiZhengCeBianGengDaoZhiDeBianGengSuoYouZheQuanYi" context="neeq_duration_T-1"/>
    <Item id="00007521" ccId="2605295787" eleName="QianQiChaCuoGengZhengDaoZhiDeBianGengSuoYouZheQuanYi" context="neeq_duration_T-1"/>
    <Item id="00007522" ccId="2103758123" eleName="QiTaDaoZhiDeBianGengSuoYouZheQuanYi" context="neeq_duration_T-1"/>
    <Item id="00007523" ccId="556047737" eleName="BenNianNianChuYuESuoYouZheQuanYi" context="neeq_duration_T-1"/>
    <Item id="00007524" ccId="269664149" eleName="BenQiZengJianBianDongJinESuoYouZheQuanYi" context="neeq_duration_T-1"/>
    <Item id="00007525" ccId="2181228667" eleName="JingLiRunHeQiTaZongHeShouYiBianDongDaoZhiDeBianDongJinESuoYouZheQuanYi" context="neeq_duration_T-1"/>
    <Item id="00007526" ccId="2779208545" eleName="SuoYouZheTouRuHeJianShaoZiBenDaoZhiDeBianDongSuoYouZheQuanYi" context="neeq_duration_T-1"/>
    <Item id="00007527" ccId="2078468493" eleName="GuFenZhiFuJiRuSuoYouZheQuanYiDeJinEDaoZhiDeBianDongSuoYouZheQuanYi" context="neeq_duration_T-1"/>
    <Item id="00007528" ccId="950129050" eleName="QiTaSuoYouZheTouRuHeJianShaoZiBenDaoZhiDeBianDongSuoYouZheQuanYi" context="neeq_duration_T-1"/>
    <Item id="00007529" ccId="3342030811" eleName="LiRunFenPeiDaoZhiDeBianDongSuoYouZheQuanYi" context="neeq_duration_T-1"/>
    <Item id="00007530" ccId="3266016600" eleName="TiQuYingYuGongJiDaoZhiDeBianDongSuoYouZheQuanYi" context="neeq_duration_T-1"/>
    <Item id="00007531" ccId="2141999835" eleName="DuiSuoYouZheHuoGuDongDeFenPeiDaoZhiDeBianDongSuoYouZheQuanYi" context="neeq_duration_T-1"/>
    <Item id="00007532" ccId="2885509962" eleName="QiTaLiRunFenPeiDaoZhiDeBianDongSuoYouZheQuanYi" context="neeq_duration_T-1"/>
    <Item id="00007534" ccId="632985435" eleName="ZiBenGongJiZhuanZengZiBenHuoGuBenDaoZhiDeBianDongSuoYouZheQuanYi" context="neeq_duration_T-1"/>
    <Item id="00007535" ccId="521516413" eleName="YingYuGongJiZhuanZengZiBenHuoGuBenDaoZhiDeBianDongSuoYouZheQuanYi" context="neeq_duration_T-1"/>
    <Item id="00007536" ccId="73858634" eleName="YingYuGongJiMiBuKuiSunDaoZhiDeBianDongSuoYouZheQuanYi" context="neeq_duration_T-1"/>
    <Item id="00007537" ccId="2044703293" eleName="QiTaSuoYouZheQuanYiNeiBuJieZhuanDaoZhiDeBianDongSuoYouZheQuanYi" context="neeq_duration_T-1"/>
    <Item id="00007538" ccId="3557798568" eleName="ZhuanXiangChuBeiDeBianDongSuoYouZheQuanYi" context="neeq_duration_T-1"/>
    <Item id="00007539" ccId="3764936245" eleName="BenQiTiQuDaoZhiDeBianDongSuoYouZheQuanYi" context="neeq_duration_T-1"/>
    <Item id="00007540" ccId="4052089222" eleName="BenQiShiYongDaoZhiDeBianDongSuoYouZheQuanYi" context="neeq_duration_T-1"/>
    <Item id="00007579" ccId="1898621307" eleName="kuaiJiZhengCeBianGengDaoZhiDeBianGengZiBenGongJi" context="neeq_duration_T-1"/>
    <Item id="00007580" ccId="4149062289" eleName="kuaiJiZhengCeBianGengDaoZhiDeBianGengZiBenGongJi" context="neeq_duration_T"/>
    <Item id="00008115" ccId="568082383" eleName="TongYiKongZhiXiaQiYeHeBingDaoZhiDeBianGengShiShouZiBenHuoGuBen" context="neeq_duration_T"/>
    <Item id="00008116" ccId="1012574159" eleName="GeneralProvisions" context="neeq_instant_T-1"/>
    <Item id="00008117" ccId="3500606670" eleName="SuoYouZheTouRuZiBenDaoZhiDeBianDongShiShouZiBenHuoGuBen" context="neeq_duration_T"/>
    <Item id="00008118" ccId="1131290990" eleName="QiTaQuanYiGongJuChiYouZheTouRuZiBenDaoZhiDeBianDongShiShouZiBenHuoGuBen" context="neeq_duration_T"/>
    <Item id="00008119" ccId="2253540451" eleName="TiQuYiBanFengXianZhunBeiDaoZhiDeBianDongShiShouZiBenHuoGuBen" context="neeq_duration_T"/>
    <Item id="00008120" ccId="3976461993" eleName="QiTaZengJianBianDongJinEShiShouZiBenHuoGuBen" context="neeq_duration_T"/>
    <Item id="00008202" ccId="3647137265" eleName="TongYiKongZhiXiaQiYeHeBingDaoZhiDeBianGengZiBenGongJi" context="neeq_duration_T"/>
    <Item id="00008203" ccId="64463027" eleName="SuoYouZheTouRuZiBenDaoZhiDeBianDongZiBenGongJi" context="neeq_duration_T"/>
    <Item id="00008204" ccId="3406788725" eleName="QiTaQuanYiGongJuChiYouZheTouRuZiBenDaoZhiDeBianDongZiBenGongJi" context="neeq_duration_T"/>
    <Item id="00008205" ccId="113875440" eleName="TiQuYiBanFengXianZhunBeiDaoZhiDeBianDongZiBenGongJi" context="neeq_duration_T"/>
    <Item id="00008206" ccId="2782990264" eleName="QiTaZengJianBianDongJinEZiBenGongJi" context="neeq_duration_T"/>
    <Item id="00008207" ccId="1721708958" eleName="TongYiKongZhiXiaQiYeHeBingDaoZhiDeBianGengKuCunGu" context="neeq_duration_T"/>
    <Item id="00008208" ccId="1911271135" eleName="SuoYouZheTouRuZiBenDaoZhiDeBianDongKuCunGu" context="neeq_duration_T"/>
    <Item id="00008209" ccId="957615023" eleName="QiTaQuanYiGongJuChiYouZheTouRuZiBenDaoZhiDeBianDongKuCunGu" context="neeq_duration_T"/>
    <Item id="00008210" ccId="3381109898" eleName="TiQuYiBanFengXianZhunBeiDaoZhiDeBianDongKuCunGu" context="neeq_duration_T"/>
    <Item id="00008211" ccId="1146469125" eleName="QiTaZengJianBianDongJinEKuCunGu" context="neeq_duration_T"/>
    <Item id="00008212" ccId="582653121" eleName="TongYiKongZhiXiaQiYeHeBingDaoZhiDeBianGengQiTaZongHeShouYi" context="neeq_duration_T"/>
    <Item id="00008213" ccId="2023590521" eleName="SuoYouZheTouRuZiBenDaoZhiDeBianDongQiTaZongHeShouYi" context="neeq_duration_T"/>
    <Item id="00008214" ccId="3878879412" eleName="QiTaQuanYiGongJuChiYouZheTouRuZiBenDaoZhiDeBianDongQiTaZongHeShouYi" context="neeq_duration_T"/>
    <Item id="00008215" ccId="3096962288" eleName="TiQuYiBanFengXianZhunBeiDaoZhiDeBianDongQiTaZongHeShouYi" context="neeq_duration_T"/>
    <Item id="00008216" ccId="2296555918" eleName="QiTaZengJianBianDongJinEQiTaZongHeShouYi" context="neeq_duration_T"/>
    <Item id="00008217" ccId="1292170588" eleName="TongYiKongZhiXiaQiYeHeBingDaoZhiDeBianGengZhuanXiangChuBei" context="neeq_duration_T"/>
    <Item id="00008218" ccId="1612159739" eleName="SuoYouZheTouRuZiBenDaoZhiDeBianDongZhuanXiangChuBei" context="neeq_duration_T"/>
    <Item id="00008219" ccId="4281739460" eleName="QiTaQuanYiGongJuChiYouZheTouRuZiBenDaoZhiDeBianDongZhuanXiangChuBei" context="neeq_duration_T"/>
    <Item id="00008220" ccId="268278883" eleName="TiQuYiBanFengXianZhunBeiDaoZhiDeBianDongZhuanXiangChuBei" context="neeq_duration_T"/>
    <Item id="00008221" ccId="1544087998" eleName="QiTaZengJianBianDongJinEZhuanXiangChuBei" context="neeq_duration_T"/>
    <Item id="00008222" ccId="2887898510" eleName="TongYiKongZhiXiaQiYeHeBingDaoZhiDeBianGengYingYuGongJi" context="neeq_duration_T"/>
    <Item id="00008224" ccId="2897924546" eleName="QiTaQuanYiGongJuChiYouZheTouRuZiBenDaoZhiDeBianDongYingYuGongJi" context="neeq_duration_T"/>
    <Item id="00008225" ccId="3566361820" eleName="TiQuYiBanFengXianZhunBeiDaoZhiDeBianDongYingYuGongJi" context="neeq_duration_T"/>
    <Item id="00008226" ccId="3731253509" eleName="QiTaZengJianBianDongJinEYingYuGongJi" context="neeq_duration_T"/>
    <Item id="00008227" ccId="2840958077" eleName="QiTaZengJianBianDongJinEYiBanFengXianZhunBei" context="neeq_duration_T"/>
    <Item id="00008228" ccId="749927635" eleName="KuaiJiZhengCeBianGengDaoZhiDeBianGengYiBanFengXianZhunBei" context="neeq_duration_T"/>
    <Item id="00008229" ccId="2808117076" eleName="QianQiChaCuoGengZhengDaoZhiDeBianGengYiBanFengXianZhunBei" context="neeq_duration_T"/>
    <Item id="00008230" ccId="1777438692" eleName="TongYiKongZhiXiaQiYeHeBingDaoZhiDeBianGengYiBanFengXianZhunBei" context="neeq_duration_T"/>
    <Item id="00008231" ccId="2326081643" eleName="QiTaDaoZhiDeBianGengYiBanFengXianZhunBei" context="neeq_duration_T"/>
    <Item id="00008232" ccId="2675287931" eleName="BenNianNianChuYuEYiBanFengXianZhunBei" context="neeq_duration_T"/>
    <Item id="00008233" ccId="1895691215" eleName="BenQiZengJianBianDongJinEYiBanFengXianZhunBei" context="neeq_duration_T"/>
    <Item id="00008234" ccId="1554504423" eleName="JingLiRunHeQiTaZongHeShouYiBianDongDaoZhiDeBianDongJinEYiBanFengXianZhunBei" context="neeq_duration_T"/>
    <Item id="00008235" ccId="713544045" eleName="SuoYouZheTouRuHeJianShaoZiBenDaoZhiDeBianDongYiBanFengXianZhunBei" context="neeq_duration_T"/>
    <Item id="00008236" ccId="1789083974" eleName="SuoYouZheTouRuZiBenDaoZhiDeBianDongYiBanFengXianZhunBei" context="neeq_duration_T"/>
    <Item id="00008237" ccId="1262883200" eleName="QiTaQuanYiGongJuChiYouZheTouRuZiBenDaoZhiDeBianDongYiBanFengXianZhunBei" context="neeq_duration_T"/>
    <Item id="00008238" ccId="636147170" eleName="GuFenZhiFuJiRuSuoYouZheQuanYiDeJinEDaoZhiDeBianDongYiBanFengXianZhunBei" context="neeq_duration_T"/>
    <Item id="00008239" ccId="446123576" eleName="QiTaSuoYouZheTouRuHeJianShaoZiBenDaoZhiDeBianDongYiBanFengXianZhunBei" context="neeq_duration_T"/>
    <Item id="00008240" ccId="3854127124" eleName="LiRunFenPeiDaoZhiDeBianDongYiBanFengXianZhunBei" context="neeq_duration_T"/>
    <Item id="00008241" ccId="1371884728" eleName="TiQuYingYuGongJiDaoZhiDeBianDongYiBanFengXianZhunBei" context="neeq_duration_T"/>
    <Item id="00008242" ccId="3390364472" eleName="TiQuYiBanFengXianZhunBeiDaoZhiDeBianDongYiBanFengXianZhunBei" context="neeq_duration_T"/>
    <Item id="00008243" ccId="3351425747" eleName="DuiSuoYouZheHuoGuDongDeFenPeiDaoZhiDeBianDongYiBanFengXianZhunBei" context="neeq_duration_T"/>
    <Item id="00008244" ccId="3104676730" eleName="QiTaLiRunFenPeiDaoZhiDeBianDongYiBanFengXianZhunBei" context="neeq_duration_T"/>
    <Item id="00008245" ccId="3462290857" eleName="SuoYouZheQuanYiNeiBuJieZhuanBianDongDaoZhiDeBianDongYiBanFengXianZhunBei" context="neeq_duration_T"/>
    <Item id="00008246" ccId="291484141" eleName="ZiBenGongJiZhuanZengZiBenHuoGuBenDaoZhiDeBianDongYiBanFengXianZhunBei" context="neeq_duration_T"/>
    <Item id="00008247" ccId="3510229780" eleName="YingYuGongJiZhuanZengZiBenHuoGuBenDaoZhiDeBianDongYiBanFengXianZhunBei" context="neeq_duration_T"/>
    <Item id="00008248" ccId="794871983" eleName="YingYuGongJiMiBuKuiSunDaoZhiDeBianDongYiBanFengXianZhunBei" context="neeq_duration_T"/>
    <Item id="00008249" ccId="1185785004" eleName="QiTaSuoYouZheQuanYiNeiBuJieZhuanDaoZhiDeBianDongYiBanFengXianZhunBei" context="neeq_duration_T"/>
    <Item id="00008250" ccId="4152531687" eleName="ZhuanXiangChuBeiDeBianDongYiBanFengXianZhunBei" context="neeq_duration_T"/>
    <Item id="00008251" ccId="2794324637" eleName="BenQiTiQuDaoZhiDeBianDongYiBanFengXianZhunBei" context="neeq_duration_T"/>
    <Item id="00008252" ccId="2764483733" eleName="BenQiShiYongDaoZhiDeBianDongYiBanFengXianZhunBei" context="neeq_duration_T"/>
    <Item id="00008253" ccId="3882798050" eleName="GeneralProvisions" context="neeq_instant_T"/>
    <Item id="00008254" ccId="1912042073" eleName="TongYiKongZhiXiaQiYeHeBingDaoZhiDeBianGengWeiFenPeiLiRun" context="neeq_duration_T"/>
    <Item id="00008255" ccId="3134588486" eleName="SuoYouZheTouRuZiBenDaoZhiDeBianDongWeiFenPeiLiRun" context="neeq_duration_T"/>
    <Item id="00008256" ccId="4058636561" eleName="QiTaQuanYiGongJuChiYouZheTouRuZiBenDaoZhiDeBianDongWeiFenPeiLiRun" context="neeq_duration_T"/>
    <Item id="00008257" ccId="1233189489" eleName="TiQuYiBanFengXianZhunBeiDaoZhiDeBianDongWeiFenPeiLiRun" context="neeq_duration_T"/>
    <Item id="00008258" ccId="114869336" eleName="QiTaZengJianBianDongJinEWeiFenPeiLiRun" context="neeq_duration_T"/>
    <Item id="00008259" ccId="720016931" eleName="TongYiKongZhiXiaQiYeHeBingDaoZhiDeBianGengShaoShuGuDongQuanYi" context="neeq_duration_T"/>
    <Item id="00008260" ccId="3870541392" eleName="SuoYouZheTouRuZiBenDaoZhiDeBianDongShaoShuGuDongQuanYi" context="neeq_duration_T"/>
    <Item id="00008261" ccId="1724243355" eleName="QiTaQuanYiGongJuChiYouZheTouRuZiBenDaoZhiDeBianDongShaoShuGuDongQuanYi" context="neeq_duration_T"/>
    <Item id="00008262" ccId="3426521355" eleName="TiQuYiBanFengXianZhunBeiDaoZhiDeBianDongShaoShuGuDongQuanYi" context="neeq_duration_T"/>
    <Item id="00008263" ccId="1306132951" eleName="QiTaZengJianBianDongJinEShaoShuGuDongQuanYi" context="neeq_duration_T"/>
    <Item id="00008264" ccId="3836701816" eleName="TongYiKongZhiXiaQiYeHeBingDaoZhiDeBianGengSuoYouZheQuanYi" context="neeq_duration_T"/>
    <Item id="00008265" ccId="1748531356" eleName="SuoYouZheTouRuZiBenDaoZhiDeBianDongSuoYouZheQuanYi" context="neeq_duration_T"/>
    <Item id="00008266" ccId="1501932164" eleName="QiTaQuanYiGongJuChiYouZheTouRuZiBenDaoZhiDeBianDongSuoYouZheQuanYi" context="neeq_duration_T"/>
    <Item id="00008267" ccId="3298544877" eleName="TiQuYiBanFengXianZhunBeiDaoZhiDeBianDongSuoYouZheQuanYi" context="neeq_duration_T"/>
    <Item id="00008268" ccId="2624175234" eleName="QiTaZengJianBianDongJinESuoYouZheQuanYi" context="neeq_duration_T"/>
    <Item id="00008272" ccId="3835246090" eleName="CapitalSurplus" context="neeq_instant_T-2"/>
    <Item id="00008273" ccId="2809660964" eleName="GeneralProvisions" context="neeq_instant_T-2"/>
    <Item id="00008277" ccId="1364871677" eleName="GeneralProvisions" context="neeq_instant_T-1"/>
    <Item id="00008281" ccId="1482117329" eleName="TongYiKongZhiXiaQiYeHeBingDaoZhiDeBianGengShiShouZiBenHuoGuBen" context="neeq_duration_T-1"/>
    <Item id="00008357" ccId="958524484" eleName="TongYiKongZhiXiaQiYeHeBingDaoZhiDeBianGengZiBenGongJi" context="neeq_duration_T-1"/>
    <Item id="00008358" ccId="844213423" eleName="SuoYouZheTouRuZiBenDaoZhiDeBianDongZiBenGongJi" context="neeq_duration_T-1"/>
    <Item id="00008359" ccId="1181779217" eleName="QiTaQuanYiGongJuChiYouZheTouRuZiBenDaoZhiDeBianDongZiBenGongJi" context="neeq_duration_T-1"/>
    <Item id="00008360" ccId="2182075183" eleName="QiTaZengJianBianDongJinEZiBenGongJi" context="neeq_duration_T-1"/>
    <Item id="00008361" ccId="3576452593" eleName="TongYiKongZhiXiaQiYeHeBingDaoZhiDeBianGengKuCunGu" context="neeq_duration_T-1"/>
    <Item id="00008362" ccId="1990897950" eleName="SuoYouZheTouRuZiBenDaoZhiDeBianDongKuCunGu" context="neeq_duration_T-1"/>
    <Item id="00008363" ccId="487371517" eleName="QiTaQuanYiGongJuChiYouZheTouRuZiBenDaoZhiDeBianDongKuCunGu" context="neeq_duration_T-1"/>
    <Item id="00008364" ccId="2354068359" eleName="QiTaZengJianBianDongJinEKuCunGu" context="neeq_duration_T-1"/>
    <Item id="00008365" ccId="2906779765" eleName="TongYiKongZhiXiaQiYeHeBingDaoZhiDeBianGengQiTaZongHeShouYi" context="neeq_duration_T-1"/>
    <Item id="00008366" ccId="892241919" eleName="SuoYouZheTouRuZiBenDaoZhiDeBianDongQiTaZongHeShouYi" context="neeq_duration_T-1"/>
    <Item id="00008367" ccId="2786001271" eleName="QiTaQuanYiGongJuChiYouZheTouRuZiBenDaoZhiDeBianDongQiTaZongHeShouYi" context="neeq_duration_T-1"/>
    <Item id="00008368" ccId="1844890949" eleName="TiQuYiBanFengXianZhunBeiDaoZhiDeBianDongQiTaZongHeShouYi" context="neeq_duration_T-1"/>
    <Item id="00008369" ccId="2457603920" eleName="QiTaZengJianBianDongJinEQiTaZongHeShouYi" context="neeq_duration_T-1"/>
    <Item id="00008370" ccId="2382825999" eleName="TongYiKongZhiXiaQiYeHeBingDaoZhiDeBianGengZhuanXiangChuBei" context="neeq_duration_T-1"/>
    <Item id="00008371" ccId="1972634760" eleName="SuoYouZheTouRuZiBenDaoZhiDeBianDongZhuanXiangChuBei" context="neeq_duration_T-1"/>
    <Item id="00008372" ccId="5027111" eleName="QiTaQuanYiGongJuChiYouZheTouRuZiBenDaoZhiDeBianDongZhuanXiangChuBei" context="neeq_duration_T-1"/>
    <Item id="00008373" ccId="2604058738" eleName="TiQuYiBanFengXianZhunBeiDaoZhiDeBianDongZhuanXiangChuBei" context="neeq_duration_T-1"/>
    <Item id="00008374" ccId="1863327805" eleName="QiTaZengJianBianDongJinEZhuanXiangChuBei" context="neeq_duration_T-1"/>
    <Item id="00008375" ccId="2245068060" eleName="TongYiKongZhiXiaQiYeHeBingDaoZhiDeBianGengYingYuGongJi" context="neeq_duration_T-1"/>
    <Item id="00008377" ccId="745079451" eleName="QiTaQuanYiGongJuChiYouZheTouRuZiBenDaoZhiDeBianDongYingYuGongJi" context="neeq_duration_T-1"/>
    <Item id="00008378" ccId="2341889760" eleName="TiQuYiBanFengXianZhunBeiDaoZhiDeBianDongYingYuGongJi" context="neeq_duration_T-1"/>
    <Item id="00008379" ccId="2667736393" eleName="QiTaZengJianBianDongJinEYingYuGongJi" context="neeq_duration_T-1"/>
    <Item id="00008380" ccId="2447176268" eleName="KuaiJiZhengCeBianGengDaoZhiDeBianGengYiBanFengXianZhunBei" context="neeq_duration_T-1"/>
    <Item id="00008381" ccId="104389872" eleName="QianQiChaCuoGengZhengDaoZhiDeBianGengYiBanFengXianZhunBei" context="neeq_duration_T-1"/>
    <Item id="00008382" ccId="1434935414" eleName="TongYiKongZhiXiaQiYeHeBingDaoZhiDeBianGengYiBanFengXianZhunBei" context="neeq_duration_T-1"/>
    <Item id="00008383" ccId="4126488166" eleName="QiTaDaoZhiDeBianGengYiBanFengXianZhunBei" context="neeq_duration_T-1"/>
    <Item id="00008384" ccId="3671885546" eleName="BenNianNianChuYuEYiBanFengXianZhunBei" context="neeq_duration_T-1"/>
    <Item id="00008385" ccId="2860377538" eleName="BenQiZengJianBianDongJinEYiBanFengXianZhunBei" context="neeq_duration_T-1"/>
    <Item id="00008386" ccId="688418263" eleName="JingLiRunHeQiTaZongHeShouYiBianDongDaoZhiDeBianDongJinEYiBanFengXianZhunBei" context="neeq_duration_T-1"/>
    <Item id="00008387" ccId="3526882556" eleName="SuoYouZheTouRuHeJianShaoZiBenDaoZhiDeBianDongYiBanFengXianZhunBei" context="neeq_duration_T-1"/>
    <Item id="00008388" ccId="193972226" eleName="SuoYouZheTouRuZiBenDaoZhiDeBianDongYiBanFengXianZhunBei" context="neeq_duration_T-1"/>
    <Item id="00008389" ccId="1361782493" eleName="QiTaQuanYiGongJuChiYouZheTouRuZiBenDaoZhiDeBianDongYiBanFengXianZhunBei" context="neeq_duration_T-1"/>
    <Item id="00008390" ccId="57517038" eleName="GuFenZhiFuJiRuSuoYouZheQuanYiDeJinEDaoZhiDeBianDongYiBanFengXianZhunBei" context="neeq_duration_T-1"/>
    <Item id="00008391" ccId="4021028176" eleName="QiTaSuoYouZheTouRuHeJianShaoZiBenDaoZhiDeBianDongYiBanFengXianZhunBei" context="neeq_duration_T-1"/>
    <Item id="00008392" ccId="1086886414" eleName="LiRunFenPeiDaoZhiDeBianDongYiBanFengXianZhunBei" context="neeq_duration_T-1"/>
    <Item id="00008393" ccId="3410482764" eleName="TiQuYingYuGongJiDaoZhiDeBianDongYiBanFengXianZhunBei" context="neeq_duration_T-1"/>
    <Item id="00008394" ccId="1111249440" eleName="TiQuYiBanFengXianZhunBeiDaoZhiDeBianDongYiBanFengXianZhunBei" context="neeq_duration_T-1"/>
    <Item id="00008395" ccId="3257155487" eleName="DuiSuoYouZheHuoGuDongDeFenPeiDaoZhiDeBianDongYiBanFengXianZhunBei" context="neeq_duration_T-1"/>
    <Item id="00008396" ccId="714853893" eleName="QiTaLiRunFenPeiDaoZhiDeBianDongYiBanFengXianZhunBei" context="neeq_duration_T-1"/>
    <Item id="00008397" ccId="3609678744" eleName="SuoYouZheQuanYiNeiBuJieZhuanBianDongDaoZhiDeBianDongYiBanFengXianZhunBei" context="neeq_duration_T-1"/>
    <Item id="00008398" ccId="292798800" eleName="ZiBenGongJiZhuanZengZiBenHuoGuBenDaoZhiDeBianDongYiBanFengXianZhunBei" context="neeq_duration_T-1"/>
    <Item id="00008399" ccId="567919296" eleName="YingYuGongJiZhuanZengZiBenHuoGuBenDaoZhiDeBianDongYiBanFengXianZhunBei" context="neeq_duration_T-1"/>
    <Item id="00008400" ccId="1050656356" eleName="YingYuGongJiMiBuKuiSunDaoZhiDeBianDongYiBanFengXianZhunBei" context="neeq_duration_T-1"/>
    <Item id="00008401" ccId="2287232832" eleName="QiTaSuoYouZheQuanYiNeiBuJieZhuanDaoZhiDeBianDongYiBanFengXianZhunBei" context="neeq_duration_T-1"/>
    <Item id="00008402" ccId="3284365476" eleName="ZhuanXiangChuBeiDeBianDongYiBanFengXianZhunBei" context="neeq_duration_T-1"/>
    <Item id="00008403" ccId="885062751" eleName="BenQiTiQuDaoZhiDeBianDongYiBanFengXianZhunBei" context="neeq_duration_T-1"/>
    <Item id="00008404" ccId="3893137809" eleName="BenQiShiYongDaoZhiDeBianDongYiBanFengXianZhunBei" context="neeq_duration_T-1"/>
    <Item id="00008405" ccId="1913964765" eleName="QiTaZengJianBianDongJinEYiBanFengXianZhunBei" context="neeq_duration_T-1"/>
    <Item id="00008406" ccId="1466542240" eleName="TongYiKongZhiXiaQiYeHeBingDaoZhiDeBianGengWeiFenPeiLiRun" context="neeq_duration_T-1"/>
    <Item id="00008407" ccId="2821371703" eleName="SuoYouZheTouRuZiBenDaoZhiDeBianDongWeiFenPeiLiRun" context="neeq_duration_T-1"/>
    <Item id="00008408" ccId="3847877415" eleName="QiTaQuanYiGongJuChiYouZheTouRuZiBenDaoZhiDeBianDongWeiFenPeiLiRun" context="neeq_duration_T-1"/>
    <Item id="00008409" ccId="1932400564" eleName="TiQuYiBanFengXianZhunBeiDaoZhiDeBianDongWeiFenPeiLiRun" context="neeq_duration_T-1"/>
    <Item id="00008410" ccId="3368084962" eleName="QiTaZengJianBianDongJinEWeiFenPeiLiRun" context="neeq_duration_T-1"/>
    <Item id="00008411" ccId="4097191898" eleName="TongYiKongZhiXiaQiYeHeBingDaoZhiDeBianGengShaoShuGuDongQuanYi" context="neeq_duration_T-1"/>
    <Item id="00008412" ccId="3191007794" eleName="SuoYouZheTouRuZiBenDaoZhiDeBianDongShaoShuGuDongQuanYi" context="neeq_duration_T-1"/>
    <Item id="00008413" ccId="3428369720" eleName="QiTaQuanYiGongJuChiYouZheTouRuZiBenDaoZhiDeBianDongShaoShuGuDongQuanYi" context="neeq_duration_T-1"/>
    <Item id="00008414" ccId="3448170872" eleName="TiQuYiBanFengXianZhunBeiDaoZhiDeBianDongShaoShuGuDongQuanYi" context="neeq_duration_T-1"/>
    <Item id="00008415" ccId="3216368817" eleName="QiTaZengJianBianDongJinEShaoShuGuDongQuanYi" context="neeq_duration_T-1"/>
    <Item id="00008416" ccId="2752763293" eleName="TongYiKongZhiXiaQiYeHeBingDaoZhiDeBianGengSuoYouZheQuanYi" context="neeq_duration_T-1"/>
    <Item id="00008417" ccId="3154553433" eleName="SuoYouZheTouRuZiBenDaoZhiDeBianDongSuoYouZheQuanYi" context="neeq_duration_T-1"/>
    <Item id="00008418" ccId="3099652145" eleName="QiTaQuanYiGongJuChiYouZheTouRuZiBenDaoZhiDeBianDongSuoYouZheQuanYi" context="neeq_duration_T-1"/>
    <Item id="00008419" ccId="1785539241" eleName="TiQuYiBanFengXianZhunBeiDaoZhiDeBianDongSuoYouZheQuanYi" context="neeq_duration_T-1"/>
    <Item id="00008420" ccId="1661811533" eleName="QiTaZengJianBianDongJinESuoYouZheQuanYi" context="neeq_duration_T-1"/>
    <Item id="00008421" ccId="1610094025" eleName="TiQuYiBanFengXianZhunBeiDaoZhiDeBianDongShiShouZiBenHuoGuBen" context="neeq_duration_T-1"/>
    <Item id="00008422" ccId="538018633" eleName="TiQuYiBanFengXianZhunBeiDaoZhiDeBianDongZiBenGongJi" context="neeq_duration_T-1"/>
    <Item id="00008423" ccId="1626351745" eleName="TiQuYiBanFengXianZhunBeiDaoZhiDeBianDongKuCunGu" context="neeq_duration_T-1"/>
    <Item id="00008527" ccId="3976469373" eleName="SuoYouZheTouRuZiBenDaoZhiDeBianDongYingYuGongJi" context="neeq_duration_T-1"/>
    <Item id="00008528" ccId="1805194379" eleName="SuoYouZheTouRuZiBenDaoZhiDeBianDongYingYuGongJi" context="neeq_duration_T"/>
    <Item id="00009078" ccId="1882981176" eleName="GongSiFaDingDaiBiaoRen" context="neeq_duration_T"/>
    <Item id="00009079" ccId="3123645786" eleName="ZhuGuanKuaiJiGongZuoFuZeRen" context="neeq_duration_T"/>
    <Item id="00009080" ccId="3889662845" eleName="KuaiJiJiGouFuZeRen" context="neeq_duration_T"/>
    <Item id="00009083" ccId="250931565" eleName="SuoYouZheTouRuZiBenDaoZhiDeBianDongShiShouZiBenHuoGuBen" context="neeq_duration_T-1"/>
    <Item id="00009084" ccId="835038987" eleName="QiTaQuanYiGongJuChiYouZheTouRuZiBenDaoZhiDeBianDongShiShouZiBenHuoGuBen" context="neeq_duration_T-1"/>
    <Item id="00009085" ccId="866720882" eleName="QiTaZengJianBianDongJinEShiShouZiBenHuoGuBen" context="neeq_duration_T-1"/>
    <Item id="00009087" ccId="2076781374" eleName="SuoYouZheQuanYiNeiBuJieZhuanBianDongDaoZhiDeBianDongSuoYouZheQuanYi" context="neeq_duration_T-1"/>
    <Item id="00009089" ccId="1796330049" eleName="JianChengHuoShuYu" context="neeq_duration_T" tupleId="00009088"/>
    <Item id="00009090" ccId="1698505957" eleName="HanYi" context="neeq_duration_T" tupleId="00009088"/>
    <Item id="00009092" ccId="3616077437" eleName="JianChengHuoShuYu" context="neeq_duration_T" tupleId="00009091"/>
    <Item id="00009093" ccId="2462609530" eleName="HanYi" context="neeq_duration_T" tupleId="00009091"/>
    <Item id="00009095" ccId="1255007342" eleName="JianChengHuoShuYu" context="neeq_duration_T" tupleId="00009094"/>
    <Item id="00009096" ccId="3289372586" eleName="HanYi" context="neeq_duration_T" tupleId="00009094"/>
    <Item id="00009098" ccId="484137385" eleName="JianChengHuoShuYu" context="neeq_duration_T" tupleId="00009097"/>
    <Item id="00009099" ccId="4116923699" eleName="HanYi" context="neeq_duration_T" tupleId="00009097"/>
    <Item id="00009101" ccId="1111326903" eleName="JianChengHuoShuYu" context="neeq_duration_T" tupleId="00009100"/>
    <Item id="00009102" ccId="1434169427" eleName="HanYi" context="neeq_duration_T" tupleId="00009100"/>
    <Item id="00009104" ccId="222024682" eleName="FengXianShiXiangBiaoTi" context="neeq_duration_T" tupleId="00009103"/>
    <Item id="00009105" ccId="795715688" eleName="FengXianShiXiangNeiRongJiBianHuaQingKuang" context="neeq_duration_T" tupleId="00009103"/>
    <Item id="00009107" ccId="2847728358" eleName="FengXianShiXiangBiaoTi" context="neeq_duration_T" tupleId="00009106"/>
    <Item id="00009108" ccId="144863304" eleName="FengXianShiXiangNeiRongJiBianHuaQingKuang" context="neeq_duration_T" tupleId="00009106"/>
    <Item id="00009113" ccId="3592480909" eleName="BaoGaoQiNeiPuTongGuGuPiaoFaXingQingKuangFaXingFangAnGongGaoShiJian" context="neeq_duration_T" tupleId="00009112"/>
    <Item id="00009114" ccId="3437619275" eleName="BaoGaoQiNeiPuTongGuGuPiaoFaXingQingKuangGuPiaoDengJiShiJian" context="neeq_duration_T" tupleId="00009112"/>
    <Item id="00009115" ccId="4211743136" eleName="BaoGaoQiNeiPuTongGuGuPiaoFaXingQingKuangFaXingJiaGe" context="neeq_duration_T" tupleId="00009112"/>
    <Item id="00009116" ccId="1639996907" eleName="BaoGaoQiNeiPuTongGuGuPiaoFaXingQingKuangFaXingShuLiang" context="neeq_duration_T" tupleId="00009112"/>
    <Item id="00009117" ccId="1776369821" eleName="BaoGaoQiNeiPuTongGuGuPiaoFaXingQingKuangMuJiJinE" context="neeq_duration_T" tupleId="00009112"/>
    <Item id="00009118" ccId="317471705" eleName="BaoGaoQiNeiPuTongGuGuPiaoFaXingQingKuangFaXingDuiXiangZhongDongJianGaoYuHeXinYuanGongRenShu" context="neeq_instant_T" tupleId="00009112"/>
    <Item id="00009119" ccId="1346823975" eleName="BaoGaoQiNeiPuTongGuGuPiaoFaXingQingKuangFaXingDuiXiangZhongZuoShiShangJiaShu" context="neeq_instant_T" tupleId="00009112"/>
    <Item id="00009120" ccId="838895929" eleName="BaoGaoQiNeiPuTongGuGuPiaoFaXingQingKuangFaXingDuiXiangZhongWaiBuZiRanRenRenShu" context="neeq_instant_T" tupleId="00009112"/>
    <Item id="00009121" ccId="2725167410" eleName="BaoGaoQiNeiPuTongGuGuPiaoFaXingQingKuangFaXingDuiXiangZhongSiMuTouZiJiJinJiaShu" context="neeq_instant_T" tupleId="00009112"/>
    <Item id="00009122" ccId="321242677" eleName="BaoGaoQiNeiPuTongGuGuPiaoFaXingQingKuangFaXingDuiXiangZhongXinTuoJiZiGuanChanPinJiaShu" context="neeq_instant_T" tupleId="00009112"/>
    <Item id="00009123" ccId="1471636776" eleName="BaoGaoQiNeiPuTongGuGuPiaoFaXingQingKuangMuJiZiJinYongTu" context="neeq_duration_T" tupleId="00009112"/>
    <Item id="00009124" ccId="4165803562" eleName="BaoGaoQiNeiPuTongGuGuPiaoFaXingQingKuangMuJiZiJinYongTuShiFouBianGeng" context="neeq_duration_T" tupleId="00009112"/>
    <Item id="00009126" ccId="1641149339" eleName="XianRenDongShiJianShiGaoJiGuanLiRenYuanChiGuQingKuangXingMing" context="neeq_duration_T" tupleId="00009125"/>
    <Item id="00009127" ccId="4225927986" eleName="XianRenDongShiJianShiGaoJiGuanLiRenYuanChiGuQingKuangZhiWu" context="neeq_duration_T" tupleId="00009125"/>
    <Item id="00009128" ccId="1352300857" eleName="XianRenDongShiJianShiGaoJiGuanLiRenYuanChiGuQingKuangXingBie" context="neeq_duration_T" tupleId="00009125"/>
    <Item id="00009129" ccId="3435228956" eleName="XianRenDongShiJianShiGaoJiGuanLiRenYuanChiGuQingKuangNianLing" context="neeq_instant_T" tupleId="00009125"/>
    <Item id="00009130" ccId="3804399029" eleName="XianRenDongShiJianShiGaoJiGuanLiRenYuanChiGuQingKuangXueLi" context="neeq_duration_T" tupleId="00009125"/>
    <Item id="00009131" ccId="3626020563" eleName="XianRenDongShiJianShiGaoJiGuanLiRenYuanChiGuQingKuangRenQi" context="neeq_duration_T" tupleId="00009125"/>
    <Item id="00009132" ccId="732511562" eleName="XianRenDongShiJianShiGaoJiGuanLiRenYuanChiGuQingKuangShiFouZaiGongSiLingQuXinChou" context="neeq_duration_T" tupleId="00009125"/>
    <Item id="00009134" ccId="704914624" eleName="XianRenDongShiJianShiGaoJiGuanLiRenYuanChiGuQingKuangXingMing" context="neeq_duration_T" tupleId="00009133"/>
    <Item id="00009135" ccId="398727598" eleName="XianRenDongShiJianShiGaoJiGuanLiRenYuanChiGuQingKuangZhiWu" context="neeq_duration_T" tupleId="00009133"/>
    <Item id="00009136" ccId="1902629903" eleName="XianRenDongShiJianShiGaoJiGuanLiRenYuanChiGuQingKuangXingBie" context="neeq_duration_T" tupleId="00009133"/>
    <Item id="00009137" ccId="2861462639" eleName="XianRenDongShiJianShiGaoJiGuanLiRenYuanChiGuQingKuangNianLing" context="neeq_instant_T" tupleId="00009133"/>
    <Item id="00009138" ccId="738975867" eleName="XianRenDongShiJianShiGaoJiGuanLiRenYuanChiGuQingKuangXueLi" context="neeq_duration_T" tupleId="00009133"/>
    <Item id="00009139" ccId="1023514400" eleName="XianRenDongShiJianShiGaoJiGuanLiRenYuanChiGuQingKuangRenQi" context="neeq_duration_T" tupleId="00009133"/>
    <Item id="00009140" ccId="4286971514" eleName="XianRenDongShiJianShiGaoJiGuanLiRenYuanChiGuQingKuangShiFouZaiGongSiLingQuXinChou" context="neeq_duration_T" tupleId="00009133"/>
    <Item id="00009142" ccId="2955895746" eleName="XianRenDongShiJianShiGaoJiGuanLiRenYuanChiGuQingKuangXingMing" context="neeq_duration_T" tupleId="00009141"/>
    <Item id="00009143" ccId="1658035661" eleName="XianRenDongShiJianShiGaoJiGuanLiRenYuanChiGuQingKuangZhiWu" context="neeq_duration_T" tupleId="00009141"/>
    <Item id="00009144" ccId="633059088" eleName="XianRenDongShiJianShiGaoJiGuanLiRenYuanChiGuQingKuangXingBie" context="neeq_duration_T" tupleId="00009141"/>
    <Item id="00009145" ccId="1455214428" eleName="XianRenDongShiJianShiGaoJiGuanLiRenYuanChiGuQingKuangNianLing" context="neeq_instant_T" tupleId="00009141"/>
    <Item id="00009146" ccId="1846048583" eleName="XianRenDongShiJianShiGaoJiGuanLiRenYuanChiGuQingKuangXueLi" context="neeq_duration_T" tupleId="00009141"/>
    <Item id="00009147" ccId="718101495" eleName="XianRenDongShiJianShiGaoJiGuanLiRenYuanChiGuQingKuangRenQi" context="neeq_duration_T" tupleId="00009141"/>
    <Item id="00009148" ccId="1634978845" eleName="XianRenDongShiJianShiGaoJiGuanLiRenYuanChiGuQingKuangShiFouZaiGongSiLingQuXinChou" context="neeq_duration_T" tupleId="00009141"/>
    <Item id="00009150" ccId="2427678533" eleName="XianRenDongShiJianShiGaoJiGuanLiRenYuanChiGuQingKuangXingMing" context="neeq_duration_T" tupleId="00009149"/>
    <Item id="00009151" ccId="295654888" eleName="XianRenDongShiJianShiGaoJiGuanLiRenYuanChiGuQingKuangZhiWu" context="neeq_duration_T" tupleId="00009149"/>
    <Item id="00009152" ccId="4149303051" eleName="XianRenDongShiJianShiGaoJiGuanLiRenYuanChiGuQingKuangXingBie" context="neeq_duration_T" tupleId="00009149"/>
    <Item id="00009153" ccId="2732175885" eleName="XianRenDongShiJianShiGaoJiGuanLiRenYuanChiGuQingKuangNianLing" context="neeq_instant_T" tupleId="00009149"/>
    <Item id="00009154" ccId="4031353668" eleName="XianRenDongShiJianShiGaoJiGuanLiRenYuanChiGuQingKuangXueLi" context="neeq_duration_T" tupleId="00009149"/>
    <Item id="00009155" ccId="149331674" eleName="XianRenDongShiJianShiGaoJiGuanLiRenYuanChiGuQingKuangRenQi" context="neeq_duration_T" tupleId="00009149"/>
    <Item id="00009156" ccId="1810666204" eleName="XianRenDongShiJianShiGaoJiGuanLiRenYuanChiGuQingKuangShiFouZaiGongSiLingQuXinChou" context="neeq_duration_T" tupleId="00009149"/>
    <Item id="00009158" ccId="130682309" eleName="XianRenDongShiJianShiGaoJiGuanLiRenYuanChiGuQingKuangXingMing" context="neeq_duration_T" tupleId="00009157"/>
    <Item id="00009159" ccId="2121560960" eleName="XianRenDongShiJianShiGaoJiGuanLiRenYuanChiGuQingKuangZhiWu" context="neeq_duration_T" tupleId="00009157"/>
    <Item id="00009160" ccId="1150485538" eleName="XianRenDongShiJianShiGaoJiGuanLiRenYuanChiGuQingKuangXingBie" context="neeq_duration_T" tupleId="00009157"/>
    <Item id="00009161" ccId="3648151694" eleName="XianRenDongShiJianShiGaoJiGuanLiRenYuanChiGuQingKuangNianLing" context="neeq_instant_T" tupleId="00009157"/>
    <Item id="00009162" ccId="2302953404" eleName="XianRenDongShiJianShiGaoJiGuanLiRenYuanChiGuQingKuangXueLi" context="neeq_duration_T" tupleId="00009157"/>
    <Item id="00009163" ccId="1576006509" eleName="XianRenDongShiJianShiGaoJiGuanLiRenYuanChiGuQingKuangRenQi" context="neeq_duration_T" tupleId="00009157"/>
    <Item id="00009164" ccId="4266401720" eleName="XianRenDongShiJianShiGaoJiGuanLiRenYuanChiGuQingKuangShiFouZaiGongSiLingQuXinChou" context="neeq_duration_T" tupleId="00009157"/>
    <Item id="00009166" ccId="2960672769" eleName="XianRenDongShiJianShiGaoJiGuanLiRenYuanChiGuQingKuangXingMing" context="neeq_duration_T" tupleId="00009165"/>
    <Item id="00009167" ccId="2884660587" eleName="XianRenDongShiJianShiGaoJiGuanLiRenYuanChiGuQingKuangZhiWu" context="neeq_duration_T" tupleId="00009165"/>
    <Item id="00009168" ccId="5803049" eleName="XianRenDongShiJianShiGaoJiGuanLiRenYuanChiGuQingKuangXingBie" context="neeq_duration_T" tupleId="00009165"/>
    <Item id="00009169" ccId="1791707357" eleName="XianRenDongShiJianShiGaoJiGuanLiRenYuanChiGuQingKuangNianLing" context="neeq_instant_T" tupleId="00009165"/>
    <Item id="00009170" ccId="2392520704" eleName="XianRenDongShiJianShiGaoJiGuanLiRenYuanChiGuQingKuangXueLi" context="neeq_duration_T" tupleId="00009165"/>
    <Item id="00009171" ccId="2489131995" eleName="XianRenDongShiJianShiGaoJiGuanLiRenYuanChiGuQingKuangRenQi" context="neeq_duration_T" tupleId="00009165"/>
    <Item id="00009172" ccId="3610911430" eleName="XianRenDongShiJianShiGaoJiGuanLiRenYuanChiGuQingKuangShiFouZaiGongSiLingQuXinChou" context="neeq_duration_T" tupleId="00009165"/>
    <Item id="00009174" ccId="4076759731" eleName="XianRenDongShiJianShiGaoJiGuanLiRenYuanChiGuQingKuangXingMing" context="neeq_duration_T" tupleId="00009173"/>
    <Item id="00009175" ccId="3058960583" eleName="XianRenDongShiJianShiGaoJiGuanLiRenYuanChiGuQingKuangZhiWu" context="neeq_duration_T" tupleId="00009173"/>
    <Item id="00009176" ccId="4088794300" eleName="XianRenDongShiJianShiGaoJiGuanLiRenYuanChiGuQingKuangXingBie" context="neeq_duration_T" tupleId="00009173"/>
    <Item id="00009177" ccId="3868916713" eleName="XianRenDongShiJianShiGaoJiGuanLiRenYuanChiGuQingKuangNianLing" context="neeq_instant_T" tupleId="00009173"/>
    <Item id="00009178" ccId="2411572000" eleName="XianRenDongShiJianShiGaoJiGuanLiRenYuanChiGuQingKuangXueLi" context="neeq_duration_T" tupleId="00009173"/>
    <Item id="00009179" ccId="1089669609" eleName="XianRenDongShiJianShiGaoJiGuanLiRenYuanChiGuQingKuangRenQi" context="neeq_duration_T" tupleId="00009173"/>
    <Item id="00009180" ccId="2268037984" eleName="XianRenDongShiJianShiGaoJiGuanLiRenYuanChiGuQingKuangShiFouZaiGongSiLingQuXinChou" context="neeq_duration_T" tupleId="00009173"/>
    <Item id="00009182" ccId="157197405" eleName="XianRenDongShiJianShiGaoJiGuanLiRenYuanChiGuQingKuangXingMing" context="neeq_duration_T" tupleId="00009181"/>
    <Item id="00009183" ccId="4107974222" eleName="XianRenDongShiJianShiGaoJiGuanLiRenYuanChiGuQingKuangZhiWu" context="neeq_duration_T" tupleId="00009181"/>
    <Item id="00009184" ccId="957069391" eleName="XianRenDongShiJianShiGaoJiGuanLiRenYuanChiGuQingKuangXingBie" context="neeq_duration_T" tupleId="00009181"/>
    <Item id="00009185" ccId="176084535" eleName="XianRenDongShiJianShiGaoJiGuanLiRenYuanChiGuQingKuangNianLing" context="neeq_instant_T" tupleId="00009181"/>
    <Item id="00009186" ccId="2012642782" eleName="XianRenDongShiJianShiGaoJiGuanLiRenYuanChiGuQingKuangXueLi" context="neeq_duration_T" tupleId="00009181"/>
    <Item id="00009187" ccId="339274403" eleName="XianRenDongShiJianShiGaoJiGuanLiRenYuanChiGuQingKuangRenQi" context="neeq_duration_T" tupleId="00009181"/>
    <Item id="00009188" ccId="3595565171" eleName="XianRenDongShiJianShiGaoJiGuanLiRenYuanChiGuQingKuangShiFouZaiGongSiLingQuXinChou" context="neeq_duration_T" tupleId="00009181"/>
    <Item id="00009190" ccId="697050914" eleName="XianRenDongShiJianShiGaoJiGuanLiRenYuanChiGuQingKuangXingMing" context="neeq_duration_T" tupleId="00009189"/>
    <Item id="00009191" ccId="2591428887" eleName="XianRenDongShiJianShiGaoJiGuanLiRenYuanChiGuQingKuangZhiWu" context="neeq_duration_T" tupleId="00009189"/>
    <Item id="00009192" ccId="3871077573" eleName="XianRenDongShiJianShiGaoJiGuanLiRenYuanChiGuQingKuangXingBie" context="neeq_duration_T" tupleId="00009189"/>
    <Item id="00009193" ccId="2861069599" eleName="XianRenDongShiJianShiGaoJiGuanLiRenYuanChiGuQingKuangNianLing" context="neeq_instant_T" tupleId="00009189"/>
    <Item id="00009194" ccId="2375722872" eleName="XianRenDongShiJianShiGaoJiGuanLiRenYuanChiGuQingKuangXueLi" context="neeq_duration_T" tupleId="00009189"/>
    <Item id="00009195" ccId="4131263532" eleName="XianRenDongShiJianShiGaoJiGuanLiRenYuanChiGuQingKuangRenQi" context="neeq_duration_T" tupleId="00009189"/>
    <Item id="00009196" ccId="662051910" eleName="XianRenDongShiJianShiGaoJiGuanLiRenYuanChiGuQingKuangShiFouZaiGongSiLingQuXinChou" context="neeq_duration_T" tupleId="00009189"/>
    <Item id="00009198" ccId="2131130076" eleName="XianRenDongShiJianShiGaoJiGuanLiRenYuanChiGuQingKuangXingMing" context="neeq_duration_T" tupleId="00009197"/>
    <Item id="00009199" ccId="564841264" eleName="XianRenDongShiJianShiGaoJiGuanLiRenYuanChiGuQingKuangZhiWu" context="neeq_duration_T" tupleId="00009197"/>
    <Item id="00009200" ccId="1352615955" eleName="XianRenDongShiJianShiGaoJiGuanLiRenYuanChiGuQingKuangXingBie" context="neeq_duration_T" tupleId="00009197"/>
    <Item id="00009201" ccId="1404944236" eleName="XianRenDongShiJianShiGaoJiGuanLiRenYuanChiGuQingKuangNianLing" context="neeq_instant_T" tupleId="00009197"/>
    <Item id="00009202" ccId="4229548379" eleName="XianRenDongShiJianShiGaoJiGuanLiRenYuanChiGuQingKuangXueLi" context="neeq_duration_T" tupleId="00009197"/>
    <Item id="00009203" ccId="439193142" eleName="XianRenDongShiJianShiGaoJiGuanLiRenYuanChiGuQingKuangRenQi" context="neeq_duration_T" tupleId="00009197"/>
    <Item id="00009204" ccId="326566526" eleName="XianRenDongShiJianShiGaoJiGuanLiRenYuanChiGuQingKuangShiFouZaiGongSiLingQuXinChou" context="neeq_duration_T" tupleId="00009197"/>
    <Item id="00009206" ccId="1866796769" eleName="XianRenDongShiJianShiGaoJiGuanLiRenYuanChiGuQingKuangXingMing" context="neeq_duration_T" tupleId="00009205"/>
    <Item id="00009207" ccId="170762138" eleName="XianRenDongShiJianShiGaoJiGuanLiRenYuanChiGuQingKuangZhiWu" context="neeq_duration_T" tupleId="00009205"/>
    <Item id="00009208" ccId="1023050982" eleName="XianRenDongShiJianShiGaoJiGuanLiRenYuanChiGuQingKuangXingBie" context="neeq_duration_T" tupleId="00009205"/>
    <Item id="00009209" ccId="3500054623" eleName="XianRenDongShiJianShiGaoJiGuanLiRenYuanChiGuQingKuangNianLing" context="neeq_instant_T" tupleId="00009205"/>
    <Item id="00009210" ccId="3281438751" eleName="XianRenDongShiJianShiGaoJiGuanLiRenYuanChiGuQingKuangXueLi" context="neeq_duration_T" tupleId="00009205"/>
    <Item id="00009211" ccId="3191397950" eleName="XianRenDongShiJianShiGaoJiGuanLiRenYuanChiGuQingKuangRenQi" context="neeq_duration_T" tupleId="00009205"/>
    <Item id="00009212" ccId="1210461077" eleName="XianRenDongShiJianShiGaoJiGuanLiRenYuanChiGuQingKuangShiFouZaiGongSiLingQuXinChou" context="neeq_duration_T" tupleId="00009205"/>
    <Item id="00009214" ccId="1448430314" eleName="XianRenDongShiJianShiGaoJiGuanLiRenYuanChiGuQingKuangXingMing" context="neeq_duration_T" tupleId="00009213"/>
    <Item id="00009215" ccId="1462312232" eleName="XianRenDongShiJianShiGaoJiGuanLiRenYuanChiGuQingKuangZhiWu" context="neeq_duration_T" tupleId="00009213"/>
    <Item id="00009216" ccId="3635267401" eleName="XianRenDongShiJianShiGaoJiGuanLiRenYuanChiGuQingKuangXingBie" context="neeq_duration_T" tupleId="00009213"/>
    <Item id="00009217" ccId="2978011664" eleName="XianRenDongShiJianShiGaoJiGuanLiRenYuanChiGuQingKuangNianLing" context="neeq_instant_T" tupleId="00009213"/>
    <Item id="00009218" ccId="4229394298" eleName="XianRenDongShiJianShiGaoJiGuanLiRenYuanChiGuQingKuangXueLi" context="neeq_duration_T" tupleId="00009213"/>
    <Item id="00009219" ccId="4208664233" eleName="XianRenDongShiJianShiGaoJiGuanLiRenYuanChiGuQingKuangRenQi" context="neeq_duration_T" tupleId="00009213"/>
    <Item id="00009220" ccId="2507015285" eleName="XianRenDongShiJianShiGaoJiGuanLiRenYuanChiGuQingKuangShiFouZaiGongSiLingQuXinChou" context="neeq_duration_T" tupleId="00009213"/>
    <Item id="00009222" ccId="2218473961" eleName="DongJianGaoRenYuanMingCheng" context="neeq_duration_T" tupleId="00009221"/>
    <Item id="00009223" ccId="3782511193" eleName="DongJianGaoRenYuanZhiWu" context="neeq_duration_T" tupleId="00009221"/>
    <Item id="00009224" ccId="3910095224" eleName="DongJianGaoChiPuTongGuGuShu" context="neeq_duration_T-1" tupleId="00009221"/>
    <Item id="00009225" ccId="3317051850" eleName="DongJianGaoChiPuTongGuGuShuDeBianDong" context="neeq_duration_T" tupleId="00009221"/>
    <Item id="00009226" ccId="1434330093" eleName="DongJianGaoChiPuTongGuGuShu" context="neeq_duration_T" tupleId="00009221"/>
    <Item id="00009227" ccId="2043559786" eleName="DongJianGaoPuTongGuChiGuBiLi" context="neeq_duration_T" tupleId="00009221"/>
    <Item id="00009228" ccId="217258962" eleName="DongJianGaoChiYouGuPiaoQiQuanGuShu" context="neeq_duration_T" tupleId="00009221"/>
    <Item id="00009230" ccId="535622142" eleName="DongJianGaoRenYuanMingCheng" context="neeq_duration_T" tupleId="00009229"/>
    <Item id="00009231" ccId="4201336405" eleName="DongJianGaoRenYuanZhiWu" context="neeq_duration_T" tupleId="00009229"/>
    <Item id="00009232" ccId="1637910381" eleName="DongJianGaoChiPuTongGuGuShu" context="neeq_duration_T-1" tupleId="00009229"/>
    <Item id="00009233" ccId="3327853518" eleName="DongJianGaoChiPuTongGuGuShuDeBianDong" context="neeq_duration_T" tupleId="00009229"/>
    <Item id="00009234" ccId="965241520" eleName="DongJianGaoChiPuTongGuGuShu" context="neeq_duration_T" tupleId="00009229"/>
    <Item id="00009235" ccId="985208475" eleName="DongJianGaoPuTongGuChiGuBiLi" context="neeq_duration_T" tupleId="00009229"/>
    <Item id="00009236" ccId="2113088488" eleName="DongJianGaoChiYouGuPiaoQiQuanGuShu" context="neeq_duration_T" tupleId="00009229"/>
    <Item id="00009238" ccId="1236588866" eleName="DongJianGaoRenYuanMingCheng" context="neeq_duration_T" tupleId="00009237"/>
    <Item id="00009239" ccId="460768187" eleName="DongJianGaoRenYuanZhiWu" context="neeq_duration_T" tupleId="00009237"/>
    <Item id="00009240" ccId="1129137072" eleName="DongJianGaoChiPuTongGuGuShu" context="neeq_duration_T-1" tupleId="00009237"/>
    <Item id="00009241" ccId="48971868" eleName="DongJianGaoChiPuTongGuGuShuDeBianDong" context="neeq_duration_T" tupleId="00009237"/>
    <Item id="00009242" ccId="1745523773" eleName="DongJianGaoChiPuTongGuGuShu" context="neeq_duration_T" tupleId="00009237"/>
    <Item id="00009243" ccId="1170370856" eleName="DongJianGaoPuTongGuChiGuBiLi" context="neeq_duration_T" tupleId="00009237"/>
    <Item id="00009244" ccId="1745298231" eleName="DongJianGaoChiYouGuPiaoQiQuanGuShu" context="neeq_duration_T" tupleId="00009237"/>
    <Item id="00009246" ccId="527998746" eleName="DongJianGaoRenYuanMingCheng" context="neeq_duration_T" tupleId="00009245"/>
    <Item id="00009247" ccId="161747900" eleName="DongJianGaoRenYuanZhiWu" context="neeq_duration_T" tupleId="00009245"/>
    <Item id="00009248" ccId="1436025922" eleName="DongJianGaoChiPuTongGuGuShu" context="neeq_duration_T-1" tupleId="00009245"/>
    <Item id="00009249" ccId="3002448779" eleName="DongJianGaoChiPuTongGuGuShuDeBianDong" context="neeq_duration_T" tupleId="00009245"/>
    <Item id="00009250" ccId="513349959" eleName="DongJianGaoChiPuTongGuGuShu" context="neeq_duration_T" tupleId="00009245"/>
    <Item id="00009251" ccId="4102270347" eleName="DongJianGaoPuTongGuChiGuBiLi" context="neeq_duration_T" tupleId="00009245"/>
    <Item id="00009252" ccId="7186817" eleName="DongJianGaoChiYouGuPiaoQiQuanGuShu" context="neeq_duration_T" tupleId="00009245"/>
    <Item id="00009254" ccId="2820059892" eleName="DongJianGaoRenYuanMingCheng" context="neeq_duration_T" tupleId="00009253"/>
    <Item id="00009255" ccId="2775277005" eleName="DongJianGaoRenYuanZhiWu" context="neeq_duration_T" tupleId="00009253"/>
    <Item id="00009256" ccId="3476932633" eleName="DongJianGaoChiPuTongGuGuShu" context="neeq_duration_T-1" tupleId="00009253"/>
    <Item id="00009257" ccId="3601738663" eleName="DongJianGaoChiPuTongGuGuShuDeBianDong" context="neeq_duration_T" tupleId="00009253"/>
    <Item id="00009258" ccId="142324808" eleName="DongJianGaoChiPuTongGuGuShu" context="neeq_duration_T" tupleId="00009253"/>
    <Item id="00009259" ccId="2136666455" eleName="DongJianGaoPuTongGuChiGuBiLi" context="neeq_duration_T" tupleId="00009253"/>
    <Item id="00009260" ccId="4066971031" eleName="DongJianGaoChiYouGuPiaoQiQuanGuShu" context="neeq_duration_T" tupleId="00009253"/>
    <Item id="00009262" ccId="1426456546" eleName="DongJianGaoRenYuanMingCheng" context="neeq_duration_T" tupleId="00009261"/>
    <Item id="00009263" ccId="49041406" eleName="DongJianGaoRenYuanZhiWu" context="neeq_duration_T" tupleId="00009261"/>
    <Item id="00009264" ccId="169531726" eleName="DongJianGaoChiPuTongGuGuShu" context="neeq_duration_T-1" tupleId="00009261"/>
    <Item id="00009265" ccId="4177360803" eleName="DongJianGaoChiPuTongGuGuShuDeBianDong" context="neeq_duration_T" tupleId="00009261"/>
    <Item id="00009266" ccId="4199788555" eleName="DongJianGaoChiPuTongGuGuShu" context="neeq_duration_T" tupleId="00009261"/>
    <Item id="00009267" ccId="3957816094" eleName="DongJianGaoPuTongGuChiGuBiLi" context="neeq_duration_T" tupleId="00009261"/>
    <Item id="00009268" ccId="2274974703" eleName="DongJianGaoChiYouGuPiaoQiQuanGuShu" context="neeq_duration_T" tupleId="00009261"/>
    <Item id="00009270" ccId="3374870566" eleName="DongJianGaoRenYuanMingCheng" context="neeq_duration_T" tupleId="00009269"/>
    <Item id="00009271" ccId="3099508981" eleName="DongJianGaoRenYuanZhiWu" context="neeq_duration_T" tupleId="00009269"/>
    <Item id="00009272" ccId="3487964185" eleName="DongJianGaoChiPuTongGuGuShu" context="neeq_duration_T-1" tupleId="00009269"/>
    <Item id="00009273" ccId="950049152" eleName="DongJianGaoChiPuTongGuGuShuDeBianDong" context="neeq_duration_T" tupleId="00009269"/>
    <Item id="00009274" ccId="375748247" eleName="DongJianGaoChiPuTongGuGuShu" context="neeq_duration_T" tupleId="00009269"/>
    <Item id="00009275" ccId="3668959738" eleName="DongJianGaoPuTongGuChiGuBiLi" context="neeq_duration_T" tupleId="00009269"/>
    <Item id="00009276" ccId="2851747775" eleName="DongJianGaoChiYouGuPiaoQiQuanGuShu" context="neeq_duration_T" tupleId="00009269"/>
    <Item id="00009278" ccId="1743447918" eleName="DongJianGaoRenYuanMingCheng" context="neeq_duration_T" tupleId="00009277"/>
    <Item id="00009279" ccId="3407929362" eleName="DongJianGaoRenYuanZhiWu" context="neeq_duration_T" tupleId="00009277"/>
    <Item id="00009280" ccId="2266874135" eleName="DongJianGaoChiPuTongGuGuShu" context="neeq_duration_T-1" tupleId="00009277"/>
    <Item id="00009281" ccId="3865384059" eleName="DongJianGaoChiPuTongGuGuShuDeBianDong" context="neeq_duration_T" tupleId="00009277"/>
    <Item id="00009282" ccId="143239179" eleName="DongJianGaoChiPuTongGuGuShu" context="neeq_duration_T" tupleId="00009277"/>
    <Item id="00009283" ccId="6943771" eleName="DongJianGaoPuTongGuChiGuBiLi" context="neeq_duration_T" tupleId="00009277"/>
    <Item id="00009284" ccId="288179736" eleName="DongJianGaoChiYouGuPiaoQiQuanGuShu" context="neeq_duration_T" tupleId="00009277"/>
    <Item id="00009286" ccId="1588344778" eleName="DongJianGaoRenYuanMingCheng" context="neeq_duration_T" tupleId="00009285"/>
    <Item id="00009287" ccId="2582791623" eleName="DongJianGaoRenYuanZhiWu" context="neeq_duration_T" tupleId="00009285"/>
    <Item id="00009288" ccId="1022283527" eleName="DongJianGaoChiPuTongGuGuShu" context="neeq_duration_T-1" tupleId="00009285"/>
    <Item id="00009289" ccId="2968391168" eleName="DongJianGaoChiPuTongGuGuShuDeBianDong" context="neeq_duration_T" tupleId="00009285"/>
    <Item id="00009290" ccId="1779209402" eleName="DongJianGaoChiPuTongGuGuShu" context="neeq_duration_T" tupleId="00009285"/>
    <Item id="00009291" ccId="170302743" eleName="DongJianGaoPuTongGuChiGuBiLi" context="neeq_duration_T" tupleId="00009285"/>
    <Item id="00009292" ccId="3949409455" eleName="DongJianGaoChiYouGuPiaoQiQuanGuShu" context="neeq_duration_T" tupleId="00009285"/>
    <Item id="00009294" ccId="2029757039" eleName="DongJianGaoRenYuanMingCheng" context="neeq_duration_T" tupleId="00009293"/>
    <Item id="00009295" ccId="3487268785" eleName="DongJianGaoRenYuanZhiWu" context="neeq_duration_T" tupleId="00009293"/>
    <Item id="00009296" ccId="239061402" eleName="DongJianGaoChiPuTongGuGuShu" context="neeq_duration_T-1" tupleId="00009293"/>
    <Item id="00009297" ccId="2466766958" eleName="DongJianGaoChiPuTongGuGuShuDeBianDong" context="neeq_duration_T" tupleId="00009293"/>
    <Item id="00009298" ccId="955903372" eleName="DongJianGaoChiPuTongGuGuShu" context="neeq_duration_T" tupleId="00009293"/>
    <Item id="00009299" ccId="1989433317" eleName="DongJianGaoPuTongGuChiGuBiLi" context="neeq_duration_T" tupleId="00009293"/>
    <Item id="00009300" ccId="1326622733" eleName="DongJianGaoChiYouGuPiaoQiQuanGuShu" context="neeq_duration_T" tupleId="00009293"/>
    <Item id="00009302" ccId="67394991" eleName="DongJianGaoRenYuanMingCheng" context="neeq_duration_T" tupleId="00009301"/>
    <Item id="00009303" ccId="1766808623" eleName="DongJianGaoRenYuanZhiWu" context="neeq_duration_T" tupleId="00009301"/>
    <Item id="00009304" ccId="3778584021" eleName="DongJianGaoChiPuTongGuGuShu" context="neeq_duration_T-1" tupleId="00009301"/>
    <Item id="00009305" ccId="1274750420" eleName="DongJianGaoChiPuTongGuGuShuDeBianDong" context="neeq_duration_T" tupleId="00009301"/>
    <Item id="00009306" ccId="2271263434" eleName="DongJianGaoChiPuTongGuGuShu" context="neeq_duration_T" tupleId="00009301"/>
    <Item id="00009307" ccId="1001085867" eleName="DongJianGaoPuTongGuChiGuBiLi" context="neeq_duration_T" tupleId="00009301"/>
    <Item id="00009308" ccId="370188785" eleName="DongJianGaoChiYouGuPiaoQiQuanGuShu" context="neeq_duration_T" tupleId="00009301"/>
    <Item id="00009310" ccId="269364222" eleName="DongJianGaoBianDongQingKuangXingMing" context="neeq_duration_T" tupleId="00009309"/>
    <Item id="00009311" ccId="4073754888" eleName="DongJianGaoBianDongQingKuangZhiWu" context="neeq_duration_T-1" tupleId="00009309"/>
    <Item id="00009312" ccId="968325609" eleName="DongJianGaoBianDongQingKuangBianDongLeiXing" context="neeq_duration_T" tupleId="00009309"/>
    <Item id="00009313" ccId="917059758" eleName="DongJianGaoBianDongQingKuangZhiWu" context="neeq_duration_T" tupleId="00009309"/>
    <Item id="00009314" ccId="3488889822" eleName="DongJianGaoBianDongQingKuangBianDongYuanYin" context="neeq_duration_T" tupleId="00009309"/>
    <Item id="00009316" ccId="2175609470" eleName="NianBaoQianShiMingGuDongChiGuQingKuangXuHao" context="neeq_duration_T" tupleId="00009315"/>
    <Item id="00009317" ccId="1737820697" eleName="GuDongMingCheng" context="neeq_duration_T" tupleId="00009315"/>
    <Item id="00009318" ccId="3031515699" eleName="ChiGuShu" context="neeq_duration_T-1" tupleId="00009315"/>
    <Item id="00009319" ccId="4234328485" eleName="ChiGuBianDong" context="neeq_duration_T" tupleId="00009315"/>
    <Item id="00009320" ccId="1609083486" eleName="ChiGuShu" context="neeq_duration_T" tupleId="00009315"/>
    <Item id="00009321" ccId="997393059" eleName="QianShiMingGuDongChiGuQingKuangChiGuBiLi" context="neeq_duration_T" tupleId="00009315"/>
    <Item id="00009322" ccId="2025818101" eleName="ChiYouXianShouGuFenShu" context="neeq_duration_T" tupleId="00009315"/>
    <Item id="00009323" ccId="572775289" eleName="ChiYouWuXianShouGuFenShu" context="neeq_duration_T" tupleId="00009315"/>
    <Item id="00009334" ccId="963618809" eleName="NianBaoQianShiMingGuDongChiGuQingKuangXuHao" context="neeq_duration_T" tupleId="00009333"/>
    <Item id="00009335" ccId="1861390491" eleName="GuDongMingCheng" context="neeq_duration_T" tupleId="00009333"/>
    <Item id="00009336" ccId="4028037407" eleName="ChiGuShu" context="neeq_duration_T-1" tupleId="00009333"/>
    <Item id="00009337" ccId="2157407091" eleName="ChiGuBianDong" context="neeq_duration_T" tupleId="00009333"/>
    <Item id="00009338" ccId="2107381860" eleName="ChiGuShu" context="neeq_duration_T" tupleId="00009333"/>
    <Item id="00009339" ccId="278928980" eleName="QianShiMingGuDongChiGuQingKuangChiGuBiLi" context="neeq_duration_T" tupleId="00009333"/>
    <Item id="00009340" ccId="3536752429" eleName="ChiYouXianShouGuFenShu" context="neeq_duration_T" tupleId="00009333"/>
    <Item id="00009341" ccId="298584206" eleName="ChiYouWuXianShouGuFenShu" context="neeq_duration_T" tupleId="00009333"/>
    <Item id="00009343" ccId="2834864613" eleName="NianBaoQianShiMingGuDongChiGuQingKuangXuHao" context="neeq_duration_T" tupleId="00009342"/>
    <Item id="00009344" ccId="1494760658" eleName="GuDongMingCheng" context="neeq_duration_T" tupleId="00009342"/>
    <Item id="00009345" ccId="2847356577" eleName="ChiGuShu" context="neeq_duration_T-1" tupleId="00009342"/>
    <Item id="00009346" ccId="82583290" eleName="ChiGuBianDong" context="neeq_duration_T" tupleId="00009342"/>
    <Item id="00009347" ccId="3139443639" eleName="ChiGuShu" context="neeq_duration_T" tupleId="00009342"/>
    <Item id="00009348" ccId="2084186515" eleName="QianShiMingGuDongChiGuQingKuangChiGuBiLi" context="neeq_duration_T" tupleId="00009342"/>
    <Item id="00009349" ccId="1184398143" eleName="ChiYouXianShouGuFenShu" context="neeq_duration_T" tupleId="00009342"/>
    <Item id="00009350" ccId="2110928411" eleName="ChiYouWuXianShouGuFenShu" context="neeq_duration_T" tupleId="00009342"/>
    <Item id="00009361" ccId="836957834" eleName="NianBaoQianShiMingGuDongChiGuQingKuangXuHao" context="neeq_duration_T" tupleId="00009360"/>
    <Item id="00009362" ccId="2115639062" eleName="GuDongMingCheng" context="neeq_duration_T" tupleId="00009360"/>
    <Item id="00009363" ccId="4168406710" eleName="ChiGuShu" context="neeq_duration_T-1" tupleId="00009360"/>
    <Item id="00009364" ccId="1860781782" eleName="ChiGuBianDong" context="neeq_duration_T" tupleId="00009360"/>
    <Item id="00009365" ccId="3766324753" eleName="ChiGuShu" context="neeq_duration_T" tupleId="00009360"/>
    <Item id="00009366" ccId="2163497617" eleName="QianShiMingGuDongChiGuQingKuangChiGuBiLi" context="neeq_duration_T" tupleId="00009360"/>
    <Item id="00009367" ccId="3403092792" eleName="ChiYouXianShouGuFenShu" context="neeq_duration_T" tupleId="00009360"/>
    <Item id="00009368" ccId="2430929497" eleName="ChiYouWuXianShouGuFenShu" context="neeq_duration_T" tupleId="00009360"/>
    <Item id="00009370" ccId="3173665231" eleName="NianBaoQianShiMingGuDongChiGuQingKuangXuHao" context="neeq_duration_T" tupleId="00009369"/>
    <Item id="00009371" ccId="3922113036" eleName="GuDongMingCheng" context="neeq_duration_T" tupleId="00009369"/>
    <Item id="00009372" ccId="3793146352" eleName="ChiGuShu" context="neeq_duration_T-1" tupleId="00009369"/>
    <Item id="00009373" ccId="1303115606" eleName="ChiGuBianDong" context="neeq_duration_T" tupleId="00009369"/>
    <Item id="00009374" ccId="171465564" eleName="ChiGuShu" context="neeq_duration_T" tupleId="00009369"/>
    <Item id="00009375" ccId="506326379" eleName="QianShiMingGuDongChiGuQingKuangChiGuBiLi" context="neeq_duration_T" tupleId="00009369"/>
    <Item id="00009376" ccId="2157486676" eleName="ChiYouXianShouGuFenShu" context="neeq_duration_T" tupleId="00009369"/>
    <Item id="00009377" ccId="3558954553" eleName="ChiYouWuXianShouGuFenShu" context="neeq_duration_T" tupleId="00009369"/>
    <Item id="00009379" ccId="4066967133" eleName="NianBaoQianShiMingGuDongChiGuQingKuangXuHao" context="neeq_duration_T" tupleId="00009378"/>
    <Item id="00009380" ccId="3051790507" eleName="GuDongMingCheng" context="neeq_duration_T" tupleId="00009378"/>
    <Item id="00009381" ccId="828944799" eleName="ChiGuShu" context="neeq_duration_T-1" tupleId="00009378"/>
    <Item id="00009382" ccId="1977101496" eleName="ChiGuBianDong" context="neeq_duration_T" tupleId="00009378"/>
    <Item id="00009383" ccId="3989798909" eleName="ChiGuShu" context="neeq_duration_T" tupleId="00009378"/>
    <Item id="00009384" ccId="1686239576" eleName="QianShiMingGuDongChiGuQingKuangChiGuBiLi" context="neeq_duration_T" tupleId="00009378"/>
    <Item id="00009385" ccId="574178837" eleName="ChiYouXianShouGuFenShu" context="neeq_duration_T" tupleId="00009378"/>
    <Item id="00009386" ccId="3561265125" eleName="ChiYouWuXianShouGuFenShu" context="neeq_duration_T" tupleId="00009378"/>
    <Item id="00009388" ccId="1847601758" eleName="NianBaoQianShiMingGuDongChiGuQingKuangXuHao" context="neeq_duration_T" tupleId="00009387"/>
    <Item id="00009389" ccId="2746053919" eleName="GuDongMingCheng" context="neeq_duration_T" tupleId="00009387"/>
    <Item id="00009390" ccId="2462685389" eleName="ChiGuShu" context="neeq_duration_T-1" tupleId="00009387"/>
    <Item id="00009391" ccId="1331867505" eleName="ChiGuBianDong" context="neeq_duration_T" tupleId="00009387"/>
    <Item id="00009392" ccId="3880805518" eleName="ChiGuShu" context="neeq_duration_T" tupleId="00009387"/>
    <Item id="00009393" ccId="4237017419" eleName="QianShiMingGuDongChiGuQingKuangChiGuBiLi" context="neeq_duration_T" tupleId="00009387"/>
    <Item id="00009394" ccId="3329232862" eleName="ChiYouXianShouGuFenShu" context="neeq_duration_T" tupleId="00009387"/>
    <Item id="00009395" ccId="202455071" eleName="ChiYouWuXianShouGuFenShu" context="neeq_duration_T" tupleId="00009387"/>
    <Item id="00009397" ccId="3480860357" eleName="NianBaoQianShiMingGuDongChiGuQingKuangXuHao" context="neeq_duration_T" tupleId="00009396"/>
    <Item id="00009398" ccId="115574628" eleName="GuDongMingCheng" context="neeq_duration_T" tupleId="00009396"/>
    <Item id="00009399" ccId="1974784426" eleName="ChiGuShu" context="neeq_duration_T-1" tupleId="00009396"/>
    <Item id="00009400" ccId="3464834505" eleName="ChiGuBianDong" context="neeq_duration_T" tupleId="00009396"/>
    <Item id="00009401" ccId="3620242378" eleName="ChiGuShu" context="neeq_duration_T" tupleId="00009396"/>
    <Item id="00009402" ccId="1033998050" eleName="QianShiMingGuDongChiGuQingKuangChiGuBiLi" context="neeq_duration_T" tupleId="00009396"/>
    <Item id="00009403" ccId="3768942635" eleName="ChiYouXianShouGuFenShu" context="neeq_duration_T" tupleId="00009396"/>
    <Item id="00009404" ccId="1222331245" eleName="ChiYouWuXianShouGuFenShu" context="neeq_duration_T" tupleId="00009396"/>
    <Item id="00009406" ccId="2194336866" eleName="NianBaoQianShiMingGuDongChiGuQingKuangXuHao" context="neeq_duration_T" tupleId="00009405"/>
    <Item id="00009407" ccId="3547461205" eleName="GuDongMingCheng" context="neeq_duration_T" tupleId="00009405"/>
    <Item id="00009408" ccId="2472019047" eleName="ChiGuShu" context="neeq_duration_T-1" tupleId="00009405"/>
    <Item id="00009409" ccId="783311135" eleName="ChiGuBianDong" context="neeq_duration_T" tupleId="00009405"/>
    <Item id="00009410" ccId="1283074147" eleName="ChiGuShu" context="neeq_duration_T" tupleId="00009405"/>
    <Item id="00009411" ccId="3188084371" eleName="QianShiMingGuDongChiGuQingKuangChiGuBiLi" context="neeq_duration_T" tupleId="00009405"/>
    <Item id="00009412" ccId="3000606373" eleName="ChiYouXianShouGuFenShu" context="neeq_duration_T" tupleId="00009405"/>
    <Item id="00009413" ccId="2243298776" eleName="ChiYouWuXianShouGuFenShu" context="neeq_duration_T" tupleId="00009405"/>
    <Item id="00009415" ccId="3882497232" eleName="NianBaoQianShiMingGuDongChiGuQingKuangXuHao" context="neeq_duration_T" tupleId="00009414"/>
    <Item id="00009416" ccId="1709293811" eleName="GuDongMingCheng" context="neeq_duration_T" tupleId="00009414"/>
    <Item id="00009417" ccId="2522886172" eleName="ChiGuShu" context="neeq_duration_T-1" tupleId="00009414"/>
    <Item id="00009418" ccId="81115304" eleName="ChiGuBianDong" context="neeq_duration_T" tupleId="00009414"/>
    <Item id="00009419" ccId="1773669459" eleName="ChiGuShu" context="neeq_duration_T" tupleId="00009414"/>
    <Item id="00009420" ccId="242845048" eleName="QianShiMingGuDongChiGuQingKuangChiGuBiLi" context="neeq_duration_T" tupleId="00009414"/>
    <Item id="00009421" ccId="3163873051" eleName="ChiYouXianShouGuFenShu" context="neeq_duration_T" tupleId="00009414"/>
    <Item id="00009422" ccId="1833021728" eleName="ChiYouWuXianShouGuFenShu" context="neeq_duration_T" tupleId="00009414"/>
    <Item id="00009424" ccId="2929222849" eleName="SanHuiYunZuoQingKuangHuiYiLeiXing" context="neeq_duration_T" tupleId="00009423"/>
    <Item id="00009425" ccId="2360772580" eleName="SanHuiYunZuoQingKuangHuiYiCiShu" context="neeq_duration_T" tupleId="00009423"/>
    <Item id="00009426" ccId="2340959116" eleName="SanHuiYunZuoQingKuangJianYaoNeiRong" context="neeq_duration_T" tupleId="00009423"/>
    <Item id="00009428" ccId="1049879482" eleName="SanHuiYunZuoQingKuangHuiYiLeiXing" context="neeq_duration_T" tupleId="00009427"/>
    <Item id="00009429" ccId="3528965559" eleName="SanHuiYunZuoQingKuangHuiYiCiShu" context="neeq_duration_T" tupleId="00009427"/>
    <Item id="00009430" ccId="1917594937" eleName="SanHuiYunZuoQingKuangJianYaoNeiRong" context="neeq_duration_T" tupleId="00009427"/>
    <Item id="00009432" ccId="529838154" eleName="ZaiZhiYuanGongAnGongZuoXingZhiFenLeiYuanGongLeiBie" context="neeq_duration_T" tupleId="00009431"/>
    <Item id="00009433" ccId="1862781524" eleName="ZaiZhiYuanGongAnGongZuoXingZhiFenLeiYuanGongRenShu" context="neeq_duration_T-1" tupleId="00009431"/>
    <Item id="00009434" ccId="1348061905" eleName="ZaiZhiYuanGongAnGongZuoXingZhiFenLeiYuanGongRenShu" context="neeq_duration_T" tupleId="00009431"/>
    <Item id="00009436" ccId="2965753195" eleName="ZaiZhiYuanGongAnGongZuoXingZhiFenLeiYuanGongLeiBie" context="neeq_duration_T" tupleId="00009435"/>
    <Item id="00009437" ccId="3660716423" eleName="ZaiZhiYuanGongAnGongZuoXingZhiFenLeiYuanGongRenShu" context="neeq_duration_T-1" tupleId="00009435"/>
    <Item id="00009438" ccId="2877647868" eleName="ZaiZhiYuanGongAnGongZuoXingZhiFenLeiYuanGongRenShu" context="neeq_duration_T" tupleId="00009435"/>
    <Item id="00009440" ccId="3814039001" eleName="ZaiZhiYuanGongAnGongZuoXingZhiFenLeiYuanGongLeiBie" context="neeq_duration_T" tupleId="00009439"/>
    <Item id="00009441" ccId="3809722833" eleName="ZaiZhiYuanGongAnGongZuoXingZhiFenLeiYuanGongRenShu" context="neeq_duration_T-1" tupleId="00009439"/>
    <Item id="00009442" ccId="3669652124" eleName="ZaiZhiYuanGongAnGongZuoXingZhiFenLeiYuanGongRenShu" context="neeq_duration_T" tupleId="00009439"/>
    <Item id="00009444" ccId="2710526274" eleName="ZaiZhiYuanGongAnGongZuoXingZhiFenLeiYuanGongLeiBie" context="neeq_duration_T" tupleId="00009443"/>
    <Item id="00009445" ccId="2151555454" eleName="ZaiZhiYuanGongAnGongZuoXingZhiFenLeiYuanGongRenShu" context="neeq_duration_T-1" tupleId="00009443"/>
    <Item id="00009446" ccId="815915400" eleName="ZaiZhiYuanGongAnGongZuoXingZhiFenLeiYuanGongRenShu" context="neeq_duration_T" tupleId="00009443"/>
    <Item id="00009448" ccId="3044938738" eleName="FengXianShiXiangBiaoTi" context="neeq_duration_T" tupleId="00009447"/>
    <Item id="00009449" ccId="2158260741" eleName="FengXianShiXiangNeiRongJiBianHuaQingKuang" context="neeq_duration_T" tupleId="00009447"/>
    <Item id="00009451" ccId="3299856893" eleName="FengXianShiXiangBiaoTi" context="neeq_duration_T" tupleId="00009450"/>
    <Item id="00009452" ccId="1373732943" eleName="FengXianShiXiangNeiRongJiBianHuaQingKuang" context="neeq_duration_T" tupleId="00009450"/>
    <Item id="00009454" ccId="2998515305" eleName="ZaiZhiYuanGongAnGongZuoXingZhiFenLeiYuanGongLeiBie" context="neeq_duration_T" tupleId="00009453"/>
    <Item id="00009455" ccId="974956396" eleName="ZaiZhiYuanGongAnGongZuoXingZhiFenLeiYuanGongRenShu" context="neeq_duration_T-1" tupleId="00009453"/>
    <Item id="00009456" ccId="1208914098" eleName="ZaiZhiYuanGongAnGongZuoXingZhiFenLeiYuanGongRenShu" context="neeq_duration_T" tupleId="00009453"/>
    <Item id="00009458" ccId="3738490011" eleName="FeiJingChangXingSunYiXiangMu" context="neeq_duration_T" tupleId="00009457"/>
    <Item id="00009459" ccId="3081782533" eleName="FeiJingChangXingSunYiXiangMuJinE" context="neeq_duration_T" tupleId="00009457"/>
    <Item id="00009461" ccId="1172368577" eleName="ShouRuGouChengFenXiShouRuLeiBie" context="neeq_duration_T" tupleId="00009460"/>
    <Item id="00009462" ccId="275447470" eleName="ShouRuGouChengFenXiShouRuJinE" context="neeq_duration_T" tupleId="00009460"/>
    <Item id="00009463" ccId="3670504007" eleName="ZhanYingYeShouRuBiLi" context="neeq_duration_T" tupleId="00009460"/>
    <Item id="00009464" ccId="1755620415" eleName="ShouRuGouChengFenXiShouRuJinE" context="neeq_duration_T-1" tupleId="00009460"/>
    <Item id="00009465" ccId="1602606218" eleName="ZhanYingYeShouRuBiLi" context="neeq_duration_T-1" tupleId="00009460"/>
    <Item id="00009467" ccId="4107904134" eleName="ShouRuGouChengFenXiShouRuLeiBie" context="neeq_duration_T" tupleId="00009466"/>
    <Item id="00009468" ccId="436957868" eleName="ShouRuGouChengFenXiShouRuJinE" context="neeq_duration_T" tupleId="00009466"/>
    <Item id="00009469" ccId="2046253413" eleName="ZhanYingYeShouRuBiLi" context="neeq_duration_T" tupleId="00009466"/>
    <Item id="00009470" ccId="3654542642" eleName="ShouRuGouChengFenXiShouRuJinE" context="neeq_duration_T-1" tupleId="00009466"/>
    <Item id="00009471" ccId="280081604" eleName="ZhanYingYeShouRuBiLi" context="neeq_duration_T-1" tupleId="00009466"/>
    <Item id="00009473" ccId="2366014829" eleName="ShouRuGouChengFenXiShouRuLeiBie" context="neeq_duration_T" tupleId="00009472"/>
    <Item id="00009474" ccId="311608328" eleName="ShouRuGouChengFenXiShouRuJinE" context="neeq_duration_T" tupleId="00009472"/>
    <Item id="00009475" ccId="3731087326" eleName="ZhanYingYeShouRuBiLi" context="neeq_duration_T" tupleId="00009472"/>
    <Item id="00009476" ccId="2709138995" eleName="ShouRuGouChengFenXiShouRuJinE" context="neeq_duration_T-1" tupleId="00009472"/>
    <Item id="00009477" ccId="3062661396" eleName="ZhanYingYeShouRuBiLi" context="neeq_duration_T-1" tupleId="00009472"/>
    <Item id="00009479" ccId="864639978" eleName="ShouRuGouChengFenXiShouRuLeiBie" context="neeq_duration_T" tupleId="00009478"/>
    <Item id="00009480" ccId="1723857348" eleName="ShouRuGouChengFenXiShouRuJinE" context="neeq_duration_T" tupleId="00009478"/>
    <Item id="00009481" ccId="951139378" eleName="ZhanYingYeShouRuBiLi" context="neeq_duration_T" tupleId="00009478"/>
    <Item id="00009482" ccId="2629190728" eleName="ShouRuGouChengFenXiShouRuJinE" context="neeq_duration_T-1" tupleId="00009478"/>
    <Item id="00009483" ccId="3677588747" eleName="ZhanYingYeShouRuBiLi" context="neeq_duration_T-1" tupleId="00009478"/>
    <Item id="00009485" ccId="1309903184" eleName="ShouRuGouChengFenXiShouRuLeiBie" context="neeq_duration_T" tupleId="00009484"/>
    <Item id="00009486" ccId="601537073" eleName="ShouRuGouChengFenXiShouRuJinE" context="neeq_duration_T" tupleId="00009484"/>
    <Item id="00009487" ccId="1287624632" eleName="ZhanYingYeShouRuBiLi" context="neeq_duration_T" tupleId="00009484"/>
    <Item id="00009488" ccId="3767006455" eleName="ShouRuGouChengFenXiShouRuJinE" context="neeq_duration_T-1" tupleId="00009484"/>
    <Item id="00009489" ccId="168677134" eleName="ZhanYingYeShouRuBiLi" context="neeq_duration_T-1" tupleId="00009484"/>
    <Item id="00009491" ccId="193896246" eleName="BaoGaoQiNeiQianWuMingKeHuQingKuangXuHao" context="neeq_duration_T" tupleId="00009490"/>
    <Item id="00009492" ccId="1066687192" eleName="BaoGaoQiNeiQianWuMingKeHuQingKuangKeHuMingCheng" context="neeq_duration_T" tupleId="00009490"/>
    <Item id="00009493" ccId="2012324450" eleName="BaoGaoQiNeiQianWuMingKeHuQingKuangXiaoShouJinE" context="neeq_duration_T" tupleId="00009490"/>
    <Item id="00009494" ccId="3848960660" eleName="BaoGaoQiNeiQianWuMingKeHuQingKuangZhanYingYeShouRuBiLi" context="neeq_duration_T" tupleId="00009490"/>
    <Item id="00009495" ccId="3864525940" eleName="BaoGaoQiNeiQianWuMingKeHuQingKuangShiFouGuanLianFang" context="neeq_duration_T" tupleId="00009490"/>
    <Item id="00009497" ccId="220257114" eleName="BaoGaoQiNeiQianWuMingKeHuQingKuangXuHao" context="neeq_duration_T" tupleId="00009496"/>
    <Item id="00009498" ccId="1942183871" eleName="BaoGaoQiNeiQianWuMingKeHuQingKuangKeHuMingCheng" context="neeq_duration_T" tupleId="00009496"/>
    <Item id="00009499" ccId="1815445404" eleName="BaoGaoQiNeiQianWuMingKeHuQingKuangXiaoShouJinE" context="neeq_duration_T" tupleId="00009496"/>
    <Item id="00009500" ccId="4004913411" eleName="BaoGaoQiNeiQianWuMingKeHuQingKuangZhanYingYeShouRuBiLi" context="neeq_duration_T" tupleId="00009496"/>
    <Item id="00009501" ccId="2905321294" eleName="BaoGaoQiNeiQianWuMingKeHuQingKuangShiFouGuanLianFang" context="neeq_duration_T" tupleId="00009496"/>
    <Item id="00009503" ccId="3658168147" eleName="BaoGaoQiNeiQianWuMingKeHuQingKuangXuHao" context="neeq_duration_T" tupleId="00009502"/>
    <Item id="00009504" ccId="3106832281" eleName="BaoGaoQiNeiQianWuMingKeHuQingKuangKeHuMingCheng" context="neeq_duration_T" tupleId="00009502"/>
    <Item id="00009505" ccId="2057510174" eleName="BaoGaoQiNeiQianWuMingKeHuQingKuangXiaoShouJinE" context="neeq_duration_T" tupleId="00009502"/>
    <Item id="00009506" ccId="1167211040" eleName="BaoGaoQiNeiQianWuMingKeHuQingKuangZhanYingYeShouRuBiLi" context="neeq_duration_T" tupleId="00009502"/>
    <Item id="00009507" ccId="612637486" eleName="BaoGaoQiNeiQianWuMingKeHuQingKuangShiFouGuanLianFang" context="neeq_duration_T" tupleId="00009502"/>
    <Item id="00009509" ccId="1687565925" eleName="BaoGaoQiNeiQianWuMingKeHuQingKuangXuHao" context="neeq_duration_T" tupleId="00009508"/>
    <Item id="00009510" ccId="245226089" eleName="BaoGaoQiNeiQianWuMingKeHuQingKuangKeHuMingCheng" context="neeq_duration_T" tupleId="00009508"/>
    <Item id="00009511" ccId="1753000512" eleName="BaoGaoQiNeiQianWuMingKeHuQingKuangXiaoShouJinE" context="neeq_duration_T" tupleId="00009508"/>
    <Item id="00009512" ccId="3225390322" eleName="BaoGaoQiNeiQianWuMingKeHuQingKuangZhanYingYeShouRuBiLi" context="neeq_duration_T" tupleId="00009508"/>
    <Item id="00009513" ccId="2076706117" eleName="BaoGaoQiNeiQianWuMingKeHuQingKuangShiFouGuanLianFang" context="neeq_duration_T" tupleId="00009508"/>
    <Item id="00009515" ccId="3266407483" eleName="BaoGaoQiNeiQianWuMingGongYingShangQingKuangXuHao" context="neeq_duration_T" tupleId="00009514"/>
    <Item id="00009516" ccId="2140295259" eleName="BaoGaoQiNeiQianWuMingGongYingShangQingKuangGongYingShangMingCheng" context="neeq_duration_T" tupleId="00009514"/>
    <Item id="00009517" ccId="120739783" eleName="BaoGaoQiNeiQianWuMingGongYingShangQingKuangCaiGouE" context="neeq_duration_T" tupleId="00009514"/>
    <Item id="00009518" ccId="3188473444" eleName="BaoGaoQiNeiQianWuMingGongYingShangQingKuangZhanCaiGouZongJinEBiLi" context="neeq_duration_T" tupleId="00009514"/>
    <Item id="00009519" ccId="3469542148" eleName="BaoGaoQiNeiQianWuMingGongYingShangQingKuangShiFouGuanLianFang" context="neeq_duration_T" tupleId="00009514"/>
    <Item id="00009521" ccId="3399842541" eleName="BaoGaoQiNeiQianWuMingGongYingShangQingKuangXuHao" context="neeq_duration_T" tupleId="00009520"/>
    <Item id="00009522" ccId="677542004" eleName="BaoGaoQiNeiQianWuMingGongYingShangQingKuangGongYingShangMingCheng" context="neeq_duration_T" tupleId="00009520"/>
    <Item id="00009523" ccId="1572471976" eleName="BaoGaoQiNeiQianWuMingGongYingShangQingKuangCaiGouE" context="neeq_duration_T" tupleId="00009520"/>
    <Item id="00009524" ccId="3626939243" eleName="BaoGaoQiNeiQianWuMingGongYingShangQingKuangZhanCaiGouZongJinEBiLi" context="neeq_duration_T" tupleId="00009520"/>
    <Item id="00009525" ccId="2262795013" eleName="BaoGaoQiNeiQianWuMingGongYingShangQingKuangShiFouGuanLianFang" context="neeq_duration_T" tupleId="00009520"/>
    <Item id="00009527" ccId="1947729840" eleName="BaoGaoQiNeiQianWuMingGongYingShangQingKuangXuHao" context="neeq_duration_T" tupleId="00009526"/>
    <Item id="00009528" ccId="1902239741" eleName="BaoGaoQiNeiQianWuMingGongYingShangQingKuangGongYingShangMingCheng" context="neeq_duration_T" tupleId="00009526"/>
    <Item id="00009529" ccId="1753389477" eleName="BaoGaoQiNeiQianWuMingGongYingShangQingKuangCaiGouE" context="neeq_duration_T" tupleId="00009526"/>
    <Item id="00009530" ccId="3093872861" eleName="BaoGaoQiNeiQianWuMingGongYingShangQingKuangZhanCaiGouZongJinEBiLi" context="neeq_duration_T" tupleId="00009526"/>
    <Item id="00009531" ccId="1023828376" eleName="BaoGaoQiNeiQianWuMingGongYingShangQingKuangShiFouGuanLianFang" context="neeq_duration_T" tupleId="00009526"/>
    <Item id="00009533" ccId="3847802515" eleName="BaoGaoQiNeiQianWuMingGongYingShangQingKuangXuHao" context="neeq_duration_T" tupleId="00009532"/>
    <Item id="00009534" ccId="1178087378" eleName="BaoGaoQiNeiQianWuMingGongYingShangQingKuangGongYingShangMingCheng" context="neeq_duration_T" tupleId="00009532"/>
    <Item id="00009535" ccId="3796074347" eleName="BaoGaoQiNeiQianWuMingGongYingShangQingKuangCaiGouE" context="neeq_duration_T" tupleId="00009532"/>
    <Item id="00009536" ccId="2165900337" eleName="BaoGaoQiNeiQianWuMingGongYingShangQingKuangZhanCaiGouZongJinEBiLi" context="neeq_duration_T" tupleId="00009532"/>
    <Item id="00009537" ccId="189662835" eleName="BaoGaoQiNeiQianWuMingGongYingShangQingKuangShiFouGuanLianFang" context="neeq_duration_T" tupleId="00009532"/>
    <Item id="00009539" ccId="497851654" eleName="OuFaXingGuanLianJiaoYiShiXiangGuanLianFang" context="neeq_duration_T" tupleId="00009538"/>
    <Item id="00009540" ccId="1575926533" eleName="OuFaXingGuanLianJiaoYiShiXiangJuTiShiXiang" context="neeq_duration_T" tupleId="00009538"/>
    <Item id="00009541" ccId="225417298" eleName="OuFaXingGuanLianJiaoYiShiXiangFaShengJinE" context="neeq_duration_T" tupleId="00009538"/>
    <Item id="00009542" ccId="3981012309" eleName="OuFaXingGuanLianJiaoYiShiXiangLvXingDeChengXu" context="neeq_duration_T" tupleId="00009538"/>
    <Item id="00009544" ccId="2351447029" eleName="JianChengHuoShuYu" context="neeq_duration_T" tupleId="00009543"/>
    <Item id="00009545" ccId="2295167755" eleName="HanYi" context="neeq_duration_T" tupleId="00009543"/>
    <Item id="00009547" ccId="3769255197" eleName="BaoGaoQiNeiPuTongGuGuPiaoFaXingQingKuangFaXingFangAnGongGaoShiJian" context="neeq_duration_T" tupleId="00009546"/>
    <Item id="00009548" ccId="3019720277" eleName="BaoGaoQiNeiPuTongGuGuPiaoFaXingQingKuangGuPiaoDengJiShiJian" context="neeq_duration_T" tupleId="00009546"/>
    <Item id="00009549" ccId="1872260745" eleName="BaoGaoQiNeiPuTongGuGuPiaoFaXingQingKuangFaXingJiaGe" context="neeq_duration_T" tupleId="00009546"/>
    <Item id="00009550" ccId="3930135131" eleName="BaoGaoQiNeiPuTongGuGuPiaoFaXingQingKuangFaXingShuLiang" context="neeq_duration_T" tupleId="00009546"/>
    <Item id="00009551" ccId="1435018636" eleName="BaoGaoQiNeiPuTongGuGuPiaoFaXingQingKuangMuJiJinE" context="neeq_duration_T" tupleId="00009546"/>
    <Item id="00009552" ccId="1008562334" eleName="BaoGaoQiNeiPuTongGuGuPiaoFaXingQingKuangFaXingDuiXiangZhongDongJianGaoYuHeXinYuanGongRenShu" context="neeq_instant_T" tupleId="00009546"/>
    <Item id="00009553" ccId="3245668274" eleName="BaoGaoQiNeiPuTongGuGuPiaoFaXingQingKuangFaXingDuiXiangZhongZuoShiShangJiaShu" context="neeq_instant_T" tupleId="00009546"/>
    <Item id="00009554" ccId="3693928911" eleName="BaoGaoQiNeiPuTongGuGuPiaoFaXingQingKuangFaXingDuiXiangZhongWaiBuZiRanRenRenShu" context="neeq_instant_T" tupleId="00009546"/>
    <Item id="00009555" ccId="796256398" eleName="BaoGaoQiNeiPuTongGuGuPiaoFaXingQingKuangFaXingDuiXiangZhongSiMuTouZiJiJinJiaShu" context="neeq_instant_T" tupleId="00009546"/>
    <Item id="00009556" ccId="77030599" eleName="BaoGaoQiNeiPuTongGuGuPiaoFaXingQingKuangFaXingDuiXiangZhongXinTuoJiZiGuanChanPinJiaShu" context="neeq_instant_T" tupleId="00009546"/>
    <Item id="00009557" ccId="2265341952" eleName="BaoGaoQiNeiPuTongGuGuPiaoFaXingQingKuangMuJiZiJinYongTu" context="neeq_duration_T" tupleId="00009546"/>
    <Item id="00009558" ccId="1218168937" eleName="BaoGaoQiNeiPuTongGuGuPiaoFaXingQingKuangMuJiZiJinYongTuShiFouBianGeng" context="neeq_duration_T" tupleId="00009546"/>
    <Item id="00009560" ccId="696130462" eleName="OuFaXingGuanLianJiaoYiShiXiangGuanLianFang" context="neeq_duration_T" tupleId="00009559"/>
    <Item id="00009561" ccId="3309415665" eleName="OuFaXingGuanLianJiaoYiShiXiangJuTiShiXiang" context="neeq_duration_T" tupleId="00009559"/>
    <Item id="00009562" ccId="97834308" eleName="OuFaXingGuanLianJiaoYiShiXiangFaShengJinE" context="neeq_duration_T" tupleId="00009559"/>
    <Item id="00009563" ccId="3986031343" eleName="OuFaXingGuanLianJiaoYiShiXiangLvXingDeChengXu" context="neeq_duration_T" tupleId="00009559"/>
    <Item id="00009565" ccId="1308279175" eleName="OuFaXingGuanLianJiaoYiShiXiangGuanLianFang" context="neeq_duration_T" tupleId="00009564"/>
    <Item id="00009566" ccId="3430757950" eleName="OuFaXingGuanLianJiaoYiShiXiangJuTiShiXiang" context="neeq_duration_T" tupleId="00009564"/>
    <Item id="00009567" ccId="1162504407" eleName="OuFaXingGuanLianJiaoYiShiXiangFaShengJinE" context="neeq_duration_T" tupleId="00009564"/>
    <Item id="00009568" ccId="1447268693" eleName="OuFaXingGuanLianJiaoYiShiXiangLvXingDeChengXu" context="neeq_duration_T" tupleId="00009564"/>
  </Items>
  <Tuples>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9088" ccId="2737032985" eleName="ShiYiTuple"/>
    <Tuple id="00009091" ccId="1839109939" eleName="ShiYiTuple"/>
    <Tuple id="00009094" ccId="2802565054" eleName="ShiYiTuple"/>
    <Tuple id="00009097" ccId="1109479883" eleName="ShiYiTuple"/>
    <Tuple id="00009100" ccId="3184765207" eleName="ShiYiTuple"/>
    <Tuple id="00009103" ccId="350219443" eleName="ZhongDaFengXianShiXiangTuple"/>
    <Tuple id="00009106" ccId="560980574" eleName="ZhongDaFengXianShiXiangTuple"/>
    <Tuple id="00009112" ccId="1294788028" eleName="BaoGaoQiNeiPuTongGuGuPiaoFaXingQingKuangTuple"/>
    <Tuple id="00009125" ccId="918669948" eleName="NianBaoXianRenDongShiJianShiGaoJiGuanLiRenYuanChiGuQingKuangTuple"/>
    <Tuple id="00009133" ccId="3637351791" eleName="NianBaoXianRenDongShiJianShiGaoJiGuanLiRenYuanChiGuQingKuangTuple"/>
    <Tuple id="00009141" ccId="2828389350" eleName="NianBaoXianRenDongShiJianShiGaoJiGuanLiRenYuanChiGuQingKuangTuple"/>
    <Tuple id="00009149" ccId="2612078563" eleName="NianBaoXianRenDongShiJianShiGaoJiGuanLiRenYuanChiGuQingKuangTuple"/>
    <Tuple id="00009157" ccId="3926285781" eleName="NianBaoXianRenDongShiJianShiGaoJiGuanLiRenYuanChiGuQingKuangTuple"/>
    <Tuple id="00009165" ccId="2750915135" eleName="NianBaoXianRenDongShiJianShiGaoJiGuanLiRenYuanChiGuQingKuangTuple"/>
    <Tuple id="00009173" ccId="618267282" eleName="NianBaoXianRenDongShiJianShiGaoJiGuanLiRenYuanChiGuQingKuangTuple"/>
    <Tuple id="00009181" ccId="1666597041" eleName="NianBaoXianRenDongShiJianShiGaoJiGuanLiRenYuanChiGuQingKuangTuple"/>
    <Tuple id="00009189" ccId="552285691" eleName="NianBaoXianRenDongShiJianShiGaoJiGuanLiRenYuanChiGuQingKuangTuple"/>
    <Tuple id="00009197" ccId="2277432421" eleName="NianBaoXianRenDongShiJianShiGaoJiGuanLiRenYuanChiGuQingKuangTuple"/>
    <Tuple id="00009205" ccId="538168653" eleName="NianBaoXianRenDongShiJianShiGaoJiGuanLiRenYuanChiGuQingKuangTuple"/>
    <Tuple id="00009213" ccId="1664659983" eleName="NianBaoXianRenDongShiJianShiGaoJiGuanLiRenYuanChiGuQingKuangTuple"/>
    <Tuple id="00009221" ccId="899404794" eleName="DongJianGaoChiGuQingKuangTuple"/>
    <Tuple id="00009229" ccId="3300794950" eleName="DongJianGaoChiGuQingKuangTuple"/>
    <Tuple id="00009237" ccId="4281577171" eleName="DongJianGaoChiGuQingKuangTuple"/>
    <Tuple id="00009245" ccId="3643518040" eleName="DongJianGaoChiGuQingKuangTuple"/>
    <Tuple id="00009253" ccId="3809957944" eleName="DongJianGaoChiGuQingKuangTuple"/>
    <Tuple id="00009261" ccId="1607932253" eleName="DongJianGaoChiGuQingKuangTuple"/>
    <Tuple id="00009269" ccId="1368728278" eleName="DongJianGaoChiGuQingKuangTuple"/>
    <Tuple id="00009277" ccId="2314440649" eleName="DongJianGaoChiGuQingKuangTuple"/>
    <Tuple id="00009285" ccId="3031441905" eleName="DongJianGaoChiGuQingKuangTuple"/>
    <Tuple id="00009293" ccId="1909029548" eleName="DongJianGaoChiGuQingKuangTuple"/>
    <Tuple id="00009301" ccId="4221604543" eleName="DongJianGaoChiGuQingKuangTuple"/>
    <Tuple id="00009309" ccId="218720709" eleName="DongJianGaoBianDongQingKuangTuple"/>
    <Tuple id="00009315" ccId="3112464534" eleName="QianShiMingGuDongChiGuQingKuangTuple"/>
    <Tuple id="00009333" ccId="3117623432" eleName="QianShiMingGuDongChiGuQingKuangTuple"/>
    <Tuple id="00009342" ccId="810367610" eleName="QianShiMingGuDongChiGuQingKuangTuple"/>
    <Tuple id="00009360" ccId="1143776318" eleName="QianShiMingGuDongChiGuQingKuangTuple"/>
    <Tuple id="00009369" ccId="4198785501" eleName="QianShiMingGuDongChiGuQingKuangTuple"/>
    <Tuple id="00009378" ccId="4254832269" eleName="QianShiMingGuDongChiGuQingKuangTuple"/>
    <Tuple id="00009387" ccId="3327854880" eleName="QianShiMingGuDongChiGuQingKuangTuple"/>
    <Tuple id="00009396" ccId="3658473906" eleName="QianShiMingGuDongChiGuQingKuangTuple"/>
    <Tuple id="00009405" ccId="3797927685" eleName="QianShiMingGuDongChiGuQingKuangTuple"/>
    <Tuple id="00009414" ccId="4140737582" eleName="QianShiMingGuDongChiGuQingKuangTuple"/>
    <Tuple id="00009423" ccId="2667498163" eleName="SanHuiYunZuoQingKuangTuple"/>
    <Tuple id="00009427" ccId="2237195784" eleName="SanHuiYunZuoQingKuangTuple"/>
    <Tuple id="00009431" ccId="3058961698" eleName="ZaiZhiYuanGongAnGongZuoXingZhiFenLeiTuple"/>
    <Tuple id="00009435" ccId="364725119" eleName="ZaiZhiYuanGongAnGongZuoXingZhiFenLeiTuple"/>
    <Tuple id="00009439" ccId="57208587" eleName="ZaiZhiYuanGongAnGongZuoXingZhiFenLeiTuple"/>
    <Tuple id="00009443" ccId="1942568880" eleName="ZaiZhiYuanGongAnGongZuoXingZhiFenLeiTuple"/>
    <Tuple id="00009447" ccId="2893372049" eleName="ZhongDaFengXianShiXiangTuple"/>
    <Tuple id="00009450" ccId="3850269598" eleName="ZhongDaFengXianShiXiangTuple"/>
    <Tuple id="00009453" ccId="857630811" eleName="ZaiZhiYuanGongAnGongZuoXingZhiFenLeiTuple"/>
    <Tuple id="00009457" ccId="3120712270" eleName="FeiJingChangXingSunYiXiangMuTuple"/>
    <Tuple id="00009460" ccId="1397783251" eleName="ShouRuGouChengFenXiTuple"/>
    <Tuple id="00009466" ccId="1987518738" eleName="ShouRuGouChengFenXiTuple"/>
    <Tuple id="00009472" ccId="861858665" eleName="ShouRuGouChengFenXiTuple"/>
    <Tuple id="00009478" ccId="230198332" eleName="ShouRuGouChengFenXiTuple"/>
    <Tuple id="00009484" ccId="2976403409" eleName="ShouRuGouChengFenXiTuple"/>
    <Tuple id="00009490" ccId="3198719436" eleName="BaoGaoQiNeiQianWuMingKeHuQingKuangTuple"/>
    <Tuple id="00009496" ccId="45498064" eleName="BaoGaoQiNeiQianWuMingKeHuQingKuangTuple"/>
    <Tuple id="00009502" ccId="2698651074" eleName="BaoGaoQiNeiQianWuMingKeHuQingKuangTuple"/>
    <Tuple id="00009508" ccId="2781057689" eleName="BaoGaoQiNeiQianWuMingKeHuQingKuangTuple"/>
    <Tuple id="00009514" ccId="219331358" eleName="BaoGaoQiNeiQianWuMingGongYingShangQingKuangTuple"/>
    <Tuple id="00009520" ccId="3167355177" eleName="BaoGaoQiNeiQianWuMingGongYingShangQingKuangTuple"/>
    <Tuple id="00009526" ccId="1837193537" eleName="BaoGaoQiNeiQianWuMingGongYingShangQingKuangTuple"/>
    <Tuple id="00009532" ccId="551819904" eleName="BaoGaoQiNeiQianWuMingGongYingShangQingKuangTuple"/>
    <Tuple id="00009538" ccId="2523960660" eleName="OuFaXingGuanLianJiaoYiShiXiangTuple"/>
    <Tuple id="00009543" ccId="1117174162" eleName="ShiYiTuple"/>
    <Tuple id="00009546" ccId="3600808526" eleName="BaoGaoQiNeiPuTongGuGuPiaoFaXingQingKuangTuple"/>
    <Tuple id="00009559" ccId="1307664364" eleName="OuFaXingGuanLianJiaoYiShiXiangTuple"/>
    <Tuple id="00009564" ccId="3948399341" eleName="OuFaXingGuanLianJiaoYiShiXiangTuple"/>
  </Tuples>
</map:XbrlMapping>
</file>

<file path=customXml/item2.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3.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0">
    <rule:unit cc="3151691605"/>
    <rule:unit cc="3147765453"/>
    <rule:unit cc="1825319653"/>
    <rule:unit cc="1052813716"/>
    <rule:unit cc="2105451890"/>
    <rule:unit cc="3070986322"/>
    <rule:unit cc="208690435"/>
    <rule:unit cc="1046876076"/>
    <rule:unit cc="4098875187"/>
  </rule:option>
  <rule:option cc="1700818462" visible="0">
    <rule:unit cc="2282213693"/>
    <rule:unit cc="2357296288"/>
    <rule:unit cc="316001413"/>
    <rule:unit cc="4119004554"/>
    <rule:unit cc="846366810"/>
    <rule:unit cc="2592960782"/>
    <rule:unit cc="2884128159"/>
    <rule:unit cc="256173935"/>
    <rule:unit cc="538402270"/>
  </rule:option>
  <rule:option cc="3154237875" visible="1"/>
  <rule:option cc="2578159232" visible="1"/>
  <rule:option cc="3080007044" visible="1"/>
  <rule:option cc="3483480545" visible="0">
    <rule:unit cc="991377255"/>
    <rule:unit cc="2692640291"/>
    <rule:unit cc="801889994"/>
    <rule:unit cc="2683302829"/>
    <rule:unit cc="1633438856"/>
    <rule:unit cc="173002272"/>
    <rule:unit cc="3620864100"/>
    <rule:unit cc="429019361"/>
    <rule:unit cc="4048313378"/>
    <rule:unit cc="3151691605"/>
    <rule:unit cc="3147765453"/>
    <rule:unit cc="1825319653"/>
    <rule:unit cc="1052813716"/>
    <rule:unit cc="2105451890"/>
    <rule:unit cc="3070986322"/>
    <rule:unit cc="208690435"/>
    <rule:unit cc="1046876076"/>
    <rule:unit cc="4098875187"/>
    <rule:unit cc="2282213693"/>
    <rule:unit cc="2357296288"/>
    <rule:unit cc="316001413"/>
    <rule:unit cc="4119004554"/>
    <rule:unit cc="846366810"/>
    <rule:unit cc="2592960782"/>
    <rule:unit cc="2884128159"/>
    <rule:unit cc="256173935"/>
    <rule:unit cc="538402270"/>
    <rule:unit cc="3452488087"/>
    <rule:unit cc="1860390841"/>
    <rule:unit cc="2280127050"/>
    <rule:unit cc="586729768"/>
    <rule:unit cc="1528290504"/>
    <rule:unit cc="2014021473"/>
    <rule:unit cc="1923283147"/>
    <rule:unit cc="1356917472"/>
    <rule:unit cc="2531749197"/>
    <rule:unit cc="2502922051"/>
    <rule:unit cc="1946416303"/>
    <rule:unit cc="3942772027"/>
    <rule:unit cc="422075242"/>
    <rule:unit cc="4072907691"/>
    <rule:unit cc="1846899521"/>
    <rule:unit cc="1021519742"/>
    <rule:unit cc="1637295512"/>
    <rule:unit cc="633840035"/>
    <rule:unit cc="537793476"/>
    <rule:unit cc="141172660"/>
    <rule:unit cc="1800340177"/>
  </rule:option>
  <rule:option cc="1894612289" visible="0">
    <rule:unit cc="2543469926"/>
  </rule:option>
  <rule:option cc="2091884698" visible="0">
    <rule:unit cc="3793695627"/>
  </rule:option>
  <rule:option cc="3453261753" visible="0">
    <rule:unit cc="3091949623"/>
    <rule:unit cc="3294687233"/>
    <rule:unit cc="1058199179"/>
    <rule:unit cc="536245632"/>
    <rule:unit cc="282008965"/>
    <rule:unit cc="3502681889"/>
    <rule:unit cc="2615166463"/>
    <rule:unit cc="2692399637"/>
    <rule:unit cc="317307041"/>
  </rule:option>
  <rule:option cc="2465523912" visible="0">
    <rule:unit cc="840124829"/>
    <rule:unit cc="1699434789"/>
    <rule:unit cc="4093020785"/>
    <rule:unit cc="1342132290"/>
    <rule:unit cc="3991497830"/>
    <rule:unit cc="657275916"/>
    <rule:unit cc="4256376280"/>
    <rule:unit cc="3480708192"/>
    <rule:unit cc="4010918901"/>
  </rule:option>
  <rule:option cc="119114465" visible="1"/>
  <rule:option cc="186193332" visible="1"/>
  <rule:option cc="3545930997" visible="1"/>
  <rule:option cc="2723001399" visible="0">
    <rule:unit cc="1180860214"/>
  </rule:option>
  <rule:option cc="4022173633" visible="0">
    <rule:unit cc="1353456772"/>
  </rule:option>
  <rule:option cc="1996448838" visible="0">
    <rule:unit cc="544178853"/>
  </rule:option>
  <rule:option cc="158897522" visible="0">
    <rule:unit cc="2116083598"/>
  </rule:option>
  <rule:option cc="2794384450" visible="0">
    <rule:unit cc="1180860214"/>
    <rule:unit cc="1353456772"/>
    <rule:unit cc="544178853"/>
    <rule:unit cc="2116083598"/>
  </rule:option>
  <rule:option cc="1268205408" visible="0">
    <rule:unit cc="3855130499"/>
  </rule:option>
</rule:xbrlRule>
</file>

<file path=customXml/item5.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6.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7.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882F8-8CDC-42A3-A54D-03B5C14AF604}">
  <ds:schemaRefs>
    <ds:schemaRef ds:uri="http://wwww.hallomagic.com/xbrl/mapping"/>
  </ds:schemaRefs>
</ds:datastoreItem>
</file>

<file path=customXml/itemProps2.xml><?xml version="1.0" encoding="utf-8"?>
<ds:datastoreItem xmlns:ds="http://schemas.openxmlformats.org/officeDocument/2006/customXml" ds:itemID="{83FEDDC1-9B71-4161-9374-4F41DEA45E53}">
  <ds:schemaRefs>
    <ds:schemaRef ds:uri="http://wwww.hallomagic.com/xbrl/bookmark"/>
  </ds:schemaRefs>
</ds:datastoreItem>
</file>

<file path=customXml/itemProps3.xml><?xml version="1.0" encoding="utf-8"?>
<ds:datastoreItem xmlns:ds="http://schemas.openxmlformats.org/officeDocument/2006/customXml" ds:itemID="{2EF14BE4-84E9-4146-BB28-12877417541B}">
  <ds:schemaRefs>
    <ds:schemaRef ds:uri="http://wwww.hallomagic.com/xbrl/check"/>
  </ds:schemaRefs>
</ds:datastoreItem>
</file>

<file path=customXml/itemProps4.xml><?xml version="1.0" encoding="utf-8"?>
<ds:datastoreItem xmlns:ds="http://schemas.openxmlformats.org/officeDocument/2006/customXml" ds:itemID="{481C5994-C26F-4640-BCA5-F27291EB2D1A}">
  <ds:schemaRefs>
    <ds:schemaRef ds:uri="http://wwww.hallomagic.com/xbrl/rule"/>
  </ds:schemaRefs>
</ds:datastoreItem>
</file>

<file path=customXml/itemProps5.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6.xml><?xml version="1.0" encoding="utf-8"?>
<ds:datastoreItem xmlns:ds="http://schemas.openxmlformats.org/officeDocument/2006/customXml" ds:itemID="{B192D2EF-AE5E-4B7C-B99E-8EE75C2897BC}">
  <ds:schemaRefs>
    <ds:schemaRef ds:uri="http://wwww.hallomagic.com/xbrl/info"/>
  </ds:schemaRefs>
</ds:datastoreItem>
</file>

<file path=customXml/itemProps7.xml><?xml version="1.0" encoding="utf-8"?>
<ds:datastoreItem xmlns:ds="http://schemas.openxmlformats.org/officeDocument/2006/customXml" ds:itemID="{AB91542C-E54C-4B2F-84A3-E16131AC7132}">
  <ds:schemaRefs>
    <ds:schemaRef ds:uri="http://wwww.hallomagic.com/xbrl/template"/>
  </ds:schemaRefs>
</ds:datastoreItem>
</file>

<file path=customXml/itemProps8.xml><?xml version="1.0" encoding="utf-8"?>
<ds:datastoreItem xmlns:ds="http://schemas.openxmlformats.org/officeDocument/2006/customXml" ds:itemID="{00C3058C-CEA0-45D2-BD89-AAE754FF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28</TotalTime>
  <Pages>57</Pages>
  <Words>15330</Words>
  <Characters>87386</Characters>
  <Application>Microsoft Office Word</Application>
  <DocSecurity>0</DocSecurity>
  <Lines>728</Lines>
  <Paragraphs>205</Paragraphs>
  <ScaleCrop>false</ScaleCrop>
  <Company>Sky123.Org</Company>
  <LinksUpToDate>false</LinksUpToDate>
  <CharactersWithSpaces>102511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17</cp:revision>
  <cp:lastPrinted>2016-03-15T10:51:00Z</cp:lastPrinted>
  <dcterms:created xsi:type="dcterms:W3CDTF">2016-03-17T05:34:00Z</dcterms:created>
  <dcterms:modified xsi:type="dcterms:W3CDTF">2016-03-17T09:47:00Z</dcterms:modified>
</cp:coreProperties>
</file>