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glossary/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P="00A05330" w:rsidRDefault="00924C28">
      <w:pPr>
        <w:rPr>
          <w:color w:val="000000" w:themeColor="text1"/>
          <w:sz w:val="28"/>
          <w:szCs w:val="28"/>
        </w:rPr>
      </w:pPr>
    </w:p>
    <w:p w:rsidR="00A05330" w:rsidP="00EE7E62" w:rsidRDefault="00CF445E">
      <w:pPr>
        <w:ind w:right="1218" w:rightChars="580"/>
        <w:jc w:val="right"/>
        <w:rPr>
          <w:rFonts w:ascii="微软雅黑" w:hAnsi="微软雅黑" w:eastAsia="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editId="0CAF1902" wp14:anchorId="5C06D1E5">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CF445E" w:rsidP="005A6996" w:rsidRDefault="00CF445E">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CF445E" w:rsidP="005A6996" w:rsidRDefault="00CF445E">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id="_x0000_t202" coordsize="21600,21600" o:spt="202" path="m,l,21600r21600,l21600,xe" w14:anchorId="5C06D1E5">
                <v:stroke joinstyle="miter"/>
                <v:path gradientshapeok="t" o:connecttype="rect"/>
              </v:shapetype>
              <v:shape id="_x0000_s1026"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allowoverlap="f"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v:textbox inset="3mm,0,3mm,0">
                  <w:txbxContent>
                    <w:p w:rsidRPr="00EE7E62" w:rsidR="00CF445E" w:rsidP="005A6996" w:rsidRDefault="00CF445E">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CF445E" w:rsidP="005A6996" w:rsidRDefault="00CF445E">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v:textbox>
                <w10:wrap anchorx="page" anchory="page"/>
                <w10:anchorlock/>
              </v:shape>
            </w:pict>
          </mc:Fallback>
        </mc:AlternateContent>
      </w:r>
      <w:r w:rsidR="00BA6290">
        <w:rPr>
          <w:rFonts w:hint="eastAsia" w:ascii="微软雅黑" w:hAnsi="微软雅黑" w:eastAsia="微软雅黑"/>
          <w:color w:val="000000" w:themeColor="text1"/>
          <w:sz w:val="72"/>
          <w:szCs w:val="72"/>
        </w:rPr>
        <w:t>武当山</w:t>
      </w:r>
    </w:p>
    <w:p w:rsidR="00A05330" w:rsidP="00EE7E62" w:rsidRDefault="00A05330">
      <w:pPr>
        <w:ind w:right="1218" w:rightChars="580"/>
        <w:jc w:val="right"/>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A05330">
        <w:rPr>
          <w:rFonts w:ascii="微软雅黑" w:hAnsi="微软雅黑" w:eastAsia="微软雅黑"/>
          <w:color w:val="000000" w:themeColor="text1"/>
          <w:sz w:val="44"/>
          <w:szCs w:val="44"/>
        </w:rPr>
        <w:t xml:space="preserve"> </w:t>
      </w:r>
      <w:r w:rsidR="00BA6290">
        <w:rPr>
          <w:rFonts w:hint="eastAsia" w:ascii="微软雅黑" w:hAnsi="微软雅黑" w:eastAsia="微软雅黑"/>
          <w:color w:val="000000" w:themeColor="text1"/>
          <w:sz w:val="44"/>
          <w:szCs w:val="44"/>
        </w:rPr>
        <w:t>600004</w:t>
      </w:r>
    </w:p>
    <w:p w:rsidRPr="001B6047" w:rsidR="00106BBF" w:rsidP="00106BBF" w:rsidRDefault="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Pr="00EE7E62" w:rsidR="00106BBF" w:rsidP="00BD172C" w:rsidRDefault="00106BBF"/>
    <w:p w:rsidR="0033558F" w:rsidP="001B5749" w:rsidRDefault="00924C28">
      <w:pPr>
        <w:jc w:val="center"/>
      </w:pPr>
      <w:r w:rsidRPr="0068018B" w:rsidR="00A05330">
        <w:rPr>
          <w:rFonts w:hint="eastAsia" w:ascii="微软雅黑" w:hAnsi="微软雅黑" w:eastAsia="微软雅黑"/>
          <w:color w:val="7F7F7F" w:themeColor="text1" w:themeTint="80"/>
          <w:sz w:val="44"/>
          <w:szCs w:val="44"/>
        </w:rPr>
        <w:t>公司全</w:t>
      </w:r>
      <w:r w:rsidRPr="0068018B" w:rsidR="00A05330">
        <w:rPr>
          <w:rFonts w:ascii="微软雅黑" w:hAnsi="微软雅黑" w:eastAsia="微软雅黑"/>
          <w:color w:val="7F7F7F" w:themeColor="text1" w:themeTint="80"/>
          <w:sz w:val="44"/>
          <w:szCs w:val="44"/>
        </w:rPr>
        <w:t>称（</w:t>
      </w:r>
      <w:r w:rsidRPr="0068018B" w:rsidR="00A05330">
        <w:rPr>
          <w:rFonts w:hint="eastAsia" w:ascii="微软雅黑" w:hAnsi="微软雅黑" w:eastAsia="微软雅黑"/>
          <w:color w:val="7F7F7F" w:themeColor="text1" w:themeTint="80"/>
          <w:sz w:val="44"/>
          <w:szCs w:val="44"/>
        </w:rPr>
        <w:t>中</w:t>
      </w:r>
      <w:r w:rsidRPr="0068018B" w:rsidR="00A05330">
        <w:rPr>
          <w:rFonts w:ascii="微软雅黑" w:hAnsi="微软雅黑" w:eastAsia="微软雅黑"/>
          <w:color w:val="7F7F7F" w:themeColor="text1" w:themeTint="80"/>
          <w:sz w:val="44"/>
          <w:szCs w:val="44"/>
        </w:rPr>
        <w:t>文）</w:t>
      </w:r>
    </w:p>
    <w:p w:rsidRPr="001B6047" w:rsidR="0033558F" w:rsidP="001B5749" w:rsidRDefault="00924C28">
      <w:pPr>
        <w:jc w:val="center"/>
      </w:pPr>
      <w:r w:rsidRPr="0068018B" w:rsidR="001B5749">
        <w:rPr>
          <w:rStyle w:val="aff1"/>
          <w:rFonts w:hint="eastAsia" w:ascii="微软雅黑" w:hAnsi="微软雅黑" w:eastAsia="微软雅黑"/>
          <w:color w:val="7F7F7F" w:themeColor="text1" w:themeTint="80"/>
          <w:sz w:val="44"/>
          <w:szCs w:val="44"/>
        </w:rPr>
        <w:t>公司</w:t>
      </w:r>
      <w:r w:rsidRPr="0068018B" w:rsidR="001B5749">
        <w:rPr>
          <w:rStyle w:val="aff1"/>
          <w:rFonts w:ascii="微软雅黑" w:hAnsi="微软雅黑" w:eastAsia="微软雅黑"/>
          <w:color w:val="7F7F7F" w:themeColor="text1" w:themeTint="80"/>
          <w:sz w:val="44"/>
          <w:szCs w:val="44"/>
        </w:rPr>
        <w:t>全称（</w:t>
      </w:r>
      <w:r w:rsidRPr="0068018B" w:rsidR="001B5749">
        <w:rPr>
          <w:rStyle w:val="aff1"/>
          <w:rFonts w:hint="eastAsia" w:ascii="微软雅黑" w:hAnsi="微软雅黑" w:eastAsia="微软雅黑"/>
          <w:color w:val="7F7F7F" w:themeColor="text1" w:themeTint="80"/>
          <w:sz w:val="44"/>
          <w:szCs w:val="44"/>
        </w:rPr>
        <w:t>英</w:t>
      </w:r>
      <w:r w:rsidRPr="0068018B" w:rsidR="001B5749">
        <w:rPr>
          <w:rStyle w:val="aff1"/>
          <w:rFonts w:ascii="微软雅黑" w:hAnsi="微软雅黑" w:eastAsia="微软雅黑"/>
          <w:color w:val="7F7F7F" w:themeColor="text1" w:themeTint="80"/>
          <w:sz w:val="44"/>
          <w:szCs w:val="44"/>
        </w:rPr>
        <w:t>文）</w:t>
      </w:r>
    </w:p>
    <w:p w:rsidRPr="001B6047" w:rsidR="00106BBF" w:rsidP="00106BBF" w:rsidRDefault="00106BBF">
      <w:pPr>
        <w:rPr>
          <w:color w:val="000000" w:themeColor="text1"/>
          <w:sz w:val="28"/>
          <w:szCs w:val="28"/>
        </w:rPr>
      </w:pPr>
    </w:p>
    <w:p w:rsidRPr="001B6047" w:rsidR="00106BBF" w:rsidP="006958A2" w:rsidRDefault="00EE7E6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Pr="00EE7E62" w:rsidR="00EE7E62" w:rsidP="00EE7E62" w:rsidRDefault="00EE7E62">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style="width:429.8pt;height:179.15pt;visibility:visible;mso-wrap-style:square;mso-left-percent:-10001;mso-top-percent:-10001;mso-position-horizontal:absolute;mso-position-horizontal-relative:char;mso-position-vertical:absolute;mso-position-vertical-relative:line;mso-left-percent:-10001;mso-top-percent:-10001;v-text-anchor:middle" o:spid="_x0000_s1027"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v:textbox>
                  <w:txbxContent>
                    <w:p w:rsidRPr="00EE7E62" w:rsidR="00EE7E62" w:rsidP="00EE7E62" w:rsidRDefault="00EE7E62">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v:textbox>
                <w10:anchorlock/>
              </v:shape>
            </w:pict>
          </mc:Fallback>
        </mc:AlternateContent>
      </w:r>
    </w:p>
    <w:p w:rsidR="00EE7E62" w:rsidP="00106BBF" w:rsidRDefault="00EE7E62">
      <w:pPr>
        <w:rPr>
          <w:color w:val="000000" w:themeColor="text1"/>
          <w:sz w:val="28"/>
          <w:szCs w:val="28"/>
        </w:rPr>
      </w:pPr>
    </w:p>
    <w:p w:rsidR="00EE7E62" w:rsidP="00106BBF" w:rsidRDefault="00EE7E62">
      <w:pPr>
        <w:rPr>
          <w:color w:val="000000" w:themeColor="text1"/>
          <w:sz w:val="28"/>
          <w:szCs w:val="28"/>
        </w:rPr>
      </w:pPr>
    </w:p>
    <w:p w:rsidRPr="001B6047" w:rsidR="00EE7E62" w:rsidP="00106BBF" w:rsidRDefault="00EE7E62">
      <w:pPr>
        <w:rPr>
          <w:color w:val="000000" w:themeColor="text1"/>
          <w:sz w:val="28"/>
          <w:szCs w:val="28"/>
        </w:rPr>
      </w:pPr>
    </w:p>
    <w:p w:rsidRPr="001B6047" w:rsidR="00106BBF" w:rsidP="00795379" w:rsidRDefault="00924C28">
      <w:pPr>
        <w:ind w:firstLine="5720" w:firstLineChars="1100"/>
        <w:rPr>
          <w:color w:val="000000" w:themeColor="text1"/>
          <w:sz w:val="28"/>
          <w:szCs w:val="28"/>
        </w:rPr>
      </w:pPr>
      <w:r w:rsidR="00795379">
        <w:rPr>
          <w:rFonts w:hint="eastAsia" w:ascii="微软雅黑" w:hAnsi="微软雅黑" w:eastAsia="微软雅黑"/>
          <w:color w:val="000000" w:themeColor="text1"/>
          <w:sz w:val="52"/>
          <w:szCs w:val="52"/>
        </w:rPr>
        <w:t>年度</w:t>
      </w:r>
      <w:r w:rsidR="00795379">
        <w:rPr>
          <w:rFonts w:ascii="微软雅黑" w:hAnsi="微软雅黑" w:eastAsia="微软雅黑"/>
          <w:color w:val="000000" w:themeColor="text1"/>
          <w:sz w:val="52"/>
          <w:szCs w:val="52"/>
        </w:rPr>
        <w:t>报告</w:t>
      </w:r>
    </w:p>
    <w:p w:rsidRPr="00CF445E" w:rsidR="004A23FB" w:rsidP="00CF445E" w:rsidRDefault="00795379">
      <w:pPr>
        <w:ind w:firstLine="210" w:firstLineChars="100"/>
        <w:jc w:val="left"/>
        <w:rPr>
          <w:rFonts w:ascii="微软雅黑" w:hAnsi="微软雅黑" w:eastAsia="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editId="09C3C954" wp14:anchorId="336D78E5">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360"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243.2pt,24pt" to="306.8pt,24pt" w14:anchorId="3106A9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editId="22F951F0" wp14:anchorId="244FC305">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361"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376.5pt,24.6pt" to="445.7pt,24.6pt" w14:anchorId="19D98F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r>
        <w:rPr>
          <w:rFonts w:hint="eastAsia" w:ascii="微软雅黑" w:hAnsi="微软雅黑" w:eastAsia="微软雅黑"/>
          <w:color w:val="000000" w:themeColor="text1"/>
          <w:sz w:val="52"/>
          <w:szCs w:val="52"/>
        </w:rPr>
        <w:t>2015</w:t>
      </w:r>
    </w:p>
    <w:p w:rsidR="00795379" w:rsidP="00106BBF" w:rsidRDefault="00795379">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Pr="00CC1546" w:rsidR="004B3E71" w:rsidP="00CC1546" w:rsidRDefault="004B3E71">
      <w:pPr>
        <w:pStyle w:val="1"/>
        <w:spacing w:after="0"/>
        <w:jc w:val="center"/>
        <w:rPr>
          <w:rFonts w:ascii="黑体" w:hAnsi="黑体" w:eastAsia="黑体"/>
          <w:sz w:val="36"/>
          <w:szCs w:val="36"/>
        </w:rPr>
      </w:pPr>
      <w:bookmarkStart w:name="_Toc441926723" w:id="0"/>
      <w:r w:rsidRPr="00CC1546">
        <w:rPr>
          <w:rFonts w:hint="eastAsia" w:ascii="黑体" w:hAnsi="黑体" w:eastAsia="黑体"/>
          <w:sz w:val="36"/>
          <w:szCs w:val="36"/>
        </w:rPr>
        <w:lastRenderedPageBreak/>
        <w:t>公 司</w:t>
      </w:r>
      <w:r w:rsidRPr="00CC1546">
        <w:rPr>
          <w:rFonts w:ascii="黑体" w:hAnsi="黑体" w:eastAsia="黑体"/>
          <w:sz w:val="36"/>
          <w:szCs w:val="36"/>
        </w:rPr>
        <w:t xml:space="preserve"> </w:t>
      </w:r>
      <w:r w:rsidRPr="00CC1546">
        <w:rPr>
          <w:rFonts w:hint="eastAsia" w:ascii="黑体" w:hAnsi="黑体" w:eastAsia="黑体"/>
          <w:sz w:val="36"/>
          <w:szCs w:val="36"/>
        </w:rPr>
        <w:t>年 度 大 事 记</w:t>
      </w:r>
      <w:bookmarkEnd w:id="0"/>
    </w:p>
    <w:p w:rsidRPr="001B6047" w:rsidR="003856C0" w:rsidP="003856C0" w:rsidRDefault="003856C0">
      <w:pPr>
        <w:rPr>
          <w:color w:val="000000" w:themeColor="text1"/>
          <w:sz w:val="28"/>
          <w:szCs w:val="28"/>
        </w:rPr>
      </w:pPr>
      <w:r w:rsidRPr="001B6047">
        <w:rPr>
          <w:color w:val="000000" w:themeColor="text1"/>
          <w:sz w:val="28"/>
          <w:szCs w:val="28"/>
        </w:rPr>
        <w:t xml:space="preserve">       </w:t>
      </w: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editId="41C97E70" wp14:anchorId="0EAA9958">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A05330" w:rsidP="00922693"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8"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w14:anchorId="0EAA9958">
                <v:textbox>
                  <w:txbxContent>
                    <w:p w:rsidRPr="000E5761" w:rsidR="00A05330" w:rsidP="00922693"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editId="47FF5FA2" wp14:anchorId="6A0474B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A05330" w:rsidP="003856C0"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8"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9"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w14:anchorId="6A0474BD">
                <v:textbox>
                  <w:txbxContent>
                    <w:p w:rsidRPr="000E5761" w:rsidR="00A05330" w:rsidP="003856C0"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editId="6EC8CF49" wp14:anchorId="2B04B60D">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A05330" w:rsidP="00922693"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0"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w14:anchorId="2B04B60D">
                <v:textbox>
                  <w:txbxContent>
                    <w:p w:rsidRPr="004F25D4" w:rsidR="00A05330" w:rsidP="00922693"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editId="2C1277E3" wp14:anchorId="28C51710">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A05330" w:rsidP="003856C0"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文本框 356"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31"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w14:anchorId="28C51710">
                <v:textbox>
                  <w:txbxContent>
                    <w:p w:rsidRPr="004F25D4" w:rsidR="00A05330" w:rsidP="003856C0"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rFonts w:ascii="微软雅黑" w:hAnsi="微软雅黑" w:eastAsia="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Pr="001B6047" w:rsidR="003856C0" w:rsidP="003856C0" w:rsidRDefault="003856C0">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204F09" w:rsidP="00195A4F" w:rsidRDefault="00204F09">
      <w:pPr>
        <w:ind w:firstLine="180" w:firstLineChars="50"/>
        <w:jc w:val="center"/>
        <w:rPr>
          <w:rFonts w:ascii="黑体" w:hAnsi="黑体" w:eastAsia="黑体"/>
          <w:color w:val="000000" w:themeColor="text1"/>
          <w:sz w:val="36"/>
          <w:szCs w:val="36"/>
        </w:rPr>
      </w:pPr>
      <w:r w:rsidRPr="001B6047">
        <w:rPr>
          <w:rFonts w:hint="eastAsia" w:ascii="黑体" w:hAnsi="黑体" w:eastAsia="黑体"/>
          <w:color w:val="000000" w:themeColor="text1"/>
          <w:sz w:val="36"/>
          <w:szCs w:val="36"/>
        </w:rPr>
        <w:t>（或</w:t>
      </w:r>
      <w:r w:rsidRPr="001B6047">
        <w:rPr>
          <w:rFonts w:ascii="黑体" w:hAnsi="黑体" w:eastAsia="黑体"/>
          <w:color w:val="000000" w:themeColor="text1"/>
          <w:sz w:val="36"/>
          <w:szCs w:val="36"/>
        </w:rPr>
        <w:t>）</w:t>
      </w:r>
      <w:r w:rsidRPr="001B6047">
        <w:rPr>
          <w:rFonts w:hint="eastAsia" w:ascii="黑体" w:hAnsi="黑体" w:eastAsia="黑体"/>
          <w:color w:val="000000" w:themeColor="text1"/>
          <w:sz w:val="36"/>
          <w:szCs w:val="36"/>
        </w:rPr>
        <w:t xml:space="preserve">致 投 资 者 </w:t>
      </w:r>
      <w:r w:rsidRPr="001B6047">
        <w:rPr>
          <w:rFonts w:ascii="黑体" w:hAnsi="黑体" w:eastAsia="黑体"/>
          <w:color w:val="000000" w:themeColor="text1"/>
          <w:sz w:val="36"/>
          <w:szCs w:val="36"/>
        </w:rPr>
        <w:t>的</w:t>
      </w:r>
      <w:r w:rsidRPr="001B6047">
        <w:rPr>
          <w:rFonts w:hint="eastAsia" w:ascii="黑体" w:hAnsi="黑体" w:eastAsia="黑体"/>
          <w:color w:val="000000" w:themeColor="text1"/>
          <w:sz w:val="36"/>
          <w:szCs w:val="36"/>
        </w:rPr>
        <w:t xml:space="preserve"> </w:t>
      </w:r>
      <w:r w:rsidRPr="001B6047">
        <w:rPr>
          <w:rFonts w:ascii="黑体" w:hAnsi="黑体" w:eastAsia="黑体"/>
          <w:color w:val="000000" w:themeColor="text1"/>
          <w:sz w:val="36"/>
          <w:szCs w:val="36"/>
        </w:rPr>
        <w:t>信</w:t>
      </w:r>
    </w:p>
    <w:p w:rsidRPr="001B6047" w:rsidR="003856C0" w:rsidP="003856C0" w:rsidRDefault="00922693">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editId="729657B9" wp14:anchorId="5B8E0658">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Pr="00922693" w:rsidR="00A05330" w:rsidP="00922693" w:rsidRDefault="00A05330">
                            <w:pPr>
                              <w:jc w:val="center"/>
                              <w:rPr>
                                <w:rFonts w:ascii="微软雅黑" w:hAnsi="微软雅黑" w:eastAsia="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spid="_x0000_s1032" fillcolor="white [3201]" strokecolor="#5b9bd5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w14:anchorId="5B8E0658">
                <v:textbox>
                  <w:txbxContent>
                    <w:p w:rsidRPr="00922693" w:rsidR="00A05330" w:rsidP="00922693" w:rsidRDefault="00A05330">
                      <w:pPr>
                        <w:jc w:val="center"/>
                        <w:rPr>
                          <w:rFonts w:ascii="微软雅黑" w:hAnsi="微软雅黑" w:eastAsia="微软雅黑"/>
                          <w:color w:val="000000" w:themeColor="text1"/>
                          <w:sz w:val="44"/>
                          <w:szCs w:val="44"/>
                        </w:rPr>
                      </w:pPr>
                    </w:p>
                  </w:txbxContent>
                </v:textbox>
              </v:shape>
            </w:pict>
          </mc:Fallback>
        </mc:AlternateContent>
      </w:r>
    </w:p>
    <w:p w:rsidRPr="001B6047" w:rsidR="002A4DAE" w:rsidP="00DD2F41" w:rsidRDefault="002A4DAE">
      <w:pPr>
        <w:tabs>
          <w:tab w:val="left" w:pos="5140"/>
        </w:tabs>
        <w:jc w:val="center"/>
        <w:rPr>
          <w:rFonts w:ascii="微软雅黑" w:hAnsi="微软雅黑" w:eastAsia="微软雅黑"/>
          <w:color w:val="000000" w:themeColor="text1"/>
          <w:sz w:val="24"/>
          <w:szCs w:val="44"/>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4F25D4" w:rsidP="00DD2F41" w:rsidRDefault="004F25D4">
      <w:pPr>
        <w:tabs>
          <w:tab w:val="left" w:pos="5140"/>
        </w:tabs>
        <w:jc w:val="center"/>
        <w:rPr>
          <w:rFonts w:ascii="黑体" w:hAnsi="黑体" w:eastAsia="黑体"/>
          <w:color w:val="000000" w:themeColor="text1"/>
          <w:sz w:val="36"/>
          <w:szCs w:val="36"/>
        </w:rPr>
      </w:pPr>
    </w:p>
    <w:p w:rsidRPr="00141DCE" w:rsidR="00141DCE" w:rsidP="00141DCE" w:rsidRDefault="00DD2F41">
      <w:pPr>
        <w:pStyle w:val="1"/>
        <w:spacing w:after="0"/>
        <w:jc w:val="center"/>
        <w:rPr>
          <w:rFonts w:ascii="黑体" w:hAnsi="黑体" w:eastAsia="黑体"/>
          <w:noProof/>
          <w:sz w:val="36"/>
          <w:szCs w:val="36"/>
        </w:rPr>
      </w:pPr>
      <w:bookmarkStart w:name="_Toc441926724" w:id="1"/>
      <w:r w:rsidRPr="00CC1546">
        <w:rPr>
          <w:rFonts w:hint="eastAsia" w:ascii="黑体" w:hAnsi="黑体" w:eastAsia="黑体"/>
          <w:sz w:val="36"/>
          <w:szCs w:val="36"/>
        </w:rPr>
        <w:t>目</w:t>
      </w:r>
      <w:r w:rsidRPr="00CC1546" w:rsidR="002A4DAE">
        <w:rPr>
          <w:rFonts w:hint="eastAsia" w:ascii="黑体" w:hAnsi="黑体" w:eastAsia="黑体"/>
          <w:sz w:val="36"/>
          <w:szCs w:val="36"/>
        </w:rPr>
        <w:t xml:space="preserve"> </w:t>
      </w:r>
      <w:r w:rsidRPr="00CC1546">
        <w:rPr>
          <w:rFonts w:hint="eastAsia" w:ascii="黑体" w:hAnsi="黑体" w:eastAsia="黑体"/>
          <w:sz w:val="36"/>
          <w:szCs w:val="36"/>
        </w:rPr>
        <w:t>录</w:t>
      </w:r>
      <w:bookmarkEnd w:id="1"/>
      <w:r w:rsidR="00141DCE">
        <w:fldChar w:fldCharType="begin"/>
      </w:r>
      <w:r w:rsidR="00141DCE">
        <w:instrText xml:space="preserve"> TOC \o "1-1" \h \z \u </w:instrText>
      </w:r>
      <w:r w:rsidR="00141DCE">
        <w:fldChar w:fldCharType="separate"/>
      </w:r>
    </w:p>
    <w:p w:rsidRPr="006A7BAA" w:rsidR="00141DCE" w:rsidRDefault="00924C28">
      <w:pPr>
        <w:pStyle w:val="10"/>
        <w:tabs>
          <w:tab w:val="right" w:leader="dot" w:pos="8296"/>
        </w:tabs>
        <w:rPr>
          <w:rFonts w:ascii="黑体" w:hAnsi="黑体" w:eastAsia="黑体" w:cstheme="minorBidi"/>
          <w:b w:val="0"/>
          <w:bCs w:val="0"/>
          <w:caps w:val="0"/>
          <w:noProof/>
          <w:sz w:val="28"/>
          <w:szCs w:val="28"/>
        </w:rPr>
      </w:pPr>
      <w:hyperlink w:history="1" w:anchor="_Toc441926726">
        <w:r w:rsidRPr="006A7BAA" w:rsidR="00141DCE">
          <w:rPr>
            <w:rStyle w:val="af0"/>
            <w:rFonts w:hint="eastAsia" w:ascii="黑体" w:hAnsi="黑体" w:eastAsia="黑体"/>
            <w:b w:val="0"/>
            <w:noProof/>
            <w:sz w:val="28"/>
            <w:szCs w:val="28"/>
          </w:rPr>
          <w:t>第一节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声明与提示</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_Toc441926726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5</w:t>
        </w:r>
        <w:r w:rsidRPr="006A7BAA" w:rsidR="00141DCE">
          <w:rPr>
            <w:rFonts w:ascii="黑体" w:hAnsi="黑体" w:eastAsia="黑体"/>
            <w:b w:val="0"/>
            <w:noProof/>
            <w:webHidden/>
            <w:sz w:val="28"/>
            <w:szCs w:val="28"/>
          </w:rPr>
          <w:fldChar w:fldCharType="end"/>
        </w:r>
      </w:hyperlink>
    </w:p>
    <w:p w:rsidRPr="006A7BAA" w:rsidR="00141DCE" w:rsidRDefault="00924C28">
      <w:pPr>
        <w:pStyle w:val="10"/>
        <w:tabs>
          <w:tab w:val="right" w:leader="dot" w:pos="8296"/>
        </w:tabs>
        <w:rPr>
          <w:rFonts w:ascii="黑体" w:hAnsi="黑体" w:eastAsia="黑体" w:cstheme="minorBidi"/>
          <w:b w:val="0"/>
          <w:bCs w:val="0"/>
          <w:caps w:val="0"/>
          <w:noProof/>
          <w:sz w:val="28"/>
          <w:szCs w:val="28"/>
        </w:rPr>
      </w:pPr>
      <w:hyperlink w:history="1" w:anchor="_Toc441926727">
        <w:r w:rsidRPr="006A7BAA" w:rsidR="00141DCE">
          <w:rPr>
            <w:rStyle w:val="af0"/>
            <w:rFonts w:hint="eastAsia" w:ascii="黑体" w:hAnsi="黑体" w:eastAsia="黑体"/>
            <w:b w:val="0"/>
            <w:noProof/>
            <w:sz w:val="28"/>
            <w:szCs w:val="28"/>
          </w:rPr>
          <w:t>第二节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公司概况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_Toc441926727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7</w:t>
        </w:r>
        <w:r w:rsidRPr="006A7BAA" w:rsidR="00141DCE">
          <w:rPr>
            <w:rFonts w:ascii="黑体" w:hAnsi="黑体" w:eastAsia="黑体"/>
            <w:b w:val="0"/>
            <w:noProof/>
            <w:webHidden/>
            <w:sz w:val="28"/>
            <w:szCs w:val="28"/>
          </w:rPr>
          <w:fldChar w:fldCharType="end"/>
        </w:r>
      </w:hyperlink>
    </w:p>
    <w:p w:rsidRPr="006A7BAA" w:rsidR="00141DCE" w:rsidRDefault="00924C28">
      <w:pPr>
        <w:pStyle w:val="10"/>
        <w:tabs>
          <w:tab w:val="right" w:leader="dot" w:pos="8296"/>
        </w:tabs>
        <w:rPr>
          <w:rFonts w:ascii="黑体" w:hAnsi="黑体" w:eastAsia="黑体" w:cstheme="minorBidi"/>
          <w:b w:val="0"/>
          <w:bCs w:val="0"/>
          <w:caps w:val="0"/>
          <w:noProof/>
          <w:sz w:val="28"/>
          <w:szCs w:val="28"/>
        </w:rPr>
      </w:pPr>
      <w:hyperlink w:history="1" w:anchor="_Toc441926728">
        <w:r w:rsidRPr="006A7BAA" w:rsidR="00141DCE">
          <w:rPr>
            <w:rStyle w:val="af0"/>
            <w:rFonts w:hint="eastAsia" w:ascii="黑体" w:hAnsi="黑体" w:eastAsia="黑体"/>
            <w:b w:val="0"/>
            <w:noProof/>
            <w:sz w:val="28"/>
            <w:szCs w:val="28"/>
          </w:rPr>
          <w:t>第三节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会计数据和财务指标摘要</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_Toc441926728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9</w:t>
        </w:r>
        <w:r w:rsidRPr="006A7BAA" w:rsidR="00141DCE">
          <w:rPr>
            <w:rFonts w:ascii="黑体" w:hAnsi="黑体" w:eastAsia="黑体"/>
            <w:b w:val="0"/>
            <w:noProof/>
            <w:webHidden/>
            <w:sz w:val="28"/>
            <w:szCs w:val="28"/>
          </w:rPr>
          <w:fldChar w:fldCharType="end"/>
        </w:r>
      </w:hyperlink>
    </w:p>
    <w:p w:rsidRPr="006A7BAA" w:rsidR="00141DCE" w:rsidRDefault="00924C28">
      <w:pPr>
        <w:pStyle w:val="10"/>
        <w:tabs>
          <w:tab w:val="right" w:leader="dot" w:pos="8296"/>
        </w:tabs>
        <w:rPr>
          <w:rFonts w:ascii="黑体" w:hAnsi="黑体" w:eastAsia="黑体" w:cstheme="minorBidi"/>
          <w:b w:val="0"/>
          <w:bCs w:val="0"/>
          <w:caps w:val="0"/>
          <w:noProof/>
          <w:sz w:val="28"/>
          <w:szCs w:val="28"/>
        </w:rPr>
      </w:pPr>
      <w:hyperlink w:history="1" w:anchor="_Toc441926729">
        <w:r w:rsidRPr="006A7BAA" w:rsidR="00141DCE">
          <w:rPr>
            <w:rStyle w:val="af0"/>
            <w:rFonts w:hint="eastAsia" w:ascii="黑体" w:hAnsi="黑体" w:eastAsia="黑体"/>
            <w:b w:val="0"/>
            <w:noProof/>
            <w:sz w:val="28"/>
            <w:szCs w:val="28"/>
          </w:rPr>
          <w:t>第四节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管理层讨论与分析</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_Toc441926729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11</w:t>
        </w:r>
        <w:r w:rsidRPr="006A7BAA" w:rsidR="00141DCE">
          <w:rPr>
            <w:rFonts w:ascii="黑体" w:hAnsi="黑体" w:eastAsia="黑体"/>
            <w:b w:val="0"/>
            <w:noProof/>
            <w:webHidden/>
            <w:sz w:val="28"/>
            <w:szCs w:val="28"/>
          </w:rPr>
          <w:fldChar w:fldCharType="end"/>
        </w:r>
      </w:hyperlink>
    </w:p>
    <w:p w:rsidRPr="006A7BAA" w:rsidR="00141DCE" w:rsidRDefault="00924C28">
      <w:pPr>
        <w:pStyle w:val="10"/>
        <w:tabs>
          <w:tab w:val="right" w:leader="dot" w:pos="8296"/>
        </w:tabs>
        <w:rPr>
          <w:rFonts w:ascii="黑体" w:hAnsi="黑体" w:eastAsia="黑体" w:cstheme="minorBidi"/>
          <w:b w:val="0"/>
          <w:bCs w:val="0"/>
          <w:caps w:val="0"/>
          <w:noProof/>
          <w:sz w:val="28"/>
          <w:szCs w:val="28"/>
        </w:rPr>
      </w:pPr>
      <w:hyperlink w:history="1" w:anchor="_Toc441926730">
        <w:r w:rsidRPr="006A7BAA" w:rsidR="00141DCE">
          <w:rPr>
            <w:rStyle w:val="af0"/>
            <w:rFonts w:hint="eastAsia" w:ascii="黑体" w:hAnsi="黑体" w:eastAsia="黑体"/>
            <w:b w:val="0"/>
            <w:noProof/>
            <w:sz w:val="28"/>
            <w:szCs w:val="28"/>
          </w:rPr>
          <w:t>第五节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重要事项</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_Toc441926730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15</w:t>
        </w:r>
        <w:r w:rsidRPr="006A7BAA" w:rsidR="00141DCE">
          <w:rPr>
            <w:rFonts w:ascii="黑体" w:hAnsi="黑体" w:eastAsia="黑体"/>
            <w:b w:val="0"/>
            <w:noProof/>
            <w:webHidden/>
            <w:sz w:val="28"/>
            <w:szCs w:val="28"/>
          </w:rPr>
          <w:fldChar w:fldCharType="end"/>
        </w:r>
      </w:hyperlink>
    </w:p>
    <w:p w:rsidRPr="006A7BAA" w:rsidR="00141DCE" w:rsidRDefault="00924C28">
      <w:pPr>
        <w:pStyle w:val="10"/>
        <w:tabs>
          <w:tab w:val="right" w:leader="dot" w:pos="8296"/>
        </w:tabs>
        <w:rPr>
          <w:rFonts w:ascii="黑体" w:hAnsi="黑体" w:eastAsia="黑体" w:cstheme="minorBidi"/>
          <w:b w:val="0"/>
          <w:bCs w:val="0"/>
          <w:caps w:val="0"/>
          <w:noProof/>
          <w:sz w:val="28"/>
          <w:szCs w:val="28"/>
        </w:rPr>
      </w:pPr>
      <w:hyperlink w:history="1" w:anchor="_Toc441926731">
        <w:r w:rsidRPr="006A7BAA" w:rsidR="00141DCE">
          <w:rPr>
            <w:rStyle w:val="af0"/>
            <w:rFonts w:hint="eastAsia" w:ascii="黑体" w:hAnsi="黑体" w:eastAsia="黑体"/>
            <w:b w:val="0"/>
            <w:noProof/>
            <w:sz w:val="28"/>
            <w:szCs w:val="28"/>
          </w:rPr>
          <w:t>第六节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股本变动及股东情况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_Toc441926731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18</w:t>
        </w:r>
        <w:r w:rsidRPr="006A7BAA" w:rsidR="00141DCE">
          <w:rPr>
            <w:rFonts w:ascii="黑体" w:hAnsi="黑体" w:eastAsia="黑体"/>
            <w:b w:val="0"/>
            <w:noProof/>
            <w:webHidden/>
            <w:sz w:val="28"/>
            <w:szCs w:val="28"/>
          </w:rPr>
          <w:fldChar w:fldCharType="end"/>
        </w:r>
      </w:hyperlink>
    </w:p>
    <w:p w:rsidRPr="006A7BAA" w:rsidR="00141DCE" w:rsidRDefault="00924C28">
      <w:pPr>
        <w:pStyle w:val="10"/>
        <w:tabs>
          <w:tab w:val="right" w:leader="dot" w:pos="8296"/>
        </w:tabs>
        <w:rPr>
          <w:rFonts w:ascii="黑体" w:hAnsi="黑体" w:eastAsia="黑体" w:cstheme="minorBidi"/>
          <w:b w:val="0"/>
          <w:bCs w:val="0"/>
          <w:caps w:val="0"/>
          <w:noProof/>
          <w:sz w:val="28"/>
          <w:szCs w:val="28"/>
        </w:rPr>
      </w:pPr>
      <w:hyperlink w:history="1" w:anchor="_Toc441926732">
        <w:r w:rsidRPr="006A7BAA" w:rsidR="00141DCE">
          <w:rPr>
            <w:rStyle w:val="af0"/>
            <w:rFonts w:hint="eastAsia" w:ascii="黑体" w:hAnsi="黑体" w:eastAsia="黑体"/>
            <w:b w:val="0"/>
            <w:noProof/>
            <w:sz w:val="28"/>
            <w:szCs w:val="28"/>
          </w:rPr>
          <w:t>第七节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融资及分配情况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_Toc441926732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20</w:t>
        </w:r>
        <w:r w:rsidRPr="006A7BAA" w:rsidR="00141DCE">
          <w:rPr>
            <w:rFonts w:ascii="黑体" w:hAnsi="黑体" w:eastAsia="黑体"/>
            <w:b w:val="0"/>
            <w:noProof/>
            <w:webHidden/>
            <w:sz w:val="28"/>
            <w:szCs w:val="28"/>
          </w:rPr>
          <w:fldChar w:fldCharType="end"/>
        </w:r>
      </w:hyperlink>
    </w:p>
    <w:p w:rsidRPr="006A7BAA" w:rsidR="00141DCE" w:rsidRDefault="00924C28">
      <w:pPr>
        <w:pStyle w:val="10"/>
        <w:tabs>
          <w:tab w:val="right" w:leader="dot" w:pos="8296"/>
        </w:tabs>
        <w:rPr>
          <w:rFonts w:ascii="黑体" w:hAnsi="黑体" w:eastAsia="黑体" w:cstheme="minorBidi"/>
          <w:b w:val="0"/>
          <w:bCs w:val="0"/>
          <w:caps w:val="0"/>
          <w:noProof/>
          <w:sz w:val="28"/>
          <w:szCs w:val="28"/>
        </w:rPr>
      </w:pPr>
      <w:hyperlink w:history="1" w:anchor="_Toc441926733">
        <w:r w:rsidRPr="006A7BAA" w:rsidR="00141DCE">
          <w:rPr>
            <w:rStyle w:val="af0"/>
            <w:rFonts w:hint="eastAsia" w:ascii="黑体" w:hAnsi="黑体" w:eastAsia="黑体"/>
            <w:b w:val="0"/>
            <w:noProof/>
            <w:sz w:val="28"/>
            <w:szCs w:val="28"/>
          </w:rPr>
          <w:t>第八节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董事、监事、高级管理人员及员工情况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_Toc441926733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24</w:t>
        </w:r>
        <w:r w:rsidRPr="006A7BAA" w:rsidR="00141DCE">
          <w:rPr>
            <w:rFonts w:ascii="黑体" w:hAnsi="黑体" w:eastAsia="黑体"/>
            <w:b w:val="0"/>
            <w:noProof/>
            <w:webHidden/>
            <w:sz w:val="28"/>
            <w:szCs w:val="28"/>
          </w:rPr>
          <w:fldChar w:fldCharType="end"/>
        </w:r>
      </w:hyperlink>
    </w:p>
    <w:p w:rsidRPr="006A7BAA" w:rsidR="00141DCE" w:rsidRDefault="00924C28">
      <w:pPr>
        <w:pStyle w:val="10"/>
        <w:tabs>
          <w:tab w:val="right" w:leader="dot" w:pos="8296"/>
        </w:tabs>
        <w:rPr>
          <w:rFonts w:ascii="黑体" w:hAnsi="黑体" w:eastAsia="黑体" w:cstheme="minorBidi"/>
          <w:b w:val="0"/>
          <w:bCs w:val="0"/>
          <w:caps w:val="0"/>
          <w:noProof/>
          <w:sz w:val="28"/>
          <w:szCs w:val="28"/>
        </w:rPr>
      </w:pPr>
      <w:hyperlink w:history="1" w:anchor="_Toc441926734">
        <w:r w:rsidRPr="006A7BAA" w:rsidR="00141DCE">
          <w:rPr>
            <w:rStyle w:val="af0"/>
            <w:rFonts w:hint="eastAsia" w:ascii="黑体" w:hAnsi="黑体" w:eastAsia="黑体"/>
            <w:b w:val="0"/>
            <w:noProof/>
            <w:sz w:val="28"/>
            <w:szCs w:val="28"/>
          </w:rPr>
          <w:t>第九节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公司治理及内部控制</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_Toc441926734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26</w:t>
        </w:r>
        <w:r w:rsidRPr="006A7BAA" w:rsidR="00141DCE">
          <w:rPr>
            <w:rFonts w:ascii="黑体" w:hAnsi="黑体" w:eastAsia="黑体"/>
            <w:b w:val="0"/>
            <w:noProof/>
            <w:webHidden/>
            <w:sz w:val="28"/>
            <w:szCs w:val="28"/>
          </w:rPr>
          <w:fldChar w:fldCharType="end"/>
        </w:r>
      </w:hyperlink>
    </w:p>
    <w:p w:rsidRPr="006A7BAA" w:rsidR="00141DCE" w:rsidRDefault="00924C28">
      <w:pPr>
        <w:pStyle w:val="10"/>
        <w:tabs>
          <w:tab w:val="right" w:leader="dot" w:pos="8296"/>
        </w:tabs>
        <w:rPr>
          <w:rFonts w:ascii="黑体" w:hAnsi="黑体" w:eastAsia="黑体" w:cstheme="minorBidi"/>
          <w:b w:val="0"/>
          <w:bCs w:val="0"/>
          <w:caps w:val="0"/>
          <w:noProof/>
          <w:sz w:val="28"/>
          <w:szCs w:val="28"/>
        </w:rPr>
      </w:pPr>
      <w:hyperlink w:history="1" w:anchor="_Toc441926735">
        <w:r w:rsidRPr="006A7BAA" w:rsidR="00141DCE">
          <w:rPr>
            <w:rStyle w:val="af0"/>
            <w:rFonts w:hint="eastAsia" w:ascii="黑体" w:hAnsi="黑体" w:eastAsia="黑体"/>
            <w:b w:val="0"/>
            <w:noProof/>
            <w:sz w:val="28"/>
            <w:szCs w:val="28"/>
          </w:rPr>
          <w:t>第十节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财务报告</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_Toc441926735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28</w:t>
        </w:r>
        <w:r w:rsidRPr="006A7BAA" w:rsidR="00141DCE">
          <w:rPr>
            <w:rFonts w:ascii="黑体" w:hAnsi="黑体" w:eastAsia="黑体"/>
            <w:b w:val="0"/>
            <w:noProof/>
            <w:webHidden/>
            <w:sz w:val="28"/>
            <w:szCs w:val="28"/>
          </w:rPr>
          <w:fldChar w:fldCharType="end"/>
        </w:r>
      </w:hyperlink>
    </w:p>
    <w:p w:rsidRPr="00141DCE" w:rsidR="00141DCE" w:rsidP="00141DCE" w:rsidRDefault="00141DCE">
      <w:pPr>
        <w:rPr>
          <w:lang w:val="x-none" w:eastAsia="x-none"/>
        </w:rPr>
      </w:pPr>
      <w:r>
        <w:rPr>
          <w:lang w:val="x-none" w:eastAsia="x-none"/>
        </w:rPr>
        <w:fldChar w:fldCharType="end"/>
      </w:r>
    </w:p>
    <w:p w:rsidR="00CC1546" w:rsidRDefault="00CC1546">
      <w:pPr>
        <w:widowControl/>
        <w:jc w:val="left"/>
        <w:rPr>
          <w:rFonts w:ascii="黑体" w:hAnsi="黑体" w:eastAsia="黑体"/>
          <w:color w:val="000000" w:themeColor="text1"/>
          <w:sz w:val="36"/>
          <w:szCs w:val="36"/>
        </w:rPr>
      </w:pPr>
      <w:r>
        <w:rPr>
          <w:rFonts w:ascii="黑体" w:hAnsi="黑体" w:eastAsia="黑体"/>
          <w:color w:val="000000" w:themeColor="text1"/>
          <w:sz w:val="36"/>
          <w:szCs w:val="36"/>
        </w:rPr>
        <w:br w:type="page"/>
      </w:r>
    </w:p>
    <w:p w:rsidRPr="00CC1546" w:rsidR="00D5450E" w:rsidP="00CC1546" w:rsidRDefault="00582349">
      <w:pPr>
        <w:pStyle w:val="1"/>
        <w:spacing w:before="0" w:after="0"/>
        <w:jc w:val="center"/>
        <w:rPr>
          <w:rFonts w:ascii="黑体" w:hAnsi="黑体" w:eastAsia="黑体"/>
          <w:sz w:val="36"/>
          <w:szCs w:val="36"/>
        </w:rPr>
      </w:pPr>
      <w:bookmarkStart w:name="_Toc441926725" w:id="2"/>
      <w:r w:rsidRPr="00CC1546">
        <w:rPr>
          <w:rFonts w:hint="eastAsia" w:ascii="黑体" w:hAnsi="黑体" w:eastAsia="黑体"/>
          <w:sz w:val="36"/>
          <w:szCs w:val="36"/>
        </w:rPr>
        <w:lastRenderedPageBreak/>
        <w:t>释义</w:t>
      </w:r>
      <w:bookmarkEnd w:id="2"/>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828"/>
        <w:gridCol w:w="709"/>
        <w:gridCol w:w="5103"/>
      </w:tblGrid>
      <w:tr w:rsidRPr="001B6047" w:rsidR="004516E5" w:rsidTr="00DF2706">
        <w:trPr>
          <w:trHeight w:val="157"/>
        </w:trPr>
        <w:tc>
          <w:tcPr>
            <w:tcW w:w="3828" w:type="dxa"/>
            <w:tcBorders>
              <w:top w:val="single" w:color="5B9BD5" w:themeColor="accent1" w:sz="4" w:space="0"/>
            </w:tcBorders>
          </w:tcPr>
          <w:p w:rsidRPr="001B6047" w:rsidR="004516E5" w:rsidP="007820B7" w:rsidRDefault="004516E5">
            <w:pPr>
              <w:jc w:val="center"/>
              <w:rPr>
                <w:rFonts w:asciiTheme="minorEastAsia" w:hAnsiTheme="minorEastAsia" w:eastAsiaTheme="minorEastAsia"/>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r w:rsidRPr="001B6047">
              <w:rPr>
                <w:rFonts w:asciiTheme="minorEastAsia" w:hAnsiTheme="minorEastAsia" w:eastAsiaTheme="minorEastAsia"/>
                <w:b/>
                <w:color w:val="000000" w:themeColor="text1"/>
                <w:kern w:val="0"/>
                <w:sz w:val="18"/>
                <w:szCs w:val="21"/>
              </w:rPr>
              <w:t>项目</w:t>
            </w:r>
          </w:p>
        </w:tc>
        <w:tc>
          <w:tcPr>
            <w:tcW w:w="709" w:type="dxa"/>
            <w:tcBorders>
              <w:top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p>
        </w:tc>
        <w:tc>
          <w:tcPr>
            <w:tcW w:w="5103" w:type="dxa"/>
            <w:tcBorders>
              <w:top w:val="single" w:color="5B9BD5" w:themeColor="accent1" w:sz="4" w:space="0"/>
              <w:left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p>
        </w:tc>
      </w:tr>
      <w:tr w:rsidRPr="001B6047" w:rsidR="004516E5" w:rsidTr="00DF2706">
        <w:trPr>
          <w:trHeight w:val="125"/>
        </w:trPr>
        <w:tc>
          <w:tcPr>
            <w:tcW w:w="3828" w:type="dxa"/>
          </w:tcPr>
          <w:p w:rsidRPr="001B6047" w:rsidR="004516E5" w:rsidP="004516E5" w:rsidRDefault="00924C28">
            <w:pPr>
              <w:jc w:val="left"/>
              <w:rPr>
                <w:rFonts w:asciiTheme="minorEastAsia" w:hAnsiTheme="minorEastAsia" w:eastAsiaTheme="minorEastAsia"/>
                <w:color w:val="000000" w:themeColor="text1"/>
                <w:kern w:val="0"/>
                <w:sz w:val="18"/>
                <w:szCs w:val="21"/>
              </w:rPr>
            </w:pPr>
            <w:r w:rsidRPr="006C405C" w:rsidR="004516E5">
              <w:rPr>
                <w:rStyle w:val="placeholder1Char"/>
              </w:rPr>
              <w:t>____________</w:t>
            </w:r>
          </w:p>
        </w:tc>
        <w:tc>
          <w:tcPr>
            <w:tcW w:w="709" w:type="dxa"/>
            <w:tcBorders>
              <w:right w:val="single" w:color="5B9BD5" w:themeColor="accent1" w:sz="4" w:space="0"/>
            </w:tcBorders>
          </w:tcPr>
          <w:p w:rsidRPr="001B6047" w:rsidR="004516E5" w:rsidP="004516E5" w:rsidRDefault="004516E5">
            <w:pPr>
              <w:jc w:val="center"/>
              <w:rPr>
                <w:rFonts w:asciiTheme="minorEastAsia" w:hAnsiTheme="minorEastAsia" w:eastAsiaTheme="minorEastAsia"/>
                <w:color w:val="000000" w:themeColor="text1"/>
                <w:kern w:val="0"/>
                <w:sz w:val="18"/>
                <w:szCs w:val="21"/>
              </w:rPr>
            </w:pPr>
            <w:r w:rsidRPr="004C4424">
              <w:rPr>
                <w:rFonts w:hint="eastAsia" w:asciiTheme="minorEastAsia" w:hAnsiTheme="minorEastAsia" w:eastAsiaTheme="minorEastAsia"/>
                <w:color w:val="000000" w:themeColor="text1"/>
                <w:kern w:val="0"/>
                <w:sz w:val="18"/>
                <w:szCs w:val="21"/>
              </w:rPr>
              <w:t>指</w:t>
            </w:r>
          </w:p>
        </w:tc>
        <w:tc>
          <w:tcPr>
            <w:tcW w:w="5103" w:type="dxa"/>
            <w:tcBorders>
              <w:left w:val="single" w:color="5B9BD5" w:themeColor="accent1" w:sz="4" w:space="0"/>
              <w:right w:val="single" w:color="5B9BD5" w:themeColor="accent1" w:sz="4" w:space="0"/>
            </w:tcBorders>
          </w:tcPr>
          <w:p w:rsidRPr="001B6047" w:rsidR="004516E5" w:rsidP="004516E5" w:rsidRDefault="00924C28">
            <w:pPr>
              <w:rPr>
                <w:rFonts w:asciiTheme="minorEastAsia" w:hAnsiTheme="minorEastAsia" w:eastAsiaTheme="minorEastAsia"/>
                <w:color w:val="000000" w:themeColor="text1"/>
                <w:kern w:val="0"/>
                <w:sz w:val="18"/>
                <w:szCs w:val="21"/>
              </w:rPr>
            </w:pPr>
            <w:r w:rsidRPr="006C405C" w:rsidR="004516E5">
              <w:rPr>
                <w:rStyle w:val="placeholder1Char"/>
                <w:rFonts w:hint="eastAsia"/>
              </w:rPr>
              <w:t>_________________</w:t>
            </w:r>
          </w:p>
        </w:tc>
      </w:tr>
    </w:tbl>
    <w:p w:rsidR="00CC1546" w:rsidRDefault="00CC1546">
      <w:pPr>
        <w:widowControl/>
        <w:jc w:val="left"/>
        <w:rPr>
          <w:rFonts w:ascii="黑体" w:hAnsi="黑体" w:eastAsia="黑体"/>
          <w:color w:val="000000" w:themeColor="text1"/>
          <w:sz w:val="18"/>
          <w:szCs w:val="18"/>
        </w:rPr>
      </w:pPr>
    </w:p>
    <w:p w:rsidR="004516E5" w:rsidRDefault="004516E5">
      <w:pPr>
        <w:widowControl/>
        <w:jc w:val="left"/>
        <w:rPr>
          <w:rFonts w:ascii="黑体" w:hAnsi="黑体" w:eastAsia="黑体"/>
          <w:color w:val="000000" w:themeColor="text1"/>
          <w:sz w:val="18"/>
          <w:szCs w:val="18"/>
        </w:rPr>
      </w:pPr>
      <w:r>
        <w:rPr>
          <w:rFonts w:ascii="黑体" w:hAnsi="黑体" w:eastAsia="黑体"/>
          <w:color w:val="000000" w:themeColor="text1"/>
          <w:sz w:val="18"/>
          <w:szCs w:val="18"/>
        </w:rPr>
        <w:br w:type="page"/>
      </w:r>
    </w:p>
    <w:p w:rsidRPr="00CC1546" w:rsidR="00276E16" w:rsidP="00CC1546" w:rsidRDefault="00276E16">
      <w:pPr>
        <w:pStyle w:val="1"/>
        <w:spacing w:before="0" w:after="0"/>
        <w:jc w:val="center"/>
        <w:rPr>
          <w:rFonts w:ascii="黑体" w:hAnsi="黑体" w:eastAsia="黑体"/>
          <w:b w:val="0"/>
          <w:sz w:val="36"/>
          <w:szCs w:val="36"/>
        </w:rPr>
      </w:pPr>
      <w:bookmarkStart w:name="_Toc441926726" w:id="3"/>
      <w:r w:rsidRPr="00CC1546">
        <w:rPr>
          <w:rFonts w:hint="eastAsia" w:ascii="黑体" w:hAnsi="黑体" w:eastAsia="黑体"/>
          <w:b w:val="0"/>
          <w:sz w:val="36"/>
          <w:szCs w:val="36"/>
        </w:rPr>
        <w:lastRenderedPageBreak/>
        <w:t>第一节  声明与提示</w:t>
      </w:r>
      <w:bookmarkEnd w:id="3"/>
    </w:p>
    <w:p w:rsidRPr="00794C21" w:rsidR="00925566" w:rsidP="004A2938" w:rsidRDefault="00794C21">
      <w:pPr>
        <w:pStyle w:val="0"/>
        <w:spacing w:line="360" w:lineRule="auto"/>
        <w:ind w:firstLine="0"/>
        <w:jc w:val="center"/>
        <w:rPr>
          <w:rFonts w:ascii="华文仿宋" w:hAnsi="华文仿宋" w:eastAsia="华文仿宋"/>
          <w:b/>
          <w:color w:val="000000" w:themeColor="text1"/>
          <w:spacing w:val="-5"/>
          <w:sz w:val="32"/>
        </w:rPr>
      </w:pPr>
      <w:r w:rsidRPr="00794C21">
        <w:rPr>
          <w:rFonts w:hint="eastAsia" w:ascii="华文仿宋" w:hAnsi="华文仿宋" w:eastAsia="华文仿宋"/>
          <w:b/>
          <w:color w:val="000000" w:themeColor="text1"/>
          <w:spacing w:val="-5"/>
          <w:sz w:val="32"/>
        </w:rPr>
        <w:t>声明</w:t>
      </w:r>
    </w:p>
    <w:p w:rsidRPr="00794C21" w:rsidR="003D48F0" w:rsidP="00794C21" w:rsidRDefault="00D5450E">
      <w:pPr>
        <w:pStyle w:val="0"/>
        <w:ind w:firstLine="640" w:firstLineChars="200"/>
        <w:rPr>
          <w:rFonts w:asciiTheme="minorEastAsia" w:hAnsiTheme="minorEastAsia" w:eastAsiaTheme="minorEastAsia"/>
          <w:color w:val="000000" w:themeColor="text1"/>
          <w:spacing w:val="-5"/>
          <w:sz w:val="21"/>
          <w:szCs w:val="21"/>
        </w:rPr>
      </w:pPr>
      <w:r w:rsidRPr="00D5450E">
        <w:rPr>
          <w:rFonts w:ascii="仿宋" w:hAnsi="仿宋" w:eastAsia="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editId="649766D2" wp14:anchorId="0CB05AC8">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Pr="00D5450E" w:rsidR="00A05330" w:rsidP="00794C21" w:rsidRDefault="00A05330">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P="00794C21" w:rsidRDefault="00A05330">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A05330" w:rsidP="00794C21" w:rsidRDefault="00924C28">
                            <w:pPr>
                              <w:widowControl/>
                              <w:ind w:firstLine="480" w:firstLineChars="200"/>
                              <w:jc w:val="left"/>
                              <w:rPr>
                                <w:rFonts w:ascii="仿宋" w:hAnsi="仿宋" w:eastAsia="仿宋"/>
                                <w:sz w:val="24"/>
                              </w:rPr>
                            </w:pPr>
                            <w:r w:rsidRPr="00E6617D" w:rsidR="00A05330">
                              <w:rPr>
                                <w:rStyle w:val="placeholder1Char"/>
                              </w:rPr>
                              <w:t>____________</w:t>
                            </w:r>
                            <w:r w:rsidR="00A05330">
                              <w:rPr>
                                <w:rFonts w:hint="eastAsia" w:ascii="仿宋" w:hAnsi="仿宋" w:eastAsia="仿宋"/>
                                <w:sz w:val="24"/>
                              </w:rPr>
                              <w:t>会计师</w:t>
                            </w:r>
                            <w:r w:rsidR="00A05330">
                              <w:rPr>
                                <w:rFonts w:ascii="仿宋" w:hAnsi="仿宋" w:eastAsia="仿宋"/>
                                <w:sz w:val="24"/>
                              </w:rPr>
                              <w:t>事务所</w:t>
                            </w:r>
                            <w:r w:rsidRPr="00D5450E" w:rsidR="00A05330">
                              <w:rPr>
                                <w:rFonts w:hint="eastAsia" w:ascii="仿宋" w:hAnsi="仿宋" w:eastAsia="仿宋"/>
                                <w:sz w:val="24"/>
                              </w:rPr>
                              <w:t>对公司</w:t>
                            </w:r>
                            <w:r w:rsidRPr="00D5450E" w:rsidR="00A05330">
                              <w:rPr>
                                <w:rFonts w:ascii="仿宋" w:hAnsi="仿宋" w:eastAsia="仿宋"/>
                                <w:sz w:val="24"/>
                              </w:rPr>
                              <w:t>出具了</w:t>
                            </w:r>
                            <w:r w:rsidRPr="00E6617D" w:rsidR="00A05330">
                              <w:rPr>
                                <w:rStyle w:val="placeholder1Char"/>
                              </w:rPr>
                              <w:t>____________</w:t>
                            </w:r>
                            <w:r w:rsidRPr="00D5450E" w:rsidR="00A05330">
                              <w:rPr>
                                <w:rFonts w:hint="eastAsia" w:ascii="仿宋" w:hAnsi="仿宋" w:eastAsia="仿宋"/>
                                <w:sz w:val="24"/>
                              </w:rPr>
                              <w:t>审计报告，本公司</w:t>
                            </w:r>
                            <w:r w:rsidRPr="00D5450E" w:rsidR="00A05330">
                              <w:rPr>
                                <w:rFonts w:ascii="仿宋" w:hAnsi="仿宋" w:eastAsia="仿宋"/>
                                <w:sz w:val="24"/>
                              </w:rPr>
                              <w:t>董事会、监事会对相关事项</w:t>
                            </w:r>
                            <w:r w:rsidRPr="00D5450E" w:rsidR="00A05330">
                              <w:rPr>
                                <w:rFonts w:hint="eastAsia" w:ascii="仿宋" w:hAnsi="仿宋" w:eastAsia="仿宋"/>
                                <w:sz w:val="24"/>
                              </w:rPr>
                              <w:t>已有详细</w:t>
                            </w:r>
                            <w:r w:rsidRPr="00D5450E" w:rsidR="00A05330">
                              <w:rPr>
                                <w:rFonts w:ascii="仿宋" w:hAnsi="仿宋" w:eastAsia="仿宋"/>
                                <w:sz w:val="24"/>
                              </w:rPr>
                              <w:t>说明，请投资</w:t>
                            </w:r>
                            <w:r w:rsidRPr="00D5450E" w:rsidR="00A05330">
                              <w:rPr>
                                <w:rFonts w:hint="eastAsia" w:ascii="仿宋" w:hAnsi="仿宋" w:eastAsia="仿宋"/>
                                <w:sz w:val="24"/>
                              </w:rPr>
                              <w:t>者</w:t>
                            </w:r>
                            <w:r w:rsidRPr="00D5450E" w:rsidR="00A05330">
                              <w:rPr>
                                <w:rFonts w:ascii="仿宋" w:hAnsi="仿宋" w:eastAsia="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w14:anchorId="0CB05AC8">
                <v:textbox style="mso-fit-shape-to-text:t">
                  <w:txbxContent>
                    <w:p w:rsidRPr="00D5450E" w:rsidR="00A05330" w:rsidP="00794C21" w:rsidRDefault="00A05330">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P="00794C21" w:rsidRDefault="00A05330">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A05330" w:rsidP="00794C21" w:rsidRDefault="00924C28">
                      <w:pPr>
                        <w:widowControl/>
                        <w:ind w:firstLine="480" w:firstLineChars="200"/>
                        <w:jc w:val="left"/>
                        <w:rPr>
                          <w:rFonts w:ascii="仿宋" w:hAnsi="仿宋" w:eastAsia="仿宋"/>
                          <w:sz w:val="24"/>
                        </w:rPr>
                      </w:pPr>
                      <w:r w:rsidRPr="00E6617D" w:rsidR="00A05330">
                        <w:rPr>
                          <w:rStyle w:val="placeholder1Char"/>
                        </w:rPr>
                        <w:t>____________</w:t>
                      </w:r>
                      <w:r w:rsidR="00A05330">
                        <w:rPr>
                          <w:rFonts w:hint="eastAsia" w:ascii="仿宋" w:hAnsi="仿宋" w:eastAsia="仿宋"/>
                          <w:sz w:val="24"/>
                        </w:rPr>
                        <w:t>会计师</w:t>
                      </w:r>
                      <w:r w:rsidR="00A05330">
                        <w:rPr>
                          <w:rFonts w:ascii="仿宋" w:hAnsi="仿宋" w:eastAsia="仿宋"/>
                          <w:sz w:val="24"/>
                        </w:rPr>
                        <w:t>事务所</w:t>
                      </w:r>
                      <w:r w:rsidRPr="00D5450E" w:rsidR="00A05330">
                        <w:rPr>
                          <w:rFonts w:hint="eastAsia" w:ascii="仿宋" w:hAnsi="仿宋" w:eastAsia="仿宋"/>
                          <w:sz w:val="24"/>
                        </w:rPr>
                        <w:t>对公司</w:t>
                      </w:r>
                      <w:r w:rsidRPr="00D5450E" w:rsidR="00A05330">
                        <w:rPr>
                          <w:rFonts w:ascii="仿宋" w:hAnsi="仿宋" w:eastAsia="仿宋"/>
                          <w:sz w:val="24"/>
                        </w:rPr>
                        <w:t>出具了</w:t>
                      </w:r>
                      <w:r w:rsidRPr="00E6617D" w:rsidR="00A05330">
                        <w:rPr>
                          <w:rStyle w:val="placeholder1Char"/>
                        </w:rPr>
                        <w:t>____________</w:t>
                      </w:r>
                      <w:r w:rsidRPr="00D5450E" w:rsidR="00A05330">
                        <w:rPr>
                          <w:rFonts w:hint="eastAsia" w:ascii="仿宋" w:hAnsi="仿宋" w:eastAsia="仿宋"/>
                          <w:sz w:val="24"/>
                        </w:rPr>
                        <w:t>审计报告，本公司</w:t>
                      </w:r>
                      <w:r w:rsidRPr="00D5450E" w:rsidR="00A05330">
                        <w:rPr>
                          <w:rFonts w:ascii="仿宋" w:hAnsi="仿宋" w:eastAsia="仿宋"/>
                          <w:sz w:val="24"/>
                        </w:rPr>
                        <w:t>董事会、监事会对相关事项</w:t>
                      </w:r>
                      <w:r w:rsidRPr="00D5450E" w:rsidR="00A05330">
                        <w:rPr>
                          <w:rFonts w:hint="eastAsia" w:ascii="仿宋" w:hAnsi="仿宋" w:eastAsia="仿宋"/>
                          <w:sz w:val="24"/>
                        </w:rPr>
                        <w:t>已有详细</w:t>
                      </w:r>
                      <w:r w:rsidRPr="00D5450E" w:rsidR="00A05330">
                        <w:rPr>
                          <w:rFonts w:ascii="仿宋" w:hAnsi="仿宋" w:eastAsia="仿宋"/>
                          <w:sz w:val="24"/>
                        </w:rPr>
                        <w:t>说明，请投资</w:t>
                      </w:r>
                      <w:r w:rsidRPr="00D5450E" w:rsidR="00A05330">
                        <w:rPr>
                          <w:rFonts w:hint="eastAsia" w:ascii="仿宋" w:hAnsi="仿宋" w:eastAsia="仿宋"/>
                          <w:sz w:val="24"/>
                        </w:rPr>
                        <w:t>者</w:t>
                      </w:r>
                      <w:r w:rsidRPr="00D5450E" w:rsidR="00A05330">
                        <w:rPr>
                          <w:rFonts w:ascii="仿宋" w:hAnsi="仿宋" w:eastAsia="仿宋"/>
                          <w:sz w:val="24"/>
                        </w:rPr>
                        <w:t>注意阅读。</w:t>
                      </w:r>
                    </w:p>
                  </w:txbxContent>
                </v:textbox>
                <w10:wrap type="square" anchorx="margin"/>
              </v:shape>
            </w:pict>
          </mc:Fallback>
        </mc:AlternateContent>
      </w:r>
    </w:p>
    <w:tbl>
      <w:tblPr>
        <w:tblStyle w:val="a6"/>
        <w:tblW w:w="9510"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454"/>
        <w:gridCol w:w="1056"/>
      </w:tblGrid>
      <w:tr w:rsidRPr="001B6047" w:rsidR="001B6047" w:rsidTr="00AE3BB2">
        <w:trPr>
          <w:trHeight w:val="378"/>
        </w:trPr>
        <w:tc>
          <w:tcPr>
            <w:tcW w:w="8454" w:type="dxa"/>
          </w:tcPr>
          <w:p w:rsidRPr="001B6047" w:rsidR="00AE5347" w:rsidP="00AE5347"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事项</w:t>
            </w:r>
          </w:p>
        </w:tc>
        <w:tc>
          <w:tcPr>
            <w:tcW w:w="1056" w:type="dxa"/>
          </w:tcPr>
          <w:p w:rsidRPr="001B6047" w:rsidR="00AE5347" w:rsidP="00132925"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是或否</w:t>
            </w:r>
          </w:p>
        </w:tc>
      </w:tr>
      <w:tr w:rsidRPr="001B6047" w:rsidR="001B6047" w:rsidTr="00AE3BB2">
        <w:trPr>
          <w:trHeight w:val="378"/>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是否</w:t>
            </w:r>
            <w:r w:rsidRPr="001B6047">
              <w:rPr>
                <w:rFonts w:asciiTheme="minorEastAsia" w:hAnsiTheme="minorEastAsia" w:eastAsiaTheme="minorEastAsia"/>
                <w:color w:val="000000" w:themeColor="text1"/>
                <w:spacing w:val="-5"/>
                <w:szCs w:val="21"/>
              </w:rPr>
              <w:t>存在</w:t>
            </w:r>
            <w:r w:rsidRPr="001B6047">
              <w:rPr>
                <w:rFonts w:hint="eastAsia" w:asciiTheme="minorEastAsia" w:hAnsiTheme="minorEastAsia" w:eastAsiaTheme="minorEastAsia"/>
                <w:color w:val="000000" w:themeColor="text1"/>
                <w:spacing w:val="-5"/>
                <w:szCs w:val="21"/>
              </w:rPr>
              <w:t>董事、监事、高级管理人员对年度报告内容存在异议或无法保证其真实、准确、完整</w:t>
            </w:r>
          </w:p>
        </w:tc>
        <w:tc>
          <w:tcPr>
            <w:tcW w:w="1056" w:type="dxa"/>
          </w:tcPr>
          <w:p w:rsidRPr="001B6047" w:rsidR="00AE5347" w:rsidP="00CC158C" w:rsidRDefault="00DD5227">
            <w:pPr>
              <w:rPr>
                <w:rFonts w:ascii="Times New Roman" w:hAnsi="Times New Roman"/>
                <w:color w:val="000000" w:themeColor="text1"/>
                <w:kern w:val="0"/>
                <w:sz w:val="22"/>
                <w:szCs w:val="21"/>
              </w:rPr>
            </w:pPr>
            <w:r w:rsidRPr="006C405C">
              <w:rPr>
                <w:rStyle w:val="placeholder1Char"/>
                <w:rFonts w:hint="eastAsia"/>
              </w:rPr>
              <w:t>选择</w:t>
            </w:r>
          </w:p>
        </w:tc>
      </w:tr>
      <w:tr w:rsidRPr="001B6047" w:rsidR="001B6047" w:rsidTr="00AE3BB2">
        <w:trPr>
          <w:trHeight w:val="39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w:t>
            </w:r>
            <w:r w:rsidRPr="001B6047">
              <w:rPr>
                <w:rFonts w:asciiTheme="minorEastAsia" w:hAnsiTheme="minorEastAsia" w:eastAsiaTheme="minorEastAsia"/>
                <w:color w:val="000000" w:themeColor="text1"/>
                <w:szCs w:val="21"/>
              </w:rPr>
              <w:t>存在</w:t>
            </w:r>
            <w:r w:rsidRPr="001B6047">
              <w:rPr>
                <w:rFonts w:hint="eastAsia" w:asciiTheme="minorEastAsia" w:hAnsiTheme="minorEastAsia" w:eastAsiaTheme="minorEastAsia"/>
                <w:color w:val="000000" w:themeColor="text1"/>
                <w:szCs w:val="21"/>
              </w:rPr>
              <w:t>未出席董事会审议年度报告的董事</w:t>
            </w:r>
          </w:p>
        </w:tc>
        <w:tc>
          <w:tcPr>
            <w:tcW w:w="1056" w:type="dxa"/>
          </w:tcPr>
          <w:p w:rsidRPr="001B6047" w:rsidR="00AE5347" w:rsidP="00CC158C" w:rsidRDefault="00CC158C">
            <w:pPr>
              <w:rPr>
                <w:rFonts w:ascii="Times New Roman" w:hAnsi="Times New Roman"/>
                <w:color w:val="000000" w:themeColor="text1"/>
                <w:kern w:val="0"/>
                <w:sz w:val="22"/>
                <w:szCs w:val="21"/>
              </w:rPr>
            </w:pPr>
            <w:r w:rsidRPr="006C405C">
              <w:rPr>
                <w:rStyle w:val="placeholder1Char"/>
                <w:rFonts w:hint="eastAsia"/>
              </w:rPr>
              <w:t>选择</w:t>
            </w:r>
          </w:p>
        </w:tc>
      </w:tr>
      <w:tr w:rsidRPr="001B6047" w:rsidR="001B6047" w:rsidTr="00AE3BB2">
        <w:trPr>
          <w:trHeight w:val="34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是否存在</w:t>
            </w:r>
            <w:r w:rsidRPr="001B6047">
              <w:rPr>
                <w:rFonts w:asciiTheme="minorEastAsia" w:hAnsiTheme="minorEastAsia" w:eastAsiaTheme="minorEastAsia"/>
                <w:color w:val="000000" w:themeColor="text1"/>
                <w:szCs w:val="21"/>
              </w:rPr>
              <w:t>豁免披露事项</w:t>
            </w:r>
          </w:p>
        </w:tc>
        <w:tc>
          <w:tcPr>
            <w:tcW w:w="1056" w:type="dxa"/>
          </w:tcPr>
          <w:p w:rsidRPr="001B6047" w:rsidR="00AE5347" w:rsidP="00CC158C" w:rsidRDefault="00CC158C">
            <w:pPr>
              <w:rPr>
                <w:rFonts w:ascii="Times New Roman" w:hAnsi="Times New Roman"/>
                <w:color w:val="000000" w:themeColor="text1"/>
                <w:kern w:val="0"/>
                <w:sz w:val="22"/>
                <w:szCs w:val="21"/>
              </w:rPr>
            </w:pPr>
            <w:r w:rsidRPr="006C405C">
              <w:rPr>
                <w:rStyle w:val="placeholder1Char"/>
                <w:rFonts w:hint="eastAsia"/>
              </w:rPr>
              <w:t>选择</w:t>
            </w:r>
          </w:p>
        </w:tc>
      </w:tr>
    </w:tbl>
    <w:sdt>
      <w:sdtPr>
        <w:rPr>
          <w:rFonts w:hint="eastAsia" w:cs="Times New Roman" w:asciiTheme="minorEastAsia" w:hAnsiTheme="minorEastAsia" w:eastAsiaTheme="minorEastAsia"/>
          <w:color w:val="000000" w:themeColor="text1"/>
          <w:kern w:val="2"/>
          <w:sz w:val="21"/>
          <w:szCs w:val="21"/>
          <w:lang w:val="en-US"/>
        </w:rPr>
        <w:id w:val="-676808910"/>
        <w:lock w:val="sdtLocked"/>
        <w:placeholder>
          <w:docPart w:val="C6A6F395F02B4AD589B72B2B5A881C00"/>
        </w:placeholder>
      </w:sdtPr>
      <w:sdtEndPr>
        <w:rPr>
          <w:rFonts w:hint="default"/>
          <w:szCs w:val="44"/>
        </w:rPr>
      </w:sdtEndPr>
      <w:sdtContent>
        <w:p w:rsidRPr="001B6047" w:rsidR="00E870DE" w:rsidP="00F37EDC" w:rsidRDefault="00E870DE">
          <w:pPr>
            <w:pStyle w:val="0"/>
            <w:ind w:firstLine="0"/>
            <w:jc w:val="left"/>
            <w:rPr>
              <w:rFonts w:asciiTheme="minorEastAsia" w:hAnsiTheme="minorEastAsia" w:eastAsiaTheme="minorEastAsia"/>
              <w:color w:val="000000" w:themeColor="text1"/>
              <w:sz w:val="21"/>
              <w:szCs w:val="21"/>
            </w:rPr>
          </w:pPr>
          <w:r w:rsidRPr="001B6047">
            <w:rPr>
              <w:rFonts w:hint="eastAsia" w:asciiTheme="minorEastAsia" w:hAnsiTheme="minorEastAsia" w:eastAsiaTheme="minorEastAsia"/>
              <w:color w:val="000000" w:themeColor="text1"/>
              <w:sz w:val="21"/>
              <w:szCs w:val="21"/>
            </w:rPr>
            <w:t>（1）董事</w:t>
          </w:r>
          <w:r w:rsidRPr="001B6047">
            <w:rPr>
              <w:rFonts w:asciiTheme="minorEastAsia" w:hAnsiTheme="minorEastAsia" w:eastAsiaTheme="minorEastAsia"/>
              <w:color w:val="000000" w:themeColor="text1"/>
              <w:sz w:val="21"/>
              <w:szCs w:val="21"/>
            </w:rPr>
            <w:t>、监事、高级管理人员对年度报告</w:t>
          </w:r>
          <w:r w:rsidRPr="001B6047">
            <w:rPr>
              <w:rFonts w:hint="eastAsia" w:asciiTheme="minorEastAsia" w:hAnsiTheme="minorEastAsia" w:eastAsiaTheme="minorEastAsia"/>
              <w:color w:val="000000" w:themeColor="text1"/>
              <w:sz w:val="21"/>
              <w:szCs w:val="21"/>
            </w:rPr>
            <w:t>内容存在</w:t>
          </w:r>
          <w:r w:rsidRPr="001B6047">
            <w:rPr>
              <w:rFonts w:asciiTheme="minorEastAsia" w:hAnsiTheme="minorEastAsia" w:eastAsiaTheme="minorEastAsia"/>
              <w:color w:val="000000" w:themeColor="text1"/>
              <w:sz w:val="21"/>
              <w:szCs w:val="21"/>
            </w:rPr>
            <w:t>异议或无法保证</w:t>
          </w:r>
          <w:r w:rsidRPr="001B6047">
            <w:rPr>
              <w:rFonts w:hint="eastAsia" w:asciiTheme="minorEastAsia" w:hAnsiTheme="minorEastAsia" w:eastAsiaTheme="minorEastAsia"/>
              <w:color w:val="000000" w:themeColor="text1"/>
              <w:sz w:val="21"/>
              <w:szCs w:val="21"/>
            </w:rPr>
            <w:t>的</w:t>
          </w:r>
          <w:r w:rsidRPr="001B6047">
            <w:rPr>
              <w:rFonts w:asciiTheme="minorEastAsia" w:hAnsiTheme="minorEastAsia" w:eastAsia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E870DE" w:rsidP="008E27FB" w:rsidRDefault="00924C28">
                <w:pPr>
                  <w:tabs>
                    <w:tab w:val="left" w:pos="5140"/>
                  </w:tabs>
                  <w:rPr>
                    <w:rFonts w:asciiTheme="minorEastAsia" w:hAnsiTheme="minorEastAsia" w:eastAsiaTheme="minorEastAsia"/>
                    <w:color w:val="000000" w:themeColor="text1"/>
                    <w:szCs w:val="44"/>
                  </w:rPr>
                </w:pPr>
                <w:r w:rsidRPr="006C405C" w:rsidR="008E27FB">
                  <w:rPr>
                    <w:rStyle w:val="placeholder1Char"/>
                  </w:rPr>
                  <w:t>________________________</w:t>
                </w:r>
              </w:p>
            </w:tc>
          </w:tr>
        </w:tbl>
        <w:p w:rsidR="00057752" w:rsidP="006E7B04" w:rsidRDefault="00924C28">
          <w:pPr>
            <w:tabs>
              <w:tab w:val="left" w:pos="5140"/>
            </w:tabs>
            <w:rPr>
              <w:rFonts w:asciiTheme="minorEastAsia" w:hAnsiTheme="minorEastAsia" w:eastAsiaTheme="minorEastAsia"/>
              <w:color w:val="000000" w:themeColor="text1"/>
              <w:szCs w:val="44"/>
            </w:rPr>
          </w:pPr>
        </w:p>
      </w:sdtContent>
    </w:sdt>
    <w:sdt>
      <w:sdtPr>
        <w:rPr>
          <w:rFonts w:hint="eastAsia" w:asciiTheme="minorEastAsia" w:hAnsiTheme="minorEastAsia" w:eastAsiaTheme="minorEastAsia"/>
          <w:color w:val="000000" w:themeColor="text1"/>
          <w:szCs w:val="44"/>
        </w:rPr>
        <w:id w:val="1686788124"/>
        <w:lock w:val="sdtLocked"/>
        <w:placeholder>
          <w:docPart w:val="C6A6F395F02B4AD589B72B2B5A881C00"/>
        </w:placeholder>
      </w:sdtPr>
      <w:sdtEndPr>
        <w:rPr>
          <w:rFonts w:hint="default"/>
        </w:rPr>
      </w:sdtEndPr>
      <w:sdtContent>
        <w:p w:rsidRPr="001B6047" w:rsidR="006E7B04" w:rsidP="006E7B04" w:rsidRDefault="00006F7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（2</w:t>
          </w:r>
          <w:r w:rsidRPr="001B6047">
            <w:rPr>
              <w:rFonts w:asciiTheme="minorEastAsia" w:hAnsiTheme="minorEastAsia" w:eastAsiaTheme="minorEastAsia"/>
              <w:color w:val="000000" w:themeColor="text1"/>
              <w:szCs w:val="44"/>
            </w:rPr>
            <w:t>）</w:t>
          </w:r>
          <w:r w:rsidRPr="001B6047" w:rsidR="006E7B04">
            <w:rPr>
              <w:rFonts w:hint="eastAsia" w:asciiTheme="minorEastAsia" w:hAnsiTheme="minorEastAsia" w:eastAsiaTheme="minorEastAsia"/>
              <w:color w:val="000000" w:themeColor="text1"/>
              <w:szCs w:val="44"/>
            </w:rPr>
            <w:t>列示未出席</w:t>
          </w:r>
          <w:r w:rsidRPr="001B6047" w:rsidR="006E7B04">
            <w:rPr>
              <w:rFonts w:asciiTheme="minorEastAsia" w:hAnsiTheme="minorEastAsia" w:eastAsiaTheme="minorEastAsia"/>
              <w:color w:val="000000" w:themeColor="text1"/>
              <w:szCs w:val="44"/>
            </w:rPr>
            <w:t>董事会的</w:t>
          </w:r>
          <w:r w:rsidRPr="001B6047" w:rsidR="006E7B04">
            <w:rPr>
              <w:rFonts w:hint="eastAsia" w:asciiTheme="minorEastAsia" w:hAnsiTheme="minorEastAsia" w:eastAsiaTheme="minorEastAsia"/>
              <w:color w:val="000000" w:themeColor="text1"/>
              <w:szCs w:val="44"/>
            </w:rPr>
            <w:t>董事</w:t>
          </w:r>
          <w:r w:rsidRPr="001B6047" w:rsidR="006E7B04">
            <w:rPr>
              <w:rFonts w:asciiTheme="minorEastAsia" w:hAnsiTheme="minorEastAsia" w:eastAsiaTheme="minorEastAsia"/>
              <w:color w:val="000000" w:themeColor="text1"/>
              <w:szCs w:val="44"/>
            </w:rPr>
            <w:t>姓名</w:t>
          </w:r>
          <w:r w:rsidRPr="001B6047" w:rsidR="006E7B04">
            <w:rPr>
              <w:rFonts w:hint="eastAsia" w:asciiTheme="minorEastAsia" w:hAnsiTheme="minorEastAsia" w:eastAsiaTheme="minorEastAsia"/>
              <w:color w:val="000000" w:themeColor="text1"/>
              <w:szCs w:val="44"/>
            </w:rPr>
            <w:t>及</w:t>
          </w:r>
          <w:r w:rsidRPr="001B6047" w:rsidR="006E7B04">
            <w:rPr>
              <w:rFonts w:asciiTheme="minorEastAsia" w:hAnsiTheme="minorEastAsia" w:eastAsia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6E7B04" w:rsidP="008E27FB" w:rsidRDefault="00924C28">
                <w:pPr>
                  <w:tabs>
                    <w:tab w:val="left" w:pos="5140"/>
                  </w:tabs>
                  <w:rPr>
                    <w:rFonts w:asciiTheme="minorEastAsia" w:hAnsiTheme="minorEastAsia" w:eastAsiaTheme="minorEastAsia"/>
                    <w:color w:val="000000" w:themeColor="text1"/>
                    <w:szCs w:val="44"/>
                  </w:rPr>
                </w:pPr>
                <w:r w:rsidRPr="006C405C" w:rsidR="008E27FB">
                  <w:rPr>
                    <w:rStyle w:val="placeholder1Char"/>
                  </w:rPr>
                  <w:t>________________________</w:t>
                </w:r>
              </w:p>
            </w:tc>
          </w:tr>
        </w:tbl>
        <w:p w:rsidR="00057752" w:rsidP="006E7B04" w:rsidRDefault="00924C28">
          <w:pPr>
            <w:tabs>
              <w:tab w:val="left" w:pos="5140"/>
            </w:tabs>
            <w:rPr>
              <w:rFonts w:asciiTheme="minorEastAsia" w:hAnsiTheme="minorEastAsia" w:eastAsiaTheme="minorEastAsia"/>
              <w:color w:val="000000" w:themeColor="text1"/>
              <w:szCs w:val="44"/>
            </w:rPr>
          </w:pPr>
        </w:p>
      </w:sdtContent>
    </w:sdt>
    <w:sdt>
      <w:sdtPr>
        <w:rPr>
          <w:rFonts w:hint="eastAsia" w:cs="方正书宋_GBK" w:asciiTheme="minorEastAsia" w:hAnsiTheme="minorEastAsia" w:eastAsiaTheme="minorEastAsia"/>
          <w:color w:val="000000" w:themeColor="text1"/>
          <w:kern w:val="0"/>
          <w:sz w:val="24"/>
          <w:szCs w:val="44"/>
          <w:lang w:val="zh-CN"/>
        </w:rPr>
        <w:id w:val="287249722"/>
        <w:lock w:val="sdtLocked"/>
        <w:placeholder>
          <w:docPart w:val="C6A6F395F02B4AD589B72B2B5A881C00"/>
        </w:placeholder>
      </w:sdtPr>
      <w:sdtEndPr>
        <w:rPr>
          <w:rFonts w:hint="default"/>
          <w:b/>
          <w:spacing w:val="-5"/>
          <w:szCs w:val="21"/>
        </w:rPr>
      </w:sdtEndPr>
      <w:sdtContent>
        <w:p w:rsidRPr="001B6047" w:rsidR="006E7B04" w:rsidP="006E7B04" w:rsidRDefault="006E7B04">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w:t>
          </w:r>
          <w:r w:rsidRPr="001B6047">
            <w:rPr>
              <w:rFonts w:asciiTheme="minorEastAsia" w:hAnsiTheme="minorEastAsia" w:eastAsiaTheme="minorEastAsia"/>
              <w:color w:val="000000" w:themeColor="text1"/>
              <w:szCs w:val="44"/>
            </w:rPr>
            <w:t>3）</w:t>
          </w:r>
          <w:r w:rsidR="00774309">
            <w:rPr>
              <w:rFonts w:hint="eastAsia" w:asciiTheme="minorEastAsia" w:hAnsiTheme="minorEastAsia" w:eastAsiaTheme="minor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6E7B04" w:rsidP="008E27FB" w:rsidRDefault="00924C28">
                <w:pPr>
                  <w:tabs>
                    <w:tab w:val="left" w:pos="5140"/>
                  </w:tabs>
                  <w:rPr>
                    <w:rFonts w:asciiTheme="minorEastAsia" w:hAnsiTheme="minorEastAsia" w:eastAsiaTheme="minorEastAsia"/>
                    <w:color w:val="000000" w:themeColor="text1"/>
                    <w:szCs w:val="44"/>
                  </w:rPr>
                </w:pPr>
                <w:r w:rsidRPr="006C405C" w:rsidR="008E27FB">
                  <w:rPr>
                    <w:rStyle w:val="placeholder1Char"/>
                  </w:rPr>
                  <w:t>________________________</w:t>
                </w:r>
              </w:p>
            </w:tc>
          </w:tr>
        </w:tbl>
        <w:p w:rsidRPr="001B6047" w:rsidR="00157CE8" w:rsidP="0057141C" w:rsidRDefault="00924C28">
          <w:pPr>
            <w:pStyle w:val="0"/>
            <w:ind w:firstLine="0"/>
            <w:rPr>
              <w:rFonts w:asciiTheme="minorEastAsia" w:hAnsiTheme="minorEastAsia" w:eastAsiaTheme="minorEastAsia"/>
              <w:b/>
              <w:color w:val="000000" w:themeColor="text1"/>
              <w:spacing w:val="-5"/>
              <w:szCs w:val="21"/>
            </w:rPr>
          </w:pPr>
        </w:p>
      </w:sdtContent>
    </w:sdt>
    <w:p w:rsidR="00CC158C" w:rsidRDefault="00CC158C">
      <w:pPr>
        <w:widowControl/>
        <w:jc w:val="left"/>
        <w:rPr>
          <w:rFonts w:cs="方正书宋_GBK" w:asciiTheme="minorEastAsia" w:hAnsiTheme="minorEastAsia" w:eastAsiaTheme="minorEastAsia"/>
          <w:b/>
          <w:color w:val="000000" w:themeColor="text1"/>
          <w:spacing w:val="-5"/>
          <w:kern w:val="0"/>
          <w:sz w:val="24"/>
          <w:szCs w:val="21"/>
          <w:lang w:val="zh-CN"/>
        </w:rPr>
      </w:pPr>
      <w:r>
        <w:rPr>
          <w:rFonts w:asciiTheme="minorEastAsia" w:hAnsiTheme="minorEastAsia" w:eastAsiaTheme="minorEastAsia"/>
          <w:b/>
          <w:color w:val="000000" w:themeColor="text1"/>
          <w:spacing w:val="-5"/>
          <w:szCs w:val="21"/>
        </w:rPr>
        <w:br w:type="page"/>
      </w:r>
    </w:p>
    <w:p w:rsidRPr="001B6047" w:rsidR="00220DA2" w:rsidP="00CC158C" w:rsidRDefault="00C973E2">
      <w:pPr>
        <w:pStyle w:val="0"/>
        <w:ind w:firstLine="462" w:firstLineChars="200"/>
        <w:jc w:val="center"/>
        <w:rPr>
          <w:rFonts w:asciiTheme="minorEastAsia" w:hAnsiTheme="minorEastAsia" w:eastAsiaTheme="minorEastAsia"/>
          <w:b/>
          <w:color w:val="000000" w:themeColor="text1"/>
          <w:spacing w:val="-5"/>
          <w:szCs w:val="21"/>
        </w:rPr>
      </w:pPr>
      <w:r w:rsidRPr="001B6047">
        <w:rPr>
          <w:rFonts w:hint="eastAsia" w:asciiTheme="minorEastAsia" w:hAnsiTheme="minorEastAsia" w:eastAsiaTheme="minorEastAsia"/>
          <w:b/>
          <w:color w:val="000000" w:themeColor="text1"/>
          <w:spacing w:val="-5"/>
          <w:szCs w:val="21"/>
        </w:rPr>
        <w:lastRenderedPageBreak/>
        <w:t>重要</w:t>
      </w:r>
      <w:r w:rsidRPr="001B6047" w:rsidR="00D20324">
        <w:rPr>
          <w:rFonts w:hint="eastAsia" w:asciiTheme="minorEastAsia" w:hAnsiTheme="minorEastAsia" w:eastAsiaTheme="minorEastAsia"/>
          <w:b/>
          <w:color w:val="000000" w:themeColor="text1"/>
          <w:spacing w:val="-5"/>
          <w:szCs w:val="21"/>
        </w:rPr>
        <w:t>风险提示</w:t>
      </w:r>
      <w:r w:rsidRPr="001B6047">
        <w:rPr>
          <w:rFonts w:hint="eastAsia" w:asciiTheme="minorEastAsia" w:hAnsiTheme="minorEastAsia" w:eastAsiaTheme="minorEastAsia"/>
          <w:b/>
          <w:color w:val="000000" w:themeColor="text1"/>
          <w:spacing w:val="-5"/>
          <w:szCs w:val="21"/>
        </w:rPr>
        <w:t>表</w:t>
      </w:r>
    </w:p>
    <w:tbl>
      <w:tblPr>
        <w:tblW w:w="9639" w:type="dxa"/>
        <w:tblInd w:w="-572"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686"/>
        <w:gridCol w:w="5953"/>
      </w:tblGrid>
      <w:tr w:rsidRPr="001B6047" w:rsidR="001B6047" w:rsidTr="00AE3BB2">
        <w:trPr>
          <w:trHeight w:val="378"/>
        </w:trPr>
        <w:tc>
          <w:tcPr>
            <w:tcW w:w="3686"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重要风险事项名称</w:t>
            </w:r>
          </w:p>
        </w:tc>
        <w:tc>
          <w:tcPr>
            <w:tcW w:w="5953"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w:t>
            </w:r>
            <w:r w:rsidRPr="001B6047">
              <w:rPr>
                <w:rFonts w:ascii="Times New Roman" w:hAnsi="Times New Roman"/>
                <w:color w:val="000000" w:themeColor="text1"/>
                <w:kern w:val="0"/>
                <w:sz w:val="22"/>
                <w:szCs w:val="21"/>
              </w:rPr>
              <w:t>事项</w:t>
            </w:r>
            <w:r w:rsidRPr="001B6047" w:rsidR="00D370EA">
              <w:rPr>
                <w:rFonts w:hint="eastAsia" w:ascii="Times New Roman" w:hAnsi="Times New Roman"/>
                <w:color w:val="000000" w:themeColor="text1"/>
                <w:kern w:val="0"/>
                <w:sz w:val="22"/>
                <w:szCs w:val="21"/>
              </w:rPr>
              <w:t>简要</w:t>
            </w:r>
            <w:r w:rsidRPr="001B6047">
              <w:rPr>
                <w:rFonts w:ascii="Times New Roman" w:hAnsi="Times New Roman"/>
                <w:color w:val="000000" w:themeColor="text1"/>
                <w:kern w:val="0"/>
                <w:sz w:val="22"/>
                <w:szCs w:val="21"/>
              </w:rPr>
              <w:t>描述</w:t>
            </w:r>
          </w:p>
        </w:tc>
      </w:tr>
      <w:tr w:rsidRPr="001B6047" w:rsidR="001B6047" w:rsidTr="00AE3BB2">
        <w:trPr>
          <w:trHeight w:val="378"/>
        </w:trPr>
        <w:tc>
          <w:tcPr>
            <w:tcW w:w="3686" w:type="dxa"/>
            <w:shd w:val="clear" w:color="auto" w:fill="auto"/>
          </w:tcPr>
          <w:p w:rsidRPr="001B6047" w:rsidR="00746C63" w:rsidP="007E3A81" w:rsidRDefault="00CC158C">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tc>
          <w:tcPr>
            <w:tcW w:w="5953" w:type="dxa"/>
            <w:shd w:val="clear" w:color="auto" w:fill="auto"/>
          </w:tcPr>
          <w:p w:rsidRPr="001B6047" w:rsidR="00274B59" w:rsidP="00CC158C" w:rsidRDefault="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tr>
      <w:tr w:rsidRPr="001B6047" w:rsidR="001B6047" w:rsidTr="00AE3BB2">
        <w:trPr>
          <w:trHeight w:val="378"/>
        </w:trPr>
        <w:tc>
          <w:tcPr>
            <w:tcW w:w="3686" w:type="dxa"/>
            <w:shd w:val="clear" w:color="auto" w:fill="auto"/>
          </w:tcPr>
          <w:p w:rsidRPr="001B6047" w:rsidR="00746C63" w:rsidP="00601BA0" w:rsidRDefault="00274B59">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Pr="001B6047" w:rsidR="00746C63" w:rsidP="00CC158C" w:rsidRDefault="00CC158C">
            <w:pPr>
              <w:rPr>
                <w:rFonts w:ascii="Times New Roman" w:hAnsi="Times New Roman"/>
                <w:color w:val="000000" w:themeColor="text1"/>
                <w:kern w:val="0"/>
                <w:sz w:val="22"/>
                <w:szCs w:val="21"/>
              </w:rPr>
            </w:pPr>
            <w:r w:rsidRPr="008F432C">
              <w:rPr>
                <w:rStyle w:val="placeholder1Char"/>
              </w:rPr>
              <w:t>选择</w:t>
            </w:r>
          </w:p>
        </w:tc>
      </w:tr>
    </w:tbl>
    <w:p w:rsidRPr="001B6047" w:rsidR="004B5DBA" w:rsidP="002A3520" w:rsidRDefault="004B5DBA">
      <w:pPr>
        <w:rPr>
          <w:rFonts w:ascii="黑体" w:hAnsi="黑体" w:eastAsia="黑体"/>
          <w:color w:val="000000" w:themeColor="text1"/>
          <w:sz w:val="36"/>
          <w:szCs w:val="28"/>
        </w:rPr>
      </w:pPr>
    </w:p>
    <w:p w:rsidRPr="001B6047" w:rsidR="000B58B5" w:rsidP="00795290" w:rsidRDefault="000B58B5">
      <w:pPr>
        <w:jc w:val="center"/>
        <w:rPr>
          <w:rFonts w:ascii="黑体" w:hAnsi="黑体" w:eastAsia="黑体"/>
          <w:color w:val="000000" w:themeColor="text1"/>
          <w:sz w:val="36"/>
          <w:szCs w:val="28"/>
        </w:rPr>
      </w:pPr>
    </w:p>
    <w:p w:rsidR="00CC158C" w:rsidRDefault="00CC158C">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F47BF" w:rsidP="00CC1546" w:rsidRDefault="00AD0B96">
      <w:pPr>
        <w:pStyle w:val="1"/>
        <w:spacing w:before="0" w:after="0"/>
        <w:jc w:val="center"/>
        <w:rPr>
          <w:rFonts w:ascii="黑体" w:hAnsi="黑体" w:eastAsia="黑体"/>
          <w:b w:val="0"/>
          <w:sz w:val="36"/>
          <w:szCs w:val="36"/>
        </w:rPr>
      </w:pPr>
      <w:bookmarkStart w:name="_Toc441926727" w:id="4"/>
      <w:r w:rsidRPr="00CC1546">
        <w:rPr>
          <w:rFonts w:hint="eastAsia" w:ascii="黑体" w:hAnsi="黑体" w:eastAsia="黑体"/>
          <w:b w:val="0"/>
          <w:sz w:val="36"/>
          <w:szCs w:val="36"/>
        </w:rPr>
        <w:lastRenderedPageBreak/>
        <w:t>第二节</w:t>
      </w:r>
      <w:r w:rsidRPr="00CC1546" w:rsidR="00832DD6">
        <w:rPr>
          <w:rFonts w:ascii="黑体" w:hAnsi="黑体" w:eastAsia="黑体"/>
          <w:b w:val="0"/>
          <w:sz w:val="36"/>
          <w:szCs w:val="36"/>
        </w:rPr>
        <w:t xml:space="preserve"> </w:t>
      </w:r>
      <w:r w:rsidRPr="00CC1546" w:rsidR="00832DD6">
        <w:rPr>
          <w:rFonts w:hint="eastAsia" w:ascii="黑体" w:hAnsi="黑体" w:eastAsia="黑体"/>
          <w:b w:val="0"/>
          <w:sz w:val="36"/>
          <w:szCs w:val="36"/>
        </w:rPr>
        <w:t>公司</w:t>
      </w:r>
      <w:r w:rsidRPr="00CC1546">
        <w:rPr>
          <w:rFonts w:hint="eastAsia" w:ascii="黑体" w:hAnsi="黑体" w:eastAsia="黑体"/>
          <w:b w:val="0"/>
          <w:sz w:val="36"/>
          <w:szCs w:val="36"/>
        </w:rPr>
        <w:t>概况</w:t>
      </w:r>
      <w:bookmarkEnd w:id="4"/>
    </w:p>
    <w:p w:rsidRPr="001B6047" w:rsidR="00AD0B96" w:rsidP="00FA153A" w:rsidRDefault="00132925">
      <w:pPr>
        <w:pStyle w:val="2"/>
      </w:pPr>
      <w:r w:rsidRPr="001B6047">
        <w:rPr>
          <w:rFonts w:hint="eastAsia"/>
        </w:rPr>
        <w:t>一</w:t>
      </w:r>
      <w:r w:rsidRPr="001B6047">
        <w:t>、</w:t>
      </w:r>
      <w:r w:rsidRPr="001B6047" w:rsidR="009938F2">
        <w:t>基本信息</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2553"/>
        <w:gridCol w:w="7087"/>
      </w:tblGrid>
      <w:tr w:rsidRPr="001B6047" w:rsidR="001B6047" w:rsidTr="00EC5C7D">
        <w:trPr>
          <w:trHeight w:val="257"/>
        </w:trPr>
        <w:tc>
          <w:tcPr>
            <w:tcW w:w="2553" w:type="dxa"/>
          </w:tcPr>
          <w:p w:rsidRPr="00B806C5" w:rsidR="009938F2" w:rsidP="00AD0B96" w:rsidRDefault="0061362C">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公司</w:t>
            </w:r>
            <w:r w:rsidRPr="00B806C5" w:rsidR="00975571">
              <w:rPr>
                <w:rFonts w:hint="eastAsia" w:asciiTheme="minorEastAsia" w:hAnsiTheme="minorEastAsia" w:eastAsiaTheme="minorEastAsia"/>
                <w:color w:val="000000" w:themeColor="text1"/>
                <w:kern w:val="0"/>
                <w:sz w:val="22"/>
              </w:rPr>
              <w:t>中文</w:t>
            </w:r>
            <w:r w:rsidRPr="00B806C5">
              <w:rPr>
                <w:rFonts w:asciiTheme="minorEastAsia" w:hAnsiTheme="minorEastAsia" w:eastAsiaTheme="minorEastAsia"/>
                <w:color w:val="000000" w:themeColor="text1"/>
                <w:kern w:val="0"/>
                <w:sz w:val="22"/>
              </w:rPr>
              <w:t>全称</w:t>
            </w:r>
          </w:p>
        </w:tc>
        <w:tc>
          <w:tcPr>
            <w:tcW w:w="7087" w:type="dxa"/>
          </w:tcPr>
          <w:p w:rsidRPr="00630B6F" w:rsidR="009938F2" w:rsidP="00794C21" w:rsidRDefault="00794C21">
            <w:pPr>
              <w:rPr>
                <w:rFonts w:asciiTheme="minorEastAsia" w:hAnsiTheme="minorEastAsia" w:eastAsia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tr>
      <w:tr w:rsidRPr="001B6047" w:rsidR="001B6047" w:rsidTr="00EC5C7D">
        <w:trPr>
          <w:trHeight w:val="257"/>
        </w:trPr>
        <w:tc>
          <w:tcPr>
            <w:tcW w:w="2553" w:type="dxa"/>
          </w:tcPr>
          <w:p w:rsidRPr="00B806C5" w:rsidR="006718CD" w:rsidP="00AD0B96" w:rsidRDefault="006718CD">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英文名称</w:t>
            </w:r>
            <w:r w:rsidRPr="00B806C5">
              <w:rPr>
                <w:rFonts w:asciiTheme="minorEastAsia" w:hAnsiTheme="minorEastAsia" w:eastAsiaTheme="minorEastAsia"/>
                <w:color w:val="000000" w:themeColor="text1"/>
                <w:kern w:val="0"/>
                <w:sz w:val="22"/>
              </w:rPr>
              <w:t>及缩写</w:t>
            </w:r>
          </w:p>
        </w:tc>
        <w:tc>
          <w:tcPr>
            <w:tcW w:w="7087" w:type="dxa"/>
          </w:tcPr>
          <w:p w:rsidRPr="00630B6F" w:rsidR="006718CD" w:rsidP="007E3A81" w:rsidRDefault="007E3A81">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19"/>
        </w:trPr>
        <w:tc>
          <w:tcPr>
            <w:tcW w:w="2553" w:type="dxa"/>
          </w:tcPr>
          <w:p w:rsidRPr="00B806C5" w:rsidR="00975571" w:rsidP="00F8356B"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sidR="00975571">
              <w:rPr>
                <w:rFonts w:asciiTheme="minorEastAsia" w:hAnsiTheme="minorEastAsia" w:eastAsiaTheme="minorEastAsia"/>
                <w:color w:val="000000" w:themeColor="text1"/>
                <w:kern w:val="0"/>
                <w:sz w:val="22"/>
              </w:rPr>
              <w:t>简称</w:t>
            </w:r>
          </w:p>
        </w:tc>
        <w:tc>
          <w:tcPr>
            <w:tcW w:w="7087" w:type="dxa"/>
            <w:tcBorders>
              <w:right w:val="single" w:color="5B9BD5" w:themeColor="accent1" w:sz="4" w:space="0"/>
            </w:tcBorders>
          </w:tcPr>
          <w:p w:rsidRPr="00630B6F" w:rsidR="00975571" w:rsidP="001D3170"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19"/>
        </w:trPr>
        <w:tc>
          <w:tcPr>
            <w:tcW w:w="2553" w:type="dxa"/>
          </w:tcPr>
          <w:p w:rsidRPr="00B806C5" w:rsidR="00975571" w:rsidP="00042148"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Pr>
                <w:rFonts w:asciiTheme="minorEastAsia" w:hAnsiTheme="minorEastAsia" w:eastAsiaTheme="minorEastAsia"/>
                <w:color w:val="000000" w:themeColor="text1"/>
                <w:kern w:val="0"/>
                <w:sz w:val="22"/>
              </w:rPr>
              <w:t>代码</w:t>
            </w:r>
          </w:p>
        </w:tc>
        <w:tc>
          <w:tcPr>
            <w:tcW w:w="7087" w:type="dxa"/>
            <w:tcBorders>
              <w:right w:val="single" w:color="5B9BD5" w:themeColor="accent1" w:sz="4" w:space="0"/>
            </w:tcBorders>
          </w:tcPr>
          <w:p w:rsidRPr="00630B6F" w:rsidR="00975571" w:rsidP="00794C21"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323"/>
        </w:trPr>
        <w:tc>
          <w:tcPr>
            <w:tcW w:w="2553" w:type="dxa"/>
          </w:tcPr>
          <w:p w:rsidRPr="00B806C5" w:rsidR="00CC2438" w:rsidP="00042148" w:rsidRDefault="00CC2438">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法定代表人</w:t>
            </w:r>
          </w:p>
        </w:tc>
        <w:tc>
          <w:tcPr>
            <w:tcW w:w="7087" w:type="dxa"/>
            <w:tcBorders>
              <w:top w:val="single" w:color="5B9BD5" w:themeColor="accent1" w:sz="4" w:space="0"/>
            </w:tcBorders>
          </w:tcPr>
          <w:p w:rsidRPr="00630B6F" w:rsidR="00CC2438" w:rsidP="00794C21"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70"/>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注册地址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办公地址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6718CD" w:rsidP="00042148" w:rsidRDefault="006718CD">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p>
        </w:tc>
        <w:tc>
          <w:tcPr>
            <w:tcW w:w="7087" w:type="dxa"/>
          </w:tcPr>
          <w:p w:rsidRPr="00630B6F" w:rsidR="006718CD" w:rsidP="00794C21" w:rsidRDefault="00BA6290">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申万宏源</w:t>
            </w:r>
          </w:p>
        </w:tc>
      </w:tr>
      <w:tr w:rsidRPr="001B6047" w:rsidR="001B6047" w:rsidTr="00EC5C7D">
        <w:trPr>
          <w:trHeight w:val="219"/>
        </w:trPr>
        <w:tc>
          <w:tcPr>
            <w:tcW w:w="2553" w:type="dxa"/>
          </w:tcPr>
          <w:p w:rsidRPr="00B806C5" w:rsidR="00F8356B" w:rsidP="00042148"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r w:rsidRPr="00B806C5">
              <w:rPr>
                <w:rFonts w:asciiTheme="minorEastAsia" w:hAnsiTheme="minorEastAsia" w:eastAsiaTheme="minorEastAsia"/>
                <w:color w:val="000000" w:themeColor="text1"/>
                <w:kern w:val="0"/>
                <w:sz w:val="22"/>
              </w:rPr>
              <w:t>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47"/>
        </w:trPr>
        <w:tc>
          <w:tcPr>
            <w:tcW w:w="2553" w:type="dxa"/>
          </w:tcPr>
          <w:p w:rsidRPr="00B806C5" w:rsidR="00975571" w:rsidP="004B10BC"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会计师事务所</w:t>
            </w:r>
          </w:p>
        </w:tc>
        <w:tc>
          <w:tcPr>
            <w:tcW w:w="7087" w:type="dxa"/>
          </w:tcPr>
          <w:p w:rsidRPr="00630B6F" w:rsidR="00975571" w:rsidP="001D3170"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签字注册会计师</w:t>
            </w:r>
            <w:r w:rsidRPr="00B806C5">
              <w:rPr>
                <w:rFonts w:asciiTheme="minorEastAsia" w:hAnsiTheme="minorEastAsia" w:eastAsiaTheme="minorEastAsia"/>
                <w:color w:val="000000" w:themeColor="text1"/>
                <w:kern w:val="0"/>
                <w:sz w:val="22"/>
              </w:rPr>
              <w:t>姓名</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w:t>
            </w:r>
            <w:r w:rsidRPr="00B806C5">
              <w:rPr>
                <w:rFonts w:asciiTheme="minorEastAsia" w:hAnsiTheme="minorEastAsia" w:eastAsiaTheme="minorEastAsia"/>
                <w:color w:val="000000" w:themeColor="text1"/>
                <w:kern w:val="0"/>
                <w:sz w:val="22"/>
              </w:rPr>
              <w:t>事务所办公地址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________________________</w:t>
            </w:r>
          </w:p>
        </w:tc>
      </w:tr>
    </w:tbl>
    <w:p w:rsidRPr="001B6047" w:rsidR="00832DD6" w:rsidP="00FA153A" w:rsidRDefault="00132925">
      <w:pPr>
        <w:pStyle w:val="2"/>
      </w:pPr>
      <w:r w:rsidRPr="001B6047">
        <w:rPr>
          <w:rFonts w:hint="eastAsia"/>
        </w:rPr>
        <w:t>二、</w:t>
      </w:r>
      <w:r w:rsidRPr="001B6047" w:rsidR="008D7D52">
        <w:rPr>
          <w:rFonts w:hint="eastAsia"/>
        </w:rPr>
        <w:t>联系方式</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252"/>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hint="eastAsia" w:ascii="Times New Roman" w:hAnsi="Times New Roman"/>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13"/>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电话</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61"/>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传真</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37"/>
        </w:trPr>
        <w:tc>
          <w:tcPr>
            <w:tcW w:w="3545" w:type="dxa"/>
            <w:shd w:val="clear" w:color="auto" w:fill="auto"/>
          </w:tcPr>
          <w:p w:rsidRPr="00B806C5" w:rsidR="00074C8D" w:rsidP="006D5B00"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电子邮箱</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27"/>
        </w:trPr>
        <w:tc>
          <w:tcPr>
            <w:tcW w:w="3545" w:type="dxa"/>
            <w:shd w:val="clear" w:color="auto" w:fill="auto"/>
          </w:tcPr>
          <w:p w:rsidRPr="00B806C5" w:rsidR="00832DD6" w:rsidP="006D5B00" w:rsidRDefault="00CA38A2">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公司网址</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r w:rsidRPr="001B6047" w:rsidR="001B6047" w:rsidTr="001E2AAB">
        <w:trPr>
          <w:trHeight w:val="203"/>
        </w:trPr>
        <w:tc>
          <w:tcPr>
            <w:tcW w:w="3545" w:type="dxa"/>
            <w:shd w:val="clear" w:color="auto" w:fill="auto"/>
          </w:tcPr>
          <w:p w:rsidRPr="00B806C5" w:rsidR="00832DD6" w:rsidP="00BA1910" w:rsidRDefault="00F11366">
            <w:pPr>
              <w:rPr>
                <w:rFonts w:ascii="Times New Roman" w:hAnsi="Times New Roman"/>
                <w:color w:val="000000" w:themeColor="text1"/>
                <w:kern w:val="0"/>
                <w:sz w:val="22"/>
              </w:rPr>
            </w:pPr>
            <w:r w:rsidRPr="001B6047">
              <w:rPr>
                <w:rFonts w:hint="eastAsia" w:ascii="Times New Roman" w:hAnsi="Times New Roman"/>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bl>
    <w:p w:rsidRPr="001B6047" w:rsidR="003F0339" w:rsidP="00FA153A" w:rsidRDefault="003F0339">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Pr="00FA153A" w:rsidR="00057752">
        <w:t xml:space="preserve">               </w:t>
      </w:r>
      <w:r>
        <w:rPr>
          <w:rFonts w:hint="eastAsia"/>
        </w:rPr>
        <w:t>单位</w:t>
      </w:r>
      <w:r>
        <w:t>：股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193"/>
        </w:trPr>
        <w:tc>
          <w:tcPr>
            <w:tcW w:w="3545" w:type="dxa"/>
            <w:shd w:val="clear" w:color="auto" w:fill="auto"/>
          </w:tcPr>
          <w:p w:rsidRPr="001B6047" w:rsidR="00832DD6"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Pr="001B6047" w:rsidR="00832DD6"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Pr="001B6047" w:rsidR="001B6047" w:rsidTr="001E2AAB">
        <w:trPr>
          <w:trHeight w:val="193"/>
        </w:trPr>
        <w:tc>
          <w:tcPr>
            <w:tcW w:w="3545" w:type="dxa"/>
            <w:shd w:val="clear" w:color="auto" w:fill="auto"/>
          </w:tcPr>
          <w:p w:rsidRPr="001B6047" w:rsidR="00F8356B"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挂牌时间</w:t>
            </w:r>
          </w:p>
        </w:tc>
        <w:tc>
          <w:tcPr>
            <w:tcW w:w="6095" w:type="dxa"/>
            <w:shd w:val="clear" w:color="auto" w:fill="auto"/>
          </w:tcPr>
          <w:p w:rsidRPr="001B6047" w:rsidR="00F8356B" w:rsidP="006C7544" w:rsidRDefault="006C7544">
            <w:pPr>
              <w:rPr>
                <w:rFonts w:ascii="Times New Roman" w:hAnsi="Times New Roman"/>
                <w:color w:val="000000" w:themeColor="text1"/>
                <w:kern w:val="0"/>
                <w:sz w:val="22"/>
                <w:szCs w:val="21"/>
              </w:rPr>
            </w:pPr>
            <w:r w:rsidRPr="006C405C">
              <w:rPr>
                <w:rStyle w:val="placeholder2Char"/>
              </w:rPr>
              <w:t>选择日期</w:t>
            </w:r>
          </w:p>
        </w:tc>
      </w:tr>
      <w:tr w:rsidRPr="001B6047" w:rsidR="001B6047" w:rsidTr="001E2AAB">
        <w:trPr>
          <w:trHeight w:val="169"/>
        </w:trPr>
        <w:tc>
          <w:tcPr>
            <w:tcW w:w="3545" w:type="dxa"/>
            <w:shd w:val="clear" w:color="auto" w:fill="auto"/>
          </w:tcPr>
          <w:p w:rsidRPr="001B6047" w:rsidR="00832DD6" w:rsidP="006D5B00" w:rsidRDefault="00397D7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行业</w:t>
            </w:r>
            <w:r w:rsidRPr="001B6047" w:rsidR="00A159F5">
              <w:rPr>
                <w:rFonts w:hint="eastAsia" w:ascii="Times New Roman" w:hAnsi="Times New Roman"/>
                <w:color w:val="000000" w:themeColor="text1"/>
                <w:kern w:val="0"/>
                <w:sz w:val="22"/>
                <w:szCs w:val="21"/>
              </w:rPr>
              <w:t>（证监会</w:t>
            </w:r>
            <w:r w:rsidRPr="001B6047" w:rsidR="00A159F5">
              <w:rPr>
                <w:rFonts w:ascii="Times New Roman" w:hAnsi="Times New Roman"/>
                <w:color w:val="000000" w:themeColor="text1"/>
                <w:kern w:val="0"/>
                <w:sz w:val="22"/>
                <w:szCs w:val="21"/>
              </w:rPr>
              <w:t>规定的行业大类）</w:t>
            </w:r>
          </w:p>
        </w:tc>
        <w:tc>
          <w:tcPr>
            <w:tcW w:w="6095" w:type="dxa"/>
            <w:shd w:val="clear" w:color="auto" w:fill="auto"/>
          </w:tcPr>
          <w:p w:rsidRPr="001B6047" w:rsidR="00832DD6" w:rsidP="006C7544" w:rsidRDefault="006C7544">
            <w:pPr>
              <w:rPr>
                <w:rFonts w:ascii="Times New Roman" w:hAnsi="Times New Roman"/>
                <w:color w:val="000000" w:themeColor="text1"/>
                <w:kern w:val="0"/>
                <w:sz w:val="22"/>
                <w:szCs w:val="21"/>
              </w:rPr>
            </w:pPr>
            <w:r w:rsidRPr="006C405C">
              <w:rPr>
                <w:rStyle w:val="placeholder1Char"/>
                <w:rFonts w:hint="eastAsia"/>
              </w:rPr>
              <w:t>选择行业</w:t>
            </w:r>
          </w:p>
        </w:tc>
      </w:tr>
      <w:tr w:rsidRPr="001B6047" w:rsidR="001B6047" w:rsidTr="001E2AAB">
        <w:trPr>
          <w:trHeight w:val="259"/>
        </w:trPr>
        <w:tc>
          <w:tcPr>
            <w:tcW w:w="3545" w:type="dxa"/>
            <w:shd w:val="clear" w:color="auto" w:fill="auto"/>
          </w:tcPr>
          <w:p w:rsidRPr="001B6047" w:rsidR="00832DD6" w:rsidP="006D5B00"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主要产品与服务项目</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E15974" w:rsidP="007E1B13" w:rsidRDefault="0051289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F7305D">
              <w:rPr>
                <w:rFonts w:hint="eastAsia" w:ascii="Times New Roman" w:hAnsi="Times New Roman"/>
                <w:color w:val="000000" w:themeColor="text1"/>
                <w:kern w:val="0"/>
                <w:sz w:val="22"/>
                <w:szCs w:val="21"/>
              </w:rPr>
              <w:t>股票</w:t>
            </w:r>
            <w:r w:rsidRPr="001B6047" w:rsidR="00E15974">
              <w:rPr>
                <w:rFonts w:hint="eastAsia" w:ascii="Times New Roman" w:hAnsi="Times New Roman"/>
                <w:color w:val="000000" w:themeColor="text1"/>
                <w:kern w:val="0"/>
                <w:sz w:val="22"/>
                <w:szCs w:val="21"/>
              </w:rPr>
              <w:t>转让方式</w:t>
            </w:r>
          </w:p>
        </w:tc>
        <w:tc>
          <w:tcPr>
            <w:tcW w:w="6095" w:type="dxa"/>
            <w:shd w:val="clear" w:color="auto" w:fill="auto"/>
          </w:tcPr>
          <w:p w:rsidRPr="001B6047" w:rsidR="00E15974" w:rsidP="006C7544" w:rsidRDefault="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tr>
      <w:tr w:rsidRPr="001B6047" w:rsidR="001B6047" w:rsidTr="001E2AAB">
        <w:trPr>
          <w:trHeight w:val="325"/>
        </w:trPr>
        <w:tc>
          <w:tcPr>
            <w:tcW w:w="3545" w:type="dxa"/>
            <w:shd w:val="clear" w:color="auto" w:fill="auto"/>
          </w:tcPr>
          <w:p w:rsidRPr="001B6047" w:rsidR="00832DD6" w:rsidP="002F5E06" w:rsidRDefault="00196E3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832DD6">
              <w:rPr>
                <w:rFonts w:hint="eastAsia" w:ascii="Times New Roman" w:hAnsi="Times New Roman"/>
                <w:color w:val="000000" w:themeColor="text1"/>
                <w:kern w:val="0"/>
                <w:sz w:val="22"/>
                <w:szCs w:val="21"/>
              </w:rPr>
              <w:t>总股本</w:t>
            </w:r>
          </w:p>
        </w:tc>
        <w:tc>
          <w:tcPr>
            <w:tcW w:w="6095" w:type="dxa"/>
            <w:shd w:val="clear" w:color="auto" w:fill="auto"/>
          </w:tcPr>
          <w:p w:rsidRPr="004C4424" w:rsidR="00832DD6" w:rsidP="006C7544" w:rsidRDefault="00924C28">
            <w:pPr>
              <w:rPr>
                <w:rFonts w:ascii="Times New Roman" w:hAnsi="Times New Roman"/>
                <w:color w:val="000000" w:themeColor="text1"/>
                <w:kern w:val="0"/>
                <w:sz w:val="22"/>
                <w:szCs w:val="21"/>
              </w:rPr>
            </w:pPr>
            <w:r w:rsidRPr="006C405C" w:rsidR="006C7544">
              <w:rPr>
                <w:rStyle w:val="placeholder1Char"/>
              </w:rPr>
              <w:t>____________</w:t>
            </w:r>
          </w:p>
        </w:tc>
      </w:tr>
      <w:tr w:rsidRPr="001B6047" w:rsidR="001B6047" w:rsidTr="001E2AAB">
        <w:trPr>
          <w:trHeight w:val="287"/>
        </w:trPr>
        <w:tc>
          <w:tcPr>
            <w:tcW w:w="3545" w:type="dxa"/>
            <w:shd w:val="clear" w:color="auto" w:fill="auto"/>
          </w:tcPr>
          <w:p w:rsidRPr="001B6047" w:rsidR="0084503C" w:rsidP="006D5B00" w:rsidRDefault="0084503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控股股东</w:t>
            </w:r>
          </w:p>
        </w:tc>
        <w:tc>
          <w:tcPr>
            <w:tcW w:w="6095" w:type="dxa"/>
            <w:shd w:val="clear" w:color="auto" w:fill="auto"/>
          </w:tcPr>
          <w:p w:rsidRPr="004C4424" w:rsidR="0084503C"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832DD6" w:rsidP="00D95888"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实际控制人</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bl>
    <w:p w:rsidRPr="001B6047" w:rsidR="00832DD6" w:rsidP="00FA153A" w:rsidRDefault="00132925">
      <w:pPr>
        <w:pStyle w:val="2"/>
      </w:pPr>
      <w:r w:rsidRPr="001B6047">
        <w:rPr>
          <w:rFonts w:hint="eastAsia"/>
        </w:rPr>
        <w:t>四、</w:t>
      </w:r>
      <w:r w:rsidRPr="001B6047" w:rsidR="00D50BB5">
        <w:rPr>
          <w:rFonts w:hint="eastAsia"/>
        </w:rPr>
        <w:t>注册情况</w:t>
      </w:r>
    </w:p>
    <w:tbl>
      <w:tblPr>
        <w:tblW w:w="9640" w:type="dxa"/>
        <w:tblInd w:w="-431"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545"/>
        <w:gridCol w:w="3118"/>
        <w:gridCol w:w="2977"/>
      </w:tblGrid>
      <w:tr w:rsidRPr="001B6047" w:rsidR="001B6047" w:rsidTr="00551EBE">
        <w:trPr>
          <w:trHeight w:val="378"/>
        </w:trPr>
        <w:tc>
          <w:tcPr>
            <w:tcW w:w="3545"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项目</w:t>
            </w:r>
          </w:p>
        </w:tc>
        <w:tc>
          <w:tcPr>
            <w:tcW w:w="3118"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号码</w:t>
            </w:r>
          </w:p>
        </w:tc>
        <w:tc>
          <w:tcPr>
            <w:tcW w:w="2977" w:type="dxa"/>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99"/>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组织机构代码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DB0C11" w:rsidRDefault="00EA13A1">
            <w:pPr>
              <w:rPr>
                <w:rFonts w:ascii="Times New Roman" w:hAnsi="Times New Roman"/>
                <w:color w:val="000000" w:themeColor="text1"/>
                <w:kern w:val="0"/>
                <w:sz w:val="22"/>
                <w:szCs w:val="21"/>
              </w:rPr>
            </w:pPr>
            <w:r w:rsidRPr="008F432C">
              <w:rPr>
                <w:rStyle w:val="placeholder1Char"/>
              </w:rPr>
              <w:t>选择</w:t>
            </w:r>
          </w:p>
        </w:tc>
      </w:tr>
    </w:tbl>
    <w:p w:rsidR="006B10CD" w:rsidP="00FD7491" w:rsidRDefault="006B10CD">
      <w:pPr>
        <w:jc w:val="center"/>
        <w:rPr>
          <w:rFonts w:ascii="黑体" w:hAnsi="黑体" w:eastAsia="黑体"/>
          <w:color w:val="000000" w:themeColor="text1"/>
          <w:sz w:val="36"/>
          <w:szCs w:val="28"/>
        </w:rPr>
      </w:pPr>
    </w:p>
    <w:p w:rsidR="006B10CD" w:rsidRDefault="006B10CD">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D7491" w:rsidP="00CC1546" w:rsidRDefault="007166FB">
      <w:pPr>
        <w:pStyle w:val="1"/>
        <w:spacing w:before="0" w:after="0"/>
        <w:jc w:val="center"/>
        <w:rPr>
          <w:rFonts w:ascii="黑体" w:hAnsi="黑体" w:eastAsia="黑体"/>
          <w:b w:val="0"/>
          <w:sz w:val="36"/>
          <w:szCs w:val="36"/>
        </w:rPr>
      </w:pPr>
      <w:bookmarkStart w:name="_Toc441926728" w:id="5"/>
      <w:r w:rsidRPr="00CC1546">
        <w:rPr>
          <w:rFonts w:hint="eastAsia" w:ascii="黑体" w:hAnsi="黑体" w:eastAsia="黑体"/>
          <w:b w:val="0"/>
          <w:sz w:val="36"/>
          <w:szCs w:val="36"/>
        </w:rPr>
        <w:lastRenderedPageBreak/>
        <w:t>第</w:t>
      </w:r>
      <w:r w:rsidRPr="00CC1546" w:rsidR="00B9046D">
        <w:rPr>
          <w:rFonts w:hint="eastAsia" w:ascii="黑体" w:hAnsi="黑体" w:eastAsia="黑体"/>
          <w:b w:val="0"/>
          <w:sz w:val="36"/>
          <w:szCs w:val="36"/>
        </w:rPr>
        <w:t>三</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sidR="00B9046D">
        <w:rPr>
          <w:rFonts w:hint="eastAsia" w:ascii="黑体" w:hAnsi="黑体" w:eastAsia="黑体"/>
          <w:b w:val="0"/>
          <w:sz w:val="36"/>
          <w:szCs w:val="36"/>
        </w:rPr>
        <w:t>会计数据和</w:t>
      </w:r>
      <w:r w:rsidRPr="00CC1546" w:rsidR="00B9046D">
        <w:rPr>
          <w:rFonts w:ascii="黑体" w:hAnsi="黑体" w:eastAsia="黑体"/>
          <w:b w:val="0"/>
          <w:sz w:val="36"/>
          <w:szCs w:val="36"/>
        </w:rPr>
        <w:t>财务指标摘要</w:t>
      </w:r>
      <w:bookmarkEnd w:id="5"/>
    </w:p>
    <w:p w:rsidRPr="00A2739B" w:rsidR="006166D2" w:rsidP="00FA153A" w:rsidRDefault="00A2739B">
      <w:pPr>
        <w:pStyle w:val="2"/>
        <w:rPr>
          <w:rFonts w:ascii="黑体" w:hAnsi="黑体" w:eastAsia="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4100"/>
        <w:gridCol w:w="1696"/>
        <w:gridCol w:w="1703"/>
        <w:gridCol w:w="1581"/>
      </w:tblGrid>
      <w:tr w:rsidRPr="001B6047" w:rsidR="001B6047" w:rsidTr="00D5314D">
        <w:trPr>
          <w:trHeight w:val="157"/>
        </w:trPr>
        <w:tc>
          <w:tcPr>
            <w:tcW w:w="4254" w:type="dxa"/>
            <w:tcBorders>
              <w:top w:val="single" w:color="5B9BD5" w:themeColor="accent1" w:sz="4" w:space="0"/>
            </w:tcBorders>
          </w:tcPr>
          <w:p w:rsidRPr="001B6047" w:rsidR="006166D2" w:rsidP="006D5B00" w:rsidRDefault="006166D2">
            <w:pPr>
              <w:rPr>
                <w:rFonts w:asciiTheme="minorEastAsia" w:hAnsiTheme="minorEastAsia" w:eastAsiaTheme="minorEastAsia"/>
                <w:color w:val="000000" w:themeColor="text1"/>
                <w:kern w:val="0"/>
                <w:sz w:val="18"/>
                <w:szCs w:val="21"/>
              </w:rPr>
            </w:pPr>
          </w:p>
        </w:tc>
        <w:tc>
          <w:tcPr>
            <w:tcW w:w="1701" w:type="dxa"/>
            <w:tcBorders>
              <w:top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1708" w:type="dxa"/>
            <w:tcBorders>
              <w:top w:val="single" w:color="5B9BD5" w:themeColor="accent1" w:sz="4" w:space="0"/>
              <w:left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D5314D">
        <w:trPr>
          <w:trHeight w:val="125"/>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营业收入</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29"/>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毛利率</w:t>
            </w:r>
          </w:p>
        </w:tc>
        <w:tc>
          <w:tcPr>
            <w:tcW w:w="1701" w:type="dxa"/>
            <w:tcBorders>
              <w:top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6166D2" w:rsidP="00D5314D" w:rsidRDefault="00CA6AB5">
            <w:pPr>
              <w:jc w:val="right"/>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D5314D">
        <w:trPr>
          <w:trHeight w:val="243"/>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389"/>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挂牌公司股东的扣</w:t>
            </w:r>
            <w:r w:rsidRPr="00C90591">
              <w:rPr>
                <w:rFonts w:hint="eastAsia" w:asciiTheme="minorEastAsia" w:hAnsiTheme="minorEastAsia" w:eastAsiaTheme="minorEastAsia"/>
                <w:color w:val="000000" w:themeColor="text1"/>
                <w:kern w:val="0"/>
                <w:sz w:val="20"/>
                <w:szCs w:val="20"/>
              </w:rPr>
              <w:t>除非经常性</w:t>
            </w:r>
            <w:r w:rsidRPr="00C90591">
              <w:rPr>
                <w:rFonts w:asciiTheme="minorEastAsia" w:hAnsiTheme="minorEastAsia" w:eastAsiaTheme="minorEastAsia"/>
                <w:color w:val="000000" w:themeColor="text1"/>
                <w:kern w:val="0"/>
                <w:sz w:val="20"/>
                <w:szCs w:val="20"/>
              </w:rPr>
              <w:t>损益后的净利润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34"/>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sidR="00674024">
              <w:rPr>
                <w:rFonts w:hint="eastAsia" w:asciiTheme="minorEastAsia" w:hAnsiTheme="minorEastAsia"/>
                <w:color w:val="000000" w:themeColor="text1"/>
                <w:kern w:val="0"/>
                <w:sz w:val="20"/>
                <w:szCs w:val="20"/>
              </w:rPr>
              <w:t>（依据归属于</w:t>
            </w:r>
            <w:r w:rsidRPr="00C90591" w:rsidR="00674024">
              <w:rPr>
                <w:rFonts w:asciiTheme="minorEastAsia" w:hAnsiTheme="minorEastAsia"/>
                <w:color w:val="000000" w:themeColor="text1"/>
                <w:kern w:val="0"/>
                <w:sz w:val="20"/>
                <w:szCs w:val="20"/>
              </w:rPr>
              <w:t>挂牌公司股东的净利润计算</w:t>
            </w:r>
            <w:r w:rsidRPr="00C90591" w:rsidR="00674024">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CA6AB5">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674024" w:rsidTr="00D5314D">
        <w:trPr>
          <w:trHeight w:val="234"/>
        </w:trPr>
        <w:tc>
          <w:tcPr>
            <w:tcW w:w="4254" w:type="dxa"/>
          </w:tcPr>
          <w:p w:rsidRPr="00C90591" w:rsidR="00674024" w:rsidP="006D5B00" w:rsidRDefault="00674024">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Pr>
                <w:rFonts w:hint="eastAsia" w:asciiTheme="minorEastAsia" w:hAnsiTheme="minor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hint="eastAsia" w:asciiTheme="minorEastAsia" w:hAnsiTheme="minor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708" w:type="dxa"/>
            <w:tcBorders>
              <w:left w:val="single" w:color="5B9BD5" w:themeColor="accent1" w:sz="4" w:space="0"/>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417" w:type="dxa"/>
            <w:tcBorders>
              <w:left w:val="single" w:color="5B9BD5" w:themeColor="accent1" w:sz="4" w:space="0"/>
            </w:tcBorders>
          </w:tcPr>
          <w:p w:rsidRPr="00152EBA" w:rsidR="00674024" w:rsidP="00D5314D" w:rsidRDefault="00D5314D">
            <w:pPr>
              <w:jc w:val="center"/>
              <w:rPr>
                <w:rFonts w:asciiTheme="minorEastAsia" w:hAnsiTheme="minorEastAsia" w:eastAsiaTheme="minorEastAsia"/>
                <w:color w:val="000000" w:themeColor="text1"/>
                <w:kern w:val="0"/>
                <w:sz w:val="18"/>
                <w:szCs w:val="21"/>
              </w:rPr>
            </w:pPr>
            <w:r>
              <w:rPr>
                <w:rFonts w:hint="eastAsia" w:asciiTheme="minorEastAsia" w:hAnsiTheme="minorEastAsia" w:eastAsiaTheme="minorEastAsia"/>
                <w:color w:val="000000" w:themeColor="text1"/>
                <w:kern w:val="0"/>
                <w:sz w:val="18"/>
                <w:szCs w:val="21"/>
              </w:rPr>
              <w:t>-</w:t>
            </w:r>
          </w:p>
        </w:tc>
      </w:tr>
      <w:tr w:rsidRPr="001B6047" w:rsidR="001B6047" w:rsidTr="00D5314D">
        <w:trPr>
          <w:trHeight w:val="247"/>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基本每股收益</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bl>
    <w:p w:rsidR="00674024" w:rsidP="00674024" w:rsidRDefault="00674024"/>
    <w:p w:rsidRPr="00A2739B" w:rsidR="005611B4" w:rsidP="00FA153A" w:rsidRDefault="00A2739B">
      <w:pPr>
        <w:pStyle w:val="2"/>
        <w:rPr>
          <w:rFonts w:ascii="黑体" w:hAnsi="黑体" w:eastAsia="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981"/>
        <w:gridCol w:w="2107"/>
        <w:gridCol w:w="1971"/>
        <w:gridCol w:w="1581"/>
      </w:tblGrid>
      <w:tr w:rsidRPr="001B6047" w:rsidR="001B6047" w:rsidTr="00806C0C">
        <w:trPr>
          <w:trHeight w:val="217"/>
        </w:trPr>
        <w:tc>
          <w:tcPr>
            <w:tcW w:w="4112" w:type="dxa"/>
            <w:tcBorders>
              <w:top w:val="single" w:color="5B9BD5" w:themeColor="accent1" w:sz="4" w:space="0"/>
            </w:tcBorders>
          </w:tcPr>
          <w:p w:rsidRPr="001B6047" w:rsidR="005611B4" w:rsidP="006D5B00" w:rsidRDefault="005611B4">
            <w:pPr>
              <w:rPr>
                <w:rFonts w:asciiTheme="minorEastAsia" w:hAnsiTheme="minorEastAsia" w:eastAsiaTheme="minorEastAsia"/>
                <w:color w:val="000000" w:themeColor="text1"/>
                <w:kern w:val="0"/>
                <w:sz w:val="18"/>
                <w:szCs w:val="21"/>
              </w:rPr>
            </w:pPr>
          </w:p>
        </w:tc>
        <w:tc>
          <w:tcPr>
            <w:tcW w:w="2126" w:type="dxa"/>
            <w:tcBorders>
              <w:top w:val="single" w:color="5B9BD5" w:themeColor="accent1" w:sz="4" w:space="0"/>
              <w:righ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r w:rsidRPr="00C90591" w:rsidR="00A97F43">
              <w:rPr>
                <w:rFonts w:hint="eastAsia" w:asciiTheme="minorEastAsia" w:hAnsiTheme="minorEastAsia" w:eastAsiaTheme="minorEastAsia"/>
                <w:b/>
                <w:color w:val="000000" w:themeColor="text1"/>
                <w:kern w:val="0"/>
                <w:sz w:val="20"/>
                <w:szCs w:val="20"/>
              </w:rPr>
              <w:t>期</w:t>
            </w:r>
            <w:r w:rsidRPr="00C90591" w:rsidR="003B7990">
              <w:rPr>
                <w:rFonts w:hint="eastAsia" w:asciiTheme="minorEastAsia" w:hAnsiTheme="minorEastAsia" w:eastAsiaTheme="minorEastAsia"/>
                <w:b/>
                <w:color w:val="000000" w:themeColor="text1"/>
                <w:kern w:val="0"/>
                <w:sz w:val="20"/>
                <w:szCs w:val="20"/>
              </w:rPr>
              <w:t>末</w:t>
            </w:r>
          </w:p>
        </w:tc>
        <w:tc>
          <w:tcPr>
            <w:tcW w:w="1985" w:type="dxa"/>
            <w:tcBorders>
              <w:top w:val="single" w:color="5B9BD5" w:themeColor="accent1" w:sz="4" w:space="0"/>
              <w:left w:val="single" w:color="5B9BD5" w:themeColor="accent1" w:sz="4" w:space="0"/>
              <w:right w:val="single" w:color="5B9BD5" w:themeColor="accent1" w:sz="4" w:space="0"/>
            </w:tcBorders>
          </w:tcPr>
          <w:p w:rsidRPr="00C90591" w:rsidR="005611B4" w:rsidP="00806C0C" w:rsidRDefault="003B7990">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上年期末</w:t>
            </w:r>
          </w:p>
        </w:tc>
        <w:tc>
          <w:tcPr>
            <w:tcW w:w="1417" w:type="dxa"/>
            <w:tcBorders>
              <w:lef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806C0C">
        <w:trPr>
          <w:trHeight w:val="321"/>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w:t>
            </w:r>
            <w:r w:rsidRPr="00C90591" w:rsidR="008D400F">
              <w:rPr>
                <w:rFonts w:hint="eastAsia" w:asciiTheme="minorEastAsia" w:hAnsiTheme="minorEastAsia" w:eastAsiaTheme="minorEastAsia"/>
                <w:color w:val="000000" w:themeColor="text1"/>
                <w:kern w:val="0"/>
                <w:sz w:val="20"/>
                <w:szCs w:val="20"/>
              </w:rPr>
              <w:t>总计</w:t>
            </w:r>
          </w:p>
        </w:tc>
        <w:tc>
          <w:tcPr>
            <w:tcW w:w="2126" w:type="dxa"/>
            <w:tcBorders>
              <w:right w:val="single" w:color="5B9BD5" w:themeColor="accent1" w:sz="4" w:space="0"/>
            </w:tcBorders>
          </w:tcPr>
          <w:p w:rsidRPr="00152EBA" w:rsidR="005611B4"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92"/>
        </w:trPr>
        <w:tc>
          <w:tcPr>
            <w:tcW w:w="4112" w:type="dxa"/>
          </w:tcPr>
          <w:p w:rsidRPr="00C90591" w:rsidR="008D400F" w:rsidP="006D5B00" w:rsidRDefault="008D400F">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负债总计</w:t>
            </w:r>
          </w:p>
        </w:tc>
        <w:tc>
          <w:tcPr>
            <w:tcW w:w="2126" w:type="dxa"/>
            <w:tcBorders>
              <w:right w:val="single" w:color="5B9BD5" w:themeColor="accent1" w:sz="4" w:space="0"/>
            </w:tcBorders>
          </w:tcPr>
          <w:p w:rsidRPr="00152EBA" w:rsidR="008D400F"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8D400F"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D400F"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70"/>
        </w:trPr>
        <w:tc>
          <w:tcPr>
            <w:tcW w:w="4112" w:type="dxa"/>
          </w:tcPr>
          <w:p w:rsidRPr="00C90591" w:rsidR="005611B4" w:rsidP="003B799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挂牌公司股东的净资产</w:t>
            </w:r>
          </w:p>
        </w:tc>
        <w:tc>
          <w:tcPr>
            <w:tcW w:w="2126" w:type="dxa"/>
            <w:tcBorders>
              <w:top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193"/>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w:t>
            </w:r>
            <w:r w:rsidRPr="00C90591">
              <w:rPr>
                <w:rFonts w:hint="eastAsia" w:asciiTheme="minorEastAsia" w:hAnsiTheme="minorEastAsia" w:eastAsiaTheme="minorEastAsia"/>
                <w:color w:val="000000" w:themeColor="text1"/>
                <w:kern w:val="0"/>
                <w:sz w:val="20"/>
                <w:szCs w:val="20"/>
              </w:rPr>
              <w:t>每股</w:t>
            </w:r>
            <w:r w:rsidRPr="00C90591" w:rsidR="00806C0C">
              <w:rPr>
                <w:rFonts w:asciiTheme="minorEastAsia" w:hAnsiTheme="minorEastAsia" w:eastAsiaTheme="minorEastAsia"/>
                <w:color w:val="000000" w:themeColor="text1"/>
                <w:kern w:val="0"/>
                <w:sz w:val="20"/>
                <w:szCs w:val="20"/>
              </w:rPr>
              <w:t>净资</w:t>
            </w:r>
            <w:r w:rsidRPr="00C90591" w:rsidR="00806C0C">
              <w:rPr>
                <w:rFonts w:hint="eastAsia" w:asciiTheme="minorEastAsia" w:hAnsiTheme="minorEastAsia" w:eastAsiaTheme="minorEastAsia"/>
                <w:color w:val="000000" w:themeColor="text1"/>
                <w:kern w:val="0"/>
                <w:sz w:val="20"/>
                <w:szCs w:val="20"/>
              </w:rPr>
              <w:t>产</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213"/>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资产负债率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175"/>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流动比率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D5B00"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222"/>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利息保障倍数</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AA2681" w:rsidRDefault="00D5314D"/>
    <w:p w:rsidRPr="001B6047" w:rsidR="00AA2681" w:rsidP="00FA153A" w:rsidRDefault="00AA2681">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B6047" w:rsidR="001B6047" w:rsidTr="00AF7123">
        <w:trPr>
          <w:trHeight w:val="127"/>
        </w:trPr>
        <w:tc>
          <w:tcPr>
            <w:tcW w:w="3828" w:type="dxa"/>
            <w:tcBorders>
              <w:top w:val="single" w:color="5B9BD5" w:themeColor="accent1" w:sz="4" w:space="0"/>
            </w:tcBorders>
          </w:tcPr>
          <w:p w:rsidRPr="001B6047" w:rsidR="00AA2681" w:rsidP="006D5B00" w:rsidRDefault="00AA2681">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C90591" w:rsidR="00AA2681" w:rsidP="005C0A90" w:rsidRDefault="00F8163A">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193"/>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经营活动产生的</w:t>
            </w:r>
            <w:r w:rsidRPr="00152EBA">
              <w:rPr>
                <w:rFonts w:asciiTheme="minorEastAsia" w:hAnsiTheme="minorEastAsia" w:eastAsiaTheme="minorEastAsia"/>
                <w:color w:val="000000" w:themeColor="text1"/>
                <w:kern w:val="0"/>
                <w:sz w:val="20"/>
                <w:szCs w:val="20"/>
              </w:rPr>
              <w:t>现金流量净额</w:t>
            </w:r>
          </w:p>
        </w:tc>
        <w:tc>
          <w:tcPr>
            <w:tcW w:w="2268" w:type="dxa"/>
            <w:tcBorders>
              <w:right w:val="single" w:color="5B9BD5" w:themeColor="accent1" w:sz="4" w:space="0"/>
            </w:tcBorders>
          </w:tcPr>
          <w:p w:rsidRPr="00152EBA" w:rsidR="00AA2681"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AA2681" w:rsidP="00F8163A" w:rsidRDefault="0072781A">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55"/>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应收账款</w:t>
            </w:r>
            <w:r w:rsidRPr="00152EBA">
              <w:rPr>
                <w:rFonts w:asciiTheme="minorEastAsia" w:hAnsiTheme="minorEastAsia" w:eastAsiaTheme="minorEastAsia"/>
                <w:color w:val="000000" w:themeColor="text1"/>
                <w:kern w:val="0"/>
                <w:sz w:val="20"/>
                <w:szCs w:val="20"/>
              </w:rPr>
              <w:t>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259"/>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存货周转率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8C7C0C" w:rsidRDefault="00D5314D"/>
    <w:p w:rsidRPr="00152EBA" w:rsidR="008C7C0C" w:rsidP="00FA153A" w:rsidRDefault="008C7C0C">
      <w:pPr>
        <w:pStyle w:val="2"/>
      </w:pPr>
      <w:r w:rsidRPr="00152EBA">
        <w:rPr>
          <w:rFonts w:hint="eastAsia"/>
        </w:rPr>
        <w:t>四</w:t>
      </w:r>
      <w:r w:rsidRPr="00152EBA" w:rsidR="00A2739B">
        <w:rPr>
          <w:rFonts w:hint="eastAsia"/>
        </w:rPr>
        <w:t>、</w:t>
      </w:r>
      <w:r w:rsidRPr="00152EBA">
        <w:rPr>
          <w:rFonts w:hint="eastAsia"/>
        </w:rPr>
        <w:t>成长情况</w:t>
      </w:r>
      <w:r w:rsidRPr="00152EBA" w:rsidR="00A2739B">
        <w:rPr>
          <w:rFonts w:hint="eastAsia"/>
        </w:rPr>
        <w:t xml:space="preserve"> </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52EBA" w:rsidR="001B6047" w:rsidTr="00FD5F8B">
        <w:trPr>
          <w:trHeight w:val="287"/>
        </w:trPr>
        <w:tc>
          <w:tcPr>
            <w:tcW w:w="3828" w:type="dxa"/>
            <w:tcBorders>
              <w:top w:val="single" w:color="5B9BD5" w:themeColor="accent1" w:sz="4" w:space="0"/>
            </w:tcBorders>
          </w:tcPr>
          <w:p w:rsidRPr="00152EBA" w:rsidR="008C7C0C" w:rsidP="006D5B00" w:rsidRDefault="008C7C0C">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249"/>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总资产</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97"/>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营业收入</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73"/>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asciiTheme="minorEastAsia" w:hAnsiTheme="minorEastAsia" w:eastAsiaTheme="minorEastAsia"/>
                <w:color w:val="000000" w:themeColor="text1"/>
                <w:kern w:val="0"/>
                <w:sz w:val="20"/>
                <w:szCs w:val="20"/>
              </w:rPr>
              <w:t>净利润</w:t>
            </w:r>
            <w:r w:rsidRPr="00152EBA">
              <w:rPr>
                <w:rFonts w:hint="eastAsia"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1C3239" w:rsidRDefault="00D5314D"/>
    <w:p w:rsidRPr="001B6047" w:rsidR="001C3239" w:rsidP="00FA153A" w:rsidRDefault="00A2739B">
      <w:pPr>
        <w:pStyle w:val="2"/>
      </w:pPr>
      <w:r>
        <w:rPr>
          <w:rFonts w:hint="eastAsia"/>
        </w:rPr>
        <w:t>五、</w:t>
      </w:r>
      <w:r w:rsidRPr="001B6047" w:rsidR="00F45BDD">
        <w:rPr>
          <w:rFonts w:hint="eastAsia"/>
        </w:rPr>
        <w:t>股本</w:t>
      </w:r>
      <w:r w:rsidRPr="001B6047" w:rsidR="006540F7">
        <w:rPr>
          <w:rFonts w:hint="eastAsia"/>
        </w:rPr>
        <w:t>情况</w:t>
      </w:r>
      <w:r>
        <w:rPr>
          <w:rFonts w:hint="eastAsia"/>
        </w:rPr>
        <w:t xml:space="preserve">                                                     </w:t>
      </w:r>
      <w:r>
        <w:rPr>
          <w:rFonts w:hint="eastAsia"/>
        </w:rPr>
        <w:t>单位：股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2551"/>
        <w:gridCol w:w="2127"/>
        <w:gridCol w:w="1417"/>
      </w:tblGrid>
      <w:tr w:rsidRPr="001B6047" w:rsidR="001B6047" w:rsidTr="002F451C">
        <w:trPr>
          <w:trHeight w:val="201"/>
        </w:trPr>
        <w:tc>
          <w:tcPr>
            <w:tcW w:w="3545" w:type="dxa"/>
            <w:tcBorders>
              <w:top w:val="single" w:color="5B9BD5" w:themeColor="accent1" w:sz="4" w:space="0"/>
            </w:tcBorders>
          </w:tcPr>
          <w:p w:rsidRPr="001B6047" w:rsidR="001C3239" w:rsidP="006D5B00" w:rsidRDefault="001C3239">
            <w:pPr>
              <w:rPr>
                <w:rFonts w:asciiTheme="minorEastAsia" w:hAnsiTheme="minorEastAsia" w:eastAsiaTheme="minorEastAsia"/>
                <w:color w:val="000000" w:themeColor="text1"/>
                <w:kern w:val="0"/>
                <w:sz w:val="20"/>
                <w:szCs w:val="21"/>
              </w:rPr>
            </w:pPr>
          </w:p>
        </w:tc>
        <w:tc>
          <w:tcPr>
            <w:tcW w:w="2551" w:type="dxa"/>
            <w:tcBorders>
              <w:top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本期期末</w:t>
            </w:r>
          </w:p>
        </w:tc>
        <w:tc>
          <w:tcPr>
            <w:tcW w:w="2127" w:type="dxa"/>
            <w:tcBorders>
              <w:top w:val="single" w:color="5B9BD5" w:themeColor="accent1" w:sz="4" w:space="0"/>
              <w:left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上年期末</w:t>
            </w:r>
          </w:p>
        </w:tc>
        <w:tc>
          <w:tcPr>
            <w:tcW w:w="1417" w:type="dxa"/>
            <w:tcBorders>
              <w:lef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增减比例</w:t>
            </w:r>
          </w:p>
        </w:tc>
      </w:tr>
      <w:tr w:rsidRPr="001B6047" w:rsidR="001B6047" w:rsidTr="002F451C">
        <w:trPr>
          <w:trHeight w:val="319"/>
        </w:trPr>
        <w:tc>
          <w:tcPr>
            <w:tcW w:w="3545" w:type="dxa"/>
          </w:tcPr>
          <w:p w:rsidRPr="00152EBA" w:rsidR="001C3239" w:rsidP="004C2B74" w:rsidRDefault="001C3239">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普通股总股本</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1C3239" w:rsidP="006D5B00" w:rsidRDefault="00A160D4">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67"/>
        </w:trPr>
        <w:tc>
          <w:tcPr>
            <w:tcW w:w="3545" w:type="dxa"/>
          </w:tcPr>
          <w:p w:rsidRPr="00152EBA" w:rsidR="001C3239" w:rsidP="002F451C" w:rsidRDefault="009F5AA8">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计入权益的</w:t>
            </w:r>
            <w:r w:rsidRPr="00152EBA" w:rsidR="00857E2E">
              <w:rPr>
                <w:rFonts w:hint="eastAsia"/>
                <w:color w:val="000000" w:themeColor="text1"/>
                <w:sz w:val="20"/>
                <w:szCs w:val="20"/>
              </w:rPr>
              <w:t>优先股</w:t>
            </w:r>
            <w:r w:rsidRPr="00152EBA" w:rsidR="00D2236D">
              <w:rPr>
                <w:rFonts w:asciiTheme="minorEastAsia" w:hAnsiTheme="minorEastAsia" w:eastAsiaTheme="minorEastAsia"/>
                <w:color w:val="000000" w:themeColor="text1"/>
                <w:kern w:val="0"/>
                <w:sz w:val="20"/>
                <w:szCs w:val="20"/>
              </w:rPr>
              <w:t>数量</w:t>
            </w:r>
          </w:p>
        </w:tc>
        <w:tc>
          <w:tcPr>
            <w:tcW w:w="2551" w:type="dxa"/>
            <w:tcBorders>
              <w:right w:val="single" w:color="5B9BD5" w:themeColor="accent1" w:sz="4" w:space="0"/>
            </w:tcBorders>
          </w:tcPr>
          <w:p w:rsidRPr="00152EBA" w:rsidR="001C3239" w:rsidP="007820B7" w:rsidRDefault="007820B7">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72781A">
            <w:pPr>
              <w:ind w:right="34"/>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9F5AA8">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计入负债</w:t>
            </w:r>
            <w:r w:rsidRPr="00152EBA">
              <w:rPr>
                <w:rFonts w:asciiTheme="minorEastAsia" w:hAnsiTheme="minorEastAsia" w:eastAsiaTheme="minorEastAsia"/>
                <w:color w:val="000000" w:themeColor="text1"/>
                <w:kern w:val="0"/>
                <w:sz w:val="20"/>
                <w:szCs w:val="21"/>
              </w:rPr>
              <w:t>的</w:t>
            </w:r>
            <w:r w:rsidRPr="00152EBA" w:rsidR="001C3239">
              <w:rPr>
                <w:rFonts w:hint="eastAsia" w:asciiTheme="minorEastAsia" w:hAnsiTheme="minorEastAsia" w:eastAsiaTheme="minorEastAsia"/>
                <w:color w:val="000000" w:themeColor="text1"/>
                <w:kern w:val="0"/>
                <w:sz w:val="20"/>
                <w:szCs w:val="21"/>
              </w:rPr>
              <w:t>优先股</w:t>
            </w:r>
            <w:r w:rsidRPr="00152EBA">
              <w:rPr>
                <w:rFonts w:hint="eastAsia" w:asciiTheme="minorEastAsia" w:hAnsiTheme="minorEastAsia" w:eastAsiaTheme="minorEastAsia"/>
                <w:color w:val="000000" w:themeColor="text1"/>
                <w:kern w:val="0"/>
                <w:sz w:val="20"/>
                <w:szCs w:val="21"/>
              </w:rPr>
              <w:t>数量</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1C3239">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hint="eastAsia" w:ascii="Times New Roman" w:hAnsi="Times New Roman"/>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177"/>
        </w:trPr>
        <w:tc>
          <w:tcPr>
            <w:tcW w:w="3545" w:type="dxa"/>
          </w:tcPr>
          <w:p w:rsidRPr="00152EBA" w:rsidR="0068353A" w:rsidP="006D5B00" w:rsidRDefault="0068353A">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期权数量</w:t>
            </w:r>
          </w:p>
        </w:tc>
        <w:tc>
          <w:tcPr>
            <w:tcW w:w="2551" w:type="dxa"/>
            <w:tcBorders>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68353A"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bl>
    <w:p w:rsidRPr="00D5314D" w:rsidR="00D5314D" w:rsidP="00D5314D" w:rsidRDefault="00D5314D"/>
    <w:p w:rsidRPr="001B6047" w:rsidR="006540F7" w:rsidP="00FA153A" w:rsidRDefault="00D2236D">
      <w:pPr>
        <w:pStyle w:val="2"/>
      </w:pPr>
      <w:r w:rsidRPr="001B6047">
        <w:rPr>
          <w:rFonts w:hint="eastAsia"/>
        </w:rPr>
        <w:t>六</w:t>
      </w:r>
      <w:r w:rsidR="0066269F">
        <w:rPr>
          <w:rFonts w:hint="eastAsia"/>
        </w:rPr>
        <w:t>、</w:t>
      </w:r>
      <w:r w:rsidRPr="001B6047" w:rsidR="006A2533">
        <w:rPr>
          <w:rFonts w:hint="eastAsia"/>
        </w:rPr>
        <w:t>非经常性</w:t>
      </w:r>
      <w:r w:rsidRPr="001B6047" w:rsidR="006A2533">
        <w:t>损益</w:t>
      </w:r>
      <w:r w:rsidR="0066269F">
        <w:rPr>
          <w:rFonts w:hint="eastAsia"/>
        </w:rPr>
        <w:t xml:space="preserve">                                                   </w:t>
      </w:r>
      <w:r w:rsidR="0066269F">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5246"/>
        <w:gridCol w:w="4394"/>
      </w:tblGrid>
      <w:tr w:rsidRPr="001B6047" w:rsidR="001B6047" w:rsidTr="00AE3BB2">
        <w:trPr>
          <w:trHeight w:val="212"/>
        </w:trPr>
        <w:tc>
          <w:tcPr>
            <w:tcW w:w="5246" w:type="dxa"/>
            <w:tcBorders>
              <w:top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项目</w:t>
            </w:r>
          </w:p>
        </w:tc>
        <w:tc>
          <w:tcPr>
            <w:tcW w:w="4394" w:type="dxa"/>
            <w:tcBorders>
              <w:top w:val="single" w:color="5B9BD5" w:themeColor="accent1" w:sz="4" w:space="0"/>
              <w:right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金额</w:t>
            </w:r>
          </w:p>
        </w:tc>
      </w:tr>
      <w:tr w:rsidRPr="001B6047" w:rsidR="001B6047" w:rsidTr="00AE3BB2">
        <w:trPr>
          <w:trHeight w:val="316"/>
        </w:trPr>
        <w:tc>
          <w:tcPr>
            <w:tcW w:w="5246" w:type="dxa"/>
          </w:tcPr>
          <w:p w:rsidRPr="00152EBA" w:rsidR="005927C6" w:rsidP="00537879" w:rsidRDefault="00537879">
            <w:pPr>
              <w:jc w:val="left"/>
              <w:rPr>
                <w:rFonts w:asciiTheme="minorEastAsia" w:hAnsiTheme="minorEastAsia" w:eastAsiaTheme="minorEastAsia"/>
                <w:color w:val="000000" w:themeColor="text1"/>
                <w:kern w:val="0"/>
                <w:sz w:val="20"/>
                <w:szCs w:val="21"/>
              </w:rPr>
            </w:pPr>
            <w:r w:rsidRPr="006C405C">
              <w:rPr>
                <w:rStyle w:val="placeholder1Char"/>
              </w:rPr>
              <w:t>____________________</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25"/>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非经常性损益合计</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5927C6" w:rsidP="006D5B00" w:rsidRDefault="00CD2E66">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所得税</w:t>
            </w:r>
            <w:r w:rsidRPr="00152EBA">
              <w:rPr>
                <w:rFonts w:asciiTheme="minorEastAsia" w:hAnsiTheme="minorEastAsia" w:eastAsiaTheme="minorEastAsia"/>
                <w:color w:val="000000" w:themeColor="text1"/>
                <w:kern w:val="0"/>
                <w:sz w:val="20"/>
                <w:szCs w:val="20"/>
              </w:rPr>
              <w:t>影响数</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D11B38" w:rsidP="006D5B00" w:rsidRDefault="00D11B38">
            <w:pPr>
              <w:jc w:val="left"/>
              <w:rPr>
                <w:rFonts w:asciiTheme="minorEastAsia" w:hAnsiTheme="minorEastAsia" w:eastAsia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color="5B9BD5" w:themeColor="accent1" w:sz="4" w:space="0"/>
            </w:tcBorders>
          </w:tcPr>
          <w:p w:rsidRPr="00152EBA" w:rsidR="00D11B38"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63"/>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w:t>
            </w:r>
            <w:r w:rsidRPr="00152EBA">
              <w:rPr>
                <w:rFonts w:asciiTheme="minorEastAsia" w:hAnsiTheme="minorEastAsia" w:eastAsiaTheme="minorEastAsia"/>
                <w:b/>
                <w:color w:val="000000" w:themeColor="text1"/>
                <w:kern w:val="0"/>
                <w:sz w:val="20"/>
                <w:szCs w:val="21"/>
              </w:rPr>
              <w:t>损益净额</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bl>
    <w:p w:rsidRPr="00D5314D" w:rsidR="00D5314D" w:rsidP="00D5314D" w:rsidRDefault="00D5314D"/>
    <w:sdt>
      <w:sdtPr>
        <w:rPr>
          <w:rFonts w:hint="eastAsia" w:ascii="微软雅黑" w:hAnsi="微软雅黑" w:eastAsia="微软雅黑"/>
          <w:b/>
          <w:color w:val="000000" w:themeColor="text1"/>
          <w:sz w:val="22"/>
          <w:szCs w:val="44"/>
        </w:rPr>
        <w:id w:val="1052199223"/>
        <w:lock w:val="sdtLocked"/>
        <w:placeholder>
          <w:docPart w:val="C6A6F395F02B4AD589B72B2B5A881C00"/>
        </w:placeholder>
      </w:sdtPr>
      <w:sdtEndPr>
        <w:rPr>
          <w:rFonts w:hint="default" w:ascii="Calibri" w:hAnsi="Calibri" w:eastAsia="宋体"/>
          <w:b w:val="0"/>
          <w:color w:val="auto"/>
          <w:sz w:val="21"/>
          <w:szCs w:val="22"/>
        </w:rPr>
      </w:sdtEndPr>
      <w:sdtContent>
        <w:p w:rsidRPr="00FA153A" w:rsidR="00FA153A" w:rsidP="00FA153A" w:rsidRDefault="00FA153A">
          <w:pPr>
            <w:rPr>
              <w:rFonts w:asciiTheme="minorEastAsia" w:hAnsiTheme="minorEastAsia" w:eastAsiaTheme="minorEastAsia"/>
              <w:color w:val="000000" w:themeColor="text1"/>
              <w:sz w:val="10"/>
              <w:szCs w:val="10"/>
            </w:rPr>
          </w:pPr>
        </w:p>
        <w:p w:rsidRPr="00FA153A" w:rsidR="00F56244" w:rsidP="00FA153A" w:rsidRDefault="00387A8F">
          <w:pPr>
            <w:pStyle w:val="2"/>
            <w:rPr>
              <w:rStyle w:val="2Char"/>
              <w:b/>
              <w:bCs/>
            </w:rPr>
          </w:pPr>
          <w:r w:rsidRPr="00FA153A">
            <w:rPr>
              <w:rStyle w:val="2Char"/>
              <w:rFonts w:hint="eastAsia"/>
              <w:b/>
              <w:bCs/>
            </w:rPr>
            <w:t>七</w:t>
          </w:r>
          <w:r w:rsidRPr="00FA153A" w:rsidR="0066269F">
            <w:rPr>
              <w:rStyle w:val="2Char"/>
              <w:rFonts w:hint="eastAsia"/>
              <w:b/>
              <w:bCs/>
            </w:rPr>
            <w:t>、</w:t>
          </w:r>
          <w:r w:rsidRPr="00FA153A" w:rsidR="00F56244">
            <w:rPr>
              <w:rStyle w:val="2Char"/>
              <w:rFonts w:hint="eastAsia"/>
              <w:b/>
              <w:bCs/>
            </w:rPr>
            <w:t>因</w:t>
          </w:r>
          <w:r w:rsidRPr="00FA153A" w:rsidR="00F56244">
            <w:rPr>
              <w:rStyle w:val="2Char"/>
              <w:b/>
              <w:bCs/>
            </w:rPr>
            <w:t>会计政策变更</w:t>
          </w:r>
          <w:r w:rsidRPr="00FA153A" w:rsidR="00F56244">
            <w:rPr>
              <w:rStyle w:val="2Char"/>
              <w:rFonts w:hint="eastAsia"/>
              <w:b/>
              <w:bCs/>
            </w:rPr>
            <w:t>及</w:t>
          </w:r>
          <w:r w:rsidRPr="00FA153A" w:rsidR="00DF5390">
            <w:rPr>
              <w:rStyle w:val="2Char"/>
              <w:b/>
              <w:bCs/>
            </w:rPr>
            <w:t>会计差错更正等追溯调整或重述情况</w:t>
          </w:r>
          <w:r w:rsidRPr="00FA153A" w:rsidR="0018734F">
            <w:rPr>
              <w:rStyle w:val="2Char"/>
              <w:rFonts w:hint="eastAsia"/>
              <w:b/>
              <w:bCs/>
            </w:rPr>
            <w:t>（如有</w:t>
          </w:r>
          <w:r w:rsidRPr="00FA153A" w:rsidR="0018734F">
            <w:rPr>
              <w:rStyle w:val="2Char"/>
              <w:b/>
              <w:bCs/>
            </w:rPr>
            <w:t>）</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843"/>
            <w:gridCol w:w="1701"/>
            <w:gridCol w:w="1559"/>
            <w:gridCol w:w="1560"/>
            <w:gridCol w:w="1701"/>
          </w:tblGrid>
          <w:tr w:rsidRPr="00152EBA" w:rsidR="00C54C3A" w:rsidTr="00774309">
            <w:trPr>
              <w:trHeight w:val="281"/>
            </w:trPr>
            <w:tc>
              <w:tcPr>
                <w:tcW w:w="1843" w:type="dxa"/>
                <w:tcBorders>
                  <w:bottom w:val="nil"/>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科目</w:t>
                </w:r>
              </w:p>
            </w:tc>
            <w:tc>
              <w:tcPr>
                <w:tcW w:w="3260"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w:t>
                </w:r>
              </w:p>
            </w:tc>
            <w:tc>
              <w:tcPr>
                <w:tcW w:w="3261"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上年</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去年同期</w:t>
                </w:r>
                <w:r w:rsidRPr="00152EBA">
                  <w:rPr>
                    <w:rFonts w:asciiTheme="minorEastAsia" w:hAnsiTheme="minorEastAsia" w:eastAsiaTheme="minorEastAsia"/>
                    <w:b/>
                    <w:color w:val="000000" w:themeColor="text1"/>
                    <w:kern w:val="0"/>
                    <w:sz w:val="18"/>
                    <w:szCs w:val="21"/>
                  </w:rPr>
                  <w:t>）</w:t>
                </w:r>
              </w:p>
            </w:tc>
          </w:tr>
          <w:tr w:rsidRPr="00152EBA" w:rsidR="00C54C3A" w:rsidTr="00774309">
            <w:trPr>
              <w:trHeight w:val="281"/>
            </w:trPr>
            <w:tc>
              <w:tcPr>
                <w:tcW w:w="1843" w:type="dxa"/>
                <w:tcBorders>
                  <w:top w:val="nil"/>
                </w:tcBorders>
              </w:tcPr>
              <w:p w:rsidRPr="00152EBA" w:rsidR="00C54C3A" w:rsidP="00C54C3A" w:rsidRDefault="00C54C3A">
                <w:pPr>
                  <w:jc w:val="left"/>
                  <w:rPr>
                    <w:rFonts w:asciiTheme="minorEastAsia" w:hAnsiTheme="minorEastAsia" w:eastAsiaTheme="minorEastAsia"/>
                    <w:b/>
                    <w:color w:val="000000" w:themeColor="text1"/>
                    <w:kern w:val="0"/>
                    <w:sz w:val="18"/>
                    <w:szCs w:val="21"/>
                  </w:rPr>
                </w:pP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559"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c>
              <w:tcPr>
                <w:tcW w:w="1560" w:type="dxa"/>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r>
          <w:tr w:rsidRPr="00152EBA" w:rsidR="00C54C3A" w:rsidTr="00774309">
            <w:trPr>
              <w:trHeight w:val="229"/>
            </w:trPr>
            <w:tc>
              <w:tcPr>
                <w:tcW w:w="1843" w:type="dxa"/>
              </w:tcPr>
              <w:p w:rsidRPr="00152EBA" w:rsidR="00C54C3A" w:rsidP="006C405C" w:rsidRDefault="006C405C">
                <w:pPr>
                  <w:jc w:val="lef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8F432C">
                  <w:rPr>
                    <w:rStyle w:val="placeholder1Char"/>
                    <w:rFonts w:hint="eastAsia"/>
                  </w:rPr>
                  <w:t>_</w:t>
                </w:r>
                <w:r w:rsidRPr="008F432C">
                  <w:rPr>
                    <w:rStyle w:val="placeholder1Char"/>
                  </w:rPr>
                  <w:t>___________</w:t>
                </w:r>
              </w:p>
            </w:tc>
            <w:tc>
              <w:tcPr>
                <w:tcW w:w="1559"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560" w:type="dxa"/>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r>
        </w:tbl>
        <w:p w:rsidRPr="001B6047" w:rsidR="004E5334" w:rsidP="00510A5F" w:rsidRDefault="00924C28"/>
      </w:sdtContent>
    </w:sdt>
    <w:p w:rsidR="00A35C37" w:rsidRDefault="00A35C37">
      <w:pPr>
        <w:widowControl/>
        <w:jc w:val="left"/>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br w:type="page"/>
      </w:r>
    </w:p>
    <w:p w:rsidRPr="00CC1546" w:rsidR="00054F74" w:rsidP="00CC1546" w:rsidRDefault="00054F74">
      <w:pPr>
        <w:pStyle w:val="1"/>
        <w:spacing w:before="0" w:after="0"/>
        <w:jc w:val="center"/>
        <w:rPr>
          <w:rFonts w:ascii="黑体" w:hAnsi="黑体" w:eastAsia="黑体"/>
          <w:b w:val="0"/>
          <w:sz w:val="36"/>
          <w:szCs w:val="36"/>
        </w:rPr>
      </w:pPr>
      <w:bookmarkStart w:name="_Toc441926729" w:id="6"/>
      <w:r w:rsidRPr="00CC1546">
        <w:rPr>
          <w:rFonts w:hint="eastAsia" w:ascii="黑体" w:hAnsi="黑体" w:eastAsia="黑体"/>
          <w:b w:val="0"/>
          <w:sz w:val="36"/>
          <w:szCs w:val="36"/>
        </w:rPr>
        <w:lastRenderedPageBreak/>
        <w:t>第四节</w:t>
      </w:r>
      <w:r w:rsidRPr="00CC1546">
        <w:rPr>
          <w:rFonts w:ascii="黑体" w:hAnsi="黑体" w:eastAsia="黑体"/>
          <w:b w:val="0"/>
          <w:sz w:val="36"/>
          <w:szCs w:val="36"/>
        </w:rPr>
        <w:t xml:space="preserve"> </w:t>
      </w:r>
      <w:r w:rsidRPr="00CC1546">
        <w:rPr>
          <w:rFonts w:hint="eastAsia" w:ascii="黑体" w:hAnsi="黑体" w:eastAsia="黑体"/>
          <w:b w:val="0"/>
          <w:sz w:val="36"/>
          <w:szCs w:val="36"/>
        </w:rPr>
        <w:t>管理层讨论与分析</w:t>
      </w:r>
      <w:bookmarkEnd w:id="6"/>
    </w:p>
    <w:p w:rsidRPr="001B6047" w:rsidR="00DC749F" w:rsidP="00FA153A" w:rsidRDefault="00DC749F">
      <w:pPr>
        <w:pStyle w:val="2"/>
      </w:pPr>
      <w:r w:rsidRPr="001B6047">
        <w:rPr>
          <w:rFonts w:hint="eastAsia"/>
        </w:rPr>
        <w:t>一、</w:t>
      </w:r>
      <w:r w:rsidRPr="001B6047">
        <w:t>经营分析</w:t>
      </w:r>
    </w:p>
    <w:p w:rsidRPr="001B6047" w:rsidR="00DC749F" w:rsidP="009E2575" w:rsidRDefault="006D5B00">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C749F">
        <w:rPr>
          <w:rFonts w:asciiTheme="minorEastAsia" w:hAnsiTheme="minorEastAsia" w:eastAsia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Pr="001B6047" w:rsidR="001B6047" w:rsidTr="0079373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4691D" w:rsidR="00E87C49" w:rsidP="002D152A" w:rsidRDefault="002D152A">
            <w:pPr>
              <w:tabs>
                <w:tab w:val="left" w:pos="5140"/>
              </w:tabs>
              <w:ind w:firstLine="420" w:firstLineChars="200"/>
              <w:rPr>
                <w:rFonts w:ascii="仿宋" w:hAnsi="仿宋" w:eastAsia="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tr>
    </w:tbl>
    <w:p w:rsidRPr="001B6047" w:rsidR="007D0322" w:rsidP="007D0322" w:rsidRDefault="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79"/>
        <w:gridCol w:w="3402"/>
      </w:tblGrid>
      <w:tr w:rsidRPr="001B6047" w:rsidR="001B6047" w:rsidTr="00793736">
        <w:tc>
          <w:tcPr>
            <w:tcW w:w="6379"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3402"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所处行业</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43669D">
              <w:rPr>
                <w:rStyle w:val="placeholder1Char"/>
                <w:rFonts w:hint="eastAsia"/>
              </w:rPr>
              <w:t>选择</w:t>
            </w:r>
          </w:p>
        </w:tc>
      </w:tr>
      <w:tr w:rsidRPr="001B6047" w:rsidR="001B6047" w:rsidTr="00793736">
        <w:tc>
          <w:tcPr>
            <w:tcW w:w="6379" w:type="dxa"/>
          </w:tcPr>
          <w:p w:rsidRPr="001B6047" w:rsidR="007D0322" w:rsidP="002B69F4" w:rsidRDefault="007D0322">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主营业务</w:t>
            </w:r>
            <w:r w:rsidRPr="001B6047">
              <w:rPr>
                <w:rFonts w:asciiTheme="minorEastAsia" w:hAnsiTheme="minorEastAsia" w:eastAsiaTheme="minorEastAsia"/>
                <w:color w:val="000000" w:themeColor="text1"/>
                <w:szCs w:val="24"/>
              </w:rPr>
              <w:t>是否</w:t>
            </w:r>
            <w:r w:rsidRPr="001B6047">
              <w:rPr>
                <w:rFonts w:hint="eastAsia" w:asciiTheme="minorEastAsia" w:hAnsiTheme="minorEastAsia" w:eastAsiaTheme="minorEastAsia"/>
                <w:color w:val="000000" w:themeColor="text1"/>
                <w:szCs w:val="24"/>
              </w:rPr>
              <w:t>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主要产品</w:t>
            </w:r>
            <w:r w:rsidRPr="001B6047">
              <w:rPr>
                <w:rFonts w:asciiTheme="minorEastAsia" w:hAnsiTheme="minorEastAsia" w:eastAsiaTheme="minorEastAsia"/>
                <w:color w:val="000000" w:themeColor="text1"/>
                <w:szCs w:val="24"/>
              </w:rPr>
              <w:t>或服务是否发生变化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客户类型</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关键资源</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销售渠道</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340E3A"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收入</w:t>
            </w:r>
            <w:r w:rsidRPr="001B6047">
              <w:rPr>
                <w:rFonts w:asciiTheme="minorEastAsia" w:hAnsiTheme="minorEastAsia" w:eastAsiaTheme="minorEastAsia"/>
                <w:color w:val="000000" w:themeColor="text1"/>
                <w:szCs w:val="24"/>
              </w:rPr>
              <w:t>来源是否发</w:t>
            </w:r>
            <w:r w:rsidRPr="001B6047">
              <w:rPr>
                <w:rFonts w:hint="eastAsia" w:asciiTheme="minorEastAsia" w:hAnsiTheme="minorEastAsia" w:eastAsiaTheme="minorEastAsia"/>
                <w:color w:val="000000" w:themeColor="text1"/>
                <w:szCs w:val="24"/>
              </w:rPr>
              <w:t>生</w:t>
            </w:r>
            <w:r w:rsidRPr="001B6047">
              <w:rPr>
                <w:rFonts w:asciiTheme="minorEastAsia" w:hAnsiTheme="minorEastAsia" w:eastAsiaTheme="minorEastAsia"/>
                <w:color w:val="000000" w:themeColor="text1"/>
                <w:szCs w:val="24"/>
              </w:rPr>
              <w:t>变化</w:t>
            </w:r>
          </w:p>
        </w:tc>
        <w:tc>
          <w:tcPr>
            <w:tcW w:w="3402" w:type="dxa"/>
          </w:tcPr>
          <w:p w:rsidRPr="00BA75DD" w:rsidR="00340E3A"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210C71" w:rsidP="002B69F4" w:rsidRDefault="00210C71">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商业模式</w:t>
            </w:r>
            <w:r w:rsidRPr="001B6047">
              <w:rPr>
                <w:rFonts w:asciiTheme="minorEastAsia" w:hAnsiTheme="minorEastAsia" w:eastAsiaTheme="minorEastAsia"/>
                <w:color w:val="000000" w:themeColor="text1"/>
                <w:szCs w:val="24"/>
              </w:rPr>
              <w:t>是否发生变化</w:t>
            </w:r>
          </w:p>
        </w:tc>
        <w:tc>
          <w:tcPr>
            <w:tcW w:w="3402" w:type="dxa"/>
          </w:tcPr>
          <w:p w:rsidRPr="00BA75DD" w:rsidR="00210C71"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bl>
    <w:p w:rsidRPr="001B6047" w:rsidR="007D0322" w:rsidP="007D0322" w:rsidRDefault="007D0322">
      <w:pPr>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报告期内经营情况回顾</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AC29EE">
        <w:trPr>
          <w:trHeight w:val="70"/>
        </w:trPr>
        <w:tc>
          <w:tcPr>
            <w:tcW w:w="9781" w:type="dxa"/>
          </w:tcPr>
          <w:p w:rsidRPr="000D4AF8" w:rsidR="00EC242E" w:rsidP="002E1290" w:rsidRDefault="000D4AF8">
            <w:pPr>
              <w:tabs>
                <w:tab w:val="left" w:pos="5140"/>
              </w:tabs>
            </w:pPr>
            <w:r w:rsidRPr="008F432C">
              <w:rPr>
                <w:rStyle w:val="placeholder2Char"/>
                <w:rFonts w:hint="eastAsia"/>
              </w:rPr>
              <w:t>介绍报告期内业务、产品或服务有关经营计划的实现情况，回顾年度内对企业经营有重大影响的事项</w:t>
            </w:r>
          </w:p>
        </w:tc>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418"/>
        <w:gridCol w:w="1417"/>
        <w:gridCol w:w="1418"/>
        <w:gridCol w:w="1417"/>
        <w:gridCol w:w="1418"/>
        <w:gridCol w:w="1417"/>
      </w:tblGrid>
      <w:tr w:rsidRPr="001B6047" w:rsidR="001B6047" w:rsidTr="00C54C3A">
        <w:trPr>
          <w:trHeight w:val="351"/>
        </w:trPr>
        <w:tc>
          <w:tcPr>
            <w:tcW w:w="1276" w:type="dxa"/>
            <w:tcBorders>
              <w:bottom w:val="nil"/>
            </w:tcBorders>
          </w:tcPr>
          <w:p w:rsidRPr="001B6047" w:rsidR="00EC242E" w:rsidP="00C54C3A"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4253"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w:t>
            </w:r>
          </w:p>
        </w:tc>
        <w:tc>
          <w:tcPr>
            <w:tcW w:w="4252"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上年同期</w:t>
            </w:r>
          </w:p>
        </w:tc>
      </w:tr>
      <w:tr w:rsidRPr="001B6047" w:rsidR="001B6047" w:rsidTr="00C54C3A">
        <w:tc>
          <w:tcPr>
            <w:tcW w:w="1276" w:type="dxa"/>
            <w:tcBorders>
              <w:top w:val="nil"/>
            </w:tcBorders>
          </w:tcPr>
          <w:p w:rsidRPr="001B6047" w:rsidR="00EC242E" w:rsidP="00C54C3A" w:rsidRDefault="00EC242E">
            <w:pPr>
              <w:tabs>
                <w:tab w:val="left" w:pos="5140"/>
              </w:tabs>
              <w:rPr>
                <w:rFonts w:asciiTheme="minorEastAsia" w:hAnsiTheme="minorEastAsia" w:eastAsiaTheme="minorEastAsia"/>
                <w:b/>
                <w:color w:val="000000" w:themeColor="text1"/>
                <w:sz w:val="18"/>
                <w:szCs w:val="18"/>
              </w:rPr>
            </w:pP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营业收入</w:t>
            </w:r>
          </w:p>
        </w:tc>
        <w:tc>
          <w:tcPr>
            <w:tcW w:w="1418"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7"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8" w:type="dxa"/>
          </w:tcPr>
          <w:p w:rsidRPr="001D7301" w:rsidR="00EC242E" w:rsidP="00EC769B"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营业成本</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毛利率</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b/>
                <w:color w:val="000000" w:themeColor="text1"/>
                <w:sz w:val="18"/>
                <w:szCs w:val="18"/>
              </w:rPr>
            </w:pPr>
            <w:r>
              <w:rPr>
                <w:rFonts w:hint="eastAsia" w:asciiTheme="minorEastAsia" w:hAnsiTheme="minorEastAsia" w:eastAsiaTheme="minorEastAsia"/>
                <w:b/>
                <w:color w:val="000000" w:themeColor="text1"/>
                <w:sz w:val="18"/>
                <w:szCs w:val="18"/>
              </w:rPr>
              <w:t>-</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营业利润</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营业外收入</w:t>
            </w:r>
          </w:p>
        </w:tc>
        <w:tc>
          <w:tcPr>
            <w:tcW w:w="1418" w:type="dxa"/>
          </w:tcPr>
          <w:p w:rsidRPr="0043669D" w:rsidR="004302EB" w:rsidP="0043669D" w:rsidRDefault="0043669D">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营业外支出</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净利润</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项目重大变动原因</w:t>
      </w:r>
      <w:r w:rsidRPr="001B6047">
        <w:rPr>
          <w:rFonts w:asciiTheme="minorEastAsia" w:hAnsiTheme="minorEastAsia" w:eastAsiaTheme="minorEastAsia"/>
          <w:color w:val="000000" w:themeColor="text1"/>
          <w:szCs w:val="44"/>
        </w:rPr>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B754CD" w:rsidR="008258D8" w:rsidP="00E31262" w:rsidRDefault="00E31262">
            <w:pPr>
              <w:tabs>
                <w:tab w:val="left" w:pos="5140"/>
              </w:tabs>
              <w:rPr>
                <w:rFonts w:ascii="仿宋" w:hAnsi="仿宋" w:eastAsia="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00A84854" w:rsidP="0078279C" w:rsidRDefault="00A84854">
      <w:pPr>
        <w:rPr>
          <w:rFonts w:asciiTheme="minorEastAsia" w:hAnsiTheme="minorEastAsia" w:eastAsiaTheme="minorEastAsia"/>
          <w:b/>
          <w:color w:val="000000" w:themeColor="text1"/>
          <w:szCs w:val="44"/>
        </w:rPr>
      </w:pPr>
    </w:p>
    <w:p w:rsidRPr="0078279C" w:rsidR="00EC242E" w:rsidP="0078279C" w:rsidRDefault="00EC242E">
      <w:pPr>
        <w:rPr>
          <w:b/>
          <w:color w:val="000000" w:themeColor="text1"/>
        </w:rPr>
      </w:pPr>
      <w:r w:rsidRPr="001B6047">
        <w:rPr>
          <w:rFonts w:hint="eastAsia" w:asciiTheme="minorEastAsia" w:hAnsiTheme="minorEastAsia" w:eastAsiaTheme="minorEastAsia"/>
          <w:b/>
          <w:color w:val="000000" w:themeColor="text1"/>
          <w:szCs w:val="44"/>
        </w:rPr>
        <w:t>（2）收入构成</w:t>
      </w:r>
      <w:r w:rsidRPr="001B6047" w:rsidR="0078279C">
        <w:rPr>
          <w:rFonts w:hint="eastAsia"/>
          <w:b/>
          <w:color w:val="000000" w:themeColor="text1"/>
        </w:rPr>
        <w:t xml:space="preserve">                                       </w:t>
      </w:r>
      <w:r w:rsidR="0078279C">
        <w:rPr>
          <w:b/>
          <w:color w:val="000000" w:themeColor="text1"/>
        </w:rPr>
        <w:t xml:space="preserve">                   </w:t>
      </w:r>
      <w:r w:rsidRPr="001B6047" w:rsidR="0078279C">
        <w:rPr>
          <w:rFonts w:hint="eastAsia"/>
          <w:b/>
          <w:color w:val="000000" w:themeColor="text1"/>
        </w:rPr>
        <w:t>单位</w:t>
      </w:r>
      <w:r w:rsidRPr="001B6047" w:rsidR="0078279C">
        <w:rPr>
          <w:b/>
          <w:color w:val="000000" w:themeColor="text1"/>
        </w:rPr>
        <w:t>：</w:t>
      </w:r>
      <w:r w:rsidRPr="001B6047" w:rsidR="0078279C">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1843"/>
        <w:gridCol w:w="2127"/>
        <w:gridCol w:w="1984"/>
        <w:gridCol w:w="1985"/>
        <w:gridCol w:w="1842"/>
      </w:tblGrid>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212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98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本期成本金额</w:t>
            </w:r>
          </w:p>
        </w:tc>
        <w:tc>
          <w:tcPr>
            <w:tcW w:w="19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842" w:type="dxa"/>
          </w:tcPr>
          <w:p w:rsidRPr="001B6047" w:rsidR="00EC242E" w:rsidP="005C3E7C" w:rsidRDefault="0052680E">
            <w:pPr>
              <w:tabs>
                <w:tab w:val="left" w:pos="5140"/>
              </w:tabs>
              <w:jc w:val="center"/>
              <w:rPr>
                <w:rFonts w:asciiTheme="minorEastAsia" w:hAnsiTheme="minorEastAsia" w:eastAsiaTheme="minorEastAsia"/>
                <w:b/>
                <w:color w:val="000000" w:themeColor="text1"/>
                <w:szCs w:val="44"/>
              </w:rPr>
            </w:pPr>
            <w:r>
              <w:rPr>
                <w:rFonts w:hint="eastAsia" w:asciiTheme="minorEastAsia" w:hAnsiTheme="minorEastAsia" w:eastAsiaTheme="minorEastAsia"/>
                <w:b/>
                <w:color w:val="000000" w:themeColor="text1"/>
                <w:szCs w:val="44"/>
              </w:rPr>
              <w:t>上期成本</w:t>
            </w:r>
            <w:r w:rsidRPr="001B6047" w:rsidR="00EC242E">
              <w:rPr>
                <w:rFonts w:hint="eastAsia" w:asciiTheme="minorEastAsia" w:hAnsiTheme="minorEastAsia" w:eastAsiaTheme="minorEastAsia"/>
                <w:b/>
                <w:color w:val="000000" w:themeColor="text1"/>
                <w:szCs w:val="44"/>
              </w:rPr>
              <w:t>金额</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主营业务收入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lastRenderedPageBreak/>
              <w:t>其他业务收入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315556">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315556">
            <w:pPr>
              <w:tabs>
                <w:tab w:val="left" w:pos="5140"/>
              </w:tabs>
              <w:jc w:val="right"/>
              <w:rPr>
                <w:rFonts w:asciiTheme="minorEastAsia" w:hAnsiTheme="minorEastAsia" w:eastAsiaTheme="minorEastAsia"/>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合计</w:t>
            </w:r>
          </w:p>
        </w:tc>
        <w:tc>
          <w:tcPr>
            <w:tcW w:w="2127"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4"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5"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842"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r>
    </w:tbl>
    <w:p w:rsidR="00820790" w:rsidP="00EC242E" w:rsidRDefault="00820790">
      <w:pPr>
        <w:tabs>
          <w:tab w:val="left" w:pos="5140"/>
        </w:tabs>
        <w:rPr>
          <w:rFonts w:asciiTheme="minorEastAsia" w:hAnsiTheme="minorEastAsia" w:eastAsiaTheme="minorEastAsia"/>
          <w:color w:val="000000" w:themeColor="text1"/>
          <w:szCs w:val="44"/>
        </w:rPr>
      </w:pPr>
    </w:p>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按产品或区域分类分析</w:t>
      </w:r>
      <w:r w:rsidRPr="001B6047">
        <w:rPr>
          <w:rFonts w:hint="eastAsia" w:asciiTheme="minorEastAsia" w:hAnsiTheme="minorEastAsia" w:eastAsiaTheme="minorEastAsia"/>
          <w:color w:val="000000" w:themeColor="text1"/>
          <w:szCs w:val="44"/>
        </w:rPr>
        <w:t>：</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087"/>
        <w:gridCol w:w="1831"/>
        <w:gridCol w:w="1476"/>
        <w:gridCol w:w="1831"/>
        <w:gridCol w:w="1556"/>
      </w:tblGrid>
      <w:tr w:rsidRPr="001B6047" w:rsidR="001B6047" w:rsidTr="00AE3BB2">
        <w:tc>
          <w:tcPr>
            <w:tcW w:w="308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类别/项目</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476"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收入比例</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556" w:type="dxa"/>
          </w:tcPr>
          <w:p w:rsidRPr="001B6047" w:rsidR="00EC242E" w:rsidP="00E455B3"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w:t>
            </w:r>
            <w:r w:rsidRPr="001B6047">
              <w:rPr>
                <w:rFonts w:hint="eastAsia" w:asciiTheme="minorEastAsia" w:hAnsiTheme="minorEastAsia" w:eastAsiaTheme="minorEastAsia"/>
                <w:b/>
                <w:color w:val="000000" w:themeColor="text1"/>
                <w:szCs w:val="44"/>
              </w:rPr>
              <w:t>比例</w:t>
            </w:r>
          </w:p>
        </w:tc>
      </w:tr>
      <w:tr w:rsidRPr="001B6047" w:rsidR="001B6047" w:rsidTr="00AE3BB2">
        <w:tc>
          <w:tcPr>
            <w:tcW w:w="3087" w:type="dxa"/>
          </w:tcPr>
          <w:p w:rsidRPr="001D7301" w:rsidR="00EC242E" w:rsidP="00014989" w:rsidRDefault="00E30A03">
            <w:pPr>
              <w:tabs>
                <w:tab w:val="left" w:pos="5140"/>
              </w:tabs>
              <w:jc w:val="left"/>
              <w:rPr>
                <w:rFonts w:asciiTheme="minorEastAsia" w:hAnsiTheme="minorEastAsia" w:eastAsiaTheme="minorEastAsia"/>
                <w:color w:val="000000" w:themeColor="text1"/>
                <w:szCs w:val="44"/>
              </w:rPr>
            </w:pPr>
            <w:r w:rsidRPr="008F432C">
              <w:rPr>
                <w:rStyle w:val="placeholder1Char"/>
              </w:rPr>
              <w:t>____________</w:t>
            </w:r>
            <w:r w:rsidRPr="008F432C">
              <w:rPr>
                <w:rStyle w:val="placeholder1Char"/>
                <w:rFonts w:hint="eastAsia"/>
              </w:rPr>
              <w:t>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47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55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收入构成变动的原因</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1B6047" w:rsidR="00EC242E" w:rsidP="00E455B3" w:rsidRDefault="00F06A4A">
            <w:pPr>
              <w:tabs>
                <w:tab w:val="left" w:pos="5140"/>
              </w:tabs>
              <w:ind w:firstLine="420" w:firstLineChars="200"/>
              <w:jc w:val="left"/>
              <w:rPr>
                <w:rFonts w:asciiTheme="minorEastAsia" w:hAnsiTheme="minorEastAsia" w:eastAsia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tr>
    </w:tbl>
    <w:p w:rsidR="00A84854" w:rsidP="00EC242E" w:rsidRDefault="00A84854">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（3）现金流量状况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028"/>
        <w:gridCol w:w="3494"/>
        <w:gridCol w:w="3259"/>
      </w:tblGrid>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349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本期金额</w:t>
            </w:r>
          </w:p>
        </w:tc>
        <w:tc>
          <w:tcPr>
            <w:tcW w:w="325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上期金额</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经营活动产生的现金流量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筹资活动产生的现金流量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w:t>
            </w:r>
          </w:p>
        </w:tc>
      </w:tr>
    </w:tbl>
    <w:p w:rsidRPr="001B6047" w:rsidR="00EC242E" w:rsidP="002B3C88" w:rsidRDefault="00EC242E">
      <w:r w:rsidRPr="001B6047">
        <w:rPr>
          <w:rFonts w:hint="eastAsia"/>
        </w:rPr>
        <w:t>现金流量分析</w:t>
      </w:r>
      <w:r w:rsidRPr="001B6047">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381129" w:rsidR="00EC242E" w:rsidP="00066C18" w:rsidRDefault="00066C18">
            <w:pPr>
              <w:tabs>
                <w:tab w:val="left" w:pos="5140"/>
              </w:tabs>
              <w:ind w:firstLine="420" w:firstLineChars="200"/>
              <w:jc w:val="left"/>
              <w:rPr>
                <w:rFonts w:ascii="仿宋" w:hAnsi="仿宋" w:eastAsia="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tc>
      </w:tr>
    </w:tbl>
    <w:p w:rsidR="00A84854" w:rsidP="007341A9" w:rsidRDefault="00A84854">
      <w:pPr>
        <w:rPr>
          <w:b/>
          <w:color w:val="000000" w:themeColor="text1"/>
        </w:rPr>
      </w:pPr>
    </w:p>
    <w:p w:rsidRPr="007341A9" w:rsidR="00097A3A" w:rsidP="007341A9" w:rsidRDefault="00EC242E">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3A7A84"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客户名称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销售金额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年度销售占比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B6047" w:rsidR="00342D94" w:rsidTr="00342D94">
        <w:tc>
          <w:tcPr>
            <w:tcW w:w="677" w:type="dxa"/>
          </w:tcPr>
          <w:p w:rsidRPr="001D7301" w:rsidR="00342D94" w:rsidP="00342D94" w:rsidRDefault="00342D94">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342D94" w:rsidP="00E31262" w:rsidRDefault="00E31262">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579"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275" w:type="dxa"/>
          </w:tcPr>
          <w:p w:rsidRPr="001D7301" w:rsidR="00342D94" w:rsidP="00342D94" w:rsidRDefault="00342D9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B6047"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579"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1B6047"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供应商名称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采购金额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年度采购占比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D7301" w:rsidR="001B6047" w:rsidTr="00AE3BB2">
        <w:tc>
          <w:tcPr>
            <w:tcW w:w="677" w:type="dxa"/>
          </w:tcPr>
          <w:p w:rsidRPr="001D7301" w:rsidR="00EC242E" w:rsidP="005C3E7C" w:rsidRDefault="00097A3A">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EC242E" w:rsidP="00E24F43" w:rsidRDefault="00E24F43">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EC242E" w:rsidP="00E31262" w:rsidRDefault="00E3126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57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275" w:type="dxa"/>
          </w:tcPr>
          <w:p w:rsidRPr="001D7301" w:rsidR="00EC242E" w:rsidP="005C3E7C" w:rsidRDefault="00DF193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D7301"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579"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00A84854" w:rsidP="00EC242E" w:rsidRDefault="00A84854">
      <w:pPr>
        <w:rPr>
          <w:b/>
          <w:color w:val="000000" w:themeColor="text1"/>
        </w:rPr>
      </w:pPr>
    </w:p>
    <w:p w:rsidRPr="001D7301" w:rsidR="00EC242E" w:rsidP="00EC242E" w:rsidRDefault="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Pr="001D7301" w:rsidR="00820790">
        <w:rPr>
          <w:rFonts w:hint="eastAsia"/>
          <w:b/>
          <w:color w:val="000000" w:themeColor="text1"/>
        </w:rPr>
        <w:t xml:space="preserve">                                      </w:t>
      </w:r>
      <w:r w:rsidRPr="001D7301" w:rsidR="00820790">
        <w:rPr>
          <w:b/>
          <w:color w:val="000000" w:themeColor="text1"/>
        </w:rPr>
        <w:t xml:space="preserve">                   </w:t>
      </w:r>
      <w:r w:rsidRPr="001D7301" w:rsidR="00820790">
        <w:rPr>
          <w:rFonts w:hint="eastAsia"/>
          <w:b/>
          <w:color w:val="000000" w:themeColor="text1"/>
        </w:rPr>
        <w:t>单位</w:t>
      </w:r>
      <w:r w:rsidRPr="001D7301" w:rsidR="00820790">
        <w:rPr>
          <w:b/>
          <w:color w:val="000000" w:themeColor="text1"/>
        </w:rPr>
        <w:t>：</w:t>
      </w:r>
      <w:r w:rsidRPr="001D7301"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5353"/>
        <w:gridCol w:w="2455"/>
        <w:gridCol w:w="1973"/>
      </w:tblGrid>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项目</w:t>
            </w:r>
          </w:p>
        </w:tc>
        <w:tc>
          <w:tcPr>
            <w:tcW w:w="245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本期金额</w:t>
            </w:r>
          </w:p>
        </w:tc>
        <w:tc>
          <w:tcPr>
            <w:tcW w:w="197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上期金额</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研发投入金额</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研发投入占营业收入的比例</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D7301" w:rsidR="00EC242E" w:rsidP="00EC242E" w:rsidRDefault="00EC242E">
      <w:pPr>
        <w:rPr>
          <w:color w:val="000000" w:themeColor="text1"/>
        </w:rPr>
      </w:pPr>
    </w:p>
    <w:p w:rsidRPr="001D7301" w:rsidR="00EC242E" w:rsidP="00EC242E" w:rsidRDefault="00EC242E">
      <w:pPr>
        <w:tabs>
          <w:tab w:val="left" w:pos="5140"/>
        </w:tabs>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2、</w:t>
      </w:r>
      <w:r w:rsidRPr="001D7301">
        <w:rPr>
          <w:rFonts w:asciiTheme="minorEastAsia" w:hAnsiTheme="minorEastAsia" w:eastAsiaTheme="minorEastAsia"/>
          <w:b/>
          <w:color w:val="000000" w:themeColor="text1"/>
          <w:szCs w:val="44"/>
        </w:rPr>
        <w:t>资产负债结构分析</w:t>
      </w:r>
      <w:r w:rsidRPr="001D7301">
        <w:rPr>
          <w:rFonts w:hint="eastAsia" w:asciiTheme="minorEastAsia" w:hAnsiTheme="minorEastAsia" w:eastAsiaTheme="minorEastAsia"/>
          <w:b/>
          <w:color w:val="000000" w:themeColor="text1"/>
          <w:szCs w:val="44"/>
        </w:rPr>
        <w:t xml:space="preserve">                                              单位</w:t>
      </w:r>
      <w:r w:rsidRPr="001D7301">
        <w:rPr>
          <w:rFonts w:asciiTheme="minorEastAsia" w:hAnsiTheme="minorEastAsia" w:eastAsiaTheme="minorEastAsia"/>
          <w:b/>
          <w:color w:val="000000" w:themeColor="text1"/>
          <w:szCs w:val="44"/>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Pr="001D7301" w:rsidR="001B6047" w:rsidTr="00F00AE8">
        <w:trPr>
          <w:trHeight w:val="371"/>
        </w:trPr>
        <w:tc>
          <w:tcPr>
            <w:tcW w:w="1418" w:type="dxa"/>
            <w:tcBorders>
              <w:bottom w:val="nil"/>
            </w:tcBorders>
          </w:tcPr>
          <w:p w:rsidRPr="001D7301" w:rsidR="00EC242E" w:rsidP="00FE3255" w:rsidRDefault="00EC242E">
            <w:pPr>
              <w:tabs>
                <w:tab w:val="left" w:pos="5140"/>
              </w:tabs>
              <w:jc w:val="center"/>
              <w:rPr>
                <w:rFonts w:asciiTheme="minorEastAsia" w:hAnsiTheme="minorEastAsia" w:eastAsiaTheme="minorEastAsia"/>
                <w:b/>
                <w:color w:val="000000" w:themeColor="text1"/>
                <w:sz w:val="18"/>
                <w:szCs w:val="44"/>
              </w:rPr>
            </w:pPr>
          </w:p>
        </w:tc>
        <w:tc>
          <w:tcPr>
            <w:tcW w:w="3531"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本</w:t>
            </w:r>
            <w:r w:rsidRPr="001D7301" w:rsidR="00027FF0">
              <w:rPr>
                <w:rFonts w:hint="eastAsia" w:asciiTheme="minorEastAsia" w:hAnsiTheme="minorEastAsia" w:eastAsiaTheme="minorEastAsia"/>
                <w:b/>
                <w:color w:val="000000" w:themeColor="text1"/>
                <w:sz w:val="18"/>
                <w:szCs w:val="44"/>
              </w:rPr>
              <w:t>年</w:t>
            </w:r>
            <w:r w:rsidRPr="001D7301">
              <w:rPr>
                <w:rFonts w:hint="eastAsia" w:asciiTheme="minorEastAsia" w:hAnsiTheme="minorEastAsia" w:eastAsiaTheme="minorEastAsia"/>
                <w:b/>
                <w:color w:val="000000" w:themeColor="text1"/>
                <w:sz w:val="18"/>
                <w:szCs w:val="44"/>
              </w:rPr>
              <w:t>期末</w:t>
            </w:r>
          </w:p>
        </w:tc>
        <w:tc>
          <w:tcPr>
            <w:tcW w:w="3635"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上年期末</w:t>
            </w:r>
          </w:p>
        </w:tc>
        <w:tc>
          <w:tcPr>
            <w:tcW w:w="1197" w:type="dxa"/>
            <w:tcBorders>
              <w:bottom w:val="nil"/>
            </w:tcBorders>
          </w:tcPr>
          <w:p w:rsidRPr="00FE3255" w:rsidR="00EC242E" w:rsidP="008A7172" w:rsidRDefault="00EC242E">
            <w:pPr>
              <w:tabs>
                <w:tab w:val="left" w:pos="5140"/>
              </w:tabs>
              <w:rPr>
                <w:rFonts w:asciiTheme="minorEastAsia" w:hAnsiTheme="minorEastAsia" w:eastAsiaTheme="minorEastAsia"/>
                <w:color w:val="000000" w:themeColor="text1"/>
                <w:sz w:val="18"/>
                <w:szCs w:val="44"/>
              </w:rPr>
            </w:pPr>
          </w:p>
        </w:tc>
      </w:tr>
      <w:tr w:rsidRPr="001D7301" w:rsidR="001B6047" w:rsidTr="00F00AE8">
        <w:tc>
          <w:tcPr>
            <w:tcW w:w="1418" w:type="dxa"/>
            <w:tcBorders>
              <w:top w:val="nil"/>
            </w:tcBorders>
          </w:tcPr>
          <w:p w:rsidRPr="001D7301" w:rsidR="00EC242E" w:rsidP="00FE3255" w:rsidRDefault="00FE3255">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项目</w:t>
            </w:r>
          </w:p>
        </w:tc>
        <w:tc>
          <w:tcPr>
            <w:tcW w:w="1372"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47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197" w:type="dxa"/>
            <w:tcBorders>
              <w:top w:val="nil"/>
            </w:tcBorders>
          </w:tcPr>
          <w:p w:rsidRPr="001D7301" w:rsidR="00EC242E" w:rsidP="005C3E7C" w:rsidRDefault="008A7172">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占</w:t>
            </w:r>
            <w:r w:rsidRPr="001D7301">
              <w:rPr>
                <w:rFonts w:asciiTheme="minorEastAsia" w:hAnsiTheme="minorEastAsia" w:eastAsiaTheme="minorEastAsia"/>
                <w:b/>
                <w:color w:val="000000" w:themeColor="text1"/>
                <w:sz w:val="18"/>
                <w:szCs w:val="44"/>
              </w:rPr>
              <w:t>总资产比重</w:t>
            </w:r>
            <w:r w:rsidRPr="001D7301">
              <w:rPr>
                <w:rFonts w:hint="eastAsia" w:asciiTheme="minorEastAsia" w:hAnsiTheme="minorEastAsia" w:eastAsiaTheme="minorEastAsia"/>
                <w:b/>
                <w:color w:val="000000" w:themeColor="text1"/>
                <w:sz w:val="18"/>
                <w:szCs w:val="44"/>
              </w:rPr>
              <w:t>的增减</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货币资金</w:t>
            </w:r>
          </w:p>
        </w:tc>
        <w:tc>
          <w:tcPr>
            <w:tcW w:w="1372"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应收账款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lastRenderedPageBreak/>
              <w:t>存货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长期股权投资</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固定资产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在建工程</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短期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C90591">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资产</w:t>
            </w:r>
            <w:r w:rsidRPr="001D7301">
              <w:rPr>
                <w:rFonts w:asciiTheme="minorEastAsia" w:hAnsiTheme="minorEastAsia" w:eastAsiaTheme="minorEastAsia"/>
                <w:color w:val="000000" w:themeColor="text1"/>
                <w:sz w:val="18"/>
                <w:szCs w:val="44"/>
              </w:rPr>
              <w:t>总计</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036B4F">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197" w:type="dxa"/>
          </w:tcPr>
          <w:p w:rsidRPr="001D7301" w:rsidR="00EC242E" w:rsidP="005C3E7C" w:rsidRDefault="00F7439F">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资产负债项目重大变动原因</w:t>
      </w:r>
      <w:r w:rsidRPr="001B6047">
        <w:rPr>
          <w:rFonts w:asciiTheme="minorEastAsia" w:hAnsiTheme="minorEastAsia" w:eastAsiaTheme="minorEastAsia"/>
          <w:color w:val="000000" w:themeColor="text1"/>
          <w:szCs w:val="44"/>
        </w:rPr>
        <w:t>：</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40"/>
      </w:tblGrid>
      <w:tr w:rsidRPr="001B6047" w:rsidR="001B6047" w:rsidTr="008258D8">
        <w:trPr>
          <w:trHeight w:val="281"/>
        </w:trPr>
        <w:tc>
          <w:tcPr>
            <w:tcW w:w="9640" w:type="dxa"/>
          </w:tcPr>
          <w:p w:rsidRPr="008258D8" w:rsidR="00EC242E" w:rsidP="00E31262" w:rsidRDefault="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Pr="001B6047" w:rsidR="00EC242E" w:rsidP="00EC242E" w:rsidRDefault="00EC242E">
      <w:pPr>
        <w:rPr>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w:t>
      </w:r>
      <w:r w:rsidRPr="001B6047">
        <w:rPr>
          <w:rFonts w:asciiTheme="minorEastAsia" w:hAnsiTheme="minorEastAsia" w:eastAsiaTheme="minorEastAsia"/>
          <w:b/>
          <w:color w:val="000000" w:themeColor="text1"/>
          <w:szCs w:val="44"/>
        </w:rPr>
        <w:t>投资状况分析</w:t>
      </w:r>
    </w:p>
    <w:p w:rsidRPr="00821B09" w:rsidR="00821B09" w:rsidP="00821B09"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（1</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主要</w:t>
      </w:r>
      <w:r w:rsidRPr="001B6047">
        <w:rPr>
          <w:rFonts w:asciiTheme="minorEastAsia" w:hAnsiTheme="minorEastAsia" w:eastAsiaTheme="minorEastAsia"/>
          <w:b/>
          <w:color w:val="000000" w:themeColor="text1"/>
          <w:szCs w:val="44"/>
        </w:rPr>
        <w:t>控股子公司、参股公司情况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173892" w:rsidR="00173892" w:rsidP="00173892" w:rsidRDefault="00173892">
            <w:pPr>
              <w:tabs>
                <w:tab w:val="left" w:pos="5140"/>
              </w:tabs>
              <w:rPr>
                <w:rFonts w:asciiTheme="minorEastAsia" w:hAnsiTheme="minorEastAsia" w:eastAsia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tc>
      </w:tr>
    </w:tbl>
    <w:p w:rsidR="00A84854" w:rsidP="00EC242E" w:rsidRDefault="00A84854">
      <w:pPr>
        <w:tabs>
          <w:tab w:val="left" w:pos="5140"/>
        </w:tabs>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hint="eastAsia" w:asciiTheme="minorEastAsia" w:hAnsiTheme="minorEastAsia" w:eastAsiaTheme="minorEastAsia"/>
          <w:b/>
          <w:color w:val="000000" w:themeColor="text1"/>
          <w:szCs w:val="44"/>
        </w:rPr>
        <w:t>委托理财及衍生品投资情况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2D152A" w:rsidR="00EC242E" w:rsidP="002D152A" w:rsidRDefault="002D152A">
            <w:pPr>
              <w:tabs>
                <w:tab w:val="left" w:pos="5140"/>
              </w:tabs>
            </w:pPr>
            <w:r w:rsidRPr="00F71542">
              <w:rPr>
                <w:rStyle w:val="placeholder2Char"/>
                <w:rFonts w:hint="eastAsia"/>
              </w:rPr>
              <w:t>说明报告期内委托理财、委托贷款、衍生品投资情况。</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外部</w:t>
      </w:r>
      <w:r w:rsidRPr="001B6047">
        <w:rPr>
          <w:rFonts w:asciiTheme="minorEastAsia" w:hAnsiTheme="minorEastAsia" w:eastAsiaTheme="minorEastAsia"/>
          <w:b/>
          <w:color w:val="000000" w:themeColor="text1"/>
          <w:szCs w:val="44"/>
        </w:rPr>
        <w:t>环境</w:t>
      </w:r>
      <w:r w:rsidRPr="001B6047">
        <w:rPr>
          <w:rFonts w:hint="eastAsia" w:asciiTheme="minorEastAsia" w:hAnsiTheme="minorEastAsia" w:eastAsiaTheme="minorEastAsia"/>
          <w:b/>
          <w:color w:val="000000" w:themeColor="text1"/>
          <w:szCs w:val="44"/>
        </w:rPr>
        <w:t>的分析</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竞争优势</w:t>
      </w:r>
      <w:r w:rsidRPr="001B6047">
        <w:rPr>
          <w:rFonts w:asciiTheme="minorEastAsia" w:hAnsiTheme="minorEastAsia" w:eastAsia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817F8" w:rsidR="00EC242E" w:rsidP="00BC5908" w:rsidRDefault="00924C28">
            <w:pPr>
              <w:tabs>
                <w:tab w:val="left" w:pos="5140"/>
              </w:tabs>
              <w:rPr>
                <w:rFonts w:asciiTheme="minorEastAsia" w:hAnsiTheme="minorEastAsia" w:eastAsiaTheme="minorEastAsia"/>
                <w:color w:val="000000" w:themeColor="text1"/>
                <w:szCs w:val="21"/>
              </w:rPr>
            </w:pPr>
            <w:r w:rsidRPr="008F432C" w:rsidR="00BC5908">
              <w:rPr>
                <w:rStyle w:val="placeholder2Char"/>
                <w:rFonts w:hint="eastAsia"/>
              </w:rPr>
              <w:t>结合企业掌握的关键资源、渠道、人才、技术、成本控制、品牌形象等，利用行业内通用的关键业绩指标，分析企业自身的市场地位、比较优势、竞争劣势等。</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持续经营</w:t>
      </w:r>
      <w:r w:rsidRPr="001B6047">
        <w:rPr>
          <w:rFonts w:asciiTheme="minorEastAsia" w:hAnsiTheme="minorEastAsia" w:eastAsia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tc>
      </w:tr>
    </w:tbl>
    <w:p w:rsidR="00A84854" w:rsidP="00821B09" w:rsidRDefault="00A84854"/>
    <w:sdt>
      <w:sdtPr>
        <w:rPr>
          <w:rFonts w:hint="eastAsia" w:asciiTheme="minorEastAsia" w:hAnsiTheme="minorEastAsia" w:eastAsiaTheme="minorEastAsia"/>
          <w:b/>
          <w:color w:val="000000" w:themeColor="text1"/>
          <w:szCs w:val="44"/>
        </w:rPr>
        <w:id w:val="1268205408"/>
        <w:lock w:val="sdtLocked"/>
        <w:placeholder>
          <w:docPart w:val="8EF6F55F6C9D4F8E88E6EE70A6C54078"/>
        </w:placeholder>
      </w:sdtPr>
      <w:sdtEndPr>
        <w:rPr>
          <w:rFonts w:ascii="Calibri" w:hAnsi="Calibri" w:eastAsia="宋体"/>
          <w:b w:val="0"/>
          <w:color w:val="auto"/>
          <w:szCs w:val="22"/>
        </w:rPr>
      </w:sdtEndPr>
      <w:sdtContent>
        <w:p w:rsidR="00A84854" w:rsidP="00A84854" w:rsidRDefault="00A8485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自愿披露（如有</w:t>
          </w:r>
          <w:r w:rsidRPr="001B6047">
            <w:rPr>
              <w:rFonts w:asciiTheme="minorEastAsia" w:hAnsiTheme="minorEastAsia" w:eastAsiaTheme="minorEastAsia"/>
              <w:b/>
              <w:color w:val="000000" w:themeColor="text1"/>
              <w:szCs w:val="44"/>
            </w:rPr>
            <w:t>）</w:t>
          </w:r>
        </w:p>
        <w:tbl>
          <w:tblPr>
            <w:tblStyle w:val="a6"/>
            <w:tblW w:w="0" w:type="auto"/>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96"/>
          </w:tblGrid>
          <w:tr w:rsidR="008919DD" w:rsidTr="008919DD">
            <w:tc>
              <w:tcPr>
                <w:tcW w:w="8296" w:type="dxa"/>
              </w:tcPr>
              <w:p w:rsidRPr="008919DD" w:rsidR="008919DD" w:rsidP="00037766" w:rsidRDefault="00037766">
                <w:pPr>
                  <w:tabs>
                    <w:tab w:val="left" w:pos="5140"/>
                  </w:tabs>
                  <w:rPr>
                    <w:rFonts w:asciiTheme="minorEastAsia" w:hAnsiTheme="minorEastAsia" w:eastAsiaTheme="minorEastAsia"/>
                    <w:color w:val="000000" w:themeColor="text1"/>
                    <w:szCs w:val="44"/>
                  </w:rPr>
                </w:pPr>
                <w:r w:rsidRPr="00037766">
                  <w:rPr>
                    <w:rFonts w:ascii="仿宋" w:hAnsi="仿宋" w:eastAsia="仿宋"/>
                    <w:i/>
                    <w:color w:val="7F7F7F" w:themeColor="text1" w:themeTint="80"/>
                    <w:szCs w:val="44"/>
                    <w:u w:val="single"/>
                  </w:rPr>
                  <w:t>金融相关行业的公司应当自觉披露相关监管数据</w:t>
                </w:r>
                <w:r w:rsidRPr="00037766">
                  <w:rPr>
                    <w:rFonts w:hint="eastAsia" w:ascii="仿宋" w:hAnsi="仿宋" w:eastAsia="仿宋"/>
                    <w:i/>
                    <w:color w:val="7F7F7F" w:themeColor="text1" w:themeTint="80"/>
                    <w:szCs w:val="44"/>
                    <w:u w:val="single"/>
                  </w:rPr>
                  <w:t>。</w:t>
                </w:r>
              </w:p>
            </w:tc>
          </w:tr>
        </w:tbl>
        <w:p w:rsidR="00A84854" w:rsidP="00821B09" w:rsidRDefault="00924C28"/>
      </w:sdtContent>
    </w:sdt>
    <w:p w:rsidRPr="00A84854" w:rsidR="008919DD" w:rsidP="00821B09" w:rsidRDefault="008919DD"/>
    <w:sdt>
      <w:sdtPr>
        <w:rPr>
          <w:rFonts w:hint="eastAsia" w:ascii="Calibri" w:hAnsi="Calibri" w:eastAsia="宋体" w:cs="Times New Roman"/>
          <w:b w:val="0"/>
          <w:bCs w:val="0"/>
          <w:sz w:val="21"/>
          <w:szCs w:val="22"/>
        </w:rPr>
        <w:id w:val="-1500582846"/>
        <w:placeholder>
          <w:docPart w:val="8EF6F55F6C9D4F8E88E6EE70A6C54078"/>
        </w:placeholder>
      </w:sdtPr>
      <w:sdtEndPr>
        <w:rPr>
          <w:rFonts w:hint="default" w:asciiTheme="minorEastAsia" w:hAnsiTheme="minorEastAsia" w:eastAsiaTheme="minorEastAsia"/>
          <w:color w:val="000000" w:themeColor="text1"/>
          <w:szCs w:val="44"/>
        </w:rPr>
      </w:sdtEndPr>
      <w:sdtContent>
        <w:p w:rsidRPr="001B6047" w:rsidR="00DD2AE6" w:rsidP="00FA153A" w:rsidRDefault="00AB3B30">
          <w:pPr>
            <w:pStyle w:val="2"/>
          </w:pPr>
          <w:r w:rsidRPr="001B6047">
            <w:rPr>
              <w:rFonts w:hint="eastAsia"/>
            </w:rPr>
            <w:t>二</w:t>
          </w:r>
          <w:r w:rsidRPr="001B6047">
            <w:t>、</w:t>
          </w:r>
          <w:r w:rsidRPr="001B6047">
            <w:rPr>
              <w:rFonts w:hint="eastAsia"/>
            </w:rPr>
            <w:t>未来展望</w:t>
          </w:r>
          <w:r w:rsidRPr="001B6047" w:rsidR="00DD2AE6">
            <w:rPr>
              <w:rFonts w:hint="eastAsia"/>
            </w:rPr>
            <w:t>（自愿</w:t>
          </w:r>
          <w:r w:rsidRPr="001B6047" w:rsidR="00DD2AE6">
            <w:t>披露）</w:t>
          </w:r>
        </w:p>
        <w:sdt>
          <w:sdtPr>
            <w:rPr>
              <w:rFonts w:hint="eastAsia" w:asciiTheme="minorEastAsia" w:hAnsiTheme="minorEastAsia" w:eastAsiaTheme="minorEastAsia"/>
              <w:b/>
              <w:color w:val="000000" w:themeColor="text1"/>
              <w:szCs w:val="44"/>
            </w:rPr>
            <w:id w:val="-1571965897"/>
            <w:placeholder>
              <w:docPart w:val="1646E33A11054A95A2B26DBB39736AB9"/>
            </w:placeholder>
          </w:sdtPr>
          <w:sdtEndPr>
            <w:rPr>
              <w:rFonts w:hint="default"/>
              <w:b w:val="0"/>
              <w:color w:val="auto"/>
            </w:rPr>
          </w:sdtEndPr>
          <w:sdtContent>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Pr="001B6047" w:rsidR="001B6047" w:rsidTr="00B735B9">
                <w:trPr>
                  <w:trHeight w:val="206"/>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D868F6" w:rsidRDefault="00D868F6">
                    <w:pPr>
                      <w:rPr>
                        <w:rFonts w:asciiTheme="minorEastAsia" w:hAnsiTheme="minorEastAsia" w:eastAsia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Pr="008F432C" w:rsidR="009854F4">
                      <w:rPr>
                        <w:rStyle w:val="placeholder2Char"/>
                        <w:rFonts w:hint="eastAsia"/>
                      </w:rPr>
                      <w:t>。</w:t>
                    </w:r>
                  </w:p>
                </w:tc>
              </w:tr>
            </w:tbl>
          </w:sdtContent>
        </w:sdt>
        <w:p w:rsidRPr="001B6047" w:rsidR="00DD2AE6" w:rsidP="00DD2AE6" w:rsidRDefault="00DD2AE6">
          <w:pPr>
            <w:tabs>
              <w:tab w:val="left" w:pos="5140"/>
            </w:tabs>
            <w:rPr>
              <w:rFonts w:asciiTheme="minorEastAsia" w:hAnsiTheme="minorEastAsia" w:eastAsiaTheme="minorEastAsia"/>
              <w:b/>
              <w:color w:val="000000" w:themeColor="text1"/>
              <w:szCs w:val="44"/>
            </w:rPr>
          </w:pPr>
        </w:p>
        <w:sdt>
          <w:sdtPr>
            <w:rPr>
              <w:rFonts w:hint="eastAsia" w:asciiTheme="minorEastAsia" w:hAnsiTheme="minorEastAsia" w:eastAsiaTheme="minorEastAsia"/>
              <w:b/>
              <w:color w:val="000000" w:themeColor="text1"/>
              <w:szCs w:val="44"/>
            </w:rPr>
            <w:id w:val="-272793663"/>
            <w:placeholder>
              <w:docPart w:val="1646E33A11054A95A2B26DBB39736AB9"/>
            </w:placeholder>
          </w:sdtPr>
          <w:sdtEndPr>
            <w:rPr>
              <w:rFonts w:hint="default"/>
              <w:b w:val="0"/>
              <w:color w:val="auto"/>
            </w:rPr>
          </w:sdtEndPr>
          <w:sdtContent>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9854F4" w:rsidRDefault="009854F4">
                    <w:pPr>
                      <w:rPr>
                        <w:rFonts w:asciiTheme="minorEastAsia" w:hAnsiTheme="minorEastAsia" w:eastAsia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tc>
              </w:tr>
            </w:tbl>
          </w:sdtContent>
        </w:sdt>
        <w:p w:rsidRPr="001B6047" w:rsidR="009C42A1" w:rsidP="00C822BD" w:rsidRDefault="009C42A1">
          <w:pPr>
            <w:tabs>
              <w:tab w:val="left" w:pos="5140"/>
            </w:tabs>
            <w:rPr>
              <w:rFonts w:asciiTheme="minorEastAsia" w:hAnsiTheme="minorEastAsia" w:eastAsiaTheme="minorEastAsia"/>
              <w:b/>
              <w:color w:val="000000" w:themeColor="text1"/>
              <w:szCs w:val="44"/>
            </w:rPr>
          </w:pPr>
        </w:p>
        <w:sdt>
          <w:sdtPr>
            <w:rPr>
              <w:rFonts w:hint="eastAsia" w:asciiTheme="minorEastAsia" w:hAnsiTheme="minorEastAsia" w:eastAsiaTheme="minorEastAsia"/>
              <w:b/>
              <w:color w:val="000000" w:themeColor="text1"/>
              <w:szCs w:val="44"/>
            </w:rPr>
            <w:id w:val="1996448838"/>
            <w:placeholder>
              <w:docPart w:val="1646E33A11054A95A2B26DBB39736AB9"/>
            </w:placeholder>
          </w:sdtPr>
          <w:sdtEndPr>
            <w:rPr>
              <w:rFonts w:hint="default"/>
              <w:b w:val="0"/>
              <w:color w:val="auto"/>
            </w:rPr>
          </w:sdtEndPr>
          <w:sdtContent>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经营计划</w:t>
              </w:r>
              <w:r w:rsidRPr="001B6047">
                <w:rPr>
                  <w:rFonts w:asciiTheme="minorEastAsia" w:hAnsiTheme="minorEastAsia" w:eastAsia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9B5CCC" w:rsidP="009854F4" w:rsidRDefault="009854F4">
                    <w:pPr>
                      <w:rPr>
                        <w:rFonts w:asciiTheme="minorEastAsia" w:hAnsiTheme="minorEastAsia" w:eastAsia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tc>
              </w:tr>
            </w:tbl>
          </w:sdtContent>
        </w:sdt>
        <w:p w:rsidRPr="00083123" w:rsidR="00083123" w:rsidP="00DD2AE6" w:rsidRDefault="00083123">
          <w:pPr>
            <w:tabs>
              <w:tab w:val="left" w:pos="5140"/>
            </w:tabs>
            <w:rPr>
              <w:rFonts w:asciiTheme="minorEastAsia" w:hAnsiTheme="minorEastAsia" w:eastAsiaTheme="minorEastAsia"/>
              <w:b/>
              <w:color w:val="000000" w:themeColor="text1"/>
              <w:szCs w:val="44"/>
            </w:rPr>
          </w:pPr>
        </w:p>
        <w:sdt>
          <w:sdtPr>
            <w:rPr>
              <w:rFonts w:hint="eastAsia" w:asciiTheme="minorEastAsia" w:hAnsiTheme="minorEastAsia" w:eastAsiaTheme="minorEastAsia"/>
              <w:b/>
              <w:color w:val="000000" w:themeColor="text1"/>
              <w:szCs w:val="44"/>
            </w:rPr>
            <w:id w:val="158897522"/>
            <w:placeholder>
              <w:docPart w:val="8EF6F55F6C9D4F8E88E6EE70A6C54078"/>
            </w:placeholder>
          </w:sdtPr>
          <w:sdtEndPr>
            <w:rPr>
              <w:rFonts w:hint="default"/>
            </w:rPr>
          </w:sdtEndPr>
          <w:sdtContent>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83123" w:rsidR="00DD2AE6" w:rsidP="00083123" w:rsidRDefault="00083123">
                    <w:pPr>
                      <w:tabs>
                        <w:tab w:val="left" w:pos="5140"/>
                      </w:tabs>
                      <w:rPr>
                        <w:rFonts w:asciiTheme="minorEastAsia" w:hAnsiTheme="minorEastAsia" w:eastAsia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tc>
              </w:tr>
            </w:tbl>
            <w:p w:rsidR="003B7049" w:rsidP="00E46551" w:rsidRDefault="00924C28">
              <w:pPr>
                <w:tabs>
                  <w:tab w:val="left" w:pos="5140"/>
                </w:tabs>
                <w:rPr>
                  <w:rFonts w:asciiTheme="minorEastAsia" w:hAnsiTheme="minorEastAsia" w:eastAsiaTheme="minorEastAsia"/>
                  <w:b/>
                  <w:color w:val="000000" w:themeColor="text1"/>
                  <w:szCs w:val="44"/>
                </w:rPr>
              </w:pPr>
            </w:p>
          </w:sdtContent>
        </w:sdt>
      </w:sdtContent>
    </w:sdt>
    <w:p w:rsidRPr="001B6047" w:rsidR="00C822BD" w:rsidP="00FA153A" w:rsidRDefault="00C822BD">
      <w:pPr>
        <w:pStyle w:val="2"/>
      </w:pPr>
      <w:r w:rsidRPr="001B6047">
        <w:rPr>
          <w:rFonts w:hint="eastAsia"/>
        </w:rPr>
        <w:t>三</w:t>
      </w:r>
      <w:r w:rsidRPr="001B6047">
        <w:t>、风险因素</w:t>
      </w:r>
    </w:p>
    <w:p w:rsidRPr="001B6047" w:rsidR="00044AC8" w:rsidP="00044AC8"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sidR="00BA5D43">
        <w:rPr>
          <w:rFonts w:hint="eastAsia" w:asciiTheme="minorEastAsia" w:hAnsiTheme="minorEastAsia" w:eastAsiaTheme="minorEastAsia"/>
          <w:b/>
          <w:color w:val="000000" w:themeColor="text1"/>
          <w:szCs w:val="44"/>
        </w:rPr>
        <w:t>持续到本年度的</w:t>
      </w:r>
      <w:r w:rsidRPr="001B6047" w:rsidR="00BA5D43">
        <w:rPr>
          <w:rFonts w:asciiTheme="minorEastAsia" w:hAnsiTheme="minorEastAsia" w:eastAsia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Pr="001B6047" w:rsidR="001B6047" w:rsidTr="00E952A7">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E435BD" w:rsidR="00BA5D43" w:rsidP="00224522" w:rsidRDefault="00224522">
            <w:r w:rsidRPr="008F432C">
              <w:rPr>
                <w:rStyle w:val="placeholder2Char"/>
                <w:rFonts w:hint="eastAsia"/>
              </w:rPr>
              <w:t>列示风险因素的名称、持续的原因、对公司的影响，已经采取及风险管理效果，或拟采取的措施。</w:t>
            </w:r>
          </w:p>
        </w:tc>
      </w:tr>
    </w:tbl>
    <w:p w:rsidR="00E46551" w:rsidP="002C442F" w:rsidRDefault="00E46551">
      <w:pPr>
        <w:tabs>
          <w:tab w:val="left" w:pos="5140"/>
        </w:tabs>
        <w:rPr>
          <w:rFonts w:asciiTheme="minorEastAsia" w:hAnsiTheme="minorEastAsia" w:eastAsiaTheme="minorEastAsia"/>
          <w:b/>
          <w:color w:val="000000" w:themeColor="text1"/>
          <w:szCs w:val="44"/>
        </w:rPr>
      </w:pPr>
    </w:p>
    <w:p w:rsidRPr="001B6047" w:rsidR="002C442F" w:rsidP="002C442F"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sidR="00BA5D43">
        <w:rPr>
          <w:rFonts w:hint="eastAsia" w:asciiTheme="minorEastAsia" w:hAnsiTheme="minorEastAsia" w:eastAsiaTheme="minorEastAsia"/>
          <w:b/>
          <w:color w:val="000000" w:themeColor="text1"/>
          <w:szCs w:val="44"/>
        </w:rPr>
        <w:t>报告期内</w:t>
      </w:r>
      <w:r w:rsidRPr="001B6047" w:rsidR="00601960">
        <w:rPr>
          <w:rFonts w:hint="eastAsia" w:asciiTheme="minorEastAsia" w:hAnsiTheme="minorEastAsia" w:eastAsiaTheme="minorEastAsia"/>
          <w:b/>
          <w:color w:val="000000" w:themeColor="text1"/>
          <w:szCs w:val="44"/>
        </w:rPr>
        <w:t>新增</w:t>
      </w:r>
      <w:r w:rsidRPr="001B6047">
        <w:rPr>
          <w:rFonts w:hint="eastAsia" w:asciiTheme="minorEastAsia" w:hAnsiTheme="minorEastAsia" w:eastAsiaTheme="minorEastAsia"/>
          <w:b/>
          <w:color w:val="000000" w:themeColor="text1"/>
          <w:szCs w:val="44"/>
        </w:rPr>
        <w:t>的风险</w:t>
      </w:r>
      <w:r w:rsidRPr="001B6047" w:rsidR="00BA5D43">
        <w:rPr>
          <w:rFonts w:hint="eastAsia" w:asciiTheme="minorEastAsia" w:hAnsiTheme="minorEastAsia" w:eastAsiaTheme="minor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Pr="001B6047" w:rsidR="001B6047" w:rsidTr="00DD7629">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9854F4" w:rsidR="00BA5D43" w:rsidP="004C3EDE" w:rsidRDefault="009854F4">
            <w:pPr>
              <w:tabs>
                <w:tab w:val="left" w:pos="5140"/>
              </w:tabs>
              <w:rPr>
                <w:rFonts w:asciiTheme="minorEastAsia" w:hAnsiTheme="minorEastAsia" w:eastAsiaTheme="minorEastAsia"/>
                <w:szCs w:val="44"/>
              </w:rPr>
            </w:pPr>
            <w:r w:rsidRPr="008F432C">
              <w:rPr>
                <w:rStyle w:val="placeholder2Char"/>
                <w:rFonts w:hint="eastAsia"/>
              </w:rPr>
              <w:t>列示风险因素的名称、产生的原因、对公司的影响，已经采取及风险管理效果，或拟采取的措施。</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4C3C35" w:rsidP="0006545C" w:rsidRDefault="00E27D9C">
      <w:pPr>
        <w:pStyle w:val="2"/>
      </w:pPr>
      <w:r w:rsidRPr="001B6047">
        <w:rPr>
          <w:rFonts w:hint="eastAsia"/>
        </w:rPr>
        <w:t>四</w:t>
      </w:r>
      <w:r w:rsidRPr="001B6047" w:rsidR="00863477">
        <w:rPr>
          <w:rFonts w:hint="eastAsia"/>
        </w:rPr>
        <w:t>、</w:t>
      </w:r>
      <w:r w:rsidRPr="001B6047" w:rsidR="00863477">
        <w:t>对非</w:t>
      </w:r>
      <w:r w:rsidRPr="001B6047" w:rsidR="00863477">
        <w:rPr>
          <w:rFonts w:hint="eastAsia"/>
        </w:rPr>
        <w:t>标准</w:t>
      </w:r>
      <w:r w:rsidRPr="001B6047" w:rsidR="00863477">
        <w:t>审计意见</w:t>
      </w:r>
      <w:r w:rsidRPr="001B6047" w:rsidR="00863477">
        <w:rPr>
          <w:rFonts w:hint="eastAsia"/>
        </w:rPr>
        <w:t>审计报告的</w:t>
      </w:r>
      <w:r w:rsidRPr="001B6047" w:rsidR="00863477">
        <w:t>说明</w:t>
      </w:r>
    </w:p>
    <w:tbl>
      <w:tblPr>
        <w:tblStyle w:val="a6"/>
        <w:tblW w:w="9781" w:type="dxa"/>
        <w:tblInd w:w="-572" w:type="dxa"/>
        <w:tblLook w:val="04A0" w:firstRow="1" w:lastRow="0" w:firstColumn="1" w:lastColumn="0" w:noHBand="0" w:noVBand="1"/>
      </w:tblPr>
      <w:tblGrid>
        <w:gridCol w:w="4536"/>
        <w:gridCol w:w="5245"/>
      </w:tblGrid>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是否</w:t>
            </w:r>
            <w:r w:rsidRPr="00AA2553">
              <w:rPr>
                <w:rFonts w:asciiTheme="minorEastAsia" w:hAnsiTheme="minorEastAsia" w:eastAsiaTheme="minorEastAsia"/>
                <w:color w:val="000000" w:themeColor="text1"/>
                <w:szCs w:val="44"/>
              </w:rPr>
              <w:t>被出具“</w:t>
            </w:r>
            <w:r w:rsidRPr="00AA2553">
              <w:rPr>
                <w:rFonts w:hint="eastAsia" w:asciiTheme="minorEastAsia" w:hAnsiTheme="minorEastAsia" w:eastAsiaTheme="minorEastAsia"/>
                <w:color w:val="000000" w:themeColor="text1"/>
                <w:szCs w:val="44"/>
              </w:rPr>
              <w:t>非标准</w:t>
            </w:r>
            <w:r w:rsidRPr="00AA2553">
              <w:rPr>
                <w:rFonts w:asciiTheme="minorEastAsia" w:hAnsiTheme="minorEastAsia" w:eastAsiaTheme="minorEastAsia"/>
                <w:color w:val="000000" w:themeColor="text1"/>
                <w:szCs w:val="44"/>
              </w:rPr>
              <w:t>审计意见审计报告”</w:t>
            </w:r>
            <w:r w:rsidRPr="00AA2553">
              <w:rPr>
                <w:rFonts w:hint="eastAsia"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00617B" w:rsidRDefault="0000617B">
            <w:pPr>
              <w:tabs>
                <w:tab w:val="left" w:pos="5140"/>
              </w:tabs>
              <w:rPr>
                <w:rFonts w:asciiTheme="minorEastAsia" w:hAnsiTheme="minorEastAsia" w:eastAsiaTheme="minorEastAsia"/>
                <w:color w:val="000000" w:themeColor="text1"/>
                <w:szCs w:val="44"/>
              </w:rPr>
            </w:pPr>
            <w:r w:rsidRPr="008F432C">
              <w:rPr>
                <w:rStyle w:val="placeholder1Char"/>
              </w:rPr>
              <w:t>选择</w:t>
            </w:r>
          </w:p>
        </w:tc>
      </w:tr>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审计</w:t>
            </w:r>
            <w:r w:rsidRPr="00AA2553">
              <w:rPr>
                <w:rFonts w:asciiTheme="minorEastAsia" w:hAnsiTheme="minorEastAsia" w:eastAsiaTheme="minorEastAsia"/>
                <w:color w:val="000000" w:themeColor="text1"/>
                <w:szCs w:val="44"/>
              </w:rPr>
              <w:t>意见</w:t>
            </w:r>
            <w:r w:rsidRPr="00AA2553" w:rsidR="00D95F45">
              <w:rPr>
                <w:rFonts w:hint="eastAsia" w:asciiTheme="minorEastAsia" w:hAnsiTheme="minorEastAsia" w:eastAsiaTheme="minorEastAsia"/>
                <w:color w:val="000000" w:themeColor="text1"/>
                <w:szCs w:val="44"/>
              </w:rPr>
              <w:t>类型</w:t>
            </w:r>
            <w:r w:rsidRPr="00AA2553">
              <w:rPr>
                <w:rFonts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EF43F8" w:rsidRDefault="00EF43F8">
            <w:pPr>
              <w:tabs>
                <w:tab w:val="left" w:pos="5140"/>
              </w:tabs>
              <w:rPr>
                <w:rFonts w:asciiTheme="minorEastAsia" w:hAnsiTheme="minorEastAsia" w:eastAsiaTheme="minorEastAsia"/>
                <w:color w:val="000000" w:themeColor="text1"/>
                <w:szCs w:val="44"/>
              </w:rPr>
            </w:pPr>
            <w:r w:rsidRPr="0043669D">
              <w:rPr>
                <w:rStyle w:val="placeholder1Char"/>
                <w:rFonts w:hint="eastAsia"/>
                <w:sz w:val="18"/>
                <w:szCs w:val="18"/>
              </w:rPr>
              <w:t>____________</w:t>
            </w:r>
          </w:p>
        </w:tc>
      </w:tr>
      <w:tr w:rsidRPr="001B6047" w:rsidR="001B6047" w:rsidTr="002B69F4">
        <w:tc>
          <w:tcPr>
            <w:tcW w:w="9781" w:type="dxa"/>
            <w:gridSpan w:val="2"/>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724702" w:rsidP="004C3EDE" w:rsidRDefault="00724702">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董事会</w:t>
            </w:r>
            <w:r w:rsidRPr="00AA2553">
              <w:rPr>
                <w:rFonts w:asciiTheme="minorEastAsia" w:hAnsiTheme="minorEastAsia" w:eastAsiaTheme="minorEastAsia"/>
                <w:color w:val="000000" w:themeColor="text1"/>
                <w:szCs w:val="44"/>
              </w:rPr>
              <w:t>就非标准审计</w:t>
            </w:r>
            <w:r w:rsidRPr="00AA2553">
              <w:rPr>
                <w:rFonts w:hint="eastAsia" w:asciiTheme="minorEastAsia" w:hAnsiTheme="minorEastAsia" w:eastAsiaTheme="minorEastAsia"/>
                <w:color w:val="000000" w:themeColor="text1"/>
                <w:szCs w:val="44"/>
              </w:rPr>
              <w:t>意见</w:t>
            </w:r>
            <w:r w:rsidRPr="00AA2553">
              <w:rPr>
                <w:rFonts w:asciiTheme="minorEastAsia" w:hAnsiTheme="minorEastAsia" w:eastAsiaTheme="minorEastAsia"/>
                <w:color w:val="000000" w:themeColor="text1"/>
                <w:szCs w:val="44"/>
              </w:rPr>
              <w:t>的说明：</w:t>
            </w:r>
          </w:p>
          <w:p w:rsidRPr="00AA2553" w:rsidR="00724702" w:rsidP="00720A16" w:rsidRDefault="00720A16">
            <w:pPr>
              <w:tabs>
                <w:tab w:val="left" w:pos="5140"/>
              </w:tabs>
              <w:rPr>
                <w:rFonts w:asciiTheme="minorEastAsia" w:hAnsiTheme="minorEastAsia" w:eastAsiaTheme="minorEastAsia"/>
                <w:color w:val="000000" w:themeColor="text1"/>
                <w:szCs w:val="44"/>
              </w:rPr>
            </w:pPr>
            <w:r w:rsidRPr="00F71542">
              <w:rPr>
                <w:rStyle w:val="placeholder1Char"/>
              </w:rPr>
              <w:t>_____________________________________________</w:t>
            </w:r>
          </w:p>
        </w:tc>
      </w:tr>
    </w:tbl>
    <w:p w:rsidRPr="001B6047" w:rsidR="00250ABD" w:rsidP="00DB508E" w:rsidRDefault="00250ABD">
      <w:pPr>
        <w:tabs>
          <w:tab w:val="left" w:pos="5140"/>
        </w:tabs>
        <w:jc w:val="center"/>
        <w:rPr>
          <w:rFonts w:ascii="黑体" w:hAnsi="黑体" w:eastAsia="黑体"/>
          <w:color w:val="000000" w:themeColor="text1"/>
          <w:sz w:val="36"/>
          <w:szCs w:val="28"/>
        </w:rPr>
      </w:pP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DB508E" w:rsidP="00CC1546" w:rsidRDefault="00DB508E">
      <w:pPr>
        <w:pStyle w:val="1"/>
        <w:spacing w:before="0" w:after="0"/>
        <w:jc w:val="center"/>
        <w:rPr>
          <w:rFonts w:ascii="黑体" w:hAnsi="黑体" w:eastAsia="黑体"/>
          <w:b w:val="0"/>
          <w:sz w:val="36"/>
          <w:szCs w:val="36"/>
        </w:rPr>
      </w:pPr>
      <w:bookmarkStart w:name="_Toc441926730" w:id="7"/>
      <w:r w:rsidRPr="00CC1546">
        <w:rPr>
          <w:rFonts w:hint="eastAsia" w:ascii="黑体" w:hAnsi="黑体" w:eastAsia="黑体"/>
          <w:b w:val="0"/>
          <w:sz w:val="36"/>
          <w:szCs w:val="36"/>
        </w:rPr>
        <w:lastRenderedPageBreak/>
        <w:t>第</w:t>
      </w:r>
      <w:r w:rsidRPr="00CC1546" w:rsidR="00447088">
        <w:rPr>
          <w:rFonts w:hint="eastAsia" w:ascii="黑体" w:hAnsi="黑体" w:eastAsia="黑体"/>
          <w:b w:val="0"/>
          <w:sz w:val="36"/>
          <w:szCs w:val="36"/>
        </w:rPr>
        <w:t>五</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重要事项</w:t>
      </w:r>
      <w:bookmarkEnd w:id="7"/>
    </w:p>
    <w:p w:rsidRPr="001B6047" w:rsidR="006613D7" w:rsidP="00FA153A" w:rsidRDefault="003E3AAE">
      <w:pPr>
        <w:pStyle w:val="2"/>
      </w:pPr>
      <w:r w:rsidRPr="001B6047">
        <w:rPr>
          <w:rFonts w:hint="eastAsia"/>
        </w:rPr>
        <w:t>一、</w:t>
      </w:r>
      <w:r w:rsidRPr="001B6047" w:rsidR="006D2C8B">
        <w:rPr>
          <w:rFonts w:hint="eastAsia"/>
        </w:rPr>
        <w:t>重</w:t>
      </w:r>
      <w:r w:rsidRPr="001B6047" w:rsidR="006D2C8B">
        <w:t>要</w:t>
      </w:r>
      <w:r w:rsidRPr="001B6047" w:rsidR="006D2C8B">
        <w:rPr>
          <w:rFonts w:hint="eastAsia"/>
        </w:rPr>
        <w:t>事</w:t>
      </w:r>
      <w:r w:rsidRPr="001B6047" w:rsidR="00447088">
        <w:t>项</w:t>
      </w:r>
      <w:r w:rsidRPr="001B6047" w:rsidR="00447088">
        <w:rPr>
          <w:rFonts w:hint="eastAsia"/>
        </w:rPr>
        <w:t>索引</w:t>
      </w:r>
    </w:p>
    <w:tbl>
      <w:tblPr>
        <w:tblW w:w="9810" w:type="dxa"/>
        <w:tblInd w:w="-743"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80"/>
        <w:gridCol w:w="1446"/>
        <w:gridCol w:w="1984"/>
      </w:tblGrid>
      <w:tr w:rsidRPr="001B6047" w:rsidR="001B6047" w:rsidTr="006A5543">
        <w:tc>
          <w:tcPr>
            <w:tcW w:w="6380"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1446"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c>
          <w:tcPr>
            <w:tcW w:w="1984"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索引</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是否存在重大诉讼、仲裁事项</w:t>
            </w:r>
          </w:p>
        </w:tc>
        <w:tc>
          <w:tcPr>
            <w:tcW w:w="1446" w:type="dxa"/>
          </w:tcPr>
          <w:p w:rsidRPr="00107336" w:rsidR="006A5543" w:rsidP="004C3EDE" w:rsidRDefault="0000617B">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00617B" w:rsidRDefault="00924C28">
            <w:pPr>
              <w:jc w:val="left"/>
              <w:rPr>
                <w:rFonts w:asciiTheme="minorEastAsia" w:hAnsiTheme="minorEastAsia" w:eastAsiaTheme="minorEastAsia"/>
                <w:color w:val="000000" w:themeColor="text1"/>
                <w:szCs w:val="24"/>
              </w:rPr>
            </w:pPr>
            <w:r w:rsidRPr="008F432C" w:rsidR="0000617B">
              <w:rPr>
                <w:rStyle w:val="placeholder2Char"/>
                <w:rFonts w:hint="eastAsia"/>
              </w:rPr>
              <w:t>如</w:t>
            </w:r>
            <w:r w:rsidRPr="008F432C" w:rsidR="0000617B">
              <w:rPr>
                <w:rStyle w:val="placeholder2Char"/>
              </w:rPr>
              <w:t>有：</w:t>
            </w:r>
            <w:r w:rsidRPr="008F432C" w:rsidR="0000617B">
              <w:rPr>
                <w:rStyle w:val="placeholder2Char"/>
                <w:rFonts w:hint="eastAsia"/>
              </w:rPr>
              <w:t>例“第五节</w:t>
            </w:r>
            <w:r w:rsidRPr="008F432C" w:rsidR="0000617B">
              <w:rPr>
                <w:rStyle w:val="placeholder2Char"/>
              </w:rPr>
              <w:t>二（二）</w:t>
            </w:r>
            <w:r w:rsidRPr="008F432C" w:rsidR="0000617B">
              <w:rPr>
                <w:rStyle w:val="placeholder2Char"/>
                <w:rFonts w:hint="eastAsia"/>
              </w:rPr>
              <w:t>”；如</w:t>
            </w:r>
            <w:r w:rsidRPr="008F432C" w:rsidR="0000617B">
              <w:rPr>
                <w:rStyle w:val="placeholder2Char"/>
              </w:rPr>
              <w:t>无：</w:t>
            </w:r>
            <w:r w:rsidRPr="008F432C" w:rsidR="0000617B">
              <w:rPr>
                <w:rStyle w:val="placeholder2Char"/>
                <w:rFonts w:hint="eastAsia"/>
              </w:rPr>
              <w:t>“</w:t>
            </w:r>
            <w:r w:rsidRPr="008F432C" w:rsidR="0000617B">
              <w:rPr>
                <w:rStyle w:val="placeholder2Char"/>
              </w:rPr>
              <w:t>-”</w:t>
            </w:r>
          </w:p>
        </w:tc>
      </w:tr>
      <w:tr w:rsidRPr="001B6047" w:rsidR="001B6047" w:rsidTr="006A5543">
        <w:tc>
          <w:tcPr>
            <w:tcW w:w="6380" w:type="dxa"/>
          </w:tcPr>
          <w:p w:rsidRPr="001B6047" w:rsidR="006A5543" w:rsidP="004C3EDE" w:rsidRDefault="006A5543">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对外担保事项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244D3A"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F318A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股东及其关联方占用或转移公司资金、资产</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情况</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日常性关联交易或偶发性关联交易</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0545C8"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的收购</w:t>
            </w:r>
            <w:r w:rsidRPr="001B6047">
              <w:rPr>
                <w:rFonts w:hint="eastAsia" w:asciiTheme="minorEastAsia" w:hAnsiTheme="minorEastAsia" w:eastAsiaTheme="minorEastAsia"/>
                <w:color w:val="000000" w:themeColor="text1"/>
                <w:szCs w:val="24"/>
              </w:rPr>
              <w:t>、</w:t>
            </w:r>
            <w:r w:rsidRPr="001B6047">
              <w:rPr>
                <w:rFonts w:asciiTheme="minorEastAsia" w:hAnsiTheme="minorEastAsia" w:eastAsiaTheme="minorEastAsia"/>
                <w:color w:val="000000" w:themeColor="text1"/>
                <w:szCs w:val="24"/>
              </w:rPr>
              <w:t>出售资产</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w:t>
            </w:r>
            <w:r w:rsidRPr="001B6047">
              <w:rPr>
                <w:rFonts w:hint="eastAsia" w:asciiTheme="minorEastAsia" w:hAnsiTheme="minorEastAsia" w:eastAsiaTheme="minorEastAsia"/>
                <w:color w:val="000000" w:themeColor="text1"/>
                <w:szCs w:val="24"/>
              </w:rPr>
              <w:t>对外投资事项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的企业合并</w:t>
            </w:r>
            <w:r w:rsidRPr="001B6047">
              <w:rPr>
                <w:rFonts w:hint="eastAsia" w:asciiTheme="minorEastAsia" w:hAnsiTheme="minorEastAsia" w:eastAsiaTheme="minorEastAsia"/>
                <w:color w:val="000000" w:themeColor="text1"/>
                <w:szCs w:val="24"/>
              </w:rPr>
              <w:t>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DD035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股权激励</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已披露的承诺</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资产被查封、扣押、冻结或者被抵押、质押的情况</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是否存在被</w:t>
            </w:r>
            <w:r w:rsidRPr="001B6047">
              <w:rPr>
                <w:rFonts w:asciiTheme="minorEastAsia" w:hAnsiTheme="minorEastAsia" w:eastAsiaTheme="minorEastAsia"/>
                <w:color w:val="000000" w:themeColor="text1"/>
                <w:szCs w:val="24"/>
              </w:rPr>
              <w:t>调查</w:t>
            </w:r>
            <w:r w:rsidRPr="001B6047">
              <w:rPr>
                <w:rFonts w:hint="eastAsia" w:asciiTheme="minorEastAsia" w:hAnsiTheme="minorEastAsia" w:eastAsiaTheme="minorEastAsia"/>
                <w:color w:val="000000" w:themeColor="text1"/>
                <w:szCs w:val="24"/>
              </w:rPr>
              <w:t>处罚</w:t>
            </w:r>
            <w:r w:rsidRPr="001B6047">
              <w:rPr>
                <w:rFonts w:asciiTheme="minorEastAsia" w:hAnsiTheme="minorEastAsia" w:eastAsiaTheme="minorEastAsia"/>
                <w:color w:val="000000" w:themeColor="text1"/>
                <w:szCs w:val="24"/>
              </w:rPr>
              <w:t>的事项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9362AC" w:rsidP="004C3EDE" w:rsidRDefault="009362AC">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重大资产重组</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事项</w:t>
            </w:r>
          </w:p>
        </w:tc>
        <w:tc>
          <w:tcPr>
            <w:tcW w:w="1446" w:type="dxa"/>
          </w:tcPr>
          <w:p w:rsidRPr="00107336" w:rsidR="009362AC"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9362AC"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E917B6" w:rsidP="004C3EDE" w:rsidRDefault="00E917B6">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是否存在媒体普遍质疑的事项</w:t>
            </w:r>
          </w:p>
        </w:tc>
        <w:tc>
          <w:tcPr>
            <w:tcW w:w="1446" w:type="dxa"/>
          </w:tcPr>
          <w:p w:rsidRPr="00107336" w:rsidR="00E917B6"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E917B6"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1D5950" w:rsidP="004C3EDE" w:rsidRDefault="001D5950">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是否存在自愿披露的重要事项</w:t>
            </w:r>
          </w:p>
        </w:tc>
        <w:tc>
          <w:tcPr>
            <w:tcW w:w="1446" w:type="dxa"/>
          </w:tcPr>
          <w:p w:rsidRPr="00107336" w:rsidR="001D5950"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1D5950"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DD0354" w:rsidP="00FA153A" w:rsidRDefault="003E3AAE">
      <w:pPr>
        <w:pStyle w:val="2"/>
      </w:pPr>
      <w:r w:rsidRPr="001B6047">
        <w:rPr>
          <w:rFonts w:hint="eastAsia"/>
        </w:rPr>
        <w:t>二、</w:t>
      </w:r>
      <w:r w:rsidRPr="001B6047" w:rsidR="00DD0354">
        <w:t>重要事项</w:t>
      </w:r>
      <w:r w:rsidRPr="001B6047" w:rsidR="00DD0354">
        <w:rPr>
          <w:rFonts w:hint="eastAsia"/>
        </w:rPr>
        <w:t>详情</w:t>
      </w:r>
    </w:p>
    <w:sdt>
      <w:sdtPr>
        <w:rPr>
          <w:rFonts w:hint="eastAsia" w:asciiTheme="minorEastAsia" w:hAnsiTheme="minorEastAsia" w:eastAsiaTheme="minorEastAsia"/>
          <w:b/>
          <w:color w:val="000000" w:themeColor="text1"/>
          <w:szCs w:val="24"/>
        </w:rPr>
        <w:id w:val="-657465312"/>
        <w:placeholder>
          <w:docPart w:val="C6A6F395F02B4AD589B72B2B5A881C00"/>
        </w:placeholder>
      </w:sdtPr>
      <w:sdtEndPr>
        <w:rPr>
          <w:rFonts w:hint="default" w:ascii="Calibri" w:hAnsi="Calibri" w:eastAsia="宋体"/>
          <w:b w:val="0"/>
          <w:color w:val="auto"/>
          <w:szCs w:val="22"/>
        </w:rPr>
      </w:sdtEndPr>
      <w:sdtContent>
        <w:p w:rsidRPr="001B6047" w:rsidR="00C8746F" w:rsidP="00C8746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（一）</w:t>
          </w:r>
          <w:r w:rsidRPr="001B6047" w:rsidR="00C8746F">
            <w:rPr>
              <w:rFonts w:hint="eastAsia" w:asciiTheme="minorEastAsia" w:hAnsiTheme="minorEastAsia" w:eastAsiaTheme="minorEastAsia"/>
              <w:b/>
              <w:color w:val="000000" w:themeColor="text1"/>
              <w:szCs w:val="24"/>
            </w:rPr>
            <w:t>重大诉讼、仲裁事项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701"/>
            <w:gridCol w:w="1984"/>
            <w:gridCol w:w="709"/>
            <w:gridCol w:w="1701"/>
          </w:tblGrid>
          <w:tr w:rsidRPr="001B6047" w:rsidR="001B6047" w:rsidTr="0010708F">
            <w:trPr>
              <w:trHeight w:val="397"/>
            </w:trPr>
            <w:tc>
              <w:tcPr>
                <w:tcW w:w="2127" w:type="dxa"/>
                <w:tcBorders>
                  <w:top w:val="single" w:color="5B9BD5" w:sz="4" w:space="0"/>
                  <w:left w:val="single" w:color="5B9BD5" w:sz="4" w:space="0"/>
                  <w:bottom w:val="single" w:color="5B9BD5" w:sz="4" w:space="0"/>
                  <w:right w:val="single" w:color="5B9BD5"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color="5B9BD5" w:sz="4" w:space="0"/>
                  <w:left w:val="single" w:color="5B9BD5"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占期末净资产比例</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临时公告</w:t>
                </w:r>
                <w:r w:rsidRPr="001B6047">
                  <w:rPr>
                    <w:rFonts w:ascii="宋体" w:hAnsi="宋体"/>
                    <w:b/>
                    <w:color w:val="000000" w:themeColor="text1"/>
                    <w:kern w:val="0"/>
                    <w:szCs w:val="21"/>
                  </w:rPr>
                  <w:t>披露时间</w:t>
                </w:r>
              </w:p>
            </w:tc>
          </w:tr>
          <w:tr w:rsidRPr="001B6047" w:rsidR="001B6047" w:rsidTr="0010708F">
            <w:trPr>
              <w:trHeight w:val="310"/>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107336" w:rsidRDefault="00107336">
                <w:pPr>
                  <w:jc w:val="center"/>
                  <w:rPr>
                    <w:rFonts w:ascii="宋体" w:hAnsi="宋体"/>
                    <w:color w:val="000000" w:themeColor="text1"/>
                    <w:kern w:val="0"/>
                    <w:szCs w:val="21"/>
                  </w:rPr>
                </w:pPr>
                <w:r w:rsidRPr="00C63B67">
                  <w:rPr>
                    <w:rStyle w:val="placeholder1Char"/>
                  </w:rPr>
                  <w:t>____________</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4C3EDE" w:rsidRDefault="00800ACB">
                <w:pPr>
                  <w:jc w:val="left"/>
                  <w:rPr>
                    <w:rFonts w:ascii="宋体" w:hAnsi="宋体"/>
                    <w:color w:val="000000" w:themeColor="text1"/>
                    <w:kern w:val="0"/>
                    <w:szCs w:val="21"/>
                  </w:rPr>
                </w:pPr>
                <w:r w:rsidRPr="00C63B67">
                  <w:rPr>
                    <w:rStyle w:val="placeholder1Char"/>
                  </w:rPr>
                  <w:t>选择</w:t>
                </w:r>
              </w:p>
            </w:tc>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00ACB" w:rsidRDefault="00412D97">
                <w:pPr>
                  <w:jc w:val="center"/>
                  <w:rPr>
                    <w:rFonts w:ascii="宋体" w:hAnsi="宋体"/>
                    <w:color w:val="000000" w:themeColor="text1"/>
                    <w:kern w:val="0"/>
                    <w:szCs w:val="21"/>
                  </w:rPr>
                </w:pPr>
                <w:r w:rsidRPr="00C63B67">
                  <w:rPr>
                    <w:rStyle w:val="placeholder1Char"/>
                  </w:rPr>
                  <w:t>____________</w:t>
                </w:r>
              </w:p>
            </w:tc>
          </w:tr>
          <w:tr w:rsidRPr="001B6047" w:rsidR="001B6047" w:rsidTr="0010708F">
            <w:trPr>
              <w:trHeight w:val="197"/>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D61D5A"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总计</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7207CE">
                <w:pPr>
                  <w:jc w:val="right"/>
                  <w:rPr>
                    <w:rFonts w:ascii="宋体" w:hAnsi="宋体"/>
                    <w:color w:val="000000" w:themeColor="text1"/>
                    <w:kern w:val="0"/>
                    <w:szCs w:val="21"/>
                  </w:rPr>
                </w:pPr>
                <w:r w:rsidRPr="00C63B67">
                  <w:rPr>
                    <w:rStyle w:val="placeholder1Char"/>
                  </w:rPr>
                  <w:t>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r>
        </w:tbl>
        <w:p w:rsidRPr="001B6047" w:rsidR="00A70A1B" w:rsidP="00A70A1B" w:rsidRDefault="00A70A1B">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Pr="001B6047" w:rsidR="001B6047" w:rsidTr="00A25E75">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A16" w:rsidR="00A70A1B" w:rsidP="00720A16" w:rsidRDefault="00720A16">
                <w:pPr>
                  <w:tabs>
                    <w:tab w:val="left" w:pos="5140"/>
                  </w:tabs>
                </w:pPr>
                <w:r w:rsidRPr="00F71542">
                  <w:rPr>
                    <w:rStyle w:val="placeholder1Char"/>
                  </w:rPr>
                  <w:t>_____________________________________________</w:t>
                </w:r>
              </w:p>
            </w:tc>
          </w:tr>
        </w:tbl>
        <w:p w:rsidRPr="001B6047" w:rsidR="00D055BF" w:rsidP="007D202E" w:rsidRDefault="00924C28"/>
      </w:sdtContent>
    </w:sdt>
    <w:sdt>
      <w:sdtPr>
        <w:rPr>
          <w:rFonts w:hint="eastAsia" w:asciiTheme="minorEastAsia" w:hAnsiTheme="minorEastAsia" w:eastAsiaTheme="minorEastAsia"/>
          <w:b/>
          <w:color w:val="000000" w:themeColor="text1"/>
          <w:szCs w:val="24"/>
        </w:rPr>
        <w:id w:val="1045570499"/>
        <w:placeholder>
          <w:docPart w:val="C6A6F395F02B4AD589B72B2B5A881C00"/>
        </w:placeholder>
      </w:sdtPr>
      <w:sdtEndPr>
        <w:rPr>
          <w:rFonts w:hint="default"/>
        </w:rPr>
      </w:sdtEndPr>
      <w:sdtContent>
        <w:p w:rsidRPr="001B6047" w:rsidR="00C8746F" w:rsidP="00606BCA"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（二）</w:t>
          </w:r>
          <w:r w:rsidRPr="001B6047" w:rsidR="00C8746F">
            <w:rPr>
              <w:rFonts w:asciiTheme="minorEastAsia" w:hAnsiTheme="minorEastAsia" w:eastAsiaTheme="minorEastAsia"/>
              <w:b/>
              <w:color w:val="000000" w:themeColor="text1"/>
              <w:szCs w:val="24"/>
            </w:rPr>
            <w:t>公司发生的</w:t>
          </w:r>
          <w:r w:rsidRPr="001B6047" w:rsidR="00C8746F">
            <w:rPr>
              <w:rFonts w:hint="eastAsia" w:asciiTheme="minorEastAsia" w:hAnsiTheme="minorEastAsia" w:eastAsiaTheme="minorEastAsia"/>
              <w:b/>
              <w:color w:val="000000" w:themeColor="text1"/>
              <w:szCs w:val="24"/>
            </w:rPr>
            <w:t>对外</w:t>
          </w:r>
          <w:r w:rsidRPr="001B6047" w:rsidR="00C8746F">
            <w:rPr>
              <w:rFonts w:asciiTheme="minorEastAsia" w:hAnsiTheme="minorEastAsia" w:eastAsiaTheme="minorEastAsia"/>
              <w:b/>
              <w:color w:val="000000" w:themeColor="text1"/>
              <w:szCs w:val="24"/>
            </w:rPr>
            <w:t>担保事项：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34"/>
            <w:gridCol w:w="1276"/>
            <w:gridCol w:w="1134"/>
            <w:gridCol w:w="1418"/>
            <w:gridCol w:w="1275"/>
            <w:gridCol w:w="1134"/>
            <w:gridCol w:w="851"/>
          </w:tblGrid>
          <w:tr w:rsidRPr="001B6047" w:rsidR="001B6047" w:rsidTr="00A25E75">
            <w:trPr>
              <w:trHeight w:val="510"/>
            </w:trPr>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担保对象</w:t>
                </w:r>
              </w:p>
            </w:tc>
            <w:tc>
              <w:tcPr>
                <w:tcW w:w="1276"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担保金额</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担保期限</w:t>
                </w:r>
              </w:p>
            </w:tc>
            <w:tc>
              <w:tcPr>
                <w:tcW w:w="1418" w:type="dxa"/>
                <w:tcBorders>
                  <w:top w:val="single" w:color="5B9BD5" w:sz="4" w:space="0"/>
                  <w:left w:val="single" w:color="5B9BD5" w:sz="4" w:space="0"/>
                  <w:bottom w:val="single" w:color="5B9BD5" w:sz="4" w:space="0"/>
                  <w:right w:val="single" w:color="5B9BD5" w:themeColor="accent1"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担保类型</w:t>
                </w:r>
              </w:p>
              <w:p w:rsidRPr="001B6047" w:rsidR="006E724A" w:rsidP="00A25E75" w:rsidRDefault="006E724A">
                <w:pPr>
                  <w:jc w:val="center"/>
                  <w:rPr>
                    <w:rFonts w:ascii="宋体" w:hAnsi="宋体"/>
                    <w:b/>
                    <w:color w:val="000000" w:themeColor="text1"/>
                    <w:szCs w:val="21"/>
                  </w:rPr>
                </w:pPr>
                <w:r w:rsidRPr="001B6047">
                  <w:rPr>
                    <w:rFonts w:hint="eastAsia" w:ascii="宋体" w:hAnsi="宋体"/>
                    <w:b/>
                    <w:color w:val="000000" w:themeColor="text1"/>
                    <w:szCs w:val="21"/>
                  </w:rPr>
                  <w:t>（保证</w:t>
                </w:r>
                <w:r w:rsidRPr="001B6047">
                  <w:rPr>
                    <w:rFonts w:ascii="宋体" w:hAnsi="宋体"/>
                    <w:b/>
                    <w:color w:val="000000" w:themeColor="text1"/>
                    <w:szCs w:val="21"/>
                  </w:rPr>
                  <w:t>、抵押、</w:t>
                </w:r>
                <w:r w:rsidRPr="001B6047">
                  <w:rPr>
                    <w:rFonts w:hint="eastAsia" w:ascii="宋体" w:hAnsi="宋体"/>
                    <w:b/>
                    <w:color w:val="000000" w:themeColor="text1"/>
                    <w:szCs w:val="21"/>
                  </w:rPr>
                  <w:t>质押</w:t>
                </w:r>
                <w:r w:rsidRPr="001B6047">
                  <w:rPr>
                    <w:rFonts w:ascii="宋体" w:hAnsi="宋体"/>
                    <w:b/>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责任</w:t>
                </w:r>
                <w:r w:rsidRPr="001B6047">
                  <w:rPr>
                    <w:rFonts w:ascii="宋体" w:hAnsi="宋体"/>
                    <w:b/>
                    <w:color w:val="000000" w:themeColor="text1"/>
                    <w:szCs w:val="21"/>
                  </w:rPr>
                  <w:t>类型</w:t>
                </w:r>
                <w:r w:rsidRPr="001B6047">
                  <w:rPr>
                    <w:rFonts w:hint="eastAsia" w:ascii="宋体" w:hAnsi="宋体"/>
                    <w:b/>
                    <w:color w:val="000000" w:themeColor="text1"/>
                    <w:szCs w:val="21"/>
                  </w:rPr>
                  <w:t>（一般或者</w:t>
                </w:r>
                <w:r w:rsidRPr="001B6047">
                  <w:rPr>
                    <w:rFonts w:ascii="宋体" w:hAnsi="宋体"/>
                    <w:b/>
                    <w:color w:val="000000" w:themeColor="text1"/>
                    <w:szCs w:val="21"/>
                  </w:rPr>
                  <w:t>连带</w:t>
                </w:r>
                <w:r w:rsidRPr="001B6047">
                  <w:rPr>
                    <w:rFonts w:hint="eastAsia" w:ascii="宋体" w:hAnsi="宋体"/>
                    <w:b/>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color="5B9BD5" w:sz="4" w:space="0"/>
                  <w:left w:val="single" w:color="5B9BD5" w:sz="4" w:space="0"/>
                  <w:bottom w:val="single" w:color="5B9BD5" w:sz="4" w:space="0"/>
                  <w:right w:val="single" w:color="5B9BD5" w:sz="4" w:space="0"/>
                </w:tcBorders>
              </w:tcPr>
              <w:p w:rsidRPr="001B6047" w:rsidR="006E724A" w:rsidP="00693019"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关联担保</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107336" w:rsidRDefault="00107336">
                <w:pPr>
                  <w:jc w:val="center"/>
                  <w:rPr>
                    <w:rFonts w:ascii="宋体" w:hAnsi="宋体"/>
                    <w:color w:val="000000" w:themeColor="text1"/>
                    <w:kern w:val="0"/>
                    <w:szCs w:val="21"/>
                  </w:rPr>
                </w:pPr>
                <w:r w:rsidRPr="00C63B67">
                  <w:rPr>
                    <w:rStyle w:val="placeholder1Char"/>
                  </w:rPr>
                  <w:t>________</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5C39D8">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014989" w:rsidRDefault="00D15FC9">
                <w:pPr>
                  <w:jc w:val="right"/>
                  <w:rPr>
                    <w:rFonts w:ascii="宋体" w:hAnsi="宋体"/>
                    <w:color w:val="000000" w:themeColor="text1"/>
                    <w:szCs w:val="21"/>
                  </w:rPr>
                </w:pPr>
                <w:r w:rsidRPr="00C63B67">
                  <w:rPr>
                    <w:rStyle w:val="placeholder1Char"/>
                  </w:rPr>
                  <w:t>________</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6C2832" w:rsidRDefault="006C2832">
                <w:pPr>
                  <w:jc w:val="center"/>
                  <w:rPr>
                    <w:rFonts w:ascii="宋体" w:hAnsi="宋体"/>
                    <w:color w:val="000000" w:themeColor="text1"/>
                    <w:szCs w:val="21"/>
                  </w:rPr>
                </w:pPr>
                <w:r w:rsidRPr="00C63B67">
                  <w:rPr>
                    <w:rStyle w:val="placeholder1Char"/>
                    <w:rFonts w:hint="eastAsia"/>
                  </w:rPr>
                  <w:t>选择一项</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C62131" w:rsidRDefault="0054314E">
                <w:pPr>
                  <w:jc w:val="center"/>
                  <w:rPr>
                    <w:rFonts w:ascii="宋体" w:hAnsi="宋体"/>
                    <w:color w:val="000000" w:themeColor="text1"/>
                    <w:szCs w:val="21"/>
                  </w:rPr>
                </w:pPr>
                <w:r w:rsidRPr="00C63B67">
                  <w:rPr>
                    <w:rStyle w:val="placeholder1Char"/>
                    <w:rFonts w:hint="eastAsia"/>
                  </w:rPr>
                  <w:t>选择一项</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D64051" w:rsidRDefault="006E724A">
                <w:pPr>
                  <w:jc w:val="center"/>
                  <w:rPr>
                    <w:rFonts w:ascii="宋体" w:hAnsi="宋体"/>
                    <w:color w:val="000000" w:themeColor="text1"/>
                    <w:kern w:val="0"/>
                    <w:szCs w:val="21"/>
                  </w:rPr>
                </w:pPr>
                <w:r w:rsidRPr="00AC3285">
                  <w:rPr>
                    <w:rFonts w:hint="eastAsia" w:ascii="宋体" w:hAnsi="宋体"/>
                    <w:color w:val="000000" w:themeColor="text1"/>
                    <w:kern w:val="0"/>
                    <w:szCs w:val="21"/>
                  </w:rPr>
                  <w:t>总计</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8B29E4">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02238D"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1B6047" w:rsidR="00D055BF" w:rsidP="00D055BF" w:rsidRDefault="000C4FEF">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对外担保</w:t>
          </w:r>
          <w:r w:rsidRPr="001B6047">
            <w:rPr>
              <w:rFonts w:asciiTheme="minorEastAsia" w:hAnsiTheme="minorEastAsia" w:eastAsiaTheme="minorEastAsia"/>
              <w:b/>
              <w:color w:val="000000" w:themeColor="text1"/>
              <w:szCs w:val="24"/>
            </w:rPr>
            <w:t>分类</w:t>
          </w:r>
          <w:r w:rsidRPr="001B6047">
            <w:rPr>
              <w:rFonts w:hint="eastAsia" w:asciiTheme="minorEastAsia" w:hAnsiTheme="minorEastAsia" w:eastAsiaTheme="minorEastAsia"/>
              <w:b/>
              <w:color w:val="000000" w:themeColor="text1"/>
              <w:szCs w:val="24"/>
            </w:rPr>
            <w:t>汇总：</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804"/>
            <w:gridCol w:w="1418"/>
          </w:tblGrid>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项目</w:t>
                </w:r>
                <w:r w:rsidRPr="001B6047">
                  <w:rPr>
                    <w:rFonts w:ascii="宋体" w:hAnsi="宋体"/>
                    <w:b/>
                    <w:color w:val="000000" w:themeColor="text1"/>
                    <w:szCs w:val="21"/>
                  </w:rPr>
                  <w:t>汇总</w:t>
                </w:r>
              </w:p>
            </w:tc>
            <w:tc>
              <w:tcPr>
                <w:tcW w:w="1418"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余额</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公司对外提供担保（包括公司、子公司的对外担保，不含公司对子公司的担保）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公司及子公司为股东、实际控制人及其关联方提供担保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直接或间接为资产负债率超过70%的被担保对象提供的债务担保金额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公司担保总额超过净资产50%（不含本数）部分的金额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bl>
        <w:p w:rsidRPr="001B6047" w:rsidR="0008714C" w:rsidP="00D055BF" w:rsidRDefault="00924C28">
          <w:pPr>
            <w:jc w:val="left"/>
            <w:rPr>
              <w:rFonts w:asciiTheme="minorEastAsia" w:hAnsiTheme="minorEastAsia" w:eastAsiaTheme="minorEastAsia"/>
              <w:b/>
              <w:color w:val="000000" w:themeColor="text1"/>
              <w:szCs w:val="24"/>
            </w:rPr>
          </w:pPr>
        </w:p>
      </w:sdtContent>
    </w:sdt>
    <w:sdt>
      <w:sdtPr>
        <w:rPr>
          <w:rFonts w:hint="eastAsia" w:asciiTheme="minorEastAsia" w:hAnsiTheme="minorEastAsia" w:eastAsiaTheme="minorEastAsia"/>
          <w:b/>
          <w:color w:val="000000" w:themeColor="text1"/>
          <w:szCs w:val="24"/>
        </w:rPr>
        <w:id w:val="1953353695"/>
        <w:placeholder>
          <w:docPart w:val="C6A6F395F02B4AD589B72B2B5A881C00"/>
        </w:placeholder>
      </w:sdtPr>
      <w:sdtEndPr>
        <w:rPr>
          <w:rFonts w:hint="default"/>
        </w:rPr>
      </w:sdtEndPr>
      <w:sdtContent>
        <w:p w:rsidRPr="001B6047" w:rsidR="00C8746F" w:rsidP="00D055B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（三）</w:t>
          </w:r>
          <w:r w:rsidRPr="001B6047" w:rsidR="00C8746F">
            <w:rPr>
              <w:rFonts w:asciiTheme="minorEastAsia" w:hAnsiTheme="minorEastAsia" w:eastAsiaTheme="minorEastAsia"/>
              <w:b/>
              <w:color w:val="000000" w:themeColor="text1"/>
              <w:szCs w:val="24"/>
            </w:rPr>
            <w:t>股东及其关联方占用或转移公司资金、资产</w:t>
          </w:r>
          <w:r w:rsidRPr="001B6047" w:rsidR="00C8746F">
            <w:rPr>
              <w:rFonts w:hint="eastAsia" w:asciiTheme="minorEastAsia" w:hAnsiTheme="minorEastAsia" w:eastAsiaTheme="minorEastAsia"/>
              <w:b/>
              <w:color w:val="000000" w:themeColor="text1"/>
              <w:szCs w:val="24"/>
            </w:rPr>
            <w:t>及其他</w:t>
          </w:r>
          <w:r w:rsidRPr="001B6047" w:rsidR="00C8746F">
            <w:rPr>
              <w:rFonts w:asciiTheme="minorEastAsia" w:hAnsiTheme="minorEastAsia" w:eastAsiaTheme="minorEastAsia"/>
              <w:b/>
              <w:color w:val="000000" w:themeColor="text1"/>
              <w:szCs w:val="24"/>
            </w:rPr>
            <w:t>资源</w:t>
          </w:r>
          <w:r w:rsidRPr="001B6047" w:rsidR="00C8746F">
            <w:rPr>
              <w:rFonts w:hint="eastAsia" w:asciiTheme="minorEastAsia" w:hAnsiTheme="minorEastAsia" w:eastAsiaTheme="minorEastAsia"/>
              <w:b/>
              <w:color w:val="000000" w:themeColor="text1"/>
              <w:szCs w:val="24"/>
            </w:rPr>
            <w:t>的</w:t>
          </w:r>
          <w:r w:rsidRPr="001B6047" w:rsidR="00C8746F">
            <w:rPr>
              <w:rFonts w:asciiTheme="minorEastAsia" w:hAnsiTheme="minorEastAsia" w:eastAsiaTheme="minorEastAsia"/>
              <w:b/>
              <w:color w:val="000000" w:themeColor="text1"/>
              <w:szCs w:val="24"/>
            </w:rPr>
            <w:t>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560"/>
            <w:gridCol w:w="1924"/>
            <w:gridCol w:w="1266"/>
            <w:gridCol w:w="1291"/>
            <w:gridCol w:w="1495"/>
            <w:gridCol w:w="686"/>
          </w:tblGrid>
          <w:tr w:rsidRPr="001B6047" w:rsidR="001B6047" w:rsidTr="00E6617D">
            <w:tc>
              <w:tcPr>
                <w:tcW w:w="1560" w:type="dxa"/>
                <w:shd w:val="clear" w:color="auto" w:fill="auto"/>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占用者</w:t>
                </w:r>
              </w:p>
            </w:tc>
            <w:tc>
              <w:tcPr>
                <w:tcW w:w="1924" w:type="dxa"/>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占用形式</w:t>
                </w:r>
              </w:p>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期初余额</w:t>
                </w:r>
              </w:p>
            </w:tc>
            <w:tc>
              <w:tcPr>
                <w:tcW w:w="1291"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期末余额</w:t>
                </w:r>
              </w:p>
            </w:tc>
            <w:tc>
              <w:tcPr>
                <w:tcW w:w="1495"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是否无偿占用</w:t>
                </w:r>
              </w:p>
            </w:tc>
            <w:tc>
              <w:tcPr>
                <w:tcW w:w="686"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履行必要决策程序</w:t>
                </w:r>
              </w:p>
            </w:tc>
          </w:tr>
          <w:tr w:rsidRPr="00AC3285" w:rsidR="001B6047" w:rsidTr="00E6617D">
            <w:tc>
              <w:tcPr>
                <w:tcW w:w="1560" w:type="dxa"/>
                <w:shd w:val="clear" w:color="auto" w:fill="auto"/>
              </w:tcPr>
              <w:p w:rsidRPr="00AC3285" w:rsidR="00F634EE" w:rsidP="00DA4F86" w:rsidRDefault="005C39D8">
                <w:pPr>
                  <w:jc w:val="center"/>
                  <w:rPr>
                    <w:rFonts w:ascii="宋体" w:hAnsi="宋体"/>
                    <w:color w:val="000000" w:themeColor="text1"/>
                    <w:szCs w:val="21"/>
                  </w:rPr>
                </w:pPr>
                <w:r w:rsidRPr="00C63B67">
                  <w:rPr>
                    <w:rStyle w:val="placeholder1Char"/>
                  </w:rPr>
                  <w:t>____________</w:t>
                </w:r>
              </w:p>
            </w:tc>
            <w:tc>
              <w:tcPr>
                <w:tcW w:w="1924" w:type="dxa"/>
              </w:tcPr>
              <w:p w:rsidRPr="00AC3285" w:rsidR="00F634EE" w:rsidP="00BC2E98" w:rsidRDefault="00BC2E98">
                <w:pPr>
                  <w:jc w:val="center"/>
                  <w:rPr>
                    <w:rFonts w:ascii="宋体" w:hAnsi="宋体"/>
                    <w:color w:val="000000" w:themeColor="text1"/>
                    <w:szCs w:val="21"/>
                  </w:rPr>
                </w:pPr>
                <w:r w:rsidRPr="00C63B67">
                  <w:rPr>
                    <w:rStyle w:val="placeholder1Char"/>
                    <w:rFonts w:hint="eastAsia"/>
                  </w:rPr>
                  <w:t>选择</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c>
              <w:tcPr>
                <w:tcW w:w="686"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r>
          <w:tr w:rsidRPr="00AC3285" w:rsidR="001B6047" w:rsidTr="00E6617D">
            <w:tc>
              <w:tcPr>
                <w:tcW w:w="1560" w:type="dxa"/>
                <w:shd w:val="clear" w:color="auto" w:fill="auto"/>
              </w:tcPr>
              <w:p w:rsidRPr="00AC3285" w:rsidR="00F634EE" w:rsidP="00DA4F86" w:rsidRDefault="00F634EE">
                <w:pPr>
                  <w:jc w:val="center"/>
                  <w:rPr>
                    <w:rFonts w:ascii="宋体" w:hAnsi="宋体"/>
                    <w:color w:val="000000" w:themeColor="text1"/>
                    <w:szCs w:val="21"/>
                  </w:rPr>
                </w:pPr>
                <w:r w:rsidRPr="00AC3285">
                  <w:rPr>
                    <w:rFonts w:hint="eastAsia" w:ascii="宋体" w:hAnsi="宋体"/>
                    <w:color w:val="000000" w:themeColor="text1"/>
                    <w:szCs w:val="21"/>
                  </w:rPr>
                  <w:t>合计</w:t>
                </w:r>
              </w:p>
            </w:tc>
            <w:tc>
              <w:tcPr>
                <w:tcW w:w="1924" w:type="dxa"/>
              </w:tcPr>
              <w:p w:rsidRPr="00AC3285" w:rsidR="00F634EE" w:rsidP="00C62131"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08714C"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686" w:type="dxa"/>
              </w:tcPr>
              <w:p w:rsidRPr="00AC3285" w:rsidR="00F634EE" w:rsidP="0008714C" w:rsidRDefault="00F634EE">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AC3285" w:rsidR="005450E0" w:rsidP="005450E0" w:rsidRDefault="005450E0">
          <w:pPr>
            <w:jc w:val="left"/>
            <w:rPr>
              <w:rFonts w:asciiTheme="minorEastAsia" w:hAnsiTheme="minorEastAsia" w:eastAsiaTheme="minorEastAsia"/>
              <w:color w:val="000000" w:themeColor="text1"/>
              <w:szCs w:val="24"/>
            </w:rPr>
          </w:pPr>
          <w:r w:rsidRPr="00AC3285">
            <w:rPr>
              <w:rFonts w:hint="eastAsia" w:asciiTheme="minorEastAsia" w:hAnsiTheme="minorEastAsia" w:eastAsiaTheme="minorEastAsia"/>
              <w:color w:val="000000" w:themeColor="text1"/>
              <w:szCs w:val="24"/>
            </w:rPr>
            <w:t>占用</w:t>
          </w:r>
          <w:r w:rsidRPr="00AC3285">
            <w:rPr>
              <w:rFonts w:asciiTheme="minorEastAsia" w:hAnsiTheme="minorEastAsia" w:eastAsiaTheme="minorEastAsia"/>
              <w:color w:val="000000" w:themeColor="text1"/>
              <w:szCs w:val="24"/>
            </w:rPr>
            <w:t>原因</w:t>
          </w:r>
          <w:r w:rsidRPr="00AC3285">
            <w:rPr>
              <w:rFonts w:hint="eastAsia" w:asciiTheme="minorEastAsia" w:hAnsiTheme="minorEastAsia" w:eastAsiaTheme="minorEastAsia"/>
              <w:color w:val="000000" w:themeColor="text1"/>
              <w:szCs w:val="24"/>
            </w:rPr>
            <w:t>、归还</w:t>
          </w:r>
          <w:r w:rsidRPr="00AC3285">
            <w:rPr>
              <w:rFonts w:asciiTheme="minorEastAsia" w:hAnsiTheme="minorEastAsia" w:eastAsiaTheme="minorEastAsia"/>
              <w:color w:val="000000" w:themeColor="text1"/>
              <w:szCs w:val="24"/>
            </w:rPr>
            <w:t>及整改情况</w:t>
          </w:r>
          <w:r w:rsidRPr="00AC3285">
            <w:rPr>
              <w:rFonts w:hint="eastAsia" w:asciiTheme="minorEastAsia" w:hAnsiTheme="minorEastAsia" w:eastAsiaTheme="minor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Pr="00AC3285"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C3285" w:rsidR="005450E0" w:rsidP="00720A16" w:rsidRDefault="00720A16">
                <w:pPr>
                  <w:tabs>
                    <w:tab w:val="left" w:pos="5140"/>
                  </w:tabs>
                  <w:rPr>
                    <w:rFonts w:asciiTheme="minorEastAsia" w:hAnsiTheme="minorEastAsia" w:eastAsiaTheme="minorEastAsia"/>
                    <w:color w:val="000000" w:themeColor="text1"/>
                    <w:szCs w:val="44"/>
                  </w:rPr>
                </w:pPr>
                <w:r w:rsidRPr="00425093">
                  <w:rPr>
                    <w:rStyle w:val="placeholder1Char"/>
                  </w:rPr>
                  <w:t>_____________________________________________</w:t>
                </w:r>
              </w:p>
            </w:tc>
          </w:tr>
        </w:tbl>
        <w:p w:rsidRPr="001B6047" w:rsidR="005450E0" w:rsidP="00392DBF" w:rsidRDefault="00924C28">
          <w:pPr>
            <w:jc w:val="left"/>
            <w:rPr>
              <w:rFonts w:asciiTheme="minorEastAsia" w:hAnsiTheme="minorEastAsia" w:eastAsiaTheme="minorEastAsia"/>
              <w:b/>
              <w:color w:val="000000" w:themeColor="text1"/>
              <w:szCs w:val="24"/>
            </w:rPr>
          </w:pPr>
        </w:p>
      </w:sdtContent>
    </w:sdt>
    <w:sdt>
      <w:sdtPr>
        <w:rPr>
          <w:rFonts w:hint="eastAsia" w:asciiTheme="minorEastAsia" w:hAnsiTheme="minorEastAsia" w:eastAsiaTheme="minorEastAsia"/>
          <w:b/>
          <w:color w:val="000000" w:themeColor="text1"/>
          <w:szCs w:val="24"/>
        </w:rPr>
        <w:id w:val="1770506342"/>
        <w:placeholder>
          <w:docPart w:val="C6A6F395F02B4AD589B72B2B5A881C00"/>
        </w:placeholder>
      </w:sdtPr>
      <w:sdtEndPr>
        <w:rPr>
          <w:rFonts w:hint="default"/>
        </w:rPr>
      </w:sdtEndPr>
      <w:sdtContent>
        <w:p w:rsidRPr="001B6047" w:rsidR="00C8746F" w:rsidP="00392DBF" w:rsidRDefault="006A44E4">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（四）</w:t>
          </w:r>
          <w:r w:rsidRPr="001B6047" w:rsidR="00C8746F">
            <w:rPr>
              <w:rFonts w:hint="eastAsia" w:asciiTheme="minorEastAsia" w:hAnsiTheme="minorEastAsia" w:eastAsiaTheme="minorEastAsia"/>
              <w:b/>
              <w:color w:val="000000" w:themeColor="text1"/>
              <w:szCs w:val="24"/>
            </w:rPr>
            <w:t>报告期内</w:t>
          </w:r>
          <w:r w:rsidRPr="001B6047" w:rsidR="00C8746F">
            <w:rPr>
              <w:rFonts w:asciiTheme="minorEastAsia" w:hAnsiTheme="minorEastAsia" w:eastAsiaTheme="minorEastAsia"/>
              <w:b/>
              <w:color w:val="000000" w:themeColor="text1"/>
              <w:szCs w:val="24"/>
            </w:rPr>
            <w:t>公司发生的日常性关联交易及偶发性关联交易情况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000" w:firstRow="0" w:lastRow="0" w:firstColumn="0" w:lastColumn="0" w:noHBand="0" w:noVBand="0"/>
          </w:tblPr>
          <w:tblGrid>
            <w:gridCol w:w="2406"/>
            <w:gridCol w:w="2266"/>
            <w:gridCol w:w="998"/>
            <w:gridCol w:w="993"/>
            <w:gridCol w:w="283"/>
            <w:gridCol w:w="1276"/>
          </w:tblGrid>
          <w:tr w:rsidRPr="001B6047" w:rsidR="001B6047" w:rsidTr="00FE792C">
            <w:trPr>
              <w:trHeight w:val="305"/>
            </w:trPr>
            <w:tc>
              <w:tcPr>
                <w:tcW w:w="8222" w:type="dxa"/>
                <w:gridSpan w:val="6"/>
              </w:tcPr>
              <w:p w:rsidRPr="001B6047" w:rsidR="00C8746F" w:rsidP="004C3EDE" w:rsidRDefault="00C8746F">
                <w:pPr>
                  <w:jc w:val="center"/>
                  <w:rPr>
                    <w:rFonts w:ascii="宋体" w:hAnsi="宋体"/>
                    <w:b/>
                    <w:color w:val="000000" w:themeColor="text1"/>
                    <w:szCs w:val="21"/>
                  </w:rPr>
                </w:pPr>
                <w:r w:rsidRPr="001B6047">
                  <w:rPr>
                    <w:rFonts w:hint="eastAsia" w:ascii="宋体" w:hAnsi="宋体"/>
                    <w:b/>
                    <w:color w:val="000000" w:themeColor="text1"/>
                    <w:szCs w:val="21"/>
                  </w:rPr>
                  <w:t>日常性关联交易事项</w:t>
                </w:r>
              </w:p>
            </w:tc>
          </w:tr>
          <w:tr w:rsidRPr="001B6047" w:rsidR="001B6047" w:rsidTr="00FE792C">
            <w:trPr>
              <w:trHeight w:val="268"/>
            </w:trPr>
            <w:tc>
              <w:tcPr>
                <w:tcW w:w="5670" w:type="dxa"/>
                <w:gridSpan w:val="3"/>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具体事项类型</w:t>
                </w:r>
              </w:p>
            </w:tc>
            <w:tc>
              <w:tcPr>
                <w:tcW w:w="1276" w:type="dxa"/>
                <w:gridSpan w:val="2"/>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预计金额</w:t>
                </w:r>
              </w:p>
            </w:tc>
            <w:tc>
              <w:tcPr>
                <w:tcW w:w="1276" w:type="dxa"/>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发生金额</w:t>
                </w:r>
              </w:p>
            </w:tc>
          </w:tr>
          <w:tr w:rsidRPr="001B6047" w:rsidR="001B6047" w:rsidTr="00FE792C">
            <w:trPr>
              <w:trHeight w:val="351"/>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1</w:t>
                </w:r>
                <w:r w:rsidRPr="001B6047">
                  <w:rPr>
                    <w:rFonts w:ascii="宋体" w:hAnsi="宋体"/>
                    <w:color w:val="000000" w:themeColor="text1"/>
                    <w:szCs w:val="21"/>
                  </w:rPr>
                  <w:t xml:space="preserve"> </w:t>
                </w:r>
                <w:r w:rsidRPr="001B6047">
                  <w:rPr>
                    <w:rFonts w:hint="eastAsia" w:ascii="宋体" w:hAnsi="宋体"/>
                    <w:color w:val="000000" w:themeColor="text1"/>
                    <w:szCs w:val="21"/>
                  </w:rPr>
                  <w:t>购买原材料、燃料</w:t>
                </w:r>
                <w:r w:rsidRPr="001B6047">
                  <w:rPr>
                    <w:rFonts w:ascii="宋体" w:hAnsi="宋体"/>
                    <w:color w:val="000000" w:themeColor="text1"/>
                    <w:szCs w:val="21"/>
                  </w:rPr>
                  <w:t>、动力</w:t>
                </w:r>
              </w:p>
            </w:tc>
            <w:tc>
              <w:tcPr>
                <w:tcW w:w="1276" w:type="dxa"/>
                <w:gridSpan w:val="2"/>
              </w:tcPr>
              <w:p w:rsidRPr="00AC3285" w:rsidR="00CA0642" w:rsidP="00BC2E98" w:rsidRDefault="005C39D8">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5C39D8" w:rsidRDefault="005C39D8">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2</w:t>
                </w:r>
                <w:r w:rsidRPr="001B6047">
                  <w:rPr>
                    <w:rFonts w:ascii="宋体" w:hAnsi="宋体"/>
                    <w:color w:val="000000" w:themeColor="text1"/>
                    <w:szCs w:val="21"/>
                  </w:rPr>
                  <w:t xml:space="preserve"> </w:t>
                </w:r>
                <w:r w:rsidRPr="001B6047">
                  <w:rPr>
                    <w:rFonts w:hint="eastAsia" w:ascii="宋体" w:hAnsi="宋体"/>
                    <w:color w:val="000000" w:themeColor="text1"/>
                    <w:szCs w:val="21"/>
                  </w:rPr>
                  <w:t>销售产品</w:t>
                </w:r>
                <w:r w:rsidRPr="001B6047">
                  <w:rPr>
                    <w:rFonts w:ascii="宋体" w:hAnsi="宋体"/>
                    <w:color w:val="000000" w:themeColor="text1"/>
                    <w:szCs w:val="21"/>
                  </w:rPr>
                  <w:t>、商品、提供或者接</w:t>
                </w:r>
                <w:r w:rsidRPr="001B6047">
                  <w:rPr>
                    <w:rFonts w:hint="eastAsia" w:ascii="宋体" w:hAnsi="宋体"/>
                    <w:color w:val="000000" w:themeColor="text1"/>
                    <w:szCs w:val="21"/>
                  </w:rPr>
                  <w:t>受</w:t>
                </w:r>
                <w:r w:rsidRPr="001B6047">
                  <w:rPr>
                    <w:rFonts w:ascii="宋体" w:hAnsi="宋体"/>
                    <w:color w:val="000000" w:themeColor="text1"/>
                    <w:szCs w:val="21"/>
                  </w:rPr>
                  <w:t>劳务委托，委托或者受托销售</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3 投资</w:t>
                </w:r>
                <w:r w:rsidRPr="001B6047">
                  <w:rPr>
                    <w:rFonts w:ascii="宋体" w:hAnsi="宋体"/>
                    <w:color w:val="000000" w:themeColor="text1"/>
                    <w:szCs w:val="21"/>
                  </w:rPr>
                  <w:t>（</w:t>
                </w:r>
                <w:r w:rsidRPr="001B6047">
                  <w:rPr>
                    <w:rFonts w:hint="eastAsia" w:ascii="宋体" w:hAnsi="宋体"/>
                    <w:color w:val="000000" w:themeColor="text1"/>
                    <w:szCs w:val="21"/>
                  </w:rPr>
                  <w:t>含</w:t>
                </w:r>
                <w:r w:rsidRPr="001B6047">
                  <w:rPr>
                    <w:rFonts w:ascii="宋体" w:hAnsi="宋体"/>
                    <w:color w:val="000000" w:themeColor="text1"/>
                    <w:szCs w:val="21"/>
                  </w:rPr>
                  <w:t>共同投资、委托理财、委托贷款）</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ascii="宋体" w:hAnsi="宋体"/>
                    <w:color w:val="000000" w:themeColor="text1"/>
                    <w:szCs w:val="21"/>
                  </w:rPr>
                  <w:t xml:space="preserve">4 </w:t>
                </w:r>
                <w:r w:rsidRPr="001B6047">
                  <w:rPr>
                    <w:rFonts w:hint="eastAsia" w:ascii="宋体" w:hAnsi="宋体"/>
                    <w:color w:val="000000" w:themeColor="text1"/>
                    <w:szCs w:val="21"/>
                  </w:rPr>
                  <w:t>财务资助</w:t>
                </w:r>
                <w:r w:rsidRPr="001B6047">
                  <w:rPr>
                    <w:rFonts w:ascii="宋体" w:hAnsi="宋体"/>
                    <w:color w:val="000000" w:themeColor="text1"/>
                    <w:szCs w:val="21"/>
                  </w:rPr>
                  <w:t>（</w:t>
                </w:r>
                <w:r w:rsidRPr="001B6047">
                  <w:rPr>
                    <w:rFonts w:hint="eastAsia" w:ascii="宋体" w:hAnsi="宋体"/>
                    <w:color w:val="000000" w:themeColor="text1"/>
                    <w:szCs w:val="21"/>
                  </w:rPr>
                  <w:t>挂牌公司</w:t>
                </w:r>
                <w:r w:rsidRPr="001B6047">
                  <w:rPr>
                    <w:rFonts w:ascii="宋体" w:hAnsi="宋体"/>
                    <w:color w:val="000000" w:themeColor="text1"/>
                    <w:szCs w:val="21"/>
                  </w:rPr>
                  <w:t>接受的）</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5 公司章程中</w:t>
                </w:r>
                <w:r w:rsidRPr="001B6047">
                  <w:rPr>
                    <w:rFonts w:ascii="宋体" w:hAnsi="宋体"/>
                    <w:color w:val="000000" w:themeColor="text1"/>
                    <w:szCs w:val="21"/>
                  </w:rPr>
                  <w:t>约定适用于本公司的日常关联交易类型</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CA0642" w:rsidRDefault="00CA0642">
                <w:pPr>
                  <w:jc w:val="center"/>
                  <w:rPr>
                    <w:rFonts w:ascii="宋体" w:hAnsi="宋体"/>
                    <w:b/>
                    <w:color w:val="000000" w:themeColor="text1"/>
                    <w:szCs w:val="21"/>
                  </w:rPr>
                </w:pPr>
                <w:r w:rsidRPr="001B6047">
                  <w:rPr>
                    <w:rFonts w:hint="eastAsia" w:ascii="宋体" w:hAnsi="宋体"/>
                    <w:b/>
                    <w:color w:val="000000" w:themeColor="text1"/>
                    <w:szCs w:val="21"/>
                  </w:rPr>
                  <w:t>总计</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c>
              <w:tcPr>
                <w:tcW w:w="8222" w:type="dxa"/>
                <w:gridSpan w:val="6"/>
              </w:tcPr>
              <w:p w:rsidRPr="001B6047" w:rsidR="00C8746F" w:rsidP="004C3EDE" w:rsidRDefault="00C8746F">
                <w:pPr>
                  <w:jc w:val="center"/>
                  <w:rPr>
                    <w:rFonts w:ascii="宋体" w:hAnsi="宋体"/>
                    <w:b/>
                    <w:color w:val="000000" w:themeColor="text1"/>
                    <w:kern w:val="0"/>
                    <w:szCs w:val="21"/>
                  </w:rPr>
                </w:pPr>
                <w:r w:rsidRPr="001B6047">
                  <w:rPr>
                    <w:rFonts w:hint="eastAsia" w:ascii="宋体" w:hAnsi="宋体"/>
                    <w:b/>
                    <w:color w:val="000000" w:themeColor="text1"/>
                    <w:kern w:val="0"/>
                    <w:szCs w:val="21"/>
                  </w:rPr>
                  <w:t>偶发性</w:t>
                </w:r>
                <w:r w:rsidRPr="001B6047">
                  <w:rPr>
                    <w:rFonts w:ascii="宋体" w:hAnsi="宋体"/>
                    <w:b/>
                    <w:color w:val="000000" w:themeColor="text1"/>
                    <w:kern w:val="0"/>
                    <w:szCs w:val="21"/>
                  </w:rPr>
                  <w:t>关联交易</w:t>
                </w:r>
                <w:r w:rsidRPr="001B6047">
                  <w:rPr>
                    <w:rFonts w:hint="eastAsia" w:ascii="宋体" w:hAnsi="宋体"/>
                    <w:b/>
                    <w:color w:val="000000" w:themeColor="text1"/>
                    <w:kern w:val="0"/>
                    <w:szCs w:val="21"/>
                  </w:rPr>
                  <w:t>事项</w:t>
                </w:r>
              </w:p>
            </w:tc>
          </w:tr>
          <w:tr w:rsidRPr="001B6047" w:rsidR="001B6047" w:rsidTr="00FE792C">
            <w:tc>
              <w:tcPr>
                <w:tcW w:w="240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关联方</w:t>
                </w:r>
              </w:p>
            </w:tc>
            <w:tc>
              <w:tcPr>
                <w:tcW w:w="226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交易内容</w:t>
                </w:r>
              </w:p>
            </w:tc>
            <w:tc>
              <w:tcPr>
                <w:tcW w:w="1991" w:type="dxa"/>
                <w:gridSpan w:val="2"/>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交易金额</w:t>
                </w:r>
              </w:p>
            </w:tc>
            <w:tc>
              <w:tcPr>
                <w:tcW w:w="1559" w:type="dxa"/>
                <w:gridSpan w:val="2"/>
              </w:tcPr>
              <w:p w:rsidRPr="001B6047" w:rsidR="00C8746F" w:rsidP="004C3EDE" w:rsidRDefault="002F43C3">
                <w:pPr>
                  <w:rPr>
                    <w:rFonts w:ascii="宋体" w:hAnsi="宋体"/>
                    <w:color w:val="000000" w:themeColor="text1"/>
                    <w:kern w:val="0"/>
                    <w:szCs w:val="21"/>
                  </w:rPr>
                </w:pPr>
                <w:r w:rsidRPr="001B6047">
                  <w:rPr>
                    <w:rFonts w:hint="eastAsia" w:ascii="宋体" w:hAnsi="宋体"/>
                    <w:color w:val="000000" w:themeColor="text1"/>
                    <w:kern w:val="0"/>
                    <w:szCs w:val="21"/>
                  </w:rPr>
                  <w:t>是否履行</w:t>
                </w:r>
                <w:r w:rsidRPr="001B6047">
                  <w:rPr>
                    <w:rFonts w:ascii="宋体" w:hAnsi="宋体"/>
                    <w:color w:val="000000" w:themeColor="text1"/>
                    <w:kern w:val="0"/>
                    <w:szCs w:val="21"/>
                  </w:rPr>
                  <w:t>必要</w:t>
                </w:r>
                <w:r w:rsidRPr="001B6047">
                  <w:rPr>
                    <w:rFonts w:hint="eastAsia" w:ascii="宋体" w:hAnsi="宋体"/>
                    <w:color w:val="000000" w:themeColor="text1"/>
                    <w:kern w:val="0"/>
                    <w:szCs w:val="21"/>
                  </w:rPr>
                  <w:t>决策程序</w:t>
                </w:r>
              </w:p>
            </w:tc>
          </w:tr>
          <w:tr w:rsidRPr="001B6047" w:rsidR="001B6047" w:rsidTr="00FE792C">
            <w:tc>
              <w:tcPr>
                <w:tcW w:w="2406" w:type="dxa"/>
                <w:shd w:val="clear" w:color="auto" w:fill="auto"/>
              </w:tcPr>
              <w:p w:rsidRPr="00AC3285" w:rsidR="002F43C3" w:rsidP="002F43C3" w:rsidRDefault="00BF4B1A">
                <w:pPr>
                  <w:jc w:val="center"/>
                  <w:rPr>
                    <w:rFonts w:ascii="宋体" w:hAnsi="宋体"/>
                    <w:color w:val="000000" w:themeColor="text1"/>
                    <w:szCs w:val="21"/>
                  </w:rPr>
                </w:pPr>
                <w:r w:rsidRPr="00C63B67">
                  <w:rPr>
                    <w:rStyle w:val="placeholder1Char"/>
                  </w:rPr>
                  <w:t>_____________</w:t>
                </w:r>
              </w:p>
            </w:tc>
            <w:tc>
              <w:tcPr>
                <w:tcW w:w="2266" w:type="dxa"/>
              </w:tcPr>
              <w:p w:rsidRPr="00AC3285" w:rsidR="002F43C3" w:rsidP="002F43C3" w:rsidRDefault="00BF4B1A">
                <w:pPr>
                  <w:jc w:val="center"/>
                  <w:rPr>
                    <w:rFonts w:ascii="宋体" w:hAnsi="宋体"/>
                    <w:color w:val="000000" w:themeColor="text1"/>
                    <w:kern w:val="0"/>
                    <w:szCs w:val="21"/>
                  </w:rPr>
                </w:pPr>
                <w:r w:rsidRPr="00C63B67">
                  <w:rPr>
                    <w:rStyle w:val="placeholder1Char"/>
                  </w:rPr>
                  <w:t>_______________</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4C4424" w:rsidR="002F43C3" w:rsidP="00BC2E98" w:rsidRDefault="00BC2E98">
                <w:pPr>
                  <w:jc w:val="center"/>
                  <w:rPr>
                    <w:rFonts w:ascii="宋体" w:hAnsi="宋体"/>
                    <w:color w:val="000000" w:themeColor="text1"/>
                    <w:kern w:val="0"/>
                    <w:szCs w:val="21"/>
                  </w:rPr>
                </w:pPr>
                <w:r w:rsidRPr="00C63B67">
                  <w:rPr>
                    <w:rStyle w:val="placeholder1Char"/>
                    <w:rFonts w:hint="eastAsia"/>
                  </w:rPr>
                  <w:t>选择</w:t>
                </w:r>
              </w:p>
            </w:tc>
          </w:tr>
          <w:tr w:rsidRPr="001B6047" w:rsidR="001B6047" w:rsidTr="00FE792C">
            <w:trPr>
              <w:trHeight w:val="319"/>
            </w:trPr>
            <w:tc>
              <w:tcPr>
                <w:tcW w:w="2406" w:type="dxa"/>
                <w:shd w:val="clear" w:color="auto" w:fill="auto"/>
              </w:tcPr>
              <w:p w:rsidRPr="00AC3285" w:rsidR="002F43C3" w:rsidP="002F43C3" w:rsidRDefault="002F43C3">
                <w:pPr>
                  <w:jc w:val="center"/>
                  <w:rPr>
                    <w:rFonts w:ascii="宋体" w:hAnsi="宋体"/>
                    <w:color w:val="000000" w:themeColor="text1"/>
                    <w:szCs w:val="21"/>
                  </w:rPr>
                </w:pPr>
                <w:r w:rsidRPr="00AC3285">
                  <w:rPr>
                    <w:rFonts w:hint="eastAsia" w:ascii="宋体" w:hAnsi="宋体"/>
                    <w:color w:val="000000" w:themeColor="text1"/>
                    <w:szCs w:val="21"/>
                  </w:rPr>
                  <w:t>总计</w:t>
                </w:r>
              </w:p>
            </w:tc>
            <w:tc>
              <w:tcPr>
                <w:tcW w:w="2266" w:type="dxa"/>
              </w:tcPr>
              <w:p w:rsidRPr="00AC3285" w:rsidR="002F43C3" w:rsidP="002F43C3" w:rsidRDefault="002F43C3">
                <w:pPr>
                  <w:jc w:val="center"/>
                  <w:rPr>
                    <w:rFonts w:ascii="宋体" w:hAnsi="宋体"/>
                    <w:color w:val="000000" w:themeColor="text1"/>
                    <w:kern w:val="0"/>
                    <w:szCs w:val="21"/>
                  </w:rPr>
                </w:pPr>
                <w:r w:rsidRPr="00AC3285">
                  <w:rPr>
                    <w:rFonts w:hint="eastAsia" w:ascii="宋体" w:hAnsi="宋体"/>
                    <w:color w:val="000000" w:themeColor="text1"/>
                    <w:kern w:val="0"/>
                    <w:szCs w:val="21"/>
                  </w:rPr>
                  <w:t>-</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1B6047" w:rsidR="002F43C3" w:rsidP="002F43C3"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w:t>
                </w:r>
              </w:p>
            </w:tc>
          </w:tr>
        </w:tbl>
        <w:p w:rsidRPr="001B6047" w:rsidR="000C30DF" w:rsidP="000C30DF" w:rsidRDefault="00924C28">
          <w:pPr>
            <w:jc w:val="left"/>
            <w:rPr>
              <w:rFonts w:asciiTheme="minorEastAsia" w:hAnsiTheme="minorEastAsia" w:eastAsiaTheme="minorEastAsia"/>
              <w:b/>
              <w:color w:val="000000" w:themeColor="text1"/>
              <w:szCs w:val="24"/>
            </w:rPr>
          </w:pPr>
        </w:p>
      </w:sdtContent>
    </w:sdt>
    <w:sdt>
      <w:sdtPr>
        <w:rPr>
          <w:rFonts w:hint="eastAsia" w:asciiTheme="minorEastAsia" w:hAnsiTheme="minorEastAsia" w:eastAsiaTheme="minorEastAsia"/>
          <w:b/>
          <w:color w:val="000000" w:themeColor="text1"/>
          <w:szCs w:val="44"/>
        </w:rPr>
        <w:id w:val="1288162538"/>
        <w:placeholder>
          <w:docPart w:val="C6A6F395F02B4AD589B72B2B5A881C00"/>
        </w:placeholder>
      </w:sdtPr>
      <w:sdtEndPr>
        <w:rPr>
          <w:rFonts w:hint="default"/>
        </w:rPr>
      </w:sdtEndPr>
      <w:sdtContent>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sidR="003E3317">
            <w:rPr>
              <w:rFonts w:hint="eastAsia" w:asciiTheme="minorEastAsia" w:hAnsiTheme="minorEastAsia" w:eastAsiaTheme="minorEastAsia"/>
              <w:b/>
              <w:color w:val="000000" w:themeColor="text1"/>
              <w:szCs w:val="44"/>
            </w:rPr>
            <w:t>收购、</w:t>
          </w:r>
          <w:r w:rsidRPr="001B6047" w:rsidR="003E3317">
            <w:rPr>
              <w:rFonts w:asciiTheme="minorEastAsia" w:hAnsiTheme="minorEastAsia" w:eastAsiaTheme="minorEastAsia"/>
              <w:b/>
              <w:color w:val="000000" w:themeColor="text1"/>
              <w:szCs w:val="44"/>
            </w:rPr>
            <w:t>出售资产</w:t>
          </w:r>
          <w:r w:rsidRPr="001B6047" w:rsidR="00220916">
            <w:rPr>
              <w:rFonts w:hint="eastAsia"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37766" w:rsidR="00DA15E9" w:rsidP="00037766" w:rsidRDefault="00DA15E9">
                <w:pPr>
                  <w:tabs>
                    <w:tab w:val="left" w:pos="5140"/>
                  </w:tabs>
                  <w:rPr>
                    <w:rFonts w:ascii="仿宋" w:hAnsi="仿宋" w:eastAsia="仿宋"/>
                    <w:i/>
                    <w:color w:val="7F7F7F" w:themeColor="text1" w:themeTint="80"/>
                    <w:szCs w:val="44"/>
                    <w:u w:val="single"/>
                  </w:rPr>
                </w:pPr>
                <w:r w:rsidRPr="00037766">
                  <w:rPr>
                    <w:rFonts w:hint="eastAsia" w:ascii="仿宋" w:hAnsi="仿宋" w:eastAsia="仿宋"/>
                    <w:i/>
                    <w:color w:val="7F7F7F" w:themeColor="text1" w:themeTint="80"/>
                    <w:szCs w:val="44"/>
                    <w:u w:val="single"/>
                  </w:rPr>
                  <w:t>简要</w:t>
                </w:r>
                <w:r w:rsidRPr="00037766">
                  <w:rPr>
                    <w:rFonts w:ascii="仿宋" w:hAnsi="仿宋" w:eastAsia="仿宋"/>
                    <w:i/>
                    <w:color w:val="7F7F7F" w:themeColor="text1" w:themeTint="80"/>
                    <w:szCs w:val="44"/>
                    <w:u w:val="single"/>
                  </w:rPr>
                  <w:t>说明事项的基本情况</w:t>
                </w:r>
                <w:r w:rsidRPr="00037766">
                  <w:rPr>
                    <w:rFonts w:hint="eastAsia" w:ascii="仿宋" w:hAnsi="仿宋" w:eastAsia="仿宋"/>
                    <w:i/>
                    <w:color w:val="7F7F7F" w:themeColor="text1" w:themeTint="80"/>
                    <w:szCs w:val="44"/>
                    <w:u w:val="single"/>
                  </w:rPr>
                  <w:t>（交易对手</w:t>
                </w:r>
                <w:r w:rsidRPr="00037766">
                  <w:rPr>
                    <w:rFonts w:ascii="仿宋" w:hAnsi="仿宋" w:eastAsia="仿宋"/>
                    <w:i/>
                    <w:color w:val="7F7F7F" w:themeColor="text1" w:themeTint="80"/>
                    <w:szCs w:val="44"/>
                    <w:u w:val="single"/>
                  </w:rPr>
                  <w:t>、交易标的、交易价格、支付方式）</w:t>
                </w:r>
                <w:r w:rsidRPr="00037766">
                  <w:rPr>
                    <w:rFonts w:hint="eastAsia" w:ascii="仿宋" w:hAnsi="仿宋" w:eastAsia="仿宋"/>
                    <w:i/>
                    <w:color w:val="7F7F7F" w:themeColor="text1" w:themeTint="80"/>
                    <w:szCs w:val="44"/>
                    <w:u w:val="single"/>
                  </w:rPr>
                  <w:t>、信息披露</w:t>
                </w:r>
                <w:r w:rsidRPr="00037766">
                  <w:rPr>
                    <w:rFonts w:ascii="仿宋" w:hAnsi="仿宋" w:eastAsia="仿宋"/>
                    <w:i/>
                    <w:color w:val="7F7F7F" w:themeColor="text1" w:themeTint="80"/>
                    <w:szCs w:val="44"/>
                    <w:u w:val="single"/>
                  </w:rPr>
                  <w:t>情况</w:t>
                </w:r>
                <w:r w:rsidRPr="00037766">
                  <w:rPr>
                    <w:rFonts w:hint="eastAsia" w:ascii="仿宋" w:hAnsi="仿宋" w:eastAsia="仿宋"/>
                    <w:i/>
                    <w:color w:val="7F7F7F" w:themeColor="text1" w:themeTint="80"/>
                    <w:szCs w:val="44"/>
                    <w:u w:val="single"/>
                  </w:rPr>
                  <w:t>，分析该事项对公司业务连续性、管理层稳定性及其他方面的影响：</w:t>
                </w:r>
              </w:p>
              <w:p w:rsidRPr="00A240B3" w:rsidR="003E3317" w:rsidP="00DA15E9" w:rsidRDefault="00DA15E9">
                <w:pPr>
                  <w:tabs>
                    <w:tab w:val="left" w:pos="5140"/>
                  </w:tabs>
                </w:pPr>
                <w:r w:rsidRPr="00037766">
                  <w:rPr>
                    <w:rFonts w:ascii="仿宋" w:hAnsi="仿宋" w:eastAsia="仿宋"/>
                    <w:i/>
                    <w:color w:val="7F7F7F" w:themeColor="text1" w:themeTint="80"/>
                    <w:szCs w:val="44"/>
                    <w:u w:val="single"/>
                  </w:rPr>
                  <w:t>注</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如收购</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出售资产构成重大资产重组</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则可索引披露</w:t>
                </w:r>
                <w:r w:rsidRPr="00037766">
                  <w:rPr>
                    <w:rFonts w:hint="eastAsia" w:ascii="仿宋" w:hAnsi="仿宋" w:eastAsia="仿宋"/>
                    <w:i/>
                    <w:color w:val="7F7F7F" w:themeColor="text1" w:themeTint="80"/>
                    <w:szCs w:val="44"/>
                    <w:u w:val="single"/>
                  </w:rPr>
                  <w:t>。</w:t>
                </w:r>
              </w:p>
            </w:tc>
          </w:tr>
        </w:tbl>
        <w:p w:rsidRPr="001B6047" w:rsidR="00220916" w:rsidP="003E3317" w:rsidRDefault="00924C28">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1344900150"/>
        <w:placeholder>
          <w:docPart w:val="C6A6F395F02B4AD589B72B2B5A881C00"/>
        </w:placeholder>
      </w:sdtPr>
      <w:sdtEndPr>
        <w:rPr>
          <w:rFonts w:hint="default"/>
        </w:rPr>
      </w:sdtEndPr>
      <w:sdtContent>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sidR="00220916">
            <w:rPr>
              <w:rFonts w:hint="eastAsia" w:asciiTheme="minorEastAsia" w:hAnsiTheme="minorEastAsia" w:eastAsiaTheme="minor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3E3317" w:rsidP="00B71934" w:rsidRDefault="00B71934">
                <w:pPr>
                  <w:tabs>
                    <w:tab w:val="left" w:pos="5140"/>
                  </w:tabs>
                  <w:rPr>
                    <w:rFonts w:asciiTheme="minorEastAsia" w:hAnsiTheme="minorEastAsia" w:eastAsia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tr>
        </w:tbl>
        <w:p w:rsidRPr="001B6047" w:rsidR="00220916" w:rsidP="003E3317" w:rsidRDefault="00924C28">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938148788"/>
        <w:placeholder>
          <w:docPart w:val="C6A6F395F02B4AD589B72B2B5A881C00"/>
        </w:placeholder>
      </w:sdtPr>
      <w:sdtEndPr>
        <w:rPr>
          <w:rFonts w:hint="default" w:ascii="微软雅黑" w:hAnsi="微软雅黑" w:eastAsia="微软雅黑"/>
          <w:b w:val="0"/>
          <w:sz w:val="18"/>
          <w:szCs w:val="21"/>
        </w:rPr>
      </w:sdtEndPr>
      <w:sdtContent>
        <w:p w:rsidRPr="001B6047" w:rsidR="005E46E0" w:rsidP="005E46E0"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（七）</w:t>
          </w:r>
          <w:r w:rsidRPr="001B6047" w:rsidR="00220916">
            <w:rPr>
              <w:rFonts w:hint="eastAsia" w:asciiTheme="minorEastAsia" w:hAnsiTheme="minorEastAsia" w:eastAsiaTheme="minor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C04C47" w:rsidR="00C04C47" w:rsidP="00C04C47" w:rsidRDefault="00C04C47">
                <w:pPr>
                  <w:jc w:val="left"/>
                  <w:rPr>
                    <w:rFonts w:asciiTheme="minorEastAsia" w:hAnsiTheme="minorEastAsia" w:eastAsia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tc>
          </w:tr>
        </w:tbl>
        <w:p w:rsidRPr="001B6047" w:rsidR="00C8746F" w:rsidP="00C8746F" w:rsidRDefault="00924C28">
          <w:pPr>
            <w:rPr>
              <w:rFonts w:ascii="微软雅黑" w:hAnsi="微软雅黑" w:eastAsia="微软雅黑"/>
              <w:color w:val="000000" w:themeColor="text1"/>
              <w:sz w:val="18"/>
              <w:szCs w:val="21"/>
            </w:rPr>
          </w:pPr>
        </w:p>
      </w:sdtContent>
    </w:sdt>
    <w:sdt>
      <w:sdtPr>
        <w:rPr>
          <w:rFonts w:hint="eastAsia" w:asciiTheme="minorEastAsia" w:hAnsiTheme="minorEastAsia" w:eastAsiaTheme="minorEastAsia"/>
          <w:b/>
          <w:color w:val="000000" w:themeColor="text1"/>
          <w:szCs w:val="24"/>
        </w:rPr>
        <w:id w:val="971334211"/>
        <w:placeholder>
          <w:docPart w:val="C6A6F395F02B4AD589B72B2B5A881C00"/>
        </w:placeholder>
      </w:sdtPr>
      <w:sdtEndPr>
        <w:rPr>
          <w:rFonts w:hint="default"/>
        </w:rPr>
      </w:sdtEndPr>
      <w:sdtContent>
        <w:p w:rsidRPr="001B6047" w:rsidR="00DF6632" w:rsidP="00DF6632"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（八）</w:t>
          </w:r>
          <w:r w:rsidRPr="001B6047" w:rsidR="00DF6632">
            <w:rPr>
              <w:rFonts w:hint="eastAsia" w:asciiTheme="minorEastAsia" w:hAnsiTheme="minorEastAsia" w:eastAsiaTheme="minorEastAsia"/>
              <w:b/>
              <w:color w:val="000000" w:themeColor="text1"/>
              <w:szCs w:val="24"/>
            </w:rPr>
            <w:t>股权激励</w:t>
          </w:r>
          <w:r w:rsidRPr="001B6047" w:rsidR="00DF6632">
            <w:rPr>
              <w:rFonts w:asciiTheme="minorEastAsia" w:hAnsiTheme="minorEastAsia" w:eastAsia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49181E" w:rsidP="00B71934" w:rsidRDefault="00B71934">
                <w:pPr>
                  <w:jc w:val="left"/>
                  <w:rPr>
                    <w:rFonts w:ascii="宋体" w:hAnsi="宋体"/>
                    <w:szCs w:val="21"/>
                  </w:rPr>
                </w:pPr>
                <w:r w:rsidRPr="00C63B67">
                  <w:rPr>
                    <w:rStyle w:val="placeholder2Char"/>
                    <w:rFonts w:hint="eastAsia"/>
                  </w:rPr>
                  <w:t>股权激励计划的模式、激励对象、激励对象考核情况、实施情况、调整情况等。</w:t>
                </w:r>
              </w:p>
            </w:tc>
          </w:tr>
        </w:tbl>
        <w:p w:rsidRPr="001B6047" w:rsidR="00BB7CB9" w:rsidP="0021213B" w:rsidRDefault="00924C28">
          <w:pPr>
            <w:rPr>
              <w:rFonts w:asciiTheme="minorEastAsia" w:hAnsiTheme="minorEastAsia" w:eastAsiaTheme="minorEastAsia"/>
              <w:b/>
              <w:color w:val="000000" w:themeColor="text1"/>
              <w:szCs w:val="24"/>
            </w:rPr>
          </w:pPr>
        </w:p>
      </w:sdtContent>
    </w:sdt>
    <w:sdt>
      <w:sdtPr>
        <w:rPr>
          <w:rFonts w:hint="eastAsia" w:asciiTheme="minorEastAsia" w:hAnsiTheme="minorEastAsia" w:eastAsiaTheme="minorEastAsia"/>
          <w:b/>
          <w:color w:val="000000" w:themeColor="text1"/>
          <w:szCs w:val="24"/>
        </w:rPr>
        <w:id w:val="-1663148126"/>
        <w:placeholder>
          <w:docPart w:val="C6A6F395F02B4AD589B72B2B5A881C00"/>
        </w:placeholder>
      </w:sdtPr>
      <w:sdtEndPr>
        <w:rPr>
          <w:rFonts w:hint="default"/>
          <w:b w:val="0"/>
          <w:szCs w:val="44"/>
        </w:rPr>
      </w:sdtEndPr>
      <w:sdtContent>
        <w:p w:rsidRPr="001B6047" w:rsidR="0047033E" w:rsidP="0047033E" w:rsidRDefault="002A5A5E">
          <w:pP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（九）</w:t>
          </w:r>
          <w:r w:rsidRPr="001B6047" w:rsidR="00C8746F">
            <w:rPr>
              <w:rFonts w:hint="eastAsia" w:asciiTheme="minorEastAsia" w:hAnsiTheme="minorEastAsia" w:eastAsiaTheme="minor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2E98" w:rsidR="0047033E" w:rsidP="00B71934" w:rsidRDefault="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tr>
        </w:tbl>
        <w:p w:rsidRPr="001B6047" w:rsidR="006613D7" w:rsidP="009E2575" w:rsidRDefault="00924C28">
          <w:pPr>
            <w:tabs>
              <w:tab w:val="left" w:pos="5140"/>
            </w:tabs>
            <w:rPr>
              <w:rFonts w:asciiTheme="minorEastAsia" w:hAnsiTheme="minorEastAsia" w:eastAsiaTheme="minorEastAsia"/>
              <w:color w:val="000000" w:themeColor="text1"/>
              <w:szCs w:val="44"/>
            </w:rPr>
          </w:pPr>
        </w:p>
      </w:sdtContent>
    </w:sdt>
    <w:sdt>
      <w:sdtPr>
        <w:rPr>
          <w:rFonts w:hint="eastAsia" w:asciiTheme="minorEastAsia" w:hAnsiTheme="minorEastAsia" w:eastAsiaTheme="minorEastAsia"/>
          <w:b/>
          <w:color w:val="000000" w:themeColor="text1"/>
          <w:szCs w:val="24"/>
        </w:rPr>
        <w:id w:val="1047496220"/>
        <w:placeholder>
          <w:docPart w:val="C6A6F395F02B4AD589B72B2B5A881C00"/>
        </w:placeholder>
      </w:sdtPr>
      <w:sdtEndPr>
        <w:rPr>
          <w:rFonts w:hint="default"/>
          <w:szCs w:val="44"/>
        </w:rPr>
      </w:sdtEndPr>
      <w:sdtContent>
        <w:p w:rsidRPr="001B6047" w:rsidR="0021213B" w:rsidP="0021213B"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（十）</w:t>
          </w:r>
          <w:r w:rsidRPr="001B6047" w:rsidR="0021213B">
            <w:rPr>
              <w:rFonts w:asciiTheme="minorEastAsia" w:hAnsiTheme="minorEastAsia" w:eastAsiaTheme="minorEastAsia"/>
              <w:b/>
              <w:color w:val="000000" w:themeColor="text1"/>
              <w:szCs w:val="24"/>
            </w:rPr>
            <w:t>被</w:t>
          </w:r>
          <w:r w:rsidRPr="001B6047" w:rsidR="0021213B">
            <w:rPr>
              <w:rFonts w:hint="eastAsia" w:asciiTheme="minorEastAsia" w:hAnsiTheme="minorEastAsia" w:eastAsiaTheme="minorEastAsia"/>
              <w:b/>
              <w:color w:val="000000" w:themeColor="text1"/>
              <w:szCs w:val="24"/>
            </w:rPr>
            <w:t>查封、扣押、冻结或者被抵押、质押的资产情况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000" w:firstRow="0" w:lastRow="0" w:firstColumn="0" w:lastColumn="0" w:noHBand="0" w:noVBand="0"/>
          </w:tblPr>
          <w:tblGrid>
            <w:gridCol w:w="1560"/>
            <w:gridCol w:w="1134"/>
            <w:gridCol w:w="1984"/>
            <w:gridCol w:w="1276"/>
            <w:gridCol w:w="2410"/>
          </w:tblGrid>
          <w:tr w:rsidRPr="001B6047" w:rsidR="001B6047" w:rsidTr="00FE792C">
            <w:tc>
              <w:tcPr>
                <w:tcW w:w="156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资产</w:t>
                </w:r>
              </w:p>
            </w:tc>
            <w:tc>
              <w:tcPr>
                <w:tcW w:w="113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权利受限</w:t>
                </w:r>
                <w:r w:rsidRPr="001B6047">
                  <w:rPr>
                    <w:rFonts w:ascii="宋体" w:hAnsi="宋体"/>
                    <w:color w:val="000000" w:themeColor="text1"/>
                    <w:szCs w:val="21"/>
                  </w:rPr>
                  <w:t>类型</w:t>
                </w:r>
              </w:p>
            </w:tc>
            <w:tc>
              <w:tcPr>
                <w:tcW w:w="198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账面价值</w:t>
                </w:r>
              </w:p>
            </w:tc>
            <w:tc>
              <w:tcPr>
                <w:tcW w:w="1276"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占总资产的比例</w:t>
                </w:r>
              </w:p>
            </w:tc>
            <w:tc>
              <w:tcPr>
                <w:tcW w:w="241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发生原因</w:t>
                </w:r>
              </w:p>
            </w:tc>
          </w:tr>
          <w:tr w:rsidRPr="001B6047" w:rsidR="001B6047" w:rsidTr="00FE792C">
            <w:trPr>
              <w:trHeight w:val="239"/>
            </w:trPr>
            <w:tc>
              <w:tcPr>
                <w:tcW w:w="1560" w:type="dxa"/>
              </w:tcPr>
              <w:p w:rsidRPr="00AC3285" w:rsidR="003A4002" w:rsidP="001F0BA3" w:rsidRDefault="001F0BA3">
                <w:pPr>
                  <w:jc w:val="center"/>
                  <w:rPr>
                    <w:rFonts w:ascii="宋体" w:hAnsi="宋体"/>
                    <w:color w:val="000000" w:themeColor="text1"/>
                    <w:szCs w:val="21"/>
                  </w:rPr>
                </w:pPr>
                <w:r w:rsidRPr="00C63B67">
                  <w:rPr>
                    <w:rStyle w:val="placeholder1Char"/>
                  </w:rPr>
                  <w:t>__</w:t>
                </w:r>
                <w:r w:rsidRPr="00C63B67" w:rsidR="00B71934">
                  <w:rPr>
                    <w:rStyle w:val="placeholder1Char"/>
                  </w:rPr>
                  <w:t>______</w:t>
                </w:r>
                <w:r w:rsidRPr="00C63B67">
                  <w:rPr>
                    <w:rStyle w:val="placeholder1Char"/>
                  </w:rPr>
                  <w:t>__</w:t>
                </w:r>
              </w:p>
            </w:tc>
            <w:tc>
              <w:tcPr>
                <w:tcW w:w="1134" w:type="dxa"/>
              </w:tcPr>
              <w:p w:rsidRPr="00AC3285" w:rsidR="003A4002" w:rsidP="00614B04" w:rsidRDefault="00614B04">
                <w:pPr>
                  <w:jc w:val="center"/>
                  <w:rPr>
                    <w:rFonts w:ascii="宋体" w:hAnsi="宋体"/>
                    <w:color w:val="000000" w:themeColor="text1"/>
                    <w:szCs w:val="21"/>
                  </w:rPr>
                </w:pPr>
                <w:r w:rsidRPr="00C63B67">
                  <w:rPr>
                    <w:rStyle w:val="placeholder1Char"/>
                    <w:rFonts w:hint="eastAsia"/>
                  </w:rPr>
                  <w:t>选择</w:t>
                </w:r>
              </w:p>
            </w:tc>
            <w:tc>
              <w:tcPr>
                <w:tcW w:w="1984" w:type="dxa"/>
              </w:tcPr>
              <w:p w:rsidRPr="00AC3285" w:rsidR="003A4002" w:rsidP="00014989" w:rsidRDefault="007207CE">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B71934">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614B04" w:rsidRDefault="001F0BA3">
                <w:pPr>
                  <w:jc w:val="center"/>
                  <w:rPr>
                    <w:rFonts w:ascii="宋体" w:hAnsi="宋体"/>
                    <w:color w:val="000000" w:themeColor="text1"/>
                    <w:szCs w:val="21"/>
                  </w:rPr>
                </w:pPr>
                <w:r w:rsidRPr="00C63B67">
                  <w:rPr>
                    <w:rStyle w:val="placeholder1Char"/>
                  </w:rPr>
                  <w:t>____</w:t>
                </w:r>
                <w:r w:rsidRPr="00C63B67" w:rsidR="00B71934">
                  <w:rPr>
                    <w:rStyle w:val="placeholder1Char"/>
                  </w:rPr>
                  <w:t>______</w:t>
                </w:r>
              </w:p>
            </w:tc>
          </w:tr>
          <w:tr w:rsidRPr="001B6047" w:rsidR="001B6047" w:rsidTr="00FE792C">
            <w:trPr>
              <w:trHeight w:val="281"/>
            </w:trPr>
            <w:tc>
              <w:tcPr>
                <w:tcW w:w="1560" w:type="dxa"/>
              </w:tcPr>
              <w:p w:rsidRPr="00AC3285" w:rsidR="003A4002" w:rsidP="008C2BB1" w:rsidRDefault="003A4002">
                <w:pPr>
                  <w:jc w:val="center"/>
                  <w:rPr>
                    <w:rFonts w:ascii="宋体" w:hAnsi="宋体"/>
                    <w:b/>
                    <w:color w:val="000000" w:themeColor="text1"/>
                    <w:szCs w:val="21"/>
                  </w:rPr>
                </w:pPr>
                <w:r w:rsidRPr="00AC3285">
                  <w:rPr>
                    <w:rFonts w:hint="eastAsia" w:ascii="宋体" w:hAnsi="宋体"/>
                    <w:b/>
                    <w:color w:val="000000" w:themeColor="text1"/>
                    <w:szCs w:val="21"/>
                  </w:rPr>
                  <w:t>累计值</w:t>
                </w:r>
              </w:p>
            </w:tc>
            <w:tc>
              <w:tcPr>
                <w:tcW w:w="1134" w:type="dxa"/>
              </w:tcPr>
              <w:p w:rsidRPr="00AC3285" w:rsidR="003A4002" w:rsidP="00614B04" w:rsidRDefault="00614B04">
                <w:pPr>
                  <w:jc w:val="center"/>
                  <w:rPr>
                    <w:rFonts w:ascii="宋体" w:hAnsi="宋体"/>
                    <w:color w:val="000000" w:themeColor="text1"/>
                    <w:szCs w:val="21"/>
                  </w:rPr>
                </w:pPr>
                <w:r w:rsidRPr="00AC3285">
                  <w:rPr>
                    <w:rFonts w:hint="eastAsia" w:ascii="宋体" w:hAnsi="宋体"/>
                    <w:color w:val="000000" w:themeColor="text1"/>
                    <w:szCs w:val="21"/>
                  </w:rPr>
                  <w:t>-</w:t>
                </w:r>
              </w:p>
            </w:tc>
            <w:tc>
              <w:tcPr>
                <w:tcW w:w="1984" w:type="dxa"/>
              </w:tcPr>
              <w:p w:rsidRPr="00AC3285" w:rsidR="003A4002" w:rsidP="00014989" w:rsidRDefault="0062253F">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7207CE">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8C2BB1" w:rsidRDefault="003A4002">
                <w:pPr>
                  <w:jc w:val="center"/>
                  <w:rPr>
                    <w:rFonts w:ascii="宋体" w:hAnsi="宋体"/>
                    <w:color w:val="000000" w:themeColor="text1"/>
                    <w:szCs w:val="21"/>
                  </w:rPr>
                </w:pPr>
                <w:r w:rsidRPr="001B6047">
                  <w:rPr>
                    <w:rFonts w:hint="eastAsia" w:ascii="宋体" w:hAnsi="宋体"/>
                    <w:color w:val="000000" w:themeColor="text1"/>
                    <w:szCs w:val="21"/>
                  </w:rPr>
                  <w:t>-</w:t>
                </w:r>
              </w:p>
            </w:tc>
          </w:tr>
        </w:tbl>
        <w:p w:rsidRPr="001B6047" w:rsidR="006613D7" w:rsidP="009E2575" w:rsidRDefault="003A4002">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 w:val="20"/>
              <w:szCs w:val="44"/>
            </w:rPr>
            <w:t>注</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权利受限</w:t>
          </w:r>
          <w:r w:rsidRPr="001B6047">
            <w:rPr>
              <w:rFonts w:asciiTheme="minorEastAsia" w:hAnsiTheme="minorEastAsia" w:eastAsiaTheme="minorEastAsia"/>
              <w:b/>
              <w:color w:val="000000" w:themeColor="text1"/>
              <w:sz w:val="20"/>
              <w:szCs w:val="44"/>
            </w:rPr>
            <w:t>类型为</w:t>
          </w:r>
          <w:r w:rsidRPr="001B6047">
            <w:rPr>
              <w:rFonts w:hint="eastAsia" w:asciiTheme="minorEastAsia" w:hAnsiTheme="minorEastAsia" w:eastAsiaTheme="minorEastAsia"/>
              <w:b/>
              <w:color w:val="000000" w:themeColor="text1"/>
              <w:sz w:val="20"/>
              <w:szCs w:val="44"/>
            </w:rPr>
            <w:t>查封</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扣押</w:t>
          </w:r>
          <w:r w:rsidRPr="001B6047">
            <w:rPr>
              <w:rFonts w:asciiTheme="minorEastAsia" w:hAnsiTheme="minorEastAsia" w:eastAsiaTheme="minorEastAsia"/>
              <w:b/>
              <w:color w:val="000000" w:themeColor="text1"/>
              <w:sz w:val="20"/>
              <w:szCs w:val="44"/>
            </w:rPr>
            <w:t>、冻结、</w:t>
          </w:r>
          <w:r w:rsidRPr="001B6047">
            <w:rPr>
              <w:rFonts w:hint="eastAsia" w:asciiTheme="minorEastAsia" w:hAnsiTheme="minorEastAsia" w:eastAsiaTheme="minorEastAsia"/>
              <w:b/>
              <w:color w:val="000000" w:themeColor="text1"/>
              <w:sz w:val="20"/>
              <w:szCs w:val="44"/>
            </w:rPr>
            <w:t>抵押</w:t>
          </w:r>
          <w:r w:rsidRPr="001B6047">
            <w:rPr>
              <w:rFonts w:asciiTheme="minorEastAsia" w:hAnsiTheme="minorEastAsia" w:eastAsiaTheme="minorEastAsia"/>
              <w:b/>
              <w:color w:val="000000" w:themeColor="text1"/>
              <w:sz w:val="20"/>
              <w:szCs w:val="44"/>
            </w:rPr>
            <w:t>、质押</w:t>
          </w:r>
          <w:r w:rsidRPr="001B6047">
            <w:rPr>
              <w:rFonts w:hint="eastAsia" w:asciiTheme="minorEastAsia" w:hAnsiTheme="minorEastAsia" w:eastAsiaTheme="minorEastAsia"/>
              <w:b/>
              <w:color w:val="000000" w:themeColor="text1"/>
              <w:sz w:val="20"/>
              <w:szCs w:val="44"/>
            </w:rPr>
            <w:t>。</w:t>
          </w:r>
        </w:p>
        <w:p w:rsidRPr="001B6047" w:rsidR="003A4002" w:rsidP="009E6E69" w:rsidRDefault="00924C28">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1621184083"/>
        <w:placeholder>
          <w:docPart w:val="C6A6F395F02B4AD589B72B2B5A881C00"/>
        </w:placeholder>
      </w:sdtPr>
      <w:sdtEndPr>
        <w:rPr>
          <w:rFonts w:hint="default"/>
        </w:rPr>
      </w:sdtEndPr>
      <w:sdtContent>
        <w:p w:rsidRPr="001B6047" w:rsidR="009E6E69" w:rsidP="009E6E69"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（十一）</w:t>
          </w:r>
          <w:r w:rsidRPr="001B6047" w:rsidR="00C659F1">
            <w:rPr>
              <w:rFonts w:hint="eastAsia" w:asciiTheme="minorEastAsia" w:hAnsiTheme="minorEastAsia" w:eastAsiaTheme="minorEastAsia"/>
              <w:b/>
              <w:color w:val="000000" w:themeColor="text1"/>
              <w:szCs w:val="44"/>
            </w:rPr>
            <w:t>调查</w:t>
          </w:r>
          <w:r w:rsidRPr="001B6047" w:rsidR="00C659F1">
            <w:rPr>
              <w:rFonts w:asciiTheme="minorEastAsia" w:hAnsiTheme="minorEastAsia" w:eastAsia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7CE" w:rsidR="009E6E69" w:rsidP="007207CE" w:rsidRDefault="007207CE">
                <w:pPr>
                  <w:rPr>
                    <w:rFonts w:asciiTheme="minorEastAsia" w:hAnsiTheme="minorEastAsia" w:eastAsia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tr>
        </w:tbl>
        <w:p w:rsidRPr="001B6047" w:rsidR="009362AC" w:rsidP="009362AC" w:rsidRDefault="00924C28">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1172025320"/>
        <w:placeholder>
          <w:docPart w:val="C6A6F395F02B4AD589B72B2B5A881C00"/>
        </w:placeholder>
      </w:sdtPr>
      <w:sdtEndPr>
        <w:rPr>
          <w:rFonts w:hint="default"/>
        </w:rPr>
      </w:sdtEndPr>
      <w:sdtContent>
        <w:p w:rsidRPr="001B6047" w:rsidR="009362AC" w:rsidP="009362AC"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（十二）重大资产重组</w:t>
          </w:r>
          <w:r w:rsidRPr="001B6047" w:rsidR="009362AC">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9362AC" w:rsidP="00614B04" w:rsidRDefault="00924C28">
                <w:pPr>
                  <w:jc w:val="left"/>
                  <w:rPr>
                    <w:rFonts w:asciiTheme="minorEastAsia" w:hAnsiTheme="minorEastAsia" w:eastAsiaTheme="minorEastAsia"/>
                    <w:i/>
                    <w:color w:val="FF0000"/>
                    <w:szCs w:val="44"/>
                  </w:rPr>
                </w:pPr>
                <w:r w:rsidRPr="00C63B67" w:rsidR="00614B04">
                  <w:rPr>
                    <w:rStyle w:val="placeholder2Char"/>
                    <w:rFonts w:hint="eastAsia"/>
                  </w:rPr>
                  <w:t>简要说明重大资产重组</w:t>
                </w:r>
                <w:r w:rsidRPr="00C63B67" w:rsidR="00614B04">
                  <w:rPr>
                    <w:rStyle w:val="placeholder2Char"/>
                  </w:rPr>
                  <w:t>的相关情况</w:t>
                </w:r>
                <w:r w:rsidRPr="00C63B67" w:rsidR="00614B04">
                  <w:rPr>
                    <w:rStyle w:val="placeholder2Char"/>
                    <w:rFonts w:hint="eastAsia"/>
                  </w:rPr>
                  <w:t>。</w:t>
                </w:r>
              </w:p>
            </w:tc>
          </w:tr>
        </w:tbl>
        <w:p w:rsidR="00E46551" w:rsidP="00A03626" w:rsidRDefault="00924C28">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957643089"/>
        <w:placeholder>
          <w:docPart w:val="C6A6F395F02B4AD589B72B2B5A881C00"/>
        </w:placeholder>
      </w:sdtPr>
      <w:sdtEndPr>
        <w:rPr>
          <w:rFonts w:hint="default"/>
        </w:rPr>
      </w:sdtEndPr>
      <w:sdtContent>
        <w:p w:rsidRPr="001B6047" w:rsidR="00A03626" w:rsidP="00A03626" w:rsidRDefault="00A0362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（十三）</w:t>
          </w:r>
          <w:r w:rsidRPr="001B6047" w:rsidR="000C543D">
            <w:rPr>
              <w:rFonts w:hint="eastAsia" w:asciiTheme="minorEastAsia" w:hAnsiTheme="minorEastAsia" w:eastAsiaTheme="minorEastAsia"/>
              <w:b/>
              <w:color w:val="000000" w:themeColor="text1"/>
              <w:szCs w:val="44"/>
            </w:rPr>
            <w:t>媒体普遍质疑</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A03626" w:rsidP="00614B04" w:rsidRDefault="00924C28">
                <w:pPr>
                  <w:jc w:val="left"/>
                  <w:rPr>
                    <w:rFonts w:asciiTheme="minorEastAsia" w:hAnsiTheme="minorEastAsia" w:eastAsiaTheme="minorEastAsia"/>
                    <w:i/>
                    <w:color w:val="FF0000"/>
                    <w:szCs w:val="44"/>
                  </w:rPr>
                </w:pPr>
                <w:r w:rsidRPr="00C63B67" w:rsidR="00614B04">
                  <w:rPr>
                    <w:rStyle w:val="placeholder2Char"/>
                    <w:rFonts w:hint="eastAsia"/>
                  </w:rPr>
                  <w:t>简要说明媒体普遍质疑以及澄清</w:t>
                </w:r>
                <w:r w:rsidRPr="00C63B67" w:rsidR="00614B04">
                  <w:rPr>
                    <w:rStyle w:val="placeholder2Char"/>
                  </w:rPr>
                  <w:t>的情况</w:t>
                </w:r>
                <w:r w:rsidRPr="00C63B67" w:rsidR="00614B04">
                  <w:rPr>
                    <w:rStyle w:val="placeholder2Char"/>
                    <w:rFonts w:hint="eastAsia"/>
                  </w:rPr>
                  <w:t>。</w:t>
                </w:r>
              </w:p>
            </w:tc>
          </w:tr>
        </w:tbl>
        <w:p w:rsidR="00E46551" w:rsidP="000C543D" w:rsidRDefault="00924C28">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1088821645"/>
        <w:placeholder>
          <w:docPart w:val="C6A6F395F02B4AD589B72B2B5A881C00"/>
        </w:placeholder>
      </w:sdtPr>
      <w:sdtEndPr>
        <w:rPr>
          <w:rFonts w:hint="default" w:ascii="Calibri" w:hAnsi="Calibri" w:eastAsia="宋体"/>
          <w:b w:val="0"/>
          <w:color w:val="auto"/>
          <w:szCs w:val="22"/>
        </w:rPr>
      </w:sdtEndPr>
      <w:sdtContent>
        <w:p w:rsidRPr="001B6047" w:rsidR="000C543D" w:rsidP="000C543D" w:rsidRDefault="000C543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（十四）自愿披露重要</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C50F4" w:rsidR="000C543D" w:rsidP="007C50F4" w:rsidRDefault="007C50F4">
                <w:pPr>
                  <w:tabs>
                    <w:tab w:val="left" w:pos="3225"/>
                  </w:tabs>
                  <w:rPr>
                    <w:rFonts w:asciiTheme="minorEastAsia" w:hAnsiTheme="minorEastAsia" w:eastAsiaTheme="minorEastAsia"/>
                    <w:szCs w:val="44"/>
                  </w:rPr>
                </w:pPr>
                <w:r w:rsidRPr="00CF5FC9">
                  <w:rPr>
                    <w:rStyle w:val="placeholder2Char"/>
                    <w:rFonts w:hint="eastAsia"/>
                  </w:rPr>
                  <w:t>自愿披露重要事项。</w:t>
                </w:r>
              </w:p>
            </w:tc>
          </w:tr>
        </w:tbl>
        <w:p w:rsidR="00614B04" w:rsidP="00FE792C" w:rsidRDefault="00924C28">
          <w:pPr>
            <w:jc w:val="left"/>
          </w:pPr>
        </w:p>
      </w:sdtContent>
    </w:sdt>
    <w:p w:rsidR="00614B04" w:rsidRDefault="00614B04">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135D39" w:rsidP="00CC1546" w:rsidRDefault="00135D39">
      <w:pPr>
        <w:pStyle w:val="1"/>
        <w:spacing w:before="0" w:after="0"/>
        <w:jc w:val="center"/>
        <w:rPr>
          <w:rFonts w:ascii="黑体" w:hAnsi="黑体" w:eastAsia="黑体"/>
          <w:b w:val="0"/>
          <w:sz w:val="36"/>
          <w:szCs w:val="36"/>
        </w:rPr>
      </w:pPr>
      <w:bookmarkStart w:name="_Toc441926731" w:id="8"/>
      <w:r w:rsidRPr="00CC1546">
        <w:rPr>
          <w:rFonts w:hint="eastAsia" w:ascii="黑体" w:hAnsi="黑体" w:eastAsia="黑体"/>
          <w:b w:val="0"/>
          <w:sz w:val="36"/>
          <w:szCs w:val="36"/>
        </w:rPr>
        <w:t>第六节</w:t>
      </w:r>
      <w:r w:rsidRPr="00CC1546">
        <w:rPr>
          <w:rFonts w:ascii="黑体" w:hAnsi="黑体" w:eastAsia="黑体"/>
          <w:b w:val="0"/>
          <w:sz w:val="36"/>
          <w:szCs w:val="36"/>
        </w:rPr>
        <w:t xml:space="preserve"> </w:t>
      </w:r>
      <w:r w:rsidRPr="00CC1546">
        <w:rPr>
          <w:rFonts w:hint="eastAsia" w:ascii="黑体" w:hAnsi="黑体" w:eastAsia="黑体"/>
          <w:b w:val="0"/>
          <w:sz w:val="36"/>
          <w:szCs w:val="36"/>
        </w:rPr>
        <w:t>股本变动</w:t>
      </w:r>
      <w:r w:rsidRPr="00CC1546">
        <w:rPr>
          <w:rFonts w:ascii="黑体" w:hAnsi="黑体" w:eastAsia="黑体"/>
          <w:b w:val="0"/>
          <w:sz w:val="36"/>
          <w:szCs w:val="36"/>
        </w:rPr>
        <w:t>及股东情况</w:t>
      </w:r>
      <w:bookmarkEnd w:id="8"/>
    </w:p>
    <w:p w:rsidRPr="001B6047" w:rsidR="00135D39" w:rsidP="00135D39" w:rsidRDefault="00135D39">
      <w:pPr>
        <w:tabs>
          <w:tab w:val="left" w:pos="5140"/>
        </w:tabs>
        <w:rPr>
          <w:rFonts w:asciiTheme="minorEastAsia" w:hAnsiTheme="minorEastAsia" w:eastAsiaTheme="minorEastAsia"/>
          <w:color w:val="000000" w:themeColor="text1"/>
          <w:szCs w:val="21"/>
        </w:rPr>
      </w:pPr>
    </w:p>
    <w:p w:rsidRPr="001B6047" w:rsidR="00183509" w:rsidP="00FA153A" w:rsidRDefault="00183509">
      <w:pPr>
        <w:pStyle w:val="2"/>
      </w:pPr>
      <w:r w:rsidRPr="001B6047">
        <w:rPr>
          <w:rFonts w:hint="eastAsia"/>
        </w:rPr>
        <w:t>一</w:t>
      </w:r>
      <w:r w:rsidRPr="001B6047">
        <w:t>、普通股</w:t>
      </w:r>
      <w:r w:rsidRPr="001B6047" w:rsidR="00170697">
        <w:rPr>
          <w:rFonts w:hint="eastAsia"/>
        </w:rPr>
        <w:t>股本</w:t>
      </w:r>
      <w:r w:rsidRPr="001B6047">
        <w:t>情况</w:t>
      </w:r>
    </w:p>
    <w:p w:rsidRPr="001B6047" w:rsidR="00EC03B3" w:rsidP="00EC03B3" w:rsidRDefault="00EC03B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（一）普通股</w:t>
      </w:r>
      <w:r w:rsidRPr="001B6047">
        <w:rPr>
          <w:rFonts w:asciiTheme="minorEastAsia" w:hAnsiTheme="minorEastAsia" w:eastAsiaTheme="minorEastAsia"/>
          <w:b/>
          <w:color w:val="000000" w:themeColor="text1"/>
          <w:szCs w:val="21"/>
        </w:rPr>
        <w:t>股本结构</w:t>
      </w:r>
    </w:p>
    <w:tbl>
      <w:tblPr>
        <w:tblW w:w="0" w:type="auto"/>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00" w:firstRow="0" w:lastRow="0" w:firstColumn="0" w:lastColumn="0" w:noHBand="0" w:noVBand="1"/>
      </w:tblPr>
      <w:tblGrid>
        <w:gridCol w:w="829"/>
        <w:gridCol w:w="2436"/>
        <w:gridCol w:w="1007"/>
        <w:gridCol w:w="1429"/>
        <w:gridCol w:w="1263"/>
        <w:gridCol w:w="1087"/>
        <w:gridCol w:w="959"/>
      </w:tblGrid>
      <w:tr w:rsidRPr="001B6047" w:rsidR="001B6047" w:rsidTr="009176DC">
        <w:tc>
          <w:tcPr>
            <w:tcW w:w="1812" w:type="pct"/>
            <w:gridSpan w:val="2"/>
            <w:tcBorders>
              <w:bottom w:val="nil"/>
            </w:tcBorders>
            <w:vAlign w:val="center"/>
          </w:tcPr>
          <w:p w:rsidRPr="001B6047" w:rsidR="00EC03B3" w:rsidP="005C3E7C" w:rsidRDefault="00EC03B3">
            <w:pPr>
              <w:jc w:val="center"/>
              <w:rPr>
                <w:b/>
                <w:color w:val="000000" w:themeColor="text1"/>
                <w:sz w:val="18"/>
              </w:rPr>
            </w:pPr>
            <w:r w:rsidRPr="001B6047">
              <w:rPr>
                <w:rFonts w:hint="eastAsia"/>
                <w:b/>
                <w:color w:val="000000" w:themeColor="text1"/>
                <w:sz w:val="18"/>
              </w:rPr>
              <w:t>股份性质</w:t>
            </w:r>
          </w:p>
        </w:tc>
        <w:tc>
          <w:tcPr>
            <w:tcW w:w="1352"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Pr="001B6047" w:rsidR="00EC03B3" w:rsidP="005C3E7C" w:rsidRDefault="00EC03B3">
            <w:pPr>
              <w:jc w:val="center"/>
              <w:rPr>
                <w:b/>
                <w:color w:val="000000" w:themeColor="text1"/>
                <w:sz w:val="18"/>
              </w:rPr>
            </w:pPr>
            <w:r w:rsidRPr="001B6047">
              <w:rPr>
                <w:rFonts w:hint="eastAsia"/>
                <w:b/>
                <w:color w:val="000000" w:themeColor="text1"/>
                <w:sz w:val="18"/>
              </w:rPr>
              <w:t>本期变动</w:t>
            </w:r>
          </w:p>
        </w:tc>
        <w:tc>
          <w:tcPr>
            <w:tcW w:w="113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期末</w:t>
            </w:r>
          </w:p>
        </w:tc>
      </w:tr>
      <w:tr w:rsidRPr="001B6047" w:rsidR="001B6047" w:rsidTr="009176DC">
        <w:tc>
          <w:tcPr>
            <w:tcW w:w="1812" w:type="pct"/>
            <w:gridSpan w:val="2"/>
            <w:tcBorders>
              <w:top w:val="nil"/>
            </w:tcBorders>
          </w:tcPr>
          <w:p w:rsidRPr="001B6047" w:rsidR="00EC03B3" w:rsidP="005C3E7C" w:rsidRDefault="00EC03B3">
            <w:pPr>
              <w:ind w:right="420" w:firstLine="904" w:firstLineChars="500"/>
              <w:rPr>
                <w:b/>
                <w:color w:val="000000" w:themeColor="text1"/>
                <w:sz w:val="18"/>
              </w:rPr>
            </w:pPr>
          </w:p>
        </w:tc>
        <w:tc>
          <w:tcPr>
            <w:tcW w:w="559"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793" w:type="pct"/>
          </w:tcPr>
          <w:p w:rsidRPr="001B6047" w:rsidR="00EC03B3" w:rsidP="005C3E7C" w:rsidRDefault="00EC03B3">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Pr="001B6047" w:rsidR="00EC03B3" w:rsidP="005C3E7C" w:rsidRDefault="00EC03B3">
            <w:pPr>
              <w:ind w:right="420"/>
              <w:rPr>
                <w:b/>
                <w:color w:val="000000" w:themeColor="text1"/>
                <w:sz w:val="18"/>
              </w:rPr>
            </w:pPr>
          </w:p>
        </w:tc>
        <w:tc>
          <w:tcPr>
            <w:tcW w:w="603"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532" w:type="pct"/>
          </w:tcPr>
          <w:p w:rsidRPr="001B6047" w:rsidR="00EC03B3" w:rsidP="00371DFB" w:rsidRDefault="00EC03B3">
            <w:pPr>
              <w:jc w:val="center"/>
              <w:rPr>
                <w:b/>
                <w:color w:val="000000" w:themeColor="text1"/>
                <w:sz w:val="18"/>
              </w:rPr>
            </w:pPr>
            <w:r w:rsidRPr="001B6047">
              <w:rPr>
                <w:rFonts w:hint="eastAsia"/>
                <w:b/>
                <w:color w:val="000000" w:themeColor="text1"/>
                <w:sz w:val="18"/>
              </w:rPr>
              <w:t>比例</w:t>
            </w:r>
          </w:p>
        </w:tc>
      </w:tr>
      <w:tr w:rsidRPr="001B6047" w:rsidR="001B6047" w:rsidTr="009176DC">
        <w:tc>
          <w:tcPr>
            <w:tcW w:w="460" w:type="pct"/>
            <w:tcBorders>
              <w:bottom w:val="nil"/>
            </w:tcBorders>
            <w:vAlign w:val="center"/>
          </w:tcPr>
          <w:p w:rsidRPr="001B6047" w:rsidR="00EC03B3" w:rsidP="005C3E7C" w:rsidRDefault="00313FC8">
            <w:pPr>
              <w:jc w:val="center"/>
              <w:rPr>
                <w:color w:val="000000" w:themeColor="text1"/>
                <w:sz w:val="18"/>
              </w:rPr>
            </w:pPr>
            <w:r>
              <w:rPr>
                <w:rFonts w:hint="eastAsia"/>
                <w:color w:val="000000" w:themeColor="text1"/>
                <w:sz w:val="18"/>
              </w:rPr>
              <w:t>无限售</w:t>
            </w:r>
          </w:p>
        </w:tc>
        <w:tc>
          <w:tcPr>
            <w:tcW w:w="1352" w:type="pct"/>
          </w:tcPr>
          <w:p w:rsidRPr="001B6047" w:rsidR="00EC03B3" w:rsidP="005C3E7C" w:rsidRDefault="00EC03B3">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559" w:type="pct"/>
            <w:vAlign w:val="center"/>
          </w:tcPr>
          <w:p w:rsidRPr="00AC3285" w:rsidR="00EC03B3" w:rsidP="00014989" w:rsidRDefault="0062253F">
            <w:pPr>
              <w:jc w:val="right"/>
            </w:pPr>
            <w:r w:rsidRPr="00C63B67">
              <w:rPr>
                <w:rStyle w:val="placeholder1Char"/>
              </w:rPr>
              <w:t>_______</w:t>
            </w:r>
          </w:p>
        </w:tc>
        <w:tc>
          <w:tcPr>
            <w:tcW w:w="793" w:type="pct"/>
            <w:vAlign w:val="center"/>
          </w:tcPr>
          <w:p w:rsidRPr="00AC3285" w:rsidR="00EC03B3"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EC03B3" w:rsidP="00510A5F" w:rsidRDefault="006F58E0">
            <w:pPr>
              <w:jc w:val="right"/>
              <w:rPr>
                <w:color w:val="000000" w:themeColor="text1"/>
                <w:sz w:val="18"/>
              </w:rPr>
            </w:pPr>
            <w:r w:rsidRPr="00C63B67">
              <w:rPr>
                <w:rStyle w:val="placeholder1Char"/>
              </w:rPr>
              <w:t>_______</w:t>
            </w:r>
          </w:p>
        </w:tc>
        <w:tc>
          <w:tcPr>
            <w:tcW w:w="603" w:type="pct"/>
            <w:vAlign w:val="center"/>
          </w:tcPr>
          <w:p w:rsidRPr="00AC3285" w:rsidR="00EC03B3" w:rsidP="00AD41E6" w:rsidRDefault="00AD41E6">
            <w:pPr>
              <w:jc w:val="right"/>
              <w:rPr>
                <w:color w:val="000000" w:themeColor="text1"/>
                <w:sz w:val="18"/>
              </w:rPr>
            </w:pPr>
            <w:r w:rsidRPr="00AD41E6">
              <w:rPr>
                <w:rStyle w:val="placeholder1Char"/>
              </w:rPr>
              <w:t>_______</w:t>
            </w:r>
          </w:p>
        </w:tc>
        <w:tc>
          <w:tcPr>
            <w:tcW w:w="532" w:type="pct"/>
            <w:vAlign w:val="center"/>
          </w:tcPr>
          <w:p w:rsidRPr="00AC3285" w:rsidR="00EC03B3" w:rsidP="00014989" w:rsidRDefault="0062253F">
            <w:pPr>
              <w:jc w:val="right"/>
              <w:rPr>
                <w:color w:val="000000" w:themeColor="text1"/>
                <w:sz w:val="18"/>
              </w:rPr>
            </w:pPr>
            <w:r w:rsidRPr="00AD41E6">
              <w:rPr>
                <w:rStyle w:val="placeholder1Char"/>
              </w:rPr>
              <w:t>_______</w:t>
            </w:r>
          </w:p>
        </w:tc>
      </w:tr>
      <w:tr w:rsidRPr="001B6047" w:rsidR="006F58E0" w:rsidTr="009176DC">
        <w:tc>
          <w:tcPr>
            <w:tcW w:w="460" w:type="pct"/>
            <w:tcBorders>
              <w:top w:val="nil"/>
              <w:bottom w:val="nil"/>
            </w:tcBorders>
            <w:vAlign w:val="center"/>
          </w:tcPr>
          <w:p w:rsidRPr="001B6047" w:rsidR="006F58E0" w:rsidP="00313FC8" w:rsidRDefault="00313FC8">
            <w:pPr>
              <w:jc w:val="center"/>
              <w:rPr>
                <w:color w:val="000000" w:themeColor="text1"/>
                <w:sz w:val="18"/>
              </w:rPr>
            </w:pPr>
            <w:r>
              <w:rPr>
                <w:rFonts w:hint="eastAsia"/>
                <w:color w:val="000000" w:themeColor="text1"/>
                <w:sz w:val="18"/>
              </w:rPr>
              <w:t>条件股</w:t>
            </w:r>
          </w:p>
        </w:tc>
        <w:tc>
          <w:tcPr>
            <w:tcW w:w="1352"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460" w:type="pct"/>
            <w:tcBorders>
              <w:top w:val="nil"/>
              <w:bottom w:val="nil"/>
            </w:tcBorders>
            <w:vAlign w:val="center"/>
          </w:tcPr>
          <w:p w:rsidRPr="001B6047" w:rsidR="006F58E0" w:rsidP="00313FC8" w:rsidRDefault="00313FC8">
            <w:pPr>
              <w:ind w:right="420"/>
              <w:jc w:val="center"/>
              <w:rPr>
                <w:color w:val="000000" w:themeColor="text1"/>
                <w:sz w:val="18"/>
              </w:rPr>
            </w:pPr>
            <w:r>
              <w:rPr>
                <w:rFonts w:hint="eastAsia"/>
                <w:color w:val="000000" w:themeColor="text1"/>
                <w:sz w:val="18"/>
              </w:rPr>
              <w:t>份</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rPr>
          <w:trHeight w:val="70"/>
        </w:trPr>
        <w:tc>
          <w:tcPr>
            <w:tcW w:w="460" w:type="pct"/>
            <w:tcBorders>
              <w:top w:val="nil"/>
              <w:bottom w:val="single" w:color="5B9BD5" w:themeColor="accent1" w:sz="4" w:space="0"/>
            </w:tcBorders>
            <w:vAlign w:val="center"/>
          </w:tcPr>
          <w:p w:rsidRPr="001B6047" w:rsidR="006F58E0" w:rsidP="006F58E0" w:rsidRDefault="006F58E0">
            <w:pPr>
              <w:ind w:right="420"/>
              <w:rPr>
                <w:color w:val="000000" w:themeColor="text1"/>
                <w:sz w:val="18"/>
              </w:rPr>
            </w:pP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460" w:type="pct"/>
            <w:tcBorders>
              <w:bottom w:val="nil"/>
            </w:tcBorders>
            <w:vAlign w:val="center"/>
          </w:tcPr>
          <w:p w:rsidRPr="001B6047" w:rsidR="006F58E0" w:rsidP="00313FC8" w:rsidRDefault="006F58E0">
            <w:pPr>
              <w:jc w:val="center"/>
              <w:rPr>
                <w:color w:val="000000" w:themeColor="text1"/>
                <w:sz w:val="18"/>
              </w:rPr>
            </w:pPr>
            <w:r w:rsidRPr="001B6047">
              <w:rPr>
                <w:rFonts w:hint="eastAsia"/>
                <w:color w:val="000000" w:themeColor="text1"/>
                <w:sz w:val="18"/>
              </w:rPr>
              <w:t>有限售</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条件股</w:t>
            </w:r>
          </w:p>
        </w:tc>
        <w:tc>
          <w:tcPr>
            <w:tcW w:w="1352"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份</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460" w:type="pct"/>
            <w:tcBorders>
              <w:top w:val="nil"/>
            </w:tcBorders>
          </w:tcPr>
          <w:p w:rsidRPr="001B6047" w:rsidR="006F58E0" w:rsidP="006F58E0" w:rsidRDefault="006F58E0">
            <w:pPr>
              <w:ind w:right="420"/>
              <w:rPr>
                <w:color w:val="000000" w:themeColor="text1"/>
              </w:rPr>
            </w:pP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1812" w:type="pct"/>
            <w:gridSpan w:val="2"/>
          </w:tcPr>
          <w:p w:rsidRPr="001B6047" w:rsidR="006F58E0" w:rsidP="00DA15E9" w:rsidRDefault="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559"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793"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c>
          <w:tcPr>
            <w:tcW w:w="701" w:type="pct"/>
            <w:vAlign w:val="center"/>
          </w:tcPr>
          <w:p w:rsidRPr="00AC3285" w:rsidR="006F58E0" w:rsidP="00510A5F" w:rsidRDefault="006F58E0">
            <w:pPr>
              <w:jc w:val="right"/>
              <w:rPr>
                <w:b/>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532"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r>
      <w:tr w:rsidRPr="001B6047" w:rsidR="009176DC" w:rsidTr="009176DC">
        <w:tc>
          <w:tcPr>
            <w:tcW w:w="1812" w:type="pct"/>
            <w:gridSpan w:val="2"/>
          </w:tcPr>
          <w:p w:rsidRPr="001B6047" w:rsidR="009176DC" w:rsidP="006F58E0" w:rsidRDefault="009176DC">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Pr="009176DC" w:rsidR="009176DC" w:rsidP="009176DC" w:rsidRDefault="00924C28">
            <w:pPr>
              <w:jc w:val="center"/>
            </w:pPr>
            <w:r w:rsidRPr="008971FC" w:rsidR="009176DC">
              <w:rPr>
                <w:rStyle w:val="placeholder1Char"/>
              </w:rPr>
              <w:t>_______</w:t>
            </w:r>
          </w:p>
        </w:tc>
      </w:tr>
    </w:tbl>
    <w:p w:rsidRPr="001B6047" w:rsidR="00135D39" w:rsidP="00135D39" w:rsidRDefault="00183509">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普通股</w:t>
      </w:r>
      <w:r w:rsidRPr="001B6047">
        <w:rPr>
          <w:rFonts w:asciiTheme="minorEastAsia" w:hAnsiTheme="minorEastAsia" w:eastAsiaTheme="minorEastAsia"/>
          <w:b/>
          <w:color w:val="000000" w:themeColor="text1"/>
          <w:szCs w:val="21"/>
        </w:rPr>
        <w:t>前十名股东情况</w:t>
      </w:r>
      <w:r w:rsidR="002432FF">
        <w:rPr>
          <w:rFonts w:hint="eastAsia" w:asciiTheme="minorEastAsia" w:hAnsiTheme="minorEastAsia" w:eastAsiaTheme="minorEastAsia"/>
          <w:b/>
          <w:color w:val="000000" w:themeColor="text1"/>
          <w:szCs w:val="21"/>
        </w:rPr>
        <w:t xml:space="preserve">                                         单位</w:t>
      </w:r>
      <w:r w:rsidR="002432FF">
        <w:rPr>
          <w:rFonts w:asciiTheme="minorEastAsia" w:hAnsiTheme="minorEastAsia" w:eastAsiaTheme="minorEastAsia"/>
          <w:b/>
          <w:color w:val="000000" w:themeColor="text1"/>
          <w:szCs w:val="21"/>
        </w:rPr>
        <w:t>：股</w:t>
      </w:r>
    </w:p>
    <w:tbl>
      <w:tblPr>
        <w:tblW w:w="5894"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Pr="001B6047" w:rsidR="001B6047" w:rsidTr="00AE3BB2">
        <w:trPr>
          <w:cantSplit/>
          <w:trHeight w:val="557"/>
        </w:trPr>
        <w:tc>
          <w:tcPr>
            <w:tcW w:w="435"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序号</w:t>
            </w:r>
          </w:p>
        </w:tc>
        <w:tc>
          <w:tcPr>
            <w:tcW w:w="650"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股东名称</w:t>
            </w:r>
          </w:p>
        </w:tc>
        <w:tc>
          <w:tcPr>
            <w:tcW w:w="649"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期初持股数</w:t>
            </w:r>
          </w:p>
        </w:tc>
        <w:tc>
          <w:tcPr>
            <w:tcW w:w="578"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持股变动</w:t>
            </w:r>
          </w:p>
        </w:tc>
        <w:tc>
          <w:tcPr>
            <w:tcW w:w="755"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期末持股数</w:t>
            </w:r>
          </w:p>
        </w:tc>
        <w:tc>
          <w:tcPr>
            <w:tcW w:w="486"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w:t>
            </w:r>
          </w:p>
          <w:p w:rsidRPr="001B6047" w:rsidR="00183509" w:rsidP="007D6BF1"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股比例</w:t>
            </w:r>
          </w:p>
        </w:tc>
        <w:tc>
          <w:tcPr>
            <w:tcW w:w="650"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限售股份数量</w:t>
            </w:r>
          </w:p>
        </w:tc>
        <w:tc>
          <w:tcPr>
            <w:tcW w:w="797"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无限售股份数量</w:t>
            </w:r>
          </w:p>
        </w:tc>
      </w:tr>
      <w:tr w:rsidRPr="001B6047" w:rsidR="001B6047" w:rsidTr="00AE3BB2">
        <w:trPr>
          <w:trHeight w:val="472" w:hRule="exact"/>
        </w:trPr>
        <w:tc>
          <w:tcPr>
            <w:tcW w:w="435" w:type="pct"/>
            <w:shd w:val="clear" w:color="auto" w:fill="auto"/>
          </w:tcPr>
          <w:p w:rsidRPr="00AC3285" w:rsidR="00183509" w:rsidP="003619C7" w:rsidRDefault="00014989">
            <w:pPr>
              <w:jc w:val="center"/>
              <w:rPr>
                <w:rFonts w:asciiTheme="minorEastAsia" w:hAnsiTheme="minorEastAsia" w:eastAsiaTheme="minorEastAsia"/>
                <w:color w:val="000000" w:themeColor="text1"/>
                <w:sz w:val="18"/>
                <w:szCs w:val="18"/>
              </w:rPr>
            </w:pPr>
            <w:r w:rsidRPr="00B10548">
              <w:rPr>
                <w:rStyle w:val="placeholder1Char"/>
              </w:rPr>
              <w:t>____</w:t>
            </w:r>
          </w:p>
        </w:tc>
        <w:tc>
          <w:tcPr>
            <w:tcW w:w="650" w:type="pct"/>
            <w:shd w:val="clear" w:color="auto" w:fill="auto"/>
          </w:tcPr>
          <w:p w:rsidRPr="00AC3285" w:rsidR="00183509" w:rsidP="003619C7" w:rsidRDefault="00343560">
            <w:pPr>
              <w:jc w:val="center"/>
              <w:rPr>
                <w:rFonts w:asciiTheme="minorEastAsia" w:hAnsiTheme="minorEastAsia" w:eastAsiaTheme="minorEastAsia"/>
                <w:color w:val="000000" w:themeColor="text1"/>
                <w:sz w:val="18"/>
                <w:szCs w:val="18"/>
              </w:rPr>
            </w:pPr>
            <w:r w:rsidRPr="00B10548">
              <w:rPr>
                <w:rStyle w:val="placeholder1Char"/>
                <w:rFonts w:hint="eastAsia"/>
              </w:rPr>
              <w:t>__________</w:t>
            </w:r>
          </w:p>
        </w:tc>
        <w:tc>
          <w:tcPr>
            <w:tcW w:w="649"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183509" w:rsidP="00014989" w:rsidRDefault="00343560">
            <w:pPr>
              <w:ind w:right="16"/>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1085" w:type="pct"/>
            <w:gridSpan w:val="2"/>
            <w:shd w:val="clear" w:color="auto" w:fill="auto"/>
          </w:tcPr>
          <w:p w:rsidRPr="00AC3285" w:rsidR="00343560" w:rsidP="00343560" w:rsidRDefault="00343560">
            <w:pPr>
              <w:jc w:val="center"/>
              <w:rPr>
                <w:rFonts w:asciiTheme="minorEastAsia" w:hAnsiTheme="minorEastAsia" w:eastAsiaTheme="minorEastAsia"/>
                <w:b/>
                <w:color w:val="000000" w:themeColor="text1"/>
                <w:sz w:val="18"/>
                <w:szCs w:val="18"/>
              </w:rPr>
            </w:pPr>
            <w:r w:rsidRPr="00AC3285">
              <w:rPr>
                <w:rFonts w:hint="eastAsia" w:asciiTheme="minorEastAsia" w:hAnsiTheme="minorEastAsia" w:eastAsiaTheme="minorEastAsia"/>
                <w:b/>
                <w:color w:val="000000" w:themeColor="text1"/>
                <w:sz w:val="18"/>
                <w:szCs w:val="18"/>
              </w:rPr>
              <w:t>合计</w:t>
            </w:r>
          </w:p>
        </w:tc>
        <w:tc>
          <w:tcPr>
            <w:tcW w:w="649"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5000" w:type="pct"/>
            <w:gridSpan w:val="8"/>
            <w:shd w:val="clear" w:color="auto" w:fill="auto"/>
          </w:tcPr>
          <w:p w:rsidRPr="001B6047" w:rsidR="00343560" w:rsidP="00343560" w:rsidRDefault="00343560">
            <w:pPr>
              <w:ind w:right="420"/>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前</w:t>
            </w:r>
            <w:r w:rsidRPr="001B6047">
              <w:rPr>
                <w:rFonts w:asciiTheme="minorEastAsia" w:hAnsiTheme="minorEastAsia" w:eastAsiaTheme="minorEastAsia"/>
                <w:color w:val="000000" w:themeColor="text1"/>
                <w:sz w:val="18"/>
                <w:szCs w:val="18"/>
              </w:rPr>
              <w:t>十名</w:t>
            </w:r>
            <w:r w:rsidRPr="001B6047">
              <w:rPr>
                <w:rFonts w:hint="eastAsia" w:asciiTheme="minorEastAsia" w:hAnsiTheme="minorEastAsia" w:eastAsiaTheme="minorEastAsia"/>
                <w:color w:val="000000" w:themeColor="text1"/>
                <w:sz w:val="18"/>
                <w:szCs w:val="18"/>
              </w:rPr>
              <w:t>股东间相互关系说明：</w:t>
            </w:r>
          </w:p>
          <w:p w:rsidRPr="00632155" w:rsidR="00343560" w:rsidP="00632155" w:rsidRDefault="00632155">
            <w:pPr>
              <w:jc w:val="left"/>
            </w:pPr>
            <w:r w:rsidRPr="001524D6">
              <w:rPr>
                <w:rStyle w:val="placeholder1Char"/>
              </w:rPr>
              <w:t>___________________________________________________________________</w:t>
            </w:r>
          </w:p>
        </w:tc>
      </w:tr>
    </w:tbl>
    <w:p w:rsidR="00AF500D" w:rsidP="00183509" w:rsidRDefault="00AF500D">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C6A6F395F02B4AD589B72B2B5A881C00"/>
        </w:placeholder>
      </w:sdtPr>
      <w:sdtEndPr>
        <w:rPr>
          <w:rFonts w:hint="default" w:asciiTheme="minorEastAsia" w:hAnsiTheme="minorEastAsia" w:eastAsiaTheme="minorEastAsia"/>
          <w:szCs w:val="24"/>
        </w:rPr>
      </w:sdtEndPr>
      <w:sdtContent>
        <w:p w:rsidR="00FA153A" w:rsidP="00183509" w:rsidRDefault="00FA153A">
          <w:pPr>
            <w:ind w:right="420"/>
            <w:rPr>
              <w:color w:val="000000" w:themeColor="text1"/>
            </w:rPr>
          </w:pPr>
        </w:p>
        <w:p w:rsidR="00183509" w:rsidP="00FA153A" w:rsidRDefault="00663FF3">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Pr="00FA153A" w:rsidR="007B6C9C">
            <w:rPr>
              <w:rStyle w:val="2Char"/>
              <w:rFonts w:hint="eastAsia"/>
              <w:b/>
              <w:bCs/>
            </w:rPr>
            <w:t>股本</w:t>
          </w:r>
          <w:r w:rsidRPr="00FA153A">
            <w:rPr>
              <w:rStyle w:val="2Char"/>
              <w:b/>
              <w:bCs/>
            </w:rPr>
            <w:t>基本情况</w:t>
          </w:r>
        </w:p>
        <w:p w:rsidRPr="0051230A" w:rsidR="0051230A" w:rsidP="0051230A" w:rsidRDefault="0051230A"/>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410"/>
            <w:gridCol w:w="2126"/>
            <w:gridCol w:w="1843"/>
            <w:gridCol w:w="1985"/>
          </w:tblGrid>
          <w:tr w:rsidRPr="001B6047" w:rsidR="001B6047" w:rsidTr="00DA15E9">
            <w:tc>
              <w:tcPr>
                <w:tcW w:w="2410" w:type="dxa"/>
              </w:tcPr>
              <w:p w:rsidRPr="001B6047" w:rsidR="00415D57" w:rsidP="00415D57" w:rsidRDefault="00415D57">
                <w:pPr>
                  <w:ind w:right="420"/>
                  <w:jc w:val="center"/>
                  <w:rPr>
                    <w:b/>
                    <w:color w:val="000000" w:themeColor="text1"/>
                  </w:rPr>
                </w:pPr>
                <w:r w:rsidRPr="001B6047">
                  <w:rPr>
                    <w:rFonts w:hint="eastAsia"/>
                    <w:b/>
                    <w:color w:val="000000" w:themeColor="text1"/>
                  </w:rPr>
                  <w:t>项目</w:t>
                </w:r>
              </w:p>
            </w:tc>
            <w:tc>
              <w:tcPr>
                <w:tcW w:w="2126"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Pr="00DA15E9" w:rsidR="00DA15E9">
                  <w:rPr>
                    <w:rFonts w:hint="eastAsia"/>
                    <w:b/>
                    <w:color w:val="000000" w:themeColor="text1"/>
                  </w:rPr>
                  <w:t>数量</w:t>
                </w:r>
              </w:p>
            </w:tc>
            <w:tc>
              <w:tcPr>
                <w:tcW w:w="1843"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Pr="001B6047" w:rsidR="00415D57">
                  <w:rPr>
                    <w:rFonts w:hint="eastAsia"/>
                    <w:b/>
                    <w:color w:val="000000" w:themeColor="text1"/>
                  </w:rPr>
                  <w:t>数量变动</w:t>
                </w:r>
              </w:p>
            </w:tc>
            <w:tc>
              <w:tcPr>
                <w:tcW w:w="1985" w:type="dxa"/>
              </w:tcPr>
              <w:p w:rsidRPr="001B6047" w:rsidR="00415D57" w:rsidP="00DA065C" w:rsidRDefault="00415D57">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Pr="001B6047" w:rsidR="001B6047" w:rsidTr="00DA15E9">
            <w:tc>
              <w:tcPr>
                <w:tcW w:w="2410" w:type="dxa"/>
              </w:tcPr>
              <w:p w:rsidRPr="001B6047" w:rsidR="00415D57" w:rsidP="00DA15E9" w:rsidRDefault="00415D57">
                <w:pPr>
                  <w:ind w:right="420"/>
                  <w:rPr>
                    <w:color w:val="000000" w:themeColor="text1"/>
                  </w:rPr>
                </w:pPr>
                <w:r w:rsidRPr="001B6047">
                  <w:rPr>
                    <w:rFonts w:hint="eastAsia"/>
                    <w:color w:val="000000" w:themeColor="text1"/>
                  </w:rPr>
                  <w:t>计入权益的</w:t>
                </w:r>
                <w:r w:rsidRPr="001B6047">
                  <w:rPr>
                    <w:color w:val="000000" w:themeColor="text1"/>
                  </w:rPr>
                  <w:t>优先股</w:t>
                </w:r>
              </w:p>
            </w:tc>
            <w:tc>
              <w:tcPr>
                <w:tcW w:w="2126"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985" w:type="dxa"/>
              </w:tcPr>
              <w:p w:rsidRPr="00AC3285" w:rsidR="00415D57" w:rsidP="00810EA8" w:rsidRDefault="00343560">
                <w:pPr>
                  <w:ind w:right="420"/>
                  <w:jc w:val="right"/>
                  <w:rPr>
                    <w:color w:val="000000" w:themeColor="text1"/>
                  </w:rPr>
                </w:pPr>
                <w:r w:rsidRPr="00B10548">
                  <w:rPr>
                    <w:rStyle w:val="placeholder1Char"/>
                    <w:rFonts w:hint="eastAsia"/>
                  </w:rPr>
                  <w:t>__________</w:t>
                </w:r>
              </w:p>
            </w:tc>
          </w:tr>
          <w:tr w:rsidRPr="001B6047" w:rsidR="00343560" w:rsidTr="00DA15E9">
            <w:tc>
              <w:tcPr>
                <w:tcW w:w="2410" w:type="dxa"/>
              </w:tcPr>
              <w:p w:rsidRPr="001B6047" w:rsidR="00343560" w:rsidP="00343560" w:rsidRDefault="00343560">
                <w:pPr>
                  <w:ind w:right="420"/>
                  <w:rPr>
                    <w:color w:val="000000" w:themeColor="text1"/>
                  </w:rPr>
                </w:pPr>
                <w:r w:rsidRPr="001B6047">
                  <w:rPr>
                    <w:rFonts w:hint="eastAsia"/>
                    <w:color w:val="000000" w:themeColor="text1"/>
                  </w:rPr>
                  <w:t>计入</w:t>
                </w:r>
                <w:r w:rsidRPr="001B6047">
                  <w:rPr>
                    <w:color w:val="000000" w:themeColor="text1"/>
                  </w:rPr>
                  <w:t>负债的优先股</w:t>
                </w:r>
              </w:p>
            </w:tc>
            <w:tc>
              <w:tcPr>
                <w:tcW w:w="2126"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985"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r w:rsidRPr="001B6047" w:rsidR="00343560" w:rsidTr="00DA15E9">
            <w:tc>
              <w:tcPr>
                <w:tcW w:w="2410" w:type="dxa"/>
              </w:tcPr>
              <w:p w:rsidRPr="001B6047" w:rsidR="00343560" w:rsidP="00343560" w:rsidRDefault="00343560">
                <w:pPr>
                  <w:ind w:right="420"/>
                  <w:jc w:val="center"/>
                  <w:rPr>
                    <w:b/>
                    <w:color w:val="000000" w:themeColor="text1"/>
                  </w:rPr>
                </w:pPr>
                <w:r w:rsidRPr="001B6047">
                  <w:rPr>
                    <w:rFonts w:hint="eastAsia"/>
                    <w:b/>
                    <w:color w:val="000000" w:themeColor="text1"/>
                  </w:rPr>
                  <w:t>优先股总计</w:t>
                </w:r>
              </w:p>
            </w:tc>
            <w:tc>
              <w:tcPr>
                <w:tcW w:w="2126"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985"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bl>
      </w:sdtContent>
    </w:sdt>
    <w:p w:rsidRPr="001B6047" w:rsidR="00663FF3" w:rsidP="00183509" w:rsidRDefault="00663FF3">
      <w:pPr>
        <w:ind w:right="420"/>
        <w:rPr>
          <w:color w:val="000000" w:themeColor="text1"/>
        </w:rPr>
      </w:pPr>
    </w:p>
    <w:p w:rsidRPr="001B6047" w:rsidR="00AD6A2F" w:rsidP="00FA153A" w:rsidRDefault="00AE0D73">
      <w:pPr>
        <w:pStyle w:val="2"/>
      </w:pPr>
      <w:r w:rsidRPr="001B6047">
        <w:rPr>
          <w:rFonts w:hint="eastAsia"/>
        </w:rPr>
        <w:t>三</w:t>
      </w:r>
      <w:r w:rsidRPr="001B6047">
        <w:t>、</w:t>
      </w:r>
      <w:r w:rsidRPr="001B6047" w:rsidR="0092010E">
        <w:rPr>
          <w:rFonts w:hint="eastAsia"/>
        </w:rPr>
        <w:t>控股股东</w:t>
      </w:r>
      <w:r w:rsidRPr="001B6047" w:rsidR="0092010E">
        <w:t>、实际控制人情况</w:t>
      </w:r>
    </w:p>
    <w:p w:rsidRPr="001B6047" w:rsidR="0092010E" w:rsidP="00183509" w:rsidRDefault="00AD6A2F">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Pr="00525FD5" w:rsidR="0084415A" w:rsidP="00525FD5" w:rsidRDefault="00525FD5">
            <w:pPr>
              <w:ind w:right="420"/>
              <w:rPr>
                <w:rFonts w:ascii="仿宋" w:hAnsi="仿宋" w:eastAsia="仿宋"/>
                <w:color w:val="7F7F7F" w:themeColor="text1" w:themeTint="80"/>
                <w:u w:val="single"/>
              </w:rPr>
            </w:pPr>
            <w:r w:rsidRPr="00525FD5">
              <w:rPr>
                <w:rFonts w:hint="eastAsia" w:ascii="仿宋" w:hAnsi="仿宋" w:eastAsia="仿宋"/>
                <w:i/>
                <w:color w:val="7F7F7F" w:themeColor="text1" w:themeTint="80"/>
                <w:u w:val="single"/>
              </w:rPr>
              <w:t>说明报告期内的</w:t>
            </w:r>
            <w:r w:rsidRPr="00525FD5">
              <w:rPr>
                <w:rFonts w:ascii="仿宋" w:hAnsi="仿宋" w:eastAsia="仿宋"/>
                <w:i/>
                <w:color w:val="7F7F7F" w:themeColor="text1" w:themeTint="80"/>
                <w:u w:val="single"/>
              </w:rPr>
              <w:t>变动情况。</w:t>
            </w:r>
          </w:p>
        </w:tc>
      </w:tr>
    </w:tbl>
    <w:p w:rsidRPr="001B6047" w:rsidR="00AD6A2F" w:rsidP="00183509" w:rsidRDefault="00AD6A2F">
      <w:pPr>
        <w:ind w:right="420"/>
        <w:rPr>
          <w:color w:val="000000" w:themeColor="text1"/>
        </w:rPr>
      </w:pPr>
    </w:p>
    <w:p w:rsidRPr="001B6047" w:rsidR="00AD6A2F" w:rsidP="00AD6A2F" w:rsidRDefault="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实际控制人应当披露到自然人、国有资产管理部门，包括股东之间达成某种协议或安排的其他机构或自然人，以及以信托方式形成实际控制的情况。</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说明</w:t>
            </w:r>
            <w:r w:rsidRPr="00525FD5">
              <w:rPr>
                <w:rFonts w:ascii="仿宋" w:hAnsi="仿宋" w:eastAsia="仿宋"/>
                <w:i/>
                <w:color w:val="7F7F7F" w:themeColor="text1" w:themeTint="80"/>
                <w:u w:val="single"/>
              </w:rPr>
              <w:t>报告期内的变动情况。</w:t>
            </w:r>
          </w:p>
          <w:p w:rsidRPr="00525FD5" w:rsidR="0084415A" w:rsidP="00525FD5" w:rsidRDefault="00525FD5">
            <w:pPr>
              <w:ind w:right="420"/>
              <w:rPr>
                <w:i/>
                <w:color w:val="FF0000"/>
              </w:rPr>
            </w:pPr>
            <w:r w:rsidRPr="00525FD5">
              <w:rPr>
                <w:rFonts w:hint="eastAsia" w:ascii="仿宋" w:hAnsi="仿宋" w:eastAsia="仿宋"/>
                <w:i/>
                <w:color w:val="7F7F7F" w:themeColor="text1" w:themeTint="80"/>
                <w:u w:val="single"/>
              </w:rPr>
              <w:t>（如控股</w:t>
            </w:r>
            <w:r w:rsidRPr="00525FD5">
              <w:rPr>
                <w:rFonts w:ascii="仿宋" w:hAnsi="仿宋" w:eastAsia="仿宋"/>
                <w:i/>
                <w:color w:val="7F7F7F" w:themeColor="text1" w:themeTint="80"/>
                <w:u w:val="single"/>
              </w:rPr>
              <w:t>股东与实际控制人</w:t>
            </w:r>
            <w:r w:rsidRPr="00525FD5">
              <w:rPr>
                <w:rFonts w:hint="eastAsia" w:ascii="仿宋" w:hAnsi="仿宋" w:eastAsia="仿宋"/>
                <w:i/>
                <w:color w:val="7F7F7F" w:themeColor="text1" w:themeTint="80"/>
                <w:u w:val="single"/>
              </w:rPr>
              <w:t>一致</w:t>
            </w:r>
            <w:r w:rsidRPr="00525FD5">
              <w:rPr>
                <w:rFonts w:ascii="仿宋" w:hAnsi="仿宋" w:eastAsia="仿宋"/>
                <w:i/>
                <w:color w:val="7F7F7F" w:themeColor="text1" w:themeTint="80"/>
                <w:u w:val="single"/>
              </w:rPr>
              <w:t>，</w:t>
            </w:r>
            <w:r w:rsidRPr="00525FD5">
              <w:rPr>
                <w:rFonts w:hint="eastAsia" w:ascii="仿宋" w:hAnsi="仿宋" w:eastAsia="仿宋"/>
                <w:i/>
                <w:color w:val="7F7F7F" w:themeColor="text1" w:themeTint="80"/>
                <w:u w:val="single"/>
              </w:rPr>
              <w:t>合并</w:t>
            </w:r>
            <w:r w:rsidRPr="00525FD5">
              <w:rPr>
                <w:rFonts w:ascii="仿宋" w:hAnsi="仿宋" w:eastAsia="仿宋"/>
                <w:i/>
                <w:color w:val="7F7F7F" w:themeColor="text1" w:themeTint="80"/>
                <w:u w:val="single"/>
              </w:rPr>
              <w:t>披露）</w:t>
            </w:r>
          </w:p>
        </w:tc>
      </w:tr>
    </w:tbl>
    <w:p w:rsidR="00525FD5" w:rsidP="00525FD5" w:rsidRDefault="00525FD5">
      <w:pPr>
        <w:ind w:right="420"/>
        <w:rPr>
          <w:b/>
          <w:color w:val="000000" w:themeColor="text1"/>
        </w:rPr>
      </w:pPr>
    </w:p>
    <w:p w:rsidRPr="00525FD5" w:rsidR="00525FD5" w:rsidP="00525FD5" w:rsidRDefault="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Pr="001B6047" w:rsidR="00525FD5" w:rsidTr="0003776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0D7F" w:rsidR="00520D7F" w:rsidP="00520D7F" w:rsidRDefault="00520D7F">
            <w:pPr>
              <w:tabs>
                <w:tab w:val="left" w:pos="5140"/>
              </w:tabs>
              <w:rPr>
                <w:rFonts w:ascii="仿宋" w:hAnsi="仿宋" w:eastAsia="仿宋"/>
                <w:i/>
                <w:color w:val="7F7F7F" w:themeColor="text1" w:themeTint="80"/>
                <w:szCs w:val="44"/>
                <w:u w:val="single"/>
              </w:rPr>
            </w:pPr>
            <w:r w:rsidRPr="00525FD5">
              <w:rPr>
                <w:rFonts w:hint="eastAsia" w:ascii="仿宋" w:hAnsi="仿宋" w:eastAsia="仿宋"/>
                <w:i/>
                <w:color w:val="7F7F7F" w:themeColor="text1" w:themeTint="80"/>
                <w:szCs w:val="44"/>
                <w:u w:val="single"/>
              </w:rPr>
              <w:t>披露报告期内是否存在股份代持行为，如存在股份代持的，应当披露代持的原因、代持数量、涉及的股东数、代持还原情况等；如无请填否。</w:t>
            </w:r>
          </w:p>
        </w:tc>
      </w:tr>
    </w:tbl>
    <w:p w:rsidRPr="00525FD5" w:rsidR="00525FD5" w:rsidP="00525FD5" w:rsidRDefault="00525FD5"/>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0A49D0" w:rsidP="00CC1546" w:rsidRDefault="000A49D0">
      <w:pPr>
        <w:pStyle w:val="1"/>
        <w:spacing w:before="0" w:after="0"/>
        <w:jc w:val="center"/>
        <w:rPr>
          <w:rFonts w:ascii="黑体" w:hAnsi="黑体" w:eastAsia="黑体"/>
          <w:b w:val="0"/>
          <w:sz w:val="36"/>
          <w:szCs w:val="36"/>
        </w:rPr>
      </w:pPr>
      <w:bookmarkStart w:name="_Toc441926732" w:id="9"/>
      <w:r w:rsidRPr="00CC1546">
        <w:rPr>
          <w:rFonts w:hint="eastAsia" w:ascii="黑体" w:hAnsi="黑体" w:eastAsia="黑体"/>
          <w:b w:val="0"/>
          <w:sz w:val="36"/>
          <w:szCs w:val="36"/>
        </w:rPr>
        <w:t>第七节</w:t>
      </w:r>
      <w:r w:rsidRPr="00CC1546">
        <w:rPr>
          <w:rFonts w:ascii="黑体" w:hAnsi="黑体" w:eastAsia="黑体"/>
          <w:b w:val="0"/>
          <w:sz w:val="36"/>
          <w:szCs w:val="36"/>
        </w:rPr>
        <w:t xml:space="preserve"> </w:t>
      </w:r>
      <w:r w:rsidRPr="00CC1546">
        <w:rPr>
          <w:rFonts w:hint="eastAsia" w:ascii="黑体" w:hAnsi="黑体" w:eastAsia="黑体"/>
          <w:b w:val="0"/>
          <w:sz w:val="36"/>
          <w:szCs w:val="36"/>
        </w:rPr>
        <w:t>融资及分配</w:t>
      </w:r>
      <w:r w:rsidRPr="00CC1546">
        <w:rPr>
          <w:rFonts w:ascii="黑体" w:hAnsi="黑体" w:eastAsia="黑体"/>
          <w:b w:val="0"/>
          <w:sz w:val="36"/>
          <w:szCs w:val="36"/>
        </w:rPr>
        <w:t>情况</w:t>
      </w:r>
      <w:bookmarkEnd w:id="9"/>
    </w:p>
    <w:sdt>
      <w:sdtPr>
        <w:rPr>
          <w:rFonts w:hint="eastAsia" w:asciiTheme="minorEastAsia" w:hAnsiTheme="minorEastAsia" w:eastAsiaTheme="minorEastAsia"/>
          <w:b/>
          <w:color w:val="000000" w:themeColor="text1"/>
          <w:szCs w:val="21"/>
        </w:rPr>
        <w:id w:val="119114465"/>
        <w:placeholder>
          <w:docPart w:val="C6A6F395F02B4AD589B72B2B5A881C00"/>
        </w:placeholder>
      </w:sdtPr>
      <w:sdtEndPr>
        <w:rPr>
          <w:rFonts w:hint="default"/>
          <w:b w:val="0"/>
        </w:rPr>
      </w:sdtEndPr>
      <w:sdtContent>
        <w:p w:rsidR="009C7CB8" w:rsidP="00DA03BC" w:rsidRDefault="009C7CB8">
          <w:pPr>
            <w:tabs>
              <w:tab w:val="left" w:pos="5140"/>
            </w:tabs>
            <w:rPr>
              <w:rFonts w:asciiTheme="minorEastAsia" w:hAnsiTheme="minorEastAsia" w:eastAsiaTheme="minorEastAsia"/>
              <w:b/>
              <w:color w:val="000000" w:themeColor="text1"/>
              <w:szCs w:val="21"/>
            </w:rPr>
          </w:pPr>
        </w:p>
        <w:p w:rsidRPr="001B6047" w:rsidR="00DA03BC" w:rsidP="009C7CB8" w:rsidRDefault="00DA03BC">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Pr="00B02FEE" w:rsidR="001F0BA3" w:rsidTr="006104BB">
            <w:tc>
              <w:tcPr>
                <w:tcW w:w="56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w:t>
                </w:r>
                <w:r w:rsidRPr="001B6047">
                  <w:rPr>
                    <w:rFonts w:asciiTheme="minorEastAsia" w:hAnsiTheme="minorEastAsia" w:eastAsiaTheme="minorEastAsia"/>
                    <w:b/>
                    <w:color w:val="000000" w:themeColor="text1"/>
                    <w:sz w:val="18"/>
                    <w:szCs w:val="21"/>
                  </w:rPr>
                  <w:t>方案公告时间</w:t>
                </w:r>
              </w:p>
            </w:tc>
            <w:tc>
              <w:tcPr>
                <w:tcW w:w="567" w:type="dxa"/>
              </w:tcPr>
              <w:p w:rsidRPr="001B6047" w:rsidR="0044727E" w:rsidP="00687ECA"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新增股票</w:t>
                </w:r>
                <w:r w:rsidRPr="001B6047">
                  <w:rPr>
                    <w:rFonts w:asciiTheme="minorEastAsia" w:hAnsiTheme="minorEastAsia" w:eastAsiaTheme="minorEastAsia"/>
                    <w:b/>
                    <w:color w:val="000000" w:themeColor="text1"/>
                    <w:sz w:val="18"/>
                    <w:szCs w:val="21"/>
                  </w:rPr>
                  <w:t>挂牌转让日期</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p>
            </w:tc>
            <w:tc>
              <w:tcPr>
                <w:tcW w:w="684"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6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发行对象中董监高与核心员工人数</w:t>
                </w:r>
              </w:p>
            </w:tc>
            <w:tc>
              <w:tcPr>
                <w:tcW w:w="636"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发行对象中做市商家数</w:t>
                </w:r>
              </w:p>
            </w:tc>
            <w:tc>
              <w:tcPr>
                <w:tcW w:w="70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发行对象中外部自然人人数</w:t>
                </w:r>
              </w:p>
            </w:tc>
            <w:tc>
              <w:tcPr>
                <w:tcW w:w="70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发行对象中私募投资基金家数</w:t>
                </w: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发行对象中信托及资管产品家数</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募集资金</w:t>
                </w:r>
                <w:r w:rsidRPr="001B6047">
                  <w:rPr>
                    <w:rFonts w:asciiTheme="minorEastAsia" w:hAnsiTheme="minorEastAsia" w:eastAsiaTheme="minorEastAsia"/>
                    <w:b/>
                    <w:color w:val="000000" w:themeColor="text1"/>
                    <w:sz w:val="18"/>
                    <w:szCs w:val="21"/>
                  </w:rPr>
                  <w:t>用途</w:t>
                </w:r>
              </w:p>
              <w:p w:rsidRPr="001B6047" w:rsidR="0044727E" w:rsidP="00B02FEE"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（具体用途）</w:t>
                </w:r>
              </w:p>
            </w:tc>
            <w:tc>
              <w:tcPr>
                <w:tcW w:w="42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募集资金用途是否变更</w:t>
                </w:r>
              </w:p>
            </w:tc>
          </w:tr>
          <w:tr w:rsidRPr="001B6047" w:rsidR="001F0BA3" w:rsidTr="006104BB">
            <w:trPr>
              <w:trHeight w:val="521"/>
            </w:trPr>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rPr>
                    <w:rStyle w:val="placeholder2Char"/>
                    <w:rFonts w:hint="eastAsia"/>
                  </w:rPr>
                  <w:t>选择</w:t>
                </w:r>
                <w:r w:rsidRPr="00511FDF">
                  <w:rPr>
                    <w:rStyle w:val="placeholder2Char"/>
                  </w:rPr>
                  <w:t>日期</w:t>
                </w:r>
              </w:p>
            </w:tc>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rPr>
                    <w:rStyle w:val="placeholder2Char"/>
                  </w:rPr>
                  <w:t>选择日期</w:t>
                </w:r>
              </w:p>
            </w:tc>
            <w:tc>
              <w:tcPr>
                <w:tcW w:w="851" w:type="dxa"/>
              </w:tcPr>
              <w:p w:rsidRPr="00AC3285" w:rsidR="0044727E" w:rsidP="001F0BA3"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______</w:t>
                </w:r>
              </w:p>
            </w:tc>
            <w:tc>
              <w:tcPr>
                <w:tcW w:w="684"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____</w:t>
                </w:r>
              </w:p>
            </w:tc>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65"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____</w:t>
                </w:r>
              </w:p>
            </w:tc>
            <w:tc>
              <w:tcPr>
                <w:tcW w:w="636"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07"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0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851"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w:t>
                </w:r>
              </w:p>
            </w:tc>
            <w:tc>
              <w:tcPr>
                <w:tcW w:w="425" w:type="dxa"/>
              </w:tcPr>
              <w:p w:rsidRPr="00AC3285" w:rsidR="0044727E" w:rsidP="00A16B44" w:rsidRDefault="00A16B44">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选择</w:t>
                </w:r>
              </w:p>
            </w:tc>
          </w:tr>
        </w:tbl>
        <w:p w:rsidRPr="001B6047" w:rsidR="006104BB" w:rsidP="00E04C7D" w:rsidRDefault="006104BB"/>
        <w:tbl>
          <w:tblPr>
            <w:tblStyle w:val="a6"/>
            <w:tblW w:w="8222" w:type="dxa"/>
            <w:tblInd w:w="-5" w:type="dxa"/>
            <w:tblLook w:val="04A0" w:firstRow="1" w:lastRow="0" w:firstColumn="1" w:lastColumn="0" w:noHBand="0" w:noVBand="1"/>
          </w:tblPr>
          <w:tblGrid>
            <w:gridCol w:w="8222"/>
          </w:tblGrid>
          <w:tr w:rsidRPr="001B6047" w:rsidR="0044727E" w:rsidTr="006104BB">
            <w:tc>
              <w:tcPr>
                <w:tcW w:w="808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66C18" w:rsidR="0044727E" w:rsidP="00E24201" w:rsidRDefault="00924C28">
                <w:pPr>
                  <w:tabs>
                    <w:tab w:val="left" w:pos="5140"/>
                  </w:tabs>
                  <w:rPr>
                    <w:rFonts w:asciiTheme="minorEastAsia" w:hAnsiTheme="minorEastAsia" w:eastAsiaTheme="minorEastAsia"/>
                    <w:color w:val="000000" w:themeColor="text1"/>
                    <w:szCs w:val="21"/>
                  </w:rPr>
                </w:pPr>
                <w:r w:rsidRPr="00E24201" w:rsid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tc>
          </w:tr>
        </w:tbl>
      </w:sdtContent>
    </w:sdt>
    <w:p w:rsidR="00E46551" w:rsidP="003619C7" w:rsidRDefault="00E46551">
      <w:pPr>
        <w:ind w:right="420"/>
        <w:rPr>
          <w:b/>
          <w:color w:val="000000" w:themeColor="text1"/>
        </w:rPr>
      </w:pPr>
    </w:p>
    <w:sdt>
      <w:sdtPr>
        <w:rPr>
          <w:b/>
          <w:color w:val="000000" w:themeColor="text1"/>
        </w:rPr>
        <w:id w:val="-811486751"/>
        <w:lock w:val="sdtLocked"/>
        <w:placeholder>
          <w:docPart w:val="C6A6F395F02B4AD589B72B2B5A881C00"/>
        </w:placeholder>
      </w:sdtPr>
      <w:sdtEndPr>
        <w:rPr>
          <w:rFonts w:asciiTheme="minorEastAsia" w:hAnsiTheme="minorEastAsia" w:eastAsiaTheme="minorEastAsia"/>
          <w:szCs w:val="21"/>
        </w:rPr>
      </w:sdtEndPr>
      <w:sdtContent>
        <w:p w:rsidR="009C7CB8" w:rsidP="003619C7" w:rsidRDefault="009C7CB8">
          <w:pPr>
            <w:ind w:right="420"/>
            <w:rPr>
              <w:b/>
              <w:color w:val="000000" w:themeColor="text1"/>
            </w:rPr>
          </w:pPr>
        </w:p>
        <w:p w:rsidR="003619C7" w:rsidP="009C7CB8" w:rsidRDefault="00C87887">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Pr="001B6047" w:rsidR="000C248F">
            <w:rPr>
              <w:rFonts w:hint="eastAsia"/>
            </w:rPr>
            <w:t>（如有</w:t>
          </w:r>
          <w:r w:rsidRPr="001B6047" w:rsidR="000C248F">
            <w:t>）</w:t>
          </w:r>
        </w:p>
        <w:sdt>
          <w:sdtPr>
            <w:rPr>
              <w:rFonts w:hint="eastAsia"/>
              <w:b/>
              <w:color w:val="000000" w:themeColor="text1"/>
            </w:rPr>
            <w:alias w:val="基本情况（如有）"/>
            <w:tag w:val="基本情况（如有）"/>
            <w:id w:val="-1928949673"/>
            <w:placeholder>
              <w:docPart w:val="C6A6F395F02B4AD589B72B2B5A881C00"/>
            </w:placeholder>
          </w:sdtPr>
          <w:sdtEndPr>
            <w:rPr>
              <w:rFonts w:hint="default"/>
            </w:rPr>
          </w:sdtEndPr>
          <w:sdtContent>
            <w:p w:rsidRPr="001B6047" w:rsidR="00C87887" w:rsidP="003619C7" w:rsidRDefault="00C8788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772784">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：元或</w:t>
              </w:r>
              <w:r w:rsidR="002432FF">
                <w:rPr>
                  <w:rFonts w:hint="eastAsia"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Pr="001B6047" w:rsidR="00E405A4" w:rsidTr="00772784">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134"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tc>
                <w:tc>
                  <w:tcPr>
                    <w:tcW w:w="993"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tc>
                <w:tc>
                  <w:tcPr>
                    <w:tcW w:w="1134" w:type="dxa"/>
                  </w:tcPr>
                  <w:p w:rsidRPr="001B6047" w:rsidR="00C87887" w:rsidP="008F1440"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tc>
                <w:tc>
                  <w:tcPr>
                    <w:tcW w:w="850" w:type="dxa"/>
                  </w:tcPr>
                  <w:p w:rsidRPr="001B6047" w:rsidR="00C87887" w:rsidP="000B4BD3"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票面股息率</w:t>
                    </w:r>
                  </w:p>
                </w:tc>
                <w:tc>
                  <w:tcPr>
                    <w:tcW w:w="992"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起始日</w:t>
                    </w:r>
                  </w:p>
                </w:tc>
                <w:tc>
                  <w:tcPr>
                    <w:tcW w:w="993"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终止日</w:t>
                    </w:r>
                  </w:p>
                </w:tc>
              </w:tr>
              <w:tr w:rsidRPr="001B6047" w:rsidR="00E405A4" w:rsidTr="00772784">
                <w:trPr>
                  <w:trHeight w:val="357"/>
                </w:trPr>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134" w:type="dxa"/>
                  </w:tcPr>
                  <w:p w:rsidRPr="004C4424" w:rsidR="00C87887" w:rsidP="00E61609"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993" w:type="dxa"/>
                  </w:tcPr>
                  <w:p w:rsidRPr="004C4424" w:rsidR="00C87887" w:rsidP="00F1334C" w:rsidRDefault="0079151C">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w:t>
                    </w:r>
                  </w:p>
                </w:tc>
                <w:tc>
                  <w:tcPr>
                    <w:tcW w:w="1134"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w:t>
                    </w:r>
                  </w:p>
                </w:tc>
                <w:tc>
                  <w:tcPr>
                    <w:tcW w:w="850"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p>
                </w:tc>
                <w:tc>
                  <w:tcPr>
                    <w:tcW w:w="992"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tc>
                  <w:tcPr>
                    <w:tcW w:w="993"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选择日期</w:t>
                    </w:r>
                  </w:p>
                </w:tc>
              </w:tr>
            </w:tbl>
            <w:p w:rsidRPr="001B6047" w:rsidR="0052182E" w:rsidP="00A57086" w:rsidRDefault="00924C28">
              <w:pPr>
                <w:ind w:right="420"/>
                <w:rPr>
                  <w:b/>
                  <w:color w:val="000000" w:themeColor="text1"/>
                </w:rPr>
              </w:pPr>
            </w:p>
          </w:sdtContent>
        </w:sdt>
        <w:sdt>
          <w:sdtPr>
            <w:rPr>
              <w:b/>
              <w:color w:val="000000" w:themeColor="text1"/>
            </w:rPr>
            <w:alias w:val="股东情况（如有）"/>
            <w:tag w:val="股东情况（如有）"/>
            <w:id w:val="-475297315"/>
            <w:lock w:val="sdtLocked"/>
            <w:placeholder>
              <w:docPart w:val="C6A6F395F02B4AD589B72B2B5A881C00"/>
            </w:placeholder>
          </w:sdtPr>
          <w:sdtEndPr/>
          <w:sdtContent>
            <w:p w:rsidRPr="001B6047" w:rsidR="000871FD" w:rsidP="00A57086" w:rsidRDefault="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36"/>
                <w:gridCol w:w="1571"/>
                <w:gridCol w:w="626"/>
                <w:gridCol w:w="2040"/>
                <w:gridCol w:w="1931"/>
                <w:gridCol w:w="1560"/>
              </w:tblGrid>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证券代码</w:t>
                    </w:r>
                  </w:p>
                </w:tc>
                <w:tc>
                  <w:tcPr>
                    <w:tcW w:w="6157" w:type="dxa"/>
                    <w:gridSpan w:val="4"/>
                    <w:vAlign w:val="center"/>
                  </w:tcPr>
                  <w:p w:rsidRPr="004C4424" w:rsidR="00AB18A9" w:rsidP="00AB18A9" w:rsidRDefault="00AB18A9">
                    <w:pPr>
                      <w:rPr>
                        <w:b/>
                        <w:color w:val="000000" w:themeColor="text1"/>
                        <w:sz w:val="20"/>
                      </w:rPr>
                    </w:pPr>
                    <w:r w:rsidRPr="00511FDF">
                      <w:rPr>
                        <w:rStyle w:val="placeholder1Char"/>
                        <w:rFonts w:hint="eastAsia"/>
                      </w:rPr>
                      <w:t>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tc>
                  <w:tcPr>
                    <w:tcW w:w="6157" w:type="dxa"/>
                    <w:gridSpan w:val="4"/>
                    <w:vAlign w:val="center"/>
                  </w:tcPr>
                  <w:p w:rsidRPr="004C4424" w:rsidR="00AB18A9" w:rsidP="00AB18A9" w:rsidRDefault="00AB18A9">
                    <w:pPr>
                      <w:jc w:val="left"/>
                      <w:rPr>
                        <w:rFonts w:asciiTheme="minorEastAsia" w:hAnsiTheme="minorEastAsia" w:eastAsiaTheme="minorEastAsia"/>
                        <w:color w:val="000000" w:themeColor="text1"/>
                        <w:szCs w:val="24"/>
                      </w:rPr>
                    </w:pPr>
                    <w:r w:rsidRPr="00511FDF">
                      <w:rPr>
                        <w:rStyle w:val="placeholder1Char"/>
                      </w:rPr>
                      <w:t>____________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股东人数</w:t>
                    </w:r>
                  </w:p>
                </w:tc>
                <w:tc>
                  <w:tcPr>
                    <w:tcW w:w="6157" w:type="dxa"/>
                    <w:gridSpan w:val="4"/>
                    <w:vAlign w:val="center"/>
                  </w:tcPr>
                  <w:p w:rsidR="00AB18A9" w:rsidP="00AB18A9" w:rsidRDefault="00AC3285">
                    <w:pPr>
                      <w:jc w:val="left"/>
                      <w:rPr>
                        <w:rFonts w:asciiTheme="minorEastAsia" w:hAnsiTheme="minorEastAsia" w:eastAsiaTheme="minorEastAsia"/>
                        <w:color w:val="000000" w:themeColor="text1"/>
                        <w:szCs w:val="24"/>
                      </w:rPr>
                    </w:pPr>
                    <w:r w:rsidRPr="00511FDF">
                      <w:rPr>
                        <w:rStyle w:val="placeholder1Char"/>
                        <w:rFonts w:hint="eastAsia"/>
                      </w:rPr>
                      <w:t>____</w:t>
                    </w:r>
                  </w:p>
                </w:tc>
              </w:tr>
              <w:tr w:rsidRPr="001B6047" w:rsidR="001B6047" w:rsidTr="00AE3BB2">
                <w:trPr>
                  <w:trHeight w:val="363"/>
                </w:trPr>
                <w:tc>
                  <w:tcPr>
                    <w:tcW w:w="636" w:type="dxa"/>
                  </w:tcPr>
                  <w:p w:rsidRPr="001B6047" w:rsidR="00293AA0" w:rsidP="00A57086" w:rsidRDefault="00293AA0">
                    <w:pPr>
                      <w:jc w:val="center"/>
                      <w:rPr>
                        <w:b/>
                        <w:color w:val="000000" w:themeColor="text1"/>
                        <w:sz w:val="20"/>
                      </w:rPr>
                    </w:pPr>
                    <w:r w:rsidRPr="001B6047">
                      <w:rPr>
                        <w:rFonts w:hint="eastAsia"/>
                        <w:b/>
                        <w:color w:val="000000" w:themeColor="text1"/>
                        <w:sz w:val="20"/>
                      </w:rPr>
                      <w:t>序号</w:t>
                    </w:r>
                  </w:p>
                </w:tc>
                <w:tc>
                  <w:tcPr>
                    <w:tcW w:w="2197" w:type="dxa"/>
                    <w:gridSpan w:val="2"/>
                  </w:tcPr>
                  <w:p w:rsidRPr="001B6047" w:rsidR="00293AA0" w:rsidP="00A57086" w:rsidRDefault="00293AA0">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Pr="001B6047" w:rsidR="00293AA0" w:rsidP="00797946" w:rsidRDefault="00293AA0">
                    <w:pPr>
                      <w:jc w:val="center"/>
                      <w:rPr>
                        <w:b/>
                        <w:color w:val="000000" w:themeColor="text1"/>
                        <w:sz w:val="20"/>
                      </w:rPr>
                    </w:pPr>
                    <w:r w:rsidRPr="001B6047">
                      <w:rPr>
                        <w:rFonts w:hint="eastAsia"/>
                        <w:b/>
                        <w:color w:val="000000" w:themeColor="text1"/>
                        <w:sz w:val="20"/>
                      </w:rPr>
                      <w:t>期初持股数量</w:t>
                    </w:r>
                  </w:p>
                </w:tc>
                <w:tc>
                  <w:tcPr>
                    <w:tcW w:w="1931" w:type="dxa"/>
                  </w:tcPr>
                  <w:p w:rsidRPr="001B6047" w:rsidR="00293AA0" w:rsidP="00797946" w:rsidRDefault="00293AA0">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Pr="001B6047" w:rsidR="00293AA0" w:rsidP="00F1334C" w:rsidRDefault="00293AA0">
                    <w:pPr>
                      <w:jc w:val="center"/>
                      <w:rPr>
                        <w:b/>
                        <w:color w:val="000000" w:themeColor="text1"/>
                        <w:sz w:val="20"/>
                      </w:rPr>
                    </w:pPr>
                    <w:r w:rsidRPr="001B6047">
                      <w:rPr>
                        <w:rFonts w:hint="eastAsia"/>
                        <w:b/>
                        <w:color w:val="000000" w:themeColor="text1"/>
                        <w:sz w:val="20"/>
                      </w:rPr>
                      <w:t>期末持股比例</w:t>
                    </w:r>
                  </w:p>
                </w:tc>
              </w:tr>
              <w:tr w:rsidRPr="001B6047" w:rsidR="001B6047" w:rsidTr="00AE3BB2">
                <w:tc>
                  <w:tcPr>
                    <w:tcW w:w="636" w:type="dxa"/>
                  </w:tcPr>
                  <w:p w:rsidRPr="001B6047" w:rsidR="00293AA0" w:rsidP="00A57086" w:rsidRDefault="001F0BA3">
                    <w:pPr>
                      <w:jc w:val="center"/>
                      <w:rPr>
                        <w:color w:val="000000" w:themeColor="text1"/>
                        <w:sz w:val="20"/>
                      </w:rPr>
                    </w:pPr>
                    <w:r w:rsidRPr="00511FDF">
                      <w:rPr>
                        <w:rStyle w:val="placeholder1Char"/>
                      </w:rPr>
                      <w:t>____</w:t>
                    </w:r>
                  </w:p>
                </w:tc>
                <w:tc>
                  <w:tcPr>
                    <w:tcW w:w="2197" w:type="dxa"/>
                    <w:gridSpan w:val="2"/>
                  </w:tcPr>
                  <w:p w:rsidRPr="004C4424" w:rsidR="00293AA0" w:rsidP="00E61609" w:rsidRDefault="00E61609">
                    <w:pPr>
                      <w:jc w:val="center"/>
                      <w:rPr>
                        <w:color w:val="000000" w:themeColor="text1"/>
                        <w:sz w:val="20"/>
                      </w:rPr>
                    </w:pPr>
                    <w:r w:rsidRPr="00511FDF">
                      <w:rPr>
                        <w:rStyle w:val="placeholder1Char"/>
                      </w:rPr>
                      <w:t>____________</w:t>
                    </w:r>
                  </w:p>
                </w:tc>
                <w:tc>
                  <w:tcPr>
                    <w:tcW w:w="2040" w:type="dxa"/>
                  </w:tcPr>
                  <w:p w:rsidRPr="004C4424" w:rsidR="00293AA0" w:rsidP="00350A50" w:rsidRDefault="00F1334C">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Pr="00511FDF" w:rsidR="00E61609">
                      <w:rPr>
                        <w:rStyle w:val="placeholder1Char"/>
                        <w:rFonts w:hint="eastAsia"/>
                      </w:rPr>
                      <w:t>____</w:t>
                    </w:r>
                    <w:r w:rsidRPr="00511FDF" w:rsidR="009C77FE">
                      <w:rPr>
                        <w:rStyle w:val="placeholder1Char"/>
                        <w:rFonts w:hint="eastAsia"/>
                      </w:rPr>
                      <w:t>_____</w:t>
                    </w:r>
                  </w:p>
                </w:tc>
                <w:tc>
                  <w:tcPr>
                    <w:tcW w:w="1931" w:type="dxa"/>
                  </w:tcPr>
                  <w:p w:rsidRPr="004C4424"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______</w:t>
                    </w:r>
                  </w:p>
                </w:tc>
                <w:tc>
                  <w:tcPr>
                    <w:tcW w:w="1560" w:type="dxa"/>
                  </w:tcPr>
                  <w:p w:rsidRPr="001B6047"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w:t>
                    </w:r>
                  </w:p>
                </w:tc>
              </w:tr>
            </w:tbl>
            <w:p w:rsidRPr="00F55087" w:rsidR="00712216" w:rsidP="00F55087" w:rsidRDefault="00924C28">
              <w:pPr>
                <w:ind w:right="420"/>
                <w:rPr>
                  <w:b/>
                  <w:color w:val="000000" w:themeColor="text1"/>
                </w:rPr>
              </w:pPr>
            </w:p>
          </w:sdtContent>
        </w:sdt>
        <w:sdt>
          <w:sdtPr>
            <w:rPr>
              <w:b/>
              <w:color w:val="000000" w:themeColor="text1"/>
            </w:rPr>
            <w:alias w:val="利润分配情况（如有）"/>
            <w:tag w:val="利润分配情况（如有）"/>
            <w:id w:val="1700818462"/>
            <w:placeholder>
              <w:docPart w:val="C6A6F395F02B4AD589B72B2B5A881C00"/>
            </w:placeholder>
          </w:sdtPr>
          <w:sdtEndPr/>
          <w:sdtContent>
            <w:p w:rsidRPr="001B6047" w:rsidR="00285245" w:rsidP="00285245" w:rsidRDefault="00285245">
              <w:pPr>
                <w:ind w:right="420"/>
                <w:rPr>
                  <w:b/>
                  <w:color w:val="000000" w:themeColor="text1"/>
                </w:rPr>
              </w:pPr>
              <w:r w:rsidRPr="001B6047">
                <w:rPr>
                  <w:b/>
                  <w:color w:val="000000" w:themeColor="text1"/>
                </w:rPr>
                <w:t>3</w:t>
              </w:r>
              <w:r w:rsidRPr="001B6047">
                <w:rPr>
                  <w:rFonts w:hint="eastAsia"/>
                  <w:b/>
                  <w:color w:val="000000" w:themeColor="text1"/>
                </w:rPr>
                <w:t>、利润分配</w:t>
              </w:r>
              <w:r w:rsidRPr="001B6047" w:rsidR="00453102">
                <w:rPr>
                  <w:rFonts w:hint="eastAsia"/>
                  <w:b/>
                  <w:color w:val="000000" w:themeColor="text1"/>
                </w:rPr>
                <w:t>情况</w:t>
              </w:r>
              <w:r w:rsidR="002432FF">
                <w:rPr>
                  <w:rFonts w:hint="eastAsia" w:asciiTheme="minorEastAsia" w:hAnsiTheme="minorEastAsia" w:eastAsiaTheme="minorEastAsia"/>
                  <w:b/>
                  <w:color w:val="000000" w:themeColor="text1"/>
                  <w:szCs w:val="21"/>
                </w:rPr>
                <w:t xml:space="preserve">                                  </w:t>
              </w:r>
              <w:r w:rsidR="007F4E59">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Pr="001B6047" w:rsidR="00E405A4" w:rsidTr="00E405A4">
                <w:tc>
                  <w:tcPr>
                    <w:tcW w:w="993"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75"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851" w:type="dxa"/>
                  </w:tcPr>
                  <w:p w:rsidRPr="001B6047" w:rsidR="001E0CF7" w:rsidP="00A16B44"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w:t>
                    </w:r>
                    <w:r w:rsidRPr="001B6047">
                      <w:rPr>
                        <w:rFonts w:asciiTheme="minorEastAsia" w:hAnsiTheme="minorEastAsia" w:eastAsiaTheme="minorEastAsia"/>
                        <w:b/>
                        <w:color w:val="000000" w:themeColor="text1"/>
                        <w:sz w:val="18"/>
                        <w:szCs w:val="21"/>
                      </w:rPr>
                      <w:t>股息率</w:t>
                    </w:r>
                  </w:p>
                </w:tc>
                <w:tc>
                  <w:tcPr>
                    <w:tcW w:w="1134" w:type="dxa"/>
                  </w:tcPr>
                  <w:p w:rsidRPr="001B6047" w:rsidR="001E0CF7" w:rsidP="00B07F89" w:rsidRDefault="00A42C2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分</w:t>
                    </w:r>
                    <w:r w:rsidR="002432FF">
                      <w:rPr>
                        <w:rFonts w:hint="eastAsia" w:asciiTheme="minorEastAsia" w:hAnsiTheme="minorEastAsia" w:eastAsiaTheme="minorEastAsia"/>
                        <w:b/>
                        <w:color w:val="000000" w:themeColor="text1"/>
                        <w:sz w:val="18"/>
                        <w:szCs w:val="21"/>
                      </w:rPr>
                      <w:t>配金额</w:t>
                    </w:r>
                  </w:p>
                </w:tc>
                <w:tc>
                  <w:tcPr>
                    <w:tcW w:w="709"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股息是否</w:t>
                    </w:r>
                    <w:r w:rsidRPr="001B6047">
                      <w:rPr>
                        <w:rFonts w:asciiTheme="minorEastAsia" w:hAnsiTheme="minorEastAsia" w:eastAsiaTheme="minorEastAsia"/>
                        <w:b/>
                        <w:color w:val="000000" w:themeColor="text1"/>
                        <w:sz w:val="18"/>
                        <w:szCs w:val="21"/>
                      </w:rPr>
                      <w:t>累积</w:t>
                    </w:r>
                  </w:p>
                </w:tc>
                <w:tc>
                  <w:tcPr>
                    <w:tcW w:w="992" w:type="dxa"/>
                  </w:tcPr>
                  <w:p w:rsidRPr="001B6047" w:rsidR="001E0CF7" w:rsidP="002432FF"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累积</w:t>
                    </w:r>
                    <w:r w:rsidRPr="001B6047">
                      <w:rPr>
                        <w:rFonts w:asciiTheme="minorEastAsia" w:hAnsiTheme="minorEastAsia" w:eastAsiaTheme="minorEastAsia"/>
                        <w:b/>
                        <w:color w:val="000000" w:themeColor="text1"/>
                        <w:sz w:val="18"/>
                        <w:szCs w:val="21"/>
                      </w:rPr>
                      <w:t>额</w:t>
                    </w:r>
                  </w:p>
                </w:tc>
                <w:tc>
                  <w:tcPr>
                    <w:tcW w:w="1134"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w:t>
                    </w:r>
                    <w:r w:rsidRPr="001B6047">
                      <w:rPr>
                        <w:rFonts w:asciiTheme="minorEastAsia" w:hAnsiTheme="minorEastAsia" w:eastAsiaTheme="minorEastAsia"/>
                        <w:b/>
                        <w:color w:val="000000" w:themeColor="text1"/>
                        <w:sz w:val="18"/>
                        <w:szCs w:val="21"/>
                      </w:rPr>
                      <w:t>参与剩余利润分配</w:t>
                    </w:r>
                  </w:p>
                </w:tc>
                <w:tc>
                  <w:tcPr>
                    <w:tcW w:w="1276" w:type="dxa"/>
                  </w:tcPr>
                  <w:p w:rsidRPr="001B6047" w:rsidR="001E0CF7" w:rsidP="00B07F89"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参与</w:t>
                    </w:r>
                    <w:r w:rsidRPr="001B6047">
                      <w:rPr>
                        <w:rFonts w:asciiTheme="minorEastAsia" w:hAnsiTheme="minorEastAsia" w:eastAsiaTheme="minorEastAsia"/>
                        <w:b/>
                        <w:color w:val="000000" w:themeColor="text1"/>
                        <w:sz w:val="18"/>
                        <w:szCs w:val="21"/>
                      </w:rPr>
                      <w:t>剩余分配</w:t>
                    </w:r>
                    <w:r w:rsidR="002432FF">
                      <w:rPr>
                        <w:rFonts w:hint="eastAsia" w:asciiTheme="minorEastAsia" w:hAnsiTheme="minorEastAsia" w:eastAsiaTheme="minorEastAsia"/>
                        <w:b/>
                        <w:color w:val="000000" w:themeColor="text1"/>
                        <w:sz w:val="18"/>
                        <w:szCs w:val="21"/>
                      </w:rPr>
                      <w:t>金额</w:t>
                    </w:r>
                  </w:p>
                </w:tc>
              </w:tr>
              <w:tr w:rsidRPr="001B6047" w:rsidR="00E405A4" w:rsidTr="00E405A4">
                <w:trPr>
                  <w:trHeight w:val="198"/>
                </w:trPr>
                <w:tc>
                  <w:tcPr>
                    <w:tcW w:w="993" w:type="dxa"/>
                  </w:tcPr>
                  <w:p w:rsidRPr="004C4424" w:rsidR="001E0CF7" w:rsidP="0071221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275" w:type="dxa"/>
                  </w:tcPr>
                  <w:p w:rsidRPr="004C4424" w:rsidR="001E0CF7" w:rsidP="00F92F2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w:t>
                    </w:r>
                  </w:p>
                </w:tc>
                <w:tc>
                  <w:tcPr>
                    <w:tcW w:w="851" w:type="dxa"/>
                  </w:tcPr>
                  <w:p w:rsidRPr="004C4424" w:rsidR="001E0CF7" w:rsidP="00350A50"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w:t>
                    </w:r>
                  </w:p>
                </w:tc>
                <w:tc>
                  <w:tcPr>
                    <w:tcW w:w="1134"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c>
                  <w:tcPr>
                    <w:tcW w:w="709"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992" w:type="dxa"/>
                  </w:tcPr>
                  <w:p w:rsidRPr="004C4424" w:rsidR="001E0CF7" w:rsidP="00712216" w:rsidRDefault="00924C28">
                    <w:pPr>
                      <w:tabs>
                        <w:tab w:val="left" w:pos="5140"/>
                      </w:tabs>
                      <w:ind w:right="-46" w:rightChars="-22"/>
                      <w:jc w:val="right"/>
                      <w:rPr>
                        <w:rFonts w:asciiTheme="minorEastAsia" w:hAnsiTheme="minorEastAsia" w:eastAsiaTheme="minorEastAsia"/>
                        <w:color w:val="000000" w:themeColor="text1"/>
                        <w:sz w:val="18"/>
                        <w:szCs w:val="21"/>
                      </w:rPr>
                    </w:pPr>
                    <w:r w:rsidRPr="00511FDF" w:rsidR="001F0BA3">
                      <w:rPr>
                        <w:rStyle w:val="placeholder1Char"/>
                      </w:rPr>
                      <w:t>____</w:t>
                    </w:r>
                    <w:r w:rsidRPr="00511FDF" w:rsidR="00E405A4">
                      <w:rPr>
                        <w:rStyle w:val="placeholder1Char"/>
                      </w:rPr>
                      <w:t>___</w:t>
                    </w:r>
                  </w:p>
                </w:tc>
                <w:tc>
                  <w:tcPr>
                    <w:tcW w:w="1134"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1276"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______</w:t>
                    </w:r>
                  </w:p>
                </w:tc>
              </w:tr>
            </w:tbl>
            <w:p w:rsidR="00772784" w:rsidP="002153B6" w:rsidRDefault="00924C28">
              <w:pPr>
                <w:ind w:right="420"/>
                <w:rPr>
                  <w:b/>
                  <w:color w:val="000000" w:themeColor="text1"/>
                </w:rPr>
              </w:pPr>
            </w:p>
          </w:sdtContent>
        </w:sdt>
        <w:sdt>
          <w:sdtPr>
            <w:rPr>
              <w:b/>
              <w:color w:val="000000" w:themeColor="text1"/>
            </w:rPr>
            <w:alias w:val="回购情况（如有）"/>
            <w:tag w:val="回购情况（如有）"/>
            <w:id w:val="-1140729421"/>
            <w:lock w:val="sdtLocked"/>
            <w:placeholder>
              <w:docPart w:val="C6A6F395F02B4AD589B72B2B5A881C00"/>
            </w:placeholder>
          </w:sdtPr>
          <w:sdtEndPr>
            <w:rPr>
              <w:b w:val="0"/>
              <w:color w:val="auto"/>
            </w:rPr>
          </w:sdtEndPr>
          <w:sdtContent>
            <w:p w:rsidRPr="002432FF" w:rsidR="002153B6" w:rsidP="002153B6" w:rsidRDefault="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992"/>
                <w:gridCol w:w="1559"/>
                <w:gridCol w:w="1276"/>
                <w:gridCol w:w="1134"/>
                <w:gridCol w:w="992"/>
                <w:gridCol w:w="1418"/>
              </w:tblGrid>
              <w:tr w:rsidRPr="001B6047" w:rsidR="001B6047" w:rsidTr="00EF3ED9">
                <w:tc>
                  <w:tcPr>
                    <w:tcW w:w="993"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992"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559"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回购选择权</w:t>
                    </w:r>
                    <w:r w:rsidRPr="001B6047">
                      <w:rPr>
                        <w:rFonts w:asciiTheme="minorEastAsia" w:hAnsiTheme="minorEastAsia" w:eastAsiaTheme="minorEastAsia"/>
                        <w:b/>
                        <w:color w:val="000000" w:themeColor="text1"/>
                        <w:sz w:val="18"/>
                        <w:szCs w:val="21"/>
                      </w:rPr>
                      <w:t>的</w:t>
                    </w:r>
                    <w:r w:rsidRPr="001B6047">
                      <w:rPr>
                        <w:rFonts w:hint="eastAsia" w:asciiTheme="minorEastAsia" w:hAnsiTheme="minorEastAsia" w:eastAsiaTheme="minorEastAsia"/>
                        <w:b/>
                        <w:color w:val="000000" w:themeColor="text1"/>
                        <w:sz w:val="18"/>
                        <w:szCs w:val="21"/>
                      </w:rPr>
                      <w:t>行使主体</w:t>
                    </w:r>
                  </w:p>
                </w:tc>
                <w:tc>
                  <w:tcPr>
                    <w:tcW w:w="1276"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回购期间</w:t>
                    </w:r>
                  </w:p>
                </w:tc>
                <w:tc>
                  <w:tcPr>
                    <w:tcW w:w="1134"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数量</w:t>
                    </w:r>
                  </w:p>
                </w:tc>
                <w:tc>
                  <w:tcPr>
                    <w:tcW w:w="992" w:type="dxa"/>
                  </w:tcPr>
                  <w:p w:rsidRPr="001B6047" w:rsidR="00C61BA0" w:rsidP="000B4BD3"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比例</w:t>
                    </w:r>
                  </w:p>
                </w:tc>
                <w:tc>
                  <w:tcPr>
                    <w:tcW w:w="1418" w:type="dxa"/>
                  </w:tcPr>
                  <w:p w:rsidRPr="001B6047" w:rsidR="009644C7" w:rsidP="002432FF"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回购资金总额</w:t>
                    </w:r>
                  </w:p>
                </w:tc>
              </w:tr>
              <w:tr w:rsidRPr="001B6047" w:rsidR="001B6047" w:rsidTr="00EF3ED9">
                <w:tc>
                  <w:tcPr>
                    <w:tcW w:w="993"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992"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559" w:type="dxa"/>
                  </w:tcPr>
                  <w:p w:rsidRPr="004C4424" w:rsidR="00C61BA0"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___________</w:t>
                    </w:r>
                  </w:p>
                </w:tc>
                <w:tc>
                  <w:tcPr>
                    <w:tcW w:w="1276" w:type="dxa"/>
                  </w:tcPr>
                  <w:p w:rsidRPr="004C4424" w:rsidR="00C61BA0" w:rsidP="00F92F26" w:rsidRDefault="001F0BA3">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AC3285">
                      <w:rPr>
                        <w:rStyle w:val="placeholder1Char"/>
                      </w:rPr>
                      <w:t>__</w:t>
                    </w:r>
                    <w:r w:rsidRPr="00511FDF" w:rsidR="00F55087">
                      <w:rPr>
                        <w:rStyle w:val="placeholder1Char"/>
                        <w:rFonts w:hint="eastAsia"/>
                      </w:rPr>
                      <w:t>__</w:t>
                    </w:r>
                  </w:p>
                </w:tc>
                <w:tc>
                  <w:tcPr>
                    <w:tcW w:w="1134" w:type="dxa"/>
                  </w:tcPr>
                  <w:p w:rsidRPr="004C4424" w:rsidR="00C61BA0" w:rsidP="00F92F26" w:rsidRDefault="008D00C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____</w:t>
                    </w:r>
                  </w:p>
                </w:tc>
                <w:tc>
                  <w:tcPr>
                    <w:tcW w:w="992" w:type="dxa"/>
                  </w:tcPr>
                  <w:p w:rsidRPr="004C4424" w:rsidR="00C61BA0" w:rsidP="00F92F2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w:t>
                    </w:r>
                  </w:p>
                </w:tc>
                <w:tc>
                  <w:tcPr>
                    <w:tcW w:w="1418" w:type="dxa"/>
                  </w:tcPr>
                  <w:p w:rsidRPr="004C4424" w:rsidR="00C61BA0" w:rsidP="00D70926" w:rsidRDefault="001F0BA3">
                    <w:pPr>
                      <w:tabs>
                        <w:tab w:val="right" w:pos="1324"/>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r>
            </w:tbl>
            <w:p w:rsidRPr="001B6047" w:rsidR="00D70926" w:rsidP="00CF1CE9" w:rsidRDefault="00924C28"/>
          </w:sdtContent>
        </w:sdt>
        <w:sdt>
          <w:sdtPr>
            <w:rPr>
              <w:b/>
              <w:color w:val="000000" w:themeColor="text1"/>
            </w:rPr>
            <w:alias w:val="转换情况（如有） "/>
            <w:tag w:val="转换情况（如有） "/>
            <w:id w:val="-1716808064"/>
            <w:lock w:val="sdtLocked"/>
            <w:placeholder>
              <w:docPart w:val="C6A6F395F02B4AD589B72B2B5A881C00"/>
            </w:placeholder>
          </w:sdtPr>
          <w:sdtEndPr/>
          <w:sdtContent>
            <w:p w:rsidRPr="002432FF" w:rsidR="008731FE" w:rsidP="008731FE" w:rsidRDefault="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98"/>
                <w:gridCol w:w="1354"/>
                <w:gridCol w:w="1417"/>
                <w:gridCol w:w="1335"/>
                <w:gridCol w:w="1500"/>
                <w:gridCol w:w="1418"/>
              </w:tblGrid>
              <w:tr w:rsidRPr="001B6047" w:rsidR="001B6047" w:rsidTr="00FB1239">
                <w:tc>
                  <w:tcPr>
                    <w:tcW w:w="1198"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354"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417"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w:t>
                    </w:r>
                    <w:r w:rsidRPr="001B6047">
                      <w:rPr>
                        <w:rFonts w:asciiTheme="minorEastAsia" w:hAnsiTheme="minorEastAsia" w:eastAsiaTheme="minorEastAsia"/>
                        <w:b/>
                        <w:color w:val="000000" w:themeColor="text1"/>
                        <w:sz w:val="18"/>
                        <w:szCs w:val="21"/>
                      </w:rPr>
                      <w:t>条件</w:t>
                    </w:r>
                  </w:p>
                </w:tc>
                <w:tc>
                  <w:tcPr>
                    <w:tcW w:w="1335" w:type="dxa"/>
                  </w:tcPr>
                  <w:p w:rsidRPr="001B6047" w:rsidR="00F92F26" w:rsidP="002432FF"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转股价格</w:t>
                    </w:r>
                  </w:p>
                </w:tc>
                <w:tc>
                  <w:tcPr>
                    <w:tcW w:w="1500"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转换选择权的行使主体</w:t>
                    </w:r>
                  </w:p>
                </w:tc>
                <w:tc>
                  <w:tcPr>
                    <w:tcW w:w="1418" w:type="dxa"/>
                  </w:tcPr>
                  <w:p w:rsidRPr="001B6047" w:rsidR="001F70B4" w:rsidP="00B07F89"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w:t>
                    </w:r>
                    <w:r w:rsidRPr="001B6047">
                      <w:rPr>
                        <w:rFonts w:asciiTheme="minorEastAsia" w:hAnsiTheme="minorEastAsia" w:eastAsiaTheme="minorEastAsia"/>
                        <w:b/>
                        <w:color w:val="000000" w:themeColor="text1"/>
                        <w:sz w:val="18"/>
                        <w:szCs w:val="21"/>
                      </w:rPr>
                      <w:t>形成的普通股数</w:t>
                    </w:r>
                    <w:r w:rsidR="002432FF">
                      <w:rPr>
                        <w:rFonts w:hint="eastAsia" w:asciiTheme="minorEastAsia" w:hAnsiTheme="minorEastAsia" w:eastAsiaTheme="minorEastAsia"/>
                        <w:b/>
                        <w:color w:val="000000" w:themeColor="text1"/>
                        <w:sz w:val="18"/>
                        <w:szCs w:val="21"/>
                      </w:rPr>
                      <w:t>量</w:t>
                    </w:r>
                  </w:p>
                </w:tc>
              </w:tr>
              <w:tr w:rsidRPr="001B6047" w:rsidR="001B6047" w:rsidTr="00FB1239">
                <w:tc>
                  <w:tcPr>
                    <w:tcW w:w="1198"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354"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7"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335" w:type="dxa"/>
                  </w:tcPr>
                  <w:p w:rsidRPr="004C4424" w:rsidR="001F70B4" w:rsidP="00CF1CE9" w:rsidRDefault="00CF1CE9">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w:t>
                    </w:r>
                  </w:p>
                </w:tc>
                <w:tc>
                  <w:tcPr>
                    <w:tcW w:w="1500"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8" w:type="dxa"/>
                  </w:tcPr>
                  <w:p w:rsidRPr="004C4424" w:rsidR="001F70B4" w:rsidP="00F92F26" w:rsidRDefault="00AC3285">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__________</w:t>
                    </w:r>
                  </w:p>
                </w:tc>
              </w:tr>
            </w:tbl>
            <w:p w:rsidRPr="001B6047" w:rsidR="004924D9" w:rsidP="000B4716" w:rsidRDefault="00924C28">
              <w:pPr>
                <w:ind w:right="420"/>
                <w:rPr>
                  <w:b/>
                  <w:color w:val="000000" w:themeColor="text1"/>
                </w:rPr>
              </w:pPr>
            </w:p>
          </w:sdtContent>
        </w:sdt>
        <w:sdt>
          <w:sdtPr>
            <w:rPr>
              <w:b/>
              <w:color w:val="000000" w:themeColor="text1"/>
            </w:rPr>
            <w:alias w:val="表决权恢复情况（如有） "/>
            <w:tag w:val="表决权恢复情况（如有） "/>
            <w:id w:val="-1214960252"/>
            <w:lock w:val="sdtLocked"/>
            <w:placeholder>
              <w:docPart w:val="C6A6F395F02B4AD589B72B2B5A881C00"/>
            </w:placeholder>
          </w:sdtPr>
          <w:sdtEndPr>
            <w:rPr>
              <w:rFonts w:asciiTheme="minorEastAsia" w:hAnsiTheme="minorEastAsia" w:eastAsiaTheme="minorEastAsia"/>
              <w:szCs w:val="21"/>
            </w:rPr>
          </w:sdtEndPr>
          <w:sdtContent>
            <w:p w:rsidRPr="001B6047" w:rsidR="000B4716" w:rsidP="00774309" w:rsidRDefault="000B4716">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r w:rsidR="00774309">
                <w:rPr>
                  <w:rFonts w:asciiTheme="minorEastAsia" w:hAnsiTheme="minorEastAsia" w:eastAsiaTheme="minorEastAsia"/>
                  <w:b/>
                  <w:color w:val="000000" w:themeColor="text1"/>
                  <w:szCs w:val="21"/>
                </w:rPr>
                <w:t xml:space="preserve"> </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056"/>
                <w:gridCol w:w="1266"/>
                <w:gridCol w:w="1695"/>
                <w:gridCol w:w="1690"/>
                <w:gridCol w:w="2515"/>
              </w:tblGrid>
              <w:tr w:rsidRPr="001B6047" w:rsidR="001B6047" w:rsidTr="00E75A20">
                <w:tc>
                  <w:tcPr>
                    <w:tcW w:w="105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6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695" w:type="dxa"/>
                  </w:tcPr>
                  <w:p w:rsidRPr="001B6047" w:rsidR="000B4716" w:rsidP="002432FF"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的优先股数量</w:t>
                    </w:r>
                  </w:p>
                </w:tc>
                <w:tc>
                  <w:tcPr>
                    <w:tcW w:w="1690" w:type="dxa"/>
                  </w:tcPr>
                  <w:p w:rsidRPr="001B6047" w:rsidR="000B4716" w:rsidP="000B4BD3"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w:t>
                    </w:r>
                    <w:r w:rsidRPr="001B6047" w:rsidR="000B4716">
                      <w:rPr>
                        <w:rFonts w:hint="eastAsia" w:asciiTheme="minorEastAsia" w:hAnsiTheme="minorEastAsia" w:eastAsiaTheme="minorEastAsia"/>
                        <w:b/>
                        <w:color w:val="000000" w:themeColor="text1"/>
                        <w:sz w:val="18"/>
                        <w:szCs w:val="21"/>
                      </w:rPr>
                      <w:t>比例</w:t>
                    </w:r>
                  </w:p>
                </w:tc>
                <w:tc>
                  <w:tcPr>
                    <w:tcW w:w="2515"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有效期间</w:t>
                    </w:r>
                  </w:p>
                </w:tc>
              </w:tr>
              <w:tr w:rsidRPr="001B6047" w:rsidR="001B6047" w:rsidTr="00E75A20">
                <w:tc>
                  <w:tcPr>
                    <w:tcW w:w="105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6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0"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251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r>
            </w:tbl>
            <w:p w:rsidR="006630EE" w:rsidP="0016696D" w:rsidRDefault="00924C28">
              <w:pPr>
                <w:tabs>
                  <w:tab w:val="left" w:pos="5140"/>
                </w:tabs>
                <w:rPr>
                  <w:rFonts w:asciiTheme="minorEastAsia" w:hAnsiTheme="minorEastAsia" w:eastAsiaTheme="minorEastAsia"/>
                  <w:b/>
                  <w:color w:val="000000" w:themeColor="text1"/>
                  <w:szCs w:val="21"/>
                </w:rPr>
              </w:pPr>
            </w:p>
          </w:sdtContent>
        </w:sdt>
      </w:sdtContent>
    </w:sdt>
    <w:p w:rsidR="00E75A20" w:rsidP="0016696D" w:rsidRDefault="00E75A20">
      <w:pPr>
        <w:tabs>
          <w:tab w:val="left" w:pos="5140"/>
        </w:tabs>
        <w:rPr>
          <w:rFonts w:asciiTheme="minorEastAsia" w:hAnsiTheme="minorEastAsia" w:eastAsiaTheme="minorEastAsia"/>
          <w:b/>
          <w:color w:val="000000" w:themeColor="text1"/>
          <w:szCs w:val="21"/>
        </w:rPr>
      </w:pPr>
    </w:p>
    <w:sdt>
      <w:sdtPr>
        <w:rPr>
          <w:rFonts w:hint="eastAsia" w:asciiTheme="minorEastAsia" w:hAnsiTheme="minorEastAsia" w:eastAsiaTheme="minorEastAsia"/>
          <w:b/>
          <w:color w:val="000000" w:themeColor="text1"/>
          <w:szCs w:val="21"/>
        </w:rPr>
        <w:id w:val="-1829443384"/>
        <w:placeholder>
          <w:docPart w:val="C6A6F395F02B4AD589B72B2B5A881C00"/>
        </w:placeholder>
      </w:sdtPr>
      <w:sdtEndPr>
        <w:rPr>
          <w:rFonts w:hint="default"/>
          <w:sz w:val="18"/>
        </w:rPr>
      </w:sdtEndPr>
      <w:sdtContent>
        <w:p w:rsidR="009C7CB8" w:rsidP="0016696D" w:rsidRDefault="009C7CB8">
          <w:pPr>
            <w:tabs>
              <w:tab w:val="left" w:pos="5140"/>
            </w:tabs>
            <w:rPr>
              <w:rFonts w:asciiTheme="minorEastAsia" w:hAnsiTheme="minorEastAsia" w:eastAsiaTheme="minorEastAsia"/>
              <w:b/>
              <w:color w:val="000000" w:themeColor="text1"/>
              <w:szCs w:val="21"/>
            </w:rPr>
          </w:pPr>
        </w:p>
        <w:p w:rsidRPr="001B6047" w:rsidR="0016696D" w:rsidP="009C7CB8" w:rsidRDefault="0016696D">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276"/>
            <w:gridCol w:w="1276"/>
            <w:gridCol w:w="1275"/>
            <w:gridCol w:w="1134"/>
            <w:gridCol w:w="1276"/>
            <w:gridCol w:w="709"/>
          </w:tblGrid>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代码</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简称</w:t>
                </w:r>
              </w:p>
            </w:tc>
            <w:tc>
              <w:tcPr>
                <w:tcW w:w="1276" w:type="dxa"/>
              </w:tcPr>
              <w:p w:rsidRPr="001B6047" w:rsidR="004C0C75" w:rsidP="00DC6275"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债券</w:t>
                </w:r>
                <w:r w:rsidRPr="001B6047">
                  <w:rPr>
                    <w:rFonts w:asciiTheme="minorEastAsia" w:hAnsiTheme="minorEastAsia" w:eastAsiaTheme="minorEastAsia"/>
                    <w:b/>
                    <w:color w:val="000000" w:themeColor="text1"/>
                    <w:sz w:val="18"/>
                    <w:szCs w:val="21"/>
                  </w:rPr>
                  <w:t>类型</w:t>
                </w:r>
              </w:p>
            </w:tc>
            <w:tc>
              <w:tcPr>
                <w:tcW w:w="1275" w:type="dxa"/>
              </w:tcPr>
              <w:p w:rsidRPr="001B6047" w:rsidR="004C0C75" w:rsidP="00E75A20"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融资金额</w:t>
                </w:r>
              </w:p>
            </w:tc>
            <w:tc>
              <w:tcPr>
                <w:tcW w:w="1134" w:type="dxa"/>
              </w:tcPr>
              <w:p w:rsidRPr="001B6047" w:rsidR="004C0C75" w:rsidP="000B4BD3"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票面利率</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709"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1B6047" w:rsidTr="00E75A20">
            <w:tc>
              <w:tcPr>
                <w:tcW w:w="1276" w:type="dxa"/>
              </w:tcPr>
              <w:p w:rsidRPr="004C4424" w:rsidR="004C0C75" w:rsidP="0071221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76" w:type="dxa"/>
              </w:tcPr>
              <w:p w:rsidRPr="004C4424" w:rsidR="004C0C75"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6" w:type="dxa"/>
              </w:tcPr>
              <w:p w:rsidRPr="004C4424" w:rsidR="004C0C75"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5"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1134" w:type="dxa"/>
              </w:tcPr>
              <w:p w:rsidRPr="0061398A" w:rsidR="0061398A" w:rsidP="00A31DFC" w:rsidRDefault="00A31DFC">
                <w:pPr>
                  <w:tabs>
                    <w:tab w:val="left" w:pos="5140"/>
                  </w:tabs>
                  <w:jc w:val="right"/>
                </w:pPr>
                <w:r w:rsidRPr="00511FDF">
                  <w:rPr>
                    <w:rStyle w:val="placeholder1Char"/>
                  </w:rPr>
                  <w:t>________</w:t>
                </w:r>
              </w:p>
            </w:tc>
            <w:tc>
              <w:tcPr>
                <w:tcW w:w="1276"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709" w:type="dxa"/>
              </w:tcPr>
              <w:p w:rsidRPr="004C4424" w:rsidR="004C0C75" w:rsidP="0092278E" w:rsidRDefault="000B4BD3">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5" w:type="dxa"/>
              </w:tcPr>
              <w:p w:rsidRPr="001B6047" w:rsidR="004C0C75" w:rsidP="00AC3285" w:rsidRDefault="00AC3285">
                <w:pPr>
                  <w:tabs>
                    <w:tab w:val="left" w:pos="5140"/>
                  </w:tabs>
                  <w:jc w:val="right"/>
                  <w:rPr>
                    <w:rFonts w:asciiTheme="minorEastAsia" w:hAnsiTheme="minorEastAsia" w:eastAsiaTheme="minorEastAsia"/>
                    <w:b/>
                    <w:color w:val="000000" w:themeColor="text1"/>
                    <w:sz w:val="18"/>
                    <w:szCs w:val="21"/>
                  </w:rPr>
                </w:pPr>
                <w:r w:rsidRPr="00511FDF">
                  <w:rPr>
                    <w:rStyle w:val="placeholder1Char"/>
                  </w:rPr>
                  <w:t>__________</w:t>
                </w:r>
              </w:p>
            </w:tc>
            <w:tc>
              <w:tcPr>
                <w:tcW w:w="1134"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709"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E75A20" w:rsidP="00DE445C" w:rsidRDefault="00B07F89">
          <w:pPr>
            <w:tabs>
              <w:tab w:val="left" w:pos="5140"/>
            </w:tabs>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注</w:t>
          </w:r>
          <w:r w:rsidRPr="001B6047">
            <w:rPr>
              <w:rFonts w:asciiTheme="minorEastAsia" w:hAnsiTheme="minorEastAsia" w:eastAsiaTheme="minorEastAsia"/>
              <w:b/>
              <w:color w:val="000000" w:themeColor="text1"/>
              <w:sz w:val="18"/>
              <w:szCs w:val="21"/>
            </w:rPr>
            <w:t>：债券类型</w:t>
          </w:r>
          <w:r w:rsidRPr="001B6047">
            <w:rPr>
              <w:rFonts w:hint="eastAsia" w:asciiTheme="minorEastAsia" w:hAnsiTheme="minorEastAsia" w:eastAsiaTheme="minorEastAsia"/>
              <w:b/>
              <w:color w:val="000000" w:themeColor="text1"/>
              <w:sz w:val="18"/>
              <w:szCs w:val="21"/>
            </w:rPr>
            <w:t>为</w:t>
          </w:r>
          <w:r w:rsidRPr="001B6047" w:rsidR="00395A0E">
            <w:rPr>
              <w:rFonts w:hint="eastAsia" w:asciiTheme="minorEastAsia" w:hAnsiTheme="minorEastAsia" w:eastAsiaTheme="minorEastAsia"/>
              <w:b/>
              <w:color w:val="000000" w:themeColor="text1"/>
              <w:sz w:val="18"/>
              <w:szCs w:val="21"/>
            </w:rPr>
            <w:t>公司债券（大公募、小公募、非公开）</w:t>
          </w:r>
          <w:r w:rsidRPr="001B6047">
            <w:rPr>
              <w:rFonts w:asciiTheme="minorEastAsia" w:hAnsiTheme="minorEastAsia" w:eastAsiaTheme="minorEastAsia"/>
              <w:b/>
              <w:color w:val="000000" w:themeColor="text1"/>
              <w:sz w:val="18"/>
              <w:szCs w:val="21"/>
            </w:rPr>
            <w:t>、企业债券、</w:t>
          </w:r>
          <w:r w:rsidRPr="001B6047" w:rsidR="002F0816">
            <w:rPr>
              <w:rFonts w:hint="eastAsia" w:asciiTheme="minorEastAsia" w:hAnsiTheme="minorEastAsia" w:eastAsiaTheme="minorEastAsia"/>
              <w:b/>
              <w:color w:val="000000" w:themeColor="text1"/>
              <w:sz w:val="18"/>
              <w:szCs w:val="21"/>
            </w:rPr>
            <w:t>银行间</w:t>
          </w:r>
          <w:r w:rsidRPr="001B6047" w:rsidR="002F0816">
            <w:rPr>
              <w:rFonts w:asciiTheme="minorEastAsia" w:hAnsiTheme="minorEastAsia" w:eastAsiaTheme="minorEastAsia"/>
              <w:b/>
              <w:color w:val="000000" w:themeColor="text1"/>
              <w:sz w:val="18"/>
              <w:szCs w:val="21"/>
            </w:rPr>
            <w:t>非金融企业融资工具</w:t>
          </w:r>
          <w:r w:rsidRPr="001B6047">
            <w:rPr>
              <w:rFonts w:hint="eastAsia" w:asciiTheme="minorEastAsia" w:hAnsiTheme="minorEastAsia" w:eastAsiaTheme="minorEastAsia"/>
              <w:b/>
              <w:color w:val="000000" w:themeColor="text1"/>
              <w:sz w:val="18"/>
              <w:szCs w:val="21"/>
            </w:rPr>
            <w:t>、</w:t>
          </w:r>
          <w:r w:rsidR="00E75A20">
            <w:rPr>
              <w:rFonts w:asciiTheme="minorEastAsia" w:hAnsiTheme="minorEastAsia" w:eastAsiaTheme="minorEastAsia"/>
              <w:b/>
              <w:color w:val="000000" w:themeColor="text1"/>
              <w:sz w:val="18"/>
              <w:szCs w:val="21"/>
            </w:rPr>
            <w:t>其他等</w:t>
          </w:r>
        </w:p>
      </w:sdtContent>
    </w:sdt>
    <w:p w:rsidRPr="00E75A20" w:rsidR="00E46551" w:rsidP="00DE445C" w:rsidRDefault="00E46551">
      <w:pPr>
        <w:tabs>
          <w:tab w:val="left" w:pos="5140"/>
        </w:tabs>
        <w:rPr>
          <w:rFonts w:asciiTheme="minorEastAsia" w:hAnsiTheme="minorEastAsia" w:eastAsiaTheme="minorEastAsia"/>
          <w:b/>
          <w:color w:val="000000" w:themeColor="text1"/>
          <w:sz w:val="18"/>
          <w:szCs w:val="21"/>
        </w:rPr>
      </w:pPr>
    </w:p>
    <w:sdt>
      <w:sdtPr>
        <w:rPr>
          <w:rFonts w:asciiTheme="minorEastAsia" w:hAnsiTheme="minorEastAsia" w:eastAsiaTheme="minorEastAsia"/>
          <w:b/>
          <w:color w:val="000000" w:themeColor="text1"/>
          <w:szCs w:val="21"/>
        </w:rPr>
        <w:id w:val="1894612289"/>
        <w:lock w:val="sdtLocked"/>
        <w:placeholder>
          <w:docPart w:val="C6A6F395F02B4AD589B72B2B5A881C00"/>
        </w:placeholder>
      </w:sdtPr>
      <w:sdtEndPr>
        <w:rPr>
          <w:rFonts w:ascii="Calibri" w:hAnsi="Calibri" w:eastAsia="宋体"/>
          <w:b w:val="0"/>
          <w:color w:val="auto"/>
          <w:szCs w:val="22"/>
        </w:rPr>
      </w:sdtEndPr>
      <w:sdtContent>
        <w:p w:rsidR="00AB18A9" w:rsidP="00E46551" w:rsidRDefault="00AB18A9">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AB18A9" w:rsidTr="00F76C5F">
            <w:tc>
              <w:tcPr>
                <w:tcW w:w="8364" w:type="dxa"/>
              </w:tcPr>
              <w:p w:rsidRPr="003614B6" w:rsidR="00660741" w:rsidP="00E6617D" w:rsidRDefault="003614B6">
                <w:pPr>
                  <w:ind w:right="420" w:firstLine="420" w:firstLineChars="200"/>
                  <w:rPr>
                    <w:rFonts w:asciiTheme="minorEastAsia" w:hAnsiTheme="minorEastAsia" w:eastAsia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sidR="00E6617D">
                  <w:rPr>
                    <w:rStyle w:val="placeholder2Char"/>
                  </w:rPr>
                  <w:br/>
                </w:r>
                <w:r w:rsidRPr="00E6617D">
                  <w:rPr>
                    <w:rStyle w:val="placeholder2Char"/>
                    <w:rFonts w:hint="eastAsia"/>
                  </w:rPr>
                  <w:t>公司发行多只公司债券的，披露本节相关事项时应指明与相关公司债券的对应关系。</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sid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sid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sid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sid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sid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sid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sid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sid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sid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sid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sid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sid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sid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sid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sid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sid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sid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sid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sid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sid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sid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tc>
          </w:tr>
        </w:tbl>
        <w:p w:rsidR="00104C81" w:rsidP="00104C81" w:rsidRDefault="00924C28"/>
      </w:sdtContent>
    </w:sdt>
    <w:sdt>
      <w:sdtPr>
        <w:rPr>
          <w:rFonts w:hint="eastAsia" w:asciiTheme="minorEastAsia" w:hAnsiTheme="minorEastAsia" w:eastAsiaTheme="minorEastAsia"/>
          <w:b/>
          <w:color w:val="000000" w:themeColor="text1"/>
          <w:szCs w:val="21"/>
        </w:rPr>
        <w:id w:val="186193332"/>
        <w:placeholder>
          <w:docPart w:val="C6A6F395F02B4AD589B72B2B5A881C00"/>
        </w:placeholder>
      </w:sdtPr>
      <w:sdtEndPr>
        <w:rPr>
          <w:rFonts w:ascii="Calibri" w:hAnsi="Calibri" w:eastAsia="宋体"/>
          <w:b w:val="0"/>
          <w:color w:val="auto"/>
          <w:szCs w:val="22"/>
        </w:rPr>
      </w:sdtEndPr>
      <w:sdtContent>
        <w:p w:rsidR="009C7CB8" w:rsidP="00411C4B" w:rsidRDefault="009C7CB8">
          <w:pPr>
            <w:tabs>
              <w:tab w:val="left" w:pos="5140"/>
            </w:tabs>
            <w:rPr>
              <w:rFonts w:asciiTheme="minorEastAsia" w:hAnsiTheme="minorEastAsia" w:eastAsiaTheme="minorEastAsia"/>
              <w:b/>
              <w:color w:val="000000" w:themeColor="text1"/>
              <w:szCs w:val="21"/>
            </w:rPr>
          </w:pPr>
        </w:p>
        <w:tbl>
          <w:tblPr>
            <w:tblStyle w:val="a6"/>
            <w:tblpPr w:leftFromText="180" w:rightFromText="180" w:vertAnchor="text" w:horzAnchor="margin" w:tblpY="689"/>
            <w:tblW w:w="836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276"/>
            <w:gridCol w:w="1701"/>
            <w:gridCol w:w="1276"/>
            <w:gridCol w:w="1843"/>
            <w:gridCol w:w="1134"/>
          </w:tblGrid>
          <w:tr w:rsidRPr="001B6047" w:rsidR="0051230A" w:rsidTr="0051230A">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融资方式</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w:t>
                </w:r>
              </w:p>
            </w:tc>
            <w:tc>
              <w:tcPr>
                <w:tcW w:w="1701"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融资金额</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利息率</w:t>
                </w:r>
              </w:p>
            </w:tc>
            <w:tc>
              <w:tcPr>
                <w:tcW w:w="1843"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51230A" w:rsidTr="0051230A">
            <w:tc>
              <w:tcPr>
                <w:tcW w:w="1134"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________</w:t>
                </w:r>
              </w:p>
            </w:tc>
            <w:tc>
              <w:tcPr>
                <w:tcW w:w="1276"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w:t>
                </w:r>
              </w:p>
            </w:tc>
            <w:tc>
              <w:tcPr>
                <w:tcW w:w="1701" w:type="dxa"/>
              </w:tcPr>
              <w:p w:rsidRPr="001B6047" w:rsidR="0051230A" w:rsidP="0051230A" w:rsidRDefault="0051230A">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1276" w:type="dxa"/>
              </w:tcPr>
              <w:p w:rsidRPr="004C4424" w:rsidR="0051230A" w:rsidP="0051230A" w:rsidRDefault="0051230A">
                <w:pPr>
                  <w:tabs>
                    <w:tab w:val="left" w:pos="5140"/>
                  </w:tabs>
                  <w:jc w:val="right"/>
                  <w:rPr>
                    <w:rFonts w:asciiTheme="minorEastAsia" w:hAnsiTheme="minorEastAsia" w:eastAsiaTheme="minorEastAsia"/>
                    <w:color w:val="000000" w:themeColor="text1"/>
                    <w:sz w:val="18"/>
                    <w:szCs w:val="21"/>
                  </w:rPr>
                </w:pPr>
                <w:r w:rsidRPr="004727BB">
                  <w:rPr>
                    <w:rStyle w:val="placeholder1Char"/>
                    <w:rFonts w:hint="eastAsia"/>
                  </w:rPr>
                  <w:t>______</w:t>
                </w:r>
              </w:p>
            </w:tc>
            <w:tc>
              <w:tcPr>
                <w:tcW w:w="1843" w:type="dxa"/>
              </w:tcPr>
              <w:p w:rsidRPr="004C4424" w:rsidR="0051230A" w:rsidP="0051230A"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w:t>
                </w:r>
              </w:p>
            </w:tc>
            <w:tc>
              <w:tcPr>
                <w:tcW w:w="1134"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51230A" w:rsidTr="0051230A">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701" w:type="dxa"/>
              </w:tcPr>
              <w:p w:rsidRPr="001B6047" w:rsidR="0051230A" w:rsidP="0051230A" w:rsidRDefault="0051230A">
                <w:pPr>
                  <w:tabs>
                    <w:tab w:val="left" w:pos="5140"/>
                  </w:tabs>
                  <w:jc w:val="right"/>
                  <w:rPr>
                    <w:rFonts w:asciiTheme="minorEastAsia" w:hAnsiTheme="minorEastAsia" w:eastAsiaTheme="minorEastAsia"/>
                    <w:b/>
                    <w:color w:val="000000" w:themeColor="text1"/>
                    <w:sz w:val="18"/>
                    <w:szCs w:val="21"/>
                  </w:rPr>
                </w:pPr>
                <w:r>
                  <w:rPr>
                    <w:rStyle w:val="placeholder1Char"/>
                  </w:rPr>
                  <w:t>_______</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843"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411C4B" w:rsidP="009C7CB8" w:rsidRDefault="008E2D47">
          <w:pPr>
            <w:pStyle w:val="2"/>
          </w:pPr>
          <w:r w:rsidRPr="001B6047">
            <w:rPr>
              <w:rFonts w:hint="eastAsia"/>
            </w:rPr>
            <w:t>四</w:t>
          </w:r>
          <w:r w:rsidRPr="001B6047" w:rsidR="00411C4B">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Pr="0051230A" w:rsidR="0051230A" w:rsidP="0051230A" w:rsidRDefault="00924C28"/>
      </w:sdtContent>
    </w:sdt>
    <w:p w:rsidR="002C177D" w:rsidP="00882E62" w:rsidRDefault="002C177D">
      <w:pPr>
        <w:tabs>
          <w:tab w:val="left" w:pos="5140"/>
        </w:tabs>
        <w:rPr>
          <w:rFonts w:asciiTheme="minorEastAsia" w:hAnsiTheme="minorEastAsia" w:eastAsiaTheme="minorEastAsia"/>
          <w:b/>
          <w:color w:val="000000" w:themeColor="text1"/>
          <w:szCs w:val="21"/>
        </w:rPr>
      </w:pPr>
    </w:p>
    <w:sdt>
      <w:sdtPr>
        <w:rPr>
          <w:rFonts w:hint="eastAsia" w:asciiTheme="minorEastAsia" w:hAnsiTheme="minorEastAsia" w:eastAsiaTheme="minorEastAsia"/>
          <w:b/>
          <w:color w:val="000000" w:themeColor="text1"/>
          <w:szCs w:val="21"/>
        </w:rPr>
        <w:id w:val="-749036299"/>
        <w:lock w:val="sdtLocked"/>
        <w:placeholder>
          <w:docPart w:val="C6A6F395F02B4AD589B72B2B5A881C00"/>
        </w:placeholder>
      </w:sdtPr>
      <w:sdtEndPr>
        <w:rPr>
          <w:b w:val="0"/>
          <w:szCs w:val="22"/>
        </w:rPr>
      </w:sdtEndPr>
      <w:sdtContent>
        <w:p w:rsidR="009C7CB8" w:rsidP="009C7CB8" w:rsidRDefault="009C7CB8">
          <w:pPr>
            <w:tabs>
              <w:tab w:val="left" w:pos="5140"/>
            </w:tabs>
            <w:rPr>
              <w:rFonts w:asciiTheme="minorEastAsia" w:hAnsiTheme="minorEastAsia" w:eastAsiaTheme="minorEastAsia"/>
              <w:b/>
              <w:color w:val="000000" w:themeColor="text1"/>
              <w:szCs w:val="21"/>
            </w:rPr>
          </w:pPr>
        </w:p>
        <w:p w:rsidRPr="00DA15E9" w:rsidR="002F737D" w:rsidP="00DA15E9" w:rsidRDefault="00D465D1">
          <w:pPr>
            <w:pStyle w:val="2"/>
            <w:rPr>
              <w:rFonts w:asciiTheme="minorEastAsia" w:hAnsiTheme="minorEastAsia" w:eastAsiaTheme="minorEastAsia"/>
              <w:color w:val="000000" w:themeColor="text1"/>
              <w:szCs w:val="21"/>
            </w:rPr>
          </w:pPr>
          <w:r w:rsidRPr="001B6047">
            <w:rPr>
              <w:rFonts w:hint="eastAsia"/>
            </w:rPr>
            <w:t>五</w:t>
          </w:r>
          <w:r w:rsidRPr="001B6047" w:rsidR="000D0E37">
            <w:t>、</w:t>
          </w:r>
          <w:r w:rsidRPr="001B6047" w:rsidR="000D0E3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54"/>
            <w:gridCol w:w="2127"/>
            <w:gridCol w:w="2200"/>
            <w:gridCol w:w="2127"/>
          </w:tblGrid>
          <w:tr w:rsidRPr="001B6047" w:rsidR="002F737D" w:rsidTr="0051230A">
            <w:trPr>
              <w:jc w:val="center"/>
            </w:trPr>
            <w:tc>
              <w:tcPr>
                <w:tcW w:w="1852"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199"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2F737D" w:rsidTr="0051230A">
            <w:trPr>
              <w:jc w:val="center"/>
            </w:trPr>
            <w:tc>
              <w:tcPr>
                <w:tcW w:w="1852" w:type="dxa"/>
              </w:tcPr>
              <w:p w:rsidRPr="001B6047" w:rsidR="002F737D" w:rsidP="00FA3E7B" w:rsidRDefault="002F737D">
                <w:pPr>
                  <w:tabs>
                    <w:tab w:val="left" w:pos="5140"/>
                  </w:tabs>
                  <w:rPr>
                    <w:rFonts w:asciiTheme="minorEastAsia" w:hAnsiTheme="minorEastAsia" w:eastAsiaTheme="minorEastAsia"/>
                    <w:color w:val="000000" w:themeColor="text1"/>
                    <w:sz w:val="18"/>
                    <w:szCs w:val="21"/>
                  </w:rPr>
                </w:pPr>
                <w:r w:rsidRPr="00261BF4">
                  <w:rPr>
                    <w:rStyle w:val="placeholder2Char"/>
                    <w:rFonts w:hint="eastAsia"/>
                  </w:rPr>
                  <w:t>点击选择日期</w:t>
                </w:r>
              </w:p>
            </w:tc>
            <w:tc>
              <w:tcPr>
                <w:tcW w:w="2126" w:type="dxa"/>
              </w:tcPr>
              <w:p w:rsidRPr="001B6047" w:rsidR="002F737D" w:rsidP="00FA3E7B" w:rsidRDefault="00AB0145">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2199" w:type="dxa"/>
              </w:tcPr>
              <w:p w:rsidRPr="001B6047" w:rsidR="002F737D" w:rsidP="00FA3E7B" w:rsidRDefault="002F737D">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r w:rsidR="00AB0145">
                  <w:rPr>
                    <w:rStyle w:val="placeholder1Char"/>
                  </w:rPr>
                  <w:t>_______</w:t>
                </w:r>
              </w:p>
            </w:tc>
            <w:tc>
              <w:tcPr>
                <w:tcW w:w="2126" w:type="dxa"/>
              </w:tcPr>
              <w:p w:rsidRPr="001B6047" w:rsidR="002F737D" w:rsidP="006F3622" w:rsidRDefault="00AB0145">
                <w:pPr>
                  <w:tabs>
                    <w:tab w:val="left" w:pos="5140"/>
                  </w:tabs>
                  <w:ind w:right="174" w:rightChars="83"/>
                  <w:jc w:val="right"/>
                  <w:rPr>
                    <w:rFonts w:asciiTheme="minorEastAsia" w:hAnsiTheme="minorEastAsia" w:eastAsiaTheme="minorEastAsia"/>
                    <w:color w:val="000000" w:themeColor="text1"/>
                    <w:sz w:val="18"/>
                    <w:szCs w:val="21"/>
                  </w:rPr>
                </w:pPr>
                <w:r>
                  <w:rPr>
                    <w:rStyle w:val="placeholder1Char"/>
                  </w:rPr>
                  <w:t>_______</w:t>
                </w:r>
              </w:p>
            </w:tc>
          </w:tr>
        </w:tbl>
        <w:p w:rsidRPr="00520D7F" w:rsidR="0051230A" w:rsidP="00520D7F" w:rsidRDefault="00520D7F">
          <w:pPr>
            <w:ind w:right="420" w:firstLine="420" w:firstLineChars="200"/>
            <w:rPr>
              <w:i/>
              <w:color w:val="FF0000"/>
            </w:rPr>
          </w:pPr>
          <w:r w:rsidRPr="00520D7F">
            <w:rPr>
              <w:rFonts w:ascii="仿宋" w:hAnsi="仿宋" w:eastAsia="仿宋"/>
              <w:i/>
              <w:color w:val="7F7F7F" w:themeColor="text1" w:themeTint="80"/>
              <w:u w:val="single"/>
            </w:rPr>
            <w:t>注</w:t>
          </w:r>
          <w:r w:rsidRPr="00520D7F">
            <w:rPr>
              <w:rFonts w:hint="eastAsia" w:ascii="仿宋" w:hAnsi="仿宋" w:eastAsia="仿宋"/>
              <w:i/>
              <w:color w:val="7F7F7F" w:themeColor="text1" w:themeTint="80"/>
              <w:u w:val="single"/>
            </w:rPr>
            <w:t>：应披露报告期内的利润分配情况。</w:t>
          </w:r>
        </w:p>
      </w:sdtContent>
    </w:sdt>
    <w:p w:rsidR="005D6BEA" w:rsidP="00882E62" w:rsidRDefault="005D6BEA">
      <w:pPr>
        <w:tabs>
          <w:tab w:val="left" w:pos="5140"/>
        </w:tabs>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B0009F" w:rsidP="00CC1546" w:rsidRDefault="00B0009F">
      <w:pPr>
        <w:pStyle w:val="1"/>
        <w:spacing w:before="0" w:after="0"/>
        <w:jc w:val="center"/>
        <w:rPr>
          <w:rFonts w:ascii="黑体" w:hAnsi="黑体" w:eastAsia="黑体"/>
          <w:b w:val="0"/>
          <w:sz w:val="36"/>
          <w:szCs w:val="36"/>
        </w:rPr>
      </w:pPr>
      <w:bookmarkStart w:name="_Toc441926733" w:id="10"/>
      <w:r w:rsidRPr="00CC1546">
        <w:rPr>
          <w:rFonts w:hint="eastAsia" w:ascii="黑体" w:hAnsi="黑体" w:eastAsia="黑体"/>
          <w:b w:val="0"/>
          <w:sz w:val="36"/>
          <w:szCs w:val="36"/>
        </w:rPr>
        <w:t>第八节</w:t>
      </w:r>
      <w:r w:rsidRPr="00CC1546">
        <w:rPr>
          <w:rFonts w:ascii="黑体" w:hAnsi="黑体" w:eastAsia="黑体"/>
          <w:b w:val="0"/>
          <w:sz w:val="36"/>
          <w:szCs w:val="36"/>
        </w:rPr>
        <w:t xml:space="preserve"> </w:t>
      </w:r>
      <w:r w:rsidRPr="00CC1546">
        <w:rPr>
          <w:rFonts w:hint="eastAsia" w:ascii="黑体" w:hAnsi="黑体" w:eastAsia="黑体"/>
          <w:b w:val="0"/>
          <w:sz w:val="36"/>
          <w:szCs w:val="36"/>
        </w:rPr>
        <w:t>董事</w:t>
      </w:r>
      <w:r w:rsidRPr="00CC1546">
        <w:rPr>
          <w:rFonts w:ascii="黑体" w:hAnsi="黑体" w:eastAsia="黑体"/>
          <w:b w:val="0"/>
          <w:sz w:val="36"/>
          <w:szCs w:val="36"/>
        </w:rPr>
        <w:t>、监事、高级管理人员及员工情况</w:t>
      </w:r>
      <w:bookmarkEnd w:id="10"/>
    </w:p>
    <w:p w:rsidRPr="001B6047" w:rsidR="00183509" w:rsidP="009C7CB8" w:rsidRDefault="00384647">
      <w:pPr>
        <w:pStyle w:val="2"/>
      </w:pPr>
      <w:r w:rsidRPr="001B6047">
        <w:rPr>
          <w:rFonts w:hint="eastAsia"/>
        </w:rPr>
        <w:t>一</w:t>
      </w:r>
      <w:r w:rsidRPr="001B6047">
        <w:t>、</w:t>
      </w:r>
      <w:r w:rsidRPr="001B6047">
        <w:rPr>
          <w:rFonts w:hint="eastAsia"/>
        </w:rPr>
        <w:t>董事</w:t>
      </w:r>
      <w:r w:rsidRPr="001B6047">
        <w:t>、监事、高级管理人员情况</w:t>
      </w:r>
    </w:p>
    <w:p w:rsidRPr="001B6047" w:rsidR="00042CDA" w:rsidP="00135D39" w:rsidRDefault="00042CDA">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基本情况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75"/>
        <w:gridCol w:w="1475"/>
        <w:gridCol w:w="1500"/>
        <w:gridCol w:w="910"/>
        <w:gridCol w:w="908"/>
        <w:gridCol w:w="2752"/>
        <w:gridCol w:w="761"/>
      </w:tblGrid>
      <w:tr w:rsidRPr="001B6047" w:rsidR="001B6047" w:rsidTr="00AE3BB2">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P="009018C0" w:rsidRDefault="00F33EA4">
            <w:pPr>
              <w:pStyle w:val="a8"/>
              <w:jc w:val="center"/>
              <w:rPr>
                <w:b/>
                <w:color w:val="000000" w:themeColor="text1"/>
                <w:sz w:val="18"/>
              </w:rPr>
            </w:pPr>
          </w:p>
          <w:p w:rsidRPr="001B6047" w:rsidR="00AA78B5" w:rsidP="009018C0" w:rsidRDefault="00AA78B5">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Pr="001B6047" w:rsidR="00AA78B5" w:rsidP="009018C0" w:rsidRDefault="00F33EA4">
            <w:pPr>
              <w:pStyle w:val="a8"/>
              <w:jc w:val="center"/>
              <w:rPr>
                <w:b/>
                <w:color w:val="000000" w:themeColor="text1"/>
                <w:sz w:val="18"/>
              </w:rPr>
            </w:pPr>
            <w:r>
              <w:rPr>
                <w:rFonts w:hint="eastAsia"/>
                <w:b/>
                <w:color w:val="000000" w:themeColor="text1"/>
                <w:sz w:val="18"/>
              </w:rPr>
              <w:t>在公司是否领取薪水</w:t>
            </w:r>
          </w:p>
        </w:tc>
      </w:tr>
      <w:tr w:rsidRPr="001B6047" w:rsidR="001B6047" w:rsidTr="00AE3BB2">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w:t>
            </w:r>
          </w:p>
        </w:tc>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______</w:t>
            </w:r>
          </w:p>
        </w:tc>
        <w:tc>
          <w:tcPr>
            <w:tcW w:w="767" w:type="pct"/>
          </w:tcPr>
          <w:p w:rsidRPr="001B6047" w:rsidR="00AA78B5" w:rsidP="005D6BEA" w:rsidRDefault="005D6BEA">
            <w:pPr>
              <w:jc w:val="center"/>
              <w:rPr>
                <w:color w:val="000000" w:themeColor="text1"/>
                <w:sz w:val="18"/>
              </w:rPr>
            </w:pPr>
            <w:r w:rsidRPr="00261BF4">
              <w:rPr>
                <w:rStyle w:val="placeholder2Char"/>
                <w:rFonts w:hint="eastAsia"/>
              </w:rPr>
              <w:t>选择</w:t>
            </w:r>
          </w:p>
        </w:tc>
        <w:tc>
          <w:tcPr>
            <w:tcW w:w="465" w:type="pct"/>
          </w:tcPr>
          <w:p w:rsidRPr="004C4424" w:rsidR="00AA78B5" w:rsidP="00A24621" w:rsidRDefault="00184CE0">
            <w:pPr>
              <w:jc w:val="center"/>
              <w:rPr>
                <w:color w:val="000000" w:themeColor="text1"/>
                <w:sz w:val="18"/>
              </w:rPr>
            </w:pPr>
            <w:r w:rsidRPr="00261BF4">
              <w:rPr>
                <w:rStyle w:val="placeholder1Char"/>
                <w:rFonts w:hint="eastAsia"/>
              </w:rPr>
              <w:t>____</w:t>
            </w:r>
          </w:p>
        </w:tc>
        <w:tc>
          <w:tcPr>
            <w:tcW w:w="464" w:type="pct"/>
          </w:tcPr>
          <w:p w:rsidRPr="004C4424" w:rsidR="00AA78B5" w:rsidP="00A24621" w:rsidRDefault="00CF1CE9">
            <w:pPr>
              <w:jc w:val="center"/>
              <w:rPr>
                <w:color w:val="000000" w:themeColor="text1"/>
                <w:sz w:val="18"/>
              </w:rPr>
            </w:pPr>
            <w:r w:rsidRPr="00261BF4">
              <w:rPr>
                <w:rStyle w:val="placeholder1Char"/>
              </w:rPr>
              <w:t>____</w:t>
            </w:r>
            <w:r w:rsidRPr="00261BF4" w:rsidR="007B6E2E">
              <w:rPr>
                <w:rStyle w:val="placeholder1Char"/>
              </w:rPr>
              <w:t>__</w:t>
            </w:r>
          </w:p>
        </w:tc>
        <w:tc>
          <w:tcPr>
            <w:tcW w:w="1407" w:type="pct"/>
          </w:tcPr>
          <w:p w:rsidRPr="004C4424" w:rsidR="00AA78B5" w:rsidP="00A24621" w:rsidRDefault="007B6E2E">
            <w:pPr>
              <w:jc w:val="center"/>
              <w:rPr>
                <w:color w:val="000000" w:themeColor="text1"/>
                <w:sz w:val="18"/>
              </w:rPr>
            </w:pPr>
            <w:r w:rsidRPr="00261BF4">
              <w:rPr>
                <w:rStyle w:val="placeholder1Char"/>
              </w:rPr>
              <w:t>_____</w:t>
            </w:r>
            <w:r w:rsidRPr="00261BF4" w:rsidR="00C078E0">
              <w:rPr>
                <w:rStyle w:val="placeholder1Char"/>
              </w:rPr>
              <w:t>_____</w:t>
            </w:r>
          </w:p>
        </w:tc>
        <w:tc>
          <w:tcPr>
            <w:tcW w:w="389" w:type="pct"/>
            <w:shd w:val="clear" w:color="auto" w:fill="auto"/>
          </w:tcPr>
          <w:p w:rsidRPr="001B6047" w:rsidR="00AA78B5" w:rsidP="00A24621" w:rsidRDefault="00DB0EB4">
            <w:pPr>
              <w:jc w:val="center"/>
              <w:rPr>
                <w:color w:val="000000" w:themeColor="text1"/>
                <w:sz w:val="18"/>
              </w:rPr>
            </w:pPr>
            <w:r w:rsidRPr="005A4913">
              <w:rPr>
                <w:rStyle w:val="placeholder1Char"/>
                <w:rFonts w:hint="eastAsia"/>
              </w:rPr>
              <w:t>选择</w:t>
            </w:r>
          </w:p>
        </w:tc>
      </w:tr>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r w:rsidRPr="00D45443" w:rsidR="00C078E0">
              <w:rPr>
                <w:rStyle w:val="placeholder1Char"/>
                <w:rFonts w:hint="eastAsia"/>
              </w:rPr>
              <w:t>____</w:t>
            </w:r>
          </w:p>
        </w:tc>
        <w:tc>
          <w:tcPr>
            <w:tcW w:w="389" w:type="pct"/>
          </w:tcPr>
          <w:p w:rsidRPr="001B6047" w:rsidR="00285F89" w:rsidP="00C45D3F" w:rsidRDefault="00285F89">
            <w:pPr>
              <w:jc w:val="center"/>
              <w:rPr>
                <w:color w:val="000000" w:themeColor="text1"/>
                <w:sz w:val="18"/>
              </w:rPr>
            </w:pPr>
          </w:p>
        </w:tc>
      </w:tr>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r w:rsidRPr="00D45443" w:rsidR="00C078E0">
              <w:rPr>
                <w:rStyle w:val="placeholder1Char"/>
                <w:rFonts w:hint="eastAsia"/>
              </w:rPr>
              <w:t>____</w:t>
            </w:r>
          </w:p>
        </w:tc>
        <w:tc>
          <w:tcPr>
            <w:tcW w:w="389" w:type="pct"/>
          </w:tcPr>
          <w:p w:rsidRPr="001B6047" w:rsidR="00285F89" w:rsidP="00C45D3F" w:rsidRDefault="00285F89">
            <w:pPr>
              <w:jc w:val="center"/>
              <w:rPr>
                <w:color w:val="000000" w:themeColor="text1"/>
                <w:sz w:val="18"/>
              </w:rPr>
            </w:pPr>
          </w:p>
        </w:tc>
      </w:tr>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r w:rsidRPr="00D45443" w:rsidR="00C078E0">
              <w:rPr>
                <w:rStyle w:val="placeholder1Char"/>
                <w:rFonts w:hint="eastAsia"/>
              </w:rPr>
              <w:t>____</w:t>
            </w:r>
          </w:p>
        </w:tc>
        <w:tc>
          <w:tcPr>
            <w:tcW w:w="389" w:type="pct"/>
          </w:tcPr>
          <w:p w:rsidRPr="001B6047" w:rsidR="00285F89" w:rsidP="00C45D3F" w:rsidRDefault="00285F89">
            <w:pPr>
              <w:jc w:val="center"/>
              <w:rPr>
                <w:color w:val="000000" w:themeColor="text1"/>
                <w:sz w:val="18"/>
              </w:rPr>
            </w:pPr>
          </w:p>
        </w:tc>
      </w:tr>
    </w:tbl>
    <w:p w:rsidRPr="001B6047" w:rsidR="00384647" w:rsidP="00135D39" w:rsidRDefault="0055391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董事</w:t>
      </w:r>
      <w:r w:rsidRPr="001B6047">
        <w:rPr>
          <w:rFonts w:asciiTheme="minorEastAsia" w:hAnsiTheme="minorEastAsia" w:eastAsiaTheme="minorEastAsia"/>
          <w:color w:val="000000" w:themeColor="text1"/>
          <w:szCs w:val="21"/>
        </w:rPr>
        <w:t>、监事、高级管理人员相互间关系及与控股股东、实际</w:t>
      </w:r>
      <w:r w:rsidRPr="001B6047">
        <w:rPr>
          <w:rFonts w:hint="eastAsia" w:asciiTheme="minorEastAsia" w:hAnsiTheme="minorEastAsia" w:eastAsiaTheme="minorEastAsia"/>
          <w:color w:val="000000" w:themeColor="text1"/>
          <w:szCs w:val="21"/>
        </w:rPr>
        <w:t>控制人间</w:t>
      </w:r>
      <w:r w:rsidRPr="001B6047">
        <w:rPr>
          <w:rFonts w:asciiTheme="minorEastAsia" w:hAnsiTheme="minorEastAsia" w:eastAsia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Pr="001B6047" w:rsidR="001B6047" w:rsidTr="00553918">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32155" w:rsidR="00B81D32" w:rsidP="00C52AF5" w:rsidRDefault="00C52AF5">
            <w:pPr>
              <w:tabs>
                <w:tab w:val="left" w:pos="5140"/>
              </w:tabs>
              <w:rPr>
                <w:rFonts w:asciiTheme="minorEastAsia" w:hAnsiTheme="minorEastAsia" w:eastAsiaTheme="minorEastAsia"/>
                <w:color w:val="000000" w:themeColor="text1"/>
                <w:szCs w:val="21"/>
              </w:rPr>
            </w:pPr>
            <w:r w:rsidRPr="00A82D54">
              <w:rPr>
                <w:rStyle w:val="placeholder1Char"/>
                <w:rFonts w:hint="eastAsia"/>
              </w:rPr>
              <w:t>___________________________________________________________________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53918" w:rsidP="00135D39" w:rsidRDefault="0055391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持股情况</w:t>
      </w:r>
      <w:r w:rsidR="002C177D">
        <w:rPr>
          <w:rFonts w:hint="eastAsia" w:asciiTheme="minorEastAsia" w:hAnsiTheme="minorEastAsia" w:eastAsiaTheme="minorEastAsia"/>
          <w:b/>
          <w:color w:val="000000" w:themeColor="text1"/>
          <w:szCs w:val="21"/>
        </w:rPr>
        <w:t xml:space="preserve">                                                       单位</w:t>
      </w:r>
      <w:r w:rsidR="002C177D">
        <w:rPr>
          <w:rFonts w:asciiTheme="minorEastAsia" w:hAnsiTheme="minorEastAsia" w:eastAsiaTheme="minorEastAsia"/>
          <w:b/>
          <w:color w:val="000000" w:themeColor="text1"/>
          <w:szCs w:val="21"/>
        </w:rPr>
        <w:t>：股</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703"/>
        <w:gridCol w:w="1557"/>
        <w:gridCol w:w="1702"/>
        <w:gridCol w:w="1133"/>
        <w:gridCol w:w="1135"/>
        <w:gridCol w:w="1135"/>
        <w:gridCol w:w="1416"/>
      </w:tblGrid>
      <w:tr w:rsidRPr="001B6047" w:rsidR="001B6047" w:rsidTr="00AE3BB2">
        <w:tc>
          <w:tcPr>
            <w:tcW w:w="871"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Pr="001B6047" w:rsidR="005F570A" w:rsidP="002C177D" w:rsidRDefault="005F570A">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Pr="001B6047" w:rsidR="005F570A" w:rsidP="00936632" w:rsidRDefault="005F570A">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Pr="001B6047" w:rsidR="001B6047" w:rsidTr="00AE3BB2">
        <w:tc>
          <w:tcPr>
            <w:tcW w:w="871" w:type="pct"/>
          </w:tcPr>
          <w:p w:rsidRPr="004C4424" w:rsidR="005F570A" w:rsidP="00E06127" w:rsidRDefault="003D0A16">
            <w:pPr>
              <w:jc w:val="center"/>
              <w:rPr>
                <w:color w:val="000000" w:themeColor="text1"/>
                <w:sz w:val="18"/>
              </w:rPr>
            </w:pPr>
            <w:r w:rsidRPr="00D45443">
              <w:rPr>
                <w:rStyle w:val="placeholder1Char"/>
              </w:rPr>
              <w:t>________</w:t>
            </w:r>
          </w:p>
        </w:tc>
        <w:tc>
          <w:tcPr>
            <w:tcW w:w="796" w:type="pct"/>
          </w:tcPr>
          <w:p w:rsidRPr="004C4424" w:rsidR="005F570A" w:rsidP="00E06127" w:rsidRDefault="003D0A16">
            <w:pPr>
              <w:jc w:val="center"/>
              <w:rPr>
                <w:color w:val="000000" w:themeColor="text1"/>
                <w:sz w:val="18"/>
              </w:rPr>
            </w:pPr>
            <w:r w:rsidRPr="00D45443">
              <w:rPr>
                <w:rStyle w:val="placeholder1Char"/>
              </w:rPr>
              <w:t>_____</w:t>
            </w:r>
            <w:r w:rsidRPr="00D45443" w:rsidR="007B6E2E">
              <w:rPr>
                <w:rStyle w:val="placeholder1Char"/>
              </w:rPr>
              <w:t>_____</w:t>
            </w:r>
          </w:p>
        </w:tc>
        <w:tc>
          <w:tcPr>
            <w:tcW w:w="870" w:type="pct"/>
          </w:tcPr>
          <w:p w:rsidRPr="004C4424" w:rsidR="005F570A" w:rsidP="00E06127" w:rsidRDefault="00924C28">
            <w:pPr>
              <w:jc w:val="right"/>
              <w:rPr>
                <w:color w:val="000000" w:themeColor="text1"/>
                <w:sz w:val="18"/>
              </w:rPr>
            </w:pPr>
            <w:r w:rsidRPr="00D45443" w:rsidR="00C078E0">
              <w:rPr>
                <w:rStyle w:val="placeholder1Char"/>
              </w:rPr>
              <w:t>______</w:t>
            </w:r>
          </w:p>
        </w:tc>
        <w:tc>
          <w:tcPr>
            <w:tcW w:w="579" w:type="pct"/>
          </w:tcPr>
          <w:p w:rsidRPr="004C4424" w:rsidR="005F570A" w:rsidP="00E06127" w:rsidRDefault="00924C28">
            <w:pPr>
              <w:jc w:val="right"/>
              <w:rPr>
                <w:color w:val="000000" w:themeColor="text1"/>
                <w:sz w:val="18"/>
              </w:rPr>
            </w:pPr>
            <w:r w:rsidRPr="00D45443" w:rsidR="00C078E0">
              <w:rPr>
                <w:rStyle w:val="placeholder1Char"/>
              </w:rPr>
              <w:t>______</w:t>
            </w:r>
          </w:p>
        </w:tc>
        <w:tc>
          <w:tcPr>
            <w:tcW w:w="580" w:type="pct"/>
          </w:tcPr>
          <w:p w:rsidRPr="004C4424" w:rsidR="005F570A" w:rsidP="00E06127" w:rsidRDefault="00924C28">
            <w:pPr>
              <w:jc w:val="right"/>
              <w:rPr>
                <w:color w:val="000000" w:themeColor="text1"/>
                <w:sz w:val="18"/>
              </w:rPr>
            </w:pPr>
            <w:r w:rsidRPr="00D45443" w:rsidR="00C078E0">
              <w:rPr>
                <w:rStyle w:val="placeholder1Char"/>
              </w:rPr>
              <w:t>______</w:t>
            </w:r>
          </w:p>
        </w:tc>
        <w:tc>
          <w:tcPr>
            <w:tcW w:w="580" w:type="pct"/>
            <w:shd w:val="clear" w:color="auto" w:fill="auto"/>
          </w:tcPr>
          <w:p w:rsidRPr="004C4424" w:rsidR="005F570A" w:rsidP="00E06127" w:rsidRDefault="00924C28">
            <w:pPr>
              <w:jc w:val="right"/>
              <w:rPr>
                <w:color w:val="000000" w:themeColor="text1"/>
                <w:sz w:val="18"/>
              </w:rPr>
            </w:pPr>
            <w:r w:rsidRPr="00D45443" w:rsidR="00C078E0">
              <w:rPr>
                <w:rStyle w:val="placeholder1Char"/>
              </w:rPr>
              <w:t>______</w:t>
            </w:r>
          </w:p>
        </w:tc>
        <w:tc>
          <w:tcPr>
            <w:tcW w:w="724" w:type="pct"/>
          </w:tcPr>
          <w:p w:rsidRPr="001B6047" w:rsidR="005F570A" w:rsidP="00E06127" w:rsidRDefault="00924C28">
            <w:pPr>
              <w:jc w:val="right"/>
              <w:rPr>
                <w:color w:val="000000" w:themeColor="text1"/>
                <w:sz w:val="18"/>
              </w:rPr>
            </w:pPr>
            <w:r w:rsidRPr="00D45443" w:rsidR="00C078E0">
              <w:rPr>
                <w:rStyle w:val="placeholder1Char"/>
              </w:rPr>
              <w:t>______</w:t>
            </w:r>
          </w:p>
        </w:tc>
      </w:tr>
      <w:tr w:rsidRPr="001B6047" w:rsidR="00196080" w:rsidTr="00AE3BB2">
        <w:tc>
          <w:tcPr>
            <w:tcW w:w="871" w:type="pct"/>
          </w:tcPr>
          <w:p w:rsidRPr="001B6047" w:rsidR="00196080" w:rsidP="00196080" w:rsidRDefault="00196080">
            <w:pPr>
              <w:jc w:val="center"/>
              <w:rPr>
                <w:b/>
                <w:color w:val="000000" w:themeColor="text1"/>
                <w:sz w:val="18"/>
              </w:rPr>
            </w:pPr>
            <w:r w:rsidRPr="001B6047">
              <w:rPr>
                <w:rFonts w:hint="eastAsia"/>
                <w:b/>
                <w:color w:val="000000" w:themeColor="text1"/>
                <w:sz w:val="18"/>
              </w:rPr>
              <w:t>合计</w:t>
            </w:r>
          </w:p>
        </w:tc>
        <w:tc>
          <w:tcPr>
            <w:tcW w:w="796" w:type="pct"/>
          </w:tcPr>
          <w:p w:rsidRPr="001B6047" w:rsidR="00196080" w:rsidP="00196080" w:rsidRDefault="00196080">
            <w:pPr>
              <w:jc w:val="center"/>
              <w:rPr>
                <w:color w:val="000000" w:themeColor="text1"/>
                <w:sz w:val="18"/>
              </w:rPr>
            </w:pPr>
            <w:r>
              <w:rPr>
                <w:rFonts w:hint="eastAsia"/>
                <w:color w:val="000000" w:themeColor="text1"/>
                <w:sz w:val="18"/>
              </w:rPr>
              <w:t>-</w:t>
            </w:r>
          </w:p>
        </w:tc>
        <w:tc>
          <w:tcPr>
            <w:tcW w:w="870" w:type="pct"/>
          </w:tcPr>
          <w:p w:rsidRPr="004C4424" w:rsidR="00196080" w:rsidP="00E06127" w:rsidRDefault="00924C28">
            <w:pPr>
              <w:jc w:val="right"/>
              <w:rPr>
                <w:color w:val="000000" w:themeColor="text1"/>
                <w:sz w:val="18"/>
              </w:rPr>
            </w:pPr>
            <w:r w:rsidRPr="00D45443" w:rsidR="00C078E0">
              <w:rPr>
                <w:rStyle w:val="placeholder1Char"/>
              </w:rPr>
              <w:t>______</w:t>
            </w:r>
          </w:p>
        </w:tc>
        <w:tc>
          <w:tcPr>
            <w:tcW w:w="579" w:type="pct"/>
          </w:tcPr>
          <w:p w:rsidRPr="004C4424" w:rsidR="00196080" w:rsidP="00E06127" w:rsidRDefault="00924C28">
            <w:pPr>
              <w:jc w:val="right"/>
              <w:rPr>
                <w:color w:val="000000" w:themeColor="text1"/>
                <w:sz w:val="18"/>
              </w:rPr>
            </w:pPr>
            <w:r w:rsidRPr="00D45443" w:rsidR="00C078E0">
              <w:rPr>
                <w:rStyle w:val="placeholder1Char"/>
              </w:rPr>
              <w:t>______</w:t>
            </w:r>
          </w:p>
        </w:tc>
        <w:tc>
          <w:tcPr>
            <w:tcW w:w="580" w:type="pct"/>
          </w:tcPr>
          <w:p w:rsidRPr="004C4424" w:rsidR="00196080" w:rsidP="00E06127" w:rsidRDefault="00924C28">
            <w:pPr>
              <w:jc w:val="right"/>
              <w:rPr>
                <w:color w:val="000000" w:themeColor="text1"/>
                <w:sz w:val="18"/>
              </w:rPr>
            </w:pPr>
            <w:r w:rsidRPr="00D45443" w:rsidR="00C078E0">
              <w:rPr>
                <w:rStyle w:val="placeholder1Char"/>
              </w:rPr>
              <w:t>______</w:t>
            </w:r>
          </w:p>
        </w:tc>
        <w:tc>
          <w:tcPr>
            <w:tcW w:w="580" w:type="pct"/>
            <w:shd w:val="clear" w:color="auto" w:fill="auto"/>
          </w:tcPr>
          <w:p w:rsidRPr="004C4424" w:rsidR="00196080" w:rsidP="00E06127" w:rsidRDefault="00924C28">
            <w:pPr>
              <w:jc w:val="right"/>
              <w:rPr>
                <w:color w:val="000000" w:themeColor="text1"/>
                <w:sz w:val="18"/>
              </w:rPr>
            </w:pPr>
            <w:r w:rsidRPr="00D45443" w:rsidR="00C078E0">
              <w:rPr>
                <w:rStyle w:val="placeholder1Char"/>
              </w:rPr>
              <w:t>______</w:t>
            </w:r>
          </w:p>
        </w:tc>
        <w:tc>
          <w:tcPr>
            <w:tcW w:w="724" w:type="pct"/>
          </w:tcPr>
          <w:p w:rsidRPr="004C4424" w:rsidR="00196080" w:rsidP="00E06127" w:rsidRDefault="00924C28">
            <w:pPr>
              <w:jc w:val="right"/>
              <w:rPr>
                <w:color w:val="000000" w:themeColor="text1"/>
                <w:sz w:val="18"/>
              </w:rPr>
            </w:pPr>
            <w:r w:rsidRPr="00D45443" w:rsidR="00C078E0">
              <w:rPr>
                <w:rStyle w:val="placeholder1Char"/>
              </w:rPr>
              <w:t>______</w:t>
            </w:r>
          </w:p>
        </w:tc>
      </w:tr>
    </w:tbl>
    <w:p w:rsidRPr="00A8197F" w:rsidR="00DD3E5B" w:rsidP="00DD3E5B" w:rsidRDefault="00DD3E5B">
      <w:pPr>
        <w:tabs>
          <w:tab w:val="left" w:pos="5140"/>
        </w:tabs>
        <w:rPr>
          <w:rFonts w:asciiTheme="minorEastAsia" w:hAnsiTheme="minorEastAsia" w:eastAsiaTheme="minorEastAsia"/>
          <w:color w:val="000000" w:themeColor="text1"/>
          <w:szCs w:val="21"/>
        </w:rPr>
      </w:pPr>
    </w:p>
    <w:p w:rsidRPr="00A8197F" w:rsidR="00DD3E5B" w:rsidP="00A8197F" w:rsidRDefault="00DD3E5B">
      <w:pPr>
        <w:rPr>
          <w:rFonts w:asciiTheme="minorEastAsia" w:hAnsiTheme="minorEastAsia" w:eastAsiaTheme="minorEastAsia"/>
          <w:b/>
          <w:color w:val="000000" w:themeColor="text1"/>
          <w:szCs w:val="21"/>
        </w:rPr>
      </w:pPr>
      <w:r w:rsidRPr="00A8197F">
        <w:rPr>
          <w:rFonts w:hint="eastAsia" w:asciiTheme="minorEastAsia" w:hAnsiTheme="minorEastAsia" w:eastAsiaTheme="minorEastAsia"/>
          <w:b/>
          <w:color w:val="000000" w:themeColor="text1"/>
          <w:szCs w:val="21"/>
        </w:rPr>
        <w:t>（三</w:t>
      </w:r>
      <w:r w:rsidRPr="00A8197F">
        <w:rPr>
          <w:rFonts w:asciiTheme="minorEastAsia" w:hAnsiTheme="minorEastAsia" w:eastAsiaTheme="minorEastAsia"/>
          <w:b/>
          <w:color w:val="000000" w:themeColor="text1"/>
          <w:szCs w:val="21"/>
        </w:rPr>
        <w:t>）</w:t>
      </w:r>
      <w:r w:rsidRPr="00A8197F">
        <w:rPr>
          <w:rFonts w:hint="eastAsia" w:asciiTheme="minorEastAsia" w:hAnsiTheme="minorEastAsia" w:eastAsiaTheme="minorEastAsia"/>
          <w:b/>
          <w:color w:val="000000" w:themeColor="text1"/>
          <w:szCs w:val="21"/>
        </w:rPr>
        <w:t>变动情况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695"/>
        <w:gridCol w:w="1275"/>
        <w:gridCol w:w="1420"/>
        <w:gridCol w:w="2126"/>
        <w:gridCol w:w="2265"/>
      </w:tblGrid>
      <w:tr w:rsidRPr="001B6047" w:rsidR="001B6047" w:rsidTr="00387844">
        <w:tc>
          <w:tcPr>
            <w:tcW w:w="1377" w:type="pct"/>
            <w:tcBorders>
              <w:bottom w:val="nil"/>
            </w:tcBorders>
            <w:vAlign w:val="center"/>
          </w:tcPr>
          <w:p w:rsidRPr="001B6047" w:rsidR="0075711D" w:rsidP="00FC5C43" w:rsidRDefault="0075711D">
            <w:pPr>
              <w:pStyle w:val="a8"/>
              <w:jc w:val="center"/>
              <w:rPr>
                <w:b/>
                <w:color w:val="000000" w:themeColor="text1"/>
                <w:sz w:val="18"/>
              </w:rPr>
            </w:pPr>
          </w:p>
        </w:tc>
        <w:tc>
          <w:tcPr>
            <w:tcW w:w="2465" w:type="pct"/>
            <w:gridSpan w:val="3"/>
            <w:vAlign w:val="center"/>
          </w:tcPr>
          <w:p w:rsidRPr="001B6047" w:rsidR="0075711D" w:rsidP="0075711D" w:rsidRDefault="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Pr="001B6047" w:rsidR="0075711D" w:rsidP="00936632" w:rsidRDefault="00936632">
            <w:pPr>
              <w:pStyle w:val="a8"/>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387844">
            <w:pPr>
              <w:jc w:val="center"/>
              <w:rPr>
                <w:color w:val="000000" w:themeColor="text1"/>
                <w:sz w:val="18"/>
              </w:rPr>
            </w:pPr>
            <w:r w:rsidRPr="001B6047">
              <w:rPr>
                <w:rFonts w:hint="eastAsia"/>
                <w:b/>
                <w:color w:val="000000" w:themeColor="text1"/>
                <w:sz w:val="18"/>
              </w:rPr>
              <w:t>信息统计</w:t>
            </w: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AE3BB2">
        <w:tc>
          <w:tcPr>
            <w:tcW w:w="1377" w:type="pct"/>
            <w:vAlign w:val="center"/>
          </w:tcPr>
          <w:p w:rsidRPr="001B6047" w:rsidR="0075711D" w:rsidP="0075711D" w:rsidRDefault="0075711D">
            <w:pPr>
              <w:jc w:val="center"/>
              <w:rPr>
                <w:b/>
                <w:color w:val="000000" w:themeColor="text1"/>
                <w:sz w:val="18"/>
              </w:rPr>
            </w:pPr>
            <w:r w:rsidRPr="001B6047">
              <w:rPr>
                <w:rFonts w:hint="eastAsia"/>
                <w:b/>
                <w:color w:val="000000" w:themeColor="text1"/>
                <w:sz w:val="18"/>
              </w:rPr>
              <w:t>姓名</w:t>
            </w:r>
          </w:p>
        </w:tc>
        <w:tc>
          <w:tcPr>
            <w:tcW w:w="652"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期初职务</w:t>
            </w:r>
          </w:p>
        </w:tc>
        <w:tc>
          <w:tcPr>
            <w:tcW w:w="726"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期末职务</w:t>
            </w:r>
          </w:p>
        </w:tc>
        <w:tc>
          <w:tcPr>
            <w:tcW w:w="1158"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简要变动原因</w:t>
            </w:r>
          </w:p>
        </w:tc>
      </w:tr>
      <w:tr w:rsidRPr="001B6047" w:rsidR="001B6047" w:rsidTr="00AE3BB2">
        <w:tc>
          <w:tcPr>
            <w:tcW w:w="1377" w:type="pct"/>
          </w:tcPr>
          <w:p w:rsidRPr="001B6047" w:rsidR="0075711D" w:rsidP="00E06127" w:rsidRDefault="00924C28">
            <w:pPr>
              <w:jc w:val="center"/>
              <w:rPr>
                <w:color w:val="000000" w:themeColor="text1"/>
                <w:sz w:val="18"/>
              </w:rPr>
            </w:pPr>
            <w:r w:rsidRPr="00D45443" w:rsidR="00C078E0">
              <w:rPr>
                <w:rStyle w:val="placeholder1Char"/>
              </w:rPr>
              <w:t>__________</w:t>
            </w:r>
          </w:p>
        </w:tc>
        <w:tc>
          <w:tcPr>
            <w:tcW w:w="652" w:type="pct"/>
          </w:tcPr>
          <w:p w:rsidRPr="00E06127" w:rsidR="00E06127" w:rsidP="008D0B1C" w:rsidRDefault="008D0B1C">
            <w:pPr>
              <w:jc w:val="center"/>
              <w:rPr>
                <w:rFonts w:asciiTheme="minorEastAsia" w:hAnsiTheme="minorEastAsia" w:eastAsiaTheme="minorEastAsia"/>
                <w:color w:val="7F7F7F" w:themeColor="text1" w:themeTint="80"/>
                <w:kern w:val="0"/>
                <w:szCs w:val="24"/>
              </w:rPr>
            </w:pPr>
            <w:r w:rsidRPr="00D45443">
              <w:rPr>
                <w:rStyle w:val="placeholder1Char"/>
              </w:rPr>
              <w:t>__________</w:t>
            </w:r>
          </w:p>
        </w:tc>
        <w:tc>
          <w:tcPr>
            <w:tcW w:w="726" w:type="pct"/>
          </w:tcPr>
          <w:p w:rsidRPr="004C4424" w:rsidR="0075711D" w:rsidP="00E06127" w:rsidRDefault="00C078E0">
            <w:pPr>
              <w:jc w:val="center"/>
              <w:rPr>
                <w:color w:val="000000" w:themeColor="text1"/>
                <w:sz w:val="18"/>
              </w:rPr>
            </w:pPr>
            <w:r w:rsidRPr="00D45443">
              <w:rPr>
                <w:rStyle w:val="placeholder1Char"/>
              </w:rPr>
              <w:t>__________</w:t>
            </w:r>
          </w:p>
        </w:tc>
        <w:tc>
          <w:tcPr>
            <w:tcW w:w="1087" w:type="pct"/>
          </w:tcPr>
          <w:p w:rsidRPr="004C4424" w:rsidR="0075711D" w:rsidP="00E06127" w:rsidRDefault="00C078E0">
            <w:pPr>
              <w:jc w:val="center"/>
              <w:rPr>
                <w:color w:val="000000" w:themeColor="text1"/>
                <w:sz w:val="18"/>
              </w:rPr>
            </w:pPr>
            <w:r w:rsidRPr="00D45443">
              <w:rPr>
                <w:rStyle w:val="placeholder1Char"/>
              </w:rPr>
              <w:t>__________</w:t>
            </w:r>
          </w:p>
        </w:tc>
        <w:tc>
          <w:tcPr>
            <w:tcW w:w="1158" w:type="pct"/>
          </w:tcPr>
          <w:p w:rsidRPr="001B6047" w:rsidR="0075711D" w:rsidP="00E06127" w:rsidRDefault="00C078E0">
            <w:pPr>
              <w:jc w:val="center"/>
              <w:rPr>
                <w:color w:val="000000" w:themeColor="text1"/>
                <w:sz w:val="18"/>
              </w:rPr>
            </w:pPr>
            <w:r w:rsidRPr="00D45443">
              <w:rPr>
                <w:rStyle w:val="placeholder1Char"/>
              </w:rPr>
              <w:t>________________</w:t>
            </w:r>
          </w:p>
        </w:tc>
      </w:tr>
    </w:tbl>
    <w:p w:rsidRPr="001B6047" w:rsidR="002B577B" w:rsidP="002B577B" w:rsidRDefault="002B577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本年</w:t>
      </w:r>
      <w:r w:rsidRPr="001B6047">
        <w:rPr>
          <w:rFonts w:asciiTheme="minorEastAsia" w:hAnsiTheme="minorEastAsia" w:eastAsiaTheme="minorEastAsia"/>
          <w:color w:val="000000" w:themeColor="text1"/>
          <w:szCs w:val="21"/>
        </w:rPr>
        <w:t>新任董事、监事、高级管理人员</w:t>
      </w:r>
      <w:r w:rsidRPr="001B6047">
        <w:rPr>
          <w:rFonts w:hint="eastAsia" w:asciiTheme="minorEastAsia" w:hAnsiTheme="minorEastAsia" w:eastAsiaTheme="minorEastAsia"/>
          <w:color w:val="000000" w:themeColor="text1"/>
          <w:szCs w:val="21"/>
        </w:rPr>
        <w:t>简要职业经历</w:t>
      </w:r>
      <w:r w:rsidRPr="001B6047">
        <w:rPr>
          <w:rFonts w:asciiTheme="minorEastAsia" w:hAnsiTheme="minorEastAsia" w:eastAsia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Pr="001B6047" w:rsidR="001B6047" w:rsidTr="004E1AF1">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2B577B" w:rsidP="006C75E6" w:rsidRDefault="006C75E6">
            <w:pPr>
              <w:tabs>
                <w:tab w:val="left" w:pos="5140"/>
              </w:tabs>
              <w:rPr>
                <w:rFonts w:asciiTheme="minorEastAsia" w:hAnsiTheme="minorEastAsia" w:eastAsiaTheme="minorEastAsia"/>
                <w:color w:val="000000" w:themeColor="text1"/>
                <w:szCs w:val="21"/>
              </w:rPr>
            </w:pPr>
            <w:r w:rsidRPr="00480354">
              <w:rPr>
                <w:rStyle w:val="placeholder1Char"/>
              </w:rPr>
              <w:t>_____________________________________________</w:t>
            </w:r>
          </w:p>
        </w:tc>
      </w:tr>
    </w:tbl>
    <w:p w:rsidRPr="001B6047" w:rsidR="004804A7" w:rsidP="00135D39" w:rsidRDefault="004804A7">
      <w:pPr>
        <w:tabs>
          <w:tab w:val="left" w:pos="5140"/>
        </w:tabs>
        <w:rPr>
          <w:rFonts w:asciiTheme="minorEastAsia" w:hAnsiTheme="minorEastAsia" w:eastAsiaTheme="minorEastAsia"/>
          <w:color w:val="000000" w:themeColor="text1"/>
          <w:szCs w:val="21"/>
        </w:rPr>
      </w:pPr>
    </w:p>
    <w:p w:rsidRPr="001B6047" w:rsidR="00325F08" w:rsidP="009C7CB8" w:rsidRDefault="00325F08">
      <w:pPr>
        <w:pStyle w:val="2"/>
      </w:pPr>
      <w:r w:rsidRPr="001B6047">
        <w:rPr>
          <w:rFonts w:hint="eastAsia"/>
        </w:rPr>
        <w:t>二、</w:t>
      </w:r>
      <w:r w:rsidRPr="001B6047">
        <w:t>员工情况</w:t>
      </w:r>
    </w:p>
    <w:p w:rsidR="00325F08" w:rsidP="00135D39" w:rsidRDefault="00325F0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在职员工（母公司</w:t>
      </w:r>
      <w:r w:rsidRPr="001B6047">
        <w:rPr>
          <w:rFonts w:asciiTheme="minorEastAsia" w:hAnsiTheme="minorEastAsia" w:eastAsiaTheme="minorEastAsia"/>
          <w:b/>
          <w:color w:val="000000" w:themeColor="text1"/>
          <w:szCs w:val="21"/>
        </w:rPr>
        <w:t>及</w:t>
      </w:r>
      <w:r w:rsidRPr="001B6047">
        <w:rPr>
          <w:rFonts w:hint="eastAsia" w:asciiTheme="minorEastAsia" w:hAnsiTheme="minorEastAsia" w:eastAsiaTheme="minorEastAsia"/>
          <w:b/>
          <w:color w:val="000000" w:themeColor="text1"/>
          <w:szCs w:val="21"/>
        </w:rPr>
        <w:t>主要</w:t>
      </w:r>
      <w:r w:rsidRPr="001B6047">
        <w:rPr>
          <w:rFonts w:asciiTheme="minorEastAsia" w:hAnsiTheme="minorEastAsia" w:eastAsiaTheme="minorEastAsia"/>
          <w:b/>
          <w:color w:val="000000" w:themeColor="text1"/>
          <w:szCs w:val="21"/>
        </w:rPr>
        <w:t>子公司）基本情况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686"/>
        <w:gridCol w:w="3119"/>
        <w:gridCol w:w="3118"/>
      </w:tblGrid>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hint="eastAsia" w:asciiTheme="minorEastAsia" w:hAnsiTheme="minorEastAsia"/>
                <w:b/>
                <w:color w:val="000000" w:themeColor="text1"/>
                <w:sz w:val="20"/>
                <w:szCs w:val="20"/>
              </w:rPr>
              <w:t>类</w:t>
            </w:r>
          </w:p>
        </w:tc>
        <w:tc>
          <w:tcPr>
            <w:tcW w:w="3119"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期初人数</w:t>
            </w:r>
          </w:p>
        </w:tc>
        <w:tc>
          <w:tcPr>
            <w:tcW w:w="3118"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期末人数</w:t>
            </w:r>
          </w:p>
        </w:tc>
      </w:tr>
      <w:tr w:rsidRPr="001B6047" w:rsidR="009B3B78" w:rsidTr="00AE3BB2">
        <w:tc>
          <w:tcPr>
            <w:tcW w:w="3686" w:type="dxa"/>
          </w:tcPr>
          <w:p w:rsidRPr="001B6047" w:rsidR="009B3B78" w:rsidP="006F329F" w:rsidRDefault="00924C28">
            <w:pPr>
              <w:tabs>
                <w:tab w:val="left" w:pos="5140"/>
              </w:tabs>
              <w:jc w:val="center"/>
              <w:rPr>
                <w:rFonts w:asciiTheme="minorEastAsia" w:hAnsiTheme="minorEastAsia"/>
                <w:color w:val="000000" w:themeColor="text1"/>
                <w:sz w:val="18"/>
                <w:szCs w:val="21"/>
              </w:rPr>
            </w:pPr>
            <w:r w:rsidRPr="00D45443" w:rsidR="006F329F">
              <w:rPr>
                <w:rStyle w:val="placeholder1Char"/>
              </w:rPr>
              <w:t>__________</w:t>
            </w:r>
          </w:p>
        </w:tc>
        <w:tc>
          <w:tcPr>
            <w:tcW w:w="3119" w:type="dxa"/>
          </w:tcPr>
          <w:p w:rsidRPr="006F329F" w:rsidR="009B3B78" w:rsidP="00E06127" w:rsidRDefault="00924C28">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c>
          <w:tcPr>
            <w:tcW w:w="3118" w:type="dxa"/>
          </w:tcPr>
          <w:p w:rsidRPr="006F329F" w:rsidR="009B3B78" w:rsidP="00E06127" w:rsidRDefault="00924C28">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r>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员工总计</w:t>
            </w:r>
          </w:p>
        </w:tc>
        <w:tc>
          <w:tcPr>
            <w:tcW w:w="3119"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c>
          <w:tcPr>
            <w:tcW w:w="3118"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r>
    </w:tbl>
    <w:p w:rsidRPr="009B3B78" w:rsidR="009B3B78" w:rsidP="00135D39" w:rsidRDefault="009B3B78">
      <w:pPr>
        <w:tabs>
          <w:tab w:val="left" w:pos="5140"/>
        </w:tabs>
        <w:rPr>
          <w:rFonts w:asciiTheme="minorEastAsia" w:hAnsiTheme="minorEastAsia" w:eastAsiaTheme="minorEastAsia"/>
          <w:color w:val="000000" w:themeColor="text1"/>
          <w:szCs w:val="21"/>
        </w:rPr>
      </w:pPr>
      <w:r w:rsidRPr="009B3B78">
        <w:rPr>
          <w:rFonts w:hint="eastAsia" w:asciiTheme="minorEastAsia" w:hAnsiTheme="minorEastAsia" w:eastAsiaTheme="minorEastAsia"/>
          <w:color w:val="000000" w:themeColor="text1"/>
          <w:szCs w:val="21"/>
        </w:rPr>
        <w:t>注</w:t>
      </w:r>
      <w:r w:rsidRPr="009B3B78">
        <w:rPr>
          <w:rFonts w:asciiTheme="minorEastAsia" w:hAnsiTheme="minorEastAsia" w:eastAsiaTheme="minorEastAsia"/>
          <w:color w:val="000000" w:themeColor="text1"/>
          <w:szCs w:val="21"/>
        </w:rPr>
        <w:t>：可以分类为：行政管理人员、生产人员、销售人员、技术人员、财务人员等。</w:t>
      </w:r>
    </w:p>
    <w:p w:rsidRPr="003F0DF8" w:rsidR="009B3B78" w:rsidP="00135D39" w:rsidRDefault="009B3B78">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694"/>
        <w:gridCol w:w="3544"/>
        <w:gridCol w:w="3685"/>
      </w:tblGrid>
      <w:tr w:rsidRPr="001B6047" w:rsidR="008C19D3" w:rsidTr="008C19D3">
        <w:tc>
          <w:tcPr>
            <w:tcW w:w="269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按</w:t>
            </w:r>
            <w:r w:rsidRPr="001B6047">
              <w:rPr>
                <w:rFonts w:asciiTheme="minorEastAsia" w:hAnsiTheme="minorEastAsia" w:eastAsiaTheme="minorEastAsia"/>
                <w:b/>
                <w:color w:val="000000" w:themeColor="text1"/>
                <w:sz w:val="18"/>
                <w:szCs w:val="21"/>
              </w:rPr>
              <w:t>教育程度分</w:t>
            </w:r>
            <w:r w:rsidRPr="001B6047">
              <w:rPr>
                <w:rFonts w:hint="eastAsia" w:asciiTheme="minorEastAsia" w:hAnsiTheme="minorEastAsia" w:eastAsiaTheme="minorEastAsia"/>
                <w:b/>
                <w:color w:val="000000" w:themeColor="text1"/>
                <w:sz w:val="18"/>
                <w:szCs w:val="21"/>
              </w:rPr>
              <w:t>类</w:t>
            </w:r>
          </w:p>
        </w:tc>
        <w:tc>
          <w:tcPr>
            <w:tcW w:w="354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期初人数</w:t>
            </w:r>
          </w:p>
        </w:tc>
        <w:tc>
          <w:tcPr>
            <w:tcW w:w="3685"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期末人数</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博士</w:t>
            </w:r>
          </w:p>
        </w:tc>
        <w:tc>
          <w:tcPr>
            <w:tcW w:w="3544" w:type="dxa"/>
          </w:tcPr>
          <w:p w:rsidRPr="006F329F" w:rsidR="008C19D3" w:rsidP="00E06127" w:rsidRDefault="00924C28">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924C28">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硕士</w:t>
            </w:r>
          </w:p>
        </w:tc>
        <w:tc>
          <w:tcPr>
            <w:tcW w:w="3544" w:type="dxa"/>
          </w:tcPr>
          <w:p w:rsidRPr="006F329F" w:rsidR="008C19D3" w:rsidP="00E06127" w:rsidRDefault="00924C28">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924C28">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本科</w:t>
            </w:r>
          </w:p>
        </w:tc>
        <w:tc>
          <w:tcPr>
            <w:tcW w:w="3544" w:type="dxa"/>
          </w:tcPr>
          <w:p w:rsidRPr="006F329F" w:rsidR="008C19D3" w:rsidP="00E06127" w:rsidRDefault="00924C28">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924C28">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p>
        </w:tc>
        <w:tc>
          <w:tcPr>
            <w:tcW w:w="3544" w:type="dxa"/>
          </w:tcPr>
          <w:p w:rsidRPr="006F329F" w:rsidR="008C19D3" w:rsidP="00E06127" w:rsidRDefault="00924C28">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c>
          <w:tcPr>
            <w:tcW w:w="3685" w:type="dxa"/>
          </w:tcPr>
          <w:p w:rsidRPr="006F329F" w:rsidR="008C19D3" w:rsidP="00E06127" w:rsidRDefault="00924C28">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r w:rsidRPr="001B6047">
              <w:rPr>
                <w:rFonts w:asciiTheme="minorEastAsia" w:hAnsiTheme="minorEastAsia" w:eastAsiaTheme="minorEastAsia"/>
                <w:color w:val="000000" w:themeColor="text1"/>
                <w:sz w:val="18"/>
                <w:szCs w:val="21"/>
              </w:rPr>
              <w:t>以下</w:t>
            </w:r>
          </w:p>
        </w:tc>
        <w:tc>
          <w:tcPr>
            <w:tcW w:w="3544" w:type="dxa"/>
          </w:tcPr>
          <w:p w:rsidRPr="006F329F" w:rsidR="008C19D3" w:rsidP="00E06127" w:rsidRDefault="00924C28">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c>
          <w:tcPr>
            <w:tcW w:w="3685" w:type="dxa"/>
          </w:tcPr>
          <w:p w:rsidRPr="006F329F" w:rsidR="008C19D3" w:rsidP="00E06127" w:rsidRDefault="00924C28">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r>
      <w:tr w:rsidRPr="001B6047" w:rsidR="008C19D3" w:rsidTr="008C19D3">
        <w:tc>
          <w:tcPr>
            <w:tcW w:w="2694" w:type="dxa"/>
          </w:tcPr>
          <w:p w:rsidRPr="001B6047" w:rsidR="008C19D3" w:rsidP="008C19D3" w:rsidRDefault="008C19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员工</w:t>
            </w:r>
            <w:r>
              <w:rPr>
                <w:rFonts w:asciiTheme="minorEastAsia" w:hAnsiTheme="minorEastAsia" w:eastAsiaTheme="minorEastAsia"/>
                <w:b/>
                <w:color w:val="000000" w:themeColor="text1"/>
                <w:sz w:val="18"/>
                <w:szCs w:val="21"/>
              </w:rPr>
              <w:t>总计</w:t>
            </w:r>
          </w:p>
        </w:tc>
        <w:tc>
          <w:tcPr>
            <w:tcW w:w="3544" w:type="dxa"/>
          </w:tcPr>
          <w:p w:rsidRPr="006F329F" w:rsidR="008C19D3" w:rsidP="00E06127" w:rsidRDefault="00924C28">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c>
          <w:tcPr>
            <w:tcW w:w="3685" w:type="dxa"/>
          </w:tcPr>
          <w:p w:rsidRPr="006F329F" w:rsidR="008C19D3" w:rsidP="00E06127" w:rsidRDefault="00924C28">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r>
    </w:tbl>
    <w:p w:rsidR="00E6122A" w:rsidP="00135D39" w:rsidRDefault="00E6122A">
      <w:pPr>
        <w:tabs>
          <w:tab w:val="left" w:pos="5140"/>
        </w:tabs>
        <w:rPr>
          <w:rFonts w:asciiTheme="minorEastAsia" w:hAnsiTheme="minorEastAsia" w:eastAsiaTheme="minorEastAsia"/>
          <w:color w:val="000000" w:themeColor="text1"/>
          <w:szCs w:val="21"/>
        </w:rPr>
      </w:pPr>
    </w:p>
    <w:p w:rsidRPr="001B6047" w:rsidR="006763B8" w:rsidP="00135D39" w:rsidRDefault="00607049">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人员变动</w:t>
      </w:r>
      <w:r w:rsidRPr="001B6047">
        <w:rPr>
          <w:rFonts w:asciiTheme="minorEastAsia" w:hAnsiTheme="minorEastAsia" w:eastAsiaTheme="minorEastAsia"/>
          <w:color w:val="000000" w:themeColor="text1"/>
          <w:szCs w:val="21"/>
        </w:rPr>
        <w:t>、人才引进、培训、</w:t>
      </w:r>
      <w:r w:rsidRPr="001B6047">
        <w:rPr>
          <w:rFonts w:hint="eastAsia" w:asciiTheme="minorEastAsia" w:hAnsiTheme="minorEastAsia" w:eastAsiaTheme="minorEastAsia"/>
          <w:color w:val="000000" w:themeColor="text1"/>
          <w:szCs w:val="21"/>
        </w:rPr>
        <w:t>招聘、</w:t>
      </w:r>
      <w:r w:rsidR="00E6122A">
        <w:rPr>
          <w:rFonts w:asciiTheme="minorEastAsia" w:hAnsiTheme="minorEastAsia" w:eastAsiaTheme="minorEastAsia"/>
          <w:color w:val="000000" w:themeColor="text1"/>
          <w:szCs w:val="21"/>
        </w:rPr>
        <w:t>薪酬</w:t>
      </w:r>
      <w:r w:rsidR="00E6122A">
        <w:rPr>
          <w:rFonts w:hint="eastAsia" w:asciiTheme="minorEastAsia" w:hAnsiTheme="minorEastAsia" w:eastAsiaTheme="minorEastAsia"/>
          <w:color w:val="000000" w:themeColor="text1"/>
          <w:szCs w:val="21"/>
        </w:rPr>
        <w:t>政策</w:t>
      </w:r>
      <w:r w:rsidR="00E6122A">
        <w:rPr>
          <w:rFonts w:asciiTheme="minorEastAsia" w:hAnsiTheme="minorEastAsia" w:eastAsia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Pr="001B6047" w:rsidR="001B6047" w:rsidTr="00607049">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B235EA" w:rsidP="002D5925" w:rsidRDefault="002D5925">
            <w:pPr>
              <w:tabs>
                <w:tab w:val="left" w:pos="5140"/>
              </w:tabs>
              <w:rPr>
                <w:rFonts w:asciiTheme="minorEastAsia" w:hAnsiTheme="minorEastAsia" w:eastAsiaTheme="minorEastAsia"/>
                <w:color w:val="000000" w:themeColor="text1"/>
                <w:szCs w:val="21"/>
              </w:rPr>
            </w:pPr>
            <w:r w:rsidRPr="00A95EFC">
              <w:rPr>
                <w:rStyle w:val="placeholder1Char"/>
              </w:rPr>
              <w:t>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325F08" w:rsidP="00135D39" w:rsidRDefault="005117D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sidR="00E86388">
        <w:rPr>
          <w:rFonts w:hint="eastAsia" w:asciiTheme="minorEastAsia" w:hAnsiTheme="minorEastAsia" w:eastAsiaTheme="minorEastAsia"/>
          <w:b/>
          <w:color w:val="000000" w:themeColor="text1"/>
          <w:szCs w:val="21"/>
        </w:rPr>
        <w:t>核心员工</w:t>
      </w:r>
      <w:r w:rsidR="00E6122A">
        <w:rPr>
          <w:rFonts w:hint="eastAsia" w:asciiTheme="minorEastAsia" w:hAnsiTheme="minorEastAsia" w:eastAsiaTheme="minorEastAsia"/>
          <w:b/>
          <w:color w:val="000000" w:themeColor="text1"/>
          <w:szCs w:val="21"/>
        </w:rPr>
        <w:t xml:space="preserve">                                                        单位</w:t>
      </w:r>
      <w:r w:rsidR="00E6122A">
        <w:rPr>
          <w:rFonts w:asciiTheme="minorEastAsia" w:hAnsiTheme="minorEastAsia" w:eastAsiaTheme="minorEastAsia"/>
          <w:b/>
          <w:color w:val="000000" w:themeColor="text1"/>
          <w:szCs w:val="21"/>
        </w:rPr>
        <w:t>：</w:t>
      </w:r>
      <w:r w:rsidR="00E6122A">
        <w:rPr>
          <w:rFonts w:hint="eastAsia" w:asciiTheme="minorEastAsia" w:hAnsiTheme="minorEastAsia" w:eastAsiaTheme="minorEastAsia"/>
          <w:b/>
          <w:color w:val="000000" w:themeColor="text1"/>
          <w:szCs w:val="21"/>
        </w:rPr>
        <w:t>股</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9"/>
        <w:gridCol w:w="1848"/>
        <w:gridCol w:w="1914"/>
        <w:gridCol w:w="2717"/>
        <w:gridCol w:w="2315"/>
      </w:tblGrid>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p>
        </w:tc>
        <w:tc>
          <w:tcPr>
            <w:tcW w:w="1848"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w:t>
            </w:r>
            <w:r w:rsidRPr="001B6047">
              <w:rPr>
                <w:rFonts w:asciiTheme="minorEastAsia" w:hAnsiTheme="minorEastAsia" w:eastAsiaTheme="minorEastAsia"/>
                <w:b/>
                <w:color w:val="000000" w:themeColor="text1"/>
                <w:sz w:val="18"/>
                <w:szCs w:val="21"/>
              </w:rPr>
              <w:t>员工数量</w:t>
            </w:r>
          </w:p>
        </w:tc>
        <w:tc>
          <w:tcPr>
            <w:tcW w:w="1914"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期末员工数量</w:t>
            </w:r>
          </w:p>
        </w:tc>
        <w:tc>
          <w:tcPr>
            <w:tcW w:w="2717"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期末普通股</w:t>
            </w:r>
            <w:r w:rsidRPr="001B6047">
              <w:rPr>
                <w:rFonts w:asciiTheme="minorEastAsia" w:hAnsiTheme="minorEastAsia" w:eastAsiaTheme="minorEastAsia"/>
                <w:b/>
                <w:color w:val="000000" w:themeColor="text1"/>
                <w:sz w:val="18"/>
                <w:szCs w:val="21"/>
              </w:rPr>
              <w:t>持股数量</w:t>
            </w:r>
          </w:p>
        </w:tc>
        <w:tc>
          <w:tcPr>
            <w:tcW w:w="2315"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w:t>
            </w:r>
            <w:r w:rsidRPr="001B6047">
              <w:rPr>
                <w:rFonts w:asciiTheme="minorEastAsia" w:hAnsiTheme="minorEastAsia" w:eastAsiaTheme="minorEastAsia"/>
                <w:b/>
                <w:color w:val="000000" w:themeColor="text1"/>
                <w:sz w:val="18"/>
                <w:szCs w:val="21"/>
              </w:rPr>
              <w:t>股票期权数量</w:t>
            </w:r>
          </w:p>
        </w:tc>
      </w:tr>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核心员工</w:t>
            </w:r>
          </w:p>
        </w:tc>
        <w:tc>
          <w:tcPr>
            <w:tcW w:w="1848" w:type="dxa"/>
          </w:tcPr>
          <w:p w:rsidRPr="004C4424" w:rsidR="00B235EA" w:rsidP="00E06127" w:rsidRDefault="00924C28">
            <w:pPr>
              <w:tabs>
                <w:tab w:val="left" w:pos="5140"/>
              </w:tabs>
              <w:jc w:val="right"/>
              <w:rPr>
                <w:rFonts w:asciiTheme="minorEastAsia" w:hAnsiTheme="minorEastAsia" w:eastAsiaTheme="minorEastAsia"/>
                <w:color w:val="000000" w:themeColor="text1"/>
                <w:sz w:val="18"/>
                <w:szCs w:val="21"/>
              </w:rPr>
            </w:pPr>
            <w:r w:rsidRPr="005A4913" w:rsidR="00FA45EF">
              <w:rPr>
                <w:rStyle w:val="placeholder1Char"/>
              </w:rPr>
              <w:t>_______</w:t>
            </w:r>
          </w:p>
        </w:tc>
        <w:tc>
          <w:tcPr>
            <w:tcW w:w="1914" w:type="dxa"/>
          </w:tcPr>
          <w:p w:rsidRPr="00FA45EF" w:rsidR="00FA45EF" w:rsidP="006C2832" w:rsidRDefault="00924C28">
            <w:pPr>
              <w:tabs>
                <w:tab w:val="left" w:pos="5140"/>
              </w:tabs>
              <w:jc w:val="right"/>
              <w:rPr>
                <w:rFonts w:asciiTheme="minorEastAsia" w:hAnsiTheme="minorEastAsia" w:eastAsiaTheme="minorEastAsia"/>
                <w:color w:val="7F7F7F" w:themeColor="text1" w:themeTint="80"/>
                <w:kern w:val="0"/>
                <w:szCs w:val="24"/>
              </w:rPr>
            </w:pPr>
            <w:r w:rsidRPr="005A4913" w:rsidR="006C2832">
              <w:rPr>
                <w:rStyle w:val="placeholder1Char"/>
              </w:rPr>
              <w:t>________</w:t>
            </w:r>
          </w:p>
        </w:tc>
        <w:tc>
          <w:tcPr>
            <w:tcW w:w="2717" w:type="dxa"/>
          </w:tcPr>
          <w:p w:rsidRPr="004C4424" w:rsidR="00B235EA" w:rsidP="00E06127" w:rsidRDefault="00924C28">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c>
          <w:tcPr>
            <w:tcW w:w="2315" w:type="dxa"/>
          </w:tcPr>
          <w:p w:rsidRPr="004C4424" w:rsidR="00B235EA" w:rsidP="00E06127" w:rsidRDefault="00924C28">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r>
    </w:tbl>
    <w:p w:rsidRPr="00290949" w:rsidR="00E86388" w:rsidP="00135D39" w:rsidRDefault="00E930AB">
      <w:pPr>
        <w:tabs>
          <w:tab w:val="left" w:pos="5140"/>
        </w:tabs>
        <w:rPr>
          <w:rFonts w:asciiTheme="minorEastAsia" w:hAnsiTheme="minorEastAsia" w:eastAsiaTheme="minorEastAsia"/>
          <w:color w:val="000000" w:themeColor="text1"/>
          <w:szCs w:val="21"/>
        </w:rPr>
      </w:pPr>
      <w:r w:rsidRPr="001B6047">
        <w:rPr>
          <w:rFonts w:asciiTheme="minorEastAsia" w:hAnsiTheme="minorEastAsia" w:eastAsiaTheme="minorEastAsia"/>
          <w:color w:val="000000" w:themeColor="text1"/>
          <w:szCs w:val="21"/>
        </w:rPr>
        <w:t>核心技术团队或关键技术人员的</w:t>
      </w:r>
      <w:r w:rsidRPr="001B6047">
        <w:rPr>
          <w:rFonts w:hint="eastAsia" w:asciiTheme="minorEastAsia" w:hAnsiTheme="minorEastAsia" w:eastAsiaTheme="minorEastAsia"/>
          <w:color w:val="000000" w:themeColor="text1"/>
          <w:szCs w:val="21"/>
        </w:rPr>
        <w:t>基本情况</w:t>
      </w:r>
      <w:r w:rsidRPr="001B6047" w:rsidR="00D75EF0">
        <w:rPr>
          <w:rFonts w:hint="eastAsia" w:asciiTheme="minorEastAsia" w:hAnsiTheme="minorEastAsia" w:eastAsiaTheme="minorEastAsia"/>
          <w:color w:val="000000" w:themeColor="text1"/>
          <w:szCs w:val="21"/>
        </w:rPr>
        <w:t>及</w:t>
      </w:r>
      <w:r w:rsidRPr="001B6047" w:rsidR="00D75EF0">
        <w:rPr>
          <w:rFonts w:asciiTheme="minorEastAsia" w:hAnsiTheme="minorEastAsia" w:eastAsiaTheme="minorEastAsia"/>
          <w:color w:val="000000" w:themeColor="text1"/>
          <w:szCs w:val="21"/>
        </w:rPr>
        <w:t>变动</w:t>
      </w:r>
      <w:r w:rsidRPr="001B6047" w:rsidR="00D75EF0">
        <w:rPr>
          <w:rFonts w:hint="eastAsia" w:asciiTheme="minorEastAsia" w:hAnsiTheme="minorEastAsia" w:eastAsiaTheme="minorEastAsia"/>
          <w:color w:val="000000" w:themeColor="text1"/>
          <w:szCs w:val="21"/>
        </w:rPr>
        <w:t>情况</w:t>
      </w:r>
      <w:r w:rsidRPr="001B6047">
        <w:rPr>
          <w:rFonts w:asciiTheme="minorEastAsia" w:hAnsiTheme="minorEastAsia" w:eastAsia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Pr="00290949" w:rsidR="001B6047" w:rsidTr="00E930AB">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290949" w:rsidR="00B235EA" w:rsidP="00290949" w:rsidRDefault="00290949">
            <w:pPr>
              <w:tabs>
                <w:tab w:val="left" w:pos="5140"/>
              </w:tabs>
              <w:rPr>
                <w:rFonts w:asciiTheme="minorEastAsia" w:hAnsiTheme="minorEastAsia" w:eastAsia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tc>
      </w:tr>
    </w:tbl>
    <w:p w:rsidRPr="00290949" w:rsidR="00A35C37" w:rsidP="00290949" w:rsidRDefault="00290949">
      <w:pPr>
        <w:tabs>
          <w:tab w:val="left" w:pos="4635"/>
          <w:tab w:val="left" w:pos="5140"/>
        </w:tabs>
        <w:jc w:val="left"/>
        <w:rPr>
          <w:rFonts w:ascii="黑体" w:hAnsi="黑体" w:eastAsia="黑体"/>
          <w:color w:val="000000" w:themeColor="text1"/>
          <w:sz w:val="36"/>
          <w:szCs w:val="28"/>
        </w:rPr>
      </w:pPr>
      <w:r>
        <w:rPr>
          <w:rFonts w:ascii="黑体" w:hAnsi="黑体" w:eastAsia="黑体"/>
          <w:color w:val="000000" w:themeColor="text1"/>
          <w:sz w:val="36"/>
          <w:szCs w:val="28"/>
        </w:rPr>
        <w:tab/>
      </w: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C5C43" w:rsidP="00CC1546" w:rsidRDefault="00FC5C43">
      <w:pPr>
        <w:pStyle w:val="1"/>
        <w:spacing w:before="0" w:after="0"/>
        <w:jc w:val="center"/>
        <w:rPr>
          <w:rFonts w:ascii="黑体" w:hAnsi="黑体" w:eastAsia="黑体"/>
          <w:b w:val="0"/>
          <w:sz w:val="36"/>
          <w:szCs w:val="36"/>
        </w:rPr>
      </w:pPr>
      <w:bookmarkStart w:name="_Toc441926734" w:id="11"/>
      <w:r w:rsidRPr="00CC1546">
        <w:rPr>
          <w:rFonts w:hint="eastAsia" w:ascii="黑体" w:hAnsi="黑体" w:eastAsia="黑体"/>
          <w:b w:val="0"/>
          <w:sz w:val="36"/>
          <w:szCs w:val="36"/>
        </w:rPr>
        <w:t>第</w:t>
      </w:r>
      <w:r w:rsidRPr="00CC1546" w:rsidR="00A706BE">
        <w:rPr>
          <w:rFonts w:hint="eastAsia" w:ascii="黑体" w:hAnsi="黑体" w:eastAsia="黑体"/>
          <w:b w:val="0"/>
          <w:sz w:val="36"/>
          <w:szCs w:val="36"/>
        </w:rPr>
        <w:t>九</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公司治理及</w:t>
      </w:r>
      <w:r w:rsidRPr="00CC1546">
        <w:rPr>
          <w:rFonts w:ascii="黑体" w:hAnsi="黑体" w:eastAsia="黑体"/>
          <w:b w:val="0"/>
          <w:sz w:val="36"/>
          <w:szCs w:val="36"/>
        </w:rPr>
        <w:t>内部控制</w:t>
      </w:r>
      <w:bookmarkEnd w:id="11"/>
    </w:p>
    <w:p w:rsidRPr="001B6047" w:rsidR="00E930AB" w:rsidP="00135D39" w:rsidRDefault="00E930AB">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gridCol w:w="1559"/>
      </w:tblGrid>
      <w:tr w:rsidRPr="001B6047" w:rsidR="001B6047" w:rsidTr="00A94828">
        <w:trPr>
          <w:trHeight w:val="188"/>
        </w:trPr>
        <w:tc>
          <w:tcPr>
            <w:tcW w:w="8364" w:type="dxa"/>
          </w:tcPr>
          <w:p w:rsidRPr="001B6047" w:rsidR="005C2A87" w:rsidP="004E1AF1"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事项</w:t>
            </w:r>
          </w:p>
        </w:tc>
        <w:tc>
          <w:tcPr>
            <w:tcW w:w="1559" w:type="dxa"/>
          </w:tcPr>
          <w:p w:rsidRPr="001B6047" w:rsidR="005C2A87" w:rsidP="0066165A"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是或否</w:t>
            </w:r>
          </w:p>
        </w:tc>
      </w:tr>
      <w:tr w:rsidRPr="001B6047" w:rsidR="001B6047" w:rsidTr="005C2A87">
        <w:trPr>
          <w:trHeight w:val="308"/>
        </w:trPr>
        <w:tc>
          <w:tcPr>
            <w:tcW w:w="8364" w:type="dxa"/>
          </w:tcPr>
          <w:p w:rsidRPr="001B6047" w:rsidR="005C2A87" w:rsidP="004E1AF1" w:rsidRDefault="005C2A8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年度内</w:t>
            </w:r>
            <w:r w:rsidRPr="001B6047">
              <w:rPr>
                <w:rFonts w:asciiTheme="minorEastAsia" w:hAnsiTheme="minorEastAsia" w:eastAsiaTheme="minorEastAsia"/>
                <w:color w:val="000000" w:themeColor="text1"/>
                <w:spacing w:val="-5"/>
                <w:szCs w:val="21"/>
              </w:rPr>
              <w:t>是否建立新的公司治理制度</w:t>
            </w:r>
          </w:p>
        </w:tc>
        <w:tc>
          <w:tcPr>
            <w:tcW w:w="1559" w:type="dxa"/>
          </w:tcPr>
          <w:p w:rsidRPr="00BC017C" w:rsidR="005C2A87" w:rsidP="005D6BEA" w:rsidRDefault="005D6BEA">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08"/>
        </w:trPr>
        <w:tc>
          <w:tcPr>
            <w:tcW w:w="8364" w:type="dxa"/>
          </w:tcPr>
          <w:p w:rsidRPr="00557C25" w:rsidR="005C2A87" w:rsidP="005C2A87" w:rsidRDefault="005C2A87">
            <w:pPr>
              <w:rPr>
                <w:rFonts w:asciiTheme="minorEastAsia" w:hAnsiTheme="minorEastAsia" w:eastAsiaTheme="minorEastAsia"/>
                <w:color w:val="000000" w:themeColor="text1"/>
                <w:spacing w:val="-5"/>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284"/>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21"/>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12"/>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87"/>
        </w:trPr>
        <w:tc>
          <w:tcPr>
            <w:tcW w:w="8364" w:type="dxa"/>
          </w:tcPr>
          <w:p w:rsidRPr="00557C25" w:rsidR="005C2A87" w:rsidP="004E1AF1" w:rsidRDefault="0088594E">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管理层</w:t>
            </w:r>
            <w:r w:rsidRPr="00557C25" w:rsidR="005C2A87">
              <w:rPr>
                <w:rFonts w:hint="eastAsia" w:ascii="Times New Roman" w:hAnsi="Times New Roman"/>
                <w:color w:val="000000" w:themeColor="text1"/>
                <w:kern w:val="0"/>
                <w:szCs w:val="21"/>
              </w:rPr>
              <w:t>是否引入</w:t>
            </w:r>
            <w:r w:rsidRPr="00557C25" w:rsidR="005C2A87">
              <w:rPr>
                <w:rFonts w:ascii="Times New Roman" w:hAnsi="Times New Roman"/>
                <w:color w:val="000000" w:themeColor="text1"/>
                <w:kern w:val="0"/>
                <w:szCs w:val="21"/>
              </w:rPr>
              <w:t>职业经理人</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77"/>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会计核算体系、财务管理、风险控制及其他重大内部管理制度本年是否发现重大缺陷</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49"/>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宋体" w:hAnsi="宋体"/>
                <w:color w:val="000000" w:themeColor="text1"/>
                <w:szCs w:val="21"/>
              </w:rPr>
              <w:t>是否</w:t>
            </w:r>
            <w:r w:rsidRPr="00557C25">
              <w:rPr>
                <w:rFonts w:ascii="宋体" w:hAnsi="宋体"/>
                <w:color w:val="000000" w:themeColor="text1"/>
                <w:szCs w:val="21"/>
              </w:rPr>
              <w:t>建立</w:t>
            </w:r>
            <w:r w:rsidRPr="00557C25">
              <w:rPr>
                <w:rFonts w:hint="eastAsia" w:ascii="宋体" w:hAnsi="宋体"/>
                <w:color w:val="000000" w:themeColor="text1"/>
                <w:szCs w:val="21"/>
              </w:rPr>
              <w:t>年度报告重大</w:t>
            </w:r>
            <w:r w:rsidRPr="00557C25">
              <w:rPr>
                <w:rFonts w:ascii="宋体" w:hAnsi="宋体"/>
                <w:color w:val="000000" w:themeColor="text1"/>
                <w:szCs w:val="21"/>
              </w:rPr>
              <w:t>差错</w:t>
            </w:r>
            <w:r w:rsidRPr="00557C25">
              <w:rPr>
                <w:rFonts w:hint="eastAsia" w:ascii="宋体" w:hAnsi="宋体"/>
                <w:color w:val="000000" w:themeColor="text1"/>
                <w:szCs w:val="21"/>
              </w:rPr>
              <w:t>责任追究制度</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C2A87" w:rsidP="0006545C" w:rsidRDefault="00653944">
      <w:pPr>
        <w:pStyle w:val="2"/>
      </w:pPr>
      <w:r w:rsidRPr="001B6047">
        <w:rPr>
          <w:rFonts w:hint="eastAsia"/>
        </w:rPr>
        <w:t>一</w:t>
      </w:r>
      <w:r w:rsidRPr="001B6047">
        <w:t>、公司治理</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）制度</w:t>
      </w:r>
      <w:r w:rsidRPr="001B6047">
        <w:rPr>
          <w:rFonts w:hint="eastAsia" w:asciiTheme="minorEastAsia" w:hAnsiTheme="minorEastAsia" w:eastAsiaTheme="minorEastAsia"/>
          <w:b/>
          <w:color w:val="000000" w:themeColor="text1"/>
          <w:szCs w:val="21"/>
        </w:rPr>
        <w:t>与评估</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公司治理</w:t>
      </w:r>
      <w:r w:rsidRPr="001B6047" w:rsidR="00732D7B">
        <w:rPr>
          <w:rFonts w:hint="eastAsia" w:asciiTheme="minorEastAsia" w:hAnsiTheme="minorEastAsia" w:eastAsiaTheme="minorEastAsia"/>
          <w:b/>
          <w:color w:val="000000" w:themeColor="text1"/>
          <w:szCs w:val="21"/>
        </w:rPr>
        <w:t>基本</w:t>
      </w:r>
      <w:r w:rsidRPr="001B6047" w:rsidR="00732D7B">
        <w:rPr>
          <w:rFonts w:asciiTheme="minorEastAsia" w:hAnsiTheme="minorEastAsia" w:eastAsiaTheme="minorEastAsia"/>
          <w:b/>
          <w:color w:val="000000" w:themeColor="text1"/>
          <w:szCs w:val="21"/>
        </w:rPr>
        <w:t>状况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FC5C43">
        <w:tc>
          <w:tcPr>
            <w:tcW w:w="9923" w:type="dxa"/>
          </w:tcPr>
          <w:p w:rsidRPr="005148F3" w:rsidR="0026548B" w:rsidP="005148F3" w:rsidRDefault="005148F3">
            <w:r w:rsidRPr="00A83070">
              <w:rPr>
                <w:rStyle w:val="placeholder2Char"/>
                <w:rFonts w:hint="eastAsia"/>
              </w:rPr>
              <w:t>挂牌公司应当披露公司治理的基本状况，列示公司本年度内建立的各项公司治理制度。</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sidR="00016D3B">
        <w:rPr>
          <w:rFonts w:hint="eastAsia" w:asciiTheme="minorEastAsia" w:hAnsiTheme="minorEastAsia" w:eastAsiaTheme="minorEastAsia"/>
          <w:b/>
          <w:color w:val="000000" w:themeColor="text1"/>
          <w:szCs w:val="21"/>
        </w:rPr>
        <w:t>公司</w:t>
      </w:r>
      <w:r w:rsidRPr="001B6047" w:rsidR="00016D3B">
        <w:rPr>
          <w:rFonts w:asciiTheme="minorEastAsia" w:hAnsiTheme="minorEastAsia" w:eastAsiaTheme="minorEastAsia"/>
          <w:b/>
          <w:color w:val="000000" w:themeColor="text1"/>
          <w:szCs w:val="21"/>
        </w:rPr>
        <w:t>治理机制是否给所有股东提供</w:t>
      </w:r>
      <w:r w:rsidRPr="001B6047" w:rsidR="00016D3B">
        <w:rPr>
          <w:rFonts w:hint="eastAsia" w:asciiTheme="minorEastAsia" w:hAnsiTheme="minorEastAsia" w:eastAsiaTheme="minorEastAsia"/>
          <w:b/>
          <w:color w:val="000000" w:themeColor="text1"/>
          <w:szCs w:val="21"/>
        </w:rPr>
        <w:t>合适</w:t>
      </w:r>
      <w:r w:rsidRPr="001B6047" w:rsidR="00016D3B">
        <w:rPr>
          <w:rFonts w:asciiTheme="minorEastAsia" w:hAnsiTheme="minorEastAsia" w:eastAsiaTheme="minorEastAsia"/>
          <w:b/>
          <w:color w:val="000000" w:themeColor="text1"/>
          <w:szCs w:val="21"/>
        </w:rPr>
        <w:t>的保护和</w:t>
      </w:r>
      <w:r w:rsidRPr="001B6047" w:rsidR="00016D3B">
        <w:rPr>
          <w:rFonts w:hint="eastAsia" w:asciiTheme="minorEastAsia" w:hAnsiTheme="minorEastAsia" w:eastAsiaTheme="minorEastAsia"/>
          <w:b/>
          <w:color w:val="000000" w:themeColor="text1"/>
          <w:szCs w:val="21"/>
        </w:rPr>
        <w:t>平等权利的</w:t>
      </w:r>
      <w:r w:rsidRPr="001B6047" w:rsidR="00016D3B">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说明治理结构如何确保所有股东，特别是中小股东充分行使其合法权利。</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3、公司重大</w:t>
      </w:r>
      <w:r w:rsidRPr="001B6047">
        <w:rPr>
          <w:rFonts w:asciiTheme="minorEastAsia" w:hAnsiTheme="minorEastAsia" w:eastAsiaTheme="minorEastAsia"/>
          <w:b/>
          <w:color w:val="000000" w:themeColor="text1"/>
          <w:szCs w:val="21"/>
        </w:rPr>
        <w:t>决策是否履行规定程序</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1F4658" w:rsidRDefault="006131EA">
            <w:pPr>
              <w:rPr>
                <w:rFonts w:asciiTheme="minorEastAsia" w:hAnsiTheme="minorEastAsia" w:eastAsia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tr>
    </w:tbl>
    <w:p w:rsidR="008045C6" w:rsidP="001512BA" w:rsidRDefault="008045C6">
      <w:pPr>
        <w:tabs>
          <w:tab w:val="left" w:pos="5140"/>
        </w:tabs>
        <w:rPr>
          <w:rFonts w:asciiTheme="minorEastAsia" w:hAnsiTheme="minorEastAsia" w:eastAsiaTheme="minorEastAsia"/>
          <w:b/>
          <w:color w:val="000000" w:themeColor="text1"/>
          <w:szCs w:val="21"/>
        </w:rPr>
      </w:pPr>
    </w:p>
    <w:p w:rsidRPr="001B6047" w:rsidR="001512BA" w:rsidP="001512BA" w:rsidRDefault="001512BA">
      <w:pPr>
        <w:tabs>
          <w:tab w:val="left" w:pos="5140"/>
        </w:tabs>
        <w:rPr>
          <w:rFonts w:asciiTheme="minorEastAsia" w:hAnsiTheme="minorEastAsia" w:eastAsiaTheme="minorEastAsia"/>
          <w:b/>
          <w:color w:val="000000" w:themeColor="text1"/>
          <w:szCs w:val="21"/>
        </w:rPr>
      </w:pPr>
      <w:r w:rsidRPr="001B6047">
        <w:rPr>
          <w:rFonts w:asciiTheme="minorEastAsia" w:hAnsiTheme="minorEastAsia" w:eastAsiaTheme="minorEastAsia"/>
          <w:b/>
          <w:color w:val="000000" w:themeColor="text1"/>
          <w:szCs w:val="21"/>
        </w:rPr>
        <w:t>4</w:t>
      </w:r>
      <w:r w:rsidRPr="001B6047">
        <w:rPr>
          <w:rFonts w:hint="eastAsia" w:asciiTheme="minorEastAsia" w:hAnsiTheme="minorEastAsia" w:eastAsiaTheme="minorEastAsia"/>
          <w:b/>
          <w:color w:val="000000" w:themeColor="text1"/>
          <w:szCs w:val="21"/>
        </w:rPr>
        <w:t>、公司章程</w:t>
      </w:r>
      <w:r w:rsidRPr="001B6047">
        <w:rPr>
          <w:rFonts w:asciiTheme="minorEastAsia" w:hAnsiTheme="minorEastAsia" w:eastAsiaTheme="minorEastAsia"/>
          <w:b/>
          <w:color w:val="000000" w:themeColor="text1"/>
          <w:szCs w:val="21"/>
        </w:rPr>
        <w:t>的</w:t>
      </w:r>
      <w:r w:rsidRPr="001B6047">
        <w:rPr>
          <w:rFonts w:hint="eastAsia" w:asciiTheme="minorEastAsia" w:hAnsiTheme="minorEastAsia" w:eastAsiaTheme="minorEastAsia"/>
          <w:b/>
          <w:color w:val="000000" w:themeColor="text1"/>
          <w:szCs w:val="21"/>
        </w:rPr>
        <w:t>修改情况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4D4DB1">
        <w:tc>
          <w:tcPr>
            <w:tcW w:w="9923" w:type="dxa"/>
          </w:tcPr>
          <w:p w:rsidRPr="005D6BEA" w:rsidR="001512BA"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三会</w:t>
      </w:r>
      <w:r w:rsidRPr="001B6047">
        <w:rPr>
          <w:rFonts w:asciiTheme="minorEastAsia" w:hAnsiTheme="minorEastAsia" w:eastAsiaTheme="minorEastAsia"/>
          <w:b/>
          <w:color w:val="000000" w:themeColor="text1"/>
          <w:szCs w:val="21"/>
        </w:rPr>
        <w:t>运作情况</w:t>
      </w:r>
    </w:p>
    <w:p w:rsidRPr="001B6047"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三会召开情况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770"/>
        <w:gridCol w:w="2617"/>
        <w:gridCol w:w="4536"/>
      </w:tblGrid>
      <w:tr w:rsidRPr="001B6047" w:rsidR="001B6047" w:rsidTr="00AE3BB2">
        <w:tc>
          <w:tcPr>
            <w:tcW w:w="2770" w:type="dxa"/>
          </w:tcPr>
          <w:p w:rsidRPr="001B6047" w:rsidR="00601BA0" w:rsidP="007D49EF" w:rsidRDefault="00601BA0">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会议类型</w:t>
            </w:r>
          </w:p>
        </w:tc>
        <w:tc>
          <w:tcPr>
            <w:tcW w:w="2617" w:type="dxa"/>
          </w:tcPr>
          <w:p w:rsidRPr="001B6047" w:rsidR="00601BA0" w:rsidP="007D49EF" w:rsidRDefault="00D41AF9">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报告期内</w:t>
            </w:r>
            <w:r w:rsidRPr="001B6047" w:rsidR="00601BA0">
              <w:rPr>
                <w:rFonts w:hint="eastAsia" w:asciiTheme="minorEastAsia" w:hAnsiTheme="minorEastAsia" w:eastAsiaTheme="minorEastAsia"/>
                <w:b/>
                <w:color w:val="000000" w:themeColor="text1"/>
                <w:szCs w:val="21"/>
              </w:rPr>
              <w:t>会议</w:t>
            </w:r>
            <w:r w:rsidRPr="001B6047">
              <w:rPr>
                <w:rFonts w:hint="eastAsia" w:asciiTheme="minorEastAsia" w:hAnsiTheme="minorEastAsia" w:eastAsiaTheme="minorEastAsia"/>
                <w:b/>
                <w:color w:val="000000" w:themeColor="text1"/>
                <w:szCs w:val="21"/>
              </w:rPr>
              <w:t>召开</w:t>
            </w:r>
            <w:r w:rsidRPr="001B6047">
              <w:rPr>
                <w:rFonts w:asciiTheme="minorEastAsia" w:hAnsiTheme="minorEastAsia" w:eastAsiaTheme="minorEastAsia"/>
                <w:b/>
                <w:color w:val="000000" w:themeColor="text1"/>
                <w:szCs w:val="21"/>
              </w:rPr>
              <w:t>的</w:t>
            </w:r>
            <w:r w:rsidRPr="001B6047" w:rsidR="00601BA0">
              <w:rPr>
                <w:rFonts w:hint="eastAsia" w:asciiTheme="minorEastAsia" w:hAnsiTheme="minorEastAsia" w:eastAsiaTheme="minorEastAsia"/>
                <w:b/>
                <w:color w:val="000000" w:themeColor="text1"/>
                <w:szCs w:val="21"/>
              </w:rPr>
              <w:t>次数</w:t>
            </w:r>
          </w:p>
        </w:tc>
        <w:tc>
          <w:tcPr>
            <w:tcW w:w="4536" w:type="dxa"/>
          </w:tcPr>
          <w:p w:rsidRPr="001B6047" w:rsidR="00601BA0" w:rsidP="007D49EF" w:rsidRDefault="00653944">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经审议</w:t>
            </w:r>
            <w:r w:rsidRPr="001B6047">
              <w:rPr>
                <w:rFonts w:asciiTheme="minorEastAsia" w:hAnsiTheme="minorEastAsia" w:eastAsiaTheme="minorEastAsia"/>
                <w:b/>
                <w:color w:val="000000" w:themeColor="text1"/>
                <w:szCs w:val="21"/>
              </w:rPr>
              <w:t>的重大事项</w:t>
            </w:r>
            <w:r w:rsidRPr="001B6047" w:rsidR="00C247B5">
              <w:rPr>
                <w:rFonts w:hint="eastAsia" w:asciiTheme="minorEastAsia" w:hAnsiTheme="minorEastAsia" w:eastAsiaTheme="minorEastAsia"/>
                <w:b/>
                <w:color w:val="000000" w:themeColor="text1"/>
                <w:szCs w:val="21"/>
              </w:rPr>
              <w:t>（简要描述</w:t>
            </w:r>
            <w:r w:rsidRPr="001B6047" w:rsidR="00C247B5">
              <w:rPr>
                <w:rFonts w:asciiTheme="minorEastAsia" w:hAnsiTheme="minorEastAsia" w:eastAsiaTheme="minorEastAsia"/>
                <w:b/>
                <w:color w:val="000000" w:themeColor="text1"/>
                <w:szCs w:val="21"/>
              </w:rPr>
              <w:t>）</w:t>
            </w:r>
          </w:p>
        </w:tc>
      </w:tr>
      <w:tr w:rsidRPr="001B6047" w:rsidR="001B6047" w:rsidTr="00AE3BB2">
        <w:tc>
          <w:tcPr>
            <w:tcW w:w="2770" w:type="dxa"/>
          </w:tcPr>
          <w:p w:rsidRPr="004C4424" w:rsidR="00601BA0" w:rsidP="00D14DC8" w:rsidRDefault="00924C28">
            <w:pPr>
              <w:tabs>
                <w:tab w:val="left" w:pos="5140"/>
              </w:tabs>
              <w:jc w:val="center"/>
              <w:rPr>
                <w:rFonts w:asciiTheme="minorEastAsia" w:hAnsiTheme="minorEastAsia" w:eastAsiaTheme="minorEastAsia"/>
                <w:color w:val="000000" w:themeColor="text1"/>
                <w:szCs w:val="21"/>
              </w:rPr>
            </w:pPr>
            <w:r w:rsidRPr="005A4913" w:rsidR="00BC017C">
              <w:rPr>
                <w:rStyle w:val="placeholder1Char"/>
              </w:rPr>
              <w:t>____________</w:t>
            </w:r>
          </w:p>
        </w:tc>
        <w:tc>
          <w:tcPr>
            <w:tcW w:w="2617" w:type="dxa"/>
          </w:tcPr>
          <w:p w:rsidRPr="001B6047" w:rsidR="00601BA0" w:rsidP="00E06127" w:rsidRDefault="00924C28">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w:t>
            </w:r>
          </w:p>
        </w:tc>
        <w:tc>
          <w:tcPr>
            <w:tcW w:w="4536" w:type="dxa"/>
          </w:tcPr>
          <w:p w:rsidRPr="001B6047" w:rsidR="00601BA0" w:rsidP="00E06127" w:rsidRDefault="00924C28">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________________________</w:t>
            </w:r>
          </w:p>
        </w:tc>
      </w:tr>
    </w:tbl>
    <w:p w:rsidR="008045C6" w:rsidP="00766262" w:rsidRDefault="008045C6">
      <w:pPr>
        <w:tabs>
          <w:tab w:val="left" w:pos="5140"/>
        </w:tabs>
        <w:rPr>
          <w:rFonts w:asciiTheme="minorEastAsia" w:hAnsiTheme="minorEastAsia" w:eastAsiaTheme="minorEastAsia"/>
          <w:b/>
          <w:color w:val="000000" w:themeColor="text1"/>
          <w:szCs w:val="21"/>
        </w:rPr>
      </w:pPr>
    </w:p>
    <w:p w:rsidRPr="001B6047" w:rsidR="00766262" w:rsidP="00766262" w:rsidRDefault="00766262">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Pr>
          <w:rFonts w:asciiTheme="minorEastAsia" w:hAnsiTheme="minorEastAsia" w:eastAsiaTheme="minorEastAsia"/>
          <w:b/>
          <w:color w:val="000000" w:themeColor="text1"/>
          <w:szCs w:val="21"/>
        </w:rPr>
        <w:t>三会的召集、召开、表决程序是否</w:t>
      </w:r>
      <w:r w:rsidRPr="001B6047">
        <w:rPr>
          <w:rFonts w:hint="eastAsia" w:asciiTheme="minorEastAsia" w:hAnsiTheme="minorEastAsia" w:eastAsiaTheme="minorEastAsia"/>
          <w:b/>
          <w:color w:val="000000" w:themeColor="text1"/>
          <w:szCs w:val="21"/>
        </w:rPr>
        <w:t>符合</w:t>
      </w:r>
      <w:r w:rsidRPr="001B6047">
        <w:rPr>
          <w:rFonts w:asciiTheme="minorEastAsia" w:hAnsiTheme="minorEastAsia" w:eastAsiaTheme="minorEastAsia"/>
          <w:b/>
          <w:color w:val="000000" w:themeColor="text1"/>
          <w:szCs w:val="21"/>
        </w:rPr>
        <w:t>法律法规</w:t>
      </w:r>
      <w:r w:rsidRPr="001B6047">
        <w:rPr>
          <w:rFonts w:hint="eastAsia" w:asciiTheme="minorEastAsia" w:hAnsiTheme="minorEastAsia" w:eastAsiaTheme="minorEastAsia"/>
          <w:b/>
          <w:color w:val="000000" w:themeColor="text1"/>
          <w:szCs w:val="21"/>
        </w:rPr>
        <w:t>要求</w:t>
      </w:r>
      <w:r w:rsidRPr="001B6047">
        <w:rPr>
          <w:rFonts w:asciiTheme="minorEastAsia" w:hAnsiTheme="minorEastAsia" w:eastAsiaTheme="minorEastAsia"/>
          <w:b/>
          <w:color w:val="000000" w:themeColor="text1"/>
          <w:szCs w:val="21"/>
        </w:rPr>
        <w:t>的评估意见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tr>
    </w:tbl>
    <w:p w:rsidR="008045C6" w:rsidP="0008496D" w:rsidRDefault="008045C6">
      <w:pPr>
        <w:tabs>
          <w:tab w:val="left" w:pos="5140"/>
        </w:tabs>
        <w:rPr>
          <w:rFonts w:asciiTheme="minorEastAsia" w:hAnsiTheme="minorEastAsia" w:eastAsiaTheme="minorEastAsia"/>
          <w:b/>
          <w:color w:val="000000" w:themeColor="text1"/>
          <w:szCs w:val="21"/>
        </w:rPr>
      </w:pPr>
    </w:p>
    <w:p w:rsidRPr="001B6047" w:rsidR="0008496D" w:rsidP="0008496D" w:rsidRDefault="0008496D">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w:t>
      </w:r>
      <w:r w:rsidRPr="001B6047">
        <w:rPr>
          <w:rFonts w:asciiTheme="minorEastAsia" w:hAnsiTheme="minorEastAsia" w:eastAsiaTheme="minorEastAsia"/>
          <w:b/>
          <w:color w:val="000000" w:themeColor="text1"/>
          <w:szCs w:val="21"/>
        </w:rPr>
        <w:t>治理改进情况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148F3" w:rsidR="00A94828" w:rsidP="005148F3" w:rsidRDefault="005148F3">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tc>
      </w:tr>
    </w:tbl>
    <w:p w:rsidR="008045C6" w:rsidP="000F765F" w:rsidRDefault="008045C6">
      <w:pPr>
        <w:tabs>
          <w:tab w:val="left" w:pos="5140"/>
        </w:tabs>
        <w:rPr>
          <w:rFonts w:asciiTheme="minorEastAsia" w:hAnsiTheme="minorEastAsia" w:eastAsiaTheme="minorEastAsia"/>
          <w:b/>
          <w:color w:val="000000" w:themeColor="text1"/>
          <w:szCs w:val="21"/>
        </w:rPr>
      </w:pPr>
    </w:p>
    <w:p w:rsidRPr="001B6047" w:rsidR="000F765F" w:rsidP="000F765F" w:rsidRDefault="000F765F">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投资者</w:t>
      </w:r>
      <w:r w:rsidRPr="001B6047">
        <w:rPr>
          <w:rFonts w:asciiTheme="minorEastAsia" w:hAnsiTheme="minorEastAsia" w:eastAsiaTheme="minorEastAsia"/>
          <w:b/>
          <w:color w:val="000000" w:themeColor="text1"/>
          <w:szCs w:val="21"/>
        </w:rPr>
        <w:t>关系管理情况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5148F3" w:rsidP="005148F3" w:rsidRDefault="00924C28">
            <w:pPr>
              <w:rPr>
                <w:rFonts w:asciiTheme="minorEastAsia" w:hAnsiTheme="minorEastAsia" w:eastAsiaTheme="minorEastAsia"/>
                <w:color w:val="000000" w:themeColor="text1"/>
                <w:spacing w:val="-5"/>
                <w:szCs w:val="21"/>
              </w:rPr>
            </w:pPr>
            <w:r w:rsidRPr="00A83070" w:rsidR="005148F3">
              <w:rPr>
                <w:rStyle w:val="placeholder2Char"/>
                <w:rFonts w:hint="eastAsia"/>
              </w:rPr>
              <w:t>挂牌公司应当披露其与公司的股权、债权投资人或潜在投资者之间的沟通联系、事务处理等管理工作的概况。</w:t>
            </w:r>
          </w:p>
        </w:tc>
      </w:tr>
    </w:tbl>
    <w:p w:rsidR="008045C6" w:rsidP="005B35C8" w:rsidRDefault="008045C6">
      <w:pPr>
        <w:tabs>
          <w:tab w:val="left" w:pos="5140"/>
        </w:tabs>
        <w:rPr>
          <w:rFonts w:asciiTheme="minorEastAsia" w:hAnsiTheme="minorEastAsia" w:eastAsiaTheme="minorEastAsia"/>
          <w:b/>
          <w:color w:val="000000" w:themeColor="text1"/>
          <w:szCs w:val="21"/>
        </w:rPr>
      </w:pPr>
    </w:p>
    <w:sdt>
      <w:sdtPr>
        <w:rPr>
          <w:rFonts w:hint="eastAsia" w:asciiTheme="minorEastAsia" w:hAnsiTheme="minorEastAsia" w:eastAsiaTheme="minorEastAsia"/>
          <w:b/>
          <w:color w:val="000000" w:themeColor="text1"/>
          <w:szCs w:val="21"/>
        </w:rPr>
        <w:id w:val="2091884698"/>
        <w:lock w:val="sdtLocked"/>
        <w:placeholder>
          <w:docPart w:val="C6A6F395F02B4AD589B72B2B5A881C00"/>
        </w:placeholder>
      </w:sdtPr>
      <w:sdtEndPr>
        <w:rPr>
          <w:rFonts w:hint="default"/>
        </w:rPr>
      </w:sdtEndPr>
      <w:sdtContent>
        <w:p w:rsidRPr="001B6047" w:rsidR="005B35C8" w:rsidP="005B35C8" w:rsidRDefault="005B35C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（五</w:t>
          </w:r>
          <w:r w:rsidRPr="001B6047">
            <w:rPr>
              <w:rFonts w:asciiTheme="minorEastAsia" w:hAnsiTheme="minorEastAsia" w:eastAsiaTheme="minorEastAsia"/>
              <w:b/>
              <w:color w:val="000000" w:themeColor="text1"/>
              <w:szCs w:val="21"/>
            </w:rPr>
            <w:t>）</w:t>
          </w:r>
          <w:r w:rsidRPr="001B6047" w:rsidR="00FA7D9D">
            <w:rPr>
              <w:rFonts w:hint="eastAsia" w:asciiTheme="minorEastAsia" w:hAnsiTheme="minorEastAsia" w:eastAsiaTheme="minorEastAsia"/>
              <w:b/>
              <w:color w:val="000000" w:themeColor="text1"/>
              <w:szCs w:val="21"/>
            </w:rPr>
            <w:t>董事会</w:t>
          </w:r>
          <w:r w:rsidRPr="001B6047" w:rsidR="00FA7D9D">
            <w:rPr>
              <w:rFonts w:asciiTheme="minorEastAsia" w:hAnsiTheme="minorEastAsia" w:eastAsiaTheme="minorEastAsia"/>
              <w:b/>
              <w:color w:val="000000" w:themeColor="text1"/>
              <w:szCs w:val="21"/>
            </w:rPr>
            <w:t>下设</w:t>
          </w:r>
          <w:r w:rsidRPr="001B6047">
            <w:rPr>
              <w:rFonts w:hint="eastAsia" w:asciiTheme="minorEastAsia" w:hAnsiTheme="minorEastAsia" w:eastAsiaTheme="minorEastAsia"/>
              <w:b/>
              <w:color w:val="000000" w:themeColor="text1"/>
              <w:szCs w:val="21"/>
            </w:rPr>
            <w:t>专门委员会在本年度内履行职责时所提出的重要意见和建议</w:t>
          </w:r>
          <w:r w:rsidRPr="001B6047" w:rsidR="00D46B75">
            <w:rPr>
              <w:rFonts w:hint="eastAsia" w:asciiTheme="minorEastAsia" w:hAnsiTheme="minorEastAsia" w:eastAsiaTheme="minorEastAsia"/>
              <w:b/>
              <w:color w:val="000000" w:themeColor="text1"/>
              <w:szCs w:val="21"/>
            </w:rPr>
            <w:t>（如有</w:t>
          </w:r>
          <w:r w:rsidRPr="001B6047" w:rsidR="00D46B75">
            <w:rPr>
              <w:rFonts w:asciiTheme="minorEastAsia" w:hAnsiTheme="minorEastAsia" w:eastAsiaTheme="minorEastAsia"/>
              <w:b/>
              <w:color w:val="000000" w:themeColor="text1"/>
              <w:szCs w:val="2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1B6047" w:rsidTr="00C9604A">
            <w:tc>
              <w:tcPr>
                <w:tcW w:w="8364" w:type="dxa"/>
              </w:tcPr>
              <w:p w:rsidRPr="00AC100E" w:rsidR="005B35C8" w:rsidP="005148F3" w:rsidRDefault="005148F3">
                <w:pPr>
                  <w:tabs>
                    <w:tab w:val="left" w:pos="5140"/>
                  </w:tabs>
                  <w:rPr>
                    <w:rFonts w:asciiTheme="minorEastAsia" w:hAnsiTheme="minorEastAsia" w:eastAsiaTheme="minorEastAsia"/>
                    <w:szCs w:val="21"/>
                  </w:rPr>
                </w:pPr>
                <w:r w:rsidRPr="00A83070">
                  <w:rPr>
                    <w:rStyle w:val="placeholder1Char"/>
                    <w:rFonts w:hint="eastAsia"/>
                  </w:rPr>
                  <w:t>_____________________________________</w:t>
                </w:r>
              </w:p>
            </w:tc>
          </w:tr>
        </w:tbl>
        <w:p w:rsidRPr="001B6047" w:rsidR="005B35C8" w:rsidP="00135D39" w:rsidRDefault="00924C28">
          <w:pPr>
            <w:tabs>
              <w:tab w:val="left" w:pos="5140"/>
            </w:tabs>
            <w:rPr>
              <w:rFonts w:asciiTheme="minorEastAsia" w:hAnsiTheme="minorEastAsia" w:eastAsiaTheme="minorEastAsia"/>
              <w:b/>
              <w:color w:val="000000" w:themeColor="text1"/>
              <w:szCs w:val="21"/>
            </w:rPr>
          </w:pPr>
        </w:p>
      </w:sdtContent>
    </w:sdt>
    <w:p w:rsidR="00104C81" w:rsidP="00104C81" w:rsidRDefault="00104C81"/>
    <w:p w:rsidRPr="001B6047" w:rsidR="000F765F" w:rsidP="0006545C" w:rsidRDefault="00D9489C">
      <w:pPr>
        <w:pStyle w:val="2"/>
      </w:pPr>
      <w:r w:rsidRPr="001B6047">
        <w:rPr>
          <w:rFonts w:hint="eastAsia"/>
        </w:rPr>
        <w:t>二</w:t>
      </w:r>
      <w:r w:rsidRPr="001B6047">
        <w:t>、内部控制</w:t>
      </w:r>
    </w:p>
    <w:p w:rsidRPr="001B6047" w:rsidR="00754683" w:rsidP="00E84403" w:rsidRDefault="00991D2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监事</w:t>
      </w:r>
      <w:r w:rsidRPr="001B6047">
        <w:rPr>
          <w:rFonts w:asciiTheme="minorEastAsia" w:hAnsiTheme="minorEastAsia" w:eastAsiaTheme="minorEastAsia"/>
          <w:b/>
          <w:color w:val="000000" w:themeColor="text1"/>
          <w:szCs w:val="21"/>
        </w:rPr>
        <w:t>会</w:t>
      </w:r>
      <w:r w:rsidRPr="001B6047" w:rsidR="00E84403">
        <w:rPr>
          <w:rFonts w:hint="eastAsia" w:asciiTheme="minorEastAsia" w:hAnsiTheme="minorEastAsia" w:eastAsiaTheme="minorEastAsia"/>
          <w:b/>
          <w:color w:val="000000" w:themeColor="text1"/>
          <w:szCs w:val="21"/>
        </w:rPr>
        <w:t>就年度内</w:t>
      </w:r>
      <w:r w:rsidRPr="001B6047" w:rsidR="00E84403">
        <w:rPr>
          <w:rFonts w:asciiTheme="minorEastAsia" w:hAnsiTheme="minorEastAsia" w:eastAsiaTheme="minorEastAsia"/>
          <w:b/>
          <w:color w:val="000000" w:themeColor="text1"/>
          <w:szCs w:val="21"/>
        </w:rPr>
        <w:t>监督事项的意见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8C010F"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公司保持</w:t>
      </w:r>
      <w:r w:rsidRPr="001B6047">
        <w:rPr>
          <w:rFonts w:asciiTheme="minorEastAsia" w:hAnsiTheme="minorEastAsia" w:eastAsiaTheme="minorEastAsia"/>
          <w:b/>
          <w:color w:val="000000" w:themeColor="text1"/>
          <w:szCs w:val="21"/>
        </w:rPr>
        <w:t>独立性、</w:t>
      </w:r>
      <w:r w:rsidRPr="001B6047">
        <w:rPr>
          <w:rFonts w:hint="eastAsia" w:asciiTheme="minorEastAsia" w:hAnsiTheme="minorEastAsia" w:eastAsiaTheme="minorEastAsia"/>
          <w:b/>
          <w:color w:val="000000" w:themeColor="text1"/>
          <w:szCs w:val="21"/>
        </w:rPr>
        <w:t>自主</w:t>
      </w:r>
      <w:r w:rsidRPr="001B6047">
        <w:rPr>
          <w:rFonts w:asciiTheme="minorEastAsia" w:hAnsiTheme="minorEastAsia" w:eastAsiaTheme="minorEastAsia"/>
          <w:b/>
          <w:color w:val="000000" w:themeColor="text1"/>
          <w:szCs w:val="21"/>
        </w:rPr>
        <w:t>经营能力的说明</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对</w:t>
      </w:r>
      <w:r w:rsidRPr="001B6047">
        <w:rPr>
          <w:rFonts w:asciiTheme="minorEastAsia" w:hAnsiTheme="minorEastAsia" w:eastAsiaTheme="minorEastAsia"/>
          <w:b/>
          <w:color w:val="000000" w:themeColor="text1"/>
          <w:szCs w:val="21"/>
        </w:rPr>
        <w:t>重大内部管理制度</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评价</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tr>
    </w:tbl>
    <w:p w:rsidR="008045C6" w:rsidP="00852C78" w:rsidRDefault="008045C6">
      <w:pPr>
        <w:tabs>
          <w:tab w:val="left" w:pos="5140"/>
        </w:tabs>
        <w:rPr>
          <w:rFonts w:asciiTheme="minorEastAsia" w:hAnsiTheme="minorEastAsia" w:eastAsiaTheme="minorEastAsia"/>
          <w:b/>
          <w:color w:val="000000" w:themeColor="text1"/>
          <w:szCs w:val="21"/>
        </w:rPr>
      </w:pPr>
    </w:p>
    <w:p w:rsidRPr="001B6047" w:rsidR="00852C78" w:rsidP="00852C78"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年度</w:t>
      </w:r>
      <w:r w:rsidRPr="001B6047">
        <w:rPr>
          <w:rFonts w:asciiTheme="minorEastAsia" w:hAnsiTheme="minorEastAsia" w:eastAsiaTheme="minorEastAsia"/>
          <w:b/>
          <w:color w:val="000000" w:themeColor="text1"/>
          <w:szCs w:val="21"/>
        </w:rPr>
        <w:t>报告差错责任追究制度</w:t>
      </w:r>
      <w:r w:rsidRPr="001B6047">
        <w:rPr>
          <w:rFonts w:hint="eastAsia" w:asciiTheme="minorEastAsia" w:hAnsiTheme="minorEastAsia" w:eastAsiaTheme="minorEastAsia"/>
          <w:b/>
          <w:color w:val="000000" w:themeColor="text1"/>
          <w:szCs w:val="21"/>
        </w:rPr>
        <w:t>相关情况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BA7099" w:rsidRDefault="00BA7099">
            <w:pPr>
              <w:rPr>
                <w:rFonts w:asciiTheme="minorEastAsia" w:hAnsiTheme="minorEastAsia" w:eastAsia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tr>
    </w:tbl>
    <w:p w:rsidR="00FE2D74" w:rsidP="00A706BE" w:rsidRDefault="00FE2D74">
      <w:pPr>
        <w:tabs>
          <w:tab w:val="left" w:pos="5140"/>
        </w:tabs>
        <w:jc w:val="center"/>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706BE" w:rsidP="00CC1546" w:rsidRDefault="00A706BE">
      <w:pPr>
        <w:pStyle w:val="1"/>
        <w:spacing w:before="0" w:after="0"/>
        <w:jc w:val="center"/>
        <w:rPr>
          <w:rFonts w:ascii="黑体" w:hAnsi="黑体" w:eastAsia="黑体"/>
          <w:b w:val="0"/>
          <w:sz w:val="36"/>
          <w:szCs w:val="36"/>
        </w:rPr>
      </w:pPr>
      <w:bookmarkStart w:name="_Toc441926735" w:id="12"/>
      <w:r w:rsidRPr="00CC1546">
        <w:rPr>
          <w:rFonts w:hint="eastAsia" w:ascii="黑体" w:hAnsi="黑体" w:eastAsia="黑体"/>
          <w:b w:val="0"/>
          <w:sz w:val="36"/>
          <w:szCs w:val="36"/>
        </w:rPr>
        <w:t>第十节</w:t>
      </w:r>
      <w:r w:rsidRPr="00CC1546">
        <w:rPr>
          <w:rFonts w:ascii="黑体" w:hAnsi="黑体" w:eastAsia="黑体"/>
          <w:b w:val="0"/>
          <w:sz w:val="36"/>
          <w:szCs w:val="36"/>
        </w:rPr>
        <w:t xml:space="preserve"> </w:t>
      </w:r>
      <w:r w:rsidRPr="00CC1546">
        <w:rPr>
          <w:rFonts w:hint="eastAsia" w:ascii="黑体" w:hAnsi="黑体" w:eastAsia="黑体"/>
          <w:b w:val="0"/>
          <w:sz w:val="36"/>
          <w:szCs w:val="36"/>
        </w:rPr>
        <w:t>财务报告</w:t>
      </w:r>
      <w:bookmarkEnd w:id="12"/>
    </w:p>
    <w:p w:rsidRPr="001B6047" w:rsidR="00AC1CF8" w:rsidP="009C7CB8" w:rsidRDefault="009C7CB8">
      <w:pPr>
        <w:pStyle w:val="2"/>
      </w:pPr>
      <w:r>
        <w:rPr>
          <w:rFonts w:hint="eastAsia"/>
        </w:rPr>
        <w:t>一</w:t>
      </w:r>
      <w:r>
        <w:t>、</w:t>
      </w:r>
      <w:r w:rsidRPr="001B6047" w:rsidR="00AC1CF8">
        <w:t>审计报告</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977"/>
        <w:gridCol w:w="6663"/>
      </w:tblGrid>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是否审计</w:t>
            </w:r>
          </w:p>
        </w:tc>
        <w:tc>
          <w:tcPr>
            <w:tcW w:w="6663" w:type="dxa"/>
          </w:tcPr>
          <w:p w:rsidRPr="001B6047" w:rsidR="005C776B" w:rsidP="005C776B"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审计意见</w:t>
            </w:r>
          </w:p>
        </w:tc>
        <w:tc>
          <w:tcPr>
            <w:tcW w:w="6663" w:type="dxa"/>
          </w:tcPr>
          <w:p w:rsidRPr="004C4424" w:rsidR="005C776B" w:rsidP="0006750C" w:rsidRDefault="00924C28">
            <w:pPr>
              <w:tabs>
                <w:tab w:val="left" w:pos="5140"/>
              </w:tabs>
              <w:rPr>
                <w:rFonts w:asciiTheme="minorEastAsia" w:hAnsiTheme="minorEastAsia" w:eastAsiaTheme="minorEastAsia"/>
                <w:color w:val="000000" w:themeColor="text1"/>
                <w:szCs w:val="21"/>
              </w:rPr>
            </w:pPr>
            <w:r w:rsidRPr="005A4913" w:rsidR="0006750C">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审计报告编号</w:t>
            </w:r>
          </w:p>
        </w:tc>
        <w:tc>
          <w:tcPr>
            <w:tcW w:w="6663" w:type="dxa"/>
          </w:tcPr>
          <w:p w:rsidRPr="004C4424" w:rsidR="005C776B" w:rsidP="00085F1E" w:rsidRDefault="00924C28">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机构名称</w:t>
            </w:r>
          </w:p>
        </w:tc>
        <w:tc>
          <w:tcPr>
            <w:tcW w:w="6663" w:type="dxa"/>
          </w:tcPr>
          <w:p w:rsidRPr="004C4424" w:rsidR="005C776B" w:rsidP="00085F1E" w:rsidRDefault="00924C28">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机构地址</w:t>
            </w:r>
          </w:p>
        </w:tc>
        <w:tc>
          <w:tcPr>
            <w:tcW w:w="6663" w:type="dxa"/>
          </w:tcPr>
          <w:p w:rsidRPr="004C4424" w:rsidR="005C776B" w:rsidP="00085F1E" w:rsidRDefault="00924C28">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报告日期</w:t>
            </w:r>
          </w:p>
        </w:tc>
        <w:tc>
          <w:tcPr>
            <w:tcW w:w="6663" w:type="dxa"/>
          </w:tcPr>
          <w:p w:rsidRPr="001B6047" w:rsidR="005C776B" w:rsidP="005D6BEA" w:rsidRDefault="005D6BEA">
            <w:pPr>
              <w:tabs>
                <w:tab w:val="left" w:pos="5140"/>
              </w:tabs>
              <w:rPr>
                <w:rFonts w:asciiTheme="minorEastAsia" w:hAnsiTheme="minorEastAsia" w:eastAsia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注册会计师</w:t>
            </w:r>
            <w:r w:rsidRPr="001B6047">
              <w:rPr>
                <w:rFonts w:asciiTheme="minorEastAsia" w:hAnsiTheme="minorEastAsia" w:eastAsiaTheme="minorEastAsia"/>
                <w:color w:val="000000" w:themeColor="text1"/>
                <w:szCs w:val="21"/>
              </w:rPr>
              <w:t>姓名</w:t>
            </w:r>
          </w:p>
        </w:tc>
        <w:tc>
          <w:tcPr>
            <w:tcW w:w="6663" w:type="dxa"/>
          </w:tcPr>
          <w:p w:rsidRPr="004C4424" w:rsidR="005C776B" w:rsidP="00085F1E" w:rsidRDefault="00924C28">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会计师事务所是否变更</w:t>
            </w:r>
          </w:p>
        </w:tc>
        <w:tc>
          <w:tcPr>
            <w:tcW w:w="6663" w:type="dxa"/>
          </w:tcPr>
          <w:p w:rsidRPr="001B6047" w:rsidR="00EB7935" w:rsidP="005D6BEA"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会计师事务所连续服务年限</w:t>
            </w:r>
          </w:p>
        </w:tc>
        <w:tc>
          <w:tcPr>
            <w:tcW w:w="6663" w:type="dxa"/>
          </w:tcPr>
          <w:p w:rsidRPr="001B6047" w:rsidR="00EB7935" w:rsidP="005C776B" w:rsidRDefault="00924C28">
            <w:pPr>
              <w:tabs>
                <w:tab w:val="left" w:pos="5140"/>
              </w:tabs>
              <w:rPr>
                <w:rFonts w:asciiTheme="minorEastAsia" w:hAnsiTheme="minorEastAsia" w:eastAsiaTheme="minorEastAsia"/>
                <w:color w:val="000000" w:themeColor="text1"/>
                <w:szCs w:val="21"/>
              </w:rPr>
            </w:pPr>
            <w:r w:rsidRPr="005A4913" w:rsidR="00085F1E">
              <w:rPr>
                <w:rStyle w:val="placeholder1Char"/>
              </w:rPr>
              <w:t>_____</w:t>
            </w:r>
          </w:p>
        </w:tc>
      </w:tr>
      <w:tr w:rsidRPr="001B6047" w:rsidR="001B6047" w:rsidTr="00771924">
        <w:trPr>
          <w:trHeight w:val="956"/>
        </w:trPr>
        <w:tc>
          <w:tcPr>
            <w:tcW w:w="9640" w:type="dxa"/>
            <w:gridSpan w:val="2"/>
          </w:tcPr>
          <w:p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审计报告正文</w:t>
            </w:r>
            <w:r w:rsidRPr="001B6047">
              <w:rPr>
                <w:rFonts w:asciiTheme="minorEastAsia" w:hAnsiTheme="minorEastAsia" w:eastAsiaTheme="minorEastAsia"/>
                <w:color w:val="000000" w:themeColor="text1"/>
                <w:szCs w:val="21"/>
              </w:rPr>
              <w:t>：</w:t>
            </w:r>
          </w:p>
          <w:p w:rsidRPr="004C4424" w:rsidR="005D6BEA" w:rsidP="0039673A" w:rsidRDefault="0039673A">
            <w:pPr>
              <w:tabs>
                <w:tab w:val="left" w:pos="5140"/>
              </w:tabs>
              <w:rPr>
                <w:rFonts w:asciiTheme="minorEastAsia" w:hAnsiTheme="minorEastAsia" w:eastAsiaTheme="minorEastAsia"/>
                <w:color w:val="000000" w:themeColor="text1"/>
                <w:szCs w:val="21"/>
              </w:rPr>
            </w:pPr>
            <w:r w:rsidRPr="005A4913">
              <w:rPr>
                <w:rStyle w:val="placeholder1Char"/>
                <w:rFonts w:hint="eastAsia"/>
              </w:rPr>
              <w:t>__________________________________________________________________</w:t>
            </w:r>
          </w:p>
        </w:tc>
      </w:tr>
    </w:tbl>
    <w:p w:rsidRPr="00C42CEF" w:rsidR="005C776B" w:rsidP="00C42CEF" w:rsidRDefault="005C776B"/>
    <w:p w:rsidRPr="00501BCB" w:rsidR="0077348E" w:rsidP="009C7CB8" w:rsidRDefault="009C7CB8">
      <w:pPr>
        <w:pStyle w:val="2"/>
      </w:pPr>
      <w:r>
        <w:rPr>
          <w:rFonts w:hint="eastAsia"/>
        </w:rPr>
        <w:t>二</w:t>
      </w:r>
      <w:r>
        <w:t>、</w:t>
      </w:r>
      <w:r w:rsidRPr="00501BCB" w:rsidR="0077348E">
        <w:t>财务报表</w:t>
      </w:r>
    </w:p>
    <w:p w:rsidRPr="00335C6E" w:rsidR="00BA6290" w:rsidP="005743FF" w:rsidRDefault="00BA6290">
      <w:pPr>
        <w:tabs>
          <w:tab w:val="left" w:pos="5140"/>
        </w:tabs>
        <w:rPr>
          <w:rFonts w:asciiTheme="minorEastAsia" w:hAnsiTheme="minorEastAsia" w:eastAsiaTheme="minorEastAsia"/>
          <w:b/>
          <w:color w:val="000000" w:themeColor="text1"/>
          <w:szCs w:val="21"/>
        </w:rPr>
      </w:pPr>
      <w:bookmarkStart w:name="BookmarkFinacialStatement" w:id="13"/>
      <w:r w:rsidRPr="001B6047">
        <w:rPr>
          <w:rFonts w:hint="eastAsia" w:asciiTheme="minorEastAsia" w:hAnsiTheme="minorEastAsia" w:eastAsiaTheme="minorEastAsia"/>
          <w:b/>
          <w:color w:val="000000" w:themeColor="text1"/>
          <w:szCs w:val="21"/>
        </w:rPr>
        <w:t>(一)合并资产负债表</w:t>
      </w:r>
      <w:r>
        <w:rPr>
          <w:rFonts w:hint="eastAsia" w:asciiTheme="minorEastAsia" w:hAnsiTheme="minorEastAsia" w:eastAsiaTheme="minorEastAsia"/>
          <w:b/>
          <w:color w:val="000000" w:themeColor="text1"/>
          <w:szCs w:val="21"/>
        </w:rPr>
        <w:t xml:space="preserve">                                                  </w:t>
      </w:r>
      <w:r w:rsidRPr="001B6047">
        <w:rPr>
          <w:rFonts w:hint="eastAsia" w:asciiTheme="minorEastAsia" w:hAnsiTheme="minorEastAsia" w:eastAsiaTheme="minorEastAsia"/>
          <w:color w:val="000000" w:themeColor="text1"/>
          <w:szCs w:val="21"/>
        </w:rPr>
        <w:t xml:space="preserve"> 单位：</w:t>
      </w:r>
      <w:r w:rsidRPr="001B6047">
        <w:rPr>
          <w:rFonts w:asciiTheme="minorEastAsia" w:hAnsiTheme="minorEastAsia" w:eastAsiaTheme="minorEastAsia"/>
          <w:color w:val="000000" w:themeColor="text1"/>
          <w:szCs w:val="21"/>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7"/>
        <w:gridCol w:w="1843"/>
        <w:gridCol w:w="2551"/>
        <w:gridCol w:w="2269"/>
      </w:tblGrid>
      <w:tr w:rsidRPr="001B6047" w:rsidR="00BA6290" w:rsidTr="00705447">
        <w:tc>
          <w:tcPr>
            <w:tcW w:w="1544"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56"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23"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1177"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left"/>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956" w:type="pct"/>
            <w:shd w:val="clear" w:color="auto" w:fill="auto"/>
          </w:tcPr>
          <w:p w:rsidRPr="001B6047" w:rsidR="00BA6290" w:rsidP="00705447" w:rsidRDefault="00BA6290">
            <w:pPr>
              <w:widowControl/>
              <w:tabs>
                <w:tab w:val="left" w:pos="1380"/>
              </w:tabs>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货币资金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衍生金融资产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买入返售金融资产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应收票据</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预付款项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应收利息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strike/>
                <w:color w:val="000000" w:themeColor="text1"/>
                <w:sz w:val="18"/>
                <w:szCs w:val="21"/>
              </w:rPr>
            </w:pPr>
            <w:r w:rsidRPr="00552A81">
              <w:rPr>
                <w:rFonts w:hint="eastAsia" w:asciiTheme="minorEastAsia" w:hAnsiTheme="minorEastAsia" w:eastAsiaTheme="minorEastAsia"/>
                <w:color w:val="000000" w:themeColor="text1"/>
                <w:sz w:val="18"/>
                <w:szCs w:val="21"/>
              </w:rPr>
              <w:t>应收股利</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其他应收款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存货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Pr="00961345"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流动资产合计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left"/>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可供出售金融资产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持有至到期投资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435"/>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长期应收款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长期股权投资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投资性房地产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在建工程</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工程物资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固定资产清理</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生产性生物资产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276"/>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油气资产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无形资产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开发支出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商誉</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长期待摊费用</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资产总计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305"/>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短期借款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应付票据</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预收款项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应交税费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应付利息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应付股利</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其他应付款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长期借款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201"/>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应付债券</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222"/>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优先股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325"/>
        </w:trPr>
        <w:tc>
          <w:tcPr>
            <w:tcW w:w="1544" w:type="pct"/>
            <w:shd w:val="clear" w:color="auto" w:fill="D9D9D9" w:themeFill="background1" w:themeFillShade="D9"/>
            <w:vAlign w:val="center"/>
          </w:tcPr>
          <w:p w:rsidRPr="00552A81" w:rsidR="00BA6290" w:rsidP="00705447" w:rsidRDefault="00BA6290">
            <w:pPr>
              <w:widowControl/>
              <w:ind w:firstLine="540" w:firstLineChars="300"/>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永续债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长期应付款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w:t>
            </w:r>
            <w:r w:rsidRPr="00552A81">
              <w:rPr>
                <w:rFonts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专项应付款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预计负债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递延收益</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195"/>
        </w:trPr>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552A81">
              <w:rPr>
                <w:rFonts w:hint="eastAsia" w:asciiTheme="minorEastAsia" w:hAnsiTheme="minorEastAsia" w:eastAsiaTheme="minorEastAsia"/>
                <w:b/>
                <w:color w:val="000000" w:themeColor="text1"/>
                <w:sz w:val="18"/>
                <w:szCs w:val="21"/>
              </w:rPr>
              <w:t>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276"/>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所有者权益</w:t>
            </w:r>
            <w:r>
              <w:rPr>
                <w:rFonts w:hint="eastAsia" w:asciiTheme="minorEastAsia" w:hAnsiTheme="minorEastAsia" w:eastAsiaTheme="minorEastAsia"/>
                <w:b/>
                <w:color w:val="000000" w:themeColor="text1"/>
                <w:sz w:val="18"/>
                <w:szCs w:val="21"/>
              </w:rPr>
              <w:t>（或</w:t>
            </w:r>
            <w:r>
              <w:rPr>
                <w:rFonts w:asciiTheme="minorEastAsia" w:hAnsiTheme="minorEastAsia" w:eastAsiaTheme="minorEastAsia"/>
                <w:b/>
                <w:color w:val="000000" w:themeColor="text1"/>
                <w:sz w:val="18"/>
                <w:szCs w:val="21"/>
              </w:rPr>
              <w:t>股东权益）</w:t>
            </w:r>
            <w:r w:rsidRPr="00552A81">
              <w:rPr>
                <w:rFonts w:hint="eastAsia" w:asciiTheme="minorEastAsia" w:hAnsiTheme="minorEastAsia" w:eastAsiaTheme="minorEastAsia"/>
                <w:b/>
                <w:color w:val="000000" w:themeColor="text1"/>
                <w:sz w:val="18"/>
                <w:szCs w:val="21"/>
              </w:rPr>
              <w:t>：</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股本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ind w:firstLine="540" w:firstLineChars="300"/>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资本公积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减：库存股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其他综合收益</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专项储备</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盈余公积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一般风险准备</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未分配利润</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归属于母公司所有者权益合计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少数股东权益</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198"/>
        </w:trPr>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924C28">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BA6290">
              <w:rPr>
                <w:rStyle w:val="placeholder1Char"/>
                <w:rFonts w:hint="eastAsia"/>
              </w:rPr>
              <w:t>____________</w:t>
            </w:r>
          </w:p>
        </w:tc>
      </w:tr>
    </w:tbl>
    <w:p w:rsidRPr="00552A81" w:rsidR="00BA6290" w:rsidP="005743FF" w:rsidRDefault="00BA6290">
      <w:pPr>
        <w:rPr>
          <w:rFonts w:asciiTheme="minorEastAsia" w:hAnsiTheme="minorEastAsia" w:eastAsiaTheme="minorEastAsia"/>
          <w:color w:val="000000" w:themeColor="text1"/>
          <w:szCs w:val="24"/>
        </w:rPr>
      </w:pPr>
      <w:bookmarkStart w:name="_Toc247371780" w:id="14"/>
      <w:bookmarkStart w:name="_Toc247094005" w:id="15"/>
      <w:bookmarkStart w:name="_Toc241636376" w:id="16"/>
      <w:bookmarkStart w:name="_Toc369159466" w:id="17"/>
      <w:r w:rsidRPr="00552A81">
        <w:rPr>
          <w:color w:val="000000" w:themeColor="text1"/>
          <w:sz w:val="18"/>
          <w:szCs w:val="18"/>
        </w:rPr>
        <w:t xml:space="preserve">　法定代表人：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主管会计工作负责人：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会计机构负责人：</w:t>
      </w:r>
      <w:r>
        <w:rPr>
          <w:rStyle w:val="placeholder1Char"/>
          <w:rFonts w:hint="eastAsia"/>
        </w:rPr>
        <w:t>____________</w:t>
      </w:r>
    </w:p>
    <w:p w:rsidR="00BA6290" w:rsidP="005743FF" w:rsidRDefault="00BA6290">
      <w:pPr>
        <w:rPr>
          <w:rFonts w:asciiTheme="minorEastAsia" w:hAnsiTheme="minorEastAsia" w:eastAsiaTheme="minorEastAsia"/>
          <w:bCs/>
          <w:color w:val="000000" w:themeColor="text1"/>
          <w:sz w:val="20"/>
          <w:szCs w:val="18"/>
          <w:shd w:val="clear" w:color="auto" w:fill="D9D9D9" w:themeFill="background1" w:themeFillShade="D9"/>
        </w:rPr>
      </w:pPr>
    </w:p>
    <w:p w:rsidRPr="0092683E"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（二</w:t>
      </w:r>
      <w:r w:rsidRPr="0092683E">
        <w:rPr>
          <w:rFonts w:asciiTheme="minorEastAsia" w:hAnsiTheme="minorEastAsia" w:eastAsiaTheme="minorEastAsia"/>
          <w:b/>
          <w:bCs/>
          <w:color w:val="000000" w:themeColor="text1"/>
          <w:szCs w:val="18"/>
        </w:rPr>
        <w:t>）</w:t>
      </w:r>
      <w:r w:rsidRPr="0092683E">
        <w:rPr>
          <w:rFonts w:hint="eastAsia" w:asciiTheme="minorEastAsia" w:hAnsiTheme="minorEastAsia" w:eastAsiaTheme="minorEastAsia"/>
          <w:b/>
          <w:bCs/>
          <w:color w:val="000000" w:themeColor="text1"/>
          <w:szCs w:val="18"/>
        </w:rPr>
        <w:t>母公司</w:t>
      </w:r>
      <w:r w:rsidRPr="0092683E">
        <w:rPr>
          <w:rFonts w:asciiTheme="minorEastAsia" w:hAnsiTheme="minorEastAsia" w:eastAsiaTheme="minorEastAsia"/>
          <w:b/>
          <w:bCs/>
          <w:color w:val="000000" w:themeColor="text1"/>
          <w:szCs w:val="18"/>
        </w:rPr>
        <w:t>资产负债表</w:t>
      </w:r>
      <w:r>
        <w:rPr>
          <w:rFonts w:asciiTheme="minorEastAsia" w:hAnsiTheme="minorEastAsia" w:eastAsiaTheme="minorEastAsia"/>
          <w:b/>
          <w:bCs/>
          <w:color w:val="000000" w:themeColor="text1"/>
          <w:szCs w:val="18"/>
        </w:rPr>
        <w:t xml:space="preserve">                                              </w:t>
      </w:r>
      <w:r w:rsidRPr="0092683E">
        <w:rPr>
          <w:rFonts w:hint="eastAsia" w:asciiTheme="minorEastAsia" w:hAnsiTheme="minorEastAsia" w:eastAsiaTheme="minorEastAsia"/>
          <w:bCs/>
          <w:color w:val="000000" w:themeColor="text1"/>
          <w:szCs w:val="18"/>
        </w:rPr>
        <w:t>单位</w:t>
      </w:r>
      <w:r w:rsidRPr="0092683E">
        <w:rPr>
          <w:rFonts w:asciiTheme="minorEastAsia" w:hAnsiTheme="minorEastAsia" w:eastAsiaTheme="minorEastAsia"/>
          <w:bCs/>
          <w:color w:val="000000" w:themeColor="text1"/>
          <w:szCs w:val="18"/>
        </w:rPr>
        <w:t>：元</w:t>
      </w:r>
    </w:p>
    <w:tbl>
      <w:tblPr>
        <w:tblW w:w="5809"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6"/>
        <w:gridCol w:w="2269"/>
        <w:gridCol w:w="2695"/>
        <w:gridCol w:w="1698"/>
      </w:tblGrid>
      <w:tr w:rsidRPr="001B6047" w:rsidR="00BA6290" w:rsidTr="00705447">
        <w:tc>
          <w:tcPr>
            <w:tcW w:w="1544"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1177"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98"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881"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1177"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货币资金</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color w:val="000000" w:themeColor="text1"/>
                <w:sz w:val="18"/>
                <w:szCs w:val="18"/>
              </w:rPr>
            </w:pPr>
            <w:r w:rsidRPr="00967476">
              <w:rPr>
                <w:rFonts w:hint="eastAsia" w:asciiTheme="minorEastAsia" w:hAnsiTheme="minorEastAsia" w:eastAsiaTheme="minorEastAsia"/>
                <w:color w:val="000000" w:themeColor="text1"/>
                <w:sz w:val="18"/>
                <w:szCs w:val="21"/>
              </w:rPr>
              <w:t>买入返售金融资产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rPr>
          <w:trHeight w:val="247"/>
        </w:trPr>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应收票据</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rPr>
          <w:trHeight w:val="202"/>
        </w:trPr>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应收账款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预付款项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应收利息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应收股利</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其他应收款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存货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w:t>
            </w:r>
          </w:p>
        </w:tc>
        <w:tc>
          <w:tcPr>
            <w:tcW w:w="1177"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可供出售金融资产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持有至到期投资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长期应收款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长期股权投资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投资性房地产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在建工程</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工程物资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固定资产清理</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生产性生物资产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油气资产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无形资产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开发支出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商誉</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长期待摊费用</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资产总计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短期借款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rPr>
          <w:trHeight w:val="247"/>
        </w:trPr>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应付票据</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rPr>
          <w:trHeight w:val="202"/>
        </w:trPr>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应付账款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预收款项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应交税费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应付利息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应付股利</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划分为持有待售的负债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b/>
                <w:color w:val="000000" w:themeColor="text1"/>
                <w:sz w:val="18"/>
                <w:szCs w:val="21"/>
              </w:rPr>
            </w:pPr>
          </w:p>
        </w:tc>
        <w:tc>
          <w:tcPr>
            <w:tcW w:w="1398" w:type="pct"/>
            <w:shd w:val="clear" w:color="auto" w:fill="D9D9D9" w:themeFill="background1" w:themeFillShade="D9"/>
          </w:tcPr>
          <w:p w:rsidRPr="00A911BB" w:rsidR="00BA6290" w:rsidP="00705447" w:rsidRDefault="00924C28">
            <w:pPr>
              <w:jc w:val="right"/>
              <w:rPr>
                <w:rFonts w:asciiTheme="minorEastAsia" w:hAnsiTheme="minorEastAsia" w:eastAsiaTheme="minorEastAsia"/>
                <w:b/>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924C28">
            <w:pPr>
              <w:jc w:val="right"/>
              <w:rPr>
                <w:rFonts w:asciiTheme="minorEastAsia" w:hAnsiTheme="minorEastAsia" w:eastAsiaTheme="minorEastAsia"/>
                <w:b/>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长期借款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应付债券</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优先股</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w:t>
            </w:r>
            <w:r w:rsidRPr="001B6047">
              <w:rPr>
                <w:rFonts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预计负债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递延收益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股本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w:t>
            </w:r>
            <w:r w:rsidRPr="001B6047">
              <w:rPr>
                <w:rFonts w:asciiTheme="minorEastAsia" w:hAnsiTheme="minorEastAsia" w:eastAsiaTheme="minorEastAsia"/>
                <w:color w:val="000000" w:themeColor="text1"/>
                <w:sz w:val="18"/>
                <w:szCs w:val="21"/>
              </w:rPr>
              <w:t>权益工具</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 xml:space="preserve">优先股 </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资本公积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减：库存股</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其他综合收益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专项储备</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盈余公积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34485E">
              <w:rPr>
                <w:rFonts w:hint="eastAsia" w:asciiTheme="minorEastAsia" w:hAnsiTheme="minorEastAsia" w:eastAsiaTheme="minorEastAsia"/>
                <w:color w:val="000000" w:themeColor="text1"/>
                <w:sz w:val="18"/>
                <w:szCs w:val="21"/>
              </w:rPr>
              <w:t>一般风险准备</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未分配利润</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负债和所有者权益总</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bl>
    <w:p w:rsidRPr="0095201F" w:rsidR="00BA6290" w:rsidP="005743FF" w:rsidRDefault="00BA6290">
      <w:pPr>
        <w:rPr>
          <w:rFonts w:asciiTheme="minorEastAsia" w:hAnsiTheme="minorEastAsia" w:eastAsiaTheme="minorEastAsia"/>
          <w:bCs/>
          <w:color w:val="000000" w:themeColor="text1"/>
          <w:sz w:val="20"/>
          <w:szCs w:val="18"/>
          <w:shd w:val="clear" w:color="auto" w:fill="D9D9D9" w:themeFill="background1" w:themeFillShade="D9"/>
        </w:rPr>
      </w:pPr>
    </w:p>
    <w:bookmarkEnd w:id="14"/>
    <w:bookmarkEnd w:id="15"/>
    <w:bookmarkEnd w:id="16"/>
    <w:bookmarkEnd w:id="17"/>
    <w:p w:rsidRPr="00552A81"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（三</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合并利润表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3687"/>
        <w:gridCol w:w="1700"/>
        <w:gridCol w:w="1986"/>
        <w:gridCol w:w="2267"/>
      </w:tblGrid>
      <w:tr w:rsidRPr="00552A81" w:rsidR="00BA6290" w:rsidTr="001168E3">
        <w:tc>
          <w:tcPr>
            <w:tcW w:w="191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88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1030" w:type="pct"/>
            <w:shd w:val="clear" w:color="auto" w:fill="D9D9D9" w:themeFill="background1" w:themeFillShade="D9"/>
          </w:tcPr>
          <w:p w:rsidRPr="00552A81" w:rsidR="00BA6290" w:rsidP="00705447" w:rsidRDefault="00BA6290">
            <w:pPr>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1176"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一、营业总收入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二、营业总成本</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其中：营业成本</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营业税金及附加</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管理费用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财务费用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资产减值损失</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加：公允价值变动收益（损失以“－”号填列）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投资收益（损失以“－”号填列）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其中：对联营企业和合营企业的投资收益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汇兑收益（损失以“-”号填列）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三、营业利润（亏损以“－”号填列）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加：营业外收入</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其中：非流动资产处置利得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减：营业外支出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其中：非流动资产处置损失</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四、利润总额（亏损总额以“－”号填列）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减：所得税费用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五、净利润（净亏损以“－”号填列）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其中：被合并方在合并前实现的净利润</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归属于母公司所有者的净利润</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少数股东损益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六、其他综合收益的</w:t>
            </w:r>
            <w:r w:rsidRPr="00552A81">
              <w:rPr>
                <w:rFonts w:asciiTheme="minorEastAsia" w:hAnsiTheme="minorEastAsia" w:eastAsiaTheme="minorEastAsia"/>
                <w:b/>
                <w:color w:val="000000" w:themeColor="text1"/>
                <w:sz w:val="18"/>
                <w:szCs w:val="21"/>
              </w:rPr>
              <w:t>税后净额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(一)以后不能</w:t>
            </w:r>
            <w:r w:rsidRPr="00552A81">
              <w:rPr>
                <w:rFonts w:asciiTheme="minorEastAsia" w:hAnsiTheme="minorEastAsia" w:eastAsiaTheme="minorEastAsia"/>
                <w:color w:val="000000" w:themeColor="text1"/>
                <w:sz w:val="18"/>
                <w:szCs w:val="21"/>
              </w:rPr>
              <w:t>重分类进损益的其他综合收益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1</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重新计量设定</w:t>
            </w:r>
            <w:r w:rsidRPr="00552A81">
              <w:rPr>
                <w:rFonts w:hint="eastAsia" w:asciiTheme="minorEastAsia" w:hAnsiTheme="minorEastAsia" w:eastAsiaTheme="minorEastAsia"/>
                <w:color w:val="000000" w:themeColor="text1"/>
                <w:sz w:val="18"/>
                <w:szCs w:val="21"/>
              </w:rPr>
              <w:t>受益</w:t>
            </w:r>
            <w:r w:rsidRPr="00552A81">
              <w:rPr>
                <w:rFonts w:asciiTheme="minorEastAsia" w:hAnsiTheme="minorEastAsia" w:eastAsiaTheme="minorEastAsia"/>
                <w:color w:val="000000" w:themeColor="text1"/>
                <w:sz w:val="18"/>
                <w:szCs w:val="21"/>
              </w:rPr>
              <w:t>计划净负债或</w:t>
            </w:r>
            <w:r w:rsidRPr="00552A81">
              <w:rPr>
                <w:rFonts w:hint="eastAsia" w:asciiTheme="minorEastAsia" w:hAnsiTheme="minorEastAsia" w:eastAsiaTheme="minorEastAsia"/>
                <w:color w:val="000000" w:themeColor="text1"/>
                <w:sz w:val="18"/>
                <w:szCs w:val="21"/>
              </w:rPr>
              <w:t>净资产的</w:t>
            </w:r>
            <w:r w:rsidRPr="00552A81">
              <w:rPr>
                <w:rFonts w:asciiTheme="minorEastAsia" w:hAnsiTheme="minorEastAsia" w:eastAsiaTheme="minorEastAsia"/>
                <w:color w:val="000000" w:themeColor="text1"/>
                <w:sz w:val="18"/>
                <w:szCs w:val="21"/>
              </w:rPr>
              <w:t>变动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权益法下在被投资单位不能</w:t>
            </w:r>
            <w:r w:rsidRPr="00552A81">
              <w:rPr>
                <w:rFonts w:hint="eastAsia" w:asciiTheme="minorEastAsia" w:hAnsiTheme="minorEastAsia" w:eastAsiaTheme="minorEastAsia"/>
                <w:color w:val="000000" w:themeColor="text1"/>
                <w:sz w:val="18"/>
                <w:szCs w:val="21"/>
              </w:rPr>
              <w:t>重分类进损益的其他综合收益中享有的份额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以后将重分类进损益的其他综合收益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．可供出售金融资产公允价值变动损益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3．持有至到期投资重分类为可供出售金融资产损益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4．现金流量套期损益的有效部分</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5</w:t>
            </w:r>
            <w:r w:rsidRPr="00552A81">
              <w:rPr>
                <w:rFonts w:hint="eastAsia" w:asciiTheme="minorEastAsia" w:hAnsiTheme="minorEastAsia" w:eastAsiaTheme="minorEastAsia"/>
                <w:color w:val="000000" w:themeColor="text1"/>
                <w:sz w:val="18"/>
                <w:szCs w:val="21"/>
              </w:rPr>
              <w:t>．外币财务报表折算差额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6．其他</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七、综合收益总额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归属于少数股东的综合收益总额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b/>
                <w:color w:val="000000" w:themeColor="text1"/>
                <w:sz w:val="18"/>
                <w:szCs w:val="21"/>
              </w:rPr>
              <w:t>八、每股收益：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176" w:type="pct"/>
            <w:shd w:val="clear" w:color="auto" w:fill="auto"/>
          </w:tcPr>
          <w:p w:rsidRPr="00552A81" w:rsidR="00BA6290" w:rsidP="00705447" w:rsidRDefault="00BA6290">
            <w:pPr>
              <w:jc w:val="right"/>
              <w:rPr>
                <w:rFonts w:asciiTheme="minorEastAsia" w:hAnsiTheme="minorEastAsia" w:eastAsiaTheme="minorEastAsia"/>
                <w:color w:val="000000" w:themeColor="text1"/>
                <w:sz w:val="18"/>
                <w:szCs w:val="21"/>
              </w:rPr>
            </w:pP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（一）基本每股收益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（二）稀释每股收益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bl>
    <w:p w:rsidRPr="00552A81" w:rsidR="00BA6290" w:rsidP="005743FF" w:rsidRDefault="00BA6290">
      <w:pPr>
        <w:widowControl/>
        <w:jc w:val="left"/>
        <w:rPr>
          <w:rFonts w:asciiTheme="minorEastAsia" w:hAnsiTheme="minorEastAsia" w:eastAsiaTheme="minorEastAsia"/>
          <w:color w:val="000000" w:themeColor="text1"/>
          <w:szCs w:val="24"/>
        </w:rPr>
      </w:pPr>
      <w:r w:rsidRPr="00552A81">
        <w:rPr>
          <w:color w:val="000000" w:themeColor="text1"/>
          <w:sz w:val="18"/>
          <w:szCs w:val="18"/>
        </w:rPr>
        <w:t>法定代表人：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主管会计工作负责人：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会计机构负责人：</w:t>
      </w:r>
      <w:r w:rsidRPr="001168E3">
        <w:rPr>
          <w:rStyle w:val="placeholder1Char"/>
          <w:rFonts w:hint="eastAsia"/>
        </w:rPr>
        <w:t>___________</w:t>
      </w:r>
    </w:p>
    <w:p w:rsidR="00BA6290" w:rsidP="005743FF" w:rsidRDefault="00BA6290">
      <w:pPr>
        <w:widowControl/>
        <w:jc w:val="left"/>
        <w:rPr>
          <w:rFonts w:cs="宋体" w:asciiTheme="minorEastAsia" w:hAnsiTheme="minorEastAsia" w:eastAsiaTheme="minorEastAsia"/>
          <w:color w:val="000000" w:themeColor="text1"/>
          <w:kern w:val="0"/>
          <w:sz w:val="18"/>
          <w:szCs w:val="18"/>
        </w:rPr>
      </w:pPr>
    </w:p>
    <w:p w:rsidRPr="001B6047"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（四</w:t>
      </w:r>
      <w:r w:rsidRPr="001B6047">
        <w:rPr>
          <w:rFonts w:asciiTheme="minorEastAsia" w:hAnsiTheme="minorEastAsia" w:eastAsiaTheme="minorEastAsia"/>
          <w:b/>
          <w:bCs/>
          <w:color w:val="000000" w:themeColor="text1"/>
          <w:szCs w:val="18"/>
        </w:rPr>
        <w:t>）</w:t>
      </w:r>
      <w:r w:rsidRPr="001B6047">
        <w:rPr>
          <w:rFonts w:hint="eastAsia" w:asciiTheme="minorEastAsia" w:hAnsiTheme="minorEastAsia" w:eastAsiaTheme="minorEastAsia"/>
          <w:b/>
          <w:bCs/>
          <w:color w:val="000000" w:themeColor="text1"/>
          <w:szCs w:val="18"/>
        </w:rPr>
        <w:t>母公司利润表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398"/>
        <w:gridCol w:w="1700"/>
        <w:gridCol w:w="1843"/>
        <w:gridCol w:w="1699"/>
      </w:tblGrid>
      <w:tr w:rsidRPr="001B6047" w:rsidR="00BA6290" w:rsidTr="00705447">
        <w:tc>
          <w:tcPr>
            <w:tcW w:w="22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882"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附注</w:t>
            </w:r>
          </w:p>
        </w:tc>
        <w:tc>
          <w:tcPr>
            <w:tcW w:w="956"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本期发生额</w:t>
            </w:r>
          </w:p>
        </w:tc>
        <w:tc>
          <w:tcPr>
            <w:tcW w:w="8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上期发生额</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一、营业收入</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减：营业成本</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营业税金及附加</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资产减值损失</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加：公允价值变动收益（损失以“－”号填列）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投资收益（损失以“－”号填列）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其中：对联营企业和合营企业的投资收益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二、营业利润（亏损以“－”号填列）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加：营业外收入</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其中：非流动资产处置利得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减：营业外支出</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其中：非流动资产处置损失</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三、利润总额（亏损总额以“－”号填列）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减：所得税费用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四、净利润（净亏损以“－”号填列）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五、其他综合收益的</w:t>
            </w:r>
            <w:r w:rsidRPr="001B6047">
              <w:rPr>
                <w:rFonts w:asciiTheme="minorEastAsia" w:hAnsiTheme="minorEastAsia" w:eastAsiaTheme="minorEastAsia"/>
                <w:b/>
                <w:color w:val="000000" w:themeColor="text1"/>
                <w:sz w:val="18"/>
                <w:szCs w:val="18"/>
              </w:rPr>
              <w:t>税后净额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(一)以后不能</w:t>
            </w:r>
            <w:r w:rsidRPr="001B6047">
              <w:rPr>
                <w:rFonts w:asciiTheme="minorEastAsia" w:hAnsiTheme="minorEastAsia" w:eastAsiaTheme="minorEastAsia"/>
                <w:color w:val="000000" w:themeColor="text1"/>
                <w:sz w:val="18"/>
                <w:szCs w:val="18"/>
              </w:rPr>
              <w:t>重分类进损益的其他综合收益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1</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重新计量设定</w:t>
            </w:r>
            <w:r w:rsidRPr="001B6047">
              <w:rPr>
                <w:rFonts w:hint="eastAsia" w:asciiTheme="minorEastAsia" w:hAnsiTheme="minorEastAsia" w:eastAsiaTheme="minorEastAsia"/>
                <w:color w:val="000000" w:themeColor="text1"/>
                <w:sz w:val="18"/>
                <w:szCs w:val="18"/>
              </w:rPr>
              <w:t>受益</w:t>
            </w:r>
            <w:r w:rsidRPr="001B6047">
              <w:rPr>
                <w:rFonts w:asciiTheme="minorEastAsia" w:hAnsiTheme="minorEastAsia" w:eastAsiaTheme="minorEastAsia"/>
                <w:color w:val="000000" w:themeColor="text1"/>
                <w:sz w:val="18"/>
                <w:szCs w:val="18"/>
              </w:rPr>
              <w:t>计划净负债或</w:t>
            </w:r>
            <w:r w:rsidRPr="001B6047">
              <w:rPr>
                <w:rFonts w:hint="eastAsia" w:asciiTheme="minorEastAsia" w:hAnsiTheme="minorEastAsia" w:eastAsiaTheme="minorEastAsia"/>
                <w:color w:val="000000" w:themeColor="text1"/>
                <w:sz w:val="18"/>
                <w:szCs w:val="18"/>
              </w:rPr>
              <w:t>净资产的</w:t>
            </w:r>
            <w:r w:rsidRPr="001B6047">
              <w:rPr>
                <w:rFonts w:asciiTheme="minorEastAsia" w:hAnsiTheme="minorEastAsia" w:eastAsiaTheme="minorEastAsia"/>
                <w:color w:val="000000" w:themeColor="text1"/>
                <w:sz w:val="18"/>
                <w:szCs w:val="18"/>
              </w:rPr>
              <w:t>变动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权益法下在被投资单位不能</w:t>
            </w:r>
            <w:r w:rsidRPr="001B6047">
              <w:rPr>
                <w:rFonts w:hint="eastAsia" w:asciiTheme="minorEastAsia" w:hAnsiTheme="minorEastAsia" w:eastAsiaTheme="minorEastAsia"/>
                <w:color w:val="000000" w:themeColor="text1"/>
                <w:sz w:val="18"/>
                <w:szCs w:val="18"/>
              </w:rPr>
              <w:t>重分类进损益的其他综合收益中享有的份额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w:t>
            </w:r>
            <w:r w:rsidRPr="001B6047">
              <w:rPr>
                <w:rFonts w:asciiTheme="minorEastAsia" w:hAnsiTheme="minorEastAsia" w:eastAsiaTheme="minorEastAsia"/>
                <w:color w:val="000000" w:themeColor="text1"/>
                <w:sz w:val="18"/>
                <w:szCs w:val="18"/>
              </w:rPr>
              <w:t>）</w:t>
            </w:r>
            <w:r w:rsidRPr="001B6047">
              <w:rPr>
                <w:rFonts w:hint="eastAsia" w:asciiTheme="minorEastAsia" w:hAnsiTheme="minorEastAsia" w:eastAsiaTheme="minorEastAsia"/>
                <w:color w:val="000000" w:themeColor="text1"/>
                <w:sz w:val="18"/>
                <w:szCs w:val="18"/>
              </w:rPr>
              <w:t>以后将重分类进损益的其他综合收益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．可供出售金融资产公允价值变动损益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3．持有至到期投资重分类为可供出售金融资产损益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4．现金流量套期损益的有效部分</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5</w:t>
            </w:r>
            <w:r w:rsidRPr="001B6047">
              <w:rPr>
                <w:rFonts w:hint="eastAsia" w:asciiTheme="minorEastAsia" w:hAnsiTheme="minorEastAsia" w:eastAsiaTheme="minorEastAsia"/>
                <w:color w:val="000000" w:themeColor="text1"/>
                <w:sz w:val="18"/>
                <w:szCs w:val="18"/>
              </w:rPr>
              <w:t>．外币财务报表折算差额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6．其他</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六、综合收益总额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b/>
                <w:color w:val="000000" w:themeColor="text1"/>
                <w:sz w:val="18"/>
                <w:szCs w:val="18"/>
              </w:rPr>
              <w:t>七、每股收益：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881" w:type="pct"/>
            <w:shd w:val="clear" w:color="auto" w:fill="auto"/>
          </w:tcPr>
          <w:p w:rsidRPr="00C45A43" w:rsidR="00BA6290" w:rsidP="00705447" w:rsidRDefault="00BA6290">
            <w:pPr>
              <w:jc w:val="right"/>
              <w:rPr>
                <w:rFonts w:asciiTheme="minorEastAsia" w:hAnsiTheme="minorEastAsia" w:eastAsiaTheme="minorEastAsia"/>
                <w:color w:val="000000" w:themeColor="text1"/>
                <w:sz w:val="18"/>
                <w:szCs w:val="18"/>
              </w:rPr>
            </w:pP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（一）基本每股收益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（二）稀释每股收益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924C28">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bl>
    <w:p w:rsidRPr="00552A81" w:rsidR="00BA6290" w:rsidP="005743FF" w:rsidRDefault="00BA6290">
      <w:pPr>
        <w:widowControl/>
        <w:jc w:val="left"/>
        <w:rPr>
          <w:rFonts w:cs="宋体" w:asciiTheme="minorEastAsia" w:hAnsiTheme="minorEastAsia" w:eastAsiaTheme="minorEastAsia"/>
          <w:color w:val="000000" w:themeColor="text1"/>
          <w:kern w:val="0"/>
          <w:sz w:val="18"/>
          <w:szCs w:val="18"/>
        </w:rPr>
      </w:pPr>
    </w:p>
    <w:p w:rsidRPr="00552A81" w:rsidR="00BA6290" w:rsidP="005743FF" w:rsidRDefault="00BA6290">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（五</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合并现金流量表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37"/>
        <w:gridCol w:w="1737"/>
        <w:gridCol w:w="1666"/>
        <w:gridCol w:w="1700"/>
      </w:tblGrid>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901"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864" w:type="pct"/>
            <w:shd w:val="clear" w:color="auto" w:fill="D9D9D9" w:themeFill="background1" w:themeFillShade="D9"/>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88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一、经营活动产生的现金流量：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销售商品、提供劳务收到的现金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收到的税费返还</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收到其他与经营活动有关的现金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经营活动现金流入小计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购买商品、接受劳务支付的现金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支付给职工以及为职工支付的现金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支付的各项税费</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支付其他与经营活动有关的现金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924C28">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二、投资活动产生的现金流量：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收回投资收到的现金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取得投资收益收到的现金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处置固定资产、无形资产和其他长期资产收回的现金净额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处置子公司及其他营业单位收到的现金净额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收到其他与投资活动有关的现金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投资活动现金流入小计</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购建固定资产、无形资产和其他长期资产支付的现金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质押贷款净增加额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取得子公司及其他营业单位支付的现金净额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支付其他与投资活动有关的现金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BA6290" w:rsidP="00705447" w:rsidRDefault="00924C28">
            <w:pPr>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924C28">
            <w:pPr>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BA6290" w:rsidP="00705447" w:rsidRDefault="00924C28">
            <w:pPr>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924C28">
            <w:pPr>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三、筹资活动产生的现金流量：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吸收投资收到的现金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其中：子公司吸收少数股东投资收到的现金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取得借款收到的现金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发行债券收到的现金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收到其他与筹资活动有关的现金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筹资活动现金流入小计</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偿还债务支付的现金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分配股利、利润或偿付利息支付的现金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其中：子公司支付给少数股东的股利、利润</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支付其他与筹资活动有关的现金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四、汇率变动对现金及现金等价物的影响</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五、现金及现金等价物净增加额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加：期初现金及现金等价物余额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六、期末现金及现金等价物余额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924C28">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bl>
    <w:p w:rsidR="00BA6290" w:rsidP="005743FF" w:rsidRDefault="00BA6290">
      <w:pPr>
        <w:widowControl/>
        <w:ind w:right="270"/>
        <w:jc w:val="left"/>
        <w:rPr>
          <w:rFonts w:asciiTheme="minorEastAsia" w:hAnsiTheme="minorEastAsia" w:eastAsiaTheme="minorEastAsia"/>
          <w:color w:val="000000" w:themeColor="text1"/>
          <w:szCs w:val="24"/>
        </w:rPr>
      </w:pPr>
      <w:r w:rsidRPr="001B6047">
        <w:rPr>
          <w:color w:val="000000" w:themeColor="text1"/>
          <w:sz w:val="18"/>
          <w:szCs w:val="18"/>
        </w:rPr>
        <w:t>法定代表人：</w:t>
      </w:r>
      <w:r w:rsidRPr="001168E3">
        <w:rPr>
          <w:rStyle w:val="placeholder1Char"/>
          <w:rFonts w:hint="eastAsia"/>
        </w:rPr>
        <w:t>___________</w:t>
      </w:r>
      <w:r w:rsidRPr="001B6047">
        <w:rPr>
          <w:color w:val="000000" w:themeColor="text1"/>
          <w:sz w:val="18"/>
          <w:szCs w:val="18"/>
        </w:rPr>
        <w:t>主管会计工作负责人：</w:t>
      </w:r>
      <w:r w:rsidRPr="001168E3">
        <w:rPr>
          <w:rStyle w:val="placeholder1Char"/>
          <w:rFonts w:hint="eastAsia"/>
        </w:rPr>
        <w:t>___________</w:t>
      </w:r>
      <w:r w:rsidRPr="001B6047">
        <w:rPr>
          <w:color w:val="000000" w:themeColor="text1"/>
          <w:sz w:val="18"/>
          <w:szCs w:val="18"/>
        </w:rPr>
        <w:t>会计机构负责人：</w:t>
      </w:r>
      <w:r w:rsidRPr="001168E3">
        <w:rPr>
          <w:rStyle w:val="placeholder1Char"/>
          <w:rFonts w:hint="eastAsia"/>
        </w:rPr>
        <w:t>___________</w:t>
      </w:r>
    </w:p>
    <w:p w:rsidR="00BA6290" w:rsidP="005743FF" w:rsidRDefault="00BA6290">
      <w:pPr>
        <w:widowControl/>
        <w:ind w:right="270"/>
        <w:jc w:val="left"/>
        <w:rPr>
          <w:rFonts w:asciiTheme="minorEastAsia" w:hAnsiTheme="minorEastAsia" w:eastAsiaTheme="minorEastAsia"/>
          <w:color w:val="000000" w:themeColor="text1"/>
          <w:szCs w:val="24"/>
        </w:rPr>
      </w:pPr>
    </w:p>
    <w:p w:rsidRPr="001B6047" w:rsidR="00BA6290" w:rsidP="005743FF" w:rsidRDefault="00BA6290">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（六</w:t>
      </w:r>
      <w:r w:rsidRPr="001B6047">
        <w:rPr>
          <w:rFonts w:asciiTheme="minorEastAsia" w:hAnsiTheme="minorEastAsia" w:eastAsiaTheme="minorEastAsia"/>
          <w:b/>
          <w:bCs/>
          <w:color w:val="000000" w:themeColor="text1"/>
          <w:szCs w:val="18"/>
        </w:rPr>
        <w:t>）母公司</w:t>
      </w:r>
      <w:r w:rsidRPr="001B6047">
        <w:rPr>
          <w:rFonts w:hint="eastAsia" w:asciiTheme="minorEastAsia" w:hAnsiTheme="minorEastAsia" w:eastAsiaTheme="minorEastAsia"/>
          <w:b/>
          <w:bCs/>
          <w:color w:val="000000" w:themeColor="text1"/>
          <w:szCs w:val="18"/>
        </w:rPr>
        <w:t>现金</w:t>
      </w:r>
      <w:r w:rsidRPr="001B6047">
        <w:rPr>
          <w:rFonts w:asciiTheme="minorEastAsia" w:hAnsiTheme="minorEastAsia" w:eastAsiaTheme="minorEastAsia"/>
          <w:b/>
          <w:bCs/>
          <w:color w:val="000000" w:themeColor="text1"/>
          <w:szCs w:val="18"/>
        </w:rPr>
        <w:t>流</w:t>
      </w:r>
      <w:r w:rsidRPr="001B6047">
        <w:rPr>
          <w:rFonts w:hint="eastAsia" w:asciiTheme="minorEastAsia" w:hAnsiTheme="minorEastAsia" w:eastAsiaTheme="minorEastAsia"/>
          <w:b/>
          <w:bCs/>
          <w:color w:val="000000" w:themeColor="text1"/>
          <w:szCs w:val="18"/>
        </w:rPr>
        <w:t>量表</w:t>
      </w:r>
      <w:r>
        <w:rPr>
          <w:rFonts w:asciiTheme="minorEastAsia" w:hAnsiTheme="minorEastAsia" w:eastAsiaTheme="minorEastAsia"/>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38"/>
        <w:gridCol w:w="1799"/>
        <w:gridCol w:w="1604"/>
        <w:gridCol w:w="1699"/>
      </w:tblGrid>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33"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832"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本期发生额</w:t>
            </w:r>
          </w:p>
        </w:tc>
        <w:tc>
          <w:tcPr>
            <w:tcW w:w="8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上期发生额</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一、经营活动产生的现金流量：</w:t>
            </w:r>
          </w:p>
        </w:tc>
        <w:tc>
          <w:tcPr>
            <w:tcW w:w="933" w:type="pct"/>
            <w:shd w:val="clear" w:color="auto" w:fill="auto"/>
            <w:vAlign w:val="center"/>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销售商品、提供劳务收到的现金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收到的税费返还</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收到其他与经营活动有关的现金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购买商品、接受劳务支付的现金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支付给职工以及为职工支付的现金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支付的各项税费</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支付其他与经营活动有关的现金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经营活动现金流出小计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经营活动产生的现金流量净额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二、投资活动产生的现金流量：</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收回投资收到的现金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取得投资收益收到的现金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处置固定资产、无形资产和其他长期资产收回的现金净额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处置子公司及其他营业单位收到的现金净额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收到其他与投资活动有关的现金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购建固定资产、无形资产和其他长期资产支付的现金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取得子公司及其他营业单位支付的现金净额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支付其他与投资活动有关的现金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投资活动现金流出小计</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D9D9D9" w:themeFill="background1" w:themeFillShade="D9"/>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投资活动产生的现金流量净额</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D9D9D9" w:themeFill="background1" w:themeFillShade="D9"/>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三、筹资活动产生的现金流量：</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吸收投资收到的现金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取得借款收到的现金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收到其他与筹资活动有关的现金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偿还债务支付的现金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分配股利、利润或偿付利息支付的现金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支付其他与筹资活动有关的现金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筹资活动现金流出小计</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D9D9D9" w:themeFill="background1" w:themeFillShade="D9"/>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筹资活动产生的现金流量净额</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D9D9D9" w:themeFill="background1" w:themeFillShade="D9"/>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四、汇率变动对现金及现金等价物的影响</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五、现金及现金等价物净增加额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加：期初现金及现金等价物余额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六、期末现金及现金等价物余额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924C28">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bl>
    <w:p w:rsidR="00BA6290" w:rsidRDefault="00BA6290"/>
    <w:bookmarkEnd w:id="13"/>
    <w:p w:rsidR="003F3E33" w:rsidP="00AC1CF8" w:rsidRDefault="003F3E33">
      <w:pPr>
        <w:tabs>
          <w:tab w:val="left" w:pos="5140"/>
        </w:tabs>
        <w:rPr>
          <w:rFonts w:asciiTheme="minorEastAsia" w:hAnsiTheme="minorEastAsia" w:eastAsia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P="00AC1CF8" w:rsidRDefault="003F3E33">
      <w:pPr>
        <w:tabs>
          <w:tab w:val="left" w:pos="5140"/>
        </w:tabs>
        <w:rPr>
          <w:rFonts w:asciiTheme="minorEastAsia" w:hAnsiTheme="minorEastAsia" w:eastAsiaTheme="minorEastAsia"/>
          <w:b/>
          <w:color w:val="000000" w:themeColor="text1"/>
          <w:szCs w:val="21"/>
        </w:rPr>
      </w:pPr>
    </w:p>
    <w:p w:rsidRPr="001B6047" w:rsidR="00BA6290" w:rsidP="000A23CF" w:rsidRDefault="00BA6290">
      <w:pPr>
        <w:widowControl/>
        <w:ind w:right="270"/>
        <w:jc w:val="left"/>
        <w:rPr>
          <w:rFonts w:cs="宋体" w:asciiTheme="minorEastAsia" w:hAnsiTheme="minorEastAsia" w:eastAsiaTheme="minorEastAsia"/>
          <w:color w:val="000000" w:themeColor="text1"/>
          <w:kern w:val="0"/>
          <w:sz w:val="18"/>
          <w:szCs w:val="18"/>
        </w:rPr>
      </w:pPr>
      <w:bookmarkStart w:name="BookmarkFinacialStatement2" w:id="18"/>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七</w:t>
      </w:r>
      <w:r w:rsidRPr="001B6047">
        <w:rPr>
          <w:rFonts w:hint="eastAsia" w:asciiTheme="minorEastAsia" w:hAnsiTheme="minorEastAsia" w:eastAsiaTheme="minorEastAsia"/>
          <w:b/>
          <w:bCs/>
          <w:color w:val="000000" w:themeColor="text1"/>
          <w:szCs w:val="18"/>
        </w:rPr>
        <w:t>）</w:t>
      </w:r>
      <w:r w:rsidRPr="001B6047">
        <w:rPr>
          <w:rFonts w:asciiTheme="minorEastAsia" w:hAnsiTheme="minorEastAsia" w:eastAsiaTheme="minorEastAsia"/>
          <w:b/>
          <w:bCs/>
          <w:color w:val="000000" w:themeColor="text1"/>
          <w:szCs w:val="18"/>
        </w:rPr>
        <w:t>合并</w:t>
      </w:r>
      <w:r w:rsidRPr="001B6047">
        <w:rPr>
          <w:rFonts w:hint="eastAsia" w:asciiTheme="minorEastAsia" w:hAnsiTheme="minorEastAsia" w:eastAsiaTheme="minorEastAsia"/>
          <w:b/>
          <w:bCs/>
          <w:color w:val="000000" w:themeColor="text1"/>
          <w:szCs w:val="18"/>
        </w:rPr>
        <w:t>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93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Pr="00170479" w:rsidR="00BA6290" w:rsidTr="00085C73">
        <w:trPr>
          <w:trHeight w:val="317"/>
          <w:jc w:val="center"/>
        </w:trPr>
        <w:tc>
          <w:tcPr>
            <w:tcW w:w="2689" w:type="dxa"/>
            <w:tcBorders>
              <w:bottom w:val="nil"/>
            </w:tcBorders>
            <w:shd w:val="clear" w:color="auto" w:fill="D9D9D9" w:themeFill="background1" w:themeFillShade="D9"/>
            <w:vAlign w:val="center"/>
          </w:tcPr>
          <w:p w:rsidRPr="00170479" w:rsidR="00BA6290" w:rsidP="001A1A48" w:rsidRDefault="00BA6290">
            <w:pPr>
              <w:rPr>
                <w:rFonts w:asciiTheme="minorEastAsia" w:hAnsiTheme="minorEastAsia" w:eastAsiaTheme="minorEastAsia"/>
                <w:b/>
                <w:color w:val="000000" w:themeColor="text1"/>
                <w:sz w:val="16"/>
                <w:szCs w:val="16"/>
              </w:rPr>
            </w:pPr>
          </w:p>
        </w:tc>
        <w:tc>
          <w:tcPr>
            <w:tcW w:w="13244" w:type="dxa"/>
            <w:gridSpan w:val="10"/>
            <w:shd w:val="clear" w:color="auto" w:fill="D9D9D9" w:themeFill="background1" w:themeFillShade="D9"/>
          </w:tcPr>
          <w:p w:rsidRPr="00170479" w:rsidR="00BA6290" w:rsidP="00170479" w:rsidRDefault="00BA6290">
            <w:pPr>
              <w:widowControl/>
              <w:ind w:right="80"/>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本期</w:t>
            </w:r>
          </w:p>
        </w:tc>
      </w:tr>
      <w:tr w:rsidRPr="00552A81" w:rsidR="00BA6290" w:rsidTr="00085C73">
        <w:trPr>
          <w:trHeight w:val="317"/>
          <w:jc w:val="center"/>
        </w:trPr>
        <w:tc>
          <w:tcPr>
            <w:tcW w:w="2689" w:type="dxa"/>
            <w:tcBorders>
              <w:top w:val="nil"/>
              <w:bottom w:val="nil"/>
            </w:tcBorders>
            <w:shd w:val="clear" w:color="auto" w:fill="D9D9D9" w:themeFill="background1" w:themeFillShade="D9"/>
            <w:vAlign w:val="center"/>
          </w:tcPr>
          <w:p w:rsidRPr="00170479" w:rsidR="00BA6290" w:rsidP="00E94D6B" w:rsidRDefault="00BA6290">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BA6290" w:rsidP="00170479" w:rsidRDefault="00BA6290">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c>
          <w:tcPr>
            <w:tcW w:w="1479"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r>
      <w:tr w:rsidRPr="00552A81" w:rsidR="00BA6290" w:rsidTr="00085C73">
        <w:trPr>
          <w:trHeight w:val="317"/>
          <w:jc w:val="center"/>
        </w:trPr>
        <w:tc>
          <w:tcPr>
            <w:tcW w:w="2689" w:type="dxa"/>
            <w:tcBorders>
              <w:top w:val="nil"/>
            </w:tcBorders>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79"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bl>
    <w:p w:rsidRPr="00552A81" w:rsidR="00BA6290" w:rsidP="000A23CF" w:rsidRDefault="00BA6290">
      <w:pPr>
        <w:widowControl/>
        <w:ind w:right="270"/>
        <w:jc w:val="left"/>
        <w:rPr>
          <w:rFonts w:cs="宋体" w:asciiTheme="minorEastAsia" w:hAnsiTheme="minorEastAsia" w:eastAsiaTheme="minorEastAsia"/>
          <w:color w:val="000000" w:themeColor="text1"/>
          <w:kern w:val="0"/>
          <w:sz w:val="18"/>
          <w:szCs w:val="18"/>
        </w:rPr>
      </w:pPr>
    </w:p>
    <w:tbl>
      <w:tblPr>
        <w:tblW w:w="15916"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Pr="00552A81" w:rsidR="00BA6290" w:rsidTr="00085C73">
        <w:trPr>
          <w:trHeight w:val="317"/>
          <w:jc w:val="center"/>
        </w:trPr>
        <w:tc>
          <w:tcPr>
            <w:tcW w:w="2699" w:type="dxa"/>
            <w:tcBorders>
              <w:bottom w:val="nil"/>
            </w:tcBorders>
            <w:shd w:val="clear" w:color="auto" w:fill="D9D9D9" w:themeFill="background1" w:themeFillShade="D9"/>
            <w:vAlign w:val="center"/>
          </w:tcPr>
          <w:p w:rsidRPr="00170479" w:rsidR="00BA6290" w:rsidP="001A1A48" w:rsidRDefault="00BA6290">
            <w:pPr>
              <w:rPr>
                <w:rFonts w:asciiTheme="minorEastAsia" w:hAnsiTheme="minorEastAsia" w:eastAsiaTheme="minorEastAsia"/>
                <w:b/>
                <w:color w:val="000000" w:themeColor="text1"/>
                <w:sz w:val="16"/>
                <w:szCs w:val="16"/>
              </w:rPr>
            </w:pPr>
          </w:p>
        </w:tc>
        <w:tc>
          <w:tcPr>
            <w:tcW w:w="13217" w:type="dxa"/>
            <w:gridSpan w:val="10"/>
            <w:shd w:val="clear" w:color="auto" w:fill="D9D9D9" w:themeFill="background1" w:themeFillShade="D9"/>
          </w:tcPr>
          <w:p w:rsidRPr="00711F0E" w:rsidR="00BA6290" w:rsidP="00711F0E" w:rsidRDefault="00BA6290">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上期</w:t>
            </w:r>
          </w:p>
        </w:tc>
      </w:tr>
      <w:tr w:rsidRPr="00552A81" w:rsidR="00BA6290" w:rsidTr="00085C73">
        <w:trPr>
          <w:trHeight w:val="317"/>
          <w:jc w:val="center"/>
        </w:trPr>
        <w:tc>
          <w:tcPr>
            <w:tcW w:w="2699" w:type="dxa"/>
            <w:tcBorders>
              <w:top w:val="nil"/>
              <w:bottom w:val="nil"/>
            </w:tcBorders>
            <w:shd w:val="clear" w:color="auto" w:fill="D9D9D9" w:themeFill="background1" w:themeFillShade="D9"/>
            <w:vAlign w:val="center"/>
          </w:tcPr>
          <w:p w:rsidRPr="00170479" w:rsidR="00BA6290" w:rsidP="00711F0E" w:rsidRDefault="00BA6290">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BA6290" w:rsidP="00711F0E" w:rsidRDefault="00BA6290">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c>
          <w:tcPr>
            <w:tcW w:w="1452"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r>
      <w:tr w:rsidRPr="00552A81" w:rsidR="00BA6290" w:rsidTr="00085C73">
        <w:trPr>
          <w:trHeight w:val="317"/>
          <w:jc w:val="center"/>
        </w:trPr>
        <w:tc>
          <w:tcPr>
            <w:tcW w:w="2699" w:type="dxa"/>
            <w:tcBorders>
              <w:top w:val="nil"/>
            </w:tcBorders>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52"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924C28">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bl>
    <w:p w:rsidRPr="001B6047" w:rsidR="00BA6290" w:rsidP="000A23CF" w:rsidRDefault="00BA6290">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主管会计工作负责人：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会计机构负责人：</w:t>
      </w:r>
      <w:r>
        <w:rPr>
          <w:rStyle w:val="placeholder1Char"/>
          <w:rFonts w:hint="eastAsia"/>
        </w:rPr>
        <w:t>__________</w:t>
      </w:r>
      <w:r>
        <w:rPr>
          <w:rStyle w:val="placeholder1Char"/>
        </w:rPr>
        <w:t>__</w:t>
      </w:r>
    </w:p>
    <w:p w:rsidR="00BA6290" w:rsidP="000A23CF" w:rsidRDefault="00BA6290"/>
    <w:p w:rsidRPr="001B6047" w:rsidR="00BA6290" w:rsidP="00AA0055" w:rsidRDefault="00BA6290">
      <w:pPr>
        <w:widowControl/>
        <w:ind w:right="-81"/>
        <w:jc w:val="left"/>
        <w:rPr>
          <w:rFonts w:ascii="宋体" w:hAnsi="宋体" w:cs="宋体"/>
          <w:color w:val="000000" w:themeColor="text1"/>
          <w:kern w:val="0"/>
          <w:sz w:val="18"/>
          <w:szCs w:val="18"/>
        </w:rPr>
      </w:pPr>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八</w:t>
      </w:r>
      <w:r w:rsidRPr="001B6047">
        <w:rPr>
          <w:rFonts w:hint="eastAsia" w:asciiTheme="minorEastAsia" w:hAnsiTheme="minorEastAsia" w:eastAsiaTheme="minorEastAsia"/>
          <w:b/>
          <w:bCs/>
          <w:color w:val="000000" w:themeColor="text1"/>
          <w:szCs w:val="18"/>
        </w:rPr>
        <w:t>）母公司股东权益变动表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81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Pr="001B6047" w:rsidR="00BA6290" w:rsidTr="00085C73">
        <w:trPr>
          <w:trHeight w:val="313"/>
          <w:jc w:val="center"/>
        </w:trPr>
        <w:tc>
          <w:tcPr>
            <w:tcW w:w="3544" w:type="dxa"/>
            <w:tcBorders>
              <w:bottom w:val="nil"/>
            </w:tcBorders>
            <w:shd w:val="clear" w:color="auto" w:fill="D9D9D9" w:themeFill="background1" w:themeFillShade="D9"/>
            <w:vAlign w:val="center"/>
          </w:tcPr>
          <w:p w:rsidRPr="00711F0E" w:rsidR="00BA6290" w:rsidP="00711F0E" w:rsidRDefault="00BA6290">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项目</w:t>
            </w:r>
          </w:p>
        </w:tc>
        <w:tc>
          <w:tcPr>
            <w:tcW w:w="12269" w:type="dxa"/>
            <w:gridSpan w:val="8"/>
            <w:shd w:val="clear" w:color="auto" w:fill="D9D9D9" w:themeFill="background1" w:themeFillShade="D9"/>
          </w:tcPr>
          <w:p w:rsidRPr="00711F0E" w:rsidR="00BA6290" w:rsidP="00711F0E" w:rsidRDefault="00BA6290">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本期</w:t>
            </w:r>
          </w:p>
        </w:tc>
      </w:tr>
      <w:tr w:rsidRPr="001B6047" w:rsidR="00BA6290" w:rsidTr="00085C73">
        <w:trPr>
          <w:trHeight w:val="313"/>
          <w:jc w:val="center"/>
        </w:trPr>
        <w:tc>
          <w:tcPr>
            <w:tcW w:w="3544" w:type="dxa"/>
            <w:tcBorders>
              <w:top w:val="nil"/>
              <w:bottom w:val="single" w:color="5B9BD5" w:themeColor="accent1" w:sz="4" w:space="0"/>
            </w:tcBorders>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711F0E" w:rsidR="00BA6290" w:rsidP="00711F0E" w:rsidRDefault="00BA6290">
            <w:pP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未分配利润</w:t>
            </w:r>
          </w:p>
        </w:tc>
        <w:tc>
          <w:tcPr>
            <w:tcW w:w="1496" w:type="dxa"/>
            <w:shd w:val="clear" w:color="auto" w:fill="D9D9D9" w:themeFill="background1" w:themeFillShade="D9"/>
          </w:tcPr>
          <w:p w:rsidRPr="00711F0E" w:rsidR="00BA6290" w:rsidP="00711F0E" w:rsidRDefault="00BA6290">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所有者权益合计</w:t>
            </w:r>
          </w:p>
        </w:tc>
      </w:tr>
      <w:tr w:rsidRPr="001B6047" w:rsidR="00BA6290" w:rsidTr="00085C73">
        <w:trPr>
          <w:trHeight w:val="313"/>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480B8B" w:rsidR="00BA6290" w:rsidP="00D133D2" w:rsidRDefault="00924C28">
            <w:pPr>
              <w:widowControl/>
              <w:jc w:val="right"/>
              <w:rPr>
                <w:rFonts w:asciiTheme="minorEastAsia" w:hAnsiTheme="minorEastAsia" w:eastAsiaTheme="minorEastAsia"/>
                <w:color w:val="000000" w:themeColor="text1"/>
                <w:sz w:val="16"/>
                <w:szCs w:val="16"/>
              </w:rPr>
            </w:pPr>
            <w:r w:rsidRPr="00480B8B" w:rsidR="00BA6290">
              <w:rPr>
                <w:rStyle w:val="placeholder1Char"/>
                <w:rFonts w:hint="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ind w:firstLine="320" w:firstLineChars="200"/>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ind w:firstLine="320" w:firstLineChars="200"/>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4．其他</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trHeight w:val="322"/>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w:t>
            </w:r>
            <w:r w:rsidRPr="00711F0E">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trHeight w:val="322"/>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3</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4</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924C28">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bl>
    <w:p w:rsidR="00BA6290" w:rsidP="000A23CF" w:rsidRDefault="00BA6290">
      <w:pPr>
        <w:rPr>
          <w:rFonts w:ascii="宋体" w:hAnsi="宋体"/>
          <w:b/>
          <w:bCs/>
          <w:color w:val="000000" w:themeColor="text1"/>
          <w:szCs w:val="21"/>
        </w:rPr>
      </w:pPr>
    </w:p>
    <w:tbl>
      <w:tblPr>
        <w:tblW w:w="15841"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Pr="001B6047" w:rsidR="00BA6290" w:rsidTr="00085C73">
        <w:trPr>
          <w:jc w:val="center"/>
        </w:trPr>
        <w:tc>
          <w:tcPr>
            <w:tcW w:w="3544" w:type="dxa"/>
            <w:tcBorders>
              <w:bottom w:val="nil"/>
            </w:tcBorders>
            <w:shd w:val="clear" w:color="auto" w:fill="D9D9D9" w:themeFill="background1" w:themeFillShade="D9"/>
            <w:vAlign w:val="center"/>
          </w:tcPr>
          <w:p w:rsidRPr="00A06E1A" w:rsidR="00BA6290" w:rsidP="00A06E1A" w:rsidRDefault="00BA6290">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项目</w:t>
            </w:r>
          </w:p>
        </w:tc>
        <w:tc>
          <w:tcPr>
            <w:tcW w:w="12297" w:type="dxa"/>
            <w:gridSpan w:val="8"/>
            <w:shd w:val="clear" w:color="auto" w:fill="D9D9D9" w:themeFill="background1" w:themeFillShade="D9"/>
          </w:tcPr>
          <w:p w:rsidRPr="00A06E1A" w:rsidR="00BA6290" w:rsidP="00A06E1A" w:rsidRDefault="00BA6290">
            <w:pPr>
              <w:widowControl/>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上期</w:t>
            </w:r>
          </w:p>
        </w:tc>
      </w:tr>
      <w:tr w:rsidRPr="001B6047" w:rsidR="00BA6290" w:rsidTr="00085C73">
        <w:trPr>
          <w:jc w:val="center"/>
        </w:trPr>
        <w:tc>
          <w:tcPr>
            <w:tcW w:w="3544" w:type="dxa"/>
            <w:tcBorders>
              <w:top w:val="nil"/>
              <w:bottom w:val="single" w:color="5B9BD5" w:themeColor="accent1" w:sz="4" w:space="0"/>
            </w:tcBorders>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A06E1A" w:rsidR="00BA6290" w:rsidP="00A06E1A" w:rsidRDefault="00BA6290">
            <w:pP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未分配利润</w:t>
            </w:r>
          </w:p>
        </w:tc>
        <w:tc>
          <w:tcPr>
            <w:tcW w:w="1524" w:type="dxa"/>
            <w:shd w:val="clear" w:color="auto" w:fill="D9D9D9" w:themeFill="background1" w:themeFillShade="D9"/>
          </w:tcPr>
          <w:p w:rsidRPr="00A06E1A" w:rsidR="00BA6290" w:rsidP="00A06E1A" w:rsidRDefault="00BA6290">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所有者权益合计</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A06E1A" w:rsidR="00BA6290" w:rsidP="00D133D2"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ind w:firstLine="320" w:firstLineChars="200"/>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ind w:firstLine="320" w:firstLineChars="200"/>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4．其他</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trHeight w:val="322"/>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w:t>
            </w:r>
            <w:r w:rsidRPr="00A06E1A">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trHeight w:val="322"/>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3</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4</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924C28">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bl>
    <w:p w:rsidRPr="0095201F" w:rsidR="00BA6290" w:rsidP="000A23CF" w:rsidRDefault="00BA6290"/>
    <w:p w:rsidR="00BA6290" w:rsidRDefault="00BA6290"/>
    <w:bookmarkEnd w:id="18"/>
    <w:p w:rsidRPr="003F3E33" w:rsidR="003F3E33" w:rsidP="003F3E33" w:rsidRDefault="003F3E33">
      <w:pPr>
        <w:rPr>
          <w:rFonts w:asciiTheme="minorEastAsia" w:hAnsiTheme="minorEastAsia" w:eastAsiaTheme="minorEastAsia"/>
          <w:szCs w:val="21"/>
        </w:rPr>
        <w:sectPr w:rsidRPr="003F3E33" w:rsidR="003F3E33" w:rsidSect="008919DD">
          <w:pgSz w:w="16838" w:h="11906" w:orient="landscape"/>
          <w:pgMar w:top="1800" w:right="1440" w:bottom="1800" w:left="1440" w:header="851" w:footer="992" w:gutter="0"/>
          <w:cols w:space="425"/>
          <w:titlePg/>
          <w:docGrid w:type="lines" w:linePitch="312"/>
        </w:sectPr>
      </w:pPr>
    </w:p>
    <w:p w:rsidRPr="00501BCB" w:rsidR="0077348E" w:rsidP="0077348E" w:rsidRDefault="0077348E">
      <w:pPr>
        <w:pStyle w:val="a5"/>
        <w:numPr>
          <w:ilvl w:val="0"/>
          <w:numId w:val="5"/>
        </w:numPr>
        <w:tabs>
          <w:tab w:val="left" w:pos="5140"/>
        </w:tabs>
        <w:ind w:firstLineChars="0"/>
        <w:rPr>
          <w:rFonts w:asciiTheme="minorEastAsia" w:hAnsiTheme="minorEastAsia" w:eastAsiaTheme="minorEastAsia"/>
          <w:b/>
          <w:color w:val="000000" w:themeColor="text1"/>
          <w:szCs w:val="21"/>
        </w:rPr>
      </w:pPr>
      <w:r w:rsidRPr="00501BCB">
        <w:rPr>
          <w:rFonts w:asciiTheme="minorEastAsia" w:hAnsiTheme="minorEastAsia" w:eastAsiaTheme="minorEastAsia"/>
          <w:b/>
          <w:color w:val="000000" w:themeColor="text1"/>
          <w:szCs w:val="21"/>
        </w:rPr>
        <w:t>财务报表</w:t>
      </w:r>
      <w:r>
        <w:rPr>
          <w:rFonts w:hint="eastAsia" w:asciiTheme="minorEastAsia" w:hAnsiTheme="minorEastAsia" w:eastAsiaTheme="minorEastAsia"/>
          <w:b/>
          <w:color w:val="000000" w:themeColor="text1"/>
          <w:szCs w:val="21"/>
        </w:rPr>
        <w:t>附</w:t>
      </w:r>
      <w:r>
        <w:rPr>
          <w:rFonts w:asciiTheme="minorEastAsia" w:hAnsiTheme="minorEastAsia" w:eastAsiaTheme="minorEastAsia"/>
          <w:b/>
          <w:color w:val="000000" w:themeColor="text1"/>
          <w:szCs w:val="21"/>
        </w:rPr>
        <w:t>注</w:t>
      </w:r>
    </w:p>
    <w:p w:rsidRPr="001B6047" w:rsidR="00B05A4B" w:rsidP="00AC1CF8" w:rsidRDefault="00B05A4B">
      <w:pPr>
        <w:tabs>
          <w:tab w:val="left" w:pos="5140"/>
        </w:tabs>
        <w:rPr>
          <w:rFonts w:asciiTheme="minorEastAsia" w:hAnsiTheme="minorEastAsia" w:eastAsiaTheme="minorEastAsia"/>
          <w:b/>
          <w:color w:val="000000" w:themeColor="text1"/>
          <w:sz w:val="24"/>
          <w:szCs w:val="21"/>
        </w:rPr>
        <w:sectPr w:rsidRPr="001B6047" w:rsidR="00B05A4B" w:rsidSect="008919DD">
          <w:pgSz w:w="11906" w:h="16838"/>
          <w:pgMar w:top="1440" w:right="1800" w:bottom="1440" w:left="1800" w:header="851" w:footer="992" w:gutter="0"/>
          <w:cols w:space="425"/>
          <w:titlePg/>
          <w:docGrid w:type="lines" w:linePitch="312"/>
        </w:sectPr>
      </w:pPr>
    </w:p>
    <w:p w:rsidRPr="001B6047" w:rsidR="00B05A4B" w:rsidP="00B05A4B" w:rsidRDefault="00B05A4B">
      <w:pPr>
        <w:rPr>
          <w:rFonts w:ascii="宋体" w:hAnsi="宋体"/>
          <w:b/>
          <w:bCs/>
          <w:color w:val="000000" w:themeColor="text1"/>
          <w:szCs w:val="21"/>
        </w:rPr>
      </w:pPr>
      <w:bookmarkStart w:name="_Toc241636382" w:id="19"/>
      <w:bookmarkStart w:name="_Toc247094011" w:id="20"/>
      <w:bookmarkStart w:name="_Toc247371786" w:id="21"/>
      <w:bookmarkStart w:name="_Toc369159472" w:id="22"/>
    </w:p>
    <w:bookmarkEnd w:id="19"/>
    <w:bookmarkEnd w:id="20"/>
    <w:bookmarkEnd w:id="21"/>
    <w:bookmarkEnd w:id="22"/>
    <w:p w:rsidRPr="001B6047" w:rsidR="00AC1CF8" w:rsidP="00AC1CF8" w:rsidRDefault="00AC1CF8">
      <w:pPr>
        <w:tabs>
          <w:tab w:val="left" w:pos="5140"/>
        </w:tabs>
        <w:rPr>
          <w:rFonts w:asciiTheme="minorEastAsia" w:hAnsiTheme="minorEastAsia" w:eastAsiaTheme="minorEastAsia"/>
          <w:b/>
          <w:color w:val="000000" w:themeColor="text1"/>
          <w:sz w:val="24"/>
          <w:szCs w:val="21"/>
        </w:rPr>
      </w:pPr>
      <w:r w:rsidRPr="001B6047">
        <w:rPr>
          <w:rFonts w:hint="eastAsia" w:asciiTheme="minorEastAsia" w:hAnsiTheme="minorEastAsia" w:eastAsiaTheme="minorEastAsia"/>
          <w:b/>
          <w:color w:val="000000" w:themeColor="text1"/>
          <w:sz w:val="24"/>
          <w:szCs w:val="21"/>
        </w:rPr>
        <w:t>附</w:t>
      </w:r>
      <w:r w:rsidRPr="001B6047">
        <w:rPr>
          <w:rFonts w:asciiTheme="minorEastAsia" w:hAnsiTheme="minorEastAsia" w:eastAsiaTheme="minorEastAsia"/>
          <w:b/>
          <w:color w:val="000000" w:themeColor="text1"/>
          <w:sz w:val="24"/>
          <w:szCs w:val="21"/>
        </w:rPr>
        <w:t>：</w:t>
      </w:r>
    </w:p>
    <w:p w:rsidRPr="00CC1546" w:rsidR="00AC1CF8" w:rsidP="00CC1546" w:rsidRDefault="00AC1CF8">
      <w:pPr>
        <w:pStyle w:val="1"/>
        <w:spacing w:before="0" w:after="0"/>
        <w:jc w:val="center"/>
        <w:rPr>
          <w:rFonts w:ascii="黑体" w:hAnsi="黑体" w:eastAsia="黑体"/>
          <w:b w:val="0"/>
          <w:sz w:val="30"/>
          <w:szCs w:val="30"/>
        </w:rPr>
      </w:pPr>
      <w:bookmarkStart w:name="_Toc441926736" w:id="23"/>
      <w:r w:rsidRPr="00CC1546">
        <w:rPr>
          <w:rFonts w:ascii="黑体" w:hAnsi="黑体" w:eastAsia="黑体"/>
          <w:b w:val="0"/>
          <w:sz w:val="30"/>
          <w:szCs w:val="30"/>
        </w:rPr>
        <w:t>备查文件</w:t>
      </w:r>
      <w:r w:rsidRPr="00CC1546">
        <w:rPr>
          <w:rFonts w:hint="eastAsia" w:ascii="黑体" w:hAnsi="黑体" w:eastAsia="黑体"/>
          <w:b w:val="0"/>
          <w:sz w:val="30"/>
          <w:szCs w:val="30"/>
        </w:rPr>
        <w:t>目录</w:t>
      </w:r>
      <w:bookmarkEnd w:id="23"/>
    </w:p>
    <w:p w:rsidRPr="001B6047" w:rsidR="00AC1CF8" w:rsidP="00AC1CF8" w:rsidRDefault="00AC1CF8">
      <w:pPr>
        <w:pStyle w:val="a5"/>
        <w:tabs>
          <w:tab w:val="left" w:pos="5140"/>
        </w:tabs>
        <w:ind w:left="420" w:firstLine="0" w:firstLineChars="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（一）载有公司负责人、主管会计工作负责人、会计机构负责人（会计主管人员）签名并盖章的财务报表。</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（二）载有会计师事务所盖章、注册会计师签名并盖章的审计报告原件。</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561140" w:rsidR="006019AF" w:rsidP="00561140"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（三）年度内在指定信息披露平台上公开披露过的所有公司文件的正本及公告的原稿。</w:t>
      </w:r>
    </w:p>
    <w:p w:rsidRPr="001B6047" w:rsidR="006019AF" w:rsidP="006019AF" w:rsidRDefault="006019AF">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文件备置</w:t>
      </w:r>
      <w:r w:rsidRPr="001B6047">
        <w:rPr>
          <w:rFonts w:asciiTheme="minorEastAsia" w:hAnsiTheme="minorEastAsia" w:eastAsiaTheme="minorEastAsia"/>
          <w:color w:val="000000" w:themeColor="text1"/>
          <w:szCs w:val="21"/>
        </w:rPr>
        <w:t>地址：</w:t>
      </w:r>
    </w:p>
    <w:tbl>
      <w:tblPr>
        <w:tblStyle w:val="a6"/>
        <w:tblW w:w="8217"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17"/>
      </w:tblGrid>
      <w:tr w:rsidRPr="001B6047" w:rsidR="00056DF6" w:rsidTr="008045C6">
        <w:tc>
          <w:tcPr>
            <w:tcW w:w="8217" w:type="dxa"/>
          </w:tcPr>
          <w:p w:rsidRPr="004C4424" w:rsidR="006019AF" w:rsidP="00561140" w:rsidRDefault="00561140">
            <w:pPr>
              <w:tabs>
                <w:tab w:val="left" w:pos="5140"/>
              </w:tabs>
              <w:rPr>
                <w:rFonts w:asciiTheme="minorEastAsia" w:hAnsiTheme="minorEastAsia" w:eastAsiaTheme="minorEastAsia"/>
                <w:color w:val="000000" w:themeColor="text1"/>
                <w:szCs w:val="21"/>
              </w:rPr>
            </w:pPr>
            <w:r w:rsidRPr="005A4913">
              <w:rPr>
                <w:rStyle w:val="placeholder1Char"/>
              </w:rPr>
              <w:t>_______________________________________________</w:t>
            </w:r>
          </w:p>
        </w:tc>
      </w:tr>
    </w:tbl>
    <w:p w:rsidRPr="001B6047" w:rsidR="006019AF" w:rsidP="00AC1CF8" w:rsidRDefault="006019AF">
      <w:pPr>
        <w:pStyle w:val="a5"/>
        <w:tabs>
          <w:tab w:val="left" w:pos="5140"/>
        </w:tabs>
        <w:ind w:left="420"/>
        <w:rPr>
          <w:rFonts w:asciiTheme="minorEastAsia" w:hAnsiTheme="minorEastAsia" w:eastAsiaTheme="minorEastAsia"/>
          <w:color w:val="000000" w:themeColor="text1"/>
          <w:szCs w:val="21"/>
        </w:rPr>
      </w:pPr>
    </w:p>
    <w:p w:rsidRPr="001B6047" w:rsidR="00AC1CF8" w:rsidP="00AC1CF8" w:rsidRDefault="00AC1CF8">
      <w:pPr>
        <w:tabs>
          <w:tab w:val="left" w:pos="5140"/>
        </w:tabs>
        <w:rPr>
          <w:rFonts w:ascii="黑体" w:hAnsi="黑体" w:eastAsia="黑体"/>
          <w:color w:val="000000" w:themeColor="text1"/>
          <w:sz w:val="36"/>
          <w:szCs w:val="28"/>
        </w:rPr>
      </w:pPr>
    </w:p>
    <w:sectPr w:rsidRPr="001B6047" w:rsidR="00AC1CF8"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C28" w:rsidRDefault="00924C28" w:rsidP="00215E7C">
      <w:r>
        <w:separator/>
      </w:r>
    </w:p>
  </w:endnote>
  <w:endnote w:type="continuationSeparator" w:id="0">
    <w:p w:rsidR="00924C28" w:rsidRDefault="00924C28"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2D7B67" w:rsidRPr="002D7B67">
          <w:rPr>
            <w:noProof/>
            <w:lang w:val="zh-CN"/>
          </w:rPr>
          <w:t>1</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2D7B67" w:rsidRPr="002D7B67">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C28" w:rsidRDefault="00924C28" w:rsidP="00215E7C">
      <w:r>
        <w:separator/>
      </w:r>
    </w:p>
  </w:footnote>
  <w:footnote w:type="continuationSeparator" w:id="0">
    <w:p w:rsidR="00924C28" w:rsidRDefault="00924C28"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sdt>
      <w:sdtPr>
        <w:id w:val="-169568946"/>
        <w:lock w:val="sdtLocked"/>
        <w:placeholder>
          <w:docPart w:val="EBE2D2A7392F48A298E4EE9B8598F9EB"/>
        </w:placeholder>
        <w:showingPlcHdr/>
        <w:dataBinding w:xpath="/ns0:root[1]/ns0:GongGaoBianHao[1]" w:storeItemID="{899E956D-8A41-4FBE-A3A3-095E75D747F3}"/>
        <w:text/>
      </w:sdtPr>
      <w:sdtEndPr/>
      <w:sdtContent>
        <w:r w:rsidRPr="005A4913">
          <w:rPr>
            <w:rStyle w:val="placeholder1Char"/>
          </w:rPr>
          <w:t>_______</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sReportWord" w:val="PureWord"/>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D70EF"/>
    <w:rsid w:val="002D7B67"/>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C28"/>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13" /><Relationship Type="http://schemas.openxmlformats.org/officeDocument/2006/relationships/header" Target="header2.xml" Id="rId18" /><Relationship Type="http://schemas.openxmlformats.org/officeDocument/2006/relationships/theme" Target="theme/theme1.xml" Id="rId21" /><Relationship Type="http://schemas.openxmlformats.org/officeDocument/2006/relationships/webSettings" Target="webSettings.xml" Id="rId12" /><Relationship Type="http://schemas.openxmlformats.org/officeDocument/2006/relationships/footer" Target="footer2.xml" Id="rId17" /><Relationship Type="http://schemas.openxmlformats.org/officeDocument/2006/relationships/footer" Target="footer1.xml" Id="rId16" /><Relationship Type="http://schemas.openxmlformats.org/officeDocument/2006/relationships/glossaryDocument" Target="glossary/document.xml" Id="rId20" /><Relationship Type="http://schemas.openxmlformats.org/officeDocument/2006/relationships/settings" Target="settings.xml" Id="rId11" /><Relationship Type="http://schemas.openxmlformats.org/officeDocument/2006/relationships/header" Target="header1.xml" Id="rId15" /><Relationship Type="http://schemas.openxmlformats.org/officeDocument/2006/relationships/styles" Target="styles.xml" Id="rId10" /><Relationship Type="http://schemas.openxmlformats.org/officeDocument/2006/relationships/fontTable" Target="fontTable.xml" Id="rId19" /><Relationship Type="http://schemas.openxmlformats.org/officeDocument/2006/relationships/numbering" Target="numbering.xml" Id="rId9" /><Relationship Type="http://schemas.openxmlformats.org/officeDocument/2006/relationships/endnotes" Target="endnotes.xml" Id="rId14" /></Relationships>
</file>

<file path=word/_rels/settings.xml.rels>&#65279;<?xml version="1.0" encoding="utf-8"?><Relationships xmlns="http://schemas.openxmlformats.org/package/2006/relationships"><Relationship Type="http://schemas.openxmlformats.org/officeDocument/2006/relationships/attachedTemplate" Target="file:///C:\&#24320;&#21457;\ReportSystem\Dev1\ReportSystem\Code\Bins\Debug\TigerReport\Template\GB0101.dotx" TargetMode="External" Id="rId1" /></Relationships>
</file>

<file path=word/glossary/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D40996"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D40996"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D40996"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D40996"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D40996"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D40996" w:rsidRDefault="003207B2">
          <w:pPr>
            <w:pStyle w:val="C6A6F395F02B4AD589B72B2B5A881C00"/>
          </w:pPr>
          <w:r w:rsidRPr="00F254F3">
            <w:rPr>
              <w:rStyle w:val="a3"/>
              <w:rFonts w:hint="eastAsia"/>
            </w:rPr>
            <w:t>单击此处输入文字。</w:t>
          </w:r>
        </w:p>
      </w:docPartBody>
    </w:docPart>
    <w:docPart>
      <w:docPartPr>
        <w:name w:val="4E548CD0CA9F4ADAAD2B4D7A8FD8328F"/>
        <w:category>
          <w:name w:val="常规"/>
          <w:gallery w:val="placeholder"/>
        </w:category>
        <w:types>
          <w:type w:val="bbPlcHdr"/>
        </w:types>
        <w:behaviors>
          <w:behavior w:val="content"/>
        </w:behaviors>
        <w:guid w:val="{3689F884-1252-471F-83EB-EC73C780E538}"/>
      </w:docPartPr>
      <w:docPartBody>
        <w:p w:rsidR="00D40996" w:rsidRDefault="003207B2">
          <w:pPr>
            <w:pStyle w:val="4E548CD0CA9F4ADAAD2B4D7A8FD8328F"/>
          </w:pPr>
          <w:r w:rsidRPr="006C405C">
            <w:rPr>
              <w:rStyle w:val="placeholder1Char"/>
            </w:rPr>
            <w:t>____________</w:t>
          </w:r>
        </w:p>
      </w:docPartBody>
    </w:docPart>
    <w:docPart>
      <w:docPartPr>
        <w:name w:val="1E3E2F5E42D8433BBBB51CD83B6E8B56"/>
        <w:category>
          <w:name w:val="常规"/>
          <w:gallery w:val="placeholder"/>
        </w:category>
        <w:types>
          <w:type w:val="bbPlcHdr"/>
        </w:types>
        <w:behaviors>
          <w:behavior w:val="content"/>
        </w:behaviors>
        <w:guid w:val="{06DCD786-89A6-478C-93A2-2AAE7C481AB3}"/>
      </w:docPartPr>
      <w:docPartBody>
        <w:p w:rsidR="00D40996" w:rsidRDefault="003207B2">
          <w:pPr>
            <w:pStyle w:val="1E3E2F5E42D8433BBBB51CD83B6E8B56"/>
          </w:pPr>
          <w:r w:rsidRPr="006C405C">
            <w:rPr>
              <w:rStyle w:val="placeholder1Char"/>
              <w:rFonts w:hint="eastAsia"/>
            </w:rPr>
            <w:t>_________________</w:t>
          </w:r>
        </w:p>
      </w:docPartBody>
    </w:docPart>
    <w:docPart>
      <w:docPartPr>
        <w:name w:val="E1D03D8119E34606A36BBD316AFA161F"/>
        <w:category>
          <w:name w:val="常规"/>
          <w:gallery w:val="placeholder"/>
        </w:category>
        <w:types>
          <w:type w:val="bbPlcHdr"/>
        </w:types>
        <w:behaviors>
          <w:behavior w:val="content"/>
        </w:behaviors>
        <w:guid w:val="{F534B326-6CA3-4E99-AB71-D20C2C615F6B}"/>
      </w:docPartPr>
      <w:docPartBody>
        <w:p w:rsidR="00D40996" w:rsidRDefault="003207B2">
          <w:pPr>
            <w:pStyle w:val="E1D03D8119E34606A36BBD316AFA161F"/>
          </w:pPr>
          <w:r w:rsidRPr="006C405C">
            <w:rPr>
              <w:rStyle w:val="placeholder1Char"/>
              <w:rFonts w:hint="eastAsia"/>
            </w:rPr>
            <w:t>选择</w:t>
          </w:r>
        </w:p>
      </w:docPartBody>
    </w:docPart>
    <w:docPart>
      <w:docPartPr>
        <w:name w:val="07811629E9D24C068B05F65342311385"/>
        <w:category>
          <w:name w:val="常规"/>
          <w:gallery w:val="placeholder"/>
        </w:category>
        <w:types>
          <w:type w:val="bbPlcHdr"/>
        </w:types>
        <w:behaviors>
          <w:behavior w:val="content"/>
        </w:behaviors>
        <w:guid w:val="{50B646FE-0A36-49B4-9AE7-36653380449B}"/>
      </w:docPartPr>
      <w:docPartBody>
        <w:p w:rsidR="00D40996" w:rsidRDefault="003207B2">
          <w:pPr>
            <w:pStyle w:val="07811629E9D24C068B05F65342311385"/>
          </w:pPr>
          <w:r w:rsidRPr="006C405C">
            <w:rPr>
              <w:rStyle w:val="placeholder1Char"/>
              <w:rFonts w:hint="eastAsia"/>
            </w:rPr>
            <w:t>选择</w:t>
          </w:r>
        </w:p>
      </w:docPartBody>
    </w:docPart>
    <w:docPart>
      <w:docPartPr>
        <w:name w:val="CA2DFCE7FFC94BE5996A8DD89B8C9496"/>
        <w:category>
          <w:name w:val="常规"/>
          <w:gallery w:val="placeholder"/>
        </w:category>
        <w:types>
          <w:type w:val="bbPlcHdr"/>
        </w:types>
        <w:behaviors>
          <w:behavior w:val="content"/>
        </w:behaviors>
        <w:guid w:val="{926930AC-3B24-4522-B9F1-566332D9E7D7}"/>
      </w:docPartPr>
      <w:docPartBody>
        <w:p w:rsidR="00D40996" w:rsidRDefault="003207B2">
          <w:pPr>
            <w:pStyle w:val="CA2DFCE7FFC94BE5996A8DD89B8C9496"/>
          </w:pPr>
          <w:r w:rsidRPr="006C405C">
            <w:rPr>
              <w:rStyle w:val="placeholder1Char"/>
              <w:rFonts w:hint="eastAsia"/>
            </w:rPr>
            <w:t>选择</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D40996"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D40996"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D40996" w:rsidRDefault="003207B2">
          <w:pPr>
            <w:pStyle w:val="7AEE602E5E2744938BD4DF215398630D"/>
          </w:pPr>
          <w:r w:rsidRPr="006C405C">
            <w:rPr>
              <w:rStyle w:val="placeholder1Char"/>
            </w:rPr>
            <w:t>________________________</w:t>
          </w:r>
        </w:p>
      </w:docPartBody>
    </w:docPart>
    <w:docPart>
      <w:docPartPr>
        <w:name w:val="0932046FF6E44867B8276E66C561FF45"/>
        <w:category>
          <w:name w:val="常规"/>
          <w:gallery w:val="placeholder"/>
        </w:category>
        <w:types>
          <w:type w:val="bbPlcHdr"/>
        </w:types>
        <w:behaviors>
          <w:behavior w:val="content"/>
        </w:behaviors>
        <w:guid w:val="{61DEBFF2-A21E-430B-B36E-3AFFBC599A77}"/>
      </w:docPartPr>
      <w:docPartBody>
        <w:p w:rsidR="00D40996" w:rsidRDefault="003207B2">
          <w:pPr>
            <w:pStyle w:val="0932046FF6E44867B8276E66C561FF45"/>
          </w:pPr>
          <w:r w:rsidRPr="006C405C">
            <w:rPr>
              <w:rStyle w:val="placeholder2Char"/>
              <w:rFonts w:hint="eastAsia"/>
            </w:rPr>
            <w:t>重要</w:t>
          </w:r>
          <w:r w:rsidRPr="006C405C">
            <w:rPr>
              <w:rStyle w:val="placeholder2Char"/>
            </w:rPr>
            <w:t>风险事项名称</w:t>
          </w:r>
        </w:p>
      </w:docPartBody>
    </w:docPart>
    <w:docPart>
      <w:docPartPr>
        <w:name w:val="FDDD1752DB0A405E99A6DECA63A311A7"/>
        <w:category>
          <w:name w:val="常规"/>
          <w:gallery w:val="placeholder"/>
        </w:category>
        <w:types>
          <w:type w:val="bbPlcHdr"/>
        </w:types>
        <w:behaviors>
          <w:behavior w:val="content"/>
        </w:behaviors>
        <w:guid w:val="{F58050A4-51A8-43E5-9CF2-90B001865069}"/>
      </w:docPartPr>
      <w:docPartBody>
        <w:p w:rsidR="00D40996" w:rsidRDefault="003207B2">
          <w:pPr>
            <w:pStyle w:val="FDDD1752DB0A405E99A6DECA63A311A7"/>
          </w:pPr>
          <w:r w:rsidRPr="006C405C">
            <w:rPr>
              <w:rStyle w:val="placeholder2Char"/>
              <w:rFonts w:hint="eastAsia"/>
            </w:rPr>
            <w:t>简要描述</w:t>
          </w:r>
          <w:r w:rsidRPr="006C405C">
            <w:rPr>
              <w:rStyle w:val="placeholder2Char"/>
            </w:rPr>
            <w:t>重要风险事项</w:t>
          </w:r>
        </w:p>
      </w:docPartBody>
    </w:docPart>
    <w:docPart>
      <w:docPartPr>
        <w:name w:val="5F77551E3B224DC982BAE7F2FB9B059B"/>
        <w:category>
          <w:name w:val="常规"/>
          <w:gallery w:val="placeholder"/>
        </w:category>
        <w:types>
          <w:type w:val="bbPlcHdr"/>
        </w:types>
        <w:behaviors>
          <w:behavior w:val="content"/>
        </w:behaviors>
        <w:guid w:val="{4A2868E1-0ECB-483D-A03B-11AF70602A3A}"/>
      </w:docPartPr>
      <w:docPartBody>
        <w:p w:rsidR="00D40996" w:rsidRDefault="003207B2">
          <w:pPr>
            <w:pStyle w:val="5F77551E3B224DC982BAE7F2FB9B059B"/>
          </w:pPr>
          <w:r w:rsidRPr="008F432C">
            <w:rPr>
              <w:rStyle w:val="placeholder1Char"/>
            </w:rPr>
            <w:t>选择</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D40996"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D40996"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D40996"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D40996"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D40996"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D40996"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D40996"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D40996"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D40996"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D40996"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D40996"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D40996"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D40996"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D40996"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D40996"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D40996"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D40996"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D40996"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D40996"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D40996" w:rsidRDefault="003207B2">
          <w:pPr>
            <w:pStyle w:val="08849BB80CA646CCA44CE4C1C9E9C44F"/>
          </w:pPr>
          <w:r w:rsidRPr="006C405C">
            <w:rPr>
              <w:rStyle w:val="placeholder1Char"/>
            </w:rPr>
            <w:t>________________________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D40996"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D40996"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D40996"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D40996"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D40996"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D40996"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D40996"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D40996"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D40996"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D40996"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D40996"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D40996"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D40996"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D40996"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D40996"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D40996"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D40996"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D40996"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D40996"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D40996"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D40996"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D40996"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D40996"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D40996"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D40996"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D40996"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D40996"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D40996"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D40996"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D40996"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D40996"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D40996"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D40996"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D40996"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D40996"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D40996"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D40996"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D40996"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D40996"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D40996"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D40996"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D40996"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D40996"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D40996"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D40996"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D40996"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D40996"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D40996"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D40996"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D40996"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D40996"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D40996"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D40996"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D40996"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D40996"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D40996"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D40996"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D40996"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D40996"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D40996"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D40996"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D40996"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D40996"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D40996"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D40996"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D40996"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D40996"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D40996"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D40996"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D40996"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D40996" w:rsidRDefault="003207B2">
          <w:pPr>
            <w:pStyle w:val="634CF4F770404DE782AA0DBF0A1D3BBD"/>
          </w:pPr>
          <w:r w:rsidRPr="006C405C">
            <w:rPr>
              <w:rStyle w:val="placeholder1Char"/>
            </w:rPr>
            <w:t>_____________</w:t>
          </w:r>
        </w:p>
      </w:docPartBody>
    </w:docPart>
    <w:docPart>
      <w:docPartPr>
        <w:name w:val="AB46722E30FD448E9666401684D1426C"/>
        <w:category>
          <w:name w:val="常规"/>
          <w:gallery w:val="placeholder"/>
        </w:category>
        <w:types>
          <w:type w:val="bbPlcHdr"/>
        </w:types>
        <w:behaviors>
          <w:behavior w:val="content"/>
        </w:behaviors>
        <w:guid w:val="{BE6A00BC-6AA0-4150-ACEC-04913E0586E6}"/>
      </w:docPartPr>
      <w:docPartBody>
        <w:p w:rsidR="00D40996" w:rsidRDefault="003207B2">
          <w:pPr>
            <w:pStyle w:val="AB46722E30FD448E9666401684D1426C"/>
          </w:pPr>
          <w:r w:rsidRPr="006C405C">
            <w:rPr>
              <w:rStyle w:val="placeholder1Char"/>
            </w:rPr>
            <w:t>____________________</w:t>
          </w:r>
        </w:p>
      </w:docPartBody>
    </w:docPart>
    <w:docPart>
      <w:docPartPr>
        <w:name w:val="F14BB570908643729880D66E01F4E043"/>
        <w:category>
          <w:name w:val="常规"/>
          <w:gallery w:val="placeholder"/>
        </w:category>
        <w:types>
          <w:type w:val="bbPlcHdr"/>
        </w:types>
        <w:behaviors>
          <w:behavior w:val="content"/>
        </w:behaviors>
        <w:guid w:val="{10BA0909-E178-4054-AAAC-75B7F8D9AD7A}"/>
      </w:docPartPr>
      <w:docPartBody>
        <w:p w:rsidR="00D40996" w:rsidRDefault="003207B2">
          <w:pPr>
            <w:pStyle w:val="F14BB570908643729880D66E01F4E043"/>
          </w:pPr>
          <w:r w:rsidRPr="006C405C">
            <w:rPr>
              <w:rStyle w:val="placeholder1Char"/>
            </w:rPr>
            <w:t>____________</w:t>
          </w:r>
        </w:p>
      </w:docPartBody>
    </w:docPart>
    <w:docPart>
      <w:docPartPr>
        <w:name w:val="5C81D040FB064709BCB09513C837AF0F"/>
        <w:category>
          <w:name w:val="常规"/>
          <w:gallery w:val="placeholder"/>
        </w:category>
        <w:types>
          <w:type w:val="bbPlcHdr"/>
        </w:types>
        <w:behaviors>
          <w:behavior w:val="content"/>
        </w:behaviors>
        <w:guid w:val="{24348790-7261-4CAD-9513-D7B6FC97BBE1}"/>
      </w:docPartPr>
      <w:docPartBody>
        <w:p w:rsidR="00D40996" w:rsidRDefault="003207B2">
          <w:pPr>
            <w:pStyle w:val="5C81D040FB064709BCB09513C837AF0F"/>
          </w:pPr>
          <w:r w:rsidRPr="006C405C">
            <w:rPr>
              <w:rStyle w:val="placeholder1Char"/>
            </w:rPr>
            <w:t>____________</w:t>
          </w:r>
        </w:p>
      </w:docPartBody>
    </w:docPart>
    <w:docPart>
      <w:docPartPr>
        <w:name w:val="FEDF2026DA8748BA9478553D2C5F412D"/>
        <w:category>
          <w:name w:val="常规"/>
          <w:gallery w:val="placeholder"/>
        </w:category>
        <w:types>
          <w:type w:val="bbPlcHdr"/>
        </w:types>
        <w:behaviors>
          <w:behavior w:val="content"/>
        </w:behaviors>
        <w:guid w:val="{EC39B800-4526-4512-9519-45E15EBE0415}"/>
      </w:docPartPr>
      <w:docPartBody>
        <w:p w:rsidR="00D40996" w:rsidRDefault="003207B2">
          <w:pPr>
            <w:pStyle w:val="FEDF2026DA8748BA9478553D2C5F412D"/>
          </w:pPr>
          <w:r w:rsidRPr="006C405C">
            <w:rPr>
              <w:rStyle w:val="placeholder1Char"/>
            </w:rPr>
            <w:t>____________</w:t>
          </w:r>
        </w:p>
      </w:docPartBody>
    </w:docPart>
    <w:docPart>
      <w:docPartPr>
        <w:name w:val="5BD56E13C54B4DE09AAA5228CBABA0CB"/>
        <w:category>
          <w:name w:val="常规"/>
          <w:gallery w:val="placeholder"/>
        </w:category>
        <w:types>
          <w:type w:val="bbPlcHdr"/>
        </w:types>
        <w:behaviors>
          <w:behavior w:val="content"/>
        </w:behaviors>
        <w:guid w:val="{267BB14B-C28F-450D-B6BD-2473EA3C651C}"/>
      </w:docPartPr>
      <w:docPartBody>
        <w:p w:rsidR="00D40996" w:rsidRDefault="003207B2">
          <w:pPr>
            <w:pStyle w:val="5BD56E13C54B4DE09AAA5228CBABA0CB"/>
          </w:pPr>
          <w:r w:rsidRPr="006C405C">
            <w:rPr>
              <w:rStyle w:val="placeholder1Char"/>
            </w:rPr>
            <w:t>____________</w:t>
          </w:r>
        </w:p>
      </w:docPartBody>
    </w:docPart>
    <w:docPart>
      <w:docPartPr>
        <w:name w:val="84BE6E0A1DD4489C933DEFC75E5D0DAA"/>
        <w:category>
          <w:name w:val="常规"/>
          <w:gallery w:val="placeholder"/>
        </w:category>
        <w:types>
          <w:type w:val="bbPlcHdr"/>
        </w:types>
        <w:behaviors>
          <w:behavior w:val="content"/>
        </w:behaviors>
        <w:guid w:val="{CADF533F-F5F7-4DDC-85C5-1E23D44C698F}"/>
      </w:docPartPr>
      <w:docPartBody>
        <w:p w:rsidR="00D40996" w:rsidRDefault="003207B2">
          <w:pPr>
            <w:pStyle w:val="84BE6E0A1DD4489C933DEFC75E5D0DAA"/>
          </w:pPr>
          <w:r w:rsidRPr="006C405C">
            <w:rPr>
              <w:rStyle w:val="placeholder1Char"/>
            </w:rPr>
            <w:t>____________</w:t>
          </w:r>
        </w:p>
      </w:docPartBody>
    </w:docPart>
    <w:docPart>
      <w:docPartPr>
        <w:name w:val="E988A96377D743DB89B77D6AFF4377F4"/>
        <w:category>
          <w:name w:val="常规"/>
          <w:gallery w:val="placeholder"/>
        </w:category>
        <w:types>
          <w:type w:val="bbPlcHdr"/>
        </w:types>
        <w:behaviors>
          <w:behavior w:val="content"/>
        </w:behaviors>
        <w:guid w:val="{EE4757DB-F40D-4D8E-A56D-7097A687C121}"/>
      </w:docPartPr>
      <w:docPartBody>
        <w:p w:rsidR="00D40996" w:rsidRDefault="003207B2">
          <w:pPr>
            <w:pStyle w:val="E988A96377D743DB89B77D6AFF4377F4"/>
          </w:pPr>
          <w:r w:rsidRPr="00F254F3">
            <w:rPr>
              <w:rStyle w:val="a3"/>
              <w:rFonts w:hint="eastAsia"/>
            </w:rPr>
            <w:t>单击此处输入文字。</w:t>
          </w:r>
        </w:p>
      </w:docPartBody>
    </w:docPart>
    <w:docPart>
      <w:docPartPr>
        <w:name w:val="8664F6D8C00148C3892A5FA63D5736D1"/>
        <w:category>
          <w:name w:val="常规"/>
          <w:gallery w:val="placeholder"/>
        </w:category>
        <w:types>
          <w:type w:val="bbPlcHdr"/>
        </w:types>
        <w:behaviors>
          <w:behavior w:val="content"/>
        </w:behaviors>
        <w:guid w:val="{BB07F0D0-D3DA-4967-9F4B-7708BCEC3EA9}"/>
      </w:docPartPr>
      <w:docPartBody>
        <w:p w:rsidR="00D40996" w:rsidRDefault="003207B2">
          <w:pPr>
            <w:pStyle w:val="8664F6D8C00148C3892A5FA63D5736D1"/>
          </w:pPr>
          <w:r w:rsidRPr="006C405C">
            <w:rPr>
              <w:rStyle w:val="placeholder1Char"/>
            </w:rPr>
            <w:t>_____________</w:t>
          </w:r>
        </w:p>
      </w:docPartBody>
    </w:docPart>
    <w:docPart>
      <w:docPartPr>
        <w:name w:val="6B97D052BDE54E58BC7580982CE13661"/>
        <w:category>
          <w:name w:val="常规"/>
          <w:gallery w:val="placeholder"/>
        </w:category>
        <w:types>
          <w:type w:val="bbPlcHdr"/>
        </w:types>
        <w:behaviors>
          <w:behavior w:val="content"/>
        </w:behaviors>
        <w:guid w:val="{607CD9E0-8747-4E48-A795-9932FF6876E2}"/>
      </w:docPartPr>
      <w:docPartBody>
        <w:p w:rsidR="00D40996" w:rsidRDefault="003207B2">
          <w:pPr>
            <w:pStyle w:val="6B97D052BDE54E58BC7580982CE13661"/>
          </w:pPr>
          <w:r w:rsidRPr="008F432C">
            <w:rPr>
              <w:rStyle w:val="placeholder1Char"/>
              <w:rFonts w:hint="eastAsia"/>
            </w:rPr>
            <w:t>_</w:t>
          </w:r>
          <w:r w:rsidRPr="008F432C">
            <w:rPr>
              <w:rStyle w:val="placeholder1Char"/>
            </w:rPr>
            <w:t>___________</w:t>
          </w:r>
        </w:p>
      </w:docPartBody>
    </w:docPart>
    <w:docPart>
      <w:docPartPr>
        <w:name w:val="21E50A2CB40D49C5AA1AC8A8597D6DCB"/>
        <w:category>
          <w:name w:val="常规"/>
          <w:gallery w:val="placeholder"/>
        </w:category>
        <w:types>
          <w:type w:val="bbPlcHdr"/>
        </w:types>
        <w:behaviors>
          <w:behavior w:val="content"/>
        </w:behaviors>
        <w:guid w:val="{D6F5A40E-7DF3-418B-A8A5-89DF518C4C88}"/>
      </w:docPartPr>
      <w:docPartBody>
        <w:p w:rsidR="00D40996" w:rsidRDefault="003207B2">
          <w:pPr>
            <w:pStyle w:val="21E50A2CB40D49C5AA1AC8A8597D6DCB"/>
          </w:pPr>
          <w:r w:rsidRPr="006C405C">
            <w:rPr>
              <w:rStyle w:val="placeholder1Char"/>
              <w:rFonts w:hint="eastAsia"/>
            </w:rPr>
            <w:t>____________</w:t>
          </w:r>
        </w:p>
      </w:docPartBody>
    </w:docPart>
    <w:docPart>
      <w:docPartPr>
        <w:name w:val="68A0D24A44E84B95B0C94212C4D72E10"/>
        <w:category>
          <w:name w:val="常规"/>
          <w:gallery w:val="placeholder"/>
        </w:category>
        <w:types>
          <w:type w:val="bbPlcHdr"/>
        </w:types>
        <w:behaviors>
          <w:behavior w:val="content"/>
        </w:behaviors>
        <w:guid w:val="{CEFDC655-CEFE-472A-B446-E7501FC279DB}"/>
      </w:docPartPr>
      <w:docPartBody>
        <w:p w:rsidR="00D40996" w:rsidRDefault="003207B2">
          <w:pPr>
            <w:pStyle w:val="68A0D24A44E84B95B0C94212C4D72E10"/>
          </w:pPr>
          <w:r w:rsidRPr="006C405C">
            <w:rPr>
              <w:rStyle w:val="placeholder1Char"/>
              <w:rFonts w:hint="eastAsia"/>
            </w:rPr>
            <w:t>____________</w:t>
          </w:r>
        </w:p>
      </w:docPartBody>
    </w:docPart>
    <w:docPart>
      <w:docPartPr>
        <w:name w:val="2B67A51E33834564ACE2C16220D5B10E"/>
        <w:category>
          <w:name w:val="常规"/>
          <w:gallery w:val="placeholder"/>
        </w:category>
        <w:types>
          <w:type w:val="bbPlcHdr"/>
        </w:types>
        <w:behaviors>
          <w:behavior w:val="content"/>
        </w:behaviors>
        <w:guid w:val="{4E0C7DFA-A82C-45D1-98EF-7A9C67E93E72}"/>
      </w:docPartPr>
      <w:docPartBody>
        <w:p w:rsidR="00D40996" w:rsidRDefault="003207B2">
          <w:pPr>
            <w:pStyle w:val="2B67A51E33834564ACE2C16220D5B10E"/>
          </w:pPr>
          <w:r w:rsidRPr="006C405C">
            <w:rPr>
              <w:rStyle w:val="placeholder1Char"/>
              <w:rFonts w:hint="eastAsia"/>
            </w:rPr>
            <w:t>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D40996"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D40996"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D40996"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D40996"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D40996"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D40996"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D40996"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D40996"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D40996"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D40996"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D40996"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D40996"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D40996"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D40996"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D40996"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D40996"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D40996"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D40996"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D40996"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D40996"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D40996"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D40996"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D40996"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D40996"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D40996"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D40996"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D40996"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D40996"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D40996"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D40996"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D40996"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D40996"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D40996"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D40996"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D40996"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D40996"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D40996"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D40996"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D40996"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D40996"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D40996"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D40996"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D40996"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D40996"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D40996"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D40996"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D40996"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D40996"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D40996"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D40996"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D40996"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D40996"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D40996"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D40996"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D40996"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D40996"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D40996"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D40996"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D40996"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D40996"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D40996"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D40996"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D40996"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D40996"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D40996"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D40996"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D40996"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D40996"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D40996"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D40996"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D40996"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D40996"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D40996"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D40996"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D40996"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D40996"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D40996" w:rsidRDefault="003207B2">
          <w:pPr>
            <w:pStyle w:val="1ADB31EA91874A0AB0A9E43431C997C1"/>
          </w:pPr>
          <w:r w:rsidRPr="00A54D1F">
            <w:rPr>
              <w:rStyle w:val="placeholder1Char"/>
            </w:rPr>
            <w:t>____________</w:t>
          </w:r>
        </w:p>
      </w:docPartBody>
    </w:docPart>
    <w:docPart>
      <w:docPartPr>
        <w:name w:val="41C62984ADBD4B9AAA767D49638BA69B"/>
        <w:category>
          <w:name w:val="常规"/>
          <w:gallery w:val="placeholder"/>
        </w:category>
        <w:types>
          <w:type w:val="bbPlcHdr"/>
        </w:types>
        <w:behaviors>
          <w:behavior w:val="content"/>
        </w:behaviors>
        <w:guid w:val="{8EE08F07-A06A-41A6-836B-D9970058ACB2}"/>
      </w:docPartPr>
      <w:docPartBody>
        <w:p w:rsidR="00D40996" w:rsidRDefault="003207B2">
          <w:pPr>
            <w:pStyle w:val="41C62984ADBD4B9AAA767D49638BA69B"/>
          </w:pPr>
          <w:r w:rsidRPr="008F432C">
            <w:rPr>
              <w:rStyle w:val="placeholder1Char"/>
            </w:rPr>
            <w:t>____________</w:t>
          </w:r>
          <w:r w:rsidRPr="008F432C">
            <w:rPr>
              <w:rStyle w:val="placeholder1Char"/>
              <w:rFonts w:hint="eastAsia"/>
            </w:rPr>
            <w:t>______</w:t>
          </w:r>
        </w:p>
      </w:docPartBody>
    </w:docPart>
    <w:docPart>
      <w:docPartPr>
        <w:name w:val="4403B8CBF4F94ECFB993472C183BB278"/>
        <w:category>
          <w:name w:val="常规"/>
          <w:gallery w:val="placeholder"/>
        </w:category>
        <w:types>
          <w:type w:val="bbPlcHdr"/>
        </w:types>
        <w:behaviors>
          <w:behavior w:val="content"/>
        </w:behaviors>
        <w:guid w:val="{DF35AC26-8FDE-4247-9865-5BFB65939124}"/>
      </w:docPartPr>
      <w:docPartBody>
        <w:p w:rsidR="00D40996" w:rsidRDefault="003207B2">
          <w:pPr>
            <w:pStyle w:val="4403B8CBF4F94ECFB993472C183BB278"/>
          </w:pPr>
          <w:r w:rsidRPr="0043669D">
            <w:rPr>
              <w:rStyle w:val="placeholder1Char"/>
              <w:sz w:val="18"/>
              <w:szCs w:val="18"/>
            </w:rPr>
            <w:t>____________</w:t>
          </w:r>
        </w:p>
      </w:docPartBody>
    </w:docPart>
    <w:docPart>
      <w:docPartPr>
        <w:name w:val="3AE49AD4ED024306B7BD6836CD644821"/>
        <w:category>
          <w:name w:val="常规"/>
          <w:gallery w:val="placeholder"/>
        </w:category>
        <w:types>
          <w:type w:val="bbPlcHdr"/>
        </w:types>
        <w:behaviors>
          <w:behavior w:val="content"/>
        </w:behaviors>
        <w:guid w:val="{B397947C-61EC-4FEA-80BD-F9094D890117}"/>
      </w:docPartPr>
      <w:docPartBody>
        <w:p w:rsidR="00D40996" w:rsidRDefault="003207B2">
          <w:pPr>
            <w:pStyle w:val="3AE49AD4ED024306B7BD6836CD644821"/>
          </w:pPr>
          <w:r w:rsidRPr="0043669D">
            <w:rPr>
              <w:rStyle w:val="placeholder1Char"/>
              <w:sz w:val="18"/>
              <w:szCs w:val="18"/>
            </w:rPr>
            <w:t>____________</w:t>
          </w:r>
        </w:p>
      </w:docPartBody>
    </w:docPart>
    <w:docPart>
      <w:docPartPr>
        <w:name w:val="355B68AEF0AF4AD88BD123C9A2EE207D"/>
        <w:category>
          <w:name w:val="常规"/>
          <w:gallery w:val="placeholder"/>
        </w:category>
        <w:types>
          <w:type w:val="bbPlcHdr"/>
        </w:types>
        <w:behaviors>
          <w:behavior w:val="content"/>
        </w:behaviors>
        <w:guid w:val="{7AC9643A-530C-4C45-B092-8DB12454A686}"/>
      </w:docPartPr>
      <w:docPartBody>
        <w:p w:rsidR="00D40996" w:rsidRDefault="003207B2">
          <w:pPr>
            <w:pStyle w:val="355B68AEF0AF4AD88BD123C9A2EE207D"/>
          </w:pPr>
          <w:r w:rsidRPr="0043669D">
            <w:rPr>
              <w:rStyle w:val="placeholder1Char"/>
              <w:sz w:val="18"/>
              <w:szCs w:val="18"/>
            </w:rPr>
            <w:t>____________</w:t>
          </w:r>
        </w:p>
      </w:docPartBody>
    </w:docPart>
    <w:docPart>
      <w:docPartPr>
        <w:name w:val="DC57973BF10342EF9FF1CA1E01A26A2C"/>
        <w:category>
          <w:name w:val="常规"/>
          <w:gallery w:val="placeholder"/>
        </w:category>
        <w:types>
          <w:type w:val="bbPlcHdr"/>
        </w:types>
        <w:behaviors>
          <w:behavior w:val="content"/>
        </w:behaviors>
        <w:guid w:val="{9E2CF583-8CEF-4DBE-8EE5-D31DC8C30A15}"/>
      </w:docPartPr>
      <w:docPartBody>
        <w:p w:rsidR="00D40996" w:rsidRDefault="003207B2">
          <w:pPr>
            <w:pStyle w:val="DC57973BF10342EF9FF1CA1E01A26A2C"/>
          </w:pPr>
          <w:r w:rsidRPr="0043669D">
            <w:rPr>
              <w:rStyle w:val="placeholder1Char"/>
              <w:sz w:val="18"/>
              <w:szCs w:val="18"/>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D40996"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D40996"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D40996"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D40996"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D40996"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D40996"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D40996"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D40996"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7A216B83B6F8457C9E74CFC9CAD7959D"/>
        <w:category>
          <w:name w:val="常规"/>
          <w:gallery w:val="placeholder"/>
        </w:category>
        <w:types>
          <w:type w:val="bbPlcHdr"/>
        </w:types>
        <w:behaviors>
          <w:behavior w:val="content"/>
        </w:behaviors>
        <w:guid w:val="{144D5A99-2786-4AA5-9DEE-D23347887242}"/>
      </w:docPartPr>
      <w:docPartBody>
        <w:p w:rsidR="00D40996" w:rsidRDefault="003207B2">
          <w:pPr>
            <w:pStyle w:val="7A216B83B6F8457C9E74CFC9CAD7959D"/>
          </w:pPr>
          <w:r w:rsidRPr="00F254F3">
            <w:rPr>
              <w:rStyle w:val="a3"/>
              <w:rFonts w:hint="eastAsia"/>
            </w:rPr>
            <w:t>单击此处输入文字。</w:t>
          </w:r>
        </w:p>
      </w:docPartBody>
    </w:docPart>
    <w:docPart>
      <w:docPartPr>
        <w:name w:val="D26AFFDF346C48048F553E56DA92DC68"/>
        <w:category>
          <w:name w:val="常规"/>
          <w:gallery w:val="placeholder"/>
        </w:category>
        <w:types>
          <w:type w:val="bbPlcHdr"/>
        </w:types>
        <w:behaviors>
          <w:behavior w:val="content"/>
        </w:behaviors>
        <w:guid w:val="{823B662F-D22A-4DEA-984B-3C31C3B22704}"/>
      </w:docPartPr>
      <w:docPartBody>
        <w:p w:rsidR="00D40996" w:rsidRDefault="003207B2">
          <w:pPr>
            <w:pStyle w:val="D26AFFDF346C48048F553E56DA92DC68"/>
          </w:pPr>
          <w:r w:rsidRPr="008F432C">
            <w:rPr>
              <w:rStyle w:val="placeholder1Char"/>
              <w:rFonts w:hint="eastAsia"/>
            </w:rPr>
            <w:t>_</w:t>
          </w:r>
          <w:r w:rsidRPr="008F432C">
            <w:rPr>
              <w:rStyle w:val="placeholder1Char"/>
            </w:rPr>
            <w:t>_</w:t>
          </w:r>
        </w:p>
      </w:docPartBody>
    </w:docPart>
    <w:docPart>
      <w:docPartPr>
        <w:name w:val="9F3AFCB06FF64E5E86656D58057E4536"/>
        <w:category>
          <w:name w:val="常规"/>
          <w:gallery w:val="placeholder"/>
        </w:category>
        <w:types>
          <w:type w:val="bbPlcHdr"/>
        </w:types>
        <w:behaviors>
          <w:behavior w:val="content"/>
        </w:behaviors>
        <w:guid w:val="{136FA0C6-2B0C-4CC0-99D8-2874ECE61343}"/>
      </w:docPartPr>
      <w:docPartBody>
        <w:p w:rsidR="00D40996" w:rsidRDefault="003207B2">
          <w:pPr>
            <w:pStyle w:val="9F3AFCB06FF64E5E86656D58057E4536"/>
          </w:pPr>
          <w:r w:rsidRPr="008F432C">
            <w:rPr>
              <w:rStyle w:val="placeholder1Char"/>
            </w:rPr>
            <w:t>______________</w:t>
          </w:r>
          <w:r w:rsidRPr="008F432C">
            <w:rPr>
              <w:rStyle w:val="placeholder1Char"/>
              <w:rFonts w:hint="eastAsia"/>
            </w:rPr>
            <w:t>___</w:t>
          </w:r>
        </w:p>
      </w:docPartBody>
    </w:docPart>
    <w:docPart>
      <w:docPartPr>
        <w:name w:val="2B9C5B2480634CF9A1D77F62B4ACCC98"/>
        <w:category>
          <w:name w:val="常规"/>
          <w:gallery w:val="placeholder"/>
        </w:category>
        <w:types>
          <w:type w:val="bbPlcHdr"/>
        </w:types>
        <w:behaviors>
          <w:behavior w:val="content"/>
        </w:behaviors>
        <w:guid w:val="{D7CDF25E-F4CB-4DCE-972C-58F7B6796A19}"/>
      </w:docPartPr>
      <w:docPartBody>
        <w:p w:rsidR="00D40996" w:rsidRDefault="003207B2">
          <w:pPr>
            <w:pStyle w:val="2B9C5B2480634CF9A1D77F62B4ACCC98"/>
          </w:pPr>
          <w:r w:rsidRPr="009E5B73">
            <w:rPr>
              <w:rStyle w:val="placeholder1Char"/>
            </w:rPr>
            <w:t>____________</w:t>
          </w:r>
        </w:p>
      </w:docPartBody>
    </w:docPart>
    <w:docPart>
      <w:docPartPr>
        <w:name w:val="AD6B964D9263400D89A3100CE6524B14"/>
        <w:category>
          <w:name w:val="常规"/>
          <w:gallery w:val="placeholder"/>
        </w:category>
        <w:types>
          <w:type w:val="bbPlcHdr"/>
        </w:types>
        <w:behaviors>
          <w:behavior w:val="content"/>
        </w:behaviors>
        <w:guid w:val="{B7D865F2-3E0B-4F5F-A92E-8452A597C7C1}"/>
      </w:docPartPr>
      <w:docPartBody>
        <w:p w:rsidR="00D40996" w:rsidRDefault="003207B2">
          <w:pPr>
            <w:pStyle w:val="AD6B964D9263400D89A3100CE6524B14"/>
          </w:pPr>
          <w:r w:rsidRPr="009E5B73">
            <w:rPr>
              <w:rStyle w:val="placeholder1Char"/>
            </w:rPr>
            <w:t>____________</w:t>
          </w:r>
        </w:p>
      </w:docPartBody>
    </w:docPart>
    <w:docPart>
      <w:docPartPr>
        <w:name w:val="17B76890214A4AD89588E4D3CE2B8A0C"/>
        <w:category>
          <w:name w:val="常规"/>
          <w:gallery w:val="placeholder"/>
        </w:category>
        <w:types>
          <w:type w:val="bbPlcHdr"/>
        </w:types>
        <w:behaviors>
          <w:behavior w:val="content"/>
        </w:behaviors>
        <w:guid w:val="{375D4637-F61B-46EF-8F58-F517F7262624}"/>
      </w:docPartPr>
      <w:docPartBody>
        <w:p w:rsidR="00D40996" w:rsidRDefault="003207B2">
          <w:pPr>
            <w:pStyle w:val="17B76890214A4AD89588E4D3CE2B8A0C"/>
          </w:pPr>
          <w:r w:rsidRPr="008F432C">
            <w:rPr>
              <w:rStyle w:val="placeholder1Char"/>
              <w:rFonts w:hint="eastAsia"/>
            </w:rPr>
            <w:t>选择</w:t>
          </w:r>
        </w:p>
      </w:docPartBody>
    </w:docPart>
    <w:docPart>
      <w:docPartPr>
        <w:name w:val="F481D5365E664FD4AC810B9A843C7936"/>
        <w:category>
          <w:name w:val="常规"/>
          <w:gallery w:val="placeholder"/>
        </w:category>
        <w:types>
          <w:type w:val="bbPlcHdr"/>
        </w:types>
        <w:behaviors>
          <w:behavior w:val="content"/>
        </w:behaviors>
        <w:guid w:val="{9C8DF8F5-B85C-488A-9018-C32CFD1679EA}"/>
      </w:docPartPr>
      <w:docPartBody>
        <w:p w:rsidR="00D40996" w:rsidRDefault="003207B2">
          <w:pPr>
            <w:pStyle w:val="F481D5365E664FD4AC810B9A843C7936"/>
          </w:pPr>
          <w:r w:rsidRPr="009E5B73">
            <w:rPr>
              <w:rStyle w:val="placeholder1Char"/>
            </w:rPr>
            <w:t>____________</w:t>
          </w:r>
        </w:p>
      </w:docPartBody>
    </w:docPart>
    <w:docPart>
      <w:docPartPr>
        <w:name w:val="F764256E4D164D1D80D912FF9763F40E"/>
        <w:category>
          <w:name w:val="常规"/>
          <w:gallery w:val="placeholder"/>
        </w:category>
        <w:types>
          <w:type w:val="bbPlcHdr"/>
        </w:types>
        <w:behaviors>
          <w:behavior w:val="content"/>
        </w:behaviors>
        <w:guid w:val="{E36B0222-9DA5-4D40-8560-36D98AA29D2A}"/>
      </w:docPartPr>
      <w:docPartBody>
        <w:p w:rsidR="00D40996" w:rsidRDefault="003207B2">
          <w:pPr>
            <w:pStyle w:val="F764256E4D164D1D80D912FF9763F40E"/>
          </w:pPr>
          <w:r w:rsidRPr="009E5B73">
            <w:rPr>
              <w:rStyle w:val="placeholder1Char"/>
            </w:rPr>
            <w:t>____________</w:t>
          </w:r>
        </w:p>
      </w:docPartBody>
    </w:docPart>
    <w:docPart>
      <w:docPartPr>
        <w:name w:val="455E959B09244D53A9CC3384B807B1DA"/>
        <w:category>
          <w:name w:val="常规"/>
          <w:gallery w:val="placeholder"/>
        </w:category>
        <w:types>
          <w:type w:val="bbPlcHdr"/>
        </w:types>
        <w:behaviors>
          <w:behavior w:val="content"/>
        </w:behaviors>
        <w:guid w:val="{A9F7A892-A418-4AEF-AF37-01B723DF0269}"/>
      </w:docPartPr>
      <w:docPartBody>
        <w:p w:rsidR="00D40996" w:rsidRDefault="003207B2">
          <w:pPr>
            <w:pStyle w:val="455E959B09244D53A9CC3384B807B1DA"/>
          </w:pPr>
          <w:r w:rsidRPr="008F432C">
            <w:rPr>
              <w:rStyle w:val="placeholder1Char"/>
              <w:rFonts w:hint="eastAsia"/>
            </w:rPr>
            <w:t>_</w:t>
          </w:r>
          <w:r w:rsidRPr="008F432C">
            <w:rPr>
              <w:rStyle w:val="placeholder1Char"/>
            </w:rPr>
            <w:t>_</w:t>
          </w:r>
        </w:p>
      </w:docPartBody>
    </w:docPart>
    <w:docPart>
      <w:docPartPr>
        <w:name w:val="57CB5886A5B44FEFBFC903FDEA6AB245"/>
        <w:category>
          <w:name w:val="常规"/>
          <w:gallery w:val="placeholder"/>
        </w:category>
        <w:types>
          <w:type w:val="bbPlcHdr"/>
        </w:types>
        <w:behaviors>
          <w:behavior w:val="content"/>
        </w:behaviors>
        <w:guid w:val="{B3E995C4-946C-439B-A6EE-4BFEDC31A020}"/>
      </w:docPartPr>
      <w:docPartBody>
        <w:p w:rsidR="00D40996" w:rsidRDefault="003207B2">
          <w:pPr>
            <w:pStyle w:val="57CB5886A5B44FEFBFC903FDEA6AB245"/>
          </w:pPr>
          <w:r w:rsidRPr="008F432C">
            <w:rPr>
              <w:rStyle w:val="placeholder1Char"/>
            </w:rPr>
            <w:t>______________</w:t>
          </w:r>
          <w:r w:rsidRPr="008F432C">
            <w:rPr>
              <w:rStyle w:val="placeholder1Char"/>
              <w:rFonts w:hint="eastAsia"/>
            </w:rPr>
            <w:t>___</w:t>
          </w:r>
        </w:p>
      </w:docPartBody>
    </w:docPart>
    <w:docPart>
      <w:docPartPr>
        <w:name w:val="51FAF85C5D69483898306C4B281ACF01"/>
        <w:category>
          <w:name w:val="常规"/>
          <w:gallery w:val="placeholder"/>
        </w:category>
        <w:types>
          <w:type w:val="bbPlcHdr"/>
        </w:types>
        <w:behaviors>
          <w:behavior w:val="content"/>
        </w:behaviors>
        <w:guid w:val="{D07CE110-E7C8-48A0-B306-ECC636629850}"/>
      </w:docPartPr>
      <w:docPartBody>
        <w:p w:rsidR="00D40996" w:rsidRDefault="003207B2">
          <w:pPr>
            <w:pStyle w:val="51FAF85C5D69483898306C4B281ACF01"/>
          </w:pPr>
          <w:r w:rsidRPr="007B4B57">
            <w:rPr>
              <w:rStyle w:val="placeholder1Char"/>
            </w:rPr>
            <w:t>____________</w:t>
          </w:r>
        </w:p>
      </w:docPartBody>
    </w:docPart>
    <w:docPart>
      <w:docPartPr>
        <w:name w:val="100EF604336047E5A9FCD40B9746C5F7"/>
        <w:category>
          <w:name w:val="常规"/>
          <w:gallery w:val="placeholder"/>
        </w:category>
        <w:types>
          <w:type w:val="bbPlcHdr"/>
        </w:types>
        <w:behaviors>
          <w:behavior w:val="content"/>
        </w:behaviors>
        <w:guid w:val="{48FE5F0D-8A69-4204-994E-BF22C86254CE}"/>
      </w:docPartPr>
      <w:docPartBody>
        <w:p w:rsidR="00D40996" w:rsidRDefault="003207B2">
          <w:pPr>
            <w:pStyle w:val="100EF604336047E5A9FCD40B9746C5F7"/>
          </w:pPr>
          <w:r w:rsidRPr="007B4B57">
            <w:rPr>
              <w:rStyle w:val="placeholder1Char"/>
            </w:rPr>
            <w:t>____________</w:t>
          </w:r>
        </w:p>
      </w:docPartBody>
    </w:docPart>
    <w:docPart>
      <w:docPartPr>
        <w:name w:val="94564ECAC8934CDD84990AA43ACCFA70"/>
        <w:category>
          <w:name w:val="常规"/>
          <w:gallery w:val="placeholder"/>
        </w:category>
        <w:types>
          <w:type w:val="bbPlcHdr"/>
        </w:types>
        <w:behaviors>
          <w:behavior w:val="content"/>
        </w:behaviors>
        <w:guid w:val="{2A0E5BD6-9D78-4398-9C7D-B1ECAD030074}"/>
      </w:docPartPr>
      <w:docPartBody>
        <w:p w:rsidR="00D40996" w:rsidRDefault="003207B2">
          <w:pPr>
            <w:pStyle w:val="94564ECAC8934CDD84990AA43ACCFA70"/>
          </w:pPr>
          <w:r w:rsidRPr="008F432C">
            <w:rPr>
              <w:rStyle w:val="placeholder1Char"/>
              <w:rFonts w:hint="eastAsia"/>
            </w:rPr>
            <w:t>选择</w:t>
          </w:r>
        </w:p>
      </w:docPartBody>
    </w:docPart>
    <w:docPart>
      <w:docPartPr>
        <w:name w:val="BFCD9932CD134AE5A236C3FED64CD859"/>
        <w:category>
          <w:name w:val="常规"/>
          <w:gallery w:val="placeholder"/>
        </w:category>
        <w:types>
          <w:type w:val="bbPlcHdr"/>
        </w:types>
        <w:behaviors>
          <w:behavior w:val="content"/>
        </w:behaviors>
        <w:guid w:val="{A56D00DA-F70D-4812-AF84-B065D1184102}"/>
      </w:docPartPr>
      <w:docPartBody>
        <w:p w:rsidR="00D40996" w:rsidRDefault="003207B2">
          <w:pPr>
            <w:pStyle w:val="BFCD9932CD134AE5A236C3FED64CD859"/>
          </w:pPr>
          <w:r w:rsidRPr="007B4B57">
            <w:rPr>
              <w:rStyle w:val="placeholder1Char"/>
              <w:szCs w:val="18"/>
            </w:rPr>
            <w:t>____________</w:t>
          </w:r>
        </w:p>
      </w:docPartBody>
    </w:docPart>
    <w:docPart>
      <w:docPartPr>
        <w:name w:val="3C1F0D5244C649068508F2174940974A"/>
        <w:category>
          <w:name w:val="常规"/>
          <w:gallery w:val="placeholder"/>
        </w:category>
        <w:types>
          <w:type w:val="bbPlcHdr"/>
        </w:types>
        <w:behaviors>
          <w:behavior w:val="content"/>
        </w:behaviors>
        <w:guid w:val="{BF9F192D-DA1B-49FB-8176-17CF6AB64416}"/>
      </w:docPartPr>
      <w:docPartBody>
        <w:p w:rsidR="00D40996" w:rsidRDefault="003207B2">
          <w:pPr>
            <w:pStyle w:val="3C1F0D5244C649068508F2174940974A"/>
          </w:pPr>
          <w:r w:rsidRPr="007B4B57">
            <w:rPr>
              <w:rStyle w:val="placeholder1Char"/>
              <w:szCs w:val="18"/>
            </w:rPr>
            <w:t>____________</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D40996"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D40996"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D40996"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D40996"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D40996"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D40996"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D40996"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D40996"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D40996"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D40996"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D40996"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D40996"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D40996"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D40996"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D40996"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D40996"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D40996"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D40996"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D40996"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D40996"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D40996"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D40996"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D40996"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D40996"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D40996"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D40996"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D40996"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D40996"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D40996"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D40996"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D40996"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D40996"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D40996"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D40996"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D40996"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D40996"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D40996"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D40996"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D40996"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D40996"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D40996"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D40996"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D40996"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D40996"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D40996"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D40996"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D40996"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D40996"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D40996"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D40996"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D40996"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D40996"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D40996"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D40996"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D40996"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D40996"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D40996"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D40996"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D40996"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D40996"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D40996"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D40996"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D40996"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D40996"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D40996"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D40996"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D40996"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D40996"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D40996"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D40996"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D40996"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D40996"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D40996"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D40996"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D40996"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D40996"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D40996"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D40996"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D40996"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D40996"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D40996"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D40996"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D40996"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D40996"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D40996"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D40996"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D40996"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D40996"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D40996"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D40996"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D40996"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D40996"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D40996"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D40996"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D40996"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D40996"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D40996"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D40996"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D40996"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D40996"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D40996"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D40996"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D40996"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D40996"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D40996"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D40996"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D40996"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D40996"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D40996"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D40996" w:rsidRDefault="003207B2">
          <w:pPr>
            <w:pStyle w:val="AD6BF583B7904801A88E3E42911899C9"/>
          </w:pPr>
          <w:r w:rsidRPr="00C63B67">
            <w:rPr>
              <w:rStyle w:val="placeholder1Char"/>
            </w:rPr>
            <w:t>__________</w:t>
          </w:r>
        </w:p>
      </w:docPartBody>
    </w:docPart>
    <w:docPart>
      <w:docPartPr>
        <w:name w:val="E3A15E0AC2BC489B8B28018A0A7BF2F9"/>
        <w:category>
          <w:name w:val="常规"/>
          <w:gallery w:val="placeholder"/>
        </w:category>
        <w:types>
          <w:type w:val="bbPlcHdr"/>
        </w:types>
        <w:behaviors>
          <w:behavior w:val="content"/>
        </w:behaviors>
        <w:guid w:val="{C226E299-9BF4-4E50-B18E-524FA3CB90E6}"/>
      </w:docPartPr>
      <w:docPartBody>
        <w:p w:rsidR="00D40996" w:rsidRDefault="003207B2">
          <w:pPr>
            <w:pStyle w:val="E3A15E0AC2BC489B8B28018A0A7BF2F9"/>
          </w:pPr>
          <w:r w:rsidRPr="00C63B67">
            <w:rPr>
              <w:rStyle w:val="placeholder1Char"/>
            </w:rPr>
            <w:t>____________</w:t>
          </w:r>
        </w:p>
      </w:docPartBody>
    </w:docPart>
    <w:docPart>
      <w:docPartPr>
        <w:name w:val="AB48C5ACCF744CF8B7F8773F2A5B03C7"/>
        <w:category>
          <w:name w:val="常规"/>
          <w:gallery w:val="placeholder"/>
        </w:category>
        <w:types>
          <w:type w:val="bbPlcHdr"/>
        </w:types>
        <w:behaviors>
          <w:behavior w:val="content"/>
        </w:behaviors>
        <w:guid w:val="{DF2A3186-0B7D-4044-A035-2223BDC0C1B8}"/>
      </w:docPartPr>
      <w:docPartBody>
        <w:p w:rsidR="00D40996" w:rsidRDefault="003207B2">
          <w:pPr>
            <w:pStyle w:val="AB48C5ACCF744CF8B7F8773F2A5B03C7"/>
          </w:pPr>
          <w:r w:rsidRPr="00C63B67">
            <w:rPr>
              <w:rStyle w:val="placeholder1Char"/>
            </w:rPr>
            <w:t>____________</w:t>
          </w:r>
        </w:p>
      </w:docPartBody>
    </w:docPart>
    <w:docPart>
      <w:docPartPr>
        <w:name w:val="93D71C61F7B04D8E9E246E8E9F0C9273"/>
        <w:category>
          <w:name w:val="常规"/>
          <w:gallery w:val="placeholder"/>
        </w:category>
        <w:types>
          <w:type w:val="bbPlcHdr"/>
        </w:types>
        <w:behaviors>
          <w:behavior w:val="content"/>
        </w:behaviors>
        <w:guid w:val="{272F3CDB-8711-4CF3-AB0C-19A558B87BBD}"/>
      </w:docPartPr>
      <w:docPartBody>
        <w:p w:rsidR="00D40996" w:rsidRDefault="003207B2">
          <w:pPr>
            <w:pStyle w:val="93D71C61F7B04D8E9E246E8E9F0C9273"/>
          </w:pPr>
          <w:r w:rsidRPr="00C63B67">
            <w:rPr>
              <w:rStyle w:val="placeholder1Char"/>
            </w:rPr>
            <w:t>________</w:t>
          </w:r>
        </w:p>
      </w:docPartBody>
    </w:docPart>
    <w:docPart>
      <w:docPartPr>
        <w:name w:val="1D92191416754843A6D9A6701C244B47"/>
        <w:category>
          <w:name w:val="常规"/>
          <w:gallery w:val="placeholder"/>
        </w:category>
        <w:types>
          <w:type w:val="bbPlcHdr"/>
        </w:types>
        <w:behaviors>
          <w:behavior w:val="content"/>
        </w:behaviors>
        <w:guid w:val="{287677DE-4144-468B-967C-8B5E2925BEF3}"/>
      </w:docPartPr>
      <w:docPartBody>
        <w:p w:rsidR="00D40996" w:rsidRDefault="003207B2">
          <w:pPr>
            <w:pStyle w:val="1D92191416754843A6D9A6701C244B47"/>
          </w:pPr>
          <w:r w:rsidRPr="00C63B67">
            <w:rPr>
              <w:rStyle w:val="placeholder1Char"/>
            </w:rPr>
            <w:t>选择</w:t>
          </w:r>
        </w:p>
      </w:docPartBody>
    </w:docPart>
    <w:docPart>
      <w:docPartPr>
        <w:name w:val="DBE32B27DBBA42C78EEF2F5FCD024F23"/>
        <w:category>
          <w:name w:val="常规"/>
          <w:gallery w:val="placeholder"/>
        </w:category>
        <w:types>
          <w:type w:val="bbPlcHdr"/>
        </w:types>
        <w:behaviors>
          <w:behavior w:val="content"/>
        </w:behaviors>
        <w:guid w:val="{AD211EC0-9C96-409C-91D0-E3C1F4E57DC0}"/>
      </w:docPartPr>
      <w:docPartBody>
        <w:p w:rsidR="00D40996" w:rsidRDefault="003207B2">
          <w:pPr>
            <w:pStyle w:val="DBE32B27DBBA42C78EEF2F5FCD024F23"/>
          </w:pPr>
          <w:r w:rsidRPr="00C63B67">
            <w:rPr>
              <w:rStyle w:val="placeholder1Char"/>
            </w:rPr>
            <w:t>____________</w:t>
          </w:r>
        </w:p>
      </w:docPartBody>
    </w:docPart>
    <w:docPart>
      <w:docPartPr>
        <w:name w:val="278E83B3468F4280844E52E8F9ACAB3E"/>
        <w:category>
          <w:name w:val="常规"/>
          <w:gallery w:val="placeholder"/>
        </w:category>
        <w:types>
          <w:type w:val="bbPlcHdr"/>
        </w:types>
        <w:behaviors>
          <w:behavior w:val="content"/>
        </w:behaviors>
        <w:guid w:val="{E131EF09-65BC-47CC-8E70-5162E71A7AC3}"/>
      </w:docPartPr>
      <w:docPartBody>
        <w:p w:rsidR="00D40996" w:rsidRDefault="003207B2">
          <w:pPr>
            <w:pStyle w:val="278E83B3468F4280844E52E8F9ACAB3E"/>
          </w:pPr>
          <w:r w:rsidRPr="00C63B67">
            <w:rPr>
              <w:rStyle w:val="placeholder1Char"/>
            </w:rPr>
            <w:t>__________</w:t>
          </w:r>
        </w:p>
      </w:docPartBody>
    </w:docPart>
    <w:docPart>
      <w:docPartPr>
        <w:name w:val="F7C7BD1608D24EE594778741C7D2D611"/>
        <w:category>
          <w:name w:val="常规"/>
          <w:gallery w:val="placeholder"/>
        </w:category>
        <w:types>
          <w:type w:val="bbPlcHdr"/>
        </w:types>
        <w:behaviors>
          <w:behavior w:val="content"/>
        </w:behaviors>
        <w:guid w:val="{842FFE96-2890-490B-B765-BFF50BEEF101}"/>
      </w:docPartPr>
      <w:docPartBody>
        <w:p w:rsidR="00D40996" w:rsidRDefault="003207B2">
          <w:pPr>
            <w:pStyle w:val="F7C7BD1608D24EE594778741C7D2D611"/>
          </w:pPr>
          <w:r w:rsidRPr="00C63B67">
            <w:rPr>
              <w:rStyle w:val="placeholder1Char"/>
            </w:rPr>
            <w:t>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D40996" w:rsidRDefault="003207B2">
          <w:pPr>
            <w:pStyle w:val="58664BC5701441D48268E811531F94E3"/>
          </w:pPr>
          <w:r w:rsidRPr="00F71542">
            <w:rPr>
              <w:rStyle w:val="placeholder1Char"/>
            </w:rPr>
            <w:t>_____________________________________________</w:t>
          </w:r>
        </w:p>
      </w:docPartBody>
    </w:docPart>
    <w:docPart>
      <w:docPartPr>
        <w:name w:val="02378A583B1547FCA0927B33FD401F6C"/>
        <w:category>
          <w:name w:val="常规"/>
          <w:gallery w:val="placeholder"/>
        </w:category>
        <w:types>
          <w:type w:val="bbPlcHdr"/>
        </w:types>
        <w:behaviors>
          <w:behavior w:val="content"/>
        </w:behaviors>
        <w:guid w:val="{5110ECC1-3CA1-4711-B375-14C96BB744EA}"/>
      </w:docPartPr>
      <w:docPartBody>
        <w:p w:rsidR="00D40996" w:rsidRDefault="003207B2">
          <w:pPr>
            <w:pStyle w:val="02378A583B1547FCA0927B33FD401F6C"/>
          </w:pPr>
          <w:r w:rsidRPr="00C63B67">
            <w:rPr>
              <w:rStyle w:val="placeholder1Char"/>
            </w:rPr>
            <w:t>________</w:t>
          </w:r>
        </w:p>
      </w:docPartBody>
    </w:docPart>
    <w:docPart>
      <w:docPartPr>
        <w:name w:val="6272A18F235E47DA860ECDF35ABD9AE1"/>
        <w:category>
          <w:name w:val="常规"/>
          <w:gallery w:val="placeholder"/>
        </w:category>
        <w:types>
          <w:type w:val="bbPlcHdr"/>
        </w:types>
        <w:behaviors>
          <w:behavior w:val="content"/>
        </w:behaviors>
        <w:guid w:val="{83F92798-4095-4537-A688-FAA936F97562}"/>
      </w:docPartPr>
      <w:docPartBody>
        <w:p w:rsidR="00D40996" w:rsidRDefault="003207B2">
          <w:pPr>
            <w:pStyle w:val="6272A18F235E47DA860ECDF35ABD9AE1"/>
          </w:pPr>
          <w:r w:rsidRPr="00C63B67">
            <w:rPr>
              <w:rStyle w:val="placeholder1Char"/>
            </w:rPr>
            <w:t>__________</w:t>
          </w:r>
        </w:p>
      </w:docPartBody>
    </w:docPart>
    <w:docPart>
      <w:docPartPr>
        <w:name w:val="743D667DE11E4E3F93AF27499AF40AB6"/>
        <w:category>
          <w:name w:val="常规"/>
          <w:gallery w:val="placeholder"/>
        </w:category>
        <w:types>
          <w:type w:val="bbPlcHdr"/>
        </w:types>
        <w:behaviors>
          <w:behavior w:val="content"/>
        </w:behaviors>
        <w:guid w:val="{235ADB98-E9FE-4CB4-81AF-38A33CE63A5B}"/>
      </w:docPartPr>
      <w:docPartBody>
        <w:p w:rsidR="00D40996" w:rsidRDefault="003207B2">
          <w:pPr>
            <w:pStyle w:val="743D667DE11E4E3F93AF27499AF40AB6"/>
          </w:pPr>
          <w:r w:rsidRPr="00C63B67">
            <w:rPr>
              <w:rStyle w:val="placeholder1Char"/>
            </w:rPr>
            <w:t>________</w:t>
          </w:r>
        </w:p>
      </w:docPartBody>
    </w:docPart>
    <w:docPart>
      <w:docPartPr>
        <w:name w:val="50FDAD2EEB4A4428B6AB2E52B4E4D65D"/>
        <w:category>
          <w:name w:val="常规"/>
          <w:gallery w:val="placeholder"/>
        </w:category>
        <w:types>
          <w:type w:val="bbPlcHdr"/>
        </w:types>
        <w:behaviors>
          <w:behavior w:val="content"/>
        </w:behaviors>
        <w:guid w:val="{A3811562-9AE5-4038-A1D1-FCE0BB92E3EE}"/>
      </w:docPartPr>
      <w:docPartBody>
        <w:p w:rsidR="00D40996" w:rsidRDefault="003207B2">
          <w:pPr>
            <w:pStyle w:val="50FDAD2EEB4A4428B6AB2E52B4E4D65D"/>
          </w:pPr>
          <w:r w:rsidRPr="00C63B67">
            <w:rPr>
              <w:rStyle w:val="placeholder1Char"/>
              <w:rFonts w:hint="eastAsia"/>
            </w:rPr>
            <w:t>选择一项</w:t>
          </w:r>
        </w:p>
      </w:docPartBody>
    </w:docPart>
    <w:docPart>
      <w:docPartPr>
        <w:name w:val="846564D267E541228532E6EA4C20FB2C"/>
        <w:category>
          <w:name w:val="常规"/>
          <w:gallery w:val="placeholder"/>
        </w:category>
        <w:types>
          <w:type w:val="bbPlcHdr"/>
        </w:types>
        <w:behaviors>
          <w:behavior w:val="content"/>
        </w:behaviors>
        <w:guid w:val="{D74BF91C-A196-4B14-84B7-FA351E866D98}"/>
      </w:docPartPr>
      <w:docPartBody>
        <w:p w:rsidR="00D40996" w:rsidRDefault="003207B2">
          <w:pPr>
            <w:pStyle w:val="846564D267E541228532E6EA4C20FB2C"/>
          </w:pPr>
          <w:r w:rsidRPr="00C63B67">
            <w:rPr>
              <w:rStyle w:val="placeholder1Char"/>
              <w:rFonts w:hint="eastAsia"/>
            </w:rPr>
            <w:t>选择一项</w:t>
          </w:r>
        </w:p>
      </w:docPartBody>
    </w:docPart>
    <w:docPart>
      <w:docPartPr>
        <w:name w:val="9CED45A2BFD84DCDA87E5F062F5C6F3E"/>
        <w:category>
          <w:name w:val="常规"/>
          <w:gallery w:val="placeholder"/>
        </w:category>
        <w:types>
          <w:type w:val="bbPlcHdr"/>
        </w:types>
        <w:behaviors>
          <w:behavior w:val="content"/>
        </w:behaviors>
        <w:guid w:val="{477172D1-5FC3-4B5F-B9B1-E94C5EDE27C0}"/>
      </w:docPartPr>
      <w:docPartBody>
        <w:p w:rsidR="00D40996" w:rsidRDefault="003207B2">
          <w:pPr>
            <w:pStyle w:val="9CED45A2BFD84DCDA87E5F062F5C6F3E"/>
          </w:pPr>
          <w:r w:rsidRPr="00C63B67">
            <w:rPr>
              <w:rStyle w:val="placeholder1Char"/>
              <w:rFonts w:hint="eastAsia"/>
            </w:rPr>
            <w:t>选择</w:t>
          </w:r>
        </w:p>
      </w:docPartBody>
    </w:docPart>
    <w:docPart>
      <w:docPartPr>
        <w:name w:val="8A28D8D17D6E486089FAA430ADF0240C"/>
        <w:category>
          <w:name w:val="常规"/>
          <w:gallery w:val="placeholder"/>
        </w:category>
        <w:types>
          <w:type w:val="bbPlcHdr"/>
        </w:types>
        <w:behaviors>
          <w:behavior w:val="content"/>
        </w:behaviors>
        <w:guid w:val="{70519A2D-6DD2-49F9-A8BE-B08EFC35CC40}"/>
      </w:docPartPr>
      <w:docPartBody>
        <w:p w:rsidR="00D40996" w:rsidRDefault="003207B2">
          <w:pPr>
            <w:pStyle w:val="8A28D8D17D6E486089FAA430ADF0240C"/>
          </w:pPr>
          <w:r w:rsidRPr="00C63B67">
            <w:rPr>
              <w:rStyle w:val="placeholder1Char"/>
              <w:rFonts w:hint="eastAsia"/>
            </w:rPr>
            <w:t>选择</w:t>
          </w:r>
        </w:p>
      </w:docPartBody>
    </w:docPart>
    <w:docPart>
      <w:docPartPr>
        <w:name w:val="7E454C9AC0CE40EF81CB586F3279F152"/>
        <w:category>
          <w:name w:val="常规"/>
          <w:gallery w:val="placeholder"/>
        </w:category>
        <w:types>
          <w:type w:val="bbPlcHdr"/>
        </w:types>
        <w:behaviors>
          <w:behavior w:val="content"/>
        </w:behaviors>
        <w:guid w:val="{C24F63AA-C111-458B-9AB3-F0C01A0D2E29}"/>
      </w:docPartPr>
      <w:docPartBody>
        <w:p w:rsidR="00D40996" w:rsidRDefault="003207B2">
          <w:pPr>
            <w:pStyle w:val="7E454C9AC0CE40EF81CB586F3279F152"/>
          </w:pPr>
          <w:r w:rsidRPr="00C63B67">
            <w:rPr>
              <w:rStyle w:val="placeholder1Char"/>
            </w:rPr>
            <w:t>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D40996"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D40996"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D40996"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D40996" w:rsidRDefault="003207B2">
          <w:pPr>
            <w:pStyle w:val="781A2B737CE042749F9F233EA9704BDD"/>
          </w:pPr>
          <w:r w:rsidRPr="00C63B67">
            <w:rPr>
              <w:rStyle w:val="placeholder1Char"/>
            </w:rPr>
            <w:t>__________</w:t>
          </w:r>
        </w:p>
      </w:docPartBody>
    </w:docPart>
    <w:docPart>
      <w:docPartPr>
        <w:name w:val="91CFA9ED087A41B58A89E9EE5AE1600E"/>
        <w:category>
          <w:name w:val="常规"/>
          <w:gallery w:val="placeholder"/>
        </w:category>
        <w:types>
          <w:type w:val="bbPlcHdr"/>
        </w:types>
        <w:behaviors>
          <w:behavior w:val="content"/>
        </w:behaviors>
        <w:guid w:val="{6C5CC133-09EA-4D28-A2EE-404FA10C717A}"/>
      </w:docPartPr>
      <w:docPartBody>
        <w:p w:rsidR="00D40996" w:rsidRDefault="003207B2">
          <w:pPr>
            <w:pStyle w:val="91CFA9ED087A41B58A89E9EE5AE1600E"/>
          </w:pPr>
          <w:r w:rsidRPr="00C63B67">
            <w:rPr>
              <w:rStyle w:val="placeholder1Char"/>
            </w:rPr>
            <w:t>____________</w:t>
          </w:r>
        </w:p>
      </w:docPartBody>
    </w:docPart>
    <w:docPart>
      <w:docPartPr>
        <w:name w:val="F9D752ACC5074B14A6C52839E4478A3D"/>
        <w:category>
          <w:name w:val="常规"/>
          <w:gallery w:val="placeholder"/>
        </w:category>
        <w:types>
          <w:type w:val="bbPlcHdr"/>
        </w:types>
        <w:behaviors>
          <w:behavior w:val="content"/>
        </w:behaviors>
        <w:guid w:val="{D32CB2A5-177C-449E-9CC4-3A292637FF21}"/>
      </w:docPartPr>
      <w:docPartBody>
        <w:p w:rsidR="00D40996" w:rsidRDefault="003207B2">
          <w:pPr>
            <w:pStyle w:val="F9D752ACC5074B14A6C52839E4478A3D"/>
          </w:pPr>
          <w:r w:rsidRPr="00C63B67">
            <w:rPr>
              <w:rStyle w:val="placeholder1Char"/>
              <w:rFonts w:hint="eastAsia"/>
            </w:rPr>
            <w:t>选择</w:t>
          </w:r>
        </w:p>
      </w:docPartBody>
    </w:docPart>
    <w:docPart>
      <w:docPartPr>
        <w:name w:val="B76F303FE7AE4AF490C00704A3656C53"/>
        <w:category>
          <w:name w:val="常规"/>
          <w:gallery w:val="placeholder"/>
        </w:category>
        <w:types>
          <w:type w:val="bbPlcHdr"/>
        </w:types>
        <w:behaviors>
          <w:behavior w:val="content"/>
        </w:behaviors>
        <w:guid w:val="{4DE165BA-EB44-4E08-86F7-ECA8F96D6BE6}"/>
      </w:docPartPr>
      <w:docPartBody>
        <w:p w:rsidR="00D40996" w:rsidRDefault="003207B2">
          <w:pPr>
            <w:pStyle w:val="B76F303FE7AE4AF490C00704A3656C53"/>
          </w:pPr>
          <w:r w:rsidRPr="00C63B67">
            <w:rPr>
              <w:rStyle w:val="placeholder1Char"/>
            </w:rPr>
            <w:t>__________</w:t>
          </w:r>
        </w:p>
      </w:docPartBody>
    </w:docPart>
    <w:docPart>
      <w:docPartPr>
        <w:name w:val="0ACA9E410EA54EF2A3BE90BB9F6639B7"/>
        <w:category>
          <w:name w:val="常规"/>
          <w:gallery w:val="placeholder"/>
        </w:category>
        <w:types>
          <w:type w:val="bbPlcHdr"/>
        </w:types>
        <w:behaviors>
          <w:behavior w:val="content"/>
        </w:behaviors>
        <w:guid w:val="{7E941523-2520-41FD-AE21-27D0B7A4FBE9}"/>
      </w:docPartPr>
      <w:docPartBody>
        <w:p w:rsidR="00D40996" w:rsidRDefault="003207B2">
          <w:pPr>
            <w:pStyle w:val="0ACA9E410EA54EF2A3BE90BB9F6639B7"/>
          </w:pPr>
          <w:r w:rsidRPr="00C63B67">
            <w:rPr>
              <w:rStyle w:val="placeholder1Char"/>
            </w:rPr>
            <w:t>__________</w:t>
          </w:r>
        </w:p>
      </w:docPartBody>
    </w:docPart>
    <w:docPart>
      <w:docPartPr>
        <w:name w:val="18BDA877E5A4424987378508B3DCB2F1"/>
        <w:category>
          <w:name w:val="常规"/>
          <w:gallery w:val="placeholder"/>
        </w:category>
        <w:types>
          <w:type w:val="bbPlcHdr"/>
        </w:types>
        <w:behaviors>
          <w:behavior w:val="content"/>
        </w:behaviors>
        <w:guid w:val="{71B9B514-5E77-4689-A6C6-A065922E3803}"/>
      </w:docPartPr>
      <w:docPartBody>
        <w:p w:rsidR="00D40996" w:rsidRDefault="003207B2">
          <w:pPr>
            <w:pStyle w:val="18BDA877E5A4424987378508B3DCB2F1"/>
          </w:pPr>
          <w:r w:rsidRPr="00C63B67">
            <w:rPr>
              <w:rStyle w:val="placeholder1Char"/>
              <w:rFonts w:hint="eastAsia"/>
            </w:rPr>
            <w:t>选择</w:t>
          </w:r>
        </w:p>
      </w:docPartBody>
    </w:docPart>
    <w:docPart>
      <w:docPartPr>
        <w:name w:val="2318BDB38B674B90B27EFD82233C619C"/>
        <w:category>
          <w:name w:val="常规"/>
          <w:gallery w:val="placeholder"/>
        </w:category>
        <w:types>
          <w:type w:val="bbPlcHdr"/>
        </w:types>
        <w:behaviors>
          <w:behavior w:val="content"/>
        </w:behaviors>
        <w:guid w:val="{2ACB6C1E-58E4-4CB2-8667-79DF033B3DC4}"/>
      </w:docPartPr>
      <w:docPartBody>
        <w:p w:rsidR="00D40996" w:rsidRDefault="003207B2">
          <w:pPr>
            <w:pStyle w:val="2318BDB38B674B90B27EFD82233C619C"/>
          </w:pPr>
          <w:r w:rsidRPr="00C63B67">
            <w:rPr>
              <w:rStyle w:val="placeholder1Char"/>
              <w:rFonts w:hint="eastAsia"/>
            </w:rPr>
            <w:t>选择</w:t>
          </w:r>
        </w:p>
      </w:docPartBody>
    </w:docPart>
    <w:docPart>
      <w:docPartPr>
        <w:name w:val="C204FFFE72D3409EB8F1500A0CB748B6"/>
        <w:category>
          <w:name w:val="常规"/>
          <w:gallery w:val="placeholder"/>
        </w:category>
        <w:types>
          <w:type w:val="bbPlcHdr"/>
        </w:types>
        <w:behaviors>
          <w:behavior w:val="content"/>
        </w:behaviors>
        <w:guid w:val="{E66B7CBF-B340-4400-A0B2-F8640CC3ABC7}"/>
      </w:docPartPr>
      <w:docPartBody>
        <w:p w:rsidR="00D40996" w:rsidRDefault="003207B2">
          <w:pPr>
            <w:pStyle w:val="C204FFFE72D3409EB8F1500A0CB748B6"/>
          </w:pPr>
          <w:r w:rsidRPr="00C63B67">
            <w:rPr>
              <w:rStyle w:val="placeholder1Char"/>
            </w:rPr>
            <w:t>__________</w:t>
          </w:r>
        </w:p>
      </w:docPartBody>
    </w:docPart>
    <w:docPart>
      <w:docPartPr>
        <w:name w:val="DAE00D4DF51C46F3B578397CED2DEC1A"/>
        <w:category>
          <w:name w:val="常规"/>
          <w:gallery w:val="placeholder"/>
        </w:category>
        <w:types>
          <w:type w:val="bbPlcHdr"/>
        </w:types>
        <w:behaviors>
          <w:behavior w:val="content"/>
        </w:behaviors>
        <w:guid w:val="{BDF38AA6-2CFD-4114-916F-FD1A237E4619}"/>
      </w:docPartPr>
      <w:docPartBody>
        <w:p w:rsidR="00D40996" w:rsidRDefault="003207B2">
          <w:pPr>
            <w:pStyle w:val="DAE00D4DF51C46F3B578397CED2DEC1A"/>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D40996" w:rsidRDefault="003207B2">
          <w:pPr>
            <w:pStyle w:val="8B28BDF5640F4ED7B75461DCEBBD9860"/>
          </w:pPr>
          <w:r w:rsidRPr="00425093">
            <w:rPr>
              <w:rStyle w:val="placeholder1Char"/>
            </w:rPr>
            <w:t>_____________________________________________</w:t>
          </w:r>
        </w:p>
      </w:docPartBody>
    </w:docPart>
    <w:docPart>
      <w:docPartPr>
        <w:name w:val="09C8B0ADFBE54F8C8D232B73CDAD5A89"/>
        <w:category>
          <w:name w:val="常规"/>
          <w:gallery w:val="placeholder"/>
        </w:category>
        <w:types>
          <w:type w:val="bbPlcHdr"/>
        </w:types>
        <w:behaviors>
          <w:behavior w:val="content"/>
        </w:behaviors>
        <w:guid w:val="{83ABA006-35AE-4A6B-B373-F58394C32018}"/>
      </w:docPartPr>
      <w:docPartBody>
        <w:p w:rsidR="00D40996" w:rsidRDefault="003207B2">
          <w:pPr>
            <w:pStyle w:val="09C8B0ADFBE54F8C8D232B73CDAD5A89"/>
          </w:pPr>
          <w:r w:rsidRPr="00C63B67">
            <w:rPr>
              <w:rStyle w:val="placeholder1Char"/>
            </w:rPr>
            <w:t>__________</w:t>
          </w:r>
        </w:p>
      </w:docPartBody>
    </w:docPart>
    <w:docPart>
      <w:docPartPr>
        <w:name w:val="C319939FE0D1429B935FA37327B98385"/>
        <w:category>
          <w:name w:val="常规"/>
          <w:gallery w:val="placeholder"/>
        </w:category>
        <w:types>
          <w:type w:val="bbPlcHdr"/>
        </w:types>
        <w:behaviors>
          <w:behavior w:val="content"/>
        </w:behaviors>
        <w:guid w:val="{88FBCCFD-AE7A-4662-82AE-61FAE36BFE8C}"/>
      </w:docPartPr>
      <w:docPartBody>
        <w:p w:rsidR="00D40996" w:rsidRDefault="003207B2">
          <w:pPr>
            <w:pStyle w:val="C319939FE0D1429B935FA37327B98385"/>
          </w:pPr>
          <w:r w:rsidRPr="00C63B67">
            <w:rPr>
              <w:rStyle w:val="placeholder1Char"/>
            </w:rPr>
            <w:t>__________</w:t>
          </w:r>
        </w:p>
      </w:docPartBody>
    </w:docPart>
    <w:docPart>
      <w:docPartPr>
        <w:name w:val="DCCAB61340044CA5ACFC3715C0024BB8"/>
        <w:category>
          <w:name w:val="常规"/>
          <w:gallery w:val="placeholder"/>
        </w:category>
        <w:types>
          <w:type w:val="bbPlcHdr"/>
        </w:types>
        <w:behaviors>
          <w:behavior w:val="content"/>
        </w:behaviors>
        <w:guid w:val="{0F3F1A35-9402-4D83-8350-948CA284266E}"/>
      </w:docPartPr>
      <w:docPartBody>
        <w:p w:rsidR="00D40996" w:rsidRDefault="003207B2">
          <w:pPr>
            <w:pStyle w:val="DCCAB61340044CA5ACFC3715C0024BB8"/>
          </w:pPr>
          <w:r w:rsidRPr="00C63B67">
            <w:rPr>
              <w:rStyle w:val="placeholder1Char"/>
            </w:rPr>
            <w:t>__________</w:t>
          </w:r>
        </w:p>
      </w:docPartBody>
    </w:docPart>
    <w:docPart>
      <w:docPartPr>
        <w:name w:val="7358B2DFEA7140D589E5ED99AF31AE07"/>
        <w:category>
          <w:name w:val="常规"/>
          <w:gallery w:val="placeholder"/>
        </w:category>
        <w:types>
          <w:type w:val="bbPlcHdr"/>
        </w:types>
        <w:behaviors>
          <w:behavior w:val="content"/>
        </w:behaviors>
        <w:guid w:val="{0DC843CC-24C5-48C9-9F8F-513F678E04DF}"/>
      </w:docPartPr>
      <w:docPartBody>
        <w:p w:rsidR="00D40996" w:rsidRDefault="003207B2">
          <w:pPr>
            <w:pStyle w:val="7358B2DFEA7140D589E5ED99AF31AE07"/>
          </w:pPr>
          <w:r w:rsidRPr="00C63B67">
            <w:rPr>
              <w:rStyle w:val="placeholder1Char"/>
            </w:rPr>
            <w:t>__________</w:t>
          </w:r>
        </w:p>
      </w:docPartBody>
    </w:docPart>
    <w:docPart>
      <w:docPartPr>
        <w:name w:val="FA4533E200A149D0A0CAD6E748D53B11"/>
        <w:category>
          <w:name w:val="常规"/>
          <w:gallery w:val="placeholder"/>
        </w:category>
        <w:types>
          <w:type w:val="bbPlcHdr"/>
        </w:types>
        <w:behaviors>
          <w:behavior w:val="content"/>
        </w:behaviors>
        <w:guid w:val="{24D12304-610B-4373-A028-58610336705B}"/>
      </w:docPartPr>
      <w:docPartBody>
        <w:p w:rsidR="00D40996" w:rsidRDefault="003207B2">
          <w:pPr>
            <w:pStyle w:val="FA4533E200A149D0A0CAD6E748D53B11"/>
          </w:pPr>
          <w:r w:rsidRPr="00C63B67">
            <w:rPr>
              <w:rStyle w:val="placeholder1Char"/>
            </w:rPr>
            <w:t>__________</w:t>
          </w:r>
        </w:p>
      </w:docPartBody>
    </w:docPart>
    <w:docPart>
      <w:docPartPr>
        <w:name w:val="56A079C2C5264E9187617FEF497DF249"/>
        <w:category>
          <w:name w:val="常规"/>
          <w:gallery w:val="placeholder"/>
        </w:category>
        <w:types>
          <w:type w:val="bbPlcHdr"/>
        </w:types>
        <w:behaviors>
          <w:behavior w:val="content"/>
        </w:behaviors>
        <w:guid w:val="{23A82F94-1147-4F07-9977-B55B72CB5BA6}"/>
      </w:docPartPr>
      <w:docPartBody>
        <w:p w:rsidR="00D40996" w:rsidRDefault="003207B2">
          <w:pPr>
            <w:pStyle w:val="56A079C2C5264E9187617FEF497DF249"/>
          </w:pPr>
          <w:r w:rsidRPr="00C63B67">
            <w:rPr>
              <w:rStyle w:val="placeholder1Char"/>
            </w:rPr>
            <w:t>__________</w:t>
          </w:r>
        </w:p>
      </w:docPartBody>
    </w:docPart>
    <w:docPart>
      <w:docPartPr>
        <w:name w:val="1F609FBEE85D4A72A3E661694E9A1ABC"/>
        <w:category>
          <w:name w:val="常规"/>
          <w:gallery w:val="placeholder"/>
        </w:category>
        <w:types>
          <w:type w:val="bbPlcHdr"/>
        </w:types>
        <w:behaviors>
          <w:behavior w:val="content"/>
        </w:behaviors>
        <w:guid w:val="{B169B217-A4D2-47D1-BF29-36E451C39FA8}"/>
      </w:docPartPr>
      <w:docPartBody>
        <w:p w:rsidR="00D40996" w:rsidRDefault="003207B2">
          <w:pPr>
            <w:pStyle w:val="1F609FBEE85D4A72A3E661694E9A1ABC"/>
          </w:pPr>
          <w:r w:rsidRPr="00C63B67">
            <w:rPr>
              <w:rStyle w:val="placeholder1Char"/>
            </w:rPr>
            <w:t>__________</w:t>
          </w:r>
        </w:p>
      </w:docPartBody>
    </w:docPart>
    <w:docPart>
      <w:docPartPr>
        <w:name w:val="BEF695FE28EF4F4A8E98EF81EA3E9D5C"/>
        <w:category>
          <w:name w:val="常规"/>
          <w:gallery w:val="placeholder"/>
        </w:category>
        <w:types>
          <w:type w:val="bbPlcHdr"/>
        </w:types>
        <w:behaviors>
          <w:behavior w:val="content"/>
        </w:behaviors>
        <w:guid w:val="{51C20356-A812-4D1B-BFE5-563AF8CA35D1}"/>
      </w:docPartPr>
      <w:docPartBody>
        <w:p w:rsidR="00D40996" w:rsidRDefault="003207B2">
          <w:pPr>
            <w:pStyle w:val="BEF695FE28EF4F4A8E98EF81EA3E9D5C"/>
          </w:pPr>
          <w:r w:rsidRPr="00C63B67">
            <w:rPr>
              <w:rStyle w:val="placeholder1Char"/>
            </w:rPr>
            <w:t>__________</w:t>
          </w:r>
        </w:p>
      </w:docPartBody>
    </w:docPart>
    <w:docPart>
      <w:docPartPr>
        <w:name w:val="69043EB842F947A6A29D50046DA5ECE4"/>
        <w:category>
          <w:name w:val="常规"/>
          <w:gallery w:val="placeholder"/>
        </w:category>
        <w:types>
          <w:type w:val="bbPlcHdr"/>
        </w:types>
        <w:behaviors>
          <w:behavior w:val="content"/>
        </w:behaviors>
        <w:guid w:val="{1DD2F7E6-E2BB-4533-BF53-3095856889FC}"/>
      </w:docPartPr>
      <w:docPartBody>
        <w:p w:rsidR="00D40996" w:rsidRDefault="003207B2">
          <w:pPr>
            <w:pStyle w:val="69043EB842F947A6A29D50046DA5ECE4"/>
          </w:pPr>
          <w:r w:rsidRPr="00C63B67">
            <w:rPr>
              <w:rStyle w:val="placeholder1Char"/>
            </w:rPr>
            <w:t>__________</w:t>
          </w:r>
        </w:p>
      </w:docPartBody>
    </w:docPart>
    <w:docPart>
      <w:docPartPr>
        <w:name w:val="ADA24F22F5E04D16AB775D0C7A5A1FD0"/>
        <w:category>
          <w:name w:val="常规"/>
          <w:gallery w:val="placeholder"/>
        </w:category>
        <w:types>
          <w:type w:val="bbPlcHdr"/>
        </w:types>
        <w:behaviors>
          <w:behavior w:val="content"/>
        </w:behaviors>
        <w:guid w:val="{4DE7B0DC-65F6-487F-B7F5-3D06E5FAE214}"/>
      </w:docPartPr>
      <w:docPartBody>
        <w:p w:rsidR="00D40996" w:rsidRDefault="003207B2">
          <w:pPr>
            <w:pStyle w:val="ADA24F22F5E04D16AB775D0C7A5A1FD0"/>
          </w:pPr>
          <w:r w:rsidRPr="00C63B67">
            <w:rPr>
              <w:rStyle w:val="placeholder1Char"/>
            </w:rPr>
            <w:t>__________</w:t>
          </w:r>
        </w:p>
      </w:docPartBody>
    </w:docPart>
    <w:docPart>
      <w:docPartPr>
        <w:name w:val="831B01026E9546F9B5869ECAFF4135D3"/>
        <w:category>
          <w:name w:val="常规"/>
          <w:gallery w:val="placeholder"/>
        </w:category>
        <w:types>
          <w:type w:val="bbPlcHdr"/>
        </w:types>
        <w:behaviors>
          <w:behavior w:val="content"/>
        </w:behaviors>
        <w:guid w:val="{9A40349B-3C7E-4D50-B7A1-7EEFE8A810EB}"/>
      </w:docPartPr>
      <w:docPartBody>
        <w:p w:rsidR="00D40996" w:rsidRDefault="003207B2">
          <w:pPr>
            <w:pStyle w:val="831B01026E9546F9B5869ECAFF4135D3"/>
          </w:pPr>
          <w:r w:rsidRPr="00C63B67">
            <w:rPr>
              <w:rStyle w:val="placeholder1Char"/>
            </w:rPr>
            <w:t>__________</w:t>
          </w:r>
        </w:p>
      </w:docPartBody>
    </w:docPart>
    <w:docPart>
      <w:docPartPr>
        <w:name w:val="66CE244EAC1B4A94BCEDB1DE15CF2BAF"/>
        <w:category>
          <w:name w:val="常规"/>
          <w:gallery w:val="placeholder"/>
        </w:category>
        <w:types>
          <w:type w:val="bbPlcHdr"/>
        </w:types>
        <w:behaviors>
          <w:behavior w:val="content"/>
        </w:behaviors>
        <w:guid w:val="{177EB5C8-BB1F-4FB3-BCCF-7A444626A6B0}"/>
      </w:docPartPr>
      <w:docPartBody>
        <w:p w:rsidR="00D40996" w:rsidRDefault="003207B2">
          <w:pPr>
            <w:pStyle w:val="66CE244EAC1B4A94BCEDB1DE15CF2BAF"/>
          </w:pPr>
          <w:r w:rsidRPr="00C63B67">
            <w:rPr>
              <w:rStyle w:val="placeholder1Char"/>
            </w:rPr>
            <w:t>__________</w:t>
          </w:r>
        </w:p>
      </w:docPartBody>
    </w:docPart>
    <w:docPart>
      <w:docPartPr>
        <w:name w:val="000CB64F187D46599C82C722739887ED"/>
        <w:category>
          <w:name w:val="常规"/>
          <w:gallery w:val="placeholder"/>
        </w:category>
        <w:types>
          <w:type w:val="bbPlcHdr"/>
        </w:types>
        <w:behaviors>
          <w:behavior w:val="content"/>
        </w:behaviors>
        <w:guid w:val="{69F87D2B-6282-4C05-9A5F-C242C63F511C}"/>
      </w:docPartPr>
      <w:docPartBody>
        <w:p w:rsidR="00D40996" w:rsidRDefault="003207B2">
          <w:pPr>
            <w:pStyle w:val="000CB64F187D46599C82C722739887ED"/>
          </w:pPr>
          <w:r w:rsidRPr="00C63B67">
            <w:rPr>
              <w:rStyle w:val="placeholder1Char"/>
            </w:rPr>
            <w:t>_____________</w:t>
          </w:r>
        </w:p>
      </w:docPartBody>
    </w:docPart>
    <w:docPart>
      <w:docPartPr>
        <w:name w:val="C409F5F8CDAD4942B945AEF8240C4686"/>
        <w:category>
          <w:name w:val="常规"/>
          <w:gallery w:val="placeholder"/>
        </w:category>
        <w:types>
          <w:type w:val="bbPlcHdr"/>
        </w:types>
        <w:behaviors>
          <w:behavior w:val="content"/>
        </w:behaviors>
        <w:guid w:val="{EA48327E-F3C3-456A-A75C-804674FAE03E}"/>
      </w:docPartPr>
      <w:docPartBody>
        <w:p w:rsidR="00D40996" w:rsidRDefault="003207B2">
          <w:pPr>
            <w:pStyle w:val="C409F5F8CDAD4942B945AEF8240C4686"/>
          </w:pPr>
          <w:r w:rsidRPr="00C63B67">
            <w:rPr>
              <w:rStyle w:val="placeholder1Char"/>
            </w:rPr>
            <w:t>_______________</w:t>
          </w:r>
        </w:p>
      </w:docPartBody>
    </w:docPart>
    <w:docPart>
      <w:docPartPr>
        <w:name w:val="7256045E6E9C4B44B38B55F29943700A"/>
        <w:category>
          <w:name w:val="常规"/>
          <w:gallery w:val="placeholder"/>
        </w:category>
        <w:types>
          <w:type w:val="bbPlcHdr"/>
        </w:types>
        <w:behaviors>
          <w:behavior w:val="content"/>
        </w:behaviors>
        <w:guid w:val="{5A84D744-67A5-4DD0-8BB1-686E42848FC8}"/>
      </w:docPartPr>
      <w:docPartBody>
        <w:p w:rsidR="00D40996" w:rsidRDefault="003207B2">
          <w:pPr>
            <w:pStyle w:val="7256045E6E9C4B44B38B55F29943700A"/>
          </w:pPr>
          <w:r w:rsidRPr="00C63B67">
            <w:rPr>
              <w:rStyle w:val="placeholder1Char"/>
            </w:rPr>
            <w:t>__________</w:t>
          </w:r>
        </w:p>
      </w:docPartBody>
    </w:docPart>
    <w:docPart>
      <w:docPartPr>
        <w:name w:val="6C4101E9C3B14265B11941B8FCC8DC1C"/>
        <w:category>
          <w:name w:val="常规"/>
          <w:gallery w:val="placeholder"/>
        </w:category>
        <w:types>
          <w:type w:val="bbPlcHdr"/>
        </w:types>
        <w:behaviors>
          <w:behavior w:val="content"/>
        </w:behaviors>
        <w:guid w:val="{31974C1B-B613-422C-8225-E2410D15D8C6}"/>
      </w:docPartPr>
      <w:docPartBody>
        <w:p w:rsidR="00D40996" w:rsidRDefault="003207B2">
          <w:pPr>
            <w:pStyle w:val="6C4101E9C3B14265B11941B8FCC8DC1C"/>
          </w:pPr>
          <w:r w:rsidRPr="00C63B67">
            <w:rPr>
              <w:rStyle w:val="placeholder1Char"/>
              <w:rFonts w:hint="eastAsia"/>
            </w:rPr>
            <w:t>选择</w:t>
          </w:r>
        </w:p>
      </w:docPartBody>
    </w:docPart>
    <w:docPart>
      <w:docPartPr>
        <w:name w:val="CA536C767C2D4F028DEC44F30C2CFFDF"/>
        <w:category>
          <w:name w:val="常规"/>
          <w:gallery w:val="placeholder"/>
        </w:category>
        <w:types>
          <w:type w:val="bbPlcHdr"/>
        </w:types>
        <w:behaviors>
          <w:behavior w:val="content"/>
        </w:behaviors>
        <w:guid w:val="{E3C95413-107A-477F-91DE-437018783995}"/>
      </w:docPartPr>
      <w:docPartBody>
        <w:p w:rsidR="00D40996" w:rsidRDefault="003207B2">
          <w:pPr>
            <w:pStyle w:val="CA536C767C2D4F028DEC44F30C2CFFDF"/>
          </w:pPr>
          <w:r w:rsidRPr="00C63B67">
            <w:rPr>
              <w:rStyle w:val="placeholder1Char"/>
            </w:rPr>
            <w:t>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D40996"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D40996"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D40996"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D40996"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D40996"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81445A08CFB24F828B3D8807AF5512E4"/>
        <w:category>
          <w:name w:val="常规"/>
          <w:gallery w:val="placeholder"/>
        </w:category>
        <w:types>
          <w:type w:val="bbPlcHdr"/>
        </w:types>
        <w:behaviors>
          <w:behavior w:val="content"/>
        </w:behaviors>
        <w:guid w:val="{CEABABA9-D3B3-496B-982D-4594EE945FC0}"/>
      </w:docPartPr>
      <w:docPartBody>
        <w:p w:rsidR="00D40996" w:rsidRDefault="003207B2">
          <w:pPr>
            <w:pStyle w:val="81445A08CFB24F828B3D8807AF5512E4"/>
          </w:pPr>
          <w:r w:rsidRPr="00C63B67">
            <w:rPr>
              <w:rStyle w:val="placeholder1Char"/>
            </w:rPr>
            <w:t>__________</w:t>
          </w:r>
        </w:p>
      </w:docPartBody>
    </w:docPart>
    <w:docPart>
      <w:docPartPr>
        <w:name w:val="D2134ACBDFEB4867B3CA4900CFFE97E2"/>
        <w:category>
          <w:name w:val="常规"/>
          <w:gallery w:val="placeholder"/>
        </w:category>
        <w:types>
          <w:type w:val="bbPlcHdr"/>
        </w:types>
        <w:behaviors>
          <w:behavior w:val="content"/>
        </w:behaviors>
        <w:guid w:val="{7D5F5E6F-3370-4F51-8C73-C8DDD743B554}"/>
      </w:docPartPr>
      <w:docPartBody>
        <w:p w:rsidR="00D40996" w:rsidRDefault="003207B2">
          <w:pPr>
            <w:pStyle w:val="D2134ACBDFEB4867B3CA4900CFFE97E2"/>
          </w:pPr>
          <w:r w:rsidRPr="00C63B67">
            <w:rPr>
              <w:rStyle w:val="placeholder1Char"/>
              <w:rFonts w:hint="eastAsia"/>
            </w:rPr>
            <w:t>选择</w:t>
          </w:r>
        </w:p>
      </w:docPartBody>
    </w:docPart>
    <w:docPart>
      <w:docPartPr>
        <w:name w:val="12EBD6011E4D4586A01B8CE7212A4F54"/>
        <w:category>
          <w:name w:val="常规"/>
          <w:gallery w:val="placeholder"/>
        </w:category>
        <w:types>
          <w:type w:val="bbPlcHdr"/>
        </w:types>
        <w:behaviors>
          <w:behavior w:val="content"/>
        </w:behaviors>
        <w:guid w:val="{E36F9307-E4C3-4398-858B-C5391FE037C6}"/>
      </w:docPartPr>
      <w:docPartBody>
        <w:p w:rsidR="00D40996" w:rsidRDefault="003207B2">
          <w:pPr>
            <w:pStyle w:val="12EBD6011E4D4586A01B8CE7212A4F54"/>
          </w:pPr>
          <w:r w:rsidRPr="00C63B67">
            <w:rPr>
              <w:rStyle w:val="placeholder1Char"/>
              <w:rFonts w:hint="eastAsia"/>
            </w:rPr>
            <w:t>_</w:t>
          </w:r>
          <w:r w:rsidRPr="00C63B67">
            <w:rPr>
              <w:rStyle w:val="placeholder1Char"/>
            </w:rPr>
            <w:t>__________</w:t>
          </w:r>
        </w:p>
      </w:docPartBody>
    </w:docPart>
    <w:docPart>
      <w:docPartPr>
        <w:name w:val="E1ECDEE7C148487999535F8E8841E026"/>
        <w:category>
          <w:name w:val="常规"/>
          <w:gallery w:val="placeholder"/>
        </w:category>
        <w:types>
          <w:type w:val="bbPlcHdr"/>
        </w:types>
        <w:behaviors>
          <w:behavior w:val="content"/>
        </w:behaviors>
        <w:guid w:val="{6148AC8F-0776-4261-805F-469E67783358}"/>
      </w:docPartPr>
      <w:docPartBody>
        <w:p w:rsidR="00D40996" w:rsidRDefault="003207B2">
          <w:pPr>
            <w:pStyle w:val="E1ECDEE7C148487999535F8E8841E026"/>
          </w:pPr>
          <w:r w:rsidRPr="00C63B67">
            <w:rPr>
              <w:rStyle w:val="placeholder1Char"/>
              <w:rFonts w:hint="eastAsia"/>
            </w:rPr>
            <w:t>________</w:t>
          </w:r>
        </w:p>
      </w:docPartBody>
    </w:docPart>
    <w:docPart>
      <w:docPartPr>
        <w:name w:val="2599FECEA9294DCCBC0F1D79C52B5B7F"/>
        <w:category>
          <w:name w:val="常规"/>
          <w:gallery w:val="placeholder"/>
        </w:category>
        <w:types>
          <w:type w:val="bbPlcHdr"/>
        </w:types>
        <w:behaviors>
          <w:behavior w:val="content"/>
        </w:behaviors>
        <w:guid w:val="{57118FD7-0728-4B83-80CF-70232C16B3F6}"/>
      </w:docPartPr>
      <w:docPartBody>
        <w:p w:rsidR="00D40996" w:rsidRDefault="003207B2">
          <w:pPr>
            <w:pStyle w:val="2599FECEA9294DCCBC0F1D79C52B5B7F"/>
          </w:pPr>
          <w:r w:rsidRPr="00C63B67">
            <w:rPr>
              <w:rStyle w:val="placeholder1Char"/>
            </w:rPr>
            <w:t>__________</w:t>
          </w:r>
        </w:p>
      </w:docPartBody>
    </w:docPart>
    <w:docPart>
      <w:docPartPr>
        <w:name w:val="8447BADA4D274D468062F0E68D681714"/>
        <w:category>
          <w:name w:val="常规"/>
          <w:gallery w:val="placeholder"/>
        </w:category>
        <w:types>
          <w:type w:val="bbPlcHdr"/>
        </w:types>
        <w:behaviors>
          <w:behavior w:val="content"/>
        </w:behaviors>
        <w:guid w:val="{B9117375-06E5-4AD6-B283-F19CB6E6A39E}"/>
      </w:docPartPr>
      <w:docPartBody>
        <w:p w:rsidR="00D40996" w:rsidRDefault="003207B2">
          <w:pPr>
            <w:pStyle w:val="8447BADA4D274D468062F0E68D681714"/>
          </w:pPr>
          <w:r w:rsidRPr="00C63B67">
            <w:rPr>
              <w:rStyle w:val="placeholder1Char"/>
              <w:rFonts w:hint="eastAsia"/>
            </w:rPr>
            <w:t>_</w:t>
          </w:r>
          <w:r w:rsidRPr="00C63B67">
            <w:rPr>
              <w:rStyle w:val="placeholder1Char"/>
            </w:rPr>
            <w:t>__________</w:t>
          </w:r>
        </w:p>
      </w:docPartBody>
    </w:docPart>
    <w:docPart>
      <w:docPartPr>
        <w:name w:val="1421F948E11248C7B2CDE351ADFD816D"/>
        <w:category>
          <w:name w:val="常规"/>
          <w:gallery w:val="placeholder"/>
        </w:category>
        <w:types>
          <w:type w:val="bbPlcHdr"/>
        </w:types>
        <w:behaviors>
          <w:behavior w:val="content"/>
        </w:behaviors>
        <w:guid w:val="{2DE630E0-4756-4176-9F14-75268CD0F1E3}"/>
      </w:docPartPr>
      <w:docPartBody>
        <w:p w:rsidR="00D40996" w:rsidRDefault="003207B2">
          <w:pPr>
            <w:pStyle w:val="1421F948E11248C7B2CDE351ADFD816D"/>
          </w:pPr>
          <w:r w:rsidRPr="00C63B67">
            <w:rPr>
              <w:rStyle w:val="placeholder1Char"/>
              <w:rFonts w:hint="eastAsia"/>
            </w:rPr>
            <w:t>________</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D40996"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D40996"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D40996"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D40996"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D40996"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D40996"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D40996"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D40996"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D40996"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D40996"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D40996"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D40996"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D40996"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D40996"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D40996"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D40996"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D40996"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D40996"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D40996"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D40996"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D40996"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D40996"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D40996"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D40996"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D40996"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D40996"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D40996"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D40996"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D40996"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D40996"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D40996"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D40996"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D40996"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D40996"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D40996"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D40996"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D40996"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D40996"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D40996"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D40996"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D40996"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D40996"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D40996"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D40996"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D40996"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D40996"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D40996"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D40996" w:rsidRDefault="003207B2">
          <w:pPr>
            <w:pStyle w:val="5099A6F4588340E3830C8F53ECEEDB86"/>
          </w:pPr>
          <w:r w:rsidRPr="008971FC">
            <w:rPr>
              <w:rStyle w:val="placeholder1Char"/>
            </w:rPr>
            <w:t>_______</w:t>
          </w:r>
        </w:p>
      </w:docPartBody>
    </w:docPart>
    <w:docPart>
      <w:docPartPr>
        <w:name w:val="70083747B28A44C095A87FFFC13B9E3A"/>
        <w:category>
          <w:name w:val="常规"/>
          <w:gallery w:val="placeholder"/>
        </w:category>
        <w:types>
          <w:type w:val="bbPlcHdr"/>
        </w:types>
        <w:behaviors>
          <w:behavior w:val="content"/>
        </w:behaviors>
        <w:guid w:val="{4403F3F6-5539-4776-AE49-C369ECAC2875}"/>
      </w:docPartPr>
      <w:docPartBody>
        <w:p w:rsidR="00D40996" w:rsidRDefault="003207B2">
          <w:pPr>
            <w:pStyle w:val="70083747B28A44C095A87FFFC13B9E3A"/>
          </w:pPr>
          <w:r w:rsidRPr="00B10548">
            <w:rPr>
              <w:rStyle w:val="placeholder1Char"/>
            </w:rPr>
            <w:t>____</w:t>
          </w:r>
        </w:p>
      </w:docPartBody>
    </w:docPart>
    <w:docPart>
      <w:docPartPr>
        <w:name w:val="838CDE574BE548CFA8A1BD8EB8EC1086"/>
        <w:category>
          <w:name w:val="常规"/>
          <w:gallery w:val="placeholder"/>
        </w:category>
        <w:types>
          <w:type w:val="bbPlcHdr"/>
        </w:types>
        <w:behaviors>
          <w:behavior w:val="content"/>
        </w:behaviors>
        <w:guid w:val="{FAE39987-6608-41A0-8C07-0922847E578D}"/>
      </w:docPartPr>
      <w:docPartBody>
        <w:p w:rsidR="00D40996" w:rsidRDefault="003207B2">
          <w:pPr>
            <w:pStyle w:val="838CDE574BE548CFA8A1BD8EB8EC1086"/>
          </w:pPr>
          <w:r w:rsidRPr="00B10548">
            <w:rPr>
              <w:rStyle w:val="placeholder1Char"/>
              <w:rFonts w:hint="eastAsia"/>
            </w:rPr>
            <w:t>__________</w:t>
          </w:r>
        </w:p>
      </w:docPartBody>
    </w:docPart>
    <w:docPart>
      <w:docPartPr>
        <w:name w:val="F0B9142C715E42C6B29FC8E106640354"/>
        <w:category>
          <w:name w:val="常规"/>
          <w:gallery w:val="placeholder"/>
        </w:category>
        <w:types>
          <w:type w:val="bbPlcHdr"/>
        </w:types>
        <w:behaviors>
          <w:behavior w:val="content"/>
        </w:behaviors>
        <w:guid w:val="{5A2F74C5-6A3D-41E1-85F5-0FC5FAFCE426}"/>
      </w:docPartPr>
      <w:docPartBody>
        <w:p w:rsidR="00D40996" w:rsidRDefault="003207B2">
          <w:pPr>
            <w:pStyle w:val="F0B9142C715E42C6B29FC8E106640354"/>
          </w:pPr>
          <w:r w:rsidRPr="00B10548">
            <w:rPr>
              <w:rStyle w:val="placeholder1Char"/>
            </w:rPr>
            <w:t>________</w:t>
          </w:r>
        </w:p>
      </w:docPartBody>
    </w:docPart>
    <w:docPart>
      <w:docPartPr>
        <w:name w:val="0999DE6D422E4D7EB0D8A7C0EECD9C22"/>
        <w:category>
          <w:name w:val="常规"/>
          <w:gallery w:val="placeholder"/>
        </w:category>
        <w:types>
          <w:type w:val="bbPlcHdr"/>
        </w:types>
        <w:behaviors>
          <w:behavior w:val="content"/>
        </w:behaviors>
        <w:guid w:val="{DCAD7E7D-C544-4B1E-8636-A5B396917C19}"/>
      </w:docPartPr>
      <w:docPartBody>
        <w:p w:rsidR="00D40996" w:rsidRDefault="003207B2">
          <w:pPr>
            <w:pStyle w:val="0999DE6D422E4D7EB0D8A7C0EECD9C22"/>
          </w:pPr>
          <w:r w:rsidRPr="00B10548">
            <w:rPr>
              <w:rStyle w:val="placeholder1Char"/>
            </w:rPr>
            <w:t>________</w:t>
          </w:r>
        </w:p>
      </w:docPartBody>
    </w:docPart>
    <w:docPart>
      <w:docPartPr>
        <w:name w:val="DA3F17EA537C442B884674FC02EF3EB3"/>
        <w:category>
          <w:name w:val="常规"/>
          <w:gallery w:val="placeholder"/>
        </w:category>
        <w:types>
          <w:type w:val="bbPlcHdr"/>
        </w:types>
        <w:behaviors>
          <w:behavior w:val="content"/>
        </w:behaviors>
        <w:guid w:val="{19DE8758-936B-4A3B-8E1C-ACF8D2455267}"/>
      </w:docPartPr>
      <w:docPartBody>
        <w:p w:rsidR="00D40996" w:rsidRDefault="003207B2">
          <w:pPr>
            <w:pStyle w:val="DA3F17EA537C442B884674FC02EF3EB3"/>
          </w:pPr>
          <w:r w:rsidRPr="00B10548">
            <w:rPr>
              <w:rStyle w:val="placeholder1Char"/>
            </w:rPr>
            <w:t>________</w:t>
          </w:r>
        </w:p>
      </w:docPartBody>
    </w:docPart>
    <w:docPart>
      <w:docPartPr>
        <w:name w:val="45115200286346538A572705D2C12BA5"/>
        <w:category>
          <w:name w:val="常规"/>
          <w:gallery w:val="placeholder"/>
        </w:category>
        <w:types>
          <w:type w:val="bbPlcHdr"/>
        </w:types>
        <w:behaviors>
          <w:behavior w:val="content"/>
        </w:behaviors>
        <w:guid w:val="{1495FDD5-BA8D-414C-93F9-808EB060CD4F}"/>
      </w:docPartPr>
      <w:docPartBody>
        <w:p w:rsidR="00D40996" w:rsidRDefault="003207B2">
          <w:pPr>
            <w:pStyle w:val="45115200286346538A572705D2C12BA5"/>
          </w:pPr>
          <w:r w:rsidRPr="00B10548">
            <w:rPr>
              <w:rStyle w:val="placeholder1Char"/>
              <w:rFonts w:hint="eastAsia"/>
            </w:rPr>
            <w:t>_______</w:t>
          </w:r>
        </w:p>
      </w:docPartBody>
    </w:docPart>
    <w:docPart>
      <w:docPartPr>
        <w:name w:val="1A22774C47B74B3AA2D6BF1F4EDAD3BC"/>
        <w:category>
          <w:name w:val="常规"/>
          <w:gallery w:val="placeholder"/>
        </w:category>
        <w:types>
          <w:type w:val="bbPlcHdr"/>
        </w:types>
        <w:behaviors>
          <w:behavior w:val="content"/>
        </w:behaviors>
        <w:guid w:val="{C52FD763-9FCE-4ED9-B56D-12BE0C937448}"/>
      </w:docPartPr>
      <w:docPartBody>
        <w:p w:rsidR="00D40996" w:rsidRDefault="003207B2">
          <w:pPr>
            <w:pStyle w:val="1A22774C47B74B3AA2D6BF1F4EDAD3BC"/>
          </w:pPr>
          <w:r w:rsidRPr="00B10548">
            <w:rPr>
              <w:rStyle w:val="placeholder1Char"/>
            </w:rPr>
            <w:t>________</w:t>
          </w:r>
        </w:p>
      </w:docPartBody>
    </w:docPart>
    <w:docPart>
      <w:docPartPr>
        <w:name w:val="2C535FB21DAB4F79A5524AAE1ED67845"/>
        <w:category>
          <w:name w:val="常规"/>
          <w:gallery w:val="placeholder"/>
        </w:category>
        <w:types>
          <w:type w:val="bbPlcHdr"/>
        </w:types>
        <w:behaviors>
          <w:behavior w:val="content"/>
        </w:behaviors>
        <w:guid w:val="{42075121-1CC6-4E3A-A8E5-EBA4F6CE92C4}"/>
      </w:docPartPr>
      <w:docPartBody>
        <w:p w:rsidR="00D40996" w:rsidRDefault="003207B2">
          <w:pPr>
            <w:pStyle w:val="2C535FB21DAB4F79A5524AAE1ED67845"/>
          </w:pPr>
          <w:r w:rsidRPr="00B10548">
            <w:rPr>
              <w:rStyle w:val="placeholder1Char"/>
            </w:rPr>
            <w:t>________</w:t>
          </w:r>
        </w:p>
      </w:docPartBody>
    </w:docPart>
    <w:docPart>
      <w:docPartPr>
        <w:name w:val="D84D2FEEFB994B8F91AA14E0A043146D"/>
        <w:category>
          <w:name w:val="常规"/>
          <w:gallery w:val="placeholder"/>
        </w:category>
        <w:types>
          <w:type w:val="bbPlcHdr"/>
        </w:types>
        <w:behaviors>
          <w:behavior w:val="content"/>
        </w:behaviors>
        <w:guid w:val="{7471B848-CE78-4337-8190-B8878BACA446}"/>
      </w:docPartPr>
      <w:docPartBody>
        <w:p w:rsidR="00D40996" w:rsidRDefault="003207B2">
          <w:pPr>
            <w:pStyle w:val="D84D2FEEFB994B8F91AA14E0A043146D"/>
          </w:pPr>
          <w:r w:rsidRPr="00B10548">
            <w:rPr>
              <w:rStyle w:val="placeholder1Char"/>
            </w:rPr>
            <w:t>________</w:t>
          </w:r>
        </w:p>
      </w:docPartBody>
    </w:docPart>
    <w:docPart>
      <w:docPartPr>
        <w:name w:val="6046C2CE45684916BB99BE1C744CE118"/>
        <w:category>
          <w:name w:val="常规"/>
          <w:gallery w:val="placeholder"/>
        </w:category>
        <w:types>
          <w:type w:val="bbPlcHdr"/>
        </w:types>
        <w:behaviors>
          <w:behavior w:val="content"/>
        </w:behaviors>
        <w:guid w:val="{6648EC7C-91DD-4678-99B5-4369B09605F9}"/>
      </w:docPartPr>
      <w:docPartBody>
        <w:p w:rsidR="00D40996" w:rsidRDefault="003207B2">
          <w:pPr>
            <w:pStyle w:val="6046C2CE45684916BB99BE1C744CE118"/>
          </w:pPr>
          <w:r w:rsidRPr="00B10548">
            <w:rPr>
              <w:rStyle w:val="placeholder1Char"/>
            </w:rPr>
            <w:t>________</w:t>
          </w:r>
        </w:p>
      </w:docPartBody>
    </w:docPart>
    <w:docPart>
      <w:docPartPr>
        <w:name w:val="A155FBFEC5864B12AAB99C17B771970F"/>
        <w:category>
          <w:name w:val="常规"/>
          <w:gallery w:val="placeholder"/>
        </w:category>
        <w:types>
          <w:type w:val="bbPlcHdr"/>
        </w:types>
        <w:behaviors>
          <w:behavior w:val="content"/>
        </w:behaviors>
        <w:guid w:val="{0025604D-BC1D-4990-903F-61C8B8165D85}"/>
      </w:docPartPr>
      <w:docPartBody>
        <w:p w:rsidR="00D40996" w:rsidRDefault="003207B2">
          <w:pPr>
            <w:pStyle w:val="A155FBFEC5864B12AAB99C17B771970F"/>
          </w:pPr>
          <w:r w:rsidRPr="00B10548">
            <w:rPr>
              <w:rStyle w:val="placeholder1Char"/>
            </w:rPr>
            <w:t>________</w:t>
          </w:r>
        </w:p>
      </w:docPartBody>
    </w:docPart>
    <w:docPart>
      <w:docPartPr>
        <w:name w:val="C402BCFC3D1C471FBD803928DC36181B"/>
        <w:category>
          <w:name w:val="常规"/>
          <w:gallery w:val="placeholder"/>
        </w:category>
        <w:types>
          <w:type w:val="bbPlcHdr"/>
        </w:types>
        <w:behaviors>
          <w:behavior w:val="content"/>
        </w:behaviors>
        <w:guid w:val="{A2F9C9C1-C30F-4D3B-AC1D-BBEB3B571FBF}"/>
      </w:docPartPr>
      <w:docPartBody>
        <w:p w:rsidR="00D40996" w:rsidRDefault="003207B2">
          <w:pPr>
            <w:pStyle w:val="C402BCFC3D1C471FBD803928DC36181B"/>
          </w:pPr>
          <w:r w:rsidRPr="00B10548">
            <w:rPr>
              <w:rStyle w:val="placeholder1Char"/>
              <w:rFonts w:hint="eastAsia"/>
            </w:rPr>
            <w:t>_______</w:t>
          </w:r>
        </w:p>
      </w:docPartBody>
    </w:docPart>
    <w:docPart>
      <w:docPartPr>
        <w:name w:val="639A5A473CB0467FA1AE2A020AB9F24A"/>
        <w:category>
          <w:name w:val="常规"/>
          <w:gallery w:val="placeholder"/>
        </w:category>
        <w:types>
          <w:type w:val="bbPlcHdr"/>
        </w:types>
        <w:behaviors>
          <w:behavior w:val="content"/>
        </w:behaviors>
        <w:guid w:val="{7EE385ED-8584-469D-BCDB-DC10B9989C58}"/>
      </w:docPartPr>
      <w:docPartBody>
        <w:p w:rsidR="00D40996" w:rsidRDefault="003207B2">
          <w:pPr>
            <w:pStyle w:val="639A5A473CB0467FA1AE2A020AB9F24A"/>
          </w:pPr>
          <w:r w:rsidRPr="00B10548">
            <w:rPr>
              <w:rStyle w:val="placeholder1Char"/>
            </w:rPr>
            <w:t>________</w:t>
          </w:r>
        </w:p>
      </w:docPartBody>
    </w:docPart>
    <w:docPart>
      <w:docPartPr>
        <w:name w:val="0C264EB3335C4F4982DB759AF670F254"/>
        <w:category>
          <w:name w:val="常规"/>
          <w:gallery w:val="placeholder"/>
        </w:category>
        <w:types>
          <w:type w:val="bbPlcHdr"/>
        </w:types>
        <w:behaviors>
          <w:behavior w:val="content"/>
        </w:behaviors>
        <w:guid w:val="{C7583B17-0BEA-4179-8AFA-D07369C36F85}"/>
      </w:docPartPr>
      <w:docPartBody>
        <w:p w:rsidR="00D40996" w:rsidRDefault="003207B2">
          <w:pPr>
            <w:pStyle w:val="0C264EB3335C4F4982DB759AF670F254"/>
          </w:pPr>
          <w:r w:rsidRPr="00B10548">
            <w:rPr>
              <w:rStyle w:val="placeholder1Char"/>
            </w:rPr>
            <w:t>________</w:t>
          </w:r>
        </w:p>
      </w:docPartBody>
    </w:docPart>
    <w:docPart>
      <w:docPartPr>
        <w:name w:val="750832B8DB8842719D88DA8CCDC0876A"/>
        <w:category>
          <w:name w:val="常规"/>
          <w:gallery w:val="placeholder"/>
        </w:category>
        <w:types>
          <w:type w:val="bbPlcHdr"/>
        </w:types>
        <w:behaviors>
          <w:behavior w:val="content"/>
        </w:behaviors>
        <w:guid w:val="{10DCF7F1-CD07-44E7-B57E-A88E989AF05C}"/>
      </w:docPartPr>
      <w:docPartBody>
        <w:p w:rsidR="00D40996" w:rsidRDefault="003207B2">
          <w:pPr>
            <w:pStyle w:val="750832B8DB8842719D88DA8CCDC0876A"/>
          </w:pPr>
          <w:r w:rsidRPr="001524D6">
            <w:rPr>
              <w:rStyle w:val="placeholder1Char"/>
            </w:rPr>
            <w:t>___________________________________________________________________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D40996"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D40996"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D40996"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D40996"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D40996"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D40996"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D40996"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D40996"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D40996"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D40996"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D40996"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D40996"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978D3BCF385A4C03978E314EDEFEEB14"/>
        <w:category>
          <w:name w:val="常规"/>
          <w:gallery w:val="placeholder"/>
        </w:category>
        <w:types>
          <w:type w:val="bbPlcHdr"/>
        </w:types>
        <w:behaviors>
          <w:behavior w:val="content"/>
        </w:behaviors>
        <w:guid w:val="{6A5DD399-A936-413A-8D0F-30E11788A79B}"/>
      </w:docPartPr>
      <w:docPartBody>
        <w:p w:rsidR="00D40996" w:rsidRDefault="003207B2">
          <w:pPr>
            <w:pStyle w:val="978D3BCF385A4C03978E314EDEFEEB14"/>
          </w:pPr>
          <w:r w:rsidRPr="00511FDF">
            <w:rPr>
              <w:rStyle w:val="placeholder2Char"/>
              <w:rFonts w:hint="eastAsia"/>
            </w:rPr>
            <w:t>选择</w:t>
          </w:r>
          <w:r w:rsidRPr="00511FDF">
            <w:rPr>
              <w:rStyle w:val="placeholder2Char"/>
            </w:rPr>
            <w:t>日期</w:t>
          </w:r>
        </w:p>
      </w:docPartBody>
    </w:docPart>
    <w:docPart>
      <w:docPartPr>
        <w:name w:val="E17951E0B9884C09B532574FF4C9E461"/>
        <w:category>
          <w:name w:val="常规"/>
          <w:gallery w:val="placeholder"/>
        </w:category>
        <w:types>
          <w:type w:val="bbPlcHdr"/>
        </w:types>
        <w:behaviors>
          <w:behavior w:val="content"/>
        </w:behaviors>
        <w:guid w:val="{8B4A179F-8BAB-40B3-8952-EE07F14D0F90}"/>
      </w:docPartPr>
      <w:docPartBody>
        <w:p w:rsidR="00D40996" w:rsidRDefault="003207B2">
          <w:pPr>
            <w:pStyle w:val="E17951E0B9884C09B532574FF4C9E461"/>
          </w:pPr>
          <w:r w:rsidRPr="00511FDF">
            <w:rPr>
              <w:rStyle w:val="placeholder2Char"/>
            </w:rPr>
            <w:t>选择日期</w:t>
          </w:r>
        </w:p>
      </w:docPartBody>
    </w:docPart>
    <w:docPart>
      <w:docPartPr>
        <w:name w:val="9E5DE470FEBF4221BE45C542B1ADE202"/>
        <w:category>
          <w:name w:val="常规"/>
          <w:gallery w:val="placeholder"/>
        </w:category>
        <w:types>
          <w:type w:val="bbPlcHdr"/>
        </w:types>
        <w:behaviors>
          <w:behavior w:val="content"/>
        </w:behaviors>
        <w:guid w:val="{C1AC261D-6473-4D4C-9B32-A4099D435FDE}"/>
      </w:docPartPr>
      <w:docPartBody>
        <w:p w:rsidR="00D40996" w:rsidRDefault="003207B2">
          <w:pPr>
            <w:pStyle w:val="9E5DE470FEBF4221BE45C542B1ADE202"/>
          </w:pPr>
          <w:r w:rsidRPr="00511FDF">
            <w:rPr>
              <w:rStyle w:val="placeholder1Char"/>
            </w:rPr>
            <w:t>______</w:t>
          </w:r>
        </w:p>
      </w:docPartBody>
    </w:docPart>
    <w:docPart>
      <w:docPartPr>
        <w:name w:val="233E823965AA41388F2E6C1014664335"/>
        <w:category>
          <w:name w:val="常规"/>
          <w:gallery w:val="placeholder"/>
        </w:category>
        <w:types>
          <w:type w:val="bbPlcHdr"/>
        </w:types>
        <w:behaviors>
          <w:behavior w:val="content"/>
        </w:behaviors>
        <w:guid w:val="{2BCBCD79-8081-4BB7-82CF-FC8DA9101DD1}"/>
      </w:docPartPr>
      <w:docPartBody>
        <w:p w:rsidR="00D40996" w:rsidRDefault="003207B2">
          <w:pPr>
            <w:pStyle w:val="233E823965AA41388F2E6C1014664335"/>
          </w:pPr>
          <w:r w:rsidRPr="00511FDF">
            <w:rPr>
              <w:rStyle w:val="placeholder1Char"/>
              <w:rFonts w:hint="eastAsia"/>
            </w:rPr>
            <w:t>____</w:t>
          </w:r>
        </w:p>
      </w:docPartBody>
    </w:docPart>
    <w:docPart>
      <w:docPartPr>
        <w:name w:val="AB20F1F8AFD14FB2B134268C285FF945"/>
        <w:category>
          <w:name w:val="常规"/>
          <w:gallery w:val="placeholder"/>
        </w:category>
        <w:types>
          <w:type w:val="bbPlcHdr"/>
        </w:types>
        <w:behaviors>
          <w:behavior w:val="content"/>
        </w:behaviors>
        <w:guid w:val="{87A76600-A9B3-478F-B3DD-4D0BE5A1EE4F}"/>
      </w:docPartPr>
      <w:docPartBody>
        <w:p w:rsidR="00D40996" w:rsidRDefault="003207B2">
          <w:pPr>
            <w:pStyle w:val="AB20F1F8AFD14FB2B134268C285FF945"/>
          </w:pPr>
          <w:r w:rsidRPr="00511FDF">
            <w:rPr>
              <w:rStyle w:val="placeholder1Char"/>
            </w:rPr>
            <w:t>____</w:t>
          </w:r>
        </w:p>
      </w:docPartBody>
    </w:docPart>
    <w:docPart>
      <w:docPartPr>
        <w:name w:val="A35A9C451DF245B19BF472D73ACCC268"/>
        <w:category>
          <w:name w:val="常规"/>
          <w:gallery w:val="placeholder"/>
        </w:category>
        <w:types>
          <w:type w:val="bbPlcHdr"/>
        </w:types>
        <w:behaviors>
          <w:behavior w:val="content"/>
        </w:behaviors>
        <w:guid w:val="{34A44709-8AB9-4455-A5D5-154DF461BB5C}"/>
      </w:docPartPr>
      <w:docPartBody>
        <w:p w:rsidR="00D40996" w:rsidRDefault="003207B2">
          <w:pPr>
            <w:pStyle w:val="A35A9C451DF245B19BF472D73ACCC268"/>
          </w:pPr>
          <w:r w:rsidRPr="00511FDF">
            <w:rPr>
              <w:rStyle w:val="placeholder1Char"/>
              <w:rFonts w:hint="eastAsia"/>
            </w:rPr>
            <w:t>____</w:t>
          </w:r>
        </w:p>
      </w:docPartBody>
    </w:docPart>
    <w:docPart>
      <w:docPartPr>
        <w:name w:val="D25A00AD37554F1C8279E1FA0F150FF7"/>
        <w:category>
          <w:name w:val="常规"/>
          <w:gallery w:val="placeholder"/>
        </w:category>
        <w:types>
          <w:type w:val="bbPlcHdr"/>
        </w:types>
        <w:behaviors>
          <w:behavior w:val="content"/>
        </w:behaviors>
        <w:guid w:val="{F59DAEFD-A008-49C0-BDC2-09392981AE0B}"/>
      </w:docPartPr>
      <w:docPartBody>
        <w:p w:rsidR="00D40996" w:rsidRDefault="003207B2">
          <w:pPr>
            <w:pStyle w:val="D25A00AD37554F1C8279E1FA0F150FF7"/>
          </w:pPr>
          <w:r w:rsidRPr="00511FDF">
            <w:rPr>
              <w:rStyle w:val="placeholder1Char"/>
            </w:rPr>
            <w:t>____</w:t>
          </w:r>
        </w:p>
      </w:docPartBody>
    </w:docPart>
    <w:docPart>
      <w:docPartPr>
        <w:name w:val="D544A988903B4E349FB599E5709CEEFD"/>
        <w:category>
          <w:name w:val="常规"/>
          <w:gallery w:val="placeholder"/>
        </w:category>
        <w:types>
          <w:type w:val="bbPlcHdr"/>
        </w:types>
        <w:behaviors>
          <w:behavior w:val="content"/>
        </w:behaviors>
        <w:guid w:val="{2F56A298-EA05-462D-9819-E14C484568BA}"/>
      </w:docPartPr>
      <w:docPartBody>
        <w:p w:rsidR="00D40996" w:rsidRDefault="003207B2">
          <w:pPr>
            <w:pStyle w:val="D544A988903B4E349FB599E5709CEEFD"/>
          </w:pPr>
          <w:r w:rsidRPr="00511FDF">
            <w:rPr>
              <w:rStyle w:val="placeholder1Char"/>
            </w:rPr>
            <w:t>____</w:t>
          </w:r>
        </w:p>
      </w:docPartBody>
    </w:docPart>
    <w:docPart>
      <w:docPartPr>
        <w:name w:val="F3596D8EACBE4F3D9A5425B146159116"/>
        <w:category>
          <w:name w:val="常规"/>
          <w:gallery w:val="placeholder"/>
        </w:category>
        <w:types>
          <w:type w:val="bbPlcHdr"/>
        </w:types>
        <w:behaviors>
          <w:behavior w:val="content"/>
        </w:behaviors>
        <w:guid w:val="{A9083667-9D62-428E-AB52-CE7FC718AD51}"/>
      </w:docPartPr>
      <w:docPartBody>
        <w:p w:rsidR="00D40996" w:rsidRDefault="003207B2">
          <w:pPr>
            <w:pStyle w:val="F3596D8EACBE4F3D9A5425B146159116"/>
          </w:pPr>
          <w:r w:rsidRPr="00511FDF">
            <w:rPr>
              <w:rStyle w:val="placeholder1Char"/>
            </w:rPr>
            <w:t>____</w:t>
          </w:r>
        </w:p>
      </w:docPartBody>
    </w:docPart>
    <w:docPart>
      <w:docPartPr>
        <w:name w:val="27BBD294A3AE4F33B05DA777D08A2F19"/>
        <w:category>
          <w:name w:val="常规"/>
          <w:gallery w:val="placeholder"/>
        </w:category>
        <w:types>
          <w:type w:val="bbPlcHdr"/>
        </w:types>
        <w:behaviors>
          <w:behavior w:val="content"/>
        </w:behaviors>
        <w:guid w:val="{4177EC0B-B0A1-48C6-830D-34AE89BA775F}"/>
      </w:docPartPr>
      <w:docPartBody>
        <w:p w:rsidR="00D40996" w:rsidRDefault="003207B2">
          <w:pPr>
            <w:pStyle w:val="27BBD294A3AE4F33B05DA777D08A2F19"/>
          </w:pPr>
          <w:r w:rsidRPr="00511FDF">
            <w:rPr>
              <w:rStyle w:val="placeholder1Char"/>
            </w:rPr>
            <w:t>____</w:t>
          </w:r>
        </w:p>
      </w:docPartBody>
    </w:docPart>
    <w:docPart>
      <w:docPartPr>
        <w:name w:val="41EDB37C003A48A08DAF70ED3757340D"/>
        <w:category>
          <w:name w:val="常规"/>
          <w:gallery w:val="placeholder"/>
        </w:category>
        <w:types>
          <w:type w:val="bbPlcHdr"/>
        </w:types>
        <w:behaviors>
          <w:behavior w:val="content"/>
        </w:behaviors>
        <w:guid w:val="{87EAD546-F7B0-40FC-8683-6DFCECAA9B31}"/>
      </w:docPartPr>
      <w:docPartBody>
        <w:p w:rsidR="00D40996" w:rsidRDefault="003207B2">
          <w:pPr>
            <w:pStyle w:val="41EDB37C003A48A08DAF70ED3757340D"/>
          </w:pPr>
          <w:r w:rsidRPr="00511FDF">
            <w:rPr>
              <w:rStyle w:val="placeholder1Char"/>
            </w:rPr>
            <w:t>_______</w:t>
          </w:r>
        </w:p>
      </w:docPartBody>
    </w:docPart>
    <w:docPart>
      <w:docPartPr>
        <w:name w:val="F622C09450564FBFB6F92549235DFE86"/>
        <w:category>
          <w:name w:val="常规"/>
          <w:gallery w:val="placeholder"/>
        </w:category>
        <w:types>
          <w:type w:val="bbPlcHdr"/>
        </w:types>
        <w:behaviors>
          <w:behavior w:val="content"/>
        </w:behaviors>
        <w:guid w:val="{B63810C6-4C19-483B-9CE2-B7E397BEF204}"/>
      </w:docPartPr>
      <w:docPartBody>
        <w:p w:rsidR="00D40996" w:rsidRDefault="003207B2">
          <w:pPr>
            <w:pStyle w:val="F622C09450564FBFB6F92549235DFE86"/>
          </w:pPr>
          <w:r w:rsidRPr="00511FDF">
            <w:rPr>
              <w:rStyle w:val="placeholder1Char"/>
              <w:rFonts w:hint="eastAsia"/>
            </w:rPr>
            <w:t>选择</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D40996"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8FCF6E0BD5A04785A794F82DE285CD6F"/>
        <w:category>
          <w:name w:val="常规"/>
          <w:gallery w:val="placeholder"/>
        </w:category>
        <w:types>
          <w:type w:val="bbPlcHdr"/>
        </w:types>
        <w:behaviors>
          <w:behavior w:val="content"/>
        </w:behaviors>
        <w:guid w:val="{8B427A43-3C98-44D2-B34E-AAF3067B485F}"/>
      </w:docPartPr>
      <w:docPartBody>
        <w:p w:rsidR="00D40996" w:rsidRDefault="003207B2">
          <w:pPr>
            <w:pStyle w:val="8FCF6E0BD5A04785A794F82DE285CD6F"/>
          </w:pPr>
          <w:r w:rsidRPr="00511FDF">
            <w:rPr>
              <w:rStyle w:val="placeholder1Char"/>
              <w:rFonts w:hint="eastAsia"/>
            </w:rPr>
            <w:t>________</w:t>
          </w:r>
        </w:p>
      </w:docPartBody>
    </w:docPart>
    <w:docPart>
      <w:docPartPr>
        <w:name w:val="C395924B0FA541E8A6B6A85264F9EEAE"/>
        <w:category>
          <w:name w:val="常规"/>
          <w:gallery w:val="placeholder"/>
        </w:category>
        <w:types>
          <w:type w:val="bbPlcHdr"/>
        </w:types>
        <w:behaviors>
          <w:behavior w:val="content"/>
        </w:behaviors>
        <w:guid w:val="{BB77752C-81C0-429A-A064-C97903E28AF7}"/>
      </w:docPartPr>
      <w:docPartBody>
        <w:p w:rsidR="00D40996" w:rsidRDefault="003207B2">
          <w:pPr>
            <w:pStyle w:val="C395924B0FA541E8A6B6A85264F9EEAE"/>
          </w:pPr>
          <w:r w:rsidRPr="00511FDF">
            <w:rPr>
              <w:rStyle w:val="placeholder1Char"/>
            </w:rPr>
            <w:t>________</w:t>
          </w:r>
        </w:p>
      </w:docPartBody>
    </w:docPart>
    <w:docPart>
      <w:docPartPr>
        <w:name w:val="07311A6049544550940BDA28B91BB0FD"/>
        <w:category>
          <w:name w:val="常规"/>
          <w:gallery w:val="placeholder"/>
        </w:category>
        <w:types>
          <w:type w:val="bbPlcHdr"/>
        </w:types>
        <w:behaviors>
          <w:behavior w:val="content"/>
        </w:behaviors>
        <w:guid w:val="{E33532E8-E72E-4BD6-B187-EB70DAA55BFC}"/>
      </w:docPartPr>
      <w:docPartBody>
        <w:p w:rsidR="00D40996" w:rsidRDefault="003207B2">
          <w:pPr>
            <w:pStyle w:val="07311A6049544550940BDA28B91BB0FD"/>
          </w:pPr>
          <w:r w:rsidRPr="00511FDF">
            <w:rPr>
              <w:rStyle w:val="placeholder1Char"/>
              <w:rFonts w:hint="eastAsia"/>
            </w:rPr>
            <w:t>________</w:t>
          </w:r>
        </w:p>
      </w:docPartBody>
    </w:docPart>
    <w:docPart>
      <w:docPartPr>
        <w:name w:val="53BBD969C3F6414CA07E3EA2945C4398"/>
        <w:category>
          <w:name w:val="常规"/>
          <w:gallery w:val="placeholder"/>
        </w:category>
        <w:types>
          <w:type w:val="bbPlcHdr"/>
        </w:types>
        <w:behaviors>
          <w:behavior w:val="content"/>
        </w:behaviors>
        <w:guid w:val="{C4464BE5-7DB6-43F5-B6BF-E164B8F717A4}"/>
      </w:docPartPr>
      <w:docPartBody>
        <w:p w:rsidR="00D40996" w:rsidRDefault="003207B2">
          <w:pPr>
            <w:pStyle w:val="53BBD969C3F6414CA07E3EA2945C4398"/>
          </w:pPr>
          <w:r w:rsidRPr="00511FDF">
            <w:rPr>
              <w:rStyle w:val="placeholder1Char"/>
              <w:rFonts w:hint="eastAsia"/>
            </w:rPr>
            <w:t>______</w:t>
          </w:r>
        </w:p>
      </w:docPartBody>
    </w:docPart>
    <w:docPart>
      <w:docPartPr>
        <w:name w:val="57480BA36074474CA477EA11EE414722"/>
        <w:category>
          <w:name w:val="常规"/>
          <w:gallery w:val="placeholder"/>
        </w:category>
        <w:types>
          <w:type w:val="bbPlcHdr"/>
        </w:types>
        <w:behaviors>
          <w:behavior w:val="content"/>
        </w:behaviors>
        <w:guid w:val="{257266F4-508A-4727-8B18-89341CC2EA62}"/>
      </w:docPartPr>
      <w:docPartBody>
        <w:p w:rsidR="00D40996" w:rsidRDefault="003207B2">
          <w:pPr>
            <w:pStyle w:val="57480BA36074474CA477EA11EE414722"/>
          </w:pPr>
          <w:r w:rsidRPr="00511FDF">
            <w:rPr>
              <w:rStyle w:val="placeholder1Char"/>
            </w:rPr>
            <w:t>______</w:t>
          </w:r>
        </w:p>
      </w:docPartBody>
    </w:docPart>
    <w:docPart>
      <w:docPartPr>
        <w:name w:val="64BC503667FC422F8EE68A47DAA2D076"/>
        <w:category>
          <w:name w:val="常规"/>
          <w:gallery w:val="placeholder"/>
        </w:category>
        <w:types>
          <w:type w:val="bbPlcHdr"/>
        </w:types>
        <w:behaviors>
          <w:behavior w:val="content"/>
        </w:behaviors>
        <w:guid w:val="{BC49F0AD-B52F-4168-A663-19E3B700C531}"/>
      </w:docPartPr>
      <w:docPartBody>
        <w:p w:rsidR="00D40996" w:rsidRDefault="003207B2">
          <w:pPr>
            <w:pStyle w:val="64BC503667FC422F8EE68A47DAA2D076"/>
          </w:pPr>
          <w:r w:rsidRPr="00511FDF">
            <w:rPr>
              <w:rStyle w:val="placeholder1Char"/>
            </w:rPr>
            <w:t>____</w:t>
          </w:r>
        </w:p>
      </w:docPartBody>
    </w:docPart>
    <w:docPart>
      <w:docPartPr>
        <w:name w:val="9D8EFE4C658F40408E39A7644F819BA5"/>
        <w:category>
          <w:name w:val="常规"/>
          <w:gallery w:val="placeholder"/>
        </w:category>
        <w:types>
          <w:type w:val="bbPlcHdr"/>
        </w:types>
        <w:behaviors>
          <w:behavior w:val="content"/>
        </w:behaviors>
        <w:guid w:val="{059CF326-597C-4628-A6FB-9563919B3789}"/>
      </w:docPartPr>
      <w:docPartBody>
        <w:p w:rsidR="00D40996" w:rsidRDefault="003207B2">
          <w:pPr>
            <w:pStyle w:val="9D8EFE4C658F40408E39A7644F819BA5"/>
          </w:pPr>
          <w:r w:rsidRPr="00511FDF">
            <w:rPr>
              <w:rStyle w:val="placeholder2Char"/>
              <w:rFonts w:hint="eastAsia"/>
              <w:sz w:val="18"/>
              <w:szCs w:val="18"/>
            </w:rPr>
            <w:t>选择</w:t>
          </w:r>
          <w:r w:rsidRPr="00511FDF">
            <w:rPr>
              <w:rStyle w:val="placeholder2Char"/>
              <w:sz w:val="18"/>
              <w:szCs w:val="18"/>
            </w:rPr>
            <w:t>日期</w:t>
          </w:r>
        </w:p>
      </w:docPartBody>
    </w:docPart>
    <w:docPart>
      <w:docPartPr>
        <w:name w:val="2A980FADB0C5402E92654F1008657AED"/>
        <w:category>
          <w:name w:val="常规"/>
          <w:gallery w:val="placeholder"/>
        </w:category>
        <w:types>
          <w:type w:val="bbPlcHdr"/>
        </w:types>
        <w:behaviors>
          <w:behavior w:val="content"/>
        </w:behaviors>
        <w:guid w:val="{6CA482FA-D302-43B6-8D15-B42572D5BA71}"/>
      </w:docPartPr>
      <w:docPartBody>
        <w:p w:rsidR="00D40996" w:rsidRDefault="003207B2">
          <w:pPr>
            <w:pStyle w:val="2A980FADB0C5402E92654F1008657AED"/>
          </w:pPr>
          <w:r w:rsidRPr="00511FDF">
            <w:rPr>
              <w:rStyle w:val="placeholder2Char"/>
              <w:rFonts w:hint="eastAsia"/>
              <w:sz w:val="18"/>
              <w:szCs w:val="18"/>
            </w:rPr>
            <w:t>选择日期</w:t>
          </w:r>
        </w:p>
      </w:docPartBody>
    </w:docPart>
    <w:docPart>
      <w:docPartPr>
        <w:name w:val="DA20A044955F4B82A901AC853878F4B4"/>
        <w:category>
          <w:name w:val="常规"/>
          <w:gallery w:val="placeholder"/>
        </w:category>
        <w:types>
          <w:type w:val="bbPlcHdr"/>
        </w:types>
        <w:behaviors>
          <w:behavior w:val="content"/>
        </w:behaviors>
        <w:guid w:val="{082E21A0-F195-498E-9A45-26455FA6A9BB}"/>
      </w:docPartPr>
      <w:docPartBody>
        <w:p w:rsidR="00D40996" w:rsidRDefault="003207B2">
          <w:pPr>
            <w:pStyle w:val="DA20A044955F4B82A901AC853878F4B4"/>
          </w:pPr>
          <w:r w:rsidRPr="00511FDF">
            <w:rPr>
              <w:rStyle w:val="placeholder1Char"/>
              <w:rFonts w:hint="eastAsia"/>
            </w:rPr>
            <w:t>__________</w:t>
          </w:r>
        </w:p>
      </w:docPartBody>
    </w:docPart>
    <w:docPart>
      <w:docPartPr>
        <w:name w:val="1AC1D1A385E04C81A4324C95E8E83E2B"/>
        <w:category>
          <w:name w:val="常规"/>
          <w:gallery w:val="placeholder"/>
        </w:category>
        <w:types>
          <w:type w:val="bbPlcHdr"/>
        </w:types>
        <w:behaviors>
          <w:behavior w:val="content"/>
        </w:behaviors>
        <w:guid w:val="{9E6CC460-B08B-4B23-BF0A-E315DB6B4CC1}"/>
      </w:docPartPr>
      <w:docPartBody>
        <w:p w:rsidR="00D40996" w:rsidRDefault="003207B2">
          <w:pPr>
            <w:pStyle w:val="1AC1D1A385E04C81A4324C95E8E83E2B"/>
          </w:pPr>
          <w:r w:rsidRPr="00511FDF">
            <w:rPr>
              <w:rStyle w:val="placeholder1Char"/>
            </w:rPr>
            <w:t>____________</w:t>
          </w:r>
        </w:p>
      </w:docPartBody>
    </w:docPart>
    <w:docPart>
      <w:docPartPr>
        <w:name w:val="66D864EE169E4054A04FD8573461C818"/>
        <w:category>
          <w:name w:val="常规"/>
          <w:gallery w:val="placeholder"/>
        </w:category>
        <w:types>
          <w:type w:val="bbPlcHdr"/>
        </w:types>
        <w:behaviors>
          <w:behavior w:val="content"/>
        </w:behaviors>
        <w:guid w:val="{FEDBF49F-251A-47CC-A2D1-3FAA1B6EFDD2}"/>
      </w:docPartPr>
      <w:docPartBody>
        <w:p w:rsidR="00D40996" w:rsidRDefault="003207B2">
          <w:pPr>
            <w:pStyle w:val="66D864EE169E4054A04FD8573461C818"/>
          </w:pPr>
          <w:r w:rsidRPr="00511FDF">
            <w:rPr>
              <w:rStyle w:val="placeholder1Char"/>
              <w:rFonts w:hint="eastAsia"/>
            </w:rPr>
            <w:t>____</w:t>
          </w:r>
        </w:p>
      </w:docPartBody>
    </w:docPart>
    <w:docPart>
      <w:docPartPr>
        <w:name w:val="C77ABECADA6E4DBE930097CFC149B834"/>
        <w:category>
          <w:name w:val="常规"/>
          <w:gallery w:val="placeholder"/>
        </w:category>
        <w:types>
          <w:type w:val="bbPlcHdr"/>
        </w:types>
        <w:behaviors>
          <w:behavior w:val="content"/>
        </w:behaviors>
        <w:guid w:val="{4183BADD-8818-4BBA-AE05-EC58E3478FE2}"/>
      </w:docPartPr>
      <w:docPartBody>
        <w:p w:rsidR="00D40996" w:rsidRDefault="003207B2">
          <w:pPr>
            <w:pStyle w:val="C77ABECADA6E4DBE930097CFC149B834"/>
          </w:pPr>
          <w:r w:rsidRPr="00511FDF">
            <w:rPr>
              <w:rStyle w:val="placeholder1Char"/>
            </w:rPr>
            <w:t>____</w:t>
          </w:r>
        </w:p>
      </w:docPartBody>
    </w:docPart>
    <w:docPart>
      <w:docPartPr>
        <w:name w:val="177127278B2544D98742A94FFD4F59B0"/>
        <w:category>
          <w:name w:val="常规"/>
          <w:gallery w:val="placeholder"/>
        </w:category>
        <w:types>
          <w:type w:val="bbPlcHdr"/>
        </w:types>
        <w:behaviors>
          <w:behavior w:val="content"/>
        </w:behaviors>
        <w:guid w:val="{0A22DBF1-201E-4F0E-A568-D9545C6A5B27}"/>
      </w:docPartPr>
      <w:docPartBody>
        <w:p w:rsidR="00D40996" w:rsidRDefault="003207B2">
          <w:pPr>
            <w:pStyle w:val="177127278B2544D98742A94FFD4F59B0"/>
          </w:pPr>
          <w:r w:rsidRPr="00511FDF">
            <w:rPr>
              <w:rStyle w:val="placeholder1Char"/>
            </w:rPr>
            <w:t>____________</w:t>
          </w:r>
        </w:p>
      </w:docPartBody>
    </w:docPart>
    <w:docPart>
      <w:docPartPr>
        <w:name w:val="29BAC3C97BD04F87B0DD983D65B34C98"/>
        <w:category>
          <w:name w:val="常规"/>
          <w:gallery w:val="placeholder"/>
        </w:category>
        <w:types>
          <w:type w:val="bbPlcHdr"/>
        </w:types>
        <w:behaviors>
          <w:behavior w:val="content"/>
        </w:behaviors>
        <w:guid w:val="{F08D038C-3455-4A8A-A015-55F162F55100}"/>
      </w:docPartPr>
      <w:docPartBody>
        <w:p w:rsidR="00D40996" w:rsidRDefault="003207B2">
          <w:pPr>
            <w:pStyle w:val="29BAC3C97BD04F87B0DD983D65B34C9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C8DDB0064934F0EA6FD2353AC8F0500"/>
        <w:category>
          <w:name w:val="常规"/>
          <w:gallery w:val="placeholder"/>
        </w:category>
        <w:types>
          <w:type w:val="bbPlcHdr"/>
        </w:types>
        <w:behaviors>
          <w:behavior w:val="content"/>
        </w:behaviors>
        <w:guid w:val="{010BAC9D-CBD5-4319-B680-3CAAF8CA35E9}"/>
      </w:docPartPr>
      <w:docPartBody>
        <w:p w:rsidR="00D40996" w:rsidRDefault="003207B2">
          <w:pPr>
            <w:pStyle w:val="BC8DDB0064934F0EA6FD2353AC8F0500"/>
          </w:pPr>
          <w:r w:rsidRPr="00511FDF">
            <w:rPr>
              <w:rStyle w:val="placeholder1Char"/>
            </w:rPr>
            <w:t>____</w:t>
          </w:r>
          <w:r w:rsidRPr="00511FDF">
            <w:rPr>
              <w:rStyle w:val="placeholder1Char"/>
              <w:rFonts w:hint="eastAsia"/>
            </w:rPr>
            <w:t>______</w:t>
          </w:r>
        </w:p>
      </w:docPartBody>
    </w:docPart>
    <w:docPart>
      <w:docPartPr>
        <w:name w:val="E300EF5D84E94650BDB94EFD6B63654A"/>
        <w:category>
          <w:name w:val="常规"/>
          <w:gallery w:val="placeholder"/>
        </w:category>
        <w:types>
          <w:type w:val="bbPlcHdr"/>
        </w:types>
        <w:behaviors>
          <w:behavior w:val="content"/>
        </w:behaviors>
        <w:guid w:val="{A8FC5D5A-21E1-4751-A556-0508843E0C9F}"/>
      </w:docPartPr>
      <w:docPartBody>
        <w:p w:rsidR="00D40996" w:rsidRDefault="003207B2">
          <w:pPr>
            <w:pStyle w:val="E300EF5D84E94650BDB94EFD6B63654A"/>
          </w:pPr>
          <w:r w:rsidRPr="00511FDF">
            <w:rPr>
              <w:rStyle w:val="placeholder1Char"/>
            </w:rPr>
            <w:t>____</w:t>
          </w:r>
          <w:r w:rsidRPr="00511FDF">
            <w:rPr>
              <w:rStyle w:val="placeholder1Char"/>
              <w:rFonts w:hint="eastAsia"/>
            </w:rPr>
            <w:t>__</w:t>
          </w:r>
        </w:p>
      </w:docPartBody>
    </w:docPart>
    <w:docPart>
      <w:docPartPr>
        <w:name w:val="13249B8F594A4405ADC2F87099F10962"/>
        <w:category>
          <w:name w:val="常规"/>
          <w:gallery w:val="placeholder"/>
        </w:category>
        <w:types>
          <w:type w:val="bbPlcHdr"/>
        </w:types>
        <w:behaviors>
          <w:behavior w:val="content"/>
        </w:behaviors>
        <w:guid w:val="{6BDF32EB-B9AF-4267-9E35-A0065B717166}"/>
      </w:docPartPr>
      <w:docPartBody>
        <w:p w:rsidR="00D40996" w:rsidRDefault="003207B2">
          <w:pPr>
            <w:pStyle w:val="13249B8F594A4405ADC2F87099F10962"/>
          </w:pPr>
          <w:r w:rsidRPr="00511FDF">
            <w:rPr>
              <w:rStyle w:val="placeholder1Char"/>
            </w:rPr>
            <w:t>_______</w:t>
          </w:r>
        </w:p>
      </w:docPartBody>
    </w:docPart>
    <w:docPart>
      <w:docPartPr>
        <w:name w:val="3F6622C9763C4B92BCBAB83A0A72D9A8"/>
        <w:category>
          <w:name w:val="常规"/>
          <w:gallery w:val="placeholder"/>
        </w:category>
        <w:types>
          <w:type w:val="bbPlcHdr"/>
        </w:types>
        <w:behaviors>
          <w:behavior w:val="content"/>
        </w:behaviors>
        <w:guid w:val="{A02155C8-8798-45B6-AEA5-9348FD91EDE0}"/>
      </w:docPartPr>
      <w:docPartBody>
        <w:p w:rsidR="00D40996" w:rsidRDefault="003207B2">
          <w:pPr>
            <w:pStyle w:val="3F6622C9763C4B92BCBAB83A0A72D9A8"/>
          </w:pPr>
          <w:r w:rsidRPr="00511FDF">
            <w:rPr>
              <w:rStyle w:val="placeholder1Char"/>
            </w:rPr>
            <w:t>_________</w:t>
          </w:r>
        </w:p>
      </w:docPartBody>
    </w:docPart>
    <w:docPart>
      <w:docPartPr>
        <w:name w:val="2923927AA5744E1CB7B6F58776832E10"/>
        <w:category>
          <w:name w:val="常规"/>
          <w:gallery w:val="placeholder"/>
        </w:category>
        <w:types>
          <w:type w:val="bbPlcHdr"/>
        </w:types>
        <w:behaviors>
          <w:behavior w:val="content"/>
        </w:behaviors>
        <w:guid w:val="{8FB23DD8-E847-4149-9951-D0C215BE81C1}"/>
      </w:docPartPr>
      <w:docPartBody>
        <w:p w:rsidR="00D40996" w:rsidRDefault="003207B2">
          <w:pPr>
            <w:pStyle w:val="2923927AA5744E1CB7B6F58776832E10"/>
          </w:pPr>
          <w:r w:rsidRPr="00511FDF">
            <w:rPr>
              <w:rStyle w:val="placeholder1Char"/>
            </w:rPr>
            <w:t>______</w:t>
          </w:r>
        </w:p>
      </w:docPartBody>
    </w:docPart>
    <w:docPart>
      <w:docPartPr>
        <w:name w:val="73D5D124634242F8AD0C5D8B5240786B"/>
        <w:category>
          <w:name w:val="常规"/>
          <w:gallery w:val="placeholder"/>
        </w:category>
        <w:types>
          <w:type w:val="bbPlcHdr"/>
        </w:types>
        <w:behaviors>
          <w:behavior w:val="content"/>
        </w:behaviors>
        <w:guid w:val="{605E062D-5D5C-4D5E-B4AD-018C1CD582CD}"/>
      </w:docPartPr>
      <w:docPartBody>
        <w:p w:rsidR="00D40996" w:rsidRDefault="003207B2">
          <w:pPr>
            <w:pStyle w:val="73D5D124634242F8AD0C5D8B5240786B"/>
          </w:pPr>
          <w:r w:rsidRPr="00511FDF">
            <w:rPr>
              <w:rStyle w:val="placeholder1Char"/>
            </w:rPr>
            <w:t>________</w:t>
          </w:r>
        </w:p>
      </w:docPartBody>
    </w:docPart>
    <w:docPart>
      <w:docPartPr>
        <w:name w:val="4EDDA36C34154405A7AE6CB5303D16E5"/>
        <w:category>
          <w:name w:val="常规"/>
          <w:gallery w:val="placeholder"/>
        </w:category>
        <w:types>
          <w:type w:val="bbPlcHdr"/>
        </w:types>
        <w:behaviors>
          <w:behavior w:val="content"/>
        </w:behaviors>
        <w:guid w:val="{B7ED8DAD-1280-49AF-A13B-4FD2ADA2633D}"/>
      </w:docPartPr>
      <w:docPartBody>
        <w:p w:rsidR="00D40996" w:rsidRDefault="003207B2">
          <w:pPr>
            <w:pStyle w:val="4EDDA36C34154405A7AE6CB5303D16E5"/>
          </w:pPr>
          <w:r w:rsidRPr="00511FDF">
            <w:rPr>
              <w:rStyle w:val="placeholder1Char"/>
              <w:rFonts w:hint="eastAsia"/>
            </w:rPr>
            <w:t>选择</w:t>
          </w:r>
        </w:p>
      </w:docPartBody>
    </w:docPart>
    <w:docPart>
      <w:docPartPr>
        <w:name w:val="EFB62D19944D44489C0CB34CD9D8B01F"/>
        <w:category>
          <w:name w:val="常规"/>
          <w:gallery w:val="placeholder"/>
        </w:category>
        <w:types>
          <w:type w:val="bbPlcHdr"/>
        </w:types>
        <w:behaviors>
          <w:behavior w:val="content"/>
        </w:behaviors>
        <w:guid w:val="{02575419-13B5-4AF8-A1A1-16ADA21996AD}"/>
      </w:docPartPr>
      <w:docPartBody>
        <w:p w:rsidR="00D40996" w:rsidRDefault="003207B2">
          <w:pPr>
            <w:pStyle w:val="EFB62D19944D44489C0CB34CD9D8B01F"/>
          </w:pPr>
          <w:r w:rsidRPr="00511FDF">
            <w:rPr>
              <w:rStyle w:val="placeholder1Char"/>
            </w:rPr>
            <w:t>_______</w:t>
          </w:r>
        </w:p>
      </w:docPartBody>
    </w:docPart>
    <w:docPart>
      <w:docPartPr>
        <w:name w:val="B87FD69DE6C04F8D809568897C2BF5F7"/>
        <w:category>
          <w:name w:val="常规"/>
          <w:gallery w:val="placeholder"/>
        </w:category>
        <w:types>
          <w:type w:val="bbPlcHdr"/>
        </w:types>
        <w:behaviors>
          <w:behavior w:val="content"/>
        </w:behaviors>
        <w:guid w:val="{AA0870DA-738C-45E1-906D-DA83EF80F000}"/>
      </w:docPartPr>
      <w:docPartBody>
        <w:p w:rsidR="00D40996" w:rsidRDefault="003207B2">
          <w:pPr>
            <w:pStyle w:val="B87FD69DE6C04F8D809568897C2BF5F7"/>
          </w:pPr>
          <w:r w:rsidRPr="00511FDF">
            <w:rPr>
              <w:rStyle w:val="placeholder1Char"/>
              <w:rFonts w:hint="eastAsia"/>
            </w:rPr>
            <w:t>选择</w:t>
          </w:r>
        </w:p>
      </w:docPartBody>
    </w:docPart>
    <w:docPart>
      <w:docPartPr>
        <w:name w:val="C471A90444D947C1935270C48900AF6F"/>
        <w:category>
          <w:name w:val="常规"/>
          <w:gallery w:val="placeholder"/>
        </w:category>
        <w:types>
          <w:type w:val="bbPlcHdr"/>
        </w:types>
        <w:behaviors>
          <w:behavior w:val="content"/>
        </w:behaviors>
        <w:guid w:val="{9D64C14E-2AF7-423B-BD25-5C5E26342107}"/>
      </w:docPartPr>
      <w:docPartBody>
        <w:p w:rsidR="00D40996" w:rsidRDefault="003207B2">
          <w:pPr>
            <w:pStyle w:val="C471A90444D947C1935270C48900AF6F"/>
          </w:pPr>
          <w:r w:rsidRPr="00511FDF">
            <w:rPr>
              <w:rStyle w:val="placeholder1Char"/>
            </w:rPr>
            <w:t>__________</w:t>
          </w:r>
        </w:p>
      </w:docPartBody>
    </w:docPart>
    <w:docPart>
      <w:docPartPr>
        <w:name w:val="F1DB5F2BE8E84F48882743670ACB4715"/>
        <w:category>
          <w:name w:val="常规"/>
          <w:gallery w:val="placeholder"/>
        </w:category>
        <w:types>
          <w:type w:val="bbPlcHdr"/>
        </w:types>
        <w:behaviors>
          <w:behavior w:val="content"/>
        </w:behaviors>
        <w:guid w:val="{BBC061EC-BE8B-47BD-83A8-CE9CB0AA5055}"/>
      </w:docPartPr>
      <w:docPartBody>
        <w:p w:rsidR="00D40996" w:rsidRDefault="003207B2">
          <w:pPr>
            <w:pStyle w:val="F1DB5F2BE8E84F48882743670ACB4715"/>
          </w:pPr>
          <w:r w:rsidRPr="00511FDF">
            <w:rPr>
              <w:rStyle w:val="placeholder1Char"/>
            </w:rPr>
            <w:t>_______</w:t>
          </w:r>
        </w:p>
      </w:docPartBody>
    </w:docPart>
    <w:docPart>
      <w:docPartPr>
        <w:name w:val="D1AE609D791E4238A3408B3CBCD9B847"/>
        <w:category>
          <w:name w:val="常规"/>
          <w:gallery w:val="placeholder"/>
        </w:category>
        <w:types>
          <w:type w:val="bbPlcHdr"/>
        </w:types>
        <w:behaviors>
          <w:behavior w:val="content"/>
        </w:behaviors>
        <w:guid w:val="{C504B1A7-E06F-4802-9771-405EB6D55DE5}"/>
      </w:docPartPr>
      <w:docPartBody>
        <w:p w:rsidR="00D40996" w:rsidRDefault="003207B2">
          <w:pPr>
            <w:pStyle w:val="D1AE609D791E4238A3408B3CBCD9B847"/>
          </w:pPr>
          <w:r w:rsidRPr="00511FDF">
            <w:rPr>
              <w:rStyle w:val="placeholder1Char"/>
            </w:rPr>
            <w:t>_______</w:t>
          </w:r>
        </w:p>
      </w:docPartBody>
    </w:docPart>
    <w:docPart>
      <w:docPartPr>
        <w:name w:val="D05838CAC4D340A2857B314267E1EC22"/>
        <w:category>
          <w:name w:val="常规"/>
          <w:gallery w:val="placeholder"/>
        </w:category>
        <w:types>
          <w:type w:val="bbPlcHdr"/>
        </w:types>
        <w:behaviors>
          <w:behavior w:val="content"/>
        </w:behaviors>
        <w:guid w:val="{EAB04203-5905-4F62-A2EC-6620E51BB4B2}"/>
      </w:docPartPr>
      <w:docPartBody>
        <w:p w:rsidR="00D40996" w:rsidRDefault="003207B2">
          <w:pPr>
            <w:pStyle w:val="D05838CAC4D340A2857B314267E1EC22"/>
          </w:pPr>
          <w:r w:rsidRPr="00511FDF">
            <w:rPr>
              <w:rStyle w:val="placeholder1Char"/>
            </w:rPr>
            <w:t>___________</w:t>
          </w:r>
        </w:p>
      </w:docPartBody>
    </w:docPart>
    <w:docPart>
      <w:docPartPr>
        <w:name w:val="07E7F016D5E44F4FA3792E4A0B0AA029"/>
        <w:category>
          <w:name w:val="常规"/>
          <w:gallery w:val="placeholder"/>
        </w:category>
        <w:types>
          <w:type w:val="bbPlcHdr"/>
        </w:types>
        <w:behaviors>
          <w:behavior w:val="content"/>
        </w:behaviors>
        <w:guid w:val="{CF1722A7-A6DB-4A7D-928B-89B6FE79C5EA}"/>
      </w:docPartPr>
      <w:docPartBody>
        <w:p w:rsidR="00D40996" w:rsidRDefault="003207B2">
          <w:pPr>
            <w:pStyle w:val="07E7F016D5E44F4FA3792E4A0B0AA029"/>
          </w:pPr>
          <w:r w:rsidRPr="00511FDF">
            <w:rPr>
              <w:rStyle w:val="placeholder1Char"/>
            </w:rPr>
            <w:t>______</w:t>
          </w:r>
          <w:r w:rsidRPr="00511FDF">
            <w:rPr>
              <w:rStyle w:val="placeholder1Char"/>
              <w:rFonts w:hint="eastAsia"/>
            </w:rPr>
            <w:t>__</w:t>
          </w:r>
        </w:p>
      </w:docPartBody>
    </w:docPart>
    <w:docPart>
      <w:docPartPr>
        <w:name w:val="920A1C9A4775437DB97790B474DAD642"/>
        <w:category>
          <w:name w:val="常规"/>
          <w:gallery w:val="placeholder"/>
        </w:category>
        <w:types>
          <w:type w:val="bbPlcHdr"/>
        </w:types>
        <w:behaviors>
          <w:behavior w:val="content"/>
        </w:behaviors>
        <w:guid w:val="{FCF55C9B-0FD8-4D6B-A938-501A0D2C7EFB}"/>
      </w:docPartPr>
      <w:docPartBody>
        <w:p w:rsidR="00D40996" w:rsidRDefault="003207B2">
          <w:pPr>
            <w:pStyle w:val="920A1C9A4775437DB97790B474DAD642"/>
          </w:pPr>
          <w:r w:rsidRPr="00511FDF">
            <w:rPr>
              <w:rStyle w:val="placeholder1Char"/>
            </w:rPr>
            <w:t>________</w:t>
          </w:r>
        </w:p>
      </w:docPartBody>
    </w:docPart>
    <w:docPart>
      <w:docPartPr>
        <w:name w:val="E9F037AE9C5348789851D167472269D8"/>
        <w:category>
          <w:name w:val="常规"/>
          <w:gallery w:val="placeholder"/>
        </w:category>
        <w:types>
          <w:type w:val="bbPlcHdr"/>
        </w:types>
        <w:behaviors>
          <w:behavior w:val="content"/>
        </w:behaviors>
        <w:guid w:val="{38091406-6BC1-49D0-B58F-223DD68030FE}"/>
      </w:docPartPr>
      <w:docPartBody>
        <w:p w:rsidR="00D40996" w:rsidRDefault="003207B2">
          <w:pPr>
            <w:pStyle w:val="E9F037AE9C5348789851D167472269D8"/>
          </w:pPr>
          <w:r w:rsidRPr="00511FDF">
            <w:rPr>
              <w:rStyle w:val="placeholder1Char"/>
            </w:rPr>
            <w:t>______</w:t>
          </w:r>
        </w:p>
      </w:docPartBody>
    </w:docPart>
    <w:docPart>
      <w:docPartPr>
        <w:name w:val="608F98C2BEC64C2BB6138A3EED519AC5"/>
        <w:category>
          <w:name w:val="常规"/>
          <w:gallery w:val="placeholder"/>
        </w:category>
        <w:types>
          <w:type w:val="bbPlcHdr"/>
        </w:types>
        <w:behaviors>
          <w:behavior w:val="content"/>
        </w:behaviors>
        <w:guid w:val="{696C5D5F-9B8D-474C-A73C-4B38B1E1E94A}"/>
      </w:docPartPr>
      <w:docPartBody>
        <w:p w:rsidR="00D40996" w:rsidRDefault="003207B2">
          <w:pPr>
            <w:pStyle w:val="608F98C2BEC64C2BB6138A3EED519AC5"/>
          </w:pPr>
          <w:r w:rsidRPr="00511FDF">
            <w:rPr>
              <w:rStyle w:val="placeholder1Char"/>
            </w:rPr>
            <w:t>________</w:t>
          </w:r>
        </w:p>
      </w:docPartBody>
    </w:docPart>
    <w:docPart>
      <w:docPartPr>
        <w:name w:val="A73C740B40614B3EBC066446C1EBA731"/>
        <w:category>
          <w:name w:val="常规"/>
          <w:gallery w:val="placeholder"/>
        </w:category>
        <w:types>
          <w:type w:val="bbPlcHdr"/>
        </w:types>
        <w:behaviors>
          <w:behavior w:val="content"/>
        </w:behaviors>
        <w:guid w:val="{E213E92B-4CEE-4573-A57F-8B894EABE5B4}"/>
      </w:docPartPr>
      <w:docPartBody>
        <w:p w:rsidR="00D40996" w:rsidRDefault="003207B2">
          <w:pPr>
            <w:pStyle w:val="A73C740B40614B3EBC066446C1EBA731"/>
          </w:pPr>
          <w:r w:rsidRPr="00511FDF">
            <w:rPr>
              <w:rStyle w:val="placeholder1Char"/>
            </w:rPr>
            <w:t>________</w:t>
          </w:r>
        </w:p>
      </w:docPartBody>
    </w:docPart>
    <w:docPart>
      <w:docPartPr>
        <w:name w:val="048392B0CB854125BC90C32DED15D143"/>
        <w:category>
          <w:name w:val="常规"/>
          <w:gallery w:val="placeholder"/>
        </w:category>
        <w:types>
          <w:type w:val="bbPlcHdr"/>
        </w:types>
        <w:behaviors>
          <w:behavior w:val="content"/>
        </w:behaviors>
        <w:guid w:val="{4E48317F-4889-4030-A91F-7A0E0E2290C3}"/>
      </w:docPartPr>
      <w:docPartBody>
        <w:p w:rsidR="00D40996" w:rsidRDefault="003207B2">
          <w:pPr>
            <w:pStyle w:val="048392B0CB854125BC90C32DED15D143"/>
          </w:pPr>
          <w:r w:rsidRPr="00511FDF">
            <w:rPr>
              <w:rStyle w:val="placeholder1Char"/>
            </w:rPr>
            <w:t>__________</w:t>
          </w:r>
        </w:p>
      </w:docPartBody>
    </w:docPart>
    <w:docPart>
      <w:docPartPr>
        <w:name w:val="D1F61CAA384144749D203279FE7A9A2C"/>
        <w:category>
          <w:name w:val="常规"/>
          <w:gallery w:val="placeholder"/>
        </w:category>
        <w:types>
          <w:type w:val="bbPlcHdr"/>
        </w:types>
        <w:behaviors>
          <w:behavior w:val="content"/>
        </w:behaviors>
        <w:guid w:val="{95C152F2-DBC1-4C26-8575-CD1A2C5985B6}"/>
      </w:docPartPr>
      <w:docPartBody>
        <w:p w:rsidR="00D40996" w:rsidRDefault="003207B2">
          <w:pPr>
            <w:pStyle w:val="D1F61CAA384144749D203279FE7A9A2C"/>
          </w:pPr>
          <w:r w:rsidRPr="00511FDF">
            <w:rPr>
              <w:rStyle w:val="placeholder1Char"/>
            </w:rPr>
            <w:t>__________</w:t>
          </w:r>
        </w:p>
      </w:docPartBody>
    </w:docPart>
    <w:docPart>
      <w:docPartPr>
        <w:name w:val="34D1C562A36B42BFA1D0ECA38183DDC3"/>
        <w:category>
          <w:name w:val="常规"/>
          <w:gallery w:val="placeholder"/>
        </w:category>
        <w:types>
          <w:type w:val="bbPlcHdr"/>
        </w:types>
        <w:behaviors>
          <w:behavior w:val="content"/>
        </w:behaviors>
        <w:guid w:val="{32DBC03D-557C-472B-88CC-6F462A23E685}"/>
      </w:docPartPr>
      <w:docPartBody>
        <w:p w:rsidR="00D40996" w:rsidRDefault="003207B2">
          <w:pPr>
            <w:pStyle w:val="34D1C562A36B42BFA1D0ECA38183DDC3"/>
          </w:pPr>
          <w:r w:rsidRPr="00511FDF">
            <w:rPr>
              <w:rStyle w:val="placeholder1Char"/>
            </w:rPr>
            <w:t>________</w:t>
          </w:r>
        </w:p>
      </w:docPartBody>
    </w:docPart>
    <w:docPart>
      <w:docPartPr>
        <w:name w:val="C93979109B09484B86E53D3EFC7DF12B"/>
        <w:category>
          <w:name w:val="常规"/>
          <w:gallery w:val="placeholder"/>
        </w:category>
        <w:types>
          <w:type w:val="bbPlcHdr"/>
        </w:types>
        <w:behaviors>
          <w:behavior w:val="content"/>
        </w:behaviors>
        <w:guid w:val="{A7C7D86D-7007-4DD4-9F91-E1533EAE0AB5}"/>
      </w:docPartPr>
      <w:docPartBody>
        <w:p w:rsidR="00D40996" w:rsidRDefault="003207B2">
          <w:pPr>
            <w:pStyle w:val="C93979109B09484B86E53D3EFC7DF12B"/>
          </w:pPr>
          <w:r w:rsidRPr="00511FDF">
            <w:rPr>
              <w:rStyle w:val="placeholder1Char"/>
            </w:rPr>
            <w:t>__________</w:t>
          </w:r>
        </w:p>
      </w:docPartBody>
    </w:docPart>
    <w:docPart>
      <w:docPartPr>
        <w:name w:val="F937775638CB4CD486022DE80038738F"/>
        <w:category>
          <w:name w:val="常规"/>
          <w:gallery w:val="placeholder"/>
        </w:category>
        <w:types>
          <w:type w:val="bbPlcHdr"/>
        </w:types>
        <w:behaviors>
          <w:behavior w:val="content"/>
        </w:behaviors>
        <w:guid w:val="{92EB14B6-B078-44EE-9379-BCFE529AB552}"/>
      </w:docPartPr>
      <w:docPartBody>
        <w:p w:rsidR="00D40996" w:rsidRDefault="003207B2">
          <w:pPr>
            <w:pStyle w:val="F937775638CB4CD486022DE80038738F"/>
          </w:pPr>
          <w:r w:rsidRPr="00511FDF">
            <w:rPr>
              <w:rStyle w:val="placeholder1Char"/>
              <w:rFonts w:hint="eastAsia"/>
            </w:rPr>
            <w:t>__________</w:t>
          </w:r>
        </w:p>
      </w:docPartBody>
    </w:docPart>
    <w:docPart>
      <w:docPartPr>
        <w:name w:val="A5506AD8F09241F49F7976D7A2DF8538"/>
        <w:category>
          <w:name w:val="常规"/>
          <w:gallery w:val="placeholder"/>
        </w:category>
        <w:types>
          <w:type w:val="bbPlcHdr"/>
        </w:types>
        <w:behaviors>
          <w:behavior w:val="content"/>
        </w:behaviors>
        <w:guid w:val="{7CD3B108-6C63-4A6D-9A6E-F436BC70D370}"/>
      </w:docPartPr>
      <w:docPartBody>
        <w:p w:rsidR="00D40996" w:rsidRDefault="003207B2">
          <w:pPr>
            <w:pStyle w:val="A5506AD8F09241F49F7976D7A2DF8538"/>
          </w:pPr>
          <w:r w:rsidRPr="00511FDF">
            <w:rPr>
              <w:rStyle w:val="placeholder1Char"/>
            </w:rPr>
            <w:t>________</w:t>
          </w:r>
        </w:p>
      </w:docPartBody>
    </w:docPart>
    <w:docPart>
      <w:docPartPr>
        <w:name w:val="BE9EDC34C8BF4264A5281B5C7F25566C"/>
        <w:category>
          <w:name w:val="常规"/>
          <w:gallery w:val="placeholder"/>
        </w:category>
        <w:types>
          <w:type w:val="bbPlcHdr"/>
        </w:types>
        <w:behaviors>
          <w:behavior w:val="content"/>
        </w:behaviors>
        <w:guid w:val="{CFB031AC-6A86-49F1-96B4-C272436043C3}"/>
      </w:docPartPr>
      <w:docPartBody>
        <w:p w:rsidR="00D40996" w:rsidRDefault="003207B2">
          <w:pPr>
            <w:pStyle w:val="BE9EDC34C8BF4264A5281B5C7F25566C"/>
          </w:pPr>
          <w:r w:rsidRPr="00511FDF">
            <w:rPr>
              <w:rStyle w:val="placeholder1Char"/>
            </w:rPr>
            <w:t>__________</w:t>
          </w:r>
        </w:p>
      </w:docPartBody>
    </w:docPart>
    <w:docPart>
      <w:docPartPr>
        <w:name w:val="785B1055F9EB453580C43476CEF533E8"/>
        <w:category>
          <w:name w:val="常规"/>
          <w:gallery w:val="placeholder"/>
        </w:category>
        <w:types>
          <w:type w:val="bbPlcHdr"/>
        </w:types>
        <w:behaviors>
          <w:behavior w:val="content"/>
        </w:behaviors>
        <w:guid w:val="{A57F545C-C657-4217-A772-418E78E6B2F9}"/>
      </w:docPartPr>
      <w:docPartBody>
        <w:p w:rsidR="00D40996" w:rsidRDefault="003207B2">
          <w:pPr>
            <w:pStyle w:val="785B1055F9EB453580C43476CEF533E8"/>
          </w:pPr>
          <w:r w:rsidRPr="00511FDF">
            <w:rPr>
              <w:rStyle w:val="placeholder1Char"/>
            </w:rPr>
            <w:t>__________</w:t>
          </w:r>
        </w:p>
      </w:docPartBody>
    </w:docPart>
    <w:docPart>
      <w:docPartPr>
        <w:name w:val="9AE1704E3209487EBFD402DC5AB82C7C"/>
        <w:category>
          <w:name w:val="常规"/>
          <w:gallery w:val="placeholder"/>
        </w:category>
        <w:types>
          <w:type w:val="bbPlcHdr"/>
        </w:types>
        <w:behaviors>
          <w:behavior w:val="content"/>
        </w:behaviors>
        <w:guid w:val="{67A7B6E0-DCF7-4442-A1E8-3B9ADC591EAF}"/>
      </w:docPartPr>
      <w:docPartBody>
        <w:p w:rsidR="00D40996" w:rsidRDefault="003207B2">
          <w:pPr>
            <w:pStyle w:val="9AE1704E3209487EBFD402DC5AB82C7C"/>
          </w:pPr>
          <w:r w:rsidRPr="00511FDF">
            <w:rPr>
              <w:rStyle w:val="placeholder1Char"/>
            </w:rPr>
            <w:t>__________</w:t>
          </w:r>
        </w:p>
      </w:docPartBody>
    </w:docPart>
    <w:docPart>
      <w:docPartPr>
        <w:name w:val="8760C17D82374866B5C26F5EB631407F"/>
        <w:category>
          <w:name w:val="常规"/>
          <w:gallery w:val="placeholder"/>
        </w:category>
        <w:types>
          <w:type w:val="bbPlcHdr"/>
        </w:types>
        <w:behaviors>
          <w:behavior w:val="content"/>
        </w:behaviors>
        <w:guid w:val="{14EFE5C5-DB9C-4FD6-ADA9-4A14827E087E}"/>
      </w:docPartPr>
      <w:docPartBody>
        <w:p w:rsidR="00D40996" w:rsidRDefault="003207B2">
          <w:pPr>
            <w:pStyle w:val="8760C17D82374866B5C26F5EB631407F"/>
          </w:pPr>
          <w:r w:rsidRPr="00511FDF">
            <w:rPr>
              <w:rStyle w:val="placeholder1Char"/>
            </w:rPr>
            <w:t>__________</w:t>
          </w:r>
        </w:p>
      </w:docPartBody>
    </w:docPart>
    <w:docPart>
      <w:docPartPr>
        <w:name w:val="8BD572018B8447B6A7021499EB5DD7EE"/>
        <w:category>
          <w:name w:val="常规"/>
          <w:gallery w:val="placeholder"/>
        </w:category>
        <w:types>
          <w:type w:val="bbPlcHdr"/>
        </w:types>
        <w:behaviors>
          <w:behavior w:val="content"/>
        </w:behaviors>
        <w:guid w:val="{D6375B78-C213-418C-A1FA-862EA98622DE}"/>
      </w:docPartPr>
      <w:docPartBody>
        <w:p w:rsidR="00D40996" w:rsidRDefault="003207B2">
          <w:pPr>
            <w:pStyle w:val="8BD572018B8447B6A7021499EB5DD7EE"/>
          </w:pPr>
          <w:r w:rsidRPr="00511FDF">
            <w:rPr>
              <w:rStyle w:val="placeholder1Char"/>
            </w:rPr>
            <w:t>________</w:t>
          </w:r>
        </w:p>
      </w:docPartBody>
    </w:docPart>
    <w:docPart>
      <w:docPartPr>
        <w:name w:val="E1090C49DD1244918A47CFBDF28DAAFC"/>
        <w:category>
          <w:name w:val="常规"/>
          <w:gallery w:val="placeholder"/>
        </w:category>
        <w:types>
          <w:type w:val="bbPlcHdr"/>
        </w:types>
        <w:behaviors>
          <w:behavior w:val="content"/>
        </w:behaviors>
        <w:guid w:val="{107CCA79-C860-4CFF-A918-FE89905D0164}"/>
      </w:docPartPr>
      <w:docPartBody>
        <w:p w:rsidR="00D40996" w:rsidRDefault="003207B2">
          <w:pPr>
            <w:pStyle w:val="E1090C49DD1244918A47CFBDF28DAAFC"/>
          </w:pPr>
          <w:r w:rsidRPr="00511FDF">
            <w:rPr>
              <w:rStyle w:val="placeholder1Char"/>
            </w:rPr>
            <w:t>__________</w:t>
          </w:r>
        </w:p>
      </w:docPartBody>
    </w:docPart>
    <w:docPart>
      <w:docPartPr>
        <w:name w:val="51316104C7F8417A84272EDC1D357DF5"/>
        <w:category>
          <w:name w:val="常规"/>
          <w:gallery w:val="placeholder"/>
        </w:category>
        <w:types>
          <w:type w:val="bbPlcHdr"/>
        </w:types>
        <w:behaviors>
          <w:behavior w:val="content"/>
        </w:behaviors>
        <w:guid w:val="{D10BA584-4CA5-451D-918E-32FD15D7BF36}"/>
      </w:docPartPr>
      <w:docPartBody>
        <w:p w:rsidR="00D40996" w:rsidRDefault="003207B2">
          <w:pPr>
            <w:pStyle w:val="51316104C7F8417A84272EDC1D357DF5"/>
          </w:pPr>
          <w:r w:rsidRPr="00511FDF">
            <w:rPr>
              <w:rStyle w:val="placeholder1Char"/>
            </w:rPr>
            <w:t>__________</w:t>
          </w:r>
        </w:p>
      </w:docPartBody>
    </w:docPart>
    <w:docPart>
      <w:docPartPr>
        <w:name w:val="9177C8E52BE04635A793EDE6A37398C4"/>
        <w:category>
          <w:name w:val="常规"/>
          <w:gallery w:val="placeholder"/>
        </w:category>
        <w:types>
          <w:type w:val="bbPlcHdr"/>
        </w:types>
        <w:behaviors>
          <w:behavior w:val="content"/>
        </w:behaviors>
        <w:guid w:val="{737DF580-CAB5-4803-A76B-028CBB362FAF}"/>
      </w:docPartPr>
      <w:docPartBody>
        <w:p w:rsidR="00D40996" w:rsidRDefault="003207B2">
          <w:pPr>
            <w:pStyle w:val="9177C8E52BE04635A793EDE6A37398C4"/>
          </w:pPr>
          <w:r w:rsidRPr="00511FDF">
            <w:rPr>
              <w:rStyle w:val="placeholder1Char"/>
            </w:rPr>
            <w:t>__________</w:t>
          </w:r>
        </w:p>
      </w:docPartBody>
    </w:docPart>
    <w:docPart>
      <w:docPartPr>
        <w:name w:val="826CA8051702497C8B89A39DA138878B"/>
        <w:category>
          <w:name w:val="常规"/>
          <w:gallery w:val="placeholder"/>
        </w:category>
        <w:types>
          <w:type w:val="bbPlcHdr"/>
        </w:types>
        <w:behaviors>
          <w:behavior w:val="content"/>
        </w:behaviors>
        <w:guid w:val="{C5AAA425-FAB9-47D0-A6EC-CA586C0328CF}"/>
      </w:docPartPr>
      <w:docPartBody>
        <w:p w:rsidR="00D40996" w:rsidRDefault="003207B2">
          <w:pPr>
            <w:pStyle w:val="826CA8051702497C8B89A39DA138878B"/>
          </w:pPr>
          <w:r w:rsidRPr="00511FDF">
            <w:rPr>
              <w:rStyle w:val="placeholder1Char"/>
            </w:rPr>
            <w:t>________</w:t>
          </w:r>
        </w:p>
      </w:docPartBody>
    </w:docPart>
    <w:docPart>
      <w:docPartPr>
        <w:name w:val="29012DB7142C437F92B1C1CF4062164B"/>
        <w:category>
          <w:name w:val="常规"/>
          <w:gallery w:val="placeholder"/>
        </w:category>
        <w:types>
          <w:type w:val="bbPlcHdr"/>
        </w:types>
        <w:behaviors>
          <w:behavior w:val="content"/>
        </w:behaviors>
        <w:guid w:val="{D9931A7E-51D1-4B1B-AC62-5A250ACF0E26}"/>
      </w:docPartPr>
      <w:docPartBody>
        <w:p w:rsidR="00D40996" w:rsidRDefault="003207B2">
          <w:pPr>
            <w:pStyle w:val="29012DB7142C437F92B1C1CF4062164B"/>
          </w:pPr>
          <w:r w:rsidRPr="00511FDF">
            <w:rPr>
              <w:rStyle w:val="placeholder1Char"/>
            </w:rPr>
            <w:t>__________</w:t>
          </w:r>
        </w:p>
      </w:docPartBody>
    </w:docPart>
    <w:docPart>
      <w:docPartPr>
        <w:name w:val="51026815D2084C16B9FED52168A92A02"/>
        <w:category>
          <w:name w:val="常规"/>
          <w:gallery w:val="placeholder"/>
        </w:category>
        <w:types>
          <w:type w:val="bbPlcHdr"/>
        </w:types>
        <w:behaviors>
          <w:behavior w:val="content"/>
        </w:behaviors>
        <w:guid w:val="{E868783C-193E-4C2F-A352-96B18419682F}"/>
      </w:docPartPr>
      <w:docPartBody>
        <w:p w:rsidR="00D40996" w:rsidRDefault="003207B2">
          <w:pPr>
            <w:pStyle w:val="51026815D2084C16B9FED52168A92A02"/>
          </w:pPr>
          <w:r w:rsidRPr="00511FDF">
            <w:rPr>
              <w:rStyle w:val="placeholder1Char"/>
              <w:rFonts w:hint="eastAsia"/>
            </w:rPr>
            <w:t>选择</w:t>
          </w:r>
        </w:p>
      </w:docPartBody>
    </w:docPart>
    <w:docPart>
      <w:docPartPr>
        <w:name w:val="EF74A113B5D049A7BABF91F2C9AF28A8"/>
        <w:category>
          <w:name w:val="常规"/>
          <w:gallery w:val="placeholder"/>
        </w:category>
        <w:types>
          <w:type w:val="bbPlcHdr"/>
        </w:types>
        <w:behaviors>
          <w:behavior w:val="content"/>
        </w:behaviors>
        <w:guid w:val="{9D8F5A7C-025D-4581-BFDA-031B2AD13CB8}"/>
      </w:docPartPr>
      <w:docPartBody>
        <w:p w:rsidR="00D40996" w:rsidRDefault="003207B2">
          <w:pPr>
            <w:pStyle w:val="EF74A113B5D049A7BABF91F2C9AF28A8"/>
          </w:pPr>
          <w:r w:rsidRPr="00511FDF">
            <w:rPr>
              <w:rStyle w:val="placeholder1Char"/>
            </w:rPr>
            <w:t>__________</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D40996"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03EAAE996BFC416393A01C74F41A634E"/>
        <w:category>
          <w:name w:val="常规"/>
          <w:gallery w:val="placeholder"/>
        </w:category>
        <w:types>
          <w:type w:val="bbPlcHdr"/>
        </w:types>
        <w:behaviors>
          <w:behavior w:val="content"/>
        </w:behaviors>
        <w:guid w:val="{DBD94FE2-1AA1-42C2-8270-A6B8D1A56E54}"/>
      </w:docPartPr>
      <w:docPartBody>
        <w:p w:rsidR="00D40996" w:rsidRDefault="003207B2">
          <w:pPr>
            <w:pStyle w:val="03EAAE996BFC416393A01C74F41A634E"/>
          </w:pPr>
          <w:r w:rsidRPr="00F254F3">
            <w:rPr>
              <w:rStyle w:val="a3"/>
              <w:rFonts w:hint="eastAsia"/>
            </w:rPr>
            <w:t>单击此处输入文字。</w:t>
          </w:r>
        </w:p>
      </w:docPartBody>
    </w:docPart>
    <w:docPart>
      <w:docPartPr>
        <w:name w:val="EB792A7D85A447DBBBEFD2E91482982F"/>
        <w:category>
          <w:name w:val="常规"/>
          <w:gallery w:val="placeholder"/>
        </w:category>
        <w:types>
          <w:type w:val="bbPlcHdr"/>
        </w:types>
        <w:behaviors>
          <w:behavior w:val="content"/>
        </w:behaviors>
        <w:guid w:val="{39F30B19-A254-4325-8AD6-D1AF1B009D60}"/>
      </w:docPartPr>
      <w:docPartBody>
        <w:p w:rsidR="00D40996" w:rsidRDefault="003207B2">
          <w:pPr>
            <w:pStyle w:val="EB792A7D85A447DBBBEFD2E91482982F"/>
          </w:pPr>
          <w:r>
            <w:rPr>
              <w:rStyle w:val="placeholder1Char"/>
            </w:rPr>
            <w:t>________</w:t>
          </w:r>
        </w:p>
      </w:docPartBody>
    </w:docPart>
    <w:docPart>
      <w:docPartPr>
        <w:name w:val="AD2992837C9A47FCBABB65CDEB24D023"/>
        <w:category>
          <w:name w:val="常规"/>
          <w:gallery w:val="placeholder"/>
        </w:category>
        <w:types>
          <w:type w:val="bbPlcHdr"/>
        </w:types>
        <w:behaviors>
          <w:behavior w:val="content"/>
        </w:behaviors>
        <w:guid w:val="{689FD3DE-BDA7-4126-B6BA-ED9A086081F9}"/>
      </w:docPartPr>
      <w:docPartBody>
        <w:p w:rsidR="00D40996" w:rsidRDefault="003207B2">
          <w:pPr>
            <w:pStyle w:val="AD2992837C9A47FCBABB65CDEB24D023"/>
          </w:pPr>
          <w:r>
            <w:rPr>
              <w:rStyle w:val="placeholder1Char"/>
            </w:rPr>
            <w:t>_______</w:t>
          </w:r>
        </w:p>
      </w:docPartBody>
    </w:docPart>
    <w:docPart>
      <w:docPartPr>
        <w:name w:val="A60276447AEB4CCC99185669B54E46DC"/>
        <w:category>
          <w:name w:val="常规"/>
          <w:gallery w:val="placeholder"/>
        </w:category>
        <w:types>
          <w:type w:val="bbPlcHdr"/>
        </w:types>
        <w:behaviors>
          <w:behavior w:val="content"/>
        </w:behaviors>
        <w:guid w:val="{5049E97D-4882-49A1-B21D-658817828F62}"/>
      </w:docPartPr>
      <w:docPartBody>
        <w:p w:rsidR="00D40996" w:rsidRDefault="003207B2">
          <w:pPr>
            <w:pStyle w:val="A60276447AEB4CCC99185669B54E46DC"/>
          </w:pPr>
          <w:r>
            <w:rPr>
              <w:rStyle w:val="placeholder1Char"/>
            </w:rPr>
            <w:t>_______</w:t>
          </w:r>
        </w:p>
      </w:docPartBody>
    </w:docPart>
    <w:docPart>
      <w:docPartPr>
        <w:name w:val="AF77E0A94C994481898D04B8296D0C81"/>
        <w:category>
          <w:name w:val="常规"/>
          <w:gallery w:val="placeholder"/>
        </w:category>
        <w:types>
          <w:type w:val="bbPlcHdr"/>
        </w:types>
        <w:behaviors>
          <w:behavior w:val="content"/>
        </w:behaviors>
        <w:guid w:val="{D88D1CAD-0C9D-4642-8B19-5E8E1C182647}"/>
      </w:docPartPr>
      <w:docPartBody>
        <w:p w:rsidR="00D40996" w:rsidRDefault="003207B2">
          <w:pPr>
            <w:pStyle w:val="AF77E0A94C994481898D04B8296D0C81"/>
          </w:pPr>
          <w:r w:rsidRPr="004727BB">
            <w:rPr>
              <w:rStyle w:val="placeholder1Char"/>
              <w:rFonts w:hint="eastAsia"/>
            </w:rPr>
            <w:t>______</w:t>
          </w:r>
        </w:p>
      </w:docPartBody>
    </w:docPart>
    <w:docPart>
      <w:docPartPr>
        <w:name w:val="30DB00D52FD542FBB5D0B3DA82A90205"/>
        <w:category>
          <w:name w:val="常规"/>
          <w:gallery w:val="placeholder"/>
        </w:category>
        <w:types>
          <w:type w:val="bbPlcHdr"/>
        </w:types>
        <w:behaviors>
          <w:behavior w:val="content"/>
        </w:behaviors>
        <w:guid w:val="{735A690F-36E7-4990-A61A-F51B9F917607}"/>
      </w:docPartPr>
      <w:docPartBody>
        <w:p w:rsidR="00D40996" w:rsidRDefault="003207B2">
          <w:pPr>
            <w:pStyle w:val="30DB00D52FD542FBB5D0B3DA82A90205"/>
          </w:pPr>
          <w:r w:rsidRPr="00511FDF">
            <w:rPr>
              <w:rStyle w:val="placeholder1Char"/>
            </w:rPr>
            <w:t>______</w:t>
          </w:r>
        </w:p>
      </w:docPartBody>
    </w:docPart>
    <w:docPart>
      <w:docPartPr>
        <w:name w:val="551BC1AD5ED34A88AA20B8D43BB4F377"/>
        <w:category>
          <w:name w:val="常规"/>
          <w:gallery w:val="placeholder"/>
        </w:category>
        <w:types>
          <w:type w:val="bbPlcHdr"/>
        </w:types>
        <w:behaviors>
          <w:behavior w:val="content"/>
        </w:behaviors>
        <w:guid w:val="{D9981DF7-78CC-489A-8D7A-47D0180745DD}"/>
      </w:docPartPr>
      <w:docPartBody>
        <w:p w:rsidR="00D40996" w:rsidRDefault="003207B2">
          <w:pPr>
            <w:pStyle w:val="551BC1AD5ED34A88AA20B8D43BB4F377"/>
          </w:pPr>
          <w:r w:rsidRPr="00511FDF">
            <w:rPr>
              <w:rStyle w:val="placeholder1Char"/>
              <w:rFonts w:hint="eastAsia"/>
            </w:rPr>
            <w:t>选择</w:t>
          </w:r>
        </w:p>
      </w:docPartBody>
    </w:docPart>
    <w:docPart>
      <w:docPartPr>
        <w:name w:val="3A0BF1CD143F4F4CBF601AFFF87C38F0"/>
        <w:category>
          <w:name w:val="常规"/>
          <w:gallery w:val="placeholder"/>
        </w:category>
        <w:types>
          <w:type w:val="bbPlcHdr"/>
        </w:types>
        <w:behaviors>
          <w:behavior w:val="content"/>
        </w:behaviors>
        <w:guid w:val="{B05B2C09-7E3B-4920-BD98-0358C1FEF581}"/>
      </w:docPartPr>
      <w:docPartBody>
        <w:p w:rsidR="00D40996" w:rsidRDefault="003207B2">
          <w:pPr>
            <w:pStyle w:val="3A0BF1CD143F4F4CBF601AFFF87C38F0"/>
          </w:pPr>
          <w:r>
            <w:rPr>
              <w:rStyle w:val="placeholder1Char"/>
            </w:rPr>
            <w:t>_______</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D40996"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D40996"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D40996"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D40996"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D40996"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A02543E8CF1142C0859B932163D3F346"/>
        <w:category>
          <w:name w:val="常规"/>
          <w:gallery w:val="placeholder"/>
        </w:category>
        <w:types>
          <w:type w:val="bbPlcHdr"/>
        </w:types>
        <w:behaviors>
          <w:behavior w:val="content"/>
        </w:behaviors>
        <w:guid w:val="{66B7128F-89F2-4CA9-A181-BE31D3A3F00B}"/>
      </w:docPartPr>
      <w:docPartBody>
        <w:p w:rsidR="00D40996" w:rsidRDefault="003207B2">
          <w:pPr>
            <w:pStyle w:val="A02543E8CF1142C0859B932163D3F346"/>
          </w:pPr>
          <w:r w:rsidRPr="00261BF4">
            <w:rPr>
              <w:rStyle w:val="placeholder1Char"/>
            </w:rPr>
            <w:t>_________</w:t>
          </w:r>
        </w:p>
      </w:docPartBody>
    </w:docPart>
    <w:docPart>
      <w:docPartPr>
        <w:name w:val="CC16A95204804A75A5F8DB697EE09743"/>
        <w:category>
          <w:name w:val="常规"/>
          <w:gallery w:val="placeholder"/>
        </w:category>
        <w:types>
          <w:type w:val="bbPlcHdr"/>
        </w:types>
        <w:behaviors>
          <w:behavior w:val="content"/>
        </w:behaviors>
        <w:guid w:val="{005F6C7D-F3F0-416F-B224-BDADAB5B7658}"/>
      </w:docPartPr>
      <w:docPartBody>
        <w:p w:rsidR="00D40996" w:rsidRDefault="003207B2">
          <w:pPr>
            <w:pStyle w:val="CC16A95204804A75A5F8DB697EE09743"/>
          </w:pPr>
          <w:r w:rsidRPr="00261BF4">
            <w:rPr>
              <w:rStyle w:val="placeholder1Char"/>
            </w:rPr>
            <w:t>__________</w:t>
          </w:r>
        </w:p>
      </w:docPartBody>
    </w:docPart>
    <w:docPart>
      <w:docPartPr>
        <w:name w:val="90C27C2206584A1DB1CBF04ABD9B40B0"/>
        <w:category>
          <w:name w:val="常规"/>
          <w:gallery w:val="placeholder"/>
        </w:category>
        <w:types>
          <w:type w:val="bbPlcHdr"/>
        </w:types>
        <w:behaviors>
          <w:behavior w:val="content"/>
        </w:behaviors>
        <w:guid w:val="{800434C5-5C76-4E91-B11D-70A69D887917}"/>
      </w:docPartPr>
      <w:docPartBody>
        <w:p w:rsidR="00D40996" w:rsidRDefault="003207B2">
          <w:pPr>
            <w:pStyle w:val="90C27C2206584A1DB1CBF04ABD9B40B0"/>
          </w:pPr>
          <w:r w:rsidRPr="00261BF4">
            <w:rPr>
              <w:rStyle w:val="placeholder2Char"/>
              <w:rFonts w:hint="eastAsia"/>
            </w:rPr>
            <w:t>选择</w:t>
          </w:r>
        </w:p>
      </w:docPartBody>
    </w:docPart>
    <w:docPart>
      <w:docPartPr>
        <w:name w:val="06074E31899E4AE6ACDEDBA90F3C6C0E"/>
        <w:category>
          <w:name w:val="常规"/>
          <w:gallery w:val="placeholder"/>
        </w:category>
        <w:types>
          <w:type w:val="bbPlcHdr"/>
        </w:types>
        <w:behaviors>
          <w:behavior w:val="content"/>
        </w:behaviors>
        <w:guid w:val="{D7671267-7305-4C9F-82E3-44B4C24A3E86}"/>
      </w:docPartPr>
      <w:docPartBody>
        <w:p w:rsidR="00D40996" w:rsidRDefault="003207B2">
          <w:pPr>
            <w:pStyle w:val="06074E31899E4AE6ACDEDBA90F3C6C0E"/>
          </w:pPr>
          <w:r w:rsidRPr="00261BF4">
            <w:rPr>
              <w:rStyle w:val="placeholder1Char"/>
              <w:rFonts w:hint="eastAsia"/>
            </w:rPr>
            <w:t>____</w:t>
          </w:r>
        </w:p>
      </w:docPartBody>
    </w:docPart>
    <w:docPart>
      <w:docPartPr>
        <w:name w:val="6443631B5FBA4EC08BD67E0FBBF6AD92"/>
        <w:category>
          <w:name w:val="常规"/>
          <w:gallery w:val="placeholder"/>
        </w:category>
        <w:types>
          <w:type w:val="bbPlcHdr"/>
        </w:types>
        <w:behaviors>
          <w:behavior w:val="content"/>
        </w:behaviors>
        <w:guid w:val="{FA54AEDA-E4DF-40E5-A114-73964E0656D5}"/>
      </w:docPartPr>
      <w:docPartBody>
        <w:p w:rsidR="00D40996" w:rsidRDefault="003207B2">
          <w:pPr>
            <w:pStyle w:val="6443631B5FBA4EC08BD67E0FBBF6AD92"/>
          </w:pPr>
          <w:r w:rsidRPr="00261BF4">
            <w:rPr>
              <w:rStyle w:val="placeholder1Char"/>
            </w:rPr>
            <w:t>______</w:t>
          </w:r>
        </w:p>
      </w:docPartBody>
    </w:docPart>
    <w:docPart>
      <w:docPartPr>
        <w:name w:val="6E99D81675A7402088819247069BB1E1"/>
        <w:category>
          <w:name w:val="常规"/>
          <w:gallery w:val="placeholder"/>
        </w:category>
        <w:types>
          <w:type w:val="bbPlcHdr"/>
        </w:types>
        <w:behaviors>
          <w:behavior w:val="content"/>
        </w:behaviors>
        <w:guid w:val="{613256C6-7550-4C52-A4B5-8FA6D7BFE74E}"/>
      </w:docPartPr>
      <w:docPartBody>
        <w:p w:rsidR="00D40996" w:rsidRDefault="003207B2">
          <w:pPr>
            <w:pStyle w:val="6E99D81675A7402088819247069BB1E1"/>
          </w:pPr>
          <w:r w:rsidRPr="00261BF4">
            <w:rPr>
              <w:rStyle w:val="placeholder1Char"/>
            </w:rPr>
            <w:t>__________</w:t>
          </w:r>
        </w:p>
      </w:docPartBody>
    </w:docPart>
    <w:docPart>
      <w:docPartPr>
        <w:name w:val="A2ADEF53C79A486583A7A969427990E4"/>
        <w:category>
          <w:name w:val="常规"/>
          <w:gallery w:val="placeholder"/>
        </w:category>
        <w:types>
          <w:type w:val="bbPlcHdr"/>
        </w:types>
        <w:behaviors>
          <w:behavior w:val="content"/>
        </w:behaviors>
        <w:guid w:val="{F04BF345-3117-440C-B221-125778E680C5}"/>
      </w:docPartPr>
      <w:docPartBody>
        <w:p w:rsidR="00D40996" w:rsidRDefault="003207B2">
          <w:pPr>
            <w:pStyle w:val="A2ADEF53C79A486583A7A969427990E4"/>
          </w:pPr>
          <w:r w:rsidRPr="005A4913">
            <w:rPr>
              <w:rStyle w:val="placeholder1Char"/>
              <w:rFonts w:hint="eastAsia"/>
            </w:rPr>
            <w:t>选择</w:t>
          </w:r>
        </w:p>
      </w:docPartBody>
    </w:docPart>
    <w:docPart>
      <w:docPartPr>
        <w:name w:val="5670D7D41C234D6C813105C86137D03A"/>
        <w:category>
          <w:name w:val="常规"/>
          <w:gallery w:val="placeholder"/>
        </w:category>
        <w:types>
          <w:type w:val="bbPlcHdr"/>
        </w:types>
        <w:behaviors>
          <w:behavior w:val="content"/>
        </w:behaviors>
        <w:guid w:val="{C46F84C3-8C42-4D61-A794-D7CA7C237170}"/>
      </w:docPartPr>
      <w:docPartBody>
        <w:p w:rsidR="00D40996" w:rsidRDefault="003207B2">
          <w:pPr>
            <w:pStyle w:val="5670D7D41C234D6C813105C86137D03A"/>
          </w:pPr>
          <w:r w:rsidRPr="00D45443">
            <w:rPr>
              <w:rStyle w:val="placeholder1Char"/>
              <w:rFonts w:hint="eastAsia"/>
            </w:rPr>
            <w:t>____</w:t>
          </w:r>
        </w:p>
      </w:docPartBody>
    </w:docPart>
    <w:docPart>
      <w:docPartPr>
        <w:name w:val="2A4CAA035040433DAA95AD39B4EFAD3D"/>
        <w:category>
          <w:name w:val="常规"/>
          <w:gallery w:val="placeholder"/>
        </w:category>
        <w:types>
          <w:type w:val="bbPlcHdr"/>
        </w:types>
        <w:behaviors>
          <w:behavior w:val="content"/>
        </w:behaviors>
        <w:guid w:val="{A6B2E290-258C-4E18-A399-139063A2FD51}"/>
      </w:docPartPr>
      <w:docPartBody>
        <w:p w:rsidR="00D40996" w:rsidRDefault="003207B2">
          <w:pPr>
            <w:pStyle w:val="2A4CAA035040433DAA95AD39B4EFAD3D"/>
          </w:pPr>
          <w:r w:rsidRPr="00D45443">
            <w:rPr>
              <w:rStyle w:val="placeholder1Char"/>
              <w:rFonts w:hint="eastAsia"/>
            </w:rPr>
            <w:t>____</w:t>
          </w:r>
        </w:p>
      </w:docPartBody>
    </w:docPart>
    <w:docPart>
      <w:docPartPr>
        <w:name w:val="325725C3A73044638D0CBD197E7D9D58"/>
        <w:category>
          <w:name w:val="常规"/>
          <w:gallery w:val="placeholder"/>
        </w:category>
        <w:types>
          <w:type w:val="bbPlcHdr"/>
        </w:types>
        <w:behaviors>
          <w:behavior w:val="content"/>
        </w:behaviors>
        <w:guid w:val="{345FB2C1-1E7B-485D-BB88-6E843A8F6048}"/>
      </w:docPartPr>
      <w:docPartBody>
        <w:p w:rsidR="00D40996" w:rsidRDefault="003207B2">
          <w:pPr>
            <w:pStyle w:val="325725C3A73044638D0CBD197E7D9D58"/>
          </w:pPr>
          <w:r w:rsidRPr="00D45443">
            <w:rPr>
              <w:rStyle w:val="placeholder1Char"/>
              <w:rFonts w:hint="eastAsia"/>
            </w:rPr>
            <w:t>____</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D40996"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7B52979EBEA946C6A575DDD1A616E4A6"/>
        <w:category>
          <w:name w:val="常规"/>
          <w:gallery w:val="placeholder"/>
        </w:category>
        <w:types>
          <w:type w:val="bbPlcHdr"/>
        </w:types>
        <w:behaviors>
          <w:behavior w:val="content"/>
        </w:behaviors>
        <w:guid w:val="{CEAC17AE-27FC-4621-AF03-35DFB9AFC76F}"/>
      </w:docPartPr>
      <w:docPartBody>
        <w:p w:rsidR="00D40996" w:rsidRDefault="003207B2">
          <w:pPr>
            <w:pStyle w:val="7B52979EBEA946C6A575DDD1A616E4A6"/>
          </w:pPr>
          <w:r w:rsidRPr="00D45443">
            <w:rPr>
              <w:rStyle w:val="placeholder1Char"/>
            </w:rPr>
            <w:t>________</w:t>
          </w:r>
        </w:p>
      </w:docPartBody>
    </w:docPart>
    <w:docPart>
      <w:docPartPr>
        <w:name w:val="FC63904007644E92A9C42AE3141DE26A"/>
        <w:category>
          <w:name w:val="常规"/>
          <w:gallery w:val="placeholder"/>
        </w:category>
        <w:types>
          <w:type w:val="bbPlcHdr"/>
        </w:types>
        <w:behaviors>
          <w:behavior w:val="content"/>
        </w:behaviors>
        <w:guid w:val="{67E92939-3FFD-4472-85DC-3842341CA7CE}"/>
      </w:docPartPr>
      <w:docPartBody>
        <w:p w:rsidR="00D40996" w:rsidRDefault="003207B2">
          <w:pPr>
            <w:pStyle w:val="FC63904007644E92A9C42AE3141DE26A"/>
          </w:pPr>
          <w:r w:rsidRPr="00D45443">
            <w:rPr>
              <w:rStyle w:val="placeholder1Char"/>
            </w:rPr>
            <w:t>__________</w:t>
          </w:r>
        </w:p>
      </w:docPartBody>
    </w:docPart>
    <w:docPart>
      <w:docPartPr>
        <w:name w:val="56456B2F50F04962BB4AE9E8AFCFF986"/>
        <w:category>
          <w:name w:val="常规"/>
          <w:gallery w:val="placeholder"/>
        </w:category>
        <w:types>
          <w:type w:val="bbPlcHdr"/>
        </w:types>
        <w:behaviors>
          <w:behavior w:val="content"/>
        </w:behaviors>
        <w:guid w:val="{E6951588-863E-4439-8D5B-E27182AFC1AF}"/>
      </w:docPartPr>
      <w:docPartBody>
        <w:p w:rsidR="00D40996" w:rsidRDefault="003207B2">
          <w:pPr>
            <w:pStyle w:val="56456B2F50F04962BB4AE9E8AFCFF986"/>
          </w:pPr>
          <w:r w:rsidRPr="00D45443">
            <w:rPr>
              <w:rStyle w:val="placeholder1Char"/>
            </w:rPr>
            <w:t>______</w:t>
          </w:r>
        </w:p>
      </w:docPartBody>
    </w:docPart>
    <w:docPart>
      <w:docPartPr>
        <w:name w:val="8C476EE180B3430D99EABA32ED52126C"/>
        <w:category>
          <w:name w:val="常规"/>
          <w:gallery w:val="placeholder"/>
        </w:category>
        <w:types>
          <w:type w:val="bbPlcHdr"/>
        </w:types>
        <w:behaviors>
          <w:behavior w:val="content"/>
        </w:behaviors>
        <w:guid w:val="{16CE35BB-B937-4F9F-8F98-3E223818BD6B}"/>
      </w:docPartPr>
      <w:docPartBody>
        <w:p w:rsidR="00D40996" w:rsidRDefault="003207B2">
          <w:pPr>
            <w:pStyle w:val="8C476EE180B3430D99EABA32ED52126C"/>
          </w:pPr>
          <w:r w:rsidRPr="00D45443">
            <w:rPr>
              <w:rStyle w:val="placeholder1Char"/>
            </w:rPr>
            <w:t>______</w:t>
          </w:r>
        </w:p>
      </w:docPartBody>
    </w:docPart>
    <w:docPart>
      <w:docPartPr>
        <w:name w:val="060D9C578D7E4D7C8A9C39E318E5AB84"/>
        <w:category>
          <w:name w:val="常规"/>
          <w:gallery w:val="placeholder"/>
        </w:category>
        <w:types>
          <w:type w:val="bbPlcHdr"/>
        </w:types>
        <w:behaviors>
          <w:behavior w:val="content"/>
        </w:behaviors>
        <w:guid w:val="{58C4C4F4-F01E-458B-911F-3C79F96D13E3}"/>
      </w:docPartPr>
      <w:docPartBody>
        <w:p w:rsidR="00D40996" w:rsidRDefault="003207B2">
          <w:pPr>
            <w:pStyle w:val="060D9C578D7E4D7C8A9C39E318E5AB84"/>
          </w:pPr>
          <w:r w:rsidRPr="00D45443">
            <w:rPr>
              <w:rStyle w:val="placeholder1Char"/>
            </w:rPr>
            <w:t>______</w:t>
          </w:r>
        </w:p>
      </w:docPartBody>
    </w:docPart>
    <w:docPart>
      <w:docPartPr>
        <w:name w:val="D68FDFD9A5314C56BC7C32450C86BD53"/>
        <w:category>
          <w:name w:val="常规"/>
          <w:gallery w:val="placeholder"/>
        </w:category>
        <w:types>
          <w:type w:val="bbPlcHdr"/>
        </w:types>
        <w:behaviors>
          <w:behavior w:val="content"/>
        </w:behaviors>
        <w:guid w:val="{C3145F84-8E6C-4706-B96E-7C2C1378B917}"/>
      </w:docPartPr>
      <w:docPartBody>
        <w:p w:rsidR="00D40996" w:rsidRDefault="003207B2">
          <w:pPr>
            <w:pStyle w:val="D68FDFD9A5314C56BC7C32450C86BD53"/>
          </w:pPr>
          <w:r w:rsidRPr="00D45443">
            <w:rPr>
              <w:rStyle w:val="placeholder1Char"/>
            </w:rPr>
            <w:t>______</w:t>
          </w:r>
        </w:p>
      </w:docPartBody>
    </w:docPart>
    <w:docPart>
      <w:docPartPr>
        <w:name w:val="7CF3AA96C9E744CCB7703E82AB890391"/>
        <w:category>
          <w:name w:val="常规"/>
          <w:gallery w:val="placeholder"/>
        </w:category>
        <w:types>
          <w:type w:val="bbPlcHdr"/>
        </w:types>
        <w:behaviors>
          <w:behavior w:val="content"/>
        </w:behaviors>
        <w:guid w:val="{434478DE-6353-44C9-AA39-CC502CE070A4}"/>
      </w:docPartPr>
      <w:docPartBody>
        <w:p w:rsidR="00D40996" w:rsidRDefault="003207B2">
          <w:pPr>
            <w:pStyle w:val="7CF3AA96C9E744CCB7703E82AB890391"/>
          </w:pPr>
          <w:r w:rsidRPr="00D45443">
            <w:rPr>
              <w:rStyle w:val="placeholder1Char"/>
            </w:rPr>
            <w:t>______</w:t>
          </w:r>
        </w:p>
      </w:docPartBody>
    </w:docPart>
    <w:docPart>
      <w:docPartPr>
        <w:name w:val="50F2A26EC7BE4AC6B9B06374F916A554"/>
        <w:category>
          <w:name w:val="常规"/>
          <w:gallery w:val="placeholder"/>
        </w:category>
        <w:types>
          <w:type w:val="bbPlcHdr"/>
        </w:types>
        <w:behaviors>
          <w:behavior w:val="content"/>
        </w:behaviors>
        <w:guid w:val="{380F769D-5531-4605-BACD-E9A381092C83}"/>
      </w:docPartPr>
      <w:docPartBody>
        <w:p w:rsidR="00D40996" w:rsidRDefault="003207B2">
          <w:pPr>
            <w:pStyle w:val="50F2A26EC7BE4AC6B9B06374F916A554"/>
          </w:pPr>
          <w:r w:rsidRPr="00D45443">
            <w:rPr>
              <w:rStyle w:val="placeholder1Char"/>
            </w:rPr>
            <w:t>______</w:t>
          </w:r>
        </w:p>
      </w:docPartBody>
    </w:docPart>
    <w:docPart>
      <w:docPartPr>
        <w:name w:val="0062B92DAE1641BCA315664F6FC6A9CF"/>
        <w:category>
          <w:name w:val="常规"/>
          <w:gallery w:val="placeholder"/>
        </w:category>
        <w:types>
          <w:type w:val="bbPlcHdr"/>
        </w:types>
        <w:behaviors>
          <w:behavior w:val="content"/>
        </w:behaviors>
        <w:guid w:val="{28321B6C-7636-46C9-80B1-B0280A9EA515}"/>
      </w:docPartPr>
      <w:docPartBody>
        <w:p w:rsidR="00D40996" w:rsidRDefault="003207B2">
          <w:pPr>
            <w:pStyle w:val="0062B92DAE1641BCA315664F6FC6A9CF"/>
          </w:pPr>
          <w:r w:rsidRPr="00D45443">
            <w:rPr>
              <w:rStyle w:val="placeholder1Char"/>
            </w:rPr>
            <w:t>______</w:t>
          </w:r>
        </w:p>
      </w:docPartBody>
    </w:docPart>
    <w:docPart>
      <w:docPartPr>
        <w:name w:val="6879D505271946CBB35BC1050112B39F"/>
        <w:category>
          <w:name w:val="常规"/>
          <w:gallery w:val="placeholder"/>
        </w:category>
        <w:types>
          <w:type w:val="bbPlcHdr"/>
        </w:types>
        <w:behaviors>
          <w:behavior w:val="content"/>
        </w:behaviors>
        <w:guid w:val="{38C175C5-B589-4EC0-BA17-7CB6439E5BBA}"/>
      </w:docPartPr>
      <w:docPartBody>
        <w:p w:rsidR="00D40996" w:rsidRDefault="003207B2">
          <w:pPr>
            <w:pStyle w:val="6879D505271946CBB35BC1050112B39F"/>
          </w:pPr>
          <w:r w:rsidRPr="00D45443">
            <w:rPr>
              <w:rStyle w:val="placeholder1Char"/>
            </w:rPr>
            <w:t>______</w:t>
          </w:r>
        </w:p>
      </w:docPartBody>
    </w:docPart>
    <w:docPart>
      <w:docPartPr>
        <w:name w:val="ED7547AF1B444FC6AF35777401642C45"/>
        <w:category>
          <w:name w:val="常规"/>
          <w:gallery w:val="placeholder"/>
        </w:category>
        <w:types>
          <w:type w:val="bbPlcHdr"/>
        </w:types>
        <w:behaviors>
          <w:behavior w:val="content"/>
        </w:behaviors>
        <w:guid w:val="{508004AD-DA09-49E9-979B-B9FED28C20EF}"/>
      </w:docPartPr>
      <w:docPartBody>
        <w:p w:rsidR="00D40996" w:rsidRDefault="003207B2">
          <w:pPr>
            <w:pStyle w:val="ED7547AF1B444FC6AF35777401642C45"/>
          </w:pPr>
          <w:r w:rsidRPr="00D45443">
            <w:rPr>
              <w:rStyle w:val="placeholder1Char"/>
            </w:rPr>
            <w:t>______</w:t>
          </w:r>
        </w:p>
      </w:docPartBody>
    </w:docPart>
    <w:docPart>
      <w:docPartPr>
        <w:name w:val="08326AFBF1674E99BA0052E849751105"/>
        <w:category>
          <w:name w:val="常规"/>
          <w:gallery w:val="placeholder"/>
        </w:category>
        <w:types>
          <w:type w:val="bbPlcHdr"/>
        </w:types>
        <w:behaviors>
          <w:behavior w:val="content"/>
        </w:behaviors>
        <w:guid w:val="{FEDF81E8-D661-422E-B63A-8AF9C2EBA533}"/>
      </w:docPartPr>
      <w:docPartBody>
        <w:p w:rsidR="00D40996" w:rsidRDefault="003207B2">
          <w:pPr>
            <w:pStyle w:val="08326AFBF1674E99BA0052E849751105"/>
          </w:pPr>
          <w:r w:rsidRPr="00D45443">
            <w:rPr>
              <w:rStyle w:val="placeholder1Char"/>
            </w:rPr>
            <w:t>______</w:t>
          </w:r>
        </w:p>
      </w:docPartBody>
    </w:docPart>
    <w:docPart>
      <w:docPartPr>
        <w:name w:val="E92379A0E3E842FDA0DB5B358018E3A4"/>
        <w:category>
          <w:name w:val="常规"/>
          <w:gallery w:val="placeholder"/>
        </w:category>
        <w:types>
          <w:type w:val="bbPlcHdr"/>
        </w:types>
        <w:behaviors>
          <w:behavior w:val="content"/>
        </w:behaviors>
        <w:guid w:val="{966015EA-396E-4B30-BFE1-4C9342B90812}"/>
      </w:docPartPr>
      <w:docPartBody>
        <w:p w:rsidR="00D40996" w:rsidRDefault="003207B2">
          <w:pPr>
            <w:pStyle w:val="E92379A0E3E842FDA0DB5B358018E3A4"/>
          </w:pPr>
          <w:r w:rsidRPr="00D45443">
            <w:rPr>
              <w:rStyle w:val="placeholder1Char"/>
              <w:rFonts w:hint="eastAsia"/>
            </w:rPr>
            <w:t>选择</w:t>
          </w:r>
        </w:p>
      </w:docPartBody>
    </w:docPart>
    <w:docPart>
      <w:docPartPr>
        <w:name w:val="99A9D1DC69AD42BB956A355033B4D288"/>
        <w:category>
          <w:name w:val="常规"/>
          <w:gallery w:val="placeholder"/>
        </w:category>
        <w:types>
          <w:type w:val="bbPlcHdr"/>
        </w:types>
        <w:behaviors>
          <w:behavior w:val="content"/>
        </w:behaviors>
        <w:guid w:val="{AD935889-A438-4F94-9DE2-D8F2BADD7223}"/>
      </w:docPartPr>
      <w:docPartBody>
        <w:p w:rsidR="00D40996" w:rsidRDefault="003207B2">
          <w:pPr>
            <w:pStyle w:val="99A9D1DC69AD42BB956A355033B4D288"/>
          </w:pPr>
          <w:r w:rsidRPr="00D45443">
            <w:rPr>
              <w:rStyle w:val="placeholder1Char"/>
              <w:rFonts w:hint="eastAsia"/>
            </w:rPr>
            <w:t>选择</w:t>
          </w:r>
        </w:p>
      </w:docPartBody>
    </w:docPart>
    <w:docPart>
      <w:docPartPr>
        <w:name w:val="75566D70097B4B50B6C64D135C93F753"/>
        <w:category>
          <w:name w:val="常规"/>
          <w:gallery w:val="placeholder"/>
        </w:category>
        <w:types>
          <w:type w:val="bbPlcHdr"/>
        </w:types>
        <w:behaviors>
          <w:behavior w:val="content"/>
        </w:behaviors>
        <w:guid w:val="{478A24F1-F4E7-4EBF-9802-595334866628}"/>
      </w:docPartPr>
      <w:docPartBody>
        <w:p w:rsidR="00D40996" w:rsidRDefault="003207B2">
          <w:pPr>
            <w:pStyle w:val="75566D70097B4B50B6C64D135C93F753"/>
          </w:pPr>
          <w:r w:rsidRPr="00D45443">
            <w:rPr>
              <w:rStyle w:val="placeholder1Char"/>
              <w:rFonts w:hint="eastAsia"/>
            </w:rPr>
            <w:t>选择</w:t>
          </w:r>
        </w:p>
      </w:docPartBody>
    </w:docPart>
    <w:docPart>
      <w:docPartPr>
        <w:name w:val="E81EAD9D069E4A69809435DCE57AF640"/>
        <w:category>
          <w:name w:val="常规"/>
          <w:gallery w:val="placeholder"/>
        </w:category>
        <w:types>
          <w:type w:val="bbPlcHdr"/>
        </w:types>
        <w:behaviors>
          <w:behavior w:val="content"/>
        </w:behaviors>
        <w:guid w:val="{7C21C7E9-DBB5-4A88-82C0-F6E5777421BA}"/>
      </w:docPartPr>
      <w:docPartBody>
        <w:p w:rsidR="00D40996" w:rsidRDefault="003207B2">
          <w:pPr>
            <w:pStyle w:val="E81EAD9D069E4A69809435DCE57AF640"/>
          </w:pPr>
          <w:r w:rsidRPr="00D45443">
            <w:rPr>
              <w:rStyle w:val="placeholder1Char"/>
              <w:rFonts w:hint="eastAsia"/>
            </w:rPr>
            <w:t>选择</w:t>
          </w:r>
        </w:p>
      </w:docPartBody>
    </w:docPart>
    <w:docPart>
      <w:docPartPr>
        <w:name w:val="38E3C0F7842A4D6A881FA8190BDDCC12"/>
        <w:category>
          <w:name w:val="常规"/>
          <w:gallery w:val="placeholder"/>
        </w:category>
        <w:types>
          <w:type w:val="bbPlcHdr"/>
        </w:types>
        <w:behaviors>
          <w:behavior w:val="content"/>
        </w:behaviors>
        <w:guid w:val="{FF22E256-6B03-4D16-8343-23C0F6E1711F}"/>
      </w:docPartPr>
      <w:docPartBody>
        <w:p w:rsidR="00D40996" w:rsidRDefault="003207B2">
          <w:pPr>
            <w:pStyle w:val="38E3C0F7842A4D6A881FA8190BDDCC12"/>
          </w:pPr>
          <w:r w:rsidRPr="00D45443">
            <w:rPr>
              <w:rStyle w:val="placeholder1Char"/>
            </w:rPr>
            <w:t>__________</w:t>
          </w:r>
        </w:p>
      </w:docPartBody>
    </w:docPart>
    <w:docPart>
      <w:docPartPr>
        <w:name w:val="811CC540E8414961BB7D6D81C9EC261C"/>
        <w:category>
          <w:name w:val="常规"/>
          <w:gallery w:val="placeholder"/>
        </w:category>
        <w:types>
          <w:type w:val="bbPlcHdr"/>
        </w:types>
        <w:behaviors>
          <w:behavior w:val="content"/>
        </w:behaviors>
        <w:guid w:val="{B2FA729C-D095-4EE7-B8A4-052059F3EF38}"/>
      </w:docPartPr>
      <w:docPartBody>
        <w:p w:rsidR="00D40996" w:rsidRDefault="003207B2">
          <w:pPr>
            <w:pStyle w:val="811CC540E8414961BB7D6D81C9EC261C"/>
          </w:pPr>
          <w:r w:rsidRPr="00D45443">
            <w:rPr>
              <w:rStyle w:val="placeholder1Char"/>
            </w:rPr>
            <w:t>__________</w:t>
          </w:r>
        </w:p>
      </w:docPartBody>
    </w:docPart>
    <w:docPart>
      <w:docPartPr>
        <w:name w:val="CFB7CF891B4B4766B0776A1BF75481E1"/>
        <w:category>
          <w:name w:val="常规"/>
          <w:gallery w:val="placeholder"/>
        </w:category>
        <w:types>
          <w:type w:val="bbPlcHdr"/>
        </w:types>
        <w:behaviors>
          <w:behavior w:val="content"/>
        </w:behaviors>
        <w:guid w:val="{942DB4B6-3CBD-4195-A2F4-8452A8D77EC5}"/>
      </w:docPartPr>
      <w:docPartBody>
        <w:p w:rsidR="00D40996" w:rsidRDefault="003207B2">
          <w:pPr>
            <w:pStyle w:val="CFB7CF891B4B4766B0776A1BF75481E1"/>
          </w:pPr>
          <w:r w:rsidRPr="00D45443">
            <w:rPr>
              <w:rStyle w:val="placeholder1Char"/>
            </w:rPr>
            <w:t>__________</w:t>
          </w:r>
        </w:p>
      </w:docPartBody>
    </w:docPart>
    <w:docPart>
      <w:docPartPr>
        <w:name w:val="6B1B9985681C4A0EA508F5C1E6928CD6"/>
        <w:category>
          <w:name w:val="常规"/>
          <w:gallery w:val="placeholder"/>
        </w:category>
        <w:types>
          <w:type w:val="bbPlcHdr"/>
        </w:types>
        <w:behaviors>
          <w:behavior w:val="content"/>
        </w:behaviors>
        <w:guid w:val="{DC77A556-585F-401C-A0D6-7A10E6730C76}"/>
      </w:docPartPr>
      <w:docPartBody>
        <w:p w:rsidR="00D40996" w:rsidRDefault="003207B2">
          <w:pPr>
            <w:pStyle w:val="6B1B9985681C4A0EA508F5C1E6928CD6"/>
          </w:pPr>
          <w:r w:rsidRPr="00D45443">
            <w:rPr>
              <w:rStyle w:val="placeholder1Char"/>
            </w:rPr>
            <w:t>__________</w:t>
          </w:r>
        </w:p>
      </w:docPartBody>
    </w:docPart>
    <w:docPart>
      <w:docPartPr>
        <w:name w:val="99887AB66A6E43F48A59E78058B6DCDD"/>
        <w:category>
          <w:name w:val="常规"/>
          <w:gallery w:val="placeholder"/>
        </w:category>
        <w:types>
          <w:type w:val="bbPlcHdr"/>
        </w:types>
        <w:behaviors>
          <w:behavior w:val="content"/>
        </w:behaviors>
        <w:guid w:val="{1BF167A3-7EC8-44AF-8EAF-E47BD4F8E1FE}"/>
      </w:docPartPr>
      <w:docPartBody>
        <w:p w:rsidR="00D40996" w:rsidRDefault="003207B2">
          <w:pPr>
            <w:pStyle w:val="99887AB66A6E43F48A59E78058B6DCDD"/>
          </w:pPr>
          <w:r w:rsidRPr="00D45443">
            <w:rPr>
              <w:rStyle w:val="placeholder1Char"/>
            </w:rPr>
            <w:t>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D40996" w:rsidRDefault="003207B2">
          <w:pPr>
            <w:pStyle w:val="9E7BD78FCB6947FD8199B39557AD1883"/>
          </w:pPr>
          <w:r w:rsidRPr="00480354">
            <w:rPr>
              <w:rStyle w:val="placeholder1Char"/>
            </w:rPr>
            <w:t>_____________________________________________</w:t>
          </w:r>
        </w:p>
      </w:docPartBody>
    </w:docPart>
    <w:docPart>
      <w:docPartPr>
        <w:name w:val="06ED888542214DDCBFA935A7035C8CD6"/>
        <w:category>
          <w:name w:val="常规"/>
          <w:gallery w:val="placeholder"/>
        </w:category>
        <w:types>
          <w:type w:val="bbPlcHdr"/>
        </w:types>
        <w:behaviors>
          <w:behavior w:val="content"/>
        </w:behaviors>
        <w:guid w:val="{A4D23182-41CB-431E-B71D-81D37586DC73}"/>
      </w:docPartPr>
      <w:docPartBody>
        <w:p w:rsidR="00D40996" w:rsidRDefault="003207B2">
          <w:pPr>
            <w:pStyle w:val="06ED888542214DDCBFA935A7035C8CD6"/>
          </w:pPr>
          <w:r w:rsidRPr="00D45443">
            <w:rPr>
              <w:rStyle w:val="placeholder1Char"/>
            </w:rPr>
            <w:t>__________</w:t>
          </w:r>
        </w:p>
      </w:docPartBody>
    </w:docPart>
    <w:docPart>
      <w:docPartPr>
        <w:name w:val="0FED37C07F2C4291AC02D79417D42443"/>
        <w:category>
          <w:name w:val="常规"/>
          <w:gallery w:val="placeholder"/>
        </w:category>
        <w:types>
          <w:type w:val="bbPlcHdr"/>
        </w:types>
        <w:behaviors>
          <w:behavior w:val="content"/>
        </w:behaviors>
        <w:guid w:val="{B946B414-9546-4902-B7AE-046FCADB990E}"/>
      </w:docPartPr>
      <w:docPartBody>
        <w:p w:rsidR="00D40996" w:rsidRDefault="003207B2">
          <w:pPr>
            <w:pStyle w:val="0FED37C07F2C4291AC02D79417D42443"/>
          </w:pPr>
          <w:r w:rsidRPr="00D45443">
            <w:rPr>
              <w:rStyle w:val="placeholder1Char"/>
            </w:rPr>
            <w:t>__________</w:t>
          </w:r>
        </w:p>
      </w:docPartBody>
    </w:docPart>
    <w:docPart>
      <w:docPartPr>
        <w:name w:val="3C43DC2E64514E1397D3F75E64444293"/>
        <w:category>
          <w:name w:val="常规"/>
          <w:gallery w:val="placeholder"/>
        </w:category>
        <w:types>
          <w:type w:val="bbPlcHdr"/>
        </w:types>
        <w:behaviors>
          <w:behavior w:val="content"/>
        </w:behaviors>
        <w:guid w:val="{484B89B8-798F-40B9-A187-5E91A5DA2DEC}"/>
      </w:docPartPr>
      <w:docPartBody>
        <w:p w:rsidR="00D40996" w:rsidRDefault="003207B2">
          <w:pPr>
            <w:pStyle w:val="3C43DC2E64514E1397D3F75E64444293"/>
          </w:pPr>
          <w:r w:rsidRPr="00D45443">
            <w:rPr>
              <w:rStyle w:val="placeholder1Char"/>
            </w:rPr>
            <w:t>__________</w:t>
          </w:r>
        </w:p>
      </w:docPartBody>
    </w:docPart>
    <w:docPart>
      <w:docPartPr>
        <w:name w:val="A1F7260B971F40E4962D50CD31B67397"/>
        <w:category>
          <w:name w:val="常规"/>
          <w:gallery w:val="placeholder"/>
        </w:category>
        <w:types>
          <w:type w:val="bbPlcHdr"/>
        </w:types>
        <w:behaviors>
          <w:behavior w:val="content"/>
        </w:behaviors>
        <w:guid w:val="{BC0B6FF0-05BD-4683-A313-04E1910F7B48}"/>
      </w:docPartPr>
      <w:docPartBody>
        <w:p w:rsidR="00D40996" w:rsidRDefault="003207B2">
          <w:pPr>
            <w:pStyle w:val="A1F7260B971F40E4962D50CD31B67397"/>
          </w:pPr>
          <w:r w:rsidRPr="00FB7304">
            <w:rPr>
              <w:rStyle w:val="placeholder1Char"/>
              <w:rFonts w:hint="eastAsia"/>
            </w:rPr>
            <w:t>__________</w:t>
          </w:r>
        </w:p>
      </w:docPartBody>
    </w:docPart>
    <w:docPart>
      <w:docPartPr>
        <w:name w:val="F65ABB1FFC4F424D8F73E18234D7963C"/>
        <w:category>
          <w:name w:val="常规"/>
          <w:gallery w:val="placeholder"/>
        </w:category>
        <w:types>
          <w:type w:val="bbPlcHdr"/>
        </w:types>
        <w:behaviors>
          <w:behavior w:val="content"/>
        </w:behaviors>
        <w:guid w:val="{49A770A9-EF7C-4238-941F-5DB53944F4A3}"/>
      </w:docPartPr>
      <w:docPartBody>
        <w:p w:rsidR="00D40996" w:rsidRDefault="003207B2">
          <w:pPr>
            <w:pStyle w:val="F65ABB1FFC4F424D8F73E18234D7963C"/>
          </w:pPr>
          <w:r w:rsidRPr="00FB7304">
            <w:rPr>
              <w:rStyle w:val="placeholder1Char"/>
              <w:rFonts w:hint="eastAsia"/>
            </w:rPr>
            <w:t>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D40996"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D40996"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D40996"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D40996"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D40996"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D40996"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D40996"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D40996"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D40996"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D40996"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D40996"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D40996"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D40996"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D40996"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D40996"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D40996"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D40996"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D40996"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D40996"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D40996"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D40996"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D40996"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D40996"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D40996"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D40996"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D40996"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D40996"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D40996"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D40996"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D40996"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D3C218169E304945A5819A37266EEE24"/>
        <w:category>
          <w:name w:val="常规"/>
          <w:gallery w:val="placeholder"/>
        </w:category>
        <w:types>
          <w:type w:val="bbPlcHdr"/>
        </w:types>
        <w:behaviors>
          <w:behavior w:val="content"/>
        </w:behaviors>
        <w:guid w:val="{CEFF1904-8D56-476C-9ACD-4E1DB6EA2477}"/>
      </w:docPartPr>
      <w:docPartBody>
        <w:p w:rsidR="00D40996" w:rsidRDefault="003207B2">
          <w:pPr>
            <w:pStyle w:val="D3C218169E304945A5819A37266EEE24"/>
          </w:pPr>
          <w:r w:rsidRPr="005A4913">
            <w:rPr>
              <w:rStyle w:val="placeholder1Char"/>
            </w:rPr>
            <w:t>____________</w:t>
          </w:r>
        </w:p>
      </w:docPartBody>
    </w:docPart>
    <w:docPart>
      <w:docPartPr>
        <w:name w:val="2C179403F3444F55B65ED6DD3E04C412"/>
        <w:category>
          <w:name w:val="常规"/>
          <w:gallery w:val="placeholder"/>
        </w:category>
        <w:types>
          <w:type w:val="bbPlcHdr"/>
        </w:types>
        <w:behaviors>
          <w:behavior w:val="content"/>
        </w:behaviors>
        <w:guid w:val="{EF0DF24B-EF05-472F-9B01-81A9639FA631}"/>
      </w:docPartPr>
      <w:docPartBody>
        <w:p w:rsidR="00D40996" w:rsidRDefault="003207B2">
          <w:pPr>
            <w:pStyle w:val="2C179403F3444F55B65ED6DD3E04C412"/>
          </w:pPr>
          <w:r w:rsidRPr="005A4913">
            <w:rPr>
              <w:rStyle w:val="placeholder1Char"/>
            </w:rPr>
            <w:t>_______</w:t>
          </w:r>
        </w:p>
      </w:docPartBody>
    </w:docPart>
    <w:docPart>
      <w:docPartPr>
        <w:name w:val="8702B2D566324F9DA9DCC9E40841775D"/>
        <w:category>
          <w:name w:val="常规"/>
          <w:gallery w:val="placeholder"/>
        </w:category>
        <w:types>
          <w:type w:val="bbPlcHdr"/>
        </w:types>
        <w:behaviors>
          <w:behavior w:val="content"/>
        </w:behaviors>
        <w:guid w:val="{33049670-2BDD-4881-A31B-ED36DCA86E4A}"/>
      </w:docPartPr>
      <w:docPartBody>
        <w:p w:rsidR="00D40996" w:rsidRDefault="003207B2">
          <w:pPr>
            <w:pStyle w:val="8702B2D566324F9DA9DCC9E40841775D"/>
          </w:pPr>
          <w:r w:rsidRPr="005A4913">
            <w:rPr>
              <w:rStyle w:val="placeholder1Char"/>
            </w:rPr>
            <w:t>________________________</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D40996" w:rsidRDefault="003207B2">
          <w:pPr>
            <w:pStyle w:val="2CA0325EAF5942B7B10B0444E009DDBD"/>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D40996"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D40996"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D40996"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D40996"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D40996"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D40996"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D40996"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D40996"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D40996"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D40996"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D40996"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D40996"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D40996"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D40996"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D40996"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D40996"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D40996"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D40996"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D40996"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D40996"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D40996"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D40996"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D40996"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D40996"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D40996"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D40996"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D40996"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D40996"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D40996"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D40996"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D40996"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D40996"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D40996"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D40996"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D40996"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D40996"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D40996"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D40996"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D40996"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D40996"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D40996"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D40996"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D40996"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D40996"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D40996"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D40996"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D40996"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D40996"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D40996"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D40996"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D40996"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D40996"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D40996"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D40996"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D40996"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D40996"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D40996"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D40996"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D40996"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D40996"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D40996"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D40996"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D40996"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D40996"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D40996"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D40996"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D40996"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D40996"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D40996"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D40996"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D40996"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D40996"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D40996"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D40996"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D40996"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D40996"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D40996"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D40996"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D40996"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D40996"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D40996"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D40996"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D40996"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D40996"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D40996"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D40996"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D40996"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D40996"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D40996"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D40996"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D40996"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D40996"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D40996"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D40996"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D40996"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D40996"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D40996"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D40996"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D40996"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D40996"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D40996"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D40996"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D40996"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D40996"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D40996"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D40996"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D40996"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D40996"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D40996"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D40996"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D40996"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D40996"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D40996"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D40996"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D40996"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D40996"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D40996"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D40996"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D40996"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D40996"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D40996"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D40996"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D40996"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D40996"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D40996"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D40996"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D40996"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D40996"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D40996"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D40996"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D40996"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D40996"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D40996"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D40996"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D40996"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D40996"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D40996"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D40996"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D40996"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D40996"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D40996"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D40996"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D40996"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D40996"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D40996"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D40996"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D40996"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D40996"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D40996"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D40996"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D40996"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D40996"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D40996"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D40996"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D40996"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D40996"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D40996"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D40996"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D40996"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D40996"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D40996"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D40996"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D40996"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D40996"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D40996"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D40996"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D40996"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D40996"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D40996"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D40996"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D40996"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D40996"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D40996"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D40996"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D40996"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D40996"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D40996"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D40996"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D40996"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D40996"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D40996"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D40996"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D40996"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D40996"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D40996"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D40996"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D40996"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D40996"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D40996"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D40996"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D40996"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D40996"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D40996"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D40996"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D40996"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D40996"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D40996"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D40996"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D40996"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D40996"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D40996"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D40996"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D40996"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D40996"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D40996"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D40996"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D40996"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D40996"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D40996"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D40996"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D40996"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D40996"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D40996"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D40996"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D40996"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D40996"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D40996"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D40996"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D40996"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D40996"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D40996"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D40996"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D40996"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D40996"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D40996"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D40996"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D40996"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D40996"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D40996"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D40996"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D40996"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D40996"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D40996"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D40996"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D40996"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D40996"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D40996"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D40996"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D40996"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D40996"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D40996"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D40996"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D40996"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D40996"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D40996"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D40996"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D40996"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D40996"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D40996"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D40996"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D40996"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D40996"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D40996"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D40996"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D40996"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D40996"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D40996"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D40996"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D40996"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D40996"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D40996"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D40996"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D40996"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D40996"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D40996"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D40996"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D40996"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D40996"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D40996"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D40996"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D40996"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D40996"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D40996"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D40996"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D40996"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D40996"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D40996"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D40996"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D40996"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D40996"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D40996"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D40996"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D40996"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D40996"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D40996"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D40996"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D40996"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D40996"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D40996"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D40996"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D40996"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D40996"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D40996"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D40996"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D40996"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D40996"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D40996"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D40996"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D40996"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D40996"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D40996"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D40996"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D40996"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D40996"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D40996"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D40996"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D40996"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D40996"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D40996"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D40996"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D40996"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D40996"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D40996"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D40996"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D40996"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D40996"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D40996"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D40996"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D40996"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D40996"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D40996"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D40996"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D40996"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D40996"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D40996"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D40996"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D40996"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D40996"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D40996"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D40996"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D40996"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D40996"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D40996"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D40996"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D40996"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D40996"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D40996"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D40996"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D40996"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D40996"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D40996"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D40996"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D40996"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D40996"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D40996"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D40996"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D40996"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D40996"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D40996"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D40996"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D40996"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D40996"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D40996"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D40996"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D40996"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D40996"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D40996"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D40996"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D40996"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D40996"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D40996"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D40996"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D40996"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D40996"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D40996"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D40996"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D40996"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D40996"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D40996"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D40996"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D40996"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D40996"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D40996"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D40996"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D40996"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D40996"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D40996"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D40996"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D40996"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D40996"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D40996"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D40996"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D40996"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D40996"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D40996"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D40996"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D40996"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D40996"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D40996"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D40996"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D40996"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D40996"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D40996"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D40996"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D40996"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D40996"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D40996"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D40996"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D40996"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D40996"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D40996"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D40996"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D40996"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D40996"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D40996"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D40996"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D40996"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D40996"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D40996"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D40996"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D40996"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D40996"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D40996"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D40996"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D40996"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D40996"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D40996"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D40996"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D40996"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D40996"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D40996"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D40996"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D40996"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D40996"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D40996"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D40996"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D40996"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D40996"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D40996"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D40996"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D40996"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D40996"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D40996"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D40996"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D40996"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D40996"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D40996"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D40996"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D40996"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D40996"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D40996"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D40996"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D40996"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D40996"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D40996"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D40996"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D40996"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D40996"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D40996"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D40996"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D40996"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D40996"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D40996"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D40996"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D40996"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D40996"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D40996"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D40996"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D40996"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D40996"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D40996"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D40996"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D40996"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D40996"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D40996"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D40996"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D40996"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D40996"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D40996"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D40996"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D40996"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D40996"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D40996"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D40996"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D40996"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D40996"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D40996"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D40996"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D40996"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D40996"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D40996"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D40996"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D40996"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D40996"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D40996"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D40996"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D40996"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D40996"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D40996"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D40996"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D40996"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D40996"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D40996"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D40996"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D40996"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D40996"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D40996"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D40996"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D40996"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D40996"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D40996"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D40996"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D40996"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D40996"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D40996"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D40996"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D40996"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D40996"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D40996"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D40996"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D40996"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D40996"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D40996"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D40996"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D40996"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D40996"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D40996"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D40996"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D40996"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D40996"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D40996"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D40996"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D40996"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D40996"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D40996"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D40996"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D40996"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D40996"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D40996"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D40996"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D40996"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D40996"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D40996"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D40996"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D40996"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D40996"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D40996"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D40996"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D40996"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D40996"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D40996"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D40996"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D40996"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D40996"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D40996"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D40996"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D40996"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D40996"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D40996"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D40996"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D40996"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D40996"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D40996"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D40996"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D40996"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D40996"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D40996"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D40996"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D40996"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D40996"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D40996"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D40996"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D40996"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D40996"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D40996"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D40996"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D40996"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D40996"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D40996"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D40996"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D40996"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D40996"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D40996"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D40996"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D40996"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D40996"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D40996"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D40996"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D40996"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D40996"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D40996"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D40996"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D40996"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D40996"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D40996"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D40996"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D40996"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D40996"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D40996"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D40996"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D40996"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D40996"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D40996"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D40996"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D40996"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D40996"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D40996"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D40996"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D40996"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D40996"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D40996"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D40996"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D40996"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D40996"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D40996"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D40996"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D40996"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D40996"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D40996"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D40996"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D40996"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D40996"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D40996"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D40996"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D40996"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D40996"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D40996"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D40996"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D40996"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D40996"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D40996"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D40996"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D40996"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D40996"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D40996"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D40996"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D40996"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D40996"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D40996"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D40996"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D40996"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D40996"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D40996"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D40996"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D40996"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D40996"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D40996"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D40996"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D40996"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D40996"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D40996"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D40996"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D40996"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D40996"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D40996"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D40996"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D40996"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D40996"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D40996"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D40996"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D40996"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D40996"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D40996"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D40996"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D40996"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D40996"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D40996"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D40996"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D40996"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D40996"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D40996"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D40996"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D40996"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D40996"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D40996"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D40996"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D40996"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D40996"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D40996"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D40996"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D40996"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D40996"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D40996"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D40996"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D40996"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D40996"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D40996"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D40996"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D40996"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D40996"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D40996"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D40996"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D40996"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D40996"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D40996"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D40996"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D40996"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D40996"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D40996"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D40996"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D40996"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D40996"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D40996"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D40996"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D40996"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D40996"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D40996"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D40996"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D40996"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D40996"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D40996"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D40996"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D40996"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D40996"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D40996"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D40996"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D40996"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D40996"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D40996"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D40996"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D40996"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D40996"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D40996"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D40996"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D40996"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D40996"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D40996"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D40996"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D40996"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D40996"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D40996"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D40996"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D40996"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D40996"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D40996"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D40996"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D40996"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D40996"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D40996"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D40996"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D40996"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D40996"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D40996"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D40996"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D40996"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D40996"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D40996"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D40996"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D40996"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D40996"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D40996"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D40996"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D40996"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D40996"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D40996"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D40996"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D40996"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D40996"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D40996"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D40996"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D40996"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D40996"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D40996"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D40996"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D40996"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D40996"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D40996"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D40996"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D40996"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D40996"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D40996"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D40996"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D40996"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D40996"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D40996"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D40996"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D40996"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D40996"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D40996"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D40996"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D40996"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D40996"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D40996"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D40996"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D40996"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D40996"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D40996"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D40996"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D40996"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D40996"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D40996"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D40996"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D40996"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D40996"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D40996"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D40996"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D40996"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D40996"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D40996"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D40996"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D40996"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D40996"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D40996"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D40996"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D40996"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D40996"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D40996"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D40996"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D40996"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D40996"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D40996"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D40996"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D40996"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D40996"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D40996"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D40996"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D40996"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D40996"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D40996"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D40996"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D40996"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D40996"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D40996"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D40996"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D40996"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D40996"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D40996"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D40996"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D40996"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D40996"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D40996"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D40996"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D40996"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D40996"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D40996"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D40996"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D40996"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D40996"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D40996"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D40996"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D40996"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D40996"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D40996"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D40996"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D40996"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D40996"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D40996"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D40996"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D40996"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D40996"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D40996"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D40996"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D40996"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D40996"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D40996"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D40996"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D40996"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D40996"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D40996"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D40996"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D40996"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D40996"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D40996"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D40996"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D40996"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D40996"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D40996"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D40996"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D40996"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D40996"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D40996"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D40996"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D40996"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D40996"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D40996"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D40996"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D40996"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D40996"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D40996"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D40996"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D40996"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D40996"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D40996"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D40996"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D40996"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D40996"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D40996"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D40996"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D40996"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D40996"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D40996"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D40996"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D40996"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D40996"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D40996"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D40996"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D40996"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D40996"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D40996"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D40996"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D40996"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D40996"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D40996"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D40996"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D40996"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D40996"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D40996"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D40996"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D40996"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D40996"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D40996"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D40996"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D40996"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D40996"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D40996"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D40996"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D40996"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D40996"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D40996"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D40996"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D40996"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D40996"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D40996"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D40996"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D40996"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D40996"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D40996"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D40996"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D40996"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D40996"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D40996"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D40996"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D40996"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D40996"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D40996"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D40996"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D40996"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D40996"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D40996"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D40996"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D40996"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D40996"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D40996"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D40996"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D40996"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D40996"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D40996"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D40996"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D40996"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D40996"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D40996"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D40996"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D40996"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D40996"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D40996"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D40996"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D40996"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D40996"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D40996"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D40996"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D40996"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D40996"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D40996"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D40996"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D40996"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D40996"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D40996"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D40996"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D40996"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D40996"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D40996"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D40996"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D40996"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D40996"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D40996"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D40996"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D40996"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D40996"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D40996"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D40996"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D40996"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D40996"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D40996"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D40996"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D40996"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D40996"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D40996"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D40996"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D40996"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D40996"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D40996"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D40996"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D40996"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D40996"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D40996"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D40996"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D40996"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D40996"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D40996"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D40996"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D40996"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D40996"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D40996"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D40996"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D40996"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D40996"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D40996"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D40996"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D40996"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D40996"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D40996"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D40996"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D40996"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D40996"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D40996"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D40996"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D40996"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D40996"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D40996"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D40996"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D40996"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D40996"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D40996"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D40996"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D40996"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D40996"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D40996"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D40996"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D40996"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D40996"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D40996"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D40996"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D40996"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D40996"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D40996"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D40996"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D40996"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D40996"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D40996"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D40996"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D40996"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D40996"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D40996"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D40996"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D40996"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D40996"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D40996"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D40996"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D40996"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D40996"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D40996"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D40996"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D40996"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D40996"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D40996"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D40996"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D40996"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D40996"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D40996"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D40996"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D40996"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D40996"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D40996"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D40996"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D40996"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D40996"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D40996"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D40996"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D40996"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D40996"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D40996"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D40996"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D40996"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D40996"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D40996"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D40996"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D40996"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D40996"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D40996"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D40996"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D40996"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D40996"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D40996"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D40996"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D40996"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D40996"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D40996"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D40996"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D40996"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D40996"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D40996"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D40996"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D40996"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D40996"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D40996"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D40996"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D40996"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D40996"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D40996"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D40996"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D40996"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D40996"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D40996"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D40996"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D40996"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D40996"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D40996"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D40996"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D40996"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D40996"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D40996"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D40996"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D40996"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D40996"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D40996"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D40996"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D40996"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D40996"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D40996"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D40996"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D40996"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D40996"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D40996"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D40996"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D40996"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D40996"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D40996"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D40996"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D40996"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D40996"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D40996"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D40996"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D40996"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D40996"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D40996"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D40996"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D40996"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D40996"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D40996"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D40996"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D40996"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D40996"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D40996"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D40996"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D40996"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D40996"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D40996"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D40996"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D40996"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D40996"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D40996"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D40996"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D40996"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D40996"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D40996"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D40996"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D40996"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D40996"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D40996"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D40996"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D40996"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D40996"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D40996"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D40996"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D40996"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D40996"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D40996"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D40996"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D40996"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D40996"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D40996"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D40996"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D40996"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D40996"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D40996"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D40996"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D40996"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D40996"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D40996"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D40996"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D40996"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D40996"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D40996"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D40996"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D40996"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D40996"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D40996"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D40996"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D40996"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D40996"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D40996"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D40996"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D40996"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D40996"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D40996"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D40996"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D40996"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D40996"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D40996"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D40996"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D40996"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D40996"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D40996"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D40996"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D40996"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D40996"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D40996"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D40996"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D40996"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D40996"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D40996"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D40996"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D40996"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D40996"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D40996"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D40996"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D40996"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D40996"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D40996"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D40996"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D40996"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D40996"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D40996"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D40996"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D40996"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D40996"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D40996"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D40996"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D40996"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D40996"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D40996"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D40996"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D40996"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D40996"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D40996"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D40996"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D40996"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D40996"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D40996"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D40996"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D40996"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D40996"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D40996"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D40996"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D40996"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D40996"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D40996"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D40996"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D40996"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D40996"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D40996"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D40996"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D40996"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D40996"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D40996"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D40996"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D40996"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D40996"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D40996"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D40996"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D40996"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D40996"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D40996"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D40996"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D40996"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D40996"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D40996"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D40996"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D40996"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D40996"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D40996"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D40996"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D40996"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D40996"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D40996"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D40996"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D40996"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D40996"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D40996"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D40996"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D40996"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D40996"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D40996"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D40996"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D40996"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D40996"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D40996"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D40996"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D40996"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D40996"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D40996"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D40996"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D40996"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D40996"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D40996"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D40996"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D40996"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D40996"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D40996"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D40996"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D40996"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D40996"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D40996"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D40996"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D40996"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D40996"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D40996"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D40996"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D40996"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D40996"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D40996"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D40996"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D40996"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D40996"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D40996"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D40996"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D40996"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D40996"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D40996"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D40996"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D40996"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D40996"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D40996"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D40996"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D40996"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D40996"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D40996"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D40996"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D40996"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D40996"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D40996"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D40996"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D40996"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D40996"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D40996"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D40996"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D40996"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D40996"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D40996"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D40996"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D40996"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D40996"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D40996"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D40996"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D40996"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D40996"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D40996"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D40996"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D40996"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D40996"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D40996"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D40996"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D40996"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D40996"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D40996"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D40996"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D40996"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D40996"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D40996"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D40996"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D40996"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D40996"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D40996"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D40996"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D40996"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D40996"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D40996"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D40996"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D40996"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D40996"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D40996"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D40996"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D40996"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D40996"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D40996"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D40996"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D40996"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D40996"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D40996"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D40996"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D40996"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D40996"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D40996"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D40996"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D40996"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D40996"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D40996"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D40996"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D40996"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D40996"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D40996"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D40996"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D40996"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D40996"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D40996"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D40996"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D40996"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D40996"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D40996"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D40996"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D40996"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D40996"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D40996"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D40996"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D40996"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D40996"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D40996"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D40996"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D40996"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D40996"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D40996"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D40996"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D40996"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D40996"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D40996"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D40996"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D40996"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D40996"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D40996"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D40996"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D40996"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D40996"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D40996"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D40996"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D40996"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D40996"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D40996"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D40996"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D40996"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D40996"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D40996"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D40996"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D40996"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D40996"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D40996"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D40996"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D40996"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D40996"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D40996"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D40996"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D40996"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D40996"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D40996"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D40996"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D40996"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D40996"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D40996"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D40996"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D40996"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D40996"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D40996"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D40996"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D40996"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D40996"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D40996"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D40996"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D40996"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D40996"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D40996"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D40996"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D40996"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D40996"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D40996"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D40996"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D40996"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D40996"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D40996"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D40996"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D40996"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D40996"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D40996"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D40996"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D40996"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D40996"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D40996"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D40996"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D40996"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D40996"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D40996"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D40996"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D40996"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D40996"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D40996"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D40996"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D40996"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D40996"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D40996"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D40996"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D40996"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D40996"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D40996"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D40996"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D40996"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D40996"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D40996"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D40996"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D40996"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D40996"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D40996"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D40996"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D40996"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D40996"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D40996"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D40996"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D40996"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D40996"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D40996"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D40996"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D40996"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D40996"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D40996"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D40996"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D40996"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D40996"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D40996"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D40996"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D40996"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D40996"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D40996"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D40996"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D40996"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D40996"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D40996"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D40996"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D40996"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D40996"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D40996"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D40996"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D40996"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D40996"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D40996"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D40996"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D40996"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D40996"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D40996"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D40996"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D40996"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D40996"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D40996"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D40996"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D40996"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D40996"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D40996"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D40996"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D40996"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D40996"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D40996"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D40996"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D40996"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D40996"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D40996"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D40996"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D40996"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D40996"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D40996"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D40996"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D40996"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D40996"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D40996"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D40996"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D40996"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D40996"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D40996"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D40996"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D40996"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D40996"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D40996"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D40996"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D40996"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D40996"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D40996"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D40996"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D40996"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D40996"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D40996"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D40996"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D40996"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D40996"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D40996"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D40996"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D40996"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D40996"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D40996"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D40996"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D40996"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D40996"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D40996"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D40996"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D40996"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D40996"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D40996"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D40996"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D40996"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D40996"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D40996"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D40996"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D40996"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D40996"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D40996"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D40996"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D40996"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D40996"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D40996"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D40996"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D40996"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D40996"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D40996"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D40996"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D40996"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D40996"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D40996"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D40996"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D40996"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D40996"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D40996"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D40996"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D40996"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D40996"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D40996"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D40996"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D40996"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D40996"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D40996"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D40996"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D40996"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D40996"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D40996"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D40996"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D40996"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D40996"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D40996"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D40996"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D40996"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D40996"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D40996"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D40996"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D40996"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D40996"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D40996"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D40996"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D40996"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D40996"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D40996"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D40996"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D40996"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D40996"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D40996"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D40996"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D40996"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D40996"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D40996"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D40996"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D40996"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D40996"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D40996"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D40996"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D40996"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D40996"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D40996"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D40996"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D40996"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D40996"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D40996"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D40996"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D40996"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D40996"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D40996"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D40996"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D40996"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D40996"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D40996"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D40996"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D40996"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D40996"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D40996"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D40996"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D40996"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D40996"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D40996"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D40996"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D40996"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D40996"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D40996"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D40996"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D40996"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D40996"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D40996"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D40996" w:rsidRDefault="003207B2" w:rsidP="003207B2">
          <w:pPr>
            <w:pStyle w:val="049A70E5CBAD4DE6851C95E2402D0DE8"/>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3207B2"/>
    <w:rsid w:val="006A5E45"/>
    <w:rsid w:val="00D4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3207B2"/>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207B2"/>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GB0101.dotx</Template>
  <TotalTime>2</TotalTime>
  <Pages>1</Pages>
  <Words>6803</Words>
  <Characters>38778</Characters>
  <Application>Microsoft Office Word</Application>
  <DocSecurity>0</DocSecurity>
  <Lines>323</Lines>
  <Paragraphs>90</Paragraphs>
  <ScaleCrop>false</ScaleCrop>
  <Company/>
  <LinksUpToDate>false</LinksUpToDate>
  <CharactersWithSpaces>45491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2</cp:revision>
  <cp:lastPrinted>2014-12-25T01:29:00Z</cp:lastPrinted>
  <dcterms:created xsi:type="dcterms:W3CDTF">2016-02-19T09:16:00Z</dcterms:created>
  <dcterms:modified xsi:type="dcterms:W3CDTF">2016-03-01T10:01:00Z</dcterms:modified>
</cp:coreProperties>
</file>