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0A06AA"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FF1905"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BC415A">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55D8620423DD4680AD395F0FE260592C"/>
          </w:placeholder>
        </w:sdtPr>
        <w:sdtEndPr/>
        <w:sdtContent>
          <w:tr w:rsidR="004516E5" w:rsidRPr="001B6047" w:rsidTr="00DF2706">
            <w:trPr>
              <w:trHeight w:val="125"/>
            </w:trPr>
            <w:tc>
              <w:tcPr>
                <w:tcW w:w="3828" w:type="dxa"/>
              </w:tcPr>
              <w:p w:rsidR="004516E5" w:rsidRPr="001B6047" w:rsidRDefault="00BC415A" w:rsidP="00052AB7">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20356AB86A6D451595C9D2D9C269C687"/>
                    </w:placeholder>
                    <w:text/>
                  </w:sdtPr>
                  <w:sdtEndPr/>
                  <w:sdtContent>
                    <w:r w:rsidR="00052AB7">
                      <w:rPr>
                        <w:rFonts w:asciiTheme="minorEastAsia" w:eastAsiaTheme="minorEastAsia" w:hAnsiTheme="minorEastAsia"/>
                        <w:color w:val="000000" w:themeColor="text1"/>
                        <w:kern w:val="0"/>
                        <w:sz w:val="18"/>
                        <w:szCs w:val="21"/>
                      </w:rPr>
                      <w:t>a</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BC415A" w:rsidP="00052AB7">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CEE799041E3F4F488BABCB752893AA61"/>
                    </w:placeholder>
                    <w:text/>
                  </w:sdtPr>
                  <w:sdtEndPr/>
                  <w:sdtContent>
                    <w:r w:rsidR="00052AB7">
                      <w:rPr>
                        <w:rFonts w:asciiTheme="minorEastAsia" w:eastAsiaTheme="minorEastAsia" w:hAnsiTheme="minorEastAsia"/>
                        <w:color w:val="000000" w:themeColor="text1"/>
                        <w:kern w:val="0"/>
                        <w:sz w:val="18"/>
                        <w:szCs w:val="21"/>
                      </w:rPr>
                      <w:t>b</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bookmarkStart w:id="3" w:name="_GoBack"/>
      <w:bookmarkEnd w:id="3"/>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BC415A"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9C26B4"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AA9D94170FAA4842B0BB11C58392888B"/>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B79767379FF2485E8DBADA6B61838371"/>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4E338F32457144F9A3D98674452E193B"/>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55D8620423DD4680AD395F0FE260592C"/>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BC415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C714C1388A774206998E168E6E13334E"/>
                    </w:placeholder>
                    <w:showingPlcHdr/>
                    <w:text w:multiLine="1"/>
                  </w:sdtPr>
                  <w:sdtEndPr/>
                  <w:sdtContent>
                    <w:r w:rsidR="008E27FB" w:rsidRPr="006C405C">
                      <w:rPr>
                        <w:rStyle w:val="placeholder1Char"/>
                      </w:rPr>
                      <w:t>________________________</w:t>
                    </w:r>
                  </w:sdtContent>
                </w:sdt>
              </w:p>
            </w:tc>
          </w:tr>
        </w:tbl>
        <w:p w:rsidR="00057752" w:rsidRDefault="00BC415A"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55D8620423DD4680AD395F0FE260592C"/>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C415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04EFE46583B746BD97128E7A3A956BE9"/>
                    </w:placeholder>
                    <w:showingPlcHdr/>
                    <w:text w:multiLine="1"/>
                  </w:sdtPr>
                  <w:sdtEndPr/>
                  <w:sdtContent>
                    <w:r w:rsidR="008E27FB" w:rsidRPr="006C405C">
                      <w:rPr>
                        <w:rStyle w:val="placeholder1Char"/>
                      </w:rPr>
                      <w:t>________________________</w:t>
                    </w:r>
                  </w:sdtContent>
                </w:sdt>
              </w:p>
            </w:tc>
          </w:tr>
        </w:tbl>
        <w:p w:rsidR="00057752" w:rsidRDefault="00BC415A"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55D8620423DD4680AD395F0FE260592C"/>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C415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394554029BC04424AB4EF02E2981AB7B"/>
                    </w:placeholder>
                    <w:showingPlcHdr/>
                    <w:text w:multiLine="1"/>
                  </w:sdtPr>
                  <w:sdtEndPr/>
                  <w:sdtContent>
                    <w:r w:rsidR="008E27FB" w:rsidRPr="006C405C">
                      <w:rPr>
                        <w:rStyle w:val="placeholder1Char"/>
                      </w:rPr>
                      <w:t>________________________</w:t>
                    </w:r>
                  </w:sdtContent>
                </w:sdt>
              </w:p>
            </w:tc>
          </w:tr>
        </w:tbl>
        <w:p w:rsidR="00157CE8" w:rsidRPr="001B6047" w:rsidRDefault="00BC415A"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55D8620423DD4680AD395F0FE260592C"/>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EFDCAC6B9DF8402C821B57D587AF65AE"/>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C797A111F9554678A6B6799F319F17F2"/>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A29076220EF24387BD3967CDE3537E14"/>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CE7DC469EBA2449696A137ACFB878CF1"/>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C70CD50741FF4FFB8368E65F864EB3A1"/>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7C683F2D77AC49E38303F45212683A26"/>
            </w:placeholder>
            <w:dataBinding w:xpath="/ns0:root[1]/ns0:ZhengQuanJianChen[1]" w:storeItemID="{A422D626-B30F-4B42-9FB8-FE33AA3B1328}"/>
            <w:text/>
          </w:sdtPr>
          <w:sdtEndPr/>
          <w:sdtContent>
            <w:tc>
              <w:tcPr>
                <w:tcW w:w="7087" w:type="dxa"/>
                <w:tcBorders>
                  <w:right w:val="single" w:sz="4" w:space="0" w:color="5B9BD5" w:themeColor="accent1"/>
                </w:tcBorders>
              </w:tcPr>
              <w:p w:rsidR="00975571" w:rsidRPr="00630B6F" w:rsidRDefault="00E24842"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魂牵梦萦</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D140F27ACB4D400DB20632C571588E6C"/>
            </w:placeholder>
            <w:dataBinding w:xpath="/ns0:root[1]/ns0:ZhengQuanDaiMa[1]" w:storeItemID="{A422D626-B30F-4B42-9FB8-FE33AA3B1328}"/>
            <w:text/>
          </w:sdtPr>
          <w:sdtEndPr/>
          <w:sdtContent>
            <w:tc>
              <w:tcPr>
                <w:tcW w:w="7087" w:type="dxa"/>
                <w:tcBorders>
                  <w:right w:val="single" w:sz="4" w:space="0" w:color="5B9BD5" w:themeColor="accent1"/>
                </w:tcBorders>
              </w:tcPr>
              <w:p w:rsidR="00975571"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888666</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26FD3BE214074B5E857DD62C889039D0"/>
            </w:placeholder>
            <w:showingPlcHdr/>
            <w:dataBinding w:prefixMappings="xmlns:ns0='http://wwww.hallomagic.com/xbrl/consistency' " w:xpath="/ns0:xbrlConsistency[1]/ccConsistency[1]/ccSign_GongSiFaDingDaiBiaoRenneeq_instant_Y1231[1]" w:storeItemID="{10BFCD5F-C131-425A-B07A-9B25CD3F430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140EF4E9EAA34011AACBDF123B05FBAC"/>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329D2CD18A3A4F13ACC8FCEB3E1C9E59"/>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46EB2C3BC49B4045B1815D2DA5E6758D"/>
            </w:placeholder>
            <w:dataBinding w:xpath="/ns0:root[1]/ns0:ZhuBanQuanShang[1]" w:storeItemID="{A422D626-B30F-4B42-9FB8-FE33AA3B1328}"/>
            <w:text/>
          </w:sdtPr>
          <w:sdtEndPr/>
          <w:sdtContent>
            <w:tc>
              <w:tcPr>
                <w:tcW w:w="7087" w:type="dxa"/>
              </w:tcPr>
              <w:p w:rsidR="006718CD"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国泰君安</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16B62FB3D5FB42A3B19B088B3AC739A9"/>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06F4B6CB9FE1405B9A409F19736D4345"/>
            </w:placeholder>
            <w:showingPlcHdr/>
            <w:dataBinding w:prefixMappings="xmlns:ns0='http://wwww.hallomagic.com/xbrl/consistency' " w:xpath="/ns0:xbrlConsistency[1]/ccConsistency[1]/ccSign_kuaiJiShiShiWuSuoMingChengneeq_instant_Y1231[1]" w:storeItemID="{10BFCD5F-C131-425A-B07A-9B25CD3F430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6D3173BC147D487DB11FA7A01D264E9B"/>
            </w:placeholder>
            <w:showingPlcHdr/>
            <w:dataBinding w:prefixMappings="xmlns:ns0='http://wwww.hallomagic.com/xbrl/consistency' " w:xpath="/ns0:xbrlConsistency[1]/ccConsistency[1]/ccSign_QianZiZhuCekuaiJiShiXingMingneeq_instant_Y1231[1]" w:storeItemID="{10BFCD5F-C131-425A-B07A-9B25CD3F430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BB6D3834FFAD4469BACA302223D9E9C3"/>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2235E8F62D81433AAA9196392662B35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EFB8EF7A17954C3FA8B7351FDE012468"/>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EAED18481C504132959F814057688377"/>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987AC27DFCF54E9EA47F3F38DC01487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487C81469D2A470ABEF50A4E7430EE7B"/>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1B92FAF5C43347CDBAEC7FD9DAED7133"/>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3B03EC5A9A3B4AC2AA6CB4C0ED9256F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C84EFCF668D54B299D4D37D12336C969"/>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6D31FCE16EA74E38B96E7732AEAD9B28"/>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1CF7201B5BCC49F5B0C6B6CC5311AE7A"/>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和精制茶制造业" w:value="C15 酒、饮料和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造业" w:value="C41 其他制造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E3F8C5A0773B4F2FB400547BB2F9235B"/>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3E22A8B559134D10B4D3EBFCE05ED379"/>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BC415A"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560B3CE854A8416187C6ABD2D4277BBD"/>
                </w:placeholder>
                <w:showingPlcHdr/>
                <w:dataBinding w:prefixMappings="xmlns:ns0='http://wwww.hallomagic.com/xbrl/consistency' " w:xpath="/ns0:xbrlConsistency[1]/ccConsistency[1]/ccSign_ZongGuBenShuLiangneeq_instant_Y1231[1]" w:storeItemID="{10BFCD5F-C131-425A-B07A-9B25CD3F430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8F294719EF9A45EAB2018821176CBC74"/>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F1A681298A6C4E978F0DAE150CD8AE59"/>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4A336D23060C4B7AA3516462F67D6384"/>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3B83B3E4AA6F45DB8282DE453A1B15C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464FFF30015343D0B2B1ECEB964E27B3"/>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D0BCDD87BAF34090B6CB27EAAC4EB957"/>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C8C3C0871D3445C0939DB3228EB2DECE"/>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A503802F299C40BEBA86831D0D7880AA"/>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B5F8844C2B5F4BCE8C32ED13D36B59AE"/>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D9C47C43A9D14F7EBE60C185FB2C19B1"/>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E2B4ACE4056B4466B2EC1F42C3E4A499"/>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6F67F1F79EA54B0992CCE850FFB40EC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EB3B9358E7654751B127CE5ED3A72BFF"/>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10F0D163DAFD460A9BF757C71CC2CE6F"/>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7CFDD72E0687451DB1BA8984ED9DD974"/>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33924AFFE5CA47B58E6D7E31BEDE9DF1"/>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03D2CA11DAEF481789D8CE52B958BBF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3ECA26D452DB452096B01B482F36AE7B"/>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0C3D409072EB40BC8B56A0109865E35A"/>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A420C01D612C4792ADD99841E9D3D6BA"/>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6D230D78C75343A89C94F1CE4C04D9BA"/>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DC9355F6ED3D4135B0AEBAE0A32AF7A9"/>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B9DA7AF5DD7B43CEB78A1A08AA8F1D93"/>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8B807BBF1C9A41B2823F39A3A548137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01CEEBF872A84BF7BDF6FBBF88840C74"/>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BFAF0656B0A549FC8E4C3C0B4DEB9BE5"/>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216EE950D95941B38C1FDC93C78FAAD2"/>
            </w:placeholder>
            <w:showingPlcHdr/>
            <w:dataBinding w:prefixMappings="xmlns:ns0='http://wwww.hallomagic.com/xbrl/consistency' " w:xpath="/ns0:xbrlConsistency[1]/ccConsistency[1]/ccSign_Assetsneeq_instant_Y1231[1]" w:storeItemID="{10BFCD5F-C131-425A-B07A-9B25CD3F430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EB66B464D0B54740813153AC696FEB86"/>
            </w:placeholder>
            <w:showingPlcHdr/>
            <w:dataBinding w:prefixMappings="xmlns:ns0='http://wwww.hallomagic.com/xbrl/consistency' " w:xpath="/ns0:xbrlConsistency[1]/ccConsistency[1]/ccSign_Asset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016D3DE263DB4E0591B82F597331F7D9"/>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0B191CA93EBB49939434BFFAB0A5CBBB"/>
            </w:placeholder>
            <w:showingPlcHdr/>
            <w:dataBinding w:prefixMappings="xmlns:ns0='http://wwww.hallomagic.com/xbrl/consistency' " w:xpath="/ns0:xbrlConsistency[1]/ccConsistency[1]/ccSign_Liabilitiesneeq_instant_Y1231[1]" w:storeItemID="{10BFCD5F-C131-425A-B07A-9B25CD3F430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5D53B70713474A969ED228F024F692AE"/>
            </w:placeholder>
            <w:showingPlcHdr/>
            <w:dataBinding w:prefixMappings="xmlns:ns0='http://wwww.hallomagic.com/xbrl/consistency' " w:xpath="/ns0:xbrlConsistency[1]/ccConsistency[1]/ccSign_Liabilitie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334D8E85B8764BFD8314A4A8964389E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C66AEF8EAB8945E7A43B0737E3F0AE20"/>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38D1DAE0AD3042FCAB9FDA30692A29EE"/>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311C3515E89849C1B912E2FCD040634F"/>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15C2A6E17E3F49C3B2C4DE1A7EF2BE94"/>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8A8085D3F2694EC390BAABCFDF15013B"/>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C84366E3895745EFB40B83300CA00EFE"/>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53BD5465EFCE4E81B62433036FA0409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588D6915D9504E90819818E836DCC2FB"/>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22FD38D93C644129A8556F98CAF83FEF"/>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520051E682E64C4F8C5F457ED31EEC66"/>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488AFB98B1AF442087C193228D8BC32D"/>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C1266F6196D445C2BF27A817A13E04A3"/>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4787DA64691437794F81091A1E4199E"/>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0BF49A8951904081AB97C21A21A9F4F2"/>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58F8C9C8E9D841EABC15F3BC024C6986"/>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F2C5771FBD70418F85EAE98C4A3F5C85"/>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7398D7A2873041499C7DBC184D11321B"/>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45AF9AC243654B8BA97E42BC9957F3B4"/>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633899A45DC84C85BC2B9386CF4ECCC4"/>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4CAF3DB8A5C74A9DA586AF8D71A77816"/>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8AE119036B284D58986E9C0D3B697F43"/>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0F4EBB60B0354F7DBBA9110FAE1FA8D4"/>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C1FA265E7E9A4811BB6147AE673B9854"/>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388B910C2D4DD085B1F2DE5374609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34"/>
        <w:gridCol w:w="2516"/>
        <w:gridCol w:w="2109"/>
        <w:gridCol w:w="1581"/>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9E88046135EF4BB3AC21FE1E65C5EB44"/>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D7C867D90C3F411A85122D962126DB66"/>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91297492"/>
            <w:lock w:val="sdtLocked"/>
            <w:placeholder>
              <w:docPart w:val="0715AE0CC3D84E70823948C816FD81C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BD2ED8" w:rsidP="006D5B00">
                <w:pPr>
                  <w:jc w:val="center"/>
                  <w:rPr>
                    <w:rFonts w:asciiTheme="minorEastAsia" w:eastAsiaTheme="minorEastAsia" w:hAnsiTheme="minorEastAsia"/>
                    <w:color w:val="000000" w:themeColor="text1"/>
                    <w:kern w:val="0"/>
                    <w:sz w:val="20"/>
                    <w:szCs w:val="21"/>
                  </w:rPr>
                </w:pPr>
                <w:r w:rsidRPr="006C405C">
                  <w:rPr>
                    <w:rStyle w:val="placeholder1Char"/>
                  </w:rPr>
                  <w:t>_____________</w:t>
                </w:r>
              </w:p>
            </w:tc>
          </w:sdtContent>
        </w:sdt>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1CAA685FAF04450F8D4C8A1F71655AD9"/>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91C5DAD8D0B74D5ABC5E3A2C1539AE30"/>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3DAF38A40AB4B82B00A62EE1C6BC75B"/>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722DB6A087934A69A932192881F8A074"/>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3759B86971704A4C9173AFB3F803CCD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7A21D1A635C245C6AAD664118234010F"/>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44EFB3360CBF44BDBA8F417A74DF72C2"/>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723ACB9889B044E9AE92D2814BEF972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55D8620423DD4680AD395F0FE260592C"/>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5F142502387E4DA192ADB2B03CA28D14"/>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A761AD588DDB4985860B9680DA9F1D3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1EB4614AB03D455CB8DEDD2F3D30CAD9"/>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B5497FE6415B411A8E976F20D028EE3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BF1A7EB72F0147CA90B74F3C570A7370"/>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24F4E46259FF40C6B7A9101F9CDBAAF7"/>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FA153A" w:rsidRPr="00FA153A" w:rsidRDefault="00FA153A" w:rsidP="00FA153A">
      <w:pPr>
        <w:rPr>
          <w:rFonts w:asciiTheme="minorEastAsia" w:eastAsiaTheme="minorEastAsia" w:hAnsiTheme="minorEastAsia"/>
          <w:color w:val="000000" w:themeColor="text1"/>
          <w:sz w:val="10"/>
          <w:szCs w:val="10"/>
        </w:rPr>
      </w:pPr>
    </w:p>
    <w:p w:rsidR="00323872" w:rsidRPr="00323872" w:rsidRDefault="00387A8F" w:rsidP="00323872">
      <w:pPr>
        <w:pStyle w:val="2"/>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sdt>
      <w:sdtPr>
        <w:id w:val="1675215479"/>
        <w:lock w:val="sdtLocked"/>
        <w:placeholder>
          <w:docPart w:val="FC508BC2F1254FE3AE6097577070ED39"/>
        </w:placeholder>
      </w:sdtPr>
      <w:sdtEndPr/>
      <w:sdtContent>
        <w:p w:rsidR="00791198" w:rsidRDefault="00791198" w:rsidP="00510A5F"/>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791198" w:rsidRPr="00152EBA" w:rsidTr="00791198">
            <w:trPr>
              <w:trHeight w:val="281"/>
            </w:trPr>
            <w:tc>
              <w:tcPr>
                <w:tcW w:w="1843" w:type="dxa"/>
                <w:tcBorders>
                  <w:bottom w:val="nil"/>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791198" w:rsidRPr="00152EBA" w:rsidTr="00791198">
            <w:trPr>
              <w:trHeight w:val="281"/>
            </w:trPr>
            <w:tc>
              <w:tcPr>
                <w:tcW w:w="1843" w:type="dxa"/>
                <w:tcBorders>
                  <w:top w:val="nil"/>
                </w:tcBorders>
              </w:tcPr>
              <w:p w:rsidR="00791198" w:rsidRPr="00152EBA" w:rsidRDefault="00791198" w:rsidP="00791198">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1557B1ADFFAB4F40BE064DF04730B180"/>
              </w:placeholder>
            </w:sdtPr>
            <w:sdtEndPr/>
            <w:sdtContent>
              <w:tr w:rsidR="00791198" w:rsidRPr="00152EBA" w:rsidTr="00791198">
                <w:trPr>
                  <w:trHeight w:val="229"/>
                </w:trPr>
                <w:sdt>
                  <w:sdtPr>
                    <w:rPr>
                      <w:rFonts w:asciiTheme="minorEastAsia" w:eastAsiaTheme="minorEastAsia" w:hAnsiTheme="minorEastAsia"/>
                      <w:color w:val="000000" w:themeColor="text1"/>
                      <w:kern w:val="0"/>
                      <w:sz w:val="18"/>
                      <w:szCs w:val="21"/>
                    </w:rPr>
                    <w:id w:val="1784994507"/>
                    <w:lock w:val="sdtLocked"/>
                    <w:placeholder>
                      <w:docPart w:val="2D16F72E8AEB436FA56A4213538E9739"/>
                    </w:placeholder>
                    <w:showingPlcHdr/>
                    <w:text/>
                  </w:sdtPr>
                  <w:sdtEndPr/>
                  <w:sdtContent>
                    <w:tc>
                      <w:tcPr>
                        <w:tcW w:w="1843" w:type="dxa"/>
                      </w:tcPr>
                      <w:p w:rsidR="00791198" w:rsidRPr="00152EBA" w:rsidRDefault="00791198" w:rsidP="00791198">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E7954D1AEE834408A4E8CD087897FC69"/>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BBB420F5F888432599F34FEE35C94C5D"/>
                    </w:placeholder>
                    <w:showingPlcHdr/>
                    <w:text/>
                  </w:sdtPr>
                  <w:sdtEndPr/>
                  <w:sdtContent>
                    <w:tc>
                      <w:tcPr>
                        <w:tcW w:w="1559"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85EBA8FB850B40BA96AB94063ADB8021"/>
                    </w:placeholder>
                    <w:showingPlcHdr/>
                    <w:text/>
                  </w:sdtPr>
                  <w:sdtEndPr/>
                  <w:sdtContent>
                    <w:tc>
                      <w:tcPr>
                        <w:tcW w:w="1560" w:type="dxa"/>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59ED48B6D1B5464E9819206D101AA597"/>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323872" w:rsidRPr="001B6047" w:rsidRDefault="00BC415A"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FEE75D0CD5244170B0D750D2A801B8C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A7EB54DB9F1148F382D41B8EE7F6D0E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197018B210C4DF186208BEBAC2CF51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43C24A22A9C64D8CAF8E12E7A194E535"/>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624409ACB9924369ADB028C46EC3E59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ED7F1B3E5994C6683AC1BE88EC67EC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C811C27CBE6144A19C4C01B97E26B88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BD9805F210024F61A2A12A645ECEC197"/>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C5BB31C9882B46658DEBE350BFDD3EB5"/>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ECF91110D66844AF87583D99B90AB3BC"/>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8154ACE8CA7D4D379D7EB29A3E3EF372"/>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2DF1603F166E4C0CBAE57676A0D0ADEC"/>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BF54FAF783074BBA9F8DD70F5922EC80"/>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64B7DCAECA0B42DBA8A4F6C8633BCDBA"/>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86FCB81A77B348B4B08FD35A70FAB084"/>
            </w:placeholder>
            <w:showingPlcHdr/>
            <w:dataBinding w:prefixMappings="xmlns:ns0='http://wwww.hallomagic.com/xbrl/consistency' " w:xpath="/ns0:xbrlConsistency[1]/ccConsistency[1]/ccSign_OperatingCost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E8F990BBBCFB4FDDA3CEBB0DB46427EF"/>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0176A998E4FA4B5D93D4095356945C62"/>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45807CEF63834909B568F25D04F15285"/>
            </w:placeholder>
            <w:showingPlcHdr/>
            <w:dataBinding w:prefixMappings="xmlns:ns0='http://wwww.hallomagic.com/xbrl/consistency' " w:xpath="/ns0:xbrlConsistency[1]/ccConsistency[1]/ccSign_OperatingCost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ED5082975D6A4B868DACF14D4EEACC8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C5DD7197208B4628BA85671787C6259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D2076CF9E7A840CFAB15BD0FB7DA1A0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FD324E6784C948BF952EDBB869DB6079"/>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834B137B7C0E4166A9C87809EAA6E961"/>
            </w:placeholder>
            <w:showingPlcHdr/>
            <w:dataBinding w:prefixMappings="xmlns:ns0='http://wwww.hallomagic.com/xbrl/consistency' " w:xpath="/ns0:xbrlConsistency[1]/ccConsistency[1]/ccSign_AdministrativeExpense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94E47848B8A84A7F9755CF9B9DF0704B"/>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2EEF3531A6A94582AB16EC8F5E6A83C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88FFC51B0714BE2AC51E4C40EB764B4"/>
            </w:placeholder>
            <w:showingPlcHdr/>
            <w:dataBinding w:prefixMappings="xmlns:ns0='http://wwww.hallomagic.com/xbrl/consistency' " w:xpath="/ns0:xbrlConsistency[1]/ccConsistency[1]/ccSign_AdministrativeExpens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4A305CA1C86045E99D95E332AA889F8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D3228A60D0574D2CB246097091F6790A"/>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B7E1BF7B32FF4EDF8FCBDACB2A991B13"/>
            </w:placeholder>
            <w:showingPlcHdr/>
            <w:dataBinding w:prefixMappings="xmlns:ns0='http://wwww.hallomagic.com/xbrl/consistency' " w:xpath="/ns0:xbrlConsistency[1]/ccConsistency[1]/ccSign_Distribution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C5D8D92B2C384A4DA7E2A67CC111A6F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63AA6EB1A4FF40A49956C7DE472B7E03"/>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68A69B28CDEA4ED89309DC6152F16733"/>
            </w:placeholder>
            <w:showingPlcHdr/>
            <w:dataBinding w:prefixMappings="xmlns:ns0='http://wwww.hallomagic.com/xbrl/consistency' " w:xpath="/ns0:xbrlConsistency[1]/ccConsistency[1]/ccSign_Distribution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5AB244B5B2B4F67BCB164779A7C3CA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57EAF5F300CC4B5F8345721406191ED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41659C768FC45E6A97A5D8452551DB2"/>
            </w:placeholder>
            <w:showingPlcHdr/>
            <w:dataBinding w:prefixMappings="xmlns:ns0='http://wwww.hallomagic.com/xbrl/consistency' " w:xpath="/ns0:xbrlConsistency[1]/ccConsistency[1]/ccSign_Finance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2DD97CA8E48544678BD98EBDC09997B1"/>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EAF659C9548845CDB08F3CCB82DB46F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15FA157E393946B682CE61E2CE67313C"/>
            </w:placeholder>
            <w:showingPlcHdr/>
            <w:dataBinding w:prefixMappings="xmlns:ns0='http://wwww.hallomagic.com/xbrl/consistency' " w:xpath="/ns0:xbrlConsistency[1]/ccConsistency[1]/ccSign_Finance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45236897EFC94FB4898F11F00FF82DA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388F514199A3411A847F2B6C6607C08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2F696A2080724A8A8159E25FFB64DEBE"/>
            </w:placeholder>
            <w:showingPlcHdr/>
            <w:dataBinding w:prefixMappings="xmlns:ns0='http://wwww.hallomagic.com/xbrl/consistency' " w:xpath="/ns0:xbrlConsistency[1]/ccConsistency[1]/ccSign_OperatingProfi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A5FF2C8C512344F096BC1DEBD1272A7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1BC1D9C10FDA43B9A4284E1420BE4FD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EFE7B3F9212C4BDA8C072E620A2ADFBE"/>
            </w:placeholder>
            <w:showingPlcHdr/>
            <w:dataBinding w:prefixMappings="xmlns:ns0='http://wwww.hallomagic.com/xbrl/consistency' " w:xpath="/ns0:xbrlConsistency[1]/ccConsistency[1]/ccSign_OperatingProfi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0F37E7EDEB8A40DE81EA7F27E893EDC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9C30B8FA862049DCA39EA9AB8C6D40C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A37AB7D4D2A94D2785BEDF9FBEDE67D3"/>
            </w:placeholder>
            <w:showingPlcHdr/>
            <w:dataBinding w:prefixMappings="xmlns:ns0='http://wwww.hallomagic.com/xbrl/consistency' " w:xpath="/ns0:xbrlConsistency[1]/ccConsistency[1]/ccSign_NonOperatingIncomeneeq_duration_Y0101-Y1231[1]" w:storeItemID="{10BFCD5F-C131-425A-B07A-9B25CD3F430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AD2DCCCE4D604256A86BE6E8C5FA4910"/>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35DCB7846D9F44E2BAD0223DE292E26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B1B5E909E707419692A8A3B37CD6C6B8"/>
            </w:placeholder>
            <w:showingPlcHdr/>
            <w:dataBinding w:prefixMappings="xmlns:ns0='http://wwww.hallomagic.com/xbrl/consistency' " w:xpath="/ns0:xbrlConsistency[1]/ccConsistency[1]/ccSign_NonOperatingIncome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091563806275426BB89E195BD030FD6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77376BCD6C9C4E9CA0E55137784D5BDB"/>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7DEDEFF557F2435DB74EAF318390EA13"/>
            </w:placeholder>
            <w:showingPlcHdr/>
            <w:dataBinding w:prefixMappings="xmlns:ns0='http://wwww.hallomagic.com/xbrl/consistency' " w:xpath="/ns0:xbrlConsistency[1]/ccConsistency[1]/ccSign_NonOperatingExpense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4B304137D35248E78BDFD5E20F82530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7D1F7A3976D64F0ABAAE05DB1DA8813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70569B50F1674FBE97591A576D126837"/>
            </w:placeholder>
            <w:showingPlcHdr/>
            <w:dataBinding w:prefixMappings="xmlns:ns0='http://wwww.hallomagic.com/xbrl/consistency' " w:xpath="/ns0:xbrlConsistency[1]/ccConsistency[1]/ccSign_NonOperatingExpense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A930780E88F54C0C95698ABF8F56946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0DF03593B3BA49389ACAEA472348CCD8"/>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2867C8A2F2034FBDB6318C4BC5683BCE"/>
            </w:placeholder>
            <w:showingPlcHdr/>
            <w:dataBinding w:prefixMappings="xmlns:ns0='http://wwww.hallomagic.com/xbrl/consistency' " w:xpath="/ns0:xbrlConsistency[1]/ccConsistency[1]/ccSign_ProfitLos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765BF3369CC84C94967F66B90B878DC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76246BB00A1343B2ADAC62976DC52EA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0E72586CD8B1475AB925D09556155AFA"/>
            </w:placeholder>
            <w:showingPlcHdr/>
            <w:dataBinding w:prefixMappings="xmlns:ns0='http://wwww.hallomagic.com/xbrl/consistency' " w:xpath="/ns0:xbrlConsistency[1]/ccConsistency[1]/ccSign_ProfitLos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CFD94FA0C7BA436AB6E3E75F2065E9B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DEB42E0D0B34A7A9C7C45D048B4CA8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D29A55E297D24DF7811C519FB7978219"/>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E4F999BEF12A4743A48692B136EF2AA2"/>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C8419742578B40CEA1D7345ED541F70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B9B9FC74F9624637B81CE30D68E0C657"/>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CABE71107EAA4365A6A0118A066ED6A2"/>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F8DBC7DEFCBB4396A4F466379D267781"/>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5471D022449E4D39A64A709AAC09BB21"/>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9658012BD2244C51B751DCAFEB3B19F4"/>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B4AA0AD6EF384F23B0C0ECE3D6948F64"/>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DBF530C46AA2411E9DDF692019318BE0"/>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FC07C468F43E4571BB8730485F97F590"/>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22B7BEB1507146C0B49C6D4F91DB6F10"/>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6565C8DDA9D4E20BECE57EEF2BC2F78"/>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54E07449DFD5423FA6BB7EF055DA09A9"/>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7717274254D043E7BDDB3E4A0ED3C0E9"/>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DB2EBA50A23F48059051EB14EDD021CB"/>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682CA59AA4F14AD98BA72AF0CB951FC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BD8EA1D417AA4E80A94F51BAEF64F19F"/>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FEAD2322024A45D18A94807D24BDFC66"/>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3167C7EC6C574CDBA2BA2C789158BFEC"/>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6C15963A22F24432B7ADF67519033973"/>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74B30E1D139D4DC8872B1378DC31E24A"/>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F75306E6F1604E13B3E876EB69C30D99"/>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0B671273618C4DA69E29BC9FD74C9208"/>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E1B4854744054AB2B007249FC69AB237"/>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83CF1684810A421D85CFB35DA2B7BB81"/>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BC6C4EEBB8DF4D6CAF883694A7D6FCBB"/>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88047E009984F0BB2AB00BAC25F623C"/>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AB9AF2CEFA1B4B6DBED55F2EAE084FF8"/>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98FA0A10610B4453A3331D14B6AD6AFC"/>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C3F4334B8EA44D76B24E2B91292B3C8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2EB94D0E37454B71BC16811FB640BAE5"/>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E6AFCC6D15094E8982B5F0662327C995"/>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5E02FBF0EFD8448AB59AE3F9A0599D29"/>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55D8620423DD4680AD395F0FE260592C"/>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23B6D86E89944F4D8E6408FE093D653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D3393D392584454A9C661560F4E5C0A2"/>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3448EA9F658645A08865605381B46708"/>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514792E80A34497ABB6E6383F2AFC958"/>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8D34D2558309435985ECB56CD4FA592F"/>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822963B055224E6F8BD3314E9E6361D4"/>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B131B8BE3B384FBEA953B4FBF8768554"/>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88CACD913D7E4AF09261D61E08AF179A"/>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97B74B543F4F4C39A6EEF5674E5491F5"/>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C5838DECAB2147E3A5172DD7504D439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96BDFCBC0F764A8F93CED4E35FF5C417"/>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39F623C2DCAD40798E8C319A73F4AC4C"/>
            </w:placeholder>
            <w:showingPlcHdr/>
            <w:dataBinding w:prefixMappings="xmlns:ns0='http://wwww.hallomagic.com/xbrl/consistency' " w:xpath="/ns0:xbrlConsistency[1]/ccConsistency[1]/ccSign_BankBalancesAndCashneeq_instant_Y1231[1]" w:storeItemID="{10BFCD5F-C131-425A-B07A-9B25CD3F430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57B06FCE6136430C9F967A25CB9B447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71F89F300E2549D4ACB82BAAA1F2E779"/>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49B7214E17B04B2CABA121778F099129"/>
            </w:placeholder>
            <w:showingPlcHdr/>
            <w:dataBinding w:prefixMappings="xmlns:ns0='http://wwww.hallomagic.com/xbrl/consistency' " w:xpath="/ns0:xbrlConsistency[1]/ccConsistency[1]/ccSign_BankBalancesAndCashneeq_instant_Y-11231[1]" w:storeItemID="{10BFCD5F-C131-425A-B07A-9B25CD3F430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AE1A02C6F4C444D5B60951BF3B81B78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F22B687C2F5F4B1B8240B10859D8EE0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933F4AF01A17438E858A218B3A177DE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041621A0829C4F84B271E3376686CB11"/>
            </w:placeholder>
            <w:showingPlcHdr/>
            <w:dataBinding w:prefixMappings="xmlns:ns0='http://wwww.hallomagic.com/xbrl/consistency' " w:xpath="/ns0:xbrlConsistency[1]/ccConsistency[1]/ccSign_AccountsReceivable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2F639B03BC334608B8FD9A44FA739AC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E0982F9D18184C688AC80B4C7B35E67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A79159887BAB4AD4B9599EE79B03A6EA"/>
            </w:placeholder>
            <w:showingPlcHdr/>
            <w:dataBinding w:prefixMappings="xmlns:ns0='http://wwww.hallomagic.com/xbrl/consistency' " w:xpath="/ns0:xbrlConsistency[1]/ccConsistency[1]/ccSign_AccountsReceivable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B22750D1618A42C0BF566ED07313550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4FBAF2D6B4A44B3FB05FF1875103D9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D832F325A6D7446D8B763631BD4CAF7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4B136B033B64C5F918B47FF2AE1349C"/>
            </w:placeholder>
            <w:showingPlcHdr/>
            <w:dataBinding w:prefixMappings="xmlns:ns0='http://wwww.hallomagic.com/xbrl/consistency' " w:xpath="/ns0:xbrlConsistency[1]/ccConsistency[1]/ccSign_Inventorie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6684F5C05F3442CE932DECD3F342D10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C80CC85FC1C54529AAD2A4972137811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0D87486C050740F1801D497E95126750"/>
            </w:placeholder>
            <w:showingPlcHdr/>
            <w:dataBinding w:prefixMappings="xmlns:ns0='http://wwww.hallomagic.com/xbrl/consistency' " w:xpath="/ns0:xbrlConsistency[1]/ccConsistency[1]/ccSign_Inventorie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801B0C4D36E4A18A6EFBC655C137B7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CB4846C69583462BAB7CC60F9B9BFC5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F5C9D751B7BD4E74B4F4FF19E9F4006A"/>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08F4E3708BC2471AB0F686EDD99C0BB2"/>
            </w:placeholder>
            <w:showingPlcHdr/>
            <w:dataBinding w:prefixMappings="xmlns:ns0='http://wwww.hallomagic.com/xbrl/consistency' " w:xpath="/ns0:xbrlConsistency[1]/ccConsistency[1]/ccSign_LongTermEquityInvestmen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95E9860BB82D4BE995DB21244151194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66E168A3F8C845D2A8643C19DCE3DDE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F04824BC49B419E9FDB47FDB48646B6"/>
            </w:placeholder>
            <w:showingPlcHdr/>
            <w:dataBinding w:prefixMappings="xmlns:ns0='http://wwww.hallomagic.com/xbrl/consistency' " w:xpath="/ns0:xbrlConsistency[1]/ccConsistency[1]/ccSign_LongTermEquityInvestmen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36AD21B402E74ED19BEC0DF6B01A131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FC8B173D6F234E0896105921021088D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71A8AAC8B24944CDA2870DED05F86E6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74327EF941E5467BACE1844F40DE6E8F"/>
            </w:placeholder>
            <w:showingPlcHdr/>
            <w:dataBinding w:prefixMappings="xmlns:ns0='http://wwww.hallomagic.com/xbrl/consistency' " w:xpath="/ns0:xbrlConsistency[1]/ccConsistency[1]/ccSign_PropertyPlantAndEquipment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0CD23CC1752F4238AF29AE3CFF5491F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44E76E700B6846328ACC508B8A648D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2A250A7539774F1FB4374C2E62A07C8D"/>
            </w:placeholder>
            <w:showingPlcHdr/>
            <w:dataBinding w:prefixMappings="xmlns:ns0='http://wwww.hallomagic.com/xbrl/consistency' " w:xpath="/ns0:xbrlConsistency[1]/ccConsistency[1]/ccSign_PropertyPlantAndEquipment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32D64C0299FA49DD86D5F8849C7D9B1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4E354FBDDB4446C386D362A3E2BE74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00EA7797FA854DF78E9E6968F3D969B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75FC7ED7B8FF47BE8441B71EBDBB51F4"/>
            </w:placeholder>
            <w:showingPlcHdr/>
            <w:dataBinding w:prefixMappings="xmlns:ns0='http://wwww.hallomagic.com/xbrl/consistency' " w:xpath="/ns0:xbrlConsistency[1]/ccConsistency[1]/ccSign_ConstructionInProgres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549D6A88597648E28A41C27D73B0D7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41204B8E8F4745EC91C8FC76E8E21A2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0C78D973501C49D9A074621CC450F584"/>
            </w:placeholder>
            <w:showingPlcHdr/>
            <w:dataBinding w:prefixMappings="xmlns:ns0='http://wwww.hallomagic.com/xbrl/consistency' " w:xpath="/ns0:xbrlConsistency[1]/ccConsistency[1]/ccSign_ConstructionInProgres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F22C6531DF47442294FF87FA47CB555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A3DCCFC0FC784D989967DB723877CF6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AADF9B49A73E4B2DBBA8FE070112747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1F8C45E57A394BD684677371CC3A892A"/>
            </w:placeholder>
            <w:showingPlcHdr/>
            <w:dataBinding w:prefixMappings="xmlns:ns0='http://wwww.hallomagic.com/xbrl/consistency' " w:xpath="/ns0:xbrlConsistency[1]/ccConsistency[1]/ccSign_Short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DF34E75E7604126A607E4295A5F60B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DD1063A3E8FC44E0B0C8B78F3CF7E9E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9C3C94046F784039A1E4272E302FB2F3"/>
            </w:placeholder>
            <w:showingPlcHdr/>
            <w:dataBinding w:prefixMappings="xmlns:ns0='http://wwww.hallomagic.com/xbrl/consistency' " w:xpath="/ns0:xbrlConsistency[1]/ccConsistency[1]/ccSign_Short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DEEA03E2052347AEAB492245D78D773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C1CE83721BA4AC6B0892F7E64B6B05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44747271E8874263A1E1D5F60A96C3C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23031812DCDB427380B228BC4E433C6E"/>
            </w:placeholder>
            <w:showingPlcHdr/>
            <w:dataBinding w:prefixMappings="xmlns:ns0='http://wwww.hallomagic.com/xbrl/consistency' " w:xpath="/ns0:xbrlConsistency[1]/ccConsistency[1]/ccSign_Long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A6D843CF04344122951E6E76D1D6916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32DC48CBCB834F45B049DEEAF27C088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7E882E7B8E324FDDB5149B6A336C5F58"/>
            </w:placeholder>
            <w:showingPlcHdr/>
            <w:dataBinding w:prefixMappings="xmlns:ns0='http://wwww.hallomagic.com/xbrl/consistency' " w:xpath="/ns0:xbrlConsistency[1]/ccConsistency[1]/ccSign_Long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49172418A4C245B1BF43B3BBA3617B5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F75D3D67DB3F4C07B5D4CA9228B1E64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5AC1CB2001C74B1DBA97E886D46B13B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193F3EF6FE1E4EE9AF84C8CCBEEBC2ED"/>
            </w:placeholder>
            <w:showingPlcHdr/>
            <w:dataBinding w:prefixMappings="xmlns:ns0='http://wwww.hallomagic.com/xbrl/consistency' " w:xpath="/ns0:xbrlConsistency[1]/ccConsistency[1]/ccSign_Asse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386FF6A7A60E4E739A3FC43C0A57C991"/>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D681679AA5994E0A846426A94FB7087F"/>
            </w:placeholder>
            <w:showingPlcHdr/>
            <w:dataBinding w:prefixMappings="xmlns:ns0='http://wwww.hallomagic.com/xbrl/consistency' " w:xpath="/ns0:xbrlConsistency[1]/ccConsistency[1]/ccSign_Asse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4BC07EAEAB4B4AD6979E280D64BB583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E50C7C4D02409A924034E3A7289620"/>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08928FF2061D443DA1D06DD654193398"/>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2C3483CC29F640F8B9073E4A1F09D05B"/>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50B2243F057C483ABC0887B676D0A474"/>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BC415A"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82CC4714C0D5464D920F229A41107451"/>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4008ADA9E56A42B284DF8E8A1E2497FF"/>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p w:rsidR="00A84854" w:rsidRPr="003A35DA" w:rsidRDefault="003A35DA" w:rsidP="00A8485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自愿</w:t>
      </w:r>
      <w:r>
        <w:rPr>
          <w:rFonts w:asciiTheme="minorEastAsia" w:eastAsiaTheme="minorEastAsia" w:hAnsiTheme="minorEastAsia"/>
          <w:b/>
          <w:color w:val="000000" w:themeColor="text1"/>
          <w:szCs w:val="44"/>
        </w:rPr>
        <w:t>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CC8B9AC72C4BD892E25ED269595B45"/>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62029C">
                  <w:rPr>
                    <w:rStyle w:val="placeholder2Char"/>
                  </w:rPr>
                  <w:t>金融相关行业的公司应当自觉披露相关监管数据</w:t>
                </w:r>
                <w:r w:rsidRPr="0062029C">
                  <w:rPr>
                    <w:rStyle w:val="placeholder2Char"/>
                    <w:rFonts w:hint="eastAsia"/>
                  </w:rPr>
                  <w:t>。</w:t>
                </w:r>
              </w:p>
            </w:sdtContent>
          </w:sdt>
        </w:tc>
      </w:tr>
    </w:tbl>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49BA424C084E49A08F10EBDAB9F8F9DD"/>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47EF8DE106AB46798E0EDC6D895483CD"/>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B94ECF4E4A9C42A8AE97392CC69B106A"/>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2CF3B4EBB513410492E0AB7C6BAD851E"/>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68466C51A7364DC09A04430601B3C96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D11A2835330F457EABAA3C33BCEE2F74"/>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662F90E5E8D847929E4CB7BEA0F8E6A2"/>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A35DA1B505EC40979947B8F6A54B66AE"/>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62C7ECCFA6994FF6AD433BC9125F3549"/>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DB90C255CC284BC5BA9F17C883567EB4"/>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BC415A"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EDE8B1A8C13A4844A41E7DC6CA870532"/>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0CFFF3E77C78401EABEAA417920CBAD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E9D4E14BDDB8436BAEEC5553B2C93FD8"/>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5AF613D530E2488EBA4A19AE4FF74118"/>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AF42A4C89DB647C1BA7E88B58E6F2F8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9BF1A4E018204D4AB549325AA413A4A0"/>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EBF2D5297EA04A8BAA57D310B70AADC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F1D1D3F450A04C4898E1D459C974927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4BAAF1258F004E5E9B37A2974F23C3C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1270491F47004E39A6C15DD9D95BBCF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CEBA8A9064CC4943A5B0C6332A5EF0D3"/>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5013DF3776F043308E333D688756BE7F"/>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A4E42967644848EB890E8D716CB8C026"/>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58D4C47A74B4427D9495C069C14C5DFE"/>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5F18F49FBB4B4F2284C47A0AEC75657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6EAD51C7AE324E8ABC5AB7232E14A52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BAC623C2EBB143369E4DF197A616DB9E"/>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CB53A5FB92644DAB831EA64C4CF4542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44C388D673D8496787DE5778645DC50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95D31A395B83499BAE9C52396F5BB1A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5AFDEC575FBB4AF08471F21B63A5BB3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67A052F71F0543E29A4EC274364FFA9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D349DAEE42DE46E18A23AE3FDD506ABA"/>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D466D4A47EEF459598E4906AF693E2E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12A86DE20A054DE89503A43A62437754"/>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2762C93C455843F4A7394155E5FCF9AB"/>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6591388650314F14B48912B813E517C0"/>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lock w:val="sdtLocked"/>
        <w:placeholder>
          <w:docPart w:val="55D8620423DD4680AD395F0FE260592C"/>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55D8620423DD4680AD395F0FE260592C"/>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053F48CCA1D1421092F218A036DA10F4"/>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4F1BAC76C4E4434F89AB341E6E4307B2"/>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DDA02BAC5D52463ABACE708CABA1C0F8"/>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393C3D7C89EF4D5B9AEC8BBA59F3A000"/>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31324EBC4BF4880A3E756DE700CDDCE"/>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78C6BC0D894040AC943118102434DFAC"/>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97890B5C17764932ABA8B08777BA4EFB"/>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E158C9D5F05460F9CC67CB40810242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BC415A" w:rsidP="007D202E"/>
      </w:sdtContent>
    </w:sdt>
    <w:sdt>
      <w:sdtPr>
        <w:rPr>
          <w:rFonts w:asciiTheme="minorEastAsia" w:eastAsiaTheme="minorEastAsia" w:hAnsiTheme="minorEastAsia" w:hint="eastAsia"/>
          <w:b/>
          <w:color w:val="000000" w:themeColor="text1"/>
          <w:szCs w:val="24"/>
        </w:rPr>
        <w:id w:val="1045570499"/>
        <w:lock w:val="sdtLocked"/>
        <w:placeholder>
          <w:docPart w:val="55D8620423DD4680AD395F0FE260592C"/>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55D8620423DD4680AD395F0FE260592C"/>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473513477BFC49C0B493916D595254AA"/>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CA07FE9E487942DF91DA313BEF8FFE4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1D32811A113B4A318DEA7312F67809E7"/>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F6C0D0A7CF2B4DF1BFA4CF9FB9122D20"/>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09243E8249B24686BB27E2485D2FD9F6"/>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2B3580E7371E4A5D8BCC742ADDCC2188"/>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3863E502ED394F9288D60653E0ED1132"/>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67062A32FCDE47C7AB9D94693D8DD46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B1CD71AAA2FC4374948DD82E459D676E"/>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84CDB7DD57C84F61A98B0DD2D5A5D69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64E4964ABBE4B1CA3FE361A0EF3807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6DBAE913FA64405886DEDFC6066525C3"/>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BC415A"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lock w:val="sdtLocked"/>
        <w:placeholder>
          <w:docPart w:val="55D8620423DD4680AD395F0FE260592C"/>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55D8620423DD4680AD395F0FE260592C"/>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A96D6BA5BB794277926333992DF7AB14"/>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DCB3CA7336B546EBBC1BBE35BE81E56E"/>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987EF890F0DF4214987F5764026F551C"/>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D91D18DE64414CEDB0B087BBC3D33011"/>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4EE37D5203964888A576256A021E64DC"/>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3216D2311AC04575945D818E92D55EFA"/>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BF50D50C60444B8FB8BEA587AC2C336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ECE35B99A6E349D68B53C6B294F7077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584D0846913A42AFB4BC50B7152BF47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BC415A"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lock w:val="sdtLocked"/>
        <w:placeholder>
          <w:docPart w:val="55D8620423DD4680AD395F0FE260592C"/>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BD8609FA51724787A1994D6D1342C27C"/>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78405C9BDD974A29A961267A1E22E491"/>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B5D458326CDA479782EA196F21B0AE65"/>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D98C7B140E504A3B82A11E8B54B553C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5270452A8FA5496ABF2E09620B10461F"/>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0AC4C719A596422A8CD92E17B417474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9C12A677FAB744BCA2D8165A4B4200D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821E322167654C9C8605E2E107EA0F5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2FCF90CF6869469183FDC96B03BCC57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6F53F6B2040D45659E1D5572CE1673A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E8997B70FE84421AB51A5FBB744A388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A6A34B2D99E641C596BF4528BCCCE123"/>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55D8620423DD4680AD395F0FE260592C"/>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6F86A92196A146E38853D65CE2FAAF9B"/>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29B2FB5B1340482885D636DA77FA82A4"/>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27A146392850452081EAE5102460C7EC"/>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8CB288C3320045F69F127B31D3ECE8A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FC72F7BA95E5480E9009391828B8F1A5"/>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BC415A"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F341274E7A964DD9BFFBED7A469FF0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4212FF" w:rsidRDefault="008F125F" w:rsidP="008F125F">
                    <w:pPr>
                      <w:pStyle w:val="a8"/>
                      <w:rPr>
                        <w:rFonts w:asciiTheme="minorEastAsia" w:eastAsiaTheme="minorEastAsia" w:hAnsiTheme="minorEastAsia"/>
                        <w:szCs w:val="44"/>
                      </w:rPr>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tc>
              </w:sdtContent>
            </w:sdt>
          </w:tr>
        </w:tbl>
        <w:p w:rsidR="00220916" w:rsidRPr="001B6047" w:rsidRDefault="00BC415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530A711D4477471BA3F15B7EA635816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BC415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lock w:val="sdtLocked"/>
        <w:placeholder>
          <w:docPart w:val="55D8620423DD4680AD395F0FE260592C"/>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4969DAE4B320471D887893CEAC4BD9D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BC415A"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lock w:val="sdtLocked"/>
        <w:placeholder>
          <w:docPart w:val="55D8620423DD4680AD395F0FE260592C"/>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9EB4156AC6874304AB43C5A1180368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BC415A"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lock w:val="sdtLocked"/>
        <w:placeholder>
          <w:docPart w:val="55D8620423DD4680AD395F0FE260592C"/>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FDDE220A82DD4970BE5824F32A2AEE6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BC415A"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lock w:val="sdtLocked"/>
        <w:placeholder>
          <w:docPart w:val="55D8620423DD4680AD395F0FE260592C"/>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55D8620423DD4680AD395F0FE260592C"/>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53D26B6FA3214B538B272B30A92827CE"/>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6C3BE247C8AB452A8E16D382477CFA15"/>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B9D4AC69039843C3BB8D754E24EE1DF8"/>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668D15F71D294FDB8001793E799FCA71"/>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31F5C8CAE0134785B3DEC797A78B8910"/>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8EB8A2CC9BE4B789515116FB5C2A3CA"/>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C2B2691CD0DC4D218C6D8D95093468B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BC415A"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lock w:val="sdtLocked"/>
        <w:placeholder>
          <w:docPart w:val="55D8620423DD4680AD395F0FE260592C"/>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CFF97565B67A4B89AD0842348B989041"/>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BC415A"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lock w:val="sdtLocked"/>
        <w:placeholder>
          <w:docPart w:val="55D8620423DD4680AD395F0FE260592C"/>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BC415A"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89D648E204A54AEF8F63BB60DB6C4262"/>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BC415A"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lock w:val="sdtLocked"/>
        <w:placeholder>
          <w:docPart w:val="55D8620423DD4680AD395F0FE260592C"/>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BC415A"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E6654F497E2044E9A068AD7957F4F55A"/>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BC415A"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lock w:val="sdtLocked"/>
        <w:placeholder>
          <w:docPart w:val="55D8620423DD4680AD395F0FE260592C"/>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C9291AD52A5F4B55A579BFCFBAF9F82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BC415A"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1A517BC8F2A1402D9A45FF65D1375E50"/>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A91563285D46436689A8553C53C2904B"/>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F09B31EB0DCB49A7BD5D9D068FD778B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D27CE497F0C48BC8A3954A357EA440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2EDCC498790543C1864E71E3E47397AC"/>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C64E6DABBBF446CA96D42B3C89BC6486"/>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66DD26A881E4F308605FCEA7C65BB2C"/>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500D83625D70436D81DD80E4827530A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455B2A551048436A91405DC2FB9851A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66742067B585485BAC0CE77327F2898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F8BACC2BFE614097817BF721B17D838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5E547B878D094FDCA029FC5838A4023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0251682B04A94D34810CA7A0AF3C918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FAEFAEBE171A4CC5BB12645EDBE6941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3C28963FEF3846F2B7E2C015C4E93DC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2E11211CBDCB4F1CABF0B001BB0FC3CF"/>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EC4EECA84BD247E9829662A0FC905212"/>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4FADD1ED292F45C68D830A6EB7A9CFA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589C85274C09473E884D706983889D1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7CF7630D79924B58BAB944D85BC270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8FA2F84861B14108B60748BC2869AB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F83480AE3D7C4AFF98FD87C205DDDE41"/>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ABCC5E5AA7654A77ABBF93A56B381D6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28F3BF70EB1140099B26E1018EC809F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2B9B2BD9016B448483441CFB911A73D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78D7091F4418413381224F648F99E5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B8AEC27031664775B188CEF89DAF38A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078EA104F7DD41E8AE333331AAAC330F"/>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10DBC962053F4E38893FC01C2064008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974204EB38664315A5F4B544B0E7C7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5D0815B03AF94FDD8E97A70F571A62EA"/>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CFC0697EBCF444218E5AF9EE10BDBCA3"/>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161DD2625AFC4CAE8B1313B92065FA9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AAED4DD2D80042DF84F90FB97CFB45E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AA08F386B23245998DD1012E4C80202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5EDD6606A67D47BF8E5D869474D21771"/>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49E86B2E29804D648353836D2BA9D209"/>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4AB2CCBBE7DF40D6AB6E5BCD14CFA04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2080D3F799A84D31AD7B35F7E7FF3091"/>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80D614E2B0444F758A86CE35CE087C4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6E002B5072646038E82BA01EEB8BA70"/>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445D5A8960F34313AA53520A02B897E6"/>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C159855224AE48DEACCED35A965D832A"/>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BC415A"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1A18B45BE02E43AEB76833EBCBA25AA2"/>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55D8620423DD4680AD395F0FE260592C"/>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17FE6FDE2EE64BF9A386F33017EF514F"/>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0CAFA8F84E6C455FB5D2E49C3D78E00E"/>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ACB571681814B9AB92A86673986D922"/>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8B4121586F744DA0BD53361B16439CBF"/>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5FE1DB82D8C54D75B35AD722E3110624"/>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96A4DBAE32574F5599CE5117FC02FE1F"/>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8C3D635EB724399B6D4D817D2C4C42F"/>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A0A6E2FFCE954C918711FCF9DB2BE277"/>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2913594F0488421DA3CCA796A2FBBB2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8CD1921BA57E4BA0BFE19A7E0F589266"/>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B977F5147AEC441FA8B9A7F35EAADAA1"/>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F97533EA9E3E493E9C1459AED551A969"/>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40D2D4354C78488EB47BB28FCF9163A1"/>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7DB78D767EB24DCFBA1004368F3B1030"/>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9CD6F59A46674A278544F61A56605BA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FA153A" w:rsidRDefault="00FA153A" w:rsidP="00183509">
      <w:pPr>
        <w:ind w:right="420"/>
        <w:rPr>
          <w:color w:val="000000" w:themeColor="text1"/>
        </w:rPr>
      </w:pPr>
    </w:p>
    <w:p w:rsidR="0051230A" w:rsidRDefault="00663FF3" w:rsidP="0031190C">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sdt>
      <w:sdtPr>
        <w:rPr>
          <w:rFonts w:hint="eastAsia"/>
        </w:rPr>
        <w:id w:val="2121343125"/>
        <w:lock w:val="sdtLocked"/>
        <w:placeholder>
          <w:docPart w:val="44A898BD3C9F449FA4CFCFE500EEC721"/>
        </w:placeholder>
      </w:sdtPr>
      <w:sdtEndPr>
        <w:rPr>
          <w:rFonts w:hint="default"/>
          <w:color w:val="000000" w:themeColor="text1"/>
        </w:rPr>
      </w:sdtEndPr>
      <w:sdtContent>
        <w:p w:rsidR="00180AD1" w:rsidRPr="00180AD1" w:rsidRDefault="00180AD1" w:rsidP="00180AD1"/>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15E9F2E420744687864B320317CEB0CB"/>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C5833D4F664D4454A21266DF2878E1B3"/>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B702E4C9F0564033BD511DFB4379AFC8"/>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97179A28B7F74EA9A192EC833C689C55"/>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7FA9CC1D9864A6BBFEF13BEB0D02870"/>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0C11E6AFD70C4E738594349FCF22C42E"/>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A3A3BD487D74A4584F5303675490FC6"/>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F7E48D61A7554E52AA19F242FE4E03D3"/>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D1A7794FD5AD4A73A74E3E769FBADEAB"/>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p w:rsidR="00663FF3" w:rsidRPr="001B6047" w:rsidRDefault="00BC415A" w:rsidP="00183509">
          <w:pPr>
            <w:ind w:right="420"/>
            <w:rPr>
              <w:color w:val="000000" w:themeColor="text1"/>
            </w:rPr>
          </w:pPr>
        </w:p>
      </w:sdtContent>
    </w:sdt>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1C15C4817AF04D1CA116EDA6AA7771FB"/>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lastRenderedPageBreak/>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51E4ECFA20644228BA71A7EEC49C24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rPr>
                    <w:color w:val="FF0000"/>
                  </w:rPr>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C66523C78C344F928CFBAE07EEA02F87"/>
              </w:placeholder>
              <w:showingPlcHdr/>
            </w:sdtPr>
            <w:sdtEndPr/>
            <w:sdtContent>
              <w:p w:rsidR="00520D7F" w:rsidRPr="00520D7F" w:rsidRDefault="004212FF" w:rsidP="004212FF">
                <w:pPr>
                  <w:tabs>
                    <w:tab w:val="left" w:pos="5140"/>
                  </w:tabs>
                  <w:rPr>
                    <w:rFonts w:ascii="仿宋" w:eastAsia="仿宋" w:hAnsi="仿宋"/>
                    <w:i/>
                    <w:color w:val="7F7F7F" w:themeColor="text1" w:themeTint="80"/>
                    <w:szCs w:val="44"/>
                    <w:u w:val="single"/>
                  </w:rPr>
                </w:pPr>
                <w:r w:rsidRPr="00153E36">
                  <w:rPr>
                    <w:rStyle w:val="placeholder2Char"/>
                    <w:rFonts w:hint="eastAsia"/>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9C7CB8" w:rsidRPr="00A46D2B" w:rsidRDefault="000A49D0" w:rsidP="00A46D2B">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DA03BC"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sdt>
      <w:sdtPr>
        <w:rPr>
          <w:rFonts w:asciiTheme="minorHAnsi" w:eastAsiaTheme="minorEastAsia" w:hAnsiTheme="minorHAnsi" w:cstheme="minorBidi" w:hint="eastAsia"/>
          <w:sz w:val="18"/>
          <w:szCs w:val="18"/>
        </w:rPr>
        <w:id w:val="-885407108"/>
        <w:lock w:val="sdtLocked"/>
        <w:placeholder>
          <w:docPart w:val="44A898BD3C9F449FA4CFCFE500EEC721"/>
        </w:placeholder>
      </w:sdtPr>
      <w:sdtEndPr>
        <w:rPr>
          <w:rFonts w:hint="default"/>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55D8620423DD4680AD395F0FE260592C"/>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07E1DEB8492248C28C8435822E0B5C76"/>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D07614EACADE4C99BAD7DA8ADE1F56C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B1D81549E2C84EECB3591D24BF204EBC"/>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10847CE43FD749F7A7E31D4ABE7DA673"/>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42939F2575694BBAAA67648036EE12B0"/>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8EE690E86D384383A2E8DB267A64CFE7"/>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25E03569355D4F8BBFF4547F2A3DE601"/>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0B5AF8844A6A42ABB7298321E4FCD235"/>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E3B6D76264CB4ED8A7C34A19E2CCB093"/>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8CCB8A946BD8463FB11CA8D4138D112D"/>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121B4DF128AA457ABB262F1AF8375549"/>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A9D9EA70D3E24424968D2B0F3BE75CA8"/>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BC415A"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EA2F9C18B285481091BAFDB44B62B5CA"/>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p w:rsidR="009C7CB8" w:rsidRDefault="00BC415A" w:rsidP="00402608">
          <w:pPr>
            <w:pStyle w:val="ym"/>
          </w:pPr>
        </w:p>
      </w:sdtContent>
    </w:sdt>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asciiTheme="minorHAnsi" w:eastAsiaTheme="minorEastAsia" w:hAnsiTheme="minorHAnsi" w:cstheme="minorBidi" w:hint="eastAsia"/>
          <w:sz w:val="18"/>
          <w:szCs w:val="18"/>
        </w:rPr>
        <w:id w:val="394556311"/>
        <w:lock w:val="sdtLocked"/>
        <w:placeholder>
          <w:docPart w:val="44A898BD3C9F449FA4CFCFE500EEC721"/>
        </w:placeholder>
      </w:sdtPr>
      <w:sdtEndPr>
        <w:rPr>
          <w:rFonts w:hint="default"/>
        </w:rPr>
      </w:sdtEndPr>
      <w:sdtContent>
        <w:p w:rsidR="00A46D2B" w:rsidRPr="00A46D2B" w:rsidRDefault="00A46D2B" w:rsidP="00A46D2B"/>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55D8620423DD4680AD395F0FE260592C"/>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CF89703E45254FD99BD09B959EB611F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72CBA26726E24A66BFDCCBF53221C9A7"/>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3967E2E09B8A46ED96BEE208DF7D187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B6DFF2D23E164249AAC1B6A5A2FEF171"/>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F3D790861EC4299B5D86E12AC938561"/>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07AE8D1A5F6B443F815DACDCC485F14C"/>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8B4BE59DC1C5428499DA806052783FC4"/>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6EA1FA17300E4395AF05252C97F0A4F2"/>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52182E" w:rsidP="00A57086">
          <w:pPr>
            <w:ind w:right="420"/>
            <w:rPr>
              <w:b/>
              <w:color w:val="000000" w:themeColor="text1"/>
            </w:rPr>
          </w:pPr>
        </w:p>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227F1D18CC214DCF9B3F5177DC73BC3F"/>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75A3F6BBD0174B8CBCD7EF39246DE87A"/>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F619319314BF4939B439661CA7FF93CF"/>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60717D3717EE4269A6AC1CD4FCB185ED"/>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B9BBE057C82742048CBE4C21BE190663"/>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3180B19D2A844591BDF6A98C4C8810A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7CB5CDE24384C49A6EC0B839CC5B4A7"/>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4884BDE234454EAC99926C11B8BAC549"/>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712216" w:rsidP="00402608">
          <w:pPr>
            <w:pStyle w:val="ym"/>
          </w:pPr>
        </w:p>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lastRenderedPageBreak/>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55D8620423DD4680AD395F0FE260592C"/>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6D05A4E030534E09918495A9FC76E9B6"/>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001ACB5E4ED04A9DA606B4759CE98EC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B02197825C5346EDA95C432D86749FDC"/>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309F78B0CDE8497D9D7ACCC5D852F29A"/>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F48A4DA0228745AFBA54A9677ED08E77"/>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BC415A"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04EEB5656CD64600B437131B7A3C61A1"/>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8F9A57E34DD5405FB552A5C1E13DE844"/>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EB3CA70200EA463C9B2F7EB536B3686C"/>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772784" w:rsidP="002153B6">
          <w:pPr>
            <w:ind w:right="420"/>
            <w:rPr>
              <w:b/>
              <w:color w:val="000000" w:themeColor="text1"/>
            </w:rPr>
          </w:pPr>
        </w:p>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55D8620423DD4680AD395F0FE260592C"/>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9876BF9E08A84DDF815A7801D8925DE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F94391AF02A745049284FF9C39738C15"/>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E5C7965E35824FB9AE1240A01F26B26D"/>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FFD09F98F54D47D7AB91953F82D957C1"/>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26ACA4B19C434550BAAEE6C3C4368228"/>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11FFDF2943E44EE2A70DD6C007A5ACC6"/>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46C4E24F7BA84EAA87614620250330F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D70926" w:rsidP="00402608">
          <w:pPr>
            <w:pStyle w:val="ym"/>
          </w:pPr>
        </w:p>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55D8620423DD4680AD395F0FE260592C"/>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2A60DB2E2148403283575B5F6735BEA2"/>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8D1E310C8B2C4DA18B7D87CEC470272D"/>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F582438136AC4DE29ED0DB6F8BE113E7"/>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EC02C6368EBF4C9D9792250E30479FB4"/>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8027E489B84C45679A471E02A57B5415"/>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0C1A2945D4304620BCF793F9E962A77D"/>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924D9" w:rsidP="000B4716">
          <w:pPr>
            <w:ind w:right="420"/>
            <w:rPr>
              <w:b/>
              <w:color w:val="000000" w:themeColor="text1"/>
            </w:rPr>
          </w:pPr>
        </w:p>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55D8620423DD4680AD395F0FE260592C"/>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36E3FC713D34567AE315A6FE08A7FAE"/>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97254C12FEE54EFDBC6A79023B3EC13F"/>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22283477748A4CC3B854CFCD7FF31212"/>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B9E536F8109E465BB1C35CEAC87F546F"/>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2D753A4A0E0C4998BE785A0ECA7840A2"/>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9C7CB8" w:rsidRDefault="00BC415A" w:rsidP="00402608">
          <w:pPr>
            <w:pStyle w:val="ym"/>
          </w:pPr>
        </w:p>
      </w:sdtContent>
    </w:sdt>
    <w:p w:rsidR="0016696D"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sdt>
      <w:sdtPr>
        <w:rPr>
          <w:rFonts w:hint="eastAsia"/>
        </w:rPr>
        <w:id w:val="-1640499788"/>
        <w:lock w:val="sdtLocked"/>
        <w:placeholder>
          <w:docPart w:val="44A898BD3C9F449FA4CFCFE500EEC721"/>
        </w:placeholder>
      </w:sdtPr>
      <w:sdtEndPr>
        <w:rPr>
          <w:rFonts w:asciiTheme="minorEastAsia" w:eastAsiaTheme="minorEastAsia" w:hAnsiTheme="minorEastAsia" w:hint="default"/>
          <w:b/>
          <w:color w:val="000000" w:themeColor="text1"/>
          <w:sz w:val="18"/>
          <w:szCs w:val="21"/>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55D8620423DD4680AD395F0FE260592C"/>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D3723969B5514291AA3642BD1169BD74"/>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17F6AE5BD984938B3F6D81EBB9D06BB"/>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B1864920FC4143C5906C598780F5BA5A"/>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8C54FEBAAFDB452FA915B106A987E0D0"/>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BD35FA2479A44503B7A3E171AA380A2D"/>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6C5B0DEBDC684E578B1B394BF33FC9F4"/>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B385077EC8864B4DB91CE818A7716F0F"/>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B14A1C8E564549FBBB3EFBC51AF57AF2"/>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55D8620423DD4680AD395F0FE260592C"/>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D5FE50BAED8E4DA4B3584F7C57EE68AD"/>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w:t>
                    </w:r>
                    <w:r w:rsidRPr="00E6617D">
                      <w:rPr>
                        <w:rStyle w:val="placeholder2Char"/>
                        <w:rFonts w:hint="eastAsia"/>
                      </w:rPr>
                      <w:lastRenderedPageBreak/>
                      <w:t>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w:t>
                    </w:r>
                    <w:r w:rsidRPr="00E6617D">
                      <w:rPr>
                        <w:rStyle w:val="placeholder2Char"/>
                        <w:rFonts w:hint="eastAsia"/>
                      </w:rPr>
                      <w:lastRenderedPageBreak/>
                      <w:t>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BC415A" w:rsidP="00402608">
          <w:pPr>
            <w:pStyle w:val="ym"/>
          </w:pPr>
        </w:p>
      </w:sdtContent>
    </w:sdt>
    <w:p w:rsidR="009C7CB8"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sdt>
      <w:sdtPr>
        <w:rPr>
          <w:rFonts w:asciiTheme="minorHAnsi" w:eastAsiaTheme="minorEastAsia" w:hAnsiTheme="minorHAnsi" w:cstheme="minorBidi" w:hint="eastAsia"/>
          <w:sz w:val="18"/>
          <w:szCs w:val="18"/>
        </w:rPr>
        <w:id w:val="97835599"/>
        <w:lock w:val="sdtLocked"/>
        <w:placeholder>
          <w:docPart w:val="44A898BD3C9F449FA4CFCFE500EEC721"/>
        </w:placeholder>
      </w:sdtPr>
      <w:sdtEndPr>
        <w:rPr>
          <w:rFonts w:hint="default"/>
        </w:rPr>
      </w:sdtEndPr>
      <w:sdtContent>
        <w:p w:rsidR="00EA161B" w:rsidRPr="00EA161B" w:rsidRDefault="00EA161B" w:rsidP="00EA161B"/>
        <w:sdt>
          <w:sdtPr>
            <w:rPr>
              <w:rFonts w:asciiTheme="minorEastAsia" w:eastAsiaTheme="minorEastAsia" w:hAnsiTheme="minorEastAsia" w:hint="eastAsia"/>
              <w:b/>
              <w:color w:val="000000" w:themeColor="text1"/>
              <w:sz w:val="18"/>
              <w:szCs w:val="21"/>
            </w:rPr>
            <w:id w:val="-480081538"/>
            <w:lock w:val="sdtLocked"/>
            <w:placeholder>
              <w:docPart w:val="FC508BC2F1254FE3AE6097577070ED39"/>
            </w:placeholder>
          </w:sdtPr>
          <w:sdtEndPr/>
          <w:sdtContent>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883E14C493404C78BAA0FE1A48981B20"/>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lock w:val="sdtLocked"/>
                        <w:placeholder>
                          <w:docPart w:val="0C2BA53D90FE47FEA9717FE0E1AA6D3D"/>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lock w:val="sdtLocked"/>
                        <w:placeholder>
                          <w:docPart w:val="B0879A9CA51D460882E761FB7FC3D827"/>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400C52202647418EBD59DDB8404D305F"/>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lock w:val="sdtLocked"/>
                        <w:placeholder>
                          <w:docPart w:val="CE512925535C499280AAB4DEFB356969"/>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60D0C650D2FB45D28FD956B70024BBD1"/>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lock w:val="sdtLocked"/>
                        <w:placeholder>
                          <w:docPart w:val="67D7C3A82C144A979045181A5608A7E5"/>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AF74607A1520482EA694864E73953E63"/>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sdtContent>
        </w:sdt>
        <w:p w:rsidR="002C177D" w:rsidRPr="0027174B" w:rsidRDefault="00BC415A" w:rsidP="00402608">
          <w:pPr>
            <w:pStyle w:val="ym"/>
          </w:pPr>
        </w:p>
      </w:sdtContent>
    </w:sd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sdt>
      <w:sdtPr>
        <w:rPr>
          <w:rFonts w:asciiTheme="minorEastAsia" w:eastAsiaTheme="minorEastAsia" w:hAnsiTheme="minorEastAsia" w:hint="eastAsia"/>
          <w:b/>
          <w:color w:val="000000" w:themeColor="text1"/>
          <w:szCs w:val="21"/>
        </w:rPr>
        <w:id w:val="-2145647583"/>
        <w:lock w:val="sdtLocked"/>
        <w:placeholder>
          <w:docPart w:val="FC508BC2F1254FE3AE6097577070ED39"/>
        </w:placeholder>
      </w:sdtPr>
      <w:sdtEndPr>
        <w:rPr>
          <w:rFonts w:ascii="Calibri" w:eastAsia="宋体" w:hAnsi="Calibri" w:hint="default"/>
          <w:b w:val="0"/>
          <w:i/>
          <w:color w:val="auto"/>
          <w:szCs w:val="22"/>
        </w:rPr>
      </w:sdtEndPr>
      <w:sdtContent>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7DD92F7DD8F04971AABF5C309E1248ED"/>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2125B957AAFA41959F5443C8FCD70756"/>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601C589E1CD344828F2EE2F029586285"/>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25B647D3EA34D04BB2F8DF60986D7A2"/>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72F8">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0B0D84F877C0471181F4C4661780C0D5"/>
              </w:placeholder>
            </w:sdtPr>
            <w:sdtEndPr/>
            <w:sdtContent>
              <w:tr w:rsidR="007D19B9" w:rsidRPr="001B6047" w:rsidTr="009572F8">
                <w:sdt>
                  <w:sdtPr>
                    <w:rPr>
                      <w:rFonts w:asciiTheme="minorEastAsia" w:eastAsiaTheme="minorEastAsia" w:hAnsiTheme="minorEastAsia"/>
                      <w:color w:val="000000" w:themeColor="text1"/>
                      <w:sz w:val="18"/>
                      <w:szCs w:val="21"/>
                    </w:rPr>
                    <w:id w:val="103552854"/>
                    <w:lock w:val="sdtLocked"/>
                    <w:placeholder>
                      <w:docPart w:val="F7E3A4F5566D49AF974727787AE1544B"/>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9CDA39F4F5F844CC929BE7939126B367"/>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E843CDA2E210403EB21821E3C011F1BD"/>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416A5737D3144619BEE21219A35ADE20"/>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lastRenderedPageBreak/>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55D8620423DD4680AD395F0FE260592C"/>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11034D6DEE2B475AA33BEB1C22EF8A3B"/>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39FE99BC11F74932B121D370741AA3CC"/>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74EEAAF9BCEC431C863FD4B2C1861531"/>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CD0A7D607FE049DA980E25BD2C1F2E8F"/>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2F2A101BE5024D46BB7CF55E7B52EB98"/>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DD4AD7D784FC49F38DD07845F8865CE2"/>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BA74701632AC4CA391829B72F3732266"/>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BC415A"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EA0525D0DE7240D4B58315A73B77D719"/>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BC415A"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C45E1DC51CCC45B79A48C521723CCB30"/>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BC415A"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86A800BA75C841379A54259EC0CE4F13"/>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3F3B46B5F4F04C628640F9F4529D2A1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6BB1F4FBE3594C4EA71A2515646938EB"/>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80A260E920E48DE9E4E7FF70543EF3F"/>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8D82B467D75C4FD9B884CC9C5130A957"/>
                    </w:placeholder>
                    <w:showingPlcHdr/>
                    <w:text/>
                  </w:sdtPr>
                  <w:sdtEndPr/>
                  <w:sdtContent>
                    <w:r w:rsidR="00C078E0" w:rsidRPr="00D45443">
                      <w:rPr>
                        <w:rStyle w:val="placeholder1Char"/>
                      </w:rPr>
                      <w:t>______</w:t>
                    </w:r>
                  </w:sdtContent>
                </w:sdt>
              </w:p>
            </w:tc>
            <w:tc>
              <w:tcPr>
                <w:tcW w:w="579" w:type="pct"/>
              </w:tcPr>
              <w:p w:rsidR="005F570A"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5AC54BA6B53946CD8CD666EEF6F134C2"/>
                    </w:placeholder>
                    <w:showingPlcHdr/>
                    <w:text/>
                  </w:sdtPr>
                  <w:sdtEndPr/>
                  <w:sdtContent>
                    <w:r w:rsidR="00C078E0" w:rsidRPr="00D45443">
                      <w:rPr>
                        <w:rStyle w:val="placeholder1Char"/>
                      </w:rPr>
                      <w:t>______</w:t>
                    </w:r>
                  </w:sdtContent>
                </w:sdt>
              </w:p>
            </w:tc>
            <w:tc>
              <w:tcPr>
                <w:tcW w:w="580" w:type="pct"/>
              </w:tcPr>
              <w:p w:rsidR="005F570A"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48A083C4B38F4377ABA9F719FA70B67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18C266C10A7340B0AA75878C837EB1E3"/>
                    </w:placeholder>
                    <w:showingPlcHdr/>
                    <w:text/>
                  </w:sdtPr>
                  <w:sdtEndPr/>
                  <w:sdtContent>
                    <w:r w:rsidR="00C078E0" w:rsidRPr="00D45443">
                      <w:rPr>
                        <w:rStyle w:val="placeholder1Char"/>
                      </w:rPr>
                      <w:t>______</w:t>
                    </w:r>
                  </w:sdtContent>
                </w:sdt>
              </w:p>
            </w:tc>
            <w:tc>
              <w:tcPr>
                <w:tcW w:w="724" w:type="pct"/>
              </w:tcPr>
              <w:p w:rsidR="005F570A" w:rsidRPr="001B6047"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DB2284DD03834733BFB0B48996EFC099"/>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47C8DD4D7A554B29ADEE936B998F5344"/>
                </w:placeholder>
                <w:showingPlcHdr/>
                <w:text/>
              </w:sdtPr>
              <w:sdtEndPr/>
              <w:sdtContent>
                <w:r w:rsidR="00C078E0" w:rsidRPr="00D45443">
                  <w:rPr>
                    <w:rStyle w:val="placeholder1Char"/>
                  </w:rPr>
                  <w:t>______</w:t>
                </w:r>
              </w:sdtContent>
            </w:sdt>
          </w:p>
        </w:tc>
        <w:tc>
          <w:tcPr>
            <w:tcW w:w="579" w:type="pct"/>
          </w:tcPr>
          <w:p w:rsidR="00196080"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75141420CC5B49579CD062C77CFF1F71"/>
                </w:placeholder>
                <w:showingPlcHdr/>
                <w:text/>
              </w:sdtPr>
              <w:sdtEndPr/>
              <w:sdtContent>
                <w:r w:rsidR="00C078E0" w:rsidRPr="00D45443">
                  <w:rPr>
                    <w:rStyle w:val="placeholder1Char"/>
                  </w:rPr>
                  <w:t>______</w:t>
                </w:r>
              </w:sdtContent>
            </w:sdt>
          </w:p>
        </w:tc>
        <w:tc>
          <w:tcPr>
            <w:tcW w:w="580" w:type="pct"/>
          </w:tcPr>
          <w:p w:rsidR="00196080"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AA52FCCF447D4421BFB6B08B83EF340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CCA9D094B0B740FFAB6FC4F70840994A"/>
                </w:placeholder>
                <w:showingPlcHdr/>
                <w:text/>
              </w:sdtPr>
              <w:sdtEndPr/>
              <w:sdtContent>
                <w:r w:rsidR="00C078E0" w:rsidRPr="00D45443">
                  <w:rPr>
                    <w:rStyle w:val="placeholder1Char"/>
                  </w:rPr>
                  <w:t>______</w:t>
                </w:r>
              </w:sdtContent>
            </w:sdt>
          </w:p>
        </w:tc>
        <w:tc>
          <w:tcPr>
            <w:tcW w:w="724" w:type="pct"/>
          </w:tcPr>
          <w:p w:rsidR="00196080" w:rsidRPr="004C4424" w:rsidRDefault="00BC415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DDE20CCC061B4E8F8765F15B137F9B9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012D3A9CD548496F96A94ABF8444BDAF"/>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6C1B3D92B9134500B3D1FADA5621CAE1"/>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0ACD5C62D65846388443E76A721363B9"/>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2E4B4DA0843D461EB01793ADFB9CF93B"/>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55D8620423DD4680AD395F0FE260592C"/>
          </w:placeholder>
        </w:sdtPr>
        <w:sdtEndPr/>
        <w:sdtContent>
          <w:tr w:rsidR="001B6047" w:rsidRPr="001B6047" w:rsidTr="00AE3BB2">
            <w:tc>
              <w:tcPr>
                <w:tcW w:w="1377" w:type="pct"/>
              </w:tcPr>
              <w:p w:rsidR="0075711D" w:rsidRPr="001B6047" w:rsidRDefault="00BC415A"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FF3763C90CC74A00A83F061240CD5B05"/>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CE42A3436A6848FC9C6EA91D749BECAA"/>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5159586BA1E44AF2ACBD59668D7E645A"/>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18859E9F9DEB45A58B12C1C054B89092"/>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26518B70B03C412CAFF2D2FE6D89A020"/>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D6E471E1323E4617A35283B81E30A71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55D8620423DD4680AD395F0FE260592C"/>
          </w:placeholder>
        </w:sdtPr>
        <w:sdtEndPr/>
        <w:sdtContent>
          <w:tr w:rsidR="009B3B78" w:rsidRPr="001B6047" w:rsidTr="00AE3BB2">
            <w:tc>
              <w:tcPr>
                <w:tcW w:w="3686" w:type="dxa"/>
              </w:tcPr>
              <w:p w:rsidR="009B3B78" w:rsidRPr="001B6047" w:rsidRDefault="00BC415A"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1FB1F725AADA4CAF9ED602F4F990D08E"/>
                    </w:placeholder>
                    <w:showingPlcHdr/>
                    <w:text/>
                  </w:sdtPr>
                  <w:sdtEndPr/>
                  <w:sdtContent>
                    <w:r w:rsidR="006F329F" w:rsidRPr="00D45443">
                      <w:rPr>
                        <w:rStyle w:val="placeholder1Char"/>
                      </w:rPr>
                      <w:t>__________</w:t>
                    </w:r>
                  </w:sdtContent>
                </w:sdt>
              </w:p>
            </w:tc>
            <w:tc>
              <w:tcPr>
                <w:tcW w:w="3119" w:type="dxa"/>
              </w:tcPr>
              <w:p w:rsidR="009B3B78" w:rsidRPr="006F329F" w:rsidRDefault="00BC415A"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C0031867E5464FBFB7B3E6D8839185A4"/>
                    </w:placeholder>
                    <w:showingPlcHdr/>
                    <w:text/>
                  </w:sdtPr>
                  <w:sdtEndPr/>
                  <w:sdtContent>
                    <w:r w:rsidR="006F329F" w:rsidRPr="00D45443">
                      <w:rPr>
                        <w:rStyle w:val="placeholder1Char"/>
                      </w:rPr>
                      <w:t>__________</w:t>
                    </w:r>
                  </w:sdtContent>
                </w:sdt>
              </w:p>
            </w:tc>
            <w:tc>
              <w:tcPr>
                <w:tcW w:w="3118" w:type="dxa"/>
              </w:tcPr>
              <w:p w:rsidR="009B3B78" w:rsidRPr="006F329F" w:rsidRDefault="00BC415A"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FF8C28C437FD46B1B5E43D622F55F276"/>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769676F59805470D8E85DC8AF94D8B15"/>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lock w:val="sdtLocked"/>
            <w:placeholder>
              <w:docPart w:val="7B81D092986C4100B581172F6D9D6E60"/>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95B7E7B3B2284FE9B8AA544696DB103A"/>
                </w:placeholder>
                <w:showingPlcHdr/>
                <w:text/>
              </w:sdtPr>
              <w:sdtEndPr/>
              <w:sdtContent>
                <w:r w:rsidR="006F329F" w:rsidRPr="00FB7304">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7C4115A2CCA14716999BA2D73690305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2FD011802A5A4E61A7CE314026345A0E"/>
                </w:placeholder>
                <w:showingPlcHdr/>
                <w:text/>
              </w:sdtPr>
              <w:sdtEndPr/>
              <w:sdtContent>
                <w:r w:rsidR="006F329F" w:rsidRPr="00FB7304">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DC2F1012E6744DE0AA619B4C085CA84F"/>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F51A18D761C24CD9B317E9BF1749A737"/>
                </w:placeholder>
                <w:showingPlcHdr/>
                <w:text/>
              </w:sdtPr>
              <w:sdtEndPr/>
              <w:sdtContent>
                <w:r w:rsidR="006F329F" w:rsidRPr="00FB7304">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C05347CF6EFC4E3ABE28A7EEE3D99DBE"/>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B675333D78D405CA4133C9488BDC7CF"/>
                </w:placeholder>
                <w:showingPlcHdr/>
                <w:text/>
              </w:sdtPr>
              <w:sdtEndPr/>
              <w:sdtContent>
                <w:r w:rsidR="006F329F" w:rsidRPr="0008334C">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55F5FED57979410AB0116ED4BB317238"/>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11D5E160EC79473096AC6715882DB526"/>
                </w:placeholder>
                <w:showingPlcHdr/>
                <w:text/>
              </w:sdtPr>
              <w:sdtEndPr/>
              <w:sdtContent>
                <w:r w:rsidR="006F329F" w:rsidRPr="005A4913">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9FE5175115A1494AB9ABB8FC9BB4D590"/>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BC415A"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B0CF647C66CF457D95C60E19EFFBF057"/>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r w:rsidR="006F329F" w:rsidRPr="005A4913">
                  <w:rPr>
                    <w:rStyle w:val="placeholder1Char"/>
                  </w:rPr>
                  <w:t>__________</w:t>
                </w:r>
              </w:sdtContent>
            </w:sdt>
          </w:p>
        </w:tc>
        <w:tc>
          <w:tcPr>
            <w:tcW w:w="3685" w:type="dxa"/>
          </w:tcPr>
          <w:p w:rsidR="008C19D3" w:rsidRPr="006F329F" w:rsidRDefault="00BC415A"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19AEF2C0A83248CC8756D17939D2929E"/>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08DF1BBF101B45909C5DFB8333E2BAD1"/>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904FA8A864644A2A83532286C4BDBAC2"/>
                </w:placeholder>
                <w:showingPlcHdr/>
                <w:text/>
              </w:sdtPr>
              <w:sdtEndPr/>
              <w:sdtContent>
                <w:r w:rsidR="00FA45EF" w:rsidRPr="005A4913">
                  <w:rPr>
                    <w:rStyle w:val="placeholder1Char"/>
                  </w:rPr>
                  <w:t>_______</w:t>
                </w:r>
              </w:sdtContent>
            </w:sdt>
          </w:p>
        </w:tc>
        <w:tc>
          <w:tcPr>
            <w:tcW w:w="1914" w:type="dxa"/>
          </w:tcPr>
          <w:p w:rsidR="00FA45EF" w:rsidRPr="00FA45EF" w:rsidRDefault="00BC415A"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D64F71EBD6C74946A2A297FA35235F5E"/>
                </w:placeholder>
                <w:showingPlcHdr/>
                <w:text/>
              </w:sdtPr>
              <w:sdtEndPr/>
              <w:sdtContent>
                <w:r w:rsidR="006C2832" w:rsidRPr="005A4913">
                  <w:rPr>
                    <w:rStyle w:val="placeholder1Char"/>
                  </w:rPr>
                  <w:t>________</w:t>
                </w:r>
              </w:sdtContent>
            </w:sdt>
          </w:p>
        </w:tc>
        <w:tc>
          <w:tcPr>
            <w:tcW w:w="2717" w:type="dxa"/>
          </w:tcPr>
          <w:p w:rsidR="00B235EA" w:rsidRPr="004C4424"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9D7006EE8F1F4695B8CC8BAD46EB3705"/>
                </w:placeholder>
                <w:showingPlcHdr/>
                <w:text/>
              </w:sdtPr>
              <w:sdtEndPr/>
              <w:sdtContent>
                <w:r w:rsidR="006F329F" w:rsidRPr="005A4913">
                  <w:rPr>
                    <w:rStyle w:val="placeholder1Char"/>
                  </w:rPr>
                  <w:t>________</w:t>
                </w:r>
              </w:sdtContent>
            </w:sdt>
          </w:p>
        </w:tc>
        <w:tc>
          <w:tcPr>
            <w:tcW w:w="2315" w:type="dxa"/>
          </w:tcPr>
          <w:p w:rsidR="00B235EA" w:rsidRPr="004C4424" w:rsidRDefault="00BC415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E143D2DA25FC4CEB8A58E2782F74DEAE"/>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C04E284C2F14420687A09E0CDBFD071B"/>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E83487B535534DBDB6ADF56C315A7850"/>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EAE459E097C942309A5E004F3AE16C7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D9B20EE5472B46C58D9C4E3DCF986D6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495818F9C4794978B98AD6BDC0F2151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4C0D8D322E28431DAFB9C81F249CC5CB"/>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FA5742920B794A6C98EB91EB9B706A9E"/>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88CA1F846B7D42F7B16491F6057822C6"/>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875CCD501F4244A68B9B96CE039478A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C361F4B0FB2946BF95785329707D8151"/>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E2AE58CC39524AD6A90C38DD6F06CC79"/>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579A17B11FBB46889F255AA78F683930"/>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B164600D82E74DBAB58A69815C25FAB6"/>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55D8620423DD4680AD395F0FE260592C"/>
          </w:placeholder>
        </w:sdtPr>
        <w:sdtEndPr/>
        <w:sdtContent>
          <w:tr w:rsidR="001B6047" w:rsidRPr="001B6047" w:rsidTr="00AE3BB2">
            <w:tc>
              <w:tcPr>
                <w:tcW w:w="2770" w:type="dxa"/>
              </w:tcPr>
              <w:p w:rsidR="00601BA0" w:rsidRPr="004C4424" w:rsidRDefault="00BC415A"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7D476D1799824A17B8A8BF4C5B306382"/>
                    </w:placeholder>
                    <w:showingPlcHdr/>
                    <w:text/>
                  </w:sdtPr>
                  <w:sdtEndPr/>
                  <w:sdtContent>
                    <w:r w:rsidR="00BC017C" w:rsidRPr="005A4913">
                      <w:rPr>
                        <w:rStyle w:val="placeholder1Char"/>
                      </w:rPr>
                      <w:t>____________</w:t>
                    </w:r>
                  </w:sdtContent>
                </w:sdt>
              </w:p>
            </w:tc>
            <w:tc>
              <w:tcPr>
                <w:tcW w:w="2617" w:type="dxa"/>
              </w:tcPr>
              <w:p w:rsidR="00601BA0" w:rsidRPr="001B6047" w:rsidRDefault="00BC415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C4398FE02A2D48129682A86CC3BD95BE"/>
                    </w:placeholder>
                    <w:showingPlcHdr/>
                    <w:text/>
                  </w:sdtPr>
                  <w:sdtEndPr/>
                  <w:sdtContent>
                    <w:r w:rsidR="00BC017C" w:rsidRPr="005A4913">
                      <w:rPr>
                        <w:rStyle w:val="placeholder1Char"/>
                      </w:rPr>
                      <w:t>_______</w:t>
                    </w:r>
                  </w:sdtContent>
                </w:sdt>
              </w:p>
            </w:tc>
            <w:tc>
              <w:tcPr>
                <w:tcW w:w="4536" w:type="dxa"/>
              </w:tcPr>
              <w:p w:rsidR="00601BA0" w:rsidRPr="001B6047" w:rsidRDefault="00BC415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D7A6CD8D297846C49010141675479964"/>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E7CBA92F3D3C4C64B1E9585EE54EC9DA"/>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A8D2129385D4403CA82AFC4267BE2E43"/>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BC415A"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BF52783D7F214671BCF80822BE3498D8"/>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222" w:type="dxa"/>
        <w:tblInd w:w="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22"/>
      </w:tblGrid>
      <w:tr w:rsidR="001B6047" w:rsidRPr="001B6047" w:rsidTr="00EA161B">
        <w:sdt>
          <w:sdtPr>
            <w:rPr>
              <w:rFonts w:asciiTheme="minorEastAsia" w:eastAsiaTheme="minorEastAsia" w:hAnsiTheme="minorEastAsia" w:hint="eastAsia"/>
              <w:szCs w:val="21"/>
            </w:rPr>
            <w:id w:val="-501271669"/>
            <w:lock w:val="sdtLocked"/>
            <w:placeholder>
              <w:docPart w:val="88330E4E2B024A6B964731F4EE45232B"/>
            </w:placeholder>
            <w:showingPlcHdr/>
          </w:sdtPr>
          <w:sdtEndPr/>
          <w:sdtContent>
            <w:tc>
              <w:tcPr>
                <w:tcW w:w="8222"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957CDA1FEE4C46CF9F37958843AEF8B6"/>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FA59B3641FB74CF8865F8FE7DD7A7BB8"/>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544A1F9552924F23BB3C22150DD13AED"/>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5562886A9884B92840B3A0DC033FE18"/>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39F41C23F530442DBE4DCB3FD6D7F5FA"/>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BC415A"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37B834B2E70F49F694E53A98653122B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BC415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61891C15037543CDBDB0903614CD0F03"/>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BC415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63B12A8E554B48D882FD221C18461352"/>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BC415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B3A17DA4FAB04505995B0398B642D12C"/>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06DEB28A5744460EB28464103DFBB94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BC415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50E8E4FB357645C4B93AF118A01B8304"/>
                </w:placeholder>
                <w:showingPlcHdr/>
                <w:dataBinding w:prefixMappings="xmlns:ns0='http://wwww.hallomagic.com/xbrl/consistency' " w:xpath="/ns0:xbrlConsistency[1]/ccConsistency[1]/ccSign_QianZiZhuCekuaiJiShiXingMingneeq_instant_Y1231[1]" w:storeItemID="{10BFCD5F-C131-425A-B07A-9B25CD3F430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271C14DCDA1A4A85818699447FF7D3DD"/>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BC415A"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649E22268B3B4215A599AF4226265AE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2A8BF015599541948FF4EC1A1799201F"/>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E24842" w:rsidRPr="00335C6E" w:rsidRDefault="00E24842" w:rsidP="00E24842">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15" w:name="合并资产负债表"/>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E24842" w:rsidRPr="001B6047" w:rsidRDefault="004A058C" w:rsidP="00E24842">
            <w:pPr>
              <w:widowControl/>
              <w:tabs>
                <w:tab w:val="left" w:pos="1380"/>
              </w:tabs>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w:t>
            </w:r>
          </w:p>
        </w:tc>
        <w:tc>
          <w:tcPr>
            <w:tcW w:w="1323"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2</w:t>
            </w:r>
          </w:p>
        </w:tc>
        <w:tc>
          <w:tcPr>
            <w:tcW w:w="1177"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3</w:t>
            </w: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65CC19E20AD843CD91E2BA1BD14FFBE6"/>
                </w:placeholder>
                <w:showingPlcHdr/>
                <w:dataBinding w:prefixMappings="xmlns:ns0='http://wwww.hallomagic.com/xbrl/consistency' " w:xpath="/ns0:xbrlConsistency[1]/ccConsistency[1]/ccSign_BankBalancesAndCash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AC2D6BB765BB45ABA631B01495571E54"/>
                </w:placeholder>
                <w:showingPlcHdr/>
                <w:dataBinding w:prefixMappings="xmlns:ns0='http://wwww.hallomagic.com/xbrl/consistency' " w:xpath="/ns0:xbrlConsistency[1]/ccConsistency[1]/ccSign_BankBalancesAndCash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953906B0B42E41BDA8791FAE43B8ACE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D59D1E31C96F429AA9F2BFFABB96ADF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6582BFEED7CF4CF298CBF56A03B07F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04941363C8154249ACDE19E8AE454D8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48F90A59552A4AAEAA03114355E1A0D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EF640DD0D6B64477A1EAD7B04790710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47E082E8E94A4A178ABB82D585DE9C0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D36CA31AD4C14FFFA44C5B2E6595048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5A61F92D4DD74B6DBF71976CB15F4CBB"/>
                </w:placeholder>
                <w:showingPlcHdr/>
                <w:dataBinding w:prefixMappings="xmlns:ns0='http://wwww.hallomagic.com/xbrl/consistency' " w:xpath="/ns0:xbrlConsistency[1]/ccConsistency[1]/ccSign_AccountsReceivabl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3D6B713F07B3449D9DF117EA808656F5"/>
                </w:placeholder>
                <w:showingPlcHdr/>
                <w:dataBinding w:prefixMappings="xmlns:ns0='http://wwww.hallomagic.com/xbrl/consistency' " w:xpath="/ns0:xbrlConsistency[1]/ccConsistency[1]/ccSign_AccountsReceivabl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CC6B6E7069614E9B8626C5134CA2AA1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D05E0F34E3C143DC9B9C8DA95B0BA06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9EE4FC5C70F2439CA187598E3B11ED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CB06F9CEAFAA467683EBAF333615C9F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53C2CC03195740A8B4B64FF0901EE2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09E7554B79AD4BE3BF53512E6912B62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2AC1F560A0F84101988E83E529F7597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59A1AE7DA1F04CD590491D3460B23F8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D1FD41A60E274D25BF81C47613E02E5B"/>
                </w:placeholder>
                <w:showingPlcHdr/>
                <w:dataBinding w:prefixMappings="xmlns:ns0='http://wwww.hallomagic.com/xbrl/consistency' " w:xpath="/ns0:xbrlConsistency[1]/ccConsistency[1]/ccSign_Inventor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CAD55610D37F47878629E88AC6044E42"/>
                </w:placeholder>
                <w:showingPlcHdr/>
                <w:dataBinding w:prefixMappings="xmlns:ns0='http://wwww.hallomagic.com/xbrl/consistency' " w:xpath="/ns0:xbrlConsistency[1]/ccConsistency[1]/ccSign_Inventor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E24842" w:rsidRPr="00961345"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2D2D0E0BAEDA4326969C664DCE07DB3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DC3681E0331471FA5D9E3841BB715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330777B0466348ECA2C4FD0B302D658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20468FF4BA0447E0A5229C22D663931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BFA13368D22D41AE8CFEC8198F5EFA1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B089D0C9945847DCA6FE189743CF7A8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4E062082687B4DB9A7BEB645291C0F9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73EDC0085A4847C0857E15B8BEC8BE8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9C553A15224444ACA9148350A45A50E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E6D3FF4A824A429EB24993CA774B90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5E5383A88E114C9B8A53849D554442B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ED28FCC47FAD4A02A8FC8F23AD1E552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C53AE403F8DB40D3A3571AEF6864EA3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3848F55512FA4B8DAC6274F7726F29E5"/>
                </w:placeholder>
                <w:showingPlcHdr/>
                <w:text/>
              </w:sdtPr>
              <w:sdtEndPr/>
              <w:sdtContent>
                <w:r w:rsidR="00E24842">
                  <w:rPr>
                    <w:rStyle w:val="placeholder1Char"/>
                    <w:rFonts w:hint="eastAsia"/>
                  </w:rPr>
                  <w:t>____________</w:t>
                </w:r>
              </w:sdtContent>
            </w:sdt>
          </w:p>
        </w:tc>
      </w:tr>
      <w:tr w:rsidR="00E24842" w:rsidRPr="00552A81" w:rsidTr="00E24842">
        <w:trPr>
          <w:trHeight w:val="43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3F69641469EF435F889372E601F664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271C9A9239DE47B5932202D156D2DF7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41E454B3933145D6B1AA3F7A0126C6CE"/>
                </w:placeholder>
                <w:showingPlcHdr/>
                <w:dataBinding w:prefixMappings="xmlns:ns0='http://wwww.hallomagic.com/xbrl/consistency' " w:xpath="/ns0:xbrlConsistency[1]/ccConsistency[1]/ccSign_LongTermEquityInvestmen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F46A034B393E491B8EB14EB646AEBEC5"/>
                </w:placeholder>
                <w:showingPlcHdr/>
                <w:dataBinding w:prefixMappings="xmlns:ns0='http://wwww.hallomagic.com/xbrl/consistency' " w:xpath="/ns0:xbrlConsistency[1]/ccConsistency[1]/ccSign_LongTermEquityInvestmen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E196790945F345B19619C317FD511E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CA867C54915542C5B463A067EB2CCCB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C9A05DD9DB564B789667088F34D832B2"/>
                </w:placeholder>
                <w:showingPlcHdr/>
                <w:dataBinding w:prefixMappings="xmlns:ns0='http://wwww.hallomagic.com/xbrl/consistency' " w:xpath="/ns0:xbrlConsistency[1]/ccConsistency[1]/ccSign_PropertyPlantAndEquipm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6A4E941926844EDCBCC8EF4DBE940A6E"/>
                </w:placeholder>
                <w:showingPlcHdr/>
                <w:dataBinding w:prefixMappings="xmlns:ns0='http://wwww.hallomagic.com/xbrl/consistency' " w:xpath="/ns0:xbrlConsistency[1]/ccConsistency[1]/ccSign_PropertyPlantAndEquipm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F2D281F9F85414EA2CB705E6E56558E"/>
                </w:placeholder>
                <w:showingPlcHdr/>
                <w:dataBinding w:prefixMappings="xmlns:ns0='http://wwww.hallomagic.com/xbrl/consistency' " w:xpath="/ns0:xbrlConsistency[1]/ccConsistency[1]/ccSign_ConstructionInProgres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3879E97195244446AF4EC4B8C368E018"/>
                </w:placeholder>
                <w:showingPlcHdr/>
                <w:dataBinding w:prefixMappings="xmlns:ns0='http://wwww.hallomagic.com/xbrl/consistency' " w:xpath="/ns0:xbrlConsistency[1]/ccConsistency[1]/ccSign_ConstructionInProgres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29DCA6A5B30C44D9B63661A302445F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39F1F53278F64863B5CF0D2C0C04426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5801AB94F0414DD2B8E1F332F8175D5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4ADC41D21F54DC3AFDE4D016EA45E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81F281BB79C440E8966ADE136DD694C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05B8754903444ABDB14A81E08A951EAF"/>
                </w:placeholder>
                <w:showingPlcHdr/>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2AF98D3D6F904C209E14C59B83A38E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1FDEE8A7ED00409695E90EBA1BA4BC2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7888CF3E6430497CBEC36453165E904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293A79D7C3754FA697519A44BA43FC7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2B4C9F3140EE4988A94E66F51284879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2FD8CC17A81C4537B0C86185307F7C6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2D5AFE7C2D6B49EF9A43B8BB4307AD6A"/>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CE9687040B3544F7B404ACBC4B9733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29455CC5A28C432D93A338B54F6B1B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C4D423BF287A49CB8929A75C03A396C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FF1DD16FEFE64CC9BB3347720B8B634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8D9C41ADB640421F9FF03EA2FFB701C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E7FAFC3364B7453DA7ED54085F40246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8391A175E9414D9BB2C037E0F278203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FD99C78F53244DB69D6E4F3DE82FF362"/>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DDF1C5DA83AC44DA8C6CDA8426DB3FC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ED37AAB5B77A431DABB5724D9109F3CD"/>
                </w:placeholder>
                <w:showingPlcHdr/>
                <w:dataBinding w:prefixMappings="xmlns:ns0='http://wwww.hallomagic.com/xbrl/consistency' " w:xpath="/ns0:xbrlConsistency[1]/ccConsistency[1]/ccSign_Asse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826927A1216F429DB9FE283FDA8B7A8D"/>
                </w:placeholder>
                <w:showingPlcHdr/>
                <w:dataBinding w:prefixMappings="xmlns:ns0='http://wwww.hallomagic.com/xbrl/consistency' " w:xpath="/ns0:xbrlConsistency[1]/ccConsistency[1]/ccSign_Asse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30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CEDB9567EA334F41B05144311793B812"/>
                </w:placeholder>
                <w:showingPlcHdr/>
                <w:dataBinding w:prefixMappings="xmlns:ns0='http://wwww.hallomagic.com/xbrl/consistency' " w:xpath="/ns0:xbrlConsistency[1]/ccConsistency[1]/ccSign_Short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BA7B52785287495290FCE23FF1BF9DEF"/>
                </w:placeholder>
                <w:showingPlcHdr/>
                <w:dataBinding w:prefixMappings="xmlns:ns0='http://wwww.hallomagic.com/xbrl/consistency' " w:xpath="/ns0:xbrlConsistency[1]/ccConsistency[1]/ccSign_Short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782AE47A20704477AD13734D5489226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B61AA332A67041D181931844ED8AF5A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BED0BEED30A5424F8B8799A81613CC0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8C5C6F2F01F74551AA194608836D0B30"/>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8B3697B935E34DF280F8D1A0BF9B6CE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688355BA559343F19244BFD132315C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91E346252EA049FFAAFBDEB9B5CD019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5D086728A73A4F4B8F64FE5C47007C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E03B2C9646B94FCAA13DFFBFEC6E7B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37DDC93B27B54C2EA3F1E8989D2DFD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9B0E4FB6A2034F93A163829A7D34D83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34AC48F83A504047B6FF17958714DB6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6876A1D6BFDE4228817716F05556554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F18629265F404CDA8DB17E15E7182BE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74F03EDB4FEC4FBA8E6E798CA8A3F5A1"/>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0C3BD344A3D543CBBFD02EE4370603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63C53E5647E47E29015B0E771FDDB6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23DA57C7E33C47ED9BD90AF4F964328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99655458F620430F8C47E3C9C551CAF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B4DDC13E0B0B47729D17A39F085F855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897CA8D0D7AA4E20A45A6351D2CBC8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E7AB24EC341D473EBDC9154A376B032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88022DB407644BF7A5AF8ACBE60B86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C486746640E2465E862D3536DD910CE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95411FD82AAB4E6593890B04077CB08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56698A07539644D8A59DA0895732529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C2AED19870644721A23DF0E882117C2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655EF0F127134D64AD79A321DB1B7B3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C37851F809134D47882F14DC2A7D49D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C2A74462F1B2400EA54B01F6A03F5DF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BE945AB824A140BC8D29DFC9E306554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A047F3CBDECA42318B42380879C10BD4"/>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770F4902A56641C38C0080426534407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3D5A5646473C45ADAFBC447A466618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07544C16B78145E38004BC0B308CB8D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E046CDA056054B74AE84BBAC257B1A9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AA44A30EA977432E9D4B4BA5E1E8872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675CC3D0F28F4B05ABB77BF00C24A22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979AF88BCADE4A71AED580727CF72FE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C85782FBC6AC4BED9EE440223F7292D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A8CF83BE3A0B4DCB85AD2C6ABDCE03A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8C1CE36BAB9D4C96BA197315DF5ECDA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7467B7F28F0F4F839D67EB41D6A83A9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A584E7F63F3A4BCD9D0ACFE625BE1F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FB15729B101C40A0AF8BE1A2A02BFBD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6171E354BD2247EFBB2ED94C6BDDCED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90927953EC7A49B5AD96834B523E304C"/>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1A72F6EE9C4C41CFBDB81117C8FA6F1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2232651F381D49318A11F2B8070C501E"/>
                </w:placeholder>
                <w:showingPlcHdr/>
                <w:dataBinding w:prefixMappings="xmlns:ns0='http://wwww.hallomagic.com/xbrl/consistency' " w:xpath="/ns0:xbrlConsistency[1]/ccConsistency[1]/ccSign_Long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80656127E1084B5D899D0AC659E94B01"/>
                </w:placeholder>
                <w:showingPlcHdr/>
                <w:dataBinding w:prefixMappings="xmlns:ns0='http://wwww.hallomagic.com/xbrl/consistency' " w:xpath="/ns0:xbrlConsistency[1]/ccConsistency[1]/ccSign_Long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01"/>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3E129E882ACA40B9BF93A79881F49B4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FE8EE6447923417BA20C530656DF1B48"/>
                </w:placeholder>
                <w:showingPlcHdr/>
                <w:text/>
              </w:sdtPr>
              <w:sdtEndPr/>
              <w:sdtContent>
                <w:r w:rsidR="00E24842">
                  <w:rPr>
                    <w:rStyle w:val="placeholder1Char"/>
                    <w:rFonts w:hint="eastAsia"/>
                  </w:rPr>
                  <w:t>____________</w:t>
                </w:r>
              </w:sdtContent>
            </w:sdt>
          </w:p>
        </w:tc>
      </w:tr>
      <w:tr w:rsidR="00E24842" w:rsidRPr="00552A81" w:rsidTr="00E24842">
        <w:trPr>
          <w:trHeight w:val="222"/>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885DD31FA6BF40C79129DABBBB42449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565229A9DD78423C8CC97EFE3D812EC8"/>
                </w:placeholder>
                <w:showingPlcHdr/>
                <w:text/>
              </w:sdtPr>
              <w:sdtEndPr/>
              <w:sdtContent>
                <w:r w:rsidR="00E24842">
                  <w:rPr>
                    <w:rStyle w:val="placeholder1Char"/>
                    <w:rFonts w:hint="eastAsia"/>
                  </w:rPr>
                  <w:t>____________</w:t>
                </w:r>
              </w:sdtContent>
            </w:sdt>
          </w:p>
        </w:tc>
      </w:tr>
      <w:tr w:rsidR="00E24842" w:rsidRPr="00552A81" w:rsidTr="00E24842">
        <w:trPr>
          <w:trHeight w:val="325"/>
        </w:trPr>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69190964A99B4BBFBA19589F72E2BC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61F74385BAAA41DD8FD0860510EAD7D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44E63EC7157144E7B1DAAF61852843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1FB2EA7500D842298720D05C9B41F6F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D28041024DDC4C80A6EADC4F48C3AC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36A3F74FEF8F467F88022C7D3EAEB3A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6FCEC7F0A49F4DBB8FCCD911E7E3AD0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3CC8CA7C9BAC4E3A95F06D3715657E6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76402C95D8C341D0A11A5A474A67C2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945ECEA05DE243EBA66E2E03C9DB55C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9DD9EE44FC6491785888B6FB778A7F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22A2E9AA7119427C8A73C83EA8055E8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485A49F25EBA488892702CA3B475EBE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B4112CF1AEF7413CA16A6CBE02F4CCF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E2CEAA50E4744D6FAF524336F6A150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563DE3A38DFD453DA3D3C7E72AC122EB"/>
                </w:placeholder>
                <w:showingPlcHdr/>
                <w:text/>
              </w:sdtPr>
              <w:sdtEndPr/>
              <w:sdtContent>
                <w:r w:rsidR="00E24842">
                  <w:rPr>
                    <w:rStyle w:val="placeholder1Char"/>
                    <w:rFonts w:hint="eastAsia"/>
                  </w:rPr>
                  <w:t>____________</w:t>
                </w:r>
              </w:sdtContent>
            </w:sdt>
          </w:p>
        </w:tc>
      </w:tr>
      <w:tr w:rsidR="00E24842" w:rsidRPr="00552A81" w:rsidTr="00E24842">
        <w:trPr>
          <w:trHeight w:val="195"/>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B85F999C8EB346E48B059E553515D0F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71CEAF5B3886439D87C9755B5EDF8B9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3908B356A88D4C7D8C6C284F58159BE2"/>
                </w:placeholder>
                <w:showingPlcHdr/>
                <w:dataBinding w:prefixMappings="xmlns:ns0='http://wwww.hallomagic.com/xbrl/consistency' " w:xpath="/ns0:xbrlConsistency[1]/ccConsistency[1]/ccSign_Liabilit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076FF04354714B1D8832DFD56AB93BB2"/>
                </w:placeholder>
                <w:showingPlcHdr/>
                <w:dataBinding w:prefixMappings="xmlns:ns0='http://wwww.hallomagic.com/xbrl/consistency' " w:xpath="/ns0:xbrlConsistency[1]/ccConsistency[1]/ccSign_Liabilit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0F9032F8F33E4D56AD7451CD40B95F67"/>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42C91FB3E440BCAF3B95377C88FDBD"/>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C00165B6E4FA431FBFECAD00241E48A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727DE8CEB477451E8D1A94759F7106E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7E6DE812B4FD4B28BF254F6E59F29E1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427C94040F8B4E0F8D422E28FCFD343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1A921EB8F3304AC1B457CCBDE059E5E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E87DDB0CB7C494E8E0612C8AC5E0B0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60A0AF0079AD4A07888EAC33153D353A"/>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27546B1871CC4689B89D8C027504F0B2"/>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F1826C75E3C4C99A64EBF8A10C6F231"/>
                </w:placeholder>
                <w:showingPlcHdr/>
                <w:dataBinding w:prefixMappings="xmlns:ns0='http://wwww.hallomagic.com/xbrl/consistency' " w:xpath="/ns0:xbrlConsistency[1]/ccConsistency[1]/ccSign_KuCunGu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5C19ACDA6E5E4D4094F91B90F176865E"/>
                </w:placeholder>
                <w:showingPlcHdr/>
                <w:dataBinding w:prefixMappings="xmlns:ns0='http://wwww.hallomagic.com/xbrl/consistency' " w:xpath="/ns0:xbrlConsistency[1]/ccConsistency[1]/ccSign_KuCunGu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450D59EAB8CB4F7C8E490C907B9C1FEC"/>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04A894BA3B0A4D21AB6FF4E056E798C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6705DA313A1F42CDA5A4537E79A01746"/>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3D55235EAA8A4CCD9899E929E0B9C02D"/>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7D151F6851B5440981F7A21C3A8A65A3"/>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D8DDA283AF414F0AA2C78780F52A59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DDCAF1DC17E640E380C18C81001B6DD7"/>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CB54C8A9EF9247888791F8EEAAFE7A5B"/>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4AB81B43A71A4E9B8DB73A4CA14AF711"/>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0E2BF52E224F4F1F88822D5B3AFEDEC8"/>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4CA041F617244FA1B6A7FCA974D1B38E"/>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F9F92DB6F0E54699AF1E39041505C176"/>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07B30D17D17249D5A57A904832C41B0F"/>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1672B4099AA0421B872B6B62E516EF87"/>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198"/>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643F56E0FDF4CCC98DB2137ED4CC4A0"/>
                </w:placeholder>
                <w:showingPlcHdr/>
                <w:dataBinding w:prefixMappings="xmlns:ns0='http://wwww.hallomagic.com/xbrl/consistency' " w:xpath="/ns0:xbrlConsistency[1]/ccConsistency[1]/ccSign_Equity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3CFC0FFD9E4415795C5524A5D4C7F85"/>
                </w:placeholder>
                <w:showingPlcHdr/>
                <w:dataBinding w:prefixMappings="xmlns:ns0='http://wwww.hallomagic.com/xbrl/consistency' " w:xpath="/ns0:xbrlConsistency[1]/ccConsistency[1]/ccSign_Equity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F3780AC8296A45C1AD1CAD4FFEBF4769"/>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BC415A"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21B4F3775E7D48D18B22E9A784CE760F"/>
                </w:placeholder>
                <w:showingPlcHdr/>
                <w:text/>
              </w:sdtPr>
              <w:sdtEndPr/>
              <w:sdtContent>
                <w:r w:rsidR="00E24842">
                  <w:rPr>
                    <w:rStyle w:val="placeholder1Char"/>
                    <w:rFonts w:hint="eastAsia"/>
                  </w:rPr>
                  <w:t>____________</w:t>
                </w:r>
              </w:sdtContent>
            </w:sdt>
          </w:p>
        </w:tc>
      </w:tr>
    </w:tbl>
    <w:p w:rsidR="00E24842" w:rsidRPr="00552A81" w:rsidRDefault="00E24842" w:rsidP="00E24842">
      <w:pPr>
        <w:rPr>
          <w:rFonts w:asciiTheme="minorEastAsia" w:eastAsiaTheme="minorEastAsia" w:hAnsiTheme="minorEastAsia"/>
          <w:color w:val="000000" w:themeColor="text1"/>
          <w:szCs w:val="24"/>
        </w:rPr>
      </w:pPr>
      <w:bookmarkStart w:id="16" w:name="_Toc247371780"/>
      <w:bookmarkStart w:id="17" w:name="_Toc247094005"/>
      <w:bookmarkStart w:id="18" w:name="_Toc241636376"/>
      <w:bookmarkStart w:id="19" w:name="_Toc369159466"/>
      <w:bookmarkEnd w:id="15"/>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460D8260F4EB486C835D4436D96E5723"/>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E486D72E46A4CE0BA5AA61A3ADC6193"/>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71475C90F4E941CBACAF1FF72213F2B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____________</w:t>
          </w:r>
        </w:sdtContent>
      </w:sdt>
    </w:p>
    <w:p w:rsidR="00E24842"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p w:rsidR="00E24842" w:rsidRPr="0092683E"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0" w:name="母公司资产负债表"/>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tc>
          <w:tcPr>
            <w:tcW w:w="1398"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5</w:t>
            </w:r>
          </w:p>
        </w:tc>
        <w:tc>
          <w:tcPr>
            <w:tcW w:w="881"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D3B078A11E1F4E299D247E1262C1C8B8"/>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B2E7015375F6497CBE3B1C4EC5A0B5C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416FE3D407E249769BA062C87C25123A"/>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8B19CC6EB38942A3A56D0CA8085A58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157FF93FEF9B45CC9E30B2DDDEB8925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670CC2ECE0C47E082E8513C3F1D98A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53723A259AC74BDD807561625C3BA80B"/>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DEBF675F2BE04088B7CBD26DE31479FF"/>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668B5CB06FBA4E8B8C8907E7889A86A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FE1563FB0ABB4025878373158BC23FB0"/>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EAA937A1F8846B4BD8CBF4DBF90E4D6"/>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5B254A5C439B482D94B070316A7D3F2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7C63D55F245849DEB379857C5771E94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0D13E2AA023640F9962077F49C7CBBF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4266ED3E232C4260BB24B0E9D37DD547"/>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919973206EC04F6BB6B1370BF0C8086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C45CCF5C9AF54202BF1BCEBD79C1C89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D35144D58EE745C48768CE1941F9509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C6A13937AD12495795B52EB6C842C9BE"/>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493C9BCDC3134B96828395600A3F40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E0348C0C8FE48B4A09E5579AAA0982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245EB96052C340C8856002B4653EC8E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2B90313063B3475F8611F8295CAE13AF"/>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3AA9F00C75A1433BBAF1034DDF2105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DF461DA8525546398FFF7B3230CD13B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AE5FBA06DA9949BDB87996B99E5864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387422D4916B4A6BA5FB726285D0810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93543837BEEA49718BC5AE2B715E089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44E060DA1724436788550AFACF4BCE55"/>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1EDAE35C7E9B4BB79F23BC0DD319269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618AC213AE454034A554116A597A9F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D8AAD25E8E1C4193BED699475AE912D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33DF5B9E1F4741F8BB15C4D77A09A2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F55C07A680E34F5295E27D688BD6C12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0D51E1FB70334711B6A5F6031833530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C590371C2FDB4DFE809B9D91514727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AC2B1C5635184608B615A4E18356F6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4E60335FF793483EAD1CB6C63505617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4297D0CF3B7A40E8B3A50B6AADBAB25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4F24395B24846C8A79354386748AC4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51B59F7DD9424F398689378E5794937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2DEDCBE5BEAD44C4854279C8DD3746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408CE21415DB45DEAC1CDFE5EAF4609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27ABD4FC20C14A1BA7610D6F9DB8A6C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工程物资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1D0A72F0DB0F42729FB26079D95DBC1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57C8687D4DCE419F885C2EC5A2C05C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E09B89210B374DD8907EF099A3A60F5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5905BA48F0E24A1D82C2D5366B22FDE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EE632F8BC344D44B8CD5A4024BD90A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2CF2C4C1411148B7ABBCBFFF4476C04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6FE606C9E9E54290B714E7EA6E15080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053610521795401590B6495BC267194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D553C1DA09C940599537C12A7E8DDD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CDF903F7219847D2A07A8817E142A99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DF9B7FCEBFF14E9F855BDEA80F399F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0B358DE4A09B42439B226BD6F80F6CC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2B3C4918080445A2918236901D3D82E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37030F2EDEF42A393B052F339B171D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A03D59B2C92A48DDBB148EE97EF3EE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6C53FEA2E9EA40BEACBC31A085198A1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E78419851B3B48FE88A1445EFE6787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63817F710BF4B28861E00E69C41D26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4A811068DBA044C3A965BC2CEB4C93B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EAC24B370C5F4AE6A0B0CFE9810C0D0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5D0C257617074A5180F13AFDF2E5378D"/>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3E71AEEEF0FB4A9586FC44A9078028F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991FD0B12D084CFA9F63E804C08434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4E3EE30959AE4E84A87A8642E211ED2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C31F8CF482F4AD5AEA6C09AFA96A8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6072F3E65DBF462C9ECDB93BFFADDB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3248937C69604D27BD711372762487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0AF155F0FA7442D9B333B97331B061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937C4BECD9F6491BA0F621482EAB93C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8436796586D84813BC06CDC41439DE3B"/>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A4F573F1933B4E5EB5E2A7BE451523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1906AA15B70245A5A16E2F7B6D1B558C"/>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F357D6DFBB94866BEAA5CA93AAE07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E254785671649CE906CE4C3FB0939F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0CD7A4696654E3B9E3C9668E6ED964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BE181C4FC2A74F05AC3991760262874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971ECEFB47F64E9A99A48FB7A9A5961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6CCD58EB27224276BAEB6117E69364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B221EAD42469468297E619E5C5D4A1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B9889B50CF184B0696CAD0262BA8060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503C3403C6E4E6BA2ED9FA50427F8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E739926BD8954CD2981F76C80FFE4A1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B64DDECECAA7480195A8020DDAF2EBD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7CDE673A4F35435DBE0C4C5F0C33A4E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6A7C8EA192B5457FB87F0A2D93AFB28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7FD5FD066F72418E9FA2CF0210BF519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DDF845AB32CF4B3A8D909CF8EB016E4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A557A5D4F7D14F498D98F82F2DE4025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988AD46C4E714D118983A50BA22FFDB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98DC8A4141AE485D9423B98436F531A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29CF329469C4A2DBC4DD99F8A99DD0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163FCAF06B88464B88089965CD6C01B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4F4470AEA60A4F5EA47AB5783F6DA076"/>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64155FC00C2744CAB3552CBA94B531A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135755ACCC56443DB4FF74502C4C629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BC3E666842746CB9D44E6FE1C1FC77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5514614407EB482FB42B9F15E27CC47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25E4455F269D44FDB5F16E6CB018A86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CDE55315F8F648BDA4A70B12C56DE82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BF0D771A08154B6FBEECD4714BA5DFD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CE770617AD634C618071784482AB41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75AB2F0B59314F698A5EF7ADAAB64F6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CC492D4946D144F996F307FC0BCEAC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0AA98BDB127E4511BAE549AC0C630C0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A3CAD863157497FA01BB25AF94D82C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3176BFA6D2FC4D0590914869D44D350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B3867DAAF95149BF9FE2D9BBDCCF12B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4D25EA30E14E420BB40212991A7F809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12E83BA433124AE1900ABF91F9681FF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4960C226D46C48FA8FC023EDC90E10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4D7EE93AA61D4E44B1FFE8026917044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29FE2344FF824BB6BF60EA17BFD84D8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42FE5737C32841DC940C693969AA833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26A97E4FD5414D439D58BC4628AA58D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BF842E9FD7504CD1B126CDC74FD892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0D4674A9A3454D57A18F6773B195027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F246EFEFCFDA442094F9BB82C56C6B4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8539D914553B40A88D82AF58A715713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F8D36E6F675D42888F313842F21D831C"/>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C18F045231D41419704B724B34631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所有者权益：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64B4AA9BA7514446A07ED1F2682477E5"/>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9B8ACCB36ECF460BAC459E2D11214916"/>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733C07D763164C329E81F03260F062D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C831FA8DD5954FB096408F21F338B95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B12BA34C38C449C68C6B356E55E205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6622B3A9C9B04576897152CBC24A7D0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A2D22FFF874045578314888064D031C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3468F93E784A4A1CA4E63F2F456EFB4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ADAE4D4AA73D4BA0BA01FB4C4E7E35F6"/>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5B79C56B2F634525975C8E91B8332BE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778C056A0E914352A738F3DD2D3F8226"/>
                </w:placeholder>
                <w:showingPlcHdr/>
                <w:dataBinding w:prefixMappings="xmlns:ns0='http://wwww.hallomagic.com/xbrl/consistency' " w:xpath="/ns0:xbrlConsistency[1]/ccConsistency[1]/ccSign_KuCunGu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4AFB351CE2084178BEF29EA9197A729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D2FA62969A6E4AB0B00413EA132C020D"/>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4BAB4F8780FA4942BD78F44C30782E67"/>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D1CAE6A569D34C6E9AFDB76969605AE7"/>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C625DB07DB641AAB58494C61DAF9609"/>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BBF1B64972F24FDEBA1C12E1C5633155"/>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B0E91679C32438F955505617093A20A"/>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A816DD6E6B384CD1932C2DBEF58DBD9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B94C04EFAC4A40859D4913956FB676F1"/>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DAEF0D3F025D4A4DA0C39C154C46C9D9"/>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F29A8BAD1F04A0994987E3CFE775E1D"/>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CCE1CA1A5EBC486289F135B894F9C837"/>
                </w:placeholder>
                <w:showingPlcHdr/>
                <w:dataBinding w:prefixMappings="xmlns:ns0='http://wwww.hallomagic.com/xbrl/consistency' " w:xpath="/ns0:xbrlConsistency[1]/ccConsistency[1]/ccSign_Equity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A3BBA3A8C01A4A4185B47C3D7A13C080"/>
                </w:placeholder>
                <w:showingPlcHdr/>
                <w:dataBinding w:prefixMappings="xmlns:ns0='http://wwww.hallomagic.com/xbrl/consistency' " w:xpath="/ns0:xbrlConsistency[1]/ccConsistency[1]/ccSign_Equity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B9F1A5A155AF484B9A6466EDDE0F3AD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F049609F7E5A4907933D74CC86A292D3"/>
                </w:placeholder>
                <w:showingPlcHdr/>
                <w:text/>
              </w:sdtPr>
              <w:sdtEndPr/>
              <w:sdtContent>
                <w:r w:rsidR="00E24842">
                  <w:rPr>
                    <w:rStyle w:val="placeholder1Char"/>
                    <w:rFonts w:hint="eastAsia"/>
                  </w:rPr>
                  <w:t>____________</w:t>
                </w:r>
              </w:sdtContent>
            </w:sdt>
          </w:p>
        </w:tc>
      </w:tr>
      <w:bookmarkEnd w:id="20"/>
    </w:tbl>
    <w:p w:rsidR="00E24842" w:rsidRPr="0095201F"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bookmarkEnd w:id="16"/>
    <w:bookmarkEnd w:id="17"/>
    <w:bookmarkEnd w:id="18"/>
    <w:bookmarkEnd w:id="19"/>
    <w:p w:rsidR="00E24842" w:rsidRPr="00552A81"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E24842" w:rsidRPr="00552A81" w:rsidTr="00E24842">
        <w:tc>
          <w:tcPr>
            <w:tcW w:w="191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1" w:name="合并利润表"/>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E24842" w:rsidRPr="00552A81" w:rsidRDefault="00E24842" w:rsidP="00E24842">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E24842" w:rsidRPr="00552A81"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7</w:t>
            </w: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B8EA227C8AD24829A9D1603B78E48AA5"/>
                </w:placeholder>
                <w:text/>
              </w:sdtPr>
              <w:sdtEndPr/>
              <w:sdtContent>
                <w:r w:rsidR="00E24842">
                  <w:rPr>
                    <w:rFonts w:asciiTheme="minorEastAsia" w:eastAsiaTheme="minorEastAsia" w:hAnsiTheme="minorEastAsia"/>
                    <w:color w:val="000000" w:themeColor="text1"/>
                    <w:szCs w:val="24"/>
                  </w:rPr>
                  <w:t>8.00</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003033BBBF104EBD8303F824E5302CA8"/>
                </w:placeholder>
                <w:text/>
              </w:sdtPr>
              <w:sdtEndPr/>
              <w:sdtContent>
                <w:r w:rsidR="00E24842">
                  <w:rPr>
                    <w:rFonts w:asciiTheme="minorEastAsia" w:eastAsiaTheme="minorEastAsia" w:hAnsiTheme="minorEastAsia"/>
                    <w:color w:val="000000" w:themeColor="text1"/>
                    <w:szCs w:val="24"/>
                  </w:rPr>
                  <w:t>9.00</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ABCAB6CE332647F99FA10EBCC7671812"/>
                </w:placeholder>
                <w:showingPlcHdr/>
                <w:dataBinding w:prefixMappings="xmlns:ns0='http://wwww.hallomagic.com/xbrl/consistency' " w:xpath="/ns0:xbrlConsistency[1]/ccConsistency[1]/ccSign_OperatingRevenu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73FD09D2290D4D2B8203C8624BFFE5E5"/>
                </w:placeholder>
                <w:showingPlcHdr/>
                <w:dataBinding w:prefixMappings="xmlns:ns0='http://wwww.hallomagic.com/xbrl/consistency' " w:xpath="/ns0:xbrlConsistency[1]/ccConsistency[1]/ccSign_OperatingRevenu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3076B014F76A431B9FE918C905DEF69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95517E2D982049B5873D1F093876F22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91FBAD77B4DC4057B57AE8202CE57A1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F7E5B248241A48B4A6532F51B4AC312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FAF8DC03824D4DC5A5B7D5E4E58CCA2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94299F1420FF4156B8F206132E4ECA0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289CC0F8CE624078B0BD144CCE74DA4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022AACFC858B4B5BB125D2A4B35381D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382843E39BF46D4977AF41C63119882"/>
                </w:placeholder>
                <w:showingPlcHdr/>
                <w:dataBinding w:prefixMappings="xmlns:ns0='http://wwww.hallomagic.com/xbrl/consistency' " w:xpath="/ns0:xbrlConsistency[1]/ccConsistency[1]/ccSign_OperatingCos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FD8A00B35E38450FB1291C04F9EA8EFD"/>
                </w:placeholder>
                <w:showingPlcHdr/>
                <w:dataBinding w:prefixMappings="xmlns:ns0='http://wwww.hallomagic.com/xbrl/consistency' " w:xpath="/ns0:xbrlConsistency[1]/ccConsistency[1]/ccSign_OperatingCos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34481829F3694B4E8D913ECAFCDE1C0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FB43BA92E6B643BEB865754A1C52ACD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66F66984D9ED4A53A615EE874FA7579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9CBAD006A00A4E1297C30C8A9086AC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59152B263551450FA6E006C275535F8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56ACEE79474349D8AF3A0156CD3D82E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3BF7F3A68D6A4E14B238B01A88407B4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48F48D1A75D54550B9E8ABCA44C9C0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BF9DC852346B47D786027939AC387E5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9944A85F549842C88DD2C20C623887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C3E3904D902F4EE1ADBEFDB65918666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89317313CB76492B85CF11A2ACF9600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6C4E4F91B077490D9D05A2BD4B461C5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D09C7D6737164833829D9BF9B04482A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0C2CF61DFCC747219FDFE0F65FE7399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9725D939FE474ACF93D67A0E0BBE6E9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28E2C106F9A4CC8A9C06A804454704D"/>
                </w:placeholder>
                <w:showingPlcHdr/>
                <w:dataBinding w:prefixMappings="xmlns:ns0='http://wwww.hallomagic.com/xbrl/consistency' " w:xpath="/ns0:xbrlConsistency[1]/ccConsistency[1]/ccSign_Distribution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F0B8F826EFB84D27A15E6D78EB8FE51F"/>
                </w:placeholder>
                <w:showingPlcHdr/>
                <w:dataBinding w:prefixMappings="xmlns:ns0='http://wwww.hallomagic.com/xbrl/consistency' " w:xpath="/ns0:xbrlConsistency[1]/ccConsistency[1]/ccSign_Distribution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8E1E4199CD2643F0B608EC3AADDBDA6D"/>
                </w:placeholder>
                <w:showingPlcHdr/>
                <w:dataBinding w:prefixMappings="xmlns:ns0='http://wwww.hallomagic.com/xbrl/consistency' " w:xpath="/ns0:xbrlConsistency[1]/ccConsistency[1]/ccSign_AdministrativeExpens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9CA59BEBF4FB419BA9B6FA6F36449732"/>
                </w:placeholder>
                <w:showingPlcHdr/>
                <w:dataBinding w:prefixMappings="xmlns:ns0='http://wwww.hallomagic.com/xbrl/consistency' " w:xpath="/ns0:xbrlConsistency[1]/ccConsistency[1]/ccSign_AdministrativeExpens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73BDE3DD90BC44308FAED38CB9F40E6C"/>
                </w:placeholder>
                <w:showingPlcHdr/>
                <w:dataBinding w:prefixMappings="xmlns:ns0='http://wwww.hallomagic.com/xbrl/consistency' " w:xpath="/ns0:xbrlConsistency[1]/ccConsistency[1]/ccSign_Finance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4C2166DE1CA4BA98E8B3801883DF46B"/>
                </w:placeholder>
                <w:showingPlcHdr/>
                <w:dataBinding w:prefixMappings="xmlns:ns0='http://wwww.hallomagic.com/xbrl/consistency' " w:xpath="/ns0:xbrlConsistency[1]/ccConsistency[1]/ccSign_Finance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A27A6A695B049189F8C49947228A65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0DF5A4B2383C4B279C06182BFE0527A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093CB38661D74113B1EAFB43A4CF241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47E669A48D014CE5B462092A2FEAF89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2CB7FDF4AD734785974576914821BEF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E48DC2AFC12E44C8B89C8AA14F4B62C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939063AD99E4462B0223BA9FA8BBB9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101ECB7B97234FE19BC857861187FFE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EE1832C0F17245F5889F09D48C4A597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598134D14F954310BFDF4AF160CA12B2"/>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9FA6ED1CB4F94FE098A1034283E413CA"/>
                </w:placeholder>
                <w:showingPlcHdr/>
                <w:dataBinding w:prefixMappings="xmlns:ns0='http://wwww.hallomagic.com/xbrl/consistency' " w:xpath="/ns0:xbrlConsistency[1]/ccConsistency[1]/ccSign_OperatingProfi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EDE2C832EFCB4CC5B7188FFEFBD070B2"/>
                </w:placeholder>
                <w:showingPlcHdr/>
                <w:dataBinding w:prefixMappings="xmlns:ns0='http://wwww.hallomagic.com/xbrl/consistency' " w:xpath="/ns0:xbrlConsistency[1]/ccConsistency[1]/ccSign_OperatingProfi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3D6E0ADF26884FFFA7C5D4BB15AB0F9F"/>
                </w:placeholder>
                <w:showingPlcHdr/>
                <w:dataBinding w:prefixMappings="xmlns:ns0='http://wwww.hallomagic.com/xbrl/consistency' " w:xpath="/ns0:xbrlConsistency[1]/ccConsistency[1]/ccSign_NonOperatingIncom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699D1E0381CC48C19E1D7F4DBA113A1F"/>
                </w:placeholder>
                <w:showingPlcHdr/>
                <w:dataBinding w:prefixMappings="xmlns:ns0='http://wwww.hallomagic.com/xbrl/consistency' " w:xpath="/ns0:xbrlConsistency[1]/ccConsistency[1]/ccSign_NonOperatingIncom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08C775AACDFE4037B8966C215BC3DB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77953EA2DCB34FC49CEC270DA2C8BF0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0D5ED5098A98486193050430C5E480DD"/>
                </w:placeholder>
                <w:showingPlcHdr/>
                <w:dataBinding w:prefixMappings="xmlns:ns0='http://wwww.hallomagic.com/xbrl/consistency' " w:xpath="/ns0:xbrlConsistency[1]/ccConsistency[1]/ccSign_NonOperatingExpense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563EC19B47104F399D459F3A4E9514E8"/>
                </w:placeholder>
                <w:showingPlcHdr/>
                <w:dataBinding w:prefixMappings="xmlns:ns0='http://wwww.hallomagic.com/xbrl/consistency' " w:xpath="/ns0:xbrlConsistency[1]/ccConsistency[1]/ccSign_NonOperatingExpens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87277DA6621B4A6C9F075F5E731B7DA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F9661723194AE3885D31B4175B181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310B3501135A4CB5B51C77EB7CF6725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5E855EF016B049C784DF54B7BBE5870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193882154CAC43FA8558C50EAE4C0D6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CC9AEF1C4BC24237AFD43B345E09627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4ED87C3D84834AC9B02AB16552F49611"/>
                </w:placeholder>
                <w:showingPlcHdr/>
                <w:dataBinding w:prefixMappings="xmlns:ns0='http://wwww.hallomagic.com/xbrl/consistency' " w:xpath="/ns0:xbrlConsistency[1]/ccConsistency[1]/ccSign_ProfitLos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AC8E64B22BFB4038A5CA10D2CF8E0ABB"/>
                </w:placeholder>
                <w:showingPlcHdr/>
                <w:dataBinding w:prefixMappings="xmlns:ns0='http://wwww.hallomagic.com/xbrl/consistency' " w:xpath="/ns0:xbrlConsistency[1]/ccConsistency[1]/ccSign_ProfitLos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1DA47D762464DFB89A73629DD329C3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268D513477DD4A6EB694AE70FA97545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2302FB59842C4FD78B261D856782901D"/>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2FD2A900E5AC475C9763E07A0D1F0CD6"/>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25E90AC5D0304D86B34C8DCE117D54E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6118122D70DD4EA6B6F0072F940DD22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A70672D254DB4B14971EBF842F5AE8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9BEAE43482643F088F1D9D9D179DD1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F4B042A78AAE40DD894281E0DEDC298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FC48C22C801D4ACEAAFFD8AEBB96573B"/>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C20DE019AE72493BAF9D2B83AEEEC78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D82A562D5FB244B99A1D42BC173FF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7ECACC2DCD634D7CB676C372BF53A56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87BD287789B341A09C48BC64B4675C5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C25E7E1A75B94F62A11619072B4E96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CB829A38FBB8487A95884CB8CC45BE5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059D81D1362E4E6587E8D827E6035A4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0962F531119E4EFD9019FA19F553DD8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D0C4FF60990C4639873643B47FBAFCB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B87580A92D04494EB59ABADD3396A3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EDCAA81581F4BBCA8561C62CACAD62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B95441EE7FD445499F83401750A73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F87068B0D905493CB3EBFF741D16527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651D4A85DF60405690268365271F04F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9E1D4FFBA9034FAE89FDA92F3F85667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E9D8A3B9C4104F4D9B448878971253EF"/>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15DD556F7B9F40CFA1271E2EE635320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45B958A973DD489994E26B2054F97EE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4965617D5E004A64AB8739E208BCEAD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D55C7C0992064FA8AA0B528A2FE5FFA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EDA6F4A8569D406BBF4392E4A3885EA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EB27176AAED41C0922BF60606CF6E2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8AE090F64442437594756DFDC70237E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12BE3A1DD8E64D6494FF50FB66A9182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AED8E9873E244BC29CE9DAC3931BBB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33670BD11B234F98A147D988E659CFE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CF301BA3395C409FA13EC70356C5D56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8DE38D793F3843AA9806C0BB41F9AE0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176"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80E91298F0C14FA9AFF15D326FF10B4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E01C9E6C64E44D2988E2CD7B10C14815"/>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39FBA6E102EE426EA0492ADD1AFC533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8604253B01D6433BB8ED58B3B014F4E9"/>
                </w:placeholder>
                <w:showingPlcHdr/>
                <w:text/>
              </w:sdtPr>
              <w:sdtEndPr/>
              <w:sdtContent>
                <w:r w:rsidR="00E24842">
                  <w:rPr>
                    <w:rStyle w:val="placeholder1Char"/>
                    <w:rFonts w:hint="eastAsia"/>
                  </w:rPr>
                  <w:t>____________</w:t>
                </w:r>
              </w:sdtContent>
            </w:sdt>
          </w:p>
        </w:tc>
      </w:tr>
    </w:tbl>
    <w:bookmarkEnd w:id="21"/>
    <w:p w:rsidR="00E24842" w:rsidRPr="00552A81" w:rsidRDefault="00E24842" w:rsidP="00E24842">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AB2BBAFC3D7D4208A67635C4049F53EA"/>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524AA2A875B745CCA26A8E7055072D3C"/>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DA8B030DC0154A8DB068E0ACFC87A756"/>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E24842" w:rsidRPr="001B6047" w:rsidTr="00E24842">
        <w:tc>
          <w:tcPr>
            <w:tcW w:w="22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bookmarkStart w:id="22" w:name="母公司利润表"/>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E24842" w:rsidRPr="00C45A43" w:rsidRDefault="004A058C" w:rsidP="00E24842">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w:t>
            </w: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6088353A2E344F3D8E479FC1B0CC8143"/>
                </w:placeholder>
                <w:text/>
              </w:sdtPr>
              <w:sdtEndPr/>
              <w:sdtContent>
                <w:r w:rsidR="00E24842">
                  <w:rPr>
                    <w:rFonts w:asciiTheme="minorEastAsia" w:eastAsiaTheme="minorEastAsia" w:hAnsiTheme="minorEastAsia"/>
                    <w:color w:val="000000" w:themeColor="text1"/>
                    <w:szCs w:val="24"/>
                  </w:rPr>
                  <w:t>11.00</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50E2B02D2D51495D8A6C87D5B53D7B8F"/>
                </w:placeholder>
                <w:text/>
              </w:sdtPr>
              <w:sdtEndPr/>
              <w:sdtContent>
                <w:r w:rsidR="00E24842">
                  <w:rPr>
                    <w:rFonts w:asciiTheme="minorEastAsia" w:eastAsiaTheme="minorEastAsia" w:hAnsiTheme="minorEastAsia"/>
                    <w:color w:val="000000" w:themeColor="text1"/>
                    <w:szCs w:val="24"/>
                  </w:rPr>
                  <w:t>12.00</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6A6699B7EB864CCDA23ED0D0F638D8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9C7A9129FD8C45B8911B1EF5D4DF503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81302FB493514823937D0FED5F15190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116239170AD345E1B11F028CC496971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ED3441B2597C41CBA9A0589D2170E64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E00C0E08962D4106BDE7377623C2EB04"/>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1A3E5E1C94304E01AA2B4DC033A2D5F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F2D58290BE414FBDB131E8B282722D8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85D0EAE1755D461E8E196A4A5BD4336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8C7EDB0B63A649688C0A5C6F025F213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002D1BC833B840E5B6F3A3012025FF7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8FF52FC84D414050B85FC260A1F00AD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AA0550344D4845B380929653A07399C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26847694D09245F082C620D91D83987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3F125A35CA3547DAA78D6F0FF541A6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F41580BA7D67448799368389AC84220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3F06B3D3A4C64825BAB81809818AE0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B7F1413D102A4D20880D9402A03517D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4A0FF25B4DCA4735BDFE94BF4A1EB7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509E362E9DDF44CCBEC998A743EBABB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81FF955586A44FAEA0D95F7D68D97F3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32E7123E820A44CDBC6402AD4FA7047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9A7EEBA7FDED41B0AE11B3BABBC1390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8EFA4E50FD6643D5AD8F41E8EC14A8F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E0E1EA967A9D48D4921CD3E1EA490E5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3F2701794CF04BDB815991A2B28822C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487EACEB9A9548B2A28D34890D5174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0CBC601A9E13439CB23EB0FFD32933A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1BD3B1F3B05B4ACA82171C2C57F462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E595D3745BC14ABBB71E269E846BB26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6883EE06737647C4A4CBDD30C329BFC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B83897053CB4C1489B6C8FB5B1170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E641F40D9C964B3FABC4D36A898C5B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0E759715943844B896A20783CCABB2BD"/>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A8D366705AA24A27840CC0E39534DFD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951D80E918BE4FF4BCA180D47317A506"/>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63CDC581B15345EC8FE24DEBD4CE821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9AFC815AB3AE4B138D5AB7F0B525F893"/>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38D5E381E31742DE820F049A60F377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E456E62585AE4FA9899AF11BF3CFC78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70E1C203D37C4D62B298EA9AAA3F12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A6418B4B2ECF4740AE59B732808AEA8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8E8EAFEDDE504B62A3850B60FD38BA4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FEAE50B87EC24D729DD67EBB6D322E48"/>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4DEF866C33BB492BB751A07DA1D184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E8A482140E544D9A8F6B6F60611A17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92249322360245B4A162FFAE8711F17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B206F218993443A6BBC802520697942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85642C461A2A4231AB102368E3CEAD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639E0A43DAFF4F28B0036C7EAC3ADED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0D131B4C5CC5409E8886C8B37AA05DB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53F03E2AC9B44378B264475F25A6261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4ADA2973B2854901B48F1C77932165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D1712C5EA4D2407183DF13B2862A3152"/>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F897D6A275F847CC97AD436F24E4A07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90B9E4E4809442E89DC19EF4C736BCEA"/>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A12D21B611F04A2D9F19FD6839C83AA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0618EE47D0BC4B8C9147ABD748B6B20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881"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6928A05A4AF646C994008A513C30CC9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6F1F3B27A6BE47B9A237393260E45F9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9397D067EC9045D5AD15C8F469A0FC7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773E5A393353469583784AFE5B712D47"/>
                </w:placeholder>
                <w:showingPlcHdr/>
                <w:text/>
              </w:sdtPr>
              <w:sdtEndPr/>
              <w:sdtContent>
                <w:r w:rsidR="00E24842">
                  <w:rPr>
                    <w:rStyle w:val="placeholder1Char"/>
                    <w:rFonts w:hint="eastAsia"/>
                  </w:rPr>
                  <w:t>____________</w:t>
                </w:r>
              </w:sdtContent>
            </w:sdt>
          </w:p>
        </w:tc>
      </w:tr>
      <w:bookmarkEnd w:id="22"/>
    </w:tbl>
    <w:p w:rsidR="00E24842" w:rsidRPr="00552A81"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3" w:name="合并现金流量表"/>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13</w:t>
            </w:r>
          </w:p>
        </w:tc>
        <w:tc>
          <w:tcPr>
            <w:tcW w:w="864"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14</w:t>
            </w:r>
          </w:p>
        </w:tc>
        <w:tc>
          <w:tcPr>
            <w:tcW w:w="882"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15</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4D2B6C98B2814E02B9C7FB7D9F2B5E8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D77A6D15B72445908B1D798024AC46A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A3D81F9A3A4145E0B0490F9C3900691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6D81047C86E149588B1A711F4265F81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5110E0E97E3E475C800E3203A21DD2A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0917AD7261614B2E816832978C57E07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88C954B1C0CB49798BB7B1B427844CF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458DC1A58A8D417F9C54F57AB1A78A8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5CD280989E1A4F6FB16E3F652A9DA8E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7F0152B785CC44B7AEF01D81482E522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CBA4D8E1423E48638FB0C27D4247310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7D15E8E0B941459497D5058B2F5E6B8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EE65CF432D0C4A54BEC929975B2A609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EFCA4763730C4327B34EB576F60869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F95E6822D07D447A9AC2C13AABFD614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D56582D0EAA04602A52395DD5B78822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EE7A75844EAF4803AB2555194BBEFF3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A471763388F347AAB45CA02BE826EAD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4278AD1A3D81433C85DC25764450DDC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B6397C23596D4F2BB780A0009795E32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180051667B8B429B9E77A4DAADA1CCA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2195AA6B0EE041E396CD5037A36812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FB96D2B1FEDE4F61AEBD2CEC0EB871E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DD650EFA96904929A887C22D45F6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F6E99E255C0C45639D584367CC93159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B3D7B815C80944AB999819F86B3C21B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95A2040A2C904515869CFAB2E3499884"/>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3CE34BA2F39A42D6A869F3D752E19CF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2912D0B42B07411AB80422C1D5E8FA3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96CAEB03EB544831901BDE4B304ECB1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CA0A5CE0FDED45168FC0F85E6E0B683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E61EF72A4D044816839C7289918291C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7B84BEC5A114E4EBEB6B201E3882AB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46FAE53154564CBEBAE6D5953142273B"/>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4613942EC82246EA92C517C567C7C6D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3DF2FDF4831644A69985925FB2F6F31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AB82033746FA4E0AA782EE1529F83A1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BFE4E0C3DD8446B59E99F68397FD28B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1EA4ECB5EA7C4BBC9C628B0BF2374EA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EE3F6FC5A39845D695962B0FB6369DC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37DD18B9021C4842A7DA18736D7F8E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18D44E59773444C49F171F5ECC63F1D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272E7004ABD44A7FB987214D31228D2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1F43A853EBBF4AF3AECB016F7D8D8C5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B6EF16B63C3B4D23BB0639F3BCB37C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316E567D14A94D0488764D7B68C7878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8B848B9765C245F79CBDD281A74CF96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85B9F32D5F9F4E999B32F95646CCC36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C7221D490DBE4B049D91D90E31931F9A"/>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8595E0E483244AB3A7A11BB63641AA0E"/>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FDC6618946A740E18E9AB643A225472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279F8F36FB6243CC9595E47A6FC7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AF08929C22034FCE9E5242E030F9580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32F34FA3387C4002A8D216E1D10E6ED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B7FCD4337A1A4E43A8FFCF0990212D5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81E1383A8AE749FB890F7B6CD9DD6BD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F6FA09683A0C4121AE7FE02CB3B4E81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7D174A411DB84C56AFE41317AC6F6A9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81E853828313445ABBF607FC132323C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34CC2ED3A9544B0F959D705594089B5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A483197D6E104F1A8E83885B230B8E7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B4D303AA5AAC41529963B35D51D2148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2CE45D4CBC34F6AB4B84D7CA51B155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E7218599D9F44639A509BC9BCF3B385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A2275833A24D429791B6555F98998A5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1DE7651D7C3144F781302A8673E1FAD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4C865CDFB21F46C88F38121D6C75400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1017BC4AB5A6419F92BE62777133C76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209DBB1F4ECF4387B4DA703F9E6A0B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C7685D0D63D7465C8FC284C438164D5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35D612BD90AF492EAF61DB42C0849AB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90342A7E45804DD4928EBF5F54DF3FC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9A559D0D8A404F6E999954FE04B7E029"/>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D9EA11139ABD4529A7B4E7A90ADED5B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1CCF09EE1FDE46938602655061AF4BA7"/>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843CFFECD829491FA8200F6A9A38238F"/>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3A621E15AD9F45079A7082A1F992F5A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7205B348E179421A8DE3DEAEA8E2008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0E14B51B58FA4E7EB30AD41FC2B590B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137539579434FB3B9B00D383239C4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74386E8A646D49FDB4E7283A0C7C14A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BC92E37B989F49A48E3DD1292ED2AF0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B1B6A66868554C458F8B87D677B3925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722BAEFC0F704749806D56F31C66156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23D66411A67746EAA0EBDDB75CF673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B083E3B5081F4476B0AE97FB21DBB94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3CC96E79A677470B9902DA397ACE162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4C7BCF11EB434DC29AEE9619BACE2A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67EC729FF7794E24A867363F6E043D9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746FFAC1F53E4DD882B777BE14E9396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9F4AFBDD857B4DB9AFB21366799FCFE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BF4169070DB44DE8BE81E6D5CC15947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3E804514AFAD410286DB662919B2C4B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E77817B4F6BE4A789791A2CE6852AA6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D65E9D6BD56445AFA4DB270536FCC96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67A16396CAA14DABA54D425112BB32C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20545C5A43AA4533979F666F069EA43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3F75AA034ED24EE3B743DB934E86B79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EED0C0FCCDD34F41B433E9CEBE4CEAEC"/>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162B2691C3D840B2A3FD2FAA87B27E2F"/>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A99070124AF54B519ED032C0DC0C5F45"/>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302AB87AD9F49DCB72E1A003004FC25"/>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F91FAAE27CA849589127EE66E57F26C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22E00DE4C846413A85D0CCFCACABC33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137A9C27DDA649EEB2C5493443263D1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3F5E5DBBB8D346B8B262289661B61C7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49A7297F7C5F44BDAECE291DDB4D9ED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BC415A"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44A491A84EFB4D48912D5767854F360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r>
    </w:tbl>
    <w:bookmarkEnd w:id="23"/>
    <w:p w:rsidR="00E24842" w:rsidRDefault="00E24842" w:rsidP="00E24842">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F9C9668E3D3545339573711BD331BB59"/>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72B819FFAC0A41859635C82FD234352B"/>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69B6AF4FC1EE4BFD948BB4B6F56AECD4"/>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ind w:right="270"/>
        <w:jc w:val="left"/>
        <w:rPr>
          <w:rFonts w:asciiTheme="minorEastAsia" w:eastAsiaTheme="minorEastAsia" w:hAnsiTheme="minorEastAsia"/>
          <w:color w:val="000000" w:themeColor="text1"/>
          <w:szCs w:val="24"/>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4" w:name="母公司现金流量表"/>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16</w:t>
            </w:r>
          </w:p>
        </w:tc>
        <w:tc>
          <w:tcPr>
            <w:tcW w:w="832"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17</w:t>
            </w:r>
          </w:p>
        </w:tc>
        <w:tc>
          <w:tcPr>
            <w:tcW w:w="881"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18</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FF1A6A9DD49B497481BA1A4B607253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40297BCDB63347719F80D8FC8068A2B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0231DBCD84094EE0BF3FB7A93AE4820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6582189B7BBE4EDA93FEB0F0018F150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EE645603B0F94A7EA54E7AA48D8CCC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B702BA1276854BE6967C0E7A2581DDB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1AAC9A4B95604ADA8E6A77A4B079D3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82F028D1BB514BF7BCA6AD116F1334A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2F974B8A83140469F22345688CF3EF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27F97D13EE21427EA655DFFB5568F7C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1FEE1A9D71D24EB28213F0D295638C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A44DDC51F85546F697538E166098A56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CF328BFB88D64B8A90C1C1E6E6049D1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498CB65FD384FDC87C9EC957286B71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A9BB177FF2E74B47A92489B029E2196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DAE11B034F8145319C4E5B534B9CC14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ED21FA9420F444C6ADA852107E29D53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CCF82D96BE4B49CDBDC0479296FEE34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B6EF42403C8848A49BA98713B93E28C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88091E5D51D34B2AB0F593AAF5DB4CF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FF57F81E761D41F4A339315183E5CFD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41FB63F22DC24BEAB9643D390C46B34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62A7E9EE8F44D909EB1F4840E8154D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2E7FC4D062B945CE8BACBC9B04FBE19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984DD9BE655247A29DDFD844AED27B0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EF499472972A4BA0B048128ED90C16F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2161D1C7F9384517964905BF4257748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D5BE5375AA244F6981B1632A4D66BB7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023B4EB909CA42718C5B9AC0743857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ED9102991A8742E881025A0448BC207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89ABD333A9FE414A955B272847878AF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9285C863EC2C4877A1B263F1E615409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1DD21918E3F74E2ABE2225B95FF163A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45BD3E202DAC439C891E27D56ABC402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56EADDF67E394F49B789AFFF8F90D77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D604E287A204E9BA378E54E65EFEC0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6AFA61F2ACA04538AF0DFB6F1A700BB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9BB5ED2BEE45478E9ACB6A707178AED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5CD41C216ACB4208BE723658F52EECD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374825AFF88F43239CEEE23D4A886B8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4012F9327EC9431B9E743B17F47CF2C0"/>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47C4C4B206884AE8972C5A44BA405C5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58D89ADB39114817A09B4B81C078489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F85F3A11AE2246FE9AB8BEB29241849A"/>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A86890A1A04042298C385F101B4533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FBE9565BF0C243B3BFD5C97D7C281C5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9EE8E95EDCD9404AA4D148A142F5131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6537FCEA56B548B582B567590B3E5D5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4E8A32800BC84708B9B4DD6C0069CB6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C2D7ADFE92CF445EA97AA33635BA19D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290777631EFC4B90A647CBF483D71C8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9D55BDC0CA6C44F3BAF1B8E106308F7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4B4588DC8D5A47FF8FB94CE04D5310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A780D35CD79B49D9BE8D670115058E9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F3A25A2532ED410A9EA1111BC9502FF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795CD45331864CA4938348A27352BC4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3F218F82D0ED479595D6EAE352487C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CCB67F1D3AFF451EA7AF07EEB48D70F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A0D6E35C78484EAAB7C0855D285254D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3EF3476F5439489EBCFD537EFB79DB4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3BA5792AB51F4A5AB5B38AA5965169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594FDBAF1DFB4E2FB61BDF37F769483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AF7BBEE9BB3F4D11BA56AA867566A3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58C8F5AF5EEB48B68EDB6161B0BAADE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1BCDBE46E8E24DB3B221752B12D5303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771F9E67E88B495F8D36819065DD427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8BB8F88AD1DF4B19A8F9E722729CC335"/>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1B3EC6CBE6E845088FB90B20E32BAB2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6198414731FB4359BF346B3F64661BE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BC415A"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FF0000D749B44F7184844463660937FC"/>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r>
      <w:bookmarkEnd w:id="24"/>
    </w:tbl>
    <w:p w:rsidR="00E24842" w:rsidRDefault="00E24842"/>
    <w:bookmarkEnd w:id="14"/>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bookmarkStart w:id="25"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8"/>
        <w:gridCol w:w="1267"/>
        <w:gridCol w:w="1276"/>
        <w:gridCol w:w="1276"/>
        <w:gridCol w:w="1479"/>
      </w:tblGrid>
      <w:tr w:rsidR="00E24842" w:rsidRPr="00170479" w:rsidTr="00E24842">
        <w:trPr>
          <w:trHeight w:val="317"/>
          <w:jc w:val="center"/>
        </w:trPr>
        <w:tc>
          <w:tcPr>
            <w:tcW w:w="268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bookmarkStart w:id="26" w:name="合并股东权益变动表本期"/>
            <w:bookmarkStart w:id="27" w:name="合并所有者权益变动表本期_4_2"/>
          </w:p>
        </w:tc>
        <w:tc>
          <w:tcPr>
            <w:tcW w:w="141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134"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142" w:type="dxa"/>
            <w:gridSpan w:val="2"/>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6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79"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417"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134" w:type="dxa"/>
            <w:shd w:val="clear" w:color="auto" w:fill="D9D9D9" w:themeFill="background1" w:themeFillShade="D9"/>
          </w:tcPr>
          <w:p w:rsidR="00E24842" w:rsidRPr="00E24842" w:rsidRDefault="00E24842" w:rsidP="00E24842">
            <w:pPr>
              <w:widowControl/>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本期</w:t>
            </w:r>
          </w:p>
        </w:tc>
        <w:tc>
          <w:tcPr>
            <w:tcW w:w="1134"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gridSpan w:val="2"/>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tcBorders>
              <w:bottom w:val="nil"/>
            </w:tcBorders>
            <w:shd w:val="clear" w:color="auto" w:fill="D9D9D9" w:themeFill="background1" w:themeFillShade="D9"/>
          </w:tcPr>
          <w:p w:rsidR="00E24842" w:rsidRPr="00170479" w:rsidRDefault="00E24842" w:rsidP="00E24842">
            <w:pPr>
              <w:widowControl/>
              <w:ind w:rightChars="67" w:right="141"/>
              <w:jc w:val="right"/>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bottom w:val="nil"/>
            </w:tcBorders>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8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减</w:t>
            </w:r>
            <w:r>
              <w:rPr>
                <w:rFonts w:asciiTheme="minorEastAsia" w:eastAsiaTheme="minorEastAsia" w:hAnsiTheme="minorEastAsia"/>
                <w:b/>
                <w:color w:val="000000" w:themeColor="text1"/>
                <w:sz w:val="16"/>
                <w:szCs w:val="16"/>
              </w:rPr>
              <w:t>:库存股</w:t>
            </w:r>
          </w:p>
        </w:tc>
        <w:tc>
          <w:tcPr>
            <w:tcW w:w="1560" w:type="dxa"/>
            <w:tcBorders>
              <w:righ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盈余公积</w:t>
            </w:r>
          </w:p>
        </w:tc>
        <w:tc>
          <w:tcPr>
            <w:tcW w:w="1275" w:type="dxa"/>
            <w:gridSpan w:val="2"/>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一般风险准备</w:t>
            </w:r>
          </w:p>
        </w:tc>
        <w:tc>
          <w:tcPr>
            <w:tcW w:w="1276"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c>
          <w:tcPr>
            <w:tcW w:w="1479"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43861C738374368827D86588E967705"/>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89F0954C98E3422A9854154E9BBCE08A"/>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5B469B5B9758418AAE8220126111F6EB"/>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F5194C22646A42F6BA86E525E574B4B2"/>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3B77DFADCC344C238BFC215DE36DE32C"/>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6DC15264C041496DBE65848E7969887B"/>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7272FA1BB21040629FCB2F388542389E"/>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773915C44C894F05B6196F560E007C1E"/>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FEC4A19B9A9C412AB3EF9988F55CB915"/>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5E39BBAEFF8C46AC99FD5D3D605C3C7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99118046561D4BC7BEC060DD9682B2A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0D23A88C535487DB31A70144A280F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C47E72DB3FA24FC5B27951F4BB2688C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4B26A0E0FEC4416289ED9FBBE6CE79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53D680081E75428CA142A02DBAE0657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3A40D887A3484809953F64D833A7F7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DFFC68E6CB244DF19EA7EE8329DF6E7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201D57721A25459292C324238AFB175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27857918C36C4A0A893A481D72F101A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DCDF8B46587C49418CD5043C87A246A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66AC01DFDB1D426F9CD07088029941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8EEDC247FF9A46F1B510591E7CCC474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78C50A5CABD74624ABBFE46C7F9A92D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337B9C48C12F4EBF8971BB0A768FC2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6CCA52BB75A34C87B410138A5D9E979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AA371BB1B5D942ABA214542EB9675BF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EE3D9E69257E488DA84B8A62FE1C367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599FA9245E34B899AE1B5BFB927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78CCC6E49B594446A6B7FA16B3B1AA1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FE01DA25A95E4661BFE3EDA9BB0504F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A582799B643740F2993308EBCFEA35A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59B6A9E9382B489AB16FA9FF8B0008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3D2102B3FC924A91A66C7A75B914648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821D1513DE4D4C2CB9C7B2C0F7E8F3B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94B9644CEBF94879A96F2BA33CAC036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CBAFCD2F05CF46D9B79BE0E16BC45CF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69DE1212B9CC4997ABDC3DBD7F21CB0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F7622D68BDE142C0A7932304CE05315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DCBC73E5651E475990CE03FF575E8F47"/>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F4D7D24A59144848AEB8495F6ABD7B1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5EEB7384DF384809BC6257F3A3E62DA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043B005A063C4FFB9F609B1E3CF060D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5757A8D84D5C43558CF75740630F2CA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94DEBBCE156E4A798DFA0B0D7702F9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2C18A242C8394C088DC94CCEFEE0336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4C6CB2BE6C42E98C2A9736DF8709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7378C8299F2C4659BF3CC65DF593ED0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689CA9A8B56D484187E93908FDF43CB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CE3A9807FF7A45F1AAA052CECEB1A23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F9DE4752594849F38155CD6EE324F2F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87A41C2ACFD467DABA4340E5E75342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20E7E7DE277F4167B6B977AA5047E1E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11810AD29455418C86C615890C1680D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36EDF6FDEE5450498FB1A29D95ED07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DD1B35E49A424DD68CF48A84FD86B1F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2E3B01C2335340DEA9C0503737F341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8315EE7A23E74BD999137AA2523089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C14AA3006B9E4EE29A41A4C45D87744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0E074726AD2C4AC7A08297B656B2641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BCE66B8A9CCE4DAEBB7E0F18AF36896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36E8C4EE525B4B4AA2AB34E708C4A0D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142EB329F08542E49CB4CBD0B17DDBD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3E2BBAC378CB4BF09B506764F5E55A5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378A33F7FAE64BAB95FC237CEDBE8AF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46A67CB4774C4C4382E693CD7C6312D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058EDE0FF8984A048CB7D38E4CD759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1031BB004B0541F6BBCABDD03E8283E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92B34D038F8647358C9A042A579E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8F63A7C833A84047B6242CA776231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9E8A586752FF4B70B332B6DAA0EEFCD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98DA9CD4B4B749868A089CD73F8E1F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CAB355D1E48C4977A27C3AD69C43367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B7531AA7CDCE413185541FD28881730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016F1F30C85949B49C3F13408CD5C8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2F04A551E50445AD8927076D9D9101B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7C44FE2F4D2444358A48A53D95C050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A0B588F6D07C475695A20FE0AC30ABC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244320B853524AEAB73463C56A17B40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5BC742A30AFB4D7D831A18A34F7AEEA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10A4122469504C459BFFE731CFE1C1C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60FBCFCFDD3E4FD18E7A96EFEC36A9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2C1DCC99B6EA4D68807530782F5A38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6913C8EEBCE84776AC402A687007AA9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C6D46AAD913A42C8B90971BAEF2A8B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816929438D9C42CD9B646E8D646D021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127ACE01FD904F329E7571BC63582EE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277BAA2BC37E431797423A3A6FD289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574EB499EA6D4587A9DF4A3BBDAB4FB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310D75DA974F4E5F87339061D209DD2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C5EAD85834064F038EC98CA13F85D17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CF0BA586261A4E6BAF47747872083C6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E7A559534D7E4669B05E506D4E41A3E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EB66229F5F1E4E4FB8D121D07572127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93D59C2D948646DDA96A4B719FBF31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696D5190F3E1494097BCD252BAF21A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8E72FB50E480494282A75B15C6B4CA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54EB31B832C4CBBB9838AD3C61BC71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7643371B8EAA4FD09D852BAE42E5DDA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53ACAD13DE8F489B846DF60FDB4AFF4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DEA1E4B927E34B7287463C8813C0073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258E5A042D504202ABFE3C0620B2F9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E5846892089D4C0492325F7227133E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91DC1C952A8F4A329EBEDB992893AC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D9EE4B200F9746B4BA39367FEB0C931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6149A16D28B44DE6B40869B60734A0B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8562601FAE98463C81C53528ADA80D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00402705AF714309958D1BAD6ED0CA0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A17F97D3E0D24D17BDD580C2A3FF5BC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B84878951BF34E23A504222EFAE6B1C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E12FF609D864CAD9815133FF4FCF75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BE769432AB18463C85DAB318C098D0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F769BDCFC2ED49E9A6FA5F3A17CD67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62699F192BC049E3B619C48A87F62B8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14B7FB6879104387B87F8E151474D76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EACFFBCB8D9E471B9F33FB72A40EAC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6BAD334F155D4F959677CB1CE07062D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EA0975918BE54043A668C12752B209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26D9DA966F44F16BB36D968FDB5B50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D5BFCD9427D74B8C8885E60FDEC1AA4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BE56C7EE73504E889BC0EC60EA65F52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1CE36FDCE3DD45BDB0B6DFE6952EBA9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21D119EF46FA4A59A5004FBBD3F55E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026473AD5B345FFBBE88D02C02BB78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98AD364602A747EF90BB69DB6206295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0E1A2BCE70C24B46A319CD0F8F2EDC3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ED6E8CF95BF74558A20DA54FC34355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504601F5BF53428AA8DC6A28857E703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26AD359140794B179183FDE53D08373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7A69F528C804EB7847BB4B7978A38EF"/>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7CC94E7602AA43EA8FBED4B2A2900E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4E011D73018C4F6AB6FDD231FC7AF31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6576B8C431234A959D52B6FA8846834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F681727DD4BC4E3CB5AC760F1AE48A3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A4F8DBB0E3404BF3ABD0F888F231FCF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5A7153C61D0E4508B1FE4843A637281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DA0265521259460DA0CA52C39F7767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98FC85EF6E214826B9EA0F28A53C39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1EF137B64317441782B92CC09994D21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7183BB47714D4A84AFFBE894E370932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F94280792B0B4F459DDA44E7701D744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927884783A994594AB76218BDF9E885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4E8983A5803047FBB71557F253A4AB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BCBB31C38D804472AC0E7C72D09142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BFA09371EA16483E82D0771408B4D49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9A8C9816024B46A3BAD66663C347AF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DCFBC375C8CE40A5B310B43C357A2B2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CB3199C8FB5948398EC51042D88865F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0FFAF6FC5C3B44728FC5ECC6EE355F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29C211859DEC43B4BE4A9C30739AEB0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11A954EF004F07B6B0AA72966A612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0CE3D3FF84CF4CC2971FE252EF308DC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2E5F57890E83470DAD30407615B158E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D9C46F567FA94FE2897911CD3B6AFBA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5751CAF6A3174FD0A736D6BE6B0454C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10622ADCCE3746FE8BF4DE120E0146E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62840D4302AA420EAF4F11DA72E9F6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9769988757224A70AD3B02341DB932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B6C135B31FF64BF5AEE80D6A68C6EA7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4D2AF87ADDA1479E8D72988737EB3C25"/>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9C375E1A3A084A9491586884DB4F7E9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AEA359EE1BC246F19493FA768A93884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02B71FC527494B47BDE60FA94202F99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9AF0D5C4800F4A1B9C1E08E2FCF3029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5A8E95C05B3343A2ABBA6C618DC118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721F398EE2F841CA8FD4A80222B200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EA986F95D50542D49FF66EED8CBD31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E1B7600C91B14686A5968BB4F3BBF2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5F150D6F61904FD98D295EB521F4DA0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C3CDCD45D1F0429B93493DEC71F541C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83403E1ACDC14A33819A02526E08D09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679F696BABCA4EFD8258FC929665899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3CFCEF3F65F44B8BBD206440ED4D9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F0203CC16BAD4BEF9D5F9947A5325E3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879E47C6648049F68A2C63FF21419F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6182DD277D944AF399221566F07995F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89FAF4BE39E2460FB065C4355D4F8AB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CB2D4CDA9DA42E98D65A88D1E8E97B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81C364A5B42349BEABD413FF8A6EAE3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AE6B0FF872044DAFB52F4155F20DD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E0154C5808304D1094D44A1B71DDF92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8354AD77831F499CB52E807AC3552E2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A9909B9D9FAC4529865A74A20A97B07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1BEF25E4D234658B48F0722CFD2F90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9A7995488CC54EFA86535340A7C5117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18096EFE0BAC49D7B1139882894FEC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BCA18753308B4F8CB5ABD1940962878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2152149AB02846A7922E3E31323477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FBE9AC0F1CE64E5EB1792B8504E925F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F13C2FA038A84EEA9CBDE3CCE0B7FBC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4BB0132DF57C46C399D90D6F4620199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BA9AEE81D51D410382E58DEEDBB8C8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FFDD0DAF36B41D0A72D40675C06593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982AF7CA4FFD43B9853577FF2CE4DA2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7B5AA6FF0DD6426785C552824A1D1EC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F17AF282C9BC4FB79ED15D85594878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E25F86D50A3340489129BF94814390E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16036E1014454281AC06042EFAB136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5D3BB3CC3F5E46EFA63708CF70E2981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D3458E4D60454AAEAEA885571CC4DAE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104B48C910044A4BB66172CCA263208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C887953AF7FB4C93A1CEE4CDFDC1E4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579ED393D03E4CA687B4C312568896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4DB6AD546E514A009A194E1CC6694E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0EFBDF5B3A6B4587AF77AE0924291F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3629907A3194BC8ADF9B1BE0DC8863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025E098F58BC4E70BFC3B9208D520B1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0D7A574820A94019AF77512B3E0063A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2526FF54AE4749AD9695FF2F1F6386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01B3BF8D5E0A44689DA0E3A86E9B3C04"/>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F3B551FE6B48477094613D09838ED9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AF1E3102D29F4FF29D7B635A24ECC29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BF91AE2F7F0D42B6B75BA74A18A329F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F03EDBCDF6F84228BFAC23F966ABF3E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9A4B6C2FB4CF404E86D0301A102EBB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B89D443BD4D74B93BF41B085DAACDE6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0BAD967825724662931F42D4465A5AB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8C14F723F7D94308A84203DF1B58219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57B85DD4EDF942738153271D2D3F5A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6551221D72DC49EABCE377AE2B37D0F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63158734E06D4947ADF6CA85E6C0509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41991536F18A41C8BE3CBD6B2F0EF4AB"/>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37DB2FF27F8D412DA30E216615E96C9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C54A9BE362FB48AEBEFB93ECB919FD1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134A94B855D41E8AD889B5E461C5C5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11B990F96A874A55AC3BFBEF5170D3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23BEF85D107B498CAEE324513418792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3F80440B3CAF448E8F3D41CC90E7172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491112ED4A474165838A340C82A18E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4C7662F1A2DC469C9B9503BB537E8EAA"/>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7A7EE9868D21421FA7248AB89B321B6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FA6DA8DCFA004C4EBFC85229E7BDAA6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9FB869D172F544A091CC69A84B36530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50818C4DB19548EAABB8C047745207B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33B459258E4D47B18DE0CC42CFF194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181D41E5EC454BA7B2C2D912D515476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0259744AF8174C6D9D89B7FE354208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1E3B5B6271AD4FA7B03CA705DE12649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AA2CADCD292743F3AFA79D5EB577A58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4AED7354B2AC43DFABE332394982317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8CD7653468B846EEA4EA7CF281B6AF5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25FFF75C6EB94CCF81C3101265205D1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68D1FD4D629446BB9F04DBAB0E847DD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E2333570DF3C4CA380AEFEBB3EBCEDC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F06EE9F8A47147B88DE7DCB47216AA8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BD2EC8A84F21413C93270D78FF96F76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5528D5FA894641A5ACD9FBE3E2910D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2A78EF38972E46A483BAC5468E50C91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15A75640301B4FA18DF7ECF660E9B4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25BF308F6C364A3589461259693F369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37D64C0AC0804ABA880A8CA56F7966C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DAB2BD81D656441D876BB0A2D98E754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C1ECD46685004FB39F174068EE9708B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75A4AFD8EF75463A8757AC06E20FD12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7598E3D9AD0845F8A42A40A8DE67E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0F68164CB2AB44E5A9337C2C6905021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7AEC1FE9E13D4C80A687E0D5827D8AC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2501D39582E42A3BAF6E50251CCFC3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1B5F07D9DB9544EBBA8F3D73433BC41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8F308601227C478893B58927EB179433"/>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85E1C224F9474554AA097A14BA33108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830D3DB8FFF24B06B238713EEA765A3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1B3B620F2C04417D89D620DAE703D17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3EA28339D5EF40DB88A0AC2EF590C71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57C6BBF84DAF4620A5F0AE0868159BD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3FACEC33BE9D44E696052EB2FEAB6A9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34959631938E42E49D6305ACED43C52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27A132B9A6F84AB3A530D595F5F8448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5BEB80B677354AA98FA75EAF4AC8B02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0E923CD3DB59405B9DE24FC622BF44E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93027AD2BE13415E8FABA26EE21E4F3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B8598A7608594EF1B3B99DCA1E1BA11F"/>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E861B877C3024A50BD9B007F6497B22B"/>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F62F5832C62C4BAC84140C31A48BF239"/>
                </w:placeholder>
                <w:showingPlcHdr/>
                <w:dataBinding w:prefixMappings="xmlns:ns0='http://wwww.hallomagic.com/xbrl/consistency' " w:xpath="/ns0:xbrlConsistency[1]/ccConsistency[1]/ccSign_KuCunGu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7D8BCE341174389A11F8DDF38127488"/>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9E1F851858714F13BB0992AB0B48486E"/>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01C28B369E2C45508485393F08DD7F67"/>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6C511671181E4842AFA79B07571F6B0F"/>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16DE3920F77F4CB5AB92E875810F7B77"/>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7B2A2FDCC7CC41B7832BFE9C43D59ABE"/>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63DC6D504E94441816142E7F6467337"/>
                </w:placeholder>
                <w:showingPlcHdr/>
                <w:dataBinding w:prefixMappings="xmlns:ns0='http://wwww.hallomagic.com/xbrl/consistency' " w:xpath="/ns0:xbrlConsistency[1]/ccConsistency[1]/ccSign_Equity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r>
      <w:bookmarkEnd w:id="26"/>
      <w:bookmarkEnd w:id="27"/>
    </w:tbl>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E24842" w:rsidRPr="00552A81" w:rsidTr="00E24842">
        <w:trPr>
          <w:trHeight w:val="317"/>
          <w:jc w:val="center"/>
        </w:trPr>
        <w:tc>
          <w:tcPr>
            <w:tcW w:w="269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E24842" w:rsidRPr="00552A81" w:rsidTr="00E24842">
        <w:trPr>
          <w:trHeight w:val="317"/>
          <w:jc w:val="center"/>
        </w:trPr>
        <w:tc>
          <w:tcPr>
            <w:tcW w:w="269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r>
      <w:tr w:rsidR="00E24842" w:rsidRPr="00552A81" w:rsidTr="00E24842">
        <w:trPr>
          <w:trHeight w:val="317"/>
          <w:jc w:val="center"/>
        </w:trPr>
        <w:tc>
          <w:tcPr>
            <w:tcW w:w="269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E22B03EAA30E48C0960EC1AAD8A42A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F077F974803147158C88092BB1E1905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C2599DDC89C44C218234B783E7A15B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6F71818922694656BA926EAF0799BE9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367BBFAEF92141EFB7A9AC58AF12DEB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C83C40CB44754B958CF78543BF7090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5276A2DE68504174BB09F7E55033AE5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090DACB377384FF7BA87CE68B2208B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EDF8920F7CDA41C4BDACC5AD72B93B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4D400806CFAC4F3487E9B49C39D784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8E0B763677FF454A8FB42EFB53703B6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3D88E9CAB9F8487880880888128DC1E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9A2C1F65DD774BD2980DB72228BE52B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9670B5A8738F4B3884EEA8081EA104F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26B493D4E91C4E5C92799F50B857702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640ABBEDEB274F02AC806B5AC643D9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FC827F5694AF4D6CAAD5EF39AC59AC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122D638E7D584BC6B1848E9E787AE3B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F4F8499A4150445A9A06AB89E190B72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CFCEE4ACDD944A1C8466E237440C439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778A9F1AC8FC45E6987A1D4A5DECA65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9025E2CB80C343B0B2A5E302698C11A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F1786627F01C4D788A8B44935CE1314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A7F348116BF94B9FA01BB816BB7FFC0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19356C0724B4CE4BD409D815AD887E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FA088C75E72C49F0BAC04A534202C5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8810828860FE42309070D4F518D0F75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8EF44614E361495090023D0B94E812C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753568DD595442AE840965B6DE14E75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6B007C19EC6C46129CDDB0B4B5662FB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04057AD0B1AF40738199790B34A8C60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A2833ECB6D4F4ABC90D97DD17E24CA1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06042F6CF2BC463BB32D1D61E4B58EB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CE3012FFFAD74342912398D05E53507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F64B86FFFC4A46F7A7903FB936164EB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FC0D1E3DB889438A8F86016C910A626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25323F3A055C447CA7E5132FBFCC66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88060C6B55254776AAAF2F1C35BFA7D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100306A66114267BDF712F2CB02E78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83E44ABFDEB1456EBAD689E8EE3BBA0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DD3E4AEE3BB8445EB9F3C92FD812154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9B637767AE64416BB14B9C0EDA1DEEB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4900CF8272AD4FE4B593B2EF6B3F08C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949723DE12B24431905702C90DA1B2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B6607205C573440791848750F4698A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6C5C6783BA54376B65F535C853956A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E0656F59790344178D4BF8FA63DEB7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DB550C875368418AAD910BBA5380BC7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8E9A2A2E1BEF45C0B9EEB2978E229D1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BD7C53B16E4D41B58A30A16E3718024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64DFF811CAB245B2AD8E930463A4041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B9827320679C4B09BF13802EF44CAB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865966F0C27A4F889894E0612BF57EE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58457D535BC64726AAF9FED969A5E0E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BE04EE17F3AD4637935D5F185FF1912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465AE239D96D4B0EBBE20769BE1582D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ABB7BCCE149C4C9E8FABDC8B39647F6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1334FF05417A4B9EAA8B287CF80E28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6753CC162CEB4221B0F5CFDC48E90A5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F21494EF44F14DDD8D42726BB7F6FC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E331D780D22F49A2B64C8F8E81F8C51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4A37FD2C3AAF4045B46ABC072D4D84A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63749D692D4A4760BE77D98CB77A23D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E5E62A6155745A28EE94DA64A2F04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5D3F39B0B6BB42639966280061D565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AB2B1226D3A44A728AF21E20E908337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9AC87EC028C84F6CA1A63F8418A928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A2800E2E402F4FD1A3289EEEA215741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B964471BFB594248B637DEDA3BCAB36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DA1AFD13D0C8456CB24C7549D2F30F5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8A895C382E134CF685AA37B7FF877E2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F73900DB085949A4923BEC6C3E4DEB6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867C08A2F246D6AA9560D97EA7BB4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723F106C358470D9C71EB3AC4E2E0A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FD83A4F50DC54258B85AB6A4CD63EE3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A9CD08D526994420BE79968BC1C981B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CE0F76555E284A5EB73044CA909F5AF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B7331C6DD84743FEA8EC6BF6E9DD27D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F55E5D7816474B1BA90FBAC221CBA3B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D6E33DB486554C289F47FB2563DA57D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049E43F49D7843D18975E3311A13566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2C1E624FD5664086B639CEA43A03CB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4DEA59F4291C4827AECC88B72D6BC5E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3DF1A13018B3448DBAFF4B0DBF8751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330E22DDBB9C452E96B6F75E451614E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52B01A7879544D85BF4EAB2F5903782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91177E1057174E1CB7E1ABAF4D821B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4401D0FFEDBF49D2AF5CBC0F52BD38C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944CC1BD4BA144A0BB952ED6D463E47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F73D5DD1612948D8B5C1E796DB2BB49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F79C9F5FA14548B7A5DD36B76ADBF92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A8801343C87A437785B48584EC3C7E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3E2983065BF541D4A63D93F8789B28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1FE8DF79FED74EA68837155420E08C8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48FDFEF5C83A4F079175BB10A034654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F0F7B670C3F148988C3891245A9CE5F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7EC2383577FB498DAFB55E9650AEC5E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C215A5B4297A44879C9FB6B3E973F1C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004AFECDC434418B53DC41DF7423FE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8927F133B8304722AA3B358D54D7AB1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B4A48358906F466F86500E438ECFA67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478642C122B1412CA200A1E922D93A5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8FED186866114ACFB1D5366181C6E4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9E1BF35BB447466F9A1EF2FCFC35014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2D21F0134F5048F780B151BECE3B17D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4D788A734E5540D393F80DC3801919D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CF8D891D233A46F5B2CAA69C0FDE166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96CC5D124C58424E800FDEEB0F4035D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342079A7022E48F1AC39D398ECA2FA8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4F1842F529FD4E9E8A85905163C2807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036D2E8C80C14278AA125EA9CE6C74F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3812062F89EC4A0C86C9D2A061F670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F2062D9D25994DA7B4D38CD1FBC1C9F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865ABC319132465EBE8841AD500C76D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34DA0CFC9EE843C991A3CFB09EFF85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FAE3EEF845DE452C8EAD6581D0BD2CC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D521B381666F44F290376ED55B4DC5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BDD3FEB8C98E42D9901A859CBF1445D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0B2BCED7B42744FFA004940F5061DD9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D931B5717B534A008160574A84A5E01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2359F38AA42A4C4EBB22AFFAAAB123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C34A715F98A4514B29E0F404C568E8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B0C93CD59B5B4BFF923B9110FAE3218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BC8E8A6877D14A2FBEF544F31DF1B6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F2D03CDB2FB746C393DF6B3E7F128E8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63D6E6C8D0C54BD6B6EAEC2B94D34C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B1F222F08F9449719D7723F1A1A4E8D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AA245625E71D45998DBC1BDFAB177F9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D15795CF4DDA4C87B71663F49196CF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DC1C4159D6704549AFA8E73E1EF57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60B14CC1224B4E36ACD89DFFB70C0F9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E011F92E48B84C96AB4DE63C939A11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E34E0C9C73EE443197D58CAB6F12FE8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AF1AF7101B2841FF9C22E0F3D8999AD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1D40CD6B972049D7B624FE7A60DB4F4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94E3F746DC6F49E1AED3C12B7C626EA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ACD4D7ED9E4C44CBBD1B55163D53CC9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C85A1CC3665042DCA107BCC759A3464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BAB3EAAC94A4699A56427B03635C40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810CEF7B64B24F89B3A1280F749D22D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5D5EAEFB54D44AA2A139081AD96286C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EB0C3F82AD664006815721F42CE9174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B3EF0084471142F7B081E8906B5986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A144BE07CE19414F95A3067C4499A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11A264EE6B844574B39E1C2CF68170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1C65EC45309844C7A590491142A916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AD24D4A4D92A4150BB9EF6EE1F17E7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3EED33BFEC4841F68395568FF51BD6C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9602C7B8C434441A8221D1DD9F4E8A9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94C46AC8844046F1A67F2DA231806F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D83277D0B48744D591867A0C8F515B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D1B465B2B52246FA811DC84D2DD8742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5FA583C1BB134D00B9645C28EE5F6A1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049653A83E4B458E7C7A307ECABBA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03DB542D0997471082E4502A8575655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539CC1CEA0E141A6B06FD7930C9A3F1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22C9AEC5EA4C40F2A4D192D3AF4996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295137B8415042C6876EB33A3D29437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6621203FFC1B483CBF3AB7406B8C01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65BFEFD169411EB8DB51453AA0BA6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DD6AC66A3C354547A6D091D64B49CE9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C0C3AC997D2C498B902676977E68E4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182AEBE8B11F4F5EBE64624D3F5BA96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29EDC6CE90D34D968B1D7B7A5D6D30B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0792AEEC959A42D8B126B23BC92A9D4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7D3C2C9E38534E25B99283053D9E6CF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C75BA118CFAA4EE78F120AA81A61CF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B43A42130FA146089576E11797C92C6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EC90AA3FDD4F45929BC8B9AB55D7B4C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637C9AB45DD541069E029EE325E7A5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F2E4B660F9C346529BADEB0EA3A365D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6E2A496D828D4B5EA2C89961A60978A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BA2706B552CA4F9EB12D5E23B947A6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9082E2757E3847FD91A2F2EAA718A8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4A858E001AA478E802B0CD01F85C87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CFA25B299274529BB8D06E671A6F92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A456C4B743F4049BA65CE7C78A825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5723DBD52B2482DB4CCA2C4B879DA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DFA43E34C7AA43CBA370EF8BB71F13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3DBCB0780A2A470FAE3FB5F87C1C4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B76775104F7F43DD9DED075A3A55EC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F38390D18089485AB99146CDD4E9D1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B000D4549B764851AEF00EDC9BBFA50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8450F16CCF5448808E57C0BECA0952D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8C76C5A03C0A4635905F75DD5D0683E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C95A58C4D7E74758865C0419FA4C96D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F4D0E132B8BA4F6BA781DEC0D7EAA5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60F1276484F2489E939DB2D28C8CEB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D2943744361A4EF393AC1B82AA5319C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038F6BA463C14FB08511B14D43D60E5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43249C5DE666452EBEAFC422AC96042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34823A7A433641979B55757C3D97339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2ED29C799BD74E139E1BAB0C068988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9832ECC7B3BC42929B60B36B96A5B22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28C18A2CD0574A7CB1B27E5EFC300E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FA6237ABA3CE417A8697F445A451DD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0E0B83134561404C8998F87A2054829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8FA373F6D0074897A0795D4BF9AAFB0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94D34FA58B4E4CF89C51869761E60523"/>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F023A19A03F9422B8B18F3613B45FAF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74DA554BD70B4BD281AB37CF271DEE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B46E19B0D3A643B498186895001B8C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ACF3E4213C984BC4BB3FC5E35F15C36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5C69CD4AEB2C4F688C5A35C2F5A8083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E7BC24922604457FA48F21668B88D5C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05DC36DCBEAF40B7BFB890FD00C227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7EEC5DD4E1E94E0EA9052AC803C5ED9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F6E6A4E780C24121ADFF0228B7D9785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A17D3C31F6A546788E43CB2FCE5BD84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1925F071E8784775892936211306436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F5378A4AE9BF4ADD881E38E399E64D9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67E5CBB5088F4A549641804BCDDB4DE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E4327705500E40108A26F5F26A891A2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F253AACDEA1B4EC697EF5A6601213A7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EE363ED4F795492A81B054DF3F509C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AA994CF5927749EEB1492ED34635E7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33BB16A51DDE4344B3EAFB223D3FD12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AB3CDE2C391546E497D8621350CB7DC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5BE2179659844CFDA34F200E4F04872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85BA5077AE5040EABB5D1B13F92C40D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8131939A1C034FADB2DE193F0539108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182E6C2B27F9480E9A0147D378673C5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50F8152C55394CE1A1C4E186F76BF30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F4515EC5AC0149D8A4AFBD8519368CC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53BD180FDE324FC9831E496FF40A73D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89BDFBAE0B0547C7A7217A552DDBF2E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CD64814B2AA54679A237146F41A44D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29A1007F7A5841CEBF0109C458BD47A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BB663EAA35E14483B0E3E08BE268289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C3CDF594DD2E41A58485461A3633362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8F2EF0084FAE4D1E9974421CE6290ED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C6CAE7AA3EF4008A2E2C11F34FF169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B82F6CF23BB24EFEA927376D4E27687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466B71647A1D48688F05025B3CFAE4B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C9F1BC60325046D88963E6AE81278D5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D6974959284C4710BFA337306AB56F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D242BA9144F949688DF920FEE60B41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CE9E6FA6749949AE92683DE50C55491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D87878988FE341DD82831A86BD0E9A3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62CE5B86F09C46FE8EACF8F576A8C80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C9DB1D9381AF418C910CA50D4FCB8B3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55FD3FC2FF3A474AA43668278E8BFD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0AC62A9BB032483D938BC85BB127CDA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E8222F219E3D4050AF8F13F0F5F8E54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4E44BDC39BB47B7924B7E1D07DA96B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C500DC7E58B34B7CB87E3945497D4D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0AED383FDAF46AEADD794C490B0713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5BD832249458454EB0DC66673866A0A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4182B78D53954FFEB7DFF669DF8A276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1B12D237092B428CAD90FC6A59EDF96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91999A40AACC45318E07C49406B7F2B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5683AEC8893A48EDB1EBDACCE881FE8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B88D941B689242CC82B4057468CBF38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64A82DFC0E4C496BAEBA8448D4E3973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DAB890B6C336412887FA843E56F6F0B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EB8796B8842F4EE0BC1763F670656C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5110E5F24F1549008BA4B8E45D53808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C3CCBC6F54048FD994F1B9F121695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D672B47C83554C04A8E5D877162BCF1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683B1E088CF14812B25A06609B08E10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2FCC9D9BE5764D4EB86F8CD38EFDB4A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9D730E79BD794A8980C17448D695428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A5BE32EAE29D4B9CB4007FC4484A076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87B2CE6A625A4C4E8E3DB51CEDC6DE6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FB5F222CDCAA4D0DB41B1049B748CE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CA61F78393494F9D80F51515677B74B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82865AD7BE444939242707039F2AA5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042903658CC849B78A1932039A58A40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0327ED2C7B8E4474AA4097A2D6FD72C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48B6F41445894997A643A9ED19DAF59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1D1A2678EC7344B581EF716B9713BD2C"/>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C55DA1399E974E15A3960D2D5F03E176"/>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2D4888939A5C4AA0979B30F3D85EA672"/>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86E355943B2445F0B59FDE15AF56CEB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3F208C03EECF4116A0CD58788D0F8622"/>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477543A658324F4C83649DB61D091A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5171AEF810E445E68F232E41921E3925"/>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D133825C2A3247FAACCF0117F7211140"/>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1BF998D8175B498DBC458E8C720490B1"/>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267EE538439488C9229A16CC246199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bl>
    <w:p w:rsidR="00E24842" w:rsidRPr="001B6047" w:rsidRDefault="00E24842" w:rsidP="00E24842">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5CB854CF36C346C68861E13E67115D8A"/>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CF16E9CFCD0A471F993E386A42CF675A"/>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89EF1DBFE8334B48B09CC3F86A2D4E0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w:t>
          </w:r>
          <w:r>
            <w:rPr>
              <w:rStyle w:val="placeholder1Char"/>
            </w:rPr>
            <w:t>__</w:t>
          </w:r>
        </w:sdtContent>
      </w:sdt>
    </w:p>
    <w:p w:rsidR="00E24842" w:rsidRDefault="00E24842" w:rsidP="00E24842"/>
    <w:p w:rsidR="00E24842" w:rsidRPr="001B6047" w:rsidRDefault="00E24842" w:rsidP="00E24842">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E24842" w:rsidRPr="001B6047" w:rsidTr="00E24842">
        <w:trPr>
          <w:trHeight w:val="313"/>
          <w:jc w:val="center"/>
        </w:trPr>
        <w:tc>
          <w:tcPr>
            <w:tcW w:w="3544" w:type="dxa"/>
            <w:tcBorders>
              <w:bottom w:val="nil"/>
            </w:tcBorders>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E24842" w:rsidRPr="001B6047" w:rsidTr="00E24842">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711F0E" w:rsidRDefault="00E24842" w:rsidP="00E24842">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E24842" w:rsidRPr="001B6047" w:rsidTr="00E24842">
        <w:trPr>
          <w:trHeight w:val="313"/>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641CD8A6FA7C498A95A5C5F73F318B4C"/>
                </w:placeholder>
                <w:showingPlcHdr/>
                <w:dataBinding w:prefixMappings="xmlns:ns0='http://wwww.hallomagic.com/xbrl/consistency' " w:xpath="/ns0:xbrlConsistency[1]/ccConsistency[1]/ccSign_IssuedCapitalneeq_instant_Y-11231_M[1]" w:storeItemID="{10BFCD5F-C131-425A-B07A-9B25CD3F430E}"/>
                <w:text/>
              </w:sdtPr>
              <w:sdtEndPr>
                <w:rPr>
                  <w:rStyle w:val="1Char"/>
                  <w:b/>
                  <w:bCs/>
                  <w:color w:val="000000" w:themeColor="text1"/>
                  <w:kern w:val="0"/>
                  <w:lang w:val="x-none" w:eastAsia="x-none"/>
                </w:rPr>
              </w:sdtEndPr>
              <w:sdtContent>
                <w:r w:rsidR="00E24842" w:rsidRPr="00480B8B">
                  <w:rPr>
                    <w:rStyle w:val="placeholder1Char"/>
                    <w:rFonts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40811392190841759002F7DBE30008A8"/>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BC1A0A46419D456099EC2B51AAC1AD0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1ABD5B4E3F244C078943A0F6DF52F130"/>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83ECB5892A42478A90F337DB8B65D8F7"/>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D610E54CBA804D0EB6CBD5611A5A740C"/>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F7DAD72BE2174D38B49B9CF438774FCC"/>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C6DD4552572443B0ADDA14E2EBD2A6E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8946BF21623143C5B9ECABB0EA426D8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CBADF1B1E88B4066A8F9412EC7B4C0C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A7D8D77869C84AB6B630E30FE2CDA4A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4B6AD4BA6A7B45098BC81B696D6AE38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1D4F9D583533456B9C2C02D41B0DBBF5"/>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1B7FD404D7E4563961BE4475AAC162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7E3F6685597A4A2380EB2DB437B2E56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96F4B44A6DD5404E8F4B870F2723253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B860725A386243B7B5B48D446BC03940"/>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876DA43CD27A44CCBAE1BA6978EAFC3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1DE3859DB72B4D48B71F983CA6B49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B57303EE3CDA41D2B02240AD34471F0A"/>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03455E43671D4507BB28BABBCB5DCD8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3F7A38D7402F484C8AC06C69EE3AD21B"/>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DEC29D71DCE8451F95C732184E52D42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E52605FB9CE24C329F42B7C6E19BA22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0D141A2D381451DB15A1FB7E10E1C5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89651704E0114E5AA6AEC9CF6078CCA1"/>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D5CDBA0592404FBCAF6A5711AB65127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65549CAB07DC441085CABEEFF91D879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1238522D2B414A10984C20B69587C0B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E4A05E085F9D4A76A30FDFCA967D908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3771709477FB44228358CED2B7A7A6E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8E8BFF36E6E6408286CCAFB5A0F84DF0"/>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1A7BFED4FCE346468476E5D76169F9C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BFA0CE7B9D634D4FB0B1C3CB7C85FA3F"/>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AD322AB728514F7B89E6A7BC68467D3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1BDE563590E1489F881D6B7D8AAA8B98"/>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0600B813C761438587FE30C4835AC7F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A201AEE2E74421DA1B759FC3615DBB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34A9D6475E8F428AB3DE7E0F34377A5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2557356994884BFA80ECB96CB8F004DB"/>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575E38F07D6A448EA79B0879441796BF"/>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9DBA00D93E7546A590311501F642A44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538E2D76771D4CBE85778142FFCDBE8F"/>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0F150D3CECA744ADA470F2B550B5BEA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5D45F1DC4E064A8C8740267B361906E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3A9DC202CAF84A278CEBCA0F99F19AA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8EDD10456029402BB02F53DA214058D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972AEDDA14BE4A4AA4E8F9C6724254D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7B6EADFFC38458FBF0F095A6F567FA2"/>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E6A985004C3D4457AA278038ED813CD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4DC5CF8D6467441BB981A64A43E392A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C9757334E8A43D88554B9514686D4B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4AB2F4A9BE3B4A639819507E467CDF0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B1133E9674134833A9D5DAF0A8B8EDF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035766B3F8924D39926D3FC9E4447E3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7CF21E2D320048EDB389EACDB3FE06E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002E058408BE47C3A1B371DCED5FA86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5C252BAA32E0464BA997111D0B83B93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6E9FB1DFBA414380A3BB410AD5B611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3844813D3C474931B16263838B5D000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36536D1070844E86AE1376666EE4F0A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E01D7E17A21D4B65927A55D539530F9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47D612F2F5484D8DA27F30486354E9A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EB041C5893684F39AD2019640ABA84C3"/>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112AACE3F3914661A43773A77F75887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64D88A9884644DCA9F01F5D35E905DF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0F383B3C11BA4C919F841CC3B74BF9E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2A1E38C05876444D8EF39604CA11931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CD0EC13CAC1B41DD8CC91F887586851F"/>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00B177FF0A074FA8A175EBE6DF235FA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68732BCD06A34F5A8CF4CD4FEE0FEA90"/>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2564378E617A45ADA049276E0CE21B3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DEFA2AFF0FF24341B3DB3C6D8CAFFBB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85BBC5C862F4D008D8A873D246514B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D0E5959546DF4DB6A1D36F7D5F755A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6A20349E146E47A3B725639B4009192D"/>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3092C2B7C572417CAF0EE9784B6F819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B1AC32F3895448049500A8881CE0A23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09324B40622A4D66AFBFB2CB3ED6810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57E6899BB4D4A9FBA09D67400641911"/>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30D731D6271C427E8054693B7B66F39B"/>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F8C4388623934DE0AB4E1D14A26A0D0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0F9719DB3A394B7189DE6DC69335603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66E57B9DF99F445697142F834D83E83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E73BC8A7F71F49D5B97C52AB58B689D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CC2BDF4441334733AD56ED04492A5FD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AB33A26B83D04A309D51CAA4D10D9CCF"/>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A91A040BC13F4F52A4EC54851454C24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258D70798C064813A41C8902B6FA987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1E4BF6B24C514D73BB924F799149B359"/>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B92B22A744C441CA9001615A3445169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3E1A983B96F54550A84A879A071C432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5869BB2EF8E548869423A939D3DD575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CE16306983984D5DA0A1DEBD394B69F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C103B67AAA3B4FDE9613561D9CB857BE"/>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F5A68ACF7B544E45A8D4AF7F07971D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EB52237613FA4A08A3FCE6BBA0E5A151"/>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C7752190D4C1413790CE4F46A88EE7E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CE0CC4D837CC4027B47EED5D11992ED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45891AC3342403A925B9A214BB24F6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0A5363A25C3945E9A218C6B4DA4977C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C7BE4B332F7F466899DEE5D463395098"/>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6FE060EC24B24CE08C584C4CF85BB46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B7433E054FD04A18BDB7FE2A67B2D68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4634A578D0084F1983C0ABC95888300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FE6CBA3B520A4DBF977B9EE103FE9FD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4E0FEE7BEBFF4EE6942A8A1570E02C3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D4FCF798136F414688CA83DAB563645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D7F27EFF156445EFBC61179BF2E0D4D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93A9E6BC72FA40FBB5668D11F058C1D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460AAABA463B48809C0CA0B2AE4413B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75ADF512DD3E4479B5DA9F8BD549A28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FD2AAF55D3154E7AA719646D7EDB08B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927443B6FC5B4EB8A6E69F6A94E434E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CFB1BAC5A1D54A2F99109C6972C13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8FD109924759450AB3A15633B7707734"/>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456374C1E995490AB7217DC691230ED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2B8A62B7C7FB4223A709DF19EF13CE2C"/>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FC611C3982DD4A1285AC2C9B5775E85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4EFBC190EE314A7EB30876D488EAEB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F3E1F3387279443DB9E4103DE4A2775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0CA10E215C7A441B912AE81D68A9FED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7A6BCC520C8B46DAB38FC9578C0049D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4001BC8DBBDD41DBA10248C1A390FC8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55FBE821299444C8563777D9C60C95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D4CC85937AF444779C6DD5710A030F1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88AE54623D964BFDAB42FEF2AA51128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CD28FD96A2CB4E448F0EC43555C9288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327AE04A1248419995C1338E76BAF34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171A73AAA7D84EA597774B687F7EACB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45A76010F0774EA5858DC3CF91D7C8A2"/>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76DECF391EE447A6BE117026FE8192C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0D61E3E1AFD04B7E8527BBFED5E9109A"/>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A15D822FB40C4D9489A55B75F34E661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346DC7C3754D4B2897DA969267EE1984"/>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364F3836C1844D94B1D1E95D02C5302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4615F4CDB01644439E43F28B549F74E5"/>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CF8591604F84413BA63009C835E63A1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DE1023BB780845F383C023D88A5AB2B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1C13343888194452A056F170D6CBC1B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2760912D5AA24FB6B80D65B3A5B9A04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C35BA2C2705D45A79ED45D0265A3FE27"/>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5EBAE00F3243409CA691D756B913DFA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63E25486C83F435CB005A002DBA3C56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2D00A22023EA4E76B95F4C5543026C48"/>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E6B2C5C09B7545A5AEB301CA4ADAC7D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30800B3961824C8790C8D4AFA0F5F86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749F5975676E495486352F4DBD8E55D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8E308CC24A364832A922641DEC7EB03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9F9D736E6B27447BAD28C211E3BBCB0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BD0C9DEC58424921896A2FDBAFA1AB7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37293A4312394B0BA14456076A316A5A"/>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FC267CAE77B6490AB6C21D85840AE6E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361D09D4476C43EFA406A0853BA960A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B9BAC74336B44E56876C3A3F32A60C5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7292E48477BF4601899487110B52477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D40B04651F7641FCB5C256E5AD601B7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8C239616C6304EAFA7261B969817728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317CBA153611442FA5141C2EE797E0E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2CB3DAF0D0E04A55ADAD5F5765E62B6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F4A52866343D43B8AB702779A35D6C1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EAFA8FC39A9E42E7827453369AA7DE8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D6FD5D33A584EDAA0800E437A804D6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7C5FDD0051B04D959048B5A427152242"/>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C6830BE038CF4404829E6B522259A07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1850288641614CB1846FF197A31D517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222CD5A81B454E38BDDBF5F6F2EEA98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81834D8CEA4C45B9BDDD36E0A2C85AB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ED3460BBDE434C209EAB41118A1B86C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5006DFD2D4FC4B80835C2D73D486032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EA04B76F57E84609A1713965D8A0D779"/>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E5FFFC654F434227A25494607147F4E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92FF257A2DF941219CFB0F96D1CB730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06797E5AF37C4CF0B9E3F60A5A88EA15"/>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4EEB05319692487490865F07B4801AE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5015FAB9D47E4492A2ABD6CC4C14FBB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AB5702599D0A475CB5D394D79FF873F4"/>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E28F4D59EC4B402FAD1843882705186E"/>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B81E579BB59F493FA955787B148470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1ACBE032EEE48F78C3A433023D59CEE"/>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7075F100ED55436A9665B8C3A826656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48DD4132540D4D43B90A9D386835E86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288F1194C9F40ECBCB1E202E6D58896"/>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05B4EB1965F54E73A0D69D9B326A4F6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A86325E872BF48E1BADBD04C3C8DD71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9AB436A4BD224BC3A41C2E139D9146CC"/>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7D8EBF59FC0A4360BA858DB8224418F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6DF72A8A30C4D05863144D26D97F6F3"/>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16F8871267084D0CB82E1B4EE1EC072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D5A2A0F9F1D642198B3FA7FB9A25A0B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8C2085C5646A4A2283F373248412EC3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FD92D84860B6407496C378B0B8075F77"/>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6C92DF040F184D6FBA456DB63A3BEA4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B937FE5224E4E9FA8AA3281E9B545B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E58CDA2F8184984ABBB42C1442481ED"/>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8C527DFC43A247BC9686DC38B9C8AF1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4F1D8936782F43A1883CFED20A6F650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0AF5CDCA26B84521835AB221BEAE429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A8AA7A4A89BE4A4599F4A6D2AC5362CC"/>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F33DE38C3AE746628AE7A8A69E4AFCB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7A9F1BDECEB44B13A7E7622CB8E6FD1A"/>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AF29B66346C48C5B8CEA8C70DEDC735"/>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E0E61457606B4C4D84FF72DAAAC160EE"/>
                </w:placeholder>
                <w:showingPlcHdr/>
                <w:dataBinding w:prefixMappings="xmlns:ns0='http://wwww.hallomagic.com/xbrl/consistency' " w:xpath="/ns0:xbrlConsistency[1]/ccConsistency[1]/ccSign_KuCunGu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D71E5675A0E4F8AA3134E6F0A4F3498"/>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11C326B9040C432DA1EB2DEA9099E9FE"/>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F5562A78BD024285AF2BDBB96EFBD536"/>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9A4BCAFA0C0D4AB5B2CB4D2191B83044"/>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4213977DD8D04DD6A6EC5241CA7A677A"/>
                </w:placeholder>
                <w:showingPlcHdr/>
                <w:dataBinding w:prefixMappings="xmlns:ns0='http://wwww.hallomagic.com/xbrl/consistency' " w:xpath="/ns0:xbrlConsistency[1]/ccConsistency[1]/ccSign_Equity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r>
    </w:tbl>
    <w:p w:rsidR="00E24842" w:rsidRDefault="00E24842" w:rsidP="00E24842">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E24842" w:rsidRPr="001B6047" w:rsidTr="00E24842">
        <w:trPr>
          <w:jc w:val="center"/>
        </w:trPr>
        <w:tc>
          <w:tcPr>
            <w:tcW w:w="3544" w:type="dxa"/>
            <w:tcBorders>
              <w:bottom w:val="nil"/>
            </w:tcBorders>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E24842" w:rsidRPr="00A06E1A" w:rsidRDefault="00E24842" w:rsidP="00E24842">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E24842" w:rsidRPr="001B6047" w:rsidTr="00E24842">
        <w:trPr>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A06E1A" w:rsidRDefault="00E24842" w:rsidP="00E24842">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C419E1C901674409877E29BBE18A47F8"/>
                </w:placeholder>
                <w:showingPlcHdr/>
                <w:text/>
              </w:sdtPr>
              <w:sdtEndPr/>
              <w:sdtContent>
                <w:r w:rsidR="00E24842" w:rsidRPr="00A06E1A">
                  <w:rPr>
                    <w:rStyle w:val="placeholder1Char"/>
                    <w:rFonts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ED9E7DF6412B4485B9D4BB518D93A79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BB90421C6DD4D6489719EE4D074664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705F055F94CC471AB53DC564725AA3F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6A65D76F3EEE4DA0A2DB193DAD69707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88F7E60378D64865A49B4DC908BBDCD3"/>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709589903D1E485B96F298F898CF766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22667A36C0164FE18CD6A3BC0717043C"/>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2781D267A3D54B358BBE06D5EAB859F2"/>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509240EA3DA2405D8C4A462044A5585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95683304375D453A9EFE21F33A9DC71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25B5E93E1DAD4DA9A60ABCE83136A666"/>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AB7DB2B1C4B24D7EBFEBE690C523953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C52ACF389AC24517887A0CA8C0F3E58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F4B31C5800D04C29827F97A2E33F186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45EECF50DF5340DD9519AD7B71E440A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C18595C44D1C4598A063482672820AD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5187F25E8F44918B5437B391816141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8BEE18C692C14B93B2E30E721AC05DB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421AC301E67C451DA2ADD3E9BD19EE7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E12EFEEECB224131A66763C54EAD1372"/>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925D5A469011469DAA0C0BF585EF472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DAF2209E65324662AAF2BE4A0F60214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FC0B7C1EA7B24EB3BDF45D5457C5D5D6"/>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AF82469A3E2645DC9553A50EF641002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A597B123D7E84F09A559810A9A74B46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D2B8FF7EF2D349E281E3DEACEF777FE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888FE7A5288045F1BE3C8F1CAA5905F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35A64E20D334466D9656A58234BB2F7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6AE09C8F3E54C048AC32AF06FE2525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35D2FC00B5EF4180842AC89BFAB92F45"/>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06B17BFB01774F7B9F3E0D9E662EA7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B20F008C7571415598AAC4BDAA195DC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2A4149772F834138816F24A5C3A214EB"/>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CB343A61CF0345AE81D2643CE3E8153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033C46AF9C0B427C92FDAE622802EDC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84A98B38CFE744A78700BC2B4FF1E49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5A2C7FD8C2E545B1A3D21A3402BA58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9A2A8FB4B9714F5093DBF89F3D78865C"/>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DB6F216470D64136BC0DB10B50AEF5BB"/>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180136987BC3446A959AD5C72FB081A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22A421FEC9D14F37B065850328B066B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F79A2A8D3411473CAF1C5264B04F428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37A22EFBE1CE4E55812E09697852314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65DFE451BF8C4A3CB1247BABE95A0239"/>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FD36B8A1770486D98BB92114B87C8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84159A429CF54BDFA01BE9D186685B5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C34036437EF1462C8787F94778C6F0BA"/>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30919ADB68F84285A82075520E1468A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DD22AFF41F9E4750929C409C3D7A71B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F51F27BE6084F82B3845438AF56F19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80CECDD81D114C48BB7AD2640E43C58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677107703FAF42668F464B7A0748174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D4DB7E983ACF4E7B83CF88830746ED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7031459BA9504F28BCECBCFA5FE24BE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3F939FDB225C4B4FAA1FFAC91356983E"/>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79EC18927B6A487BA55124FC1DA6586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A844E27125E24B73895933FF00C5572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00D38A793CA34FB1A6C4C3578BCB9129"/>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F5AAA6F28D814A878068934A6BC8DEE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6DA7A784524C4F13A81567744195CC3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275F2DA5DEE8419BB232D66C19A7844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59158B4FAECD472FB33C9BF7CB5104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4A51388FECEE40728F1711754925CA9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69193271326948D78084A11E49936AB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BF97B232F5C54164869899EE956EE48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9A69615BB3CA494FBDFCEE0F9BC7406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C26D0C65DCE24F8C89540E14E5B7D97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E7AE51C83D1A4265ACEDB346A0261BE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EF8280D6F69A495BB710D9DC0344818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DA1BD839792B427EAF0B592B4A814792"/>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2CEAB5B4372427EA12C2C9F71B53B1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24603F8D7E24468B80316FB592191E9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EDB4EE32E263475FA677FFBCCA2005E0"/>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3CAC8A749B0946E383DBEFF7E7F0E8B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00C83199025A4C89BA71FBA80781123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14CBA98CF424C848FA1F4F7D8BDC3B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9DB795C90B454FD69C83CE7F085581C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72808D88ABA14E99BF1354DFEA2E0D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B327A680CCA64B9A851CB44885AED01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509222EC9AD14022933599BBB418381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8A4EE8D5A3B04D05A3AE3BE7B80E69B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0EE35D24DDE043F5A57551765CB283C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3853EE9355FD4E00AA00990AD19E944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D490289B9DD4C9E9D36A4F608777B1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54F165EF11A14591A1BEBD159AF5332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C4E9C44CDA5246CBAE792FB624B13B20"/>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4ECBF3C2A224C56BBF7967F0DFB73C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4F811322CD4E4C0F8257E64728950A8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7943B1C4DFC84338A3B8306E469EBD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8F31F880F37E4F6DA29E4CF601768EA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4F2A4F59B9BE48AFBB70C78F677BD16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B0EA4F0E9EE44704BBB05A18B04CF8D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523A256F895B4A75AD67C725BD930ACB"/>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8B3514600678465F8067236B45684C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B2A0D5ACD96E4606AF5D6EC77A149523"/>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DB5576CF83184F21863DC39E83440A8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83B25EBBBF5B42788820C7E9B0CB407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C1AD5A86419B4CE9A462FD0FD26DF32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817FC4577B040DA9D7CBF2850FCBF5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59639A668A7456BA86E1BB331F92F70"/>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C21FEDB2AF754CCA89E03E8AD8BB6BC0"/>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BDDAE4043BE447C48E6AA1E2B3EC004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E06B51DC357A49F8BBCDB020B7F1785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001EDAFBC5574806A7469376EF18F8D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A3D57B543E2B4ED6971C520D3117CCA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894E5BB844DF43A9895C109A776E131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AC82EE0ACE6045BB8274E70DDB10903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DDF9185A33E34F899E143C1DEFC1CA0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7F03D0FF85194C7DB912169ED87C965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34FFD8084E0A431B8C13646B2E2E480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BD4597141E49449789DB9003DFFF04F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B0E68D0020D74344BBB66349219FE50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E8C8CBCCAB614A0C8C6E7C63316A13A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7F4486733894496A047BC544D4DC47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2675E80553634F9491D223ABD3E90E8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8C7EDA9C0F0141EEB14769FF0DE516A6"/>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B5B7E9DA59D4BD5A66A5A114EC52E3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8525BD9BBA2444E8AC4310D364ADC8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4ECB840F7449411F8BCA9C5B8511C37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788CBE3D49F46CFAABCBA4C3B5B4DB1"/>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E6C07A4AF8BC4A1C9BBCAB76964401E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BEDB8148639E4EA5A0FC618ECB4B015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5F0604E00C0B4246840F4CFCD9E67B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8B47D22302F8403F895E5F206F01E7F8"/>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14CD7203115E458EA4DB2DF0CF1777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DD04E983FEBF46BA978C87E34114688B"/>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81C1915AA64E41A5B2DB0D1FA0B0067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B0F7C8D10BB44A63B605D3E63D780BF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C0BA9EA2D8B54777A6D67C202B266F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706450FE159C4FCC828E809058D100E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C7FE3F00478648B394B00EC74D9BA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B32C88D66BE4F09949D58873F339DB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1BEEBA1BE33541069D8752F3FF89AF0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A0ABD059DD32471481376458447421A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5E0F2B89D6094DADA85ECAD461BF9B1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13BB3289584B4FF69AF7FF0B00305AB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A4097989F4134C39BD3419807E197FA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9971D56B70074F1694ACD8DF4DA69302"/>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C07B091E78C24BD0B7B40E881EED01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20C79CE6A919403DADAE24D64BB3B29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E99F37E7515C4135BA6016942216FC9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6F10CE9EBAD4CDE9C61609A9BD5AE0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B3E263072B8B499FAAF7331FEBBE696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935D49E2B25B48FCAA2DAA7FD69D8BB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CCB1F413562C4241B497FB6FF63FBA5C"/>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456BCC04B3AB435C8B21BE33BAA7FF7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9C0772195D2240888FED13206992B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989B42E2333A470E9848B0C98635A76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B95B84448941435EA3F6BFF7442C79F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801A4DEB132E49B7A4D376E543F87D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33D9EE7F8AE4DFF996B122900A386D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F3BE78844E374CCE88CEE285FAFD679E"/>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3FDCD1C057774DF3848C486EEDC677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3F8EBE980DBF4213B35D834BB486384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84E6077EA84E41D6874B00C62AFDAB7A"/>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252BA6D05E4F41FA81DF30727F77CA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DD9463C6313547B590142D093C00F97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284ECC658F1645FC8ACDF8ADDEDFCE2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BFBAA56348C477092F806BC3C9BD5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439276B8874244648095059FBED9525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82F558C7A4E04B57A9F23977FD3B349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88648BB5326E42C1935E1B0A2B187F2B"/>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66F25657AE614A48B9EA56AB7A92806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2F677FAC35E64E6CB9A5557C015F98F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3AE7F879759A422B830F22E59B85814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21C64452D85E42299469E6DF8BF2063D"/>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E3C8EAC34AC641568DABC5366380F09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EE4D989B94DF42BABA28AB47CAAEE97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AB3526F6ADBD45E78ECF0A213D14363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CC3CB7DA0DB64508937A3616F91F436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9687C48D26944BC580F548BF762B14D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304E73F909AE4EB98CF315E7109AA96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43A23BB5F1404341B2C8FD80867EE689"/>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D1FDEE7DD7B0452198052DDC3F71A2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78CF8241FA094B419FB65AD18FE5F5F8"/>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F1BE390C064E484792B6B27091343A6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14832CE3E204453E82DCA541701124C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1F3C1DEC918643A0A7E0448AA4DDB78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C5254EF1D2824972B7F5E3948A6F1C5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D73606BEAD8A490CBD19EFEC6D9A6EC7"/>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16778DE03691486F95A8EBB4CF46605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67E50996DA8746C789ED8A9BBA878CC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976BB132065D4BB29EB4E3517759F63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B0FD0476087C498EA7062CD8F7EEB92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62676923BB424A50AD438FEEE08641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832A0E4FC5F84BFD80FC5289E3D6713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D299A8E530FC46EDA9696F161D82238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472E8D20BDB74AA5B7134C3AE8C53B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9AA1851D6FB84DC4A9E514A217EB6FA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5236CF6C892749A2B85A6C11C5CD018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796FDD3D72894D25922F36F94F48F47F"/>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63A849EDE6F4446AB3EF22F802F8036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4E6F08BCDB7B46DCBB134B587982638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BECD3BAB9B23441B8B8C6B1880062273"/>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AF08030AB34545E0B273D433ED6C444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5CA50C81FD7E4548912F908B39EC290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32D3D899C68345A6B8951052B8C359B7"/>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779C6DED76C74F92BCC587C9BB8DE0F7"/>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777194B84C544FD9831276CA562A6A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EED4254A7BFB4074BAE535A9F3E41999"/>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D6308D9D25304EF785E29273030C7B4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706010D52A0944A5ACF59E879462B272"/>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EDB05258FC24100913932DCA800D342"/>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3D794B2EA15A499A9566DBB7636F7718"/>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6D14F7345ABC4560A95F35F4A5707C4B"/>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83C13189A3674CB589F0073B0B16D038"/>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BC415A"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72EAC6E9C2D04E269F35428A75019CC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r>
    </w:tbl>
    <w:p w:rsidR="00E24842" w:rsidRPr="0095201F" w:rsidRDefault="00E24842" w:rsidP="00E24842"/>
    <w:p w:rsidR="00E24842" w:rsidRDefault="00E24842"/>
    <w:bookmarkEnd w:id="25"/>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8" w:name="_Toc241636382"/>
      <w:bookmarkStart w:id="29" w:name="_Toc247094011"/>
      <w:bookmarkStart w:id="30" w:name="_Toc247371786"/>
      <w:bookmarkStart w:id="31" w:name="_Toc369159472"/>
      <w:r>
        <w:rPr>
          <w:rFonts w:ascii="宋体" w:hAnsi="宋体"/>
          <w:b/>
          <w:bCs/>
          <w:color w:val="000000" w:themeColor="text1"/>
          <w:szCs w:val="21"/>
        </w:rPr>
        <w:br w:type="page"/>
      </w:r>
    </w:p>
    <w:bookmarkEnd w:id="28"/>
    <w:bookmarkEnd w:id="29"/>
    <w:bookmarkEnd w:id="30"/>
    <w:bookmarkEnd w:id="31"/>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32"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32"/>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1E0855D65BB54FFFB4B3CDDF176A75A9"/>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15A" w:rsidRDefault="00BC415A" w:rsidP="00215E7C">
      <w:r>
        <w:separator/>
      </w:r>
    </w:p>
  </w:endnote>
  <w:endnote w:type="continuationSeparator" w:id="0">
    <w:p w:rsidR="00BC415A" w:rsidRDefault="00BC415A"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052AB7" w:rsidRPr="00052AB7">
          <w:rPr>
            <w:noProof/>
            <w:lang w:val="zh-CN"/>
          </w:rPr>
          <w:t>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052AB7" w:rsidRPr="00052AB7">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15A" w:rsidRDefault="00BC415A" w:rsidP="00215E7C">
      <w:r>
        <w:separator/>
      </w:r>
    </w:p>
  </w:footnote>
  <w:footnote w:type="continuationSeparator" w:id="0">
    <w:p w:rsidR="00BC415A" w:rsidRDefault="00BC415A"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placeholder>
        <w:docPart w:val="50E8E4FB357645C4B93AF118A01B8304"/>
      </w:placeholder>
      <w:temporary/>
      <w:showingPlcHdr/>
    </w:sdtPr>
    <w:sdtEndPr/>
    <w:sdtContent>
      <w:p w:rsidR="00E24842" w:rsidRDefault="00E24842">
        <w:pPr>
          <w:pStyle w:val="a3"/>
        </w:pPr>
        <w:r>
          <w:rPr>
            <w:lang w:val="zh-CN"/>
          </w:rPr>
          <w:t>[</w:t>
        </w:r>
        <w:r>
          <w:rPr>
            <w:lang w:val="zh-CN"/>
          </w:rPr>
          <w:t>在此处键入</w:t>
        </w:r>
        <w:r>
          <w:rPr>
            <w:lang w:val="zh-CN"/>
          </w:rPr>
          <w:t>]</w:t>
        </w:r>
      </w:p>
    </w:sdtContent>
  </w:sdt>
  <w:p w:rsidR="00E24842" w:rsidRDefault="00E2484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F2076A">
    <w:pPr>
      <w:pStyle w:val="a3"/>
      <w:tabs>
        <w:tab w:val="left" w:pos="1935"/>
      </w:tabs>
      <w:jc w:val="both"/>
    </w:pPr>
    <w:r>
      <w:tab/>
    </w:r>
    <w:r>
      <w:tab/>
    </w:r>
    <w:r>
      <w:tab/>
    </w:r>
    <w:r>
      <w:rPr>
        <w:rFonts w:hint="eastAsia"/>
      </w:rPr>
      <w:t>公告</w:t>
    </w:r>
    <w:r>
      <w:t>编号：</w:t>
    </w:r>
    <w:sdt>
      <w:sdtPr>
        <w:id w:val="1754237637"/>
        <w:lock w:val="sdtLocked"/>
        <w:placeholder>
          <w:docPart w:val="DD3D2F2ACB5D477F87DF2F6E598CEF14"/>
        </w:placeholder>
        <w:showingPlcHdr/>
        <w:dataBinding w:xpath="/ns0:root[1]/ns0:GongGaoBianHao[1]" w:storeItemID="{A422D626-B30F-4B42-9FB8-FE33AA3B1328}"/>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Pr="00865318" w:rsidRDefault="00E24842"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8508ab20-7dca-4894-bc0a-b11a0ad91846"/>
    <w:docVar w:name="FinacialStatement" w:val="合并"/>
    <w:docVar w:name="ReportID" w:val="3128e27d-bb27-40fb-948a-080c52787972"/>
  </w:docVars>
  <w:rsids>
    <w:rsidRoot w:val="00E24842"/>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2AB7"/>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3A4E"/>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062E"/>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3E36"/>
    <w:rsid w:val="00154338"/>
    <w:rsid w:val="00156B18"/>
    <w:rsid w:val="0015768F"/>
    <w:rsid w:val="00157CE8"/>
    <w:rsid w:val="00162189"/>
    <w:rsid w:val="0016434C"/>
    <w:rsid w:val="0016538A"/>
    <w:rsid w:val="0016659B"/>
    <w:rsid w:val="0016696D"/>
    <w:rsid w:val="00170697"/>
    <w:rsid w:val="00173079"/>
    <w:rsid w:val="001737E6"/>
    <w:rsid w:val="00173892"/>
    <w:rsid w:val="00173CEA"/>
    <w:rsid w:val="0017469D"/>
    <w:rsid w:val="001764DE"/>
    <w:rsid w:val="001776E4"/>
    <w:rsid w:val="00180AD1"/>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421"/>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1846"/>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62D3"/>
    <w:rsid w:val="002175D6"/>
    <w:rsid w:val="00220916"/>
    <w:rsid w:val="00220DA2"/>
    <w:rsid w:val="00222D55"/>
    <w:rsid w:val="002231A5"/>
    <w:rsid w:val="0022348C"/>
    <w:rsid w:val="00223712"/>
    <w:rsid w:val="00224420"/>
    <w:rsid w:val="00224522"/>
    <w:rsid w:val="00226219"/>
    <w:rsid w:val="002267C4"/>
    <w:rsid w:val="0022686A"/>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0AF"/>
    <w:rsid w:val="00266143"/>
    <w:rsid w:val="00266E2C"/>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B7DA1"/>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1A7"/>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3872"/>
    <w:rsid w:val="00324CBE"/>
    <w:rsid w:val="00325F08"/>
    <w:rsid w:val="0032605D"/>
    <w:rsid w:val="003302D9"/>
    <w:rsid w:val="00330AE5"/>
    <w:rsid w:val="00334160"/>
    <w:rsid w:val="003346A7"/>
    <w:rsid w:val="0033558F"/>
    <w:rsid w:val="00335AEA"/>
    <w:rsid w:val="003374B6"/>
    <w:rsid w:val="00340E3A"/>
    <w:rsid w:val="00342D94"/>
    <w:rsid w:val="00343560"/>
    <w:rsid w:val="003443E5"/>
    <w:rsid w:val="003444E7"/>
    <w:rsid w:val="0034485E"/>
    <w:rsid w:val="003456BD"/>
    <w:rsid w:val="00346885"/>
    <w:rsid w:val="00346A2A"/>
    <w:rsid w:val="003506A0"/>
    <w:rsid w:val="00350A50"/>
    <w:rsid w:val="00351DEA"/>
    <w:rsid w:val="00351E0A"/>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4BE"/>
    <w:rsid w:val="003925F7"/>
    <w:rsid w:val="00392828"/>
    <w:rsid w:val="00392DBF"/>
    <w:rsid w:val="003945C1"/>
    <w:rsid w:val="003959AB"/>
    <w:rsid w:val="00395A0E"/>
    <w:rsid w:val="00396409"/>
    <w:rsid w:val="0039673A"/>
    <w:rsid w:val="0039760E"/>
    <w:rsid w:val="00397C09"/>
    <w:rsid w:val="00397D7C"/>
    <w:rsid w:val="00397DEC"/>
    <w:rsid w:val="003A1248"/>
    <w:rsid w:val="003A14D5"/>
    <w:rsid w:val="003A18B3"/>
    <w:rsid w:val="003A1F48"/>
    <w:rsid w:val="003A2048"/>
    <w:rsid w:val="003A2954"/>
    <w:rsid w:val="003A35DA"/>
    <w:rsid w:val="003A4002"/>
    <w:rsid w:val="003A4271"/>
    <w:rsid w:val="003A4B88"/>
    <w:rsid w:val="003A7208"/>
    <w:rsid w:val="003A74FB"/>
    <w:rsid w:val="003A7A84"/>
    <w:rsid w:val="003A7D59"/>
    <w:rsid w:val="003B0B36"/>
    <w:rsid w:val="003B1216"/>
    <w:rsid w:val="003B3132"/>
    <w:rsid w:val="003B318E"/>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3F6236"/>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12FF"/>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223D"/>
    <w:rsid w:val="004530AF"/>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5BA1"/>
    <w:rsid w:val="004902C4"/>
    <w:rsid w:val="00491216"/>
    <w:rsid w:val="00491738"/>
    <w:rsid w:val="0049181E"/>
    <w:rsid w:val="00491C3B"/>
    <w:rsid w:val="004924D9"/>
    <w:rsid w:val="00492D80"/>
    <w:rsid w:val="00493FF9"/>
    <w:rsid w:val="00494B77"/>
    <w:rsid w:val="004962B8"/>
    <w:rsid w:val="004A058C"/>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008"/>
    <w:rsid w:val="004B7BCD"/>
    <w:rsid w:val="004C022D"/>
    <w:rsid w:val="004C08B3"/>
    <w:rsid w:val="004C0C75"/>
    <w:rsid w:val="004C2B74"/>
    <w:rsid w:val="004C3C35"/>
    <w:rsid w:val="004C3EDE"/>
    <w:rsid w:val="004C4424"/>
    <w:rsid w:val="004C45BC"/>
    <w:rsid w:val="004C59A2"/>
    <w:rsid w:val="004D0030"/>
    <w:rsid w:val="004D01D9"/>
    <w:rsid w:val="004D074D"/>
    <w:rsid w:val="004D07E0"/>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24"/>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1702A"/>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597B"/>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5C3C"/>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5F7893"/>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29C"/>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2CE6"/>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2C3"/>
    <w:rsid w:val="007253AA"/>
    <w:rsid w:val="00725F47"/>
    <w:rsid w:val="00725F96"/>
    <w:rsid w:val="0072760F"/>
    <w:rsid w:val="0072781A"/>
    <w:rsid w:val="0073008C"/>
    <w:rsid w:val="00732AFE"/>
    <w:rsid w:val="00732D7B"/>
    <w:rsid w:val="00733CD4"/>
    <w:rsid w:val="007341A9"/>
    <w:rsid w:val="00734BEB"/>
    <w:rsid w:val="007376C1"/>
    <w:rsid w:val="00740EEA"/>
    <w:rsid w:val="00746C63"/>
    <w:rsid w:val="007470CF"/>
    <w:rsid w:val="00750F81"/>
    <w:rsid w:val="00752532"/>
    <w:rsid w:val="007529D5"/>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198"/>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1DB"/>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54C7"/>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2AB"/>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25F"/>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572F8"/>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26B4"/>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663"/>
    <w:rsid w:val="00A37AAA"/>
    <w:rsid w:val="00A42C23"/>
    <w:rsid w:val="00A44E32"/>
    <w:rsid w:val="00A46D2B"/>
    <w:rsid w:val="00A471E3"/>
    <w:rsid w:val="00A47754"/>
    <w:rsid w:val="00A50537"/>
    <w:rsid w:val="00A50A3D"/>
    <w:rsid w:val="00A528B0"/>
    <w:rsid w:val="00A53B9E"/>
    <w:rsid w:val="00A53C6F"/>
    <w:rsid w:val="00A54D1F"/>
    <w:rsid w:val="00A55115"/>
    <w:rsid w:val="00A5650F"/>
    <w:rsid w:val="00A57086"/>
    <w:rsid w:val="00A572FE"/>
    <w:rsid w:val="00A57A4B"/>
    <w:rsid w:val="00A60475"/>
    <w:rsid w:val="00A60F8A"/>
    <w:rsid w:val="00A614B2"/>
    <w:rsid w:val="00A6182C"/>
    <w:rsid w:val="00A62B6A"/>
    <w:rsid w:val="00A63B6D"/>
    <w:rsid w:val="00A65FB2"/>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879CC"/>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5EF2"/>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4CA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0B5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15A"/>
    <w:rsid w:val="00BC4AF9"/>
    <w:rsid w:val="00BC4CFC"/>
    <w:rsid w:val="00BC5908"/>
    <w:rsid w:val="00BC6E1F"/>
    <w:rsid w:val="00BD00D1"/>
    <w:rsid w:val="00BD0368"/>
    <w:rsid w:val="00BD05FD"/>
    <w:rsid w:val="00BD172C"/>
    <w:rsid w:val="00BD2ED8"/>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1FD1"/>
    <w:rsid w:val="00C757CE"/>
    <w:rsid w:val="00C75DA6"/>
    <w:rsid w:val="00C822BD"/>
    <w:rsid w:val="00C83FFA"/>
    <w:rsid w:val="00C8421B"/>
    <w:rsid w:val="00C85D9C"/>
    <w:rsid w:val="00C8746F"/>
    <w:rsid w:val="00C87887"/>
    <w:rsid w:val="00C90548"/>
    <w:rsid w:val="00C90591"/>
    <w:rsid w:val="00C92E67"/>
    <w:rsid w:val="00C94AB7"/>
    <w:rsid w:val="00C950BF"/>
    <w:rsid w:val="00C9588C"/>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414"/>
    <w:rsid w:val="00CE47A3"/>
    <w:rsid w:val="00CE4866"/>
    <w:rsid w:val="00CE5BE6"/>
    <w:rsid w:val="00CE6A09"/>
    <w:rsid w:val="00CF07A7"/>
    <w:rsid w:val="00CF0C23"/>
    <w:rsid w:val="00CF18E2"/>
    <w:rsid w:val="00CF1CE9"/>
    <w:rsid w:val="00CF30A5"/>
    <w:rsid w:val="00CF445E"/>
    <w:rsid w:val="00CF5FC9"/>
    <w:rsid w:val="00CF78E7"/>
    <w:rsid w:val="00D00FDA"/>
    <w:rsid w:val="00D0118D"/>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2DFB"/>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11FA"/>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842"/>
    <w:rsid w:val="00E24F43"/>
    <w:rsid w:val="00E24FC5"/>
    <w:rsid w:val="00E27D9C"/>
    <w:rsid w:val="00E30A03"/>
    <w:rsid w:val="00E3113B"/>
    <w:rsid w:val="00E31262"/>
    <w:rsid w:val="00E34419"/>
    <w:rsid w:val="00E34B82"/>
    <w:rsid w:val="00E3546D"/>
    <w:rsid w:val="00E35509"/>
    <w:rsid w:val="00E36EFB"/>
    <w:rsid w:val="00E375BA"/>
    <w:rsid w:val="00E37E4F"/>
    <w:rsid w:val="00E405A4"/>
    <w:rsid w:val="00E409F2"/>
    <w:rsid w:val="00E40F9E"/>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326"/>
    <w:rsid w:val="00E81BEB"/>
    <w:rsid w:val="00E81CD9"/>
    <w:rsid w:val="00E8272F"/>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61B"/>
    <w:rsid w:val="00EA18EF"/>
    <w:rsid w:val="00EA1960"/>
    <w:rsid w:val="00EA4134"/>
    <w:rsid w:val="00EA5DF7"/>
    <w:rsid w:val="00EA6EBA"/>
    <w:rsid w:val="00EA71BA"/>
    <w:rsid w:val="00EA7512"/>
    <w:rsid w:val="00EB0EB4"/>
    <w:rsid w:val="00EB1A52"/>
    <w:rsid w:val="00EB1DDE"/>
    <w:rsid w:val="00EB3334"/>
    <w:rsid w:val="00EB4287"/>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8F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1664"/>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25A4"/>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477C0-C0D6-4111-8ED9-F8AD0D25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paragraph" w:styleId="5">
    <w:name w:val="heading 5"/>
    <w:basedOn w:val="a"/>
    <w:next w:val="a"/>
    <w:link w:val="5Char"/>
    <w:uiPriority w:val="9"/>
    <w:unhideWhenUsed/>
    <w:qFormat/>
    <w:rsid w:val="004212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0">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1">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595C3C"/>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595C3C"/>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2">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DC8F259E0FB04DDBA9D3E37963102C59">
    <w:name w:val="DC8F259E0FB04DDBA9D3E37963102C59"/>
    <w:rsid w:val="004212FF"/>
    <w:pPr>
      <w:widowControl w:val="0"/>
      <w:jc w:val="both"/>
    </w:pPr>
  </w:style>
  <w:style w:type="character" w:customStyle="1" w:styleId="5Char">
    <w:name w:val="标题 5 Char"/>
    <w:basedOn w:val="a0"/>
    <w:link w:val="5"/>
    <w:uiPriority w:val="9"/>
    <w:rsid w:val="004212FF"/>
    <w:rPr>
      <w:rFonts w:ascii="Calibri" w:eastAsia="宋体" w:hAnsi="Calibri" w:cs="Times New Roman"/>
      <w:b/>
      <w:bCs/>
      <w:sz w:val="28"/>
      <w:szCs w:val="28"/>
    </w:rPr>
  </w:style>
  <w:style w:type="paragraph" w:customStyle="1" w:styleId="placeholder">
    <w:name w:val="placeholder"/>
    <w:basedOn w:val="a"/>
    <w:link w:val="placeholderChar"/>
    <w:rsid w:val="00E24842"/>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E24842"/>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8620423DD4680AD395F0FE260592C"/>
        <w:category>
          <w:name w:val="常规"/>
          <w:gallery w:val="placeholder"/>
        </w:category>
        <w:types>
          <w:type w:val="bbPlcHdr"/>
        </w:types>
        <w:behaviors>
          <w:behavior w:val="content"/>
        </w:behaviors>
        <w:guid w:val="{71D95116-3771-428A-980F-6E4C3522DDD7}"/>
      </w:docPartPr>
      <w:docPartBody>
        <w:p w:rsidR="008D62EF" w:rsidRDefault="008D62EF">
          <w:pPr>
            <w:pStyle w:val="55D8620423DD4680AD395F0FE260592C"/>
          </w:pPr>
          <w:r w:rsidRPr="00F254F3">
            <w:rPr>
              <w:rStyle w:val="a3"/>
              <w:rFonts w:hint="eastAsia"/>
            </w:rPr>
            <w:t>单击此处输入文字。</w:t>
          </w:r>
        </w:p>
      </w:docPartBody>
    </w:docPart>
    <w:docPart>
      <w:docPartPr>
        <w:name w:val="20356AB86A6D451595C9D2D9C269C687"/>
        <w:category>
          <w:name w:val="常规"/>
          <w:gallery w:val="placeholder"/>
        </w:category>
        <w:types>
          <w:type w:val="bbPlcHdr"/>
        </w:types>
        <w:behaviors>
          <w:behavior w:val="content"/>
        </w:behaviors>
        <w:guid w:val="{B037CE30-4A48-4F02-A22E-9EC18995F939}"/>
      </w:docPartPr>
      <w:docPartBody>
        <w:p w:rsidR="008D62EF" w:rsidRDefault="008D62EF">
          <w:pPr>
            <w:pStyle w:val="20356AB86A6D451595C9D2D9C269C687"/>
          </w:pPr>
          <w:r w:rsidRPr="006C405C">
            <w:rPr>
              <w:rStyle w:val="placeholder1Char"/>
            </w:rPr>
            <w:t>____________</w:t>
          </w:r>
        </w:p>
      </w:docPartBody>
    </w:docPart>
    <w:docPart>
      <w:docPartPr>
        <w:name w:val="CEE799041E3F4F488BABCB752893AA61"/>
        <w:category>
          <w:name w:val="常规"/>
          <w:gallery w:val="placeholder"/>
        </w:category>
        <w:types>
          <w:type w:val="bbPlcHdr"/>
        </w:types>
        <w:behaviors>
          <w:behavior w:val="content"/>
        </w:behaviors>
        <w:guid w:val="{EA4BC812-8418-4FBB-B4EC-A2942FFAFEDB}"/>
      </w:docPartPr>
      <w:docPartBody>
        <w:p w:rsidR="008D62EF" w:rsidRDefault="008D62EF">
          <w:pPr>
            <w:pStyle w:val="CEE799041E3F4F488BABCB752893AA61"/>
          </w:pPr>
          <w:r w:rsidRPr="006C405C">
            <w:rPr>
              <w:rStyle w:val="placeholder1Char"/>
              <w:rFonts w:hint="eastAsia"/>
            </w:rPr>
            <w:t>_________________</w:t>
          </w:r>
        </w:p>
      </w:docPartBody>
    </w:docPart>
    <w:docPart>
      <w:docPartPr>
        <w:name w:val="AA9D94170FAA4842B0BB11C58392888B"/>
        <w:category>
          <w:name w:val="常规"/>
          <w:gallery w:val="placeholder"/>
        </w:category>
        <w:types>
          <w:type w:val="bbPlcHdr"/>
        </w:types>
        <w:behaviors>
          <w:behavior w:val="content"/>
        </w:behaviors>
        <w:guid w:val="{27A55F56-A63A-4058-838B-5B80D5A85531}"/>
      </w:docPartPr>
      <w:docPartBody>
        <w:p w:rsidR="008D62EF" w:rsidRDefault="008D62EF">
          <w:pPr>
            <w:pStyle w:val="AA9D94170FAA4842B0BB11C58392888B"/>
          </w:pPr>
          <w:r w:rsidRPr="006C405C">
            <w:rPr>
              <w:rStyle w:val="placeholder1Char"/>
              <w:rFonts w:hint="eastAsia"/>
            </w:rPr>
            <w:t>选择</w:t>
          </w:r>
        </w:p>
      </w:docPartBody>
    </w:docPart>
    <w:docPart>
      <w:docPartPr>
        <w:name w:val="B79767379FF2485E8DBADA6B61838371"/>
        <w:category>
          <w:name w:val="常规"/>
          <w:gallery w:val="placeholder"/>
        </w:category>
        <w:types>
          <w:type w:val="bbPlcHdr"/>
        </w:types>
        <w:behaviors>
          <w:behavior w:val="content"/>
        </w:behaviors>
        <w:guid w:val="{0D479CF9-ED3B-4C38-8E5F-77990FFF8B79}"/>
      </w:docPartPr>
      <w:docPartBody>
        <w:p w:rsidR="008D62EF" w:rsidRDefault="008D62EF">
          <w:pPr>
            <w:pStyle w:val="B79767379FF2485E8DBADA6B61838371"/>
          </w:pPr>
          <w:r w:rsidRPr="006C405C">
            <w:rPr>
              <w:rStyle w:val="placeholder1Char"/>
              <w:rFonts w:hint="eastAsia"/>
            </w:rPr>
            <w:t>选择</w:t>
          </w:r>
        </w:p>
      </w:docPartBody>
    </w:docPart>
    <w:docPart>
      <w:docPartPr>
        <w:name w:val="4E338F32457144F9A3D98674452E193B"/>
        <w:category>
          <w:name w:val="常规"/>
          <w:gallery w:val="placeholder"/>
        </w:category>
        <w:types>
          <w:type w:val="bbPlcHdr"/>
        </w:types>
        <w:behaviors>
          <w:behavior w:val="content"/>
        </w:behaviors>
        <w:guid w:val="{252B554B-EEDE-41BF-84F0-97879E3AB030}"/>
      </w:docPartPr>
      <w:docPartBody>
        <w:p w:rsidR="008D62EF" w:rsidRDefault="008D62EF">
          <w:pPr>
            <w:pStyle w:val="4E338F32457144F9A3D98674452E193B"/>
          </w:pPr>
          <w:r w:rsidRPr="006C405C">
            <w:rPr>
              <w:rStyle w:val="placeholder1Char"/>
              <w:rFonts w:hint="eastAsia"/>
            </w:rPr>
            <w:t>选择</w:t>
          </w:r>
        </w:p>
      </w:docPartBody>
    </w:docPart>
    <w:docPart>
      <w:docPartPr>
        <w:name w:val="C714C1388A774206998E168E6E13334E"/>
        <w:category>
          <w:name w:val="常规"/>
          <w:gallery w:val="placeholder"/>
        </w:category>
        <w:types>
          <w:type w:val="bbPlcHdr"/>
        </w:types>
        <w:behaviors>
          <w:behavior w:val="content"/>
        </w:behaviors>
        <w:guid w:val="{EC376EE7-F3EA-4914-9198-2DF7048F298B}"/>
      </w:docPartPr>
      <w:docPartBody>
        <w:p w:rsidR="008D62EF" w:rsidRDefault="008D62EF">
          <w:pPr>
            <w:pStyle w:val="C714C1388A774206998E168E6E13334E"/>
          </w:pPr>
          <w:r w:rsidRPr="006C405C">
            <w:rPr>
              <w:rStyle w:val="placeholder1Char"/>
            </w:rPr>
            <w:t>________________________</w:t>
          </w:r>
        </w:p>
      </w:docPartBody>
    </w:docPart>
    <w:docPart>
      <w:docPartPr>
        <w:name w:val="04EFE46583B746BD97128E7A3A956BE9"/>
        <w:category>
          <w:name w:val="常规"/>
          <w:gallery w:val="placeholder"/>
        </w:category>
        <w:types>
          <w:type w:val="bbPlcHdr"/>
        </w:types>
        <w:behaviors>
          <w:behavior w:val="content"/>
        </w:behaviors>
        <w:guid w:val="{FAA17069-4C2D-46A3-A095-A7CAE1DCEA8D}"/>
      </w:docPartPr>
      <w:docPartBody>
        <w:p w:rsidR="008D62EF" w:rsidRDefault="008D62EF">
          <w:pPr>
            <w:pStyle w:val="04EFE46583B746BD97128E7A3A956BE9"/>
          </w:pPr>
          <w:r w:rsidRPr="006C405C">
            <w:rPr>
              <w:rStyle w:val="placeholder1Char"/>
            </w:rPr>
            <w:t>________________________</w:t>
          </w:r>
        </w:p>
      </w:docPartBody>
    </w:docPart>
    <w:docPart>
      <w:docPartPr>
        <w:name w:val="394554029BC04424AB4EF02E2981AB7B"/>
        <w:category>
          <w:name w:val="常规"/>
          <w:gallery w:val="placeholder"/>
        </w:category>
        <w:types>
          <w:type w:val="bbPlcHdr"/>
        </w:types>
        <w:behaviors>
          <w:behavior w:val="content"/>
        </w:behaviors>
        <w:guid w:val="{795F461A-1382-4B17-B216-D6C94F83681D}"/>
      </w:docPartPr>
      <w:docPartBody>
        <w:p w:rsidR="008D62EF" w:rsidRDefault="008D62EF">
          <w:pPr>
            <w:pStyle w:val="394554029BC04424AB4EF02E2981AB7B"/>
          </w:pPr>
          <w:r w:rsidRPr="006C405C">
            <w:rPr>
              <w:rStyle w:val="placeholder1Char"/>
            </w:rPr>
            <w:t>________________________</w:t>
          </w:r>
        </w:p>
      </w:docPartBody>
    </w:docPart>
    <w:docPart>
      <w:docPartPr>
        <w:name w:val="EFDCAC6B9DF8402C821B57D587AF65AE"/>
        <w:category>
          <w:name w:val="常规"/>
          <w:gallery w:val="placeholder"/>
        </w:category>
        <w:types>
          <w:type w:val="bbPlcHdr"/>
        </w:types>
        <w:behaviors>
          <w:behavior w:val="content"/>
        </w:behaviors>
        <w:guid w:val="{6D34EA82-FED1-41FC-8192-E3F9ADD79D87}"/>
      </w:docPartPr>
      <w:docPartBody>
        <w:p w:rsidR="008D62EF" w:rsidRDefault="008D62EF">
          <w:pPr>
            <w:pStyle w:val="EFDCAC6B9DF8402C821B57D587AF65AE"/>
          </w:pPr>
          <w:r w:rsidRPr="006C405C">
            <w:rPr>
              <w:rStyle w:val="placeholder2Char"/>
              <w:rFonts w:hint="eastAsia"/>
            </w:rPr>
            <w:t>重要</w:t>
          </w:r>
          <w:r w:rsidRPr="006C405C">
            <w:rPr>
              <w:rStyle w:val="placeholder2Char"/>
            </w:rPr>
            <w:t>风险事项名称</w:t>
          </w:r>
        </w:p>
      </w:docPartBody>
    </w:docPart>
    <w:docPart>
      <w:docPartPr>
        <w:name w:val="C797A111F9554678A6B6799F319F17F2"/>
        <w:category>
          <w:name w:val="常规"/>
          <w:gallery w:val="placeholder"/>
        </w:category>
        <w:types>
          <w:type w:val="bbPlcHdr"/>
        </w:types>
        <w:behaviors>
          <w:behavior w:val="content"/>
        </w:behaviors>
        <w:guid w:val="{5E0EE725-E7C1-4D45-B968-0E4B5D4AE6C8}"/>
      </w:docPartPr>
      <w:docPartBody>
        <w:p w:rsidR="008D62EF" w:rsidRDefault="008D62EF">
          <w:pPr>
            <w:pStyle w:val="C797A111F9554678A6B6799F319F17F2"/>
          </w:pPr>
          <w:r w:rsidRPr="006C405C">
            <w:rPr>
              <w:rStyle w:val="placeholder2Char"/>
              <w:rFonts w:hint="eastAsia"/>
            </w:rPr>
            <w:t>简要描述</w:t>
          </w:r>
          <w:r w:rsidRPr="006C405C">
            <w:rPr>
              <w:rStyle w:val="placeholder2Char"/>
            </w:rPr>
            <w:t>重要风险事项</w:t>
          </w:r>
        </w:p>
      </w:docPartBody>
    </w:docPart>
    <w:docPart>
      <w:docPartPr>
        <w:name w:val="A29076220EF24387BD3967CDE3537E14"/>
        <w:category>
          <w:name w:val="常规"/>
          <w:gallery w:val="placeholder"/>
        </w:category>
        <w:types>
          <w:type w:val="bbPlcHdr"/>
        </w:types>
        <w:behaviors>
          <w:behavior w:val="content"/>
        </w:behaviors>
        <w:guid w:val="{27C532BB-65DC-41DA-AC8A-23DC883E07DA}"/>
      </w:docPartPr>
      <w:docPartBody>
        <w:p w:rsidR="008D62EF" w:rsidRDefault="008D62EF">
          <w:pPr>
            <w:pStyle w:val="A29076220EF24387BD3967CDE3537E14"/>
          </w:pPr>
          <w:r w:rsidRPr="008F432C">
            <w:rPr>
              <w:rStyle w:val="placeholder1Char"/>
            </w:rPr>
            <w:t>选择</w:t>
          </w:r>
        </w:p>
      </w:docPartBody>
    </w:docPart>
    <w:docPart>
      <w:docPartPr>
        <w:name w:val="CE7DC469EBA2449696A137ACFB878CF1"/>
        <w:category>
          <w:name w:val="常规"/>
          <w:gallery w:val="placeholder"/>
        </w:category>
        <w:types>
          <w:type w:val="bbPlcHdr"/>
        </w:types>
        <w:behaviors>
          <w:behavior w:val="content"/>
        </w:behaviors>
        <w:guid w:val="{F6D58841-E24E-4E80-A6E3-A9DD78066B34}"/>
      </w:docPartPr>
      <w:docPartBody>
        <w:p w:rsidR="008D62EF" w:rsidRDefault="008D62EF">
          <w:pPr>
            <w:pStyle w:val="CE7DC469EBA2449696A137ACFB878CF1"/>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C70CD50741FF4FFB8368E65F864EB3A1"/>
        <w:category>
          <w:name w:val="常规"/>
          <w:gallery w:val="placeholder"/>
        </w:category>
        <w:types>
          <w:type w:val="bbPlcHdr"/>
        </w:types>
        <w:behaviors>
          <w:behavior w:val="content"/>
        </w:behaviors>
        <w:guid w:val="{C8A76D16-5FBE-4724-8832-70B96CCB9EB4}"/>
      </w:docPartPr>
      <w:docPartBody>
        <w:p w:rsidR="008D62EF" w:rsidRDefault="008D62EF">
          <w:pPr>
            <w:pStyle w:val="C70CD50741FF4FFB8368E65F864EB3A1"/>
          </w:pPr>
          <w:r w:rsidRPr="006C405C">
            <w:rPr>
              <w:rStyle w:val="placeholder1Char"/>
            </w:rPr>
            <w:t>____________</w:t>
          </w:r>
        </w:p>
      </w:docPartBody>
    </w:docPart>
    <w:docPart>
      <w:docPartPr>
        <w:name w:val="7C683F2D77AC49E38303F45212683A26"/>
        <w:category>
          <w:name w:val="常规"/>
          <w:gallery w:val="placeholder"/>
        </w:category>
        <w:types>
          <w:type w:val="bbPlcHdr"/>
        </w:types>
        <w:behaviors>
          <w:behavior w:val="content"/>
        </w:behaviors>
        <w:guid w:val="{9280397A-5876-4BE5-B9EC-3D1249F35A18}"/>
      </w:docPartPr>
      <w:docPartBody>
        <w:p w:rsidR="008D62EF" w:rsidRDefault="008D62EF">
          <w:pPr>
            <w:pStyle w:val="7C683F2D77AC49E38303F45212683A26"/>
          </w:pPr>
          <w:r w:rsidRPr="006C405C">
            <w:rPr>
              <w:rStyle w:val="placeholder1Char"/>
            </w:rPr>
            <w:t>____________</w:t>
          </w:r>
        </w:p>
      </w:docPartBody>
    </w:docPart>
    <w:docPart>
      <w:docPartPr>
        <w:name w:val="D140F27ACB4D400DB20632C571588E6C"/>
        <w:category>
          <w:name w:val="常规"/>
          <w:gallery w:val="placeholder"/>
        </w:category>
        <w:types>
          <w:type w:val="bbPlcHdr"/>
        </w:types>
        <w:behaviors>
          <w:behavior w:val="content"/>
        </w:behaviors>
        <w:guid w:val="{EAA2E6EE-8328-473A-AC61-44A27D6EB369}"/>
      </w:docPartPr>
      <w:docPartBody>
        <w:p w:rsidR="008D62EF" w:rsidRDefault="008D62EF">
          <w:pPr>
            <w:pStyle w:val="D140F27ACB4D400DB20632C571588E6C"/>
          </w:pPr>
          <w:r w:rsidRPr="006C405C">
            <w:rPr>
              <w:rStyle w:val="placeholder1Char"/>
            </w:rPr>
            <w:t>____________</w:t>
          </w:r>
        </w:p>
      </w:docPartBody>
    </w:docPart>
    <w:docPart>
      <w:docPartPr>
        <w:name w:val="26FD3BE214074B5E857DD62C889039D0"/>
        <w:category>
          <w:name w:val="常规"/>
          <w:gallery w:val="placeholder"/>
        </w:category>
        <w:types>
          <w:type w:val="bbPlcHdr"/>
        </w:types>
        <w:behaviors>
          <w:behavior w:val="content"/>
        </w:behaviors>
        <w:guid w:val="{03CE5FAA-DC4E-4D50-8597-88936E452762}"/>
      </w:docPartPr>
      <w:docPartBody>
        <w:p w:rsidR="008D62EF" w:rsidRDefault="008D62EF">
          <w:pPr>
            <w:pStyle w:val="26FD3BE214074B5E857DD62C889039D0"/>
          </w:pPr>
          <w:r w:rsidRPr="006C405C">
            <w:rPr>
              <w:rStyle w:val="placeholder1Char"/>
            </w:rPr>
            <w:t>____________</w:t>
          </w:r>
        </w:p>
      </w:docPartBody>
    </w:docPart>
    <w:docPart>
      <w:docPartPr>
        <w:name w:val="140EF4E9EAA34011AACBDF123B05FBAC"/>
        <w:category>
          <w:name w:val="常规"/>
          <w:gallery w:val="placeholder"/>
        </w:category>
        <w:types>
          <w:type w:val="bbPlcHdr"/>
        </w:types>
        <w:behaviors>
          <w:behavior w:val="content"/>
        </w:behaviors>
        <w:guid w:val="{7DAB42A2-8367-4577-8536-14EAC4933226}"/>
      </w:docPartPr>
      <w:docPartBody>
        <w:p w:rsidR="008D62EF" w:rsidRDefault="008D62EF">
          <w:pPr>
            <w:pStyle w:val="140EF4E9EAA34011AACBDF123B05FBAC"/>
          </w:pPr>
          <w:r w:rsidRPr="006C405C">
            <w:rPr>
              <w:rStyle w:val="placeholder1Char"/>
            </w:rPr>
            <w:t>________________________</w:t>
          </w:r>
        </w:p>
      </w:docPartBody>
    </w:docPart>
    <w:docPart>
      <w:docPartPr>
        <w:name w:val="329D2CD18A3A4F13ACC8FCEB3E1C9E59"/>
        <w:category>
          <w:name w:val="常规"/>
          <w:gallery w:val="placeholder"/>
        </w:category>
        <w:types>
          <w:type w:val="bbPlcHdr"/>
        </w:types>
        <w:behaviors>
          <w:behavior w:val="content"/>
        </w:behaviors>
        <w:guid w:val="{3411B026-C671-46D0-B71D-F3FA5702DE94}"/>
      </w:docPartPr>
      <w:docPartBody>
        <w:p w:rsidR="008D62EF" w:rsidRDefault="008D62EF">
          <w:pPr>
            <w:pStyle w:val="329D2CD18A3A4F13ACC8FCEB3E1C9E59"/>
          </w:pPr>
          <w:r w:rsidRPr="006C405C">
            <w:rPr>
              <w:rStyle w:val="placeholder1Char"/>
            </w:rPr>
            <w:t>________________________</w:t>
          </w:r>
        </w:p>
      </w:docPartBody>
    </w:docPart>
    <w:docPart>
      <w:docPartPr>
        <w:name w:val="46EB2C3BC49B4045B1815D2DA5E6758D"/>
        <w:category>
          <w:name w:val="常规"/>
          <w:gallery w:val="placeholder"/>
        </w:category>
        <w:types>
          <w:type w:val="bbPlcHdr"/>
        </w:types>
        <w:behaviors>
          <w:behavior w:val="content"/>
        </w:behaviors>
        <w:guid w:val="{74B87898-644D-491A-BA7C-5304BE02CE0B}"/>
      </w:docPartPr>
      <w:docPartBody>
        <w:p w:rsidR="008D62EF" w:rsidRDefault="008D62EF">
          <w:pPr>
            <w:pStyle w:val="46EB2C3BC49B4045B1815D2DA5E6758D"/>
          </w:pPr>
          <w:r w:rsidRPr="00630B6F">
            <w:rPr>
              <w:rStyle w:val="a3"/>
              <w:rFonts w:ascii="仿宋" w:eastAsia="仿宋" w:hAnsi="仿宋"/>
            </w:rPr>
            <w:t>____________</w:t>
          </w:r>
        </w:p>
      </w:docPartBody>
    </w:docPart>
    <w:docPart>
      <w:docPartPr>
        <w:name w:val="16B62FB3D5FB42A3B19B088B3AC739A9"/>
        <w:category>
          <w:name w:val="常规"/>
          <w:gallery w:val="placeholder"/>
        </w:category>
        <w:types>
          <w:type w:val="bbPlcHdr"/>
        </w:types>
        <w:behaviors>
          <w:behavior w:val="content"/>
        </w:behaviors>
        <w:guid w:val="{18DDEBE3-EB46-4FF8-9455-F668F4E78F42}"/>
      </w:docPartPr>
      <w:docPartBody>
        <w:p w:rsidR="008D62EF" w:rsidRDefault="008D62EF">
          <w:pPr>
            <w:pStyle w:val="16B62FB3D5FB42A3B19B088B3AC739A9"/>
          </w:pPr>
          <w:r w:rsidRPr="006C405C">
            <w:rPr>
              <w:rStyle w:val="placeholder1Char"/>
            </w:rPr>
            <w:t>________________________</w:t>
          </w:r>
        </w:p>
      </w:docPartBody>
    </w:docPart>
    <w:docPart>
      <w:docPartPr>
        <w:name w:val="06F4B6CB9FE1405B9A409F19736D4345"/>
        <w:category>
          <w:name w:val="常规"/>
          <w:gallery w:val="placeholder"/>
        </w:category>
        <w:types>
          <w:type w:val="bbPlcHdr"/>
        </w:types>
        <w:behaviors>
          <w:behavior w:val="content"/>
        </w:behaviors>
        <w:guid w:val="{4E582680-C4B7-4346-AC5D-EE76F714ACF8}"/>
      </w:docPartPr>
      <w:docPartBody>
        <w:p w:rsidR="008D62EF" w:rsidRDefault="008D62EF">
          <w:pPr>
            <w:pStyle w:val="06F4B6CB9FE1405B9A409F19736D4345"/>
          </w:pPr>
          <w:r w:rsidRPr="006C405C">
            <w:rPr>
              <w:rStyle w:val="placeholder1Char"/>
            </w:rPr>
            <w:t>____________</w:t>
          </w:r>
        </w:p>
      </w:docPartBody>
    </w:docPart>
    <w:docPart>
      <w:docPartPr>
        <w:name w:val="6D3173BC147D487DB11FA7A01D264E9B"/>
        <w:category>
          <w:name w:val="常规"/>
          <w:gallery w:val="placeholder"/>
        </w:category>
        <w:types>
          <w:type w:val="bbPlcHdr"/>
        </w:types>
        <w:behaviors>
          <w:behavior w:val="content"/>
        </w:behaviors>
        <w:guid w:val="{F17524AE-A6C4-4E2C-979E-F1DAF975368B}"/>
      </w:docPartPr>
      <w:docPartBody>
        <w:p w:rsidR="008D62EF" w:rsidRDefault="008D62EF">
          <w:pPr>
            <w:pStyle w:val="6D3173BC147D487DB11FA7A01D264E9B"/>
          </w:pPr>
          <w:r w:rsidRPr="00B11AF7">
            <w:rPr>
              <w:rStyle w:val="placeholder1Char"/>
            </w:rPr>
            <w:t>____________</w:t>
          </w:r>
        </w:p>
      </w:docPartBody>
    </w:docPart>
    <w:docPart>
      <w:docPartPr>
        <w:name w:val="BB6D3834FFAD4469BACA302223D9E9C3"/>
        <w:category>
          <w:name w:val="常规"/>
          <w:gallery w:val="placeholder"/>
        </w:category>
        <w:types>
          <w:type w:val="bbPlcHdr"/>
        </w:types>
        <w:behaviors>
          <w:behavior w:val="content"/>
        </w:behaviors>
        <w:guid w:val="{9DF68103-BCA9-4349-BDFB-909CC7862D59}"/>
      </w:docPartPr>
      <w:docPartBody>
        <w:p w:rsidR="008D62EF" w:rsidRDefault="008D62EF">
          <w:pPr>
            <w:pStyle w:val="BB6D3834FFAD4469BACA302223D9E9C3"/>
          </w:pPr>
          <w:r w:rsidRPr="00B11AF7">
            <w:rPr>
              <w:rStyle w:val="placeholder1Char"/>
            </w:rPr>
            <w:t>________________________</w:t>
          </w:r>
        </w:p>
      </w:docPartBody>
    </w:docPart>
    <w:docPart>
      <w:docPartPr>
        <w:name w:val="2235E8F62D81433AAA9196392662B359"/>
        <w:category>
          <w:name w:val="常规"/>
          <w:gallery w:val="placeholder"/>
        </w:category>
        <w:types>
          <w:type w:val="bbPlcHdr"/>
        </w:types>
        <w:behaviors>
          <w:behavior w:val="content"/>
        </w:behaviors>
        <w:guid w:val="{64DEDD16-C4B4-4B52-9AC1-FDF4A29334F3}"/>
      </w:docPartPr>
      <w:docPartBody>
        <w:p w:rsidR="008D62EF" w:rsidRDefault="008D62EF">
          <w:pPr>
            <w:pStyle w:val="2235E8F62D81433AAA9196392662B359"/>
          </w:pPr>
          <w:r w:rsidRPr="006C405C">
            <w:rPr>
              <w:rStyle w:val="placeholder1Char"/>
            </w:rPr>
            <w:t>____________</w:t>
          </w:r>
        </w:p>
      </w:docPartBody>
    </w:docPart>
    <w:docPart>
      <w:docPartPr>
        <w:name w:val="EFB8EF7A17954C3FA8B7351FDE012468"/>
        <w:category>
          <w:name w:val="常规"/>
          <w:gallery w:val="placeholder"/>
        </w:category>
        <w:types>
          <w:type w:val="bbPlcHdr"/>
        </w:types>
        <w:behaviors>
          <w:behavior w:val="content"/>
        </w:behaviors>
        <w:guid w:val="{AAE2D50D-203C-44D0-8C12-9054AF0BAEDF}"/>
      </w:docPartPr>
      <w:docPartBody>
        <w:p w:rsidR="008D62EF" w:rsidRDefault="008D62EF">
          <w:pPr>
            <w:pStyle w:val="EFB8EF7A17954C3FA8B7351FDE012468"/>
          </w:pPr>
          <w:r w:rsidRPr="006C405C">
            <w:rPr>
              <w:rStyle w:val="placeholder1Char"/>
            </w:rPr>
            <w:t>____________</w:t>
          </w:r>
        </w:p>
      </w:docPartBody>
    </w:docPart>
    <w:docPart>
      <w:docPartPr>
        <w:name w:val="EAED18481C504132959F814057688377"/>
        <w:category>
          <w:name w:val="常规"/>
          <w:gallery w:val="placeholder"/>
        </w:category>
        <w:types>
          <w:type w:val="bbPlcHdr"/>
        </w:types>
        <w:behaviors>
          <w:behavior w:val="content"/>
        </w:behaviors>
        <w:guid w:val="{208A5C82-9C17-4AC7-858B-CBFD9AF5259C}"/>
      </w:docPartPr>
      <w:docPartBody>
        <w:p w:rsidR="008D62EF" w:rsidRDefault="008D62EF">
          <w:pPr>
            <w:pStyle w:val="EAED18481C504132959F814057688377"/>
          </w:pPr>
          <w:r w:rsidRPr="006C405C">
            <w:rPr>
              <w:rStyle w:val="placeholder1Char"/>
            </w:rPr>
            <w:t>____________</w:t>
          </w:r>
        </w:p>
      </w:docPartBody>
    </w:docPart>
    <w:docPart>
      <w:docPartPr>
        <w:name w:val="987AC27DFCF54E9EA47F3F38DC014874"/>
        <w:category>
          <w:name w:val="常规"/>
          <w:gallery w:val="placeholder"/>
        </w:category>
        <w:types>
          <w:type w:val="bbPlcHdr"/>
        </w:types>
        <w:behaviors>
          <w:behavior w:val="content"/>
        </w:behaviors>
        <w:guid w:val="{36AFB98D-F826-4999-BAE2-C1C67E9953FC}"/>
      </w:docPartPr>
      <w:docPartBody>
        <w:p w:rsidR="008D62EF" w:rsidRDefault="008D62EF">
          <w:pPr>
            <w:pStyle w:val="987AC27DFCF54E9EA47F3F38DC014874"/>
          </w:pPr>
          <w:r w:rsidRPr="006C405C">
            <w:rPr>
              <w:rStyle w:val="placeholder1Char"/>
            </w:rPr>
            <w:t>____________</w:t>
          </w:r>
        </w:p>
      </w:docPartBody>
    </w:docPart>
    <w:docPart>
      <w:docPartPr>
        <w:name w:val="487C81469D2A470ABEF50A4E7430EE7B"/>
        <w:category>
          <w:name w:val="常规"/>
          <w:gallery w:val="placeholder"/>
        </w:category>
        <w:types>
          <w:type w:val="bbPlcHdr"/>
        </w:types>
        <w:behaviors>
          <w:behavior w:val="content"/>
        </w:behaviors>
        <w:guid w:val="{1BB965F8-DB18-496C-A945-AB07B59C2D1E}"/>
      </w:docPartPr>
      <w:docPartBody>
        <w:p w:rsidR="008D62EF" w:rsidRDefault="008D62EF">
          <w:pPr>
            <w:pStyle w:val="487C81469D2A470ABEF50A4E7430EE7B"/>
          </w:pPr>
          <w:r w:rsidRPr="006C405C">
            <w:rPr>
              <w:rStyle w:val="placeholder1Char"/>
            </w:rPr>
            <w:t>________________________</w:t>
          </w:r>
        </w:p>
      </w:docPartBody>
    </w:docPart>
    <w:docPart>
      <w:docPartPr>
        <w:name w:val="1B92FAF5C43347CDBAEC7FD9DAED7133"/>
        <w:category>
          <w:name w:val="常规"/>
          <w:gallery w:val="placeholder"/>
        </w:category>
        <w:types>
          <w:type w:val="bbPlcHdr"/>
        </w:types>
        <w:behaviors>
          <w:behavior w:val="content"/>
        </w:behaviors>
        <w:guid w:val="{1E042791-1749-49E0-A46A-DC30F48865D5}"/>
      </w:docPartPr>
      <w:docPartBody>
        <w:p w:rsidR="008D62EF" w:rsidRDefault="008D62EF">
          <w:pPr>
            <w:pStyle w:val="1B92FAF5C43347CDBAEC7FD9DAED7133"/>
          </w:pPr>
          <w:r w:rsidRPr="006C405C">
            <w:rPr>
              <w:rStyle w:val="placeholder1Char"/>
            </w:rPr>
            <w:t>____________________________________</w:t>
          </w:r>
        </w:p>
      </w:docPartBody>
    </w:docPart>
    <w:docPart>
      <w:docPartPr>
        <w:name w:val="3B03EC5A9A3B4AC2AA6CB4C0ED9256FF"/>
        <w:category>
          <w:name w:val="常规"/>
          <w:gallery w:val="placeholder"/>
        </w:category>
        <w:types>
          <w:type w:val="bbPlcHdr"/>
        </w:types>
        <w:behaviors>
          <w:behavior w:val="content"/>
        </w:behaviors>
        <w:guid w:val="{52874A03-1852-4BB6-9EF7-615E7589F893}"/>
      </w:docPartPr>
      <w:docPartBody>
        <w:p w:rsidR="008D62EF" w:rsidRDefault="008D62EF">
          <w:pPr>
            <w:pStyle w:val="3B03EC5A9A3B4AC2AA6CB4C0ED9256FF"/>
          </w:pPr>
          <w:r w:rsidRPr="006C405C">
            <w:rPr>
              <w:rStyle w:val="placeholder1Char"/>
            </w:rPr>
            <w:t>____________</w:t>
          </w:r>
        </w:p>
      </w:docPartBody>
    </w:docPart>
    <w:docPart>
      <w:docPartPr>
        <w:name w:val="C84EFCF668D54B299D4D37D12336C969"/>
        <w:category>
          <w:name w:val="常规"/>
          <w:gallery w:val="placeholder"/>
        </w:category>
        <w:types>
          <w:type w:val="bbPlcHdr"/>
        </w:types>
        <w:behaviors>
          <w:behavior w:val="content"/>
        </w:behaviors>
        <w:guid w:val="{02C35A5D-B908-459D-8BA3-2FCEE70ED65F}"/>
      </w:docPartPr>
      <w:docPartBody>
        <w:p w:rsidR="008D62EF" w:rsidRDefault="008D62EF">
          <w:pPr>
            <w:pStyle w:val="C84EFCF668D54B299D4D37D12336C969"/>
          </w:pPr>
          <w:r w:rsidRPr="006C405C">
            <w:rPr>
              <w:rStyle w:val="placeholder1Char"/>
            </w:rPr>
            <w:t>________________________</w:t>
          </w:r>
        </w:p>
      </w:docPartBody>
    </w:docPart>
    <w:docPart>
      <w:docPartPr>
        <w:name w:val="6D31FCE16EA74E38B96E7732AEAD9B28"/>
        <w:category>
          <w:name w:val="常规"/>
          <w:gallery w:val="placeholder"/>
        </w:category>
        <w:types>
          <w:type w:val="bbPlcHdr"/>
        </w:types>
        <w:behaviors>
          <w:behavior w:val="content"/>
        </w:behaviors>
        <w:guid w:val="{1E4AA7A1-07F1-4EE4-AA45-38B7152AFE38}"/>
      </w:docPartPr>
      <w:docPartBody>
        <w:p w:rsidR="008D62EF" w:rsidRDefault="008D62EF">
          <w:pPr>
            <w:pStyle w:val="6D31FCE16EA74E38B96E7732AEAD9B28"/>
          </w:pPr>
          <w:r w:rsidRPr="006C405C">
            <w:rPr>
              <w:rStyle w:val="placeholder2Char"/>
            </w:rPr>
            <w:t>选择日期</w:t>
          </w:r>
        </w:p>
      </w:docPartBody>
    </w:docPart>
    <w:docPart>
      <w:docPartPr>
        <w:name w:val="1CF7201B5BCC49F5B0C6B6CC5311AE7A"/>
        <w:category>
          <w:name w:val="常规"/>
          <w:gallery w:val="placeholder"/>
        </w:category>
        <w:types>
          <w:type w:val="bbPlcHdr"/>
        </w:types>
        <w:behaviors>
          <w:behavior w:val="content"/>
        </w:behaviors>
        <w:guid w:val="{A3A9091C-8432-440C-910A-CC0227FF5F9F}"/>
      </w:docPartPr>
      <w:docPartBody>
        <w:p w:rsidR="008D62EF" w:rsidRDefault="008D62EF">
          <w:pPr>
            <w:pStyle w:val="1CF7201B5BCC49F5B0C6B6CC5311AE7A"/>
          </w:pPr>
          <w:r w:rsidRPr="006C405C">
            <w:rPr>
              <w:rStyle w:val="placeholder1Char"/>
              <w:rFonts w:hint="eastAsia"/>
            </w:rPr>
            <w:t>选择行业</w:t>
          </w:r>
        </w:p>
      </w:docPartBody>
    </w:docPart>
    <w:docPart>
      <w:docPartPr>
        <w:name w:val="E3F8C5A0773B4F2FB400547BB2F9235B"/>
        <w:category>
          <w:name w:val="常规"/>
          <w:gallery w:val="placeholder"/>
        </w:category>
        <w:types>
          <w:type w:val="bbPlcHdr"/>
        </w:types>
        <w:behaviors>
          <w:behavior w:val="content"/>
        </w:behaviors>
        <w:guid w:val="{7657CAE0-7906-4D1E-A29A-71850E603832}"/>
      </w:docPartPr>
      <w:docPartBody>
        <w:p w:rsidR="008D62EF" w:rsidRDefault="008D62EF">
          <w:pPr>
            <w:pStyle w:val="E3F8C5A0773B4F2FB400547BB2F9235B"/>
          </w:pPr>
          <w:r w:rsidRPr="006C405C">
            <w:rPr>
              <w:rStyle w:val="placeholder1Char"/>
            </w:rPr>
            <w:t>____________</w:t>
          </w:r>
        </w:p>
      </w:docPartBody>
    </w:docPart>
    <w:docPart>
      <w:docPartPr>
        <w:name w:val="3E22A8B559134D10B4D3EBFCE05ED379"/>
        <w:category>
          <w:name w:val="常规"/>
          <w:gallery w:val="placeholder"/>
        </w:category>
        <w:types>
          <w:type w:val="bbPlcHdr"/>
        </w:types>
        <w:behaviors>
          <w:behavior w:val="content"/>
        </w:behaviors>
        <w:guid w:val="{07727505-C4FD-41FA-9AE4-57D3EF428B92}"/>
      </w:docPartPr>
      <w:docPartBody>
        <w:p w:rsidR="008D62EF" w:rsidRDefault="008D62EF">
          <w:pPr>
            <w:pStyle w:val="3E22A8B559134D10B4D3EBFCE05ED379"/>
          </w:pPr>
          <w:r w:rsidRPr="006C405C">
            <w:rPr>
              <w:rStyle w:val="placeholder2Char"/>
              <w:rFonts w:hint="eastAsia"/>
            </w:rPr>
            <w:t>选择转让</w:t>
          </w:r>
          <w:r w:rsidRPr="006C405C">
            <w:rPr>
              <w:rStyle w:val="placeholder2Char"/>
            </w:rPr>
            <w:t>方式</w:t>
          </w:r>
        </w:p>
      </w:docPartBody>
    </w:docPart>
    <w:docPart>
      <w:docPartPr>
        <w:name w:val="560B3CE854A8416187C6ABD2D4277BBD"/>
        <w:category>
          <w:name w:val="常规"/>
          <w:gallery w:val="placeholder"/>
        </w:category>
        <w:types>
          <w:type w:val="bbPlcHdr"/>
        </w:types>
        <w:behaviors>
          <w:behavior w:val="content"/>
        </w:behaviors>
        <w:guid w:val="{224D690F-2B7B-4BC2-AA8A-A38BA0D94E52}"/>
      </w:docPartPr>
      <w:docPartBody>
        <w:p w:rsidR="008D62EF" w:rsidRDefault="008D62EF">
          <w:pPr>
            <w:pStyle w:val="560B3CE854A8416187C6ABD2D4277BBD"/>
          </w:pPr>
          <w:r w:rsidRPr="006C405C">
            <w:rPr>
              <w:rStyle w:val="placeholder1Char"/>
            </w:rPr>
            <w:t>____________</w:t>
          </w:r>
        </w:p>
      </w:docPartBody>
    </w:docPart>
    <w:docPart>
      <w:docPartPr>
        <w:name w:val="8F294719EF9A45EAB2018821176CBC74"/>
        <w:category>
          <w:name w:val="常规"/>
          <w:gallery w:val="placeholder"/>
        </w:category>
        <w:types>
          <w:type w:val="bbPlcHdr"/>
        </w:types>
        <w:behaviors>
          <w:behavior w:val="content"/>
        </w:behaviors>
        <w:guid w:val="{A8B999AE-F78B-41FD-92A7-14BA4322FEA9}"/>
      </w:docPartPr>
      <w:docPartBody>
        <w:p w:rsidR="008D62EF" w:rsidRDefault="008D62EF">
          <w:pPr>
            <w:pStyle w:val="8F294719EF9A45EAB2018821176CBC74"/>
          </w:pPr>
          <w:r w:rsidRPr="006C405C">
            <w:rPr>
              <w:rStyle w:val="placeholder1Char"/>
            </w:rPr>
            <w:t>____________</w:t>
          </w:r>
        </w:p>
      </w:docPartBody>
    </w:docPart>
    <w:docPart>
      <w:docPartPr>
        <w:name w:val="F1A681298A6C4E978F0DAE150CD8AE59"/>
        <w:category>
          <w:name w:val="常规"/>
          <w:gallery w:val="placeholder"/>
        </w:category>
        <w:types>
          <w:type w:val="bbPlcHdr"/>
        </w:types>
        <w:behaviors>
          <w:behavior w:val="content"/>
        </w:behaviors>
        <w:guid w:val="{923943B8-9AAB-4746-8C52-C7428A9A51F4}"/>
      </w:docPartPr>
      <w:docPartBody>
        <w:p w:rsidR="008D62EF" w:rsidRDefault="008D62EF">
          <w:pPr>
            <w:pStyle w:val="F1A681298A6C4E978F0DAE150CD8AE59"/>
          </w:pPr>
          <w:r w:rsidRPr="006C405C">
            <w:rPr>
              <w:rStyle w:val="placeholder1Char"/>
            </w:rPr>
            <w:t>____________</w:t>
          </w:r>
        </w:p>
      </w:docPartBody>
    </w:docPart>
    <w:docPart>
      <w:docPartPr>
        <w:name w:val="4A336D23060C4B7AA3516462F67D6384"/>
        <w:category>
          <w:name w:val="常规"/>
          <w:gallery w:val="placeholder"/>
        </w:category>
        <w:types>
          <w:type w:val="bbPlcHdr"/>
        </w:types>
        <w:behaviors>
          <w:behavior w:val="content"/>
        </w:behaviors>
        <w:guid w:val="{BD00010D-03A5-42B7-A3C6-8DA3B6C44F09}"/>
      </w:docPartPr>
      <w:docPartBody>
        <w:p w:rsidR="008D62EF" w:rsidRDefault="008D62EF">
          <w:pPr>
            <w:pStyle w:val="4A336D23060C4B7AA3516462F67D6384"/>
          </w:pPr>
          <w:r w:rsidRPr="006C405C">
            <w:rPr>
              <w:rStyle w:val="placeholder1Char"/>
            </w:rPr>
            <w:t>____________</w:t>
          </w:r>
        </w:p>
      </w:docPartBody>
    </w:docPart>
    <w:docPart>
      <w:docPartPr>
        <w:name w:val="3B83B3E4AA6F45DB8282DE453A1B15C1"/>
        <w:category>
          <w:name w:val="常规"/>
          <w:gallery w:val="placeholder"/>
        </w:category>
        <w:types>
          <w:type w:val="bbPlcHdr"/>
        </w:types>
        <w:behaviors>
          <w:behavior w:val="content"/>
        </w:behaviors>
        <w:guid w:val="{3671D9B4-5B86-444E-A005-9D8C3544569D}"/>
      </w:docPartPr>
      <w:docPartBody>
        <w:p w:rsidR="008D62EF" w:rsidRDefault="008D62EF">
          <w:pPr>
            <w:pStyle w:val="3B83B3E4AA6F45DB8282DE453A1B15C1"/>
          </w:pPr>
          <w:r w:rsidRPr="008F432C">
            <w:rPr>
              <w:rStyle w:val="placeholder1Char"/>
              <w:rFonts w:hint="eastAsia"/>
            </w:rPr>
            <w:t>选择</w:t>
          </w:r>
        </w:p>
      </w:docPartBody>
    </w:docPart>
    <w:docPart>
      <w:docPartPr>
        <w:name w:val="464FFF30015343D0B2B1ECEB964E27B3"/>
        <w:category>
          <w:name w:val="常规"/>
          <w:gallery w:val="placeholder"/>
        </w:category>
        <w:types>
          <w:type w:val="bbPlcHdr"/>
        </w:types>
        <w:behaviors>
          <w:behavior w:val="content"/>
        </w:behaviors>
        <w:guid w:val="{D4306F3F-78A2-44AB-B83E-76E1D947AD47}"/>
      </w:docPartPr>
      <w:docPartBody>
        <w:p w:rsidR="008D62EF" w:rsidRDefault="008D62EF">
          <w:pPr>
            <w:pStyle w:val="464FFF30015343D0B2B1ECEB964E27B3"/>
          </w:pPr>
          <w:r w:rsidRPr="006C405C">
            <w:rPr>
              <w:rStyle w:val="placeholder1Char"/>
            </w:rPr>
            <w:t>____________</w:t>
          </w:r>
        </w:p>
      </w:docPartBody>
    </w:docPart>
    <w:docPart>
      <w:docPartPr>
        <w:name w:val="D0BCDD87BAF34090B6CB27EAAC4EB957"/>
        <w:category>
          <w:name w:val="常规"/>
          <w:gallery w:val="placeholder"/>
        </w:category>
        <w:types>
          <w:type w:val="bbPlcHdr"/>
        </w:types>
        <w:behaviors>
          <w:behavior w:val="content"/>
        </w:behaviors>
        <w:guid w:val="{561CCFB0-557C-4EFB-B1AB-9C4F69DF2D66}"/>
      </w:docPartPr>
      <w:docPartBody>
        <w:p w:rsidR="008D62EF" w:rsidRDefault="008D62EF">
          <w:pPr>
            <w:pStyle w:val="D0BCDD87BAF34090B6CB27EAAC4EB957"/>
          </w:pPr>
          <w:r w:rsidRPr="008F432C">
            <w:rPr>
              <w:rStyle w:val="placeholder1Char"/>
              <w:rFonts w:hint="eastAsia"/>
            </w:rPr>
            <w:t>选择</w:t>
          </w:r>
        </w:p>
      </w:docPartBody>
    </w:docPart>
    <w:docPart>
      <w:docPartPr>
        <w:name w:val="C8C3C0871D3445C0939DB3228EB2DECE"/>
        <w:category>
          <w:name w:val="常规"/>
          <w:gallery w:val="placeholder"/>
        </w:category>
        <w:types>
          <w:type w:val="bbPlcHdr"/>
        </w:types>
        <w:behaviors>
          <w:behavior w:val="content"/>
        </w:behaviors>
        <w:guid w:val="{30BE502A-2FCC-4D14-A3CB-C8D56BEA2BF3}"/>
      </w:docPartPr>
      <w:docPartBody>
        <w:p w:rsidR="008D62EF" w:rsidRDefault="008D62EF">
          <w:pPr>
            <w:pStyle w:val="C8C3C0871D3445C0939DB3228EB2DECE"/>
          </w:pPr>
          <w:r w:rsidRPr="006C405C">
            <w:rPr>
              <w:rStyle w:val="placeholder1Char"/>
            </w:rPr>
            <w:t>____________</w:t>
          </w:r>
        </w:p>
      </w:docPartBody>
    </w:docPart>
    <w:docPart>
      <w:docPartPr>
        <w:name w:val="A503802F299C40BEBA86831D0D7880AA"/>
        <w:category>
          <w:name w:val="常规"/>
          <w:gallery w:val="placeholder"/>
        </w:category>
        <w:types>
          <w:type w:val="bbPlcHdr"/>
        </w:types>
        <w:behaviors>
          <w:behavior w:val="content"/>
        </w:behaviors>
        <w:guid w:val="{EDBDEDB1-CD34-4C3D-B369-44B59184EEA0}"/>
      </w:docPartPr>
      <w:docPartBody>
        <w:p w:rsidR="008D62EF" w:rsidRDefault="008D62EF">
          <w:pPr>
            <w:pStyle w:val="A503802F299C40BEBA86831D0D7880AA"/>
          </w:pPr>
          <w:r w:rsidRPr="008F432C">
            <w:rPr>
              <w:rStyle w:val="placeholder1Char"/>
            </w:rPr>
            <w:t>选择</w:t>
          </w:r>
        </w:p>
      </w:docPartBody>
    </w:docPart>
    <w:docPart>
      <w:docPartPr>
        <w:name w:val="B5F8844C2B5F4BCE8C32ED13D36B59AE"/>
        <w:category>
          <w:name w:val="常规"/>
          <w:gallery w:val="placeholder"/>
        </w:category>
        <w:types>
          <w:type w:val="bbPlcHdr"/>
        </w:types>
        <w:behaviors>
          <w:behavior w:val="content"/>
        </w:behaviors>
        <w:guid w:val="{1844087D-D7D3-4476-91BE-6E005F94039D}"/>
      </w:docPartPr>
      <w:docPartBody>
        <w:p w:rsidR="008D62EF" w:rsidRDefault="008D62EF">
          <w:pPr>
            <w:pStyle w:val="B5F8844C2B5F4BCE8C32ED13D36B59AE"/>
          </w:pPr>
          <w:r w:rsidRPr="006C405C">
            <w:rPr>
              <w:rStyle w:val="placeholder1Char"/>
            </w:rPr>
            <w:t>_____________</w:t>
          </w:r>
        </w:p>
      </w:docPartBody>
    </w:docPart>
    <w:docPart>
      <w:docPartPr>
        <w:name w:val="D9C47C43A9D14F7EBE60C185FB2C19B1"/>
        <w:category>
          <w:name w:val="常规"/>
          <w:gallery w:val="placeholder"/>
        </w:category>
        <w:types>
          <w:type w:val="bbPlcHdr"/>
        </w:types>
        <w:behaviors>
          <w:behavior w:val="content"/>
        </w:behaviors>
        <w:guid w:val="{AD9F9FE3-288A-4DF4-88A6-A7F2CA5AE91B}"/>
      </w:docPartPr>
      <w:docPartBody>
        <w:p w:rsidR="008D62EF" w:rsidRDefault="008D62EF">
          <w:pPr>
            <w:pStyle w:val="D9C47C43A9D14F7EBE60C185FB2C19B1"/>
          </w:pPr>
          <w:r w:rsidRPr="006C405C">
            <w:rPr>
              <w:rStyle w:val="placeholder1Char"/>
            </w:rPr>
            <w:t>_____________</w:t>
          </w:r>
        </w:p>
      </w:docPartBody>
    </w:docPart>
    <w:docPart>
      <w:docPartPr>
        <w:name w:val="E2B4ACE4056B4466B2EC1F42C3E4A499"/>
        <w:category>
          <w:name w:val="常规"/>
          <w:gallery w:val="placeholder"/>
        </w:category>
        <w:types>
          <w:type w:val="bbPlcHdr"/>
        </w:types>
        <w:behaviors>
          <w:behavior w:val="content"/>
        </w:behaviors>
        <w:guid w:val="{A977CC07-1E35-4E5E-84F1-39B80B3FD976}"/>
      </w:docPartPr>
      <w:docPartBody>
        <w:p w:rsidR="008D62EF" w:rsidRDefault="008D62EF">
          <w:pPr>
            <w:pStyle w:val="E2B4ACE4056B4466B2EC1F42C3E4A499"/>
          </w:pPr>
          <w:r w:rsidRPr="006C405C">
            <w:rPr>
              <w:rStyle w:val="placeholder1Char"/>
            </w:rPr>
            <w:t>_____________</w:t>
          </w:r>
        </w:p>
      </w:docPartBody>
    </w:docPart>
    <w:docPart>
      <w:docPartPr>
        <w:name w:val="6F67F1F79EA54B0992CCE850FFB40EC1"/>
        <w:category>
          <w:name w:val="常规"/>
          <w:gallery w:val="placeholder"/>
        </w:category>
        <w:types>
          <w:type w:val="bbPlcHdr"/>
        </w:types>
        <w:behaviors>
          <w:behavior w:val="content"/>
        </w:behaviors>
        <w:guid w:val="{66FC924B-413A-41C6-A225-3AEE24D5026B}"/>
      </w:docPartPr>
      <w:docPartBody>
        <w:p w:rsidR="008D62EF" w:rsidRDefault="008D62EF">
          <w:pPr>
            <w:pStyle w:val="6F67F1F79EA54B0992CCE850FFB40EC1"/>
          </w:pPr>
          <w:r w:rsidRPr="006C405C">
            <w:rPr>
              <w:rStyle w:val="placeholder1Char"/>
            </w:rPr>
            <w:t>_____________</w:t>
          </w:r>
        </w:p>
      </w:docPartBody>
    </w:docPart>
    <w:docPart>
      <w:docPartPr>
        <w:name w:val="EB3B9358E7654751B127CE5ED3A72BFF"/>
        <w:category>
          <w:name w:val="常规"/>
          <w:gallery w:val="placeholder"/>
        </w:category>
        <w:types>
          <w:type w:val="bbPlcHdr"/>
        </w:types>
        <w:behaviors>
          <w:behavior w:val="content"/>
        </w:behaviors>
        <w:guid w:val="{300D67F2-1739-4BDE-91AE-B7A1CAF45E6D}"/>
      </w:docPartPr>
      <w:docPartBody>
        <w:p w:rsidR="008D62EF" w:rsidRDefault="008D62EF">
          <w:pPr>
            <w:pStyle w:val="EB3B9358E7654751B127CE5ED3A72BFF"/>
          </w:pPr>
          <w:r w:rsidRPr="006C405C">
            <w:rPr>
              <w:rStyle w:val="placeholder1Char"/>
            </w:rPr>
            <w:t>_____________</w:t>
          </w:r>
        </w:p>
      </w:docPartBody>
    </w:docPart>
    <w:docPart>
      <w:docPartPr>
        <w:name w:val="10F0D163DAFD460A9BF757C71CC2CE6F"/>
        <w:category>
          <w:name w:val="常规"/>
          <w:gallery w:val="placeholder"/>
        </w:category>
        <w:types>
          <w:type w:val="bbPlcHdr"/>
        </w:types>
        <w:behaviors>
          <w:behavior w:val="content"/>
        </w:behaviors>
        <w:guid w:val="{F9BA06D1-7217-45B0-9D67-CD0BE8BEE2D7}"/>
      </w:docPartPr>
      <w:docPartBody>
        <w:p w:rsidR="008D62EF" w:rsidRDefault="008D62EF">
          <w:pPr>
            <w:pStyle w:val="10F0D163DAFD460A9BF757C71CC2CE6F"/>
          </w:pPr>
          <w:r w:rsidRPr="006C405C">
            <w:rPr>
              <w:rStyle w:val="placeholder1Char"/>
            </w:rPr>
            <w:t>_____________</w:t>
          </w:r>
        </w:p>
      </w:docPartBody>
    </w:docPart>
    <w:docPart>
      <w:docPartPr>
        <w:name w:val="7CFDD72E0687451DB1BA8984ED9DD974"/>
        <w:category>
          <w:name w:val="常规"/>
          <w:gallery w:val="placeholder"/>
        </w:category>
        <w:types>
          <w:type w:val="bbPlcHdr"/>
        </w:types>
        <w:behaviors>
          <w:behavior w:val="content"/>
        </w:behaviors>
        <w:guid w:val="{165E7793-2251-40D8-91E5-6B715A220486}"/>
      </w:docPartPr>
      <w:docPartBody>
        <w:p w:rsidR="008D62EF" w:rsidRDefault="008D62EF">
          <w:pPr>
            <w:pStyle w:val="7CFDD72E0687451DB1BA8984ED9DD974"/>
          </w:pPr>
          <w:r w:rsidRPr="006C405C">
            <w:rPr>
              <w:rStyle w:val="placeholder1Char"/>
            </w:rPr>
            <w:t>_____________</w:t>
          </w:r>
        </w:p>
      </w:docPartBody>
    </w:docPart>
    <w:docPart>
      <w:docPartPr>
        <w:name w:val="33924AFFE5CA47B58E6D7E31BEDE9DF1"/>
        <w:category>
          <w:name w:val="常规"/>
          <w:gallery w:val="placeholder"/>
        </w:category>
        <w:types>
          <w:type w:val="bbPlcHdr"/>
        </w:types>
        <w:behaviors>
          <w:behavior w:val="content"/>
        </w:behaviors>
        <w:guid w:val="{74169477-D818-453D-B79E-F4FFC228F300}"/>
      </w:docPartPr>
      <w:docPartBody>
        <w:p w:rsidR="008D62EF" w:rsidRDefault="008D62EF">
          <w:pPr>
            <w:pStyle w:val="33924AFFE5CA47B58E6D7E31BEDE9DF1"/>
          </w:pPr>
          <w:r w:rsidRPr="006C405C">
            <w:rPr>
              <w:rStyle w:val="placeholder1Char"/>
            </w:rPr>
            <w:t>_____________</w:t>
          </w:r>
        </w:p>
      </w:docPartBody>
    </w:docPart>
    <w:docPart>
      <w:docPartPr>
        <w:name w:val="03D2CA11DAEF481789D8CE52B958BBF6"/>
        <w:category>
          <w:name w:val="常规"/>
          <w:gallery w:val="placeholder"/>
        </w:category>
        <w:types>
          <w:type w:val="bbPlcHdr"/>
        </w:types>
        <w:behaviors>
          <w:behavior w:val="content"/>
        </w:behaviors>
        <w:guid w:val="{C4443E1C-1092-466E-8290-27B3019F0AE2}"/>
      </w:docPartPr>
      <w:docPartBody>
        <w:p w:rsidR="008D62EF" w:rsidRDefault="008D62EF">
          <w:pPr>
            <w:pStyle w:val="03D2CA11DAEF481789D8CE52B958BBF6"/>
          </w:pPr>
          <w:r w:rsidRPr="006C405C">
            <w:rPr>
              <w:rStyle w:val="placeholder1Char"/>
            </w:rPr>
            <w:t>_____________</w:t>
          </w:r>
        </w:p>
      </w:docPartBody>
    </w:docPart>
    <w:docPart>
      <w:docPartPr>
        <w:name w:val="3ECA26D452DB452096B01B482F36AE7B"/>
        <w:category>
          <w:name w:val="常规"/>
          <w:gallery w:val="placeholder"/>
        </w:category>
        <w:types>
          <w:type w:val="bbPlcHdr"/>
        </w:types>
        <w:behaviors>
          <w:behavior w:val="content"/>
        </w:behaviors>
        <w:guid w:val="{4D6EA7B2-3499-46B6-8325-165EEFD88EBD}"/>
      </w:docPartPr>
      <w:docPartBody>
        <w:p w:rsidR="008D62EF" w:rsidRDefault="008D62EF">
          <w:pPr>
            <w:pStyle w:val="3ECA26D452DB452096B01B482F36AE7B"/>
          </w:pPr>
          <w:r w:rsidRPr="006C405C">
            <w:rPr>
              <w:rStyle w:val="placeholder1Char"/>
            </w:rPr>
            <w:t>_____________</w:t>
          </w:r>
        </w:p>
      </w:docPartBody>
    </w:docPart>
    <w:docPart>
      <w:docPartPr>
        <w:name w:val="0C3D409072EB40BC8B56A0109865E35A"/>
        <w:category>
          <w:name w:val="常规"/>
          <w:gallery w:val="placeholder"/>
        </w:category>
        <w:types>
          <w:type w:val="bbPlcHdr"/>
        </w:types>
        <w:behaviors>
          <w:behavior w:val="content"/>
        </w:behaviors>
        <w:guid w:val="{38FBF9AD-585E-4B8B-9CA7-86D5ACE46511}"/>
      </w:docPartPr>
      <w:docPartBody>
        <w:p w:rsidR="008D62EF" w:rsidRDefault="008D62EF">
          <w:pPr>
            <w:pStyle w:val="0C3D409072EB40BC8B56A0109865E35A"/>
          </w:pPr>
          <w:r w:rsidRPr="006C405C">
            <w:rPr>
              <w:rStyle w:val="placeholder1Char"/>
            </w:rPr>
            <w:t>_____________</w:t>
          </w:r>
        </w:p>
      </w:docPartBody>
    </w:docPart>
    <w:docPart>
      <w:docPartPr>
        <w:name w:val="A420C01D612C4792ADD99841E9D3D6BA"/>
        <w:category>
          <w:name w:val="常规"/>
          <w:gallery w:val="placeholder"/>
        </w:category>
        <w:types>
          <w:type w:val="bbPlcHdr"/>
        </w:types>
        <w:behaviors>
          <w:behavior w:val="content"/>
        </w:behaviors>
        <w:guid w:val="{66FB0CBE-FC52-4BB8-97B9-B76F2B5C4926}"/>
      </w:docPartPr>
      <w:docPartBody>
        <w:p w:rsidR="008D62EF" w:rsidRDefault="008D62EF">
          <w:pPr>
            <w:pStyle w:val="A420C01D612C4792ADD99841E9D3D6BA"/>
          </w:pPr>
          <w:r w:rsidRPr="006C405C">
            <w:rPr>
              <w:rStyle w:val="placeholder1Char"/>
            </w:rPr>
            <w:t>_____________</w:t>
          </w:r>
        </w:p>
      </w:docPartBody>
    </w:docPart>
    <w:docPart>
      <w:docPartPr>
        <w:name w:val="6D230D78C75343A89C94F1CE4C04D9BA"/>
        <w:category>
          <w:name w:val="常规"/>
          <w:gallery w:val="placeholder"/>
        </w:category>
        <w:types>
          <w:type w:val="bbPlcHdr"/>
        </w:types>
        <w:behaviors>
          <w:behavior w:val="content"/>
        </w:behaviors>
        <w:guid w:val="{A4D9871A-ADF9-4766-B462-B77CDB3E0279}"/>
      </w:docPartPr>
      <w:docPartBody>
        <w:p w:rsidR="008D62EF" w:rsidRDefault="008D62EF">
          <w:pPr>
            <w:pStyle w:val="6D230D78C75343A89C94F1CE4C04D9BA"/>
          </w:pPr>
          <w:r w:rsidRPr="006C405C">
            <w:rPr>
              <w:rStyle w:val="placeholder1Char"/>
            </w:rPr>
            <w:t>_____________</w:t>
          </w:r>
        </w:p>
      </w:docPartBody>
    </w:docPart>
    <w:docPart>
      <w:docPartPr>
        <w:name w:val="DC9355F6ED3D4135B0AEBAE0A32AF7A9"/>
        <w:category>
          <w:name w:val="常规"/>
          <w:gallery w:val="placeholder"/>
        </w:category>
        <w:types>
          <w:type w:val="bbPlcHdr"/>
        </w:types>
        <w:behaviors>
          <w:behavior w:val="content"/>
        </w:behaviors>
        <w:guid w:val="{A0A2E179-5CB8-4511-9877-7E9A2324215A}"/>
      </w:docPartPr>
      <w:docPartBody>
        <w:p w:rsidR="008D62EF" w:rsidRDefault="008D62EF">
          <w:pPr>
            <w:pStyle w:val="DC9355F6ED3D4135B0AEBAE0A32AF7A9"/>
          </w:pPr>
          <w:r w:rsidRPr="006C405C">
            <w:rPr>
              <w:rStyle w:val="placeholder1Char"/>
              <w:rFonts w:hint="eastAsia"/>
            </w:rPr>
            <w:t>___________</w:t>
          </w:r>
        </w:p>
      </w:docPartBody>
    </w:docPart>
    <w:docPart>
      <w:docPartPr>
        <w:name w:val="B9DA7AF5DD7B43CEB78A1A08AA8F1D93"/>
        <w:category>
          <w:name w:val="常规"/>
          <w:gallery w:val="placeholder"/>
        </w:category>
        <w:types>
          <w:type w:val="bbPlcHdr"/>
        </w:types>
        <w:behaviors>
          <w:behavior w:val="content"/>
        </w:behaviors>
        <w:guid w:val="{E805D7B8-BEF9-4B59-97E8-AD70CF3388B6}"/>
      </w:docPartPr>
      <w:docPartBody>
        <w:p w:rsidR="008D62EF" w:rsidRDefault="008D62EF">
          <w:pPr>
            <w:pStyle w:val="B9DA7AF5DD7B43CEB78A1A08AA8F1D93"/>
          </w:pPr>
          <w:r w:rsidRPr="006C405C">
            <w:rPr>
              <w:rStyle w:val="placeholder1Char"/>
              <w:rFonts w:hint="eastAsia"/>
            </w:rPr>
            <w:t>___________</w:t>
          </w:r>
        </w:p>
      </w:docPartBody>
    </w:docPart>
    <w:docPart>
      <w:docPartPr>
        <w:name w:val="8B807BBF1C9A41B2823F39A3A5481378"/>
        <w:category>
          <w:name w:val="常规"/>
          <w:gallery w:val="placeholder"/>
        </w:category>
        <w:types>
          <w:type w:val="bbPlcHdr"/>
        </w:types>
        <w:behaviors>
          <w:behavior w:val="content"/>
        </w:behaviors>
        <w:guid w:val="{C0D8461F-B391-4DCF-8FE8-E7A76C999984}"/>
      </w:docPartPr>
      <w:docPartBody>
        <w:p w:rsidR="008D62EF" w:rsidRDefault="008D62EF">
          <w:pPr>
            <w:pStyle w:val="8B807BBF1C9A41B2823F39A3A5481378"/>
          </w:pPr>
          <w:r w:rsidRPr="006C405C">
            <w:rPr>
              <w:rStyle w:val="placeholder1Char"/>
            </w:rPr>
            <w:t>_____________</w:t>
          </w:r>
        </w:p>
      </w:docPartBody>
    </w:docPart>
    <w:docPart>
      <w:docPartPr>
        <w:name w:val="01CEEBF872A84BF7BDF6FBBF88840C74"/>
        <w:category>
          <w:name w:val="常规"/>
          <w:gallery w:val="placeholder"/>
        </w:category>
        <w:types>
          <w:type w:val="bbPlcHdr"/>
        </w:types>
        <w:behaviors>
          <w:behavior w:val="content"/>
        </w:behaviors>
        <w:guid w:val="{A1973086-6403-4B60-80A5-3D952E6B6D8F}"/>
      </w:docPartPr>
      <w:docPartBody>
        <w:p w:rsidR="008D62EF" w:rsidRDefault="008D62EF">
          <w:pPr>
            <w:pStyle w:val="01CEEBF872A84BF7BDF6FBBF88840C74"/>
          </w:pPr>
          <w:r w:rsidRPr="006C405C">
            <w:rPr>
              <w:rStyle w:val="placeholder1Char"/>
            </w:rPr>
            <w:t>_____________</w:t>
          </w:r>
        </w:p>
      </w:docPartBody>
    </w:docPart>
    <w:docPart>
      <w:docPartPr>
        <w:name w:val="BFAF0656B0A549FC8E4C3C0B4DEB9BE5"/>
        <w:category>
          <w:name w:val="常规"/>
          <w:gallery w:val="placeholder"/>
        </w:category>
        <w:types>
          <w:type w:val="bbPlcHdr"/>
        </w:types>
        <w:behaviors>
          <w:behavior w:val="content"/>
        </w:behaviors>
        <w:guid w:val="{B2FF7CAB-FBB1-439B-94B8-74E0E287930C}"/>
      </w:docPartPr>
      <w:docPartBody>
        <w:p w:rsidR="008D62EF" w:rsidRDefault="008D62EF">
          <w:pPr>
            <w:pStyle w:val="BFAF0656B0A549FC8E4C3C0B4DEB9BE5"/>
          </w:pPr>
          <w:r w:rsidRPr="006C405C">
            <w:rPr>
              <w:rStyle w:val="placeholder1Char"/>
            </w:rPr>
            <w:t>_____________</w:t>
          </w:r>
        </w:p>
      </w:docPartBody>
    </w:docPart>
    <w:docPart>
      <w:docPartPr>
        <w:name w:val="216EE950D95941B38C1FDC93C78FAAD2"/>
        <w:category>
          <w:name w:val="常规"/>
          <w:gallery w:val="placeholder"/>
        </w:category>
        <w:types>
          <w:type w:val="bbPlcHdr"/>
        </w:types>
        <w:behaviors>
          <w:behavior w:val="content"/>
        </w:behaviors>
        <w:guid w:val="{2158F381-2449-492D-B3AA-929F6A97DBBB}"/>
      </w:docPartPr>
      <w:docPartBody>
        <w:p w:rsidR="008D62EF" w:rsidRDefault="008D62EF">
          <w:pPr>
            <w:pStyle w:val="216EE950D95941B38C1FDC93C78FAAD2"/>
          </w:pPr>
          <w:r w:rsidRPr="006C405C">
            <w:rPr>
              <w:rStyle w:val="placeholder1Char"/>
            </w:rPr>
            <w:t>_____________</w:t>
          </w:r>
        </w:p>
      </w:docPartBody>
    </w:docPart>
    <w:docPart>
      <w:docPartPr>
        <w:name w:val="EB66B464D0B54740813153AC696FEB86"/>
        <w:category>
          <w:name w:val="常规"/>
          <w:gallery w:val="placeholder"/>
        </w:category>
        <w:types>
          <w:type w:val="bbPlcHdr"/>
        </w:types>
        <w:behaviors>
          <w:behavior w:val="content"/>
        </w:behaviors>
        <w:guid w:val="{C060BAB6-9327-4AAA-816B-269C9904E344}"/>
      </w:docPartPr>
      <w:docPartBody>
        <w:p w:rsidR="008D62EF" w:rsidRDefault="008D62EF">
          <w:pPr>
            <w:pStyle w:val="EB66B464D0B54740813153AC696FEB86"/>
          </w:pPr>
          <w:r w:rsidRPr="006C405C">
            <w:rPr>
              <w:rStyle w:val="placeholder1Char"/>
            </w:rPr>
            <w:t>_____________</w:t>
          </w:r>
        </w:p>
      </w:docPartBody>
    </w:docPart>
    <w:docPart>
      <w:docPartPr>
        <w:name w:val="016D3DE263DB4E0591B82F597331F7D9"/>
        <w:category>
          <w:name w:val="常规"/>
          <w:gallery w:val="placeholder"/>
        </w:category>
        <w:types>
          <w:type w:val="bbPlcHdr"/>
        </w:types>
        <w:behaviors>
          <w:behavior w:val="content"/>
        </w:behaviors>
        <w:guid w:val="{0489F891-A046-46BB-9CFB-27C8B599E730}"/>
      </w:docPartPr>
      <w:docPartBody>
        <w:p w:rsidR="008D62EF" w:rsidRDefault="008D62EF">
          <w:pPr>
            <w:pStyle w:val="016D3DE263DB4E0591B82F597331F7D9"/>
          </w:pPr>
          <w:r w:rsidRPr="006C405C">
            <w:rPr>
              <w:rStyle w:val="placeholder1Char"/>
            </w:rPr>
            <w:t>_____________</w:t>
          </w:r>
        </w:p>
      </w:docPartBody>
    </w:docPart>
    <w:docPart>
      <w:docPartPr>
        <w:name w:val="0B191CA93EBB49939434BFFAB0A5CBBB"/>
        <w:category>
          <w:name w:val="常规"/>
          <w:gallery w:val="placeholder"/>
        </w:category>
        <w:types>
          <w:type w:val="bbPlcHdr"/>
        </w:types>
        <w:behaviors>
          <w:behavior w:val="content"/>
        </w:behaviors>
        <w:guid w:val="{C7BF2086-3EA4-4AF9-AB07-63572CEEC531}"/>
      </w:docPartPr>
      <w:docPartBody>
        <w:p w:rsidR="008D62EF" w:rsidRDefault="008D62EF">
          <w:pPr>
            <w:pStyle w:val="0B191CA93EBB49939434BFFAB0A5CBBB"/>
          </w:pPr>
          <w:r w:rsidRPr="006C405C">
            <w:rPr>
              <w:rStyle w:val="placeholder1Char"/>
            </w:rPr>
            <w:t>_____________</w:t>
          </w:r>
        </w:p>
      </w:docPartBody>
    </w:docPart>
    <w:docPart>
      <w:docPartPr>
        <w:name w:val="5D53B70713474A969ED228F024F692AE"/>
        <w:category>
          <w:name w:val="常规"/>
          <w:gallery w:val="placeholder"/>
        </w:category>
        <w:types>
          <w:type w:val="bbPlcHdr"/>
        </w:types>
        <w:behaviors>
          <w:behavior w:val="content"/>
        </w:behaviors>
        <w:guid w:val="{B1EC2F40-8AAD-420B-919D-07C60B7A3A4B}"/>
      </w:docPartPr>
      <w:docPartBody>
        <w:p w:rsidR="008D62EF" w:rsidRDefault="008D62EF">
          <w:pPr>
            <w:pStyle w:val="5D53B70713474A969ED228F024F692AE"/>
          </w:pPr>
          <w:r w:rsidRPr="006C405C">
            <w:rPr>
              <w:rStyle w:val="placeholder1Char"/>
            </w:rPr>
            <w:t>_____________</w:t>
          </w:r>
        </w:p>
      </w:docPartBody>
    </w:docPart>
    <w:docPart>
      <w:docPartPr>
        <w:name w:val="334D8E85B8764BFD8314A4A8964389E3"/>
        <w:category>
          <w:name w:val="常规"/>
          <w:gallery w:val="placeholder"/>
        </w:category>
        <w:types>
          <w:type w:val="bbPlcHdr"/>
        </w:types>
        <w:behaviors>
          <w:behavior w:val="content"/>
        </w:behaviors>
        <w:guid w:val="{77C2F0F4-689D-413B-A999-9027A84D364C}"/>
      </w:docPartPr>
      <w:docPartBody>
        <w:p w:rsidR="008D62EF" w:rsidRDefault="008D62EF">
          <w:pPr>
            <w:pStyle w:val="334D8E85B8764BFD8314A4A8964389E3"/>
          </w:pPr>
          <w:r w:rsidRPr="006C405C">
            <w:rPr>
              <w:rStyle w:val="placeholder1Char"/>
            </w:rPr>
            <w:t>_____________</w:t>
          </w:r>
        </w:p>
      </w:docPartBody>
    </w:docPart>
    <w:docPart>
      <w:docPartPr>
        <w:name w:val="C66AEF8EAB8945E7A43B0737E3F0AE20"/>
        <w:category>
          <w:name w:val="常规"/>
          <w:gallery w:val="placeholder"/>
        </w:category>
        <w:types>
          <w:type w:val="bbPlcHdr"/>
        </w:types>
        <w:behaviors>
          <w:behavior w:val="content"/>
        </w:behaviors>
        <w:guid w:val="{2F0B9121-7601-4032-9F80-ACAE1189480C}"/>
      </w:docPartPr>
      <w:docPartBody>
        <w:p w:rsidR="008D62EF" w:rsidRDefault="008D62EF">
          <w:pPr>
            <w:pStyle w:val="C66AEF8EAB8945E7A43B0737E3F0AE20"/>
          </w:pPr>
          <w:r w:rsidRPr="006C405C">
            <w:rPr>
              <w:rStyle w:val="placeholder1Char"/>
            </w:rPr>
            <w:t>_____________</w:t>
          </w:r>
        </w:p>
      </w:docPartBody>
    </w:docPart>
    <w:docPart>
      <w:docPartPr>
        <w:name w:val="38D1DAE0AD3042FCAB9FDA30692A29EE"/>
        <w:category>
          <w:name w:val="常规"/>
          <w:gallery w:val="placeholder"/>
        </w:category>
        <w:types>
          <w:type w:val="bbPlcHdr"/>
        </w:types>
        <w:behaviors>
          <w:behavior w:val="content"/>
        </w:behaviors>
        <w:guid w:val="{C07D526D-7A09-4D55-B5A7-3DE32391ABFD}"/>
      </w:docPartPr>
      <w:docPartBody>
        <w:p w:rsidR="008D62EF" w:rsidRDefault="008D62EF">
          <w:pPr>
            <w:pStyle w:val="38D1DAE0AD3042FCAB9FDA30692A29EE"/>
          </w:pPr>
          <w:r w:rsidRPr="006C405C">
            <w:rPr>
              <w:rStyle w:val="placeholder1Char"/>
            </w:rPr>
            <w:t>_____________</w:t>
          </w:r>
        </w:p>
      </w:docPartBody>
    </w:docPart>
    <w:docPart>
      <w:docPartPr>
        <w:name w:val="311C3515E89849C1B912E2FCD040634F"/>
        <w:category>
          <w:name w:val="常规"/>
          <w:gallery w:val="placeholder"/>
        </w:category>
        <w:types>
          <w:type w:val="bbPlcHdr"/>
        </w:types>
        <w:behaviors>
          <w:behavior w:val="content"/>
        </w:behaviors>
        <w:guid w:val="{35BC36DF-622D-4483-9A61-51BC467DC81B}"/>
      </w:docPartPr>
      <w:docPartBody>
        <w:p w:rsidR="008D62EF" w:rsidRDefault="008D62EF">
          <w:pPr>
            <w:pStyle w:val="311C3515E89849C1B912E2FCD040634F"/>
          </w:pPr>
          <w:r w:rsidRPr="006C405C">
            <w:rPr>
              <w:rStyle w:val="placeholder1Char"/>
            </w:rPr>
            <w:t>_____________</w:t>
          </w:r>
        </w:p>
      </w:docPartBody>
    </w:docPart>
    <w:docPart>
      <w:docPartPr>
        <w:name w:val="15C2A6E17E3F49C3B2C4DE1A7EF2BE94"/>
        <w:category>
          <w:name w:val="常规"/>
          <w:gallery w:val="placeholder"/>
        </w:category>
        <w:types>
          <w:type w:val="bbPlcHdr"/>
        </w:types>
        <w:behaviors>
          <w:behavior w:val="content"/>
        </w:behaviors>
        <w:guid w:val="{5BE5583F-D3C7-4B74-9D94-4C7E8E5D0A19}"/>
      </w:docPartPr>
      <w:docPartBody>
        <w:p w:rsidR="008D62EF" w:rsidRDefault="008D62EF">
          <w:pPr>
            <w:pStyle w:val="15C2A6E17E3F49C3B2C4DE1A7EF2BE94"/>
          </w:pPr>
          <w:r w:rsidRPr="006C405C">
            <w:rPr>
              <w:rStyle w:val="placeholder1Char"/>
            </w:rPr>
            <w:t>_____________</w:t>
          </w:r>
        </w:p>
      </w:docPartBody>
    </w:docPart>
    <w:docPart>
      <w:docPartPr>
        <w:name w:val="8A8085D3F2694EC390BAABCFDF15013B"/>
        <w:category>
          <w:name w:val="常规"/>
          <w:gallery w:val="placeholder"/>
        </w:category>
        <w:types>
          <w:type w:val="bbPlcHdr"/>
        </w:types>
        <w:behaviors>
          <w:behavior w:val="content"/>
        </w:behaviors>
        <w:guid w:val="{B5A04833-B75E-40A1-B3E2-CC66659D6AF5}"/>
      </w:docPartPr>
      <w:docPartBody>
        <w:p w:rsidR="008D62EF" w:rsidRDefault="008D62EF">
          <w:pPr>
            <w:pStyle w:val="8A8085D3F2694EC390BAABCFDF15013B"/>
          </w:pPr>
          <w:r w:rsidRPr="006C405C">
            <w:rPr>
              <w:rStyle w:val="placeholder1Char"/>
            </w:rPr>
            <w:t>_____________</w:t>
          </w:r>
        </w:p>
      </w:docPartBody>
    </w:docPart>
    <w:docPart>
      <w:docPartPr>
        <w:name w:val="C84366E3895745EFB40B83300CA00EFE"/>
        <w:category>
          <w:name w:val="常规"/>
          <w:gallery w:val="placeholder"/>
        </w:category>
        <w:types>
          <w:type w:val="bbPlcHdr"/>
        </w:types>
        <w:behaviors>
          <w:behavior w:val="content"/>
        </w:behaviors>
        <w:guid w:val="{D9B00240-AF9C-46E1-8DFB-31B3DE9F20AB}"/>
      </w:docPartPr>
      <w:docPartBody>
        <w:p w:rsidR="008D62EF" w:rsidRDefault="008D62EF">
          <w:pPr>
            <w:pStyle w:val="C84366E3895745EFB40B83300CA00EFE"/>
          </w:pPr>
          <w:r w:rsidRPr="006C405C">
            <w:rPr>
              <w:rStyle w:val="placeholder1Char"/>
            </w:rPr>
            <w:t>_____________</w:t>
          </w:r>
        </w:p>
      </w:docPartBody>
    </w:docPart>
    <w:docPart>
      <w:docPartPr>
        <w:name w:val="53BD5465EFCE4E81B62433036FA04099"/>
        <w:category>
          <w:name w:val="常规"/>
          <w:gallery w:val="placeholder"/>
        </w:category>
        <w:types>
          <w:type w:val="bbPlcHdr"/>
        </w:types>
        <w:behaviors>
          <w:behavior w:val="content"/>
        </w:behaviors>
        <w:guid w:val="{CE72DA4E-EC5C-4739-AE61-300840C0F4F3}"/>
      </w:docPartPr>
      <w:docPartBody>
        <w:p w:rsidR="008D62EF" w:rsidRDefault="008D62EF">
          <w:pPr>
            <w:pStyle w:val="53BD5465EFCE4E81B62433036FA04099"/>
          </w:pPr>
          <w:r w:rsidRPr="006C405C">
            <w:rPr>
              <w:rStyle w:val="placeholder1Char"/>
            </w:rPr>
            <w:t>_____________</w:t>
          </w:r>
        </w:p>
      </w:docPartBody>
    </w:docPart>
    <w:docPart>
      <w:docPartPr>
        <w:name w:val="588D6915D9504E90819818E836DCC2FB"/>
        <w:category>
          <w:name w:val="常规"/>
          <w:gallery w:val="placeholder"/>
        </w:category>
        <w:types>
          <w:type w:val="bbPlcHdr"/>
        </w:types>
        <w:behaviors>
          <w:behavior w:val="content"/>
        </w:behaviors>
        <w:guid w:val="{9CD657C5-A3A9-42BB-8691-F1DB87D08005}"/>
      </w:docPartPr>
      <w:docPartBody>
        <w:p w:rsidR="008D62EF" w:rsidRDefault="008D62EF">
          <w:pPr>
            <w:pStyle w:val="588D6915D9504E90819818E836DCC2FB"/>
          </w:pPr>
          <w:r w:rsidRPr="006C405C">
            <w:rPr>
              <w:rStyle w:val="placeholder1Char"/>
            </w:rPr>
            <w:t>_____________</w:t>
          </w:r>
        </w:p>
      </w:docPartBody>
    </w:docPart>
    <w:docPart>
      <w:docPartPr>
        <w:name w:val="22FD38D93C644129A8556F98CAF83FEF"/>
        <w:category>
          <w:name w:val="常规"/>
          <w:gallery w:val="placeholder"/>
        </w:category>
        <w:types>
          <w:type w:val="bbPlcHdr"/>
        </w:types>
        <w:behaviors>
          <w:behavior w:val="content"/>
        </w:behaviors>
        <w:guid w:val="{8AB1B94B-7959-4FDC-920F-57BBDB0EA41E}"/>
      </w:docPartPr>
      <w:docPartBody>
        <w:p w:rsidR="008D62EF" w:rsidRDefault="008D62EF">
          <w:pPr>
            <w:pStyle w:val="22FD38D93C644129A8556F98CAF83FEF"/>
          </w:pPr>
          <w:r w:rsidRPr="006C405C">
            <w:rPr>
              <w:rStyle w:val="placeholder1Char"/>
            </w:rPr>
            <w:t>_____________</w:t>
          </w:r>
        </w:p>
      </w:docPartBody>
    </w:docPart>
    <w:docPart>
      <w:docPartPr>
        <w:name w:val="520051E682E64C4F8C5F457ED31EEC66"/>
        <w:category>
          <w:name w:val="常规"/>
          <w:gallery w:val="placeholder"/>
        </w:category>
        <w:types>
          <w:type w:val="bbPlcHdr"/>
        </w:types>
        <w:behaviors>
          <w:behavior w:val="content"/>
        </w:behaviors>
        <w:guid w:val="{D7C45D54-8D49-41A5-A3F5-AE086B2CC07B}"/>
      </w:docPartPr>
      <w:docPartBody>
        <w:p w:rsidR="008D62EF" w:rsidRDefault="008D62EF">
          <w:pPr>
            <w:pStyle w:val="520051E682E64C4F8C5F457ED31EEC66"/>
          </w:pPr>
          <w:r w:rsidRPr="006C405C">
            <w:rPr>
              <w:rStyle w:val="placeholder1Char"/>
            </w:rPr>
            <w:t>_____________</w:t>
          </w:r>
        </w:p>
      </w:docPartBody>
    </w:docPart>
    <w:docPart>
      <w:docPartPr>
        <w:name w:val="488AFB98B1AF442087C193228D8BC32D"/>
        <w:category>
          <w:name w:val="常规"/>
          <w:gallery w:val="placeholder"/>
        </w:category>
        <w:types>
          <w:type w:val="bbPlcHdr"/>
        </w:types>
        <w:behaviors>
          <w:behavior w:val="content"/>
        </w:behaviors>
        <w:guid w:val="{A0ADF58F-D248-47D6-8F11-CA2DB43FCA70}"/>
      </w:docPartPr>
      <w:docPartBody>
        <w:p w:rsidR="008D62EF" w:rsidRDefault="008D62EF">
          <w:pPr>
            <w:pStyle w:val="488AFB98B1AF442087C193228D8BC32D"/>
          </w:pPr>
          <w:r w:rsidRPr="006C405C">
            <w:rPr>
              <w:rStyle w:val="placeholder1Char"/>
            </w:rPr>
            <w:t>_____________</w:t>
          </w:r>
        </w:p>
      </w:docPartBody>
    </w:docPart>
    <w:docPart>
      <w:docPartPr>
        <w:name w:val="C1266F6196D445C2BF27A817A13E04A3"/>
        <w:category>
          <w:name w:val="常规"/>
          <w:gallery w:val="placeholder"/>
        </w:category>
        <w:types>
          <w:type w:val="bbPlcHdr"/>
        </w:types>
        <w:behaviors>
          <w:behavior w:val="content"/>
        </w:behaviors>
        <w:guid w:val="{4101D55C-44E6-4861-A63E-70574D00DBFA}"/>
      </w:docPartPr>
      <w:docPartBody>
        <w:p w:rsidR="008D62EF" w:rsidRDefault="008D62EF">
          <w:pPr>
            <w:pStyle w:val="C1266F6196D445C2BF27A817A13E04A3"/>
          </w:pPr>
          <w:r w:rsidRPr="006C405C">
            <w:rPr>
              <w:rStyle w:val="placeholder1Char"/>
            </w:rPr>
            <w:t>_____________</w:t>
          </w:r>
        </w:p>
      </w:docPartBody>
    </w:docPart>
    <w:docPart>
      <w:docPartPr>
        <w:name w:val="44787DA64691437794F81091A1E4199E"/>
        <w:category>
          <w:name w:val="常规"/>
          <w:gallery w:val="placeholder"/>
        </w:category>
        <w:types>
          <w:type w:val="bbPlcHdr"/>
        </w:types>
        <w:behaviors>
          <w:behavior w:val="content"/>
        </w:behaviors>
        <w:guid w:val="{238842A4-2729-4556-BFAA-ABC3A5E6CCAB}"/>
      </w:docPartPr>
      <w:docPartBody>
        <w:p w:rsidR="008D62EF" w:rsidRDefault="008D62EF">
          <w:pPr>
            <w:pStyle w:val="44787DA64691437794F81091A1E4199E"/>
          </w:pPr>
          <w:r w:rsidRPr="006C405C">
            <w:rPr>
              <w:rStyle w:val="placeholder1Char"/>
            </w:rPr>
            <w:t>_____________</w:t>
          </w:r>
        </w:p>
      </w:docPartBody>
    </w:docPart>
    <w:docPart>
      <w:docPartPr>
        <w:name w:val="0BF49A8951904081AB97C21A21A9F4F2"/>
        <w:category>
          <w:name w:val="常规"/>
          <w:gallery w:val="placeholder"/>
        </w:category>
        <w:types>
          <w:type w:val="bbPlcHdr"/>
        </w:types>
        <w:behaviors>
          <w:behavior w:val="content"/>
        </w:behaviors>
        <w:guid w:val="{E184094E-3019-4CF6-91B6-C89B9875DC8F}"/>
      </w:docPartPr>
      <w:docPartBody>
        <w:p w:rsidR="008D62EF" w:rsidRDefault="008D62EF">
          <w:pPr>
            <w:pStyle w:val="0BF49A8951904081AB97C21A21A9F4F2"/>
          </w:pPr>
          <w:r w:rsidRPr="006C405C">
            <w:rPr>
              <w:rStyle w:val="placeholder1Char"/>
            </w:rPr>
            <w:t>_____________</w:t>
          </w:r>
        </w:p>
      </w:docPartBody>
    </w:docPart>
    <w:docPart>
      <w:docPartPr>
        <w:name w:val="58F8C9C8E9D841EABC15F3BC024C6986"/>
        <w:category>
          <w:name w:val="常规"/>
          <w:gallery w:val="placeholder"/>
        </w:category>
        <w:types>
          <w:type w:val="bbPlcHdr"/>
        </w:types>
        <w:behaviors>
          <w:behavior w:val="content"/>
        </w:behaviors>
        <w:guid w:val="{27B3F807-2234-45C9-BB14-91101EFF3418}"/>
      </w:docPartPr>
      <w:docPartBody>
        <w:p w:rsidR="008D62EF" w:rsidRDefault="008D62EF">
          <w:pPr>
            <w:pStyle w:val="58F8C9C8E9D841EABC15F3BC024C6986"/>
          </w:pPr>
          <w:r w:rsidRPr="006C405C">
            <w:rPr>
              <w:rStyle w:val="placeholder1Char"/>
            </w:rPr>
            <w:t>_____________</w:t>
          </w:r>
        </w:p>
      </w:docPartBody>
    </w:docPart>
    <w:docPart>
      <w:docPartPr>
        <w:name w:val="F2C5771FBD70418F85EAE98C4A3F5C85"/>
        <w:category>
          <w:name w:val="常规"/>
          <w:gallery w:val="placeholder"/>
        </w:category>
        <w:types>
          <w:type w:val="bbPlcHdr"/>
        </w:types>
        <w:behaviors>
          <w:behavior w:val="content"/>
        </w:behaviors>
        <w:guid w:val="{B9A0B927-993A-412B-B602-4EEC48C608DA}"/>
      </w:docPartPr>
      <w:docPartBody>
        <w:p w:rsidR="008D62EF" w:rsidRDefault="008D62EF">
          <w:pPr>
            <w:pStyle w:val="F2C5771FBD70418F85EAE98C4A3F5C85"/>
          </w:pPr>
          <w:r w:rsidRPr="006C405C">
            <w:rPr>
              <w:rStyle w:val="placeholder1Char"/>
            </w:rPr>
            <w:t>_____________</w:t>
          </w:r>
        </w:p>
      </w:docPartBody>
    </w:docPart>
    <w:docPart>
      <w:docPartPr>
        <w:name w:val="7398D7A2873041499C7DBC184D11321B"/>
        <w:category>
          <w:name w:val="常规"/>
          <w:gallery w:val="placeholder"/>
        </w:category>
        <w:types>
          <w:type w:val="bbPlcHdr"/>
        </w:types>
        <w:behaviors>
          <w:behavior w:val="content"/>
        </w:behaviors>
        <w:guid w:val="{BF59CC5F-4B7D-444B-95FB-E50B9E95B3C2}"/>
      </w:docPartPr>
      <w:docPartBody>
        <w:p w:rsidR="008D62EF" w:rsidRDefault="008D62EF">
          <w:pPr>
            <w:pStyle w:val="7398D7A2873041499C7DBC184D11321B"/>
          </w:pPr>
          <w:r w:rsidRPr="006C405C">
            <w:rPr>
              <w:rStyle w:val="placeholder1Char"/>
            </w:rPr>
            <w:t>_____________</w:t>
          </w:r>
        </w:p>
      </w:docPartBody>
    </w:docPart>
    <w:docPart>
      <w:docPartPr>
        <w:name w:val="45AF9AC243654B8BA97E42BC9957F3B4"/>
        <w:category>
          <w:name w:val="常规"/>
          <w:gallery w:val="placeholder"/>
        </w:category>
        <w:types>
          <w:type w:val="bbPlcHdr"/>
        </w:types>
        <w:behaviors>
          <w:behavior w:val="content"/>
        </w:behaviors>
        <w:guid w:val="{AA620E16-7262-4FDB-B149-A46D4F40ED9D}"/>
      </w:docPartPr>
      <w:docPartBody>
        <w:p w:rsidR="008D62EF" w:rsidRDefault="008D62EF">
          <w:pPr>
            <w:pStyle w:val="45AF9AC243654B8BA97E42BC9957F3B4"/>
          </w:pPr>
          <w:r w:rsidRPr="006C405C">
            <w:rPr>
              <w:rStyle w:val="placeholder1Char"/>
            </w:rPr>
            <w:t>_____________</w:t>
          </w:r>
        </w:p>
      </w:docPartBody>
    </w:docPart>
    <w:docPart>
      <w:docPartPr>
        <w:name w:val="633899A45DC84C85BC2B9386CF4ECCC4"/>
        <w:category>
          <w:name w:val="常规"/>
          <w:gallery w:val="placeholder"/>
        </w:category>
        <w:types>
          <w:type w:val="bbPlcHdr"/>
        </w:types>
        <w:behaviors>
          <w:behavior w:val="content"/>
        </w:behaviors>
        <w:guid w:val="{0B498ED5-D04C-4118-B499-FF1B98B7AA34}"/>
      </w:docPartPr>
      <w:docPartBody>
        <w:p w:rsidR="008D62EF" w:rsidRDefault="008D62EF">
          <w:pPr>
            <w:pStyle w:val="633899A45DC84C85BC2B9386CF4ECCC4"/>
          </w:pPr>
          <w:r w:rsidRPr="006C405C">
            <w:rPr>
              <w:rStyle w:val="placeholder1Char"/>
            </w:rPr>
            <w:t>_____________</w:t>
          </w:r>
        </w:p>
      </w:docPartBody>
    </w:docPart>
    <w:docPart>
      <w:docPartPr>
        <w:name w:val="4CAF3DB8A5C74A9DA586AF8D71A77816"/>
        <w:category>
          <w:name w:val="常规"/>
          <w:gallery w:val="placeholder"/>
        </w:category>
        <w:types>
          <w:type w:val="bbPlcHdr"/>
        </w:types>
        <w:behaviors>
          <w:behavior w:val="content"/>
        </w:behaviors>
        <w:guid w:val="{BE5621E6-7B62-4094-9376-2961B3C7673B}"/>
      </w:docPartPr>
      <w:docPartBody>
        <w:p w:rsidR="008D62EF" w:rsidRDefault="008D62EF">
          <w:pPr>
            <w:pStyle w:val="4CAF3DB8A5C74A9DA586AF8D71A77816"/>
          </w:pPr>
          <w:r w:rsidRPr="006C405C">
            <w:rPr>
              <w:rStyle w:val="placeholder1Char"/>
            </w:rPr>
            <w:t>_____________</w:t>
          </w:r>
        </w:p>
      </w:docPartBody>
    </w:docPart>
    <w:docPart>
      <w:docPartPr>
        <w:name w:val="8AE119036B284D58986E9C0D3B697F43"/>
        <w:category>
          <w:name w:val="常规"/>
          <w:gallery w:val="placeholder"/>
        </w:category>
        <w:types>
          <w:type w:val="bbPlcHdr"/>
        </w:types>
        <w:behaviors>
          <w:behavior w:val="content"/>
        </w:behaviors>
        <w:guid w:val="{558B234D-5EF0-48F0-B1EB-7180FE856539}"/>
      </w:docPartPr>
      <w:docPartBody>
        <w:p w:rsidR="008D62EF" w:rsidRDefault="008D62EF">
          <w:pPr>
            <w:pStyle w:val="8AE119036B284D58986E9C0D3B697F43"/>
          </w:pPr>
          <w:r w:rsidRPr="006C405C">
            <w:rPr>
              <w:rStyle w:val="placeholder1Char"/>
            </w:rPr>
            <w:t>_____________</w:t>
          </w:r>
        </w:p>
      </w:docPartBody>
    </w:docPart>
    <w:docPart>
      <w:docPartPr>
        <w:name w:val="0F4EBB60B0354F7DBBA9110FAE1FA8D4"/>
        <w:category>
          <w:name w:val="常规"/>
          <w:gallery w:val="placeholder"/>
        </w:category>
        <w:types>
          <w:type w:val="bbPlcHdr"/>
        </w:types>
        <w:behaviors>
          <w:behavior w:val="content"/>
        </w:behaviors>
        <w:guid w:val="{6BBF4484-5CBC-4EAC-A5E0-7A02B846F330}"/>
      </w:docPartPr>
      <w:docPartBody>
        <w:p w:rsidR="008D62EF" w:rsidRDefault="008D62EF">
          <w:pPr>
            <w:pStyle w:val="0F4EBB60B0354F7DBBA9110FAE1FA8D4"/>
          </w:pPr>
          <w:r w:rsidRPr="006C405C">
            <w:rPr>
              <w:rStyle w:val="placeholder1Char"/>
            </w:rPr>
            <w:t>_____________</w:t>
          </w:r>
        </w:p>
      </w:docPartBody>
    </w:docPart>
    <w:docPart>
      <w:docPartPr>
        <w:name w:val="C1FA265E7E9A4811BB6147AE673B9854"/>
        <w:category>
          <w:name w:val="常规"/>
          <w:gallery w:val="placeholder"/>
        </w:category>
        <w:types>
          <w:type w:val="bbPlcHdr"/>
        </w:types>
        <w:behaviors>
          <w:behavior w:val="content"/>
        </w:behaviors>
        <w:guid w:val="{A73FD13B-DC38-4695-A092-1187F92BDCBB}"/>
      </w:docPartPr>
      <w:docPartBody>
        <w:p w:rsidR="008D62EF" w:rsidRDefault="008D62EF">
          <w:pPr>
            <w:pStyle w:val="C1FA265E7E9A4811BB6147AE673B9854"/>
          </w:pPr>
          <w:r w:rsidRPr="006C405C">
            <w:rPr>
              <w:rStyle w:val="placeholder1Char"/>
            </w:rPr>
            <w:t>_____________</w:t>
          </w:r>
        </w:p>
      </w:docPartBody>
    </w:docPart>
    <w:docPart>
      <w:docPartPr>
        <w:name w:val="97388B910C2D4DD085B1F2DE53746099"/>
        <w:category>
          <w:name w:val="常规"/>
          <w:gallery w:val="placeholder"/>
        </w:category>
        <w:types>
          <w:type w:val="bbPlcHdr"/>
        </w:types>
        <w:behaviors>
          <w:behavior w:val="content"/>
        </w:behaviors>
        <w:guid w:val="{38B99064-0994-446D-B7A7-8E119BA35D0A}"/>
      </w:docPartPr>
      <w:docPartBody>
        <w:p w:rsidR="008D62EF" w:rsidRDefault="008D62EF">
          <w:pPr>
            <w:pStyle w:val="97388B910C2D4DD085B1F2DE53746099"/>
          </w:pPr>
          <w:r w:rsidRPr="006C405C">
            <w:rPr>
              <w:rStyle w:val="placeholder1Char"/>
            </w:rPr>
            <w:t>_____________</w:t>
          </w:r>
        </w:p>
      </w:docPartBody>
    </w:docPart>
    <w:docPart>
      <w:docPartPr>
        <w:name w:val="9E88046135EF4BB3AC21FE1E65C5EB44"/>
        <w:category>
          <w:name w:val="常规"/>
          <w:gallery w:val="placeholder"/>
        </w:category>
        <w:types>
          <w:type w:val="bbPlcHdr"/>
        </w:types>
        <w:behaviors>
          <w:behavior w:val="content"/>
        </w:behaviors>
        <w:guid w:val="{A5A7AA2B-1E00-4482-AB09-6DB5BECE6B87}"/>
      </w:docPartPr>
      <w:docPartBody>
        <w:p w:rsidR="008D62EF" w:rsidRDefault="008D62EF">
          <w:pPr>
            <w:pStyle w:val="9E88046135EF4BB3AC21FE1E65C5EB44"/>
          </w:pPr>
          <w:r w:rsidRPr="006C405C">
            <w:rPr>
              <w:rStyle w:val="placeholder1Char"/>
            </w:rPr>
            <w:t>_____________</w:t>
          </w:r>
        </w:p>
      </w:docPartBody>
    </w:docPart>
    <w:docPart>
      <w:docPartPr>
        <w:name w:val="D7C867D90C3F411A85122D962126DB66"/>
        <w:category>
          <w:name w:val="常规"/>
          <w:gallery w:val="placeholder"/>
        </w:category>
        <w:types>
          <w:type w:val="bbPlcHdr"/>
        </w:types>
        <w:behaviors>
          <w:behavior w:val="content"/>
        </w:behaviors>
        <w:guid w:val="{49B2E3C6-1E80-48D4-852E-CABA44922E82}"/>
      </w:docPartPr>
      <w:docPartBody>
        <w:p w:rsidR="008D62EF" w:rsidRDefault="008D62EF">
          <w:pPr>
            <w:pStyle w:val="D7C867D90C3F411A85122D962126DB66"/>
          </w:pPr>
          <w:r w:rsidRPr="006C405C">
            <w:rPr>
              <w:rStyle w:val="placeholder1Char"/>
            </w:rPr>
            <w:t>_____________</w:t>
          </w:r>
        </w:p>
      </w:docPartBody>
    </w:docPart>
    <w:docPart>
      <w:docPartPr>
        <w:name w:val="0715AE0CC3D84E70823948C816FD81C3"/>
        <w:category>
          <w:name w:val="常规"/>
          <w:gallery w:val="placeholder"/>
        </w:category>
        <w:types>
          <w:type w:val="bbPlcHdr"/>
        </w:types>
        <w:behaviors>
          <w:behavior w:val="content"/>
        </w:behaviors>
        <w:guid w:val="{0CD2497F-746D-48B4-9DF6-42933A3A563F}"/>
      </w:docPartPr>
      <w:docPartBody>
        <w:p w:rsidR="008D62EF" w:rsidRDefault="008D62EF">
          <w:pPr>
            <w:pStyle w:val="0715AE0CC3D84E70823948C816FD81C3"/>
          </w:pPr>
          <w:r w:rsidRPr="006C405C">
            <w:rPr>
              <w:rStyle w:val="placeholder1Char"/>
            </w:rPr>
            <w:t>_____________</w:t>
          </w:r>
        </w:p>
      </w:docPartBody>
    </w:docPart>
    <w:docPart>
      <w:docPartPr>
        <w:name w:val="1CAA685FAF04450F8D4C8A1F71655AD9"/>
        <w:category>
          <w:name w:val="常规"/>
          <w:gallery w:val="placeholder"/>
        </w:category>
        <w:types>
          <w:type w:val="bbPlcHdr"/>
        </w:types>
        <w:behaviors>
          <w:behavior w:val="content"/>
        </w:behaviors>
        <w:guid w:val="{590F4269-6AC9-41E8-9E3F-2F8CDD55C539}"/>
      </w:docPartPr>
      <w:docPartBody>
        <w:p w:rsidR="008D62EF" w:rsidRDefault="008D62EF">
          <w:pPr>
            <w:pStyle w:val="1CAA685FAF04450F8D4C8A1F71655AD9"/>
          </w:pPr>
          <w:r w:rsidRPr="006C405C">
            <w:rPr>
              <w:rStyle w:val="placeholder1Char"/>
            </w:rPr>
            <w:t>_____________</w:t>
          </w:r>
        </w:p>
      </w:docPartBody>
    </w:docPart>
    <w:docPart>
      <w:docPartPr>
        <w:name w:val="91C5DAD8D0B74D5ABC5E3A2C1539AE30"/>
        <w:category>
          <w:name w:val="常规"/>
          <w:gallery w:val="placeholder"/>
        </w:category>
        <w:types>
          <w:type w:val="bbPlcHdr"/>
        </w:types>
        <w:behaviors>
          <w:behavior w:val="content"/>
        </w:behaviors>
        <w:guid w:val="{BF34F2B2-DD74-437E-BD99-91B9B9A3897C}"/>
      </w:docPartPr>
      <w:docPartBody>
        <w:p w:rsidR="008D62EF" w:rsidRDefault="008D62EF">
          <w:pPr>
            <w:pStyle w:val="91C5DAD8D0B74D5ABC5E3A2C1539AE30"/>
          </w:pPr>
          <w:r w:rsidRPr="006C405C">
            <w:rPr>
              <w:rStyle w:val="placeholder1Char"/>
            </w:rPr>
            <w:t>_____________</w:t>
          </w:r>
        </w:p>
      </w:docPartBody>
    </w:docPart>
    <w:docPart>
      <w:docPartPr>
        <w:name w:val="93DAF38A40AB4B82B00A62EE1C6BC75B"/>
        <w:category>
          <w:name w:val="常规"/>
          <w:gallery w:val="placeholder"/>
        </w:category>
        <w:types>
          <w:type w:val="bbPlcHdr"/>
        </w:types>
        <w:behaviors>
          <w:behavior w:val="content"/>
        </w:behaviors>
        <w:guid w:val="{7304F1A4-05BE-4307-998A-13243D43C711}"/>
      </w:docPartPr>
      <w:docPartBody>
        <w:p w:rsidR="008D62EF" w:rsidRDefault="008D62EF">
          <w:pPr>
            <w:pStyle w:val="93DAF38A40AB4B82B00A62EE1C6BC75B"/>
          </w:pPr>
          <w:r w:rsidRPr="006C405C">
            <w:rPr>
              <w:rStyle w:val="placeholder1Char"/>
            </w:rPr>
            <w:t>_____________</w:t>
          </w:r>
        </w:p>
      </w:docPartBody>
    </w:docPart>
    <w:docPart>
      <w:docPartPr>
        <w:name w:val="722DB6A087934A69A932192881F8A074"/>
        <w:category>
          <w:name w:val="常规"/>
          <w:gallery w:val="placeholder"/>
        </w:category>
        <w:types>
          <w:type w:val="bbPlcHdr"/>
        </w:types>
        <w:behaviors>
          <w:behavior w:val="content"/>
        </w:behaviors>
        <w:guid w:val="{281D961C-81DA-442B-925F-FAEDE502C61A}"/>
      </w:docPartPr>
      <w:docPartBody>
        <w:p w:rsidR="008D62EF" w:rsidRDefault="008D62EF">
          <w:pPr>
            <w:pStyle w:val="722DB6A087934A69A932192881F8A074"/>
          </w:pPr>
          <w:r w:rsidRPr="006C405C">
            <w:rPr>
              <w:rStyle w:val="placeholder1Char"/>
            </w:rPr>
            <w:t>_____________</w:t>
          </w:r>
        </w:p>
      </w:docPartBody>
    </w:docPart>
    <w:docPart>
      <w:docPartPr>
        <w:name w:val="3759B86971704A4C9173AFB3F803CCD2"/>
        <w:category>
          <w:name w:val="常规"/>
          <w:gallery w:val="placeholder"/>
        </w:category>
        <w:types>
          <w:type w:val="bbPlcHdr"/>
        </w:types>
        <w:behaviors>
          <w:behavior w:val="content"/>
        </w:behaviors>
        <w:guid w:val="{405328D3-5616-4B69-8F2B-F3C0CC9C3826}"/>
      </w:docPartPr>
      <w:docPartBody>
        <w:p w:rsidR="008D62EF" w:rsidRDefault="008D62EF">
          <w:pPr>
            <w:pStyle w:val="3759B86971704A4C9173AFB3F803CCD2"/>
          </w:pPr>
          <w:r w:rsidRPr="006C405C">
            <w:rPr>
              <w:rStyle w:val="placeholder1Char"/>
            </w:rPr>
            <w:t>_____________</w:t>
          </w:r>
        </w:p>
      </w:docPartBody>
    </w:docPart>
    <w:docPart>
      <w:docPartPr>
        <w:name w:val="7A21D1A635C245C6AAD664118234010F"/>
        <w:category>
          <w:name w:val="常规"/>
          <w:gallery w:val="placeholder"/>
        </w:category>
        <w:types>
          <w:type w:val="bbPlcHdr"/>
        </w:types>
        <w:behaviors>
          <w:behavior w:val="content"/>
        </w:behaviors>
        <w:guid w:val="{5382980E-7531-44C0-ADE1-25CB8896E1E6}"/>
      </w:docPartPr>
      <w:docPartBody>
        <w:p w:rsidR="008D62EF" w:rsidRDefault="008D62EF">
          <w:pPr>
            <w:pStyle w:val="7A21D1A635C245C6AAD664118234010F"/>
          </w:pPr>
          <w:r w:rsidRPr="006C405C">
            <w:rPr>
              <w:rStyle w:val="placeholder1Char"/>
            </w:rPr>
            <w:t>_____________</w:t>
          </w:r>
        </w:p>
      </w:docPartBody>
    </w:docPart>
    <w:docPart>
      <w:docPartPr>
        <w:name w:val="44EFB3360CBF44BDBA8F417A74DF72C2"/>
        <w:category>
          <w:name w:val="常规"/>
          <w:gallery w:val="placeholder"/>
        </w:category>
        <w:types>
          <w:type w:val="bbPlcHdr"/>
        </w:types>
        <w:behaviors>
          <w:behavior w:val="content"/>
        </w:behaviors>
        <w:guid w:val="{308A71BF-B6C6-4B20-A83A-B09BFB187D15}"/>
      </w:docPartPr>
      <w:docPartBody>
        <w:p w:rsidR="008D62EF" w:rsidRDefault="008D62EF">
          <w:pPr>
            <w:pStyle w:val="44EFB3360CBF44BDBA8F417A74DF72C2"/>
          </w:pPr>
          <w:r w:rsidRPr="006C405C">
            <w:rPr>
              <w:rStyle w:val="placeholder1Char"/>
            </w:rPr>
            <w:t>_____________</w:t>
          </w:r>
        </w:p>
      </w:docPartBody>
    </w:docPart>
    <w:docPart>
      <w:docPartPr>
        <w:name w:val="723ACB9889B044E9AE92D2814BEF972D"/>
        <w:category>
          <w:name w:val="常规"/>
          <w:gallery w:val="placeholder"/>
        </w:category>
        <w:types>
          <w:type w:val="bbPlcHdr"/>
        </w:types>
        <w:behaviors>
          <w:behavior w:val="content"/>
        </w:behaviors>
        <w:guid w:val="{F8FB3005-5E53-44DC-93D7-7983E4A3879F}"/>
      </w:docPartPr>
      <w:docPartBody>
        <w:p w:rsidR="008D62EF" w:rsidRDefault="008D62EF">
          <w:pPr>
            <w:pStyle w:val="723ACB9889B044E9AE92D2814BEF972D"/>
          </w:pPr>
          <w:r w:rsidRPr="006C405C">
            <w:rPr>
              <w:rStyle w:val="placeholder1Char"/>
            </w:rPr>
            <w:t>_____________</w:t>
          </w:r>
        </w:p>
      </w:docPartBody>
    </w:docPart>
    <w:docPart>
      <w:docPartPr>
        <w:name w:val="5F142502387E4DA192ADB2B03CA28D14"/>
        <w:category>
          <w:name w:val="常规"/>
          <w:gallery w:val="placeholder"/>
        </w:category>
        <w:types>
          <w:type w:val="bbPlcHdr"/>
        </w:types>
        <w:behaviors>
          <w:behavior w:val="content"/>
        </w:behaviors>
        <w:guid w:val="{42166317-51CC-48F3-9C8B-2E93925A664C}"/>
      </w:docPartPr>
      <w:docPartBody>
        <w:p w:rsidR="008D62EF" w:rsidRDefault="008D62EF">
          <w:pPr>
            <w:pStyle w:val="5F142502387E4DA192ADB2B03CA28D14"/>
          </w:pPr>
          <w:r w:rsidRPr="006C405C">
            <w:rPr>
              <w:rStyle w:val="placeholder1Char"/>
            </w:rPr>
            <w:t>____________________</w:t>
          </w:r>
        </w:p>
      </w:docPartBody>
    </w:docPart>
    <w:docPart>
      <w:docPartPr>
        <w:name w:val="A761AD588DDB4985860B9680DA9F1D3A"/>
        <w:category>
          <w:name w:val="常规"/>
          <w:gallery w:val="placeholder"/>
        </w:category>
        <w:types>
          <w:type w:val="bbPlcHdr"/>
        </w:types>
        <w:behaviors>
          <w:behavior w:val="content"/>
        </w:behaviors>
        <w:guid w:val="{94A1BAF0-2D72-41C8-A9C4-9556ACEDB6BF}"/>
      </w:docPartPr>
      <w:docPartBody>
        <w:p w:rsidR="008D62EF" w:rsidRDefault="008D62EF">
          <w:pPr>
            <w:pStyle w:val="A761AD588DDB4985860B9680DA9F1D3A"/>
          </w:pPr>
          <w:r w:rsidRPr="006C405C">
            <w:rPr>
              <w:rStyle w:val="placeholder1Char"/>
            </w:rPr>
            <w:t>____________</w:t>
          </w:r>
        </w:p>
      </w:docPartBody>
    </w:docPart>
    <w:docPart>
      <w:docPartPr>
        <w:name w:val="1EB4614AB03D455CB8DEDD2F3D30CAD9"/>
        <w:category>
          <w:name w:val="常规"/>
          <w:gallery w:val="placeholder"/>
        </w:category>
        <w:types>
          <w:type w:val="bbPlcHdr"/>
        </w:types>
        <w:behaviors>
          <w:behavior w:val="content"/>
        </w:behaviors>
        <w:guid w:val="{BBD381DF-D915-4810-ABFF-6A44C9167176}"/>
      </w:docPartPr>
      <w:docPartBody>
        <w:p w:rsidR="008D62EF" w:rsidRDefault="008D62EF">
          <w:pPr>
            <w:pStyle w:val="1EB4614AB03D455CB8DEDD2F3D30CAD9"/>
          </w:pPr>
          <w:r w:rsidRPr="006C405C">
            <w:rPr>
              <w:rStyle w:val="placeholder1Char"/>
            </w:rPr>
            <w:t>____________</w:t>
          </w:r>
        </w:p>
      </w:docPartBody>
    </w:docPart>
    <w:docPart>
      <w:docPartPr>
        <w:name w:val="B5497FE6415B411A8E976F20D028EE38"/>
        <w:category>
          <w:name w:val="常规"/>
          <w:gallery w:val="placeholder"/>
        </w:category>
        <w:types>
          <w:type w:val="bbPlcHdr"/>
        </w:types>
        <w:behaviors>
          <w:behavior w:val="content"/>
        </w:behaviors>
        <w:guid w:val="{6B68EC8E-6016-45DE-B8D8-287A2B3A40D1}"/>
      </w:docPartPr>
      <w:docPartBody>
        <w:p w:rsidR="008D62EF" w:rsidRDefault="008D62EF">
          <w:pPr>
            <w:pStyle w:val="B5497FE6415B411A8E976F20D028EE38"/>
          </w:pPr>
          <w:r w:rsidRPr="006C405C">
            <w:rPr>
              <w:rStyle w:val="placeholder1Char"/>
            </w:rPr>
            <w:t>____________</w:t>
          </w:r>
        </w:p>
      </w:docPartBody>
    </w:docPart>
    <w:docPart>
      <w:docPartPr>
        <w:name w:val="BF1A7EB72F0147CA90B74F3C570A7370"/>
        <w:category>
          <w:name w:val="常规"/>
          <w:gallery w:val="placeholder"/>
        </w:category>
        <w:types>
          <w:type w:val="bbPlcHdr"/>
        </w:types>
        <w:behaviors>
          <w:behavior w:val="content"/>
        </w:behaviors>
        <w:guid w:val="{6A42FB1A-F2AB-4EE8-9CE1-6E0F166F4F6A}"/>
      </w:docPartPr>
      <w:docPartBody>
        <w:p w:rsidR="008D62EF" w:rsidRDefault="008D62EF">
          <w:pPr>
            <w:pStyle w:val="BF1A7EB72F0147CA90B74F3C570A7370"/>
          </w:pPr>
          <w:r w:rsidRPr="006C405C">
            <w:rPr>
              <w:rStyle w:val="placeholder1Char"/>
            </w:rPr>
            <w:t>____________</w:t>
          </w:r>
        </w:p>
      </w:docPartBody>
    </w:docPart>
    <w:docPart>
      <w:docPartPr>
        <w:name w:val="24F4E46259FF40C6B7A9101F9CDBAAF7"/>
        <w:category>
          <w:name w:val="常规"/>
          <w:gallery w:val="placeholder"/>
        </w:category>
        <w:types>
          <w:type w:val="bbPlcHdr"/>
        </w:types>
        <w:behaviors>
          <w:behavior w:val="content"/>
        </w:behaviors>
        <w:guid w:val="{AD2BCA92-9B12-4A07-B883-DA96CF09CED3}"/>
      </w:docPartPr>
      <w:docPartBody>
        <w:p w:rsidR="008D62EF" w:rsidRDefault="008D62EF">
          <w:pPr>
            <w:pStyle w:val="24F4E46259FF40C6B7A9101F9CDBAAF7"/>
          </w:pPr>
          <w:r w:rsidRPr="006C405C">
            <w:rPr>
              <w:rStyle w:val="placeholder1Char"/>
            </w:rPr>
            <w:t>____________</w:t>
          </w:r>
        </w:p>
      </w:docPartBody>
    </w:docPart>
    <w:docPart>
      <w:docPartPr>
        <w:name w:val="FC508BC2F1254FE3AE6097577070ED39"/>
        <w:category>
          <w:name w:val="常规"/>
          <w:gallery w:val="placeholder"/>
        </w:category>
        <w:types>
          <w:type w:val="bbPlcHdr"/>
        </w:types>
        <w:behaviors>
          <w:behavior w:val="content"/>
        </w:behaviors>
        <w:guid w:val="{8AE76E06-0664-4E08-8126-66F876997C24}"/>
      </w:docPartPr>
      <w:docPartBody>
        <w:p w:rsidR="008D62EF" w:rsidRDefault="008D62EF">
          <w:pPr>
            <w:pStyle w:val="FC508BC2F1254FE3AE6097577070ED39"/>
          </w:pPr>
          <w:r w:rsidRPr="004C0932">
            <w:rPr>
              <w:rStyle w:val="a3"/>
              <w:rFonts w:hint="eastAsia"/>
            </w:rPr>
            <w:t>单击此处输入文字。</w:t>
          </w:r>
        </w:p>
      </w:docPartBody>
    </w:docPart>
    <w:docPart>
      <w:docPartPr>
        <w:name w:val="1557B1ADFFAB4F40BE064DF04730B180"/>
        <w:category>
          <w:name w:val="常规"/>
          <w:gallery w:val="placeholder"/>
        </w:category>
        <w:types>
          <w:type w:val="bbPlcHdr"/>
        </w:types>
        <w:behaviors>
          <w:behavior w:val="content"/>
        </w:behaviors>
        <w:guid w:val="{E59CE239-4E56-4F6D-B042-6164D5E38F97}"/>
      </w:docPartPr>
      <w:docPartBody>
        <w:p w:rsidR="008D62EF" w:rsidRDefault="008D62EF">
          <w:pPr>
            <w:pStyle w:val="1557B1ADFFAB4F40BE064DF04730B180"/>
          </w:pPr>
          <w:r w:rsidRPr="00F254F3">
            <w:rPr>
              <w:rStyle w:val="a3"/>
              <w:rFonts w:hint="eastAsia"/>
            </w:rPr>
            <w:t>单击此处输入文字。</w:t>
          </w:r>
        </w:p>
      </w:docPartBody>
    </w:docPart>
    <w:docPart>
      <w:docPartPr>
        <w:name w:val="2D16F72E8AEB436FA56A4213538E9739"/>
        <w:category>
          <w:name w:val="常规"/>
          <w:gallery w:val="placeholder"/>
        </w:category>
        <w:types>
          <w:type w:val="bbPlcHdr"/>
        </w:types>
        <w:behaviors>
          <w:behavior w:val="content"/>
        </w:behaviors>
        <w:guid w:val="{08E8CB0C-49C3-4C94-A81E-305AB34178D0}"/>
      </w:docPartPr>
      <w:docPartBody>
        <w:p w:rsidR="008D62EF" w:rsidRDefault="008D62EF">
          <w:pPr>
            <w:pStyle w:val="2D16F72E8AEB436FA56A4213538E9739"/>
          </w:pPr>
          <w:r w:rsidRPr="006C405C">
            <w:rPr>
              <w:rStyle w:val="placeholder1Char"/>
            </w:rPr>
            <w:t>_____________</w:t>
          </w:r>
        </w:p>
      </w:docPartBody>
    </w:docPart>
    <w:docPart>
      <w:docPartPr>
        <w:name w:val="E7954D1AEE834408A4E8CD087897FC69"/>
        <w:category>
          <w:name w:val="常规"/>
          <w:gallery w:val="placeholder"/>
        </w:category>
        <w:types>
          <w:type w:val="bbPlcHdr"/>
        </w:types>
        <w:behaviors>
          <w:behavior w:val="content"/>
        </w:behaviors>
        <w:guid w:val="{53EF22DE-A4F6-4A09-AAAB-B69E4155EB0F}"/>
      </w:docPartPr>
      <w:docPartBody>
        <w:p w:rsidR="008D62EF" w:rsidRDefault="008D62EF">
          <w:pPr>
            <w:pStyle w:val="E7954D1AEE834408A4E8CD087897FC69"/>
          </w:pPr>
          <w:r w:rsidRPr="008F432C">
            <w:rPr>
              <w:rStyle w:val="placeholder1Char"/>
              <w:rFonts w:hint="eastAsia"/>
            </w:rPr>
            <w:t>_</w:t>
          </w:r>
          <w:r w:rsidRPr="008F432C">
            <w:rPr>
              <w:rStyle w:val="placeholder1Char"/>
            </w:rPr>
            <w:t>___________</w:t>
          </w:r>
        </w:p>
      </w:docPartBody>
    </w:docPart>
    <w:docPart>
      <w:docPartPr>
        <w:name w:val="BBB420F5F888432599F34FEE35C94C5D"/>
        <w:category>
          <w:name w:val="常规"/>
          <w:gallery w:val="placeholder"/>
        </w:category>
        <w:types>
          <w:type w:val="bbPlcHdr"/>
        </w:types>
        <w:behaviors>
          <w:behavior w:val="content"/>
        </w:behaviors>
        <w:guid w:val="{B90F60BD-1058-44DB-9BE4-04EFABDCC88E}"/>
      </w:docPartPr>
      <w:docPartBody>
        <w:p w:rsidR="008D62EF" w:rsidRDefault="008D62EF">
          <w:pPr>
            <w:pStyle w:val="BBB420F5F888432599F34FEE35C94C5D"/>
          </w:pPr>
          <w:r w:rsidRPr="006C405C">
            <w:rPr>
              <w:rStyle w:val="placeholder1Char"/>
              <w:rFonts w:hint="eastAsia"/>
            </w:rPr>
            <w:t>____________</w:t>
          </w:r>
        </w:p>
      </w:docPartBody>
    </w:docPart>
    <w:docPart>
      <w:docPartPr>
        <w:name w:val="85EBA8FB850B40BA96AB94063ADB8021"/>
        <w:category>
          <w:name w:val="常规"/>
          <w:gallery w:val="placeholder"/>
        </w:category>
        <w:types>
          <w:type w:val="bbPlcHdr"/>
        </w:types>
        <w:behaviors>
          <w:behavior w:val="content"/>
        </w:behaviors>
        <w:guid w:val="{9D84D3CB-BBD0-4400-951E-E271846B6030}"/>
      </w:docPartPr>
      <w:docPartBody>
        <w:p w:rsidR="008D62EF" w:rsidRDefault="008D62EF">
          <w:pPr>
            <w:pStyle w:val="85EBA8FB850B40BA96AB94063ADB8021"/>
          </w:pPr>
          <w:r w:rsidRPr="006C405C">
            <w:rPr>
              <w:rStyle w:val="placeholder1Char"/>
              <w:rFonts w:hint="eastAsia"/>
            </w:rPr>
            <w:t>____________</w:t>
          </w:r>
        </w:p>
      </w:docPartBody>
    </w:docPart>
    <w:docPart>
      <w:docPartPr>
        <w:name w:val="59ED48B6D1B5464E9819206D101AA597"/>
        <w:category>
          <w:name w:val="常规"/>
          <w:gallery w:val="placeholder"/>
        </w:category>
        <w:types>
          <w:type w:val="bbPlcHdr"/>
        </w:types>
        <w:behaviors>
          <w:behavior w:val="content"/>
        </w:behaviors>
        <w:guid w:val="{4C28C3AF-5901-4257-8878-26CF05EA0F27}"/>
      </w:docPartPr>
      <w:docPartBody>
        <w:p w:rsidR="008D62EF" w:rsidRDefault="008D62EF">
          <w:pPr>
            <w:pStyle w:val="59ED48B6D1B5464E9819206D101AA597"/>
          </w:pPr>
          <w:r w:rsidRPr="006C405C">
            <w:rPr>
              <w:rStyle w:val="placeholder1Char"/>
              <w:rFonts w:hint="eastAsia"/>
            </w:rPr>
            <w:t>____________</w:t>
          </w:r>
        </w:p>
      </w:docPartBody>
    </w:docPart>
    <w:docPart>
      <w:docPartPr>
        <w:name w:val="FEE75D0CD5244170B0D750D2A801B8C3"/>
        <w:category>
          <w:name w:val="常规"/>
          <w:gallery w:val="placeholder"/>
        </w:category>
        <w:types>
          <w:type w:val="bbPlcHdr"/>
        </w:types>
        <w:behaviors>
          <w:behavior w:val="content"/>
        </w:behaviors>
        <w:guid w:val="{20D1CD39-B13E-4201-91FD-A20C9BEBB326}"/>
      </w:docPartPr>
      <w:docPartBody>
        <w:p w:rsidR="008D62EF" w:rsidRDefault="008D62EF">
          <w:pPr>
            <w:pStyle w:val="FEE75D0CD5244170B0D750D2A801B8C3"/>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A7EB54DB9F1148F382D41B8EE7F6D0E4"/>
        <w:category>
          <w:name w:val="常规"/>
          <w:gallery w:val="placeholder"/>
        </w:category>
        <w:types>
          <w:type w:val="bbPlcHdr"/>
        </w:types>
        <w:behaviors>
          <w:behavior w:val="content"/>
        </w:behaviors>
        <w:guid w:val="{DDAA7463-EBB2-40AF-A58D-021B8C47BE94}"/>
      </w:docPartPr>
      <w:docPartBody>
        <w:p w:rsidR="008D62EF" w:rsidRDefault="008D62EF">
          <w:pPr>
            <w:pStyle w:val="A7EB54DB9F1148F382D41B8EE7F6D0E4"/>
          </w:pPr>
          <w:r w:rsidRPr="0043669D">
            <w:rPr>
              <w:rStyle w:val="placeholder1Char"/>
              <w:rFonts w:hint="eastAsia"/>
            </w:rPr>
            <w:t>选择</w:t>
          </w:r>
        </w:p>
      </w:docPartBody>
    </w:docPart>
    <w:docPart>
      <w:docPartPr>
        <w:name w:val="C197018B210C4DF186208BEBAC2CF514"/>
        <w:category>
          <w:name w:val="常规"/>
          <w:gallery w:val="placeholder"/>
        </w:category>
        <w:types>
          <w:type w:val="bbPlcHdr"/>
        </w:types>
        <w:behaviors>
          <w:behavior w:val="content"/>
        </w:behaviors>
        <w:guid w:val="{40AAEB93-92F9-4344-B458-CCB9704663C5}"/>
      </w:docPartPr>
      <w:docPartBody>
        <w:p w:rsidR="008D62EF" w:rsidRDefault="008D62EF">
          <w:pPr>
            <w:pStyle w:val="C197018B210C4DF186208BEBAC2CF514"/>
          </w:pPr>
          <w:r w:rsidRPr="008F432C">
            <w:rPr>
              <w:rStyle w:val="placeholder1Char"/>
              <w:rFonts w:hint="eastAsia"/>
            </w:rPr>
            <w:t>选择</w:t>
          </w:r>
        </w:p>
      </w:docPartBody>
    </w:docPart>
    <w:docPart>
      <w:docPartPr>
        <w:name w:val="43C24A22A9C64D8CAF8E12E7A194E535"/>
        <w:category>
          <w:name w:val="常规"/>
          <w:gallery w:val="placeholder"/>
        </w:category>
        <w:types>
          <w:type w:val="bbPlcHdr"/>
        </w:types>
        <w:behaviors>
          <w:behavior w:val="content"/>
        </w:behaviors>
        <w:guid w:val="{48F508B9-0B89-45FD-B7B7-56C2165E8E40}"/>
      </w:docPartPr>
      <w:docPartBody>
        <w:p w:rsidR="008D62EF" w:rsidRDefault="008D62EF">
          <w:pPr>
            <w:pStyle w:val="43C24A22A9C64D8CAF8E12E7A194E535"/>
          </w:pPr>
          <w:r w:rsidRPr="008F432C">
            <w:rPr>
              <w:rStyle w:val="placeholder1Char"/>
              <w:rFonts w:hint="eastAsia"/>
            </w:rPr>
            <w:t>选择</w:t>
          </w:r>
        </w:p>
      </w:docPartBody>
    </w:docPart>
    <w:docPart>
      <w:docPartPr>
        <w:name w:val="624409ACB9924369ADB028C46EC3E59B"/>
        <w:category>
          <w:name w:val="常规"/>
          <w:gallery w:val="placeholder"/>
        </w:category>
        <w:types>
          <w:type w:val="bbPlcHdr"/>
        </w:types>
        <w:behaviors>
          <w:behavior w:val="content"/>
        </w:behaviors>
        <w:guid w:val="{B63B9D09-25B9-4EF0-BDDD-F8A965C2D7AB}"/>
      </w:docPartPr>
      <w:docPartBody>
        <w:p w:rsidR="008D62EF" w:rsidRDefault="008D62EF">
          <w:pPr>
            <w:pStyle w:val="624409ACB9924369ADB028C46EC3E59B"/>
          </w:pPr>
          <w:r w:rsidRPr="008F432C">
            <w:rPr>
              <w:rStyle w:val="placeholder1Char"/>
              <w:rFonts w:hint="eastAsia"/>
            </w:rPr>
            <w:t>选择</w:t>
          </w:r>
        </w:p>
      </w:docPartBody>
    </w:docPart>
    <w:docPart>
      <w:docPartPr>
        <w:name w:val="BED7F1B3E5994C6683AC1BE88EC67ECD"/>
        <w:category>
          <w:name w:val="常规"/>
          <w:gallery w:val="placeholder"/>
        </w:category>
        <w:types>
          <w:type w:val="bbPlcHdr"/>
        </w:types>
        <w:behaviors>
          <w:behavior w:val="content"/>
        </w:behaviors>
        <w:guid w:val="{2B3A1D11-1BDC-4EEB-8F3F-EA30993F460B}"/>
      </w:docPartPr>
      <w:docPartBody>
        <w:p w:rsidR="008D62EF" w:rsidRDefault="008D62EF">
          <w:pPr>
            <w:pStyle w:val="BED7F1B3E5994C6683AC1BE88EC67ECD"/>
          </w:pPr>
          <w:r w:rsidRPr="008F432C">
            <w:rPr>
              <w:rStyle w:val="placeholder1Char"/>
              <w:rFonts w:hint="eastAsia"/>
            </w:rPr>
            <w:t>选择</w:t>
          </w:r>
        </w:p>
      </w:docPartBody>
    </w:docPart>
    <w:docPart>
      <w:docPartPr>
        <w:name w:val="C811C27CBE6144A19C4C01B97E26B881"/>
        <w:category>
          <w:name w:val="常规"/>
          <w:gallery w:val="placeholder"/>
        </w:category>
        <w:types>
          <w:type w:val="bbPlcHdr"/>
        </w:types>
        <w:behaviors>
          <w:behavior w:val="content"/>
        </w:behaviors>
        <w:guid w:val="{774D0793-87BF-406B-A67D-2A1B0D59123A}"/>
      </w:docPartPr>
      <w:docPartBody>
        <w:p w:rsidR="008D62EF" w:rsidRDefault="008D62EF">
          <w:pPr>
            <w:pStyle w:val="C811C27CBE6144A19C4C01B97E26B881"/>
          </w:pPr>
          <w:r w:rsidRPr="008F432C">
            <w:rPr>
              <w:rStyle w:val="placeholder1Char"/>
              <w:rFonts w:hint="eastAsia"/>
            </w:rPr>
            <w:t>选择</w:t>
          </w:r>
        </w:p>
      </w:docPartBody>
    </w:docPart>
    <w:docPart>
      <w:docPartPr>
        <w:name w:val="BD9805F210024F61A2A12A645ECEC197"/>
        <w:category>
          <w:name w:val="常规"/>
          <w:gallery w:val="placeholder"/>
        </w:category>
        <w:types>
          <w:type w:val="bbPlcHdr"/>
        </w:types>
        <w:behaviors>
          <w:behavior w:val="content"/>
        </w:behaviors>
        <w:guid w:val="{510C7A51-C52C-4CDF-B660-C6B218BD9CB7}"/>
      </w:docPartPr>
      <w:docPartBody>
        <w:p w:rsidR="008D62EF" w:rsidRDefault="008D62EF">
          <w:pPr>
            <w:pStyle w:val="BD9805F210024F61A2A12A645ECEC197"/>
          </w:pPr>
          <w:r w:rsidRPr="008F432C">
            <w:rPr>
              <w:rStyle w:val="placeholder1Char"/>
              <w:rFonts w:hint="eastAsia"/>
            </w:rPr>
            <w:t>选择</w:t>
          </w:r>
        </w:p>
      </w:docPartBody>
    </w:docPart>
    <w:docPart>
      <w:docPartPr>
        <w:name w:val="C5BB31C9882B46658DEBE350BFDD3EB5"/>
        <w:category>
          <w:name w:val="常规"/>
          <w:gallery w:val="placeholder"/>
        </w:category>
        <w:types>
          <w:type w:val="bbPlcHdr"/>
        </w:types>
        <w:behaviors>
          <w:behavior w:val="content"/>
        </w:behaviors>
        <w:guid w:val="{A9C0CC62-AF6C-435A-9AA0-A8E600533B56}"/>
      </w:docPartPr>
      <w:docPartBody>
        <w:p w:rsidR="008D62EF" w:rsidRDefault="008D62EF">
          <w:pPr>
            <w:pStyle w:val="C5BB31C9882B46658DEBE350BFDD3EB5"/>
          </w:pPr>
          <w:r w:rsidRPr="008F432C">
            <w:rPr>
              <w:rStyle w:val="placeholder1Char"/>
              <w:rFonts w:hint="eastAsia"/>
            </w:rPr>
            <w:t>选择</w:t>
          </w:r>
        </w:p>
      </w:docPartBody>
    </w:docPart>
    <w:docPart>
      <w:docPartPr>
        <w:name w:val="ECF91110D66844AF87583D99B90AB3BC"/>
        <w:category>
          <w:name w:val="常规"/>
          <w:gallery w:val="placeholder"/>
        </w:category>
        <w:types>
          <w:type w:val="bbPlcHdr"/>
        </w:types>
        <w:behaviors>
          <w:behavior w:val="content"/>
        </w:behaviors>
        <w:guid w:val="{1F1CB4C2-B2B4-4F54-B2A0-041421915BFA}"/>
      </w:docPartPr>
      <w:docPartBody>
        <w:p w:rsidR="008D62EF" w:rsidRDefault="008D62EF">
          <w:pPr>
            <w:pStyle w:val="ECF91110D66844AF87583D99B90AB3BC"/>
          </w:pPr>
          <w:r w:rsidRPr="008F432C">
            <w:rPr>
              <w:rStyle w:val="placeholder2Char"/>
              <w:rFonts w:hint="eastAsia"/>
            </w:rPr>
            <w:t>介绍报告期内业务、产品或服务有关经营计划的实现情况，回顾年度内对企业经营有重大影响的事项</w:t>
          </w:r>
        </w:p>
      </w:docPartBody>
    </w:docPart>
    <w:docPart>
      <w:docPartPr>
        <w:name w:val="8154ACE8CA7D4D379D7EB29A3E3EF372"/>
        <w:category>
          <w:name w:val="常规"/>
          <w:gallery w:val="placeholder"/>
        </w:category>
        <w:types>
          <w:type w:val="bbPlcHdr"/>
        </w:types>
        <w:behaviors>
          <w:behavior w:val="content"/>
        </w:behaviors>
        <w:guid w:val="{37D0FBBB-686C-4AB6-93BA-D4E1B0DB7E3B}"/>
      </w:docPartPr>
      <w:docPartBody>
        <w:p w:rsidR="008D62EF" w:rsidRDefault="008D62EF">
          <w:pPr>
            <w:pStyle w:val="8154ACE8CA7D4D379D7EB29A3E3EF372"/>
          </w:pPr>
          <w:r w:rsidRPr="0043669D">
            <w:rPr>
              <w:rStyle w:val="placeholder1Char"/>
            </w:rPr>
            <w:t>__________</w:t>
          </w:r>
        </w:p>
      </w:docPartBody>
    </w:docPart>
    <w:docPart>
      <w:docPartPr>
        <w:name w:val="2DF1603F166E4C0CBAE57676A0D0ADEC"/>
        <w:category>
          <w:name w:val="常规"/>
          <w:gallery w:val="placeholder"/>
        </w:category>
        <w:types>
          <w:type w:val="bbPlcHdr"/>
        </w:types>
        <w:behaviors>
          <w:behavior w:val="content"/>
        </w:behaviors>
        <w:guid w:val="{A85AED93-85A5-4D2A-A7DE-969640C68114}"/>
      </w:docPartPr>
      <w:docPartBody>
        <w:p w:rsidR="008D62EF" w:rsidRDefault="008D62EF">
          <w:pPr>
            <w:pStyle w:val="2DF1603F166E4C0CBAE57676A0D0ADEC"/>
          </w:pPr>
          <w:r w:rsidRPr="0043669D">
            <w:rPr>
              <w:rStyle w:val="placeholder1Char"/>
            </w:rPr>
            <w:t>__________</w:t>
          </w:r>
        </w:p>
      </w:docPartBody>
    </w:docPart>
    <w:docPart>
      <w:docPartPr>
        <w:name w:val="BF54FAF783074BBA9F8DD70F5922EC80"/>
        <w:category>
          <w:name w:val="常规"/>
          <w:gallery w:val="placeholder"/>
        </w:category>
        <w:types>
          <w:type w:val="bbPlcHdr"/>
        </w:types>
        <w:behaviors>
          <w:behavior w:val="content"/>
        </w:behaviors>
        <w:guid w:val="{A45866A0-AE85-4249-ABC2-F6B4CB0AC71B}"/>
      </w:docPartPr>
      <w:docPartBody>
        <w:p w:rsidR="008D62EF" w:rsidRDefault="008D62EF">
          <w:pPr>
            <w:pStyle w:val="BF54FAF783074BBA9F8DD70F5922EC80"/>
          </w:pPr>
          <w:r w:rsidRPr="0043669D">
            <w:rPr>
              <w:rStyle w:val="placeholder1Char"/>
              <w:sz w:val="18"/>
              <w:szCs w:val="18"/>
            </w:rPr>
            <w:t>____________</w:t>
          </w:r>
        </w:p>
      </w:docPartBody>
    </w:docPart>
    <w:docPart>
      <w:docPartPr>
        <w:name w:val="64B7DCAECA0B42DBA8A4F6C8633BCDBA"/>
        <w:category>
          <w:name w:val="常规"/>
          <w:gallery w:val="placeholder"/>
        </w:category>
        <w:types>
          <w:type w:val="bbPlcHdr"/>
        </w:types>
        <w:behaviors>
          <w:behavior w:val="content"/>
        </w:behaviors>
        <w:guid w:val="{9CACC3AE-F357-4B1A-8FAC-B705519E5CC0}"/>
      </w:docPartPr>
      <w:docPartBody>
        <w:p w:rsidR="008D62EF" w:rsidRDefault="008D62EF">
          <w:pPr>
            <w:pStyle w:val="64B7DCAECA0B42DBA8A4F6C8633BCDBA"/>
          </w:pPr>
          <w:r w:rsidRPr="0043669D">
            <w:rPr>
              <w:rStyle w:val="placeholder1Char"/>
              <w:sz w:val="18"/>
              <w:szCs w:val="18"/>
            </w:rPr>
            <w:t>____________</w:t>
          </w:r>
        </w:p>
      </w:docPartBody>
    </w:docPart>
    <w:docPart>
      <w:docPartPr>
        <w:name w:val="86FCB81A77B348B4B08FD35A70FAB084"/>
        <w:category>
          <w:name w:val="常规"/>
          <w:gallery w:val="placeholder"/>
        </w:category>
        <w:types>
          <w:type w:val="bbPlcHdr"/>
        </w:types>
        <w:behaviors>
          <w:behavior w:val="content"/>
        </w:behaviors>
        <w:guid w:val="{557A5E2E-E228-4A3C-A20E-1BC1619316ED}"/>
      </w:docPartPr>
      <w:docPartBody>
        <w:p w:rsidR="008D62EF" w:rsidRDefault="008D62EF">
          <w:pPr>
            <w:pStyle w:val="86FCB81A77B348B4B08FD35A70FAB084"/>
          </w:pPr>
          <w:r w:rsidRPr="0043669D">
            <w:rPr>
              <w:rStyle w:val="placeholder1Char"/>
              <w:sz w:val="18"/>
              <w:szCs w:val="18"/>
            </w:rPr>
            <w:t>____________</w:t>
          </w:r>
        </w:p>
      </w:docPartBody>
    </w:docPart>
    <w:docPart>
      <w:docPartPr>
        <w:name w:val="E8F990BBBCFB4FDDA3CEBB0DB46427EF"/>
        <w:category>
          <w:name w:val="常规"/>
          <w:gallery w:val="placeholder"/>
        </w:category>
        <w:types>
          <w:type w:val="bbPlcHdr"/>
        </w:types>
        <w:behaviors>
          <w:behavior w:val="content"/>
        </w:behaviors>
        <w:guid w:val="{387440AB-26BF-4477-B60A-A47A7359A65C}"/>
      </w:docPartPr>
      <w:docPartBody>
        <w:p w:rsidR="008D62EF" w:rsidRDefault="008D62EF">
          <w:pPr>
            <w:pStyle w:val="E8F990BBBCFB4FDDA3CEBB0DB46427EF"/>
          </w:pPr>
          <w:r w:rsidRPr="0043669D">
            <w:rPr>
              <w:rStyle w:val="placeholder1Char"/>
              <w:sz w:val="18"/>
              <w:szCs w:val="18"/>
            </w:rPr>
            <w:t>____________</w:t>
          </w:r>
        </w:p>
      </w:docPartBody>
    </w:docPart>
    <w:docPart>
      <w:docPartPr>
        <w:name w:val="0176A998E4FA4B5D93D4095356945C62"/>
        <w:category>
          <w:name w:val="常规"/>
          <w:gallery w:val="placeholder"/>
        </w:category>
        <w:types>
          <w:type w:val="bbPlcHdr"/>
        </w:types>
        <w:behaviors>
          <w:behavior w:val="content"/>
        </w:behaviors>
        <w:guid w:val="{AD703042-84AC-4A7D-9138-CCBC60CBC7A4}"/>
      </w:docPartPr>
      <w:docPartBody>
        <w:p w:rsidR="008D62EF" w:rsidRDefault="008D62EF">
          <w:pPr>
            <w:pStyle w:val="0176A998E4FA4B5D93D4095356945C62"/>
          </w:pPr>
          <w:r w:rsidRPr="0043669D">
            <w:rPr>
              <w:rStyle w:val="placeholder1Char"/>
              <w:sz w:val="18"/>
              <w:szCs w:val="18"/>
            </w:rPr>
            <w:t>____________</w:t>
          </w:r>
        </w:p>
      </w:docPartBody>
    </w:docPart>
    <w:docPart>
      <w:docPartPr>
        <w:name w:val="45807CEF63834909B568F25D04F15285"/>
        <w:category>
          <w:name w:val="常规"/>
          <w:gallery w:val="placeholder"/>
        </w:category>
        <w:types>
          <w:type w:val="bbPlcHdr"/>
        </w:types>
        <w:behaviors>
          <w:behavior w:val="content"/>
        </w:behaviors>
        <w:guid w:val="{A9D6182B-8F47-416E-8F92-C264C9F0572F}"/>
      </w:docPartPr>
      <w:docPartBody>
        <w:p w:rsidR="008D62EF" w:rsidRDefault="008D62EF">
          <w:pPr>
            <w:pStyle w:val="45807CEF63834909B568F25D04F15285"/>
          </w:pPr>
          <w:r w:rsidRPr="0043669D">
            <w:rPr>
              <w:rStyle w:val="placeholder1Char"/>
              <w:sz w:val="18"/>
              <w:szCs w:val="18"/>
            </w:rPr>
            <w:t>____________</w:t>
          </w:r>
        </w:p>
      </w:docPartBody>
    </w:docPart>
    <w:docPart>
      <w:docPartPr>
        <w:name w:val="ED5082975D6A4B868DACF14D4EEACC89"/>
        <w:category>
          <w:name w:val="常规"/>
          <w:gallery w:val="placeholder"/>
        </w:category>
        <w:types>
          <w:type w:val="bbPlcHdr"/>
        </w:types>
        <w:behaviors>
          <w:behavior w:val="content"/>
        </w:behaviors>
        <w:guid w:val="{0E9F595A-262E-4226-A88D-2752B9B80116}"/>
      </w:docPartPr>
      <w:docPartBody>
        <w:p w:rsidR="008D62EF" w:rsidRDefault="008D62EF">
          <w:pPr>
            <w:pStyle w:val="ED5082975D6A4B868DACF14D4EEACC89"/>
          </w:pPr>
          <w:r w:rsidRPr="0043669D">
            <w:rPr>
              <w:rStyle w:val="placeholder1Char"/>
              <w:sz w:val="18"/>
              <w:szCs w:val="18"/>
            </w:rPr>
            <w:t>____________</w:t>
          </w:r>
        </w:p>
      </w:docPartBody>
    </w:docPart>
    <w:docPart>
      <w:docPartPr>
        <w:name w:val="C5DD7197208B4628BA85671787C62592"/>
        <w:category>
          <w:name w:val="常规"/>
          <w:gallery w:val="placeholder"/>
        </w:category>
        <w:types>
          <w:type w:val="bbPlcHdr"/>
        </w:types>
        <w:behaviors>
          <w:behavior w:val="content"/>
        </w:behaviors>
        <w:guid w:val="{686891FF-97FB-43B1-A2F4-18930AD4EABC}"/>
      </w:docPartPr>
      <w:docPartBody>
        <w:p w:rsidR="008D62EF" w:rsidRDefault="008D62EF">
          <w:pPr>
            <w:pStyle w:val="C5DD7197208B4628BA85671787C62592"/>
          </w:pPr>
          <w:r w:rsidRPr="0043669D">
            <w:rPr>
              <w:rStyle w:val="placeholder1Char"/>
              <w:sz w:val="18"/>
              <w:szCs w:val="18"/>
            </w:rPr>
            <w:t>____________</w:t>
          </w:r>
        </w:p>
      </w:docPartBody>
    </w:docPart>
    <w:docPart>
      <w:docPartPr>
        <w:name w:val="D2076CF9E7A840CFAB15BD0FB7DA1A01"/>
        <w:category>
          <w:name w:val="常规"/>
          <w:gallery w:val="placeholder"/>
        </w:category>
        <w:types>
          <w:type w:val="bbPlcHdr"/>
        </w:types>
        <w:behaviors>
          <w:behavior w:val="content"/>
        </w:behaviors>
        <w:guid w:val="{BE723C46-ACA8-4875-9690-EB75DFA69308}"/>
      </w:docPartPr>
      <w:docPartBody>
        <w:p w:rsidR="008D62EF" w:rsidRDefault="008D62EF">
          <w:pPr>
            <w:pStyle w:val="D2076CF9E7A840CFAB15BD0FB7DA1A01"/>
          </w:pPr>
          <w:r w:rsidRPr="0043669D">
            <w:rPr>
              <w:rStyle w:val="placeholder1Char"/>
              <w:sz w:val="18"/>
              <w:szCs w:val="18"/>
            </w:rPr>
            <w:t>____________</w:t>
          </w:r>
        </w:p>
      </w:docPartBody>
    </w:docPart>
    <w:docPart>
      <w:docPartPr>
        <w:name w:val="FD324E6784C948BF952EDBB869DB6079"/>
        <w:category>
          <w:name w:val="常规"/>
          <w:gallery w:val="placeholder"/>
        </w:category>
        <w:types>
          <w:type w:val="bbPlcHdr"/>
        </w:types>
        <w:behaviors>
          <w:behavior w:val="content"/>
        </w:behaviors>
        <w:guid w:val="{9F48B4EF-8F14-4357-A309-7FDBE5E8AB73}"/>
      </w:docPartPr>
      <w:docPartBody>
        <w:p w:rsidR="008D62EF" w:rsidRDefault="008D62EF">
          <w:pPr>
            <w:pStyle w:val="FD324E6784C948BF952EDBB869DB6079"/>
          </w:pPr>
          <w:r w:rsidRPr="0043669D">
            <w:rPr>
              <w:rStyle w:val="placeholder1Char"/>
              <w:sz w:val="18"/>
              <w:szCs w:val="18"/>
            </w:rPr>
            <w:t>____________</w:t>
          </w:r>
        </w:p>
      </w:docPartBody>
    </w:docPart>
    <w:docPart>
      <w:docPartPr>
        <w:name w:val="834B137B7C0E4166A9C87809EAA6E961"/>
        <w:category>
          <w:name w:val="常规"/>
          <w:gallery w:val="placeholder"/>
        </w:category>
        <w:types>
          <w:type w:val="bbPlcHdr"/>
        </w:types>
        <w:behaviors>
          <w:behavior w:val="content"/>
        </w:behaviors>
        <w:guid w:val="{B2975005-1CDB-478A-AC88-77817F8A4E78}"/>
      </w:docPartPr>
      <w:docPartBody>
        <w:p w:rsidR="008D62EF" w:rsidRDefault="008D62EF">
          <w:pPr>
            <w:pStyle w:val="834B137B7C0E4166A9C87809EAA6E961"/>
          </w:pPr>
          <w:r w:rsidRPr="0043669D">
            <w:rPr>
              <w:rStyle w:val="placeholder1Char"/>
              <w:sz w:val="18"/>
              <w:szCs w:val="18"/>
            </w:rPr>
            <w:t>____________</w:t>
          </w:r>
        </w:p>
      </w:docPartBody>
    </w:docPart>
    <w:docPart>
      <w:docPartPr>
        <w:name w:val="94E47848B8A84A7F9755CF9B9DF0704B"/>
        <w:category>
          <w:name w:val="常规"/>
          <w:gallery w:val="placeholder"/>
        </w:category>
        <w:types>
          <w:type w:val="bbPlcHdr"/>
        </w:types>
        <w:behaviors>
          <w:behavior w:val="content"/>
        </w:behaviors>
        <w:guid w:val="{8830F786-EF55-402D-9D29-7002D7EC5A1E}"/>
      </w:docPartPr>
      <w:docPartBody>
        <w:p w:rsidR="008D62EF" w:rsidRDefault="008D62EF">
          <w:pPr>
            <w:pStyle w:val="94E47848B8A84A7F9755CF9B9DF0704B"/>
          </w:pPr>
          <w:r w:rsidRPr="0043669D">
            <w:rPr>
              <w:rStyle w:val="placeholder1Char"/>
              <w:sz w:val="18"/>
              <w:szCs w:val="18"/>
            </w:rPr>
            <w:t>____________</w:t>
          </w:r>
        </w:p>
      </w:docPartBody>
    </w:docPart>
    <w:docPart>
      <w:docPartPr>
        <w:name w:val="2EEF3531A6A94582AB16EC8F5E6A83C8"/>
        <w:category>
          <w:name w:val="常规"/>
          <w:gallery w:val="placeholder"/>
        </w:category>
        <w:types>
          <w:type w:val="bbPlcHdr"/>
        </w:types>
        <w:behaviors>
          <w:behavior w:val="content"/>
        </w:behaviors>
        <w:guid w:val="{2C2473D9-FAF1-41A9-9FB9-6005BE9231E6}"/>
      </w:docPartPr>
      <w:docPartBody>
        <w:p w:rsidR="008D62EF" w:rsidRDefault="008D62EF">
          <w:pPr>
            <w:pStyle w:val="2EEF3531A6A94582AB16EC8F5E6A83C8"/>
          </w:pPr>
          <w:r w:rsidRPr="0043669D">
            <w:rPr>
              <w:rStyle w:val="placeholder1Char"/>
              <w:sz w:val="18"/>
              <w:szCs w:val="18"/>
            </w:rPr>
            <w:t>____________</w:t>
          </w:r>
        </w:p>
      </w:docPartBody>
    </w:docPart>
    <w:docPart>
      <w:docPartPr>
        <w:name w:val="788FFC51B0714BE2AC51E4C40EB764B4"/>
        <w:category>
          <w:name w:val="常规"/>
          <w:gallery w:val="placeholder"/>
        </w:category>
        <w:types>
          <w:type w:val="bbPlcHdr"/>
        </w:types>
        <w:behaviors>
          <w:behavior w:val="content"/>
        </w:behaviors>
        <w:guid w:val="{676ACC37-7C00-4B87-9F80-4076D30B2C79}"/>
      </w:docPartPr>
      <w:docPartBody>
        <w:p w:rsidR="008D62EF" w:rsidRDefault="008D62EF">
          <w:pPr>
            <w:pStyle w:val="788FFC51B0714BE2AC51E4C40EB764B4"/>
          </w:pPr>
          <w:r w:rsidRPr="0043669D">
            <w:rPr>
              <w:rStyle w:val="placeholder1Char"/>
              <w:sz w:val="18"/>
              <w:szCs w:val="18"/>
            </w:rPr>
            <w:t>____________</w:t>
          </w:r>
        </w:p>
      </w:docPartBody>
    </w:docPart>
    <w:docPart>
      <w:docPartPr>
        <w:name w:val="4A305CA1C86045E99D95E332AA889F8C"/>
        <w:category>
          <w:name w:val="常规"/>
          <w:gallery w:val="placeholder"/>
        </w:category>
        <w:types>
          <w:type w:val="bbPlcHdr"/>
        </w:types>
        <w:behaviors>
          <w:behavior w:val="content"/>
        </w:behaviors>
        <w:guid w:val="{8FA9F71B-3A50-42BC-9191-C2A27EEDDEC9}"/>
      </w:docPartPr>
      <w:docPartBody>
        <w:p w:rsidR="008D62EF" w:rsidRDefault="008D62EF">
          <w:pPr>
            <w:pStyle w:val="4A305CA1C86045E99D95E332AA889F8C"/>
          </w:pPr>
          <w:r w:rsidRPr="0043669D">
            <w:rPr>
              <w:rStyle w:val="placeholder1Char"/>
              <w:sz w:val="18"/>
              <w:szCs w:val="18"/>
            </w:rPr>
            <w:t>____________</w:t>
          </w:r>
        </w:p>
      </w:docPartBody>
    </w:docPart>
    <w:docPart>
      <w:docPartPr>
        <w:name w:val="D3228A60D0574D2CB246097091F6790A"/>
        <w:category>
          <w:name w:val="常规"/>
          <w:gallery w:val="placeholder"/>
        </w:category>
        <w:types>
          <w:type w:val="bbPlcHdr"/>
        </w:types>
        <w:behaviors>
          <w:behavior w:val="content"/>
        </w:behaviors>
        <w:guid w:val="{424433C0-E25D-4F73-8FA3-B6A5B0FAE432}"/>
      </w:docPartPr>
      <w:docPartBody>
        <w:p w:rsidR="008D62EF" w:rsidRDefault="008D62EF">
          <w:pPr>
            <w:pStyle w:val="D3228A60D0574D2CB246097091F6790A"/>
          </w:pPr>
          <w:r w:rsidRPr="008F432C">
            <w:rPr>
              <w:rStyle w:val="placeholder1Char"/>
              <w:sz w:val="18"/>
            </w:rPr>
            <w:t>____________</w:t>
          </w:r>
        </w:p>
      </w:docPartBody>
    </w:docPart>
    <w:docPart>
      <w:docPartPr>
        <w:name w:val="B7E1BF7B32FF4EDF8FCBDACB2A991B13"/>
        <w:category>
          <w:name w:val="常规"/>
          <w:gallery w:val="placeholder"/>
        </w:category>
        <w:types>
          <w:type w:val="bbPlcHdr"/>
        </w:types>
        <w:behaviors>
          <w:behavior w:val="content"/>
        </w:behaviors>
        <w:guid w:val="{8C4EDF24-CA04-4F1B-9403-22D01DD8F633}"/>
      </w:docPartPr>
      <w:docPartBody>
        <w:p w:rsidR="008D62EF" w:rsidRDefault="008D62EF">
          <w:pPr>
            <w:pStyle w:val="B7E1BF7B32FF4EDF8FCBDACB2A991B13"/>
          </w:pPr>
          <w:r w:rsidRPr="0043669D">
            <w:rPr>
              <w:rStyle w:val="placeholder1Char"/>
              <w:sz w:val="18"/>
              <w:szCs w:val="18"/>
            </w:rPr>
            <w:t>____________</w:t>
          </w:r>
        </w:p>
      </w:docPartBody>
    </w:docPart>
    <w:docPart>
      <w:docPartPr>
        <w:name w:val="C5D8D92B2C384A4DA7E2A67CC111A6F8"/>
        <w:category>
          <w:name w:val="常规"/>
          <w:gallery w:val="placeholder"/>
        </w:category>
        <w:types>
          <w:type w:val="bbPlcHdr"/>
        </w:types>
        <w:behaviors>
          <w:behavior w:val="content"/>
        </w:behaviors>
        <w:guid w:val="{D62BDC98-D21F-493B-852A-E0563E8F4E8A}"/>
      </w:docPartPr>
      <w:docPartBody>
        <w:p w:rsidR="008D62EF" w:rsidRDefault="008D62EF">
          <w:pPr>
            <w:pStyle w:val="C5D8D92B2C384A4DA7E2A67CC111A6F8"/>
          </w:pPr>
          <w:r w:rsidRPr="0043669D">
            <w:rPr>
              <w:rStyle w:val="placeholder1Char"/>
              <w:sz w:val="18"/>
              <w:szCs w:val="18"/>
            </w:rPr>
            <w:t>____________</w:t>
          </w:r>
        </w:p>
      </w:docPartBody>
    </w:docPart>
    <w:docPart>
      <w:docPartPr>
        <w:name w:val="63AA6EB1A4FF40A49956C7DE472B7E03"/>
        <w:category>
          <w:name w:val="常规"/>
          <w:gallery w:val="placeholder"/>
        </w:category>
        <w:types>
          <w:type w:val="bbPlcHdr"/>
        </w:types>
        <w:behaviors>
          <w:behavior w:val="content"/>
        </w:behaviors>
        <w:guid w:val="{FE9C2ACB-EFE7-462E-8A94-49A959168131}"/>
      </w:docPartPr>
      <w:docPartBody>
        <w:p w:rsidR="008D62EF" w:rsidRDefault="008D62EF">
          <w:pPr>
            <w:pStyle w:val="63AA6EB1A4FF40A49956C7DE472B7E03"/>
          </w:pPr>
          <w:r w:rsidRPr="0043669D">
            <w:rPr>
              <w:rStyle w:val="placeholder1Char"/>
              <w:sz w:val="18"/>
              <w:szCs w:val="18"/>
            </w:rPr>
            <w:t>____________</w:t>
          </w:r>
        </w:p>
      </w:docPartBody>
    </w:docPart>
    <w:docPart>
      <w:docPartPr>
        <w:name w:val="68A69B28CDEA4ED89309DC6152F16733"/>
        <w:category>
          <w:name w:val="常规"/>
          <w:gallery w:val="placeholder"/>
        </w:category>
        <w:types>
          <w:type w:val="bbPlcHdr"/>
        </w:types>
        <w:behaviors>
          <w:behavior w:val="content"/>
        </w:behaviors>
        <w:guid w:val="{3BA08A85-8E85-4186-B4CA-75B5E23C66E2}"/>
      </w:docPartPr>
      <w:docPartBody>
        <w:p w:rsidR="008D62EF" w:rsidRDefault="008D62EF">
          <w:pPr>
            <w:pStyle w:val="68A69B28CDEA4ED89309DC6152F16733"/>
          </w:pPr>
          <w:r w:rsidRPr="0043669D">
            <w:rPr>
              <w:rStyle w:val="placeholder1Char"/>
              <w:sz w:val="18"/>
              <w:szCs w:val="18"/>
            </w:rPr>
            <w:t>____________</w:t>
          </w:r>
        </w:p>
      </w:docPartBody>
    </w:docPart>
    <w:docPart>
      <w:docPartPr>
        <w:name w:val="45AB244B5B2B4F67BCB164779A7C3CA4"/>
        <w:category>
          <w:name w:val="常规"/>
          <w:gallery w:val="placeholder"/>
        </w:category>
        <w:types>
          <w:type w:val="bbPlcHdr"/>
        </w:types>
        <w:behaviors>
          <w:behavior w:val="content"/>
        </w:behaviors>
        <w:guid w:val="{BE1593EB-3856-4EAC-9FE9-1A653A733F54}"/>
      </w:docPartPr>
      <w:docPartBody>
        <w:p w:rsidR="008D62EF" w:rsidRDefault="008D62EF">
          <w:pPr>
            <w:pStyle w:val="45AB244B5B2B4F67BCB164779A7C3CA4"/>
          </w:pPr>
          <w:r w:rsidRPr="0043669D">
            <w:rPr>
              <w:rStyle w:val="placeholder1Char"/>
              <w:sz w:val="18"/>
              <w:szCs w:val="18"/>
            </w:rPr>
            <w:t>____________</w:t>
          </w:r>
        </w:p>
      </w:docPartBody>
    </w:docPart>
    <w:docPart>
      <w:docPartPr>
        <w:name w:val="57EAF5F300CC4B5F8345721406191ED3"/>
        <w:category>
          <w:name w:val="常规"/>
          <w:gallery w:val="placeholder"/>
        </w:category>
        <w:types>
          <w:type w:val="bbPlcHdr"/>
        </w:types>
        <w:behaviors>
          <w:behavior w:val="content"/>
        </w:behaviors>
        <w:guid w:val="{67772CBC-9AC1-470A-AA43-156FF792C00E}"/>
      </w:docPartPr>
      <w:docPartBody>
        <w:p w:rsidR="008D62EF" w:rsidRDefault="008D62EF">
          <w:pPr>
            <w:pStyle w:val="57EAF5F300CC4B5F8345721406191ED3"/>
          </w:pPr>
          <w:r w:rsidRPr="0043669D">
            <w:rPr>
              <w:rStyle w:val="placeholder1Char"/>
              <w:sz w:val="18"/>
              <w:szCs w:val="18"/>
            </w:rPr>
            <w:t>____________</w:t>
          </w:r>
        </w:p>
      </w:docPartBody>
    </w:docPart>
    <w:docPart>
      <w:docPartPr>
        <w:name w:val="741659C768FC45E6A97A5D8452551DB2"/>
        <w:category>
          <w:name w:val="常规"/>
          <w:gallery w:val="placeholder"/>
        </w:category>
        <w:types>
          <w:type w:val="bbPlcHdr"/>
        </w:types>
        <w:behaviors>
          <w:behavior w:val="content"/>
        </w:behaviors>
        <w:guid w:val="{C9EDC3E5-272D-4836-9B56-F640354A6A1F}"/>
      </w:docPartPr>
      <w:docPartBody>
        <w:p w:rsidR="008D62EF" w:rsidRDefault="008D62EF">
          <w:pPr>
            <w:pStyle w:val="741659C768FC45E6A97A5D8452551DB2"/>
          </w:pPr>
          <w:r w:rsidRPr="0043669D">
            <w:rPr>
              <w:rStyle w:val="placeholder1Char"/>
              <w:sz w:val="18"/>
              <w:szCs w:val="18"/>
            </w:rPr>
            <w:t>____________</w:t>
          </w:r>
        </w:p>
      </w:docPartBody>
    </w:docPart>
    <w:docPart>
      <w:docPartPr>
        <w:name w:val="2DD97CA8E48544678BD98EBDC09997B1"/>
        <w:category>
          <w:name w:val="常规"/>
          <w:gallery w:val="placeholder"/>
        </w:category>
        <w:types>
          <w:type w:val="bbPlcHdr"/>
        </w:types>
        <w:behaviors>
          <w:behavior w:val="content"/>
        </w:behaviors>
        <w:guid w:val="{DE2E485C-F103-4146-9A12-896221FBC6F8}"/>
      </w:docPartPr>
      <w:docPartBody>
        <w:p w:rsidR="008D62EF" w:rsidRDefault="008D62EF">
          <w:pPr>
            <w:pStyle w:val="2DD97CA8E48544678BD98EBDC09997B1"/>
          </w:pPr>
          <w:r w:rsidRPr="0043669D">
            <w:rPr>
              <w:rStyle w:val="placeholder1Char"/>
              <w:sz w:val="18"/>
              <w:szCs w:val="18"/>
            </w:rPr>
            <w:t>____________</w:t>
          </w:r>
        </w:p>
      </w:docPartBody>
    </w:docPart>
    <w:docPart>
      <w:docPartPr>
        <w:name w:val="EAF659C9548845CDB08F3CCB82DB46FC"/>
        <w:category>
          <w:name w:val="常规"/>
          <w:gallery w:val="placeholder"/>
        </w:category>
        <w:types>
          <w:type w:val="bbPlcHdr"/>
        </w:types>
        <w:behaviors>
          <w:behavior w:val="content"/>
        </w:behaviors>
        <w:guid w:val="{AF5C87D8-A2D5-49B0-82B3-6D4D159C4CC8}"/>
      </w:docPartPr>
      <w:docPartBody>
        <w:p w:rsidR="008D62EF" w:rsidRDefault="008D62EF">
          <w:pPr>
            <w:pStyle w:val="EAF659C9548845CDB08F3CCB82DB46FC"/>
          </w:pPr>
          <w:r w:rsidRPr="0043669D">
            <w:rPr>
              <w:rStyle w:val="placeholder1Char"/>
              <w:sz w:val="18"/>
              <w:szCs w:val="18"/>
            </w:rPr>
            <w:t>____________</w:t>
          </w:r>
        </w:p>
      </w:docPartBody>
    </w:docPart>
    <w:docPart>
      <w:docPartPr>
        <w:name w:val="15FA157E393946B682CE61E2CE67313C"/>
        <w:category>
          <w:name w:val="常规"/>
          <w:gallery w:val="placeholder"/>
        </w:category>
        <w:types>
          <w:type w:val="bbPlcHdr"/>
        </w:types>
        <w:behaviors>
          <w:behavior w:val="content"/>
        </w:behaviors>
        <w:guid w:val="{FACFE5FE-5A35-4159-90A6-D3ECE8E59DB4}"/>
      </w:docPartPr>
      <w:docPartBody>
        <w:p w:rsidR="008D62EF" w:rsidRDefault="008D62EF">
          <w:pPr>
            <w:pStyle w:val="15FA157E393946B682CE61E2CE67313C"/>
          </w:pPr>
          <w:r w:rsidRPr="0043669D">
            <w:rPr>
              <w:rStyle w:val="placeholder1Char"/>
              <w:sz w:val="18"/>
              <w:szCs w:val="18"/>
            </w:rPr>
            <w:t>____________</w:t>
          </w:r>
        </w:p>
      </w:docPartBody>
    </w:docPart>
    <w:docPart>
      <w:docPartPr>
        <w:name w:val="45236897EFC94FB4898F11F00FF82DAC"/>
        <w:category>
          <w:name w:val="常规"/>
          <w:gallery w:val="placeholder"/>
        </w:category>
        <w:types>
          <w:type w:val="bbPlcHdr"/>
        </w:types>
        <w:behaviors>
          <w:behavior w:val="content"/>
        </w:behaviors>
        <w:guid w:val="{8AB26571-5BB9-4EB9-9070-CCECAF78CAD8}"/>
      </w:docPartPr>
      <w:docPartBody>
        <w:p w:rsidR="008D62EF" w:rsidRDefault="008D62EF">
          <w:pPr>
            <w:pStyle w:val="45236897EFC94FB4898F11F00FF82DAC"/>
          </w:pPr>
          <w:r w:rsidRPr="0043669D">
            <w:rPr>
              <w:rStyle w:val="placeholder1Char"/>
              <w:sz w:val="18"/>
              <w:szCs w:val="18"/>
            </w:rPr>
            <w:t>____________</w:t>
          </w:r>
        </w:p>
      </w:docPartBody>
    </w:docPart>
    <w:docPart>
      <w:docPartPr>
        <w:name w:val="388F514199A3411A847F2B6C6607C088"/>
        <w:category>
          <w:name w:val="常规"/>
          <w:gallery w:val="placeholder"/>
        </w:category>
        <w:types>
          <w:type w:val="bbPlcHdr"/>
        </w:types>
        <w:behaviors>
          <w:behavior w:val="content"/>
        </w:behaviors>
        <w:guid w:val="{F1813F08-6CCE-44E4-A0F2-A62A78E980B5}"/>
      </w:docPartPr>
      <w:docPartBody>
        <w:p w:rsidR="008D62EF" w:rsidRDefault="008D62EF">
          <w:pPr>
            <w:pStyle w:val="388F514199A3411A847F2B6C6607C088"/>
          </w:pPr>
          <w:r w:rsidRPr="0043669D">
            <w:rPr>
              <w:rStyle w:val="placeholder1Char"/>
              <w:sz w:val="18"/>
              <w:szCs w:val="18"/>
            </w:rPr>
            <w:t>____________</w:t>
          </w:r>
        </w:p>
      </w:docPartBody>
    </w:docPart>
    <w:docPart>
      <w:docPartPr>
        <w:name w:val="2F696A2080724A8A8159E25FFB64DEBE"/>
        <w:category>
          <w:name w:val="常规"/>
          <w:gallery w:val="placeholder"/>
        </w:category>
        <w:types>
          <w:type w:val="bbPlcHdr"/>
        </w:types>
        <w:behaviors>
          <w:behavior w:val="content"/>
        </w:behaviors>
        <w:guid w:val="{F5A099DF-5A1A-4D70-8E53-1F93F053346C}"/>
      </w:docPartPr>
      <w:docPartBody>
        <w:p w:rsidR="008D62EF" w:rsidRDefault="008D62EF">
          <w:pPr>
            <w:pStyle w:val="2F696A2080724A8A8159E25FFB64DEBE"/>
          </w:pPr>
          <w:r w:rsidRPr="0043669D">
            <w:rPr>
              <w:rStyle w:val="placeholder1Char"/>
              <w:sz w:val="18"/>
              <w:szCs w:val="18"/>
            </w:rPr>
            <w:t>____________</w:t>
          </w:r>
        </w:p>
      </w:docPartBody>
    </w:docPart>
    <w:docPart>
      <w:docPartPr>
        <w:name w:val="A5FF2C8C512344F096BC1DEBD1272A73"/>
        <w:category>
          <w:name w:val="常规"/>
          <w:gallery w:val="placeholder"/>
        </w:category>
        <w:types>
          <w:type w:val="bbPlcHdr"/>
        </w:types>
        <w:behaviors>
          <w:behavior w:val="content"/>
        </w:behaviors>
        <w:guid w:val="{D8B11813-14BD-4F64-89D7-44EB8C703464}"/>
      </w:docPartPr>
      <w:docPartBody>
        <w:p w:rsidR="008D62EF" w:rsidRDefault="008D62EF">
          <w:pPr>
            <w:pStyle w:val="A5FF2C8C512344F096BC1DEBD1272A73"/>
          </w:pPr>
          <w:r w:rsidRPr="0043669D">
            <w:rPr>
              <w:rStyle w:val="placeholder1Char"/>
              <w:sz w:val="18"/>
              <w:szCs w:val="18"/>
            </w:rPr>
            <w:t>____________</w:t>
          </w:r>
        </w:p>
      </w:docPartBody>
    </w:docPart>
    <w:docPart>
      <w:docPartPr>
        <w:name w:val="1BC1D9C10FDA43B9A4284E1420BE4FD4"/>
        <w:category>
          <w:name w:val="常规"/>
          <w:gallery w:val="placeholder"/>
        </w:category>
        <w:types>
          <w:type w:val="bbPlcHdr"/>
        </w:types>
        <w:behaviors>
          <w:behavior w:val="content"/>
        </w:behaviors>
        <w:guid w:val="{2537F33D-B875-4D44-9512-531E3AE8FDB6}"/>
      </w:docPartPr>
      <w:docPartBody>
        <w:p w:rsidR="008D62EF" w:rsidRDefault="008D62EF">
          <w:pPr>
            <w:pStyle w:val="1BC1D9C10FDA43B9A4284E1420BE4FD4"/>
          </w:pPr>
          <w:r w:rsidRPr="0043669D">
            <w:rPr>
              <w:rStyle w:val="placeholder1Char"/>
              <w:sz w:val="18"/>
              <w:szCs w:val="18"/>
            </w:rPr>
            <w:t>____________</w:t>
          </w:r>
        </w:p>
      </w:docPartBody>
    </w:docPart>
    <w:docPart>
      <w:docPartPr>
        <w:name w:val="EFE7B3F9212C4BDA8C072E620A2ADFBE"/>
        <w:category>
          <w:name w:val="常规"/>
          <w:gallery w:val="placeholder"/>
        </w:category>
        <w:types>
          <w:type w:val="bbPlcHdr"/>
        </w:types>
        <w:behaviors>
          <w:behavior w:val="content"/>
        </w:behaviors>
        <w:guid w:val="{5E66064F-783F-4C7C-A859-792DE229256A}"/>
      </w:docPartPr>
      <w:docPartBody>
        <w:p w:rsidR="008D62EF" w:rsidRDefault="008D62EF">
          <w:pPr>
            <w:pStyle w:val="EFE7B3F9212C4BDA8C072E620A2ADFBE"/>
          </w:pPr>
          <w:r w:rsidRPr="0043669D">
            <w:rPr>
              <w:rStyle w:val="placeholder1Char"/>
              <w:sz w:val="18"/>
              <w:szCs w:val="18"/>
            </w:rPr>
            <w:t>____________</w:t>
          </w:r>
        </w:p>
      </w:docPartBody>
    </w:docPart>
    <w:docPart>
      <w:docPartPr>
        <w:name w:val="0F37E7EDEB8A40DE81EA7F27E893EDCC"/>
        <w:category>
          <w:name w:val="常规"/>
          <w:gallery w:val="placeholder"/>
        </w:category>
        <w:types>
          <w:type w:val="bbPlcHdr"/>
        </w:types>
        <w:behaviors>
          <w:behavior w:val="content"/>
        </w:behaviors>
        <w:guid w:val="{CD5AACC1-13FD-4AB2-806D-F2A2801387F5}"/>
      </w:docPartPr>
      <w:docPartBody>
        <w:p w:rsidR="008D62EF" w:rsidRDefault="008D62EF">
          <w:pPr>
            <w:pStyle w:val="0F37E7EDEB8A40DE81EA7F27E893EDCC"/>
          </w:pPr>
          <w:r w:rsidRPr="0043669D">
            <w:rPr>
              <w:rStyle w:val="placeholder1Char"/>
              <w:sz w:val="18"/>
              <w:szCs w:val="18"/>
            </w:rPr>
            <w:t>____________</w:t>
          </w:r>
        </w:p>
      </w:docPartBody>
    </w:docPart>
    <w:docPart>
      <w:docPartPr>
        <w:name w:val="9C30B8FA862049DCA39EA9AB8C6D40C8"/>
        <w:category>
          <w:name w:val="常规"/>
          <w:gallery w:val="placeholder"/>
        </w:category>
        <w:types>
          <w:type w:val="bbPlcHdr"/>
        </w:types>
        <w:behaviors>
          <w:behavior w:val="content"/>
        </w:behaviors>
        <w:guid w:val="{D37BB1D4-32F2-4130-8663-1D0A4E84A2D8}"/>
      </w:docPartPr>
      <w:docPartBody>
        <w:p w:rsidR="008D62EF" w:rsidRDefault="008D62EF">
          <w:pPr>
            <w:pStyle w:val="9C30B8FA862049DCA39EA9AB8C6D40C8"/>
          </w:pPr>
          <w:r w:rsidRPr="0043669D">
            <w:rPr>
              <w:rStyle w:val="placeholder1Char"/>
              <w:sz w:val="18"/>
              <w:szCs w:val="18"/>
            </w:rPr>
            <w:t>____________</w:t>
          </w:r>
        </w:p>
      </w:docPartBody>
    </w:docPart>
    <w:docPart>
      <w:docPartPr>
        <w:name w:val="A37AB7D4D2A94D2785BEDF9FBEDE67D3"/>
        <w:category>
          <w:name w:val="常规"/>
          <w:gallery w:val="placeholder"/>
        </w:category>
        <w:types>
          <w:type w:val="bbPlcHdr"/>
        </w:types>
        <w:behaviors>
          <w:behavior w:val="content"/>
        </w:behaviors>
        <w:guid w:val="{ECFBE845-C225-4163-A749-4C3CA3A70FAE}"/>
      </w:docPartPr>
      <w:docPartBody>
        <w:p w:rsidR="008D62EF" w:rsidRDefault="008D62EF">
          <w:pPr>
            <w:pStyle w:val="A37AB7D4D2A94D2785BEDF9FBEDE67D3"/>
          </w:pPr>
          <w:r w:rsidRPr="008F432C">
            <w:rPr>
              <w:rStyle w:val="placeholder1Char"/>
              <w:sz w:val="18"/>
              <w:szCs w:val="18"/>
            </w:rPr>
            <w:t>____________</w:t>
          </w:r>
        </w:p>
      </w:docPartBody>
    </w:docPart>
    <w:docPart>
      <w:docPartPr>
        <w:name w:val="AD2DCCCE4D604256A86BE6E8C5FA4910"/>
        <w:category>
          <w:name w:val="常规"/>
          <w:gallery w:val="placeholder"/>
        </w:category>
        <w:types>
          <w:type w:val="bbPlcHdr"/>
        </w:types>
        <w:behaviors>
          <w:behavior w:val="content"/>
        </w:behaviors>
        <w:guid w:val="{4EE82253-8765-46F4-8040-4E3D18290996}"/>
      </w:docPartPr>
      <w:docPartBody>
        <w:p w:rsidR="008D62EF" w:rsidRDefault="008D62EF">
          <w:pPr>
            <w:pStyle w:val="AD2DCCCE4D604256A86BE6E8C5FA4910"/>
          </w:pPr>
          <w:r w:rsidRPr="0043669D">
            <w:rPr>
              <w:rStyle w:val="placeholder1Char"/>
              <w:sz w:val="18"/>
              <w:szCs w:val="18"/>
            </w:rPr>
            <w:t>____________</w:t>
          </w:r>
        </w:p>
      </w:docPartBody>
    </w:docPart>
    <w:docPart>
      <w:docPartPr>
        <w:name w:val="35DCB7846D9F44E2BAD0223DE292E265"/>
        <w:category>
          <w:name w:val="常规"/>
          <w:gallery w:val="placeholder"/>
        </w:category>
        <w:types>
          <w:type w:val="bbPlcHdr"/>
        </w:types>
        <w:behaviors>
          <w:behavior w:val="content"/>
        </w:behaviors>
        <w:guid w:val="{0AEC4C26-2E80-4629-8A0D-9EE861526481}"/>
      </w:docPartPr>
      <w:docPartBody>
        <w:p w:rsidR="008D62EF" w:rsidRDefault="008D62EF">
          <w:pPr>
            <w:pStyle w:val="35DCB7846D9F44E2BAD0223DE292E265"/>
          </w:pPr>
          <w:r w:rsidRPr="0043669D">
            <w:rPr>
              <w:rStyle w:val="placeholder1Char"/>
              <w:sz w:val="18"/>
              <w:szCs w:val="18"/>
            </w:rPr>
            <w:t>____________</w:t>
          </w:r>
        </w:p>
      </w:docPartBody>
    </w:docPart>
    <w:docPart>
      <w:docPartPr>
        <w:name w:val="B1B5E909E707419692A8A3B37CD6C6B8"/>
        <w:category>
          <w:name w:val="常规"/>
          <w:gallery w:val="placeholder"/>
        </w:category>
        <w:types>
          <w:type w:val="bbPlcHdr"/>
        </w:types>
        <w:behaviors>
          <w:behavior w:val="content"/>
        </w:behaviors>
        <w:guid w:val="{B3F8CE51-F82E-432A-99EC-E552DB10F1D1}"/>
      </w:docPartPr>
      <w:docPartBody>
        <w:p w:rsidR="008D62EF" w:rsidRDefault="008D62EF">
          <w:pPr>
            <w:pStyle w:val="B1B5E909E707419692A8A3B37CD6C6B8"/>
          </w:pPr>
          <w:r w:rsidRPr="0043669D">
            <w:rPr>
              <w:rStyle w:val="placeholder1Char"/>
              <w:sz w:val="18"/>
              <w:szCs w:val="18"/>
            </w:rPr>
            <w:t>____________</w:t>
          </w:r>
        </w:p>
      </w:docPartBody>
    </w:docPart>
    <w:docPart>
      <w:docPartPr>
        <w:name w:val="091563806275426BB89E195BD030FD64"/>
        <w:category>
          <w:name w:val="常规"/>
          <w:gallery w:val="placeholder"/>
        </w:category>
        <w:types>
          <w:type w:val="bbPlcHdr"/>
        </w:types>
        <w:behaviors>
          <w:behavior w:val="content"/>
        </w:behaviors>
        <w:guid w:val="{9F9F434F-E593-49D8-A843-AAEFB61FD6B9}"/>
      </w:docPartPr>
      <w:docPartBody>
        <w:p w:rsidR="008D62EF" w:rsidRDefault="008D62EF">
          <w:pPr>
            <w:pStyle w:val="091563806275426BB89E195BD030FD64"/>
          </w:pPr>
          <w:r w:rsidRPr="0043669D">
            <w:rPr>
              <w:rStyle w:val="placeholder1Char"/>
              <w:sz w:val="18"/>
              <w:szCs w:val="18"/>
            </w:rPr>
            <w:t>____________</w:t>
          </w:r>
        </w:p>
      </w:docPartBody>
    </w:docPart>
    <w:docPart>
      <w:docPartPr>
        <w:name w:val="77376BCD6C9C4E9CA0E55137784D5BDB"/>
        <w:category>
          <w:name w:val="常规"/>
          <w:gallery w:val="placeholder"/>
        </w:category>
        <w:types>
          <w:type w:val="bbPlcHdr"/>
        </w:types>
        <w:behaviors>
          <w:behavior w:val="content"/>
        </w:behaviors>
        <w:guid w:val="{56E661A3-CB17-4B28-8F27-D9A24503AAAE}"/>
      </w:docPartPr>
      <w:docPartBody>
        <w:p w:rsidR="008D62EF" w:rsidRDefault="008D62EF">
          <w:pPr>
            <w:pStyle w:val="77376BCD6C9C4E9CA0E55137784D5BDB"/>
          </w:pPr>
          <w:r w:rsidRPr="0043669D">
            <w:rPr>
              <w:rStyle w:val="placeholder1Char"/>
              <w:sz w:val="18"/>
              <w:szCs w:val="18"/>
            </w:rPr>
            <w:t>____________</w:t>
          </w:r>
        </w:p>
      </w:docPartBody>
    </w:docPart>
    <w:docPart>
      <w:docPartPr>
        <w:name w:val="7DEDEFF557F2435DB74EAF318390EA13"/>
        <w:category>
          <w:name w:val="常规"/>
          <w:gallery w:val="placeholder"/>
        </w:category>
        <w:types>
          <w:type w:val="bbPlcHdr"/>
        </w:types>
        <w:behaviors>
          <w:behavior w:val="content"/>
        </w:behaviors>
        <w:guid w:val="{E660B3AB-490E-4016-A606-B3D6608AAE67}"/>
      </w:docPartPr>
      <w:docPartBody>
        <w:p w:rsidR="008D62EF" w:rsidRDefault="008D62EF">
          <w:pPr>
            <w:pStyle w:val="7DEDEFF557F2435DB74EAF318390EA13"/>
          </w:pPr>
          <w:r w:rsidRPr="0043669D">
            <w:rPr>
              <w:rStyle w:val="placeholder1Char"/>
              <w:sz w:val="18"/>
              <w:szCs w:val="18"/>
            </w:rPr>
            <w:t>____________</w:t>
          </w:r>
        </w:p>
      </w:docPartBody>
    </w:docPart>
    <w:docPart>
      <w:docPartPr>
        <w:name w:val="4B304137D35248E78BDFD5E20F825303"/>
        <w:category>
          <w:name w:val="常规"/>
          <w:gallery w:val="placeholder"/>
        </w:category>
        <w:types>
          <w:type w:val="bbPlcHdr"/>
        </w:types>
        <w:behaviors>
          <w:behavior w:val="content"/>
        </w:behaviors>
        <w:guid w:val="{D7C9EC82-2792-4E24-A7CE-2B5F4451ECF7}"/>
      </w:docPartPr>
      <w:docPartBody>
        <w:p w:rsidR="008D62EF" w:rsidRDefault="008D62EF">
          <w:pPr>
            <w:pStyle w:val="4B304137D35248E78BDFD5E20F825303"/>
          </w:pPr>
          <w:r w:rsidRPr="0043669D">
            <w:rPr>
              <w:rStyle w:val="placeholder1Char"/>
              <w:sz w:val="18"/>
              <w:szCs w:val="18"/>
            </w:rPr>
            <w:t>____________</w:t>
          </w:r>
        </w:p>
      </w:docPartBody>
    </w:docPart>
    <w:docPart>
      <w:docPartPr>
        <w:name w:val="7D1F7A3976D64F0ABAAE05DB1DA88138"/>
        <w:category>
          <w:name w:val="常规"/>
          <w:gallery w:val="placeholder"/>
        </w:category>
        <w:types>
          <w:type w:val="bbPlcHdr"/>
        </w:types>
        <w:behaviors>
          <w:behavior w:val="content"/>
        </w:behaviors>
        <w:guid w:val="{0E0B90C0-620F-4A39-A5AF-CE0A2DD8813D}"/>
      </w:docPartPr>
      <w:docPartBody>
        <w:p w:rsidR="008D62EF" w:rsidRDefault="008D62EF">
          <w:pPr>
            <w:pStyle w:val="7D1F7A3976D64F0ABAAE05DB1DA88138"/>
          </w:pPr>
          <w:r w:rsidRPr="0043669D">
            <w:rPr>
              <w:rStyle w:val="placeholder1Char"/>
              <w:sz w:val="18"/>
              <w:szCs w:val="18"/>
            </w:rPr>
            <w:t>____________</w:t>
          </w:r>
        </w:p>
      </w:docPartBody>
    </w:docPart>
    <w:docPart>
      <w:docPartPr>
        <w:name w:val="70569B50F1674FBE97591A576D126837"/>
        <w:category>
          <w:name w:val="常规"/>
          <w:gallery w:val="placeholder"/>
        </w:category>
        <w:types>
          <w:type w:val="bbPlcHdr"/>
        </w:types>
        <w:behaviors>
          <w:behavior w:val="content"/>
        </w:behaviors>
        <w:guid w:val="{B7FA0784-756D-4CE0-A806-33D91E5EDFC8}"/>
      </w:docPartPr>
      <w:docPartBody>
        <w:p w:rsidR="008D62EF" w:rsidRDefault="008D62EF">
          <w:pPr>
            <w:pStyle w:val="70569B50F1674FBE97591A576D126837"/>
          </w:pPr>
          <w:r w:rsidRPr="0043669D">
            <w:rPr>
              <w:rStyle w:val="placeholder1Char"/>
              <w:sz w:val="18"/>
              <w:szCs w:val="18"/>
            </w:rPr>
            <w:t>____________</w:t>
          </w:r>
        </w:p>
      </w:docPartBody>
    </w:docPart>
    <w:docPart>
      <w:docPartPr>
        <w:name w:val="A930780E88F54C0C95698ABF8F56946F"/>
        <w:category>
          <w:name w:val="常规"/>
          <w:gallery w:val="placeholder"/>
        </w:category>
        <w:types>
          <w:type w:val="bbPlcHdr"/>
        </w:types>
        <w:behaviors>
          <w:behavior w:val="content"/>
        </w:behaviors>
        <w:guid w:val="{E4186550-6048-46F7-80FC-0C66EC528487}"/>
      </w:docPartPr>
      <w:docPartBody>
        <w:p w:rsidR="008D62EF" w:rsidRDefault="008D62EF">
          <w:pPr>
            <w:pStyle w:val="A930780E88F54C0C95698ABF8F56946F"/>
          </w:pPr>
          <w:r w:rsidRPr="0043669D">
            <w:rPr>
              <w:rStyle w:val="placeholder1Char"/>
              <w:sz w:val="18"/>
              <w:szCs w:val="18"/>
            </w:rPr>
            <w:t>____________</w:t>
          </w:r>
        </w:p>
      </w:docPartBody>
    </w:docPart>
    <w:docPart>
      <w:docPartPr>
        <w:name w:val="0DF03593B3BA49389ACAEA472348CCD8"/>
        <w:category>
          <w:name w:val="常规"/>
          <w:gallery w:val="placeholder"/>
        </w:category>
        <w:types>
          <w:type w:val="bbPlcHdr"/>
        </w:types>
        <w:behaviors>
          <w:behavior w:val="content"/>
        </w:behaviors>
        <w:guid w:val="{D231649D-DCF1-4EFA-9AD2-E79D20D3B025}"/>
      </w:docPartPr>
      <w:docPartBody>
        <w:p w:rsidR="008D62EF" w:rsidRDefault="008D62EF">
          <w:pPr>
            <w:pStyle w:val="0DF03593B3BA49389ACAEA472348CCD8"/>
          </w:pPr>
          <w:r w:rsidRPr="0043669D">
            <w:rPr>
              <w:rStyle w:val="placeholder1Char"/>
              <w:sz w:val="18"/>
              <w:szCs w:val="18"/>
            </w:rPr>
            <w:t>____________</w:t>
          </w:r>
        </w:p>
      </w:docPartBody>
    </w:docPart>
    <w:docPart>
      <w:docPartPr>
        <w:name w:val="2867C8A2F2034FBDB6318C4BC5683BCE"/>
        <w:category>
          <w:name w:val="常规"/>
          <w:gallery w:val="placeholder"/>
        </w:category>
        <w:types>
          <w:type w:val="bbPlcHdr"/>
        </w:types>
        <w:behaviors>
          <w:behavior w:val="content"/>
        </w:behaviors>
        <w:guid w:val="{0216ACF2-560C-497B-BDA2-22A6AE4B1FA5}"/>
      </w:docPartPr>
      <w:docPartBody>
        <w:p w:rsidR="008D62EF" w:rsidRDefault="008D62EF">
          <w:pPr>
            <w:pStyle w:val="2867C8A2F2034FBDB6318C4BC5683BCE"/>
          </w:pPr>
          <w:r w:rsidRPr="0043669D">
            <w:rPr>
              <w:rStyle w:val="placeholder1Char"/>
              <w:sz w:val="18"/>
              <w:szCs w:val="18"/>
            </w:rPr>
            <w:t>____________</w:t>
          </w:r>
        </w:p>
      </w:docPartBody>
    </w:docPart>
    <w:docPart>
      <w:docPartPr>
        <w:name w:val="765BF3369CC84C94967F66B90B878DC2"/>
        <w:category>
          <w:name w:val="常规"/>
          <w:gallery w:val="placeholder"/>
        </w:category>
        <w:types>
          <w:type w:val="bbPlcHdr"/>
        </w:types>
        <w:behaviors>
          <w:behavior w:val="content"/>
        </w:behaviors>
        <w:guid w:val="{6DC80FED-1E02-4964-8CFB-6A89D7EDC351}"/>
      </w:docPartPr>
      <w:docPartBody>
        <w:p w:rsidR="008D62EF" w:rsidRDefault="008D62EF">
          <w:pPr>
            <w:pStyle w:val="765BF3369CC84C94967F66B90B878DC2"/>
          </w:pPr>
          <w:r w:rsidRPr="0043669D">
            <w:rPr>
              <w:rStyle w:val="placeholder1Char"/>
              <w:sz w:val="18"/>
              <w:szCs w:val="18"/>
            </w:rPr>
            <w:t>____________</w:t>
          </w:r>
        </w:p>
      </w:docPartBody>
    </w:docPart>
    <w:docPart>
      <w:docPartPr>
        <w:name w:val="76246BB00A1343B2ADAC62976DC52EAF"/>
        <w:category>
          <w:name w:val="常规"/>
          <w:gallery w:val="placeholder"/>
        </w:category>
        <w:types>
          <w:type w:val="bbPlcHdr"/>
        </w:types>
        <w:behaviors>
          <w:behavior w:val="content"/>
        </w:behaviors>
        <w:guid w:val="{CB33638C-3CCA-4EE4-9412-71B442689C6F}"/>
      </w:docPartPr>
      <w:docPartBody>
        <w:p w:rsidR="008D62EF" w:rsidRDefault="008D62EF">
          <w:pPr>
            <w:pStyle w:val="76246BB00A1343B2ADAC62976DC52EAF"/>
          </w:pPr>
          <w:r w:rsidRPr="0043669D">
            <w:rPr>
              <w:rStyle w:val="placeholder1Char"/>
              <w:sz w:val="18"/>
              <w:szCs w:val="18"/>
            </w:rPr>
            <w:t>____________</w:t>
          </w:r>
        </w:p>
      </w:docPartBody>
    </w:docPart>
    <w:docPart>
      <w:docPartPr>
        <w:name w:val="0E72586CD8B1475AB925D09556155AFA"/>
        <w:category>
          <w:name w:val="常规"/>
          <w:gallery w:val="placeholder"/>
        </w:category>
        <w:types>
          <w:type w:val="bbPlcHdr"/>
        </w:types>
        <w:behaviors>
          <w:behavior w:val="content"/>
        </w:behaviors>
        <w:guid w:val="{1497ABEB-9FAF-4F17-8CA1-AB7FC05F439B}"/>
      </w:docPartPr>
      <w:docPartBody>
        <w:p w:rsidR="008D62EF" w:rsidRDefault="008D62EF">
          <w:pPr>
            <w:pStyle w:val="0E72586CD8B1475AB925D09556155AFA"/>
          </w:pPr>
          <w:r w:rsidRPr="0043669D">
            <w:rPr>
              <w:rStyle w:val="placeholder1Char"/>
              <w:sz w:val="18"/>
              <w:szCs w:val="18"/>
            </w:rPr>
            <w:t>____________</w:t>
          </w:r>
        </w:p>
      </w:docPartBody>
    </w:docPart>
    <w:docPart>
      <w:docPartPr>
        <w:name w:val="CFD94FA0C7BA436AB6E3E75F2065E9B1"/>
        <w:category>
          <w:name w:val="常规"/>
          <w:gallery w:val="placeholder"/>
        </w:category>
        <w:types>
          <w:type w:val="bbPlcHdr"/>
        </w:types>
        <w:behaviors>
          <w:behavior w:val="content"/>
        </w:behaviors>
        <w:guid w:val="{259E9D77-D3B1-49B9-B6E9-CAA06F0BA1FF}"/>
      </w:docPartPr>
      <w:docPartBody>
        <w:p w:rsidR="008D62EF" w:rsidRDefault="008D62EF">
          <w:pPr>
            <w:pStyle w:val="CFD94FA0C7BA436AB6E3E75F2065E9B1"/>
          </w:pPr>
          <w:r w:rsidRPr="0043669D">
            <w:rPr>
              <w:rStyle w:val="placeholder1Char"/>
              <w:sz w:val="18"/>
              <w:szCs w:val="18"/>
            </w:rPr>
            <w:t>____________</w:t>
          </w:r>
        </w:p>
      </w:docPartBody>
    </w:docPart>
    <w:docPart>
      <w:docPartPr>
        <w:name w:val="7DEB42E0D0B34A7A9C7C45D048B4CA83"/>
        <w:category>
          <w:name w:val="常规"/>
          <w:gallery w:val="placeholder"/>
        </w:category>
        <w:types>
          <w:type w:val="bbPlcHdr"/>
        </w:types>
        <w:behaviors>
          <w:behavior w:val="content"/>
        </w:behaviors>
        <w:guid w:val="{C0C1EBC0-DBBD-4A71-8D96-7C4722990B1A}"/>
      </w:docPartPr>
      <w:docPartBody>
        <w:p w:rsidR="008D62EF" w:rsidRDefault="008D62EF">
          <w:pPr>
            <w:pStyle w:val="7DEB42E0D0B34A7A9C7C45D048B4CA83"/>
          </w:pPr>
          <w:r w:rsidRPr="0043669D">
            <w:rPr>
              <w:rStyle w:val="placeholder1Char"/>
              <w:sz w:val="18"/>
              <w:szCs w:val="18"/>
            </w:rPr>
            <w:t>____________</w:t>
          </w:r>
        </w:p>
      </w:docPartBody>
    </w:docPart>
    <w:docPart>
      <w:docPartPr>
        <w:name w:val="D29A55E297D24DF7811C519FB7978219"/>
        <w:category>
          <w:name w:val="常规"/>
          <w:gallery w:val="placeholder"/>
        </w:category>
        <w:types>
          <w:type w:val="bbPlcHdr"/>
        </w:types>
        <w:behaviors>
          <w:behavior w:val="content"/>
        </w:behaviors>
        <w:guid w:val="{3B4B4577-504E-45A6-B382-A1441FEDD74E}"/>
      </w:docPartPr>
      <w:docPartBody>
        <w:p w:rsidR="008D62EF" w:rsidRDefault="008D62EF">
          <w:pPr>
            <w:pStyle w:val="D29A55E297D24DF7811C519FB7978219"/>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E4F999BEF12A4743A48692B136EF2AA2"/>
        <w:category>
          <w:name w:val="常规"/>
          <w:gallery w:val="placeholder"/>
        </w:category>
        <w:types>
          <w:type w:val="bbPlcHdr"/>
        </w:types>
        <w:behaviors>
          <w:behavior w:val="content"/>
        </w:behaviors>
        <w:guid w:val="{E42BD70C-B962-442C-BEEF-20E632CBF850}"/>
      </w:docPartPr>
      <w:docPartBody>
        <w:p w:rsidR="008D62EF" w:rsidRDefault="008D62EF">
          <w:pPr>
            <w:pStyle w:val="E4F999BEF12A4743A48692B136EF2AA2"/>
          </w:pPr>
          <w:r w:rsidRPr="0043669D">
            <w:rPr>
              <w:rStyle w:val="placeholder1Char"/>
              <w:sz w:val="18"/>
              <w:szCs w:val="18"/>
            </w:rPr>
            <w:t>____________</w:t>
          </w:r>
        </w:p>
      </w:docPartBody>
    </w:docPart>
    <w:docPart>
      <w:docPartPr>
        <w:name w:val="C8419742578B40CEA1D7345ED541F705"/>
        <w:category>
          <w:name w:val="常规"/>
          <w:gallery w:val="placeholder"/>
        </w:category>
        <w:types>
          <w:type w:val="bbPlcHdr"/>
        </w:types>
        <w:behaviors>
          <w:behavior w:val="content"/>
        </w:behaviors>
        <w:guid w:val="{12B93243-D2AA-4C11-8143-749CF1F79308}"/>
      </w:docPartPr>
      <w:docPartBody>
        <w:p w:rsidR="008D62EF" w:rsidRDefault="008D62EF">
          <w:pPr>
            <w:pStyle w:val="C8419742578B40CEA1D7345ED541F705"/>
          </w:pPr>
          <w:r w:rsidRPr="0043669D">
            <w:rPr>
              <w:rStyle w:val="placeholder1Char"/>
              <w:sz w:val="18"/>
              <w:szCs w:val="18"/>
            </w:rPr>
            <w:t>____________</w:t>
          </w:r>
        </w:p>
      </w:docPartBody>
    </w:docPart>
    <w:docPart>
      <w:docPartPr>
        <w:name w:val="B9B9FC74F9624637B81CE30D68E0C657"/>
        <w:category>
          <w:name w:val="常规"/>
          <w:gallery w:val="placeholder"/>
        </w:category>
        <w:types>
          <w:type w:val="bbPlcHdr"/>
        </w:types>
        <w:behaviors>
          <w:behavior w:val="content"/>
        </w:behaviors>
        <w:guid w:val="{28D072B2-D672-43FE-BF52-021FD86CC090}"/>
      </w:docPartPr>
      <w:docPartBody>
        <w:p w:rsidR="008D62EF" w:rsidRDefault="008D62EF">
          <w:pPr>
            <w:pStyle w:val="B9B9FC74F9624637B81CE30D68E0C657"/>
          </w:pPr>
          <w:r w:rsidRPr="0043669D">
            <w:rPr>
              <w:rStyle w:val="placeholder1Char"/>
              <w:sz w:val="18"/>
              <w:szCs w:val="18"/>
            </w:rPr>
            <w:t>____________</w:t>
          </w:r>
        </w:p>
      </w:docPartBody>
    </w:docPart>
    <w:docPart>
      <w:docPartPr>
        <w:name w:val="CABE71107EAA4365A6A0118A066ED6A2"/>
        <w:category>
          <w:name w:val="常规"/>
          <w:gallery w:val="placeholder"/>
        </w:category>
        <w:types>
          <w:type w:val="bbPlcHdr"/>
        </w:types>
        <w:behaviors>
          <w:behavior w:val="content"/>
        </w:behaviors>
        <w:guid w:val="{8158607D-6E21-4582-A70A-8B34D5CD2922}"/>
      </w:docPartPr>
      <w:docPartBody>
        <w:p w:rsidR="008D62EF" w:rsidRDefault="008D62EF">
          <w:pPr>
            <w:pStyle w:val="CABE71107EAA4365A6A0118A066ED6A2"/>
          </w:pPr>
          <w:r w:rsidRPr="0043669D">
            <w:rPr>
              <w:rStyle w:val="placeholder1Char"/>
              <w:sz w:val="18"/>
              <w:szCs w:val="18"/>
            </w:rPr>
            <w:t>____________</w:t>
          </w:r>
        </w:p>
      </w:docPartBody>
    </w:docPart>
    <w:docPart>
      <w:docPartPr>
        <w:name w:val="F8DBC7DEFCBB4396A4F466379D267781"/>
        <w:category>
          <w:name w:val="常规"/>
          <w:gallery w:val="placeholder"/>
        </w:category>
        <w:types>
          <w:type w:val="bbPlcHdr"/>
        </w:types>
        <w:behaviors>
          <w:behavior w:val="content"/>
        </w:behaviors>
        <w:guid w:val="{C8F07F11-F022-4510-8D21-98944126AFF6}"/>
      </w:docPartPr>
      <w:docPartBody>
        <w:p w:rsidR="008D62EF" w:rsidRDefault="008D62EF">
          <w:pPr>
            <w:pStyle w:val="F8DBC7DEFCBB4396A4F466379D267781"/>
          </w:pPr>
          <w:r w:rsidRPr="0043669D">
            <w:rPr>
              <w:rStyle w:val="placeholder1Char"/>
              <w:sz w:val="18"/>
              <w:szCs w:val="18"/>
            </w:rPr>
            <w:t>____________</w:t>
          </w:r>
        </w:p>
      </w:docPartBody>
    </w:docPart>
    <w:docPart>
      <w:docPartPr>
        <w:name w:val="5471D022449E4D39A64A709AAC09BB21"/>
        <w:category>
          <w:name w:val="常规"/>
          <w:gallery w:val="placeholder"/>
        </w:category>
        <w:types>
          <w:type w:val="bbPlcHdr"/>
        </w:types>
        <w:behaviors>
          <w:behavior w:val="content"/>
        </w:behaviors>
        <w:guid w:val="{9B01C116-1431-495C-A65F-65395C6EF1C7}"/>
      </w:docPartPr>
      <w:docPartBody>
        <w:p w:rsidR="008D62EF" w:rsidRDefault="008D62EF">
          <w:pPr>
            <w:pStyle w:val="5471D022449E4D39A64A709AAC09BB21"/>
          </w:pPr>
          <w:r w:rsidRPr="0043669D">
            <w:rPr>
              <w:rStyle w:val="placeholder1Char"/>
              <w:sz w:val="18"/>
              <w:szCs w:val="18"/>
            </w:rPr>
            <w:t>____________</w:t>
          </w:r>
        </w:p>
      </w:docPartBody>
    </w:docPart>
    <w:docPart>
      <w:docPartPr>
        <w:name w:val="9658012BD2244C51B751DCAFEB3B19F4"/>
        <w:category>
          <w:name w:val="常规"/>
          <w:gallery w:val="placeholder"/>
        </w:category>
        <w:types>
          <w:type w:val="bbPlcHdr"/>
        </w:types>
        <w:behaviors>
          <w:behavior w:val="content"/>
        </w:behaviors>
        <w:guid w:val="{C674AEE3-AFBB-47F1-AC96-E236F629D153}"/>
      </w:docPartPr>
      <w:docPartBody>
        <w:p w:rsidR="008D62EF" w:rsidRDefault="008D62EF">
          <w:pPr>
            <w:pStyle w:val="9658012BD2244C51B751DCAFEB3B19F4"/>
          </w:pPr>
          <w:r w:rsidRPr="0043669D">
            <w:rPr>
              <w:rStyle w:val="placeholder1Char"/>
              <w:sz w:val="18"/>
              <w:szCs w:val="18"/>
            </w:rPr>
            <w:t>____________</w:t>
          </w:r>
        </w:p>
      </w:docPartBody>
    </w:docPart>
    <w:docPart>
      <w:docPartPr>
        <w:name w:val="B4AA0AD6EF384F23B0C0ECE3D6948F64"/>
        <w:category>
          <w:name w:val="常规"/>
          <w:gallery w:val="placeholder"/>
        </w:category>
        <w:types>
          <w:type w:val="bbPlcHdr"/>
        </w:types>
        <w:behaviors>
          <w:behavior w:val="content"/>
        </w:behaviors>
        <w:guid w:val="{164D2E7B-E162-42DB-B47F-E210791E77BE}"/>
      </w:docPartPr>
      <w:docPartBody>
        <w:p w:rsidR="008D62EF" w:rsidRDefault="008D62EF">
          <w:pPr>
            <w:pStyle w:val="B4AA0AD6EF384F23B0C0ECE3D6948F64"/>
          </w:pPr>
          <w:r w:rsidRPr="0043669D">
            <w:rPr>
              <w:rStyle w:val="placeholder1Char"/>
              <w:sz w:val="18"/>
              <w:szCs w:val="18"/>
            </w:rPr>
            <w:t>____________</w:t>
          </w:r>
        </w:p>
      </w:docPartBody>
    </w:docPart>
    <w:docPart>
      <w:docPartPr>
        <w:name w:val="DBF530C46AA2411E9DDF692019318BE0"/>
        <w:category>
          <w:name w:val="常规"/>
          <w:gallery w:val="placeholder"/>
        </w:category>
        <w:types>
          <w:type w:val="bbPlcHdr"/>
        </w:types>
        <w:behaviors>
          <w:behavior w:val="content"/>
        </w:behaviors>
        <w:guid w:val="{9FEE7BC8-2A03-46D0-AF60-89B3B48B60EE}"/>
      </w:docPartPr>
      <w:docPartBody>
        <w:p w:rsidR="008D62EF" w:rsidRDefault="008D62EF">
          <w:pPr>
            <w:pStyle w:val="DBF530C46AA2411E9DDF692019318BE0"/>
          </w:pPr>
          <w:r w:rsidRPr="00A54D1F">
            <w:rPr>
              <w:rStyle w:val="placeholder1Char"/>
            </w:rPr>
            <w:t>____________</w:t>
          </w:r>
        </w:p>
      </w:docPartBody>
    </w:docPart>
    <w:docPart>
      <w:docPartPr>
        <w:name w:val="FC07C468F43E4571BB8730485F97F590"/>
        <w:category>
          <w:name w:val="常规"/>
          <w:gallery w:val="placeholder"/>
        </w:category>
        <w:types>
          <w:type w:val="bbPlcHdr"/>
        </w:types>
        <w:behaviors>
          <w:behavior w:val="content"/>
        </w:behaviors>
        <w:guid w:val="{2D354624-FF9F-42AD-912B-8BCE1EA43215}"/>
      </w:docPartPr>
      <w:docPartBody>
        <w:p w:rsidR="008D62EF" w:rsidRDefault="008D62EF">
          <w:pPr>
            <w:pStyle w:val="FC07C468F43E4571BB8730485F97F590"/>
          </w:pPr>
          <w:r w:rsidRPr="00A54D1F">
            <w:rPr>
              <w:rStyle w:val="placeholder1Char"/>
            </w:rPr>
            <w:t>____________</w:t>
          </w:r>
        </w:p>
      </w:docPartBody>
    </w:docPart>
    <w:docPart>
      <w:docPartPr>
        <w:name w:val="22B7BEB1507146C0B49C6D4F91DB6F10"/>
        <w:category>
          <w:name w:val="常规"/>
          <w:gallery w:val="placeholder"/>
        </w:category>
        <w:types>
          <w:type w:val="bbPlcHdr"/>
        </w:types>
        <w:behaviors>
          <w:behavior w:val="content"/>
        </w:behaviors>
        <w:guid w:val="{DF1C0DD0-94E2-4BD3-A57A-D936722CC547}"/>
      </w:docPartPr>
      <w:docPartBody>
        <w:p w:rsidR="008D62EF" w:rsidRDefault="008D62EF">
          <w:pPr>
            <w:pStyle w:val="22B7BEB1507146C0B49C6D4F91DB6F10"/>
          </w:pPr>
          <w:r w:rsidRPr="00A54D1F">
            <w:rPr>
              <w:rStyle w:val="placeholder1Char"/>
            </w:rPr>
            <w:t>____________</w:t>
          </w:r>
        </w:p>
      </w:docPartBody>
    </w:docPart>
    <w:docPart>
      <w:docPartPr>
        <w:name w:val="16565C8DDA9D4E20BECE57EEF2BC2F78"/>
        <w:category>
          <w:name w:val="常规"/>
          <w:gallery w:val="placeholder"/>
        </w:category>
        <w:types>
          <w:type w:val="bbPlcHdr"/>
        </w:types>
        <w:behaviors>
          <w:behavior w:val="content"/>
        </w:behaviors>
        <w:guid w:val="{234002E5-9426-4223-A1B5-89CE64CBF364}"/>
      </w:docPartPr>
      <w:docPartBody>
        <w:p w:rsidR="008D62EF" w:rsidRDefault="008D62EF">
          <w:pPr>
            <w:pStyle w:val="16565C8DDA9D4E20BECE57EEF2BC2F78"/>
          </w:pPr>
          <w:r w:rsidRPr="00A54D1F">
            <w:rPr>
              <w:rStyle w:val="placeholder1Char"/>
            </w:rPr>
            <w:t>____________</w:t>
          </w:r>
        </w:p>
      </w:docPartBody>
    </w:docPart>
    <w:docPart>
      <w:docPartPr>
        <w:name w:val="54E07449DFD5423FA6BB7EF055DA09A9"/>
        <w:category>
          <w:name w:val="常规"/>
          <w:gallery w:val="placeholder"/>
        </w:category>
        <w:types>
          <w:type w:val="bbPlcHdr"/>
        </w:types>
        <w:behaviors>
          <w:behavior w:val="content"/>
        </w:behaviors>
        <w:guid w:val="{19036E64-7647-422F-8071-244219DBE859}"/>
      </w:docPartPr>
      <w:docPartBody>
        <w:p w:rsidR="008D62EF" w:rsidRDefault="008D62EF">
          <w:pPr>
            <w:pStyle w:val="54E07449DFD5423FA6BB7EF055DA09A9"/>
          </w:pPr>
          <w:r w:rsidRPr="008F432C">
            <w:rPr>
              <w:rStyle w:val="placeholder1Char"/>
            </w:rPr>
            <w:t>____________</w:t>
          </w:r>
          <w:r w:rsidRPr="008F432C">
            <w:rPr>
              <w:rStyle w:val="placeholder1Char"/>
              <w:rFonts w:hint="eastAsia"/>
            </w:rPr>
            <w:t>______</w:t>
          </w:r>
        </w:p>
      </w:docPartBody>
    </w:docPart>
    <w:docPart>
      <w:docPartPr>
        <w:name w:val="7717274254D043E7BDDB3E4A0ED3C0E9"/>
        <w:category>
          <w:name w:val="常规"/>
          <w:gallery w:val="placeholder"/>
        </w:category>
        <w:types>
          <w:type w:val="bbPlcHdr"/>
        </w:types>
        <w:behaviors>
          <w:behavior w:val="content"/>
        </w:behaviors>
        <w:guid w:val="{67033349-11DB-4027-A68E-2972DA04FDE2}"/>
      </w:docPartPr>
      <w:docPartBody>
        <w:p w:rsidR="008D62EF" w:rsidRDefault="008D62EF">
          <w:pPr>
            <w:pStyle w:val="7717274254D043E7BDDB3E4A0ED3C0E9"/>
          </w:pPr>
          <w:r w:rsidRPr="0043669D">
            <w:rPr>
              <w:rStyle w:val="placeholder1Char"/>
              <w:sz w:val="18"/>
              <w:szCs w:val="18"/>
            </w:rPr>
            <w:t>____________</w:t>
          </w:r>
        </w:p>
      </w:docPartBody>
    </w:docPart>
    <w:docPart>
      <w:docPartPr>
        <w:name w:val="DB2EBA50A23F48059051EB14EDD021CB"/>
        <w:category>
          <w:name w:val="常规"/>
          <w:gallery w:val="placeholder"/>
        </w:category>
        <w:types>
          <w:type w:val="bbPlcHdr"/>
        </w:types>
        <w:behaviors>
          <w:behavior w:val="content"/>
        </w:behaviors>
        <w:guid w:val="{197740D8-8C7F-47FB-B012-44D415065C8F}"/>
      </w:docPartPr>
      <w:docPartBody>
        <w:p w:rsidR="008D62EF" w:rsidRDefault="008D62EF">
          <w:pPr>
            <w:pStyle w:val="DB2EBA50A23F48059051EB14EDD021CB"/>
          </w:pPr>
          <w:r w:rsidRPr="0043669D">
            <w:rPr>
              <w:rStyle w:val="placeholder1Char"/>
              <w:sz w:val="18"/>
              <w:szCs w:val="18"/>
            </w:rPr>
            <w:t>____________</w:t>
          </w:r>
        </w:p>
      </w:docPartBody>
    </w:docPart>
    <w:docPart>
      <w:docPartPr>
        <w:name w:val="682CA59AA4F14AD98BA72AF0CB951FC6"/>
        <w:category>
          <w:name w:val="常规"/>
          <w:gallery w:val="placeholder"/>
        </w:category>
        <w:types>
          <w:type w:val="bbPlcHdr"/>
        </w:types>
        <w:behaviors>
          <w:behavior w:val="content"/>
        </w:behaviors>
        <w:guid w:val="{67CE8B5B-FBD3-417F-B873-72199683C98E}"/>
      </w:docPartPr>
      <w:docPartBody>
        <w:p w:rsidR="008D62EF" w:rsidRDefault="008D62EF">
          <w:pPr>
            <w:pStyle w:val="682CA59AA4F14AD98BA72AF0CB951FC6"/>
          </w:pPr>
          <w:r w:rsidRPr="0043669D">
            <w:rPr>
              <w:rStyle w:val="placeholder1Char"/>
              <w:sz w:val="18"/>
              <w:szCs w:val="18"/>
            </w:rPr>
            <w:t>____________</w:t>
          </w:r>
        </w:p>
      </w:docPartBody>
    </w:docPart>
    <w:docPart>
      <w:docPartPr>
        <w:name w:val="BD8EA1D417AA4E80A94F51BAEF64F19F"/>
        <w:category>
          <w:name w:val="常规"/>
          <w:gallery w:val="placeholder"/>
        </w:category>
        <w:types>
          <w:type w:val="bbPlcHdr"/>
        </w:types>
        <w:behaviors>
          <w:behavior w:val="content"/>
        </w:behaviors>
        <w:guid w:val="{D1504CBC-0214-4842-9AA7-E27101239362}"/>
      </w:docPartPr>
      <w:docPartBody>
        <w:p w:rsidR="008D62EF" w:rsidRDefault="008D62EF">
          <w:pPr>
            <w:pStyle w:val="BD8EA1D417AA4E80A94F51BAEF64F19F"/>
          </w:pPr>
          <w:r w:rsidRPr="0043669D">
            <w:rPr>
              <w:rStyle w:val="placeholder1Char"/>
              <w:sz w:val="18"/>
              <w:szCs w:val="18"/>
            </w:rPr>
            <w:t>____________</w:t>
          </w:r>
        </w:p>
      </w:docPartBody>
    </w:docPart>
    <w:docPart>
      <w:docPartPr>
        <w:name w:val="FEAD2322024A45D18A94807D24BDFC66"/>
        <w:category>
          <w:name w:val="常规"/>
          <w:gallery w:val="placeholder"/>
        </w:category>
        <w:types>
          <w:type w:val="bbPlcHdr"/>
        </w:types>
        <w:behaviors>
          <w:behavior w:val="content"/>
        </w:behaviors>
        <w:guid w:val="{DC573920-02E6-4682-AC04-33129F603D73}"/>
      </w:docPartPr>
      <w:docPartBody>
        <w:p w:rsidR="008D62EF" w:rsidRDefault="008D62EF">
          <w:pPr>
            <w:pStyle w:val="FEAD2322024A45D18A94807D24BDFC66"/>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3167C7EC6C574CDBA2BA2C789158BFEC"/>
        <w:category>
          <w:name w:val="常规"/>
          <w:gallery w:val="placeholder"/>
        </w:category>
        <w:types>
          <w:type w:val="bbPlcHdr"/>
        </w:types>
        <w:behaviors>
          <w:behavior w:val="content"/>
        </w:behaviors>
        <w:guid w:val="{335890F0-F71D-4346-99B6-11894886DA6F}"/>
      </w:docPartPr>
      <w:docPartBody>
        <w:p w:rsidR="008D62EF" w:rsidRDefault="008D62EF">
          <w:pPr>
            <w:pStyle w:val="3167C7EC6C574CDBA2BA2C789158BFEC"/>
          </w:pPr>
          <w:r w:rsidRPr="0043669D">
            <w:rPr>
              <w:rStyle w:val="placeholder1Char"/>
              <w:sz w:val="18"/>
              <w:szCs w:val="18"/>
            </w:rPr>
            <w:t>____________</w:t>
          </w:r>
        </w:p>
      </w:docPartBody>
    </w:docPart>
    <w:docPart>
      <w:docPartPr>
        <w:name w:val="6C15963A22F24432B7ADF67519033973"/>
        <w:category>
          <w:name w:val="常规"/>
          <w:gallery w:val="placeholder"/>
        </w:category>
        <w:types>
          <w:type w:val="bbPlcHdr"/>
        </w:types>
        <w:behaviors>
          <w:behavior w:val="content"/>
        </w:behaviors>
        <w:guid w:val="{8B26A166-FAD7-485B-A832-454A3BF4F3D3}"/>
      </w:docPartPr>
      <w:docPartBody>
        <w:p w:rsidR="008D62EF" w:rsidRDefault="008D62EF">
          <w:pPr>
            <w:pStyle w:val="6C15963A22F24432B7ADF67519033973"/>
          </w:pPr>
          <w:r w:rsidRPr="0043669D">
            <w:rPr>
              <w:rStyle w:val="placeholder1Char"/>
              <w:sz w:val="18"/>
              <w:szCs w:val="18"/>
            </w:rPr>
            <w:t>___________</w:t>
          </w:r>
        </w:p>
      </w:docPartBody>
    </w:docPart>
    <w:docPart>
      <w:docPartPr>
        <w:name w:val="74B30E1D139D4DC8872B1378DC31E24A"/>
        <w:category>
          <w:name w:val="常规"/>
          <w:gallery w:val="placeholder"/>
        </w:category>
        <w:types>
          <w:type w:val="bbPlcHdr"/>
        </w:types>
        <w:behaviors>
          <w:behavior w:val="content"/>
        </w:behaviors>
        <w:guid w:val="{9DF86500-E8D1-4662-B173-21DF2D70E31E}"/>
      </w:docPartPr>
      <w:docPartBody>
        <w:p w:rsidR="008D62EF" w:rsidRDefault="008D62EF">
          <w:pPr>
            <w:pStyle w:val="74B30E1D139D4DC8872B1378DC31E24A"/>
          </w:pPr>
          <w:r w:rsidRPr="0043669D">
            <w:rPr>
              <w:rStyle w:val="placeholder1Char"/>
              <w:sz w:val="18"/>
              <w:szCs w:val="18"/>
            </w:rPr>
            <w:t>____________</w:t>
          </w:r>
        </w:p>
      </w:docPartBody>
    </w:docPart>
    <w:docPart>
      <w:docPartPr>
        <w:name w:val="F75306E6F1604E13B3E876EB69C30D99"/>
        <w:category>
          <w:name w:val="常规"/>
          <w:gallery w:val="placeholder"/>
        </w:category>
        <w:types>
          <w:type w:val="bbPlcHdr"/>
        </w:types>
        <w:behaviors>
          <w:behavior w:val="content"/>
        </w:behaviors>
        <w:guid w:val="{EFFC78AC-67D8-48C7-BE59-3E5282F6AB86}"/>
      </w:docPartPr>
      <w:docPartBody>
        <w:p w:rsidR="008D62EF" w:rsidRDefault="008D62EF">
          <w:pPr>
            <w:pStyle w:val="F75306E6F1604E13B3E876EB69C30D99"/>
          </w:pPr>
          <w:r w:rsidRPr="0043669D">
            <w:rPr>
              <w:rStyle w:val="placeholder1Char"/>
              <w:sz w:val="18"/>
              <w:szCs w:val="18"/>
            </w:rPr>
            <w:t>___________</w:t>
          </w:r>
        </w:p>
      </w:docPartBody>
    </w:docPart>
    <w:docPart>
      <w:docPartPr>
        <w:name w:val="0B671273618C4DA69E29BC9FD74C9208"/>
        <w:category>
          <w:name w:val="常规"/>
          <w:gallery w:val="placeholder"/>
        </w:category>
        <w:types>
          <w:type w:val="bbPlcHdr"/>
        </w:types>
        <w:behaviors>
          <w:behavior w:val="content"/>
        </w:behaviors>
        <w:guid w:val="{188D2571-98C4-4960-A8FD-81FEC968C8EA}"/>
      </w:docPartPr>
      <w:docPartBody>
        <w:p w:rsidR="008D62EF" w:rsidRDefault="008D62EF">
          <w:pPr>
            <w:pStyle w:val="0B671273618C4DA69E29BC9FD74C9208"/>
          </w:pPr>
          <w:r w:rsidRPr="0043669D">
            <w:rPr>
              <w:rStyle w:val="placeholder1Char"/>
              <w:sz w:val="18"/>
              <w:szCs w:val="18"/>
            </w:rPr>
            <w:t>____________</w:t>
          </w:r>
        </w:p>
      </w:docPartBody>
    </w:docPart>
    <w:docPart>
      <w:docPartPr>
        <w:name w:val="E1B4854744054AB2B007249FC69AB237"/>
        <w:category>
          <w:name w:val="常规"/>
          <w:gallery w:val="placeholder"/>
        </w:category>
        <w:types>
          <w:type w:val="bbPlcHdr"/>
        </w:types>
        <w:behaviors>
          <w:behavior w:val="content"/>
        </w:behaviors>
        <w:guid w:val="{44756980-8C3E-4A3E-8706-D1F850F199DD}"/>
      </w:docPartPr>
      <w:docPartBody>
        <w:p w:rsidR="008D62EF" w:rsidRDefault="008D62EF">
          <w:pPr>
            <w:pStyle w:val="E1B4854744054AB2B007249FC69AB237"/>
          </w:pPr>
          <w:r w:rsidRPr="0043669D">
            <w:rPr>
              <w:rStyle w:val="placeholder1Char"/>
              <w:sz w:val="18"/>
              <w:szCs w:val="18"/>
            </w:rPr>
            <w:t>___________</w:t>
          </w:r>
        </w:p>
      </w:docPartBody>
    </w:docPart>
    <w:docPart>
      <w:docPartPr>
        <w:name w:val="83CF1684810A421D85CFB35DA2B7BB81"/>
        <w:category>
          <w:name w:val="常规"/>
          <w:gallery w:val="placeholder"/>
        </w:category>
        <w:types>
          <w:type w:val="bbPlcHdr"/>
        </w:types>
        <w:behaviors>
          <w:behavior w:val="content"/>
        </w:behaviors>
        <w:guid w:val="{A75BA06D-E995-48C6-AE37-FF06F82D0240}"/>
      </w:docPartPr>
      <w:docPartBody>
        <w:p w:rsidR="008D62EF" w:rsidRDefault="008D62EF">
          <w:pPr>
            <w:pStyle w:val="83CF1684810A421D85CFB35DA2B7BB81"/>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BC6C4EEBB8DF4D6CAF883694A7D6FCBB"/>
        <w:category>
          <w:name w:val="常规"/>
          <w:gallery w:val="placeholder"/>
        </w:category>
        <w:types>
          <w:type w:val="bbPlcHdr"/>
        </w:types>
        <w:behaviors>
          <w:behavior w:val="content"/>
        </w:behaviors>
        <w:guid w:val="{E20AD89C-3BFF-4763-A712-212DC9A37CEE}"/>
      </w:docPartPr>
      <w:docPartBody>
        <w:p w:rsidR="008D62EF" w:rsidRDefault="008D62EF">
          <w:pPr>
            <w:pStyle w:val="BC6C4EEBB8DF4D6CAF883694A7D6FCBB"/>
          </w:pPr>
          <w:r w:rsidRPr="00F254F3">
            <w:rPr>
              <w:rStyle w:val="a3"/>
              <w:rFonts w:hint="eastAsia"/>
            </w:rPr>
            <w:t>单击此处输入文字。</w:t>
          </w:r>
        </w:p>
      </w:docPartBody>
    </w:docPart>
    <w:docPart>
      <w:docPartPr>
        <w:name w:val="D88047E009984F0BB2AB00BAC25F623C"/>
        <w:category>
          <w:name w:val="常规"/>
          <w:gallery w:val="placeholder"/>
        </w:category>
        <w:types>
          <w:type w:val="bbPlcHdr"/>
        </w:types>
        <w:behaviors>
          <w:behavior w:val="content"/>
        </w:behaviors>
        <w:guid w:val="{EA582521-8637-40D1-B3F5-7DFBE28C78C7}"/>
      </w:docPartPr>
      <w:docPartBody>
        <w:p w:rsidR="008D62EF" w:rsidRDefault="008D62EF">
          <w:pPr>
            <w:pStyle w:val="D88047E009984F0BB2AB00BAC25F623C"/>
          </w:pPr>
          <w:r w:rsidRPr="008F432C">
            <w:rPr>
              <w:rStyle w:val="placeholder1Char"/>
              <w:rFonts w:hint="eastAsia"/>
            </w:rPr>
            <w:t>_</w:t>
          </w:r>
          <w:r w:rsidRPr="008F432C">
            <w:rPr>
              <w:rStyle w:val="placeholder1Char"/>
            </w:rPr>
            <w:t>_</w:t>
          </w:r>
        </w:p>
      </w:docPartBody>
    </w:docPart>
    <w:docPart>
      <w:docPartPr>
        <w:name w:val="AB9AF2CEFA1B4B6DBED55F2EAE084FF8"/>
        <w:category>
          <w:name w:val="常规"/>
          <w:gallery w:val="placeholder"/>
        </w:category>
        <w:types>
          <w:type w:val="bbPlcHdr"/>
        </w:types>
        <w:behaviors>
          <w:behavior w:val="content"/>
        </w:behaviors>
        <w:guid w:val="{32A0052F-3EC8-452C-97F8-23178C09558D}"/>
      </w:docPartPr>
      <w:docPartBody>
        <w:p w:rsidR="008D62EF" w:rsidRDefault="008D62EF">
          <w:pPr>
            <w:pStyle w:val="AB9AF2CEFA1B4B6DBED55F2EAE084FF8"/>
          </w:pPr>
          <w:r w:rsidRPr="008F432C">
            <w:rPr>
              <w:rStyle w:val="placeholder1Char"/>
            </w:rPr>
            <w:t>______________</w:t>
          </w:r>
          <w:r w:rsidRPr="008F432C">
            <w:rPr>
              <w:rStyle w:val="placeholder1Char"/>
              <w:rFonts w:hint="eastAsia"/>
            </w:rPr>
            <w:t>___</w:t>
          </w:r>
        </w:p>
      </w:docPartBody>
    </w:docPart>
    <w:docPart>
      <w:docPartPr>
        <w:name w:val="98FA0A10610B4453A3331D14B6AD6AFC"/>
        <w:category>
          <w:name w:val="常规"/>
          <w:gallery w:val="placeholder"/>
        </w:category>
        <w:types>
          <w:type w:val="bbPlcHdr"/>
        </w:types>
        <w:behaviors>
          <w:behavior w:val="content"/>
        </w:behaviors>
        <w:guid w:val="{832434D1-5AEC-4722-B620-348F2EF844F9}"/>
      </w:docPartPr>
      <w:docPartBody>
        <w:p w:rsidR="008D62EF" w:rsidRDefault="008D62EF">
          <w:pPr>
            <w:pStyle w:val="98FA0A10610B4453A3331D14B6AD6AFC"/>
          </w:pPr>
          <w:r w:rsidRPr="009E5B73">
            <w:rPr>
              <w:rStyle w:val="placeholder1Char"/>
            </w:rPr>
            <w:t>____________</w:t>
          </w:r>
        </w:p>
      </w:docPartBody>
    </w:docPart>
    <w:docPart>
      <w:docPartPr>
        <w:name w:val="C3F4334B8EA44D76B24E2B91292B3C84"/>
        <w:category>
          <w:name w:val="常规"/>
          <w:gallery w:val="placeholder"/>
        </w:category>
        <w:types>
          <w:type w:val="bbPlcHdr"/>
        </w:types>
        <w:behaviors>
          <w:behavior w:val="content"/>
        </w:behaviors>
        <w:guid w:val="{257E4313-F24D-4325-9229-566EC41FB38F}"/>
      </w:docPartPr>
      <w:docPartBody>
        <w:p w:rsidR="008D62EF" w:rsidRDefault="008D62EF">
          <w:pPr>
            <w:pStyle w:val="C3F4334B8EA44D76B24E2B91292B3C84"/>
          </w:pPr>
          <w:r w:rsidRPr="009E5B73">
            <w:rPr>
              <w:rStyle w:val="placeholder1Char"/>
            </w:rPr>
            <w:t>____________</w:t>
          </w:r>
        </w:p>
      </w:docPartBody>
    </w:docPart>
    <w:docPart>
      <w:docPartPr>
        <w:name w:val="2EB94D0E37454B71BC16811FB640BAE5"/>
        <w:category>
          <w:name w:val="常规"/>
          <w:gallery w:val="placeholder"/>
        </w:category>
        <w:types>
          <w:type w:val="bbPlcHdr"/>
        </w:types>
        <w:behaviors>
          <w:behavior w:val="content"/>
        </w:behaviors>
        <w:guid w:val="{0E3E1C46-5034-497A-BA84-2B16A79C3AC4}"/>
      </w:docPartPr>
      <w:docPartBody>
        <w:p w:rsidR="008D62EF" w:rsidRDefault="008D62EF">
          <w:pPr>
            <w:pStyle w:val="2EB94D0E37454B71BC16811FB640BAE5"/>
          </w:pPr>
          <w:r w:rsidRPr="008F432C">
            <w:rPr>
              <w:rStyle w:val="placeholder1Char"/>
              <w:rFonts w:hint="eastAsia"/>
            </w:rPr>
            <w:t>选择</w:t>
          </w:r>
        </w:p>
      </w:docPartBody>
    </w:docPart>
    <w:docPart>
      <w:docPartPr>
        <w:name w:val="E6AFCC6D15094E8982B5F0662327C995"/>
        <w:category>
          <w:name w:val="常规"/>
          <w:gallery w:val="placeholder"/>
        </w:category>
        <w:types>
          <w:type w:val="bbPlcHdr"/>
        </w:types>
        <w:behaviors>
          <w:behavior w:val="content"/>
        </w:behaviors>
        <w:guid w:val="{E8416722-B28F-4FEE-916E-454F59A04898}"/>
      </w:docPartPr>
      <w:docPartBody>
        <w:p w:rsidR="008D62EF" w:rsidRDefault="008D62EF">
          <w:pPr>
            <w:pStyle w:val="E6AFCC6D15094E8982B5F0662327C995"/>
          </w:pPr>
          <w:r w:rsidRPr="009E5B73">
            <w:rPr>
              <w:rStyle w:val="placeholder1Char"/>
            </w:rPr>
            <w:t>____________</w:t>
          </w:r>
        </w:p>
      </w:docPartBody>
    </w:docPart>
    <w:docPart>
      <w:docPartPr>
        <w:name w:val="5E02FBF0EFD8448AB59AE3F9A0599D29"/>
        <w:category>
          <w:name w:val="常规"/>
          <w:gallery w:val="placeholder"/>
        </w:category>
        <w:types>
          <w:type w:val="bbPlcHdr"/>
        </w:types>
        <w:behaviors>
          <w:behavior w:val="content"/>
        </w:behaviors>
        <w:guid w:val="{4D663E05-4BE9-4C2E-AF61-479782180C00}"/>
      </w:docPartPr>
      <w:docPartBody>
        <w:p w:rsidR="008D62EF" w:rsidRDefault="008D62EF">
          <w:pPr>
            <w:pStyle w:val="5E02FBF0EFD8448AB59AE3F9A0599D29"/>
          </w:pPr>
          <w:r w:rsidRPr="009E5B73">
            <w:rPr>
              <w:rStyle w:val="placeholder1Char"/>
            </w:rPr>
            <w:t>____________</w:t>
          </w:r>
        </w:p>
      </w:docPartBody>
    </w:docPart>
    <w:docPart>
      <w:docPartPr>
        <w:name w:val="23B6D86E89944F4D8E6408FE093D653A"/>
        <w:category>
          <w:name w:val="常规"/>
          <w:gallery w:val="placeholder"/>
        </w:category>
        <w:types>
          <w:type w:val="bbPlcHdr"/>
        </w:types>
        <w:behaviors>
          <w:behavior w:val="content"/>
        </w:behaviors>
        <w:guid w:val="{BD452867-24A7-41D6-A99E-AA3E57491E1F}"/>
      </w:docPartPr>
      <w:docPartBody>
        <w:p w:rsidR="008D62EF" w:rsidRDefault="008D62EF">
          <w:pPr>
            <w:pStyle w:val="23B6D86E89944F4D8E6408FE093D653A"/>
          </w:pPr>
          <w:r w:rsidRPr="008F432C">
            <w:rPr>
              <w:rStyle w:val="placeholder1Char"/>
              <w:rFonts w:hint="eastAsia"/>
            </w:rPr>
            <w:t>_</w:t>
          </w:r>
          <w:r w:rsidRPr="008F432C">
            <w:rPr>
              <w:rStyle w:val="placeholder1Char"/>
            </w:rPr>
            <w:t>_</w:t>
          </w:r>
        </w:p>
      </w:docPartBody>
    </w:docPart>
    <w:docPart>
      <w:docPartPr>
        <w:name w:val="D3393D392584454A9C661560F4E5C0A2"/>
        <w:category>
          <w:name w:val="常规"/>
          <w:gallery w:val="placeholder"/>
        </w:category>
        <w:types>
          <w:type w:val="bbPlcHdr"/>
        </w:types>
        <w:behaviors>
          <w:behavior w:val="content"/>
        </w:behaviors>
        <w:guid w:val="{016ED7DC-551F-4627-9CB5-88B726BF303B}"/>
      </w:docPartPr>
      <w:docPartBody>
        <w:p w:rsidR="008D62EF" w:rsidRDefault="008D62EF">
          <w:pPr>
            <w:pStyle w:val="D3393D392584454A9C661560F4E5C0A2"/>
          </w:pPr>
          <w:r w:rsidRPr="008F432C">
            <w:rPr>
              <w:rStyle w:val="placeholder1Char"/>
            </w:rPr>
            <w:t>______________</w:t>
          </w:r>
          <w:r w:rsidRPr="008F432C">
            <w:rPr>
              <w:rStyle w:val="placeholder1Char"/>
              <w:rFonts w:hint="eastAsia"/>
            </w:rPr>
            <w:t>___</w:t>
          </w:r>
        </w:p>
      </w:docPartBody>
    </w:docPart>
    <w:docPart>
      <w:docPartPr>
        <w:name w:val="3448EA9F658645A08865605381B46708"/>
        <w:category>
          <w:name w:val="常规"/>
          <w:gallery w:val="placeholder"/>
        </w:category>
        <w:types>
          <w:type w:val="bbPlcHdr"/>
        </w:types>
        <w:behaviors>
          <w:behavior w:val="content"/>
        </w:behaviors>
        <w:guid w:val="{098E351C-8612-43CA-973C-81721A957EF1}"/>
      </w:docPartPr>
      <w:docPartBody>
        <w:p w:rsidR="008D62EF" w:rsidRDefault="008D62EF">
          <w:pPr>
            <w:pStyle w:val="3448EA9F658645A08865605381B46708"/>
          </w:pPr>
          <w:r w:rsidRPr="007B4B57">
            <w:rPr>
              <w:rStyle w:val="placeholder1Char"/>
            </w:rPr>
            <w:t>____________</w:t>
          </w:r>
        </w:p>
      </w:docPartBody>
    </w:docPart>
    <w:docPart>
      <w:docPartPr>
        <w:name w:val="514792E80A34497ABB6E6383F2AFC958"/>
        <w:category>
          <w:name w:val="常规"/>
          <w:gallery w:val="placeholder"/>
        </w:category>
        <w:types>
          <w:type w:val="bbPlcHdr"/>
        </w:types>
        <w:behaviors>
          <w:behavior w:val="content"/>
        </w:behaviors>
        <w:guid w:val="{86B45346-FB6D-4DA7-8FAA-5A54C2CDF019}"/>
      </w:docPartPr>
      <w:docPartBody>
        <w:p w:rsidR="008D62EF" w:rsidRDefault="008D62EF">
          <w:pPr>
            <w:pStyle w:val="514792E80A34497ABB6E6383F2AFC958"/>
          </w:pPr>
          <w:r w:rsidRPr="007B4B57">
            <w:rPr>
              <w:rStyle w:val="placeholder1Char"/>
            </w:rPr>
            <w:t>____________</w:t>
          </w:r>
        </w:p>
      </w:docPartBody>
    </w:docPart>
    <w:docPart>
      <w:docPartPr>
        <w:name w:val="8D34D2558309435985ECB56CD4FA592F"/>
        <w:category>
          <w:name w:val="常规"/>
          <w:gallery w:val="placeholder"/>
        </w:category>
        <w:types>
          <w:type w:val="bbPlcHdr"/>
        </w:types>
        <w:behaviors>
          <w:behavior w:val="content"/>
        </w:behaviors>
        <w:guid w:val="{2A90B7CC-45AA-40A2-96D0-6E89CACAF559}"/>
      </w:docPartPr>
      <w:docPartBody>
        <w:p w:rsidR="008D62EF" w:rsidRDefault="008D62EF">
          <w:pPr>
            <w:pStyle w:val="8D34D2558309435985ECB56CD4FA592F"/>
          </w:pPr>
          <w:r w:rsidRPr="008F432C">
            <w:rPr>
              <w:rStyle w:val="placeholder1Char"/>
              <w:rFonts w:hint="eastAsia"/>
            </w:rPr>
            <w:t>选择</w:t>
          </w:r>
        </w:p>
      </w:docPartBody>
    </w:docPart>
    <w:docPart>
      <w:docPartPr>
        <w:name w:val="822963B055224E6F8BD3314E9E6361D4"/>
        <w:category>
          <w:name w:val="常规"/>
          <w:gallery w:val="placeholder"/>
        </w:category>
        <w:types>
          <w:type w:val="bbPlcHdr"/>
        </w:types>
        <w:behaviors>
          <w:behavior w:val="content"/>
        </w:behaviors>
        <w:guid w:val="{CDF199F9-8D36-4444-AD88-C6BD84DE25EC}"/>
      </w:docPartPr>
      <w:docPartBody>
        <w:p w:rsidR="008D62EF" w:rsidRDefault="008D62EF">
          <w:pPr>
            <w:pStyle w:val="822963B055224E6F8BD3314E9E6361D4"/>
          </w:pPr>
          <w:r w:rsidRPr="007B4B57">
            <w:rPr>
              <w:rStyle w:val="placeholder1Char"/>
              <w:szCs w:val="18"/>
            </w:rPr>
            <w:t>____________</w:t>
          </w:r>
        </w:p>
      </w:docPartBody>
    </w:docPart>
    <w:docPart>
      <w:docPartPr>
        <w:name w:val="B131B8BE3B384FBEA953B4FBF8768554"/>
        <w:category>
          <w:name w:val="常规"/>
          <w:gallery w:val="placeholder"/>
        </w:category>
        <w:types>
          <w:type w:val="bbPlcHdr"/>
        </w:types>
        <w:behaviors>
          <w:behavior w:val="content"/>
        </w:behaviors>
        <w:guid w:val="{E243B6D0-546F-417C-B9DF-D75AC418F9FD}"/>
      </w:docPartPr>
      <w:docPartBody>
        <w:p w:rsidR="008D62EF" w:rsidRDefault="008D62EF">
          <w:pPr>
            <w:pStyle w:val="B131B8BE3B384FBEA953B4FBF8768554"/>
          </w:pPr>
          <w:r w:rsidRPr="007B4B57">
            <w:rPr>
              <w:rStyle w:val="placeholder1Char"/>
              <w:szCs w:val="18"/>
            </w:rPr>
            <w:t>____________</w:t>
          </w:r>
        </w:p>
      </w:docPartBody>
    </w:docPart>
    <w:docPart>
      <w:docPartPr>
        <w:name w:val="88CACD913D7E4AF09261D61E08AF179A"/>
        <w:category>
          <w:name w:val="常规"/>
          <w:gallery w:val="placeholder"/>
        </w:category>
        <w:types>
          <w:type w:val="bbPlcHdr"/>
        </w:types>
        <w:behaviors>
          <w:behavior w:val="content"/>
        </w:behaviors>
        <w:guid w:val="{B7552BE4-62A2-46DA-8927-E82A7E48B341}"/>
      </w:docPartPr>
      <w:docPartBody>
        <w:p w:rsidR="008D62EF" w:rsidRDefault="008D62EF">
          <w:pPr>
            <w:pStyle w:val="88CACD913D7E4AF09261D61E08AF179A"/>
          </w:pPr>
          <w:r w:rsidRPr="0043669D">
            <w:rPr>
              <w:rStyle w:val="placeholder1Char"/>
              <w:sz w:val="18"/>
              <w:szCs w:val="18"/>
            </w:rPr>
            <w:t>____________</w:t>
          </w:r>
        </w:p>
      </w:docPartBody>
    </w:docPart>
    <w:docPart>
      <w:docPartPr>
        <w:name w:val="97B74B543F4F4C39A6EEF5674E5491F5"/>
        <w:category>
          <w:name w:val="常规"/>
          <w:gallery w:val="placeholder"/>
        </w:category>
        <w:types>
          <w:type w:val="bbPlcHdr"/>
        </w:types>
        <w:behaviors>
          <w:behavior w:val="content"/>
        </w:behaviors>
        <w:guid w:val="{30B96916-0214-458A-9455-299E6F20EFCF}"/>
      </w:docPartPr>
      <w:docPartBody>
        <w:p w:rsidR="008D62EF" w:rsidRDefault="008D62EF">
          <w:pPr>
            <w:pStyle w:val="97B74B543F4F4C39A6EEF5674E5491F5"/>
          </w:pPr>
          <w:r w:rsidRPr="0043669D">
            <w:rPr>
              <w:rStyle w:val="placeholder1Char"/>
              <w:sz w:val="18"/>
              <w:szCs w:val="18"/>
            </w:rPr>
            <w:t>____________</w:t>
          </w:r>
        </w:p>
      </w:docPartBody>
    </w:docPart>
    <w:docPart>
      <w:docPartPr>
        <w:name w:val="C5838DECAB2147E3A5172DD7504D4398"/>
        <w:category>
          <w:name w:val="常规"/>
          <w:gallery w:val="placeholder"/>
        </w:category>
        <w:types>
          <w:type w:val="bbPlcHdr"/>
        </w:types>
        <w:behaviors>
          <w:behavior w:val="content"/>
        </w:behaviors>
        <w:guid w:val="{BB95D69E-96FE-4783-8B12-B426F2E4BBA7}"/>
      </w:docPartPr>
      <w:docPartBody>
        <w:p w:rsidR="008D62EF" w:rsidRDefault="008D62EF">
          <w:pPr>
            <w:pStyle w:val="C5838DECAB2147E3A5172DD7504D4398"/>
          </w:pPr>
          <w:r w:rsidRPr="0043669D">
            <w:rPr>
              <w:rStyle w:val="placeholder1Char"/>
              <w:sz w:val="18"/>
              <w:szCs w:val="18"/>
            </w:rPr>
            <w:t>____________</w:t>
          </w:r>
        </w:p>
      </w:docPartBody>
    </w:docPart>
    <w:docPart>
      <w:docPartPr>
        <w:name w:val="96BDFCBC0F764A8F93CED4E35FF5C417"/>
        <w:category>
          <w:name w:val="常规"/>
          <w:gallery w:val="placeholder"/>
        </w:category>
        <w:types>
          <w:type w:val="bbPlcHdr"/>
        </w:types>
        <w:behaviors>
          <w:behavior w:val="content"/>
        </w:behaviors>
        <w:guid w:val="{ED72F877-C6D1-4A72-862A-214137CC534A}"/>
      </w:docPartPr>
      <w:docPartBody>
        <w:p w:rsidR="008D62EF" w:rsidRDefault="008D62EF">
          <w:pPr>
            <w:pStyle w:val="96BDFCBC0F764A8F93CED4E35FF5C417"/>
          </w:pPr>
          <w:r w:rsidRPr="0043669D">
            <w:rPr>
              <w:rStyle w:val="placeholder1Char"/>
              <w:sz w:val="18"/>
              <w:szCs w:val="18"/>
            </w:rPr>
            <w:t>____________</w:t>
          </w:r>
        </w:p>
      </w:docPartBody>
    </w:docPart>
    <w:docPart>
      <w:docPartPr>
        <w:name w:val="39F623C2DCAD40798E8C319A73F4AC4C"/>
        <w:category>
          <w:name w:val="常规"/>
          <w:gallery w:val="placeholder"/>
        </w:category>
        <w:types>
          <w:type w:val="bbPlcHdr"/>
        </w:types>
        <w:behaviors>
          <w:behavior w:val="content"/>
        </w:behaviors>
        <w:guid w:val="{41BEF428-1D80-4700-87A5-336B2D3B7DCB}"/>
      </w:docPartPr>
      <w:docPartBody>
        <w:p w:rsidR="008D62EF" w:rsidRDefault="008D62EF">
          <w:pPr>
            <w:pStyle w:val="39F623C2DCAD40798E8C319A73F4AC4C"/>
          </w:pPr>
          <w:r w:rsidRPr="0043669D">
            <w:rPr>
              <w:rStyle w:val="placeholder1Char"/>
              <w:sz w:val="18"/>
              <w:szCs w:val="18"/>
            </w:rPr>
            <w:t>____________</w:t>
          </w:r>
        </w:p>
      </w:docPartBody>
    </w:docPart>
    <w:docPart>
      <w:docPartPr>
        <w:name w:val="57B06FCE6136430C9F967A25CB9B447B"/>
        <w:category>
          <w:name w:val="常规"/>
          <w:gallery w:val="placeholder"/>
        </w:category>
        <w:types>
          <w:type w:val="bbPlcHdr"/>
        </w:types>
        <w:behaviors>
          <w:behavior w:val="content"/>
        </w:behaviors>
        <w:guid w:val="{D223170D-7F90-41F8-9ADF-E354ADE0811D}"/>
      </w:docPartPr>
      <w:docPartBody>
        <w:p w:rsidR="008D62EF" w:rsidRDefault="008D62EF">
          <w:pPr>
            <w:pStyle w:val="57B06FCE6136430C9F967A25CB9B447B"/>
          </w:pPr>
          <w:r w:rsidRPr="0043669D">
            <w:rPr>
              <w:rStyle w:val="placeholder1Char"/>
              <w:sz w:val="18"/>
              <w:szCs w:val="18"/>
            </w:rPr>
            <w:t>________</w:t>
          </w:r>
        </w:p>
      </w:docPartBody>
    </w:docPart>
    <w:docPart>
      <w:docPartPr>
        <w:name w:val="71F89F300E2549D4ACB82BAAA1F2E779"/>
        <w:category>
          <w:name w:val="常规"/>
          <w:gallery w:val="placeholder"/>
        </w:category>
        <w:types>
          <w:type w:val="bbPlcHdr"/>
        </w:types>
        <w:behaviors>
          <w:behavior w:val="content"/>
        </w:behaviors>
        <w:guid w:val="{C5143EDB-9D84-48EA-A45B-A38CB65CC7B9}"/>
      </w:docPartPr>
      <w:docPartBody>
        <w:p w:rsidR="008D62EF" w:rsidRDefault="008D62EF">
          <w:pPr>
            <w:pStyle w:val="71F89F300E2549D4ACB82BAAA1F2E779"/>
          </w:pPr>
          <w:r w:rsidRPr="0043669D">
            <w:rPr>
              <w:rStyle w:val="placeholder1Char"/>
              <w:sz w:val="18"/>
              <w:szCs w:val="18"/>
            </w:rPr>
            <w:t>________</w:t>
          </w:r>
        </w:p>
      </w:docPartBody>
    </w:docPart>
    <w:docPart>
      <w:docPartPr>
        <w:name w:val="49B7214E17B04B2CABA121778F099129"/>
        <w:category>
          <w:name w:val="常规"/>
          <w:gallery w:val="placeholder"/>
        </w:category>
        <w:types>
          <w:type w:val="bbPlcHdr"/>
        </w:types>
        <w:behaviors>
          <w:behavior w:val="content"/>
        </w:behaviors>
        <w:guid w:val="{3B4C1864-EE91-40C1-B02A-8BCA255D57BD}"/>
      </w:docPartPr>
      <w:docPartBody>
        <w:p w:rsidR="008D62EF" w:rsidRDefault="008D62EF">
          <w:pPr>
            <w:pStyle w:val="49B7214E17B04B2CABA121778F099129"/>
          </w:pPr>
          <w:r w:rsidRPr="0043669D">
            <w:rPr>
              <w:rStyle w:val="placeholder1Char"/>
              <w:sz w:val="18"/>
              <w:szCs w:val="18"/>
            </w:rPr>
            <w:t>____________</w:t>
          </w:r>
        </w:p>
      </w:docPartBody>
    </w:docPart>
    <w:docPart>
      <w:docPartPr>
        <w:name w:val="AE1A02C6F4C444D5B60951BF3B81B78B"/>
        <w:category>
          <w:name w:val="常规"/>
          <w:gallery w:val="placeholder"/>
        </w:category>
        <w:types>
          <w:type w:val="bbPlcHdr"/>
        </w:types>
        <w:behaviors>
          <w:behavior w:val="content"/>
        </w:behaviors>
        <w:guid w:val="{94309262-2719-42C5-A40D-3A5919885C7E}"/>
      </w:docPartPr>
      <w:docPartBody>
        <w:p w:rsidR="008D62EF" w:rsidRDefault="008D62EF">
          <w:pPr>
            <w:pStyle w:val="AE1A02C6F4C444D5B60951BF3B81B78B"/>
          </w:pPr>
          <w:r w:rsidRPr="0043669D">
            <w:rPr>
              <w:rStyle w:val="placeholder1Char"/>
              <w:sz w:val="18"/>
              <w:szCs w:val="18"/>
            </w:rPr>
            <w:t>________</w:t>
          </w:r>
        </w:p>
      </w:docPartBody>
    </w:docPart>
    <w:docPart>
      <w:docPartPr>
        <w:name w:val="F22B687C2F5F4B1B8240B10859D8EE02"/>
        <w:category>
          <w:name w:val="常规"/>
          <w:gallery w:val="placeholder"/>
        </w:category>
        <w:types>
          <w:type w:val="bbPlcHdr"/>
        </w:types>
        <w:behaviors>
          <w:behavior w:val="content"/>
        </w:behaviors>
        <w:guid w:val="{93A4BB25-0572-4F98-B58E-757F1B2877DD}"/>
      </w:docPartPr>
      <w:docPartBody>
        <w:p w:rsidR="008D62EF" w:rsidRDefault="008D62EF">
          <w:pPr>
            <w:pStyle w:val="F22B687C2F5F4B1B8240B10859D8EE02"/>
          </w:pPr>
          <w:r w:rsidRPr="0043669D">
            <w:rPr>
              <w:rStyle w:val="placeholder1Char"/>
              <w:sz w:val="18"/>
              <w:szCs w:val="18"/>
            </w:rPr>
            <w:t>________</w:t>
          </w:r>
        </w:p>
      </w:docPartBody>
    </w:docPart>
    <w:docPart>
      <w:docPartPr>
        <w:name w:val="933F4AF01A17438E858A218B3A177DE8"/>
        <w:category>
          <w:name w:val="常规"/>
          <w:gallery w:val="placeholder"/>
        </w:category>
        <w:types>
          <w:type w:val="bbPlcHdr"/>
        </w:types>
        <w:behaviors>
          <w:behavior w:val="content"/>
        </w:behaviors>
        <w:guid w:val="{F22CCAA3-1F4A-41C1-B5C0-839B615A7430}"/>
      </w:docPartPr>
      <w:docPartBody>
        <w:p w:rsidR="008D62EF" w:rsidRDefault="008D62EF">
          <w:pPr>
            <w:pStyle w:val="933F4AF01A17438E858A218B3A177DE8"/>
          </w:pPr>
          <w:r w:rsidRPr="0043669D">
            <w:rPr>
              <w:rStyle w:val="placeholder1Char"/>
              <w:sz w:val="18"/>
              <w:szCs w:val="18"/>
            </w:rPr>
            <w:t>________</w:t>
          </w:r>
        </w:p>
      </w:docPartBody>
    </w:docPart>
    <w:docPart>
      <w:docPartPr>
        <w:name w:val="041621A0829C4F84B271E3376686CB11"/>
        <w:category>
          <w:name w:val="常规"/>
          <w:gallery w:val="placeholder"/>
        </w:category>
        <w:types>
          <w:type w:val="bbPlcHdr"/>
        </w:types>
        <w:behaviors>
          <w:behavior w:val="content"/>
        </w:behaviors>
        <w:guid w:val="{062EAF03-7D01-4714-9A79-91B651BAA230}"/>
      </w:docPartPr>
      <w:docPartBody>
        <w:p w:rsidR="008D62EF" w:rsidRDefault="008D62EF">
          <w:pPr>
            <w:pStyle w:val="041621A0829C4F84B271E3376686CB11"/>
          </w:pPr>
          <w:r w:rsidRPr="0043669D">
            <w:rPr>
              <w:rStyle w:val="placeholder1Char"/>
              <w:sz w:val="18"/>
              <w:szCs w:val="18"/>
            </w:rPr>
            <w:t>____________</w:t>
          </w:r>
        </w:p>
      </w:docPartBody>
    </w:docPart>
    <w:docPart>
      <w:docPartPr>
        <w:name w:val="2F639B03BC334608B8FD9A44FA739AC7"/>
        <w:category>
          <w:name w:val="常规"/>
          <w:gallery w:val="placeholder"/>
        </w:category>
        <w:types>
          <w:type w:val="bbPlcHdr"/>
        </w:types>
        <w:behaviors>
          <w:behavior w:val="content"/>
        </w:behaviors>
        <w:guid w:val="{6733936F-BB4D-4120-88E8-5FAF3AFD51C7}"/>
      </w:docPartPr>
      <w:docPartBody>
        <w:p w:rsidR="008D62EF" w:rsidRDefault="008D62EF">
          <w:pPr>
            <w:pStyle w:val="2F639B03BC334608B8FD9A44FA739AC7"/>
          </w:pPr>
          <w:r w:rsidRPr="0043669D">
            <w:rPr>
              <w:rStyle w:val="placeholder1Char"/>
              <w:sz w:val="18"/>
              <w:szCs w:val="18"/>
            </w:rPr>
            <w:t>________</w:t>
          </w:r>
        </w:p>
      </w:docPartBody>
    </w:docPart>
    <w:docPart>
      <w:docPartPr>
        <w:name w:val="E0982F9D18184C688AC80B4C7B35E67C"/>
        <w:category>
          <w:name w:val="常规"/>
          <w:gallery w:val="placeholder"/>
        </w:category>
        <w:types>
          <w:type w:val="bbPlcHdr"/>
        </w:types>
        <w:behaviors>
          <w:behavior w:val="content"/>
        </w:behaviors>
        <w:guid w:val="{70ED0574-B29C-48B2-AEB3-3EFB70A8BBDD}"/>
      </w:docPartPr>
      <w:docPartBody>
        <w:p w:rsidR="008D62EF" w:rsidRDefault="008D62EF">
          <w:pPr>
            <w:pStyle w:val="E0982F9D18184C688AC80B4C7B35E67C"/>
          </w:pPr>
          <w:r w:rsidRPr="0043669D">
            <w:rPr>
              <w:rStyle w:val="placeholder1Char"/>
              <w:sz w:val="18"/>
              <w:szCs w:val="18"/>
            </w:rPr>
            <w:t>________</w:t>
          </w:r>
        </w:p>
      </w:docPartBody>
    </w:docPart>
    <w:docPart>
      <w:docPartPr>
        <w:name w:val="A79159887BAB4AD4B9599EE79B03A6EA"/>
        <w:category>
          <w:name w:val="常规"/>
          <w:gallery w:val="placeholder"/>
        </w:category>
        <w:types>
          <w:type w:val="bbPlcHdr"/>
        </w:types>
        <w:behaviors>
          <w:behavior w:val="content"/>
        </w:behaviors>
        <w:guid w:val="{71801183-C1BE-463F-91F5-422E9B3D4331}"/>
      </w:docPartPr>
      <w:docPartBody>
        <w:p w:rsidR="008D62EF" w:rsidRDefault="008D62EF">
          <w:pPr>
            <w:pStyle w:val="A79159887BAB4AD4B9599EE79B03A6EA"/>
          </w:pPr>
          <w:r w:rsidRPr="0043669D">
            <w:rPr>
              <w:rStyle w:val="placeholder1Char"/>
              <w:sz w:val="18"/>
              <w:szCs w:val="18"/>
            </w:rPr>
            <w:t>____________</w:t>
          </w:r>
        </w:p>
      </w:docPartBody>
    </w:docPart>
    <w:docPart>
      <w:docPartPr>
        <w:name w:val="B22750D1618A42C0BF566ED07313550E"/>
        <w:category>
          <w:name w:val="常规"/>
          <w:gallery w:val="placeholder"/>
        </w:category>
        <w:types>
          <w:type w:val="bbPlcHdr"/>
        </w:types>
        <w:behaviors>
          <w:behavior w:val="content"/>
        </w:behaviors>
        <w:guid w:val="{66209B8D-0297-47D3-A5B3-7672981174C0}"/>
      </w:docPartPr>
      <w:docPartBody>
        <w:p w:rsidR="008D62EF" w:rsidRDefault="008D62EF">
          <w:pPr>
            <w:pStyle w:val="B22750D1618A42C0BF566ED07313550E"/>
          </w:pPr>
          <w:r w:rsidRPr="0043669D">
            <w:rPr>
              <w:rStyle w:val="placeholder1Char"/>
              <w:sz w:val="18"/>
              <w:szCs w:val="18"/>
            </w:rPr>
            <w:t>________</w:t>
          </w:r>
        </w:p>
      </w:docPartBody>
    </w:docPart>
    <w:docPart>
      <w:docPartPr>
        <w:name w:val="4FBAF2D6B4A44B3FB05FF1875103D917"/>
        <w:category>
          <w:name w:val="常规"/>
          <w:gallery w:val="placeholder"/>
        </w:category>
        <w:types>
          <w:type w:val="bbPlcHdr"/>
        </w:types>
        <w:behaviors>
          <w:behavior w:val="content"/>
        </w:behaviors>
        <w:guid w:val="{A82CBCD1-92B7-4875-8194-01683C7206DB}"/>
      </w:docPartPr>
      <w:docPartBody>
        <w:p w:rsidR="008D62EF" w:rsidRDefault="008D62EF">
          <w:pPr>
            <w:pStyle w:val="4FBAF2D6B4A44B3FB05FF1875103D917"/>
          </w:pPr>
          <w:r w:rsidRPr="0043669D">
            <w:rPr>
              <w:rStyle w:val="placeholder1Char"/>
              <w:sz w:val="18"/>
              <w:szCs w:val="18"/>
            </w:rPr>
            <w:t>________</w:t>
          </w:r>
        </w:p>
      </w:docPartBody>
    </w:docPart>
    <w:docPart>
      <w:docPartPr>
        <w:name w:val="D832F325A6D7446D8B763631BD4CAF79"/>
        <w:category>
          <w:name w:val="常规"/>
          <w:gallery w:val="placeholder"/>
        </w:category>
        <w:types>
          <w:type w:val="bbPlcHdr"/>
        </w:types>
        <w:behaviors>
          <w:behavior w:val="content"/>
        </w:behaviors>
        <w:guid w:val="{A5CFFA7A-A1EE-4B75-9E64-A33903B1BA20}"/>
      </w:docPartPr>
      <w:docPartBody>
        <w:p w:rsidR="008D62EF" w:rsidRDefault="008D62EF">
          <w:pPr>
            <w:pStyle w:val="D832F325A6D7446D8B763631BD4CAF79"/>
          </w:pPr>
          <w:r w:rsidRPr="0043669D">
            <w:rPr>
              <w:rStyle w:val="placeholder1Char"/>
              <w:sz w:val="18"/>
              <w:szCs w:val="18"/>
            </w:rPr>
            <w:t>________</w:t>
          </w:r>
        </w:p>
      </w:docPartBody>
    </w:docPart>
    <w:docPart>
      <w:docPartPr>
        <w:name w:val="14B136B033B64C5F918B47FF2AE1349C"/>
        <w:category>
          <w:name w:val="常规"/>
          <w:gallery w:val="placeholder"/>
        </w:category>
        <w:types>
          <w:type w:val="bbPlcHdr"/>
        </w:types>
        <w:behaviors>
          <w:behavior w:val="content"/>
        </w:behaviors>
        <w:guid w:val="{6DEA9218-2EA2-4CFE-B17C-69943E8C5EB4}"/>
      </w:docPartPr>
      <w:docPartBody>
        <w:p w:rsidR="008D62EF" w:rsidRDefault="008D62EF">
          <w:pPr>
            <w:pStyle w:val="14B136B033B64C5F918B47FF2AE1349C"/>
          </w:pPr>
          <w:r w:rsidRPr="0043669D">
            <w:rPr>
              <w:rStyle w:val="placeholder1Char"/>
              <w:sz w:val="18"/>
              <w:szCs w:val="18"/>
            </w:rPr>
            <w:t>____________</w:t>
          </w:r>
        </w:p>
      </w:docPartBody>
    </w:docPart>
    <w:docPart>
      <w:docPartPr>
        <w:name w:val="6684F5C05F3442CE932DECD3F342D108"/>
        <w:category>
          <w:name w:val="常规"/>
          <w:gallery w:val="placeholder"/>
        </w:category>
        <w:types>
          <w:type w:val="bbPlcHdr"/>
        </w:types>
        <w:behaviors>
          <w:behavior w:val="content"/>
        </w:behaviors>
        <w:guid w:val="{E83536C2-834D-4D42-9036-CDB02445E4E7}"/>
      </w:docPartPr>
      <w:docPartBody>
        <w:p w:rsidR="008D62EF" w:rsidRDefault="008D62EF">
          <w:pPr>
            <w:pStyle w:val="6684F5C05F3442CE932DECD3F342D108"/>
          </w:pPr>
          <w:r w:rsidRPr="0043669D">
            <w:rPr>
              <w:rStyle w:val="placeholder1Char"/>
              <w:sz w:val="18"/>
              <w:szCs w:val="18"/>
            </w:rPr>
            <w:t>________</w:t>
          </w:r>
        </w:p>
      </w:docPartBody>
    </w:docPart>
    <w:docPart>
      <w:docPartPr>
        <w:name w:val="C80CC85FC1C54529AAD2A49721378114"/>
        <w:category>
          <w:name w:val="常规"/>
          <w:gallery w:val="placeholder"/>
        </w:category>
        <w:types>
          <w:type w:val="bbPlcHdr"/>
        </w:types>
        <w:behaviors>
          <w:behavior w:val="content"/>
        </w:behaviors>
        <w:guid w:val="{5BA47030-8AAF-4341-9E04-12120B45F019}"/>
      </w:docPartPr>
      <w:docPartBody>
        <w:p w:rsidR="008D62EF" w:rsidRDefault="008D62EF">
          <w:pPr>
            <w:pStyle w:val="C80CC85FC1C54529AAD2A49721378114"/>
          </w:pPr>
          <w:r w:rsidRPr="0043669D">
            <w:rPr>
              <w:rStyle w:val="placeholder1Char"/>
              <w:sz w:val="18"/>
              <w:szCs w:val="18"/>
            </w:rPr>
            <w:t>________</w:t>
          </w:r>
        </w:p>
      </w:docPartBody>
    </w:docPart>
    <w:docPart>
      <w:docPartPr>
        <w:name w:val="0D87486C050740F1801D497E95126750"/>
        <w:category>
          <w:name w:val="常规"/>
          <w:gallery w:val="placeholder"/>
        </w:category>
        <w:types>
          <w:type w:val="bbPlcHdr"/>
        </w:types>
        <w:behaviors>
          <w:behavior w:val="content"/>
        </w:behaviors>
        <w:guid w:val="{995BAA2C-64A4-4EA1-B02D-42FC4A0C093A}"/>
      </w:docPartPr>
      <w:docPartBody>
        <w:p w:rsidR="008D62EF" w:rsidRDefault="008D62EF">
          <w:pPr>
            <w:pStyle w:val="0D87486C050740F1801D497E95126750"/>
          </w:pPr>
          <w:r w:rsidRPr="0043669D">
            <w:rPr>
              <w:rStyle w:val="placeholder1Char"/>
              <w:sz w:val="18"/>
              <w:szCs w:val="18"/>
            </w:rPr>
            <w:t>____________</w:t>
          </w:r>
        </w:p>
      </w:docPartBody>
    </w:docPart>
    <w:docPart>
      <w:docPartPr>
        <w:name w:val="1801B0C4D36E4A18A6EFBC655C137B7F"/>
        <w:category>
          <w:name w:val="常规"/>
          <w:gallery w:val="placeholder"/>
        </w:category>
        <w:types>
          <w:type w:val="bbPlcHdr"/>
        </w:types>
        <w:behaviors>
          <w:behavior w:val="content"/>
        </w:behaviors>
        <w:guid w:val="{8A64952B-F7B8-4B57-8608-165EB36BEE96}"/>
      </w:docPartPr>
      <w:docPartBody>
        <w:p w:rsidR="008D62EF" w:rsidRDefault="008D62EF">
          <w:pPr>
            <w:pStyle w:val="1801B0C4D36E4A18A6EFBC655C137B7F"/>
          </w:pPr>
          <w:r w:rsidRPr="0043669D">
            <w:rPr>
              <w:rStyle w:val="placeholder1Char"/>
              <w:sz w:val="18"/>
              <w:szCs w:val="18"/>
            </w:rPr>
            <w:t>________</w:t>
          </w:r>
        </w:p>
      </w:docPartBody>
    </w:docPart>
    <w:docPart>
      <w:docPartPr>
        <w:name w:val="CB4846C69583462BAB7CC60F9B9BFC51"/>
        <w:category>
          <w:name w:val="常规"/>
          <w:gallery w:val="placeholder"/>
        </w:category>
        <w:types>
          <w:type w:val="bbPlcHdr"/>
        </w:types>
        <w:behaviors>
          <w:behavior w:val="content"/>
        </w:behaviors>
        <w:guid w:val="{35F6D083-1366-4CE2-8BB2-C106A60A27B9}"/>
      </w:docPartPr>
      <w:docPartBody>
        <w:p w:rsidR="008D62EF" w:rsidRDefault="008D62EF">
          <w:pPr>
            <w:pStyle w:val="CB4846C69583462BAB7CC60F9B9BFC51"/>
          </w:pPr>
          <w:r w:rsidRPr="0043669D">
            <w:rPr>
              <w:rStyle w:val="placeholder1Char"/>
              <w:sz w:val="18"/>
              <w:szCs w:val="18"/>
            </w:rPr>
            <w:t>________</w:t>
          </w:r>
        </w:p>
      </w:docPartBody>
    </w:docPart>
    <w:docPart>
      <w:docPartPr>
        <w:name w:val="F5C9D751B7BD4E74B4F4FF19E9F4006A"/>
        <w:category>
          <w:name w:val="常规"/>
          <w:gallery w:val="placeholder"/>
        </w:category>
        <w:types>
          <w:type w:val="bbPlcHdr"/>
        </w:types>
        <w:behaviors>
          <w:behavior w:val="content"/>
        </w:behaviors>
        <w:guid w:val="{2FED459F-A7C7-4F13-BD64-EB24BD947815}"/>
      </w:docPartPr>
      <w:docPartBody>
        <w:p w:rsidR="008D62EF" w:rsidRDefault="008D62EF">
          <w:pPr>
            <w:pStyle w:val="F5C9D751B7BD4E74B4F4FF19E9F4006A"/>
          </w:pPr>
          <w:r w:rsidRPr="0043669D">
            <w:rPr>
              <w:rStyle w:val="placeholder1Char"/>
              <w:sz w:val="18"/>
              <w:szCs w:val="18"/>
            </w:rPr>
            <w:t>________</w:t>
          </w:r>
        </w:p>
      </w:docPartBody>
    </w:docPart>
    <w:docPart>
      <w:docPartPr>
        <w:name w:val="08F4E3708BC2471AB0F686EDD99C0BB2"/>
        <w:category>
          <w:name w:val="常规"/>
          <w:gallery w:val="placeholder"/>
        </w:category>
        <w:types>
          <w:type w:val="bbPlcHdr"/>
        </w:types>
        <w:behaviors>
          <w:behavior w:val="content"/>
        </w:behaviors>
        <w:guid w:val="{DE15FE85-4360-45FB-BDB4-A7F138798A6B}"/>
      </w:docPartPr>
      <w:docPartBody>
        <w:p w:rsidR="008D62EF" w:rsidRDefault="008D62EF">
          <w:pPr>
            <w:pStyle w:val="08F4E3708BC2471AB0F686EDD99C0BB2"/>
          </w:pPr>
          <w:r w:rsidRPr="0043669D">
            <w:rPr>
              <w:rStyle w:val="placeholder1Char"/>
              <w:sz w:val="18"/>
              <w:szCs w:val="18"/>
            </w:rPr>
            <w:t>____________</w:t>
          </w:r>
        </w:p>
      </w:docPartBody>
    </w:docPart>
    <w:docPart>
      <w:docPartPr>
        <w:name w:val="95E9860BB82D4BE995DB212441511944"/>
        <w:category>
          <w:name w:val="常规"/>
          <w:gallery w:val="placeholder"/>
        </w:category>
        <w:types>
          <w:type w:val="bbPlcHdr"/>
        </w:types>
        <w:behaviors>
          <w:behavior w:val="content"/>
        </w:behaviors>
        <w:guid w:val="{089069F4-4694-4B4A-860E-01EA1EE617C6}"/>
      </w:docPartPr>
      <w:docPartBody>
        <w:p w:rsidR="008D62EF" w:rsidRDefault="008D62EF">
          <w:pPr>
            <w:pStyle w:val="95E9860BB82D4BE995DB212441511944"/>
          </w:pPr>
          <w:r w:rsidRPr="0043669D">
            <w:rPr>
              <w:rStyle w:val="placeholder1Char"/>
              <w:sz w:val="18"/>
              <w:szCs w:val="18"/>
            </w:rPr>
            <w:t>________</w:t>
          </w:r>
        </w:p>
      </w:docPartBody>
    </w:docPart>
    <w:docPart>
      <w:docPartPr>
        <w:name w:val="66E168A3F8C845D2A8643C19DCE3DDE7"/>
        <w:category>
          <w:name w:val="常规"/>
          <w:gallery w:val="placeholder"/>
        </w:category>
        <w:types>
          <w:type w:val="bbPlcHdr"/>
        </w:types>
        <w:behaviors>
          <w:behavior w:val="content"/>
        </w:behaviors>
        <w:guid w:val="{BBA264DD-EB63-4FBC-873C-E41169D20E2C}"/>
      </w:docPartPr>
      <w:docPartBody>
        <w:p w:rsidR="008D62EF" w:rsidRDefault="008D62EF">
          <w:pPr>
            <w:pStyle w:val="66E168A3F8C845D2A8643C19DCE3DDE7"/>
          </w:pPr>
          <w:r w:rsidRPr="0043669D">
            <w:rPr>
              <w:rStyle w:val="placeholder1Char"/>
              <w:sz w:val="18"/>
              <w:szCs w:val="18"/>
            </w:rPr>
            <w:t>________</w:t>
          </w:r>
        </w:p>
      </w:docPartBody>
    </w:docPart>
    <w:docPart>
      <w:docPartPr>
        <w:name w:val="CF04824BC49B419E9FDB47FDB48646B6"/>
        <w:category>
          <w:name w:val="常规"/>
          <w:gallery w:val="placeholder"/>
        </w:category>
        <w:types>
          <w:type w:val="bbPlcHdr"/>
        </w:types>
        <w:behaviors>
          <w:behavior w:val="content"/>
        </w:behaviors>
        <w:guid w:val="{4C37576B-A4A2-4F0D-B36F-0F71C6D29E52}"/>
      </w:docPartPr>
      <w:docPartBody>
        <w:p w:rsidR="008D62EF" w:rsidRDefault="008D62EF">
          <w:pPr>
            <w:pStyle w:val="CF04824BC49B419E9FDB47FDB48646B6"/>
          </w:pPr>
          <w:r w:rsidRPr="0043669D">
            <w:rPr>
              <w:rStyle w:val="placeholder1Char"/>
              <w:sz w:val="18"/>
              <w:szCs w:val="18"/>
            </w:rPr>
            <w:t>____________</w:t>
          </w:r>
        </w:p>
      </w:docPartBody>
    </w:docPart>
    <w:docPart>
      <w:docPartPr>
        <w:name w:val="36AD21B402E74ED19BEC0DF6B01A1310"/>
        <w:category>
          <w:name w:val="常规"/>
          <w:gallery w:val="placeholder"/>
        </w:category>
        <w:types>
          <w:type w:val="bbPlcHdr"/>
        </w:types>
        <w:behaviors>
          <w:behavior w:val="content"/>
        </w:behaviors>
        <w:guid w:val="{2187B0D2-1D58-4776-A5FC-24822A8F08CA}"/>
      </w:docPartPr>
      <w:docPartBody>
        <w:p w:rsidR="008D62EF" w:rsidRDefault="008D62EF">
          <w:pPr>
            <w:pStyle w:val="36AD21B402E74ED19BEC0DF6B01A1310"/>
          </w:pPr>
          <w:r w:rsidRPr="0043669D">
            <w:rPr>
              <w:rStyle w:val="placeholder1Char"/>
              <w:sz w:val="18"/>
              <w:szCs w:val="18"/>
            </w:rPr>
            <w:t>________</w:t>
          </w:r>
        </w:p>
      </w:docPartBody>
    </w:docPart>
    <w:docPart>
      <w:docPartPr>
        <w:name w:val="FC8B173D6F234E0896105921021088DA"/>
        <w:category>
          <w:name w:val="常规"/>
          <w:gallery w:val="placeholder"/>
        </w:category>
        <w:types>
          <w:type w:val="bbPlcHdr"/>
        </w:types>
        <w:behaviors>
          <w:behavior w:val="content"/>
        </w:behaviors>
        <w:guid w:val="{219B2FF7-B9C1-4518-935D-81E686D0AF1D}"/>
      </w:docPartPr>
      <w:docPartBody>
        <w:p w:rsidR="008D62EF" w:rsidRDefault="008D62EF">
          <w:pPr>
            <w:pStyle w:val="FC8B173D6F234E0896105921021088DA"/>
          </w:pPr>
          <w:r w:rsidRPr="0043669D">
            <w:rPr>
              <w:rStyle w:val="placeholder1Char"/>
              <w:sz w:val="18"/>
              <w:szCs w:val="18"/>
            </w:rPr>
            <w:t>________</w:t>
          </w:r>
        </w:p>
      </w:docPartBody>
    </w:docPart>
    <w:docPart>
      <w:docPartPr>
        <w:name w:val="71A8AAC8B24944CDA2870DED05F86E65"/>
        <w:category>
          <w:name w:val="常规"/>
          <w:gallery w:val="placeholder"/>
        </w:category>
        <w:types>
          <w:type w:val="bbPlcHdr"/>
        </w:types>
        <w:behaviors>
          <w:behavior w:val="content"/>
        </w:behaviors>
        <w:guid w:val="{6A34C768-E894-4154-A68D-A7A1F8D32925}"/>
      </w:docPartPr>
      <w:docPartBody>
        <w:p w:rsidR="008D62EF" w:rsidRDefault="008D62EF">
          <w:pPr>
            <w:pStyle w:val="71A8AAC8B24944CDA2870DED05F86E65"/>
          </w:pPr>
          <w:r w:rsidRPr="0043669D">
            <w:rPr>
              <w:rStyle w:val="placeholder1Char"/>
              <w:sz w:val="18"/>
              <w:szCs w:val="18"/>
            </w:rPr>
            <w:t>________</w:t>
          </w:r>
        </w:p>
      </w:docPartBody>
    </w:docPart>
    <w:docPart>
      <w:docPartPr>
        <w:name w:val="74327EF941E5467BACE1844F40DE6E8F"/>
        <w:category>
          <w:name w:val="常规"/>
          <w:gallery w:val="placeholder"/>
        </w:category>
        <w:types>
          <w:type w:val="bbPlcHdr"/>
        </w:types>
        <w:behaviors>
          <w:behavior w:val="content"/>
        </w:behaviors>
        <w:guid w:val="{623A817C-D9AC-4CFA-B0FF-2CC4E249CD2D}"/>
      </w:docPartPr>
      <w:docPartBody>
        <w:p w:rsidR="008D62EF" w:rsidRDefault="008D62EF">
          <w:pPr>
            <w:pStyle w:val="74327EF941E5467BACE1844F40DE6E8F"/>
          </w:pPr>
          <w:r w:rsidRPr="0043669D">
            <w:rPr>
              <w:rStyle w:val="placeholder1Char"/>
              <w:sz w:val="18"/>
              <w:szCs w:val="18"/>
            </w:rPr>
            <w:t>____________</w:t>
          </w:r>
        </w:p>
      </w:docPartBody>
    </w:docPart>
    <w:docPart>
      <w:docPartPr>
        <w:name w:val="0CD23CC1752F4238AF29AE3CFF5491FE"/>
        <w:category>
          <w:name w:val="常规"/>
          <w:gallery w:val="placeholder"/>
        </w:category>
        <w:types>
          <w:type w:val="bbPlcHdr"/>
        </w:types>
        <w:behaviors>
          <w:behavior w:val="content"/>
        </w:behaviors>
        <w:guid w:val="{36A19EA6-7F5E-4F23-9DF8-C802D8919314}"/>
      </w:docPartPr>
      <w:docPartBody>
        <w:p w:rsidR="008D62EF" w:rsidRDefault="008D62EF">
          <w:pPr>
            <w:pStyle w:val="0CD23CC1752F4238AF29AE3CFF5491FE"/>
          </w:pPr>
          <w:r w:rsidRPr="0043669D">
            <w:rPr>
              <w:rStyle w:val="placeholder1Char"/>
              <w:sz w:val="18"/>
              <w:szCs w:val="18"/>
            </w:rPr>
            <w:t>________</w:t>
          </w:r>
        </w:p>
      </w:docPartBody>
    </w:docPart>
    <w:docPart>
      <w:docPartPr>
        <w:name w:val="44E76E700B6846328ACC508B8A648DDB"/>
        <w:category>
          <w:name w:val="常规"/>
          <w:gallery w:val="placeholder"/>
        </w:category>
        <w:types>
          <w:type w:val="bbPlcHdr"/>
        </w:types>
        <w:behaviors>
          <w:behavior w:val="content"/>
        </w:behaviors>
        <w:guid w:val="{E541C29F-9C7D-45FC-9BE6-2FD35734AC79}"/>
      </w:docPartPr>
      <w:docPartBody>
        <w:p w:rsidR="008D62EF" w:rsidRDefault="008D62EF">
          <w:pPr>
            <w:pStyle w:val="44E76E700B6846328ACC508B8A648DDB"/>
          </w:pPr>
          <w:r w:rsidRPr="0043669D">
            <w:rPr>
              <w:rStyle w:val="placeholder1Char"/>
              <w:sz w:val="18"/>
              <w:szCs w:val="18"/>
            </w:rPr>
            <w:t>________</w:t>
          </w:r>
        </w:p>
      </w:docPartBody>
    </w:docPart>
    <w:docPart>
      <w:docPartPr>
        <w:name w:val="2A250A7539774F1FB4374C2E62A07C8D"/>
        <w:category>
          <w:name w:val="常规"/>
          <w:gallery w:val="placeholder"/>
        </w:category>
        <w:types>
          <w:type w:val="bbPlcHdr"/>
        </w:types>
        <w:behaviors>
          <w:behavior w:val="content"/>
        </w:behaviors>
        <w:guid w:val="{EB76D7E4-232B-4BF6-A132-A073CBFEAB65}"/>
      </w:docPartPr>
      <w:docPartBody>
        <w:p w:rsidR="008D62EF" w:rsidRDefault="008D62EF">
          <w:pPr>
            <w:pStyle w:val="2A250A7539774F1FB4374C2E62A07C8D"/>
          </w:pPr>
          <w:r w:rsidRPr="0043669D">
            <w:rPr>
              <w:rStyle w:val="placeholder1Char"/>
              <w:sz w:val="18"/>
              <w:szCs w:val="18"/>
            </w:rPr>
            <w:t>____________</w:t>
          </w:r>
        </w:p>
      </w:docPartBody>
    </w:docPart>
    <w:docPart>
      <w:docPartPr>
        <w:name w:val="32D64C0299FA49DD86D5F8849C7D9B18"/>
        <w:category>
          <w:name w:val="常规"/>
          <w:gallery w:val="placeholder"/>
        </w:category>
        <w:types>
          <w:type w:val="bbPlcHdr"/>
        </w:types>
        <w:behaviors>
          <w:behavior w:val="content"/>
        </w:behaviors>
        <w:guid w:val="{A985783F-EB2F-449D-BD0F-45A8B417B815}"/>
      </w:docPartPr>
      <w:docPartBody>
        <w:p w:rsidR="008D62EF" w:rsidRDefault="008D62EF">
          <w:pPr>
            <w:pStyle w:val="32D64C0299FA49DD86D5F8849C7D9B18"/>
          </w:pPr>
          <w:r w:rsidRPr="0043669D">
            <w:rPr>
              <w:rStyle w:val="placeholder1Char"/>
              <w:sz w:val="18"/>
              <w:szCs w:val="18"/>
            </w:rPr>
            <w:t>________</w:t>
          </w:r>
        </w:p>
      </w:docPartBody>
    </w:docPart>
    <w:docPart>
      <w:docPartPr>
        <w:name w:val="4E354FBDDB4446C386D362A3E2BE74DB"/>
        <w:category>
          <w:name w:val="常规"/>
          <w:gallery w:val="placeholder"/>
        </w:category>
        <w:types>
          <w:type w:val="bbPlcHdr"/>
        </w:types>
        <w:behaviors>
          <w:behavior w:val="content"/>
        </w:behaviors>
        <w:guid w:val="{DE77A1BB-06F9-4FAF-BA20-21C03DD3B500}"/>
      </w:docPartPr>
      <w:docPartBody>
        <w:p w:rsidR="008D62EF" w:rsidRDefault="008D62EF">
          <w:pPr>
            <w:pStyle w:val="4E354FBDDB4446C386D362A3E2BE74DB"/>
          </w:pPr>
          <w:r w:rsidRPr="0043669D">
            <w:rPr>
              <w:rStyle w:val="placeholder1Char"/>
              <w:sz w:val="18"/>
              <w:szCs w:val="18"/>
            </w:rPr>
            <w:t>________</w:t>
          </w:r>
        </w:p>
      </w:docPartBody>
    </w:docPart>
    <w:docPart>
      <w:docPartPr>
        <w:name w:val="00EA7797FA854DF78E9E6968F3D969B5"/>
        <w:category>
          <w:name w:val="常规"/>
          <w:gallery w:val="placeholder"/>
        </w:category>
        <w:types>
          <w:type w:val="bbPlcHdr"/>
        </w:types>
        <w:behaviors>
          <w:behavior w:val="content"/>
        </w:behaviors>
        <w:guid w:val="{E10CEF10-337D-4E02-B59E-9C440F9787F1}"/>
      </w:docPartPr>
      <w:docPartBody>
        <w:p w:rsidR="008D62EF" w:rsidRDefault="008D62EF">
          <w:pPr>
            <w:pStyle w:val="00EA7797FA854DF78E9E6968F3D969B5"/>
          </w:pPr>
          <w:r w:rsidRPr="0043669D">
            <w:rPr>
              <w:rStyle w:val="placeholder1Char"/>
              <w:sz w:val="18"/>
              <w:szCs w:val="18"/>
            </w:rPr>
            <w:t>________</w:t>
          </w:r>
        </w:p>
      </w:docPartBody>
    </w:docPart>
    <w:docPart>
      <w:docPartPr>
        <w:name w:val="75FC7ED7B8FF47BE8441B71EBDBB51F4"/>
        <w:category>
          <w:name w:val="常规"/>
          <w:gallery w:val="placeholder"/>
        </w:category>
        <w:types>
          <w:type w:val="bbPlcHdr"/>
        </w:types>
        <w:behaviors>
          <w:behavior w:val="content"/>
        </w:behaviors>
        <w:guid w:val="{CDA1689A-482F-4E28-970A-BC8C7642A24B}"/>
      </w:docPartPr>
      <w:docPartBody>
        <w:p w:rsidR="008D62EF" w:rsidRDefault="008D62EF">
          <w:pPr>
            <w:pStyle w:val="75FC7ED7B8FF47BE8441B71EBDBB51F4"/>
          </w:pPr>
          <w:r w:rsidRPr="0043669D">
            <w:rPr>
              <w:rStyle w:val="placeholder1Char"/>
              <w:sz w:val="18"/>
              <w:szCs w:val="18"/>
            </w:rPr>
            <w:t>____________</w:t>
          </w:r>
        </w:p>
      </w:docPartBody>
    </w:docPart>
    <w:docPart>
      <w:docPartPr>
        <w:name w:val="549D6A88597648E28A41C27D73B0D727"/>
        <w:category>
          <w:name w:val="常规"/>
          <w:gallery w:val="placeholder"/>
        </w:category>
        <w:types>
          <w:type w:val="bbPlcHdr"/>
        </w:types>
        <w:behaviors>
          <w:behavior w:val="content"/>
        </w:behaviors>
        <w:guid w:val="{251E8F50-0061-437E-ACEC-AECC34426385}"/>
      </w:docPartPr>
      <w:docPartBody>
        <w:p w:rsidR="008D62EF" w:rsidRDefault="008D62EF">
          <w:pPr>
            <w:pStyle w:val="549D6A88597648E28A41C27D73B0D727"/>
          </w:pPr>
          <w:r w:rsidRPr="0043669D">
            <w:rPr>
              <w:rStyle w:val="placeholder1Char"/>
              <w:sz w:val="18"/>
              <w:szCs w:val="18"/>
            </w:rPr>
            <w:t>________</w:t>
          </w:r>
        </w:p>
      </w:docPartBody>
    </w:docPart>
    <w:docPart>
      <w:docPartPr>
        <w:name w:val="41204B8E8F4745EC91C8FC76E8E21A2A"/>
        <w:category>
          <w:name w:val="常规"/>
          <w:gallery w:val="placeholder"/>
        </w:category>
        <w:types>
          <w:type w:val="bbPlcHdr"/>
        </w:types>
        <w:behaviors>
          <w:behavior w:val="content"/>
        </w:behaviors>
        <w:guid w:val="{86F81DD8-AF03-4125-8FE9-61469B84A682}"/>
      </w:docPartPr>
      <w:docPartBody>
        <w:p w:rsidR="008D62EF" w:rsidRDefault="008D62EF">
          <w:pPr>
            <w:pStyle w:val="41204B8E8F4745EC91C8FC76E8E21A2A"/>
          </w:pPr>
          <w:r w:rsidRPr="0043669D">
            <w:rPr>
              <w:rStyle w:val="placeholder1Char"/>
              <w:sz w:val="18"/>
              <w:szCs w:val="18"/>
            </w:rPr>
            <w:t>________</w:t>
          </w:r>
        </w:p>
      </w:docPartBody>
    </w:docPart>
    <w:docPart>
      <w:docPartPr>
        <w:name w:val="0C78D973501C49D9A074621CC450F584"/>
        <w:category>
          <w:name w:val="常规"/>
          <w:gallery w:val="placeholder"/>
        </w:category>
        <w:types>
          <w:type w:val="bbPlcHdr"/>
        </w:types>
        <w:behaviors>
          <w:behavior w:val="content"/>
        </w:behaviors>
        <w:guid w:val="{42CFEEBA-4C0B-4671-A5B5-7EAA633DBACC}"/>
      </w:docPartPr>
      <w:docPartBody>
        <w:p w:rsidR="008D62EF" w:rsidRDefault="008D62EF">
          <w:pPr>
            <w:pStyle w:val="0C78D973501C49D9A074621CC450F584"/>
          </w:pPr>
          <w:r w:rsidRPr="0043669D">
            <w:rPr>
              <w:rStyle w:val="placeholder1Char"/>
              <w:sz w:val="18"/>
              <w:szCs w:val="18"/>
            </w:rPr>
            <w:t>____________</w:t>
          </w:r>
        </w:p>
      </w:docPartBody>
    </w:docPart>
    <w:docPart>
      <w:docPartPr>
        <w:name w:val="F22C6531DF47442294FF87FA47CB5554"/>
        <w:category>
          <w:name w:val="常规"/>
          <w:gallery w:val="placeholder"/>
        </w:category>
        <w:types>
          <w:type w:val="bbPlcHdr"/>
        </w:types>
        <w:behaviors>
          <w:behavior w:val="content"/>
        </w:behaviors>
        <w:guid w:val="{0840FE5A-0BBD-4CAD-8AA1-868F7717C9AA}"/>
      </w:docPartPr>
      <w:docPartBody>
        <w:p w:rsidR="008D62EF" w:rsidRDefault="008D62EF">
          <w:pPr>
            <w:pStyle w:val="F22C6531DF47442294FF87FA47CB5554"/>
          </w:pPr>
          <w:r w:rsidRPr="0043669D">
            <w:rPr>
              <w:rStyle w:val="placeholder1Char"/>
              <w:sz w:val="18"/>
              <w:szCs w:val="18"/>
            </w:rPr>
            <w:t>________</w:t>
          </w:r>
        </w:p>
      </w:docPartBody>
    </w:docPart>
    <w:docPart>
      <w:docPartPr>
        <w:name w:val="A3DCCFC0FC784D989967DB723877CF6A"/>
        <w:category>
          <w:name w:val="常规"/>
          <w:gallery w:val="placeholder"/>
        </w:category>
        <w:types>
          <w:type w:val="bbPlcHdr"/>
        </w:types>
        <w:behaviors>
          <w:behavior w:val="content"/>
        </w:behaviors>
        <w:guid w:val="{C61EA23D-9C3E-4294-9009-3D154C0EA7FC}"/>
      </w:docPartPr>
      <w:docPartBody>
        <w:p w:rsidR="008D62EF" w:rsidRDefault="008D62EF">
          <w:pPr>
            <w:pStyle w:val="A3DCCFC0FC784D989967DB723877CF6A"/>
          </w:pPr>
          <w:r w:rsidRPr="0043669D">
            <w:rPr>
              <w:rStyle w:val="placeholder1Char"/>
              <w:sz w:val="18"/>
              <w:szCs w:val="18"/>
            </w:rPr>
            <w:t>________</w:t>
          </w:r>
        </w:p>
      </w:docPartBody>
    </w:docPart>
    <w:docPart>
      <w:docPartPr>
        <w:name w:val="AADF9B49A73E4B2DBBA8FE0701127473"/>
        <w:category>
          <w:name w:val="常规"/>
          <w:gallery w:val="placeholder"/>
        </w:category>
        <w:types>
          <w:type w:val="bbPlcHdr"/>
        </w:types>
        <w:behaviors>
          <w:behavior w:val="content"/>
        </w:behaviors>
        <w:guid w:val="{9CE7EF43-CB66-431A-A53B-C03166016658}"/>
      </w:docPartPr>
      <w:docPartBody>
        <w:p w:rsidR="008D62EF" w:rsidRDefault="008D62EF">
          <w:pPr>
            <w:pStyle w:val="AADF9B49A73E4B2DBBA8FE0701127473"/>
          </w:pPr>
          <w:r w:rsidRPr="0043669D">
            <w:rPr>
              <w:rStyle w:val="placeholder1Char"/>
              <w:sz w:val="18"/>
              <w:szCs w:val="18"/>
            </w:rPr>
            <w:t>________</w:t>
          </w:r>
        </w:p>
      </w:docPartBody>
    </w:docPart>
    <w:docPart>
      <w:docPartPr>
        <w:name w:val="1F8C45E57A394BD684677371CC3A892A"/>
        <w:category>
          <w:name w:val="常规"/>
          <w:gallery w:val="placeholder"/>
        </w:category>
        <w:types>
          <w:type w:val="bbPlcHdr"/>
        </w:types>
        <w:behaviors>
          <w:behavior w:val="content"/>
        </w:behaviors>
        <w:guid w:val="{EC18A5FD-82BE-449F-88F1-4391CAB5C1CF}"/>
      </w:docPartPr>
      <w:docPartBody>
        <w:p w:rsidR="008D62EF" w:rsidRDefault="008D62EF">
          <w:pPr>
            <w:pStyle w:val="1F8C45E57A394BD684677371CC3A892A"/>
          </w:pPr>
          <w:r w:rsidRPr="0043669D">
            <w:rPr>
              <w:rStyle w:val="placeholder1Char"/>
              <w:sz w:val="18"/>
              <w:szCs w:val="18"/>
            </w:rPr>
            <w:t>____________</w:t>
          </w:r>
        </w:p>
      </w:docPartBody>
    </w:docPart>
    <w:docPart>
      <w:docPartPr>
        <w:name w:val="6DF34E75E7604126A607E4295A5F60B2"/>
        <w:category>
          <w:name w:val="常规"/>
          <w:gallery w:val="placeholder"/>
        </w:category>
        <w:types>
          <w:type w:val="bbPlcHdr"/>
        </w:types>
        <w:behaviors>
          <w:behavior w:val="content"/>
        </w:behaviors>
        <w:guid w:val="{3B19CD23-90C0-4573-BFCE-0EA6815161D3}"/>
      </w:docPartPr>
      <w:docPartBody>
        <w:p w:rsidR="008D62EF" w:rsidRDefault="008D62EF">
          <w:pPr>
            <w:pStyle w:val="6DF34E75E7604126A607E4295A5F60B2"/>
          </w:pPr>
          <w:r w:rsidRPr="0043669D">
            <w:rPr>
              <w:rStyle w:val="placeholder1Char"/>
              <w:sz w:val="18"/>
              <w:szCs w:val="18"/>
            </w:rPr>
            <w:t>________</w:t>
          </w:r>
        </w:p>
      </w:docPartBody>
    </w:docPart>
    <w:docPart>
      <w:docPartPr>
        <w:name w:val="DD1063A3E8FC44E0B0C8B78F3CF7E9EB"/>
        <w:category>
          <w:name w:val="常规"/>
          <w:gallery w:val="placeholder"/>
        </w:category>
        <w:types>
          <w:type w:val="bbPlcHdr"/>
        </w:types>
        <w:behaviors>
          <w:behavior w:val="content"/>
        </w:behaviors>
        <w:guid w:val="{B56A2F9B-86E4-471B-8DA8-E4201D2DFEE6}"/>
      </w:docPartPr>
      <w:docPartBody>
        <w:p w:rsidR="008D62EF" w:rsidRDefault="008D62EF">
          <w:pPr>
            <w:pStyle w:val="DD1063A3E8FC44E0B0C8B78F3CF7E9EB"/>
          </w:pPr>
          <w:r w:rsidRPr="0043669D">
            <w:rPr>
              <w:rStyle w:val="placeholder1Char"/>
              <w:sz w:val="18"/>
              <w:szCs w:val="18"/>
            </w:rPr>
            <w:t>________</w:t>
          </w:r>
        </w:p>
      </w:docPartBody>
    </w:docPart>
    <w:docPart>
      <w:docPartPr>
        <w:name w:val="9C3C94046F784039A1E4272E302FB2F3"/>
        <w:category>
          <w:name w:val="常规"/>
          <w:gallery w:val="placeholder"/>
        </w:category>
        <w:types>
          <w:type w:val="bbPlcHdr"/>
        </w:types>
        <w:behaviors>
          <w:behavior w:val="content"/>
        </w:behaviors>
        <w:guid w:val="{8A733D6E-F66D-4306-B643-8E7BF560E14B}"/>
      </w:docPartPr>
      <w:docPartBody>
        <w:p w:rsidR="008D62EF" w:rsidRDefault="008D62EF">
          <w:pPr>
            <w:pStyle w:val="9C3C94046F784039A1E4272E302FB2F3"/>
          </w:pPr>
          <w:r w:rsidRPr="0043669D">
            <w:rPr>
              <w:rStyle w:val="placeholder1Char"/>
              <w:sz w:val="18"/>
              <w:szCs w:val="18"/>
            </w:rPr>
            <w:t>____________</w:t>
          </w:r>
        </w:p>
      </w:docPartBody>
    </w:docPart>
    <w:docPart>
      <w:docPartPr>
        <w:name w:val="DEEA03E2052347AEAB492245D78D7739"/>
        <w:category>
          <w:name w:val="常规"/>
          <w:gallery w:val="placeholder"/>
        </w:category>
        <w:types>
          <w:type w:val="bbPlcHdr"/>
        </w:types>
        <w:behaviors>
          <w:behavior w:val="content"/>
        </w:behaviors>
        <w:guid w:val="{2F85FD51-0C2F-46DB-8737-7B8656657B5F}"/>
      </w:docPartPr>
      <w:docPartBody>
        <w:p w:rsidR="008D62EF" w:rsidRDefault="008D62EF">
          <w:pPr>
            <w:pStyle w:val="DEEA03E2052347AEAB492245D78D7739"/>
          </w:pPr>
          <w:r w:rsidRPr="0043669D">
            <w:rPr>
              <w:rStyle w:val="placeholder1Char"/>
              <w:sz w:val="18"/>
              <w:szCs w:val="18"/>
            </w:rPr>
            <w:t>________</w:t>
          </w:r>
        </w:p>
      </w:docPartBody>
    </w:docPart>
    <w:docPart>
      <w:docPartPr>
        <w:name w:val="2C1CE83721BA4AC6B0892F7E64B6B05A"/>
        <w:category>
          <w:name w:val="常规"/>
          <w:gallery w:val="placeholder"/>
        </w:category>
        <w:types>
          <w:type w:val="bbPlcHdr"/>
        </w:types>
        <w:behaviors>
          <w:behavior w:val="content"/>
        </w:behaviors>
        <w:guid w:val="{CEE51387-C472-41A0-BA1E-6E05F7BC3CF3}"/>
      </w:docPartPr>
      <w:docPartBody>
        <w:p w:rsidR="008D62EF" w:rsidRDefault="008D62EF">
          <w:pPr>
            <w:pStyle w:val="2C1CE83721BA4AC6B0892F7E64B6B05A"/>
          </w:pPr>
          <w:r w:rsidRPr="0043669D">
            <w:rPr>
              <w:rStyle w:val="placeholder1Char"/>
              <w:sz w:val="18"/>
              <w:szCs w:val="18"/>
            </w:rPr>
            <w:t>________</w:t>
          </w:r>
        </w:p>
      </w:docPartBody>
    </w:docPart>
    <w:docPart>
      <w:docPartPr>
        <w:name w:val="44747271E8874263A1E1D5F60A96C3CB"/>
        <w:category>
          <w:name w:val="常规"/>
          <w:gallery w:val="placeholder"/>
        </w:category>
        <w:types>
          <w:type w:val="bbPlcHdr"/>
        </w:types>
        <w:behaviors>
          <w:behavior w:val="content"/>
        </w:behaviors>
        <w:guid w:val="{0D5E73A1-7CCB-4876-BDF5-3787331D8FC7}"/>
      </w:docPartPr>
      <w:docPartBody>
        <w:p w:rsidR="008D62EF" w:rsidRDefault="008D62EF">
          <w:pPr>
            <w:pStyle w:val="44747271E8874263A1E1D5F60A96C3CB"/>
          </w:pPr>
          <w:r w:rsidRPr="0043669D">
            <w:rPr>
              <w:rStyle w:val="placeholder1Char"/>
              <w:sz w:val="18"/>
              <w:szCs w:val="18"/>
            </w:rPr>
            <w:t>________</w:t>
          </w:r>
        </w:p>
      </w:docPartBody>
    </w:docPart>
    <w:docPart>
      <w:docPartPr>
        <w:name w:val="23031812DCDB427380B228BC4E433C6E"/>
        <w:category>
          <w:name w:val="常规"/>
          <w:gallery w:val="placeholder"/>
        </w:category>
        <w:types>
          <w:type w:val="bbPlcHdr"/>
        </w:types>
        <w:behaviors>
          <w:behavior w:val="content"/>
        </w:behaviors>
        <w:guid w:val="{7F562055-D7D6-4FBC-B8C2-443980513FA2}"/>
      </w:docPartPr>
      <w:docPartBody>
        <w:p w:rsidR="008D62EF" w:rsidRDefault="008D62EF">
          <w:pPr>
            <w:pStyle w:val="23031812DCDB427380B228BC4E433C6E"/>
          </w:pPr>
          <w:r w:rsidRPr="0043669D">
            <w:rPr>
              <w:rStyle w:val="placeholder1Char"/>
              <w:sz w:val="18"/>
              <w:szCs w:val="18"/>
            </w:rPr>
            <w:t>____________</w:t>
          </w:r>
        </w:p>
      </w:docPartBody>
    </w:docPart>
    <w:docPart>
      <w:docPartPr>
        <w:name w:val="A6D843CF04344122951E6E76D1D6916F"/>
        <w:category>
          <w:name w:val="常规"/>
          <w:gallery w:val="placeholder"/>
        </w:category>
        <w:types>
          <w:type w:val="bbPlcHdr"/>
        </w:types>
        <w:behaviors>
          <w:behavior w:val="content"/>
        </w:behaviors>
        <w:guid w:val="{A9B32ED4-55B2-4A7C-83E3-32A6A2A66E00}"/>
      </w:docPartPr>
      <w:docPartBody>
        <w:p w:rsidR="008D62EF" w:rsidRDefault="008D62EF">
          <w:pPr>
            <w:pStyle w:val="A6D843CF04344122951E6E76D1D6916F"/>
          </w:pPr>
          <w:r w:rsidRPr="0043669D">
            <w:rPr>
              <w:rStyle w:val="placeholder1Char"/>
              <w:sz w:val="18"/>
              <w:szCs w:val="18"/>
            </w:rPr>
            <w:t>________</w:t>
          </w:r>
        </w:p>
      </w:docPartBody>
    </w:docPart>
    <w:docPart>
      <w:docPartPr>
        <w:name w:val="32DC48CBCB834F45B049DEEAF27C088A"/>
        <w:category>
          <w:name w:val="常规"/>
          <w:gallery w:val="placeholder"/>
        </w:category>
        <w:types>
          <w:type w:val="bbPlcHdr"/>
        </w:types>
        <w:behaviors>
          <w:behavior w:val="content"/>
        </w:behaviors>
        <w:guid w:val="{2C365793-951B-4E03-814C-90CCDC32929E}"/>
      </w:docPartPr>
      <w:docPartBody>
        <w:p w:rsidR="008D62EF" w:rsidRDefault="008D62EF">
          <w:pPr>
            <w:pStyle w:val="32DC48CBCB834F45B049DEEAF27C088A"/>
          </w:pPr>
          <w:r w:rsidRPr="0043669D">
            <w:rPr>
              <w:rStyle w:val="placeholder1Char"/>
              <w:sz w:val="18"/>
              <w:szCs w:val="18"/>
            </w:rPr>
            <w:t>________</w:t>
          </w:r>
        </w:p>
      </w:docPartBody>
    </w:docPart>
    <w:docPart>
      <w:docPartPr>
        <w:name w:val="7E882E7B8E324FDDB5149B6A336C5F58"/>
        <w:category>
          <w:name w:val="常规"/>
          <w:gallery w:val="placeholder"/>
        </w:category>
        <w:types>
          <w:type w:val="bbPlcHdr"/>
        </w:types>
        <w:behaviors>
          <w:behavior w:val="content"/>
        </w:behaviors>
        <w:guid w:val="{46555245-3D81-49CE-8C21-AA199B49DDEE}"/>
      </w:docPartPr>
      <w:docPartBody>
        <w:p w:rsidR="008D62EF" w:rsidRDefault="008D62EF">
          <w:pPr>
            <w:pStyle w:val="7E882E7B8E324FDDB5149B6A336C5F58"/>
          </w:pPr>
          <w:r w:rsidRPr="0043669D">
            <w:rPr>
              <w:rStyle w:val="placeholder1Char"/>
              <w:sz w:val="18"/>
              <w:szCs w:val="18"/>
            </w:rPr>
            <w:t>____________</w:t>
          </w:r>
        </w:p>
      </w:docPartBody>
    </w:docPart>
    <w:docPart>
      <w:docPartPr>
        <w:name w:val="49172418A4C245B1BF43B3BBA3617B52"/>
        <w:category>
          <w:name w:val="常规"/>
          <w:gallery w:val="placeholder"/>
        </w:category>
        <w:types>
          <w:type w:val="bbPlcHdr"/>
        </w:types>
        <w:behaviors>
          <w:behavior w:val="content"/>
        </w:behaviors>
        <w:guid w:val="{45CB19A3-13A6-450E-8FD1-A8207F2C39D5}"/>
      </w:docPartPr>
      <w:docPartBody>
        <w:p w:rsidR="008D62EF" w:rsidRDefault="008D62EF">
          <w:pPr>
            <w:pStyle w:val="49172418A4C245B1BF43B3BBA3617B52"/>
          </w:pPr>
          <w:r w:rsidRPr="0043669D">
            <w:rPr>
              <w:rStyle w:val="placeholder1Char"/>
              <w:sz w:val="18"/>
              <w:szCs w:val="18"/>
            </w:rPr>
            <w:t>________</w:t>
          </w:r>
        </w:p>
      </w:docPartBody>
    </w:docPart>
    <w:docPart>
      <w:docPartPr>
        <w:name w:val="F75D3D67DB3F4C07B5D4CA9228B1E64A"/>
        <w:category>
          <w:name w:val="常规"/>
          <w:gallery w:val="placeholder"/>
        </w:category>
        <w:types>
          <w:type w:val="bbPlcHdr"/>
        </w:types>
        <w:behaviors>
          <w:behavior w:val="content"/>
        </w:behaviors>
        <w:guid w:val="{0FC74C03-C0C8-44CE-A118-6BDB231B591D}"/>
      </w:docPartPr>
      <w:docPartBody>
        <w:p w:rsidR="008D62EF" w:rsidRDefault="008D62EF">
          <w:pPr>
            <w:pStyle w:val="F75D3D67DB3F4C07B5D4CA9228B1E64A"/>
          </w:pPr>
          <w:r w:rsidRPr="0043669D">
            <w:rPr>
              <w:rStyle w:val="placeholder1Char"/>
              <w:sz w:val="18"/>
              <w:szCs w:val="18"/>
            </w:rPr>
            <w:t>________</w:t>
          </w:r>
        </w:p>
      </w:docPartBody>
    </w:docPart>
    <w:docPart>
      <w:docPartPr>
        <w:name w:val="5AC1CB2001C74B1DBA97E886D46B13BD"/>
        <w:category>
          <w:name w:val="常规"/>
          <w:gallery w:val="placeholder"/>
        </w:category>
        <w:types>
          <w:type w:val="bbPlcHdr"/>
        </w:types>
        <w:behaviors>
          <w:behavior w:val="content"/>
        </w:behaviors>
        <w:guid w:val="{DFDF9810-A6B7-4A52-8C32-18F819CC82C5}"/>
      </w:docPartPr>
      <w:docPartBody>
        <w:p w:rsidR="008D62EF" w:rsidRDefault="008D62EF">
          <w:pPr>
            <w:pStyle w:val="5AC1CB2001C74B1DBA97E886D46B13BD"/>
          </w:pPr>
          <w:r w:rsidRPr="0043669D">
            <w:rPr>
              <w:rStyle w:val="placeholder1Char"/>
              <w:sz w:val="18"/>
              <w:szCs w:val="18"/>
            </w:rPr>
            <w:t>________</w:t>
          </w:r>
        </w:p>
      </w:docPartBody>
    </w:docPart>
    <w:docPart>
      <w:docPartPr>
        <w:name w:val="193F3EF6FE1E4EE9AF84C8CCBEEBC2ED"/>
        <w:category>
          <w:name w:val="常规"/>
          <w:gallery w:val="placeholder"/>
        </w:category>
        <w:types>
          <w:type w:val="bbPlcHdr"/>
        </w:types>
        <w:behaviors>
          <w:behavior w:val="content"/>
        </w:behaviors>
        <w:guid w:val="{14E9098F-0C45-4C92-B1D1-618D838D20CD}"/>
      </w:docPartPr>
      <w:docPartBody>
        <w:p w:rsidR="008D62EF" w:rsidRDefault="008D62EF">
          <w:pPr>
            <w:pStyle w:val="193F3EF6FE1E4EE9AF84C8CCBEEBC2ED"/>
          </w:pPr>
          <w:r w:rsidRPr="0043669D">
            <w:rPr>
              <w:rStyle w:val="placeholder1Char"/>
              <w:sz w:val="18"/>
              <w:szCs w:val="18"/>
            </w:rPr>
            <w:t>____________</w:t>
          </w:r>
        </w:p>
      </w:docPartBody>
    </w:docPart>
    <w:docPart>
      <w:docPartPr>
        <w:name w:val="386FF6A7A60E4E739A3FC43C0A57C991"/>
        <w:category>
          <w:name w:val="常规"/>
          <w:gallery w:val="placeholder"/>
        </w:category>
        <w:types>
          <w:type w:val="bbPlcHdr"/>
        </w:types>
        <w:behaviors>
          <w:behavior w:val="content"/>
        </w:behaviors>
        <w:guid w:val="{3338D9AE-220A-49C9-B3E9-8803AC5BC0B5}"/>
      </w:docPartPr>
      <w:docPartBody>
        <w:p w:rsidR="008D62EF" w:rsidRDefault="008D62EF">
          <w:pPr>
            <w:pStyle w:val="386FF6A7A60E4E739A3FC43C0A57C991"/>
          </w:pPr>
          <w:r w:rsidRPr="0043669D">
            <w:rPr>
              <w:rStyle w:val="placeholder1Char"/>
              <w:sz w:val="18"/>
              <w:szCs w:val="18"/>
            </w:rPr>
            <w:t>________</w:t>
          </w:r>
        </w:p>
      </w:docPartBody>
    </w:docPart>
    <w:docPart>
      <w:docPartPr>
        <w:name w:val="D681679AA5994E0A846426A94FB7087F"/>
        <w:category>
          <w:name w:val="常规"/>
          <w:gallery w:val="placeholder"/>
        </w:category>
        <w:types>
          <w:type w:val="bbPlcHdr"/>
        </w:types>
        <w:behaviors>
          <w:behavior w:val="content"/>
        </w:behaviors>
        <w:guid w:val="{413DD628-05FE-4E24-94F7-FF1EF0D39DE4}"/>
      </w:docPartPr>
      <w:docPartBody>
        <w:p w:rsidR="008D62EF" w:rsidRDefault="008D62EF">
          <w:pPr>
            <w:pStyle w:val="D681679AA5994E0A846426A94FB7087F"/>
          </w:pPr>
          <w:r w:rsidRPr="0043669D">
            <w:rPr>
              <w:rStyle w:val="placeholder1Char"/>
              <w:sz w:val="18"/>
              <w:szCs w:val="18"/>
            </w:rPr>
            <w:t>____________</w:t>
          </w:r>
        </w:p>
      </w:docPartBody>
    </w:docPart>
    <w:docPart>
      <w:docPartPr>
        <w:name w:val="4BC07EAEAB4B4AD6979E280D64BB5834"/>
        <w:category>
          <w:name w:val="常规"/>
          <w:gallery w:val="placeholder"/>
        </w:category>
        <w:types>
          <w:type w:val="bbPlcHdr"/>
        </w:types>
        <w:behaviors>
          <w:behavior w:val="content"/>
        </w:behaviors>
        <w:guid w:val="{FA008890-1B38-48C3-86F9-292822AB1280}"/>
      </w:docPartPr>
      <w:docPartBody>
        <w:p w:rsidR="008D62EF" w:rsidRDefault="008D62EF">
          <w:pPr>
            <w:pStyle w:val="4BC07EAEAB4B4AD6979E280D64BB5834"/>
          </w:pPr>
          <w:r w:rsidRPr="0043669D">
            <w:rPr>
              <w:rStyle w:val="placeholder1Char"/>
              <w:sz w:val="18"/>
              <w:szCs w:val="18"/>
            </w:rPr>
            <w:t>________</w:t>
          </w:r>
        </w:p>
      </w:docPartBody>
    </w:docPart>
    <w:docPart>
      <w:docPartPr>
        <w:name w:val="D0E50C7C4D02409A924034E3A7289620"/>
        <w:category>
          <w:name w:val="常规"/>
          <w:gallery w:val="placeholder"/>
        </w:category>
        <w:types>
          <w:type w:val="bbPlcHdr"/>
        </w:types>
        <w:behaviors>
          <w:behavior w:val="content"/>
        </w:behaviors>
        <w:guid w:val="{B5B49CD7-61EC-4AF8-8A16-8A4091E32C02}"/>
      </w:docPartPr>
      <w:docPartBody>
        <w:p w:rsidR="008D62EF" w:rsidRDefault="008D62EF">
          <w:pPr>
            <w:pStyle w:val="D0E50C7C4D02409A924034E3A728962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08928FF2061D443DA1D06DD654193398"/>
        <w:category>
          <w:name w:val="常规"/>
          <w:gallery w:val="placeholder"/>
        </w:category>
        <w:types>
          <w:type w:val="bbPlcHdr"/>
        </w:types>
        <w:behaviors>
          <w:behavior w:val="content"/>
        </w:behaviors>
        <w:guid w:val="{95B1ACE7-92F0-458A-80A4-0343D3655776}"/>
      </w:docPartPr>
      <w:docPartBody>
        <w:p w:rsidR="008D62EF" w:rsidRDefault="008D62EF">
          <w:pPr>
            <w:pStyle w:val="08928FF2061D443DA1D06DD654193398"/>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2C3483CC29F640F8B9073E4A1F09D05B"/>
        <w:category>
          <w:name w:val="常规"/>
          <w:gallery w:val="placeholder"/>
        </w:category>
        <w:types>
          <w:type w:val="bbPlcHdr"/>
        </w:types>
        <w:behaviors>
          <w:behavior w:val="content"/>
        </w:behaviors>
        <w:guid w:val="{BF837E8A-9480-4290-8293-93A1C76FC747}"/>
      </w:docPartPr>
      <w:docPartBody>
        <w:p w:rsidR="008D62EF" w:rsidRDefault="008D62EF">
          <w:pPr>
            <w:pStyle w:val="2C3483CC29F640F8B9073E4A1F09D05B"/>
          </w:pPr>
          <w:r w:rsidRPr="00F71542">
            <w:rPr>
              <w:rStyle w:val="placeholder2Char"/>
              <w:rFonts w:hint="eastAsia"/>
            </w:rPr>
            <w:t>说明报告期内委托理财、委托贷款、衍生品投资情况。</w:t>
          </w:r>
        </w:p>
      </w:docPartBody>
    </w:docPart>
    <w:docPart>
      <w:docPartPr>
        <w:name w:val="50B2243F057C483ABC0887B676D0A474"/>
        <w:category>
          <w:name w:val="常规"/>
          <w:gallery w:val="placeholder"/>
        </w:category>
        <w:types>
          <w:type w:val="bbPlcHdr"/>
        </w:types>
        <w:behaviors>
          <w:behavior w:val="content"/>
        </w:behaviors>
        <w:guid w:val="{013E1A26-F0C4-4F99-ABF5-68BF156B3B79}"/>
      </w:docPartPr>
      <w:docPartBody>
        <w:p w:rsidR="008D62EF" w:rsidRDefault="008D62EF">
          <w:pPr>
            <w:pStyle w:val="50B2243F057C483ABC0887B676D0A47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2CC4714C0D5464D920F229A41107451"/>
        <w:category>
          <w:name w:val="常规"/>
          <w:gallery w:val="placeholder"/>
        </w:category>
        <w:types>
          <w:type w:val="bbPlcHdr"/>
        </w:types>
        <w:behaviors>
          <w:behavior w:val="content"/>
        </w:behaviors>
        <w:guid w:val="{F1AE7DBA-4AF6-4DB1-87CF-924086EB500B}"/>
      </w:docPartPr>
      <w:docPartBody>
        <w:p w:rsidR="008D62EF" w:rsidRDefault="008D62EF">
          <w:pPr>
            <w:pStyle w:val="82CC4714C0D5464D920F229A41107451"/>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4008ADA9E56A42B284DF8E8A1E2497FF"/>
        <w:category>
          <w:name w:val="常规"/>
          <w:gallery w:val="placeholder"/>
        </w:category>
        <w:types>
          <w:type w:val="bbPlcHdr"/>
        </w:types>
        <w:behaviors>
          <w:behavior w:val="content"/>
        </w:behaviors>
        <w:guid w:val="{BE353034-6742-48C8-B0E0-5CA7DDD31405}"/>
      </w:docPartPr>
      <w:docPartBody>
        <w:p w:rsidR="008D62EF" w:rsidRDefault="008D62EF">
          <w:pPr>
            <w:pStyle w:val="4008ADA9E56A42B284DF8E8A1E2497FF"/>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B1CC8B9AC72C4BD892E25ED269595B45"/>
        <w:category>
          <w:name w:val="常规"/>
          <w:gallery w:val="placeholder"/>
        </w:category>
        <w:types>
          <w:type w:val="bbPlcHdr"/>
        </w:types>
        <w:behaviors>
          <w:behavior w:val="content"/>
        </w:behaviors>
        <w:guid w:val="{A5C33068-4261-4A17-8802-96AC0B1CEC8C}"/>
      </w:docPartPr>
      <w:docPartBody>
        <w:p w:rsidR="008D62EF" w:rsidRDefault="008D62EF">
          <w:pPr>
            <w:pStyle w:val="B1CC8B9AC72C4BD892E25ED269595B45"/>
          </w:pPr>
          <w:r w:rsidRPr="0062029C">
            <w:rPr>
              <w:rStyle w:val="placeholder2Char"/>
            </w:rPr>
            <w:t>金融相关行业的公司应当自觉披露相关监管数据</w:t>
          </w:r>
          <w:r w:rsidRPr="0062029C">
            <w:rPr>
              <w:rStyle w:val="placeholder2Char"/>
              <w:rFonts w:hint="eastAsia"/>
            </w:rPr>
            <w:t>。</w:t>
          </w:r>
        </w:p>
      </w:docPartBody>
    </w:docPart>
    <w:docPart>
      <w:docPartPr>
        <w:name w:val="49BA424C084E49A08F10EBDAB9F8F9DD"/>
        <w:category>
          <w:name w:val="常规"/>
          <w:gallery w:val="placeholder"/>
        </w:category>
        <w:types>
          <w:type w:val="bbPlcHdr"/>
        </w:types>
        <w:behaviors>
          <w:behavior w:val="content"/>
        </w:behaviors>
        <w:guid w:val="{5A63515A-756F-46AB-9413-2258390780F0}"/>
      </w:docPartPr>
      <w:docPartBody>
        <w:p w:rsidR="008D62EF" w:rsidRDefault="008D62EF">
          <w:pPr>
            <w:pStyle w:val="49BA424C084E49A08F10EBDAB9F8F9DD"/>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47EF8DE106AB46798E0EDC6D895483CD"/>
        <w:category>
          <w:name w:val="常规"/>
          <w:gallery w:val="placeholder"/>
        </w:category>
        <w:types>
          <w:type w:val="bbPlcHdr"/>
        </w:types>
        <w:behaviors>
          <w:behavior w:val="content"/>
        </w:behaviors>
        <w:guid w:val="{D0E51983-1FE5-4F8A-B527-381A6AA84561}"/>
      </w:docPartPr>
      <w:docPartBody>
        <w:p w:rsidR="008D62EF" w:rsidRDefault="008D62EF">
          <w:pPr>
            <w:pStyle w:val="47EF8DE106AB46798E0EDC6D895483CD"/>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B94ECF4E4A9C42A8AE97392CC69B106A"/>
        <w:category>
          <w:name w:val="常规"/>
          <w:gallery w:val="placeholder"/>
        </w:category>
        <w:types>
          <w:type w:val="bbPlcHdr"/>
        </w:types>
        <w:behaviors>
          <w:behavior w:val="content"/>
        </w:behaviors>
        <w:guid w:val="{98B624F8-5BDE-4572-9D85-1614A5CBB158}"/>
      </w:docPartPr>
      <w:docPartBody>
        <w:p w:rsidR="008D62EF" w:rsidRDefault="008D62EF">
          <w:pPr>
            <w:pStyle w:val="B94ECF4E4A9C42A8AE97392CC69B106A"/>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2CF3B4EBB513410492E0AB7C6BAD851E"/>
        <w:category>
          <w:name w:val="常规"/>
          <w:gallery w:val="placeholder"/>
        </w:category>
        <w:types>
          <w:type w:val="bbPlcHdr"/>
        </w:types>
        <w:behaviors>
          <w:behavior w:val="content"/>
        </w:behaviors>
        <w:guid w:val="{1276BE32-28D5-4638-A5F0-C34436E1BD8A}"/>
      </w:docPartPr>
      <w:docPartBody>
        <w:p w:rsidR="008D62EF" w:rsidRDefault="008D62EF">
          <w:pPr>
            <w:pStyle w:val="2CF3B4EBB513410492E0AB7C6BAD851E"/>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68466C51A7364DC09A04430601B3C963"/>
        <w:category>
          <w:name w:val="常规"/>
          <w:gallery w:val="placeholder"/>
        </w:category>
        <w:types>
          <w:type w:val="bbPlcHdr"/>
        </w:types>
        <w:behaviors>
          <w:behavior w:val="content"/>
        </w:behaviors>
        <w:guid w:val="{59731503-2C53-4932-AE9A-9042B0B82653}"/>
      </w:docPartPr>
      <w:docPartBody>
        <w:p w:rsidR="008D62EF" w:rsidRDefault="008D62EF">
          <w:pPr>
            <w:pStyle w:val="68466C51A7364DC09A04430601B3C963"/>
          </w:pPr>
          <w:r w:rsidRPr="008F432C">
            <w:rPr>
              <w:rStyle w:val="placeholder2Char"/>
              <w:rFonts w:hint="eastAsia"/>
            </w:rPr>
            <w:t>列示风险因素的名称、持续的原因、对公司的影响，已经采取及风险管理效果，或拟采取的措施。</w:t>
          </w:r>
        </w:p>
      </w:docPartBody>
    </w:docPart>
    <w:docPart>
      <w:docPartPr>
        <w:name w:val="D11A2835330F457EABAA3C33BCEE2F74"/>
        <w:category>
          <w:name w:val="常规"/>
          <w:gallery w:val="placeholder"/>
        </w:category>
        <w:types>
          <w:type w:val="bbPlcHdr"/>
        </w:types>
        <w:behaviors>
          <w:behavior w:val="content"/>
        </w:behaviors>
        <w:guid w:val="{FD306B35-AE70-4784-96EA-593112605F07}"/>
      </w:docPartPr>
      <w:docPartBody>
        <w:p w:rsidR="008D62EF" w:rsidRDefault="008D62EF">
          <w:pPr>
            <w:pStyle w:val="D11A2835330F457EABAA3C33BCEE2F74"/>
          </w:pPr>
          <w:r w:rsidRPr="008F432C">
            <w:rPr>
              <w:rStyle w:val="placeholder2Char"/>
              <w:rFonts w:hint="eastAsia"/>
            </w:rPr>
            <w:t>列示风险因素的名称、产生的原因、对公司的影响，已经采取及风险管理效果，或拟采取的措施。</w:t>
          </w:r>
        </w:p>
      </w:docPartBody>
    </w:docPart>
    <w:docPart>
      <w:docPartPr>
        <w:name w:val="662F90E5E8D847929E4CB7BEA0F8E6A2"/>
        <w:category>
          <w:name w:val="常规"/>
          <w:gallery w:val="placeholder"/>
        </w:category>
        <w:types>
          <w:type w:val="bbPlcHdr"/>
        </w:types>
        <w:behaviors>
          <w:behavior w:val="content"/>
        </w:behaviors>
        <w:guid w:val="{577B4812-3E81-4F65-B0F1-57098420FD03}"/>
      </w:docPartPr>
      <w:docPartBody>
        <w:p w:rsidR="008D62EF" w:rsidRDefault="008D62EF">
          <w:pPr>
            <w:pStyle w:val="662F90E5E8D847929E4CB7BEA0F8E6A2"/>
          </w:pPr>
          <w:r w:rsidRPr="008F432C">
            <w:rPr>
              <w:rStyle w:val="placeholder1Char"/>
            </w:rPr>
            <w:t>选择</w:t>
          </w:r>
        </w:p>
      </w:docPartBody>
    </w:docPart>
    <w:docPart>
      <w:docPartPr>
        <w:name w:val="A35DA1B505EC40979947B8F6A54B66AE"/>
        <w:category>
          <w:name w:val="常规"/>
          <w:gallery w:val="placeholder"/>
        </w:category>
        <w:types>
          <w:type w:val="bbPlcHdr"/>
        </w:types>
        <w:behaviors>
          <w:behavior w:val="content"/>
        </w:behaviors>
        <w:guid w:val="{A644F82B-4755-4A78-93A9-393BDD305D3B}"/>
      </w:docPartPr>
      <w:docPartBody>
        <w:p w:rsidR="008D62EF" w:rsidRDefault="008D62EF">
          <w:pPr>
            <w:pStyle w:val="A35DA1B505EC40979947B8F6A54B66AE"/>
          </w:pPr>
          <w:r w:rsidRPr="0043669D">
            <w:rPr>
              <w:rStyle w:val="placeholder1Char"/>
              <w:rFonts w:hint="eastAsia"/>
              <w:sz w:val="18"/>
              <w:szCs w:val="18"/>
            </w:rPr>
            <w:t>____________</w:t>
          </w:r>
        </w:p>
      </w:docPartBody>
    </w:docPart>
    <w:docPart>
      <w:docPartPr>
        <w:name w:val="62C7ECCFA6994FF6AD433BC9125F3549"/>
        <w:category>
          <w:name w:val="常规"/>
          <w:gallery w:val="placeholder"/>
        </w:category>
        <w:types>
          <w:type w:val="bbPlcHdr"/>
        </w:types>
        <w:behaviors>
          <w:behavior w:val="content"/>
        </w:behaviors>
        <w:guid w:val="{58F73840-B7F2-45B1-B408-4327F452A9C6}"/>
      </w:docPartPr>
      <w:docPartBody>
        <w:p w:rsidR="008D62EF" w:rsidRDefault="008D62EF">
          <w:pPr>
            <w:pStyle w:val="62C7ECCFA6994FF6AD433BC9125F3549"/>
          </w:pPr>
          <w:r w:rsidRPr="00F71542">
            <w:rPr>
              <w:rStyle w:val="placeholder1Char"/>
            </w:rPr>
            <w:t>_____________________________________________</w:t>
          </w:r>
        </w:p>
      </w:docPartBody>
    </w:docPart>
    <w:docPart>
      <w:docPartPr>
        <w:name w:val="DB90C255CC284BC5BA9F17C883567EB4"/>
        <w:category>
          <w:name w:val="常规"/>
          <w:gallery w:val="placeholder"/>
        </w:category>
        <w:types>
          <w:type w:val="bbPlcHdr"/>
        </w:types>
        <w:behaviors>
          <w:behavior w:val="content"/>
        </w:behaviors>
        <w:guid w:val="{0371A473-081D-4D2B-AB40-1C38AF346A21}"/>
      </w:docPartPr>
      <w:docPartBody>
        <w:p w:rsidR="008D62EF" w:rsidRDefault="008D62EF">
          <w:pPr>
            <w:pStyle w:val="DB90C255CC284BC5BA9F17C883567EB4"/>
          </w:pPr>
          <w:r w:rsidRPr="008F432C">
            <w:rPr>
              <w:rStyle w:val="placeholder1Char"/>
            </w:rPr>
            <w:t>选择</w:t>
          </w:r>
        </w:p>
      </w:docPartBody>
    </w:docPart>
    <w:docPart>
      <w:docPartPr>
        <w:name w:val="EDE8B1A8C13A4844A41E7DC6CA870532"/>
        <w:category>
          <w:name w:val="常规"/>
          <w:gallery w:val="placeholder"/>
        </w:category>
        <w:types>
          <w:type w:val="bbPlcHdr"/>
        </w:types>
        <w:behaviors>
          <w:behavior w:val="content"/>
        </w:behaviors>
        <w:guid w:val="{DC0884CF-2713-4EB9-8257-579E9D61882D}"/>
      </w:docPartPr>
      <w:docPartBody>
        <w:p w:rsidR="008D62EF" w:rsidRDefault="008D62EF">
          <w:pPr>
            <w:pStyle w:val="EDE8B1A8C13A4844A41E7DC6CA870532"/>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0CFFF3E77C78401EABEAA417920CBAD6"/>
        <w:category>
          <w:name w:val="常规"/>
          <w:gallery w:val="placeholder"/>
        </w:category>
        <w:types>
          <w:type w:val="bbPlcHdr"/>
        </w:types>
        <w:behaviors>
          <w:behavior w:val="content"/>
        </w:behaviors>
        <w:guid w:val="{16E25750-AD76-441E-99C3-A13E6D5F61B7}"/>
      </w:docPartPr>
      <w:docPartBody>
        <w:p w:rsidR="008D62EF" w:rsidRDefault="008D62EF">
          <w:pPr>
            <w:pStyle w:val="0CFFF3E77C78401EABEAA417920CBAD6"/>
          </w:pPr>
          <w:r w:rsidRPr="008F432C">
            <w:rPr>
              <w:rStyle w:val="placeholder1Char"/>
            </w:rPr>
            <w:t>选择</w:t>
          </w:r>
        </w:p>
      </w:docPartBody>
    </w:docPart>
    <w:docPart>
      <w:docPartPr>
        <w:name w:val="E9D4E14BDDB8436BAEEC5553B2C93FD8"/>
        <w:category>
          <w:name w:val="常规"/>
          <w:gallery w:val="placeholder"/>
        </w:category>
        <w:types>
          <w:type w:val="bbPlcHdr"/>
        </w:types>
        <w:behaviors>
          <w:behavior w:val="content"/>
        </w:behaviors>
        <w:guid w:val="{7155ED13-DF43-46F7-BD06-D10F5A5D2620}"/>
      </w:docPartPr>
      <w:docPartBody>
        <w:p w:rsidR="008D62EF" w:rsidRDefault="008D62EF">
          <w:pPr>
            <w:pStyle w:val="E9D4E14BDDB8436BAEEC5553B2C93FD8"/>
          </w:pPr>
          <w:r w:rsidRPr="008F432C">
            <w:rPr>
              <w:rStyle w:val="placeholder1Char"/>
            </w:rPr>
            <w:t>__________</w:t>
          </w:r>
        </w:p>
      </w:docPartBody>
    </w:docPart>
    <w:docPart>
      <w:docPartPr>
        <w:name w:val="5AF613D530E2488EBA4A19AE4FF74118"/>
        <w:category>
          <w:name w:val="常规"/>
          <w:gallery w:val="placeholder"/>
        </w:category>
        <w:types>
          <w:type w:val="bbPlcHdr"/>
        </w:types>
        <w:behaviors>
          <w:behavior w:val="content"/>
        </w:behaviors>
        <w:guid w:val="{9C6FFCB2-8CC3-453C-85F5-8C5A50FB7F0D}"/>
      </w:docPartPr>
      <w:docPartBody>
        <w:p w:rsidR="008D62EF" w:rsidRDefault="008D62EF">
          <w:pPr>
            <w:pStyle w:val="5AF613D530E2488EBA4A19AE4FF74118"/>
          </w:pPr>
          <w:r w:rsidRPr="008F432C">
            <w:rPr>
              <w:rStyle w:val="placeholder1Char"/>
            </w:rPr>
            <w:t>选择</w:t>
          </w:r>
        </w:p>
      </w:docPartBody>
    </w:docPart>
    <w:docPart>
      <w:docPartPr>
        <w:name w:val="AF42A4C89DB647C1BA7E88B58E6F2F85"/>
        <w:category>
          <w:name w:val="常规"/>
          <w:gallery w:val="placeholder"/>
        </w:category>
        <w:types>
          <w:type w:val="bbPlcHdr"/>
        </w:types>
        <w:behaviors>
          <w:behavior w:val="content"/>
        </w:behaviors>
        <w:guid w:val="{171CD778-780E-427D-A602-F2680E5F81F9}"/>
      </w:docPartPr>
      <w:docPartBody>
        <w:p w:rsidR="008D62EF" w:rsidRDefault="008D62EF">
          <w:pPr>
            <w:pStyle w:val="AF42A4C89DB647C1BA7E88B58E6F2F85"/>
          </w:pPr>
          <w:r w:rsidRPr="008F432C">
            <w:rPr>
              <w:rStyle w:val="placeholder1Char"/>
            </w:rPr>
            <w:t>__________</w:t>
          </w:r>
        </w:p>
      </w:docPartBody>
    </w:docPart>
    <w:docPart>
      <w:docPartPr>
        <w:name w:val="9BF1A4E018204D4AB549325AA413A4A0"/>
        <w:category>
          <w:name w:val="常规"/>
          <w:gallery w:val="placeholder"/>
        </w:category>
        <w:types>
          <w:type w:val="bbPlcHdr"/>
        </w:types>
        <w:behaviors>
          <w:behavior w:val="content"/>
        </w:behaviors>
        <w:guid w:val="{6E302B0C-A80F-4CFD-9FC7-89566A13FD19}"/>
      </w:docPartPr>
      <w:docPartBody>
        <w:p w:rsidR="008D62EF" w:rsidRDefault="008D62EF">
          <w:pPr>
            <w:pStyle w:val="9BF1A4E018204D4AB549325AA413A4A0"/>
          </w:pPr>
          <w:r w:rsidRPr="008F432C">
            <w:rPr>
              <w:rStyle w:val="placeholder1Char"/>
            </w:rPr>
            <w:t>选择</w:t>
          </w:r>
        </w:p>
      </w:docPartBody>
    </w:docPart>
    <w:docPart>
      <w:docPartPr>
        <w:name w:val="EBF2D5297EA04A8BAA57D310B70AADC9"/>
        <w:category>
          <w:name w:val="常规"/>
          <w:gallery w:val="placeholder"/>
        </w:category>
        <w:types>
          <w:type w:val="bbPlcHdr"/>
        </w:types>
        <w:behaviors>
          <w:behavior w:val="content"/>
        </w:behaviors>
        <w:guid w:val="{B9FAEF1D-67F7-4E4F-B2B6-B01E4400CA9B}"/>
      </w:docPartPr>
      <w:docPartBody>
        <w:p w:rsidR="008D62EF" w:rsidRDefault="008D62EF">
          <w:pPr>
            <w:pStyle w:val="EBF2D5297EA04A8BAA57D310B70AADC9"/>
          </w:pPr>
          <w:r w:rsidRPr="00C63B67">
            <w:rPr>
              <w:rStyle w:val="placeholder1Char"/>
            </w:rPr>
            <w:t>__________</w:t>
          </w:r>
        </w:p>
      </w:docPartBody>
    </w:docPart>
    <w:docPart>
      <w:docPartPr>
        <w:name w:val="F1D1D3F450A04C4898E1D459C9749272"/>
        <w:category>
          <w:name w:val="常规"/>
          <w:gallery w:val="placeholder"/>
        </w:category>
        <w:types>
          <w:type w:val="bbPlcHdr"/>
        </w:types>
        <w:behaviors>
          <w:behavior w:val="content"/>
        </w:behaviors>
        <w:guid w:val="{9039AB85-9D24-480F-8CFB-7774B02A437A}"/>
      </w:docPartPr>
      <w:docPartBody>
        <w:p w:rsidR="008D62EF" w:rsidRDefault="008D62EF">
          <w:pPr>
            <w:pStyle w:val="F1D1D3F450A04C4898E1D459C9749272"/>
          </w:pPr>
          <w:r w:rsidRPr="008F432C">
            <w:rPr>
              <w:rStyle w:val="placeholder1Char"/>
            </w:rPr>
            <w:t>选择</w:t>
          </w:r>
        </w:p>
      </w:docPartBody>
    </w:docPart>
    <w:docPart>
      <w:docPartPr>
        <w:name w:val="4BAAF1258F004E5E9B37A2974F23C3C4"/>
        <w:category>
          <w:name w:val="常规"/>
          <w:gallery w:val="placeholder"/>
        </w:category>
        <w:types>
          <w:type w:val="bbPlcHdr"/>
        </w:types>
        <w:behaviors>
          <w:behavior w:val="content"/>
        </w:behaviors>
        <w:guid w:val="{2C263F2C-DC68-444A-9384-610C663A6800}"/>
      </w:docPartPr>
      <w:docPartBody>
        <w:p w:rsidR="008D62EF" w:rsidRDefault="008D62EF">
          <w:pPr>
            <w:pStyle w:val="4BAAF1258F004E5E9B37A2974F23C3C4"/>
          </w:pPr>
          <w:r w:rsidRPr="00C63B67">
            <w:rPr>
              <w:rStyle w:val="placeholder1Char"/>
            </w:rPr>
            <w:t>__________</w:t>
          </w:r>
        </w:p>
      </w:docPartBody>
    </w:docPart>
    <w:docPart>
      <w:docPartPr>
        <w:name w:val="1270491F47004E39A6C15DD9D95BBCFA"/>
        <w:category>
          <w:name w:val="常规"/>
          <w:gallery w:val="placeholder"/>
        </w:category>
        <w:types>
          <w:type w:val="bbPlcHdr"/>
        </w:types>
        <w:behaviors>
          <w:behavior w:val="content"/>
        </w:behaviors>
        <w:guid w:val="{64070D3C-6324-4548-9D24-DC557C15E280}"/>
      </w:docPartPr>
      <w:docPartBody>
        <w:p w:rsidR="008D62EF" w:rsidRDefault="008D62EF">
          <w:pPr>
            <w:pStyle w:val="1270491F47004E39A6C15DD9D95BBCFA"/>
          </w:pPr>
          <w:r w:rsidRPr="008F432C">
            <w:rPr>
              <w:rStyle w:val="placeholder1Char"/>
            </w:rPr>
            <w:t>选择</w:t>
          </w:r>
        </w:p>
      </w:docPartBody>
    </w:docPart>
    <w:docPart>
      <w:docPartPr>
        <w:name w:val="CEBA8A9064CC4943A5B0C6332A5EF0D3"/>
        <w:category>
          <w:name w:val="常规"/>
          <w:gallery w:val="placeholder"/>
        </w:category>
        <w:types>
          <w:type w:val="bbPlcHdr"/>
        </w:types>
        <w:behaviors>
          <w:behavior w:val="content"/>
        </w:behaviors>
        <w:guid w:val="{085D612D-92A8-408F-AC82-982DC4FE1A06}"/>
      </w:docPartPr>
      <w:docPartBody>
        <w:p w:rsidR="008D62EF" w:rsidRDefault="008D62EF">
          <w:pPr>
            <w:pStyle w:val="CEBA8A9064CC4943A5B0C6332A5EF0D3"/>
          </w:pPr>
          <w:r w:rsidRPr="00C63B67">
            <w:rPr>
              <w:rStyle w:val="placeholder1Char"/>
            </w:rPr>
            <w:t>__________</w:t>
          </w:r>
        </w:p>
      </w:docPartBody>
    </w:docPart>
    <w:docPart>
      <w:docPartPr>
        <w:name w:val="5013DF3776F043308E333D688756BE7F"/>
        <w:category>
          <w:name w:val="常规"/>
          <w:gallery w:val="placeholder"/>
        </w:category>
        <w:types>
          <w:type w:val="bbPlcHdr"/>
        </w:types>
        <w:behaviors>
          <w:behavior w:val="content"/>
        </w:behaviors>
        <w:guid w:val="{9A8D5585-3AD8-4AFE-B004-63785D550997}"/>
      </w:docPartPr>
      <w:docPartBody>
        <w:p w:rsidR="008D62EF" w:rsidRDefault="008D62EF">
          <w:pPr>
            <w:pStyle w:val="5013DF3776F043308E333D688756BE7F"/>
          </w:pPr>
          <w:r w:rsidRPr="008F432C">
            <w:rPr>
              <w:rStyle w:val="placeholder1Char"/>
            </w:rPr>
            <w:t>选择</w:t>
          </w:r>
        </w:p>
      </w:docPartBody>
    </w:docPart>
    <w:docPart>
      <w:docPartPr>
        <w:name w:val="A4E42967644848EB890E8D716CB8C026"/>
        <w:category>
          <w:name w:val="常规"/>
          <w:gallery w:val="placeholder"/>
        </w:category>
        <w:types>
          <w:type w:val="bbPlcHdr"/>
        </w:types>
        <w:behaviors>
          <w:behavior w:val="content"/>
        </w:behaviors>
        <w:guid w:val="{35C6F46A-F644-4C0A-AC0A-C47A42C8C034}"/>
      </w:docPartPr>
      <w:docPartBody>
        <w:p w:rsidR="008D62EF" w:rsidRDefault="008D62EF">
          <w:pPr>
            <w:pStyle w:val="A4E42967644848EB890E8D716CB8C026"/>
          </w:pPr>
          <w:r w:rsidRPr="00C63B67">
            <w:rPr>
              <w:rStyle w:val="placeholder1Char"/>
            </w:rPr>
            <w:t>__________</w:t>
          </w:r>
        </w:p>
      </w:docPartBody>
    </w:docPart>
    <w:docPart>
      <w:docPartPr>
        <w:name w:val="58D4C47A74B4427D9495C069C14C5DFE"/>
        <w:category>
          <w:name w:val="常规"/>
          <w:gallery w:val="placeholder"/>
        </w:category>
        <w:types>
          <w:type w:val="bbPlcHdr"/>
        </w:types>
        <w:behaviors>
          <w:behavior w:val="content"/>
        </w:behaviors>
        <w:guid w:val="{2CFF8ABE-91E8-4C56-8FC8-7F238CED8F82}"/>
      </w:docPartPr>
      <w:docPartBody>
        <w:p w:rsidR="008D62EF" w:rsidRDefault="008D62EF">
          <w:pPr>
            <w:pStyle w:val="58D4C47A74B4427D9495C069C14C5DFE"/>
          </w:pPr>
          <w:r w:rsidRPr="008F432C">
            <w:rPr>
              <w:rStyle w:val="placeholder1Char"/>
            </w:rPr>
            <w:t>选择</w:t>
          </w:r>
        </w:p>
      </w:docPartBody>
    </w:docPart>
    <w:docPart>
      <w:docPartPr>
        <w:name w:val="5F18F49FBB4B4F2284C47A0AEC756575"/>
        <w:category>
          <w:name w:val="常规"/>
          <w:gallery w:val="placeholder"/>
        </w:category>
        <w:types>
          <w:type w:val="bbPlcHdr"/>
        </w:types>
        <w:behaviors>
          <w:behavior w:val="content"/>
        </w:behaviors>
        <w:guid w:val="{15446199-CB68-4BD5-885E-B60D7C6EF206}"/>
      </w:docPartPr>
      <w:docPartBody>
        <w:p w:rsidR="008D62EF" w:rsidRDefault="008D62EF">
          <w:pPr>
            <w:pStyle w:val="5F18F49FBB4B4F2284C47A0AEC756575"/>
          </w:pPr>
          <w:r w:rsidRPr="00C63B67">
            <w:rPr>
              <w:rStyle w:val="placeholder1Char"/>
            </w:rPr>
            <w:t>__________</w:t>
          </w:r>
        </w:p>
      </w:docPartBody>
    </w:docPart>
    <w:docPart>
      <w:docPartPr>
        <w:name w:val="6EAD51C7AE324E8ABC5AB7232E14A527"/>
        <w:category>
          <w:name w:val="常规"/>
          <w:gallery w:val="placeholder"/>
        </w:category>
        <w:types>
          <w:type w:val="bbPlcHdr"/>
        </w:types>
        <w:behaviors>
          <w:behavior w:val="content"/>
        </w:behaviors>
        <w:guid w:val="{D3C066CF-D9DF-490B-B666-BB69E430546E}"/>
      </w:docPartPr>
      <w:docPartBody>
        <w:p w:rsidR="008D62EF" w:rsidRDefault="008D62EF">
          <w:pPr>
            <w:pStyle w:val="6EAD51C7AE324E8ABC5AB7232E14A527"/>
          </w:pPr>
          <w:r w:rsidRPr="008F432C">
            <w:rPr>
              <w:rStyle w:val="placeholder1Char"/>
            </w:rPr>
            <w:t>选择</w:t>
          </w:r>
        </w:p>
      </w:docPartBody>
    </w:docPart>
    <w:docPart>
      <w:docPartPr>
        <w:name w:val="BAC623C2EBB143369E4DF197A616DB9E"/>
        <w:category>
          <w:name w:val="常规"/>
          <w:gallery w:val="placeholder"/>
        </w:category>
        <w:types>
          <w:type w:val="bbPlcHdr"/>
        </w:types>
        <w:behaviors>
          <w:behavior w:val="content"/>
        </w:behaviors>
        <w:guid w:val="{44EB3AF9-399D-40F5-A172-1699CB05B378}"/>
      </w:docPartPr>
      <w:docPartBody>
        <w:p w:rsidR="008D62EF" w:rsidRDefault="008D62EF">
          <w:pPr>
            <w:pStyle w:val="BAC623C2EBB143369E4DF197A616DB9E"/>
          </w:pPr>
          <w:r w:rsidRPr="00C63B67">
            <w:rPr>
              <w:rStyle w:val="placeholder1Char"/>
            </w:rPr>
            <w:t>__________</w:t>
          </w:r>
        </w:p>
      </w:docPartBody>
    </w:docPart>
    <w:docPart>
      <w:docPartPr>
        <w:name w:val="CB53A5FB92644DAB831EA64C4CF4542B"/>
        <w:category>
          <w:name w:val="常规"/>
          <w:gallery w:val="placeholder"/>
        </w:category>
        <w:types>
          <w:type w:val="bbPlcHdr"/>
        </w:types>
        <w:behaviors>
          <w:behavior w:val="content"/>
        </w:behaviors>
        <w:guid w:val="{B7DF0457-9042-4F27-B2F9-0F35FC77E64E}"/>
      </w:docPartPr>
      <w:docPartBody>
        <w:p w:rsidR="008D62EF" w:rsidRDefault="008D62EF">
          <w:pPr>
            <w:pStyle w:val="CB53A5FB92644DAB831EA64C4CF4542B"/>
          </w:pPr>
          <w:r w:rsidRPr="008F432C">
            <w:rPr>
              <w:rStyle w:val="placeholder1Char"/>
            </w:rPr>
            <w:t>选择</w:t>
          </w:r>
        </w:p>
      </w:docPartBody>
    </w:docPart>
    <w:docPart>
      <w:docPartPr>
        <w:name w:val="44C388D673D8496787DE5778645DC505"/>
        <w:category>
          <w:name w:val="常规"/>
          <w:gallery w:val="placeholder"/>
        </w:category>
        <w:types>
          <w:type w:val="bbPlcHdr"/>
        </w:types>
        <w:behaviors>
          <w:behavior w:val="content"/>
        </w:behaviors>
        <w:guid w:val="{B641749A-6871-478D-BC41-CB5EBF2546F8}"/>
      </w:docPartPr>
      <w:docPartBody>
        <w:p w:rsidR="008D62EF" w:rsidRDefault="008D62EF">
          <w:pPr>
            <w:pStyle w:val="44C388D673D8496787DE5778645DC505"/>
          </w:pPr>
          <w:r w:rsidRPr="00C63B67">
            <w:rPr>
              <w:rStyle w:val="placeholder1Char"/>
            </w:rPr>
            <w:t>__________</w:t>
          </w:r>
        </w:p>
      </w:docPartBody>
    </w:docPart>
    <w:docPart>
      <w:docPartPr>
        <w:name w:val="95D31A395B83499BAE9C52396F5BB1A6"/>
        <w:category>
          <w:name w:val="常规"/>
          <w:gallery w:val="placeholder"/>
        </w:category>
        <w:types>
          <w:type w:val="bbPlcHdr"/>
        </w:types>
        <w:behaviors>
          <w:behavior w:val="content"/>
        </w:behaviors>
        <w:guid w:val="{51DC4EB9-3822-4F79-9C6C-718215C54F88}"/>
      </w:docPartPr>
      <w:docPartBody>
        <w:p w:rsidR="008D62EF" w:rsidRDefault="008D62EF">
          <w:pPr>
            <w:pStyle w:val="95D31A395B83499BAE9C52396F5BB1A6"/>
          </w:pPr>
          <w:r w:rsidRPr="008F432C">
            <w:rPr>
              <w:rStyle w:val="placeholder1Char"/>
            </w:rPr>
            <w:t>选择</w:t>
          </w:r>
        </w:p>
      </w:docPartBody>
    </w:docPart>
    <w:docPart>
      <w:docPartPr>
        <w:name w:val="5AFDEC575FBB4AF08471F21B63A5BB39"/>
        <w:category>
          <w:name w:val="常规"/>
          <w:gallery w:val="placeholder"/>
        </w:category>
        <w:types>
          <w:type w:val="bbPlcHdr"/>
        </w:types>
        <w:behaviors>
          <w:behavior w:val="content"/>
        </w:behaviors>
        <w:guid w:val="{0AFCE7AF-597E-45AE-9169-FE4D50AED292}"/>
      </w:docPartPr>
      <w:docPartBody>
        <w:p w:rsidR="008D62EF" w:rsidRDefault="008D62EF">
          <w:pPr>
            <w:pStyle w:val="5AFDEC575FBB4AF08471F21B63A5BB39"/>
          </w:pPr>
          <w:r w:rsidRPr="00C63B67">
            <w:rPr>
              <w:rStyle w:val="placeholder1Char"/>
            </w:rPr>
            <w:t>__________</w:t>
          </w:r>
        </w:p>
      </w:docPartBody>
    </w:docPart>
    <w:docPart>
      <w:docPartPr>
        <w:name w:val="67A052F71F0543E29A4EC274364FFA9F"/>
        <w:category>
          <w:name w:val="常规"/>
          <w:gallery w:val="placeholder"/>
        </w:category>
        <w:types>
          <w:type w:val="bbPlcHdr"/>
        </w:types>
        <w:behaviors>
          <w:behavior w:val="content"/>
        </w:behaviors>
        <w:guid w:val="{0E9BA0B7-4794-431D-B5DA-F24FD91501F7}"/>
      </w:docPartPr>
      <w:docPartBody>
        <w:p w:rsidR="008D62EF" w:rsidRDefault="008D62EF">
          <w:pPr>
            <w:pStyle w:val="67A052F71F0543E29A4EC274364FFA9F"/>
          </w:pPr>
          <w:r w:rsidRPr="008F432C">
            <w:rPr>
              <w:rStyle w:val="placeholder1Char"/>
            </w:rPr>
            <w:t>选择</w:t>
          </w:r>
        </w:p>
      </w:docPartBody>
    </w:docPart>
    <w:docPart>
      <w:docPartPr>
        <w:name w:val="D349DAEE42DE46E18A23AE3FDD506ABA"/>
        <w:category>
          <w:name w:val="常规"/>
          <w:gallery w:val="placeholder"/>
        </w:category>
        <w:types>
          <w:type w:val="bbPlcHdr"/>
        </w:types>
        <w:behaviors>
          <w:behavior w:val="content"/>
        </w:behaviors>
        <w:guid w:val="{587B4E7A-50EB-42C5-84AD-9D0029F76E06}"/>
      </w:docPartPr>
      <w:docPartBody>
        <w:p w:rsidR="008D62EF" w:rsidRDefault="008D62EF">
          <w:pPr>
            <w:pStyle w:val="D349DAEE42DE46E18A23AE3FDD506ABA"/>
          </w:pPr>
          <w:r w:rsidRPr="00C63B67">
            <w:rPr>
              <w:rStyle w:val="placeholder1Char"/>
            </w:rPr>
            <w:t>__________</w:t>
          </w:r>
        </w:p>
      </w:docPartBody>
    </w:docPart>
    <w:docPart>
      <w:docPartPr>
        <w:name w:val="D466D4A47EEF459598E4906AF693E2E9"/>
        <w:category>
          <w:name w:val="常规"/>
          <w:gallery w:val="placeholder"/>
        </w:category>
        <w:types>
          <w:type w:val="bbPlcHdr"/>
        </w:types>
        <w:behaviors>
          <w:behavior w:val="content"/>
        </w:behaviors>
        <w:guid w:val="{C75A2BF6-7836-4F29-9D97-A0E4973ABFC1}"/>
      </w:docPartPr>
      <w:docPartBody>
        <w:p w:rsidR="008D62EF" w:rsidRDefault="008D62EF">
          <w:pPr>
            <w:pStyle w:val="D466D4A47EEF459598E4906AF693E2E9"/>
          </w:pPr>
          <w:r w:rsidRPr="008F432C">
            <w:rPr>
              <w:rStyle w:val="placeholder1Char"/>
            </w:rPr>
            <w:t>选择</w:t>
          </w:r>
        </w:p>
      </w:docPartBody>
    </w:docPart>
    <w:docPart>
      <w:docPartPr>
        <w:name w:val="12A86DE20A054DE89503A43A62437754"/>
        <w:category>
          <w:name w:val="常规"/>
          <w:gallery w:val="placeholder"/>
        </w:category>
        <w:types>
          <w:type w:val="bbPlcHdr"/>
        </w:types>
        <w:behaviors>
          <w:behavior w:val="content"/>
        </w:behaviors>
        <w:guid w:val="{ADA8A11F-51F8-44CB-8D52-CA333288ADDD}"/>
      </w:docPartPr>
      <w:docPartBody>
        <w:p w:rsidR="008D62EF" w:rsidRDefault="008D62EF">
          <w:pPr>
            <w:pStyle w:val="12A86DE20A054DE89503A43A62437754"/>
          </w:pPr>
          <w:r w:rsidRPr="00C63B67">
            <w:rPr>
              <w:rStyle w:val="placeholder1Char"/>
            </w:rPr>
            <w:t>__________</w:t>
          </w:r>
        </w:p>
      </w:docPartBody>
    </w:docPart>
    <w:docPart>
      <w:docPartPr>
        <w:name w:val="2762C93C455843F4A7394155E5FCF9AB"/>
        <w:category>
          <w:name w:val="常规"/>
          <w:gallery w:val="placeholder"/>
        </w:category>
        <w:types>
          <w:type w:val="bbPlcHdr"/>
        </w:types>
        <w:behaviors>
          <w:behavior w:val="content"/>
        </w:behaviors>
        <w:guid w:val="{89E8D5A8-B26D-4048-97B1-DA30C81EE9EE}"/>
      </w:docPartPr>
      <w:docPartBody>
        <w:p w:rsidR="008D62EF" w:rsidRDefault="008D62EF">
          <w:pPr>
            <w:pStyle w:val="2762C93C455843F4A7394155E5FCF9AB"/>
          </w:pPr>
          <w:r w:rsidRPr="008F432C">
            <w:rPr>
              <w:rStyle w:val="placeholder1Char"/>
            </w:rPr>
            <w:t>选择</w:t>
          </w:r>
        </w:p>
      </w:docPartBody>
    </w:docPart>
    <w:docPart>
      <w:docPartPr>
        <w:name w:val="6591388650314F14B48912B813E517C0"/>
        <w:category>
          <w:name w:val="常规"/>
          <w:gallery w:val="placeholder"/>
        </w:category>
        <w:types>
          <w:type w:val="bbPlcHdr"/>
        </w:types>
        <w:behaviors>
          <w:behavior w:val="content"/>
        </w:behaviors>
        <w:guid w:val="{A2B99468-496F-4103-B624-9C13A08448EC}"/>
      </w:docPartPr>
      <w:docPartBody>
        <w:p w:rsidR="008D62EF" w:rsidRDefault="008D62EF">
          <w:pPr>
            <w:pStyle w:val="6591388650314F14B48912B813E517C0"/>
          </w:pPr>
          <w:r w:rsidRPr="00C63B67">
            <w:rPr>
              <w:rStyle w:val="placeholder1Char"/>
            </w:rPr>
            <w:t>__________</w:t>
          </w:r>
        </w:p>
      </w:docPartBody>
    </w:docPart>
    <w:docPart>
      <w:docPartPr>
        <w:name w:val="053F48CCA1D1421092F218A036DA10F4"/>
        <w:category>
          <w:name w:val="常规"/>
          <w:gallery w:val="placeholder"/>
        </w:category>
        <w:types>
          <w:type w:val="bbPlcHdr"/>
        </w:types>
        <w:behaviors>
          <w:behavior w:val="content"/>
        </w:behaviors>
        <w:guid w:val="{6A589289-2980-4D7C-8D15-403A377E8F19}"/>
      </w:docPartPr>
      <w:docPartBody>
        <w:p w:rsidR="008D62EF" w:rsidRDefault="008D62EF">
          <w:pPr>
            <w:pStyle w:val="053F48CCA1D1421092F218A036DA10F4"/>
          </w:pPr>
          <w:r w:rsidRPr="00C63B67">
            <w:rPr>
              <w:rStyle w:val="placeholder1Char"/>
            </w:rPr>
            <w:t>____________</w:t>
          </w:r>
        </w:p>
      </w:docPartBody>
    </w:docPart>
    <w:docPart>
      <w:docPartPr>
        <w:name w:val="4F1BAC76C4E4434F89AB341E6E4307B2"/>
        <w:category>
          <w:name w:val="常规"/>
          <w:gallery w:val="placeholder"/>
        </w:category>
        <w:types>
          <w:type w:val="bbPlcHdr"/>
        </w:types>
        <w:behaviors>
          <w:behavior w:val="content"/>
        </w:behaviors>
        <w:guid w:val="{DE81161A-5FF8-4345-A59B-EA75A9D0B943}"/>
      </w:docPartPr>
      <w:docPartBody>
        <w:p w:rsidR="008D62EF" w:rsidRDefault="008D62EF">
          <w:pPr>
            <w:pStyle w:val="4F1BAC76C4E4434F89AB341E6E4307B2"/>
          </w:pPr>
          <w:r w:rsidRPr="00C63B67">
            <w:rPr>
              <w:rStyle w:val="placeholder1Char"/>
            </w:rPr>
            <w:t>____________</w:t>
          </w:r>
        </w:p>
      </w:docPartBody>
    </w:docPart>
    <w:docPart>
      <w:docPartPr>
        <w:name w:val="DDA02BAC5D52463ABACE708CABA1C0F8"/>
        <w:category>
          <w:name w:val="常规"/>
          <w:gallery w:val="placeholder"/>
        </w:category>
        <w:types>
          <w:type w:val="bbPlcHdr"/>
        </w:types>
        <w:behaviors>
          <w:behavior w:val="content"/>
        </w:behaviors>
        <w:guid w:val="{F589AFF8-838A-4027-ACAF-1F727C252565}"/>
      </w:docPartPr>
      <w:docPartBody>
        <w:p w:rsidR="008D62EF" w:rsidRDefault="008D62EF">
          <w:pPr>
            <w:pStyle w:val="DDA02BAC5D52463ABACE708CABA1C0F8"/>
          </w:pPr>
          <w:r w:rsidRPr="00C63B67">
            <w:rPr>
              <w:rStyle w:val="placeholder1Char"/>
            </w:rPr>
            <w:t>________</w:t>
          </w:r>
        </w:p>
      </w:docPartBody>
    </w:docPart>
    <w:docPart>
      <w:docPartPr>
        <w:name w:val="393C3D7C89EF4D5B9AEC8BBA59F3A000"/>
        <w:category>
          <w:name w:val="常规"/>
          <w:gallery w:val="placeholder"/>
        </w:category>
        <w:types>
          <w:type w:val="bbPlcHdr"/>
        </w:types>
        <w:behaviors>
          <w:behavior w:val="content"/>
        </w:behaviors>
        <w:guid w:val="{A3E5882C-FE63-44D8-B0CA-B89E5CC09DF9}"/>
      </w:docPartPr>
      <w:docPartBody>
        <w:p w:rsidR="008D62EF" w:rsidRDefault="008D62EF">
          <w:pPr>
            <w:pStyle w:val="393C3D7C89EF4D5B9AEC8BBA59F3A000"/>
          </w:pPr>
          <w:r w:rsidRPr="00C63B67">
            <w:rPr>
              <w:rStyle w:val="placeholder1Char"/>
            </w:rPr>
            <w:t>选择</w:t>
          </w:r>
        </w:p>
      </w:docPartBody>
    </w:docPart>
    <w:docPart>
      <w:docPartPr>
        <w:name w:val="D31324EBC4BF4880A3E756DE700CDDCE"/>
        <w:category>
          <w:name w:val="常规"/>
          <w:gallery w:val="placeholder"/>
        </w:category>
        <w:types>
          <w:type w:val="bbPlcHdr"/>
        </w:types>
        <w:behaviors>
          <w:behavior w:val="content"/>
        </w:behaviors>
        <w:guid w:val="{AF0AB03B-3E39-49D0-A796-9E650CD16360}"/>
      </w:docPartPr>
      <w:docPartBody>
        <w:p w:rsidR="008D62EF" w:rsidRDefault="008D62EF">
          <w:pPr>
            <w:pStyle w:val="D31324EBC4BF4880A3E756DE700CDDCE"/>
          </w:pPr>
          <w:r w:rsidRPr="00C63B67">
            <w:rPr>
              <w:rStyle w:val="placeholder1Char"/>
            </w:rPr>
            <w:t>____________</w:t>
          </w:r>
        </w:p>
      </w:docPartBody>
    </w:docPart>
    <w:docPart>
      <w:docPartPr>
        <w:name w:val="78C6BC0D894040AC943118102434DFAC"/>
        <w:category>
          <w:name w:val="常规"/>
          <w:gallery w:val="placeholder"/>
        </w:category>
        <w:types>
          <w:type w:val="bbPlcHdr"/>
        </w:types>
        <w:behaviors>
          <w:behavior w:val="content"/>
        </w:behaviors>
        <w:guid w:val="{0A2435B8-1116-4CC6-BFAC-F7DC199EACF3}"/>
      </w:docPartPr>
      <w:docPartBody>
        <w:p w:rsidR="008D62EF" w:rsidRDefault="008D62EF">
          <w:pPr>
            <w:pStyle w:val="78C6BC0D894040AC943118102434DFAC"/>
          </w:pPr>
          <w:r w:rsidRPr="00C63B67">
            <w:rPr>
              <w:rStyle w:val="placeholder1Char"/>
            </w:rPr>
            <w:t>__________</w:t>
          </w:r>
        </w:p>
      </w:docPartBody>
    </w:docPart>
    <w:docPart>
      <w:docPartPr>
        <w:name w:val="97890B5C17764932ABA8B08777BA4EFB"/>
        <w:category>
          <w:name w:val="常规"/>
          <w:gallery w:val="placeholder"/>
        </w:category>
        <w:types>
          <w:type w:val="bbPlcHdr"/>
        </w:types>
        <w:behaviors>
          <w:behavior w:val="content"/>
        </w:behaviors>
        <w:guid w:val="{7750AA6C-4EA6-44B3-BE2C-17826580AAA1}"/>
      </w:docPartPr>
      <w:docPartBody>
        <w:p w:rsidR="008D62EF" w:rsidRDefault="008D62EF">
          <w:pPr>
            <w:pStyle w:val="97890B5C17764932ABA8B08777BA4EFB"/>
          </w:pPr>
          <w:r w:rsidRPr="00C63B67">
            <w:rPr>
              <w:rStyle w:val="placeholder1Char"/>
            </w:rPr>
            <w:t>________</w:t>
          </w:r>
        </w:p>
      </w:docPartBody>
    </w:docPart>
    <w:docPart>
      <w:docPartPr>
        <w:name w:val="5E158C9D5F05460F9CC67CB40810242C"/>
        <w:category>
          <w:name w:val="常规"/>
          <w:gallery w:val="placeholder"/>
        </w:category>
        <w:types>
          <w:type w:val="bbPlcHdr"/>
        </w:types>
        <w:behaviors>
          <w:behavior w:val="content"/>
        </w:behaviors>
        <w:guid w:val="{A8E498CF-9D36-45D3-8C8C-488A98573397}"/>
      </w:docPartPr>
      <w:docPartBody>
        <w:p w:rsidR="008D62EF" w:rsidRDefault="008D62EF">
          <w:pPr>
            <w:pStyle w:val="5E158C9D5F05460F9CC67CB40810242C"/>
          </w:pPr>
          <w:r w:rsidRPr="00F71542">
            <w:rPr>
              <w:rStyle w:val="placeholder1Char"/>
            </w:rPr>
            <w:t>_____________________________________________</w:t>
          </w:r>
        </w:p>
      </w:docPartBody>
    </w:docPart>
    <w:docPart>
      <w:docPartPr>
        <w:name w:val="473513477BFC49C0B493916D595254AA"/>
        <w:category>
          <w:name w:val="常规"/>
          <w:gallery w:val="placeholder"/>
        </w:category>
        <w:types>
          <w:type w:val="bbPlcHdr"/>
        </w:types>
        <w:behaviors>
          <w:behavior w:val="content"/>
        </w:behaviors>
        <w:guid w:val="{0A2EC79E-7BF3-404E-869A-983D971D110C}"/>
      </w:docPartPr>
      <w:docPartBody>
        <w:p w:rsidR="008D62EF" w:rsidRDefault="008D62EF">
          <w:pPr>
            <w:pStyle w:val="473513477BFC49C0B493916D595254AA"/>
          </w:pPr>
          <w:r w:rsidRPr="00C63B67">
            <w:rPr>
              <w:rStyle w:val="placeholder1Char"/>
            </w:rPr>
            <w:t>________</w:t>
          </w:r>
        </w:p>
      </w:docPartBody>
    </w:docPart>
    <w:docPart>
      <w:docPartPr>
        <w:name w:val="CA07FE9E487942DF91DA313BEF8FFE42"/>
        <w:category>
          <w:name w:val="常规"/>
          <w:gallery w:val="placeholder"/>
        </w:category>
        <w:types>
          <w:type w:val="bbPlcHdr"/>
        </w:types>
        <w:behaviors>
          <w:behavior w:val="content"/>
        </w:behaviors>
        <w:guid w:val="{6BD322CF-AD12-40A7-9A1C-CED0F812E564}"/>
      </w:docPartPr>
      <w:docPartBody>
        <w:p w:rsidR="008D62EF" w:rsidRDefault="008D62EF">
          <w:pPr>
            <w:pStyle w:val="CA07FE9E487942DF91DA313BEF8FFE42"/>
          </w:pPr>
          <w:r w:rsidRPr="00C63B67">
            <w:rPr>
              <w:rStyle w:val="placeholder1Char"/>
            </w:rPr>
            <w:t>__________</w:t>
          </w:r>
        </w:p>
      </w:docPartBody>
    </w:docPart>
    <w:docPart>
      <w:docPartPr>
        <w:name w:val="1D32811A113B4A318DEA7312F67809E7"/>
        <w:category>
          <w:name w:val="常规"/>
          <w:gallery w:val="placeholder"/>
        </w:category>
        <w:types>
          <w:type w:val="bbPlcHdr"/>
        </w:types>
        <w:behaviors>
          <w:behavior w:val="content"/>
        </w:behaviors>
        <w:guid w:val="{ED89F6E3-1A4F-41EC-8A21-F21BB04EF239}"/>
      </w:docPartPr>
      <w:docPartBody>
        <w:p w:rsidR="008D62EF" w:rsidRDefault="008D62EF">
          <w:pPr>
            <w:pStyle w:val="1D32811A113B4A318DEA7312F67809E7"/>
          </w:pPr>
          <w:r w:rsidRPr="00C63B67">
            <w:rPr>
              <w:rStyle w:val="placeholder1Char"/>
            </w:rPr>
            <w:t>________</w:t>
          </w:r>
        </w:p>
      </w:docPartBody>
    </w:docPart>
    <w:docPart>
      <w:docPartPr>
        <w:name w:val="F6C0D0A7CF2B4DF1BFA4CF9FB9122D20"/>
        <w:category>
          <w:name w:val="常规"/>
          <w:gallery w:val="placeholder"/>
        </w:category>
        <w:types>
          <w:type w:val="bbPlcHdr"/>
        </w:types>
        <w:behaviors>
          <w:behavior w:val="content"/>
        </w:behaviors>
        <w:guid w:val="{01E5178D-8948-4C9C-B144-948D7E1E211C}"/>
      </w:docPartPr>
      <w:docPartBody>
        <w:p w:rsidR="008D62EF" w:rsidRDefault="008D62EF">
          <w:pPr>
            <w:pStyle w:val="F6C0D0A7CF2B4DF1BFA4CF9FB9122D20"/>
          </w:pPr>
          <w:r w:rsidRPr="00C63B67">
            <w:rPr>
              <w:rStyle w:val="placeholder1Char"/>
              <w:rFonts w:hint="eastAsia"/>
            </w:rPr>
            <w:t>选择一项</w:t>
          </w:r>
        </w:p>
      </w:docPartBody>
    </w:docPart>
    <w:docPart>
      <w:docPartPr>
        <w:name w:val="09243E8249B24686BB27E2485D2FD9F6"/>
        <w:category>
          <w:name w:val="常规"/>
          <w:gallery w:val="placeholder"/>
        </w:category>
        <w:types>
          <w:type w:val="bbPlcHdr"/>
        </w:types>
        <w:behaviors>
          <w:behavior w:val="content"/>
        </w:behaviors>
        <w:guid w:val="{45BE1A1D-3590-46D2-B46C-02763CA8ACC5}"/>
      </w:docPartPr>
      <w:docPartBody>
        <w:p w:rsidR="008D62EF" w:rsidRDefault="008D62EF">
          <w:pPr>
            <w:pStyle w:val="09243E8249B24686BB27E2485D2FD9F6"/>
          </w:pPr>
          <w:r w:rsidRPr="00C63B67">
            <w:rPr>
              <w:rStyle w:val="placeholder1Char"/>
              <w:rFonts w:hint="eastAsia"/>
            </w:rPr>
            <w:t>选择一项</w:t>
          </w:r>
        </w:p>
      </w:docPartBody>
    </w:docPart>
    <w:docPart>
      <w:docPartPr>
        <w:name w:val="2B3580E7371E4A5D8BCC742ADDCC2188"/>
        <w:category>
          <w:name w:val="常规"/>
          <w:gallery w:val="placeholder"/>
        </w:category>
        <w:types>
          <w:type w:val="bbPlcHdr"/>
        </w:types>
        <w:behaviors>
          <w:behavior w:val="content"/>
        </w:behaviors>
        <w:guid w:val="{143C8F6B-A5D6-4CE4-B2BD-9B27E4B9EADF}"/>
      </w:docPartPr>
      <w:docPartBody>
        <w:p w:rsidR="008D62EF" w:rsidRDefault="008D62EF">
          <w:pPr>
            <w:pStyle w:val="2B3580E7371E4A5D8BCC742ADDCC2188"/>
          </w:pPr>
          <w:r w:rsidRPr="00C63B67">
            <w:rPr>
              <w:rStyle w:val="placeholder1Char"/>
              <w:rFonts w:hint="eastAsia"/>
            </w:rPr>
            <w:t>选择</w:t>
          </w:r>
        </w:p>
      </w:docPartBody>
    </w:docPart>
    <w:docPart>
      <w:docPartPr>
        <w:name w:val="3863E502ED394F9288D60653E0ED1132"/>
        <w:category>
          <w:name w:val="常规"/>
          <w:gallery w:val="placeholder"/>
        </w:category>
        <w:types>
          <w:type w:val="bbPlcHdr"/>
        </w:types>
        <w:behaviors>
          <w:behavior w:val="content"/>
        </w:behaviors>
        <w:guid w:val="{47FE307D-5722-43F7-B304-3A3B58B949ED}"/>
      </w:docPartPr>
      <w:docPartBody>
        <w:p w:rsidR="008D62EF" w:rsidRDefault="008D62EF">
          <w:pPr>
            <w:pStyle w:val="3863E502ED394F9288D60653E0ED1132"/>
          </w:pPr>
          <w:r w:rsidRPr="00C63B67">
            <w:rPr>
              <w:rStyle w:val="placeholder1Char"/>
              <w:rFonts w:hint="eastAsia"/>
            </w:rPr>
            <w:t>选择</w:t>
          </w:r>
        </w:p>
      </w:docPartBody>
    </w:docPart>
    <w:docPart>
      <w:docPartPr>
        <w:name w:val="67062A32FCDE47C7AB9D94693D8DD469"/>
        <w:category>
          <w:name w:val="常规"/>
          <w:gallery w:val="placeholder"/>
        </w:category>
        <w:types>
          <w:type w:val="bbPlcHdr"/>
        </w:types>
        <w:behaviors>
          <w:behavior w:val="content"/>
        </w:behaviors>
        <w:guid w:val="{F37E7A5C-BE06-4894-BA78-DFFB4326C314}"/>
      </w:docPartPr>
      <w:docPartBody>
        <w:p w:rsidR="008D62EF" w:rsidRDefault="008D62EF">
          <w:pPr>
            <w:pStyle w:val="67062A32FCDE47C7AB9D94693D8DD469"/>
          </w:pPr>
          <w:r w:rsidRPr="00C63B67">
            <w:rPr>
              <w:rStyle w:val="placeholder1Char"/>
            </w:rPr>
            <w:t>__________</w:t>
          </w:r>
        </w:p>
      </w:docPartBody>
    </w:docPart>
    <w:docPart>
      <w:docPartPr>
        <w:name w:val="B1CD71AAA2FC4374948DD82E459D676E"/>
        <w:category>
          <w:name w:val="常规"/>
          <w:gallery w:val="placeholder"/>
        </w:category>
        <w:types>
          <w:type w:val="bbPlcHdr"/>
        </w:types>
        <w:behaviors>
          <w:behavior w:val="content"/>
        </w:behaviors>
        <w:guid w:val="{BFF959E2-0C95-4883-95EB-F3637B7CB454}"/>
      </w:docPartPr>
      <w:docPartBody>
        <w:p w:rsidR="008D62EF" w:rsidRDefault="008D62EF">
          <w:pPr>
            <w:pStyle w:val="B1CD71AAA2FC4374948DD82E459D676E"/>
          </w:pPr>
          <w:r w:rsidRPr="00C63B67">
            <w:rPr>
              <w:rStyle w:val="placeholder1Char"/>
            </w:rPr>
            <w:t>__________</w:t>
          </w:r>
        </w:p>
      </w:docPartBody>
    </w:docPart>
    <w:docPart>
      <w:docPartPr>
        <w:name w:val="84CDB7DD57C84F61A98B0DD2D5A5D692"/>
        <w:category>
          <w:name w:val="常规"/>
          <w:gallery w:val="placeholder"/>
        </w:category>
        <w:types>
          <w:type w:val="bbPlcHdr"/>
        </w:types>
        <w:behaviors>
          <w:behavior w:val="content"/>
        </w:behaviors>
        <w:guid w:val="{66B1FDC5-5170-4F9C-96EE-A9576E456E9C}"/>
      </w:docPartPr>
      <w:docPartBody>
        <w:p w:rsidR="008D62EF" w:rsidRDefault="008D62EF">
          <w:pPr>
            <w:pStyle w:val="84CDB7DD57C84F61A98B0DD2D5A5D692"/>
          </w:pPr>
          <w:r w:rsidRPr="00C63B67">
            <w:rPr>
              <w:rStyle w:val="placeholder1Char"/>
            </w:rPr>
            <w:t>__________</w:t>
          </w:r>
        </w:p>
      </w:docPartBody>
    </w:docPart>
    <w:docPart>
      <w:docPartPr>
        <w:name w:val="D64E4964ABBE4B1CA3FE361A0EF3807C"/>
        <w:category>
          <w:name w:val="常规"/>
          <w:gallery w:val="placeholder"/>
        </w:category>
        <w:types>
          <w:type w:val="bbPlcHdr"/>
        </w:types>
        <w:behaviors>
          <w:behavior w:val="content"/>
        </w:behaviors>
        <w:guid w:val="{E4C4DD11-5000-4F67-A7A9-35B65B4B6D11}"/>
      </w:docPartPr>
      <w:docPartBody>
        <w:p w:rsidR="008D62EF" w:rsidRDefault="008D62EF">
          <w:pPr>
            <w:pStyle w:val="D64E4964ABBE4B1CA3FE361A0EF3807C"/>
          </w:pPr>
          <w:r w:rsidRPr="00C63B67">
            <w:rPr>
              <w:rStyle w:val="placeholder1Char"/>
            </w:rPr>
            <w:t>__________</w:t>
          </w:r>
        </w:p>
      </w:docPartBody>
    </w:docPart>
    <w:docPart>
      <w:docPartPr>
        <w:name w:val="6DBAE913FA64405886DEDFC6066525C3"/>
        <w:category>
          <w:name w:val="常规"/>
          <w:gallery w:val="placeholder"/>
        </w:category>
        <w:types>
          <w:type w:val="bbPlcHdr"/>
        </w:types>
        <w:behaviors>
          <w:behavior w:val="content"/>
        </w:behaviors>
        <w:guid w:val="{F421D6CA-39D7-484F-A293-5FAA69279465}"/>
      </w:docPartPr>
      <w:docPartBody>
        <w:p w:rsidR="008D62EF" w:rsidRDefault="008D62EF">
          <w:pPr>
            <w:pStyle w:val="6DBAE913FA64405886DEDFC6066525C3"/>
          </w:pPr>
          <w:r w:rsidRPr="00C63B67">
            <w:rPr>
              <w:rStyle w:val="placeholder1Char"/>
            </w:rPr>
            <w:t>__________</w:t>
          </w:r>
        </w:p>
      </w:docPartBody>
    </w:docPart>
    <w:docPart>
      <w:docPartPr>
        <w:name w:val="A96D6BA5BB794277926333992DF7AB14"/>
        <w:category>
          <w:name w:val="常规"/>
          <w:gallery w:val="placeholder"/>
        </w:category>
        <w:types>
          <w:type w:val="bbPlcHdr"/>
        </w:types>
        <w:behaviors>
          <w:behavior w:val="content"/>
        </w:behaviors>
        <w:guid w:val="{A2094AF0-D511-4428-A49C-57DEE0494149}"/>
      </w:docPartPr>
      <w:docPartBody>
        <w:p w:rsidR="008D62EF" w:rsidRDefault="008D62EF">
          <w:pPr>
            <w:pStyle w:val="A96D6BA5BB794277926333992DF7AB14"/>
          </w:pPr>
          <w:r w:rsidRPr="00C63B67">
            <w:rPr>
              <w:rStyle w:val="placeholder1Char"/>
            </w:rPr>
            <w:t>____________</w:t>
          </w:r>
        </w:p>
      </w:docPartBody>
    </w:docPart>
    <w:docPart>
      <w:docPartPr>
        <w:name w:val="DCB3CA7336B546EBBC1BBE35BE81E56E"/>
        <w:category>
          <w:name w:val="常规"/>
          <w:gallery w:val="placeholder"/>
        </w:category>
        <w:types>
          <w:type w:val="bbPlcHdr"/>
        </w:types>
        <w:behaviors>
          <w:behavior w:val="content"/>
        </w:behaviors>
        <w:guid w:val="{AD997BE2-1C28-45A0-B5FA-42AC29B234F8}"/>
      </w:docPartPr>
      <w:docPartBody>
        <w:p w:rsidR="008D62EF" w:rsidRDefault="008D62EF">
          <w:pPr>
            <w:pStyle w:val="DCB3CA7336B546EBBC1BBE35BE81E56E"/>
          </w:pPr>
          <w:r w:rsidRPr="00C63B67">
            <w:rPr>
              <w:rStyle w:val="placeholder1Char"/>
              <w:rFonts w:hint="eastAsia"/>
            </w:rPr>
            <w:t>选择</w:t>
          </w:r>
        </w:p>
      </w:docPartBody>
    </w:docPart>
    <w:docPart>
      <w:docPartPr>
        <w:name w:val="987EF890F0DF4214987F5764026F551C"/>
        <w:category>
          <w:name w:val="常规"/>
          <w:gallery w:val="placeholder"/>
        </w:category>
        <w:types>
          <w:type w:val="bbPlcHdr"/>
        </w:types>
        <w:behaviors>
          <w:behavior w:val="content"/>
        </w:behaviors>
        <w:guid w:val="{510AA9BC-D883-4BFE-A7C5-E76CE5968DE6}"/>
      </w:docPartPr>
      <w:docPartBody>
        <w:p w:rsidR="008D62EF" w:rsidRDefault="008D62EF">
          <w:pPr>
            <w:pStyle w:val="987EF890F0DF4214987F5764026F551C"/>
          </w:pPr>
          <w:r w:rsidRPr="00C63B67">
            <w:rPr>
              <w:rStyle w:val="placeholder1Char"/>
            </w:rPr>
            <w:t>__________</w:t>
          </w:r>
        </w:p>
      </w:docPartBody>
    </w:docPart>
    <w:docPart>
      <w:docPartPr>
        <w:name w:val="D91D18DE64414CEDB0B087BBC3D33011"/>
        <w:category>
          <w:name w:val="常规"/>
          <w:gallery w:val="placeholder"/>
        </w:category>
        <w:types>
          <w:type w:val="bbPlcHdr"/>
        </w:types>
        <w:behaviors>
          <w:behavior w:val="content"/>
        </w:behaviors>
        <w:guid w:val="{524C06EF-C9BA-457B-9612-6CB31D3C8C2E}"/>
      </w:docPartPr>
      <w:docPartBody>
        <w:p w:rsidR="008D62EF" w:rsidRDefault="008D62EF">
          <w:pPr>
            <w:pStyle w:val="D91D18DE64414CEDB0B087BBC3D33011"/>
          </w:pPr>
          <w:r w:rsidRPr="00C63B67">
            <w:rPr>
              <w:rStyle w:val="placeholder1Char"/>
            </w:rPr>
            <w:t>__________</w:t>
          </w:r>
        </w:p>
      </w:docPartBody>
    </w:docPart>
    <w:docPart>
      <w:docPartPr>
        <w:name w:val="4EE37D5203964888A576256A021E64DC"/>
        <w:category>
          <w:name w:val="常规"/>
          <w:gallery w:val="placeholder"/>
        </w:category>
        <w:types>
          <w:type w:val="bbPlcHdr"/>
        </w:types>
        <w:behaviors>
          <w:behavior w:val="content"/>
        </w:behaviors>
        <w:guid w:val="{80D716FA-A768-4EA8-82BF-2818A1CA5A75}"/>
      </w:docPartPr>
      <w:docPartBody>
        <w:p w:rsidR="008D62EF" w:rsidRDefault="008D62EF">
          <w:pPr>
            <w:pStyle w:val="4EE37D5203964888A576256A021E64DC"/>
          </w:pPr>
          <w:r w:rsidRPr="00C63B67">
            <w:rPr>
              <w:rStyle w:val="placeholder1Char"/>
              <w:rFonts w:hint="eastAsia"/>
            </w:rPr>
            <w:t>选择</w:t>
          </w:r>
        </w:p>
      </w:docPartBody>
    </w:docPart>
    <w:docPart>
      <w:docPartPr>
        <w:name w:val="3216D2311AC04575945D818E92D55EFA"/>
        <w:category>
          <w:name w:val="常规"/>
          <w:gallery w:val="placeholder"/>
        </w:category>
        <w:types>
          <w:type w:val="bbPlcHdr"/>
        </w:types>
        <w:behaviors>
          <w:behavior w:val="content"/>
        </w:behaviors>
        <w:guid w:val="{69A1A88F-8E5F-41B8-B6BC-6FC959978AAD}"/>
      </w:docPartPr>
      <w:docPartBody>
        <w:p w:rsidR="008D62EF" w:rsidRDefault="008D62EF">
          <w:pPr>
            <w:pStyle w:val="3216D2311AC04575945D818E92D55EFA"/>
          </w:pPr>
          <w:r w:rsidRPr="00C63B67">
            <w:rPr>
              <w:rStyle w:val="placeholder1Char"/>
              <w:rFonts w:hint="eastAsia"/>
            </w:rPr>
            <w:t>选择</w:t>
          </w:r>
        </w:p>
      </w:docPartBody>
    </w:docPart>
    <w:docPart>
      <w:docPartPr>
        <w:name w:val="BF50D50C60444B8FB8BEA587AC2C3366"/>
        <w:category>
          <w:name w:val="常规"/>
          <w:gallery w:val="placeholder"/>
        </w:category>
        <w:types>
          <w:type w:val="bbPlcHdr"/>
        </w:types>
        <w:behaviors>
          <w:behavior w:val="content"/>
        </w:behaviors>
        <w:guid w:val="{70827433-A27F-4B13-A8AE-6751A243597C}"/>
      </w:docPartPr>
      <w:docPartBody>
        <w:p w:rsidR="008D62EF" w:rsidRDefault="008D62EF">
          <w:pPr>
            <w:pStyle w:val="BF50D50C60444B8FB8BEA587AC2C3366"/>
          </w:pPr>
          <w:r w:rsidRPr="00C63B67">
            <w:rPr>
              <w:rStyle w:val="placeholder1Char"/>
            </w:rPr>
            <w:t>__________</w:t>
          </w:r>
        </w:p>
      </w:docPartBody>
    </w:docPart>
    <w:docPart>
      <w:docPartPr>
        <w:name w:val="ECE35B99A6E349D68B53C6B294F7077A"/>
        <w:category>
          <w:name w:val="常规"/>
          <w:gallery w:val="placeholder"/>
        </w:category>
        <w:types>
          <w:type w:val="bbPlcHdr"/>
        </w:types>
        <w:behaviors>
          <w:behavior w:val="content"/>
        </w:behaviors>
        <w:guid w:val="{50068368-7BF0-41F7-AAFA-291971F4CD22}"/>
      </w:docPartPr>
      <w:docPartBody>
        <w:p w:rsidR="008D62EF" w:rsidRDefault="008D62EF">
          <w:pPr>
            <w:pStyle w:val="ECE35B99A6E349D68B53C6B294F7077A"/>
          </w:pPr>
          <w:r w:rsidRPr="00C63B67">
            <w:rPr>
              <w:rStyle w:val="placeholder1Char"/>
            </w:rPr>
            <w:t>__________</w:t>
          </w:r>
        </w:p>
      </w:docPartBody>
    </w:docPart>
    <w:docPart>
      <w:docPartPr>
        <w:name w:val="584D0846913A42AFB4BC50B7152BF47C"/>
        <w:category>
          <w:name w:val="常规"/>
          <w:gallery w:val="placeholder"/>
        </w:category>
        <w:types>
          <w:type w:val="bbPlcHdr"/>
        </w:types>
        <w:behaviors>
          <w:behavior w:val="content"/>
        </w:behaviors>
        <w:guid w:val="{2E4B63B6-0743-41F1-8D5C-E30CDD507722}"/>
      </w:docPartPr>
      <w:docPartBody>
        <w:p w:rsidR="008D62EF" w:rsidRDefault="008D62EF">
          <w:pPr>
            <w:pStyle w:val="584D0846913A42AFB4BC50B7152BF47C"/>
          </w:pPr>
          <w:r w:rsidRPr="00425093">
            <w:rPr>
              <w:rStyle w:val="placeholder1Char"/>
            </w:rPr>
            <w:t>_____________________________________________</w:t>
          </w:r>
        </w:p>
      </w:docPartBody>
    </w:docPart>
    <w:docPart>
      <w:docPartPr>
        <w:name w:val="BD8609FA51724787A1994D6D1342C27C"/>
        <w:category>
          <w:name w:val="常规"/>
          <w:gallery w:val="placeholder"/>
        </w:category>
        <w:types>
          <w:type w:val="bbPlcHdr"/>
        </w:types>
        <w:behaviors>
          <w:behavior w:val="content"/>
        </w:behaviors>
        <w:guid w:val="{4C348FEA-C5C5-46B2-B9FE-625C5801AC5F}"/>
      </w:docPartPr>
      <w:docPartBody>
        <w:p w:rsidR="008D62EF" w:rsidRDefault="008D62EF">
          <w:pPr>
            <w:pStyle w:val="BD8609FA51724787A1994D6D1342C27C"/>
          </w:pPr>
          <w:r w:rsidRPr="00C63B67">
            <w:rPr>
              <w:rStyle w:val="placeholder1Char"/>
            </w:rPr>
            <w:t>__________</w:t>
          </w:r>
        </w:p>
      </w:docPartBody>
    </w:docPart>
    <w:docPart>
      <w:docPartPr>
        <w:name w:val="78405C9BDD974A29A961267A1E22E491"/>
        <w:category>
          <w:name w:val="常规"/>
          <w:gallery w:val="placeholder"/>
        </w:category>
        <w:types>
          <w:type w:val="bbPlcHdr"/>
        </w:types>
        <w:behaviors>
          <w:behavior w:val="content"/>
        </w:behaviors>
        <w:guid w:val="{3305ED46-F8C1-45E4-9C48-055ABF8DD733}"/>
      </w:docPartPr>
      <w:docPartBody>
        <w:p w:rsidR="008D62EF" w:rsidRDefault="008D62EF">
          <w:pPr>
            <w:pStyle w:val="78405C9BDD974A29A961267A1E22E491"/>
          </w:pPr>
          <w:r w:rsidRPr="00C63B67">
            <w:rPr>
              <w:rStyle w:val="placeholder1Char"/>
            </w:rPr>
            <w:t>__________</w:t>
          </w:r>
        </w:p>
      </w:docPartBody>
    </w:docPart>
    <w:docPart>
      <w:docPartPr>
        <w:name w:val="B5D458326CDA479782EA196F21B0AE65"/>
        <w:category>
          <w:name w:val="常规"/>
          <w:gallery w:val="placeholder"/>
        </w:category>
        <w:types>
          <w:type w:val="bbPlcHdr"/>
        </w:types>
        <w:behaviors>
          <w:behavior w:val="content"/>
        </w:behaviors>
        <w:guid w:val="{FC354E13-8264-4824-B4F4-FBCDECE2464A}"/>
      </w:docPartPr>
      <w:docPartBody>
        <w:p w:rsidR="008D62EF" w:rsidRDefault="008D62EF">
          <w:pPr>
            <w:pStyle w:val="B5D458326CDA479782EA196F21B0AE65"/>
          </w:pPr>
          <w:r w:rsidRPr="00C63B67">
            <w:rPr>
              <w:rStyle w:val="placeholder1Char"/>
            </w:rPr>
            <w:t>__________</w:t>
          </w:r>
        </w:p>
      </w:docPartBody>
    </w:docPart>
    <w:docPart>
      <w:docPartPr>
        <w:name w:val="D98C7B140E504A3B82A11E8B54B553C7"/>
        <w:category>
          <w:name w:val="常规"/>
          <w:gallery w:val="placeholder"/>
        </w:category>
        <w:types>
          <w:type w:val="bbPlcHdr"/>
        </w:types>
        <w:behaviors>
          <w:behavior w:val="content"/>
        </w:behaviors>
        <w:guid w:val="{A5A184CE-E400-466D-97EE-0697509C2CE1}"/>
      </w:docPartPr>
      <w:docPartBody>
        <w:p w:rsidR="008D62EF" w:rsidRDefault="008D62EF">
          <w:pPr>
            <w:pStyle w:val="D98C7B140E504A3B82A11E8B54B553C7"/>
          </w:pPr>
          <w:r w:rsidRPr="00C63B67">
            <w:rPr>
              <w:rStyle w:val="placeholder1Char"/>
            </w:rPr>
            <w:t>__________</w:t>
          </w:r>
        </w:p>
      </w:docPartBody>
    </w:docPart>
    <w:docPart>
      <w:docPartPr>
        <w:name w:val="5270452A8FA5496ABF2E09620B10461F"/>
        <w:category>
          <w:name w:val="常规"/>
          <w:gallery w:val="placeholder"/>
        </w:category>
        <w:types>
          <w:type w:val="bbPlcHdr"/>
        </w:types>
        <w:behaviors>
          <w:behavior w:val="content"/>
        </w:behaviors>
        <w:guid w:val="{9990501A-D021-405D-B9BC-2F36F1AE2B62}"/>
      </w:docPartPr>
      <w:docPartBody>
        <w:p w:rsidR="008D62EF" w:rsidRDefault="008D62EF">
          <w:pPr>
            <w:pStyle w:val="5270452A8FA5496ABF2E09620B10461F"/>
          </w:pPr>
          <w:r w:rsidRPr="00C63B67">
            <w:rPr>
              <w:rStyle w:val="placeholder1Char"/>
            </w:rPr>
            <w:t>__________</w:t>
          </w:r>
        </w:p>
      </w:docPartBody>
    </w:docPart>
    <w:docPart>
      <w:docPartPr>
        <w:name w:val="0AC4C719A596422A8CD92E17B417474B"/>
        <w:category>
          <w:name w:val="常规"/>
          <w:gallery w:val="placeholder"/>
        </w:category>
        <w:types>
          <w:type w:val="bbPlcHdr"/>
        </w:types>
        <w:behaviors>
          <w:behavior w:val="content"/>
        </w:behaviors>
        <w:guid w:val="{3B591851-5CC1-451E-B81E-D7F1F5B389D3}"/>
      </w:docPartPr>
      <w:docPartBody>
        <w:p w:rsidR="008D62EF" w:rsidRDefault="008D62EF">
          <w:pPr>
            <w:pStyle w:val="0AC4C719A596422A8CD92E17B417474B"/>
          </w:pPr>
          <w:r w:rsidRPr="00C63B67">
            <w:rPr>
              <w:rStyle w:val="placeholder1Char"/>
            </w:rPr>
            <w:t>__________</w:t>
          </w:r>
        </w:p>
      </w:docPartBody>
    </w:docPart>
    <w:docPart>
      <w:docPartPr>
        <w:name w:val="9C12A677FAB744BCA2D8165A4B4200D1"/>
        <w:category>
          <w:name w:val="常规"/>
          <w:gallery w:val="placeholder"/>
        </w:category>
        <w:types>
          <w:type w:val="bbPlcHdr"/>
        </w:types>
        <w:behaviors>
          <w:behavior w:val="content"/>
        </w:behaviors>
        <w:guid w:val="{8200D9EE-48D6-4F3B-811E-DC860B2AF2A7}"/>
      </w:docPartPr>
      <w:docPartBody>
        <w:p w:rsidR="008D62EF" w:rsidRDefault="008D62EF">
          <w:pPr>
            <w:pStyle w:val="9C12A677FAB744BCA2D8165A4B4200D1"/>
          </w:pPr>
          <w:r w:rsidRPr="00C63B67">
            <w:rPr>
              <w:rStyle w:val="placeholder1Char"/>
            </w:rPr>
            <w:t>__________</w:t>
          </w:r>
        </w:p>
      </w:docPartBody>
    </w:docPart>
    <w:docPart>
      <w:docPartPr>
        <w:name w:val="821E322167654C9C8605E2E107EA0F57"/>
        <w:category>
          <w:name w:val="常规"/>
          <w:gallery w:val="placeholder"/>
        </w:category>
        <w:types>
          <w:type w:val="bbPlcHdr"/>
        </w:types>
        <w:behaviors>
          <w:behavior w:val="content"/>
        </w:behaviors>
        <w:guid w:val="{1ADF1218-3253-4745-BD44-FACFA1254B07}"/>
      </w:docPartPr>
      <w:docPartBody>
        <w:p w:rsidR="008D62EF" w:rsidRDefault="008D62EF">
          <w:pPr>
            <w:pStyle w:val="821E322167654C9C8605E2E107EA0F57"/>
          </w:pPr>
          <w:r w:rsidRPr="00C63B67">
            <w:rPr>
              <w:rStyle w:val="placeholder1Char"/>
            </w:rPr>
            <w:t>__________</w:t>
          </w:r>
        </w:p>
      </w:docPartBody>
    </w:docPart>
    <w:docPart>
      <w:docPartPr>
        <w:name w:val="2FCF90CF6869469183FDC96B03BCC57B"/>
        <w:category>
          <w:name w:val="常规"/>
          <w:gallery w:val="placeholder"/>
        </w:category>
        <w:types>
          <w:type w:val="bbPlcHdr"/>
        </w:types>
        <w:behaviors>
          <w:behavior w:val="content"/>
        </w:behaviors>
        <w:guid w:val="{7A7A05C5-0EE0-4384-8D5B-4F73AF0AF011}"/>
      </w:docPartPr>
      <w:docPartBody>
        <w:p w:rsidR="008D62EF" w:rsidRDefault="008D62EF">
          <w:pPr>
            <w:pStyle w:val="2FCF90CF6869469183FDC96B03BCC57B"/>
          </w:pPr>
          <w:r w:rsidRPr="00C63B67">
            <w:rPr>
              <w:rStyle w:val="placeholder1Char"/>
            </w:rPr>
            <w:t>__________</w:t>
          </w:r>
        </w:p>
      </w:docPartBody>
    </w:docPart>
    <w:docPart>
      <w:docPartPr>
        <w:name w:val="6F53F6B2040D45659E1D5572CE1673A9"/>
        <w:category>
          <w:name w:val="常规"/>
          <w:gallery w:val="placeholder"/>
        </w:category>
        <w:types>
          <w:type w:val="bbPlcHdr"/>
        </w:types>
        <w:behaviors>
          <w:behavior w:val="content"/>
        </w:behaviors>
        <w:guid w:val="{F1CE30F2-3BCB-4B49-9128-1B8DC22B302E}"/>
      </w:docPartPr>
      <w:docPartBody>
        <w:p w:rsidR="008D62EF" w:rsidRDefault="008D62EF">
          <w:pPr>
            <w:pStyle w:val="6F53F6B2040D45659E1D5572CE1673A9"/>
          </w:pPr>
          <w:r w:rsidRPr="00C63B67">
            <w:rPr>
              <w:rStyle w:val="placeholder1Char"/>
            </w:rPr>
            <w:t>__________</w:t>
          </w:r>
        </w:p>
      </w:docPartBody>
    </w:docPart>
    <w:docPart>
      <w:docPartPr>
        <w:name w:val="E8997B70FE84421AB51A5FBB744A388B"/>
        <w:category>
          <w:name w:val="常规"/>
          <w:gallery w:val="placeholder"/>
        </w:category>
        <w:types>
          <w:type w:val="bbPlcHdr"/>
        </w:types>
        <w:behaviors>
          <w:behavior w:val="content"/>
        </w:behaviors>
        <w:guid w:val="{859B1B00-63F0-49ED-9B5F-6A968EB86A9D}"/>
      </w:docPartPr>
      <w:docPartBody>
        <w:p w:rsidR="008D62EF" w:rsidRDefault="008D62EF">
          <w:pPr>
            <w:pStyle w:val="E8997B70FE84421AB51A5FBB744A388B"/>
          </w:pPr>
          <w:r w:rsidRPr="00C63B67">
            <w:rPr>
              <w:rStyle w:val="placeholder1Char"/>
            </w:rPr>
            <w:t>__________</w:t>
          </w:r>
        </w:p>
      </w:docPartBody>
    </w:docPart>
    <w:docPart>
      <w:docPartPr>
        <w:name w:val="A6A34B2D99E641C596BF4528BCCCE123"/>
        <w:category>
          <w:name w:val="常规"/>
          <w:gallery w:val="placeholder"/>
        </w:category>
        <w:types>
          <w:type w:val="bbPlcHdr"/>
        </w:types>
        <w:behaviors>
          <w:behavior w:val="content"/>
        </w:behaviors>
        <w:guid w:val="{A00C6F80-7D4B-4390-BB7B-8C2C8E0EB683}"/>
      </w:docPartPr>
      <w:docPartBody>
        <w:p w:rsidR="008D62EF" w:rsidRDefault="008D62EF">
          <w:pPr>
            <w:pStyle w:val="A6A34B2D99E641C596BF4528BCCCE123"/>
          </w:pPr>
          <w:r w:rsidRPr="00C63B67">
            <w:rPr>
              <w:rStyle w:val="placeholder1Char"/>
            </w:rPr>
            <w:t>__________</w:t>
          </w:r>
        </w:p>
      </w:docPartBody>
    </w:docPart>
    <w:docPart>
      <w:docPartPr>
        <w:name w:val="6F86A92196A146E38853D65CE2FAAF9B"/>
        <w:category>
          <w:name w:val="常规"/>
          <w:gallery w:val="placeholder"/>
        </w:category>
        <w:types>
          <w:type w:val="bbPlcHdr"/>
        </w:types>
        <w:behaviors>
          <w:behavior w:val="content"/>
        </w:behaviors>
        <w:guid w:val="{545FDB42-B982-46E0-9ABC-510E25A1F026}"/>
      </w:docPartPr>
      <w:docPartBody>
        <w:p w:rsidR="008D62EF" w:rsidRDefault="008D62EF">
          <w:pPr>
            <w:pStyle w:val="6F86A92196A146E38853D65CE2FAAF9B"/>
          </w:pPr>
          <w:r w:rsidRPr="00C63B67">
            <w:rPr>
              <w:rStyle w:val="placeholder1Char"/>
            </w:rPr>
            <w:t>_____________</w:t>
          </w:r>
        </w:p>
      </w:docPartBody>
    </w:docPart>
    <w:docPart>
      <w:docPartPr>
        <w:name w:val="29B2FB5B1340482885D636DA77FA82A4"/>
        <w:category>
          <w:name w:val="常规"/>
          <w:gallery w:val="placeholder"/>
        </w:category>
        <w:types>
          <w:type w:val="bbPlcHdr"/>
        </w:types>
        <w:behaviors>
          <w:behavior w:val="content"/>
        </w:behaviors>
        <w:guid w:val="{8A0D2537-A334-4209-910B-0F44DB1C7891}"/>
      </w:docPartPr>
      <w:docPartBody>
        <w:p w:rsidR="008D62EF" w:rsidRDefault="008D62EF">
          <w:pPr>
            <w:pStyle w:val="29B2FB5B1340482885D636DA77FA82A4"/>
          </w:pPr>
          <w:r w:rsidRPr="00C63B67">
            <w:rPr>
              <w:rStyle w:val="placeholder1Char"/>
            </w:rPr>
            <w:t>_______________</w:t>
          </w:r>
        </w:p>
      </w:docPartBody>
    </w:docPart>
    <w:docPart>
      <w:docPartPr>
        <w:name w:val="27A146392850452081EAE5102460C7EC"/>
        <w:category>
          <w:name w:val="常规"/>
          <w:gallery w:val="placeholder"/>
        </w:category>
        <w:types>
          <w:type w:val="bbPlcHdr"/>
        </w:types>
        <w:behaviors>
          <w:behavior w:val="content"/>
        </w:behaviors>
        <w:guid w:val="{78C66C18-2A47-4C9D-9562-FB00FBFECE78}"/>
      </w:docPartPr>
      <w:docPartBody>
        <w:p w:rsidR="008D62EF" w:rsidRDefault="008D62EF">
          <w:pPr>
            <w:pStyle w:val="27A146392850452081EAE5102460C7EC"/>
          </w:pPr>
          <w:r w:rsidRPr="00C63B67">
            <w:rPr>
              <w:rStyle w:val="placeholder1Char"/>
            </w:rPr>
            <w:t>__________</w:t>
          </w:r>
        </w:p>
      </w:docPartBody>
    </w:docPart>
    <w:docPart>
      <w:docPartPr>
        <w:name w:val="8CB288C3320045F69F127B31D3ECE8AC"/>
        <w:category>
          <w:name w:val="常规"/>
          <w:gallery w:val="placeholder"/>
        </w:category>
        <w:types>
          <w:type w:val="bbPlcHdr"/>
        </w:types>
        <w:behaviors>
          <w:behavior w:val="content"/>
        </w:behaviors>
        <w:guid w:val="{953D242D-1CC1-452F-8256-93BC3B398FF8}"/>
      </w:docPartPr>
      <w:docPartBody>
        <w:p w:rsidR="008D62EF" w:rsidRDefault="008D62EF">
          <w:pPr>
            <w:pStyle w:val="8CB288C3320045F69F127B31D3ECE8AC"/>
          </w:pPr>
          <w:r w:rsidRPr="00C63B67">
            <w:rPr>
              <w:rStyle w:val="placeholder1Char"/>
              <w:rFonts w:hint="eastAsia"/>
            </w:rPr>
            <w:t>选择</w:t>
          </w:r>
        </w:p>
      </w:docPartBody>
    </w:docPart>
    <w:docPart>
      <w:docPartPr>
        <w:name w:val="FC72F7BA95E5480E9009391828B8F1A5"/>
        <w:category>
          <w:name w:val="常规"/>
          <w:gallery w:val="placeholder"/>
        </w:category>
        <w:types>
          <w:type w:val="bbPlcHdr"/>
        </w:types>
        <w:behaviors>
          <w:behavior w:val="content"/>
        </w:behaviors>
        <w:guid w:val="{58C4F0EE-F324-4656-9DBD-C8FE00B0F40D}"/>
      </w:docPartPr>
      <w:docPartBody>
        <w:p w:rsidR="008D62EF" w:rsidRDefault="008D62EF">
          <w:pPr>
            <w:pStyle w:val="FC72F7BA95E5480E9009391828B8F1A5"/>
          </w:pPr>
          <w:r w:rsidRPr="00C63B67">
            <w:rPr>
              <w:rStyle w:val="placeholder1Char"/>
            </w:rPr>
            <w:t>__________</w:t>
          </w:r>
        </w:p>
      </w:docPartBody>
    </w:docPart>
    <w:docPart>
      <w:docPartPr>
        <w:name w:val="F341274E7A964DD9BFFBED7A469FF09D"/>
        <w:category>
          <w:name w:val="常规"/>
          <w:gallery w:val="placeholder"/>
        </w:category>
        <w:types>
          <w:type w:val="bbPlcHdr"/>
        </w:types>
        <w:behaviors>
          <w:behavior w:val="content"/>
        </w:behaviors>
        <w:guid w:val="{7F953418-7044-4203-8C1C-453C91BF56A5}"/>
      </w:docPartPr>
      <w:docPartBody>
        <w:p w:rsidR="008D62EF" w:rsidRDefault="008D62EF">
          <w:pPr>
            <w:pStyle w:val="F341274E7A964DD9BFFBED7A469FF09D"/>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docPartBody>
    </w:docPart>
    <w:docPart>
      <w:docPartPr>
        <w:name w:val="530A711D4477471BA3F15B7EA635816D"/>
        <w:category>
          <w:name w:val="常规"/>
          <w:gallery w:val="placeholder"/>
        </w:category>
        <w:types>
          <w:type w:val="bbPlcHdr"/>
        </w:types>
        <w:behaviors>
          <w:behavior w:val="content"/>
        </w:behaviors>
        <w:guid w:val="{131A77B3-1764-413D-8D0B-2A94E2DB5696}"/>
      </w:docPartPr>
      <w:docPartBody>
        <w:p w:rsidR="008D62EF" w:rsidRDefault="008D62EF">
          <w:pPr>
            <w:pStyle w:val="530A711D4477471BA3F15B7EA635816D"/>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4969DAE4B320471D887893CEAC4BD9D6"/>
        <w:category>
          <w:name w:val="常规"/>
          <w:gallery w:val="placeholder"/>
        </w:category>
        <w:types>
          <w:type w:val="bbPlcHdr"/>
        </w:types>
        <w:behaviors>
          <w:behavior w:val="content"/>
        </w:behaviors>
        <w:guid w:val="{377D9245-BB95-48C8-9E9D-EDE6701E5F4C}"/>
      </w:docPartPr>
      <w:docPartBody>
        <w:p w:rsidR="008D62EF" w:rsidRDefault="008D62EF">
          <w:pPr>
            <w:pStyle w:val="4969DAE4B320471D887893CEAC4BD9D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9EB4156AC6874304AB43C5A11803689D"/>
        <w:category>
          <w:name w:val="常规"/>
          <w:gallery w:val="placeholder"/>
        </w:category>
        <w:types>
          <w:type w:val="bbPlcHdr"/>
        </w:types>
        <w:behaviors>
          <w:behavior w:val="content"/>
        </w:behaviors>
        <w:guid w:val="{8E44C833-F0EB-4CCA-B7AF-ED1298252DC4}"/>
      </w:docPartPr>
      <w:docPartBody>
        <w:p w:rsidR="008D62EF" w:rsidRDefault="008D62EF">
          <w:pPr>
            <w:pStyle w:val="9EB4156AC6874304AB43C5A11803689D"/>
          </w:pPr>
          <w:r w:rsidRPr="00C63B67">
            <w:rPr>
              <w:rStyle w:val="placeholder2Char"/>
              <w:rFonts w:hint="eastAsia"/>
            </w:rPr>
            <w:t>股权激励计划的模式、激励对象、激励对象考核情况、实施情况、调整情况等。</w:t>
          </w:r>
        </w:p>
      </w:docPartBody>
    </w:docPart>
    <w:docPart>
      <w:docPartPr>
        <w:name w:val="FDDE220A82DD4970BE5824F32A2AEE64"/>
        <w:category>
          <w:name w:val="常规"/>
          <w:gallery w:val="placeholder"/>
        </w:category>
        <w:types>
          <w:type w:val="bbPlcHdr"/>
        </w:types>
        <w:behaviors>
          <w:behavior w:val="content"/>
        </w:behaviors>
        <w:guid w:val="{8F17D225-58F9-4512-B436-8F89EE0DB034}"/>
      </w:docPartPr>
      <w:docPartBody>
        <w:p w:rsidR="008D62EF" w:rsidRDefault="008D62EF">
          <w:pPr>
            <w:pStyle w:val="FDDE220A82DD4970BE5824F32A2AEE6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53D26B6FA3214B538B272B30A92827CE"/>
        <w:category>
          <w:name w:val="常规"/>
          <w:gallery w:val="placeholder"/>
        </w:category>
        <w:types>
          <w:type w:val="bbPlcHdr"/>
        </w:types>
        <w:behaviors>
          <w:behavior w:val="content"/>
        </w:behaviors>
        <w:guid w:val="{A8423D79-C267-442F-8F3C-98BBA152E4A0}"/>
      </w:docPartPr>
      <w:docPartBody>
        <w:p w:rsidR="008D62EF" w:rsidRDefault="008D62EF">
          <w:pPr>
            <w:pStyle w:val="53D26B6FA3214B538B272B30A92827CE"/>
          </w:pPr>
          <w:r w:rsidRPr="00C63B67">
            <w:rPr>
              <w:rStyle w:val="placeholder1Char"/>
            </w:rPr>
            <w:t>__________</w:t>
          </w:r>
        </w:p>
      </w:docPartBody>
    </w:docPart>
    <w:docPart>
      <w:docPartPr>
        <w:name w:val="6C3BE247C8AB452A8E16D382477CFA15"/>
        <w:category>
          <w:name w:val="常规"/>
          <w:gallery w:val="placeholder"/>
        </w:category>
        <w:types>
          <w:type w:val="bbPlcHdr"/>
        </w:types>
        <w:behaviors>
          <w:behavior w:val="content"/>
        </w:behaviors>
        <w:guid w:val="{C6369BBE-0A95-489B-8D4A-376EA5D58747}"/>
      </w:docPartPr>
      <w:docPartBody>
        <w:p w:rsidR="008D62EF" w:rsidRDefault="008D62EF">
          <w:pPr>
            <w:pStyle w:val="6C3BE247C8AB452A8E16D382477CFA15"/>
          </w:pPr>
          <w:r w:rsidRPr="00C63B67">
            <w:rPr>
              <w:rStyle w:val="placeholder1Char"/>
              <w:rFonts w:hint="eastAsia"/>
            </w:rPr>
            <w:t>选择</w:t>
          </w:r>
        </w:p>
      </w:docPartBody>
    </w:docPart>
    <w:docPart>
      <w:docPartPr>
        <w:name w:val="B9D4AC69039843C3BB8D754E24EE1DF8"/>
        <w:category>
          <w:name w:val="常规"/>
          <w:gallery w:val="placeholder"/>
        </w:category>
        <w:types>
          <w:type w:val="bbPlcHdr"/>
        </w:types>
        <w:behaviors>
          <w:behavior w:val="content"/>
        </w:behaviors>
        <w:guid w:val="{1F1A755B-C9F8-4A29-B5AF-F2E029C4C0AE}"/>
      </w:docPartPr>
      <w:docPartBody>
        <w:p w:rsidR="008D62EF" w:rsidRDefault="008D62EF">
          <w:pPr>
            <w:pStyle w:val="B9D4AC69039843C3BB8D754E24EE1DF8"/>
          </w:pPr>
          <w:r w:rsidRPr="00C63B67">
            <w:rPr>
              <w:rStyle w:val="placeholder1Char"/>
              <w:rFonts w:hint="eastAsia"/>
            </w:rPr>
            <w:t>_</w:t>
          </w:r>
          <w:r w:rsidRPr="00C63B67">
            <w:rPr>
              <w:rStyle w:val="placeholder1Char"/>
            </w:rPr>
            <w:t>__________</w:t>
          </w:r>
        </w:p>
      </w:docPartBody>
    </w:docPart>
    <w:docPart>
      <w:docPartPr>
        <w:name w:val="668D15F71D294FDB8001793E799FCA71"/>
        <w:category>
          <w:name w:val="常规"/>
          <w:gallery w:val="placeholder"/>
        </w:category>
        <w:types>
          <w:type w:val="bbPlcHdr"/>
        </w:types>
        <w:behaviors>
          <w:behavior w:val="content"/>
        </w:behaviors>
        <w:guid w:val="{02277269-C995-4B96-A821-4B91A783E5E1}"/>
      </w:docPartPr>
      <w:docPartBody>
        <w:p w:rsidR="008D62EF" w:rsidRDefault="008D62EF">
          <w:pPr>
            <w:pStyle w:val="668D15F71D294FDB8001793E799FCA71"/>
          </w:pPr>
          <w:r w:rsidRPr="00C63B67">
            <w:rPr>
              <w:rStyle w:val="placeholder1Char"/>
              <w:rFonts w:hint="eastAsia"/>
            </w:rPr>
            <w:t>________</w:t>
          </w:r>
        </w:p>
      </w:docPartBody>
    </w:docPart>
    <w:docPart>
      <w:docPartPr>
        <w:name w:val="31F5C8CAE0134785B3DEC797A78B8910"/>
        <w:category>
          <w:name w:val="常规"/>
          <w:gallery w:val="placeholder"/>
        </w:category>
        <w:types>
          <w:type w:val="bbPlcHdr"/>
        </w:types>
        <w:behaviors>
          <w:behavior w:val="content"/>
        </w:behaviors>
        <w:guid w:val="{317FA18C-47A2-45EE-A88B-504F95C12817}"/>
      </w:docPartPr>
      <w:docPartBody>
        <w:p w:rsidR="008D62EF" w:rsidRDefault="008D62EF">
          <w:pPr>
            <w:pStyle w:val="31F5C8CAE0134785B3DEC797A78B8910"/>
          </w:pPr>
          <w:r w:rsidRPr="00C63B67">
            <w:rPr>
              <w:rStyle w:val="placeholder1Char"/>
            </w:rPr>
            <w:t>__________</w:t>
          </w:r>
        </w:p>
      </w:docPartBody>
    </w:docPart>
    <w:docPart>
      <w:docPartPr>
        <w:name w:val="88EB8A2CC9BE4B789515116FB5C2A3CA"/>
        <w:category>
          <w:name w:val="常规"/>
          <w:gallery w:val="placeholder"/>
        </w:category>
        <w:types>
          <w:type w:val="bbPlcHdr"/>
        </w:types>
        <w:behaviors>
          <w:behavior w:val="content"/>
        </w:behaviors>
        <w:guid w:val="{318AD3C0-F65E-44D9-8F8A-8C4E2CEFBA5D}"/>
      </w:docPartPr>
      <w:docPartBody>
        <w:p w:rsidR="008D62EF" w:rsidRDefault="008D62EF">
          <w:pPr>
            <w:pStyle w:val="88EB8A2CC9BE4B789515116FB5C2A3CA"/>
          </w:pPr>
          <w:r w:rsidRPr="00C63B67">
            <w:rPr>
              <w:rStyle w:val="placeholder1Char"/>
              <w:rFonts w:hint="eastAsia"/>
            </w:rPr>
            <w:t>_</w:t>
          </w:r>
          <w:r w:rsidRPr="00C63B67">
            <w:rPr>
              <w:rStyle w:val="placeholder1Char"/>
            </w:rPr>
            <w:t>__________</w:t>
          </w:r>
        </w:p>
      </w:docPartBody>
    </w:docPart>
    <w:docPart>
      <w:docPartPr>
        <w:name w:val="C2B2691CD0DC4D218C6D8D95093468BD"/>
        <w:category>
          <w:name w:val="常规"/>
          <w:gallery w:val="placeholder"/>
        </w:category>
        <w:types>
          <w:type w:val="bbPlcHdr"/>
        </w:types>
        <w:behaviors>
          <w:behavior w:val="content"/>
        </w:behaviors>
        <w:guid w:val="{64B2A2A2-FFB2-477D-8DBA-18610573B81C}"/>
      </w:docPartPr>
      <w:docPartBody>
        <w:p w:rsidR="008D62EF" w:rsidRDefault="008D62EF">
          <w:pPr>
            <w:pStyle w:val="C2B2691CD0DC4D218C6D8D95093468BD"/>
          </w:pPr>
          <w:r w:rsidRPr="00C63B67">
            <w:rPr>
              <w:rStyle w:val="placeholder1Char"/>
              <w:rFonts w:hint="eastAsia"/>
            </w:rPr>
            <w:t>________</w:t>
          </w:r>
        </w:p>
      </w:docPartBody>
    </w:docPart>
    <w:docPart>
      <w:docPartPr>
        <w:name w:val="CFF97565B67A4B89AD0842348B989041"/>
        <w:category>
          <w:name w:val="常规"/>
          <w:gallery w:val="placeholder"/>
        </w:category>
        <w:types>
          <w:type w:val="bbPlcHdr"/>
        </w:types>
        <w:behaviors>
          <w:behavior w:val="content"/>
        </w:behaviors>
        <w:guid w:val="{862E0B72-57AA-4F27-BCFC-F3D346A1460E}"/>
      </w:docPartPr>
      <w:docPartBody>
        <w:p w:rsidR="008D62EF" w:rsidRDefault="008D62EF">
          <w:pPr>
            <w:pStyle w:val="CFF97565B67A4B89AD0842348B989041"/>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89D648E204A54AEF8F63BB60DB6C4262"/>
        <w:category>
          <w:name w:val="常规"/>
          <w:gallery w:val="placeholder"/>
        </w:category>
        <w:types>
          <w:type w:val="bbPlcHdr"/>
        </w:types>
        <w:behaviors>
          <w:behavior w:val="content"/>
        </w:behaviors>
        <w:guid w:val="{BB8F65C8-D40F-47A5-A856-97F602700712}"/>
      </w:docPartPr>
      <w:docPartBody>
        <w:p w:rsidR="008D62EF" w:rsidRDefault="008D62EF">
          <w:pPr>
            <w:pStyle w:val="89D648E204A54AEF8F63BB60DB6C4262"/>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E6654F497E2044E9A068AD7957F4F55A"/>
        <w:category>
          <w:name w:val="常规"/>
          <w:gallery w:val="placeholder"/>
        </w:category>
        <w:types>
          <w:type w:val="bbPlcHdr"/>
        </w:types>
        <w:behaviors>
          <w:behavior w:val="content"/>
        </w:behaviors>
        <w:guid w:val="{5DFE1AD6-7A8E-4393-82EC-9B4E1FC42054}"/>
      </w:docPartPr>
      <w:docPartBody>
        <w:p w:rsidR="008D62EF" w:rsidRDefault="008D62EF">
          <w:pPr>
            <w:pStyle w:val="E6654F497E2044E9A068AD7957F4F55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C9291AD52A5F4B55A579BFCFBAF9F82D"/>
        <w:category>
          <w:name w:val="常规"/>
          <w:gallery w:val="placeholder"/>
        </w:category>
        <w:types>
          <w:type w:val="bbPlcHdr"/>
        </w:types>
        <w:behaviors>
          <w:behavior w:val="content"/>
        </w:behaviors>
        <w:guid w:val="{FED76564-EF9F-47C9-9B20-9FF00EF82E88}"/>
      </w:docPartPr>
      <w:docPartBody>
        <w:p w:rsidR="008D62EF" w:rsidRDefault="008D62EF">
          <w:pPr>
            <w:pStyle w:val="C9291AD52A5F4B55A579BFCFBAF9F82D"/>
          </w:pPr>
          <w:r w:rsidRPr="00CF5FC9">
            <w:rPr>
              <w:rStyle w:val="placeholder2Char"/>
              <w:rFonts w:hint="eastAsia"/>
            </w:rPr>
            <w:t>自愿披露重要事项。</w:t>
          </w:r>
        </w:p>
      </w:docPartBody>
    </w:docPart>
    <w:docPart>
      <w:docPartPr>
        <w:name w:val="1A517BC8F2A1402D9A45FF65D1375E50"/>
        <w:category>
          <w:name w:val="常规"/>
          <w:gallery w:val="placeholder"/>
        </w:category>
        <w:types>
          <w:type w:val="bbPlcHdr"/>
        </w:types>
        <w:behaviors>
          <w:behavior w:val="content"/>
        </w:behaviors>
        <w:guid w:val="{1462E731-47AB-437F-9DB8-AFBFCCEBA80E}"/>
      </w:docPartPr>
      <w:docPartBody>
        <w:p w:rsidR="008D62EF" w:rsidRDefault="008D62EF">
          <w:pPr>
            <w:pStyle w:val="1A517BC8F2A1402D9A45FF65D1375E50"/>
          </w:pPr>
          <w:r w:rsidRPr="00C63B67">
            <w:rPr>
              <w:rStyle w:val="placeholder1Char"/>
            </w:rPr>
            <w:t>_______</w:t>
          </w:r>
        </w:p>
      </w:docPartBody>
    </w:docPart>
    <w:docPart>
      <w:docPartPr>
        <w:name w:val="A91563285D46436689A8553C53C2904B"/>
        <w:category>
          <w:name w:val="常规"/>
          <w:gallery w:val="placeholder"/>
        </w:category>
        <w:types>
          <w:type w:val="bbPlcHdr"/>
        </w:types>
        <w:behaviors>
          <w:behavior w:val="content"/>
        </w:behaviors>
        <w:guid w:val="{BE8045D2-A183-4689-A03E-286277F0339F}"/>
      </w:docPartPr>
      <w:docPartBody>
        <w:p w:rsidR="008D62EF" w:rsidRDefault="008D62EF">
          <w:pPr>
            <w:pStyle w:val="A91563285D46436689A8553C53C2904B"/>
          </w:pPr>
          <w:r w:rsidRPr="00C63B67">
            <w:rPr>
              <w:rStyle w:val="placeholder1Char"/>
            </w:rPr>
            <w:t>_______</w:t>
          </w:r>
        </w:p>
      </w:docPartBody>
    </w:docPart>
    <w:docPart>
      <w:docPartPr>
        <w:name w:val="F09B31EB0DCB49A7BD5D9D068FD778B7"/>
        <w:category>
          <w:name w:val="常规"/>
          <w:gallery w:val="placeholder"/>
        </w:category>
        <w:types>
          <w:type w:val="bbPlcHdr"/>
        </w:types>
        <w:behaviors>
          <w:behavior w:val="content"/>
        </w:behaviors>
        <w:guid w:val="{607EED1C-D59C-45CB-9715-AD6D93B4D360}"/>
      </w:docPartPr>
      <w:docPartBody>
        <w:p w:rsidR="008D62EF" w:rsidRDefault="008D62EF">
          <w:pPr>
            <w:pStyle w:val="F09B31EB0DCB49A7BD5D9D068FD778B7"/>
          </w:pPr>
          <w:r w:rsidRPr="00C63B67">
            <w:rPr>
              <w:rStyle w:val="placeholder1Char"/>
            </w:rPr>
            <w:t>_______</w:t>
          </w:r>
        </w:p>
      </w:docPartBody>
    </w:docPart>
    <w:docPart>
      <w:docPartPr>
        <w:name w:val="7D27CE497F0C48BC8A3954A357EA4404"/>
        <w:category>
          <w:name w:val="常规"/>
          <w:gallery w:val="placeholder"/>
        </w:category>
        <w:types>
          <w:type w:val="bbPlcHdr"/>
        </w:types>
        <w:behaviors>
          <w:behavior w:val="content"/>
        </w:behaviors>
        <w:guid w:val="{6BC4801D-39BB-4634-8553-C56E28E5662B}"/>
      </w:docPartPr>
      <w:docPartBody>
        <w:p w:rsidR="008D62EF" w:rsidRDefault="008D62EF">
          <w:pPr>
            <w:pStyle w:val="7D27CE497F0C48BC8A3954A357EA4404"/>
          </w:pPr>
          <w:r w:rsidRPr="00AD41E6">
            <w:rPr>
              <w:rStyle w:val="placeholder1Char"/>
            </w:rPr>
            <w:t>_______</w:t>
          </w:r>
        </w:p>
      </w:docPartBody>
    </w:docPart>
    <w:docPart>
      <w:docPartPr>
        <w:name w:val="2EDCC498790543C1864E71E3E47397AC"/>
        <w:category>
          <w:name w:val="常规"/>
          <w:gallery w:val="placeholder"/>
        </w:category>
        <w:types>
          <w:type w:val="bbPlcHdr"/>
        </w:types>
        <w:behaviors>
          <w:behavior w:val="content"/>
        </w:behaviors>
        <w:guid w:val="{C1113B16-6462-4FFE-B908-E027D5852C56}"/>
      </w:docPartPr>
      <w:docPartBody>
        <w:p w:rsidR="008D62EF" w:rsidRDefault="008D62EF">
          <w:pPr>
            <w:pStyle w:val="2EDCC498790543C1864E71E3E47397AC"/>
          </w:pPr>
          <w:r w:rsidRPr="00AD41E6">
            <w:rPr>
              <w:rStyle w:val="placeholder1Char"/>
            </w:rPr>
            <w:t>_______</w:t>
          </w:r>
        </w:p>
      </w:docPartBody>
    </w:docPart>
    <w:docPart>
      <w:docPartPr>
        <w:name w:val="C64E6DABBBF446CA96D42B3C89BC6486"/>
        <w:category>
          <w:name w:val="常规"/>
          <w:gallery w:val="placeholder"/>
        </w:category>
        <w:types>
          <w:type w:val="bbPlcHdr"/>
        </w:types>
        <w:behaviors>
          <w:behavior w:val="content"/>
        </w:behaviors>
        <w:guid w:val="{93833C08-A366-4C03-9FFA-DD041581B50D}"/>
      </w:docPartPr>
      <w:docPartBody>
        <w:p w:rsidR="008D62EF" w:rsidRDefault="008D62EF">
          <w:pPr>
            <w:pStyle w:val="C64E6DABBBF446CA96D42B3C89BC6486"/>
          </w:pPr>
          <w:r w:rsidRPr="00C63B67">
            <w:rPr>
              <w:rStyle w:val="placeholder1Char"/>
            </w:rPr>
            <w:t>_______</w:t>
          </w:r>
        </w:p>
      </w:docPartBody>
    </w:docPart>
    <w:docPart>
      <w:docPartPr>
        <w:name w:val="966DD26A881E4F308605FCEA7C65BB2C"/>
        <w:category>
          <w:name w:val="常规"/>
          <w:gallery w:val="placeholder"/>
        </w:category>
        <w:types>
          <w:type w:val="bbPlcHdr"/>
        </w:types>
        <w:behaviors>
          <w:behavior w:val="content"/>
        </w:behaviors>
        <w:guid w:val="{284BC5C9-9173-42CB-8632-C017FDE8C704}"/>
      </w:docPartPr>
      <w:docPartBody>
        <w:p w:rsidR="008D62EF" w:rsidRDefault="008D62EF">
          <w:pPr>
            <w:pStyle w:val="966DD26A881E4F308605FCEA7C65BB2C"/>
          </w:pPr>
          <w:r w:rsidRPr="00C63B67">
            <w:rPr>
              <w:rStyle w:val="placeholder1Char"/>
            </w:rPr>
            <w:t>_______</w:t>
          </w:r>
        </w:p>
      </w:docPartBody>
    </w:docPart>
    <w:docPart>
      <w:docPartPr>
        <w:name w:val="500D83625D70436D81DD80E4827530AD"/>
        <w:category>
          <w:name w:val="常规"/>
          <w:gallery w:val="placeholder"/>
        </w:category>
        <w:types>
          <w:type w:val="bbPlcHdr"/>
        </w:types>
        <w:behaviors>
          <w:behavior w:val="content"/>
        </w:behaviors>
        <w:guid w:val="{420AB7B4-98D6-4CE2-90A5-D26276BFA00A}"/>
      </w:docPartPr>
      <w:docPartBody>
        <w:p w:rsidR="008D62EF" w:rsidRDefault="008D62EF">
          <w:pPr>
            <w:pStyle w:val="500D83625D70436D81DD80E4827530AD"/>
          </w:pPr>
          <w:r w:rsidRPr="00AD41E6">
            <w:rPr>
              <w:rStyle w:val="placeholder1Char"/>
            </w:rPr>
            <w:t>_______</w:t>
          </w:r>
        </w:p>
      </w:docPartBody>
    </w:docPart>
    <w:docPart>
      <w:docPartPr>
        <w:name w:val="455B2A551048436A91405DC2FB9851AF"/>
        <w:category>
          <w:name w:val="常规"/>
          <w:gallery w:val="placeholder"/>
        </w:category>
        <w:types>
          <w:type w:val="bbPlcHdr"/>
        </w:types>
        <w:behaviors>
          <w:behavior w:val="content"/>
        </w:behaviors>
        <w:guid w:val="{3CD1F62E-1843-4032-AB64-2BAC2E213847}"/>
      </w:docPartPr>
      <w:docPartBody>
        <w:p w:rsidR="008D62EF" w:rsidRDefault="008D62EF">
          <w:pPr>
            <w:pStyle w:val="455B2A551048436A91405DC2FB9851AF"/>
          </w:pPr>
          <w:r w:rsidRPr="00AD41E6">
            <w:rPr>
              <w:rStyle w:val="placeholder1Char"/>
            </w:rPr>
            <w:t>_______</w:t>
          </w:r>
        </w:p>
      </w:docPartBody>
    </w:docPart>
    <w:docPart>
      <w:docPartPr>
        <w:name w:val="66742067B585485BAC0CE77327F2898D"/>
        <w:category>
          <w:name w:val="常规"/>
          <w:gallery w:val="placeholder"/>
        </w:category>
        <w:types>
          <w:type w:val="bbPlcHdr"/>
        </w:types>
        <w:behaviors>
          <w:behavior w:val="content"/>
        </w:behaviors>
        <w:guid w:val="{584AB389-51AA-4BBF-9500-5636986EB692}"/>
      </w:docPartPr>
      <w:docPartBody>
        <w:p w:rsidR="008D62EF" w:rsidRDefault="008D62EF">
          <w:pPr>
            <w:pStyle w:val="66742067B585485BAC0CE77327F2898D"/>
          </w:pPr>
          <w:r w:rsidRPr="00AD41E6">
            <w:rPr>
              <w:rStyle w:val="placeholder1Char"/>
            </w:rPr>
            <w:t>_______</w:t>
          </w:r>
        </w:p>
      </w:docPartBody>
    </w:docPart>
    <w:docPart>
      <w:docPartPr>
        <w:name w:val="F8BACC2BFE614097817BF721B17D838E"/>
        <w:category>
          <w:name w:val="常规"/>
          <w:gallery w:val="placeholder"/>
        </w:category>
        <w:types>
          <w:type w:val="bbPlcHdr"/>
        </w:types>
        <w:behaviors>
          <w:behavior w:val="content"/>
        </w:behaviors>
        <w:guid w:val="{374D133D-A36F-49E4-BB53-5339524FA3F1}"/>
      </w:docPartPr>
      <w:docPartBody>
        <w:p w:rsidR="008D62EF" w:rsidRDefault="008D62EF">
          <w:pPr>
            <w:pStyle w:val="F8BACC2BFE614097817BF721B17D838E"/>
          </w:pPr>
          <w:r w:rsidRPr="00AD41E6">
            <w:rPr>
              <w:rStyle w:val="placeholder1Char"/>
            </w:rPr>
            <w:t>_______</w:t>
          </w:r>
        </w:p>
      </w:docPartBody>
    </w:docPart>
    <w:docPart>
      <w:docPartPr>
        <w:name w:val="5E547B878D094FDCA029FC5838A4023F"/>
        <w:category>
          <w:name w:val="常规"/>
          <w:gallery w:val="placeholder"/>
        </w:category>
        <w:types>
          <w:type w:val="bbPlcHdr"/>
        </w:types>
        <w:behaviors>
          <w:behavior w:val="content"/>
        </w:behaviors>
        <w:guid w:val="{5CB337E1-8554-4552-8384-B62E3B582CA8}"/>
      </w:docPartPr>
      <w:docPartBody>
        <w:p w:rsidR="008D62EF" w:rsidRDefault="008D62EF">
          <w:pPr>
            <w:pStyle w:val="5E547B878D094FDCA029FC5838A4023F"/>
          </w:pPr>
          <w:r w:rsidRPr="00AD41E6">
            <w:rPr>
              <w:rStyle w:val="placeholder1Char"/>
            </w:rPr>
            <w:t>_______</w:t>
          </w:r>
        </w:p>
      </w:docPartBody>
    </w:docPart>
    <w:docPart>
      <w:docPartPr>
        <w:name w:val="0251682B04A94D34810CA7A0AF3C9187"/>
        <w:category>
          <w:name w:val="常规"/>
          <w:gallery w:val="placeholder"/>
        </w:category>
        <w:types>
          <w:type w:val="bbPlcHdr"/>
        </w:types>
        <w:behaviors>
          <w:behavior w:val="content"/>
        </w:behaviors>
        <w:guid w:val="{804AC112-CBD8-4FAD-AF78-F2760332C901}"/>
      </w:docPartPr>
      <w:docPartBody>
        <w:p w:rsidR="008D62EF" w:rsidRDefault="008D62EF">
          <w:pPr>
            <w:pStyle w:val="0251682B04A94D34810CA7A0AF3C9187"/>
          </w:pPr>
          <w:r w:rsidRPr="00AD41E6">
            <w:rPr>
              <w:rStyle w:val="placeholder1Char"/>
            </w:rPr>
            <w:t>_______</w:t>
          </w:r>
        </w:p>
      </w:docPartBody>
    </w:docPart>
    <w:docPart>
      <w:docPartPr>
        <w:name w:val="FAEFAEBE171A4CC5BB12645EDBE6941C"/>
        <w:category>
          <w:name w:val="常规"/>
          <w:gallery w:val="placeholder"/>
        </w:category>
        <w:types>
          <w:type w:val="bbPlcHdr"/>
        </w:types>
        <w:behaviors>
          <w:behavior w:val="content"/>
        </w:behaviors>
        <w:guid w:val="{459448BA-D466-4D99-A7F9-2D222993CBAC}"/>
      </w:docPartPr>
      <w:docPartBody>
        <w:p w:rsidR="008D62EF" w:rsidRDefault="008D62EF">
          <w:pPr>
            <w:pStyle w:val="FAEFAEBE171A4CC5BB12645EDBE6941C"/>
          </w:pPr>
          <w:r w:rsidRPr="00AD41E6">
            <w:rPr>
              <w:rStyle w:val="placeholder1Char"/>
            </w:rPr>
            <w:t>_______</w:t>
          </w:r>
        </w:p>
      </w:docPartBody>
    </w:docPart>
    <w:docPart>
      <w:docPartPr>
        <w:name w:val="3C28963FEF3846F2B7E2C015C4E93DC6"/>
        <w:category>
          <w:name w:val="常规"/>
          <w:gallery w:val="placeholder"/>
        </w:category>
        <w:types>
          <w:type w:val="bbPlcHdr"/>
        </w:types>
        <w:behaviors>
          <w:behavior w:val="content"/>
        </w:behaviors>
        <w:guid w:val="{0F697FB5-E81D-48FC-9BBA-C81AD78EF78A}"/>
      </w:docPartPr>
      <w:docPartBody>
        <w:p w:rsidR="008D62EF" w:rsidRDefault="008D62EF">
          <w:pPr>
            <w:pStyle w:val="3C28963FEF3846F2B7E2C015C4E93DC6"/>
          </w:pPr>
          <w:r w:rsidRPr="00AD41E6">
            <w:rPr>
              <w:rStyle w:val="placeholder1Char"/>
            </w:rPr>
            <w:t>_______</w:t>
          </w:r>
        </w:p>
      </w:docPartBody>
    </w:docPart>
    <w:docPart>
      <w:docPartPr>
        <w:name w:val="2E11211CBDCB4F1CABF0B001BB0FC3CF"/>
        <w:category>
          <w:name w:val="常规"/>
          <w:gallery w:val="placeholder"/>
        </w:category>
        <w:types>
          <w:type w:val="bbPlcHdr"/>
        </w:types>
        <w:behaviors>
          <w:behavior w:val="content"/>
        </w:behaviors>
        <w:guid w:val="{E481DFE3-8F3A-4EAA-A812-AD51FE67A38F}"/>
      </w:docPartPr>
      <w:docPartBody>
        <w:p w:rsidR="008D62EF" w:rsidRDefault="008D62EF">
          <w:pPr>
            <w:pStyle w:val="2E11211CBDCB4F1CABF0B001BB0FC3CF"/>
          </w:pPr>
          <w:r w:rsidRPr="00AD41E6">
            <w:rPr>
              <w:rStyle w:val="placeholder1Char"/>
            </w:rPr>
            <w:t>_______</w:t>
          </w:r>
        </w:p>
      </w:docPartBody>
    </w:docPart>
    <w:docPart>
      <w:docPartPr>
        <w:name w:val="EC4EECA84BD247E9829662A0FC905212"/>
        <w:category>
          <w:name w:val="常规"/>
          <w:gallery w:val="placeholder"/>
        </w:category>
        <w:types>
          <w:type w:val="bbPlcHdr"/>
        </w:types>
        <w:behaviors>
          <w:behavior w:val="content"/>
        </w:behaviors>
        <w:guid w:val="{CE00EAE6-5331-4576-A71A-952BCC9CE669}"/>
      </w:docPartPr>
      <w:docPartBody>
        <w:p w:rsidR="008D62EF" w:rsidRDefault="008D62EF">
          <w:pPr>
            <w:pStyle w:val="EC4EECA84BD247E9829662A0FC905212"/>
          </w:pPr>
          <w:r w:rsidRPr="00AD41E6">
            <w:rPr>
              <w:rStyle w:val="placeholder1Char"/>
            </w:rPr>
            <w:t>_______</w:t>
          </w:r>
        </w:p>
      </w:docPartBody>
    </w:docPart>
    <w:docPart>
      <w:docPartPr>
        <w:name w:val="4FADD1ED292F45C68D830A6EB7A9CFA3"/>
        <w:category>
          <w:name w:val="常规"/>
          <w:gallery w:val="placeholder"/>
        </w:category>
        <w:types>
          <w:type w:val="bbPlcHdr"/>
        </w:types>
        <w:behaviors>
          <w:behavior w:val="content"/>
        </w:behaviors>
        <w:guid w:val="{6D352D53-864C-465D-B385-F1981D585862}"/>
      </w:docPartPr>
      <w:docPartBody>
        <w:p w:rsidR="008D62EF" w:rsidRDefault="008D62EF">
          <w:pPr>
            <w:pStyle w:val="4FADD1ED292F45C68D830A6EB7A9CFA3"/>
          </w:pPr>
          <w:r w:rsidRPr="00AD41E6">
            <w:rPr>
              <w:rStyle w:val="placeholder1Char"/>
            </w:rPr>
            <w:t>_______</w:t>
          </w:r>
        </w:p>
      </w:docPartBody>
    </w:docPart>
    <w:docPart>
      <w:docPartPr>
        <w:name w:val="589C85274C09473E884D706983889D1B"/>
        <w:category>
          <w:name w:val="常规"/>
          <w:gallery w:val="placeholder"/>
        </w:category>
        <w:types>
          <w:type w:val="bbPlcHdr"/>
        </w:types>
        <w:behaviors>
          <w:behavior w:val="content"/>
        </w:behaviors>
        <w:guid w:val="{A27C1F9B-C1F5-49EA-BD52-E3CEBC521F6C}"/>
      </w:docPartPr>
      <w:docPartBody>
        <w:p w:rsidR="008D62EF" w:rsidRDefault="008D62EF">
          <w:pPr>
            <w:pStyle w:val="589C85274C09473E884D706983889D1B"/>
          </w:pPr>
          <w:r w:rsidRPr="00AD41E6">
            <w:rPr>
              <w:rStyle w:val="placeholder1Char"/>
            </w:rPr>
            <w:t>_______</w:t>
          </w:r>
        </w:p>
      </w:docPartBody>
    </w:docPart>
    <w:docPart>
      <w:docPartPr>
        <w:name w:val="7CF7630D79924B58BAB944D85BC270C3"/>
        <w:category>
          <w:name w:val="常规"/>
          <w:gallery w:val="placeholder"/>
        </w:category>
        <w:types>
          <w:type w:val="bbPlcHdr"/>
        </w:types>
        <w:behaviors>
          <w:behavior w:val="content"/>
        </w:behaviors>
        <w:guid w:val="{C7833AFB-580C-4393-AC22-DBEFBE2B1741}"/>
      </w:docPartPr>
      <w:docPartBody>
        <w:p w:rsidR="008D62EF" w:rsidRDefault="008D62EF">
          <w:pPr>
            <w:pStyle w:val="7CF7630D79924B58BAB944D85BC270C3"/>
          </w:pPr>
          <w:r w:rsidRPr="00AD41E6">
            <w:rPr>
              <w:rStyle w:val="placeholder1Char"/>
            </w:rPr>
            <w:t>_______</w:t>
          </w:r>
        </w:p>
      </w:docPartBody>
    </w:docPart>
    <w:docPart>
      <w:docPartPr>
        <w:name w:val="8FA2F84861B14108B60748BC2869AB60"/>
        <w:category>
          <w:name w:val="常规"/>
          <w:gallery w:val="placeholder"/>
        </w:category>
        <w:types>
          <w:type w:val="bbPlcHdr"/>
        </w:types>
        <w:behaviors>
          <w:behavior w:val="content"/>
        </w:behaviors>
        <w:guid w:val="{7C2B3F7E-3C0B-47CE-B604-983003CB8AB6}"/>
      </w:docPartPr>
      <w:docPartBody>
        <w:p w:rsidR="008D62EF" w:rsidRDefault="008D62EF">
          <w:pPr>
            <w:pStyle w:val="8FA2F84861B14108B60748BC2869AB60"/>
          </w:pPr>
          <w:r w:rsidRPr="00AD41E6">
            <w:rPr>
              <w:rStyle w:val="placeholder1Char"/>
            </w:rPr>
            <w:t>_______</w:t>
          </w:r>
        </w:p>
      </w:docPartBody>
    </w:docPart>
    <w:docPart>
      <w:docPartPr>
        <w:name w:val="F83480AE3D7C4AFF98FD87C205DDDE41"/>
        <w:category>
          <w:name w:val="常规"/>
          <w:gallery w:val="placeholder"/>
        </w:category>
        <w:types>
          <w:type w:val="bbPlcHdr"/>
        </w:types>
        <w:behaviors>
          <w:behavior w:val="content"/>
        </w:behaviors>
        <w:guid w:val="{1DB82010-F919-4F93-A8EB-9FC984670EF4}"/>
      </w:docPartPr>
      <w:docPartBody>
        <w:p w:rsidR="008D62EF" w:rsidRDefault="008D62EF">
          <w:pPr>
            <w:pStyle w:val="F83480AE3D7C4AFF98FD87C205DDDE41"/>
          </w:pPr>
          <w:r w:rsidRPr="00AD41E6">
            <w:rPr>
              <w:rStyle w:val="placeholder1Char"/>
            </w:rPr>
            <w:t>_______</w:t>
          </w:r>
        </w:p>
      </w:docPartBody>
    </w:docPart>
    <w:docPart>
      <w:docPartPr>
        <w:name w:val="ABCC5E5AA7654A77ABBF93A56B381D6C"/>
        <w:category>
          <w:name w:val="常规"/>
          <w:gallery w:val="placeholder"/>
        </w:category>
        <w:types>
          <w:type w:val="bbPlcHdr"/>
        </w:types>
        <w:behaviors>
          <w:behavior w:val="content"/>
        </w:behaviors>
        <w:guid w:val="{48941C1E-25B3-45E9-B472-C3118410A2E7}"/>
      </w:docPartPr>
      <w:docPartBody>
        <w:p w:rsidR="008D62EF" w:rsidRDefault="008D62EF">
          <w:pPr>
            <w:pStyle w:val="ABCC5E5AA7654A77ABBF93A56B381D6C"/>
          </w:pPr>
          <w:r w:rsidRPr="00AD41E6">
            <w:rPr>
              <w:rStyle w:val="placeholder1Char"/>
            </w:rPr>
            <w:t>_______</w:t>
          </w:r>
        </w:p>
      </w:docPartBody>
    </w:docPart>
    <w:docPart>
      <w:docPartPr>
        <w:name w:val="28F3BF70EB1140099B26E1018EC809FC"/>
        <w:category>
          <w:name w:val="常规"/>
          <w:gallery w:val="placeholder"/>
        </w:category>
        <w:types>
          <w:type w:val="bbPlcHdr"/>
        </w:types>
        <w:behaviors>
          <w:behavior w:val="content"/>
        </w:behaviors>
        <w:guid w:val="{F4888175-F527-4A5A-89B9-DCB466A014F6}"/>
      </w:docPartPr>
      <w:docPartBody>
        <w:p w:rsidR="008D62EF" w:rsidRDefault="008D62EF">
          <w:pPr>
            <w:pStyle w:val="28F3BF70EB1140099B26E1018EC809FC"/>
          </w:pPr>
          <w:r w:rsidRPr="00AD41E6">
            <w:rPr>
              <w:rStyle w:val="placeholder1Char"/>
            </w:rPr>
            <w:t>_______</w:t>
          </w:r>
        </w:p>
      </w:docPartBody>
    </w:docPart>
    <w:docPart>
      <w:docPartPr>
        <w:name w:val="2B9B2BD9016B448483441CFB911A73D6"/>
        <w:category>
          <w:name w:val="常规"/>
          <w:gallery w:val="placeholder"/>
        </w:category>
        <w:types>
          <w:type w:val="bbPlcHdr"/>
        </w:types>
        <w:behaviors>
          <w:behavior w:val="content"/>
        </w:behaviors>
        <w:guid w:val="{C2F92EBB-2270-45DE-ACB7-DD0C26213332}"/>
      </w:docPartPr>
      <w:docPartBody>
        <w:p w:rsidR="008D62EF" w:rsidRDefault="008D62EF">
          <w:pPr>
            <w:pStyle w:val="2B9B2BD9016B448483441CFB911A73D6"/>
          </w:pPr>
          <w:r w:rsidRPr="00AD41E6">
            <w:rPr>
              <w:rStyle w:val="placeholder1Char"/>
            </w:rPr>
            <w:t>_______</w:t>
          </w:r>
        </w:p>
      </w:docPartBody>
    </w:docPart>
    <w:docPart>
      <w:docPartPr>
        <w:name w:val="78D7091F4418413381224F648F99E560"/>
        <w:category>
          <w:name w:val="常规"/>
          <w:gallery w:val="placeholder"/>
        </w:category>
        <w:types>
          <w:type w:val="bbPlcHdr"/>
        </w:types>
        <w:behaviors>
          <w:behavior w:val="content"/>
        </w:behaviors>
        <w:guid w:val="{ACCD016B-5BD4-4453-BC82-E2EE07862C54}"/>
      </w:docPartPr>
      <w:docPartBody>
        <w:p w:rsidR="008D62EF" w:rsidRDefault="008D62EF">
          <w:pPr>
            <w:pStyle w:val="78D7091F4418413381224F648F99E560"/>
          </w:pPr>
          <w:r w:rsidRPr="00AD41E6">
            <w:rPr>
              <w:rStyle w:val="placeholder1Char"/>
            </w:rPr>
            <w:t>_______</w:t>
          </w:r>
        </w:p>
      </w:docPartBody>
    </w:docPart>
    <w:docPart>
      <w:docPartPr>
        <w:name w:val="B8AEC27031664775B188CEF89DAF38AA"/>
        <w:category>
          <w:name w:val="常规"/>
          <w:gallery w:val="placeholder"/>
        </w:category>
        <w:types>
          <w:type w:val="bbPlcHdr"/>
        </w:types>
        <w:behaviors>
          <w:behavior w:val="content"/>
        </w:behaviors>
        <w:guid w:val="{08D19E1F-1C88-4E5B-B151-FCA7A0DCAEB5}"/>
      </w:docPartPr>
      <w:docPartBody>
        <w:p w:rsidR="008D62EF" w:rsidRDefault="008D62EF">
          <w:pPr>
            <w:pStyle w:val="B8AEC27031664775B188CEF89DAF38AA"/>
          </w:pPr>
          <w:r w:rsidRPr="00AD41E6">
            <w:rPr>
              <w:rStyle w:val="placeholder1Char"/>
            </w:rPr>
            <w:t>_______</w:t>
          </w:r>
        </w:p>
      </w:docPartBody>
    </w:docPart>
    <w:docPart>
      <w:docPartPr>
        <w:name w:val="078EA104F7DD41E8AE333331AAAC330F"/>
        <w:category>
          <w:name w:val="常规"/>
          <w:gallery w:val="placeholder"/>
        </w:category>
        <w:types>
          <w:type w:val="bbPlcHdr"/>
        </w:types>
        <w:behaviors>
          <w:behavior w:val="content"/>
        </w:behaviors>
        <w:guid w:val="{884AF739-F765-48DB-935A-E7C742D330D5}"/>
      </w:docPartPr>
      <w:docPartBody>
        <w:p w:rsidR="008D62EF" w:rsidRDefault="008D62EF">
          <w:pPr>
            <w:pStyle w:val="078EA104F7DD41E8AE333331AAAC330F"/>
          </w:pPr>
          <w:r w:rsidRPr="00AD41E6">
            <w:rPr>
              <w:rStyle w:val="placeholder1Char"/>
            </w:rPr>
            <w:t>_______</w:t>
          </w:r>
        </w:p>
      </w:docPartBody>
    </w:docPart>
    <w:docPart>
      <w:docPartPr>
        <w:name w:val="10DBC962053F4E38893FC01C2064008F"/>
        <w:category>
          <w:name w:val="常规"/>
          <w:gallery w:val="placeholder"/>
        </w:category>
        <w:types>
          <w:type w:val="bbPlcHdr"/>
        </w:types>
        <w:behaviors>
          <w:behavior w:val="content"/>
        </w:behaviors>
        <w:guid w:val="{49A1202D-E263-4ECE-BC51-EC7D7FF00049}"/>
      </w:docPartPr>
      <w:docPartBody>
        <w:p w:rsidR="008D62EF" w:rsidRDefault="008D62EF">
          <w:pPr>
            <w:pStyle w:val="10DBC962053F4E38893FC01C2064008F"/>
          </w:pPr>
          <w:r w:rsidRPr="00AD41E6">
            <w:rPr>
              <w:rStyle w:val="placeholder1Char"/>
            </w:rPr>
            <w:t>_______</w:t>
          </w:r>
        </w:p>
      </w:docPartBody>
    </w:docPart>
    <w:docPart>
      <w:docPartPr>
        <w:name w:val="974204EB38664315A5F4B544B0E7C7C3"/>
        <w:category>
          <w:name w:val="常规"/>
          <w:gallery w:val="placeholder"/>
        </w:category>
        <w:types>
          <w:type w:val="bbPlcHdr"/>
        </w:types>
        <w:behaviors>
          <w:behavior w:val="content"/>
        </w:behaviors>
        <w:guid w:val="{5E726838-5B8F-46FB-A8F5-08FD69776E63}"/>
      </w:docPartPr>
      <w:docPartBody>
        <w:p w:rsidR="008D62EF" w:rsidRDefault="008D62EF">
          <w:pPr>
            <w:pStyle w:val="974204EB38664315A5F4B544B0E7C7C3"/>
          </w:pPr>
          <w:r w:rsidRPr="00AD41E6">
            <w:rPr>
              <w:rStyle w:val="placeholder1Char"/>
            </w:rPr>
            <w:t>_______</w:t>
          </w:r>
        </w:p>
      </w:docPartBody>
    </w:docPart>
    <w:docPart>
      <w:docPartPr>
        <w:name w:val="5D0815B03AF94FDD8E97A70F571A62EA"/>
        <w:category>
          <w:name w:val="常规"/>
          <w:gallery w:val="placeholder"/>
        </w:category>
        <w:types>
          <w:type w:val="bbPlcHdr"/>
        </w:types>
        <w:behaviors>
          <w:behavior w:val="content"/>
        </w:behaviors>
        <w:guid w:val="{8D946365-37D6-4B03-9C16-853E4782D4C5}"/>
      </w:docPartPr>
      <w:docPartBody>
        <w:p w:rsidR="008D62EF" w:rsidRDefault="008D62EF">
          <w:pPr>
            <w:pStyle w:val="5D0815B03AF94FDD8E97A70F571A62EA"/>
          </w:pPr>
          <w:r w:rsidRPr="00AD41E6">
            <w:rPr>
              <w:rStyle w:val="placeholder1Char"/>
            </w:rPr>
            <w:t>_______</w:t>
          </w:r>
        </w:p>
      </w:docPartBody>
    </w:docPart>
    <w:docPart>
      <w:docPartPr>
        <w:name w:val="CFC0697EBCF444218E5AF9EE10BDBCA3"/>
        <w:category>
          <w:name w:val="常规"/>
          <w:gallery w:val="placeholder"/>
        </w:category>
        <w:types>
          <w:type w:val="bbPlcHdr"/>
        </w:types>
        <w:behaviors>
          <w:behavior w:val="content"/>
        </w:behaviors>
        <w:guid w:val="{EF1247CF-4DB0-483C-8442-80370AE20B9D}"/>
      </w:docPartPr>
      <w:docPartBody>
        <w:p w:rsidR="008D62EF" w:rsidRDefault="008D62EF">
          <w:pPr>
            <w:pStyle w:val="CFC0697EBCF444218E5AF9EE10BDBCA3"/>
          </w:pPr>
          <w:r w:rsidRPr="00AD41E6">
            <w:rPr>
              <w:rStyle w:val="placeholder1Char"/>
            </w:rPr>
            <w:t>_______</w:t>
          </w:r>
        </w:p>
      </w:docPartBody>
    </w:docPart>
    <w:docPart>
      <w:docPartPr>
        <w:name w:val="161DD2625AFC4CAE8B1313B92065FA93"/>
        <w:category>
          <w:name w:val="常规"/>
          <w:gallery w:val="placeholder"/>
        </w:category>
        <w:types>
          <w:type w:val="bbPlcHdr"/>
        </w:types>
        <w:behaviors>
          <w:behavior w:val="content"/>
        </w:behaviors>
        <w:guid w:val="{1D040115-3884-43BE-BACA-219BB3133D43}"/>
      </w:docPartPr>
      <w:docPartBody>
        <w:p w:rsidR="008D62EF" w:rsidRDefault="008D62EF">
          <w:pPr>
            <w:pStyle w:val="161DD2625AFC4CAE8B1313B92065FA93"/>
          </w:pPr>
          <w:r w:rsidRPr="00AD41E6">
            <w:rPr>
              <w:rStyle w:val="placeholder1Char"/>
            </w:rPr>
            <w:t>_______</w:t>
          </w:r>
        </w:p>
      </w:docPartBody>
    </w:docPart>
    <w:docPart>
      <w:docPartPr>
        <w:name w:val="AAED4DD2D80042DF84F90FB97CFB45E3"/>
        <w:category>
          <w:name w:val="常规"/>
          <w:gallery w:val="placeholder"/>
        </w:category>
        <w:types>
          <w:type w:val="bbPlcHdr"/>
        </w:types>
        <w:behaviors>
          <w:behavior w:val="content"/>
        </w:behaviors>
        <w:guid w:val="{C04541D6-039C-46D0-B536-6D64098DABEA}"/>
      </w:docPartPr>
      <w:docPartBody>
        <w:p w:rsidR="008D62EF" w:rsidRDefault="008D62EF">
          <w:pPr>
            <w:pStyle w:val="AAED4DD2D80042DF84F90FB97CFB45E3"/>
          </w:pPr>
          <w:r w:rsidRPr="00AD41E6">
            <w:rPr>
              <w:rStyle w:val="placeholder1Char"/>
            </w:rPr>
            <w:t>_______</w:t>
          </w:r>
        </w:p>
      </w:docPartBody>
    </w:docPart>
    <w:docPart>
      <w:docPartPr>
        <w:name w:val="AA08F386B23245998DD1012E4C80202B"/>
        <w:category>
          <w:name w:val="常规"/>
          <w:gallery w:val="placeholder"/>
        </w:category>
        <w:types>
          <w:type w:val="bbPlcHdr"/>
        </w:types>
        <w:behaviors>
          <w:behavior w:val="content"/>
        </w:behaviors>
        <w:guid w:val="{8561BE71-5B62-44AC-910F-B809872FA58B}"/>
      </w:docPartPr>
      <w:docPartBody>
        <w:p w:rsidR="008D62EF" w:rsidRDefault="008D62EF">
          <w:pPr>
            <w:pStyle w:val="AA08F386B23245998DD1012E4C80202B"/>
          </w:pPr>
          <w:r w:rsidRPr="00AD41E6">
            <w:rPr>
              <w:rStyle w:val="placeholder1Char"/>
            </w:rPr>
            <w:t>_______</w:t>
          </w:r>
        </w:p>
      </w:docPartBody>
    </w:docPart>
    <w:docPart>
      <w:docPartPr>
        <w:name w:val="5EDD6606A67D47BF8E5D869474D21771"/>
        <w:category>
          <w:name w:val="常规"/>
          <w:gallery w:val="placeholder"/>
        </w:category>
        <w:types>
          <w:type w:val="bbPlcHdr"/>
        </w:types>
        <w:behaviors>
          <w:behavior w:val="content"/>
        </w:behaviors>
        <w:guid w:val="{93D19B86-54AB-4587-AB5D-8E1990B2962C}"/>
      </w:docPartPr>
      <w:docPartBody>
        <w:p w:rsidR="008D62EF" w:rsidRDefault="008D62EF">
          <w:pPr>
            <w:pStyle w:val="5EDD6606A67D47BF8E5D869474D21771"/>
          </w:pPr>
          <w:r w:rsidRPr="00AD41E6">
            <w:rPr>
              <w:rStyle w:val="placeholder1Char"/>
            </w:rPr>
            <w:t>_______</w:t>
          </w:r>
        </w:p>
      </w:docPartBody>
    </w:docPart>
    <w:docPart>
      <w:docPartPr>
        <w:name w:val="49E86B2E29804D648353836D2BA9D209"/>
        <w:category>
          <w:name w:val="常规"/>
          <w:gallery w:val="placeholder"/>
        </w:category>
        <w:types>
          <w:type w:val="bbPlcHdr"/>
        </w:types>
        <w:behaviors>
          <w:behavior w:val="content"/>
        </w:behaviors>
        <w:guid w:val="{783C9B4F-1F48-4B3D-B0DC-52ED3F283E7B}"/>
      </w:docPartPr>
      <w:docPartBody>
        <w:p w:rsidR="008D62EF" w:rsidRDefault="008D62EF">
          <w:pPr>
            <w:pStyle w:val="49E86B2E29804D648353836D2BA9D209"/>
          </w:pPr>
          <w:r w:rsidRPr="00AD41E6">
            <w:rPr>
              <w:rStyle w:val="placeholder1Char"/>
            </w:rPr>
            <w:t>_______</w:t>
          </w:r>
        </w:p>
      </w:docPartBody>
    </w:docPart>
    <w:docPart>
      <w:docPartPr>
        <w:name w:val="4AB2CCBBE7DF40D6AB6E5BCD14CFA042"/>
        <w:category>
          <w:name w:val="常规"/>
          <w:gallery w:val="placeholder"/>
        </w:category>
        <w:types>
          <w:type w:val="bbPlcHdr"/>
        </w:types>
        <w:behaviors>
          <w:behavior w:val="content"/>
        </w:behaviors>
        <w:guid w:val="{B87ACC4C-D98D-4B88-AAB5-D8964645A492}"/>
      </w:docPartPr>
      <w:docPartBody>
        <w:p w:rsidR="008D62EF" w:rsidRDefault="008D62EF">
          <w:pPr>
            <w:pStyle w:val="4AB2CCBBE7DF40D6AB6E5BCD14CFA042"/>
          </w:pPr>
          <w:r w:rsidRPr="00AD41E6">
            <w:rPr>
              <w:rStyle w:val="placeholder1Char"/>
            </w:rPr>
            <w:t>_______</w:t>
          </w:r>
        </w:p>
      </w:docPartBody>
    </w:docPart>
    <w:docPart>
      <w:docPartPr>
        <w:name w:val="2080D3F799A84D31AD7B35F7E7FF3091"/>
        <w:category>
          <w:name w:val="常规"/>
          <w:gallery w:val="placeholder"/>
        </w:category>
        <w:types>
          <w:type w:val="bbPlcHdr"/>
        </w:types>
        <w:behaviors>
          <w:behavior w:val="content"/>
        </w:behaviors>
        <w:guid w:val="{D47EC0C0-FF1C-41CD-89D0-AC8053D691EF}"/>
      </w:docPartPr>
      <w:docPartBody>
        <w:p w:rsidR="008D62EF" w:rsidRDefault="008D62EF">
          <w:pPr>
            <w:pStyle w:val="2080D3F799A84D31AD7B35F7E7FF3091"/>
          </w:pPr>
          <w:r w:rsidRPr="00AD41E6">
            <w:rPr>
              <w:rStyle w:val="placeholder1Char"/>
            </w:rPr>
            <w:t>_______</w:t>
          </w:r>
        </w:p>
      </w:docPartBody>
    </w:docPart>
    <w:docPart>
      <w:docPartPr>
        <w:name w:val="80D614E2B0444F758A86CE35CE087C41"/>
        <w:category>
          <w:name w:val="常规"/>
          <w:gallery w:val="placeholder"/>
        </w:category>
        <w:types>
          <w:type w:val="bbPlcHdr"/>
        </w:types>
        <w:behaviors>
          <w:behavior w:val="content"/>
        </w:behaviors>
        <w:guid w:val="{4E92A4CE-950D-4161-BB8D-A869C4BCCC62}"/>
      </w:docPartPr>
      <w:docPartBody>
        <w:p w:rsidR="008D62EF" w:rsidRDefault="008D62EF">
          <w:pPr>
            <w:pStyle w:val="80D614E2B0444F758A86CE35CE087C41"/>
          </w:pPr>
          <w:r w:rsidRPr="00AD41E6">
            <w:rPr>
              <w:rStyle w:val="placeholder1Char"/>
            </w:rPr>
            <w:t>_______</w:t>
          </w:r>
        </w:p>
      </w:docPartBody>
    </w:docPart>
    <w:docPart>
      <w:docPartPr>
        <w:name w:val="96E002B5072646038E82BA01EEB8BA70"/>
        <w:category>
          <w:name w:val="常规"/>
          <w:gallery w:val="placeholder"/>
        </w:category>
        <w:types>
          <w:type w:val="bbPlcHdr"/>
        </w:types>
        <w:behaviors>
          <w:behavior w:val="content"/>
        </w:behaviors>
        <w:guid w:val="{04D023EA-6EB5-42AC-A870-D6E0E508354A}"/>
      </w:docPartPr>
      <w:docPartBody>
        <w:p w:rsidR="008D62EF" w:rsidRDefault="008D62EF">
          <w:pPr>
            <w:pStyle w:val="96E002B5072646038E82BA01EEB8BA70"/>
          </w:pPr>
          <w:r w:rsidRPr="00AD41E6">
            <w:rPr>
              <w:rStyle w:val="placeholder1Char"/>
            </w:rPr>
            <w:t>_______</w:t>
          </w:r>
        </w:p>
      </w:docPartBody>
    </w:docPart>
    <w:docPart>
      <w:docPartPr>
        <w:name w:val="445D5A8960F34313AA53520A02B897E6"/>
        <w:category>
          <w:name w:val="常规"/>
          <w:gallery w:val="placeholder"/>
        </w:category>
        <w:types>
          <w:type w:val="bbPlcHdr"/>
        </w:types>
        <w:behaviors>
          <w:behavior w:val="content"/>
        </w:behaviors>
        <w:guid w:val="{5288CA5E-6C90-4EA3-B9F3-3B6BAA4E2905}"/>
      </w:docPartPr>
      <w:docPartBody>
        <w:p w:rsidR="008D62EF" w:rsidRDefault="008D62EF">
          <w:pPr>
            <w:pStyle w:val="445D5A8960F34313AA53520A02B897E6"/>
          </w:pPr>
          <w:r w:rsidRPr="00AD41E6">
            <w:rPr>
              <w:rStyle w:val="placeholder1Char"/>
            </w:rPr>
            <w:t>_______</w:t>
          </w:r>
        </w:p>
      </w:docPartBody>
    </w:docPart>
    <w:docPart>
      <w:docPartPr>
        <w:name w:val="C159855224AE48DEACCED35A965D832A"/>
        <w:category>
          <w:name w:val="常规"/>
          <w:gallery w:val="placeholder"/>
        </w:category>
        <w:types>
          <w:type w:val="bbPlcHdr"/>
        </w:types>
        <w:behaviors>
          <w:behavior w:val="content"/>
        </w:behaviors>
        <w:guid w:val="{90EA5E14-AD64-45A2-B837-DEED78E60A87}"/>
      </w:docPartPr>
      <w:docPartBody>
        <w:p w:rsidR="008D62EF" w:rsidRDefault="008D62EF">
          <w:pPr>
            <w:pStyle w:val="C159855224AE48DEACCED35A965D832A"/>
          </w:pPr>
          <w:r w:rsidRPr="00AD41E6">
            <w:rPr>
              <w:rStyle w:val="placeholder1Char"/>
            </w:rPr>
            <w:t>_______</w:t>
          </w:r>
        </w:p>
      </w:docPartBody>
    </w:docPart>
    <w:docPart>
      <w:docPartPr>
        <w:name w:val="1A18B45BE02E43AEB76833EBCBA25AA2"/>
        <w:category>
          <w:name w:val="常规"/>
          <w:gallery w:val="placeholder"/>
        </w:category>
        <w:types>
          <w:type w:val="bbPlcHdr"/>
        </w:types>
        <w:behaviors>
          <w:behavior w:val="content"/>
        </w:behaviors>
        <w:guid w:val="{4B8C71F4-551E-47D8-993D-DA9B842448D1}"/>
      </w:docPartPr>
      <w:docPartBody>
        <w:p w:rsidR="008D62EF" w:rsidRDefault="008D62EF">
          <w:pPr>
            <w:pStyle w:val="1A18B45BE02E43AEB76833EBCBA25AA2"/>
          </w:pPr>
          <w:r w:rsidRPr="008971FC">
            <w:rPr>
              <w:rStyle w:val="placeholder1Char"/>
            </w:rPr>
            <w:t>_______</w:t>
          </w:r>
        </w:p>
      </w:docPartBody>
    </w:docPart>
    <w:docPart>
      <w:docPartPr>
        <w:name w:val="17FE6FDE2EE64BF9A386F33017EF514F"/>
        <w:category>
          <w:name w:val="常规"/>
          <w:gallery w:val="placeholder"/>
        </w:category>
        <w:types>
          <w:type w:val="bbPlcHdr"/>
        </w:types>
        <w:behaviors>
          <w:behavior w:val="content"/>
        </w:behaviors>
        <w:guid w:val="{EC2DDC33-FAEF-419D-823E-5F2BF701E5AA}"/>
      </w:docPartPr>
      <w:docPartBody>
        <w:p w:rsidR="008D62EF" w:rsidRDefault="008D62EF">
          <w:pPr>
            <w:pStyle w:val="17FE6FDE2EE64BF9A386F33017EF514F"/>
          </w:pPr>
          <w:r w:rsidRPr="00B10548">
            <w:rPr>
              <w:rStyle w:val="placeholder1Char"/>
            </w:rPr>
            <w:t>____</w:t>
          </w:r>
        </w:p>
      </w:docPartBody>
    </w:docPart>
    <w:docPart>
      <w:docPartPr>
        <w:name w:val="0CAFA8F84E6C455FB5D2E49C3D78E00E"/>
        <w:category>
          <w:name w:val="常规"/>
          <w:gallery w:val="placeholder"/>
        </w:category>
        <w:types>
          <w:type w:val="bbPlcHdr"/>
        </w:types>
        <w:behaviors>
          <w:behavior w:val="content"/>
        </w:behaviors>
        <w:guid w:val="{1C67F8D7-B677-4EC0-8F48-080548E2E051}"/>
      </w:docPartPr>
      <w:docPartBody>
        <w:p w:rsidR="008D62EF" w:rsidRDefault="008D62EF">
          <w:pPr>
            <w:pStyle w:val="0CAFA8F84E6C455FB5D2E49C3D78E00E"/>
          </w:pPr>
          <w:r w:rsidRPr="00B10548">
            <w:rPr>
              <w:rStyle w:val="placeholder1Char"/>
              <w:rFonts w:hint="eastAsia"/>
            </w:rPr>
            <w:t>__________</w:t>
          </w:r>
        </w:p>
      </w:docPartBody>
    </w:docPart>
    <w:docPart>
      <w:docPartPr>
        <w:name w:val="FACB571681814B9AB92A86673986D922"/>
        <w:category>
          <w:name w:val="常规"/>
          <w:gallery w:val="placeholder"/>
        </w:category>
        <w:types>
          <w:type w:val="bbPlcHdr"/>
        </w:types>
        <w:behaviors>
          <w:behavior w:val="content"/>
        </w:behaviors>
        <w:guid w:val="{62C49460-7D0D-4F00-85CB-8D4792182CBC}"/>
      </w:docPartPr>
      <w:docPartBody>
        <w:p w:rsidR="008D62EF" w:rsidRDefault="008D62EF">
          <w:pPr>
            <w:pStyle w:val="FACB571681814B9AB92A86673986D922"/>
          </w:pPr>
          <w:r w:rsidRPr="00B10548">
            <w:rPr>
              <w:rStyle w:val="placeholder1Char"/>
            </w:rPr>
            <w:t>________</w:t>
          </w:r>
        </w:p>
      </w:docPartBody>
    </w:docPart>
    <w:docPart>
      <w:docPartPr>
        <w:name w:val="8B4121586F744DA0BD53361B16439CBF"/>
        <w:category>
          <w:name w:val="常规"/>
          <w:gallery w:val="placeholder"/>
        </w:category>
        <w:types>
          <w:type w:val="bbPlcHdr"/>
        </w:types>
        <w:behaviors>
          <w:behavior w:val="content"/>
        </w:behaviors>
        <w:guid w:val="{763D2292-5B21-4C04-804B-5340584F5F20}"/>
      </w:docPartPr>
      <w:docPartBody>
        <w:p w:rsidR="008D62EF" w:rsidRDefault="008D62EF">
          <w:pPr>
            <w:pStyle w:val="8B4121586F744DA0BD53361B16439CBF"/>
          </w:pPr>
          <w:r w:rsidRPr="00B10548">
            <w:rPr>
              <w:rStyle w:val="placeholder1Char"/>
            </w:rPr>
            <w:t>________</w:t>
          </w:r>
        </w:p>
      </w:docPartBody>
    </w:docPart>
    <w:docPart>
      <w:docPartPr>
        <w:name w:val="5FE1DB82D8C54D75B35AD722E3110624"/>
        <w:category>
          <w:name w:val="常规"/>
          <w:gallery w:val="placeholder"/>
        </w:category>
        <w:types>
          <w:type w:val="bbPlcHdr"/>
        </w:types>
        <w:behaviors>
          <w:behavior w:val="content"/>
        </w:behaviors>
        <w:guid w:val="{2A0E1889-E69D-4682-A955-0D3E821F0548}"/>
      </w:docPartPr>
      <w:docPartBody>
        <w:p w:rsidR="008D62EF" w:rsidRDefault="008D62EF">
          <w:pPr>
            <w:pStyle w:val="5FE1DB82D8C54D75B35AD722E3110624"/>
          </w:pPr>
          <w:r w:rsidRPr="00B10548">
            <w:rPr>
              <w:rStyle w:val="placeholder1Char"/>
            </w:rPr>
            <w:t>________</w:t>
          </w:r>
        </w:p>
      </w:docPartBody>
    </w:docPart>
    <w:docPart>
      <w:docPartPr>
        <w:name w:val="96A4DBAE32574F5599CE5117FC02FE1F"/>
        <w:category>
          <w:name w:val="常规"/>
          <w:gallery w:val="placeholder"/>
        </w:category>
        <w:types>
          <w:type w:val="bbPlcHdr"/>
        </w:types>
        <w:behaviors>
          <w:behavior w:val="content"/>
        </w:behaviors>
        <w:guid w:val="{52033630-26A6-4C57-B0A9-184F98C29B83}"/>
      </w:docPartPr>
      <w:docPartBody>
        <w:p w:rsidR="008D62EF" w:rsidRDefault="008D62EF">
          <w:pPr>
            <w:pStyle w:val="96A4DBAE32574F5599CE5117FC02FE1F"/>
          </w:pPr>
          <w:r w:rsidRPr="00B10548">
            <w:rPr>
              <w:rStyle w:val="placeholder1Char"/>
              <w:rFonts w:hint="eastAsia"/>
            </w:rPr>
            <w:t>_______</w:t>
          </w:r>
        </w:p>
      </w:docPartBody>
    </w:docPart>
    <w:docPart>
      <w:docPartPr>
        <w:name w:val="38C3D635EB724399B6D4D817D2C4C42F"/>
        <w:category>
          <w:name w:val="常规"/>
          <w:gallery w:val="placeholder"/>
        </w:category>
        <w:types>
          <w:type w:val="bbPlcHdr"/>
        </w:types>
        <w:behaviors>
          <w:behavior w:val="content"/>
        </w:behaviors>
        <w:guid w:val="{8274C71C-CEAB-420E-8FF1-527C4FDB0897}"/>
      </w:docPartPr>
      <w:docPartBody>
        <w:p w:rsidR="008D62EF" w:rsidRDefault="008D62EF">
          <w:pPr>
            <w:pStyle w:val="38C3D635EB724399B6D4D817D2C4C42F"/>
          </w:pPr>
          <w:r w:rsidRPr="00B10548">
            <w:rPr>
              <w:rStyle w:val="placeholder1Char"/>
            </w:rPr>
            <w:t>________</w:t>
          </w:r>
        </w:p>
      </w:docPartBody>
    </w:docPart>
    <w:docPart>
      <w:docPartPr>
        <w:name w:val="A0A6E2FFCE954C918711FCF9DB2BE277"/>
        <w:category>
          <w:name w:val="常规"/>
          <w:gallery w:val="placeholder"/>
        </w:category>
        <w:types>
          <w:type w:val="bbPlcHdr"/>
        </w:types>
        <w:behaviors>
          <w:behavior w:val="content"/>
        </w:behaviors>
        <w:guid w:val="{BB204272-93BF-49D4-B53B-BDE34CED9E6B}"/>
      </w:docPartPr>
      <w:docPartBody>
        <w:p w:rsidR="008D62EF" w:rsidRDefault="008D62EF">
          <w:pPr>
            <w:pStyle w:val="A0A6E2FFCE954C918711FCF9DB2BE277"/>
          </w:pPr>
          <w:r w:rsidRPr="00B10548">
            <w:rPr>
              <w:rStyle w:val="placeholder1Char"/>
            </w:rPr>
            <w:t>________</w:t>
          </w:r>
        </w:p>
      </w:docPartBody>
    </w:docPart>
    <w:docPart>
      <w:docPartPr>
        <w:name w:val="2913594F0488421DA3CCA796A2FBBB2D"/>
        <w:category>
          <w:name w:val="常规"/>
          <w:gallery w:val="placeholder"/>
        </w:category>
        <w:types>
          <w:type w:val="bbPlcHdr"/>
        </w:types>
        <w:behaviors>
          <w:behavior w:val="content"/>
        </w:behaviors>
        <w:guid w:val="{B559BD2A-993E-421A-BE01-AFC242745600}"/>
      </w:docPartPr>
      <w:docPartBody>
        <w:p w:rsidR="008D62EF" w:rsidRDefault="008D62EF">
          <w:pPr>
            <w:pStyle w:val="2913594F0488421DA3CCA796A2FBBB2D"/>
          </w:pPr>
          <w:r w:rsidRPr="00B10548">
            <w:rPr>
              <w:rStyle w:val="placeholder1Char"/>
            </w:rPr>
            <w:t>________</w:t>
          </w:r>
        </w:p>
      </w:docPartBody>
    </w:docPart>
    <w:docPart>
      <w:docPartPr>
        <w:name w:val="8CD1921BA57E4BA0BFE19A7E0F589266"/>
        <w:category>
          <w:name w:val="常规"/>
          <w:gallery w:val="placeholder"/>
        </w:category>
        <w:types>
          <w:type w:val="bbPlcHdr"/>
        </w:types>
        <w:behaviors>
          <w:behavior w:val="content"/>
        </w:behaviors>
        <w:guid w:val="{CB6973C7-B3A7-4305-86C7-E0F4E848BBF6}"/>
      </w:docPartPr>
      <w:docPartBody>
        <w:p w:rsidR="008D62EF" w:rsidRDefault="008D62EF">
          <w:pPr>
            <w:pStyle w:val="8CD1921BA57E4BA0BFE19A7E0F589266"/>
          </w:pPr>
          <w:r w:rsidRPr="00B10548">
            <w:rPr>
              <w:rStyle w:val="placeholder1Char"/>
            </w:rPr>
            <w:t>________</w:t>
          </w:r>
        </w:p>
      </w:docPartBody>
    </w:docPart>
    <w:docPart>
      <w:docPartPr>
        <w:name w:val="B977F5147AEC441FA8B9A7F35EAADAA1"/>
        <w:category>
          <w:name w:val="常规"/>
          <w:gallery w:val="placeholder"/>
        </w:category>
        <w:types>
          <w:type w:val="bbPlcHdr"/>
        </w:types>
        <w:behaviors>
          <w:behavior w:val="content"/>
        </w:behaviors>
        <w:guid w:val="{55B8B0A3-D417-4DAF-8350-DDE63470BCCE}"/>
      </w:docPartPr>
      <w:docPartBody>
        <w:p w:rsidR="008D62EF" w:rsidRDefault="008D62EF">
          <w:pPr>
            <w:pStyle w:val="B977F5147AEC441FA8B9A7F35EAADAA1"/>
          </w:pPr>
          <w:r w:rsidRPr="00B10548">
            <w:rPr>
              <w:rStyle w:val="placeholder1Char"/>
            </w:rPr>
            <w:t>________</w:t>
          </w:r>
        </w:p>
      </w:docPartBody>
    </w:docPart>
    <w:docPart>
      <w:docPartPr>
        <w:name w:val="F97533EA9E3E493E9C1459AED551A969"/>
        <w:category>
          <w:name w:val="常规"/>
          <w:gallery w:val="placeholder"/>
        </w:category>
        <w:types>
          <w:type w:val="bbPlcHdr"/>
        </w:types>
        <w:behaviors>
          <w:behavior w:val="content"/>
        </w:behaviors>
        <w:guid w:val="{EF4B81DB-1AB1-4539-937A-D509C8A6E79D}"/>
      </w:docPartPr>
      <w:docPartBody>
        <w:p w:rsidR="008D62EF" w:rsidRDefault="008D62EF">
          <w:pPr>
            <w:pStyle w:val="F97533EA9E3E493E9C1459AED551A969"/>
          </w:pPr>
          <w:r w:rsidRPr="00B10548">
            <w:rPr>
              <w:rStyle w:val="placeholder1Char"/>
              <w:rFonts w:hint="eastAsia"/>
            </w:rPr>
            <w:t>_______</w:t>
          </w:r>
        </w:p>
      </w:docPartBody>
    </w:docPart>
    <w:docPart>
      <w:docPartPr>
        <w:name w:val="40D2D4354C78488EB47BB28FCF9163A1"/>
        <w:category>
          <w:name w:val="常规"/>
          <w:gallery w:val="placeholder"/>
        </w:category>
        <w:types>
          <w:type w:val="bbPlcHdr"/>
        </w:types>
        <w:behaviors>
          <w:behavior w:val="content"/>
        </w:behaviors>
        <w:guid w:val="{9C5B7590-957A-48F5-9310-052705941402}"/>
      </w:docPartPr>
      <w:docPartBody>
        <w:p w:rsidR="008D62EF" w:rsidRDefault="008D62EF">
          <w:pPr>
            <w:pStyle w:val="40D2D4354C78488EB47BB28FCF9163A1"/>
          </w:pPr>
          <w:r w:rsidRPr="00B10548">
            <w:rPr>
              <w:rStyle w:val="placeholder1Char"/>
            </w:rPr>
            <w:t>________</w:t>
          </w:r>
        </w:p>
      </w:docPartBody>
    </w:docPart>
    <w:docPart>
      <w:docPartPr>
        <w:name w:val="7DB78D767EB24DCFBA1004368F3B1030"/>
        <w:category>
          <w:name w:val="常规"/>
          <w:gallery w:val="placeholder"/>
        </w:category>
        <w:types>
          <w:type w:val="bbPlcHdr"/>
        </w:types>
        <w:behaviors>
          <w:behavior w:val="content"/>
        </w:behaviors>
        <w:guid w:val="{781DF481-0AB6-45AF-8CA7-B6BD6FB009D1}"/>
      </w:docPartPr>
      <w:docPartBody>
        <w:p w:rsidR="008D62EF" w:rsidRDefault="008D62EF">
          <w:pPr>
            <w:pStyle w:val="7DB78D767EB24DCFBA1004368F3B1030"/>
          </w:pPr>
          <w:r w:rsidRPr="00B10548">
            <w:rPr>
              <w:rStyle w:val="placeholder1Char"/>
            </w:rPr>
            <w:t>________</w:t>
          </w:r>
        </w:p>
      </w:docPartBody>
    </w:docPart>
    <w:docPart>
      <w:docPartPr>
        <w:name w:val="9CD6F59A46674A278544F61A56605BAA"/>
        <w:category>
          <w:name w:val="常规"/>
          <w:gallery w:val="placeholder"/>
        </w:category>
        <w:types>
          <w:type w:val="bbPlcHdr"/>
        </w:types>
        <w:behaviors>
          <w:behavior w:val="content"/>
        </w:behaviors>
        <w:guid w:val="{D5450747-F649-4509-9A68-999BAE1CA6D7}"/>
      </w:docPartPr>
      <w:docPartBody>
        <w:p w:rsidR="008D62EF" w:rsidRDefault="008D62EF">
          <w:pPr>
            <w:pStyle w:val="9CD6F59A46674A278544F61A56605BAA"/>
          </w:pPr>
          <w:r w:rsidRPr="001524D6">
            <w:rPr>
              <w:rStyle w:val="placeholder1Char"/>
            </w:rPr>
            <w:t>___________________________________________________________________</w:t>
          </w:r>
        </w:p>
      </w:docPartBody>
    </w:docPart>
    <w:docPart>
      <w:docPartPr>
        <w:name w:val="44A898BD3C9F449FA4CFCFE500EEC721"/>
        <w:category>
          <w:name w:val="常规"/>
          <w:gallery w:val="placeholder"/>
        </w:category>
        <w:types>
          <w:type w:val="bbPlcHdr"/>
        </w:types>
        <w:behaviors>
          <w:behavior w:val="content"/>
        </w:behaviors>
        <w:guid w:val="{7403F48A-2865-468D-A2B5-97E49E7BF2BE}"/>
      </w:docPartPr>
      <w:docPartBody>
        <w:p w:rsidR="008D62EF" w:rsidRDefault="008D62EF">
          <w:pPr>
            <w:pStyle w:val="44A898BD3C9F449FA4CFCFE500EEC721"/>
          </w:pPr>
          <w:r w:rsidRPr="002E7943">
            <w:rPr>
              <w:rStyle w:val="a3"/>
              <w:rFonts w:hint="eastAsia"/>
            </w:rPr>
            <w:t>单击此处输入文字。</w:t>
          </w:r>
        </w:p>
      </w:docPartBody>
    </w:docPart>
    <w:docPart>
      <w:docPartPr>
        <w:name w:val="15E9F2E420744687864B320317CEB0CB"/>
        <w:category>
          <w:name w:val="常规"/>
          <w:gallery w:val="placeholder"/>
        </w:category>
        <w:types>
          <w:type w:val="bbPlcHdr"/>
        </w:types>
        <w:behaviors>
          <w:behavior w:val="content"/>
        </w:behaviors>
        <w:guid w:val="{D39213F5-5CAC-4880-8E61-C5B15C0A3967}"/>
      </w:docPartPr>
      <w:docPartBody>
        <w:p w:rsidR="008D62EF" w:rsidRDefault="008D62EF">
          <w:pPr>
            <w:pStyle w:val="15E9F2E420744687864B320317CEB0CB"/>
          </w:pPr>
          <w:r w:rsidRPr="00B10548">
            <w:rPr>
              <w:rStyle w:val="placeholder1Char"/>
              <w:rFonts w:hint="eastAsia"/>
            </w:rPr>
            <w:t>__________</w:t>
          </w:r>
        </w:p>
      </w:docPartBody>
    </w:docPart>
    <w:docPart>
      <w:docPartPr>
        <w:name w:val="C5833D4F664D4454A21266DF2878E1B3"/>
        <w:category>
          <w:name w:val="常规"/>
          <w:gallery w:val="placeholder"/>
        </w:category>
        <w:types>
          <w:type w:val="bbPlcHdr"/>
        </w:types>
        <w:behaviors>
          <w:behavior w:val="content"/>
        </w:behaviors>
        <w:guid w:val="{DF853FEF-0419-446C-8641-6EA1DAF25BC0}"/>
      </w:docPartPr>
      <w:docPartBody>
        <w:p w:rsidR="008D62EF" w:rsidRDefault="008D62EF">
          <w:pPr>
            <w:pStyle w:val="C5833D4F664D4454A21266DF2878E1B3"/>
          </w:pPr>
          <w:r w:rsidRPr="00B10548">
            <w:rPr>
              <w:rStyle w:val="placeholder1Char"/>
              <w:rFonts w:hint="eastAsia"/>
            </w:rPr>
            <w:t>__________</w:t>
          </w:r>
        </w:p>
      </w:docPartBody>
    </w:docPart>
    <w:docPart>
      <w:docPartPr>
        <w:name w:val="B702E4C9F0564033BD511DFB4379AFC8"/>
        <w:category>
          <w:name w:val="常规"/>
          <w:gallery w:val="placeholder"/>
        </w:category>
        <w:types>
          <w:type w:val="bbPlcHdr"/>
        </w:types>
        <w:behaviors>
          <w:behavior w:val="content"/>
        </w:behaviors>
        <w:guid w:val="{448C93D3-43A5-4F94-B605-979E42BB19CD}"/>
      </w:docPartPr>
      <w:docPartBody>
        <w:p w:rsidR="008D62EF" w:rsidRDefault="008D62EF">
          <w:pPr>
            <w:pStyle w:val="B702E4C9F0564033BD511DFB4379AFC8"/>
          </w:pPr>
          <w:r w:rsidRPr="00B10548">
            <w:rPr>
              <w:rStyle w:val="placeholder1Char"/>
              <w:rFonts w:hint="eastAsia"/>
            </w:rPr>
            <w:t>__________</w:t>
          </w:r>
        </w:p>
      </w:docPartBody>
    </w:docPart>
    <w:docPart>
      <w:docPartPr>
        <w:name w:val="97179A28B7F74EA9A192EC833C689C55"/>
        <w:category>
          <w:name w:val="常规"/>
          <w:gallery w:val="placeholder"/>
        </w:category>
        <w:types>
          <w:type w:val="bbPlcHdr"/>
        </w:types>
        <w:behaviors>
          <w:behavior w:val="content"/>
        </w:behaviors>
        <w:guid w:val="{2DF3CEEE-2343-429A-98E8-0E709B8708C9}"/>
      </w:docPartPr>
      <w:docPartBody>
        <w:p w:rsidR="008D62EF" w:rsidRDefault="008D62EF">
          <w:pPr>
            <w:pStyle w:val="97179A28B7F74EA9A192EC833C689C55"/>
          </w:pPr>
          <w:r w:rsidRPr="00B10548">
            <w:rPr>
              <w:rStyle w:val="placeholder1Char"/>
              <w:rFonts w:hint="eastAsia"/>
            </w:rPr>
            <w:t>__________</w:t>
          </w:r>
        </w:p>
      </w:docPartBody>
    </w:docPart>
    <w:docPart>
      <w:docPartPr>
        <w:name w:val="07FA9CC1D9864A6BBFEF13BEB0D02870"/>
        <w:category>
          <w:name w:val="常规"/>
          <w:gallery w:val="placeholder"/>
        </w:category>
        <w:types>
          <w:type w:val="bbPlcHdr"/>
        </w:types>
        <w:behaviors>
          <w:behavior w:val="content"/>
        </w:behaviors>
        <w:guid w:val="{351414BF-1FC0-41E1-96ED-09706D31719F}"/>
      </w:docPartPr>
      <w:docPartBody>
        <w:p w:rsidR="008D62EF" w:rsidRDefault="008D62EF">
          <w:pPr>
            <w:pStyle w:val="07FA9CC1D9864A6BBFEF13BEB0D02870"/>
          </w:pPr>
          <w:r w:rsidRPr="00B10548">
            <w:rPr>
              <w:rStyle w:val="placeholder1Char"/>
              <w:rFonts w:hint="eastAsia"/>
            </w:rPr>
            <w:t>__________</w:t>
          </w:r>
        </w:p>
      </w:docPartBody>
    </w:docPart>
    <w:docPart>
      <w:docPartPr>
        <w:name w:val="0C11E6AFD70C4E738594349FCF22C42E"/>
        <w:category>
          <w:name w:val="常规"/>
          <w:gallery w:val="placeholder"/>
        </w:category>
        <w:types>
          <w:type w:val="bbPlcHdr"/>
        </w:types>
        <w:behaviors>
          <w:behavior w:val="content"/>
        </w:behaviors>
        <w:guid w:val="{56C925CB-2497-4971-9B5F-705A18690AC0}"/>
      </w:docPartPr>
      <w:docPartBody>
        <w:p w:rsidR="008D62EF" w:rsidRDefault="008D62EF">
          <w:pPr>
            <w:pStyle w:val="0C11E6AFD70C4E738594349FCF22C42E"/>
          </w:pPr>
          <w:r w:rsidRPr="00B10548">
            <w:rPr>
              <w:rStyle w:val="placeholder1Char"/>
              <w:rFonts w:hint="eastAsia"/>
            </w:rPr>
            <w:t>__________</w:t>
          </w:r>
        </w:p>
      </w:docPartBody>
    </w:docPart>
    <w:docPart>
      <w:docPartPr>
        <w:name w:val="FA3A3BD487D74A4584F5303675490FC6"/>
        <w:category>
          <w:name w:val="常规"/>
          <w:gallery w:val="placeholder"/>
        </w:category>
        <w:types>
          <w:type w:val="bbPlcHdr"/>
        </w:types>
        <w:behaviors>
          <w:behavior w:val="content"/>
        </w:behaviors>
        <w:guid w:val="{1505107B-EF10-40A2-82BF-07D2943B9FD8}"/>
      </w:docPartPr>
      <w:docPartBody>
        <w:p w:rsidR="008D62EF" w:rsidRDefault="008D62EF">
          <w:pPr>
            <w:pStyle w:val="FA3A3BD487D74A4584F5303675490FC6"/>
          </w:pPr>
          <w:r w:rsidRPr="00B10548">
            <w:rPr>
              <w:rStyle w:val="placeholder1Char"/>
              <w:rFonts w:hint="eastAsia"/>
            </w:rPr>
            <w:t>__________</w:t>
          </w:r>
        </w:p>
      </w:docPartBody>
    </w:docPart>
    <w:docPart>
      <w:docPartPr>
        <w:name w:val="F7E48D61A7554E52AA19F242FE4E03D3"/>
        <w:category>
          <w:name w:val="常规"/>
          <w:gallery w:val="placeholder"/>
        </w:category>
        <w:types>
          <w:type w:val="bbPlcHdr"/>
        </w:types>
        <w:behaviors>
          <w:behavior w:val="content"/>
        </w:behaviors>
        <w:guid w:val="{9672870E-C0B3-416D-9C10-B0C1902270A6}"/>
      </w:docPartPr>
      <w:docPartBody>
        <w:p w:rsidR="008D62EF" w:rsidRDefault="008D62EF">
          <w:pPr>
            <w:pStyle w:val="F7E48D61A7554E52AA19F242FE4E03D3"/>
          </w:pPr>
          <w:r w:rsidRPr="00B10548">
            <w:rPr>
              <w:rStyle w:val="placeholder1Char"/>
              <w:rFonts w:hint="eastAsia"/>
            </w:rPr>
            <w:t>__________</w:t>
          </w:r>
        </w:p>
      </w:docPartBody>
    </w:docPart>
    <w:docPart>
      <w:docPartPr>
        <w:name w:val="D1A7794FD5AD4A73A74E3E769FBADEAB"/>
        <w:category>
          <w:name w:val="常规"/>
          <w:gallery w:val="placeholder"/>
        </w:category>
        <w:types>
          <w:type w:val="bbPlcHdr"/>
        </w:types>
        <w:behaviors>
          <w:behavior w:val="content"/>
        </w:behaviors>
        <w:guid w:val="{9C613A42-72C6-435B-A6C5-14013EDBD04D}"/>
      </w:docPartPr>
      <w:docPartBody>
        <w:p w:rsidR="008D62EF" w:rsidRDefault="008D62EF">
          <w:pPr>
            <w:pStyle w:val="D1A7794FD5AD4A73A74E3E769FBADEAB"/>
          </w:pPr>
          <w:r w:rsidRPr="00B10548">
            <w:rPr>
              <w:rStyle w:val="placeholder1Char"/>
              <w:rFonts w:hint="eastAsia"/>
            </w:rPr>
            <w:t>__________</w:t>
          </w:r>
        </w:p>
      </w:docPartBody>
    </w:docPart>
    <w:docPart>
      <w:docPartPr>
        <w:name w:val="1C15C4817AF04D1CA116EDA6AA7771FB"/>
        <w:category>
          <w:name w:val="常规"/>
          <w:gallery w:val="placeholder"/>
        </w:category>
        <w:types>
          <w:type w:val="bbPlcHdr"/>
        </w:types>
        <w:behaviors>
          <w:behavior w:val="content"/>
        </w:behaviors>
        <w:guid w:val="{F3522811-2985-409E-8A2E-9F1723609B64}"/>
      </w:docPartPr>
      <w:docPartBody>
        <w:p w:rsidR="008D62EF" w:rsidRDefault="008D62EF">
          <w:pPr>
            <w:pStyle w:val="1C15C4817AF04D1CA116EDA6AA7771FB"/>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docPartBody>
    </w:docPart>
    <w:docPart>
      <w:docPartPr>
        <w:name w:val="51E4ECFA20644228BA71A7EEC49C2412"/>
        <w:category>
          <w:name w:val="常规"/>
          <w:gallery w:val="placeholder"/>
        </w:category>
        <w:types>
          <w:type w:val="bbPlcHdr"/>
        </w:types>
        <w:behaviors>
          <w:behavior w:val="content"/>
        </w:behaviors>
        <w:guid w:val="{0A2CC1BA-EF28-4AFD-B3BA-822618D61A3F}"/>
      </w:docPartPr>
      <w:docPartBody>
        <w:p w:rsidR="008D62EF" w:rsidRDefault="008D62EF">
          <w:pPr>
            <w:pStyle w:val="51E4ECFA20644228BA71A7EEC49C2412"/>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docPartBody>
    </w:docPart>
    <w:docPart>
      <w:docPartPr>
        <w:name w:val="C66523C78C344F928CFBAE07EEA02F87"/>
        <w:category>
          <w:name w:val="常规"/>
          <w:gallery w:val="placeholder"/>
        </w:category>
        <w:types>
          <w:type w:val="bbPlcHdr"/>
        </w:types>
        <w:behaviors>
          <w:behavior w:val="content"/>
        </w:behaviors>
        <w:guid w:val="{91D69E7A-A1ED-4438-903C-D99800AC547E}"/>
      </w:docPartPr>
      <w:docPartBody>
        <w:p w:rsidR="008D62EF" w:rsidRDefault="008D62EF">
          <w:pPr>
            <w:pStyle w:val="C66523C78C344F928CFBAE07EEA02F87"/>
          </w:pPr>
          <w:r w:rsidRPr="00153E36">
            <w:rPr>
              <w:rStyle w:val="placeholder2Char"/>
              <w:rFonts w:hint="eastAsia"/>
            </w:rPr>
            <w:t>披露报告期内是否存在股份代持行为，如存在股份代持的，应当披露代持的原因、代持数量、涉及的股东数、代持还原情况等；如无请填否。</w:t>
          </w:r>
        </w:p>
      </w:docPartBody>
    </w:docPart>
    <w:docPart>
      <w:docPartPr>
        <w:name w:val="07E1DEB8492248C28C8435822E0B5C76"/>
        <w:category>
          <w:name w:val="常规"/>
          <w:gallery w:val="placeholder"/>
        </w:category>
        <w:types>
          <w:type w:val="bbPlcHdr"/>
        </w:types>
        <w:behaviors>
          <w:behavior w:val="content"/>
        </w:behaviors>
        <w:guid w:val="{7A3196AA-9390-4C20-870E-DCD95DB61DC8}"/>
      </w:docPartPr>
      <w:docPartBody>
        <w:p w:rsidR="008D62EF" w:rsidRDefault="008D62EF">
          <w:pPr>
            <w:pStyle w:val="07E1DEB8492248C28C8435822E0B5C76"/>
          </w:pPr>
          <w:r w:rsidRPr="00511FDF">
            <w:rPr>
              <w:rStyle w:val="placeholder2Char"/>
              <w:rFonts w:hint="eastAsia"/>
            </w:rPr>
            <w:t>选择</w:t>
          </w:r>
          <w:r w:rsidRPr="00511FDF">
            <w:rPr>
              <w:rStyle w:val="placeholder2Char"/>
            </w:rPr>
            <w:t>日期</w:t>
          </w:r>
        </w:p>
      </w:docPartBody>
    </w:docPart>
    <w:docPart>
      <w:docPartPr>
        <w:name w:val="D07614EACADE4C99BAD7DA8ADE1F56C4"/>
        <w:category>
          <w:name w:val="常规"/>
          <w:gallery w:val="placeholder"/>
        </w:category>
        <w:types>
          <w:type w:val="bbPlcHdr"/>
        </w:types>
        <w:behaviors>
          <w:behavior w:val="content"/>
        </w:behaviors>
        <w:guid w:val="{CB784ABB-5B26-43F5-9F76-DF8A77F5E8E2}"/>
      </w:docPartPr>
      <w:docPartBody>
        <w:p w:rsidR="008D62EF" w:rsidRDefault="008D62EF">
          <w:pPr>
            <w:pStyle w:val="D07614EACADE4C99BAD7DA8ADE1F56C4"/>
          </w:pPr>
          <w:r w:rsidRPr="00511FDF">
            <w:rPr>
              <w:rStyle w:val="placeholder2Char"/>
            </w:rPr>
            <w:t>选择日期</w:t>
          </w:r>
        </w:p>
      </w:docPartBody>
    </w:docPart>
    <w:docPart>
      <w:docPartPr>
        <w:name w:val="B1D81549E2C84EECB3591D24BF204EBC"/>
        <w:category>
          <w:name w:val="常规"/>
          <w:gallery w:val="placeholder"/>
        </w:category>
        <w:types>
          <w:type w:val="bbPlcHdr"/>
        </w:types>
        <w:behaviors>
          <w:behavior w:val="content"/>
        </w:behaviors>
        <w:guid w:val="{099FBBB3-66FD-460B-AFB7-82FD6A5BC3F9}"/>
      </w:docPartPr>
      <w:docPartBody>
        <w:p w:rsidR="008D62EF" w:rsidRDefault="008D62EF">
          <w:pPr>
            <w:pStyle w:val="B1D81549E2C84EECB3591D24BF204EBC"/>
          </w:pPr>
          <w:r w:rsidRPr="00511FDF">
            <w:rPr>
              <w:rStyle w:val="placeholder1Char"/>
            </w:rPr>
            <w:t>______</w:t>
          </w:r>
        </w:p>
      </w:docPartBody>
    </w:docPart>
    <w:docPart>
      <w:docPartPr>
        <w:name w:val="10847CE43FD749F7A7E31D4ABE7DA673"/>
        <w:category>
          <w:name w:val="常规"/>
          <w:gallery w:val="placeholder"/>
        </w:category>
        <w:types>
          <w:type w:val="bbPlcHdr"/>
        </w:types>
        <w:behaviors>
          <w:behavior w:val="content"/>
        </w:behaviors>
        <w:guid w:val="{39E29B40-020A-4A0B-91EE-DA5ED3D051B0}"/>
      </w:docPartPr>
      <w:docPartBody>
        <w:p w:rsidR="008D62EF" w:rsidRDefault="008D62EF">
          <w:pPr>
            <w:pStyle w:val="10847CE43FD749F7A7E31D4ABE7DA673"/>
          </w:pPr>
          <w:r w:rsidRPr="00511FDF">
            <w:rPr>
              <w:rStyle w:val="placeholder1Char"/>
              <w:rFonts w:hint="eastAsia"/>
            </w:rPr>
            <w:t>____</w:t>
          </w:r>
        </w:p>
      </w:docPartBody>
    </w:docPart>
    <w:docPart>
      <w:docPartPr>
        <w:name w:val="42939F2575694BBAAA67648036EE12B0"/>
        <w:category>
          <w:name w:val="常规"/>
          <w:gallery w:val="placeholder"/>
        </w:category>
        <w:types>
          <w:type w:val="bbPlcHdr"/>
        </w:types>
        <w:behaviors>
          <w:behavior w:val="content"/>
        </w:behaviors>
        <w:guid w:val="{9A003D8E-BB42-44CE-A63F-C7F9BF8E520E}"/>
      </w:docPartPr>
      <w:docPartBody>
        <w:p w:rsidR="008D62EF" w:rsidRDefault="008D62EF">
          <w:pPr>
            <w:pStyle w:val="42939F2575694BBAAA67648036EE12B0"/>
          </w:pPr>
          <w:r w:rsidRPr="00511FDF">
            <w:rPr>
              <w:rStyle w:val="placeholder1Char"/>
            </w:rPr>
            <w:t>____</w:t>
          </w:r>
        </w:p>
      </w:docPartBody>
    </w:docPart>
    <w:docPart>
      <w:docPartPr>
        <w:name w:val="8EE690E86D384383A2E8DB267A64CFE7"/>
        <w:category>
          <w:name w:val="常规"/>
          <w:gallery w:val="placeholder"/>
        </w:category>
        <w:types>
          <w:type w:val="bbPlcHdr"/>
        </w:types>
        <w:behaviors>
          <w:behavior w:val="content"/>
        </w:behaviors>
        <w:guid w:val="{D38F3F43-4561-449F-81B3-BDD1E36E5470}"/>
      </w:docPartPr>
      <w:docPartBody>
        <w:p w:rsidR="008D62EF" w:rsidRDefault="008D62EF">
          <w:pPr>
            <w:pStyle w:val="8EE690E86D384383A2E8DB267A64CFE7"/>
          </w:pPr>
          <w:r w:rsidRPr="00511FDF">
            <w:rPr>
              <w:rStyle w:val="placeholder1Char"/>
              <w:rFonts w:hint="eastAsia"/>
            </w:rPr>
            <w:t>____</w:t>
          </w:r>
        </w:p>
      </w:docPartBody>
    </w:docPart>
    <w:docPart>
      <w:docPartPr>
        <w:name w:val="25E03569355D4F8BBFF4547F2A3DE601"/>
        <w:category>
          <w:name w:val="常规"/>
          <w:gallery w:val="placeholder"/>
        </w:category>
        <w:types>
          <w:type w:val="bbPlcHdr"/>
        </w:types>
        <w:behaviors>
          <w:behavior w:val="content"/>
        </w:behaviors>
        <w:guid w:val="{0EE2DABF-3448-49F0-A9E8-0670A893FFA4}"/>
      </w:docPartPr>
      <w:docPartBody>
        <w:p w:rsidR="008D62EF" w:rsidRDefault="008D62EF">
          <w:pPr>
            <w:pStyle w:val="25E03569355D4F8BBFF4547F2A3DE601"/>
          </w:pPr>
          <w:r w:rsidRPr="00511FDF">
            <w:rPr>
              <w:rStyle w:val="placeholder1Char"/>
            </w:rPr>
            <w:t>____</w:t>
          </w:r>
        </w:p>
      </w:docPartBody>
    </w:docPart>
    <w:docPart>
      <w:docPartPr>
        <w:name w:val="0B5AF8844A6A42ABB7298321E4FCD235"/>
        <w:category>
          <w:name w:val="常规"/>
          <w:gallery w:val="placeholder"/>
        </w:category>
        <w:types>
          <w:type w:val="bbPlcHdr"/>
        </w:types>
        <w:behaviors>
          <w:behavior w:val="content"/>
        </w:behaviors>
        <w:guid w:val="{88A829C1-B38F-47A2-A7DA-A4FC71FC9ABE}"/>
      </w:docPartPr>
      <w:docPartBody>
        <w:p w:rsidR="008D62EF" w:rsidRDefault="008D62EF">
          <w:pPr>
            <w:pStyle w:val="0B5AF8844A6A42ABB7298321E4FCD235"/>
          </w:pPr>
          <w:r w:rsidRPr="00511FDF">
            <w:rPr>
              <w:rStyle w:val="placeholder1Char"/>
            </w:rPr>
            <w:t>____</w:t>
          </w:r>
        </w:p>
      </w:docPartBody>
    </w:docPart>
    <w:docPart>
      <w:docPartPr>
        <w:name w:val="E3B6D76264CB4ED8A7C34A19E2CCB093"/>
        <w:category>
          <w:name w:val="常规"/>
          <w:gallery w:val="placeholder"/>
        </w:category>
        <w:types>
          <w:type w:val="bbPlcHdr"/>
        </w:types>
        <w:behaviors>
          <w:behavior w:val="content"/>
        </w:behaviors>
        <w:guid w:val="{C2AB604D-2185-441B-A6AA-063EB8B5CAA1}"/>
      </w:docPartPr>
      <w:docPartBody>
        <w:p w:rsidR="008D62EF" w:rsidRDefault="008D62EF">
          <w:pPr>
            <w:pStyle w:val="E3B6D76264CB4ED8A7C34A19E2CCB093"/>
          </w:pPr>
          <w:r w:rsidRPr="00511FDF">
            <w:rPr>
              <w:rStyle w:val="placeholder1Char"/>
            </w:rPr>
            <w:t>____</w:t>
          </w:r>
        </w:p>
      </w:docPartBody>
    </w:docPart>
    <w:docPart>
      <w:docPartPr>
        <w:name w:val="8CCB8A946BD8463FB11CA8D4138D112D"/>
        <w:category>
          <w:name w:val="常规"/>
          <w:gallery w:val="placeholder"/>
        </w:category>
        <w:types>
          <w:type w:val="bbPlcHdr"/>
        </w:types>
        <w:behaviors>
          <w:behavior w:val="content"/>
        </w:behaviors>
        <w:guid w:val="{AD13422C-0971-4DDF-8731-78ECB96DB80D}"/>
      </w:docPartPr>
      <w:docPartBody>
        <w:p w:rsidR="008D62EF" w:rsidRDefault="008D62EF">
          <w:pPr>
            <w:pStyle w:val="8CCB8A946BD8463FB11CA8D4138D112D"/>
          </w:pPr>
          <w:r w:rsidRPr="00511FDF">
            <w:rPr>
              <w:rStyle w:val="placeholder1Char"/>
            </w:rPr>
            <w:t>____</w:t>
          </w:r>
        </w:p>
      </w:docPartBody>
    </w:docPart>
    <w:docPart>
      <w:docPartPr>
        <w:name w:val="121B4DF128AA457ABB262F1AF8375549"/>
        <w:category>
          <w:name w:val="常规"/>
          <w:gallery w:val="placeholder"/>
        </w:category>
        <w:types>
          <w:type w:val="bbPlcHdr"/>
        </w:types>
        <w:behaviors>
          <w:behavior w:val="content"/>
        </w:behaviors>
        <w:guid w:val="{DC129297-F892-49E4-910B-FAE4F7B1671B}"/>
      </w:docPartPr>
      <w:docPartBody>
        <w:p w:rsidR="008D62EF" w:rsidRDefault="008D62EF">
          <w:pPr>
            <w:pStyle w:val="121B4DF128AA457ABB262F1AF8375549"/>
          </w:pPr>
          <w:r w:rsidRPr="00511FDF">
            <w:rPr>
              <w:rStyle w:val="placeholder1Char"/>
            </w:rPr>
            <w:t>_______</w:t>
          </w:r>
        </w:p>
      </w:docPartBody>
    </w:docPart>
    <w:docPart>
      <w:docPartPr>
        <w:name w:val="A9D9EA70D3E24424968D2B0F3BE75CA8"/>
        <w:category>
          <w:name w:val="常规"/>
          <w:gallery w:val="placeholder"/>
        </w:category>
        <w:types>
          <w:type w:val="bbPlcHdr"/>
        </w:types>
        <w:behaviors>
          <w:behavior w:val="content"/>
        </w:behaviors>
        <w:guid w:val="{7AC77D63-B93F-412E-98D1-09F3BEF4EF03}"/>
      </w:docPartPr>
      <w:docPartBody>
        <w:p w:rsidR="008D62EF" w:rsidRDefault="008D62EF">
          <w:pPr>
            <w:pStyle w:val="A9D9EA70D3E24424968D2B0F3BE75CA8"/>
          </w:pPr>
          <w:r w:rsidRPr="00511FDF">
            <w:rPr>
              <w:rStyle w:val="placeholder1Char"/>
              <w:rFonts w:hint="eastAsia"/>
            </w:rPr>
            <w:t>选择</w:t>
          </w:r>
        </w:p>
      </w:docPartBody>
    </w:docPart>
    <w:docPart>
      <w:docPartPr>
        <w:name w:val="EA2F9C18B285481091BAFDB44B62B5CA"/>
        <w:category>
          <w:name w:val="常规"/>
          <w:gallery w:val="placeholder"/>
        </w:category>
        <w:types>
          <w:type w:val="bbPlcHdr"/>
        </w:types>
        <w:behaviors>
          <w:behavior w:val="content"/>
        </w:behaviors>
        <w:guid w:val="{ACE71536-5B9E-4229-B3DD-DE851A7C2FB1}"/>
      </w:docPartPr>
      <w:docPartBody>
        <w:p w:rsidR="008D62EF" w:rsidRDefault="008D62EF">
          <w:pPr>
            <w:pStyle w:val="EA2F9C18B285481091BAFDB44B62B5CA"/>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CF89703E45254FD99BD09B959EB611F2"/>
        <w:category>
          <w:name w:val="常规"/>
          <w:gallery w:val="placeholder"/>
        </w:category>
        <w:types>
          <w:type w:val="bbPlcHdr"/>
        </w:types>
        <w:behaviors>
          <w:behavior w:val="content"/>
        </w:behaviors>
        <w:guid w:val="{CCA6984A-6B28-4A32-9A11-058200032F04}"/>
      </w:docPartPr>
      <w:docPartBody>
        <w:p w:rsidR="008D62EF" w:rsidRDefault="008D62EF">
          <w:pPr>
            <w:pStyle w:val="CF89703E45254FD99BD09B959EB611F2"/>
          </w:pPr>
          <w:r w:rsidRPr="00511FDF">
            <w:rPr>
              <w:rStyle w:val="placeholder1Char"/>
              <w:rFonts w:hint="eastAsia"/>
            </w:rPr>
            <w:t>________</w:t>
          </w:r>
        </w:p>
      </w:docPartBody>
    </w:docPart>
    <w:docPart>
      <w:docPartPr>
        <w:name w:val="72CBA26726E24A66BFDCCBF53221C9A7"/>
        <w:category>
          <w:name w:val="常规"/>
          <w:gallery w:val="placeholder"/>
        </w:category>
        <w:types>
          <w:type w:val="bbPlcHdr"/>
        </w:types>
        <w:behaviors>
          <w:behavior w:val="content"/>
        </w:behaviors>
        <w:guid w:val="{0C056C7B-F078-4F9A-94EA-D8F39EF12F6E}"/>
      </w:docPartPr>
      <w:docPartBody>
        <w:p w:rsidR="008D62EF" w:rsidRDefault="008D62EF">
          <w:pPr>
            <w:pStyle w:val="72CBA26726E24A66BFDCCBF53221C9A7"/>
          </w:pPr>
          <w:r w:rsidRPr="00511FDF">
            <w:rPr>
              <w:rStyle w:val="placeholder1Char"/>
            </w:rPr>
            <w:t>________</w:t>
          </w:r>
        </w:p>
      </w:docPartBody>
    </w:docPart>
    <w:docPart>
      <w:docPartPr>
        <w:name w:val="3967E2E09B8A46ED96BEE208DF7D187D"/>
        <w:category>
          <w:name w:val="常规"/>
          <w:gallery w:val="placeholder"/>
        </w:category>
        <w:types>
          <w:type w:val="bbPlcHdr"/>
        </w:types>
        <w:behaviors>
          <w:behavior w:val="content"/>
        </w:behaviors>
        <w:guid w:val="{A014F350-320D-4275-8CBD-C7ABBE070596}"/>
      </w:docPartPr>
      <w:docPartBody>
        <w:p w:rsidR="008D62EF" w:rsidRDefault="008D62EF">
          <w:pPr>
            <w:pStyle w:val="3967E2E09B8A46ED96BEE208DF7D187D"/>
          </w:pPr>
          <w:r w:rsidRPr="00511FDF">
            <w:rPr>
              <w:rStyle w:val="placeholder1Char"/>
              <w:rFonts w:hint="eastAsia"/>
            </w:rPr>
            <w:t>________</w:t>
          </w:r>
        </w:p>
      </w:docPartBody>
    </w:docPart>
    <w:docPart>
      <w:docPartPr>
        <w:name w:val="B6DFF2D23E164249AAC1B6A5A2FEF171"/>
        <w:category>
          <w:name w:val="常规"/>
          <w:gallery w:val="placeholder"/>
        </w:category>
        <w:types>
          <w:type w:val="bbPlcHdr"/>
        </w:types>
        <w:behaviors>
          <w:behavior w:val="content"/>
        </w:behaviors>
        <w:guid w:val="{78C3B8B7-A027-4406-A48F-003300DBF14E}"/>
      </w:docPartPr>
      <w:docPartBody>
        <w:p w:rsidR="008D62EF" w:rsidRDefault="008D62EF">
          <w:pPr>
            <w:pStyle w:val="B6DFF2D23E164249AAC1B6A5A2FEF171"/>
          </w:pPr>
          <w:r w:rsidRPr="00511FDF">
            <w:rPr>
              <w:rStyle w:val="placeholder1Char"/>
              <w:rFonts w:hint="eastAsia"/>
            </w:rPr>
            <w:t>______</w:t>
          </w:r>
        </w:p>
      </w:docPartBody>
    </w:docPart>
    <w:docPart>
      <w:docPartPr>
        <w:name w:val="AF3D790861EC4299B5D86E12AC938561"/>
        <w:category>
          <w:name w:val="常规"/>
          <w:gallery w:val="placeholder"/>
        </w:category>
        <w:types>
          <w:type w:val="bbPlcHdr"/>
        </w:types>
        <w:behaviors>
          <w:behavior w:val="content"/>
        </w:behaviors>
        <w:guid w:val="{FBCACCFF-E593-472B-BEC3-9E7B17B01C18}"/>
      </w:docPartPr>
      <w:docPartBody>
        <w:p w:rsidR="008D62EF" w:rsidRDefault="008D62EF">
          <w:pPr>
            <w:pStyle w:val="AF3D790861EC4299B5D86E12AC938561"/>
          </w:pPr>
          <w:r w:rsidRPr="00511FDF">
            <w:rPr>
              <w:rStyle w:val="placeholder1Char"/>
            </w:rPr>
            <w:t>______</w:t>
          </w:r>
        </w:p>
      </w:docPartBody>
    </w:docPart>
    <w:docPart>
      <w:docPartPr>
        <w:name w:val="07AE8D1A5F6B443F815DACDCC485F14C"/>
        <w:category>
          <w:name w:val="常规"/>
          <w:gallery w:val="placeholder"/>
        </w:category>
        <w:types>
          <w:type w:val="bbPlcHdr"/>
        </w:types>
        <w:behaviors>
          <w:behavior w:val="content"/>
        </w:behaviors>
        <w:guid w:val="{A2C3C391-D685-4AD9-87E1-678FDA36681D}"/>
      </w:docPartPr>
      <w:docPartBody>
        <w:p w:rsidR="008D62EF" w:rsidRDefault="008D62EF">
          <w:pPr>
            <w:pStyle w:val="07AE8D1A5F6B443F815DACDCC485F14C"/>
          </w:pPr>
          <w:r w:rsidRPr="00511FDF">
            <w:rPr>
              <w:rStyle w:val="placeholder1Char"/>
            </w:rPr>
            <w:t>____</w:t>
          </w:r>
        </w:p>
      </w:docPartBody>
    </w:docPart>
    <w:docPart>
      <w:docPartPr>
        <w:name w:val="8B4BE59DC1C5428499DA806052783FC4"/>
        <w:category>
          <w:name w:val="常规"/>
          <w:gallery w:val="placeholder"/>
        </w:category>
        <w:types>
          <w:type w:val="bbPlcHdr"/>
        </w:types>
        <w:behaviors>
          <w:behavior w:val="content"/>
        </w:behaviors>
        <w:guid w:val="{755C293D-4F3E-40B8-B8F5-D490BD32F7AB}"/>
      </w:docPartPr>
      <w:docPartBody>
        <w:p w:rsidR="008D62EF" w:rsidRDefault="008D62EF">
          <w:pPr>
            <w:pStyle w:val="8B4BE59DC1C5428499DA806052783FC4"/>
          </w:pPr>
          <w:r w:rsidRPr="00511FDF">
            <w:rPr>
              <w:rStyle w:val="placeholder2Char"/>
              <w:rFonts w:hint="eastAsia"/>
              <w:sz w:val="18"/>
              <w:szCs w:val="18"/>
            </w:rPr>
            <w:t>选择</w:t>
          </w:r>
          <w:r w:rsidRPr="00511FDF">
            <w:rPr>
              <w:rStyle w:val="placeholder2Char"/>
              <w:sz w:val="18"/>
              <w:szCs w:val="18"/>
            </w:rPr>
            <w:t>日期</w:t>
          </w:r>
        </w:p>
      </w:docPartBody>
    </w:docPart>
    <w:docPart>
      <w:docPartPr>
        <w:name w:val="6EA1FA17300E4395AF05252C97F0A4F2"/>
        <w:category>
          <w:name w:val="常规"/>
          <w:gallery w:val="placeholder"/>
        </w:category>
        <w:types>
          <w:type w:val="bbPlcHdr"/>
        </w:types>
        <w:behaviors>
          <w:behavior w:val="content"/>
        </w:behaviors>
        <w:guid w:val="{037664FD-F0E8-45DD-B6C4-C979024673AE}"/>
      </w:docPartPr>
      <w:docPartBody>
        <w:p w:rsidR="008D62EF" w:rsidRDefault="008D62EF">
          <w:pPr>
            <w:pStyle w:val="6EA1FA17300E4395AF05252C97F0A4F2"/>
          </w:pPr>
          <w:r w:rsidRPr="00511FDF">
            <w:rPr>
              <w:rStyle w:val="placeholder2Char"/>
              <w:rFonts w:hint="eastAsia"/>
              <w:sz w:val="18"/>
              <w:szCs w:val="18"/>
            </w:rPr>
            <w:t>选择日期</w:t>
          </w:r>
        </w:p>
      </w:docPartBody>
    </w:docPart>
    <w:docPart>
      <w:docPartPr>
        <w:name w:val="227F1D18CC214DCF9B3F5177DC73BC3F"/>
        <w:category>
          <w:name w:val="常规"/>
          <w:gallery w:val="placeholder"/>
        </w:category>
        <w:types>
          <w:type w:val="bbPlcHdr"/>
        </w:types>
        <w:behaviors>
          <w:behavior w:val="content"/>
        </w:behaviors>
        <w:guid w:val="{13BEF6DD-397E-4BE7-9482-6F594BF71CF0}"/>
      </w:docPartPr>
      <w:docPartBody>
        <w:p w:rsidR="008D62EF" w:rsidRDefault="008D62EF">
          <w:pPr>
            <w:pStyle w:val="227F1D18CC214DCF9B3F5177DC73BC3F"/>
          </w:pPr>
          <w:r w:rsidRPr="00511FDF">
            <w:rPr>
              <w:rStyle w:val="placeholder1Char"/>
              <w:rFonts w:hint="eastAsia"/>
            </w:rPr>
            <w:t>__________</w:t>
          </w:r>
        </w:p>
      </w:docPartBody>
    </w:docPart>
    <w:docPart>
      <w:docPartPr>
        <w:name w:val="75A3F6BBD0174B8CBCD7EF39246DE87A"/>
        <w:category>
          <w:name w:val="常规"/>
          <w:gallery w:val="placeholder"/>
        </w:category>
        <w:types>
          <w:type w:val="bbPlcHdr"/>
        </w:types>
        <w:behaviors>
          <w:behavior w:val="content"/>
        </w:behaviors>
        <w:guid w:val="{F05FA40D-4F00-4B7E-ACEA-61A0DD45DEE1}"/>
      </w:docPartPr>
      <w:docPartBody>
        <w:p w:rsidR="008D62EF" w:rsidRDefault="008D62EF">
          <w:pPr>
            <w:pStyle w:val="75A3F6BBD0174B8CBCD7EF39246DE87A"/>
          </w:pPr>
          <w:r w:rsidRPr="00511FDF">
            <w:rPr>
              <w:rStyle w:val="placeholder1Char"/>
            </w:rPr>
            <w:t>____________</w:t>
          </w:r>
        </w:p>
      </w:docPartBody>
    </w:docPart>
    <w:docPart>
      <w:docPartPr>
        <w:name w:val="F619319314BF4939B439661CA7FF93CF"/>
        <w:category>
          <w:name w:val="常规"/>
          <w:gallery w:val="placeholder"/>
        </w:category>
        <w:types>
          <w:type w:val="bbPlcHdr"/>
        </w:types>
        <w:behaviors>
          <w:behavior w:val="content"/>
        </w:behaviors>
        <w:guid w:val="{6122FB9D-51A8-4F6E-8072-B742660B3241}"/>
      </w:docPartPr>
      <w:docPartBody>
        <w:p w:rsidR="008D62EF" w:rsidRDefault="008D62EF">
          <w:pPr>
            <w:pStyle w:val="F619319314BF4939B439661CA7FF93CF"/>
          </w:pPr>
          <w:r w:rsidRPr="00511FDF">
            <w:rPr>
              <w:rStyle w:val="placeholder1Char"/>
              <w:rFonts w:hint="eastAsia"/>
            </w:rPr>
            <w:t>____</w:t>
          </w:r>
        </w:p>
      </w:docPartBody>
    </w:docPart>
    <w:docPart>
      <w:docPartPr>
        <w:name w:val="60717D3717EE4269A6AC1CD4FCB185ED"/>
        <w:category>
          <w:name w:val="常规"/>
          <w:gallery w:val="placeholder"/>
        </w:category>
        <w:types>
          <w:type w:val="bbPlcHdr"/>
        </w:types>
        <w:behaviors>
          <w:behavior w:val="content"/>
        </w:behaviors>
        <w:guid w:val="{74DF9118-0A5F-4C7F-96D3-F2F50D794EA7}"/>
      </w:docPartPr>
      <w:docPartBody>
        <w:p w:rsidR="008D62EF" w:rsidRDefault="008D62EF">
          <w:pPr>
            <w:pStyle w:val="60717D3717EE4269A6AC1CD4FCB185ED"/>
          </w:pPr>
          <w:r w:rsidRPr="00511FDF">
            <w:rPr>
              <w:rStyle w:val="placeholder1Char"/>
            </w:rPr>
            <w:t>____</w:t>
          </w:r>
        </w:p>
      </w:docPartBody>
    </w:docPart>
    <w:docPart>
      <w:docPartPr>
        <w:name w:val="B9BBE057C82742048CBE4C21BE190663"/>
        <w:category>
          <w:name w:val="常规"/>
          <w:gallery w:val="placeholder"/>
        </w:category>
        <w:types>
          <w:type w:val="bbPlcHdr"/>
        </w:types>
        <w:behaviors>
          <w:behavior w:val="content"/>
        </w:behaviors>
        <w:guid w:val="{D914E165-8608-4A78-A233-C38BF9BF289F}"/>
      </w:docPartPr>
      <w:docPartBody>
        <w:p w:rsidR="008D62EF" w:rsidRDefault="008D62EF">
          <w:pPr>
            <w:pStyle w:val="B9BBE057C82742048CBE4C21BE190663"/>
          </w:pPr>
          <w:r w:rsidRPr="00511FDF">
            <w:rPr>
              <w:rStyle w:val="placeholder1Char"/>
            </w:rPr>
            <w:t>____________</w:t>
          </w:r>
        </w:p>
      </w:docPartBody>
    </w:docPart>
    <w:docPart>
      <w:docPartPr>
        <w:name w:val="3180B19D2A844591BDF6A98C4C8810A8"/>
        <w:category>
          <w:name w:val="常规"/>
          <w:gallery w:val="placeholder"/>
        </w:category>
        <w:types>
          <w:type w:val="bbPlcHdr"/>
        </w:types>
        <w:behaviors>
          <w:behavior w:val="content"/>
        </w:behaviors>
        <w:guid w:val="{43A8E211-0003-44E2-BA67-34B6737BC1B5}"/>
      </w:docPartPr>
      <w:docPartBody>
        <w:p w:rsidR="008D62EF" w:rsidRDefault="008D62EF">
          <w:pPr>
            <w:pStyle w:val="3180B19D2A844591BDF6A98C4C8810A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7CB5CDE24384C49A6EC0B839CC5B4A7"/>
        <w:category>
          <w:name w:val="常规"/>
          <w:gallery w:val="placeholder"/>
        </w:category>
        <w:types>
          <w:type w:val="bbPlcHdr"/>
        </w:types>
        <w:behaviors>
          <w:behavior w:val="content"/>
        </w:behaviors>
        <w:guid w:val="{942A3E7B-9AF8-4D75-8816-31C451E371D6}"/>
      </w:docPartPr>
      <w:docPartBody>
        <w:p w:rsidR="008D62EF" w:rsidRDefault="008D62EF">
          <w:pPr>
            <w:pStyle w:val="B7CB5CDE24384C49A6EC0B839CC5B4A7"/>
          </w:pPr>
          <w:r w:rsidRPr="00511FDF">
            <w:rPr>
              <w:rStyle w:val="placeholder1Char"/>
            </w:rPr>
            <w:t>____</w:t>
          </w:r>
          <w:r w:rsidRPr="00511FDF">
            <w:rPr>
              <w:rStyle w:val="placeholder1Char"/>
              <w:rFonts w:hint="eastAsia"/>
            </w:rPr>
            <w:t>______</w:t>
          </w:r>
        </w:p>
      </w:docPartBody>
    </w:docPart>
    <w:docPart>
      <w:docPartPr>
        <w:name w:val="4884BDE234454EAC99926C11B8BAC549"/>
        <w:category>
          <w:name w:val="常规"/>
          <w:gallery w:val="placeholder"/>
        </w:category>
        <w:types>
          <w:type w:val="bbPlcHdr"/>
        </w:types>
        <w:behaviors>
          <w:behavior w:val="content"/>
        </w:behaviors>
        <w:guid w:val="{F5CB4D2A-E2B8-4733-A8CB-21DCFA4EFC8F}"/>
      </w:docPartPr>
      <w:docPartBody>
        <w:p w:rsidR="008D62EF" w:rsidRDefault="008D62EF">
          <w:pPr>
            <w:pStyle w:val="4884BDE234454EAC99926C11B8BAC549"/>
          </w:pPr>
          <w:r w:rsidRPr="00511FDF">
            <w:rPr>
              <w:rStyle w:val="placeholder1Char"/>
            </w:rPr>
            <w:t>____</w:t>
          </w:r>
          <w:r w:rsidRPr="00511FDF">
            <w:rPr>
              <w:rStyle w:val="placeholder1Char"/>
              <w:rFonts w:hint="eastAsia"/>
            </w:rPr>
            <w:t>__</w:t>
          </w:r>
        </w:p>
      </w:docPartBody>
    </w:docPart>
    <w:docPart>
      <w:docPartPr>
        <w:name w:val="6D05A4E030534E09918495A9FC76E9B6"/>
        <w:category>
          <w:name w:val="常规"/>
          <w:gallery w:val="placeholder"/>
        </w:category>
        <w:types>
          <w:type w:val="bbPlcHdr"/>
        </w:types>
        <w:behaviors>
          <w:behavior w:val="content"/>
        </w:behaviors>
        <w:guid w:val="{D2BB4BDA-97B2-4BB9-B820-31D02ECF2FE0}"/>
      </w:docPartPr>
      <w:docPartBody>
        <w:p w:rsidR="008D62EF" w:rsidRDefault="008D62EF">
          <w:pPr>
            <w:pStyle w:val="6D05A4E030534E09918495A9FC76E9B6"/>
          </w:pPr>
          <w:r w:rsidRPr="00511FDF">
            <w:rPr>
              <w:rStyle w:val="placeholder1Char"/>
            </w:rPr>
            <w:t>_______</w:t>
          </w:r>
        </w:p>
      </w:docPartBody>
    </w:docPart>
    <w:docPart>
      <w:docPartPr>
        <w:name w:val="001ACB5E4ED04A9DA606B4759CE98EC8"/>
        <w:category>
          <w:name w:val="常规"/>
          <w:gallery w:val="placeholder"/>
        </w:category>
        <w:types>
          <w:type w:val="bbPlcHdr"/>
        </w:types>
        <w:behaviors>
          <w:behavior w:val="content"/>
        </w:behaviors>
        <w:guid w:val="{866F80B9-07AD-4C81-9C06-7634D84A415A}"/>
      </w:docPartPr>
      <w:docPartBody>
        <w:p w:rsidR="008D62EF" w:rsidRDefault="008D62EF">
          <w:pPr>
            <w:pStyle w:val="001ACB5E4ED04A9DA606B4759CE98EC8"/>
          </w:pPr>
          <w:r w:rsidRPr="00511FDF">
            <w:rPr>
              <w:rStyle w:val="placeholder1Char"/>
            </w:rPr>
            <w:t>_________</w:t>
          </w:r>
        </w:p>
      </w:docPartBody>
    </w:docPart>
    <w:docPart>
      <w:docPartPr>
        <w:name w:val="B02197825C5346EDA95C432D86749FDC"/>
        <w:category>
          <w:name w:val="常规"/>
          <w:gallery w:val="placeholder"/>
        </w:category>
        <w:types>
          <w:type w:val="bbPlcHdr"/>
        </w:types>
        <w:behaviors>
          <w:behavior w:val="content"/>
        </w:behaviors>
        <w:guid w:val="{F195FF9E-9A8B-483D-94CF-5250AAF3AB81}"/>
      </w:docPartPr>
      <w:docPartBody>
        <w:p w:rsidR="008D62EF" w:rsidRDefault="008D62EF">
          <w:pPr>
            <w:pStyle w:val="B02197825C5346EDA95C432D86749FDC"/>
          </w:pPr>
          <w:r w:rsidRPr="00511FDF">
            <w:rPr>
              <w:rStyle w:val="placeholder1Char"/>
            </w:rPr>
            <w:t>______</w:t>
          </w:r>
        </w:p>
      </w:docPartBody>
    </w:docPart>
    <w:docPart>
      <w:docPartPr>
        <w:name w:val="309F78B0CDE8497D9D7ACCC5D852F29A"/>
        <w:category>
          <w:name w:val="常规"/>
          <w:gallery w:val="placeholder"/>
        </w:category>
        <w:types>
          <w:type w:val="bbPlcHdr"/>
        </w:types>
        <w:behaviors>
          <w:behavior w:val="content"/>
        </w:behaviors>
        <w:guid w:val="{FCC692C0-8C29-4275-90CD-10669EF0E79A}"/>
      </w:docPartPr>
      <w:docPartBody>
        <w:p w:rsidR="008D62EF" w:rsidRDefault="008D62EF">
          <w:pPr>
            <w:pStyle w:val="309F78B0CDE8497D9D7ACCC5D852F29A"/>
          </w:pPr>
          <w:r w:rsidRPr="00511FDF">
            <w:rPr>
              <w:rStyle w:val="placeholder1Char"/>
            </w:rPr>
            <w:t>________</w:t>
          </w:r>
        </w:p>
      </w:docPartBody>
    </w:docPart>
    <w:docPart>
      <w:docPartPr>
        <w:name w:val="F48A4DA0228745AFBA54A9677ED08E77"/>
        <w:category>
          <w:name w:val="常规"/>
          <w:gallery w:val="placeholder"/>
        </w:category>
        <w:types>
          <w:type w:val="bbPlcHdr"/>
        </w:types>
        <w:behaviors>
          <w:behavior w:val="content"/>
        </w:behaviors>
        <w:guid w:val="{B9384A73-2D13-4A18-9F40-B6BDC3E8CE27}"/>
      </w:docPartPr>
      <w:docPartBody>
        <w:p w:rsidR="008D62EF" w:rsidRDefault="008D62EF">
          <w:pPr>
            <w:pStyle w:val="F48A4DA0228745AFBA54A9677ED08E77"/>
          </w:pPr>
          <w:r w:rsidRPr="00511FDF">
            <w:rPr>
              <w:rStyle w:val="placeholder1Char"/>
              <w:rFonts w:hint="eastAsia"/>
            </w:rPr>
            <w:t>选择</w:t>
          </w:r>
        </w:p>
      </w:docPartBody>
    </w:docPart>
    <w:docPart>
      <w:docPartPr>
        <w:name w:val="04EEB5656CD64600B437131B7A3C61A1"/>
        <w:category>
          <w:name w:val="常规"/>
          <w:gallery w:val="placeholder"/>
        </w:category>
        <w:types>
          <w:type w:val="bbPlcHdr"/>
        </w:types>
        <w:behaviors>
          <w:behavior w:val="content"/>
        </w:behaviors>
        <w:guid w:val="{F40B58F3-6461-4919-8B44-B98568342C1B}"/>
      </w:docPartPr>
      <w:docPartBody>
        <w:p w:rsidR="008D62EF" w:rsidRDefault="008D62EF">
          <w:pPr>
            <w:pStyle w:val="04EEB5656CD64600B437131B7A3C61A1"/>
          </w:pPr>
          <w:r w:rsidRPr="00511FDF">
            <w:rPr>
              <w:rStyle w:val="placeholder1Char"/>
            </w:rPr>
            <w:t>_______</w:t>
          </w:r>
        </w:p>
      </w:docPartBody>
    </w:docPart>
    <w:docPart>
      <w:docPartPr>
        <w:name w:val="8F9A57E34DD5405FB552A5C1E13DE844"/>
        <w:category>
          <w:name w:val="常规"/>
          <w:gallery w:val="placeholder"/>
        </w:category>
        <w:types>
          <w:type w:val="bbPlcHdr"/>
        </w:types>
        <w:behaviors>
          <w:behavior w:val="content"/>
        </w:behaviors>
        <w:guid w:val="{FF7A74BC-D15C-4B3B-B601-1130FD203CEA}"/>
      </w:docPartPr>
      <w:docPartBody>
        <w:p w:rsidR="008D62EF" w:rsidRDefault="008D62EF">
          <w:pPr>
            <w:pStyle w:val="8F9A57E34DD5405FB552A5C1E13DE844"/>
          </w:pPr>
          <w:r w:rsidRPr="00511FDF">
            <w:rPr>
              <w:rStyle w:val="placeholder1Char"/>
              <w:rFonts w:hint="eastAsia"/>
            </w:rPr>
            <w:t>选择</w:t>
          </w:r>
        </w:p>
      </w:docPartBody>
    </w:docPart>
    <w:docPart>
      <w:docPartPr>
        <w:name w:val="EB3CA70200EA463C9B2F7EB536B3686C"/>
        <w:category>
          <w:name w:val="常规"/>
          <w:gallery w:val="placeholder"/>
        </w:category>
        <w:types>
          <w:type w:val="bbPlcHdr"/>
        </w:types>
        <w:behaviors>
          <w:behavior w:val="content"/>
        </w:behaviors>
        <w:guid w:val="{A2CFB7F8-2EE2-4DE5-80D5-1101D92938F4}"/>
      </w:docPartPr>
      <w:docPartBody>
        <w:p w:rsidR="008D62EF" w:rsidRDefault="008D62EF">
          <w:pPr>
            <w:pStyle w:val="EB3CA70200EA463C9B2F7EB536B3686C"/>
          </w:pPr>
          <w:r w:rsidRPr="00511FDF">
            <w:rPr>
              <w:rStyle w:val="placeholder1Char"/>
            </w:rPr>
            <w:t>__________</w:t>
          </w:r>
        </w:p>
      </w:docPartBody>
    </w:docPart>
    <w:docPart>
      <w:docPartPr>
        <w:name w:val="9876BF9E08A84DDF815A7801D8925DE5"/>
        <w:category>
          <w:name w:val="常规"/>
          <w:gallery w:val="placeholder"/>
        </w:category>
        <w:types>
          <w:type w:val="bbPlcHdr"/>
        </w:types>
        <w:behaviors>
          <w:behavior w:val="content"/>
        </w:behaviors>
        <w:guid w:val="{05EFE30F-D8B4-46FA-ADB6-68245F55AB79}"/>
      </w:docPartPr>
      <w:docPartBody>
        <w:p w:rsidR="008D62EF" w:rsidRDefault="008D62EF">
          <w:pPr>
            <w:pStyle w:val="9876BF9E08A84DDF815A7801D8925DE5"/>
          </w:pPr>
          <w:r w:rsidRPr="00511FDF">
            <w:rPr>
              <w:rStyle w:val="placeholder1Char"/>
            </w:rPr>
            <w:t>_______</w:t>
          </w:r>
        </w:p>
      </w:docPartBody>
    </w:docPart>
    <w:docPart>
      <w:docPartPr>
        <w:name w:val="F94391AF02A745049284FF9C39738C15"/>
        <w:category>
          <w:name w:val="常规"/>
          <w:gallery w:val="placeholder"/>
        </w:category>
        <w:types>
          <w:type w:val="bbPlcHdr"/>
        </w:types>
        <w:behaviors>
          <w:behavior w:val="content"/>
        </w:behaviors>
        <w:guid w:val="{8A4D7C5F-CF9D-43C6-ACD0-20AB039F75B1}"/>
      </w:docPartPr>
      <w:docPartBody>
        <w:p w:rsidR="008D62EF" w:rsidRDefault="008D62EF">
          <w:pPr>
            <w:pStyle w:val="F94391AF02A745049284FF9C39738C15"/>
          </w:pPr>
          <w:r w:rsidRPr="00511FDF">
            <w:rPr>
              <w:rStyle w:val="placeholder1Char"/>
            </w:rPr>
            <w:t>_______</w:t>
          </w:r>
        </w:p>
      </w:docPartBody>
    </w:docPart>
    <w:docPart>
      <w:docPartPr>
        <w:name w:val="E5C7965E35824FB9AE1240A01F26B26D"/>
        <w:category>
          <w:name w:val="常规"/>
          <w:gallery w:val="placeholder"/>
        </w:category>
        <w:types>
          <w:type w:val="bbPlcHdr"/>
        </w:types>
        <w:behaviors>
          <w:behavior w:val="content"/>
        </w:behaviors>
        <w:guid w:val="{27CCEEE1-F5CE-4AB9-AAF1-5765BF957C20}"/>
      </w:docPartPr>
      <w:docPartBody>
        <w:p w:rsidR="008D62EF" w:rsidRDefault="008D62EF">
          <w:pPr>
            <w:pStyle w:val="E5C7965E35824FB9AE1240A01F26B26D"/>
          </w:pPr>
          <w:r w:rsidRPr="00511FDF">
            <w:rPr>
              <w:rStyle w:val="placeholder1Char"/>
            </w:rPr>
            <w:t>___________</w:t>
          </w:r>
        </w:p>
      </w:docPartBody>
    </w:docPart>
    <w:docPart>
      <w:docPartPr>
        <w:name w:val="FFD09F98F54D47D7AB91953F82D957C1"/>
        <w:category>
          <w:name w:val="常规"/>
          <w:gallery w:val="placeholder"/>
        </w:category>
        <w:types>
          <w:type w:val="bbPlcHdr"/>
        </w:types>
        <w:behaviors>
          <w:behavior w:val="content"/>
        </w:behaviors>
        <w:guid w:val="{6658A974-B43C-4834-A8B2-4FBF6273CDC8}"/>
      </w:docPartPr>
      <w:docPartBody>
        <w:p w:rsidR="008D62EF" w:rsidRDefault="008D62EF">
          <w:pPr>
            <w:pStyle w:val="FFD09F98F54D47D7AB91953F82D957C1"/>
          </w:pPr>
          <w:r w:rsidRPr="00511FDF">
            <w:rPr>
              <w:rStyle w:val="placeholder1Char"/>
            </w:rPr>
            <w:t>______</w:t>
          </w:r>
          <w:r w:rsidRPr="00511FDF">
            <w:rPr>
              <w:rStyle w:val="placeholder1Char"/>
              <w:rFonts w:hint="eastAsia"/>
            </w:rPr>
            <w:t>__</w:t>
          </w:r>
        </w:p>
      </w:docPartBody>
    </w:docPart>
    <w:docPart>
      <w:docPartPr>
        <w:name w:val="26ACA4B19C434550BAAEE6C3C4368228"/>
        <w:category>
          <w:name w:val="常规"/>
          <w:gallery w:val="placeholder"/>
        </w:category>
        <w:types>
          <w:type w:val="bbPlcHdr"/>
        </w:types>
        <w:behaviors>
          <w:behavior w:val="content"/>
        </w:behaviors>
        <w:guid w:val="{F30E3CC2-5A57-4EE2-8E3F-5472410D5D6B}"/>
      </w:docPartPr>
      <w:docPartBody>
        <w:p w:rsidR="008D62EF" w:rsidRDefault="008D62EF">
          <w:pPr>
            <w:pStyle w:val="26ACA4B19C434550BAAEE6C3C4368228"/>
          </w:pPr>
          <w:r w:rsidRPr="00511FDF">
            <w:rPr>
              <w:rStyle w:val="placeholder1Char"/>
            </w:rPr>
            <w:t>________</w:t>
          </w:r>
        </w:p>
      </w:docPartBody>
    </w:docPart>
    <w:docPart>
      <w:docPartPr>
        <w:name w:val="11FFDF2943E44EE2A70DD6C007A5ACC6"/>
        <w:category>
          <w:name w:val="常规"/>
          <w:gallery w:val="placeholder"/>
        </w:category>
        <w:types>
          <w:type w:val="bbPlcHdr"/>
        </w:types>
        <w:behaviors>
          <w:behavior w:val="content"/>
        </w:behaviors>
        <w:guid w:val="{BDC76DCB-048F-49BB-A816-275162066A32}"/>
      </w:docPartPr>
      <w:docPartBody>
        <w:p w:rsidR="008D62EF" w:rsidRDefault="008D62EF">
          <w:pPr>
            <w:pStyle w:val="11FFDF2943E44EE2A70DD6C007A5ACC6"/>
          </w:pPr>
          <w:r w:rsidRPr="00511FDF">
            <w:rPr>
              <w:rStyle w:val="placeholder1Char"/>
            </w:rPr>
            <w:t>______</w:t>
          </w:r>
        </w:p>
      </w:docPartBody>
    </w:docPart>
    <w:docPart>
      <w:docPartPr>
        <w:name w:val="46C4E24F7BA84EAA87614620250330F5"/>
        <w:category>
          <w:name w:val="常规"/>
          <w:gallery w:val="placeholder"/>
        </w:category>
        <w:types>
          <w:type w:val="bbPlcHdr"/>
        </w:types>
        <w:behaviors>
          <w:behavior w:val="content"/>
        </w:behaviors>
        <w:guid w:val="{2CA7C9D9-6AC5-492A-AE73-91AF85A41600}"/>
      </w:docPartPr>
      <w:docPartBody>
        <w:p w:rsidR="008D62EF" w:rsidRDefault="008D62EF">
          <w:pPr>
            <w:pStyle w:val="46C4E24F7BA84EAA87614620250330F5"/>
          </w:pPr>
          <w:r w:rsidRPr="00511FDF">
            <w:rPr>
              <w:rStyle w:val="placeholder1Char"/>
            </w:rPr>
            <w:t>________</w:t>
          </w:r>
        </w:p>
      </w:docPartBody>
    </w:docPart>
    <w:docPart>
      <w:docPartPr>
        <w:name w:val="2A60DB2E2148403283575B5F6735BEA2"/>
        <w:category>
          <w:name w:val="常规"/>
          <w:gallery w:val="placeholder"/>
        </w:category>
        <w:types>
          <w:type w:val="bbPlcHdr"/>
        </w:types>
        <w:behaviors>
          <w:behavior w:val="content"/>
        </w:behaviors>
        <w:guid w:val="{452B0E83-296F-498E-8CF5-362AE4E9A7D9}"/>
      </w:docPartPr>
      <w:docPartBody>
        <w:p w:rsidR="008D62EF" w:rsidRDefault="008D62EF">
          <w:pPr>
            <w:pStyle w:val="2A60DB2E2148403283575B5F6735BEA2"/>
          </w:pPr>
          <w:r w:rsidRPr="00511FDF">
            <w:rPr>
              <w:rStyle w:val="placeholder1Char"/>
            </w:rPr>
            <w:t>________</w:t>
          </w:r>
        </w:p>
      </w:docPartBody>
    </w:docPart>
    <w:docPart>
      <w:docPartPr>
        <w:name w:val="8D1E310C8B2C4DA18B7D87CEC470272D"/>
        <w:category>
          <w:name w:val="常规"/>
          <w:gallery w:val="placeholder"/>
        </w:category>
        <w:types>
          <w:type w:val="bbPlcHdr"/>
        </w:types>
        <w:behaviors>
          <w:behavior w:val="content"/>
        </w:behaviors>
        <w:guid w:val="{BA3DAF79-1EDC-4D0C-AEA8-8024D9090A5D}"/>
      </w:docPartPr>
      <w:docPartBody>
        <w:p w:rsidR="008D62EF" w:rsidRDefault="008D62EF">
          <w:pPr>
            <w:pStyle w:val="8D1E310C8B2C4DA18B7D87CEC470272D"/>
          </w:pPr>
          <w:r w:rsidRPr="00511FDF">
            <w:rPr>
              <w:rStyle w:val="placeholder1Char"/>
            </w:rPr>
            <w:t>__________</w:t>
          </w:r>
        </w:p>
      </w:docPartBody>
    </w:docPart>
    <w:docPart>
      <w:docPartPr>
        <w:name w:val="F582438136AC4DE29ED0DB6F8BE113E7"/>
        <w:category>
          <w:name w:val="常规"/>
          <w:gallery w:val="placeholder"/>
        </w:category>
        <w:types>
          <w:type w:val="bbPlcHdr"/>
        </w:types>
        <w:behaviors>
          <w:behavior w:val="content"/>
        </w:behaviors>
        <w:guid w:val="{D4C648AD-9532-45F8-AE5E-CA312F0E4CC3}"/>
      </w:docPartPr>
      <w:docPartBody>
        <w:p w:rsidR="008D62EF" w:rsidRDefault="008D62EF">
          <w:pPr>
            <w:pStyle w:val="F582438136AC4DE29ED0DB6F8BE113E7"/>
          </w:pPr>
          <w:r w:rsidRPr="00511FDF">
            <w:rPr>
              <w:rStyle w:val="placeholder1Char"/>
            </w:rPr>
            <w:t>__________</w:t>
          </w:r>
        </w:p>
      </w:docPartBody>
    </w:docPart>
    <w:docPart>
      <w:docPartPr>
        <w:name w:val="EC02C6368EBF4C9D9792250E30479FB4"/>
        <w:category>
          <w:name w:val="常规"/>
          <w:gallery w:val="placeholder"/>
        </w:category>
        <w:types>
          <w:type w:val="bbPlcHdr"/>
        </w:types>
        <w:behaviors>
          <w:behavior w:val="content"/>
        </w:behaviors>
        <w:guid w:val="{0ADA6F96-D208-44AD-B554-AC20C9A33284}"/>
      </w:docPartPr>
      <w:docPartBody>
        <w:p w:rsidR="008D62EF" w:rsidRDefault="008D62EF">
          <w:pPr>
            <w:pStyle w:val="EC02C6368EBF4C9D9792250E30479FB4"/>
          </w:pPr>
          <w:r w:rsidRPr="00511FDF">
            <w:rPr>
              <w:rStyle w:val="placeholder1Char"/>
            </w:rPr>
            <w:t>________</w:t>
          </w:r>
        </w:p>
      </w:docPartBody>
    </w:docPart>
    <w:docPart>
      <w:docPartPr>
        <w:name w:val="8027E489B84C45679A471E02A57B5415"/>
        <w:category>
          <w:name w:val="常规"/>
          <w:gallery w:val="placeholder"/>
        </w:category>
        <w:types>
          <w:type w:val="bbPlcHdr"/>
        </w:types>
        <w:behaviors>
          <w:behavior w:val="content"/>
        </w:behaviors>
        <w:guid w:val="{01F580D7-244D-41CA-9C2E-682A141994EB}"/>
      </w:docPartPr>
      <w:docPartBody>
        <w:p w:rsidR="008D62EF" w:rsidRDefault="008D62EF">
          <w:pPr>
            <w:pStyle w:val="8027E489B84C45679A471E02A57B5415"/>
          </w:pPr>
          <w:r w:rsidRPr="00511FDF">
            <w:rPr>
              <w:rStyle w:val="placeholder1Char"/>
            </w:rPr>
            <w:t>__________</w:t>
          </w:r>
        </w:p>
      </w:docPartBody>
    </w:docPart>
    <w:docPart>
      <w:docPartPr>
        <w:name w:val="0C1A2945D4304620BCF793F9E962A77D"/>
        <w:category>
          <w:name w:val="常规"/>
          <w:gallery w:val="placeholder"/>
        </w:category>
        <w:types>
          <w:type w:val="bbPlcHdr"/>
        </w:types>
        <w:behaviors>
          <w:behavior w:val="content"/>
        </w:behaviors>
        <w:guid w:val="{B735F766-A4B4-4FF5-B6BC-4D4FC51998EE}"/>
      </w:docPartPr>
      <w:docPartBody>
        <w:p w:rsidR="008D62EF" w:rsidRDefault="008D62EF">
          <w:pPr>
            <w:pStyle w:val="0C1A2945D4304620BCF793F9E962A77D"/>
          </w:pPr>
          <w:r w:rsidRPr="00511FDF">
            <w:rPr>
              <w:rStyle w:val="placeholder1Char"/>
              <w:rFonts w:hint="eastAsia"/>
            </w:rPr>
            <w:t>__________</w:t>
          </w:r>
        </w:p>
      </w:docPartBody>
    </w:docPart>
    <w:docPart>
      <w:docPartPr>
        <w:name w:val="A36E3FC713D34567AE315A6FE08A7FAE"/>
        <w:category>
          <w:name w:val="常规"/>
          <w:gallery w:val="placeholder"/>
        </w:category>
        <w:types>
          <w:type w:val="bbPlcHdr"/>
        </w:types>
        <w:behaviors>
          <w:behavior w:val="content"/>
        </w:behaviors>
        <w:guid w:val="{AF943F1A-E921-41D7-A76C-52971C7AE1C3}"/>
      </w:docPartPr>
      <w:docPartBody>
        <w:p w:rsidR="008D62EF" w:rsidRDefault="008D62EF">
          <w:pPr>
            <w:pStyle w:val="A36E3FC713D34567AE315A6FE08A7FAE"/>
          </w:pPr>
          <w:r w:rsidRPr="00511FDF">
            <w:rPr>
              <w:rStyle w:val="placeholder1Char"/>
            </w:rPr>
            <w:t>________</w:t>
          </w:r>
        </w:p>
      </w:docPartBody>
    </w:docPart>
    <w:docPart>
      <w:docPartPr>
        <w:name w:val="97254C12FEE54EFDBC6A79023B3EC13F"/>
        <w:category>
          <w:name w:val="常规"/>
          <w:gallery w:val="placeholder"/>
        </w:category>
        <w:types>
          <w:type w:val="bbPlcHdr"/>
        </w:types>
        <w:behaviors>
          <w:behavior w:val="content"/>
        </w:behaviors>
        <w:guid w:val="{6F8DC8D3-E476-48D3-B82F-453479D53993}"/>
      </w:docPartPr>
      <w:docPartBody>
        <w:p w:rsidR="008D62EF" w:rsidRDefault="008D62EF">
          <w:pPr>
            <w:pStyle w:val="97254C12FEE54EFDBC6A79023B3EC13F"/>
          </w:pPr>
          <w:r w:rsidRPr="00511FDF">
            <w:rPr>
              <w:rStyle w:val="placeholder1Char"/>
            </w:rPr>
            <w:t>__________</w:t>
          </w:r>
        </w:p>
      </w:docPartBody>
    </w:docPart>
    <w:docPart>
      <w:docPartPr>
        <w:name w:val="22283477748A4CC3B854CFCD7FF31212"/>
        <w:category>
          <w:name w:val="常规"/>
          <w:gallery w:val="placeholder"/>
        </w:category>
        <w:types>
          <w:type w:val="bbPlcHdr"/>
        </w:types>
        <w:behaviors>
          <w:behavior w:val="content"/>
        </w:behaviors>
        <w:guid w:val="{9A981C1E-FE5E-4CAA-B32A-F84FD3E2B7D0}"/>
      </w:docPartPr>
      <w:docPartBody>
        <w:p w:rsidR="008D62EF" w:rsidRDefault="008D62EF">
          <w:pPr>
            <w:pStyle w:val="22283477748A4CC3B854CFCD7FF31212"/>
          </w:pPr>
          <w:r w:rsidRPr="00511FDF">
            <w:rPr>
              <w:rStyle w:val="placeholder1Char"/>
            </w:rPr>
            <w:t>__________</w:t>
          </w:r>
        </w:p>
      </w:docPartBody>
    </w:docPart>
    <w:docPart>
      <w:docPartPr>
        <w:name w:val="B9E536F8109E465BB1C35CEAC87F546F"/>
        <w:category>
          <w:name w:val="常规"/>
          <w:gallery w:val="placeholder"/>
        </w:category>
        <w:types>
          <w:type w:val="bbPlcHdr"/>
        </w:types>
        <w:behaviors>
          <w:behavior w:val="content"/>
        </w:behaviors>
        <w:guid w:val="{E93644A8-8E6F-47BC-945D-31E84975E3BA}"/>
      </w:docPartPr>
      <w:docPartBody>
        <w:p w:rsidR="008D62EF" w:rsidRDefault="008D62EF">
          <w:pPr>
            <w:pStyle w:val="B9E536F8109E465BB1C35CEAC87F546F"/>
          </w:pPr>
          <w:r w:rsidRPr="00511FDF">
            <w:rPr>
              <w:rStyle w:val="placeholder1Char"/>
            </w:rPr>
            <w:t>__________</w:t>
          </w:r>
        </w:p>
      </w:docPartBody>
    </w:docPart>
    <w:docPart>
      <w:docPartPr>
        <w:name w:val="2D753A4A0E0C4998BE785A0ECA7840A2"/>
        <w:category>
          <w:name w:val="常规"/>
          <w:gallery w:val="placeholder"/>
        </w:category>
        <w:types>
          <w:type w:val="bbPlcHdr"/>
        </w:types>
        <w:behaviors>
          <w:behavior w:val="content"/>
        </w:behaviors>
        <w:guid w:val="{A0E63430-31DF-48F3-8CC5-5AABE7B9461C}"/>
      </w:docPartPr>
      <w:docPartBody>
        <w:p w:rsidR="008D62EF" w:rsidRDefault="008D62EF">
          <w:pPr>
            <w:pStyle w:val="2D753A4A0E0C4998BE785A0ECA7840A2"/>
          </w:pPr>
          <w:r w:rsidRPr="00511FDF">
            <w:rPr>
              <w:rStyle w:val="placeholder1Char"/>
            </w:rPr>
            <w:t>__________</w:t>
          </w:r>
        </w:p>
      </w:docPartBody>
    </w:docPart>
    <w:docPart>
      <w:docPartPr>
        <w:name w:val="D3723969B5514291AA3642BD1169BD74"/>
        <w:category>
          <w:name w:val="常规"/>
          <w:gallery w:val="placeholder"/>
        </w:category>
        <w:types>
          <w:type w:val="bbPlcHdr"/>
        </w:types>
        <w:behaviors>
          <w:behavior w:val="content"/>
        </w:behaviors>
        <w:guid w:val="{56057308-D604-4783-8095-30E60C64E966}"/>
      </w:docPartPr>
      <w:docPartBody>
        <w:p w:rsidR="008D62EF" w:rsidRDefault="008D62EF">
          <w:pPr>
            <w:pStyle w:val="D3723969B5514291AA3642BD1169BD74"/>
          </w:pPr>
          <w:r w:rsidRPr="00511FDF">
            <w:rPr>
              <w:rStyle w:val="placeholder1Char"/>
            </w:rPr>
            <w:t>________</w:t>
          </w:r>
        </w:p>
      </w:docPartBody>
    </w:docPart>
    <w:docPart>
      <w:docPartPr>
        <w:name w:val="B17F6AE5BD984938B3F6D81EBB9D06BB"/>
        <w:category>
          <w:name w:val="常规"/>
          <w:gallery w:val="placeholder"/>
        </w:category>
        <w:types>
          <w:type w:val="bbPlcHdr"/>
        </w:types>
        <w:behaviors>
          <w:behavior w:val="content"/>
        </w:behaviors>
        <w:guid w:val="{5EB9E844-B94E-4217-8032-DC936786291A}"/>
      </w:docPartPr>
      <w:docPartBody>
        <w:p w:rsidR="008D62EF" w:rsidRDefault="008D62EF">
          <w:pPr>
            <w:pStyle w:val="B17F6AE5BD984938B3F6D81EBB9D06BB"/>
          </w:pPr>
          <w:r w:rsidRPr="00511FDF">
            <w:rPr>
              <w:rStyle w:val="placeholder1Char"/>
            </w:rPr>
            <w:t>__________</w:t>
          </w:r>
        </w:p>
      </w:docPartBody>
    </w:docPart>
    <w:docPart>
      <w:docPartPr>
        <w:name w:val="B1864920FC4143C5906C598780F5BA5A"/>
        <w:category>
          <w:name w:val="常规"/>
          <w:gallery w:val="placeholder"/>
        </w:category>
        <w:types>
          <w:type w:val="bbPlcHdr"/>
        </w:types>
        <w:behaviors>
          <w:behavior w:val="content"/>
        </w:behaviors>
        <w:guid w:val="{7142D5FA-2ECC-489D-8884-8B5AB31AB298}"/>
      </w:docPartPr>
      <w:docPartBody>
        <w:p w:rsidR="008D62EF" w:rsidRDefault="008D62EF">
          <w:pPr>
            <w:pStyle w:val="B1864920FC4143C5906C598780F5BA5A"/>
          </w:pPr>
          <w:r w:rsidRPr="00511FDF">
            <w:rPr>
              <w:rStyle w:val="placeholder1Char"/>
            </w:rPr>
            <w:t>__________</w:t>
          </w:r>
        </w:p>
      </w:docPartBody>
    </w:docPart>
    <w:docPart>
      <w:docPartPr>
        <w:name w:val="8C54FEBAAFDB452FA915B106A987E0D0"/>
        <w:category>
          <w:name w:val="常规"/>
          <w:gallery w:val="placeholder"/>
        </w:category>
        <w:types>
          <w:type w:val="bbPlcHdr"/>
        </w:types>
        <w:behaviors>
          <w:behavior w:val="content"/>
        </w:behaviors>
        <w:guid w:val="{D542A201-E34A-4D16-A361-1BD37BFB2747}"/>
      </w:docPartPr>
      <w:docPartBody>
        <w:p w:rsidR="008D62EF" w:rsidRDefault="008D62EF">
          <w:pPr>
            <w:pStyle w:val="8C54FEBAAFDB452FA915B106A987E0D0"/>
          </w:pPr>
          <w:r w:rsidRPr="00511FDF">
            <w:rPr>
              <w:rStyle w:val="placeholder1Char"/>
            </w:rPr>
            <w:t>__________</w:t>
          </w:r>
        </w:p>
      </w:docPartBody>
    </w:docPart>
    <w:docPart>
      <w:docPartPr>
        <w:name w:val="BD35FA2479A44503B7A3E171AA380A2D"/>
        <w:category>
          <w:name w:val="常规"/>
          <w:gallery w:val="placeholder"/>
        </w:category>
        <w:types>
          <w:type w:val="bbPlcHdr"/>
        </w:types>
        <w:behaviors>
          <w:behavior w:val="content"/>
        </w:behaviors>
        <w:guid w:val="{BDB28616-5346-41F9-81B4-58658323A6F5}"/>
      </w:docPartPr>
      <w:docPartBody>
        <w:p w:rsidR="008D62EF" w:rsidRDefault="008D62EF">
          <w:pPr>
            <w:pStyle w:val="BD35FA2479A44503B7A3E171AA380A2D"/>
          </w:pPr>
          <w:r w:rsidRPr="00511FDF">
            <w:rPr>
              <w:rStyle w:val="placeholder1Char"/>
            </w:rPr>
            <w:t>________</w:t>
          </w:r>
        </w:p>
      </w:docPartBody>
    </w:docPart>
    <w:docPart>
      <w:docPartPr>
        <w:name w:val="6C5B0DEBDC684E578B1B394BF33FC9F4"/>
        <w:category>
          <w:name w:val="常规"/>
          <w:gallery w:val="placeholder"/>
        </w:category>
        <w:types>
          <w:type w:val="bbPlcHdr"/>
        </w:types>
        <w:behaviors>
          <w:behavior w:val="content"/>
        </w:behaviors>
        <w:guid w:val="{0E68C61E-6A3F-40ED-BF02-6FC603E13047}"/>
      </w:docPartPr>
      <w:docPartBody>
        <w:p w:rsidR="008D62EF" w:rsidRDefault="008D62EF">
          <w:pPr>
            <w:pStyle w:val="6C5B0DEBDC684E578B1B394BF33FC9F4"/>
          </w:pPr>
          <w:r w:rsidRPr="00511FDF">
            <w:rPr>
              <w:rStyle w:val="placeholder1Char"/>
            </w:rPr>
            <w:t>__________</w:t>
          </w:r>
        </w:p>
      </w:docPartBody>
    </w:docPart>
    <w:docPart>
      <w:docPartPr>
        <w:name w:val="B385077EC8864B4DB91CE818A7716F0F"/>
        <w:category>
          <w:name w:val="常规"/>
          <w:gallery w:val="placeholder"/>
        </w:category>
        <w:types>
          <w:type w:val="bbPlcHdr"/>
        </w:types>
        <w:behaviors>
          <w:behavior w:val="content"/>
        </w:behaviors>
        <w:guid w:val="{58B4B121-D3CC-46B9-8B49-229CB1FBFBFB}"/>
      </w:docPartPr>
      <w:docPartBody>
        <w:p w:rsidR="008D62EF" w:rsidRDefault="008D62EF">
          <w:pPr>
            <w:pStyle w:val="B385077EC8864B4DB91CE818A7716F0F"/>
          </w:pPr>
          <w:r w:rsidRPr="00511FDF">
            <w:rPr>
              <w:rStyle w:val="placeholder1Char"/>
              <w:rFonts w:hint="eastAsia"/>
            </w:rPr>
            <w:t>选择</w:t>
          </w:r>
        </w:p>
      </w:docPartBody>
    </w:docPart>
    <w:docPart>
      <w:docPartPr>
        <w:name w:val="B14A1C8E564549FBBB3EFBC51AF57AF2"/>
        <w:category>
          <w:name w:val="常规"/>
          <w:gallery w:val="placeholder"/>
        </w:category>
        <w:types>
          <w:type w:val="bbPlcHdr"/>
        </w:types>
        <w:behaviors>
          <w:behavior w:val="content"/>
        </w:behaviors>
        <w:guid w:val="{EDDA6368-E46E-4A20-889A-DF3FB677532A}"/>
      </w:docPartPr>
      <w:docPartBody>
        <w:p w:rsidR="008D62EF" w:rsidRDefault="008D62EF">
          <w:pPr>
            <w:pStyle w:val="B14A1C8E564549FBBB3EFBC51AF57AF2"/>
          </w:pPr>
          <w:r w:rsidRPr="00511FDF">
            <w:rPr>
              <w:rStyle w:val="placeholder1Char"/>
            </w:rPr>
            <w:t>__________</w:t>
          </w:r>
        </w:p>
      </w:docPartBody>
    </w:docPart>
    <w:docPart>
      <w:docPartPr>
        <w:name w:val="D5FE50BAED8E4DA4B3584F7C57EE68AD"/>
        <w:category>
          <w:name w:val="常规"/>
          <w:gallery w:val="placeholder"/>
        </w:category>
        <w:types>
          <w:type w:val="bbPlcHdr"/>
        </w:types>
        <w:behaviors>
          <w:behavior w:val="content"/>
        </w:behaviors>
        <w:guid w:val="{02AD50F4-8BA7-4E0D-9F4D-696FC790D273}"/>
      </w:docPartPr>
      <w:docPartBody>
        <w:p w:rsidR="008D62EF" w:rsidRDefault="008D62EF">
          <w:pPr>
            <w:pStyle w:val="D5FE50BAED8E4DA4B3584F7C57EE68AD"/>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883E14C493404C78BAA0FE1A48981B20"/>
        <w:category>
          <w:name w:val="常规"/>
          <w:gallery w:val="placeholder"/>
        </w:category>
        <w:types>
          <w:type w:val="bbPlcHdr"/>
        </w:types>
        <w:behaviors>
          <w:behavior w:val="content"/>
        </w:behaviors>
        <w:guid w:val="{8DB09449-AB90-4AFD-A7C0-65CA08A402D4}"/>
      </w:docPartPr>
      <w:docPartBody>
        <w:p w:rsidR="008D62EF" w:rsidRDefault="008D62EF">
          <w:pPr>
            <w:pStyle w:val="883E14C493404C78BAA0FE1A48981B20"/>
          </w:pPr>
          <w:r w:rsidRPr="00F254F3">
            <w:rPr>
              <w:rStyle w:val="a3"/>
              <w:rFonts w:hint="eastAsia"/>
            </w:rPr>
            <w:t>单击此处输入文字。</w:t>
          </w:r>
        </w:p>
      </w:docPartBody>
    </w:docPart>
    <w:docPart>
      <w:docPartPr>
        <w:name w:val="0C2BA53D90FE47FEA9717FE0E1AA6D3D"/>
        <w:category>
          <w:name w:val="常规"/>
          <w:gallery w:val="placeholder"/>
        </w:category>
        <w:types>
          <w:type w:val="bbPlcHdr"/>
        </w:types>
        <w:behaviors>
          <w:behavior w:val="content"/>
        </w:behaviors>
        <w:guid w:val="{78331BAA-CCFB-4720-A1AD-47C7A4380C97}"/>
      </w:docPartPr>
      <w:docPartBody>
        <w:p w:rsidR="008D62EF" w:rsidRDefault="008D62EF">
          <w:pPr>
            <w:pStyle w:val="0C2BA53D90FE47FEA9717FE0E1AA6D3D"/>
          </w:pPr>
          <w:r>
            <w:rPr>
              <w:rStyle w:val="placeholder1Char"/>
            </w:rPr>
            <w:t>________</w:t>
          </w:r>
        </w:p>
      </w:docPartBody>
    </w:docPart>
    <w:docPart>
      <w:docPartPr>
        <w:name w:val="B0879A9CA51D460882E761FB7FC3D827"/>
        <w:category>
          <w:name w:val="常规"/>
          <w:gallery w:val="placeholder"/>
        </w:category>
        <w:types>
          <w:type w:val="bbPlcHdr"/>
        </w:types>
        <w:behaviors>
          <w:behavior w:val="content"/>
        </w:behaviors>
        <w:guid w:val="{858FCB0A-AC2D-4834-A20E-0792845E8BE0}"/>
      </w:docPartPr>
      <w:docPartBody>
        <w:p w:rsidR="008D62EF" w:rsidRDefault="008D62EF">
          <w:pPr>
            <w:pStyle w:val="B0879A9CA51D460882E761FB7FC3D827"/>
          </w:pPr>
          <w:r>
            <w:rPr>
              <w:rStyle w:val="placeholder1Char"/>
            </w:rPr>
            <w:t>_______</w:t>
          </w:r>
        </w:p>
      </w:docPartBody>
    </w:docPart>
    <w:docPart>
      <w:docPartPr>
        <w:name w:val="400C52202647418EBD59DDB8404D305F"/>
        <w:category>
          <w:name w:val="常规"/>
          <w:gallery w:val="placeholder"/>
        </w:category>
        <w:types>
          <w:type w:val="bbPlcHdr"/>
        </w:types>
        <w:behaviors>
          <w:behavior w:val="content"/>
        </w:behaviors>
        <w:guid w:val="{45715293-1CF1-4E19-9FEB-69053A393227}"/>
      </w:docPartPr>
      <w:docPartBody>
        <w:p w:rsidR="008D62EF" w:rsidRDefault="008D62EF">
          <w:pPr>
            <w:pStyle w:val="400C52202647418EBD59DDB8404D305F"/>
          </w:pPr>
          <w:r>
            <w:rPr>
              <w:rStyle w:val="placeholder1Char"/>
            </w:rPr>
            <w:t>_______</w:t>
          </w:r>
        </w:p>
      </w:docPartBody>
    </w:docPart>
    <w:docPart>
      <w:docPartPr>
        <w:name w:val="CE512925535C499280AAB4DEFB356969"/>
        <w:category>
          <w:name w:val="常规"/>
          <w:gallery w:val="placeholder"/>
        </w:category>
        <w:types>
          <w:type w:val="bbPlcHdr"/>
        </w:types>
        <w:behaviors>
          <w:behavior w:val="content"/>
        </w:behaviors>
        <w:guid w:val="{CC0EBB6A-3C1F-4F42-9A87-C1CE44F49333}"/>
      </w:docPartPr>
      <w:docPartBody>
        <w:p w:rsidR="008D62EF" w:rsidRDefault="008D62EF">
          <w:pPr>
            <w:pStyle w:val="CE512925535C499280AAB4DEFB356969"/>
          </w:pPr>
          <w:r w:rsidRPr="004727BB">
            <w:rPr>
              <w:rStyle w:val="placeholder1Char"/>
              <w:rFonts w:hint="eastAsia"/>
            </w:rPr>
            <w:t>______</w:t>
          </w:r>
        </w:p>
      </w:docPartBody>
    </w:docPart>
    <w:docPart>
      <w:docPartPr>
        <w:name w:val="60D0C650D2FB45D28FD956B70024BBD1"/>
        <w:category>
          <w:name w:val="常规"/>
          <w:gallery w:val="placeholder"/>
        </w:category>
        <w:types>
          <w:type w:val="bbPlcHdr"/>
        </w:types>
        <w:behaviors>
          <w:behavior w:val="content"/>
        </w:behaviors>
        <w:guid w:val="{C9C440F3-F12B-4C27-ACF4-77B90F3BEDE8}"/>
      </w:docPartPr>
      <w:docPartBody>
        <w:p w:rsidR="008D62EF" w:rsidRDefault="008D62EF">
          <w:pPr>
            <w:pStyle w:val="60D0C650D2FB45D28FD956B70024BBD1"/>
          </w:pPr>
          <w:r w:rsidRPr="00511FDF">
            <w:rPr>
              <w:rStyle w:val="placeholder1Char"/>
            </w:rPr>
            <w:t>______</w:t>
          </w:r>
        </w:p>
      </w:docPartBody>
    </w:docPart>
    <w:docPart>
      <w:docPartPr>
        <w:name w:val="67D7C3A82C144A979045181A5608A7E5"/>
        <w:category>
          <w:name w:val="常规"/>
          <w:gallery w:val="placeholder"/>
        </w:category>
        <w:types>
          <w:type w:val="bbPlcHdr"/>
        </w:types>
        <w:behaviors>
          <w:behavior w:val="content"/>
        </w:behaviors>
        <w:guid w:val="{3738C08A-E582-4B9E-AE00-E78F7B2FC7FE}"/>
      </w:docPartPr>
      <w:docPartBody>
        <w:p w:rsidR="008D62EF" w:rsidRDefault="008D62EF">
          <w:pPr>
            <w:pStyle w:val="67D7C3A82C144A979045181A5608A7E5"/>
          </w:pPr>
          <w:r w:rsidRPr="00511FDF">
            <w:rPr>
              <w:rStyle w:val="placeholder1Char"/>
              <w:rFonts w:hint="eastAsia"/>
            </w:rPr>
            <w:t>选择</w:t>
          </w:r>
        </w:p>
      </w:docPartBody>
    </w:docPart>
    <w:docPart>
      <w:docPartPr>
        <w:name w:val="AF74607A1520482EA694864E73953E63"/>
        <w:category>
          <w:name w:val="常规"/>
          <w:gallery w:val="placeholder"/>
        </w:category>
        <w:types>
          <w:type w:val="bbPlcHdr"/>
        </w:types>
        <w:behaviors>
          <w:behavior w:val="content"/>
        </w:behaviors>
        <w:guid w:val="{3C93A451-CA83-443F-9285-11C1128FA65C}"/>
      </w:docPartPr>
      <w:docPartBody>
        <w:p w:rsidR="008D62EF" w:rsidRDefault="008D62EF">
          <w:pPr>
            <w:pStyle w:val="AF74607A1520482EA694864E73953E63"/>
          </w:pPr>
          <w:r>
            <w:rPr>
              <w:rStyle w:val="placeholder1Char"/>
            </w:rPr>
            <w:t>_______</w:t>
          </w:r>
        </w:p>
      </w:docPartBody>
    </w:docPart>
    <w:docPart>
      <w:docPartPr>
        <w:name w:val="7DD92F7DD8F04971AABF5C309E1248ED"/>
        <w:category>
          <w:name w:val="常规"/>
          <w:gallery w:val="placeholder"/>
        </w:category>
        <w:types>
          <w:type w:val="bbPlcHdr"/>
        </w:types>
        <w:behaviors>
          <w:behavior w:val="content"/>
        </w:behaviors>
        <w:guid w:val="{B61628AD-F238-4209-A932-62293AF194F0}"/>
      </w:docPartPr>
      <w:docPartBody>
        <w:p w:rsidR="008D62EF" w:rsidRDefault="008D62EF">
          <w:pPr>
            <w:pStyle w:val="7DD92F7DD8F04971AABF5C309E1248ED"/>
          </w:pPr>
          <w:r w:rsidRPr="00261BF4">
            <w:rPr>
              <w:rStyle w:val="placeholder2Char"/>
              <w:rFonts w:hint="eastAsia"/>
            </w:rPr>
            <w:t>点击选择日期</w:t>
          </w:r>
        </w:p>
      </w:docPartBody>
    </w:docPart>
    <w:docPart>
      <w:docPartPr>
        <w:name w:val="2125B957AAFA41959F5443C8FCD70756"/>
        <w:category>
          <w:name w:val="常规"/>
          <w:gallery w:val="placeholder"/>
        </w:category>
        <w:types>
          <w:type w:val="bbPlcHdr"/>
        </w:types>
        <w:behaviors>
          <w:behavior w:val="content"/>
        </w:behaviors>
        <w:guid w:val="{F27A3C66-9169-4875-A95E-C741DB6D0133}"/>
      </w:docPartPr>
      <w:docPartBody>
        <w:p w:rsidR="008D62EF" w:rsidRDefault="008D62EF">
          <w:pPr>
            <w:pStyle w:val="2125B957AAFA41959F5443C8FCD70756"/>
          </w:pPr>
          <w:r>
            <w:rPr>
              <w:rStyle w:val="placeholder1Char"/>
            </w:rPr>
            <w:t>_______</w:t>
          </w:r>
        </w:p>
      </w:docPartBody>
    </w:docPart>
    <w:docPart>
      <w:docPartPr>
        <w:name w:val="601C589E1CD344828F2EE2F029586285"/>
        <w:category>
          <w:name w:val="常规"/>
          <w:gallery w:val="placeholder"/>
        </w:category>
        <w:types>
          <w:type w:val="bbPlcHdr"/>
        </w:types>
        <w:behaviors>
          <w:behavior w:val="content"/>
        </w:behaviors>
        <w:guid w:val="{4CD71862-027A-40C4-AB23-D3B21AB1B87D}"/>
      </w:docPartPr>
      <w:docPartBody>
        <w:p w:rsidR="008D62EF" w:rsidRDefault="008D62EF">
          <w:pPr>
            <w:pStyle w:val="601C589E1CD344828F2EE2F029586285"/>
          </w:pPr>
          <w:r>
            <w:rPr>
              <w:rStyle w:val="placeholder1Char"/>
            </w:rPr>
            <w:t>_______</w:t>
          </w:r>
        </w:p>
      </w:docPartBody>
    </w:docPart>
    <w:docPart>
      <w:docPartPr>
        <w:name w:val="E25B647D3EA34D04BB2F8DF60986D7A2"/>
        <w:category>
          <w:name w:val="常规"/>
          <w:gallery w:val="placeholder"/>
        </w:category>
        <w:types>
          <w:type w:val="bbPlcHdr"/>
        </w:types>
        <w:behaviors>
          <w:behavior w:val="content"/>
        </w:behaviors>
        <w:guid w:val="{92208FEC-C176-409B-BF43-5C81A6E910A8}"/>
      </w:docPartPr>
      <w:docPartBody>
        <w:p w:rsidR="008D62EF" w:rsidRDefault="008D62EF">
          <w:pPr>
            <w:pStyle w:val="E25B647D3EA34D04BB2F8DF60986D7A2"/>
          </w:pPr>
          <w:r>
            <w:rPr>
              <w:rStyle w:val="placeholder1Char"/>
            </w:rPr>
            <w:t>_______</w:t>
          </w:r>
        </w:p>
      </w:docPartBody>
    </w:docPart>
    <w:docPart>
      <w:docPartPr>
        <w:name w:val="0B0D84F877C0471181F4C4661780C0D5"/>
        <w:category>
          <w:name w:val="常规"/>
          <w:gallery w:val="placeholder"/>
        </w:category>
        <w:types>
          <w:type w:val="bbPlcHdr"/>
        </w:types>
        <w:behaviors>
          <w:behavior w:val="content"/>
        </w:behaviors>
        <w:guid w:val="{ADF31569-FFA3-4AAC-8F30-C2C644B6EEC3}"/>
      </w:docPartPr>
      <w:docPartBody>
        <w:p w:rsidR="008D62EF" w:rsidRDefault="008D62EF">
          <w:pPr>
            <w:pStyle w:val="0B0D84F877C0471181F4C4661780C0D5"/>
          </w:pPr>
          <w:r w:rsidRPr="0017757A">
            <w:rPr>
              <w:rStyle w:val="a3"/>
              <w:rFonts w:hint="eastAsia"/>
            </w:rPr>
            <w:t>单击此处输入文字。</w:t>
          </w:r>
        </w:p>
      </w:docPartBody>
    </w:docPart>
    <w:docPart>
      <w:docPartPr>
        <w:name w:val="F7E3A4F5566D49AF974727787AE1544B"/>
        <w:category>
          <w:name w:val="常规"/>
          <w:gallery w:val="placeholder"/>
        </w:category>
        <w:types>
          <w:type w:val="bbPlcHdr"/>
        </w:types>
        <w:behaviors>
          <w:behavior w:val="content"/>
        </w:behaviors>
        <w:guid w:val="{273548C9-5D51-4BCE-B679-68AA23656CD5}"/>
      </w:docPartPr>
      <w:docPartBody>
        <w:p w:rsidR="008D62EF" w:rsidRDefault="008D62EF">
          <w:pPr>
            <w:pStyle w:val="F7E3A4F5566D49AF974727787AE1544B"/>
          </w:pPr>
          <w:r w:rsidRPr="004441D5">
            <w:rPr>
              <w:rStyle w:val="placeholder2Char"/>
              <w:rFonts w:hint="eastAsia"/>
            </w:rPr>
            <w:t>点击选择日期</w:t>
          </w:r>
        </w:p>
      </w:docPartBody>
    </w:docPart>
    <w:docPart>
      <w:docPartPr>
        <w:name w:val="9CDA39F4F5F844CC929BE7939126B367"/>
        <w:category>
          <w:name w:val="常规"/>
          <w:gallery w:val="placeholder"/>
        </w:category>
        <w:types>
          <w:type w:val="bbPlcHdr"/>
        </w:types>
        <w:behaviors>
          <w:behavior w:val="content"/>
        </w:behaviors>
        <w:guid w:val="{5CA9F42A-2922-4B79-9A4F-111665F96781}"/>
      </w:docPartPr>
      <w:docPartBody>
        <w:p w:rsidR="008D62EF" w:rsidRDefault="008D62EF">
          <w:pPr>
            <w:pStyle w:val="9CDA39F4F5F844CC929BE7939126B367"/>
          </w:pPr>
          <w:r>
            <w:rPr>
              <w:rStyle w:val="placeholder1Char"/>
            </w:rPr>
            <w:t>_______</w:t>
          </w:r>
        </w:p>
      </w:docPartBody>
    </w:docPart>
    <w:docPart>
      <w:docPartPr>
        <w:name w:val="E843CDA2E210403EB21821E3C011F1BD"/>
        <w:category>
          <w:name w:val="常规"/>
          <w:gallery w:val="placeholder"/>
        </w:category>
        <w:types>
          <w:type w:val="bbPlcHdr"/>
        </w:types>
        <w:behaviors>
          <w:behavior w:val="content"/>
        </w:behaviors>
        <w:guid w:val="{AE0D6BF8-AB57-4941-A557-9DC4A39C9683}"/>
      </w:docPartPr>
      <w:docPartBody>
        <w:p w:rsidR="008D62EF" w:rsidRDefault="008D62EF">
          <w:pPr>
            <w:pStyle w:val="E843CDA2E210403EB21821E3C011F1BD"/>
          </w:pPr>
          <w:r w:rsidRPr="004441D5">
            <w:rPr>
              <w:rStyle w:val="placeholder1Char"/>
            </w:rPr>
            <w:t>_______</w:t>
          </w:r>
        </w:p>
      </w:docPartBody>
    </w:docPart>
    <w:docPart>
      <w:docPartPr>
        <w:name w:val="416A5737D3144619BEE21219A35ADE20"/>
        <w:category>
          <w:name w:val="常规"/>
          <w:gallery w:val="placeholder"/>
        </w:category>
        <w:types>
          <w:type w:val="bbPlcHdr"/>
        </w:types>
        <w:behaviors>
          <w:behavior w:val="content"/>
        </w:behaviors>
        <w:guid w:val="{E0D1991E-7944-4E74-B7A6-9745BD572E0B}"/>
      </w:docPartPr>
      <w:docPartBody>
        <w:p w:rsidR="008D62EF" w:rsidRDefault="008D62EF">
          <w:pPr>
            <w:pStyle w:val="416A5737D3144619BEE21219A35ADE20"/>
          </w:pPr>
          <w:r>
            <w:rPr>
              <w:rStyle w:val="placeholder1Char"/>
            </w:rPr>
            <w:t>_______</w:t>
          </w:r>
        </w:p>
      </w:docPartBody>
    </w:docPart>
    <w:docPart>
      <w:docPartPr>
        <w:name w:val="11034D6DEE2B475AA33BEB1C22EF8A3B"/>
        <w:category>
          <w:name w:val="常规"/>
          <w:gallery w:val="placeholder"/>
        </w:category>
        <w:types>
          <w:type w:val="bbPlcHdr"/>
        </w:types>
        <w:behaviors>
          <w:behavior w:val="content"/>
        </w:behaviors>
        <w:guid w:val="{FB0C227B-B4E4-4AF4-BDE6-B523D7F427B7}"/>
      </w:docPartPr>
      <w:docPartBody>
        <w:p w:rsidR="008D62EF" w:rsidRDefault="008D62EF">
          <w:pPr>
            <w:pStyle w:val="11034D6DEE2B475AA33BEB1C22EF8A3B"/>
          </w:pPr>
          <w:r w:rsidRPr="00261BF4">
            <w:rPr>
              <w:rStyle w:val="placeholder1Char"/>
            </w:rPr>
            <w:t>_________</w:t>
          </w:r>
        </w:p>
      </w:docPartBody>
    </w:docPart>
    <w:docPart>
      <w:docPartPr>
        <w:name w:val="39FE99BC11F74932B121D370741AA3CC"/>
        <w:category>
          <w:name w:val="常规"/>
          <w:gallery w:val="placeholder"/>
        </w:category>
        <w:types>
          <w:type w:val="bbPlcHdr"/>
        </w:types>
        <w:behaviors>
          <w:behavior w:val="content"/>
        </w:behaviors>
        <w:guid w:val="{6EB4B26C-9705-4E15-857C-C82E10B71076}"/>
      </w:docPartPr>
      <w:docPartBody>
        <w:p w:rsidR="008D62EF" w:rsidRDefault="008D62EF">
          <w:pPr>
            <w:pStyle w:val="39FE99BC11F74932B121D370741AA3CC"/>
          </w:pPr>
          <w:r w:rsidRPr="00261BF4">
            <w:rPr>
              <w:rStyle w:val="placeholder1Char"/>
            </w:rPr>
            <w:t>__________</w:t>
          </w:r>
        </w:p>
      </w:docPartBody>
    </w:docPart>
    <w:docPart>
      <w:docPartPr>
        <w:name w:val="74EEAAF9BCEC431C863FD4B2C1861531"/>
        <w:category>
          <w:name w:val="常规"/>
          <w:gallery w:val="placeholder"/>
        </w:category>
        <w:types>
          <w:type w:val="bbPlcHdr"/>
        </w:types>
        <w:behaviors>
          <w:behavior w:val="content"/>
        </w:behaviors>
        <w:guid w:val="{ACB27FA1-BABF-49F4-80BA-AE6F3B8BF9CA}"/>
      </w:docPartPr>
      <w:docPartBody>
        <w:p w:rsidR="008D62EF" w:rsidRDefault="008D62EF">
          <w:pPr>
            <w:pStyle w:val="74EEAAF9BCEC431C863FD4B2C1861531"/>
          </w:pPr>
          <w:r w:rsidRPr="00261BF4">
            <w:rPr>
              <w:rStyle w:val="placeholder2Char"/>
              <w:rFonts w:hint="eastAsia"/>
            </w:rPr>
            <w:t>选择</w:t>
          </w:r>
        </w:p>
      </w:docPartBody>
    </w:docPart>
    <w:docPart>
      <w:docPartPr>
        <w:name w:val="CD0A7D607FE049DA980E25BD2C1F2E8F"/>
        <w:category>
          <w:name w:val="常规"/>
          <w:gallery w:val="placeholder"/>
        </w:category>
        <w:types>
          <w:type w:val="bbPlcHdr"/>
        </w:types>
        <w:behaviors>
          <w:behavior w:val="content"/>
        </w:behaviors>
        <w:guid w:val="{F1852D84-5588-4813-A1AE-6AF29366602F}"/>
      </w:docPartPr>
      <w:docPartBody>
        <w:p w:rsidR="008D62EF" w:rsidRDefault="008D62EF">
          <w:pPr>
            <w:pStyle w:val="CD0A7D607FE049DA980E25BD2C1F2E8F"/>
          </w:pPr>
          <w:r w:rsidRPr="00261BF4">
            <w:rPr>
              <w:rStyle w:val="placeholder1Char"/>
              <w:rFonts w:hint="eastAsia"/>
            </w:rPr>
            <w:t>____</w:t>
          </w:r>
        </w:p>
      </w:docPartBody>
    </w:docPart>
    <w:docPart>
      <w:docPartPr>
        <w:name w:val="2F2A101BE5024D46BB7CF55E7B52EB98"/>
        <w:category>
          <w:name w:val="常规"/>
          <w:gallery w:val="placeholder"/>
        </w:category>
        <w:types>
          <w:type w:val="bbPlcHdr"/>
        </w:types>
        <w:behaviors>
          <w:behavior w:val="content"/>
        </w:behaviors>
        <w:guid w:val="{1FEE3CE8-F54B-4F8E-8197-8EABD1AB1C14}"/>
      </w:docPartPr>
      <w:docPartBody>
        <w:p w:rsidR="008D62EF" w:rsidRDefault="008D62EF">
          <w:pPr>
            <w:pStyle w:val="2F2A101BE5024D46BB7CF55E7B52EB98"/>
          </w:pPr>
          <w:r w:rsidRPr="00261BF4">
            <w:rPr>
              <w:rStyle w:val="placeholder1Char"/>
            </w:rPr>
            <w:t>______</w:t>
          </w:r>
        </w:p>
      </w:docPartBody>
    </w:docPart>
    <w:docPart>
      <w:docPartPr>
        <w:name w:val="DD4AD7D784FC49F38DD07845F8865CE2"/>
        <w:category>
          <w:name w:val="常规"/>
          <w:gallery w:val="placeholder"/>
        </w:category>
        <w:types>
          <w:type w:val="bbPlcHdr"/>
        </w:types>
        <w:behaviors>
          <w:behavior w:val="content"/>
        </w:behaviors>
        <w:guid w:val="{7CCC852E-E282-4BC3-8657-4C8282C9CEDE}"/>
      </w:docPartPr>
      <w:docPartBody>
        <w:p w:rsidR="008D62EF" w:rsidRDefault="008D62EF">
          <w:pPr>
            <w:pStyle w:val="DD4AD7D784FC49F38DD07845F8865CE2"/>
          </w:pPr>
          <w:r w:rsidRPr="00261BF4">
            <w:rPr>
              <w:rStyle w:val="placeholder1Char"/>
            </w:rPr>
            <w:t>__________</w:t>
          </w:r>
        </w:p>
      </w:docPartBody>
    </w:docPart>
    <w:docPart>
      <w:docPartPr>
        <w:name w:val="BA74701632AC4CA391829B72F3732266"/>
        <w:category>
          <w:name w:val="常规"/>
          <w:gallery w:val="placeholder"/>
        </w:category>
        <w:types>
          <w:type w:val="bbPlcHdr"/>
        </w:types>
        <w:behaviors>
          <w:behavior w:val="content"/>
        </w:behaviors>
        <w:guid w:val="{33184F84-B8B7-43FA-97EB-B50AA945AB6A}"/>
      </w:docPartPr>
      <w:docPartBody>
        <w:p w:rsidR="008D62EF" w:rsidRDefault="008D62EF">
          <w:pPr>
            <w:pStyle w:val="BA74701632AC4CA391829B72F3732266"/>
          </w:pPr>
          <w:r w:rsidRPr="005A4913">
            <w:rPr>
              <w:rStyle w:val="placeholder1Char"/>
              <w:rFonts w:hint="eastAsia"/>
            </w:rPr>
            <w:t>选择</w:t>
          </w:r>
        </w:p>
      </w:docPartBody>
    </w:docPart>
    <w:docPart>
      <w:docPartPr>
        <w:name w:val="EA0525D0DE7240D4B58315A73B77D719"/>
        <w:category>
          <w:name w:val="常规"/>
          <w:gallery w:val="placeholder"/>
        </w:category>
        <w:types>
          <w:type w:val="bbPlcHdr"/>
        </w:types>
        <w:behaviors>
          <w:behavior w:val="content"/>
        </w:behaviors>
        <w:guid w:val="{34FAE71F-8BDD-4E58-9555-69A9828C464C}"/>
      </w:docPartPr>
      <w:docPartBody>
        <w:p w:rsidR="008D62EF" w:rsidRDefault="008D62EF">
          <w:pPr>
            <w:pStyle w:val="EA0525D0DE7240D4B58315A73B77D719"/>
          </w:pPr>
          <w:r w:rsidRPr="00D45443">
            <w:rPr>
              <w:rStyle w:val="placeholder1Char"/>
              <w:rFonts w:hint="eastAsia"/>
            </w:rPr>
            <w:t>____</w:t>
          </w:r>
        </w:p>
      </w:docPartBody>
    </w:docPart>
    <w:docPart>
      <w:docPartPr>
        <w:name w:val="C45E1DC51CCC45B79A48C521723CCB30"/>
        <w:category>
          <w:name w:val="常规"/>
          <w:gallery w:val="placeholder"/>
        </w:category>
        <w:types>
          <w:type w:val="bbPlcHdr"/>
        </w:types>
        <w:behaviors>
          <w:behavior w:val="content"/>
        </w:behaviors>
        <w:guid w:val="{E58C5A80-08E8-4D0E-A6A7-4E9258DF01D0}"/>
      </w:docPartPr>
      <w:docPartBody>
        <w:p w:rsidR="008D62EF" w:rsidRDefault="008D62EF">
          <w:pPr>
            <w:pStyle w:val="C45E1DC51CCC45B79A48C521723CCB30"/>
          </w:pPr>
          <w:r w:rsidRPr="00D45443">
            <w:rPr>
              <w:rStyle w:val="placeholder1Char"/>
              <w:rFonts w:hint="eastAsia"/>
            </w:rPr>
            <w:t>____</w:t>
          </w:r>
        </w:p>
      </w:docPartBody>
    </w:docPart>
    <w:docPart>
      <w:docPartPr>
        <w:name w:val="86A800BA75C841379A54259EC0CE4F13"/>
        <w:category>
          <w:name w:val="常规"/>
          <w:gallery w:val="placeholder"/>
        </w:category>
        <w:types>
          <w:type w:val="bbPlcHdr"/>
        </w:types>
        <w:behaviors>
          <w:behavior w:val="content"/>
        </w:behaviors>
        <w:guid w:val="{B0B1493C-8D55-4BBB-83D4-372BB8780863}"/>
      </w:docPartPr>
      <w:docPartBody>
        <w:p w:rsidR="008D62EF" w:rsidRDefault="008D62EF">
          <w:pPr>
            <w:pStyle w:val="86A800BA75C841379A54259EC0CE4F13"/>
          </w:pPr>
          <w:r w:rsidRPr="00D45443">
            <w:rPr>
              <w:rStyle w:val="placeholder1Char"/>
              <w:rFonts w:hint="eastAsia"/>
            </w:rPr>
            <w:t>____</w:t>
          </w:r>
        </w:p>
      </w:docPartBody>
    </w:docPart>
    <w:docPart>
      <w:docPartPr>
        <w:name w:val="3F3B46B5F4F04C628640F9F4529D2A19"/>
        <w:category>
          <w:name w:val="常规"/>
          <w:gallery w:val="placeholder"/>
        </w:category>
        <w:types>
          <w:type w:val="bbPlcHdr"/>
        </w:types>
        <w:behaviors>
          <w:behavior w:val="content"/>
        </w:behaviors>
        <w:guid w:val="{B0CA8E12-B3B2-4CD3-8CB0-AA3AECB1F63D}"/>
      </w:docPartPr>
      <w:docPartBody>
        <w:p w:rsidR="008D62EF" w:rsidRDefault="008D62EF">
          <w:pPr>
            <w:pStyle w:val="3F3B46B5F4F04C628640F9F4529D2A19"/>
          </w:pPr>
          <w:r w:rsidRPr="00A82D54">
            <w:rPr>
              <w:rStyle w:val="placeholder1Char"/>
              <w:rFonts w:hint="eastAsia"/>
            </w:rPr>
            <w:t>___________________________________________________________________</w:t>
          </w:r>
        </w:p>
      </w:docPartBody>
    </w:docPart>
    <w:docPart>
      <w:docPartPr>
        <w:name w:val="6BB1F4FBE3594C4EA71A2515646938EB"/>
        <w:category>
          <w:name w:val="常规"/>
          <w:gallery w:val="placeholder"/>
        </w:category>
        <w:types>
          <w:type w:val="bbPlcHdr"/>
        </w:types>
        <w:behaviors>
          <w:behavior w:val="content"/>
        </w:behaviors>
        <w:guid w:val="{40FD0351-86AF-4746-93EE-3F0DFF54B662}"/>
      </w:docPartPr>
      <w:docPartBody>
        <w:p w:rsidR="008D62EF" w:rsidRDefault="008D62EF">
          <w:pPr>
            <w:pStyle w:val="6BB1F4FBE3594C4EA71A2515646938EB"/>
          </w:pPr>
          <w:r w:rsidRPr="00D45443">
            <w:rPr>
              <w:rStyle w:val="placeholder1Char"/>
            </w:rPr>
            <w:t>________</w:t>
          </w:r>
        </w:p>
      </w:docPartBody>
    </w:docPart>
    <w:docPart>
      <w:docPartPr>
        <w:name w:val="F80A260E920E48DE9E4E7FF70543EF3F"/>
        <w:category>
          <w:name w:val="常规"/>
          <w:gallery w:val="placeholder"/>
        </w:category>
        <w:types>
          <w:type w:val="bbPlcHdr"/>
        </w:types>
        <w:behaviors>
          <w:behavior w:val="content"/>
        </w:behaviors>
        <w:guid w:val="{AE946CAD-F32D-4A96-A4A9-EDDFDC88B778}"/>
      </w:docPartPr>
      <w:docPartBody>
        <w:p w:rsidR="008D62EF" w:rsidRDefault="008D62EF">
          <w:pPr>
            <w:pStyle w:val="F80A260E920E48DE9E4E7FF70543EF3F"/>
          </w:pPr>
          <w:r w:rsidRPr="00D45443">
            <w:rPr>
              <w:rStyle w:val="placeholder1Char"/>
            </w:rPr>
            <w:t>__________</w:t>
          </w:r>
        </w:p>
      </w:docPartBody>
    </w:docPart>
    <w:docPart>
      <w:docPartPr>
        <w:name w:val="8D82B467D75C4FD9B884CC9C5130A957"/>
        <w:category>
          <w:name w:val="常规"/>
          <w:gallery w:val="placeholder"/>
        </w:category>
        <w:types>
          <w:type w:val="bbPlcHdr"/>
        </w:types>
        <w:behaviors>
          <w:behavior w:val="content"/>
        </w:behaviors>
        <w:guid w:val="{B24D7A0C-88F7-43B6-8C6B-2D0F8D58F37A}"/>
      </w:docPartPr>
      <w:docPartBody>
        <w:p w:rsidR="008D62EF" w:rsidRDefault="008D62EF">
          <w:pPr>
            <w:pStyle w:val="8D82B467D75C4FD9B884CC9C5130A957"/>
          </w:pPr>
          <w:r w:rsidRPr="00D45443">
            <w:rPr>
              <w:rStyle w:val="placeholder1Char"/>
            </w:rPr>
            <w:t>______</w:t>
          </w:r>
        </w:p>
      </w:docPartBody>
    </w:docPart>
    <w:docPart>
      <w:docPartPr>
        <w:name w:val="5AC54BA6B53946CD8CD666EEF6F134C2"/>
        <w:category>
          <w:name w:val="常规"/>
          <w:gallery w:val="placeholder"/>
        </w:category>
        <w:types>
          <w:type w:val="bbPlcHdr"/>
        </w:types>
        <w:behaviors>
          <w:behavior w:val="content"/>
        </w:behaviors>
        <w:guid w:val="{C9C582EC-A7CB-4ADD-925B-D5BAD7DE6187}"/>
      </w:docPartPr>
      <w:docPartBody>
        <w:p w:rsidR="008D62EF" w:rsidRDefault="008D62EF">
          <w:pPr>
            <w:pStyle w:val="5AC54BA6B53946CD8CD666EEF6F134C2"/>
          </w:pPr>
          <w:r w:rsidRPr="00D45443">
            <w:rPr>
              <w:rStyle w:val="placeholder1Char"/>
            </w:rPr>
            <w:t>______</w:t>
          </w:r>
        </w:p>
      </w:docPartBody>
    </w:docPart>
    <w:docPart>
      <w:docPartPr>
        <w:name w:val="48A083C4B38F4377ABA9F719FA70B674"/>
        <w:category>
          <w:name w:val="常规"/>
          <w:gallery w:val="placeholder"/>
        </w:category>
        <w:types>
          <w:type w:val="bbPlcHdr"/>
        </w:types>
        <w:behaviors>
          <w:behavior w:val="content"/>
        </w:behaviors>
        <w:guid w:val="{F3532CDE-4151-4376-8D35-2FFE5FC00268}"/>
      </w:docPartPr>
      <w:docPartBody>
        <w:p w:rsidR="008D62EF" w:rsidRDefault="008D62EF">
          <w:pPr>
            <w:pStyle w:val="48A083C4B38F4377ABA9F719FA70B674"/>
          </w:pPr>
          <w:r w:rsidRPr="00D45443">
            <w:rPr>
              <w:rStyle w:val="placeholder1Char"/>
            </w:rPr>
            <w:t>______</w:t>
          </w:r>
        </w:p>
      </w:docPartBody>
    </w:docPart>
    <w:docPart>
      <w:docPartPr>
        <w:name w:val="18C266C10A7340B0AA75878C837EB1E3"/>
        <w:category>
          <w:name w:val="常规"/>
          <w:gallery w:val="placeholder"/>
        </w:category>
        <w:types>
          <w:type w:val="bbPlcHdr"/>
        </w:types>
        <w:behaviors>
          <w:behavior w:val="content"/>
        </w:behaviors>
        <w:guid w:val="{12848D1E-494F-450C-A05E-E03493D0CDD2}"/>
      </w:docPartPr>
      <w:docPartBody>
        <w:p w:rsidR="008D62EF" w:rsidRDefault="008D62EF">
          <w:pPr>
            <w:pStyle w:val="18C266C10A7340B0AA75878C837EB1E3"/>
          </w:pPr>
          <w:r w:rsidRPr="00D45443">
            <w:rPr>
              <w:rStyle w:val="placeholder1Char"/>
            </w:rPr>
            <w:t>______</w:t>
          </w:r>
        </w:p>
      </w:docPartBody>
    </w:docPart>
    <w:docPart>
      <w:docPartPr>
        <w:name w:val="DB2284DD03834733BFB0B48996EFC099"/>
        <w:category>
          <w:name w:val="常规"/>
          <w:gallery w:val="placeholder"/>
        </w:category>
        <w:types>
          <w:type w:val="bbPlcHdr"/>
        </w:types>
        <w:behaviors>
          <w:behavior w:val="content"/>
        </w:behaviors>
        <w:guid w:val="{BB2F51D5-F46A-4448-8192-D807846E15A6}"/>
      </w:docPartPr>
      <w:docPartBody>
        <w:p w:rsidR="008D62EF" w:rsidRDefault="008D62EF">
          <w:pPr>
            <w:pStyle w:val="DB2284DD03834733BFB0B48996EFC099"/>
          </w:pPr>
          <w:r w:rsidRPr="00D45443">
            <w:rPr>
              <w:rStyle w:val="placeholder1Char"/>
            </w:rPr>
            <w:t>______</w:t>
          </w:r>
        </w:p>
      </w:docPartBody>
    </w:docPart>
    <w:docPart>
      <w:docPartPr>
        <w:name w:val="47C8DD4D7A554B29ADEE936B998F5344"/>
        <w:category>
          <w:name w:val="常规"/>
          <w:gallery w:val="placeholder"/>
        </w:category>
        <w:types>
          <w:type w:val="bbPlcHdr"/>
        </w:types>
        <w:behaviors>
          <w:behavior w:val="content"/>
        </w:behaviors>
        <w:guid w:val="{F8FF5B40-FDC6-4197-80BB-2A2261A5887B}"/>
      </w:docPartPr>
      <w:docPartBody>
        <w:p w:rsidR="008D62EF" w:rsidRDefault="008D62EF">
          <w:pPr>
            <w:pStyle w:val="47C8DD4D7A554B29ADEE936B998F5344"/>
          </w:pPr>
          <w:r w:rsidRPr="00D45443">
            <w:rPr>
              <w:rStyle w:val="placeholder1Char"/>
            </w:rPr>
            <w:t>______</w:t>
          </w:r>
        </w:p>
      </w:docPartBody>
    </w:docPart>
    <w:docPart>
      <w:docPartPr>
        <w:name w:val="75141420CC5B49579CD062C77CFF1F71"/>
        <w:category>
          <w:name w:val="常规"/>
          <w:gallery w:val="placeholder"/>
        </w:category>
        <w:types>
          <w:type w:val="bbPlcHdr"/>
        </w:types>
        <w:behaviors>
          <w:behavior w:val="content"/>
        </w:behaviors>
        <w:guid w:val="{4254AFDD-FFEC-48F7-B62E-CA01D099F03C}"/>
      </w:docPartPr>
      <w:docPartBody>
        <w:p w:rsidR="008D62EF" w:rsidRDefault="008D62EF">
          <w:pPr>
            <w:pStyle w:val="75141420CC5B49579CD062C77CFF1F71"/>
          </w:pPr>
          <w:r w:rsidRPr="00D45443">
            <w:rPr>
              <w:rStyle w:val="placeholder1Char"/>
            </w:rPr>
            <w:t>______</w:t>
          </w:r>
        </w:p>
      </w:docPartBody>
    </w:docPart>
    <w:docPart>
      <w:docPartPr>
        <w:name w:val="AA52FCCF447D4421BFB6B08B83EF340F"/>
        <w:category>
          <w:name w:val="常规"/>
          <w:gallery w:val="placeholder"/>
        </w:category>
        <w:types>
          <w:type w:val="bbPlcHdr"/>
        </w:types>
        <w:behaviors>
          <w:behavior w:val="content"/>
        </w:behaviors>
        <w:guid w:val="{DA8BE2FA-0B30-44E8-812B-508B11CD792F}"/>
      </w:docPartPr>
      <w:docPartBody>
        <w:p w:rsidR="008D62EF" w:rsidRDefault="008D62EF">
          <w:pPr>
            <w:pStyle w:val="AA52FCCF447D4421BFB6B08B83EF340F"/>
          </w:pPr>
          <w:r w:rsidRPr="00D45443">
            <w:rPr>
              <w:rStyle w:val="placeholder1Char"/>
            </w:rPr>
            <w:t>______</w:t>
          </w:r>
        </w:p>
      </w:docPartBody>
    </w:docPart>
    <w:docPart>
      <w:docPartPr>
        <w:name w:val="CCA9D094B0B740FFAB6FC4F70840994A"/>
        <w:category>
          <w:name w:val="常规"/>
          <w:gallery w:val="placeholder"/>
        </w:category>
        <w:types>
          <w:type w:val="bbPlcHdr"/>
        </w:types>
        <w:behaviors>
          <w:behavior w:val="content"/>
        </w:behaviors>
        <w:guid w:val="{73D10B2C-E5FB-47F7-A282-E32CDBE2DD99}"/>
      </w:docPartPr>
      <w:docPartBody>
        <w:p w:rsidR="008D62EF" w:rsidRDefault="008D62EF">
          <w:pPr>
            <w:pStyle w:val="CCA9D094B0B740FFAB6FC4F70840994A"/>
          </w:pPr>
          <w:r w:rsidRPr="00D45443">
            <w:rPr>
              <w:rStyle w:val="placeholder1Char"/>
            </w:rPr>
            <w:t>______</w:t>
          </w:r>
        </w:p>
      </w:docPartBody>
    </w:docPart>
    <w:docPart>
      <w:docPartPr>
        <w:name w:val="DDE20CCC061B4E8F8765F15B137F9B95"/>
        <w:category>
          <w:name w:val="常规"/>
          <w:gallery w:val="placeholder"/>
        </w:category>
        <w:types>
          <w:type w:val="bbPlcHdr"/>
        </w:types>
        <w:behaviors>
          <w:behavior w:val="content"/>
        </w:behaviors>
        <w:guid w:val="{E585231E-2DC5-4FC4-A277-3AF5BCA4D865}"/>
      </w:docPartPr>
      <w:docPartBody>
        <w:p w:rsidR="008D62EF" w:rsidRDefault="008D62EF">
          <w:pPr>
            <w:pStyle w:val="DDE20CCC061B4E8F8765F15B137F9B95"/>
          </w:pPr>
          <w:r w:rsidRPr="00D45443">
            <w:rPr>
              <w:rStyle w:val="placeholder1Char"/>
            </w:rPr>
            <w:t>______</w:t>
          </w:r>
        </w:p>
      </w:docPartBody>
    </w:docPart>
    <w:docPart>
      <w:docPartPr>
        <w:name w:val="012D3A9CD548496F96A94ABF8444BDAF"/>
        <w:category>
          <w:name w:val="常规"/>
          <w:gallery w:val="placeholder"/>
        </w:category>
        <w:types>
          <w:type w:val="bbPlcHdr"/>
        </w:types>
        <w:behaviors>
          <w:behavior w:val="content"/>
        </w:behaviors>
        <w:guid w:val="{88316909-B633-4AD3-B183-896CC4965FD8}"/>
      </w:docPartPr>
      <w:docPartBody>
        <w:p w:rsidR="008D62EF" w:rsidRDefault="008D62EF">
          <w:pPr>
            <w:pStyle w:val="012D3A9CD548496F96A94ABF8444BDAF"/>
          </w:pPr>
          <w:r w:rsidRPr="00D45443">
            <w:rPr>
              <w:rStyle w:val="placeholder1Char"/>
              <w:rFonts w:hint="eastAsia"/>
            </w:rPr>
            <w:t>选择</w:t>
          </w:r>
        </w:p>
      </w:docPartBody>
    </w:docPart>
    <w:docPart>
      <w:docPartPr>
        <w:name w:val="6C1B3D92B9134500B3D1FADA5621CAE1"/>
        <w:category>
          <w:name w:val="常规"/>
          <w:gallery w:val="placeholder"/>
        </w:category>
        <w:types>
          <w:type w:val="bbPlcHdr"/>
        </w:types>
        <w:behaviors>
          <w:behavior w:val="content"/>
        </w:behaviors>
        <w:guid w:val="{76B978B3-B672-4B39-BB84-3E4FA37861F1}"/>
      </w:docPartPr>
      <w:docPartBody>
        <w:p w:rsidR="008D62EF" w:rsidRDefault="008D62EF">
          <w:pPr>
            <w:pStyle w:val="6C1B3D92B9134500B3D1FADA5621CAE1"/>
          </w:pPr>
          <w:r w:rsidRPr="00D45443">
            <w:rPr>
              <w:rStyle w:val="placeholder1Char"/>
              <w:rFonts w:hint="eastAsia"/>
            </w:rPr>
            <w:t>选择</w:t>
          </w:r>
        </w:p>
      </w:docPartBody>
    </w:docPart>
    <w:docPart>
      <w:docPartPr>
        <w:name w:val="0ACD5C62D65846388443E76A721363B9"/>
        <w:category>
          <w:name w:val="常规"/>
          <w:gallery w:val="placeholder"/>
        </w:category>
        <w:types>
          <w:type w:val="bbPlcHdr"/>
        </w:types>
        <w:behaviors>
          <w:behavior w:val="content"/>
        </w:behaviors>
        <w:guid w:val="{FCC83B82-E296-4388-943F-7C6D53372223}"/>
      </w:docPartPr>
      <w:docPartBody>
        <w:p w:rsidR="008D62EF" w:rsidRDefault="008D62EF">
          <w:pPr>
            <w:pStyle w:val="0ACD5C62D65846388443E76A721363B9"/>
          </w:pPr>
          <w:r w:rsidRPr="00D45443">
            <w:rPr>
              <w:rStyle w:val="placeholder1Char"/>
              <w:rFonts w:hint="eastAsia"/>
            </w:rPr>
            <w:t>选择</w:t>
          </w:r>
        </w:p>
      </w:docPartBody>
    </w:docPart>
    <w:docPart>
      <w:docPartPr>
        <w:name w:val="2E4B4DA0843D461EB01793ADFB9CF93B"/>
        <w:category>
          <w:name w:val="常规"/>
          <w:gallery w:val="placeholder"/>
        </w:category>
        <w:types>
          <w:type w:val="bbPlcHdr"/>
        </w:types>
        <w:behaviors>
          <w:behavior w:val="content"/>
        </w:behaviors>
        <w:guid w:val="{AD554570-A714-4169-92A7-353D549E98E5}"/>
      </w:docPartPr>
      <w:docPartBody>
        <w:p w:rsidR="008D62EF" w:rsidRDefault="008D62EF">
          <w:pPr>
            <w:pStyle w:val="2E4B4DA0843D461EB01793ADFB9CF93B"/>
          </w:pPr>
          <w:r w:rsidRPr="00D45443">
            <w:rPr>
              <w:rStyle w:val="placeholder1Char"/>
              <w:rFonts w:hint="eastAsia"/>
            </w:rPr>
            <w:t>选择</w:t>
          </w:r>
        </w:p>
      </w:docPartBody>
    </w:docPart>
    <w:docPart>
      <w:docPartPr>
        <w:name w:val="FF3763C90CC74A00A83F061240CD5B05"/>
        <w:category>
          <w:name w:val="常规"/>
          <w:gallery w:val="placeholder"/>
        </w:category>
        <w:types>
          <w:type w:val="bbPlcHdr"/>
        </w:types>
        <w:behaviors>
          <w:behavior w:val="content"/>
        </w:behaviors>
        <w:guid w:val="{327A4956-0464-41DF-B3D3-98F11F11FE19}"/>
      </w:docPartPr>
      <w:docPartBody>
        <w:p w:rsidR="008D62EF" w:rsidRDefault="008D62EF">
          <w:pPr>
            <w:pStyle w:val="FF3763C90CC74A00A83F061240CD5B05"/>
          </w:pPr>
          <w:r w:rsidRPr="00D45443">
            <w:rPr>
              <w:rStyle w:val="placeholder1Char"/>
            </w:rPr>
            <w:t>__________</w:t>
          </w:r>
        </w:p>
      </w:docPartBody>
    </w:docPart>
    <w:docPart>
      <w:docPartPr>
        <w:name w:val="CE42A3436A6848FC9C6EA91D749BECAA"/>
        <w:category>
          <w:name w:val="常规"/>
          <w:gallery w:val="placeholder"/>
        </w:category>
        <w:types>
          <w:type w:val="bbPlcHdr"/>
        </w:types>
        <w:behaviors>
          <w:behavior w:val="content"/>
        </w:behaviors>
        <w:guid w:val="{7E079F72-5786-46AB-A93A-646E6D2033CD}"/>
      </w:docPartPr>
      <w:docPartBody>
        <w:p w:rsidR="008D62EF" w:rsidRDefault="008D62EF">
          <w:pPr>
            <w:pStyle w:val="CE42A3436A6848FC9C6EA91D749BECAA"/>
          </w:pPr>
          <w:r w:rsidRPr="00D45443">
            <w:rPr>
              <w:rStyle w:val="placeholder1Char"/>
            </w:rPr>
            <w:t>__________</w:t>
          </w:r>
        </w:p>
      </w:docPartBody>
    </w:docPart>
    <w:docPart>
      <w:docPartPr>
        <w:name w:val="5159586BA1E44AF2ACBD59668D7E645A"/>
        <w:category>
          <w:name w:val="常规"/>
          <w:gallery w:val="placeholder"/>
        </w:category>
        <w:types>
          <w:type w:val="bbPlcHdr"/>
        </w:types>
        <w:behaviors>
          <w:behavior w:val="content"/>
        </w:behaviors>
        <w:guid w:val="{BC5F009E-C654-4DBD-9891-9D25F5B46711}"/>
      </w:docPartPr>
      <w:docPartBody>
        <w:p w:rsidR="008D62EF" w:rsidRDefault="008D62EF">
          <w:pPr>
            <w:pStyle w:val="5159586BA1E44AF2ACBD59668D7E645A"/>
          </w:pPr>
          <w:r w:rsidRPr="00D45443">
            <w:rPr>
              <w:rStyle w:val="placeholder1Char"/>
            </w:rPr>
            <w:t>__________</w:t>
          </w:r>
        </w:p>
      </w:docPartBody>
    </w:docPart>
    <w:docPart>
      <w:docPartPr>
        <w:name w:val="18859E9F9DEB45A58B12C1C054B89092"/>
        <w:category>
          <w:name w:val="常规"/>
          <w:gallery w:val="placeholder"/>
        </w:category>
        <w:types>
          <w:type w:val="bbPlcHdr"/>
        </w:types>
        <w:behaviors>
          <w:behavior w:val="content"/>
        </w:behaviors>
        <w:guid w:val="{BC25C2AA-205B-4D7F-893C-91A926AF09DC}"/>
      </w:docPartPr>
      <w:docPartBody>
        <w:p w:rsidR="008D62EF" w:rsidRDefault="008D62EF">
          <w:pPr>
            <w:pStyle w:val="18859E9F9DEB45A58B12C1C054B89092"/>
          </w:pPr>
          <w:r w:rsidRPr="00D45443">
            <w:rPr>
              <w:rStyle w:val="placeholder1Char"/>
            </w:rPr>
            <w:t>__________</w:t>
          </w:r>
        </w:p>
      </w:docPartBody>
    </w:docPart>
    <w:docPart>
      <w:docPartPr>
        <w:name w:val="26518B70B03C412CAFF2D2FE6D89A020"/>
        <w:category>
          <w:name w:val="常规"/>
          <w:gallery w:val="placeholder"/>
        </w:category>
        <w:types>
          <w:type w:val="bbPlcHdr"/>
        </w:types>
        <w:behaviors>
          <w:behavior w:val="content"/>
        </w:behaviors>
        <w:guid w:val="{0E7E5398-820F-4C04-9996-367E27DA50C5}"/>
      </w:docPartPr>
      <w:docPartBody>
        <w:p w:rsidR="008D62EF" w:rsidRDefault="008D62EF">
          <w:pPr>
            <w:pStyle w:val="26518B70B03C412CAFF2D2FE6D89A020"/>
          </w:pPr>
          <w:r w:rsidRPr="00D45443">
            <w:rPr>
              <w:rStyle w:val="placeholder1Char"/>
            </w:rPr>
            <w:t>________________</w:t>
          </w:r>
        </w:p>
      </w:docPartBody>
    </w:docPart>
    <w:docPart>
      <w:docPartPr>
        <w:name w:val="D6E471E1323E4617A35283B81E30A710"/>
        <w:category>
          <w:name w:val="常规"/>
          <w:gallery w:val="placeholder"/>
        </w:category>
        <w:types>
          <w:type w:val="bbPlcHdr"/>
        </w:types>
        <w:behaviors>
          <w:behavior w:val="content"/>
        </w:behaviors>
        <w:guid w:val="{15EC5919-15D4-44BA-896F-FA8A88760859}"/>
      </w:docPartPr>
      <w:docPartBody>
        <w:p w:rsidR="008D62EF" w:rsidRDefault="008D62EF">
          <w:pPr>
            <w:pStyle w:val="D6E471E1323E4617A35283B81E30A710"/>
          </w:pPr>
          <w:r w:rsidRPr="00480354">
            <w:rPr>
              <w:rStyle w:val="placeholder1Char"/>
            </w:rPr>
            <w:t>_____________________________________________</w:t>
          </w:r>
        </w:p>
      </w:docPartBody>
    </w:docPart>
    <w:docPart>
      <w:docPartPr>
        <w:name w:val="1FB1F725AADA4CAF9ED602F4F990D08E"/>
        <w:category>
          <w:name w:val="常规"/>
          <w:gallery w:val="placeholder"/>
        </w:category>
        <w:types>
          <w:type w:val="bbPlcHdr"/>
        </w:types>
        <w:behaviors>
          <w:behavior w:val="content"/>
        </w:behaviors>
        <w:guid w:val="{A16BC759-D505-4F1D-A043-A2188970B9F9}"/>
      </w:docPartPr>
      <w:docPartBody>
        <w:p w:rsidR="008D62EF" w:rsidRDefault="008D62EF">
          <w:pPr>
            <w:pStyle w:val="1FB1F725AADA4CAF9ED602F4F990D08E"/>
          </w:pPr>
          <w:r w:rsidRPr="00D45443">
            <w:rPr>
              <w:rStyle w:val="placeholder1Char"/>
            </w:rPr>
            <w:t>__________</w:t>
          </w:r>
        </w:p>
      </w:docPartBody>
    </w:docPart>
    <w:docPart>
      <w:docPartPr>
        <w:name w:val="C0031867E5464FBFB7B3E6D8839185A4"/>
        <w:category>
          <w:name w:val="常规"/>
          <w:gallery w:val="placeholder"/>
        </w:category>
        <w:types>
          <w:type w:val="bbPlcHdr"/>
        </w:types>
        <w:behaviors>
          <w:behavior w:val="content"/>
        </w:behaviors>
        <w:guid w:val="{EFBE7FDD-6529-4BD1-8825-57C9161F4259}"/>
      </w:docPartPr>
      <w:docPartBody>
        <w:p w:rsidR="008D62EF" w:rsidRDefault="008D62EF">
          <w:pPr>
            <w:pStyle w:val="C0031867E5464FBFB7B3E6D8839185A4"/>
          </w:pPr>
          <w:r w:rsidRPr="00D45443">
            <w:rPr>
              <w:rStyle w:val="placeholder1Char"/>
            </w:rPr>
            <w:t>__________</w:t>
          </w:r>
        </w:p>
      </w:docPartBody>
    </w:docPart>
    <w:docPart>
      <w:docPartPr>
        <w:name w:val="FF8C28C437FD46B1B5E43D622F55F276"/>
        <w:category>
          <w:name w:val="常规"/>
          <w:gallery w:val="placeholder"/>
        </w:category>
        <w:types>
          <w:type w:val="bbPlcHdr"/>
        </w:types>
        <w:behaviors>
          <w:behavior w:val="content"/>
        </w:behaviors>
        <w:guid w:val="{E0CC25C7-1EF1-462E-A9BF-6182F1C7007D}"/>
      </w:docPartPr>
      <w:docPartBody>
        <w:p w:rsidR="008D62EF" w:rsidRDefault="008D62EF">
          <w:pPr>
            <w:pStyle w:val="FF8C28C437FD46B1B5E43D622F55F276"/>
          </w:pPr>
          <w:r w:rsidRPr="00D45443">
            <w:rPr>
              <w:rStyle w:val="placeholder1Char"/>
            </w:rPr>
            <w:t>__________</w:t>
          </w:r>
        </w:p>
      </w:docPartBody>
    </w:docPart>
    <w:docPart>
      <w:docPartPr>
        <w:name w:val="769676F59805470D8E85DC8AF94D8B15"/>
        <w:category>
          <w:name w:val="常规"/>
          <w:gallery w:val="placeholder"/>
        </w:category>
        <w:types>
          <w:type w:val="bbPlcHdr"/>
        </w:types>
        <w:behaviors>
          <w:behavior w:val="content"/>
        </w:behaviors>
        <w:guid w:val="{EADB1013-F985-47A1-9260-6172914558CE}"/>
      </w:docPartPr>
      <w:docPartBody>
        <w:p w:rsidR="008D62EF" w:rsidRDefault="008D62EF">
          <w:pPr>
            <w:pStyle w:val="769676F59805470D8E85DC8AF94D8B15"/>
          </w:pPr>
          <w:r w:rsidRPr="00FB7304">
            <w:rPr>
              <w:rStyle w:val="placeholder1Char"/>
              <w:rFonts w:hint="eastAsia"/>
            </w:rPr>
            <w:t>__________</w:t>
          </w:r>
        </w:p>
      </w:docPartBody>
    </w:docPart>
    <w:docPart>
      <w:docPartPr>
        <w:name w:val="7B81D092986C4100B581172F6D9D6E60"/>
        <w:category>
          <w:name w:val="常规"/>
          <w:gallery w:val="placeholder"/>
        </w:category>
        <w:types>
          <w:type w:val="bbPlcHdr"/>
        </w:types>
        <w:behaviors>
          <w:behavior w:val="content"/>
        </w:behaviors>
        <w:guid w:val="{C8670415-43A3-4CB9-AEDA-12E921EF7FCF}"/>
      </w:docPartPr>
      <w:docPartBody>
        <w:p w:rsidR="008D62EF" w:rsidRDefault="008D62EF">
          <w:pPr>
            <w:pStyle w:val="7B81D092986C4100B581172F6D9D6E60"/>
          </w:pPr>
          <w:r w:rsidRPr="00FB7304">
            <w:rPr>
              <w:rStyle w:val="placeholder1Char"/>
              <w:rFonts w:hint="eastAsia"/>
            </w:rPr>
            <w:t>__________</w:t>
          </w:r>
        </w:p>
      </w:docPartBody>
    </w:docPart>
    <w:docPart>
      <w:docPartPr>
        <w:name w:val="95B7E7B3B2284FE9B8AA544696DB103A"/>
        <w:category>
          <w:name w:val="常规"/>
          <w:gallery w:val="placeholder"/>
        </w:category>
        <w:types>
          <w:type w:val="bbPlcHdr"/>
        </w:types>
        <w:behaviors>
          <w:behavior w:val="content"/>
        </w:behaviors>
        <w:guid w:val="{9FA35E70-9A46-41BB-A84C-5188FA69FABC}"/>
      </w:docPartPr>
      <w:docPartBody>
        <w:p w:rsidR="008D62EF" w:rsidRDefault="008D62EF">
          <w:pPr>
            <w:pStyle w:val="95B7E7B3B2284FE9B8AA544696DB103A"/>
          </w:pPr>
          <w:r w:rsidRPr="00FB7304">
            <w:rPr>
              <w:rStyle w:val="placeholder1Char"/>
            </w:rPr>
            <w:t>__________</w:t>
          </w:r>
        </w:p>
      </w:docPartBody>
    </w:docPart>
    <w:docPart>
      <w:docPartPr>
        <w:name w:val="7C4115A2CCA14716999BA2D736903053"/>
        <w:category>
          <w:name w:val="常规"/>
          <w:gallery w:val="placeholder"/>
        </w:category>
        <w:types>
          <w:type w:val="bbPlcHdr"/>
        </w:types>
        <w:behaviors>
          <w:behavior w:val="content"/>
        </w:behaviors>
        <w:guid w:val="{DA45266A-67BE-420F-A1DD-7917800A6370}"/>
      </w:docPartPr>
      <w:docPartBody>
        <w:p w:rsidR="008D62EF" w:rsidRDefault="008D62EF">
          <w:pPr>
            <w:pStyle w:val="7C4115A2CCA14716999BA2D736903053"/>
          </w:pPr>
          <w:r w:rsidRPr="00FB7304">
            <w:rPr>
              <w:rStyle w:val="placeholder1Char"/>
            </w:rPr>
            <w:t>__________</w:t>
          </w:r>
        </w:p>
      </w:docPartBody>
    </w:docPart>
    <w:docPart>
      <w:docPartPr>
        <w:name w:val="2FD011802A5A4E61A7CE314026345A0E"/>
        <w:category>
          <w:name w:val="常规"/>
          <w:gallery w:val="placeholder"/>
        </w:category>
        <w:types>
          <w:type w:val="bbPlcHdr"/>
        </w:types>
        <w:behaviors>
          <w:behavior w:val="content"/>
        </w:behaviors>
        <w:guid w:val="{60ADCB97-DA03-413B-AAF7-90BB0DC24EEB}"/>
      </w:docPartPr>
      <w:docPartBody>
        <w:p w:rsidR="008D62EF" w:rsidRDefault="008D62EF">
          <w:pPr>
            <w:pStyle w:val="2FD011802A5A4E61A7CE314026345A0E"/>
          </w:pPr>
          <w:r w:rsidRPr="00FB7304">
            <w:rPr>
              <w:rStyle w:val="placeholder1Char"/>
            </w:rPr>
            <w:t>__________</w:t>
          </w:r>
        </w:p>
      </w:docPartBody>
    </w:docPart>
    <w:docPart>
      <w:docPartPr>
        <w:name w:val="DC2F1012E6744DE0AA619B4C085CA84F"/>
        <w:category>
          <w:name w:val="常规"/>
          <w:gallery w:val="placeholder"/>
        </w:category>
        <w:types>
          <w:type w:val="bbPlcHdr"/>
        </w:types>
        <w:behaviors>
          <w:behavior w:val="content"/>
        </w:behaviors>
        <w:guid w:val="{62EFFDCE-F594-4A8B-8574-46BED56E689C}"/>
      </w:docPartPr>
      <w:docPartBody>
        <w:p w:rsidR="008D62EF" w:rsidRDefault="008D62EF">
          <w:pPr>
            <w:pStyle w:val="DC2F1012E6744DE0AA619B4C085CA84F"/>
          </w:pPr>
          <w:r w:rsidRPr="00FB7304">
            <w:rPr>
              <w:rStyle w:val="placeholder1Char"/>
            </w:rPr>
            <w:t>__________</w:t>
          </w:r>
        </w:p>
      </w:docPartBody>
    </w:docPart>
    <w:docPart>
      <w:docPartPr>
        <w:name w:val="F51A18D761C24CD9B317E9BF1749A737"/>
        <w:category>
          <w:name w:val="常规"/>
          <w:gallery w:val="placeholder"/>
        </w:category>
        <w:types>
          <w:type w:val="bbPlcHdr"/>
        </w:types>
        <w:behaviors>
          <w:behavior w:val="content"/>
        </w:behaviors>
        <w:guid w:val="{8E45C67E-9FA9-4B2B-B62D-91587A4F33FE}"/>
      </w:docPartPr>
      <w:docPartBody>
        <w:p w:rsidR="008D62EF" w:rsidRDefault="008D62EF">
          <w:pPr>
            <w:pStyle w:val="F51A18D761C24CD9B317E9BF1749A737"/>
          </w:pPr>
          <w:r w:rsidRPr="00FB7304">
            <w:rPr>
              <w:rStyle w:val="placeholder1Char"/>
            </w:rPr>
            <w:t>__________</w:t>
          </w:r>
        </w:p>
      </w:docPartBody>
    </w:docPart>
    <w:docPart>
      <w:docPartPr>
        <w:name w:val="C05347CF6EFC4E3ABE28A7EEE3D99DBE"/>
        <w:category>
          <w:name w:val="常规"/>
          <w:gallery w:val="placeholder"/>
        </w:category>
        <w:types>
          <w:type w:val="bbPlcHdr"/>
        </w:types>
        <w:behaviors>
          <w:behavior w:val="content"/>
        </w:behaviors>
        <w:guid w:val="{5C8658D8-A526-42C5-B933-3917A620B1F6}"/>
      </w:docPartPr>
      <w:docPartBody>
        <w:p w:rsidR="008D62EF" w:rsidRDefault="008D62EF">
          <w:pPr>
            <w:pStyle w:val="C05347CF6EFC4E3ABE28A7EEE3D99DBE"/>
          </w:pPr>
          <w:r w:rsidRPr="00FB7304">
            <w:rPr>
              <w:rStyle w:val="placeholder1Char"/>
            </w:rPr>
            <w:t>__________</w:t>
          </w:r>
        </w:p>
      </w:docPartBody>
    </w:docPart>
    <w:docPart>
      <w:docPartPr>
        <w:name w:val="BB675333D78D405CA4133C9488BDC7CF"/>
        <w:category>
          <w:name w:val="常规"/>
          <w:gallery w:val="placeholder"/>
        </w:category>
        <w:types>
          <w:type w:val="bbPlcHdr"/>
        </w:types>
        <w:behaviors>
          <w:behavior w:val="content"/>
        </w:behaviors>
        <w:guid w:val="{CAFD04E2-2EB6-4292-8F48-B977B615C917}"/>
      </w:docPartPr>
      <w:docPartBody>
        <w:p w:rsidR="008D62EF" w:rsidRDefault="008D62EF">
          <w:pPr>
            <w:pStyle w:val="BB675333D78D405CA4133C9488BDC7CF"/>
          </w:pPr>
          <w:r w:rsidRPr="0008334C">
            <w:rPr>
              <w:rStyle w:val="placeholder1Char"/>
            </w:rPr>
            <w:t>__________</w:t>
          </w:r>
        </w:p>
      </w:docPartBody>
    </w:docPart>
    <w:docPart>
      <w:docPartPr>
        <w:name w:val="55F5FED57979410AB0116ED4BB317238"/>
        <w:category>
          <w:name w:val="常规"/>
          <w:gallery w:val="placeholder"/>
        </w:category>
        <w:types>
          <w:type w:val="bbPlcHdr"/>
        </w:types>
        <w:behaviors>
          <w:behavior w:val="content"/>
        </w:behaviors>
        <w:guid w:val="{AAC4AE85-1C8F-4981-8037-3B8A41254976}"/>
      </w:docPartPr>
      <w:docPartBody>
        <w:p w:rsidR="008D62EF" w:rsidRDefault="008D62EF">
          <w:pPr>
            <w:pStyle w:val="55F5FED57979410AB0116ED4BB317238"/>
          </w:pPr>
          <w:r w:rsidRPr="0008334C">
            <w:rPr>
              <w:rStyle w:val="placeholder1Char"/>
            </w:rPr>
            <w:t>__________</w:t>
          </w:r>
        </w:p>
      </w:docPartBody>
    </w:docPart>
    <w:docPart>
      <w:docPartPr>
        <w:name w:val="11D5E160EC79473096AC6715882DB526"/>
        <w:category>
          <w:name w:val="常规"/>
          <w:gallery w:val="placeholder"/>
        </w:category>
        <w:types>
          <w:type w:val="bbPlcHdr"/>
        </w:types>
        <w:behaviors>
          <w:behavior w:val="content"/>
        </w:behaviors>
        <w:guid w:val="{A35615D9-E0D5-47F7-88F2-F4CB6998A9F9}"/>
      </w:docPartPr>
      <w:docPartBody>
        <w:p w:rsidR="008D62EF" w:rsidRDefault="008D62EF">
          <w:pPr>
            <w:pStyle w:val="11D5E160EC79473096AC6715882DB526"/>
          </w:pPr>
          <w:r w:rsidRPr="005A4913">
            <w:rPr>
              <w:rStyle w:val="placeholder1Char"/>
            </w:rPr>
            <w:t>__________</w:t>
          </w:r>
        </w:p>
      </w:docPartBody>
    </w:docPart>
    <w:docPart>
      <w:docPartPr>
        <w:name w:val="9FE5175115A1494AB9ABB8FC9BB4D590"/>
        <w:category>
          <w:name w:val="常规"/>
          <w:gallery w:val="placeholder"/>
        </w:category>
        <w:types>
          <w:type w:val="bbPlcHdr"/>
        </w:types>
        <w:behaviors>
          <w:behavior w:val="content"/>
        </w:behaviors>
        <w:guid w:val="{9A0B022A-716E-4BD5-A4A4-EED0BA7ACE85}"/>
      </w:docPartPr>
      <w:docPartBody>
        <w:p w:rsidR="008D62EF" w:rsidRDefault="008D62EF">
          <w:pPr>
            <w:pStyle w:val="9FE5175115A1494AB9ABB8FC9BB4D590"/>
          </w:pPr>
          <w:r w:rsidRPr="005A4913">
            <w:rPr>
              <w:rStyle w:val="placeholder1Char"/>
            </w:rPr>
            <w:t>__________</w:t>
          </w:r>
        </w:p>
      </w:docPartBody>
    </w:docPart>
    <w:docPart>
      <w:docPartPr>
        <w:name w:val="B0CF647C66CF457D95C60E19EFFBF057"/>
        <w:category>
          <w:name w:val="常规"/>
          <w:gallery w:val="placeholder"/>
        </w:category>
        <w:types>
          <w:type w:val="bbPlcHdr"/>
        </w:types>
        <w:behaviors>
          <w:behavior w:val="content"/>
        </w:behaviors>
        <w:guid w:val="{1A485C31-8017-4496-8177-4105B8D0CAA0}"/>
      </w:docPartPr>
      <w:docPartBody>
        <w:p w:rsidR="008D62EF" w:rsidRDefault="008D62EF">
          <w:pPr>
            <w:pStyle w:val="B0CF647C66CF457D95C60E19EFFBF057"/>
          </w:pPr>
          <w:r w:rsidRPr="005A4913">
            <w:rPr>
              <w:rStyle w:val="placeholder1Char"/>
            </w:rPr>
            <w:t>__________</w:t>
          </w:r>
        </w:p>
      </w:docPartBody>
    </w:docPart>
    <w:docPart>
      <w:docPartPr>
        <w:name w:val="19AEF2C0A83248CC8756D17939D2929E"/>
        <w:category>
          <w:name w:val="常规"/>
          <w:gallery w:val="placeholder"/>
        </w:category>
        <w:types>
          <w:type w:val="bbPlcHdr"/>
        </w:types>
        <w:behaviors>
          <w:behavior w:val="content"/>
        </w:behaviors>
        <w:guid w:val="{3128ABEE-987A-4F4B-9374-A6DB9B70DE31}"/>
      </w:docPartPr>
      <w:docPartBody>
        <w:p w:rsidR="008D62EF" w:rsidRDefault="008D62EF">
          <w:pPr>
            <w:pStyle w:val="19AEF2C0A83248CC8756D17939D2929E"/>
          </w:pPr>
          <w:r w:rsidRPr="005A4913">
            <w:rPr>
              <w:rStyle w:val="placeholder1Char"/>
            </w:rPr>
            <w:t>__________</w:t>
          </w:r>
        </w:p>
      </w:docPartBody>
    </w:docPart>
    <w:docPart>
      <w:docPartPr>
        <w:name w:val="08DF1BBF101B45909C5DFB8333E2BAD1"/>
        <w:category>
          <w:name w:val="常规"/>
          <w:gallery w:val="placeholder"/>
        </w:category>
        <w:types>
          <w:type w:val="bbPlcHdr"/>
        </w:types>
        <w:behaviors>
          <w:behavior w:val="content"/>
        </w:behaviors>
        <w:guid w:val="{DCD13CFF-617B-4D1F-A19E-77873F301060}"/>
      </w:docPartPr>
      <w:docPartBody>
        <w:p w:rsidR="008D62EF" w:rsidRDefault="008D62EF">
          <w:pPr>
            <w:pStyle w:val="08DF1BBF101B45909C5DFB8333E2BAD1"/>
          </w:pPr>
          <w:r w:rsidRPr="00A95EFC">
            <w:rPr>
              <w:rStyle w:val="placeholder1Char"/>
            </w:rPr>
            <w:t>____________________________________________________________</w:t>
          </w:r>
        </w:p>
      </w:docPartBody>
    </w:docPart>
    <w:docPart>
      <w:docPartPr>
        <w:name w:val="904FA8A864644A2A83532286C4BDBAC2"/>
        <w:category>
          <w:name w:val="常规"/>
          <w:gallery w:val="placeholder"/>
        </w:category>
        <w:types>
          <w:type w:val="bbPlcHdr"/>
        </w:types>
        <w:behaviors>
          <w:behavior w:val="content"/>
        </w:behaviors>
        <w:guid w:val="{2078637D-422C-4407-82F4-1E0BA5ECD261}"/>
      </w:docPartPr>
      <w:docPartBody>
        <w:p w:rsidR="008D62EF" w:rsidRDefault="008D62EF">
          <w:pPr>
            <w:pStyle w:val="904FA8A864644A2A83532286C4BDBAC2"/>
          </w:pPr>
          <w:r w:rsidRPr="005A4913">
            <w:rPr>
              <w:rStyle w:val="placeholder1Char"/>
            </w:rPr>
            <w:t>_______</w:t>
          </w:r>
        </w:p>
      </w:docPartBody>
    </w:docPart>
    <w:docPart>
      <w:docPartPr>
        <w:name w:val="D64F71EBD6C74946A2A297FA35235F5E"/>
        <w:category>
          <w:name w:val="常规"/>
          <w:gallery w:val="placeholder"/>
        </w:category>
        <w:types>
          <w:type w:val="bbPlcHdr"/>
        </w:types>
        <w:behaviors>
          <w:behavior w:val="content"/>
        </w:behaviors>
        <w:guid w:val="{4A6B8B18-B1F7-4BA6-B26A-8BFF1D8BB44D}"/>
      </w:docPartPr>
      <w:docPartBody>
        <w:p w:rsidR="008D62EF" w:rsidRDefault="008D62EF">
          <w:pPr>
            <w:pStyle w:val="D64F71EBD6C74946A2A297FA35235F5E"/>
          </w:pPr>
          <w:r w:rsidRPr="005A4913">
            <w:rPr>
              <w:rStyle w:val="placeholder1Char"/>
            </w:rPr>
            <w:t>________</w:t>
          </w:r>
        </w:p>
      </w:docPartBody>
    </w:docPart>
    <w:docPart>
      <w:docPartPr>
        <w:name w:val="9D7006EE8F1F4695B8CC8BAD46EB3705"/>
        <w:category>
          <w:name w:val="常规"/>
          <w:gallery w:val="placeholder"/>
        </w:category>
        <w:types>
          <w:type w:val="bbPlcHdr"/>
        </w:types>
        <w:behaviors>
          <w:behavior w:val="content"/>
        </w:behaviors>
        <w:guid w:val="{071E5ACE-5E8F-4633-8ADF-D1DD9FB51C60}"/>
      </w:docPartPr>
      <w:docPartBody>
        <w:p w:rsidR="008D62EF" w:rsidRDefault="008D62EF">
          <w:pPr>
            <w:pStyle w:val="9D7006EE8F1F4695B8CC8BAD46EB3705"/>
          </w:pPr>
          <w:r w:rsidRPr="005A4913">
            <w:rPr>
              <w:rStyle w:val="placeholder1Char"/>
            </w:rPr>
            <w:t>________</w:t>
          </w:r>
        </w:p>
      </w:docPartBody>
    </w:docPart>
    <w:docPart>
      <w:docPartPr>
        <w:name w:val="E143D2DA25FC4CEB8A58E2782F74DEAE"/>
        <w:category>
          <w:name w:val="常规"/>
          <w:gallery w:val="placeholder"/>
        </w:category>
        <w:types>
          <w:type w:val="bbPlcHdr"/>
        </w:types>
        <w:behaviors>
          <w:behavior w:val="content"/>
        </w:behaviors>
        <w:guid w:val="{297022FA-80FD-4F27-B92A-1C7CBE795EA2}"/>
      </w:docPartPr>
      <w:docPartBody>
        <w:p w:rsidR="008D62EF" w:rsidRDefault="008D62EF">
          <w:pPr>
            <w:pStyle w:val="E143D2DA25FC4CEB8A58E2782F74DEAE"/>
          </w:pPr>
          <w:r w:rsidRPr="005A4913">
            <w:rPr>
              <w:rStyle w:val="placeholder1Char"/>
            </w:rPr>
            <w:t>________</w:t>
          </w:r>
        </w:p>
      </w:docPartBody>
    </w:docPart>
    <w:docPart>
      <w:docPartPr>
        <w:name w:val="C04E284C2F14420687A09E0CDBFD071B"/>
        <w:category>
          <w:name w:val="常规"/>
          <w:gallery w:val="placeholder"/>
        </w:category>
        <w:types>
          <w:type w:val="bbPlcHdr"/>
        </w:types>
        <w:behaviors>
          <w:behavior w:val="content"/>
        </w:behaviors>
        <w:guid w:val="{91A5A6B8-76BD-4BE9-A036-8F4CFF4282E9}"/>
      </w:docPartPr>
      <w:docPartBody>
        <w:p w:rsidR="008D62EF" w:rsidRDefault="008D62EF">
          <w:pPr>
            <w:pStyle w:val="C04E284C2F14420687A09E0CDBFD071B"/>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E83487B535534DBDB6ADF56C315A7850"/>
        <w:category>
          <w:name w:val="常规"/>
          <w:gallery w:val="placeholder"/>
        </w:category>
        <w:types>
          <w:type w:val="bbPlcHdr"/>
        </w:types>
        <w:behaviors>
          <w:behavior w:val="content"/>
        </w:behaviors>
        <w:guid w:val="{9EBFD45E-558C-4903-AD37-E8E4EEBBD5E7}"/>
      </w:docPartPr>
      <w:docPartBody>
        <w:p w:rsidR="008D62EF" w:rsidRDefault="008D62EF">
          <w:pPr>
            <w:pStyle w:val="E83487B535534DBDB6ADF56C315A7850"/>
          </w:pPr>
          <w:r w:rsidRPr="005A4913">
            <w:rPr>
              <w:rStyle w:val="placeholder1Char"/>
              <w:rFonts w:hint="eastAsia"/>
            </w:rPr>
            <w:t>选择</w:t>
          </w:r>
        </w:p>
      </w:docPartBody>
    </w:docPart>
    <w:docPart>
      <w:docPartPr>
        <w:name w:val="EAE459E097C942309A5E004F3AE16C72"/>
        <w:category>
          <w:name w:val="常规"/>
          <w:gallery w:val="placeholder"/>
        </w:category>
        <w:types>
          <w:type w:val="bbPlcHdr"/>
        </w:types>
        <w:behaviors>
          <w:behavior w:val="content"/>
        </w:behaviors>
        <w:guid w:val="{FC0EEA38-B0FB-4DD2-BDF6-CE549E97B341}"/>
      </w:docPartPr>
      <w:docPartBody>
        <w:p w:rsidR="008D62EF" w:rsidRDefault="008D62EF">
          <w:pPr>
            <w:pStyle w:val="EAE459E097C942309A5E004F3AE16C72"/>
          </w:pPr>
          <w:r w:rsidRPr="005A4913">
            <w:rPr>
              <w:rStyle w:val="placeholder1Char"/>
              <w:rFonts w:hint="eastAsia"/>
            </w:rPr>
            <w:t>选择</w:t>
          </w:r>
        </w:p>
      </w:docPartBody>
    </w:docPart>
    <w:docPart>
      <w:docPartPr>
        <w:name w:val="D9B20EE5472B46C58D9C4E3DCF986D65"/>
        <w:category>
          <w:name w:val="常规"/>
          <w:gallery w:val="placeholder"/>
        </w:category>
        <w:types>
          <w:type w:val="bbPlcHdr"/>
        </w:types>
        <w:behaviors>
          <w:behavior w:val="content"/>
        </w:behaviors>
        <w:guid w:val="{99E007BE-8D5D-427D-B54A-C5C6C19517FA}"/>
      </w:docPartPr>
      <w:docPartBody>
        <w:p w:rsidR="008D62EF" w:rsidRDefault="008D62EF">
          <w:pPr>
            <w:pStyle w:val="D9B20EE5472B46C58D9C4E3DCF986D65"/>
          </w:pPr>
          <w:r w:rsidRPr="005A4913">
            <w:rPr>
              <w:rStyle w:val="placeholder1Char"/>
              <w:rFonts w:hint="eastAsia"/>
            </w:rPr>
            <w:t>选择</w:t>
          </w:r>
        </w:p>
      </w:docPartBody>
    </w:docPart>
    <w:docPart>
      <w:docPartPr>
        <w:name w:val="495818F9C4794978B98AD6BDC0F21515"/>
        <w:category>
          <w:name w:val="常规"/>
          <w:gallery w:val="placeholder"/>
        </w:category>
        <w:types>
          <w:type w:val="bbPlcHdr"/>
        </w:types>
        <w:behaviors>
          <w:behavior w:val="content"/>
        </w:behaviors>
        <w:guid w:val="{1A6E085B-9CC5-43A5-909B-E36144285266}"/>
      </w:docPartPr>
      <w:docPartBody>
        <w:p w:rsidR="008D62EF" w:rsidRDefault="008D62EF">
          <w:pPr>
            <w:pStyle w:val="495818F9C4794978B98AD6BDC0F21515"/>
          </w:pPr>
          <w:r w:rsidRPr="005A4913">
            <w:rPr>
              <w:rStyle w:val="placeholder1Char"/>
              <w:rFonts w:hint="eastAsia"/>
            </w:rPr>
            <w:t>选择</w:t>
          </w:r>
        </w:p>
      </w:docPartBody>
    </w:docPart>
    <w:docPart>
      <w:docPartPr>
        <w:name w:val="4C0D8D322E28431DAFB9C81F249CC5CB"/>
        <w:category>
          <w:name w:val="常规"/>
          <w:gallery w:val="placeholder"/>
        </w:category>
        <w:types>
          <w:type w:val="bbPlcHdr"/>
        </w:types>
        <w:behaviors>
          <w:behavior w:val="content"/>
        </w:behaviors>
        <w:guid w:val="{4A6F8F45-9BE4-49B8-A1EC-EA59E82B9296}"/>
      </w:docPartPr>
      <w:docPartBody>
        <w:p w:rsidR="008D62EF" w:rsidRDefault="008D62EF">
          <w:pPr>
            <w:pStyle w:val="4C0D8D322E28431DAFB9C81F249CC5CB"/>
          </w:pPr>
          <w:r w:rsidRPr="005A4913">
            <w:rPr>
              <w:rStyle w:val="placeholder1Char"/>
              <w:rFonts w:hint="eastAsia"/>
            </w:rPr>
            <w:t>选择</w:t>
          </w:r>
        </w:p>
      </w:docPartBody>
    </w:docPart>
    <w:docPart>
      <w:docPartPr>
        <w:name w:val="FA5742920B794A6C98EB91EB9B706A9E"/>
        <w:category>
          <w:name w:val="常规"/>
          <w:gallery w:val="placeholder"/>
        </w:category>
        <w:types>
          <w:type w:val="bbPlcHdr"/>
        </w:types>
        <w:behaviors>
          <w:behavior w:val="content"/>
        </w:behaviors>
        <w:guid w:val="{FBF83CF7-6FBA-45C6-9B93-8F248CF005BB}"/>
      </w:docPartPr>
      <w:docPartBody>
        <w:p w:rsidR="008D62EF" w:rsidRDefault="008D62EF">
          <w:pPr>
            <w:pStyle w:val="FA5742920B794A6C98EB91EB9B706A9E"/>
          </w:pPr>
          <w:r w:rsidRPr="005A4913">
            <w:rPr>
              <w:rStyle w:val="placeholder1Char"/>
              <w:rFonts w:hint="eastAsia"/>
            </w:rPr>
            <w:t>选择</w:t>
          </w:r>
        </w:p>
      </w:docPartBody>
    </w:docPart>
    <w:docPart>
      <w:docPartPr>
        <w:name w:val="88CA1F846B7D42F7B16491F6057822C6"/>
        <w:category>
          <w:name w:val="常规"/>
          <w:gallery w:val="placeholder"/>
        </w:category>
        <w:types>
          <w:type w:val="bbPlcHdr"/>
        </w:types>
        <w:behaviors>
          <w:behavior w:val="content"/>
        </w:behaviors>
        <w:guid w:val="{9BEFC8A7-150E-4017-8165-853BAC4067CA}"/>
      </w:docPartPr>
      <w:docPartBody>
        <w:p w:rsidR="008D62EF" w:rsidRDefault="008D62EF">
          <w:pPr>
            <w:pStyle w:val="88CA1F846B7D42F7B16491F6057822C6"/>
          </w:pPr>
          <w:r w:rsidRPr="005A4913">
            <w:rPr>
              <w:rStyle w:val="placeholder1Char"/>
              <w:rFonts w:hint="eastAsia"/>
            </w:rPr>
            <w:t>选择</w:t>
          </w:r>
        </w:p>
      </w:docPartBody>
    </w:docPart>
    <w:docPart>
      <w:docPartPr>
        <w:name w:val="875CCD501F4244A68B9B96CE039478AE"/>
        <w:category>
          <w:name w:val="常规"/>
          <w:gallery w:val="placeholder"/>
        </w:category>
        <w:types>
          <w:type w:val="bbPlcHdr"/>
        </w:types>
        <w:behaviors>
          <w:behavior w:val="content"/>
        </w:behaviors>
        <w:guid w:val="{911D239F-DD72-4E38-94BB-795F4BF0B00A}"/>
      </w:docPartPr>
      <w:docPartBody>
        <w:p w:rsidR="008D62EF" w:rsidRDefault="008D62EF">
          <w:pPr>
            <w:pStyle w:val="875CCD501F4244A68B9B96CE039478AE"/>
          </w:pPr>
          <w:r w:rsidRPr="005A4913">
            <w:rPr>
              <w:rStyle w:val="placeholder1Char"/>
              <w:rFonts w:hint="eastAsia"/>
            </w:rPr>
            <w:t>选择</w:t>
          </w:r>
        </w:p>
      </w:docPartBody>
    </w:docPart>
    <w:docPart>
      <w:docPartPr>
        <w:name w:val="C361F4B0FB2946BF95785329707D8151"/>
        <w:category>
          <w:name w:val="常规"/>
          <w:gallery w:val="placeholder"/>
        </w:category>
        <w:types>
          <w:type w:val="bbPlcHdr"/>
        </w:types>
        <w:behaviors>
          <w:behavior w:val="content"/>
        </w:behaviors>
        <w:guid w:val="{EEE7B399-EF31-4647-9B87-02BEE7EB4338}"/>
      </w:docPartPr>
      <w:docPartBody>
        <w:p w:rsidR="008D62EF" w:rsidRDefault="008D62EF">
          <w:pPr>
            <w:pStyle w:val="C361F4B0FB2946BF95785329707D8151"/>
          </w:pPr>
          <w:r w:rsidRPr="00A83070">
            <w:rPr>
              <w:rStyle w:val="placeholder2Char"/>
              <w:rFonts w:hint="eastAsia"/>
            </w:rPr>
            <w:t>挂牌公司应当披露公司治理的基本状况，列示公司本年度内建立的各项公司治理制度。</w:t>
          </w:r>
        </w:p>
      </w:docPartBody>
    </w:docPart>
    <w:docPart>
      <w:docPartPr>
        <w:name w:val="E2AE58CC39524AD6A90C38DD6F06CC79"/>
        <w:category>
          <w:name w:val="常规"/>
          <w:gallery w:val="placeholder"/>
        </w:category>
        <w:types>
          <w:type w:val="bbPlcHdr"/>
        </w:types>
        <w:behaviors>
          <w:behavior w:val="content"/>
        </w:behaviors>
        <w:guid w:val="{A3C108A1-6DBF-4A42-B8B1-504C22D8E413}"/>
      </w:docPartPr>
      <w:docPartBody>
        <w:p w:rsidR="008D62EF" w:rsidRDefault="008D62EF">
          <w:pPr>
            <w:pStyle w:val="E2AE58CC39524AD6A90C38DD6F06CC79"/>
          </w:pPr>
          <w:r w:rsidRPr="00A83070">
            <w:rPr>
              <w:rStyle w:val="placeholder2Char"/>
              <w:rFonts w:hint="eastAsia"/>
            </w:rPr>
            <w:t>说明治理结构如何确保所有股东，特别是中小股东充分行使其合法权利。</w:t>
          </w:r>
        </w:p>
      </w:docPartBody>
    </w:docPart>
    <w:docPart>
      <w:docPartPr>
        <w:name w:val="579A17B11FBB46889F255AA78F683930"/>
        <w:category>
          <w:name w:val="常规"/>
          <w:gallery w:val="placeholder"/>
        </w:category>
        <w:types>
          <w:type w:val="bbPlcHdr"/>
        </w:types>
        <w:behaviors>
          <w:behavior w:val="content"/>
        </w:behaviors>
        <w:guid w:val="{BF5FF48D-D8BD-48C7-B845-7C4C204A59FD}"/>
      </w:docPartPr>
      <w:docPartBody>
        <w:p w:rsidR="008D62EF" w:rsidRDefault="008D62EF">
          <w:pPr>
            <w:pStyle w:val="579A17B11FBB46889F255AA78F683930"/>
          </w:pPr>
          <w:r w:rsidRPr="00A83070">
            <w:rPr>
              <w:rStyle w:val="placeholder2Char"/>
              <w:rFonts w:hint="eastAsia"/>
            </w:rPr>
            <w:t>说明公司重要的人事变动、对外投资、融资、关联交易、担保等事项履行规定程序的评估意见。</w:t>
          </w:r>
        </w:p>
      </w:docPartBody>
    </w:docPart>
    <w:docPart>
      <w:docPartPr>
        <w:name w:val="B164600D82E74DBAB58A69815C25FAB6"/>
        <w:category>
          <w:name w:val="常规"/>
          <w:gallery w:val="placeholder"/>
        </w:category>
        <w:types>
          <w:type w:val="bbPlcHdr"/>
        </w:types>
        <w:behaviors>
          <w:behavior w:val="content"/>
        </w:behaviors>
        <w:guid w:val="{966804DF-6AAA-41BC-843A-486E3A002FEF}"/>
      </w:docPartPr>
      <w:docPartBody>
        <w:p w:rsidR="008D62EF" w:rsidRDefault="008D62EF">
          <w:pPr>
            <w:pStyle w:val="B164600D82E74DBAB58A69815C25FAB6"/>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7D476D1799824A17B8A8BF4C5B306382"/>
        <w:category>
          <w:name w:val="常规"/>
          <w:gallery w:val="placeholder"/>
        </w:category>
        <w:types>
          <w:type w:val="bbPlcHdr"/>
        </w:types>
        <w:behaviors>
          <w:behavior w:val="content"/>
        </w:behaviors>
        <w:guid w:val="{BDDED3A9-DC84-47CB-BDDA-23F37768456E}"/>
      </w:docPartPr>
      <w:docPartBody>
        <w:p w:rsidR="008D62EF" w:rsidRDefault="008D62EF">
          <w:pPr>
            <w:pStyle w:val="7D476D1799824A17B8A8BF4C5B306382"/>
          </w:pPr>
          <w:r w:rsidRPr="005A4913">
            <w:rPr>
              <w:rStyle w:val="placeholder1Char"/>
            </w:rPr>
            <w:t>____________</w:t>
          </w:r>
        </w:p>
      </w:docPartBody>
    </w:docPart>
    <w:docPart>
      <w:docPartPr>
        <w:name w:val="C4398FE02A2D48129682A86CC3BD95BE"/>
        <w:category>
          <w:name w:val="常规"/>
          <w:gallery w:val="placeholder"/>
        </w:category>
        <w:types>
          <w:type w:val="bbPlcHdr"/>
        </w:types>
        <w:behaviors>
          <w:behavior w:val="content"/>
        </w:behaviors>
        <w:guid w:val="{36479A77-8BF1-4E14-A0BB-68135EFDCED9}"/>
      </w:docPartPr>
      <w:docPartBody>
        <w:p w:rsidR="008D62EF" w:rsidRDefault="008D62EF">
          <w:pPr>
            <w:pStyle w:val="C4398FE02A2D48129682A86CC3BD95BE"/>
          </w:pPr>
          <w:r w:rsidRPr="005A4913">
            <w:rPr>
              <w:rStyle w:val="placeholder1Char"/>
            </w:rPr>
            <w:t>_______</w:t>
          </w:r>
        </w:p>
      </w:docPartBody>
    </w:docPart>
    <w:docPart>
      <w:docPartPr>
        <w:name w:val="D7A6CD8D297846C49010141675479964"/>
        <w:category>
          <w:name w:val="常规"/>
          <w:gallery w:val="placeholder"/>
        </w:category>
        <w:types>
          <w:type w:val="bbPlcHdr"/>
        </w:types>
        <w:behaviors>
          <w:behavior w:val="content"/>
        </w:behaviors>
        <w:guid w:val="{16F253B5-6C6E-4E10-B632-23244D2BEA12}"/>
      </w:docPartPr>
      <w:docPartBody>
        <w:p w:rsidR="008D62EF" w:rsidRDefault="008D62EF">
          <w:pPr>
            <w:pStyle w:val="D7A6CD8D297846C49010141675479964"/>
          </w:pPr>
          <w:r w:rsidRPr="005A4913">
            <w:rPr>
              <w:rStyle w:val="placeholder1Char"/>
            </w:rPr>
            <w:t>________________________</w:t>
          </w:r>
        </w:p>
      </w:docPartBody>
    </w:docPart>
    <w:docPart>
      <w:docPartPr>
        <w:name w:val="E7CBA92F3D3C4C64B1E9585EE54EC9DA"/>
        <w:category>
          <w:name w:val="常规"/>
          <w:gallery w:val="placeholder"/>
        </w:category>
        <w:types>
          <w:type w:val="bbPlcHdr"/>
        </w:types>
        <w:behaviors>
          <w:behavior w:val="content"/>
        </w:behaviors>
        <w:guid w:val="{C9A8039E-7C50-48FB-ACC1-9BD009B0EA84}"/>
      </w:docPartPr>
      <w:docPartBody>
        <w:p w:rsidR="008D62EF" w:rsidRDefault="008D62EF">
          <w:pPr>
            <w:pStyle w:val="E7CBA92F3D3C4C64B1E9585EE54EC9DA"/>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A8D2129385D4403CA82AFC4267BE2E43"/>
        <w:category>
          <w:name w:val="常规"/>
          <w:gallery w:val="placeholder"/>
        </w:category>
        <w:types>
          <w:type w:val="bbPlcHdr"/>
        </w:types>
        <w:behaviors>
          <w:behavior w:val="content"/>
        </w:behaviors>
        <w:guid w:val="{EFD17A13-D10B-4FFA-A782-322E01838719}"/>
      </w:docPartPr>
      <w:docPartBody>
        <w:p w:rsidR="008D62EF" w:rsidRDefault="008D62EF">
          <w:pPr>
            <w:pStyle w:val="A8D2129385D4403CA82AFC4267BE2E43"/>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F52783D7F214671BCF80822BE3498D8"/>
        <w:category>
          <w:name w:val="常规"/>
          <w:gallery w:val="placeholder"/>
        </w:category>
        <w:types>
          <w:type w:val="bbPlcHdr"/>
        </w:types>
        <w:behaviors>
          <w:behavior w:val="content"/>
        </w:behaviors>
        <w:guid w:val="{2D82FFE5-BBF8-48C9-8358-4693570A2D82}"/>
      </w:docPartPr>
      <w:docPartBody>
        <w:p w:rsidR="008D62EF" w:rsidRDefault="008D62EF">
          <w:pPr>
            <w:pStyle w:val="BF52783D7F214671BCF80822BE3498D8"/>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88330E4E2B024A6B964731F4EE45232B"/>
        <w:category>
          <w:name w:val="常规"/>
          <w:gallery w:val="placeholder"/>
        </w:category>
        <w:types>
          <w:type w:val="bbPlcHdr"/>
        </w:types>
        <w:behaviors>
          <w:behavior w:val="content"/>
        </w:behaviors>
        <w:guid w:val="{CD80CD7B-9902-46CF-B486-AFFF8FA9471C}"/>
      </w:docPartPr>
      <w:docPartBody>
        <w:p w:rsidR="008D62EF" w:rsidRDefault="008D62EF">
          <w:pPr>
            <w:pStyle w:val="88330E4E2B024A6B964731F4EE45232B"/>
          </w:pPr>
          <w:r w:rsidRPr="00A83070">
            <w:rPr>
              <w:rStyle w:val="placeholder1Char"/>
              <w:rFonts w:hint="eastAsia"/>
            </w:rPr>
            <w:t>_____________________________________</w:t>
          </w:r>
        </w:p>
      </w:docPartBody>
    </w:docPart>
    <w:docPart>
      <w:docPartPr>
        <w:name w:val="957CDA1FEE4C46CF9F37958843AEF8B6"/>
        <w:category>
          <w:name w:val="常规"/>
          <w:gallery w:val="placeholder"/>
        </w:category>
        <w:types>
          <w:type w:val="bbPlcHdr"/>
        </w:types>
        <w:behaviors>
          <w:behavior w:val="content"/>
        </w:behaviors>
        <w:guid w:val="{65771A30-4345-43A8-A390-E0DB72C01D9A}"/>
      </w:docPartPr>
      <w:docPartBody>
        <w:p w:rsidR="008D62EF" w:rsidRDefault="008D62EF">
          <w:pPr>
            <w:pStyle w:val="957CDA1FEE4C46CF9F37958843AEF8B6"/>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FA59B3641FB74CF8865F8FE7DD7A7BB8"/>
        <w:category>
          <w:name w:val="常规"/>
          <w:gallery w:val="placeholder"/>
        </w:category>
        <w:types>
          <w:type w:val="bbPlcHdr"/>
        </w:types>
        <w:behaviors>
          <w:behavior w:val="content"/>
        </w:behaviors>
        <w:guid w:val="{1F824C16-B19E-4FDE-8B17-B35F8D9D92BF}"/>
      </w:docPartPr>
      <w:docPartBody>
        <w:p w:rsidR="008D62EF" w:rsidRDefault="008D62EF">
          <w:pPr>
            <w:pStyle w:val="FA59B3641FB74CF8865F8FE7DD7A7BB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544A1F9552924F23BB3C22150DD13AED"/>
        <w:category>
          <w:name w:val="常规"/>
          <w:gallery w:val="placeholder"/>
        </w:category>
        <w:types>
          <w:type w:val="bbPlcHdr"/>
        </w:types>
        <w:behaviors>
          <w:behavior w:val="content"/>
        </w:behaviors>
        <w:guid w:val="{CFB5EDB6-5E10-444C-8176-05ADC9948C1E}"/>
      </w:docPartPr>
      <w:docPartBody>
        <w:p w:rsidR="008D62EF" w:rsidRDefault="008D62EF">
          <w:pPr>
            <w:pStyle w:val="544A1F9552924F23BB3C22150DD13AED"/>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562886A9884B92840B3A0DC033FE18"/>
        <w:category>
          <w:name w:val="常规"/>
          <w:gallery w:val="placeholder"/>
        </w:category>
        <w:types>
          <w:type w:val="bbPlcHdr"/>
        </w:types>
        <w:behaviors>
          <w:behavior w:val="content"/>
        </w:behaviors>
        <w:guid w:val="{0C509194-AAF2-4552-8E9C-D372CEA68D80}"/>
      </w:docPartPr>
      <w:docPartBody>
        <w:p w:rsidR="008D62EF" w:rsidRDefault="008D62EF">
          <w:pPr>
            <w:pStyle w:val="75562886A9884B92840B3A0DC033FE18"/>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39F41C23F530442DBE4DCB3FD6D7F5FA"/>
        <w:category>
          <w:name w:val="常规"/>
          <w:gallery w:val="placeholder"/>
        </w:category>
        <w:types>
          <w:type w:val="bbPlcHdr"/>
        </w:types>
        <w:behaviors>
          <w:behavior w:val="content"/>
        </w:behaviors>
        <w:guid w:val="{F488E964-682B-443B-AF86-67377AA82692}"/>
      </w:docPartPr>
      <w:docPartBody>
        <w:p w:rsidR="008D62EF" w:rsidRDefault="008D62EF">
          <w:pPr>
            <w:pStyle w:val="39F41C23F530442DBE4DCB3FD6D7F5FA"/>
          </w:pPr>
          <w:r w:rsidRPr="005A4913">
            <w:rPr>
              <w:rStyle w:val="placeholder1Char"/>
              <w:rFonts w:hint="eastAsia"/>
            </w:rPr>
            <w:t>选择</w:t>
          </w:r>
        </w:p>
      </w:docPartBody>
    </w:docPart>
    <w:docPart>
      <w:docPartPr>
        <w:name w:val="37B834B2E70F49F694E53A98653122B4"/>
        <w:category>
          <w:name w:val="常规"/>
          <w:gallery w:val="placeholder"/>
        </w:category>
        <w:types>
          <w:type w:val="bbPlcHdr"/>
        </w:types>
        <w:behaviors>
          <w:behavior w:val="content"/>
        </w:behaviors>
        <w:guid w:val="{0FFD1266-6E49-4A42-B7A6-1F0949227F3D}"/>
      </w:docPartPr>
      <w:docPartBody>
        <w:p w:rsidR="008D62EF" w:rsidRDefault="008D62EF">
          <w:pPr>
            <w:pStyle w:val="37B834B2E70F49F694E53A98653122B4"/>
          </w:pPr>
          <w:r w:rsidRPr="005A4913">
            <w:rPr>
              <w:rStyle w:val="placeholder1Char"/>
            </w:rPr>
            <w:t>____________</w:t>
          </w:r>
        </w:p>
      </w:docPartBody>
    </w:docPart>
    <w:docPart>
      <w:docPartPr>
        <w:name w:val="61891C15037543CDBDB0903614CD0F03"/>
        <w:category>
          <w:name w:val="常规"/>
          <w:gallery w:val="placeholder"/>
        </w:category>
        <w:types>
          <w:type w:val="bbPlcHdr"/>
        </w:types>
        <w:behaviors>
          <w:behavior w:val="content"/>
        </w:behaviors>
        <w:guid w:val="{7CD862B5-E75C-41A2-B724-8ADCC9C4BEC2}"/>
      </w:docPartPr>
      <w:docPartBody>
        <w:p w:rsidR="008D62EF" w:rsidRDefault="008D62EF">
          <w:pPr>
            <w:pStyle w:val="61891C15037543CDBDB0903614CD0F03"/>
          </w:pPr>
          <w:r w:rsidRPr="005A4913">
            <w:rPr>
              <w:rStyle w:val="placeholder1Char"/>
            </w:rPr>
            <w:t>____________</w:t>
          </w:r>
        </w:p>
      </w:docPartBody>
    </w:docPart>
    <w:docPart>
      <w:docPartPr>
        <w:name w:val="63B12A8E554B48D882FD221C18461352"/>
        <w:category>
          <w:name w:val="常规"/>
          <w:gallery w:val="placeholder"/>
        </w:category>
        <w:types>
          <w:type w:val="bbPlcHdr"/>
        </w:types>
        <w:behaviors>
          <w:behavior w:val="content"/>
        </w:behaviors>
        <w:guid w:val="{D1A50D73-ADA1-4F01-975D-EF153554D37C}"/>
      </w:docPartPr>
      <w:docPartBody>
        <w:p w:rsidR="008D62EF" w:rsidRDefault="008D62EF">
          <w:pPr>
            <w:pStyle w:val="63B12A8E554B48D882FD221C18461352"/>
          </w:pPr>
          <w:r w:rsidRPr="005A4913">
            <w:rPr>
              <w:rStyle w:val="placeholder1Char"/>
            </w:rPr>
            <w:t>____________</w:t>
          </w:r>
        </w:p>
      </w:docPartBody>
    </w:docPart>
    <w:docPart>
      <w:docPartPr>
        <w:name w:val="B3A17DA4FAB04505995B0398B642D12C"/>
        <w:category>
          <w:name w:val="常规"/>
          <w:gallery w:val="placeholder"/>
        </w:category>
        <w:types>
          <w:type w:val="bbPlcHdr"/>
        </w:types>
        <w:behaviors>
          <w:behavior w:val="content"/>
        </w:behaviors>
        <w:guid w:val="{3FA4BFF0-9EB5-49A7-99ED-380288C4DCD3}"/>
      </w:docPartPr>
      <w:docPartBody>
        <w:p w:rsidR="008D62EF" w:rsidRDefault="008D62EF">
          <w:pPr>
            <w:pStyle w:val="B3A17DA4FAB04505995B0398B642D12C"/>
          </w:pPr>
          <w:r w:rsidRPr="005A4913">
            <w:rPr>
              <w:rStyle w:val="placeholder1Char"/>
            </w:rPr>
            <w:t>____________</w:t>
          </w:r>
        </w:p>
      </w:docPartBody>
    </w:docPart>
    <w:docPart>
      <w:docPartPr>
        <w:name w:val="06DEB28A5744460EB28464103DFBB948"/>
        <w:category>
          <w:name w:val="常规"/>
          <w:gallery w:val="placeholder"/>
        </w:category>
        <w:types>
          <w:type w:val="bbPlcHdr"/>
        </w:types>
        <w:behaviors>
          <w:behavior w:val="content"/>
        </w:behaviors>
        <w:guid w:val="{CC9F13AE-66A6-4EE0-BA9E-94D2E1C568BC}"/>
      </w:docPartPr>
      <w:docPartBody>
        <w:p w:rsidR="008D62EF" w:rsidRDefault="008D62EF">
          <w:pPr>
            <w:pStyle w:val="06DEB28A5744460EB28464103DFBB94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50E8E4FB357645C4B93AF118A01B8304"/>
        <w:category>
          <w:name w:val="常规"/>
          <w:gallery w:val="placeholder"/>
        </w:category>
        <w:types>
          <w:type w:val="bbPlcHdr"/>
        </w:types>
        <w:behaviors>
          <w:behavior w:val="content"/>
        </w:behaviors>
        <w:guid w:val="{A3781A79-C3A0-485E-AE95-4019299A1306}"/>
      </w:docPartPr>
      <w:docPartBody>
        <w:p w:rsidR="008D62EF" w:rsidRDefault="008D62EF">
          <w:pPr>
            <w:pStyle w:val="50E8E4FB357645C4B93AF118A01B8304"/>
          </w:pPr>
          <w:r w:rsidRPr="005A4913">
            <w:rPr>
              <w:rStyle w:val="placeholder1Char"/>
            </w:rPr>
            <w:t>____________</w:t>
          </w:r>
        </w:p>
      </w:docPartBody>
    </w:docPart>
    <w:docPart>
      <w:docPartPr>
        <w:name w:val="271C14DCDA1A4A85818699447FF7D3DD"/>
        <w:category>
          <w:name w:val="常规"/>
          <w:gallery w:val="placeholder"/>
        </w:category>
        <w:types>
          <w:type w:val="bbPlcHdr"/>
        </w:types>
        <w:behaviors>
          <w:behavior w:val="content"/>
        </w:behaviors>
        <w:guid w:val="{F142A991-6912-47EF-B6EA-1EED539EDE7D}"/>
      </w:docPartPr>
      <w:docPartBody>
        <w:p w:rsidR="008D62EF" w:rsidRDefault="008D62EF">
          <w:pPr>
            <w:pStyle w:val="271C14DCDA1A4A85818699447FF7D3DD"/>
          </w:pPr>
          <w:r w:rsidRPr="005A4913">
            <w:rPr>
              <w:rStyle w:val="placeholder1Char"/>
              <w:rFonts w:hint="eastAsia"/>
            </w:rPr>
            <w:t>选择</w:t>
          </w:r>
        </w:p>
      </w:docPartBody>
    </w:docPart>
    <w:docPart>
      <w:docPartPr>
        <w:name w:val="649E22268B3B4215A599AF4226265AEC"/>
        <w:category>
          <w:name w:val="常规"/>
          <w:gallery w:val="placeholder"/>
        </w:category>
        <w:types>
          <w:type w:val="bbPlcHdr"/>
        </w:types>
        <w:behaviors>
          <w:behavior w:val="content"/>
        </w:behaviors>
        <w:guid w:val="{4AC96E0D-87B6-464B-94AF-E9127A30332E}"/>
      </w:docPartPr>
      <w:docPartBody>
        <w:p w:rsidR="008D62EF" w:rsidRDefault="008D62EF">
          <w:pPr>
            <w:pStyle w:val="649E22268B3B4215A599AF4226265AEC"/>
          </w:pPr>
          <w:r w:rsidRPr="005A4913">
            <w:rPr>
              <w:rStyle w:val="placeholder1Char"/>
            </w:rPr>
            <w:t>_____</w:t>
          </w:r>
        </w:p>
      </w:docPartBody>
    </w:docPart>
    <w:docPart>
      <w:docPartPr>
        <w:name w:val="2A8BF015599541948FF4EC1A1799201F"/>
        <w:category>
          <w:name w:val="常规"/>
          <w:gallery w:val="placeholder"/>
        </w:category>
        <w:types>
          <w:type w:val="bbPlcHdr"/>
        </w:types>
        <w:behaviors>
          <w:behavior w:val="content"/>
        </w:behaviors>
        <w:guid w:val="{62249905-D96D-4A3F-AFEA-E9EAF6E616ED}"/>
      </w:docPartPr>
      <w:docPartBody>
        <w:p w:rsidR="008D62EF" w:rsidRDefault="008D62EF">
          <w:pPr>
            <w:pStyle w:val="2A8BF015599541948FF4EC1A1799201F"/>
          </w:pPr>
          <w:r w:rsidRPr="005A4913">
            <w:rPr>
              <w:rStyle w:val="placeholder1Char"/>
              <w:rFonts w:hint="eastAsia"/>
            </w:rPr>
            <w:t>__________________________________________________________________</w:t>
          </w:r>
        </w:p>
      </w:docPartBody>
    </w:docPart>
    <w:docPart>
      <w:docPartPr>
        <w:name w:val="1E0855D65BB54FFFB4B3CDDF176A75A9"/>
        <w:category>
          <w:name w:val="常规"/>
          <w:gallery w:val="placeholder"/>
        </w:category>
        <w:types>
          <w:type w:val="bbPlcHdr"/>
        </w:types>
        <w:behaviors>
          <w:behavior w:val="content"/>
        </w:behaviors>
        <w:guid w:val="{F2E5EEB0-32A5-4EA3-86C8-7A134CAEB49E}"/>
      </w:docPartPr>
      <w:docPartBody>
        <w:p w:rsidR="008D62EF" w:rsidRDefault="008D62EF">
          <w:pPr>
            <w:pStyle w:val="1E0855D65BB54FFFB4B3CDDF176A75A9"/>
          </w:pPr>
          <w:r w:rsidRPr="005A4913">
            <w:rPr>
              <w:rStyle w:val="placeholder1Char"/>
            </w:rPr>
            <w:t>_______________________________________________</w:t>
          </w:r>
        </w:p>
      </w:docPartBody>
    </w:docPart>
    <w:docPart>
      <w:docPartPr>
        <w:name w:val="14F3A86FFAB24D0192563779E3C0E77C"/>
        <w:category>
          <w:name w:val="常规"/>
          <w:gallery w:val="placeholder"/>
        </w:category>
        <w:types>
          <w:type w:val="bbPlcHdr"/>
        </w:types>
        <w:behaviors>
          <w:behavior w:val="content"/>
        </w:behaviors>
        <w:guid w:val="{969DDB2F-A2CD-4621-BFAB-5143F12A417B}"/>
      </w:docPartPr>
      <w:docPartBody>
        <w:p w:rsidR="008D62EF" w:rsidRDefault="008D62EF">
          <w:pPr>
            <w:pStyle w:val="14F3A86FFAB24D0192563779E3C0E77C"/>
          </w:pPr>
          <w:r w:rsidRPr="00E6617D">
            <w:rPr>
              <w:rStyle w:val="placeholder1Char"/>
            </w:rPr>
            <w:t>____________</w:t>
          </w:r>
        </w:p>
      </w:docPartBody>
    </w:docPart>
    <w:docPart>
      <w:docPartPr>
        <w:name w:val="E632F62D22EC47D5B07F054D9D24297A"/>
        <w:category>
          <w:name w:val="常规"/>
          <w:gallery w:val="placeholder"/>
        </w:category>
        <w:types>
          <w:type w:val="bbPlcHdr"/>
        </w:types>
        <w:behaviors>
          <w:behavior w:val="content"/>
        </w:behaviors>
        <w:guid w:val="{13148311-1C38-4852-A2FA-5B79C0BAB709}"/>
      </w:docPartPr>
      <w:docPartBody>
        <w:p w:rsidR="008D62EF" w:rsidRDefault="008D62EF">
          <w:pPr>
            <w:pStyle w:val="E632F62D22EC47D5B07F054D9D24297A"/>
          </w:pPr>
          <w:r w:rsidRPr="00E6617D">
            <w:rPr>
              <w:rStyle w:val="placeholder1Char"/>
            </w:rPr>
            <w:t>____________</w:t>
          </w:r>
        </w:p>
      </w:docPartBody>
    </w:docPart>
    <w:docPart>
      <w:docPartPr>
        <w:name w:val="DD3D2F2ACB5D477F87DF2F6E598CEF14"/>
        <w:category>
          <w:name w:val="常规"/>
          <w:gallery w:val="placeholder"/>
        </w:category>
        <w:types>
          <w:type w:val="bbPlcHdr"/>
        </w:types>
        <w:behaviors>
          <w:behavior w:val="content"/>
        </w:behaviors>
        <w:guid w:val="{84C75BA0-FDE2-412A-9B3F-E5E77E3D5A01}"/>
      </w:docPartPr>
      <w:docPartBody>
        <w:p w:rsidR="008D62EF" w:rsidRDefault="008D62EF">
          <w:pPr>
            <w:pStyle w:val="DD3D2F2ACB5D477F87DF2F6E598CEF14"/>
          </w:pPr>
          <w:r w:rsidRPr="005A4913">
            <w:rPr>
              <w:rStyle w:val="placeholder1Char"/>
            </w:rPr>
            <w:t>_______</w:t>
          </w:r>
        </w:p>
      </w:docPartBody>
    </w:docPart>
    <w:docPart>
      <w:docPartPr>
        <w:name w:val="65CC19E20AD843CD91E2BA1BD14FFBE6"/>
        <w:category>
          <w:name w:val="常规"/>
          <w:gallery w:val="placeholder"/>
        </w:category>
        <w:types>
          <w:type w:val="bbPlcHdr"/>
        </w:types>
        <w:behaviors>
          <w:behavior w:val="content"/>
        </w:behaviors>
        <w:guid w:val="{F65F589D-3D17-4A0A-8313-FF9E110C422B}"/>
      </w:docPartPr>
      <w:docPartBody>
        <w:p w:rsidR="008D62EF" w:rsidRDefault="008D62EF" w:rsidP="008D62EF">
          <w:pPr>
            <w:pStyle w:val="65CC19E20AD843CD91E2BA1BD14FFBE6"/>
          </w:pPr>
          <w:r>
            <w:rPr>
              <w:rStyle w:val="placeholder1Char"/>
              <w:rFonts w:hint="eastAsia"/>
            </w:rPr>
            <w:t>____________</w:t>
          </w:r>
        </w:p>
      </w:docPartBody>
    </w:docPart>
    <w:docPart>
      <w:docPartPr>
        <w:name w:val="AC2D6BB765BB45ABA631B01495571E54"/>
        <w:category>
          <w:name w:val="常规"/>
          <w:gallery w:val="placeholder"/>
        </w:category>
        <w:types>
          <w:type w:val="bbPlcHdr"/>
        </w:types>
        <w:behaviors>
          <w:behavior w:val="content"/>
        </w:behaviors>
        <w:guid w:val="{E4576911-7267-4BB2-89E9-94C41BE0737A}"/>
      </w:docPartPr>
      <w:docPartBody>
        <w:p w:rsidR="008D62EF" w:rsidRDefault="008D62EF" w:rsidP="008D62EF">
          <w:pPr>
            <w:pStyle w:val="AC2D6BB765BB45ABA631B01495571E54"/>
          </w:pPr>
          <w:r>
            <w:rPr>
              <w:rStyle w:val="placeholder1Char"/>
              <w:rFonts w:hint="eastAsia"/>
            </w:rPr>
            <w:t>____________</w:t>
          </w:r>
        </w:p>
      </w:docPartBody>
    </w:docPart>
    <w:docPart>
      <w:docPartPr>
        <w:name w:val="953906B0B42E41BDA8791FAE43B8ACEB"/>
        <w:category>
          <w:name w:val="常规"/>
          <w:gallery w:val="placeholder"/>
        </w:category>
        <w:types>
          <w:type w:val="bbPlcHdr"/>
        </w:types>
        <w:behaviors>
          <w:behavior w:val="content"/>
        </w:behaviors>
        <w:guid w:val="{3249BFE7-4EFA-4935-BAC8-A90E5F35B8EE}"/>
      </w:docPartPr>
      <w:docPartBody>
        <w:p w:rsidR="008D62EF" w:rsidRDefault="008D62EF" w:rsidP="008D62EF">
          <w:pPr>
            <w:pStyle w:val="953906B0B42E41BDA8791FAE43B8ACEB"/>
          </w:pPr>
          <w:r>
            <w:rPr>
              <w:rStyle w:val="placeholder1Char"/>
              <w:rFonts w:hint="eastAsia"/>
            </w:rPr>
            <w:t>____________</w:t>
          </w:r>
        </w:p>
      </w:docPartBody>
    </w:docPart>
    <w:docPart>
      <w:docPartPr>
        <w:name w:val="D59D1E31C96F429AA9F2BFFABB96ADFA"/>
        <w:category>
          <w:name w:val="常规"/>
          <w:gallery w:val="placeholder"/>
        </w:category>
        <w:types>
          <w:type w:val="bbPlcHdr"/>
        </w:types>
        <w:behaviors>
          <w:behavior w:val="content"/>
        </w:behaviors>
        <w:guid w:val="{11BCF7AC-68B1-4CBA-874B-65AF09C712AA}"/>
      </w:docPartPr>
      <w:docPartBody>
        <w:p w:rsidR="008D62EF" w:rsidRDefault="008D62EF" w:rsidP="008D62EF">
          <w:pPr>
            <w:pStyle w:val="D59D1E31C96F429AA9F2BFFABB96ADFA"/>
          </w:pPr>
          <w:r>
            <w:rPr>
              <w:rStyle w:val="placeholder1Char"/>
              <w:rFonts w:hint="eastAsia"/>
            </w:rPr>
            <w:t>____________</w:t>
          </w:r>
        </w:p>
      </w:docPartBody>
    </w:docPart>
    <w:docPart>
      <w:docPartPr>
        <w:name w:val="6582BFEED7CF4CF298CBF56A03B07F72"/>
        <w:category>
          <w:name w:val="常规"/>
          <w:gallery w:val="placeholder"/>
        </w:category>
        <w:types>
          <w:type w:val="bbPlcHdr"/>
        </w:types>
        <w:behaviors>
          <w:behavior w:val="content"/>
        </w:behaviors>
        <w:guid w:val="{2805C442-3863-4E14-A8BA-6F896F53366C}"/>
      </w:docPartPr>
      <w:docPartBody>
        <w:p w:rsidR="008D62EF" w:rsidRDefault="008D62EF" w:rsidP="008D62EF">
          <w:pPr>
            <w:pStyle w:val="6582BFEED7CF4CF298CBF56A03B07F72"/>
          </w:pPr>
          <w:r>
            <w:rPr>
              <w:rStyle w:val="placeholder1Char"/>
              <w:rFonts w:hint="eastAsia"/>
            </w:rPr>
            <w:t>____________</w:t>
          </w:r>
        </w:p>
      </w:docPartBody>
    </w:docPart>
    <w:docPart>
      <w:docPartPr>
        <w:name w:val="04941363C8154249ACDE19E8AE454D81"/>
        <w:category>
          <w:name w:val="常规"/>
          <w:gallery w:val="placeholder"/>
        </w:category>
        <w:types>
          <w:type w:val="bbPlcHdr"/>
        </w:types>
        <w:behaviors>
          <w:behavior w:val="content"/>
        </w:behaviors>
        <w:guid w:val="{3F8C1A65-2783-430C-84E2-D2A1332DA897}"/>
      </w:docPartPr>
      <w:docPartBody>
        <w:p w:rsidR="008D62EF" w:rsidRDefault="008D62EF" w:rsidP="008D62EF">
          <w:pPr>
            <w:pStyle w:val="04941363C8154249ACDE19E8AE454D81"/>
          </w:pPr>
          <w:r>
            <w:rPr>
              <w:rStyle w:val="placeholder1Char"/>
              <w:rFonts w:hint="eastAsia"/>
            </w:rPr>
            <w:t>____________</w:t>
          </w:r>
        </w:p>
      </w:docPartBody>
    </w:docPart>
    <w:docPart>
      <w:docPartPr>
        <w:name w:val="48F90A59552A4AAEAA03114355E1A0DF"/>
        <w:category>
          <w:name w:val="常规"/>
          <w:gallery w:val="placeholder"/>
        </w:category>
        <w:types>
          <w:type w:val="bbPlcHdr"/>
        </w:types>
        <w:behaviors>
          <w:behavior w:val="content"/>
        </w:behaviors>
        <w:guid w:val="{B9B989C5-715E-4F80-96CA-6AD63D381A1B}"/>
      </w:docPartPr>
      <w:docPartBody>
        <w:p w:rsidR="008D62EF" w:rsidRDefault="008D62EF" w:rsidP="008D62EF">
          <w:pPr>
            <w:pStyle w:val="48F90A59552A4AAEAA03114355E1A0DF"/>
          </w:pPr>
          <w:r>
            <w:rPr>
              <w:rStyle w:val="placeholder1Char"/>
              <w:rFonts w:hint="eastAsia"/>
            </w:rPr>
            <w:t>____________</w:t>
          </w:r>
        </w:p>
      </w:docPartBody>
    </w:docPart>
    <w:docPart>
      <w:docPartPr>
        <w:name w:val="EF640DD0D6B64477A1EAD7B04790710E"/>
        <w:category>
          <w:name w:val="常规"/>
          <w:gallery w:val="placeholder"/>
        </w:category>
        <w:types>
          <w:type w:val="bbPlcHdr"/>
        </w:types>
        <w:behaviors>
          <w:behavior w:val="content"/>
        </w:behaviors>
        <w:guid w:val="{399051D1-98F3-46B9-A377-073C8DD74EE5}"/>
      </w:docPartPr>
      <w:docPartBody>
        <w:p w:rsidR="008D62EF" w:rsidRDefault="008D62EF" w:rsidP="008D62EF">
          <w:pPr>
            <w:pStyle w:val="EF640DD0D6B64477A1EAD7B04790710E"/>
          </w:pPr>
          <w:r>
            <w:rPr>
              <w:rStyle w:val="placeholder1Char"/>
              <w:rFonts w:hint="eastAsia"/>
            </w:rPr>
            <w:t>____________</w:t>
          </w:r>
        </w:p>
      </w:docPartBody>
    </w:docPart>
    <w:docPart>
      <w:docPartPr>
        <w:name w:val="47E082E8E94A4A178ABB82D585DE9C0B"/>
        <w:category>
          <w:name w:val="常规"/>
          <w:gallery w:val="placeholder"/>
        </w:category>
        <w:types>
          <w:type w:val="bbPlcHdr"/>
        </w:types>
        <w:behaviors>
          <w:behavior w:val="content"/>
        </w:behaviors>
        <w:guid w:val="{8D30BD1C-1743-4021-8383-E6CDA5BA0A2B}"/>
      </w:docPartPr>
      <w:docPartBody>
        <w:p w:rsidR="008D62EF" w:rsidRDefault="008D62EF" w:rsidP="008D62EF">
          <w:pPr>
            <w:pStyle w:val="47E082E8E94A4A178ABB82D585DE9C0B"/>
          </w:pPr>
          <w:r>
            <w:rPr>
              <w:rStyle w:val="placeholder1Char"/>
              <w:rFonts w:hint="eastAsia"/>
            </w:rPr>
            <w:t>____________</w:t>
          </w:r>
        </w:p>
      </w:docPartBody>
    </w:docPart>
    <w:docPart>
      <w:docPartPr>
        <w:name w:val="D36CA31AD4C14FFFA44C5B2E65950487"/>
        <w:category>
          <w:name w:val="常规"/>
          <w:gallery w:val="placeholder"/>
        </w:category>
        <w:types>
          <w:type w:val="bbPlcHdr"/>
        </w:types>
        <w:behaviors>
          <w:behavior w:val="content"/>
        </w:behaviors>
        <w:guid w:val="{405EFC1B-2451-45CC-979A-028A07DB33E4}"/>
      </w:docPartPr>
      <w:docPartBody>
        <w:p w:rsidR="008D62EF" w:rsidRDefault="008D62EF" w:rsidP="008D62EF">
          <w:pPr>
            <w:pStyle w:val="D36CA31AD4C14FFFA44C5B2E65950487"/>
          </w:pPr>
          <w:r>
            <w:rPr>
              <w:rStyle w:val="placeholder1Char"/>
              <w:rFonts w:hint="eastAsia"/>
            </w:rPr>
            <w:t>____________</w:t>
          </w:r>
        </w:p>
      </w:docPartBody>
    </w:docPart>
    <w:docPart>
      <w:docPartPr>
        <w:name w:val="5A61F92D4DD74B6DBF71976CB15F4CBB"/>
        <w:category>
          <w:name w:val="常规"/>
          <w:gallery w:val="placeholder"/>
        </w:category>
        <w:types>
          <w:type w:val="bbPlcHdr"/>
        </w:types>
        <w:behaviors>
          <w:behavior w:val="content"/>
        </w:behaviors>
        <w:guid w:val="{1E4FC0AD-7861-415F-AF1F-97C9E66724B7}"/>
      </w:docPartPr>
      <w:docPartBody>
        <w:p w:rsidR="008D62EF" w:rsidRDefault="008D62EF" w:rsidP="008D62EF">
          <w:pPr>
            <w:pStyle w:val="5A61F92D4DD74B6DBF71976CB15F4CBB"/>
          </w:pPr>
          <w:r>
            <w:rPr>
              <w:rStyle w:val="placeholder1Char"/>
              <w:rFonts w:hint="eastAsia"/>
            </w:rPr>
            <w:t>____________</w:t>
          </w:r>
        </w:p>
      </w:docPartBody>
    </w:docPart>
    <w:docPart>
      <w:docPartPr>
        <w:name w:val="3D6B713F07B3449D9DF117EA808656F5"/>
        <w:category>
          <w:name w:val="常规"/>
          <w:gallery w:val="placeholder"/>
        </w:category>
        <w:types>
          <w:type w:val="bbPlcHdr"/>
        </w:types>
        <w:behaviors>
          <w:behavior w:val="content"/>
        </w:behaviors>
        <w:guid w:val="{94189BE2-200F-486B-B398-C3F20127EFE4}"/>
      </w:docPartPr>
      <w:docPartBody>
        <w:p w:rsidR="008D62EF" w:rsidRDefault="008D62EF" w:rsidP="008D62EF">
          <w:pPr>
            <w:pStyle w:val="3D6B713F07B3449D9DF117EA808656F5"/>
          </w:pPr>
          <w:r>
            <w:rPr>
              <w:rStyle w:val="placeholder1Char"/>
              <w:rFonts w:hint="eastAsia"/>
            </w:rPr>
            <w:t>____________</w:t>
          </w:r>
        </w:p>
      </w:docPartBody>
    </w:docPart>
    <w:docPart>
      <w:docPartPr>
        <w:name w:val="CC6B6E7069614E9B8626C5134CA2AA1C"/>
        <w:category>
          <w:name w:val="常规"/>
          <w:gallery w:val="placeholder"/>
        </w:category>
        <w:types>
          <w:type w:val="bbPlcHdr"/>
        </w:types>
        <w:behaviors>
          <w:behavior w:val="content"/>
        </w:behaviors>
        <w:guid w:val="{2A9BC17D-2BD8-4693-8D40-89ED56E01CAE}"/>
      </w:docPartPr>
      <w:docPartBody>
        <w:p w:rsidR="008D62EF" w:rsidRDefault="008D62EF" w:rsidP="008D62EF">
          <w:pPr>
            <w:pStyle w:val="CC6B6E7069614E9B8626C5134CA2AA1C"/>
          </w:pPr>
          <w:r>
            <w:rPr>
              <w:rStyle w:val="placeholder1Char"/>
              <w:rFonts w:hint="eastAsia"/>
            </w:rPr>
            <w:t>____________</w:t>
          </w:r>
        </w:p>
      </w:docPartBody>
    </w:docPart>
    <w:docPart>
      <w:docPartPr>
        <w:name w:val="D05E0F34E3C143DC9B9C8DA95B0BA068"/>
        <w:category>
          <w:name w:val="常规"/>
          <w:gallery w:val="placeholder"/>
        </w:category>
        <w:types>
          <w:type w:val="bbPlcHdr"/>
        </w:types>
        <w:behaviors>
          <w:behavior w:val="content"/>
        </w:behaviors>
        <w:guid w:val="{5150960C-4EEC-4D33-867C-96072231AC34}"/>
      </w:docPartPr>
      <w:docPartBody>
        <w:p w:rsidR="008D62EF" w:rsidRDefault="008D62EF" w:rsidP="008D62EF">
          <w:pPr>
            <w:pStyle w:val="D05E0F34E3C143DC9B9C8DA95B0BA068"/>
          </w:pPr>
          <w:r>
            <w:rPr>
              <w:rStyle w:val="placeholder1Char"/>
              <w:rFonts w:hint="eastAsia"/>
            </w:rPr>
            <w:t>____________</w:t>
          </w:r>
        </w:p>
      </w:docPartBody>
    </w:docPart>
    <w:docPart>
      <w:docPartPr>
        <w:name w:val="9EE4FC5C70F2439CA187598E3B11EDD3"/>
        <w:category>
          <w:name w:val="常规"/>
          <w:gallery w:val="placeholder"/>
        </w:category>
        <w:types>
          <w:type w:val="bbPlcHdr"/>
        </w:types>
        <w:behaviors>
          <w:behavior w:val="content"/>
        </w:behaviors>
        <w:guid w:val="{8CF052FF-E868-4FAA-87BB-A41EF5DAC445}"/>
      </w:docPartPr>
      <w:docPartBody>
        <w:p w:rsidR="008D62EF" w:rsidRDefault="008D62EF" w:rsidP="008D62EF">
          <w:pPr>
            <w:pStyle w:val="9EE4FC5C70F2439CA187598E3B11EDD3"/>
          </w:pPr>
          <w:r>
            <w:rPr>
              <w:rStyle w:val="placeholder1Char"/>
              <w:rFonts w:hint="eastAsia"/>
            </w:rPr>
            <w:t>____________</w:t>
          </w:r>
        </w:p>
      </w:docPartBody>
    </w:docPart>
    <w:docPart>
      <w:docPartPr>
        <w:name w:val="CB06F9CEAFAA467683EBAF333615C9F2"/>
        <w:category>
          <w:name w:val="常规"/>
          <w:gallery w:val="placeholder"/>
        </w:category>
        <w:types>
          <w:type w:val="bbPlcHdr"/>
        </w:types>
        <w:behaviors>
          <w:behavior w:val="content"/>
        </w:behaviors>
        <w:guid w:val="{0B301C71-8223-4329-AEDB-4F2D8F60ED89}"/>
      </w:docPartPr>
      <w:docPartBody>
        <w:p w:rsidR="008D62EF" w:rsidRDefault="008D62EF" w:rsidP="008D62EF">
          <w:pPr>
            <w:pStyle w:val="CB06F9CEAFAA467683EBAF333615C9F2"/>
          </w:pPr>
          <w:r>
            <w:rPr>
              <w:rStyle w:val="placeholder1Char"/>
              <w:rFonts w:hint="eastAsia"/>
            </w:rPr>
            <w:t>____________</w:t>
          </w:r>
        </w:p>
      </w:docPartBody>
    </w:docPart>
    <w:docPart>
      <w:docPartPr>
        <w:name w:val="53C2CC03195740A8B4B64FF0901EE28B"/>
        <w:category>
          <w:name w:val="常规"/>
          <w:gallery w:val="placeholder"/>
        </w:category>
        <w:types>
          <w:type w:val="bbPlcHdr"/>
        </w:types>
        <w:behaviors>
          <w:behavior w:val="content"/>
        </w:behaviors>
        <w:guid w:val="{AEC8ED02-E212-403B-9629-C83FA0B24CFC}"/>
      </w:docPartPr>
      <w:docPartBody>
        <w:p w:rsidR="008D62EF" w:rsidRDefault="008D62EF" w:rsidP="008D62EF">
          <w:pPr>
            <w:pStyle w:val="53C2CC03195740A8B4B64FF0901EE28B"/>
          </w:pPr>
          <w:r>
            <w:rPr>
              <w:rStyle w:val="placeholder1Char"/>
              <w:rFonts w:hint="eastAsia"/>
            </w:rPr>
            <w:t>____________</w:t>
          </w:r>
        </w:p>
      </w:docPartBody>
    </w:docPart>
    <w:docPart>
      <w:docPartPr>
        <w:name w:val="09E7554B79AD4BE3BF53512E6912B627"/>
        <w:category>
          <w:name w:val="常规"/>
          <w:gallery w:val="placeholder"/>
        </w:category>
        <w:types>
          <w:type w:val="bbPlcHdr"/>
        </w:types>
        <w:behaviors>
          <w:behavior w:val="content"/>
        </w:behaviors>
        <w:guid w:val="{6CFFFA09-10F8-4477-BD7E-9A8232ACCE6A}"/>
      </w:docPartPr>
      <w:docPartBody>
        <w:p w:rsidR="008D62EF" w:rsidRDefault="008D62EF" w:rsidP="008D62EF">
          <w:pPr>
            <w:pStyle w:val="09E7554B79AD4BE3BF53512E6912B627"/>
          </w:pPr>
          <w:r>
            <w:rPr>
              <w:rStyle w:val="placeholder1Char"/>
              <w:rFonts w:hint="eastAsia"/>
            </w:rPr>
            <w:t>____________</w:t>
          </w:r>
        </w:p>
      </w:docPartBody>
    </w:docPart>
    <w:docPart>
      <w:docPartPr>
        <w:name w:val="2AC1F560A0F84101988E83E529F75976"/>
        <w:category>
          <w:name w:val="常规"/>
          <w:gallery w:val="placeholder"/>
        </w:category>
        <w:types>
          <w:type w:val="bbPlcHdr"/>
        </w:types>
        <w:behaviors>
          <w:behavior w:val="content"/>
        </w:behaviors>
        <w:guid w:val="{93487EA2-6A79-4210-BC9B-D4325BDA2633}"/>
      </w:docPartPr>
      <w:docPartBody>
        <w:p w:rsidR="008D62EF" w:rsidRDefault="008D62EF" w:rsidP="008D62EF">
          <w:pPr>
            <w:pStyle w:val="2AC1F560A0F84101988E83E529F75976"/>
          </w:pPr>
          <w:r>
            <w:rPr>
              <w:rStyle w:val="placeholder1Char"/>
              <w:rFonts w:hint="eastAsia"/>
            </w:rPr>
            <w:t>____________</w:t>
          </w:r>
        </w:p>
      </w:docPartBody>
    </w:docPart>
    <w:docPart>
      <w:docPartPr>
        <w:name w:val="59A1AE7DA1F04CD590491D3460B23F8D"/>
        <w:category>
          <w:name w:val="常规"/>
          <w:gallery w:val="placeholder"/>
        </w:category>
        <w:types>
          <w:type w:val="bbPlcHdr"/>
        </w:types>
        <w:behaviors>
          <w:behavior w:val="content"/>
        </w:behaviors>
        <w:guid w:val="{4E8CA49A-94AB-4BA3-AACB-7F8D749043ED}"/>
      </w:docPartPr>
      <w:docPartBody>
        <w:p w:rsidR="008D62EF" w:rsidRDefault="008D62EF" w:rsidP="008D62EF">
          <w:pPr>
            <w:pStyle w:val="59A1AE7DA1F04CD590491D3460B23F8D"/>
          </w:pPr>
          <w:r>
            <w:rPr>
              <w:rStyle w:val="placeholder1Char"/>
              <w:rFonts w:hint="eastAsia"/>
            </w:rPr>
            <w:t>____________</w:t>
          </w:r>
        </w:p>
      </w:docPartBody>
    </w:docPart>
    <w:docPart>
      <w:docPartPr>
        <w:name w:val="D1FD41A60E274D25BF81C47613E02E5B"/>
        <w:category>
          <w:name w:val="常规"/>
          <w:gallery w:val="placeholder"/>
        </w:category>
        <w:types>
          <w:type w:val="bbPlcHdr"/>
        </w:types>
        <w:behaviors>
          <w:behavior w:val="content"/>
        </w:behaviors>
        <w:guid w:val="{806D7435-48DF-44BF-B0D8-EC91520833E9}"/>
      </w:docPartPr>
      <w:docPartBody>
        <w:p w:rsidR="008D62EF" w:rsidRDefault="008D62EF" w:rsidP="008D62EF">
          <w:pPr>
            <w:pStyle w:val="D1FD41A60E274D25BF81C47613E02E5B"/>
          </w:pPr>
          <w:r>
            <w:rPr>
              <w:rStyle w:val="placeholder1Char"/>
              <w:rFonts w:hint="eastAsia"/>
            </w:rPr>
            <w:t>____________</w:t>
          </w:r>
        </w:p>
      </w:docPartBody>
    </w:docPart>
    <w:docPart>
      <w:docPartPr>
        <w:name w:val="CAD55610D37F47878629E88AC6044E42"/>
        <w:category>
          <w:name w:val="常规"/>
          <w:gallery w:val="placeholder"/>
        </w:category>
        <w:types>
          <w:type w:val="bbPlcHdr"/>
        </w:types>
        <w:behaviors>
          <w:behavior w:val="content"/>
        </w:behaviors>
        <w:guid w:val="{AD4E5161-2B8C-45DE-A53E-8B2BDAC4C3FF}"/>
      </w:docPartPr>
      <w:docPartBody>
        <w:p w:rsidR="008D62EF" w:rsidRDefault="008D62EF" w:rsidP="008D62EF">
          <w:pPr>
            <w:pStyle w:val="CAD55610D37F47878629E88AC6044E42"/>
          </w:pPr>
          <w:r>
            <w:rPr>
              <w:rStyle w:val="placeholder1Char"/>
              <w:rFonts w:hint="eastAsia"/>
            </w:rPr>
            <w:t>____________</w:t>
          </w:r>
        </w:p>
      </w:docPartBody>
    </w:docPart>
    <w:docPart>
      <w:docPartPr>
        <w:name w:val="2D2D0E0BAEDA4326969C664DCE07DB34"/>
        <w:category>
          <w:name w:val="常规"/>
          <w:gallery w:val="placeholder"/>
        </w:category>
        <w:types>
          <w:type w:val="bbPlcHdr"/>
        </w:types>
        <w:behaviors>
          <w:behavior w:val="content"/>
        </w:behaviors>
        <w:guid w:val="{9D962AF8-002F-44C1-BA29-788CF45EAAE7}"/>
      </w:docPartPr>
      <w:docPartBody>
        <w:p w:rsidR="008D62EF" w:rsidRDefault="008D62EF" w:rsidP="008D62EF">
          <w:pPr>
            <w:pStyle w:val="2D2D0E0BAEDA4326969C664DCE07DB34"/>
          </w:pPr>
          <w:r>
            <w:rPr>
              <w:rStyle w:val="placeholder1Char"/>
              <w:rFonts w:hint="eastAsia"/>
            </w:rPr>
            <w:t>____________</w:t>
          </w:r>
        </w:p>
      </w:docPartBody>
    </w:docPart>
    <w:docPart>
      <w:docPartPr>
        <w:name w:val="7DC3681E0331471FA5D9E3841BB715D8"/>
        <w:category>
          <w:name w:val="常规"/>
          <w:gallery w:val="placeholder"/>
        </w:category>
        <w:types>
          <w:type w:val="bbPlcHdr"/>
        </w:types>
        <w:behaviors>
          <w:behavior w:val="content"/>
        </w:behaviors>
        <w:guid w:val="{76C1F3C9-594F-4ACF-8BF6-1D8746E58D5F}"/>
      </w:docPartPr>
      <w:docPartBody>
        <w:p w:rsidR="008D62EF" w:rsidRDefault="008D62EF" w:rsidP="008D62EF">
          <w:pPr>
            <w:pStyle w:val="7DC3681E0331471FA5D9E3841BB715D8"/>
          </w:pPr>
          <w:r>
            <w:rPr>
              <w:rStyle w:val="placeholder1Char"/>
              <w:rFonts w:hint="eastAsia"/>
            </w:rPr>
            <w:t>____________</w:t>
          </w:r>
        </w:p>
      </w:docPartBody>
    </w:docPart>
    <w:docPart>
      <w:docPartPr>
        <w:name w:val="330777B0466348ECA2C4FD0B302D658E"/>
        <w:category>
          <w:name w:val="常规"/>
          <w:gallery w:val="placeholder"/>
        </w:category>
        <w:types>
          <w:type w:val="bbPlcHdr"/>
        </w:types>
        <w:behaviors>
          <w:behavior w:val="content"/>
        </w:behaviors>
        <w:guid w:val="{A9961D7D-CAE8-42BF-857E-68CCB7FA6D4C}"/>
      </w:docPartPr>
      <w:docPartBody>
        <w:p w:rsidR="008D62EF" w:rsidRDefault="008D62EF" w:rsidP="008D62EF">
          <w:pPr>
            <w:pStyle w:val="330777B0466348ECA2C4FD0B302D658E"/>
          </w:pPr>
          <w:r>
            <w:rPr>
              <w:rStyle w:val="placeholder1Char"/>
              <w:rFonts w:hint="eastAsia"/>
            </w:rPr>
            <w:t>____________</w:t>
          </w:r>
        </w:p>
      </w:docPartBody>
    </w:docPart>
    <w:docPart>
      <w:docPartPr>
        <w:name w:val="20468FF4BA0447E0A5229C22D663931A"/>
        <w:category>
          <w:name w:val="常规"/>
          <w:gallery w:val="placeholder"/>
        </w:category>
        <w:types>
          <w:type w:val="bbPlcHdr"/>
        </w:types>
        <w:behaviors>
          <w:behavior w:val="content"/>
        </w:behaviors>
        <w:guid w:val="{1F99309F-DF61-4BF9-B0FE-23AF1DBE93E3}"/>
      </w:docPartPr>
      <w:docPartBody>
        <w:p w:rsidR="008D62EF" w:rsidRDefault="008D62EF" w:rsidP="008D62EF">
          <w:pPr>
            <w:pStyle w:val="20468FF4BA0447E0A5229C22D663931A"/>
          </w:pPr>
          <w:r>
            <w:rPr>
              <w:rStyle w:val="placeholder1Char"/>
              <w:rFonts w:hint="eastAsia"/>
            </w:rPr>
            <w:t>____________</w:t>
          </w:r>
        </w:p>
      </w:docPartBody>
    </w:docPart>
    <w:docPart>
      <w:docPartPr>
        <w:name w:val="BFA13368D22D41AE8CFEC8198F5EFA10"/>
        <w:category>
          <w:name w:val="常规"/>
          <w:gallery w:val="placeholder"/>
        </w:category>
        <w:types>
          <w:type w:val="bbPlcHdr"/>
        </w:types>
        <w:behaviors>
          <w:behavior w:val="content"/>
        </w:behaviors>
        <w:guid w:val="{ACD7E2D1-E5AD-4968-BBDA-9FA6E02D6479}"/>
      </w:docPartPr>
      <w:docPartBody>
        <w:p w:rsidR="008D62EF" w:rsidRDefault="008D62EF" w:rsidP="008D62EF">
          <w:pPr>
            <w:pStyle w:val="BFA13368D22D41AE8CFEC8198F5EFA10"/>
          </w:pPr>
          <w:r>
            <w:rPr>
              <w:rStyle w:val="placeholder1Char"/>
              <w:rFonts w:hint="eastAsia"/>
            </w:rPr>
            <w:t>____________</w:t>
          </w:r>
        </w:p>
      </w:docPartBody>
    </w:docPart>
    <w:docPart>
      <w:docPartPr>
        <w:name w:val="B089D0C9945847DCA6FE189743CF7A86"/>
        <w:category>
          <w:name w:val="常规"/>
          <w:gallery w:val="placeholder"/>
        </w:category>
        <w:types>
          <w:type w:val="bbPlcHdr"/>
        </w:types>
        <w:behaviors>
          <w:behavior w:val="content"/>
        </w:behaviors>
        <w:guid w:val="{49F32178-48B0-4739-AABF-17A6ABD2A4D9}"/>
      </w:docPartPr>
      <w:docPartBody>
        <w:p w:rsidR="008D62EF" w:rsidRDefault="008D62EF" w:rsidP="008D62EF">
          <w:pPr>
            <w:pStyle w:val="B089D0C9945847DCA6FE189743CF7A86"/>
          </w:pPr>
          <w:r>
            <w:rPr>
              <w:rStyle w:val="placeholder1Char"/>
              <w:rFonts w:hint="eastAsia"/>
            </w:rPr>
            <w:t>____________</w:t>
          </w:r>
        </w:p>
      </w:docPartBody>
    </w:docPart>
    <w:docPart>
      <w:docPartPr>
        <w:name w:val="4E062082687B4DB9A7BEB645291C0F94"/>
        <w:category>
          <w:name w:val="常规"/>
          <w:gallery w:val="placeholder"/>
        </w:category>
        <w:types>
          <w:type w:val="bbPlcHdr"/>
        </w:types>
        <w:behaviors>
          <w:behavior w:val="content"/>
        </w:behaviors>
        <w:guid w:val="{B8D3098A-15A6-4FCD-B806-1643F10C145D}"/>
      </w:docPartPr>
      <w:docPartBody>
        <w:p w:rsidR="008D62EF" w:rsidRDefault="008D62EF" w:rsidP="008D62EF">
          <w:pPr>
            <w:pStyle w:val="4E062082687B4DB9A7BEB645291C0F94"/>
          </w:pPr>
          <w:r>
            <w:rPr>
              <w:rStyle w:val="placeholder1Char"/>
              <w:rFonts w:hint="eastAsia"/>
            </w:rPr>
            <w:t>____________</w:t>
          </w:r>
        </w:p>
      </w:docPartBody>
    </w:docPart>
    <w:docPart>
      <w:docPartPr>
        <w:name w:val="73EDC0085A4847C0857E15B8BEC8BE8B"/>
        <w:category>
          <w:name w:val="常规"/>
          <w:gallery w:val="placeholder"/>
        </w:category>
        <w:types>
          <w:type w:val="bbPlcHdr"/>
        </w:types>
        <w:behaviors>
          <w:behavior w:val="content"/>
        </w:behaviors>
        <w:guid w:val="{79985FE2-04A5-42AD-BF68-60C19253A3E7}"/>
      </w:docPartPr>
      <w:docPartBody>
        <w:p w:rsidR="008D62EF" w:rsidRDefault="008D62EF" w:rsidP="008D62EF">
          <w:pPr>
            <w:pStyle w:val="73EDC0085A4847C0857E15B8BEC8BE8B"/>
          </w:pPr>
          <w:r>
            <w:rPr>
              <w:rStyle w:val="placeholder1Char"/>
              <w:rFonts w:hint="eastAsia"/>
            </w:rPr>
            <w:t>____________</w:t>
          </w:r>
        </w:p>
      </w:docPartBody>
    </w:docPart>
    <w:docPart>
      <w:docPartPr>
        <w:name w:val="9C553A15224444ACA9148350A45A50E2"/>
        <w:category>
          <w:name w:val="常规"/>
          <w:gallery w:val="placeholder"/>
        </w:category>
        <w:types>
          <w:type w:val="bbPlcHdr"/>
        </w:types>
        <w:behaviors>
          <w:behavior w:val="content"/>
        </w:behaviors>
        <w:guid w:val="{5D0A3F54-8E95-46BD-B23B-BAB78B202168}"/>
      </w:docPartPr>
      <w:docPartBody>
        <w:p w:rsidR="008D62EF" w:rsidRDefault="008D62EF" w:rsidP="008D62EF">
          <w:pPr>
            <w:pStyle w:val="9C553A15224444ACA9148350A45A50E2"/>
          </w:pPr>
          <w:r>
            <w:rPr>
              <w:rStyle w:val="placeholder1Char"/>
              <w:rFonts w:hint="eastAsia"/>
            </w:rPr>
            <w:t>____________</w:t>
          </w:r>
        </w:p>
      </w:docPartBody>
    </w:docPart>
    <w:docPart>
      <w:docPartPr>
        <w:name w:val="E6D3FF4A824A429EB24993CA774B90D8"/>
        <w:category>
          <w:name w:val="常规"/>
          <w:gallery w:val="placeholder"/>
        </w:category>
        <w:types>
          <w:type w:val="bbPlcHdr"/>
        </w:types>
        <w:behaviors>
          <w:behavior w:val="content"/>
        </w:behaviors>
        <w:guid w:val="{32A52694-055C-4C9F-8140-B1800570E0AB}"/>
      </w:docPartPr>
      <w:docPartBody>
        <w:p w:rsidR="008D62EF" w:rsidRDefault="008D62EF" w:rsidP="008D62EF">
          <w:pPr>
            <w:pStyle w:val="E6D3FF4A824A429EB24993CA774B90D8"/>
          </w:pPr>
          <w:r>
            <w:rPr>
              <w:rStyle w:val="placeholder1Char"/>
              <w:rFonts w:hint="eastAsia"/>
            </w:rPr>
            <w:t>____________</w:t>
          </w:r>
        </w:p>
      </w:docPartBody>
    </w:docPart>
    <w:docPart>
      <w:docPartPr>
        <w:name w:val="5E5383A88E114C9B8A53849D554442B9"/>
        <w:category>
          <w:name w:val="常规"/>
          <w:gallery w:val="placeholder"/>
        </w:category>
        <w:types>
          <w:type w:val="bbPlcHdr"/>
        </w:types>
        <w:behaviors>
          <w:behavior w:val="content"/>
        </w:behaviors>
        <w:guid w:val="{4C104D1D-48B8-4968-8C68-F0F955DF9571}"/>
      </w:docPartPr>
      <w:docPartBody>
        <w:p w:rsidR="008D62EF" w:rsidRDefault="008D62EF" w:rsidP="008D62EF">
          <w:pPr>
            <w:pStyle w:val="5E5383A88E114C9B8A53849D554442B9"/>
          </w:pPr>
          <w:r>
            <w:rPr>
              <w:rStyle w:val="placeholder1Char"/>
              <w:rFonts w:hint="eastAsia"/>
            </w:rPr>
            <w:t>____________</w:t>
          </w:r>
        </w:p>
      </w:docPartBody>
    </w:docPart>
    <w:docPart>
      <w:docPartPr>
        <w:name w:val="ED28FCC47FAD4A02A8FC8F23AD1E552F"/>
        <w:category>
          <w:name w:val="常规"/>
          <w:gallery w:val="placeholder"/>
        </w:category>
        <w:types>
          <w:type w:val="bbPlcHdr"/>
        </w:types>
        <w:behaviors>
          <w:behavior w:val="content"/>
        </w:behaviors>
        <w:guid w:val="{6CD67A21-6872-44B3-BA25-0118AE962D0C}"/>
      </w:docPartPr>
      <w:docPartBody>
        <w:p w:rsidR="008D62EF" w:rsidRDefault="008D62EF" w:rsidP="008D62EF">
          <w:pPr>
            <w:pStyle w:val="ED28FCC47FAD4A02A8FC8F23AD1E552F"/>
          </w:pPr>
          <w:r>
            <w:rPr>
              <w:rStyle w:val="placeholder1Char"/>
              <w:rFonts w:hint="eastAsia"/>
            </w:rPr>
            <w:t>____________</w:t>
          </w:r>
        </w:p>
      </w:docPartBody>
    </w:docPart>
    <w:docPart>
      <w:docPartPr>
        <w:name w:val="C53AE403F8DB40D3A3571AEF6864EA37"/>
        <w:category>
          <w:name w:val="常规"/>
          <w:gallery w:val="placeholder"/>
        </w:category>
        <w:types>
          <w:type w:val="bbPlcHdr"/>
        </w:types>
        <w:behaviors>
          <w:behavior w:val="content"/>
        </w:behaviors>
        <w:guid w:val="{CDFE9254-1C7D-427C-9BF6-9820C54CD312}"/>
      </w:docPartPr>
      <w:docPartBody>
        <w:p w:rsidR="008D62EF" w:rsidRDefault="008D62EF" w:rsidP="008D62EF">
          <w:pPr>
            <w:pStyle w:val="C53AE403F8DB40D3A3571AEF6864EA37"/>
          </w:pPr>
          <w:r>
            <w:rPr>
              <w:rStyle w:val="placeholder1Char"/>
              <w:rFonts w:hint="eastAsia"/>
            </w:rPr>
            <w:t>____________</w:t>
          </w:r>
        </w:p>
      </w:docPartBody>
    </w:docPart>
    <w:docPart>
      <w:docPartPr>
        <w:name w:val="3848F55512FA4B8DAC6274F7726F29E5"/>
        <w:category>
          <w:name w:val="常规"/>
          <w:gallery w:val="placeholder"/>
        </w:category>
        <w:types>
          <w:type w:val="bbPlcHdr"/>
        </w:types>
        <w:behaviors>
          <w:behavior w:val="content"/>
        </w:behaviors>
        <w:guid w:val="{84F0E8DE-55AA-459E-B312-C31EA88550AB}"/>
      </w:docPartPr>
      <w:docPartBody>
        <w:p w:rsidR="008D62EF" w:rsidRDefault="008D62EF" w:rsidP="008D62EF">
          <w:pPr>
            <w:pStyle w:val="3848F55512FA4B8DAC6274F7726F29E5"/>
          </w:pPr>
          <w:r>
            <w:rPr>
              <w:rStyle w:val="placeholder1Char"/>
              <w:rFonts w:hint="eastAsia"/>
            </w:rPr>
            <w:t>____________</w:t>
          </w:r>
        </w:p>
      </w:docPartBody>
    </w:docPart>
    <w:docPart>
      <w:docPartPr>
        <w:name w:val="3F69641469EF435F889372E601F6647E"/>
        <w:category>
          <w:name w:val="常规"/>
          <w:gallery w:val="placeholder"/>
        </w:category>
        <w:types>
          <w:type w:val="bbPlcHdr"/>
        </w:types>
        <w:behaviors>
          <w:behavior w:val="content"/>
        </w:behaviors>
        <w:guid w:val="{B9BA746A-C281-4EA8-A1F2-D91BEB137FA2}"/>
      </w:docPartPr>
      <w:docPartBody>
        <w:p w:rsidR="008D62EF" w:rsidRDefault="008D62EF" w:rsidP="008D62EF">
          <w:pPr>
            <w:pStyle w:val="3F69641469EF435F889372E601F6647E"/>
          </w:pPr>
          <w:r>
            <w:rPr>
              <w:rStyle w:val="placeholder1Char"/>
              <w:rFonts w:hint="eastAsia"/>
            </w:rPr>
            <w:t>____________</w:t>
          </w:r>
        </w:p>
      </w:docPartBody>
    </w:docPart>
    <w:docPart>
      <w:docPartPr>
        <w:name w:val="271C9A9239DE47B5932202D156D2DF77"/>
        <w:category>
          <w:name w:val="常规"/>
          <w:gallery w:val="placeholder"/>
        </w:category>
        <w:types>
          <w:type w:val="bbPlcHdr"/>
        </w:types>
        <w:behaviors>
          <w:behavior w:val="content"/>
        </w:behaviors>
        <w:guid w:val="{6F97FEBD-F50D-497E-BBC5-1E4BCF47D5BF}"/>
      </w:docPartPr>
      <w:docPartBody>
        <w:p w:rsidR="008D62EF" w:rsidRDefault="008D62EF" w:rsidP="008D62EF">
          <w:pPr>
            <w:pStyle w:val="271C9A9239DE47B5932202D156D2DF77"/>
          </w:pPr>
          <w:r>
            <w:rPr>
              <w:rStyle w:val="placeholder1Char"/>
              <w:rFonts w:hint="eastAsia"/>
            </w:rPr>
            <w:t>____________</w:t>
          </w:r>
        </w:p>
      </w:docPartBody>
    </w:docPart>
    <w:docPart>
      <w:docPartPr>
        <w:name w:val="41E454B3933145D6B1AA3F7A0126C6CE"/>
        <w:category>
          <w:name w:val="常规"/>
          <w:gallery w:val="placeholder"/>
        </w:category>
        <w:types>
          <w:type w:val="bbPlcHdr"/>
        </w:types>
        <w:behaviors>
          <w:behavior w:val="content"/>
        </w:behaviors>
        <w:guid w:val="{C2EA742A-2327-4B9F-9DBF-CC3B430EDA58}"/>
      </w:docPartPr>
      <w:docPartBody>
        <w:p w:rsidR="008D62EF" w:rsidRDefault="008D62EF" w:rsidP="008D62EF">
          <w:pPr>
            <w:pStyle w:val="41E454B3933145D6B1AA3F7A0126C6CE"/>
          </w:pPr>
          <w:r>
            <w:rPr>
              <w:rStyle w:val="placeholder1Char"/>
              <w:rFonts w:hint="eastAsia"/>
            </w:rPr>
            <w:t>____________</w:t>
          </w:r>
        </w:p>
      </w:docPartBody>
    </w:docPart>
    <w:docPart>
      <w:docPartPr>
        <w:name w:val="F46A034B393E491B8EB14EB646AEBEC5"/>
        <w:category>
          <w:name w:val="常规"/>
          <w:gallery w:val="placeholder"/>
        </w:category>
        <w:types>
          <w:type w:val="bbPlcHdr"/>
        </w:types>
        <w:behaviors>
          <w:behavior w:val="content"/>
        </w:behaviors>
        <w:guid w:val="{4580816D-1CBD-4158-AD38-6C4ADB780525}"/>
      </w:docPartPr>
      <w:docPartBody>
        <w:p w:rsidR="008D62EF" w:rsidRDefault="008D62EF" w:rsidP="008D62EF">
          <w:pPr>
            <w:pStyle w:val="F46A034B393E491B8EB14EB646AEBEC5"/>
          </w:pPr>
          <w:r>
            <w:rPr>
              <w:rStyle w:val="placeholder1Char"/>
              <w:rFonts w:hint="eastAsia"/>
            </w:rPr>
            <w:t>____________</w:t>
          </w:r>
        </w:p>
      </w:docPartBody>
    </w:docPart>
    <w:docPart>
      <w:docPartPr>
        <w:name w:val="E196790945F345B19619C317FD511E54"/>
        <w:category>
          <w:name w:val="常规"/>
          <w:gallery w:val="placeholder"/>
        </w:category>
        <w:types>
          <w:type w:val="bbPlcHdr"/>
        </w:types>
        <w:behaviors>
          <w:behavior w:val="content"/>
        </w:behaviors>
        <w:guid w:val="{ED37276D-EE08-4AD0-94B9-C290EC0E4FFE}"/>
      </w:docPartPr>
      <w:docPartBody>
        <w:p w:rsidR="008D62EF" w:rsidRDefault="008D62EF" w:rsidP="008D62EF">
          <w:pPr>
            <w:pStyle w:val="E196790945F345B19619C317FD511E54"/>
          </w:pPr>
          <w:r>
            <w:rPr>
              <w:rStyle w:val="placeholder1Char"/>
              <w:rFonts w:hint="eastAsia"/>
            </w:rPr>
            <w:t>____________</w:t>
          </w:r>
        </w:p>
      </w:docPartBody>
    </w:docPart>
    <w:docPart>
      <w:docPartPr>
        <w:name w:val="CA867C54915542C5B463A067EB2CCCBE"/>
        <w:category>
          <w:name w:val="常规"/>
          <w:gallery w:val="placeholder"/>
        </w:category>
        <w:types>
          <w:type w:val="bbPlcHdr"/>
        </w:types>
        <w:behaviors>
          <w:behavior w:val="content"/>
        </w:behaviors>
        <w:guid w:val="{1A34AC55-7A50-49E7-B79F-C023B6D1FF95}"/>
      </w:docPartPr>
      <w:docPartBody>
        <w:p w:rsidR="008D62EF" w:rsidRDefault="008D62EF" w:rsidP="008D62EF">
          <w:pPr>
            <w:pStyle w:val="CA867C54915542C5B463A067EB2CCCBE"/>
          </w:pPr>
          <w:r>
            <w:rPr>
              <w:rStyle w:val="placeholder1Char"/>
              <w:rFonts w:hint="eastAsia"/>
            </w:rPr>
            <w:t>____________</w:t>
          </w:r>
        </w:p>
      </w:docPartBody>
    </w:docPart>
    <w:docPart>
      <w:docPartPr>
        <w:name w:val="C9A05DD9DB564B789667088F34D832B2"/>
        <w:category>
          <w:name w:val="常规"/>
          <w:gallery w:val="placeholder"/>
        </w:category>
        <w:types>
          <w:type w:val="bbPlcHdr"/>
        </w:types>
        <w:behaviors>
          <w:behavior w:val="content"/>
        </w:behaviors>
        <w:guid w:val="{5AC21E00-6AA6-4406-8BD2-D7D7CC324DD8}"/>
      </w:docPartPr>
      <w:docPartBody>
        <w:p w:rsidR="008D62EF" w:rsidRDefault="008D62EF" w:rsidP="008D62EF">
          <w:pPr>
            <w:pStyle w:val="C9A05DD9DB564B789667088F34D832B2"/>
          </w:pPr>
          <w:r>
            <w:rPr>
              <w:rStyle w:val="placeholder1Char"/>
              <w:rFonts w:hint="eastAsia"/>
            </w:rPr>
            <w:t>____________</w:t>
          </w:r>
        </w:p>
      </w:docPartBody>
    </w:docPart>
    <w:docPart>
      <w:docPartPr>
        <w:name w:val="6A4E941926844EDCBCC8EF4DBE940A6E"/>
        <w:category>
          <w:name w:val="常规"/>
          <w:gallery w:val="placeholder"/>
        </w:category>
        <w:types>
          <w:type w:val="bbPlcHdr"/>
        </w:types>
        <w:behaviors>
          <w:behavior w:val="content"/>
        </w:behaviors>
        <w:guid w:val="{0FA14E30-D9EB-42E4-9F38-737A91DCBF60}"/>
      </w:docPartPr>
      <w:docPartBody>
        <w:p w:rsidR="008D62EF" w:rsidRDefault="008D62EF" w:rsidP="008D62EF">
          <w:pPr>
            <w:pStyle w:val="6A4E941926844EDCBCC8EF4DBE940A6E"/>
          </w:pPr>
          <w:r>
            <w:rPr>
              <w:rStyle w:val="placeholder1Char"/>
              <w:rFonts w:hint="eastAsia"/>
            </w:rPr>
            <w:t>____________</w:t>
          </w:r>
        </w:p>
      </w:docPartBody>
    </w:docPart>
    <w:docPart>
      <w:docPartPr>
        <w:name w:val="2F2D281F9F85414EA2CB705E6E56558E"/>
        <w:category>
          <w:name w:val="常规"/>
          <w:gallery w:val="placeholder"/>
        </w:category>
        <w:types>
          <w:type w:val="bbPlcHdr"/>
        </w:types>
        <w:behaviors>
          <w:behavior w:val="content"/>
        </w:behaviors>
        <w:guid w:val="{52F6474E-1198-433C-A99F-360DD0F94E97}"/>
      </w:docPartPr>
      <w:docPartBody>
        <w:p w:rsidR="008D62EF" w:rsidRDefault="008D62EF" w:rsidP="008D62EF">
          <w:pPr>
            <w:pStyle w:val="2F2D281F9F85414EA2CB705E6E56558E"/>
          </w:pPr>
          <w:r>
            <w:rPr>
              <w:rStyle w:val="placeholder1Char"/>
              <w:rFonts w:hint="eastAsia"/>
            </w:rPr>
            <w:t>____________</w:t>
          </w:r>
        </w:p>
      </w:docPartBody>
    </w:docPart>
    <w:docPart>
      <w:docPartPr>
        <w:name w:val="3879E97195244446AF4EC4B8C368E018"/>
        <w:category>
          <w:name w:val="常规"/>
          <w:gallery w:val="placeholder"/>
        </w:category>
        <w:types>
          <w:type w:val="bbPlcHdr"/>
        </w:types>
        <w:behaviors>
          <w:behavior w:val="content"/>
        </w:behaviors>
        <w:guid w:val="{AE51E7AF-C549-4EDA-9265-7657745D8157}"/>
      </w:docPartPr>
      <w:docPartBody>
        <w:p w:rsidR="008D62EF" w:rsidRDefault="008D62EF" w:rsidP="008D62EF">
          <w:pPr>
            <w:pStyle w:val="3879E97195244446AF4EC4B8C368E018"/>
          </w:pPr>
          <w:r>
            <w:rPr>
              <w:rStyle w:val="placeholder1Char"/>
              <w:rFonts w:hint="eastAsia"/>
            </w:rPr>
            <w:t>____________</w:t>
          </w:r>
        </w:p>
      </w:docPartBody>
    </w:docPart>
    <w:docPart>
      <w:docPartPr>
        <w:name w:val="29DCA6A5B30C44D9B63661A302445F54"/>
        <w:category>
          <w:name w:val="常规"/>
          <w:gallery w:val="placeholder"/>
        </w:category>
        <w:types>
          <w:type w:val="bbPlcHdr"/>
        </w:types>
        <w:behaviors>
          <w:behavior w:val="content"/>
        </w:behaviors>
        <w:guid w:val="{55ED6621-23BB-4543-B083-22001D61ECCE}"/>
      </w:docPartPr>
      <w:docPartBody>
        <w:p w:rsidR="008D62EF" w:rsidRDefault="008D62EF" w:rsidP="008D62EF">
          <w:pPr>
            <w:pStyle w:val="29DCA6A5B30C44D9B63661A302445F54"/>
          </w:pPr>
          <w:r>
            <w:rPr>
              <w:rStyle w:val="placeholder1Char"/>
              <w:rFonts w:hint="eastAsia"/>
            </w:rPr>
            <w:t>____________</w:t>
          </w:r>
        </w:p>
      </w:docPartBody>
    </w:docPart>
    <w:docPart>
      <w:docPartPr>
        <w:name w:val="39F1F53278F64863B5CF0D2C0C04426B"/>
        <w:category>
          <w:name w:val="常规"/>
          <w:gallery w:val="placeholder"/>
        </w:category>
        <w:types>
          <w:type w:val="bbPlcHdr"/>
        </w:types>
        <w:behaviors>
          <w:behavior w:val="content"/>
        </w:behaviors>
        <w:guid w:val="{DBEDFAC9-FD2A-4BEB-B87A-A5D56E5BE1AD}"/>
      </w:docPartPr>
      <w:docPartBody>
        <w:p w:rsidR="008D62EF" w:rsidRDefault="008D62EF" w:rsidP="008D62EF">
          <w:pPr>
            <w:pStyle w:val="39F1F53278F64863B5CF0D2C0C04426B"/>
          </w:pPr>
          <w:r>
            <w:rPr>
              <w:rStyle w:val="placeholder1Char"/>
              <w:rFonts w:hint="eastAsia"/>
            </w:rPr>
            <w:t>____________</w:t>
          </w:r>
        </w:p>
      </w:docPartBody>
    </w:docPart>
    <w:docPart>
      <w:docPartPr>
        <w:name w:val="5801AB94F0414DD2B8E1F332F8175D5F"/>
        <w:category>
          <w:name w:val="常规"/>
          <w:gallery w:val="placeholder"/>
        </w:category>
        <w:types>
          <w:type w:val="bbPlcHdr"/>
        </w:types>
        <w:behaviors>
          <w:behavior w:val="content"/>
        </w:behaviors>
        <w:guid w:val="{FB2203E6-1C63-40A7-8E5A-EEB8009E827E}"/>
      </w:docPartPr>
      <w:docPartBody>
        <w:p w:rsidR="008D62EF" w:rsidRDefault="008D62EF" w:rsidP="008D62EF">
          <w:pPr>
            <w:pStyle w:val="5801AB94F0414DD2B8E1F332F8175D5F"/>
          </w:pPr>
          <w:r>
            <w:rPr>
              <w:rStyle w:val="placeholder1Char"/>
              <w:rFonts w:hint="eastAsia"/>
            </w:rPr>
            <w:t>____________</w:t>
          </w:r>
        </w:p>
      </w:docPartBody>
    </w:docPart>
    <w:docPart>
      <w:docPartPr>
        <w:name w:val="C4ADC41D21F54DC3AFDE4D016EA45E95"/>
        <w:category>
          <w:name w:val="常规"/>
          <w:gallery w:val="placeholder"/>
        </w:category>
        <w:types>
          <w:type w:val="bbPlcHdr"/>
        </w:types>
        <w:behaviors>
          <w:behavior w:val="content"/>
        </w:behaviors>
        <w:guid w:val="{8972ABAF-BC99-4F91-806E-427E1474A2A0}"/>
      </w:docPartPr>
      <w:docPartBody>
        <w:p w:rsidR="008D62EF" w:rsidRDefault="008D62EF" w:rsidP="008D62EF">
          <w:pPr>
            <w:pStyle w:val="C4ADC41D21F54DC3AFDE4D016EA45E95"/>
          </w:pPr>
          <w:r>
            <w:rPr>
              <w:rStyle w:val="placeholder1Char"/>
              <w:rFonts w:hint="eastAsia"/>
            </w:rPr>
            <w:t>____________</w:t>
          </w:r>
        </w:p>
      </w:docPartBody>
    </w:docPart>
    <w:docPart>
      <w:docPartPr>
        <w:name w:val="81F281BB79C440E8966ADE136DD694CF"/>
        <w:category>
          <w:name w:val="常规"/>
          <w:gallery w:val="placeholder"/>
        </w:category>
        <w:types>
          <w:type w:val="bbPlcHdr"/>
        </w:types>
        <w:behaviors>
          <w:behavior w:val="content"/>
        </w:behaviors>
        <w:guid w:val="{31B150C9-035F-4400-AD66-5408D29DF7A9}"/>
      </w:docPartPr>
      <w:docPartBody>
        <w:p w:rsidR="008D62EF" w:rsidRDefault="008D62EF" w:rsidP="008D62EF">
          <w:pPr>
            <w:pStyle w:val="81F281BB79C440E8966ADE136DD694CF"/>
          </w:pPr>
          <w:r>
            <w:rPr>
              <w:rStyle w:val="placeholder1Char"/>
              <w:rFonts w:hint="eastAsia"/>
            </w:rPr>
            <w:t>____________</w:t>
          </w:r>
        </w:p>
      </w:docPartBody>
    </w:docPart>
    <w:docPart>
      <w:docPartPr>
        <w:name w:val="05B8754903444ABDB14A81E08A951EAF"/>
        <w:category>
          <w:name w:val="常规"/>
          <w:gallery w:val="placeholder"/>
        </w:category>
        <w:types>
          <w:type w:val="bbPlcHdr"/>
        </w:types>
        <w:behaviors>
          <w:behavior w:val="content"/>
        </w:behaviors>
        <w:guid w:val="{F4ABCCC1-8575-48CC-8298-0ABE3CBABAF0}"/>
      </w:docPartPr>
      <w:docPartBody>
        <w:p w:rsidR="008D62EF" w:rsidRDefault="008D62EF" w:rsidP="008D62EF">
          <w:pPr>
            <w:pStyle w:val="05B8754903444ABDB14A81E08A951EAF"/>
          </w:pPr>
          <w:r>
            <w:rPr>
              <w:rStyle w:val="placeholder1Char"/>
              <w:rFonts w:hint="eastAsia"/>
            </w:rPr>
            <w:t>____________</w:t>
          </w:r>
        </w:p>
      </w:docPartBody>
    </w:docPart>
    <w:docPart>
      <w:docPartPr>
        <w:name w:val="2AF98D3D6F904C209E14C59B83A38E8B"/>
        <w:category>
          <w:name w:val="常规"/>
          <w:gallery w:val="placeholder"/>
        </w:category>
        <w:types>
          <w:type w:val="bbPlcHdr"/>
        </w:types>
        <w:behaviors>
          <w:behavior w:val="content"/>
        </w:behaviors>
        <w:guid w:val="{A587DC5E-6722-4C28-98B4-7FB857D50FDF}"/>
      </w:docPartPr>
      <w:docPartBody>
        <w:p w:rsidR="008D62EF" w:rsidRDefault="008D62EF" w:rsidP="008D62EF">
          <w:pPr>
            <w:pStyle w:val="2AF98D3D6F904C209E14C59B83A38E8B"/>
          </w:pPr>
          <w:r>
            <w:rPr>
              <w:rStyle w:val="placeholder1Char"/>
              <w:rFonts w:hint="eastAsia"/>
            </w:rPr>
            <w:t>____________</w:t>
          </w:r>
        </w:p>
      </w:docPartBody>
    </w:docPart>
    <w:docPart>
      <w:docPartPr>
        <w:name w:val="1FDEE8A7ED00409695E90EBA1BA4BC2C"/>
        <w:category>
          <w:name w:val="常规"/>
          <w:gallery w:val="placeholder"/>
        </w:category>
        <w:types>
          <w:type w:val="bbPlcHdr"/>
        </w:types>
        <w:behaviors>
          <w:behavior w:val="content"/>
        </w:behaviors>
        <w:guid w:val="{954769A5-A658-4538-95F7-8531116995F6}"/>
      </w:docPartPr>
      <w:docPartBody>
        <w:p w:rsidR="008D62EF" w:rsidRDefault="008D62EF" w:rsidP="008D62EF">
          <w:pPr>
            <w:pStyle w:val="1FDEE8A7ED00409695E90EBA1BA4BC2C"/>
          </w:pPr>
          <w:r>
            <w:rPr>
              <w:rStyle w:val="placeholder1Char"/>
              <w:rFonts w:hint="eastAsia"/>
            </w:rPr>
            <w:t>____________</w:t>
          </w:r>
        </w:p>
      </w:docPartBody>
    </w:docPart>
    <w:docPart>
      <w:docPartPr>
        <w:name w:val="7888CF3E6430497CBEC36453165E9045"/>
        <w:category>
          <w:name w:val="常规"/>
          <w:gallery w:val="placeholder"/>
        </w:category>
        <w:types>
          <w:type w:val="bbPlcHdr"/>
        </w:types>
        <w:behaviors>
          <w:behavior w:val="content"/>
        </w:behaviors>
        <w:guid w:val="{680ED0A4-9D27-4C40-A7CF-D5EEB957332C}"/>
      </w:docPartPr>
      <w:docPartBody>
        <w:p w:rsidR="008D62EF" w:rsidRDefault="008D62EF" w:rsidP="008D62EF">
          <w:pPr>
            <w:pStyle w:val="7888CF3E6430497CBEC36453165E9045"/>
          </w:pPr>
          <w:r>
            <w:rPr>
              <w:rStyle w:val="placeholder1Char"/>
              <w:rFonts w:hint="eastAsia"/>
            </w:rPr>
            <w:t>____________</w:t>
          </w:r>
        </w:p>
      </w:docPartBody>
    </w:docPart>
    <w:docPart>
      <w:docPartPr>
        <w:name w:val="293A79D7C3754FA697519A44BA43FC7D"/>
        <w:category>
          <w:name w:val="常规"/>
          <w:gallery w:val="placeholder"/>
        </w:category>
        <w:types>
          <w:type w:val="bbPlcHdr"/>
        </w:types>
        <w:behaviors>
          <w:behavior w:val="content"/>
        </w:behaviors>
        <w:guid w:val="{903714AE-5B68-447B-A4AA-00AC6D90FEEC}"/>
      </w:docPartPr>
      <w:docPartBody>
        <w:p w:rsidR="008D62EF" w:rsidRDefault="008D62EF" w:rsidP="008D62EF">
          <w:pPr>
            <w:pStyle w:val="293A79D7C3754FA697519A44BA43FC7D"/>
          </w:pPr>
          <w:r>
            <w:rPr>
              <w:rStyle w:val="placeholder1Char"/>
              <w:rFonts w:hint="eastAsia"/>
            </w:rPr>
            <w:t>____________</w:t>
          </w:r>
        </w:p>
      </w:docPartBody>
    </w:docPart>
    <w:docPart>
      <w:docPartPr>
        <w:name w:val="2B4C9F3140EE4988A94E66F512848794"/>
        <w:category>
          <w:name w:val="常规"/>
          <w:gallery w:val="placeholder"/>
        </w:category>
        <w:types>
          <w:type w:val="bbPlcHdr"/>
        </w:types>
        <w:behaviors>
          <w:behavior w:val="content"/>
        </w:behaviors>
        <w:guid w:val="{B57618D8-A3EF-4EBF-9FC8-7893DA992A59}"/>
      </w:docPartPr>
      <w:docPartBody>
        <w:p w:rsidR="008D62EF" w:rsidRDefault="008D62EF" w:rsidP="008D62EF">
          <w:pPr>
            <w:pStyle w:val="2B4C9F3140EE4988A94E66F512848794"/>
          </w:pPr>
          <w:r>
            <w:rPr>
              <w:rStyle w:val="placeholder1Char"/>
              <w:rFonts w:hint="eastAsia"/>
            </w:rPr>
            <w:t>____________</w:t>
          </w:r>
        </w:p>
      </w:docPartBody>
    </w:docPart>
    <w:docPart>
      <w:docPartPr>
        <w:name w:val="2FD8CC17A81C4537B0C86185307F7C6C"/>
        <w:category>
          <w:name w:val="常规"/>
          <w:gallery w:val="placeholder"/>
        </w:category>
        <w:types>
          <w:type w:val="bbPlcHdr"/>
        </w:types>
        <w:behaviors>
          <w:behavior w:val="content"/>
        </w:behaviors>
        <w:guid w:val="{71286449-6F2A-49F7-A9D5-979C60182D9F}"/>
      </w:docPartPr>
      <w:docPartBody>
        <w:p w:rsidR="008D62EF" w:rsidRDefault="008D62EF" w:rsidP="008D62EF">
          <w:pPr>
            <w:pStyle w:val="2FD8CC17A81C4537B0C86185307F7C6C"/>
          </w:pPr>
          <w:r>
            <w:rPr>
              <w:rStyle w:val="placeholder1Char"/>
              <w:rFonts w:hint="eastAsia"/>
            </w:rPr>
            <w:t>____________</w:t>
          </w:r>
        </w:p>
      </w:docPartBody>
    </w:docPart>
    <w:docPart>
      <w:docPartPr>
        <w:name w:val="2D5AFE7C2D6B49EF9A43B8BB4307AD6A"/>
        <w:category>
          <w:name w:val="常规"/>
          <w:gallery w:val="placeholder"/>
        </w:category>
        <w:types>
          <w:type w:val="bbPlcHdr"/>
        </w:types>
        <w:behaviors>
          <w:behavior w:val="content"/>
        </w:behaviors>
        <w:guid w:val="{EB7077BB-6276-40DC-8175-24A4B5B27C69}"/>
      </w:docPartPr>
      <w:docPartBody>
        <w:p w:rsidR="008D62EF" w:rsidRDefault="008D62EF" w:rsidP="008D62EF">
          <w:pPr>
            <w:pStyle w:val="2D5AFE7C2D6B49EF9A43B8BB4307AD6A"/>
          </w:pPr>
          <w:r>
            <w:rPr>
              <w:rStyle w:val="placeholder1Char"/>
              <w:rFonts w:hint="eastAsia"/>
            </w:rPr>
            <w:t>____________</w:t>
          </w:r>
        </w:p>
      </w:docPartBody>
    </w:docPart>
    <w:docPart>
      <w:docPartPr>
        <w:name w:val="CE9687040B3544F7B404ACBC4B97331D"/>
        <w:category>
          <w:name w:val="常规"/>
          <w:gallery w:val="placeholder"/>
        </w:category>
        <w:types>
          <w:type w:val="bbPlcHdr"/>
        </w:types>
        <w:behaviors>
          <w:behavior w:val="content"/>
        </w:behaviors>
        <w:guid w:val="{19F86A86-3481-42A1-A9B4-704B0F463F84}"/>
      </w:docPartPr>
      <w:docPartBody>
        <w:p w:rsidR="008D62EF" w:rsidRDefault="008D62EF" w:rsidP="008D62EF">
          <w:pPr>
            <w:pStyle w:val="CE9687040B3544F7B404ACBC4B97331D"/>
          </w:pPr>
          <w:r>
            <w:rPr>
              <w:rStyle w:val="placeholder1Char"/>
              <w:rFonts w:hint="eastAsia"/>
            </w:rPr>
            <w:t>____________</w:t>
          </w:r>
        </w:p>
      </w:docPartBody>
    </w:docPart>
    <w:docPart>
      <w:docPartPr>
        <w:name w:val="29455CC5A28C432D93A338B54F6B1B72"/>
        <w:category>
          <w:name w:val="常规"/>
          <w:gallery w:val="placeholder"/>
        </w:category>
        <w:types>
          <w:type w:val="bbPlcHdr"/>
        </w:types>
        <w:behaviors>
          <w:behavior w:val="content"/>
        </w:behaviors>
        <w:guid w:val="{E51D78F2-2BE8-4282-92A1-E15716E906E4}"/>
      </w:docPartPr>
      <w:docPartBody>
        <w:p w:rsidR="008D62EF" w:rsidRDefault="008D62EF" w:rsidP="008D62EF">
          <w:pPr>
            <w:pStyle w:val="29455CC5A28C432D93A338B54F6B1B72"/>
          </w:pPr>
          <w:r>
            <w:rPr>
              <w:rStyle w:val="placeholder1Char"/>
              <w:rFonts w:hint="eastAsia"/>
            </w:rPr>
            <w:t>____________</w:t>
          </w:r>
        </w:p>
      </w:docPartBody>
    </w:docPart>
    <w:docPart>
      <w:docPartPr>
        <w:name w:val="C4D423BF287A49CB8929A75C03A396C7"/>
        <w:category>
          <w:name w:val="常规"/>
          <w:gallery w:val="placeholder"/>
        </w:category>
        <w:types>
          <w:type w:val="bbPlcHdr"/>
        </w:types>
        <w:behaviors>
          <w:behavior w:val="content"/>
        </w:behaviors>
        <w:guid w:val="{041F7B94-5E16-46A7-B1ED-BDA9AF84FFA1}"/>
      </w:docPartPr>
      <w:docPartBody>
        <w:p w:rsidR="008D62EF" w:rsidRDefault="008D62EF" w:rsidP="008D62EF">
          <w:pPr>
            <w:pStyle w:val="C4D423BF287A49CB8929A75C03A396C7"/>
          </w:pPr>
          <w:r>
            <w:rPr>
              <w:rStyle w:val="placeholder1Char"/>
              <w:rFonts w:hint="eastAsia"/>
            </w:rPr>
            <w:t>____________</w:t>
          </w:r>
        </w:p>
      </w:docPartBody>
    </w:docPart>
    <w:docPart>
      <w:docPartPr>
        <w:name w:val="FF1DD16FEFE64CC9BB3347720B8B634E"/>
        <w:category>
          <w:name w:val="常规"/>
          <w:gallery w:val="placeholder"/>
        </w:category>
        <w:types>
          <w:type w:val="bbPlcHdr"/>
        </w:types>
        <w:behaviors>
          <w:behavior w:val="content"/>
        </w:behaviors>
        <w:guid w:val="{9DE370E5-BE3D-4CA1-BD5D-D0E31280F130}"/>
      </w:docPartPr>
      <w:docPartBody>
        <w:p w:rsidR="008D62EF" w:rsidRDefault="008D62EF" w:rsidP="008D62EF">
          <w:pPr>
            <w:pStyle w:val="FF1DD16FEFE64CC9BB3347720B8B634E"/>
          </w:pPr>
          <w:r>
            <w:rPr>
              <w:rStyle w:val="placeholder1Char"/>
              <w:rFonts w:hint="eastAsia"/>
            </w:rPr>
            <w:t>____________</w:t>
          </w:r>
        </w:p>
      </w:docPartBody>
    </w:docPart>
    <w:docPart>
      <w:docPartPr>
        <w:name w:val="8D9C41ADB640421F9FF03EA2FFB701C5"/>
        <w:category>
          <w:name w:val="常规"/>
          <w:gallery w:val="placeholder"/>
        </w:category>
        <w:types>
          <w:type w:val="bbPlcHdr"/>
        </w:types>
        <w:behaviors>
          <w:behavior w:val="content"/>
        </w:behaviors>
        <w:guid w:val="{4F2A64BB-C5A4-4B03-8D56-556664578177}"/>
      </w:docPartPr>
      <w:docPartBody>
        <w:p w:rsidR="008D62EF" w:rsidRDefault="008D62EF" w:rsidP="008D62EF">
          <w:pPr>
            <w:pStyle w:val="8D9C41ADB640421F9FF03EA2FFB701C5"/>
          </w:pPr>
          <w:r>
            <w:rPr>
              <w:rStyle w:val="placeholder1Char"/>
              <w:rFonts w:hint="eastAsia"/>
            </w:rPr>
            <w:t>____________</w:t>
          </w:r>
        </w:p>
      </w:docPartBody>
    </w:docPart>
    <w:docPart>
      <w:docPartPr>
        <w:name w:val="E7FAFC3364B7453DA7ED54085F402462"/>
        <w:category>
          <w:name w:val="常规"/>
          <w:gallery w:val="placeholder"/>
        </w:category>
        <w:types>
          <w:type w:val="bbPlcHdr"/>
        </w:types>
        <w:behaviors>
          <w:behavior w:val="content"/>
        </w:behaviors>
        <w:guid w:val="{E678BFAF-C157-4BDB-A728-E0587E270A97}"/>
      </w:docPartPr>
      <w:docPartBody>
        <w:p w:rsidR="008D62EF" w:rsidRDefault="008D62EF" w:rsidP="008D62EF">
          <w:pPr>
            <w:pStyle w:val="E7FAFC3364B7453DA7ED54085F402462"/>
          </w:pPr>
          <w:r>
            <w:rPr>
              <w:rStyle w:val="placeholder1Char"/>
              <w:rFonts w:hint="eastAsia"/>
            </w:rPr>
            <w:t>____________</w:t>
          </w:r>
        </w:p>
      </w:docPartBody>
    </w:docPart>
    <w:docPart>
      <w:docPartPr>
        <w:name w:val="8391A175E9414D9BB2C037E0F2782038"/>
        <w:category>
          <w:name w:val="常规"/>
          <w:gallery w:val="placeholder"/>
        </w:category>
        <w:types>
          <w:type w:val="bbPlcHdr"/>
        </w:types>
        <w:behaviors>
          <w:behavior w:val="content"/>
        </w:behaviors>
        <w:guid w:val="{9CD88CF4-447E-49C4-AB47-32163F136414}"/>
      </w:docPartPr>
      <w:docPartBody>
        <w:p w:rsidR="008D62EF" w:rsidRDefault="008D62EF" w:rsidP="008D62EF">
          <w:pPr>
            <w:pStyle w:val="8391A175E9414D9BB2C037E0F2782038"/>
          </w:pPr>
          <w:r>
            <w:rPr>
              <w:rStyle w:val="placeholder1Char"/>
              <w:rFonts w:hint="eastAsia"/>
            </w:rPr>
            <w:t>____________</w:t>
          </w:r>
        </w:p>
      </w:docPartBody>
    </w:docPart>
    <w:docPart>
      <w:docPartPr>
        <w:name w:val="FD99C78F53244DB69D6E4F3DE82FF362"/>
        <w:category>
          <w:name w:val="常规"/>
          <w:gallery w:val="placeholder"/>
        </w:category>
        <w:types>
          <w:type w:val="bbPlcHdr"/>
        </w:types>
        <w:behaviors>
          <w:behavior w:val="content"/>
        </w:behaviors>
        <w:guid w:val="{08E5C405-9184-4973-A0EA-659194AC7052}"/>
      </w:docPartPr>
      <w:docPartBody>
        <w:p w:rsidR="008D62EF" w:rsidRDefault="008D62EF" w:rsidP="008D62EF">
          <w:pPr>
            <w:pStyle w:val="FD99C78F53244DB69D6E4F3DE82FF362"/>
          </w:pPr>
          <w:r>
            <w:rPr>
              <w:rStyle w:val="placeholder1Char"/>
              <w:rFonts w:hint="eastAsia"/>
            </w:rPr>
            <w:t>____________</w:t>
          </w:r>
        </w:p>
      </w:docPartBody>
    </w:docPart>
    <w:docPart>
      <w:docPartPr>
        <w:name w:val="DDF1C5DA83AC44DA8C6CDA8426DB3FCE"/>
        <w:category>
          <w:name w:val="常规"/>
          <w:gallery w:val="placeholder"/>
        </w:category>
        <w:types>
          <w:type w:val="bbPlcHdr"/>
        </w:types>
        <w:behaviors>
          <w:behavior w:val="content"/>
        </w:behaviors>
        <w:guid w:val="{96C8A81E-C376-4C7D-95EA-AC8521CAA53A}"/>
      </w:docPartPr>
      <w:docPartBody>
        <w:p w:rsidR="008D62EF" w:rsidRDefault="008D62EF" w:rsidP="008D62EF">
          <w:pPr>
            <w:pStyle w:val="DDF1C5DA83AC44DA8C6CDA8426DB3FCE"/>
          </w:pPr>
          <w:r>
            <w:rPr>
              <w:rStyle w:val="placeholder1Char"/>
              <w:rFonts w:hint="eastAsia"/>
            </w:rPr>
            <w:t>____________</w:t>
          </w:r>
        </w:p>
      </w:docPartBody>
    </w:docPart>
    <w:docPart>
      <w:docPartPr>
        <w:name w:val="ED37AAB5B77A431DABB5724D9109F3CD"/>
        <w:category>
          <w:name w:val="常规"/>
          <w:gallery w:val="placeholder"/>
        </w:category>
        <w:types>
          <w:type w:val="bbPlcHdr"/>
        </w:types>
        <w:behaviors>
          <w:behavior w:val="content"/>
        </w:behaviors>
        <w:guid w:val="{46FFE41E-9947-48EB-AA66-5FCB61D8F662}"/>
      </w:docPartPr>
      <w:docPartBody>
        <w:p w:rsidR="008D62EF" w:rsidRDefault="008D62EF" w:rsidP="008D62EF">
          <w:pPr>
            <w:pStyle w:val="ED37AAB5B77A431DABB5724D9109F3CD"/>
          </w:pPr>
          <w:r>
            <w:rPr>
              <w:rStyle w:val="placeholder1Char"/>
              <w:rFonts w:hint="eastAsia"/>
            </w:rPr>
            <w:t>____________</w:t>
          </w:r>
        </w:p>
      </w:docPartBody>
    </w:docPart>
    <w:docPart>
      <w:docPartPr>
        <w:name w:val="826927A1216F429DB9FE283FDA8B7A8D"/>
        <w:category>
          <w:name w:val="常规"/>
          <w:gallery w:val="placeholder"/>
        </w:category>
        <w:types>
          <w:type w:val="bbPlcHdr"/>
        </w:types>
        <w:behaviors>
          <w:behavior w:val="content"/>
        </w:behaviors>
        <w:guid w:val="{70C98452-AD09-4C4B-89E6-9E51ABC65F13}"/>
      </w:docPartPr>
      <w:docPartBody>
        <w:p w:rsidR="008D62EF" w:rsidRDefault="008D62EF" w:rsidP="008D62EF">
          <w:pPr>
            <w:pStyle w:val="826927A1216F429DB9FE283FDA8B7A8D"/>
          </w:pPr>
          <w:r>
            <w:rPr>
              <w:rStyle w:val="placeholder1Char"/>
              <w:rFonts w:hint="eastAsia"/>
            </w:rPr>
            <w:t>____________</w:t>
          </w:r>
        </w:p>
      </w:docPartBody>
    </w:docPart>
    <w:docPart>
      <w:docPartPr>
        <w:name w:val="CEDB9567EA334F41B05144311793B812"/>
        <w:category>
          <w:name w:val="常规"/>
          <w:gallery w:val="placeholder"/>
        </w:category>
        <w:types>
          <w:type w:val="bbPlcHdr"/>
        </w:types>
        <w:behaviors>
          <w:behavior w:val="content"/>
        </w:behaviors>
        <w:guid w:val="{7968A0BD-0DE7-4C39-A596-81D2806A1583}"/>
      </w:docPartPr>
      <w:docPartBody>
        <w:p w:rsidR="008D62EF" w:rsidRDefault="008D62EF" w:rsidP="008D62EF">
          <w:pPr>
            <w:pStyle w:val="CEDB9567EA334F41B05144311793B812"/>
          </w:pPr>
          <w:r>
            <w:rPr>
              <w:rStyle w:val="placeholder1Char"/>
              <w:rFonts w:hint="eastAsia"/>
            </w:rPr>
            <w:t>____________</w:t>
          </w:r>
        </w:p>
      </w:docPartBody>
    </w:docPart>
    <w:docPart>
      <w:docPartPr>
        <w:name w:val="BA7B52785287495290FCE23FF1BF9DEF"/>
        <w:category>
          <w:name w:val="常规"/>
          <w:gallery w:val="placeholder"/>
        </w:category>
        <w:types>
          <w:type w:val="bbPlcHdr"/>
        </w:types>
        <w:behaviors>
          <w:behavior w:val="content"/>
        </w:behaviors>
        <w:guid w:val="{0E74B297-E0CC-4538-B71F-E557B9E5F5B1}"/>
      </w:docPartPr>
      <w:docPartBody>
        <w:p w:rsidR="008D62EF" w:rsidRDefault="008D62EF" w:rsidP="008D62EF">
          <w:pPr>
            <w:pStyle w:val="BA7B52785287495290FCE23FF1BF9DEF"/>
          </w:pPr>
          <w:r>
            <w:rPr>
              <w:rStyle w:val="placeholder1Char"/>
              <w:rFonts w:hint="eastAsia"/>
            </w:rPr>
            <w:t>____________</w:t>
          </w:r>
        </w:p>
      </w:docPartBody>
    </w:docPart>
    <w:docPart>
      <w:docPartPr>
        <w:name w:val="782AE47A20704477AD13734D5489226B"/>
        <w:category>
          <w:name w:val="常规"/>
          <w:gallery w:val="placeholder"/>
        </w:category>
        <w:types>
          <w:type w:val="bbPlcHdr"/>
        </w:types>
        <w:behaviors>
          <w:behavior w:val="content"/>
        </w:behaviors>
        <w:guid w:val="{6D6EC7C5-419B-4F75-B160-BA3E68A196F4}"/>
      </w:docPartPr>
      <w:docPartBody>
        <w:p w:rsidR="008D62EF" w:rsidRDefault="008D62EF" w:rsidP="008D62EF">
          <w:pPr>
            <w:pStyle w:val="782AE47A20704477AD13734D5489226B"/>
          </w:pPr>
          <w:r>
            <w:rPr>
              <w:rStyle w:val="placeholder1Char"/>
              <w:rFonts w:hint="eastAsia"/>
            </w:rPr>
            <w:t>____________</w:t>
          </w:r>
        </w:p>
      </w:docPartBody>
    </w:docPart>
    <w:docPart>
      <w:docPartPr>
        <w:name w:val="B61AA332A67041D181931844ED8AF5AF"/>
        <w:category>
          <w:name w:val="常规"/>
          <w:gallery w:val="placeholder"/>
        </w:category>
        <w:types>
          <w:type w:val="bbPlcHdr"/>
        </w:types>
        <w:behaviors>
          <w:behavior w:val="content"/>
        </w:behaviors>
        <w:guid w:val="{BD4F5ACB-6A71-4752-9025-46927DD90D89}"/>
      </w:docPartPr>
      <w:docPartBody>
        <w:p w:rsidR="008D62EF" w:rsidRDefault="008D62EF" w:rsidP="008D62EF">
          <w:pPr>
            <w:pStyle w:val="B61AA332A67041D181931844ED8AF5AF"/>
          </w:pPr>
          <w:r>
            <w:rPr>
              <w:rStyle w:val="placeholder1Char"/>
              <w:rFonts w:hint="eastAsia"/>
            </w:rPr>
            <w:t>____________</w:t>
          </w:r>
        </w:p>
      </w:docPartBody>
    </w:docPart>
    <w:docPart>
      <w:docPartPr>
        <w:name w:val="BED0BEED30A5424F8B8799A81613CC06"/>
        <w:category>
          <w:name w:val="常规"/>
          <w:gallery w:val="placeholder"/>
        </w:category>
        <w:types>
          <w:type w:val="bbPlcHdr"/>
        </w:types>
        <w:behaviors>
          <w:behavior w:val="content"/>
        </w:behaviors>
        <w:guid w:val="{5405B3D4-BDD8-48BE-9682-155E614F965A}"/>
      </w:docPartPr>
      <w:docPartBody>
        <w:p w:rsidR="008D62EF" w:rsidRDefault="008D62EF" w:rsidP="008D62EF">
          <w:pPr>
            <w:pStyle w:val="BED0BEED30A5424F8B8799A81613CC06"/>
          </w:pPr>
          <w:r>
            <w:rPr>
              <w:rStyle w:val="placeholder1Char"/>
              <w:rFonts w:hint="eastAsia"/>
            </w:rPr>
            <w:t>____________</w:t>
          </w:r>
        </w:p>
      </w:docPartBody>
    </w:docPart>
    <w:docPart>
      <w:docPartPr>
        <w:name w:val="8C5C6F2F01F74551AA194608836D0B30"/>
        <w:category>
          <w:name w:val="常规"/>
          <w:gallery w:val="placeholder"/>
        </w:category>
        <w:types>
          <w:type w:val="bbPlcHdr"/>
        </w:types>
        <w:behaviors>
          <w:behavior w:val="content"/>
        </w:behaviors>
        <w:guid w:val="{C9958D64-3EDF-4682-A918-3D7A47C22481}"/>
      </w:docPartPr>
      <w:docPartBody>
        <w:p w:rsidR="008D62EF" w:rsidRDefault="008D62EF" w:rsidP="008D62EF">
          <w:pPr>
            <w:pStyle w:val="8C5C6F2F01F74551AA194608836D0B30"/>
          </w:pPr>
          <w:r>
            <w:rPr>
              <w:rStyle w:val="placeholder1Char"/>
              <w:rFonts w:hint="eastAsia"/>
            </w:rPr>
            <w:t>____________</w:t>
          </w:r>
        </w:p>
      </w:docPartBody>
    </w:docPart>
    <w:docPart>
      <w:docPartPr>
        <w:name w:val="8B3697B935E34DF280F8D1A0BF9B6CE0"/>
        <w:category>
          <w:name w:val="常规"/>
          <w:gallery w:val="placeholder"/>
        </w:category>
        <w:types>
          <w:type w:val="bbPlcHdr"/>
        </w:types>
        <w:behaviors>
          <w:behavior w:val="content"/>
        </w:behaviors>
        <w:guid w:val="{6600A0F8-363C-40AE-8A51-E83F202B88F2}"/>
      </w:docPartPr>
      <w:docPartBody>
        <w:p w:rsidR="008D62EF" w:rsidRDefault="008D62EF" w:rsidP="008D62EF">
          <w:pPr>
            <w:pStyle w:val="8B3697B935E34DF280F8D1A0BF9B6CE0"/>
          </w:pPr>
          <w:r>
            <w:rPr>
              <w:rStyle w:val="placeholder1Char"/>
              <w:rFonts w:hint="eastAsia"/>
            </w:rPr>
            <w:t>____________</w:t>
          </w:r>
        </w:p>
      </w:docPartBody>
    </w:docPart>
    <w:docPart>
      <w:docPartPr>
        <w:name w:val="688355BA559343F19244BFD132315C1D"/>
        <w:category>
          <w:name w:val="常规"/>
          <w:gallery w:val="placeholder"/>
        </w:category>
        <w:types>
          <w:type w:val="bbPlcHdr"/>
        </w:types>
        <w:behaviors>
          <w:behavior w:val="content"/>
        </w:behaviors>
        <w:guid w:val="{E342FD04-8C7E-48D1-9B3D-E78DAD04229B}"/>
      </w:docPartPr>
      <w:docPartBody>
        <w:p w:rsidR="008D62EF" w:rsidRDefault="008D62EF" w:rsidP="008D62EF">
          <w:pPr>
            <w:pStyle w:val="688355BA559343F19244BFD132315C1D"/>
          </w:pPr>
          <w:r>
            <w:rPr>
              <w:rStyle w:val="placeholder1Char"/>
              <w:rFonts w:hint="eastAsia"/>
            </w:rPr>
            <w:t>____________</w:t>
          </w:r>
        </w:p>
      </w:docPartBody>
    </w:docPart>
    <w:docPart>
      <w:docPartPr>
        <w:name w:val="91E346252EA049FFAAFBDEB9B5CD0195"/>
        <w:category>
          <w:name w:val="常规"/>
          <w:gallery w:val="placeholder"/>
        </w:category>
        <w:types>
          <w:type w:val="bbPlcHdr"/>
        </w:types>
        <w:behaviors>
          <w:behavior w:val="content"/>
        </w:behaviors>
        <w:guid w:val="{92F75542-4711-4FB4-A9B3-57026F1A0F30}"/>
      </w:docPartPr>
      <w:docPartBody>
        <w:p w:rsidR="008D62EF" w:rsidRDefault="008D62EF" w:rsidP="008D62EF">
          <w:pPr>
            <w:pStyle w:val="91E346252EA049FFAAFBDEB9B5CD0195"/>
          </w:pPr>
          <w:r>
            <w:rPr>
              <w:rStyle w:val="placeholder1Char"/>
              <w:rFonts w:hint="eastAsia"/>
            </w:rPr>
            <w:t>____________</w:t>
          </w:r>
        </w:p>
      </w:docPartBody>
    </w:docPart>
    <w:docPart>
      <w:docPartPr>
        <w:name w:val="5D086728A73A4F4B8F64FE5C47007C28"/>
        <w:category>
          <w:name w:val="常规"/>
          <w:gallery w:val="placeholder"/>
        </w:category>
        <w:types>
          <w:type w:val="bbPlcHdr"/>
        </w:types>
        <w:behaviors>
          <w:behavior w:val="content"/>
        </w:behaviors>
        <w:guid w:val="{81C60EF5-4D11-4CB7-87F3-E14AE458520C}"/>
      </w:docPartPr>
      <w:docPartBody>
        <w:p w:rsidR="008D62EF" w:rsidRDefault="008D62EF" w:rsidP="008D62EF">
          <w:pPr>
            <w:pStyle w:val="5D086728A73A4F4B8F64FE5C47007C28"/>
          </w:pPr>
          <w:r>
            <w:rPr>
              <w:rStyle w:val="placeholder1Char"/>
              <w:rFonts w:hint="eastAsia"/>
            </w:rPr>
            <w:t>____________</w:t>
          </w:r>
        </w:p>
      </w:docPartBody>
    </w:docPart>
    <w:docPart>
      <w:docPartPr>
        <w:name w:val="E03B2C9646B94FCAA13DFFBFEC6E7B2C"/>
        <w:category>
          <w:name w:val="常规"/>
          <w:gallery w:val="placeholder"/>
        </w:category>
        <w:types>
          <w:type w:val="bbPlcHdr"/>
        </w:types>
        <w:behaviors>
          <w:behavior w:val="content"/>
        </w:behaviors>
        <w:guid w:val="{F216FCF7-7664-4BE0-B5C1-D44DA257623C}"/>
      </w:docPartPr>
      <w:docPartBody>
        <w:p w:rsidR="008D62EF" w:rsidRDefault="008D62EF" w:rsidP="008D62EF">
          <w:pPr>
            <w:pStyle w:val="E03B2C9646B94FCAA13DFFBFEC6E7B2C"/>
          </w:pPr>
          <w:r>
            <w:rPr>
              <w:rStyle w:val="placeholder1Char"/>
              <w:rFonts w:hint="eastAsia"/>
            </w:rPr>
            <w:t>____________</w:t>
          </w:r>
        </w:p>
      </w:docPartBody>
    </w:docPart>
    <w:docPart>
      <w:docPartPr>
        <w:name w:val="37DDC93B27B54C2EA3F1E8989D2DFDD1"/>
        <w:category>
          <w:name w:val="常规"/>
          <w:gallery w:val="placeholder"/>
        </w:category>
        <w:types>
          <w:type w:val="bbPlcHdr"/>
        </w:types>
        <w:behaviors>
          <w:behavior w:val="content"/>
        </w:behaviors>
        <w:guid w:val="{EB2EBFE2-316F-471D-A92D-0F8CE184920D}"/>
      </w:docPartPr>
      <w:docPartBody>
        <w:p w:rsidR="008D62EF" w:rsidRDefault="008D62EF" w:rsidP="008D62EF">
          <w:pPr>
            <w:pStyle w:val="37DDC93B27B54C2EA3F1E8989D2DFDD1"/>
          </w:pPr>
          <w:r>
            <w:rPr>
              <w:rStyle w:val="placeholder1Char"/>
              <w:rFonts w:hint="eastAsia"/>
            </w:rPr>
            <w:t>____________</w:t>
          </w:r>
        </w:p>
      </w:docPartBody>
    </w:docPart>
    <w:docPart>
      <w:docPartPr>
        <w:name w:val="9B0E4FB6A2034F93A163829A7D34D836"/>
        <w:category>
          <w:name w:val="常规"/>
          <w:gallery w:val="placeholder"/>
        </w:category>
        <w:types>
          <w:type w:val="bbPlcHdr"/>
        </w:types>
        <w:behaviors>
          <w:behavior w:val="content"/>
        </w:behaviors>
        <w:guid w:val="{EDCF4944-C2BB-4371-917D-13001C5F7958}"/>
      </w:docPartPr>
      <w:docPartBody>
        <w:p w:rsidR="008D62EF" w:rsidRDefault="008D62EF" w:rsidP="008D62EF">
          <w:pPr>
            <w:pStyle w:val="9B0E4FB6A2034F93A163829A7D34D836"/>
          </w:pPr>
          <w:r>
            <w:rPr>
              <w:rStyle w:val="placeholder1Char"/>
              <w:rFonts w:hint="eastAsia"/>
            </w:rPr>
            <w:t>____________</w:t>
          </w:r>
        </w:p>
      </w:docPartBody>
    </w:docPart>
    <w:docPart>
      <w:docPartPr>
        <w:name w:val="34AC48F83A504047B6FF17958714DB63"/>
        <w:category>
          <w:name w:val="常规"/>
          <w:gallery w:val="placeholder"/>
        </w:category>
        <w:types>
          <w:type w:val="bbPlcHdr"/>
        </w:types>
        <w:behaviors>
          <w:behavior w:val="content"/>
        </w:behaviors>
        <w:guid w:val="{E6B9923D-58F9-4855-8F48-76820CB8F48C}"/>
      </w:docPartPr>
      <w:docPartBody>
        <w:p w:rsidR="008D62EF" w:rsidRDefault="008D62EF" w:rsidP="008D62EF">
          <w:pPr>
            <w:pStyle w:val="34AC48F83A504047B6FF17958714DB63"/>
          </w:pPr>
          <w:r>
            <w:rPr>
              <w:rStyle w:val="placeholder1Char"/>
              <w:rFonts w:hint="eastAsia"/>
            </w:rPr>
            <w:t>____________</w:t>
          </w:r>
        </w:p>
      </w:docPartBody>
    </w:docPart>
    <w:docPart>
      <w:docPartPr>
        <w:name w:val="6876A1D6BFDE4228817716F05556554D"/>
        <w:category>
          <w:name w:val="常规"/>
          <w:gallery w:val="placeholder"/>
        </w:category>
        <w:types>
          <w:type w:val="bbPlcHdr"/>
        </w:types>
        <w:behaviors>
          <w:behavior w:val="content"/>
        </w:behaviors>
        <w:guid w:val="{5A90219A-AE06-4293-B757-393CDA025597}"/>
      </w:docPartPr>
      <w:docPartBody>
        <w:p w:rsidR="008D62EF" w:rsidRDefault="008D62EF" w:rsidP="008D62EF">
          <w:pPr>
            <w:pStyle w:val="6876A1D6BFDE4228817716F05556554D"/>
          </w:pPr>
          <w:r>
            <w:rPr>
              <w:rStyle w:val="placeholder1Char"/>
              <w:rFonts w:hint="eastAsia"/>
            </w:rPr>
            <w:t>____________</w:t>
          </w:r>
        </w:p>
      </w:docPartBody>
    </w:docPart>
    <w:docPart>
      <w:docPartPr>
        <w:name w:val="F18629265F404CDA8DB17E15E7182BE3"/>
        <w:category>
          <w:name w:val="常规"/>
          <w:gallery w:val="placeholder"/>
        </w:category>
        <w:types>
          <w:type w:val="bbPlcHdr"/>
        </w:types>
        <w:behaviors>
          <w:behavior w:val="content"/>
        </w:behaviors>
        <w:guid w:val="{2A322C1A-1AF9-4DBA-AF81-C307DDA0D61E}"/>
      </w:docPartPr>
      <w:docPartBody>
        <w:p w:rsidR="008D62EF" w:rsidRDefault="008D62EF" w:rsidP="008D62EF">
          <w:pPr>
            <w:pStyle w:val="F18629265F404CDA8DB17E15E7182BE3"/>
          </w:pPr>
          <w:r>
            <w:rPr>
              <w:rStyle w:val="placeholder1Char"/>
              <w:rFonts w:hint="eastAsia"/>
            </w:rPr>
            <w:t>____________</w:t>
          </w:r>
        </w:p>
      </w:docPartBody>
    </w:docPart>
    <w:docPart>
      <w:docPartPr>
        <w:name w:val="74F03EDB4FEC4FBA8E6E798CA8A3F5A1"/>
        <w:category>
          <w:name w:val="常规"/>
          <w:gallery w:val="placeholder"/>
        </w:category>
        <w:types>
          <w:type w:val="bbPlcHdr"/>
        </w:types>
        <w:behaviors>
          <w:behavior w:val="content"/>
        </w:behaviors>
        <w:guid w:val="{946B8FB9-F2B7-4C8E-8051-15B5F104DE83}"/>
      </w:docPartPr>
      <w:docPartBody>
        <w:p w:rsidR="008D62EF" w:rsidRDefault="008D62EF" w:rsidP="008D62EF">
          <w:pPr>
            <w:pStyle w:val="74F03EDB4FEC4FBA8E6E798CA8A3F5A1"/>
          </w:pPr>
          <w:r>
            <w:rPr>
              <w:rStyle w:val="placeholder1Char"/>
              <w:rFonts w:hint="eastAsia"/>
            </w:rPr>
            <w:t>____________</w:t>
          </w:r>
        </w:p>
      </w:docPartBody>
    </w:docPart>
    <w:docPart>
      <w:docPartPr>
        <w:name w:val="0C3BD344A3D543CBBFD02EE4370603D1"/>
        <w:category>
          <w:name w:val="常规"/>
          <w:gallery w:val="placeholder"/>
        </w:category>
        <w:types>
          <w:type w:val="bbPlcHdr"/>
        </w:types>
        <w:behaviors>
          <w:behavior w:val="content"/>
        </w:behaviors>
        <w:guid w:val="{622F2936-E002-4262-8DA5-B5A55ECD8044}"/>
      </w:docPartPr>
      <w:docPartBody>
        <w:p w:rsidR="008D62EF" w:rsidRDefault="008D62EF" w:rsidP="008D62EF">
          <w:pPr>
            <w:pStyle w:val="0C3BD344A3D543CBBFD02EE4370603D1"/>
          </w:pPr>
          <w:r>
            <w:rPr>
              <w:rStyle w:val="placeholder1Char"/>
              <w:rFonts w:hint="eastAsia"/>
            </w:rPr>
            <w:t>____________</w:t>
          </w:r>
        </w:p>
      </w:docPartBody>
    </w:docPart>
    <w:docPart>
      <w:docPartPr>
        <w:name w:val="B63C53E5647E47E29015B0E771FDDB67"/>
        <w:category>
          <w:name w:val="常规"/>
          <w:gallery w:val="placeholder"/>
        </w:category>
        <w:types>
          <w:type w:val="bbPlcHdr"/>
        </w:types>
        <w:behaviors>
          <w:behavior w:val="content"/>
        </w:behaviors>
        <w:guid w:val="{29CE78E4-F7EB-4894-9599-CAB6B3AE25DE}"/>
      </w:docPartPr>
      <w:docPartBody>
        <w:p w:rsidR="008D62EF" w:rsidRDefault="008D62EF" w:rsidP="008D62EF">
          <w:pPr>
            <w:pStyle w:val="B63C53E5647E47E29015B0E771FDDB67"/>
          </w:pPr>
          <w:r>
            <w:rPr>
              <w:rStyle w:val="placeholder1Char"/>
              <w:rFonts w:hint="eastAsia"/>
            </w:rPr>
            <w:t>____________</w:t>
          </w:r>
        </w:p>
      </w:docPartBody>
    </w:docPart>
    <w:docPart>
      <w:docPartPr>
        <w:name w:val="23DA57C7E33C47ED9BD90AF4F964328F"/>
        <w:category>
          <w:name w:val="常规"/>
          <w:gallery w:val="placeholder"/>
        </w:category>
        <w:types>
          <w:type w:val="bbPlcHdr"/>
        </w:types>
        <w:behaviors>
          <w:behavior w:val="content"/>
        </w:behaviors>
        <w:guid w:val="{DB850980-BAFD-4729-BAE9-F1F4386AE51A}"/>
      </w:docPartPr>
      <w:docPartBody>
        <w:p w:rsidR="008D62EF" w:rsidRDefault="008D62EF" w:rsidP="008D62EF">
          <w:pPr>
            <w:pStyle w:val="23DA57C7E33C47ED9BD90AF4F964328F"/>
          </w:pPr>
          <w:r>
            <w:rPr>
              <w:rStyle w:val="placeholder1Char"/>
              <w:rFonts w:hint="eastAsia"/>
            </w:rPr>
            <w:t>____________</w:t>
          </w:r>
        </w:p>
      </w:docPartBody>
    </w:docPart>
    <w:docPart>
      <w:docPartPr>
        <w:name w:val="99655458F620430F8C47E3C9C551CAF7"/>
        <w:category>
          <w:name w:val="常规"/>
          <w:gallery w:val="placeholder"/>
        </w:category>
        <w:types>
          <w:type w:val="bbPlcHdr"/>
        </w:types>
        <w:behaviors>
          <w:behavior w:val="content"/>
        </w:behaviors>
        <w:guid w:val="{10D0A561-DE78-4CF3-B9CD-E52A3EB84BED}"/>
      </w:docPartPr>
      <w:docPartBody>
        <w:p w:rsidR="008D62EF" w:rsidRDefault="008D62EF" w:rsidP="008D62EF">
          <w:pPr>
            <w:pStyle w:val="99655458F620430F8C47E3C9C551CAF7"/>
          </w:pPr>
          <w:r>
            <w:rPr>
              <w:rStyle w:val="placeholder1Char"/>
              <w:rFonts w:hint="eastAsia"/>
            </w:rPr>
            <w:t>____________</w:t>
          </w:r>
        </w:p>
      </w:docPartBody>
    </w:docPart>
    <w:docPart>
      <w:docPartPr>
        <w:name w:val="B4DDC13E0B0B47729D17A39F085F8553"/>
        <w:category>
          <w:name w:val="常规"/>
          <w:gallery w:val="placeholder"/>
        </w:category>
        <w:types>
          <w:type w:val="bbPlcHdr"/>
        </w:types>
        <w:behaviors>
          <w:behavior w:val="content"/>
        </w:behaviors>
        <w:guid w:val="{313E17DE-0CA2-4AC6-8DEA-9031F313DB10}"/>
      </w:docPartPr>
      <w:docPartBody>
        <w:p w:rsidR="008D62EF" w:rsidRDefault="008D62EF" w:rsidP="008D62EF">
          <w:pPr>
            <w:pStyle w:val="B4DDC13E0B0B47729D17A39F085F8553"/>
          </w:pPr>
          <w:r>
            <w:rPr>
              <w:rStyle w:val="placeholder1Char"/>
              <w:rFonts w:hint="eastAsia"/>
            </w:rPr>
            <w:t>____________</w:t>
          </w:r>
        </w:p>
      </w:docPartBody>
    </w:docPart>
    <w:docPart>
      <w:docPartPr>
        <w:name w:val="897CA8D0D7AA4E20A45A6351D2CBC8D3"/>
        <w:category>
          <w:name w:val="常规"/>
          <w:gallery w:val="placeholder"/>
        </w:category>
        <w:types>
          <w:type w:val="bbPlcHdr"/>
        </w:types>
        <w:behaviors>
          <w:behavior w:val="content"/>
        </w:behaviors>
        <w:guid w:val="{77C8DFA7-4C9D-467B-92E4-D6429022CAE1}"/>
      </w:docPartPr>
      <w:docPartBody>
        <w:p w:rsidR="008D62EF" w:rsidRDefault="008D62EF" w:rsidP="008D62EF">
          <w:pPr>
            <w:pStyle w:val="897CA8D0D7AA4E20A45A6351D2CBC8D3"/>
          </w:pPr>
          <w:r>
            <w:rPr>
              <w:rStyle w:val="placeholder1Char"/>
              <w:rFonts w:hint="eastAsia"/>
            </w:rPr>
            <w:t>____________</w:t>
          </w:r>
        </w:p>
      </w:docPartBody>
    </w:docPart>
    <w:docPart>
      <w:docPartPr>
        <w:name w:val="E7AB24EC341D473EBDC9154A376B032A"/>
        <w:category>
          <w:name w:val="常规"/>
          <w:gallery w:val="placeholder"/>
        </w:category>
        <w:types>
          <w:type w:val="bbPlcHdr"/>
        </w:types>
        <w:behaviors>
          <w:behavior w:val="content"/>
        </w:behaviors>
        <w:guid w:val="{EF0B0391-F4BD-44D0-B462-A64E786B47A3}"/>
      </w:docPartPr>
      <w:docPartBody>
        <w:p w:rsidR="008D62EF" w:rsidRDefault="008D62EF" w:rsidP="008D62EF">
          <w:pPr>
            <w:pStyle w:val="E7AB24EC341D473EBDC9154A376B032A"/>
          </w:pPr>
          <w:r>
            <w:rPr>
              <w:rStyle w:val="placeholder1Char"/>
              <w:rFonts w:hint="eastAsia"/>
            </w:rPr>
            <w:t>____________</w:t>
          </w:r>
        </w:p>
      </w:docPartBody>
    </w:docPart>
    <w:docPart>
      <w:docPartPr>
        <w:name w:val="88022DB407644BF7A5AF8ACBE60B8655"/>
        <w:category>
          <w:name w:val="常规"/>
          <w:gallery w:val="placeholder"/>
        </w:category>
        <w:types>
          <w:type w:val="bbPlcHdr"/>
        </w:types>
        <w:behaviors>
          <w:behavior w:val="content"/>
        </w:behaviors>
        <w:guid w:val="{65F13C68-27C6-4697-98E0-9E12338D3C54}"/>
      </w:docPartPr>
      <w:docPartBody>
        <w:p w:rsidR="008D62EF" w:rsidRDefault="008D62EF" w:rsidP="008D62EF">
          <w:pPr>
            <w:pStyle w:val="88022DB407644BF7A5AF8ACBE60B8655"/>
          </w:pPr>
          <w:r>
            <w:rPr>
              <w:rStyle w:val="placeholder1Char"/>
              <w:rFonts w:hint="eastAsia"/>
            </w:rPr>
            <w:t>____________</w:t>
          </w:r>
        </w:p>
      </w:docPartBody>
    </w:docPart>
    <w:docPart>
      <w:docPartPr>
        <w:name w:val="C486746640E2465E862D3536DD910CEF"/>
        <w:category>
          <w:name w:val="常规"/>
          <w:gallery w:val="placeholder"/>
        </w:category>
        <w:types>
          <w:type w:val="bbPlcHdr"/>
        </w:types>
        <w:behaviors>
          <w:behavior w:val="content"/>
        </w:behaviors>
        <w:guid w:val="{8484F20A-DD23-4D6A-A632-6854A9A36B9F}"/>
      </w:docPartPr>
      <w:docPartBody>
        <w:p w:rsidR="008D62EF" w:rsidRDefault="008D62EF" w:rsidP="008D62EF">
          <w:pPr>
            <w:pStyle w:val="C486746640E2465E862D3536DD910CEF"/>
          </w:pPr>
          <w:r>
            <w:rPr>
              <w:rStyle w:val="placeholder1Char"/>
              <w:rFonts w:hint="eastAsia"/>
            </w:rPr>
            <w:t>____________</w:t>
          </w:r>
        </w:p>
      </w:docPartBody>
    </w:docPart>
    <w:docPart>
      <w:docPartPr>
        <w:name w:val="95411FD82AAB4E6593890B04077CB082"/>
        <w:category>
          <w:name w:val="常规"/>
          <w:gallery w:val="placeholder"/>
        </w:category>
        <w:types>
          <w:type w:val="bbPlcHdr"/>
        </w:types>
        <w:behaviors>
          <w:behavior w:val="content"/>
        </w:behaviors>
        <w:guid w:val="{24803F37-D58F-4176-85E3-5CE2CFD4D38D}"/>
      </w:docPartPr>
      <w:docPartBody>
        <w:p w:rsidR="008D62EF" w:rsidRDefault="008D62EF" w:rsidP="008D62EF">
          <w:pPr>
            <w:pStyle w:val="95411FD82AAB4E6593890B04077CB082"/>
          </w:pPr>
          <w:r>
            <w:rPr>
              <w:rStyle w:val="placeholder1Char"/>
              <w:rFonts w:hint="eastAsia"/>
            </w:rPr>
            <w:t>____________</w:t>
          </w:r>
        </w:p>
      </w:docPartBody>
    </w:docPart>
    <w:docPart>
      <w:docPartPr>
        <w:name w:val="56698A07539644D8A59DA08957325297"/>
        <w:category>
          <w:name w:val="常规"/>
          <w:gallery w:val="placeholder"/>
        </w:category>
        <w:types>
          <w:type w:val="bbPlcHdr"/>
        </w:types>
        <w:behaviors>
          <w:behavior w:val="content"/>
        </w:behaviors>
        <w:guid w:val="{27231F8E-4FC8-45C3-8ED2-515472A2F3BF}"/>
      </w:docPartPr>
      <w:docPartBody>
        <w:p w:rsidR="008D62EF" w:rsidRDefault="008D62EF" w:rsidP="008D62EF">
          <w:pPr>
            <w:pStyle w:val="56698A07539644D8A59DA08957325297"/>
          </w:pPr>
          <w:r>
            <w:rPr>
              <w:rStyle w:val="placeholder1Char"/>
              <w:rFonts w:hint="eastAsia"/>
            </w:rPr>
            <w:t>____________</w:t>
          </w:r>
        </w:p>
      </w:docPartBody>
    </w:docPart>
    <w:docPart>
      <w:docPartPr>
        <w:name w:val="C2AED19870644721A23DF0E882117C2D"/>
        <w:category>
          <w:name w:val="常规"/>
          <w:gallery w:val="placeholder"/>
        </w:category>
        <w:types>
          <w:type w:val="bbPlcHdr"/>
        </w:types>
        <w:behaviors>
          <w:behavior w:val="content"/>
        </w:behaviors>
        <w:guid w:val="{74236620-D9F7-4BAF-8967-06DB486A8825}"/>
      </w:docPartPr>
      <w:docPartBody>
        <w:p w:rsidR="008D62EF" w:rsidRDefault="008D62EF" w:rsidP="008D62EF">
          <w:pPr>
            <w:pStyle w:val="C2AED19870644721A23DF0E882117C2D"/>
          </w:pPr>
          <w:r>
            <w:rPr>
              <w:rStyle w:val="placeholder1Char"/>
              <w:rFonts w:hint="eastAsia"/>
            </w:rPr>
            <w:t>____________</w:t>
          </w:r>
        </w:p>
      </w:docPartBody>
    </w:docPart>
    <w:docPart>
      <w:docPartPr>
        <w:name w:val="655EF0F127134D64AD79A321DB1B7B3E"/>
        <w:category>
          <w:name w:val="常规"/>
          <w:gallery w:val="placeholder"/>
        </w:category>
        <w:types>
          <w:type w:val="bbPlcHdr"/>
        </w:types>
        <w:behaviors>
          <w:behavior w:val="content"/>
        </w:behaviors>
        <w:guid w:val="{416D4B84-D7B6-447D-A61A-5FCB209E62F3}"/>
      </w:docPartPr>
      <w:docPartBody>
        <w:p w:rsidR="008D62EF" w:rsidRDefault="008D62EF" w:rsidP="008D62EF">
          <w:pPr>
            <w:pStyle w:val="655EF0F127134D64AD79A321DB1B7B3E"/>
          </w:pPr>
          <w:r>
            <w:rPr>
              <w:rStyle w:val="placeholder1Char"/>
              <w:rFonts w:hint="eastAsia"/>
            </w:rPr>
            <w:t>____________</w:t>
          </w:r>
        </w:p>
      </w:docPartBody>
    </w:docPart>
    <w:docPart>
      <w:docPartPr>
        <w:name w:val="C37851F809134D47882F14DC2A7D49DD"/>
        <w:category>
          <w:name w:val="常规"/>
          <w:gallery w:val="placeholder"/>
        </w:category>
        <w:types>
          <w:type w:val="bbPlcHdr"/>
        </w:types>
        <w:behaviors>
          <w:behavior w:val="content"/>
        </w:behaviors>
        <w:guid w:val="{F7F1D9EE-6AE1-4820-B2D2-17DD8474ECD5}"/>
      </w:docPartPr>
      <w:docPartBody>
        <w:p w:rsidR="008D62EF" w:rsidRDefault="008D62EF" w:rsidP="008D62EF">
          <w:pPr>
            <w:pStyle w:val="C37851F809134D47882F14DC2A7D49DD"/>
          </w:pPr>
          <w:r>
            <w:rPr>
              <w:rStyle w:val="placeholder1Char"/>
              <w:rFonts w:hint="eastAsia"/>
            </w:rPr>
            <w:t>____________</w:t>
          </w:r>
        </w:p>
      </w:docPartBody>
    </w:docPart>
    <w:docPart>
      <w:docPartPr>
        <w:name w:val="C2A74462F1B2400EA54B01F6A03F5DF9"/>
        <w:category>
          <w:name w:val="常规"/>
          <w:gallery w:val="placeholder"/>
        </w:category>
        <w:types>
          <w:type w:val="bbPlcHdr"/>
        </w:types>
        <w:behaviors>
          <w:behavior w:val="content"/>
        </w:behaviors>
        <w:guid w:val="{99ED3955-8B1E-4863-942E-6F31216DFCB8}"/>
      </w:docPartPr>
      <w:docPartBody>
        <w:p w:rsidR="008D62EF" w:rsidRDefault="008D62EF" w:rsidP="008D62EF">
          <w:pPr>
            <w:pStyle w:val="C2A74462F1B2400EA54B01F6A03F5DF9"/>
          </w:pPr>
          <w:r>
            <w:rPr>
              <w:rStyle w:val="placeholder1Char"/>
              <w:rFonts w:hint="eastAsia"/>
            </w:rPr>
            <w:t>____________</w:t>
          </w:r>
        </w:p>
      </w:docPartBody>
    </w:docPart>
    <w:docPart>
      <w:docPartPr>
        <w:name w:val="BE945AB824A140BC8D29DFC9E3065543"/>
        <w:category>
          <w:name w:val="常规"/>
          <w:gallery w:val="placeholder"/>
        </w:category>
        <w:types>
          <w:type w:val="bbPlcHdr"/>
        </w:types>
        <w:behaviors>
          <w:behavior w:val="content"/>
        </w:behaviors>
        <w:guid w:val="{0CAD5C3A-E9FB-4CA8-A1FB-79844D41D3B2}"/>
      </w:docPartPr>
      <w:docPartBody>
        <w:p w:rsidR="008D62EF" w:rsidRDefault="008D62EF" w:rsidP="008D62EF">
          <w:pPr>
            <w:pStyle w:val="BE945AB824A140BC8D29DFC9E3065543"/>
          </w:pPr>
          <w:r>
            <w:rPr>
              <w:rStyle w:val="placeholder1Char"/>
              <w:rFonts w:hint="eastAsia"/>
            </w:rPr>
            <w:t>____________</w:t>
          </w:r>
        </w:p>
      </w:docPartBody>
    </w:docPart>
    <w:docPart>
      <w:docPartPr>
        <w:name w:val="A047F3CBDECA42318B42380879C10BD4"/>
        <w:category>
          <w:name w:val="常规"/>
          <w:gallery w:val="placeholder"/>
        </w:category>
        <w:types>
          <w:type w:val="bbPlcHdr"/>
        </w:types>
        <w:behaviors>
          <w:behavior w:val="content"/>
        </w:behaviors>
        <w:guid w:val="{0B7DE379-36A0-44EF-B1A6-8FCEC6225C73}"/>
      </w:docPartPr>
      <w:docPartBody>
        <w:p w:rsidR="008D62EF" w:rsidRDefault="008D62EF" w:rsidP="008D62EF">
          <w:pPr>
            <w:pStyle w:val="A047F3CBDECA42318B42380879C10BD4"/>
          </w:pPr>
          <w:r>
            <w:rPr>
              <w:rStyle w:val="placeholder1Char"/>
              <w:rFonts w:hint="eastAsia"/>
            </w:rPr>
            <w:t>____________</w:t>
          </w:r>
        </w:p>
      </w:docPartBody>
    </w:docPart>
    <w:docPart>
      <w:docPartPr>
        <w:name w:val="770F4902A56641C38C0080426534407C"/>
        <w:category>
          <w:name w:val="常规"/>
          <w:gallery w:val="placeholder"/>
        </w:category>
        <w:types>
          <w:type w:val="bbPlcHdr"/>
        </w:types>
        <w:behaviors>
          <w:behavior w:val="content"/>
        </w:behaviors>
        <w:guid w:val="{86FA0A08-55B0-4043-A7AF-2C36BB39EF74}"/>
      </w:docPartPr>
      <w:docPartBody>
        <w:p w:rsidR="008D62EF" w:rsidRDefault="008D62EF" w:rsidP="008D62EF">
          <w:pPr>
            <w:pStyle w:val="770F4902A56641C38C0080426534407C"/>
          </w:pPr>
          <w:r>
            <w:rPr>
              <w:rStyle w:val="placeholder1Char"/>
              <w:rFonts w:hint="eastAsia"/>
            </w:rPr>
            <w:t>____________</w:t>
          </w:r>
        </w:p>
      </w:docPartBody>
    </w:docPart>
    <w:docPart>
      <w:docPartPr>
        <w:name w:val="3D5A5646473C45ADAFBC447A46661895"/>
        <w:category>
          <w:name w:val="常规"/>
          <w:gallery w:val="placeholder"/>
        </w:category>
        <w:types>
          <w:type w:val="bbPlcHdr"/>
        </w:types>
        <w:behaviors>
          <w:behavior w:val="content"/>
        </w:behaviors>
        <w:guid w:val="{605D4885-C66A-4718-8877-55210601AFFA}"/>
      </w:docPartPr>
      <w:docPartBody>
        <w:p w:rsidR="008D62EF" w:rsidRDefault="008D62EF" w:rsidP="008D62EF">
          <w:pPr>
            <w:pStyle w:val="3D5A5646473C45ADAFBC447A46661895"/>
          </w:pPr>
          <w:r>
            <w:rPr>
              <w:rStyle w:val="placeholder1Char"/>
              <w:rFonts w:hint="eastAsia"/>
            </w:rPr>
            <w:t>____________</w:t>
          </w:r>
        </w:p>
      </w:docPartBody>
    </w:docPart>
    <w:docPart>
      <w:docPartPr>
        <w:name w:val="07544C16B78145E38004BC0B308CB8D8"/>
        <w:category>
          <w:name w:val="常规"/>
          <w:gallery w:val="placeholder"/>
        </w:category>
        <w:types>
          <w:type w:val="bbPlcHdr"/>
        </w:types>
        <w:behaviors>
          <w:behavior w:val="content"/>
        </w:behaviors>
        <w:guid w:val="{FBC7326F-4D44-4B1C-BEDA-A868375C01C5}"/>
      </w:docPartPr>
      <w:docPartBody>
        <w:p w:rsidR="008D62EF" w:rsidRDefault="008D62EF" w:rsidP="008D62EF">
          <w:pPr>
            <w:pStyle w:val="07544C16B78145E38004BC0B308CB8D8"/>
          </w:pPr>
          <w:r>
            <w:rPr>
              <w:rStyle w:val="placeholder1Char"/>
              <w:rFonts w:hint="eastAsia"/>
            </w:rPr>
            <w:t>____________</w:t>
          </w:r>
        </w:p>
      </w:docPartBody>
    </w:docPart>
    <w:docPart>
      <w:docPartPr>
        <w:name w:val="E046CDA056054B74AE84BBAC257B1A98"/>
        <w:category>
          <w:name w:val="常规"/>
          <w:gallery w:val="placeholder"/>
        </w:category>
        <w:types>
          <w:type w:val="bbPlcHdr"/>
        </w:types>
        <w:behaviors>
          <w:behavior w:val="content"/>
        </w:behaviors>
        <w:guid w:val="{A3AE9B90-10CB-4A94-AF5A-89CAEB5304CB}"/>
      </w:docPartPr>
      <w:docPartBody>
        <w:p w:rsidR="008D62EF" w:rsidRDefault="008D62EF" w:rsidP="008D62EF">
          <w:pPr>
            <w:pStyle w:val="E046CDA056054B74AE84BBAC257B1A98"/>
          </w:pPr>
          <w:r>
            <w:rPr>
              <w:rStyle w:val="placeholder1Char"/>
              <w:rFonts w:hint="eastAsia"/>
            </w:rPr>
            <w:t>____________</w:t>
          </w:r>
        </w:p>
      </w:docPartBody>
    </w:docPart>
    <w:docPart>
      <w:docPartPr>
        <w:name w:val="AA44A30EA977432E9D4B4BA5E1E88720"/>
        <w:category>
          <w:name w:val="常规"/>
          <w:gallery w:val="placeholder"/>
        </w:category>
        <w:types>
          <w:type w:val="bbPlcHdr"/>
        </w:types>
        <w:behaviors>
          <w:behavior w:val="content"/>
        </w:behaviors>
        <w:guid w:val="{9A91AADE-18C8-4240-A42D-5433E99373EF}"/>
      </w:docPartPr>
      <w:docPartBody>
        <w:p w:rsidR="008D62EF" w:rsidRDefault="008D62EF" w:rsidP="008D62EF">
          <w:pPr>
            <w:pStyle w:val="AA44A30EA977432E9D4B4BA5E1E88720"/>
          </w:pPr>
          <w:r>
            <w:rPr>
              <w:rStyle w:val="placeholder1Char"/>
              <w:rFonts w:hint="eastAsia"/>
            </w:rPr>
            <w:t>____________</w:t>
          </w:r>
        </w:p>
      </w:docPartBody>
    </w:docPart>
    <w:docPart>
      <w:docPartPr>
        <w:name w:val="675CC3D0F28F4B05ABB77BF00C24A226"/>
        <w:category>
          <w:name w:val="常规"/>
          <w:gallery w:val="placeholder"/>
        </w:category>
        <w:types>
          <w:type w:val="bbPlcHdr"/>
        </w:types>
        <w:behaviors>
          <w:behavior w:val="content"/>
        </w:behaviors>
        <w:guid w:val="{EBAF8A34-7283-4064-AC3A-EEEE0D8DE4BC}"/>
      </w:docPartPr>
      <w:docPartBody>
        <w:p w:rsidR="008D62EF" w:rsidRDefault="008D62EF" w:rsidP="008D62EF">
          <w:pPr>
            <w:pStyle w:val="675CC3D0F28F4B05ABB77BF00C24A226"/>
          </w:pPr>
          <w:r>
            <w:rPr>
              <w:rStyle w:val="placeholder1Char"/>
              <w:rFonts w:hint="eastAsia"/>
            </w:rPr>
            <w:t>____________</w:t>
          </w:r>
        </w:p>
      </w:docPartBody>
    </w:docPart>
    <w:docPart>
      <w:docPartPr>
        <w:name w:val="979AF88BCADE4A71AED580727CF72FE9"/>
        <w:category>
          <w:name w:val="常规"/>
          <w:gallery w:val="placeholder"/>
        </w:category>
        <w:types>
          <w:type w:val="bbPlcHdr"/>
        </w:types>
        <w:behaviors>
          <w:behavior w:val="content"/>
        </w:behaviors>
        <w:guid w:val="{118C9DBD-C6B0-4A18-A55D-89860F90BDDB}"/>
      </w:docPartPr>
      <w:docPartBody>
        <w:p w:rsidR="008D62EF" w:rsidRDefault="008D62EF" w:rsidP="008D62EF">
          <w:pPr>
            <w:pStyle w:val="979AF88BCADE4A71AED580727CF72FE9"/>
          </w:pPr>
          <w:r>
            <w:rPr>
              <w:rStyle w:val="placeholder1Char"/>
              <w:rFonts w:hint="eastAsia"/>
            </w:rPr>
            <w:t>____________</w:t>
          </w:r>
        </w:p>
      </w:docPartBody>
    </w:docPart>
    <w:docPart>
      <w:docPartPr>
        <w:name w:val="C85782FBC6AC4BED9EE440223F7292D9"/>
        <w:category>
          <w:name w:val="常规"/>
          <w:gallery w:val="placeholder"/>
        </w:category>
        <w:types>
          <w:type w:val="bbPlcHdr"/>
        </w:types>
        <w:behaviors>
          <w:behavior w:val="content"/>
        </w:behaviors>
        <w:guid w:val="{70CEB8D2-3F81-48E9-93D6-6B0DCDFE7875}"/>
      </w:docPartPr>
      <w:docPartBody>
        <w:p w:rsidR="008D62EF" w:rsidRDefault="008D62EF" w:rsidP="008D62EF">
          <w:pPr>
            <w:pStyle w:val="C85782FBC6AC4BED9EE440223F7292D9"/>
          </w:pPr>
          <w:r>
            <w:rPr>
              <w:rStyle w:val="placeholder1Char"/>
              <w:rFonts w:hint="eastAsia"/>
            </w:rPr>
            <w:t>____________</w:t>
          </w:r>
        </w:p>
      </w:docPartBody>
    </w:docPart>
    <w:docPart>
      <w:docPartPr>
        <w:name w:val="A8CF83BE3A0B4DCB85AD2C6ABDCE03AF"/>
        <w:category>
          <w:name w:val="常规"/>
          <w:gallery w:val="placeholder"/>
        </w:category>
        <w:types>
          <w:type w:val="bbPlcHdr"/>
        </w:types>
        <w:behaviors>
          <w:behavior w:val="content"/>
        </w:behaviors>
        <w:guid w:val="{C6C0E7E1-E257-4ABC-9C3A-B2EDFCB2190D}"/>
      </w:docPartPr>
      <w:docPartBody>
        <w:p w:rsidR="008D62EF" w:rsidRDefault="008D62EF" w:rsidP="008D62EF">
          <w:pPr>
            <w:pStyle w:val="A8CF83BE3A0B4DCB85AD2C6ABDCE03AF"/>
          </w:pPr>
          <w:r>
            <w:rPr>
              <w:rStyle w:val="placeholder1Char"/>
              <w:rFonts w:hint="eastAsia"/>
            </w:rPr>
            <w:t>____________</w:t>
          </w:r>
        </w:p>
      </w:docPartBody>
    </w:docPart>
    <w:docPart>
      <w:docPartPr>
        <w:name w:val="8C1CE36BAB9D4C96BA197315DF5ECDAC"/>
        <w:category>
          <w:name w:val="常规"/>
          <w:gallery w:val="placeholder"/>
        </w:category>
        <w:types>
          <w:type w:val="bbPlcHdr"/>
        </w:types>
        <w:behaviors>
          <w:behavior w:val="content"/>
        </w:behaviors>
        <w:guid w:val="{C8A9BB77-B761-4AB2-B1B0-8249B49303A9}"/>
      </w:docPartPr>
      <w:docPartBody>
        <w:p w:rsidR="008D62EF" w:rsidRDefault="008D62EF" w:rsidP="008D62EF">
          <w:pPr>
            <w:pStyle w:val="8C1CE36BAB9D4C96BA197315DF5ECDAC"/>
          </w:pPr>
          <w:r>
            <w:rPr>
              <w:rStyle w:val="placeholder1Char"/>
              <w:rFonts w:hint="eastAsia"/>
            </w:rPr>
            <w:t>____________</w:t>
          </w:r>
        </w:p>
      </w:docPartBody>
    </w:docPart>
    <w:docPart>
      <w:docPartPr>
        <w:name w:val="7467B7F28F0F4F839D67EB41D6A83A98"/>
        <w:category>
          <w:name w:val="常规"/>
          <w:gallery w:val="placeholder"/>
        </w:category>
        <w:types>
          <w:type w:val="bbPlcHdr"/>
        </w:types>
        <w:behaviors>
          <w:behavior w:val="content"/>
        </w:behaviors>
        <w:guid w:val="{561A6016-6331-4395-BB37-D7236EF1CF24}"/>
      </w:docPartPr>
      <w:docPartBody>
        <w:p w:rsidR="008D62EF" w:rsidRDefault="008D62EF" w:rsidP="008D62EF">
          <w:pPr>
            <w:pStyle w:val="7467B7F28F0F4F839D67EB41D6A83A98"/>
          </w:pPr>
          <w:r>
            <w:rPr>
              <w:rStyle w:val="placeholder1Char"/>
              <w:rFonts w:hint="eastAsia"/>
            </w:rPr>
            <w:t>____________</w:t>
          </w:r>
        </w:p>
      </w:docPartBody>
    </w:docPart>
    <w:docPart>
      <w:docPartPr>
        <w:name w:val="A584E7F63F3A4BCD9D0ACFE625BE1F28"/>
        <w:category>
          <w:name w:val="常规"/>
          <w:gallery w:val="placeholder"/>
        </w:category>
        <w:types>
          <w:type w:val="bbPlcHdr"/>
        </w:types>
        <w:behaviors>
          <w:behavior w:val="content"/>
        </w:behaviors>
        <w:guid w:val="{B8E59DE2-D0A5-4FD2-8EA0-679D2767450F}"/>
      </w:docPartPr>
      <w:docPartBody>
        <w:p w:rsidR="008D62EF" w:rsidRDefault="008D62EF" w:rsidP="008D62EF">
          <w:pPr>
            <w:pStyle w:val="A584E7F63F3A4BCD9D0ACFE625BE1F28"/>
          </w:pPr>
          <w:r>
            <w:rPr>
              <w:rStyle w:val="placeholder1Char"/>
              <w:rFonts w:hint="eastAsia"/>
            </w:rPr>
            <w:t>____________</w:t>
          </w:r>
        </w:p>
      </w:docPartBody>
    </w:docPart>
    <w:docPart>
      <w:docPartPr>
        <w:name w:val="FB15729B101C40A0AF8BE1A2A02BFBDB"/>
        <w:category>
          <w:name w:val="常规"/>
          <w:gallery w:val="placeholder"/>
        </w:category>
        <w:types>
          <w:type w:val="bbPlcHdr"/>
        </w:types>
        <w:behaviors>
          <w:behavior w:val="content"/>
        </w:behaviors>
        <w:guid w:val="{FBC42021-D767-48CF-8783-0DA8F04B9ADE}"/>
      </w:docPartPr>
      <w:docPartBody>
        <w:p w:rsidR="008D62EF" w:rsidRDefault="008D62EF" w:rsidP="008D62EF">
          <w:pPr>
            <w:pStyle w:val="FB15729B101C40A0AF8BE1A2A02BFBDB"/>
          </w:pPr>
          <w:r>
            <w:rPr>
              <w:rStyle w:val="placeholder1Char"/>
              <w:rFonts w:hint="eastAsia"/>
            </w:rPr>
            <w:t>____________</w:t>
          </w:r>
        </w:p>
      </w:docPartBody>
    </w:docPart>
    <w:docPart>
      <w:docPartPr>
        <w:name w:val="6171E354BD2247EFBB2ED94C6BDDCEDD"/>
        <w:category>
          <w:name w:val="常规"/>
          <w:gallery w:val="placeholder"/>
        </w:category>
        <w:types>
          <w:type w:val="bbPlcHdr"/>
        </w:types>
        <w:behaviors>
          <w:behavior w:val="content"/>
        </w:behaviors>
        <w:guid w:val="{D5F2A808-7E4D-494D-9B35-2C1E11527709}"/>
      </w:docPartPr>
      <w:docPartBody>
        <w:p w:rsidR="008D62EF" w:rsidRDefault="008D62EF" w:rsidP="008D62EF">
          <w:pPr>
            <w:pStyle w:val="6171E354BD2247EFBB2ED94C6BDDCEDD"/>
          </w:pPr>
          <w:r>
            <w:rPr>
              <w:rStyle w:val="placeholder1Char"/>
              <w:rFonts w:hint="eastAsia"/>
            </w:rPr>
            <w:t>____________</w:t>
          </w:r>
        </w:p>
      </w:docPartBody>
    </w:docPart>
    <w:docPart>
      <w:docPartPr>
        <w:name w:val="90927953EC7A49B5AD96834B523E304C"/>
        <w:category>
          <w:name w:val="常规"/>
          <w:gallery w:val="placeholder"/>
        </w:category>
        <w:types>
          <w:type w:val="bbPlcHdr"/>
        </w:types>
        <w:behaviors>
          <w:behavior w:val="content"/>
        </w:behaviors>
        <w:guid w:val="{D0F33699-6475-4400-A1DC-340AF5888FB4}"/>
      </w:docPartPr>
      <w:docPartBody>
        <w:p w:rsidR="008D62EF" w:rsidRDefault="008D62EF" w:rsidP="008D62EF">
          <w:pPr>
            <w:pStyle w:val="90927953EC7A49B5AD96834B523E304C"/>
          </w:pPr>
          <w:r>
            <w:rPr>
              <w:rStyle w:val="placeholder1Char"/>
              <w:rFonts w:hint="eastAsia"/>
            </w:rPr>
            <w:t>____________</w:t>
          </w:r>
        </w:p>
      </w:docPartBody>
    </w:docPart>
    <w:docPart>
      <w:docPartPr>
        <w:name w:val="1A72F6EE9C4C41CFBDB81117C8FA6F13"/>
        <w:category>
          <w:name w:val="常规"/>
          <w:gallery w:val="placeholder"/>
        </w:category>
        <w:types>
          <w:type w:val="bbPlcHdr"/>
        </w:types>
        <w:behaviors>
          <w:behavior w:val="content"/>
        </w:behaviors>
        <w:guid w:val="{2D4F7791-13E0-4716-96D8-00D161BB7A0C}"/>
      </w:docPartPr>
      <w:docPartBody>
        <w:p w:rsidR="008D62EF" w:rsidRDefault="008D62EF" w:rsidP="008D62EF">
          <w:pPr>
            <w:pStyle w:val="1A72F6EE9C4C41CFBDB81117C8FA6F13"/>
          </w:pPr>
          <w:r>
            <w:rPr>
              <w:rStyle w:val="placeholder1Char"/>
              <w:rFonts w:hint="eastAsia"/>
            </w:rPr>
            <w:t>____________</w:t>
          </w:r>
        </w:p>
      </w:docPartBody>
    </w:docPart>
    <w:docPart>
      <w:docPartPr>
        <w:name w:val="2232651F381D49318A11F2B8070C501E"/>
        <w:category>
          <w:name w:val="常规"/>
          <w:gallery w:val="placeholder"/>
        </w:category>
        <w:types>
          <w:type w:val="bbPlcHdr"/>
        </w:types>
        <w:behaviors>
          <w:behavior w:val="content"/>
        </w:behaviors>
        <w:guid w:val="{0A22B219-CDE0-444E-804C-49B523B94AB0}"/>
      </w:docPartPr>
      <w:docPartBody>
        <w:p w:rsidR="008D62EF" w:rsidRDefault="008D62EF" w:rsidP="008D62EF">
          <w:pPr>
            <w:pStyle w:val="2232651F381D49318A11F2B8070C501E"/>
          </w:pPr>
          <w:r>
            <w:rPr>
              <w:rStyle w:val="placeholder1Char"/>
              <w:rFonts w:hint="eastAsia"/>
            </w:rPr>
            <w:t>____________</w:t>
          </w:r>
        </w:p>
      </w:docPartBody>
    </w:docPart>
    <w:docPart>
      <w:docPartPr>
        <w:name w:val="80656127E1084B5D899D0AC659E94B01"/>
        <w:category>
          <w:name w:val="常规"/>
          <w:gallery w:val="placeholder"/>
        </w:category>
        <w:types>
          <w:type w:val="bbPlcHdr"/>
        </w:types>
        <w:behaviors>
          <w:behavior w:val="content"/>
        </w:behaviors>
        <w:guid w:val="{A40BA1C7-25F2-4CC2-A1F7-B02E7A4EAD59}"/>
      </w:docPartPr>
      <w:docPartBody>
        <w:p w:rsidR="008D62EF" w:rsidRDefault="008D62EF" w:rsidP="008D62EF">
          <w:pPr>
            <w:pStyle w:val="80656127E1084B5D899D0AC659E94B01"/>
          </w:pPr>
          <w:r>
            <w:rPr>
              <w:rStyle w:val="placeholder1Char"/>
              <w:rFonts w:hint="eastAsia"/>
            </w:rPr>
            <w:t>____________</w:t>
          </w:r>
        </w:p>
      </w:docPartBody>
    </w:docPart>
    <w:docPart>
      <w:docPartPr>
        <w:name w:val="3E129E882ACA40B9BF93A79881F49B4C"/>
        <w:category>
          <w:name w:val="常规"/>
          <w:gallery w:val="placeholder"/>
        </w:category>
        <w:types>
          <w:type w:val="bbPlcHdr"/>
        </w:types>
        <w:behaviors>
          <w:behavior w:val="content"/>
        </w:behaviors>
        <w:guid w:val="{2F2C04DF-CA48-44FC-A84D-930CD8FE760B}"/>
      </w:docPartPr>
      <w:docPartBody>
        <w:p w:rsidR="008D62EF" w:rsidRDefault="008D62EF" w:rsidP="008D62EF">
          <w:pPr>
            <w:pStyle w:val="3E129E882ACA40B9BF93A79881F49B4C"/>
          </w:pPr>
          <w:r>
            <w:rPr>
              <w:rStyle w:val="placeholder1Char"/>
              <w:rFonts w:hint="eastAsia"/>
            </w:rPr>
            <w:t>____________</w:t>
          </w:r>
        </w:p>
      </w:docPartBody>
    </w:docPart>
    <w:docPart>
      <w:docPartPr>
        <w:name w:val="FE8EE6447923417BA20C530656DF1B48"/>
        <w:category>
          <w:name w:val="常规"/>
          <w:gallery w:val="placeholder"/>
        </w:category>
        <w:types>
          <w:type w:val="bbPlcHdr"/>
        </w:types>
        <w:behaviors>
          <w:behavior w:val="content"/>
        </w:behaviors>
        <w:guid w:val="{3AAF9C22-D339-4592-B001-8708BDB4E3B7}"/>
      </w:docPartPr>
      <w:docPartBody>
        <w:p w:rsidR="008D62EF" w:rsidRDefault="008D62EF" w:rsidP="008D62EF">
          <w:pPr>
            <w:pStyle w:val="FE8EE6447923417BA20C530656DF1B48"/>
          </w:pPr>
          <w:r>
            <w:rPr>
              <w:rStyle w:val="placeholder1Char"/>
              <w:rFonts w:hint="eastAsia"/>
            </w:rPr>
            <w:t>____________</w:t>
          </w:r>
        </w:p>
      </w:docPartBody>
    </w:docPart>
    <w:docPart>
      <w:docPartPr>
        <w:name w:val="885DD31FA6BF40C79129DABBBB42449D"/>
        <w:category>
          <w:name w:val="常规"/>
          <w:gallery w:val="placeholder"/>
        </w:category>
        <w:types>
          <w:type w:val="bbPlcHdr"/>
        </w:types>
        <w:behaviors>
          <w:behavior w:val="content"/>
        </w:behaviors>
        <w:guid w:val="{271CA5C1-F9FD-4FFA-98D2-44F9D92BDDA0}"/>
      </w:docPartPr>
      <w:docPartBody>
        <w:p w:rsidR="008D62EF" w:rsidRDefault="008D62EF" w:rsidP="008D62EF">
          <w:pPr>
            <w:pStyle w:val="885DD31FA6BF40C79129DABBBB42449D"/>
          </w:pPr>
          <w:r>
            <w:rPr>
              <w:rStyle w:val="placeholder1Char"/>
              <w:rFonts w:hint="eastAsia"/>
            </w:rPr>
            <w:t>____________</w:t>
          </w:r>
        </w:p>
      </w:docPartBody>
    </w:docPart>
    <w:docPart>
      <w:docPartPr>
        <w:name w:val="565229A9DD78423C8CC97EFE3D812EC8"/>
        <w:category>
          <w:name w:val="常规"/>
          <w:gallery w:val="placeholder"/>
        </w:category>
        <w:types>
          <w:type w:val="bbPlcHdr"/>
        </w:types>
        <w:behaviors>
          <w:behavior w:val="content"/>
        </w:behaviors>
        <w:guid w:val="{FB955A5F-D105-4D7E-8255-94767FC0766E}"/>
      </w:docPartPr>
      <w:docPartBody>
        <w:p w:rsidR="008D62EF" w:rsidRDefault="008D62EF" w:rsidP="008D62EF">
          <w:pPr>
            <w:pStyle w:val="565229A9DD78423C8CC97EFE3D812EC8"/>
          </w:pPr>
          <w:r>
            <w:rPr>
              <w:rStyle w:val="placeholder1Char"/>
              <w:rFonts w:hint="eastAsia"/>
            </w:rPr>
            <w:t>____________</w:t>
          </w:r>
        </w:p>
      </w:docPartBody>
    </w:docPart>
    <w:docPart>
      <w:docPartPr>
        <w:name w:val="69190964A99B4BBFBA19589F72E2BC55"/>
        <w:category>
          <w:name w:val="常规"/>
          <w:gallery w:val="placeholder"/>
        </w:category>
        <w:types>
          <w:type w:val="bbPlcHdr"/>
        </w:types>
        <w:behaviors>
          <w:behavior w:val="content"/>
        </w:behaviors>
        <w:guid w:val="{A6C09839-AF08-4526-A1B6-0532A39FB2E3}"/>
      </w:docPartPr>
      <w:docPartBody>
        <w:p w:rsidR="008D62EF" w:rsidRDefault="008D62EF" w:rsidP="008D62EF">
          <w:pPr>
            <w:pStyle w:val="69190964A99B4BBFBA19589F72E2BC55"/>
          </w:pPr>
          <w:r>
            <w:rPr>
              <w:rStyle w:val="placeholder1Char"/>
              <w:rFonts w:hint="eastAsia"/>
            </w:rPr>
            <w:t>____________</w:t>
          </w:r>
        </w:p>
      </w:docPartBody>
    </w:docPart>
    <w:docPart>
      <w:docPartPr>
        <w:name w:val="61F74385BAAA41DD8FD0860510EAD7D5"/>
        <w:category>
          <w:name w:val="常规"/>
          <w:gallery w:val="placeholder"/>
        </w:category>
        <w:types>
          <w:type w:val="bbPlcHdr"/>
        </w:types>
        <w:behaviors>
          <w:behavior w:val="content"/>
        </w:behaviors>
        <w:guid w:val="{A17E733B-5448-41FA-BA61-DB0A7BC7D580}"/>
      </w:docPartPr>
      <w:docPartBody>
        <w:p w:rsidR="008D62EF" w:rsidRDefault="008D62EF" w:rsidP="008D62EF">
          <w:pPr>
            <w:pStyle w:val="61F74385BAAA41DD8FD0860510EAD7D5"/>
          </w:pPr>
          <w:r>
            <w:rPr>
              <w:rStyle w:val="placeholder1Char"/>
              <w:rFonts w:hint="eastAsia"/>
            </w:rPr>
            <w:t>____________</w:t>
          </w:r>
        </w:p>
      </w:docPartBody>
    </w:docPart>
    <w:docPart>
      <w:docPartPr>
        <w:name w:val="44E63EC7157144E7B1DAAF6185284308"/>
        <w:category>
          <w:name w:val="常规"/>
          <w:gallery w:val="placeholder"/>
        </w:category>
        <w:types>
          <w:type w:val="bbPlcHdr"/>
        </w:types>
        <w:behaviors>
          <w:behavior w:val="content"/>
        </w:behaviors>
        <w:guid w:val="{D8D44CC0-E5C2-48DA-9D7B-441B9E69C0FD}"/>
      </w:docPartPr>
      <w:docPartBody>
        <w:p w:rsidR="008D62EF" w:rsidRDefault="008D62EF" w:rsidP="008D62EF">
          <w:pPr>
            <w:pStyle w:val="44E63EC7157144E7B1DAAF6185284308"/>
          </w:pPr>
          <w:r>
            <w:rPr>
              <w:rStyle w:val="placeholder1Char"/>
              <w:rFonts w:hint="eastAsia"/>
            </w:rPr>
            <w:t>____________</w:t>
          </w:r>
        </w:p>
      </w:docPartBody>
    </w:docPart>
    <w:docPart>
      <w:docPartPr>
        <w:name w:val="1FB2EA7500D842298720D05C9B41F6FB"/>
        <w:category>
          <w:name w:val="常规"/>
          <w:gallery w:val="placeholder"/>
        </w:category>
        <w:types>
          <w:type w:val="bbPlcHdr"/>
        </w:types>
        <w:behaviors>
          <w:behavior w:val="content"/>
        </w:behaviors>
        <w:guid w:val="{1F88CDFA-0D9D-4FB7-A1FC-6105B147A3EA}"/>
      </w:docPartPr>
      <w:docPartBody>
        <w:p w:rsidR="008D62EF" w:rsidRDefault="008D62EF" w:rsidP="008D62EF">
          <w:pPr>
            <w:pStyle w:val="1FB2EA7500D842298720D05C9B41F6FB"/>
          </w:pPr>
          <w:r>
            <w:rPr>
              <w:rStyle w:val="placeholder1Char"/>
              <w:rFonts w:hint="eastAsia"/>
            </w:rPr>
            <w:t>____________</w:t>
          </w:r>
        </w:p>
      </w:docPartBody>
    </w:docPart>
    <w:docPart>
      <w:docPartPr>
        <w:name w:val="D28041024DDC4C80A6EADC4F48C3AC2C"/>
        <w:category>
          <w:name w:val="常规"/>
          <w:gallery w:val="placeholder"/>
        </w:category>
        <w:types>
          <w:type w:val="bbPlcHdr"/>
        </w:types>
        <w:behaviors>
          <w:behavior w:val="content"/>
        </w:behaviors>
        <w:guid w:val="{F666B9EA-D293-48BC-9B4C-5847B32BF3DE}"/>
      </w:docPartPr>
      <w:docPartBody>
        <w:p w:rsidR="008D62EF" w:rsidRDefault="008D62EF" w:rsidP="008D62EF">
          <w:pPr>
            <w:pStyle w:val="D28041024DDC4C80A6EADC4F48C3AC2C"/>
          </w:pPr>
          <w:r>
            <w:rPr>
              <w:rStyle w:val="placeholder1Char"/>
              <w:rFonts w:hint="eastAsia"/>
            </w:rPr>
            <w:t>____________</w:t>
          </w:r>
        </w:p>
      </w:docPartBody>
    </w:docPart>
    <w:docPart>
      <w:docPartPr>
        <w:name w:val="36A3F74FEF8F467F88022C7D3EAEB3A1"/>
        <w:category>
          <w:name w:val="常规"/>
          <w:gallery w:val="placeholder"/>
        </w:category>
        <w:types>
          <w:type w:val="bbPlcHdr"/>
        </w:types>
        <w:behaviors>
          <w:behavior w:val="content"/>
        </w:behaviors>
        <w:guid w:val="{A73081F1-DD82-44C2-9510-6DB84C0323CA}"/>
      </w:docPartPr>
      <w:docPartBody>
        <w:p w:rsidR="008D62EF" w:rsidRDefault="008D62EF" w:rsidP="008D62EF">
          <w:pPr>
            <w:pStyle w:val="36A3F74FEF8F467F88022C7D3EAEB3A1"/>
          </w:pPr>
          <w:r>
            <w:rPr>
              <w:rStyle w:val="placeholder1Char"/>
              <w:rFonts w:hint="eastAsia"/>
            </w:rPr>
            <w:t>____________</w:t>
          </w:r>
        </w:p>
      </w:docPartBody>
    </w:docPart>
    <w:docPart>
      <w:docPartPr>
        <w:name w:val="6FCEC7F0A49F4DBB8FCCD911E7E3AD02"/>
        <w:category>
          <w:name w:val="常规"/>
          <w:gallery w:val="placeholder"/>
        </w:category>
        <w:types>
          <w:type w:val="bbPlcHdr"/>
        </w:types>
        <w:behaviors>
          <w:behavior w:val="content"/>
        </w:behaviors>
        <w:guid w:val="{8F97D357-9502-4BD6-9578-8569B39A1A28}"/>
      </w:docPartPr>
      <w:docPartBody>
        <w:p w:rsidR="008D62EF" w:rsidRDefault="008D62EF" w:rsidP="008D62EF">
          <w:pPr>
            <w:pStyle w:val="6FCEC7F0A49F4DBB8FCCD911E7E3AD02"/>
          </w:pPr>
          <w:r>
            <w:rPr>
              <w:rStyle w:val="placeholder1Char"/>
              <w:rFonts w:hint="eastAsia"/>
            </w:rPr>
            <w:t>____________</w:t>
          </w:r>
        </w:p>
      </w:docPartBody>
    </w:docPart>
    <w:docPart>
      <w:docPartPr>
        <w:name w:val="3CC8CA7C9BAC4E3A95F06D3715657E66"/>
        <w:category>
          <w:name w:val="常规"/>
          <w:gallery w:val="placeholder"/>
        </w:category>
        <w:types>
          <w:type w:val="bbPlcHdr"/>
        </w:types>
        <w:behaviors>
          <w:behavior w:val="content"/>
        </w:behaviors>
        <w:guid w:val="{FFF3FB5A-1770-4BEA-B8D2-6DA12C55A521}"/>
      </w:docPartPr>
      <w:docPartBody>
        <w:p w:rsidR="008D62EF" w:rsidRDefault="008D62EF" w:rsidP="008D62EF">
          <w:pPr>
            <w:pStyle w:val="3CC8CA7C9BAC4E3A95F06D3715657E66"/>
          </w:pPr>
          <w:r>
            <w:rPr>
              <w:rStyle w:val="placeholder1Char"/>
              <w:rFonts w:hint="eastAsia"/>
            </w:rPr>
            <w:t>____________</w:t>
          </w:r>
        </w:p>
      </w:docPartBody>
    </w:docPart>
    <w:docPart>
      <w:docPartPr>
        <w:name w:val="76402C95D8C341D0A11A5A474A67C208"/>
        <w:category>
          <w:name w:val="常规"/>
          <w:gallery w:val="placeholder"/>
        </w:category>
        <w:types>
          <w:type w:val="bbPlcHdr"/>
        </w:types>
        <w:behaviors>
          <w:behavior w:val="content"/>
        </w:behaviors>
        <w:guid w:val="{561D0A11-F306-474F-8346-889EE4075557}"/>
      </w:docPartPr>
      <w:docPartBody>
        <w:p w:rsidR="008D62EF" w:rsidRDefault="008D62EF" w:rsidP="008D62EF">
          <w:pPr>
            <w:pStyle w:val="76402C95D8C341D0A11A5A474A67C208"/>
          </w:pPr>
          <w:r>
            <w:rPr>
              <w:rStyle w:val="placeholder1Char"/>
              <w:rFonts w:hint="eastAsia"/>
            </w:rPr>
            <w:t>____________</w:t>
          </w:r>
        </w:p>
      </w:docPartBody>
    </w:docPart>
    <w:docPart>
      <w:docPartPr>
        <w:name w:val="945ECEA05DE243EBA66E2E03C9DB55C9"/>
        <w:category>
          <w:name w:val="常规"/>
          <w:gallery w:val="placeholder"/>
        </w:category>
        <w:types>
          <w:type w:val="bbPlcHdr"/>
        </w:types>
        <w:behaviors>
          <w:behavior w:val="content"/>
        </w:behaviors>
        <w:guid w:val="{514EA19F-0404-46A4-9A41-527F40F2764C}"/>
      </w:docPartPr>
      <w:docPartBody>
        <w:p w:rsidR="008D62EF" w:rsidRDefault="008D62EF" w:rsidP="008D62EF">
          <w:pPr>
            <w:pStyle w:val="945ECEA05DE243EBA66E2E03C9DB55C9"/>
          </w:pPr>
          <w:r>
            <w:rPr>
              <w:rStyle w:val="placeholder1Char"/>
              <w:rFonts w:hint="eastAsia"/>
            </w:rPr>
            <w:t>____________</w:t>
          </w:r>
        </w:p>
      </w:docPartBody>
    </w:docPart>
    <w:docPart>
      <w:docPartPr>
        <w:name w:val="A9DD9EE44FC6491785888B6FB778A7F2"/>
        <w:category>
          <w:name w:val="常规"/>
          <w:gallery w:val="placeholder"/>
        </w:category>
        <w:types>
          <w:type w:val="bbPlcHdr"/>
        </w:types>
        <w:behaviors>
          <w:behavior w:val="content"/>
        </w:behaviors>
        <w:guid w:val="{E6A6E5FF-66F3-4B5F-ACC1-7E85318955B8}"/>
      </w:docPartPr>
      <w:docPartBody>
        <w:p w:rsidR="008D62EF" w:rsidRDefault="008D62EF" w:rsidP="008D62EF">
          <w:pPr>
            <w:pStyle w:val="A9DD9EE44FC6491785888B6FB778A7F2"/>
          </w:pPr>
          <w:r>
            <w:rPr>
              <w:rStyle w:val="placeholder1Char"/>
              <w:rFonts w:hint="eastAsia"/>
            </w:rPr>
            <w:t>____________</w:t>
          </w:r>
        </w:p>
      </w:docPartBody>
    </w:docPart>
    <w:docPart>
      <w:docPartPr>
        <w:name w:val="22A2E9AA7119427C8A73C83EA8055E89"/>
        <w:category>
          <w:name w:val="常规"/>
          <w:gallery w:val="placeholder"/>
        </w:category>
        <w:types>
          <w:type w:val="bbPlcHdr"/>
        </w:types>
        <w:behaviors>
          <w:behavior w:val="content"/>
        </w:behaviors>
        <w:guid w:val="{D8368883-20ED-40BE-8D9B-58DB49650045}"/>
      </w:docPartPr>
      <w:docPartBody>
        <w:p w:rsidR="008D62EF" w:rsidRDefault="008D62EF" w:rsidP="008D62EF">
          <w:pPr>
            <w:pStyle w:val="22A2E9AA7119427C8A73C83EA8055E89"/>
          </w:pPr>
          <w:r>
            <w:rPr>
              <w:rStyle w:val="placeholder1Char"/>
              <w:rFonts w:hint="eastAsia"/>
            </w:rPr>
            <w:t>____________</w:t>
          </w:r>
        </w:p>
      </w:docPartBody>
    </w:docPart>
    <w:docPart>
      <w:docPartPr>
        <w:name w:val="485A49F25EBA488892702CA3B475EBE4"/>
        <w:category>
          <w:name w:val="常规"/>
          <w:gallery w:val="placeholder"/>
        </w:category>
        <w:types>
          <w:type w:val="bbPlcHdr"/>
        </w:types>
        <w:behaviors>
          <w:behavior w:val="content"/>
        </w:behaviors>
        <w:guid w:val="{4F76A714-8134-4DCF-A835-E9A22D64A084}"/>
      </w:docPartPr>
      <w:docPartBody>
        <w:p w:rsidR="008D62EF" w:rsidRDefault="008D62EF" w:rsidP="008D62EF">
          <w:pPr>
            <w:pStyle w:val="485A49F25EBA488892702CA3B475EBE4"/>
          </w:pPr>
          <w:r>
            <w:rPr>
              <w:rStyle w:val="placeholder1Char"/>
              <w:rFonts w:hint="eastAsia"/>
            </w:rPr>
            <w:t>____________</w:t>
          </w:r>
        </w:p>
      </w:docPartBody>
    </w:docPart>
    <w:docPart>
      <w:docPartPr>
        <w:name w:val="B4112CF1AEF7413CA16A6CBE02F4CCFF"/>
        <w:category>
          <w:name w:val="常规"/>
          <w:gallery w:val="placeholder"/>
        </w:category>
        <w:types>
          <w:type w:val="bbPlcHdr"/>
        </w:types>
        <w:behaviors>
          <w:behavior w:val="content"/>
        </w:behaviors>
        <w:guid w:val="{73B1C955-8063-4FEA-8316-4F708FDC733B}"/>
      </w:docPartPr>
      <w:docPartBody>
        <w:p w:rsidR="008D62EF" w:rsidRDefault="008D62EF" w:rsidP="008D62EF">
          <w:pPr>
            <w:pStyle w:val="B4112CF1AEF7413CA16A6CBE02F4CCFF"/>
          </w:pPr>
          <w:r>
            <w:rPr>
              <w:rStyle w:val="placeholder1Char"/>
              <w:rFonts w:hint="eastAsia"/>
            </w:rPr>
            <w:t>____________</w:t>
          </w:r>
        </w:p>
      </w:docPartBody>
    </w:docPart>
    <w:docPart>
      <w:docPartPr>
        <w:name w:val="E2CEAA50E4744D6FAF524336F6A1507E"/>
        <w:category>
          <w:name w:val="常规"/>
          <w:gallery w:val="placeholder"/>
        </w:category>
        <w:types>
          <w:type w:val="bbPlcHdr"/>
        </w:types>
        <w:behaviors>
          <w:behavior w:val="content"/>
        </w:behaviors>
        <w:guid w:val="{253811FD-8477-45E4-A309-B704195F756A}"/>
      </w:docPartPr>
      <w:docPartBody>
        <w:p w:rsidR="008D62EF" w:rsidRDefault="008D62EF" w:rsidP="008D62EF">
          <w:pPr>
            <w:pStyle w:val="E2CEAA50E4744D6FAF524336F6A1507E"/>
          </w:pPr>
          <w:r>
            <w:rPr>
              <w:rStyle w:val="placeholder1Char"/>
              <w:rFonts w:hint="eastAsia"/>
            </w:rPr>
            <w:t>____________</w:t>
          </w:r>
        </w:p>
      </w:docPartBody>
    </w:docPart>
    <w:docPart>
      <w:docPartPr>
        <w:name w:val="563DE3A38DFD453DA3D3C7E72AC122EB"/>
        <w:category>
          <w:name w:val="常规"/>
          <w:gallery w:val="placeholder"/>
        </w:category>
        <w:types>
          <w:type w:val="bbPlcHdr"/>
        </w:types>
        <w:behaviors>
          <w:behavior w:val="content"/>
        </w:behaviors>
        <w:guid w:val="{0C727419-EF01-427F-8E71-FE86B441785B}"/>
      </w:docPartPr>
      <w:docPartBody>
        <w:p w:rsidR="008D62EF" w:rsidRDefault="008D62EF" w:rsidP="008D62EF">
          <w:pPr>
            <w:pStyle w:val="563DE3A38DFD453DA3D3C7E72AC122EB"/>
          </w:pPr>
          <w:r>
            <w:rPr>
              <w:rStyle w:val="placeholder1Char"/>
              <w:rFonts w:hint="eastAsia"/>
            </w:rPr>
            <w:t>____________</w:t>
          </w:r>
        </w:p>
      </w:docPartBody>
    </w:docPart>
    <w:docPart>
      <w:docPartPr>
        <w:name w:val="B85F999C8EB346E48B059E553515D0F4"/>
        <w:category>
          <w:name w:val="常规"/>
          <w:gallery w:val="placeholder"/>
        </w:category>
        <w:types>
          <w:type w:val="bbPlcHdr"/>
        </w:types>
        <w:behaviors>
          <w:behavior w:val="content"/>
        </w:behaviors>
        <w:guid w:val="{196558F8-BAA2-4401-848E-B78CA07C2CA3}"/>
      </w:docPartPr>
      <w:docPartBody>
        <w:p w:rsidR="008D62EF" w:rsidRDefault="008D62EF" w:rsidP="008D62EF">
          <w:pPr>
            <w:pStyle w:val="B85F999C8EB346E48B059E553515D0F4"/>
          </w:pPr>
          <w:r>
            <w:rPr>
              <w:rStyle w:val="placeholder1Char"/>
              <w:rFonts w:hint="eastAsia"/>
            </w:rPr>
            <w:t>____________</w:t>
          </w:r>
        </w:p>
      </w:docPartBody>
    </w:docPart>
    <w:docPart>
      <w:docPartPr>
        <w:name w:val="71CEAF5B3886439D87C9755B5EDF8B93"/>
        <w:category>
          <w:name w:val="常规"/>
          <w:gallery w:val="placeholder"/>
        </w:category>
        <w:types>
          <w:type w:val="bbPlcHdr"/>
        </w:types>
        <w:behaviors>
          <w:behavior w:val="content"/>
        </w:behaviors>
        <w:guid w:val="{DC642E29-642B-4598-B492-065C88CC130F}"/>
      </w:docPartPr>
      <w:docPartBody>
        <w:p w:rsidR="008D62EF" w:rsidRDefault="008D62EF" w:rsidP="008D62EF">
          <w:pPr>
            <w:pStyle w:val="71CEAF5B3886439D87C9755B5EDF8B93"/>
          </w:pPr>
          <w:r>
            <w:rPr>
              <w:rStyle w:val="placeholder1Char"/>
              <w:rFonts w:hint="eastAsia"/>
            </w:rPr>
            <w:t>____________</w:t>
          </w:r>
        </w:p>
      </w:docPartBody>
    </w:docPart>
    <w:docPart>
      <w:docPartPr>
        <w:name w:val="3908B356A88D4C7D8C6C284F58159BE2"/>
        <w:category>
          <w:name w:val="常规"/>
          <w:gallery w:val="placeholder"/>
        </w:category>
        <w:types>
          <w:type w:val="bbPlcHdr"/>
        </w:types>
        <w:behaviors>
          <w:behavior w:val="content"/>
        </w:behaviors>
        <w:guid w:val="{2C5143E1-5CD4-4190-A0DF-52DA3CCF96B8}"/>
      </w:docPartPr>
      <w:docPartBody>
        <w:p w:rsidR="008D62EF" w:rsidRDefault="008D62EF" w:rsidP="008D62EF">
          <w:pPr>
            <w:pStyle w:val="3908B356A88D4C7D8C6C284F58159BE2"/>
          </w:pPr>
          <w:r>
            <w:rPr>
              <w:rStyle w:val="placeholder1Char"/>
              <w:rFonts w:hint="eastAsia"/>
            </w:rPr>
            <w:t>____________</w:t>
          </w:r>
        </w:p>
      </w:docPartBody>
    </w:docPart>
    <w:docPart>
      <w:docPartPr>
        <w:name w:val="076FF04354714B1D8832DFD56AB93BB2"/>
        <w:category>
          <w:name w:val="常规"/>
          <w:gallery w:val="placeholder"/>
        </w:category>
        <w:types>
          <w:type w:val="bbPlcHdr"/>
        </w:types>
        <w:behaviors>
          <w:behavior w:val="content"/>
        </w:behaviors>
        <w:guid w:val="{AAF3DCD0-39FF-44F0-ABA4-BBDC034FD917}"/>
      </w:docPartPr>
      <w:docPartBody>
        <w:p w:rsidR="008D62EF" w:rsidRDefault="008D62EF" w:rsidP="008D62EF">
          <w:pPr>
            <w:pStyle w:val="076FF04354714B1D8832DFD56AB93BB2"/>
          </w:pPr>
          <w:r>
            <w:rPr>
              <w:rStyle w:val="placeholder1Char"/>
              <w:rFonts w:hint="eastAsia"/>
            </w:rPr>
            <w:t>____________</w:t>
          </w:r>
        </w:p>
      </w:docPartBody>
    </w:docPart>
    <w:docPart>
      <w:docPartPr>
        <w:name w:val="0F9032F8F33E4D56AD7451CD40B95F67"/>
        <w:category>
          <w:name w:val="常规"/>
          <w:gallery w:val="placeholder"/>
        </w:category>
        <w:types>
          <w:type w:val="bbPlcHdr"/>
        </w:types>
        <w:behaviors>
          <w:behavior w:val="content"/>
        </w:behaviors>
        <w:guid w:val="{EE71E96F-DDB5-431D-B79B-249BAFFD25A8}"/>
      </w:docPartPr>
      <w:docPartBody>
        <w:p w:rsidR="008D62EF" w:rsidRDefault="008D62EF" w:rsidP="008D62EF">
          <w:pPr>
            <w:pStyle w:val="0F9032F8F33E4D56AD7451CD40B95F67"/>
          </w:pPr>
          <w:r>
            <w:rPr>
              <w:rStyle w:val="placeholder1Char"/>
              <w:rFonts w:hint="eastAsia"/>
            </w:rPr>
            <w:t>____________</w:t>
          </w:r>
        </w:p>
      </w:docPartBody>
    </w:docPart>
    <w:docPart>
      <w:docPartPr>
        <w:name w:val="2B42C91FB3E440BCAF3B95377C88FDBD"/>
        <w:category>
          <w:name w:val="常规"/>
          <w:gallery w:val="placeholder"/>
        </w:category>
        <w:types>
          <w:type w:val="bbPlcHdr"/>
        </w:types>
        <w:behaviors>
          <w:behavior w:val="content"/>
        </w:behaviors>
        <w:guid w:val="{FF2D2D8C-9FFD-4C0A-9CEA-7AE33BC38B02}"/>
      </w:docPartPr>
      <w:docPartBody>
        <w:p w:rsidR="008D62EF" w:rsidRDefault="008D62EF" w:rsidP="008D62EF">
          <w:pPr>
            <w:pStyle w:val="2B42C91FB3E440BCAF3B95377C88FDBD"/>
          </w:pPr>
          <w:r>
            <w:rPr>
              <w:rStyle w:val="placeholder1Char"/>
              <w:rFonts w:hint="eastAsia"/>
            </w:rPr>
            <w:t>____________</w:t>
          </w:r>
        </w:p>
      </w:docPartBody>
    </w:docPart>
    <w:docPart>
      <w:docPartPr>
        <w:name w:val="C00165B6E4FA431FBFECAD00241E48A0"/>
        <w:category>
          <w:name w:val="常规"/>
          <w:gallery w:val="placeholder"/>
        </w:category>
        <w:types>
          <w:type w:val="bbPlcHdr"/>
        </w:types>
        <w:behaviors>
          <w:behavior w:val="content"/>
        </w:behaviors>
        <w:guid w:val="{A7021627-1316-4693-99CF-3356272EBA6C}"/>
      </w:docPartPr>
      <w:docPartBody>
        <w:p w:rsidR="008D62EF" w:rsidRDefault="008D62EF" w:rsidP="008D62EF">
          <w:pPr>
            <w:pStyle w:val="C00165B6E4FA431FBFECAD00241E48A0"/>
          </w:pPr>
          <w:r>
            <w:rPr>
              <w:rStyle w:val="placeholder1Char"/>
              <w:rFonts w:hint="eastAsia"/>
            </w:rPr>
            <w:t>____________</w:t>
          </w:r>
        </w:p>
      </w:docPartBody>
    </w:docPart>
    <w:docPart>
      <w:docPartPr>
        <w:name w:val="727DE8CEB477451E8D1A94759F7106EB"/>
        <w:category>
          <w:name w:val="常规"/>
          <w:gallery w:val="placeholder"/>
        </w:category>
        <w:types>
          <w:type w:val="bbPlcHdr"/>
        </w:types>
        <w:behaviors>
          <w:behavior w:val="content"/>
        </w:behaviors>
        <w:guid w:val="{0CAB9699-3A87-4D21-97BB-295E493F99C5}"/>
      </w:docPartPr>
      <w:docPartBody>
        <w:p w:rsidR="008D62EF" w:rsidRDefault="008D62EF" w:rsidP="008D62EF">
          <w:pPr>
            <w:pStyle w:val="727DE8CEB477451E8D1A94759F7106EB"/>
          </w:pPr>
          <w:r>
            <w:rPr>
              <w:rStyle w:val="placeholder1Char"/>
              <w:rFonts w:hint="eastAsia"/>
            </w:rPr>
            <w:t>____________</w:t>
          </w:r>
        </w:p>
      </w:docPartBody>
    </w:docPart>
    <w:docPart>
      <w:docPartPr>
        <w:name w:val="7E6DE812B4FD4B28BF254F6E59F29E12"/>
        <w:category>
          <w:name w:val="常规"/>
          <w:gallery w:val="placeholder"/>
        </w:category>
        <w:types>
          <w:type w:val="bbPlcHdr"/>
        </w:types>
        <w:behaviors>
          <w:behavior w:val="content"/>
        </w:behaviors>
        <w:guid w:val="{BE78D02D-F756-4007-93E5-B1826B49D2FA}"/>
      </w:docPartPr>
      <w:docPartBody>
        <w:p w:rsidR="008D62EF" w:rsidRDefault="008D62EF" w:rsidP="008D62EF">
          <w:pPr>
            <w:pStyle w:val="7E6DE812B4FD4B28BF254F6E59F29E12"/>
          </w:pPr>
          <w:r>
            <w:rPr>
              <w:rStyle w:val="placeholder1Char"/>
              <w:rFonts w:hint="eastAsia"/>
            </w:rPr>
            <w:t>____________</w:t>
          </w:r>
        </w:p>
      </w:docPartBody>
    </w:docPart>
    <w:docPart>
      <w:docPartPr>
        <w:name w:val="427C94040F8B4E0F8D422E28FCFD3432"/>
        <w:category>
          <w:name w:val="常规"/>
          <w:gallery w:val="placeholder"/>
        </w:category>
        <w:types>
          <w:type w:val="bbPlcHdr"/>
        </w:types>
        <w:behaviors>
          <w:behavior w:val="content"/>
        </w:behaviors>
        <w:guid w:val="{84C51E37-1838-4377-856D-7F3EA333A391}"/>
      </w:docPartPr>
      <w:docPartBody>
        <w:p w:rsidR="008D62EF" w:rsidRDefault="008D62EF" w:rsidP="008D62EF">
          <w:pPr>
            <w:pStyle w:val="427C94040F8B4E0F8D422E28FCFD3432"/>
          </w:pPr>
          <w:r>
            <w:rPr>
              <w:rStyle w:val="placeholder1Char"/>
              <w:rFonts w:hint="eastAsia"/>
            </w:rPr>
            <w:t>____________</w:t>
          </w:r>
        </w:p>
      </w:docPartBody>
    </w:docPart>
    <w:docPart>
      <w:docPartPr>
        <w:name w:val="1A921EB8F3304AC1B457CCBDE059E5EF"/>
        <w:category>
          <w:name w:val="常规"/>
          <w:gallery w:val="placeholder"/>
        </w:category>
        <w:types>
          <w:type w:val="bbPlcHdr"/>
        </w:types>
        <w:behaviors>
          <w:behavior w:val="content"/>
        </w:behaviors>
        <w:guid w:val="{1C8EFA80-430B-4637-BA0C-B71AAD335165}"/>
      </w:docPartPr>
      <w:docPartBody>
        <w:p w:rsidR="008D62EF" w:rsidRDefault="008D62EF" w:rsidP="008D62EF">
          <w:pPr>
            <w:pStyle w:val="1A921EB8F3304AC1B457CCBDE059E5EF"/>
          </w:pPr>
          <w:r>
            <w:rPr>
              <w:rStyle w:val="placeholder1Char"/>
              <w:rFonts w:hint="eastAsia"/>
            </w:rPr>
            <w:t>____________</w:t>
          </w:r>
        </w:p>
      </w:docPartBody>
    </w:docPart>
    <w:docPart>
      <w:docPartPr>
        <w:name w:val="FE87DDB0CB7C494E8E0612C8AC5E0B0C"/>
        <w:category>
          <w:name w:val="常规"/>
          <w:gallery w:val="placeholder"/>
        </w:category>
        <w:types>
          <w:type w:val="bbPlcHdr"/>
        </w:types>
        <w:behaviors>
          <w:behavior w:val="content"/>
        </w:behaviors>
        <w:guid w:val="{22B23BFA-7D99-4BE2-B7A0-216A99A03FA3}"/>
      </w:docPartPr>
      <w:docPartBody>
        <w:p w:rsidR="008D62EF" w:rsidRDefault="008D62EF" w:rsidP="008D62EF">
          <w:pPr>
            <w:pStyle w:val="FE87DDB0CB7C494E8E0612C8AC5E0B0C"/>
          </w:pPr>
          <w:r>
            <w:rPr>
              <w:rStyle w:val="placeholder1Char"/>
              <w:rFonts w:hint="eastAsia"/>
            </w:rPr>
            <w:t>____________</w:t>
          </w:r>
        </w:p>
      </w:docPartBody>
    </w:docPart>
    <w:docPart>
      <w:docPartPr>
        <w:name w:val="60A0AF0079AD4A07888EAC33153D353A"/>
        <w:category>
          <w:name w:val="常规"/>
          <w:gallery w:val="placeholder"/>
        </w:category>
        <w:types>
          <w:type w:val="bbPlcHdr"/>
        </w:types>
        <w:behaviors>
          <w:behavior w:val="content"/>
        </w:behaviors>
        <w:guid w:val="{9730841B-A1B0-4965-A547-46A4479CE10D}"/>
      </w:docPartPr>
      <w:docPartBody>
        <w:p w:rsidR="008D62EF" w:rsidRDefault="008D62EF" w:rsidP="008D62EF">
          <w:pPr>
            <w:pStyle w:val="60A0AF0079AD4A07888EAC33153D353A"/>
          </w:pPr>
          <w:r>
            <w:rPr>
              <w:rStyle w:val="placeholder1Char"/>
              <w:rFonts w:hint="eastAsia"/>
            </w:rPr>
            <w:t>____________</w:t>
          </w:r>
        </w:p>
      </w:docPartBody>
    </w:docPart>
    <w:docPart>
      <w:docPartPr>
        <w:name w:val="27546B1871CC4689B89D8C027504F0B2"/>
        <w:category>
          <w:name w:val="常规"/>
          <w:gallery w:val="placeholder"/>
        </w:category>
        <w:types>
          <w:type w:val="bbPlcHdr"/>
        </w:types>
        <w:behaviors>
          <w:behavior w:val="content"/>
        </w:behaviors>
        <w:guid w:val="{26DA8EED-4375-4D3F-B9FB-C3B7FC498568}"/>
      </w:docPartPr>
      <w:docPartBody>
        <w:p w:rsidR="008D62EF" w:rsidRDefault="008D62EF" w:rsidP="008D62EF">
          <w:pPr>
            <w:pStyle w:val="27546B1871CC4689B89D8C027504F0B2"/>
          </w:pPr>
          <w:r>
            <w:rPr>
              <w:rStyle w:val="placeholder1Char"/>
              <w:rFonts w:hint="eastAsia"/>
            </w:rPr>
            <w:t>____________</w:t>
          </w:r>
        </w:p>
      </w:docPartBody>
    </w:docPart>
    <w:docPart>
      <w:docPartPr>
        <w:name w:val="DF1826C75E3C4C99A64EBF8A10C6F231"/>
        <w:category>
          <w:name w:val="常规"/>
          <w:gallery w:val="placeholder"/>
        </w:category>
        <w:types>
          <w:type w:val="bbPlcHdr"/>
        </w:types>
        <w:behaviors>
          <w:behavior w:val="content"/>
        </w:behaviors>
        <w:guid w:val="{C5419BE2-5886-40DF-9FB9-07BA24FD17AE}"/>
      </w:docPartPr>
      <w:docPartBody>
        <w:p w:rsidR="008D62EF" w:rsidRDefault="008D62EF" w:rsidP="008D62EF">
          <w:pPr>
            <w:pStyle w:val="DF1826C75E3C4C99A64EBF8A10C6F231"/>
          </w:pPr>
          <w:r>
            <w:rPr>
              <w:rStyle w:val="placeholder1Char"/>
              <w:rFonts w:hint="eastAsia"/>
            </w:rPr>
            <w:t>____________</w:t>
          </w:r>
        </w:p>
      </w:docPartBody>
    </w:docPart>
    <w:docPart>
      <w:docPartPr>
        <w:name w:val="5C19ACDA6E5E4D4094F91B90F176865E"/>
        <w:category>
          <w:name w:val="常规"/>
          <w:gallery w:val="placeholder"/>
        </w:category>
        <w:types>
          <w:type w:val="bbPlcHdr"/>
        </w:types>
        <w:behaviors>
          <w:behavior w:val="content"/>
        </w:behaviors>
        <w:guid w:val="{D46905B9-4787-4BBB-9709-8630D974E92A}"/>
      </w:docPartPr>
      <w:docPartBody>
        <w:p w:rsidR="008D62EF" w:rsidRDefault="008D62EF" w:rsidP="008D62EF">
          <w:pPr>
            <w:pStyle w:val="5C19ACDA6E5E4D4094F91B90F176865E"/>
          </w:pPr>
          <w:r>
            <w:rPr>
              <w:rStyle w:val="placeholder1Char"/>
              <w:rFonts w:hint="eastAsia"/>
            </w:rPr>
            <w:t>____________</w:t>
          </w:r>
        </w:p>
      </w:docPartBody>
    </w:docPart>
    <w:docPart>
      <w:docPartPr>
        <w:name w:val="450D59EAB8CB4F7C8E490C907B9C1FEC"/>
        <w:category>
          <w:name w:val="常规"/>
          <w:gallery w:val="placeholder"/>
        </w:category>
        <w:types>
          <w:type w:val="bbPlcHdr"/>
        </w:types>
        <w:behaviors>
          <w:behavior w:val="content"/>
        </w:behaviors>
        <w:guid w:val="{58DB777A-3D7A-41E5-9074-C069D0B715AB}"/>
      </w:docPartPr>
      <w:docPartBody>
        <w:p w:rsidR="008D62EF" w:rsidRDefault="008D62EF" w:rsidP="008D62EF">
          <w:pPr>
            <w:pStyle w:val="450D59EAB8CB4F7C8E490C907B9C1FEC"/>
          </w:pPr>
          <w:r>
            <w:rPr>
              <w:rStyle w:val="placeholder1Char"/>
              <w:rFonts w:hint="eastAsia"/>
            </w:rPr>
            <w:t>____________</w:t>
          </w:r>
        </w:p>
      </w:docPartBody>
    </w:docPart>
    <w:docPart>
      <w:docPartPr>
        <w:name w:val="04A894BA3B0A4D21AB6FF4E056E798C6"/>
        <w:category>
          <w:name w:val="常规"/>
          <w:gallery w:val="placeholder"/>
        </w:category>
        <w:types>
          <w:type w:val="bbPlcHdr"/>
        </w:types>
        <w:behaviors>
          <w:behavior w:val="content"/>
        </w:behaviors>
        <w:guid w:val="{52B060EC-1740-445D-932E-862E673BA76C}"/>
      </w:docPartPr>
      <w:docPartBody>
        <w:p w:rsidR="008D62EF" w:rsidRDefault="008D62EF" w:rsidP="008D62EF">
          <w:pPr>
            <w:pStyle w:val="04A894BA3B0A4D21AB6FF4E056E798C6"/>
          </w:pPr>
          <w:r>
            <w:rPr>
              <w:rStyle w:val="placeholder1Char"/>
              <w:rFonts w:hint="eastAsia"/>
            </w:rPr>
            <w:t>____________</w:t>
          </w:r>
        </w:p>
      </w:docPartBody>
    </w:docPart>
    <w:docPart>
      <w:docPartPr>
        <w:name w:val="6705DA313A1F42CDA5A4537E79A01746"/>
        <w:category>
          <w:name w:val="常规"/>
          <w:gallery w:val="placeholder"/>
        </w:category>
        <w:types>
          <w:type w:val="bbPlcHdr"/>
        </w:types>
        <w:behaviors>
          <w:behavior w:val="content"/>
        </w:behaviors>
        <w:guid w:val="{D5ECF36B-E52D-4F2D-817D-8320D4749125}"/>
      </w:docPartPr>
      <w:docPartBody>
        <w:p w:rsidR="008D62EF" w:rsidRDefault="008D62EF" w:rsidP="008D62EF">
          <w:pPr>
            <w:pStyle w:val="6705DA313A1F42CDA5A4537E79A01746"/>
          </w:pPr>
          <w:r>
            <w:rPr>
              <w:rStyle w:val="placeholder1Char"/>
              <w:rFonts w:hint="eastAsia"/>
            </w:rPr>
            <w:t>____________</w:t>
          </w:r>
        </w:p>
      </w:docPartBody>
    </w:docPart>
    <w:docPart>
      <w:docPartPr>
        <w:name w:val="3D55235EAA8A4CCD9899E929E0B9C02D"/>
        <w:category>
          <w:name w:val="常规"/>
          <w:gallery w:val="placeholder"/>
        </w:category>
        <w:types>
          <w:type w:val="bbPlcHdr"/>
        </w:types>
        <w:behaviors>
          <w:behavior w:val="content"/>
        </w:behaviors>
        <w:guid w:val="{915667C5-99D0-4B35-ADDD-1E750CE36397}"/>
      </w:docPartPr>
      <w:docPartBody>
        <w:p w:rsidR="008D62EF" w:rsidRDefault="008D62EF" w:rsidP="008D62EF">
          <w:pPr>
            <w:pStyle w:val="3D55235EAA8A4CCD9899E929E0B9C02D"/>
          </w:pPr>
          <w:r>
            <w:rPr>
              <w:rStyle w:val="placeholder1Char"/>
              <w:rFonts w:hint="eastAsia"/>
            </w:rPr>
            <w:t>____________</w:t>
          </w:r>
        </w:p>
      </w:docPartBody>
    </w:docPart>
    <w:docPart>
      <w:docPartPr>
        <w:name w:val="7D151F6851B5440981F7A21C3A8A65A3"/>
        <w:category>
          <w:name w:val="常规"/>
          <w:gallery w:val="placeholder"/>
        </w:category>
        <w:types>
          <w:type w:val="bbPlcHdr"/>
        </w:types>
        <w:behaviors>
          <w:behavior w:val="content"/>
        </w:behaviors>
        <w:guid w:val="{48604425-DBDB-4F58-AFCA-C9DF3D4F76FA}"/>
      </w:docPartPr>
      <w:docPartBody>
        <w:p w:rsidR="008D62EF" w:rsidRDefault="008D62EF" w:rsidP="008D62EF">
          <w:pPr>
            <w:pStyle w:val="7D151F6851B5440981F7A21C3A8A65A3"/>
          </w:pPr>
          <w:r>
            <w:rPr>
              <w:rStyle w:val="placeholder1Char"/>
              <w:rFonts w:hint="eastAsia"/>
            </w:rPr>
            <w:t>____________</w:t>
          </w:r>
        </w:p>
      </w:docPartBody>
    </w:docPart>
    <w:docPart>
      <w:docPartPr>
        <w:name w:val="D8DDA283AF414F0AA2C78780F52A59AE"/>
        <w:category>
          <w:name w:val="常规"/>
          <w:gallery w:val="placeholder"/>
        </w:category>
        <w:types>
          <w:type w:val="bbPlcHdr"/>
        </w:types>
        <w:behaviors>
          <w:behavior w:val="content"/>
        </w:behaviors>
        <w:guid w:val="{2AECB1CA-035B-441A-B165-A80C93E34FC0}"/>
      </w:docPartPr>
      <w:docPartBody>
        <w:p w:rsidR="008D62EF" w:rsidRDefault="008D62EF" w:rsidP="008D62EF">
          <w:pPr>
            <w:pStyle w:val="D8DDA283AF414F0AA2C78780F52A59AE"/>
          </w:pPr>
          <w:r>
            <w:rPr>
              <w:rStyle w:val="placeholder1Char"/>
              <w:rFonts w:hint="eastAsia"/>
            </w:rPr>
            <w:t>____________</w:t>
          </w:r>
        </w:p>
      </w:docPartBody>
    </w:docPart>
    <w:docPart>
      <w:docPartPr>
        <w:name w:val="DDCAF1DC17E640E380C18C81001B6DD7"/>
        <w:category>
          <w:name w:val="常规"/>
          <w:gallery w:val="placeholder"/>
        </w:category>
        <w:types>
          <w:type w:val="bbPlcHdr"/>
        </w:types>
        <w:behaviors>
          <w:behavior w:val="content"/>
        </w:behaviors>
        <w:guid w:val="{6D4A161B-5F57-480E-8E7A-647D73F97FF3}"/>
      </w:docPartPr>
      <w:docPartBody>
        <w:p w:rsidR="008D62EF" w:rsidRDefault="008D62EF" w:rsidP="008D62EF">
          <w:pPr>
            <w:pStyle w:val="DDCAF1DC17E640E380C18C81001B6DD7"/>
          </w:pPr>
          <w:r>
            <w:rPr>
              <w:rStyle w:val="placeholder1Char"/>
              <w:rFonts w:hint="eastAsia"/>
            </w:rPr>
            <w:t>____________</w:t>
          </w:r>
        </w:p>
      </w:docPartBody>
    </w:docPart>
    <w:docPart>
      <w:docPartPr>
        <w:name w:val="CB54C8A9EF9247888791F8EEAAFE7A5B"/>
        <w:category>
          <w:name w:val="常规"/>
          <w:gallery w:val="placeholder"/>
        </w:category>
        <w:types>
          <w:type w:val="bbPlcHdr"/>
        </w:types>
        <w:behaviors>
          <w:behavior w:val="content"/>
        </w:behaviors>
        <w:guid w:val="{398A9C35-282C-40DF-9B4C-6B76DDC35ECE}"/>
      </w:docPartPr>
      <w:docPartBody>
        <w:p w:rsidR="008D62EF" w:rsidRDefault="008D62EF" w:rsidP="008D62EF">
          <w:pPr>
            <w:pStyle w:val="CB54C8A9EF9247888791F8EEAAFE7A5B"/>
          </w:pPr>
          <w:r>
            <w:rPr>
              <w:rStyle w:val="placeholder1Char"/>
              <w:rFonts w:hint="eastAsia"/>
            </w:rPr>
            <w:t>____________</w:t>
          </w:r>
        </w:p>
      </w:docPartBody>
    </w:docPart>
    <w:docPart>
      <w:docPartPr>
        <w:name w:val="4AB81B43A71A4E9B8DB73A4CA14AF711"/>
        <w:category>
          <w:name w:val="常规"/>
          <w:gallery w:val="placeholder"/>
        </w:category>
        <w:types>
          <w:type w:val="bbPlcHdr"/>
        </w:types>
        <w:behaviors>
          <w:behavior w:val="content"/>
        </w:behaviors>
        <w:guid w:val="{5C22D6BD-B43F-497D-A370-07CD6E0D8305}"/>
      </w:docPartPr>
      <w:docPartBody>
        <w:p w:rsidR="008D62EF" w:rsidRDefault="008D62EF" w:rsidP="008D62EF">
          <w:pPr>
            <w:pStyle w:val="4AB81B43A71A4E9B8DB73A4CA14AF711"/>
          </w:pPr>
          <w:r>
            <w:rPr>
              <w:rStyle w:val="placeholder1Char"/>
              <w:rFonts w:hint="eastAsia"/>
            </w:rPr>
            <w:t>____________</w:t>
          </w:r>
        </w:p>
      </w:docPartBody>
    </w:docPart>
    <w:docPart>
      <w:docPartPr>
        <w:name w:val="0E2BF52E224F4F1F88822D5B3AFEDEC8"/>
        <w:category>
          <w:name w:val="常规"/>
          <w:gallery w:val="placeholder"/>
        </w:category>
        <w:types>
          <w:type w:val="bbPlcHdr"/>
        </w:types>
        <w:behaviors>
          <w:behavior w:val="content"/>
        </w:behaviors>
        <w:guid w:val="{0C8BB8B7-A17A-4A91-9F4C-C8E94FC255BC}"/>
      </w:docPartPr>
      <w:docPartBody>
        <w:p w:rsidR="008D62EF" w:rsidRDefault="008D62EF" w:rsidP="008D62EF">
          <w:pPr>
            <w:pStyle w:val="0E2BF52E224F4F1F88822D5B3AFEDEC8"/>
          </w:pPr>
          <w:r>
            <w:rPr>
              <w:rStyle w:val="placeholder1Char"/>
              <w:rFonts w:hint="eastAsia"/>
            </w:rPr>
            <w:t>____________</w:t>
          </w:r>
        </w:p>
      </w:docPartBody>
    </w:docPart>
    <w:docPart>
      <w:docPartPr>
        <w:name w:val="4CA041F617244FA1B6A7FCA974D1B38E"/>
        <w:category>
          <w:name w:val="常规"/>
          <w:gallery w:val="placeholder"/>
        </w:category>
        <w:types>
          <w:type w:val="bbPlcHdr"/>
        </w:types>
        <w:behaviors>
          <w:behavior w:val="content"/>
        </w:behaviors>
        <w:guid w:val="{A0BA1ACA-F419-4E74-A85B-A3D374A0C087}"/>
      </w:docPartPr>
      <w:docPartBody>
        <w:p w:rsidR="008D62EF" w:rsidRDefault="008D62EF" w:rsidP="008D62EF">
          <w:pPr>
            <w:pStyle w:val="4CA041F617244FA1B6A7FCA974D1B38E"/>
          </w:pPr>
          <w:r>
            <w:rPr>
              <w:rStyle w:val="placeholder1Char"/>
              <w:rFonts w:hint="eastAsia"/>
            </w:rPr>
            <w:t>____________</w:t>
          </w:r>
        </w:p>
      </w:docPartBody>
    </w:docPart>
    <w:docPart>
      <w:docPartPr>
        <w:name w:val="F9F92DB6F0E54699AF1E39041505C176"/>
        <w:category>
          <w:name w:val="常规"/>
          <w:gallery w:val="placeholder"/>
        </w:category>
        <w:types>
          <w:type w:val="bbPlcHdr"/>
        </w:types>
        <w:behaviors>
          <w:behavior w:val="content"/>
        </w:behaviors>
        <w:guid w:val="{F0FF752B-A621-4C7F-A2F5-99607EC14F5F}"/>
      </w:docPartPr>
      <w:docPartBody>
        <w:p w:rsidR="008D62EF" w:rsidRDefault="008D62EF" w:rsidP="008D62EF">
          <w:pPr>
            <w:pStyle w:val="F9F92DB6F0E54699AF1E39041505C176"/>
          </w:pPr>
          <w:r>
            <w:rPr>
              <w:rStyle w:val="placeholder1Char"/>
              <w:rFonts w:hint="eastAsia"/>
            </w:rPr>
            <w:t>____________</w:t>
          </w:r>
        </w:p>
      </w:docPartBody>
    </w:docPart>
    <w:docPart>
      <w:docPartPr>
        <w:name w:val="07B30D17D17249D5A57A904832C41B0F"/>
        <w:category>
          <w:name w:val="常规"/>
          <w:gallery w:val="placeholder"/>
        </w:category>
        <w:types>
          <w:type w:val="bbPlcHdr"/>
        </w:types>
        <w:behaviors>
          <w:behavior w:val="content"/>
        </w:behaviors>
        <w:guid w:val="{FBC68C3B-70D7-4DF4-9135-20B1E39FD36C}"/>
      </w:docPartPr>
      <w:docPartBody>
        <w:p w:rsidR="008D62EF" w:rsidRDefault="008D62EF" w:rsidP="008D62EF">
          <w:pPr>
            <w:pStyle w:val="07B30D17D17249D5A57A904832C41B0F"/>
          </w:pPr>
          <w:r>
            <w:rPr>
              <w:rStyle w:val="placeholder1Char"/>
              <w:rFonts w:hint="eastAsia"/>
            </w:rPr>
            <w:t>____________</w:t>
          </w:r>
        </w:p>
      </w:docPartBody>
    </w:docPart>
    <w:docPart>
      <w:docPartPr>
        <w:name w:val="1672B4099AA0421B872B6B62E516EF87"/>
        <w:category>
          <w:name w:val="常规"/>
          <w:gallery w:val="placeholder"/>
        </w:category>
        <w:types>
          <w:type w:val="bbPlcHdr"/>
        </w:types>
        <w:behaviors>
          <w:behavior w:val="content"/>
        </w:behaviors>
        <w:guid w:val="{11810D75-A7C7-4BFA-B096-4743A179E8D7}"/>
      </w:docPartPr>
      <w:docPartBody>
        <w:p w:rsidR="008D62EF" w:rsidRDefault="008D62EF" w:rsidP="008D62EF">
          <w:pPr>
            <w:pStyle w:val="1672B4099AA0421B872B6B62E516EF87"/>
          </w:pPr>
          <w:r>
            <w:rPr>
              <w:rStyle w:val="placeholder1Char"/>
              <w:rFonts w:hint="eastAsia"/>
            </w:rPr>
            <w:t>____________</w:t>
          </w:r>
        </w:p>
      </w:docPartBody>
    </w:docPart>
    <w:docPart>
      <w:docPartPr>
        <w:name w:val="6643F56E0FDF4CCC98DB2137ED4CC4A0"/>
        <w:category>
          <w:name w:val="常规"/>
          <w:gallery w:val="placeholder"/>
        </w:category>
        <w:types>
          <w:type w:val="bbPlcHdr"/>
        </w:types>
        <w:behaviors>
          <w:behavior w:val="content"/>
        </w:behaviors>
        <w:guid w:val="{674E714B-A784-431A-AE30-53C00FDBD40F}"/>
      </w:docPartPr>
      <w:docPartBody>
        <w:p w:rsidR="008D62EF" w:rsidRDefault="008D62EF" w:rsidP="008D62EF">
          <w:pPr>
            <w:pStyle w:val="6643F56E0FDF4CCC98DB2137ED4CC4A0"/>
          </w:pPr>
          <w:r>
            <w:rPr>
              <w:rStyle w:val="placeholder1Char"/>
              <w:rFonts w:hint="eastAsia"/>
            </w:rPr>
            <w:t>____________</w:t>
          </w:r>
        </w:p>
      </w:docPartBody>
    </w:docPart>
    <w:docPart>
      <w:docPartPr>
        <w:name w:val="A3CFC0FFD9E4415795C5524A5D4C7F85"/>
        <w:category>
          <w:name w:val="常规"/>
          <w:gallery w:val="placeholder"/>
        </w:category>
        <w:types>
          <w:type w:val="bbPlcHdr"/>
        </w:types>
        <w:behaviors>
          <w:behavior w:val="content"/>
        </w:behaviors>
        <w:guid w:val="{547E09FA-8291-43D4-B4D8-D69E6F3A74E6}"/>
      </w:docPartPr>
      <w:docPartBody>
        <w:p w:rsidR="008D62EF" w:rsidRDefault="008D62EF" w:rsidP="008D62EF">
          <w:pPr>
            <w:pStyle w:val="A3CFC0FFD9E4415795C5524A5D4C7F85"/>
          </w:pPr>
          <w:r>
            <w:rPr>
              <w:rStyle w:val="placeholder1Char"/>
              <w:rFonts w:hint="eastAsia"/>
            </w:rPr>
            <w:t>____________</w:t>
          </w:r>
        </w:p>
      </w:docPartBody>
    </w:docPart>
    <w:docPart>
      <w:docPartPr>
        <w:name w:val="F3780AC8296A45C1AD1CAD4FFEBF4769"/>
        <w:category>
          <w:name w:val="常规"/>
          <w:gallery w:val="placeholder"/>
        </w:category>
        <w:types>
          <w:type w:val="bbPlcHdr"/>
        </w:types>
        <w:behaviors>
          <w:behavior w:val="content"/>
        </w:behaviors>
        <w:guid w:val="{FE145283-9DD1-4337-9BFF-89DF2DD86DE4}"/>
      </w:docPartPr>
      <w:docPartBody>
        <w:p w:rsidR="008D62EF" w:rsidRDefault="008D62EF" w:rsidP="008D62EF">
          <w:pPr>
            <w:pStyle w:val="F3780AC8296A45C1AD1CAD4FFEBF4769"/>
          </w:pPr>
          <w:r>
            <w:rPr>
              <w:rStyle w:val="placeholder1Char"/>
              <w:rFonts w:hint="eastAsia"/>
            </w:rPr>
            <w:t>____________</w:t>
          </w:r>
        </w:p>
      </w:docPartBody>
    </w:docPart>
    <w:docPart>
      <w:docPartPr>
        <w:name w:val="21B4F3775E7D48D18B22E9A784CE760F"/>
        <w:category>
          <w:name w:val="常规"/>
          <w:gallery w:val="placeholder"/>
        </w:category>
        <w:types>
          <w:type w:val="bbPlcHdr"/>
        </w:types>
        <w:behaviors>
          <w:behavior w:val="content"/>
        </w:behaviors>
        <w:guid w:val="{6A5B79A0-2B21-46AA-B7E3-366FB57E122A}"/>
      </w:docPartPr>
      <w:docPartBody>
        <w:p w:rsidR="008D62EF" w:rsidRDefault="008D62EF" w:rsidP="008D62EF">
          <w:pPr>
            <w:pStyle w:val="21B4F3775E7D48D18B22E9A784CE760F"/>
          </w:pPr>
          <w:r>
            <w:rPr>
              <w:rStyle w:val="placeholder1Char"/>
              <w:rFonts w:hint="eastAsia"/>
            </w:rPr>
            <w:t>____________</w:t>
          </w:r>
        </w:p>
      </w:docPartBody>
    </w:docPart>
    <w:docPart>
      <w:docPartPr>
        <w:name w:val="460D8260F4EB486C835D4436D96E5723"/>
        <w:category>
          <w:name w:val="常规"/>
          <w:gallery w:val="placeholder"/>
        </w:category>
        <w:types>
          <w:type w:val="bbPlcHdr"/>
        </w:types>
        <w:behaviors>
          <w:behavior w:val="content"/>
        </w:behaviors>
        <w:guid w:val="{5C8B31E7-8C4F-429B-8FFA-7016CF5839A8}"/>
      </w:docPartPr>
      <w:docPartBody>
        <w:p w:rsidR="008D62EF" w:rsidRDefault="008D62EF" w:rsidP="008D62EF">
          <w:pPr>
            <w:pStyle w:val="460D8260F4EB486C835D4436D96E5723"/>
          </w:pPr>
          <w:r>
            <w:rPr>
              <w:rStyle w:val="placeholder1Char"/>
              <w:rFonts w:hint="eastAsia"/>
            </w:rPr>
            <w:t>____________</w:t>
          </w:r>
        </w:p>
      </w:docPartBody>
    </w:docPart>
    <w:docPart>
      <w:docPartPr>
        <w:name w:val="5E486D72E46A4CE0BA5AA61A3ADC6193"/>
        <w:category>
          <w:name w:val="常规"/>
          <w:gallery w:val="placeholder"/>
        </w:category>
        <w:types>
          <w:type w:val="bbPlcHdr"/>
        </w:types>
        <w:behaviors>
          <w:behavior w:val="content"/>
        </w:behaviors>
        <w:guid w:val="{C8FE22AC-17A8-4375-BB23-26372D901988}"/>
      </w:docPartPr>
      <w:docPartBody>
        <w:p w:rsidR="008D62EF" w:rsidRDefault="008D62EF" w:rsidP="008D62EF">
          <w:pPr>
            <w:pStyle w:val="5E486D72E46A4CE0BA5AA61A3ADC6193"/>
          </w:pPr>
          <w:r>
            <w:rPr>
              <w:rStyle w:val="placeholder1Char"/>
              <w:rFonts w:hint="eastAsia"/>
            </w:rPr>
            <w:t>____________</w:t>
          </w:r>
        </w:p>
      </w:docPartBody>
    </w:docPart>
    <w:docPart>
      <w:docPartPr>
        <w:name w:val="71475C90F4E941CBACAF1FF72213F2B0"/>
        <w:category>
          <w:name w:val="常规"/>
          <w:gallery w:val="placeholder"/>
        </w:category>
        <w:types>
          <w:type w:val="bbPlcHdr"/>
        </w:types>
        <w:behaviors>
          <w:behavior w:val="content"/>
        </w:behaviors>
        <w:guid w:val="{3E720DE2-4BC7-484D-94B8-047C58AA8ECE}"/>
      </w:docPartPr>
      <w:docPartBody>
        <w:p w:rsidR="008D62EF" w:rsidRDefault="008D62EF" w:rsidP="008D62EF">
          <w:pPr>
            <w:pStyle w:val="71475C90F4E941CBACAF1FF72213F2B0"/>
          </w:pPr>
          <w:r>
            <w:rPr>
              <w:rStyle w:val="placeholder1Char"/>
              <w:rFonts w:hint="eastAsia"/>
            </w:rPr>
            <w:t>____________</w:t>
          </w:r>
        </w:p>
      </w:docPartBody>
    </w:docPart>
    <w:docPart>
      <w:docPartPr>
        <w:name w:val="D3B078A11E1F4E299D247E1262C1C8B8"/>
        <w:category>
          <w:name w:val="常规"/>
          <w:gallery w:val="placeholder"/>
        </w:category>
        <w:types>
          <w:type w:val="bbPlcHdr"/>
        </w:types>
        <w:behaviors>
          <w:behavior w:val="content"/>
        </w:behaviors>
        <w:guid w:val="{0CB63331-F204-4E73-AD65-637D4CFF0315}"/>
      </w:docPartPr>
      <w:docPartBody>
        <w:p w:rsidR="008D62EF" w:rsidRDefault="008D62EF" w:rsidP="008D62EF">
          <w:pPr>
            <w:pStyle w:val="D3B078A11E1F4E299D247E1262C1C8B8"/>
          </w:pPr>
          <w:r>
            <w:rPr>
              <w:rStyle w:val="placeholder1Char"/>
            </w:rPr>
            <w:t>____________</w:t>
          </w:r>
        </w:p>
      </w:docPartBody>
    </w:docPart>
    <w:docPart>
      <w:docPartPr>
        <w:name w:val="B2E7015375F6497CBE3B1C4EC5A0B5CB"/>
        <w:category>
          <w:name w:val="常规"/>
          <w:gallery w:val="placeholder"/>
        </w:category>
        <w:types>
          <w:type w:val="bbPlcHdr"/>
        </w:types>
        <w:behaviors>
          <w:behavior w:val="content"/>
        </w:behaviors>
        <w:guid w:val="{DA3A26E6-CDE9-4B49-8F02-C40C46C41B17}"/>
      </w:docPartPr>
      <w:docPartBody>
        <w:p w:rsidR="008D62EF" w:rsidRDefault="008D62EF" w:rsidP="008D62EF">
          <w:pPr>
            <w:pStyle w:val="B2E7015375F6497CBE3B1C4EC5A0B5CB"/>
          </w:pPr>
          <w:r>
            <w:rPr>
              <w:rStyle w:val="placeholder1Char"/>
              <w:rFonts w:hint="eastAsia"/>
            </w:rPr>
            <w:t>____________</w:t>
          </w:r>
        </w:p>
      </w:docPartBody>
    </w:docPart>
    <w:docPart>
      <w:docPartPr>
        <w:name w:val="416FE3D407E249769BA062C87C25123A"/>
        <w:category>
          <w:name w:val="常规"/>
          <w:gallery w:val="placeholder"/>
        </w:category>
        <w:types>
          <w:type w:val="bbPlcHdr"/>
        </w:types>
        <w:behaviors>
          <w:behavior w:val="content"/>
        </w:behaviors>
        <w:guid w:val="{7794FF3E-D36A-45D1-A01C-C64E282DF2EA}"/>
      </w:docPartPr>
      <w:docPartBody>
        <w:p w:rsidR="008D62EF" w:rsidRDefault="008D62EF" w:rsidP="008D62EF">
          <w:pPr>
            <w:pStyle w:val="416FE3D407E249769BA062C87C25123A"/>
          </w:pPr>
          <w:r>
            <w:rPr>
              <w:rStyle w:val="placeholder1Char"/>
            </w:rPr>
            <w:t>____________</w:t>
          </w:r>
        </w:p>
      </w:docPartBody>
    </w:docPart>
    <w:docPart>
      <w:docPartPr>
        <w:name w:val="8B19CC6EB38942A3A56D0CA8085A580A"/>
        <w:category>
          <w:name w:val="常规"/>
          <w:gallery w:val="placeholder"/>
        </w:category>
        <w:types>
          <w:type w:val="bbPlcHdr"/>
        </w:types>
        <w:behaviors>
          <w:behavior w:val="content"/>
        </w:behaviors>
        <w:guid w:val="{2DCCD7A2-2CD7-4DF4-B624-1C8C0CEDC5B3}"/>
      </w:docPartPr>
      <w:docPartBody>
        <w:p w:rsidR="008D62EF" w:rsidRDefault="008D62EF" w:rsidP="008D62EF">
          <w:pPr>
            <w:pStyle w:val="8B19CC6EB38942A3A56D0CA8085A580A"/>
          </w:pPr>
          <w:r>
            <w:rPr>
              <w:rStyle w:val="placeholder1Char"/>
              <w:rFonts w:hint="eastAsia"/>
            </w:rPr>
            <w:t>____________</w:t>
          </w:r>
        </w:p>
      </w:docPartBody>
    </w:docPart>
    <w:docPart>
      <w:docPartPr>
        <w:name w:val="157FF93FEF9B45CC9E30B2DDDEB89250"/>
        <w:category>
          <w:name w:val="常规"/>
          <w:gallery w:val="placeholder"/>
        </w:category>
        <w:types>
          <w:type w:val="bbPlcHdr"/>
        </w:types>
        <w:behaviors>
          <w:behavior w:val="content"/>
        </w:behaviors>
        <w:guid w:val="{A9BAA49F-B1D5-4F41-97B8-2C1A258C4786}"/>
      </w:docPartPr>
      <w:docPartBody>
        <w:p w:rsidR="008D62EF" w:rsidRDefault="008D62EF" w:rsidP="008D62EF">
          <w:pPr>
            <w:pStyle w:val="157FF93FEF9B45CC9E30B2DDDEB89250"/>
          </w:pPr>
          <w:r>
            <w:rPr>
              <w:rStyle w:val="placeholder1Char"/>
            </w:rPr>
            <w:t>____________</w:t>
          </w:r>
        </w:p>
      </w:docPartBody>
    </w:docPart>
    <w:docPart>
      <w:docPartPr>
        <w:name w:val="C670CC2ECE0C47E082E8513C3F1D98A8"/>
        <w:category>
          <w:name w:val="常规"/>
          <w:gallery w:val="placeholder"/>
        </w:category>
        <w:types>
          <w:type w:val="bbPlcHdr"/>
        </w:types>
        <w:behaviors>
          <w:behavior w:val="content"/>
        </w:behaviors>
        <w:guid w:val="{AC55CEB3-68E5-4B15-B0BA-F583B19CA983}"/>
      </w:docPartPr>
      <w:docPartBody>
        <w:p w:rsidR="008D62EF" w:rsidRDefault="008D62EF" w:rsidP="008D62EF">
          <w:pPr>
            <w:pStyle w:val="C670CC2ECE0C47E082E8513C3F1D98A8"/>
          </w:pPr>
          <w:r>
            <w:rPr>
              <w:rStyle w:val="placeholder1Char"/>
              <w:rFonts w:hint="eastAsia"/>
            </w:rPr>
            <w:t>____________</w:t>
          </w:r>
        </w:p>
      </w:docPartBody>
    </w:docPart>
    <w:docPart>
      <w:docPartPr>
        <w:name w:val="53723A259AC74BDD807561625C3BA80B"/>
        <w:category>
          <w:name w:val="常规"/>
          <w:gallery w:val="placeholder"/>
        </w:category>
        <w:types>
          <w:type w:val="bbPlcHdr"/>
        </w:types>
        <w:behaviors>
          <w:behavior w:val="content"/>
        </w:behaviors>
        <w:guid w:val="{6EBBFDF6-0838-47CC-9F0F-7CD9BD203CC1}"/>
      </w:docPartPr>
      <w:docPartBody>
        <w:p w:rsidR="008D62EF" w:rsidRDefault="008D62EF" w:rsidP="008D62EF">
          <w:pPr>
            <w:pStyle w:val="53723A259AC74BDD807561625C3BA80B"/>
          </w:pPr>
          <w:r>
            <w:rPr>
              <w:rStyle w:val="placeholder1Char"/>
            </w:rPr>
            <w:t>____________</w:t>
          </w:r>
        </w:p>
      </w:docPartBody>
    </w:docPart>
    <w:docPart>
      <w:docPartPr>
        <w:name w:val="DEBF675F2BE04088B7CBD26DE31479FF"/>
        <w:category>
          <w:name w:val="常规"/>
          <w:gallery w:val="placeholder"/>
        </w:category>
        <w:types>
          <w:type w:val="bbPlcHdr"/>
        </w:types>
        <w:behaviors>
          <w:behavior w:val="content"/>
        </w:behaviors>
        <w:guid w:val="{66514173-0BBD-4261-970E-DD25F2A1265F}"/>
      </w:docPartPr>
      <w:docPartBody>
        <w:p w:rsidR="008D62EF" w:rsidRDefault="008D62EF" w:rsidP="008D62EF">
          <w:pPr>
            <w:pStyle w:val="DEBF675F2BE04088B7CBD26DE31479FF"/>
          </w:pPr>
          <w:r>
            <w:rPr>
              <w:rStyle w:val="placeholder1Char"/>
              <w:rFonts w:hint="eastAsia"/>
            </w:rPr>
            <w:t>____________</w:t>
          </w:r>
        </w:p>
      </w:docPartBody>
    </w:docPart>
    <w:docPart>
      <w:docPartPr>
        <w:name w:val="668B5CB06FBA4E8B8C8907E7889A86A4"/>
        <w:category>
          <w:name w:val="常规"/>
          <w:gallery w:val="placeholder"/>
        </w:category>
        <w:types>
          <w:type w:val="bbPlcHdr"/>
        </w:types>
        <w:behaviors>
          <w:behavior w:val="content"/>
        </w:behaviors>
        <w:guid w:val="{D61E93C4-9F5F-4849-9E33-DC64B9A15C24}"/>
      </w:docPartPr>
      <w:docPartBody>
        <w:p w:rsidR="008D62EF" w:rsidRDefault="008D62EF" w:rsidP="008D62EF">
          <w:pPr>
            <w:pStyle w:val="668B5CB06FBA4E8B8C8907E7889A86A4"/>
          </w:pPr>
          <w:r>
            <w:rPr>
              <w:rStyle w:val="placeholder1Char"/>
            </w:rPr>
            <w:t>____________</w:t>
          </w:r>
        </w:p>
      </w:docPartBody>
    </w:docPart>
    <w:docPart>
      <w:docPartPr>
        <w:name w:val="FE1563FB0ABB4025878373158BC23FB0"/>
        <w:category>
          <w:name w:val="常规"/>
          <w:gallery w:val="placeholder"/>
        </w:category>
        <w:types>
          <w:type w:val="bbPlcHdr"/>
        </w:types>
        <w:behaviors>
          <w:behavior w:val="content"/>
        </w:behaviors>
        <w:guid w:val="{714E5509-6E10-464E-B89D-E908D2685E1C}"/>
      </w:docPartPr>
      <w:docPartBody>
        <w:p w:rsidR="008D62EF" w:rsidRDefault="008D62EF" w:rsidP="008D62EF">
          <w:pPr>
            <w:pStyle w:val="FE1563FB0ABB4025878373158BC23FB0"/>
          </w:pPr>
          <w:r>
            <w:rPr>
              <w:rStyle w:val="placeholder1Char"/>
              <w:rFonts w:hint="eastAsia"/>
            </w:rPr>
            <w:t>____________</w:t>
          </w:r>
        </w:p>
      </w:docPartBody>
    </w:docPart>
    <w:docPart>
      <w:docPartPr>
        <w:name w:val="6EAA937A1F8846B4BD8CBF4DBF90E4D6"/>
        <w:category>
          <w:name w:val="常规"/>
          <w:gallery w:val="placeholder"/>
        </w:category>
        <w:types>
          <w:type w:val="bbPlcHdr"/>
        </w:types>
        <w:behaviors>
          <w:behavior w:val="content"/>
        </w:behaviors>
        <w:guid w:val="{266CBEFB-4B61-4292-A955-3A2E910C7F5F}"/>
      </w:docPartPr>
      <w:docPartBody>
        <w:p w:rsidR="008D62EF" w:rsidRDefault="008D62EF" w:rsidP="008D62EF">
          <w:pPr>
            <w:pStyle w:val="6EAA937A1F8846B4BD8CBF4DBF90E4D6"/>
          </w:pPr>
          <w:r>
            <w:rPr>
              <w:rStyle w:val="placeholder1Char"/>
            </w:rPr>
            <w:t>____________</w:t>
          </w:r>
        </w:p>
      </w:docPartBody>
    </w:docPart>
    <w:docPart>
      <w:docPartPr>
        <w:name w:val="5B254A5C439B482D94B070316A7D3F22"/>
        <w:category>
          <w:name w:val="常规"/>
          <w:gallery w:val="placeholder"/>
        </w:category>
        <w:types>
          <w:type w:val="bbPlcHdr"/>
        </w:types>
        <w:behaviors>
          <w:behavior w:val="content"/>
        </w:behaviors>
        <w:guid w:val="{C2078A97-1EAE-45AC-9B33-A73644406450}"/>
      </w:docPartPr>
      <w:docPartBody>
        <w:p w:rsidR="008D62EF" w:rsidRDefault="008D62EF" w:rsidP="008D62EF">
          <w:pPr>
            <w:pStyle w:val="5B254A5C439B482D94B070316A7D3F22"/>
          </w:pPr>
          <w:r>
            <w:rPr>
              <w:rStyle w:val="placeholder1Char"/>
              <w:rFonts w:hint="eastAsia"/>
            </w:rPr>
            <w:t>____________</w:t>
          </w:r>
        </w:p>
      </w:docPartBody>
    </w:docPart>
    <w:docPart>
      <w:docPartPr>
        <w:name w:val="7C63D55F245849DEB379857C5771E940"/>
        <w:category>
          <w:name w:val="常规"/>
          <w:gallery w:val="placeholder"/>
        </w:category>
        <w:types>
          <w:type w:val="bbPlcHdr"/>
        </w:types>
        <w:behaviors>
          <w:behavior w:val="content"/>
        </w:behaviors>
        <w:guid w:val="{D3D1AFCD-A19C-428C-AA23-0FD555C12CA4}"/>
      </w:docPartPr>
      <w:docPartBody>
        <w:p w:rsidR="008D62EF" w:rsidRDefault="008D62EF" w:rsidP="008D62EF">
          <w:pPr>
            <w:pStyle w:val="7C63D55F245849DEB379857C5771E940"/>
          </w:pPr>
          <w:r>
            <w:rPr>
              <w:rStyle w:val="placeholder1Char"/>
            </w:rPr>
            <w:t>____________</w:t>
          </w:r>
        </w:p>
      </w:docPartBody>
    </w:docPart>
    <w:docPart>
      <w:docPartPr>
        <w:name w:val="0D13E2AA023640F9962077F49C7CBBF6"/>
        <w:category>
          <w:name w:val="常规"/>
          <w:gallery w:val="placeholder"/>
        </w:category>
        <w:types>
          <w:type w:val="bbPlcHdr"/>
        </w:types>
        <w:behaviors>
          <w:behavior w:val="content"/>
        </w:behaviors>
        <w:guid w:val="{329294C4-33D7-4D3E-B477-2363858AE120}"/>
      </w:docPartPr>
      <w:docPartBody>
        <w:p w:rsidR="008D62EF" w:rsidRDefault="008D62EF" w:rsidP="008D62EF">
          <w:pPr>
            <w:pStyle w:val="0D13E2AA023640F9962077F49C7CBBF6"/>
          </w:pPr>
          <w:r>
            <w:rPr>
              <w:rStyle w:val="placeholder1Char"/>
              <w:rFonts w:hint="eastAsia"/>
            </w:rPr>
            <w:t>____________</w:t>
          </w:r>
        </w:p>
      </w:docPartBody>
    </w:docPart>
    <w:docPart>
      <w:docPartPr>
        <w:name w:val="4266ED3E232C4260BB24B0E9D37DD547"/>
        <w:category>
          <w:name w:val="常规"/>
          <w:gallery w:val="placeholder"/>
        </w:category>
        <w:types>
          <w:type w:val="bbPlcHdr"/>
        </w:types>
        <w:behaviors>
          <w:behavior w:val="content"/>
        </w:behaviors>
        <w:guid w:val="{31445E3C-C9A9-434E-BE3E-15B283D735C3}"/>
      </w:docPartPr>
      <w:docPartBody>
        <w:p w:rsidR="008D62EF" w:rsidRDefault="008D62EF" w:rsidP="008D62EF">
          <w:pPr>
            <w:pStyle w:val="4266ED3E232C4260BB24B0E9D37DD547"/>
          </w:pPr>
          <w:r>
            <w:rPr>
              <w:rStyle w:val="placeholder1Char"/>
            </w:rPr>
            <w:t>____________</w:t>
          </w:r>
        </w:p>
      </w:docPartBody>
    </w:docPart>
    <w:docPart>
      <w:docPartPr>
        <w:name w:val="919973206EC04F6BB6B1370BF0C8086D"/>
        <w:category>
          <w:name w:val="常规"/>
          <w:gallery w:val="placeholder"/>
        </w:category>
        <w:types>
          <w:type w:val="bbPlcHdr"/>
        </w:types>
        <w:behaviors>
          <w:behavior w:val="content"/>
        </w:behaviors>
        <w:guid w:val="{AEE2928A-60B6-4BDE-871B-D21EA8C58D8D}"/>
      </w:docPartPr>
      <w:docPartBody>
        <w:p w:rsidR="008D62EF" w:rsidRDefault="008D62EF" w:rsidP="008D62EF">
          <w:pPr>
            <w:pStyle w:val="919973206EC04F6BB6B1370BF0C8086D"/>
          </w:pPr>
          <w:r>
            <w:rPr>
              <w:rStyle w:val="placeholder1Char"/>
              <w:rFonts w:hint="eastAsia"/>
            </w:rPr>
            <w:t>____________</w:t>
          </w:r>
        </w:p>
      </w:docPartBody>
    </w:docPart>
    <w:docPart>
      <w:docPartPr>
        <w:name w:val="C45CCF5C9AF54202BF1BCEBD79C1C890"/>
        <w:category>
          <w:name w:val="常规"/>
          <w:gallery w:val="placeholder"/>
        </w:category>
        <w:types>
          <w:type w:val="bbPlcHdr"/>
        </w:types>
        <w:behaviors>
          <w:behavior w:val="content"/>
        </w:behaviors>
        <w:guid w:val="{28B4208D-C82D-4D48-9195-F1BADFE12CC1}"/>
      </w:docPartPr>
      <w:docPartBody>
        <w:p w:rsidR="008D62EF" w:rsidRDefault="008D62EF" w:rsidP="008D62EF">
          <w:pPr>
            <w:pStyle w:val="C45CCF5C9AF54202BF1BCEBD79C1C890"/>
          </w:pPr>
          <w:r>
            <w:rPr>
              <w:rStyle w:val="placeholder1Char"/>
            </w:rPr>
            <w:t>____________</w:t>
          </w:r>
        </w:p>
      </w:docPartBody>
    </w:docPart>
    <w:docPart>
      <w:docPartPr>
        <w:name w:val="D35144D58EE745C48768CE1941F95095"/>
        <w:category>
          <w:name w:val="常规"/>
          <w:gallery w:val="placeholder"/>
        </w:category>
        <w:types>
          <w:type w:val="bbPlcHdr"/>
        </w:types>
        <w:behaviors>
          <w:behavior w:val="content"/>
        </w:behaviors>
        <w:guid w:val="{C3CE35B5-9A0C-40E9-B4E4-1372E23F1679}"/>
      </w:docPartPr>
      <w:docPartBody>
        <w:p w:rsidR="008D62EF" w:rsidRDefault="008D62EF" w:rsidP="008D62EF">
          <w:pPr>
            <w:pStyle w:val="D35144D58EE745C48768CE1941F95095"/>
          </w:pPr>
          <w:r>
            <w:rPr>
              <w:rStyle w:val="placeholder1Char"/>
              <w:rFonts w:hint="eastAsia"/>
            </w:rPr>
            <w:t>____________</w:t>
          </w:r>
        </w:p>
      </w:docPartBody>
    </w:docPart>
    <w:docPart>
      <w:docPartPr>
        <w:name w:val="C6A13937AD12495795B52EB6C842C9BE"/>
        <w:category>
          <w:name w:val="常规"/>
          <w:gallery w:val="placeholder"/>
        </w:category>
        <w:types>
          <w:type w:val="bbPlcHdr"/>
        </w:types>
        <w:behaviors>
          <w:behavior w:val="content"/>
        </w:behaviors>
        <w:guid w:val="{EABCBA79-F736-4746-8464-F9CAB2AD80DA}"/>
      </w:docPartPr>
      <w:docPartBody>
        <w:p w:rsidR="008D62EF" w:rsidRDefault="008D62EF" w:rsidP="008D62EF">
          <w:pPr>
            <w:pStyle w:val="C6A13937AD12495795B52EB6C842C9BE"/>
          </w:pPr>
          <w:r>
            <w:rPr>
              <w:rStyle w:val="placeholder1Char"/>
            </w:rPr>
            <w:t>____________</w:t>
          </w:r>
        </w:p>
      </w:docPartBody>
    </w:docPart>
    <w:docPart>
      <w:docPartPr>
        <w:name w:val="493C9BCDC3134B96828395600A3F402B"/>
        <w:category>
          <w:name w:val="常规"/>
          <w:gallery w:val="placeholder"/>
        </w:category>
        <w:types>
          <w:type w:val="bbPlcHdr"/>
        </w:types>
        <w:behaviors>
          <w:behavior w:val="content"/>
        </w:behaviors>
        <w:guid w:val="{06EF5244-FE38-4C40-88B8-AD3698D64220}"/>
      </w:docPartPr>
      <w:docPartBody>
        <w:p w:rsidR="008D62EF" w:rsidRDefault="008D62EF" w:rsidP="008D62EF">
          <w:pPr>
            <w:pStyle w:val="493C9BCDC3134B96828395600A3F402B"/>
          </w:pPr>
          <w:r>
            <w:rPr>
              <w:rStyle w:val="placeholder1Char"/>
              <w:rFonts w:hint="eastAsia"/>
            </w:rPr>
            <w:t>____________</w:t>
          </w:r>
        </w:p>
      </w:docPartBody>
    </w:docPart>
    <w:docPart>
      <w:docPartPr>
        <w:name w:val="6E0348C0C8FE48B4A09E5579AAA09824"/>
        <w:category>
          <w:name w:val="常规"/>
          <w:gallery w:val="placeholder"/>
        </w:category>
        <w:types>
          <w:type w:val="bbPlcHdr"/>
        </w:types>
        <w:behaviors>
          <w:behavior w:val="content"/>
        </w:behaviors>
        <w:guid w:val="{813EEA66-8409-412E-AFC1-FA9FD1F16E5A}"/>
      </w:docPartPr>
      <w:docPartBody>
        <w:p w:rsidR="008D62EF" w:rsidRDefault="008D62EF" w:rsidP="008D62EF">
          <w:pPr>
            <w:pStyle w:val="6E0348C0C8FE48B4A09E5579AAA09824"/>
          </w:pPr>
          <w:r>
            <w:rPr>
              <w:rStyle w:val="placeholder1Char"/>
            </w:rPr>
            <w:t>____________</w:t>
          </w:r>
        </w:p>
      </w:docPartBody>
    </w:docPart>
    <w:docPart>
      <w:docPartPr>
        <w:name w:val="245EB96052C340C8856002B4653EC8E3"/>
        <w:category>
          <w:name w:val="常规"/>
          <w:gallery w:val="placeholder"/>
        </w:category>
        <w:types>
          <w:type w:val="bbPlcHdr"/>
        </w:types>
        <w:behaviors>
          <w:behavior w:val="content"/>
        </w:behaviors>
        <w:guid w:val="{D3F29030-2AC4-4ED3-A470-42AE1EFF9B67}"/>
      </w:docPartPr>
      <w:docPartBody>
        <w:p w:rsidR="008D62EF" w:rsidRDefault="008D62EF" w:rsidP="008D62EF">
          <w:pPr>
            <w:pStyle w:val="245EB96052C340C8856002B4653EC8E3"/>
          </w:pPr>
          <w:r>
            <w:rPr>
              <w:rStyle w:val="placeholder1Char"/>
              <w:rFonts w:hint="eastAsia"/>
            </w:rPr>
            <w:t>____________</w:t>
          </w:r>
        </w:p>
      </w:docPartBody>
    </w:docPart>
    <w:docPart>
      <w:docPartPr>
        <w:name w:val="2B90313063B3475F8611F8295CAE13AF"/>
        <w:category>
          <w:name w:val="常规"/>
          <w:gallery w:val="placeholder"/>
        </w:category>
        <w:types>
          <w:type w:val="bbPlcHdr"/>
        </w:types>
        <w:behaviors>
          <w:behavior w:val="content"/>
        </w:behaviors>
        <w:guid w:val="{6855E6E2-5FBE-42F3-AF14-B1E429B774F3}"/>
      </w:docPartPr>
      <w:docPartBody>
        <w:p w:rsidR="008D62EF" w:rsidRDefault="008D62EF" w:rsidP="008D62EF">
          <w:pPr>
            <w:pStyle w:val="2B90313063B3475F8611F8295CAE13AF"/>
          </w:pPr>
          <w:r>
            <w:rPr>
              <w:rStyle w:val="placeholder1Char"/>
            </w:rPr>
            <w:t>____________</w:t>
          </w:r>
        </w:p>
      </w:docPartBody>
    </w:docPart>
    <w:docPart>
      <w:docPartPr>
        <w:name w:val="3AA9F00C75A1433BBAF1034DDF21052B"/>
        <w:category>
          <w:name w:val="常规"/>
          <w:gallery w:val="placeholder"/>
        </w:category>
        <w:types>
          <w:type w:val="bbPlcHdr"/>
        </w:types>
        <w:behaviors>
          <w:behavior w:val="content"/>
        </w:behaviors>
        <w:guid w:val="{D9C424E9-37CF-420F-BD36-CF98D5AB29AC}"/>
      </w:docPartPr>
      <w:docPartBody>
        <w:p w:rsidR="008D62EF" w:rsidRDefault="008D62EF" w:rsidP="008D62EF">
          <w:pPr>
            <w:pStyle w:val="3AA9F00C75A1433BBAF1034DDF21052B"/>
          </w:pPr>
          <w:r>
            <w:rPr>
              <w:rStyle w:val="placeholder1Char"/>
              <w:rFonts w:hint="eastAsia"/>
            </w:rPr>
            <w:t>____________</w:t>
          </w:r>
        </w:p>
      </w:docPartBody>
    </w:docPart>
    <w:docPart>
      <w:docPartPr>
        <w:name w:val="DF461DA8525546398FFF7B3230CD13B4"/>
        <w:category>
          <w:name w:val="常规"/>
          <w:gallery w:val="placeholder"/>
        </w:category>
        <w:types>
          <w:type w:val="bbPlcHdr"/>
        </w:types>
        <w:behaviors>
          <w:behavior w:val="content"/>
        </w:behaviors>
        <w:guid w:val="{DF122B64-2B02-4580-9B67-EFC66A08EC26}"/>
      </w:docPartPr>
      <w:docPartBody>
        <w:p w:rsidR="008D62EF" w:rsidRDefault="008D62EF" w:rsidP="008D62EF">
          <w:pPr>
            <w:pStyle w:val="DF461DA8525546398FFF7B3230CD13B4"/>
          </w:pPr>
          <w:r>
            <w:rPr>
              <w:rStyle w:val="placeholder1Char"/>
            </w:rPr>
            <w:t>____________</w:t>
          </w:r>
        </w:p>
      </w:docPartBody>
    </w:docPart>
    <w:docPart>
      <w:docPartPr>
        <w:name w:val="AE5FBA06DA9949BDB87996B99E586413"/>
        <w:category>
          <w:name w:val="常规"/>
          <w:gallery w:val="placeholder"/>
        </w:category>
        <w:types>
          <w:type w:val="bbPlcHdr"/>
        </w:types>
        <w:behaviors>
          <w:behavior w:val="content"/>
        </w:behaviors>
        <w:guid w:val="{31D82893-FD85-4B61-B154-D93702A74E44}"/>
      </w:docPartPr>
      <w:docPartBody>
        <w:p w:rsidR="008D62EF" w:rsidRDefault="008D62EF" w:rsidP="008D62EF">
          <w:pPr>
            <w:pStyle w:val="AE5FBA06DA9949BDB87996B99E586413"/>
          </w:pPr>
          <w:r>
            <w:rPr>
              <w:rStyle w:val="placeholder1Char"/>
              <w:rFonts w:hint="eastAsia"/>
            </w:rPr>
            <w:t>____________</w:t>
          </w:r>
        </w:p>
      </w:docPartBody>
    </w:docPart>
    <w:docPart>
      <w:docPartPr>
        <w:name w:val="387422D4916B4A6BA5FB726285D08100"/>
        <w:category>
          <w:name w:val="常规"/>
          <w:gallery w:val="placeholder"/>
        </w:category>
        <w:types>
          <w:type w:val="bbPlcHdr"/>
        </w:types>
        <w:behaviors>
          <w:behavior w:val="content"/>
        </w:behaviors>
        <w:guid w:val="{7A340BC5-E9D5-4E3D-9CEF-3C01E8216C55}"/>
      </w:docPartPr>
      <w:docPartBody>
        <w:p w:rsidR="008D62EF" w:rsidRDefault="008D62EF" w:rsidP="008D62EF">
          <w:pPr>
            <w:pStyle w:val="387422D4916B4A6BA5FB726285D08100"/>
          </w:pPr>
          <w:r>
            <w:rPr>
              <w:rStyle w:val="placeholder1Char"/>
            </w:rPr>
            <w:t>____________</w:t>
          </w:r>
        </w:p>
      </w:docPartBody>
    </w:docPart>
    <w:docPart>
      <w:docPartPr>
        <w:name w:val="93543837BEEA49718BC5AE2B715E089C"/>
        <w:category>
          <w:name w:val="常规"/>
          <w:gallery w:val="placeholder"/>
        </w:category>
        <w:types>
          <w:type w:val="bbPlcHdr"/>
        </w:types>
        <w:behaviors>
          <w:behavior w:val="content"/>
        </w:behaviors>
        <w:guid w:val="{65123ECE-2362-4BD2-A4BC-CB3D116E2204}"/>
      </w:docPartPr>
      <w:docPartBody>
        <w:p w:rsidR="008D62EF" w:rsidRDefault="008D62EF" w:rsidP="008D62EF">
          <w:pPr>
            <w:pStyle w:val="93543837BEEA49718BC5AE2B715E089C"/>
          </w:pPr>
          <w:r>
            <w:rPr>
              <w:rStyle w:val="placeholder1Char"/>
              <w:rFonts w:hint="eastAsia"/>
            </w:rPr>
            <w:t>____________</w:t>
          </w:r>
        </w:p>
      </w:docPartBody>
    </w:docPart>
    <w:docPart>
      <w:docPartPr>
        <w:name w:val="44E060DA1724436788550AFACF4BCE55"/>
        <w:category>
          <w:name w:val="常规"/>
          <w:gallery w:val="placeholder"/>
        </w:category>
        <w:types>
          <w:type w:val="bbPlcHdr"/>
        </w:types>
        <w:behaviors>
          <w:behavior w:val="content"/>
        </w:behaviors>
        <w:guid w:val="{49A7EEF9-9785-4A40-ABE8-38367CEFA97C}"/>
      </w:docPartPr>
      <w:docPartBody>
        <w:p w:rsidR="008D62EF" w:rsidRDefault="008D62EF" w:rsidP="008D62EF">
          <w:pPr>
            <w:pStyle w:val="44E060DA1724436788550AFACF4BCE55"/>
          </w:pPr>
          <w:r>
            <w:rPr>
              <w:rStyle w:val="placeholder1Char"/>
              <w:rFonts w:hint="eastAsia"/>
            </w:rPr>
            <w:t>____________</w:t>
          </w:r>
        </w:p>
      </w:docPartBody>
    </w:docPart>
    <w:docPart>
      <w:docPartPr>
        <w:name w:val="1EDAE35C7E9B4BB79F23BC0DD3192699"/>
        <w:category>
          <w:name w:val="常规"/>
          <w:gallery w:val="placeholder"/>
        </w:category>
        <w:types>
          <w:type w:val="bbPlcHdr"/>
        </w:types>
        <w:behaviors>
          <w:behavior w:val="content"/>
        </w:behaviors>
        <w:guid w:val="{14BFC15E-B81B-41C8-9571-E339493A9CE5}"/>
      </w:docPartPr>
      <w:docPartBody>
        <w:p w:rsidR="008D62EF" w:rsidRDefault="008D62EF" w:rsidP="008D62EF">
          <w:pPr>
            <w:pStyle w:val="1EDAE35C7E9B4BB79F23BC0DD3192699"/>
          </w:pPr>
          <w:r>
            <w:rPr>
              <w:rStyle w:val="placeholder1Char"/>
              <w:rFonts w:hint="eastAsia"/>
            </w:rPr>
            <w:t>____________</w:t>
          </w:r>
        </w:p>
      </w:docPartBody>
    </w:docPart>
    <w:docPart>
      <w:docPartPr>
        <w:name w:val="618AC213AE454034A554116A597A9F41"/>
        <w:category>
          <w:name w:val="常规"/>
          <w:gallery w:val="placeholder"/>
        </w:category>
        <w:types>
          <w:type w:val="bbPlcHdr"/>
        </w:types>
        <w:behaviors>
          <w:behavior w:val="content"/>
        </w:behaviors>
        <w:guid w:val="{63E21496-3A72-4D47-ADA3-3D21AF953236}"/>
      </w:docPartPr>
      <w:docPartBody>
        <w:p w:rsidR="008D62EF" w:rsidRDefault="008D62EF" w:rsidP="008D62EF">
          <w:pPr>
            <w:pStyle w:val="618AC213AE454034A554116A597A9F41"/>
          </w:pPr>
          <w:r>
            <w:rPr>
              <w:rStyle w:val="placeholder1Char"/>
              <w:rFonts w:hint="eastAsia"/>
            </w:rPr>
            <w:t>____________</w:t>
          </w:r>
        </w:p>
      </w:docPartBody>
    </w:docPart>
    <w:docPart>
      <w:docPartPr>
        <w:name w:val="D8AAD25E8E1C4193BED699475AE912D4"/>
        <w:category>
          <w:name w:val="常规"/>
          <w:gallery w:val="placeholder"/>
        </w:category>
        <w:types>
          <w:type w:val="bbPlcHdr"/>
        </w:types>
        <w:behaviors>
          <w:behavior w:val="content"/>
        </w:behaviors>
        <w:guid w:val="{4C00F277-BF46-4859-BCAA-C45977A206DF}"/>
      </w:docPartPr>
      <w:docPartBody>
        <w:p w:rsidR="008D62EF" w:rsidRDefault="008D62EF" w:rsidP="008D62EF">
          <w:pPr>
            <w:pStyle w:val="D8AAD25E8E1C4193BED699475AE912D4"/>
          </w:pPr>
          <w:r>
            <w:rPr>
              <w:rStyle w:val="placeholder1Char"/>
              <w:rFonts w:hint="eastAsia"/>
            </w:rPr>
            <w:t>____________</w:t>
          </w:r>
        </w:p>
      </w:docPartBody>
    </w:docPart>
    <w:docPart>
      <w:docPartPr>
        <w:name w:val="33DF5B9E1F4741F8BB15C4D77A09A2C4"/>
        <w:category>
          <w:name w:val="常规"/>
          <w:gallery w:val="placeholder"/>
        </w:category>
        <w:types>
          <w:type w:val="bbPlcHdr"/>
        </w:types>
        <w:behaviors>
          <w:behavior w:val="content"/>
        </w:behaviors>
        <w:guid w:val="{BD24D72D-7324-4657-B7D8-1BAB1BF0D835}"/>
      </w:docPartPr>
      <w:docPartBody>
        <w:p w:rsidR="008D62EF" w:rsidRDefault="008D62EF" w:rsidP="008D62EF">
          <w:pPr>
            <w:pStyle w:val="33DF5B9E1F4741F8BB15C4D77A09A2C4"/>
          </w:pPr>
          <w:r>
            <w:rPr>
              <w:rStyle w:val="placeholder1Char"/>
              <w:rFonts w:hint="eastAsia"/>
            </w:rPr>
            <w:t>____________</w:t>
          </w:r>
        </w:p>
      </w:docPartBody>
    </w:docPart>
    <w:docPart>
      <w:docPartPr>
        <w:name w:val="F55C07A680E34F5295E27D688BD6C12E"/>
        <w:category>
          <w:name w:val="常规"/>
          <w:gallery w:val="placeholder"/>
        </w:category>
        <w:types>
          <w:type w:val="bbPlcHdr"/>
        </w:types>
        <w:behaviors>
          <w:behavior w:val="content"/>
        </w:behaviors>
        <w:guid w:val="{D6952C24-5BC5-41AB-AF60-8535FE0080F5}"/>
      </w:docPartPr>
      <w:docPartBody>
        <w:p w:rsidR="008D62EF" w:rsidRDefault="008D62EF" w:rsidP="008D62EF">
          <w:pPr>
            <w:pStyle w:val="F55C07A680E34F5295E27D688BD6C12E"/>
          </w:pPr>
          <w:r>
            <w:rPr>
              <w:rStyle w:val="placeholder1Char"/>
              <w:rFonts w:hint="eastAsia"/>
            </w:rPr>
            <w:t>____________</w:t>
          </w:r>
        </w:p>
      </w:docPartBody>
    </w:docPart>
    <w:docPart>
      <w:docPartPr>
        <w:name w:val="0D51E1FB70334711B6A5F60318335300"/>
        <w:category>
          <w:name w:val="常规"/>
          <w:gallery w:val="placeholder"/>
        </w:category>
        <w:types>
          <w:type w:val="bbPlcHdr"/>
        </w:types>
        <w:behaviors>
          <w:behavior w:val="content"/>
        </w:behaviors>
        <w:guid w:val="{3DAF2797-8A63-4237-91F8-41A3A42BA2E1}"/>
      </w:docPartPr>
      <w:docPartBody>
        <w:p w:rsidR="008D62EF" w:rsidRDefault="008D62EF" w:rsidP="008D62EF">
          <w:pPr>
            <w:pStyle w:val="0D51E1FB70334711B6A5F60318335300"/>
          </w:pPr>
          <w:r>
            <w:rPr>
              <w:rStyle w:val="placeholder1Char"/>
              <w:rFonts w:hint="eastAsia"/>
            </w:rPr>
            <w:t>____________</w:t>
          </w:r>
        </w:p>
      </w:docPartBody>
    </w:docPart>
    <w:docPart>
      <w:docPartPr>
        <w:name w:val="C590371C2FDB4DFE809B9D915147272D"/>
        <w:category>
          <w:name w:val="常规"/>
          <w:gallery w:val="placeholder"/>
        </w:category>
        <w:types>
          <w:type w:val="bbPlcHdr"/>
        </w:types>
        <w:behaviors>
          <w:behavior w:val="content"/>
        </w:behaviors>
        <w:guid w:val="{2EEC3D2F-388B-4014-A769-C5EEE6D87CA6}"/>
      </w:docPartPr>
      <w:docPartBody>
        <w:p w:rsidR="008D62EF" w:rsidRDefault="008D62EF" w:rsidP="008D62EF">
          <w:pPr>
            <w:pStyle w:val="C590371C2FDB4DFE809B9D915147272D"/>
          </w:pPr>
          <w:r>
            <w:rPr>
              <w:rStyle w:val="placeholder1Char"/>
              <w:rFonts w:hint="eastAsia"/>
            </w:rPr>
            <w:t>____________</w:t>
          </w:r>
        </w:p>
      </w:docPartBody>
    </w:docPart>
    <w:docPart>
      <w:docPartPr>
        <w:name w:val="AC2B1C5635184608B615A4E18356F6EB"/>
        <w:category>
          <w:name w:val="常规"/>
          <w:gallery w:val="placeholder"/>
        </w:category>
        <w:types>
          <w:type w:val="bbPlcHdr"/>
        </w:types>
        <w:behaviors>
          <w:behavior w:val="content"/>
        </w:behaviors>
        <w:guid w:val="{12AB5916-2FE9-4508-BD00-4DBEA45BD5A8}"/>
      </w:docPartPr>
      <w:docPartBody>
        <w:p w:rsidR="008D62EF" w:rsidRDefault="008D62EF" w:rsidP="008D62EF">
          <w:pPr>
            <w:pStyle w:val="AC2B1C5635184608B615A4E18356F6EB"/>
          </w:pPr>
          <w:r>
            <w:rPr>
              <w:rStyle w:val="placeholder1Char"/>
              <w:rFonts w:hint="eastAsia"/>
            </w:rPr>
            <w:t>____________</w:t>
          </w:r>
        </w:p>
      </w:docPartBody>
    </w:docPart>
    <w:docPart>
      <w:docPartPr>
        <w:name w:val="4E60335FF793483EAD1CB6C635056176"/>
        <w:category>
          <w:name w:val="常规"/>
          <w:gallery w:val="placeholder"/>
        </w:category>
        <w:types>
          <w:type w:val="bbPlcHdr"/>
        </w:types>
        <w:behaviors>
          <w:behavior w:val="content"/>
        </w:behaviors>
        <w:guid w:val="{3E94A881-D1A9-4530-BA35-A9DB8BE7BEC5}"/>
      </w:docPartPr>
      <w:docPartBody>
        <w:p w:rsidR="008D62EF" w:rsidRDefault="008D62EF" w:rsidP="008D62EF">
          <w:pPr>
            <w:pStyle w:val="4E60335FF793483EAD1CB6C635056176"/>
          </w:pPr>
          <w:r>
            <w:rPr>
              <w:rStyle w:val="placeholder1Char"/>
              <w:rFonts w:hint="eastAsia"/>
            </w:rPr>
            <w:t>____________</w:t>
          </w:r>
        </w:p>
      </w:docPartBody>
    </w:docPart>
    <w:docPart>
      <w:docPartPr>
        <w:name w:val="4297D0CF3B7A40E8B3A50B6AADBAB25B"/>
        <w:category>
          <w:name w:val="常规"/>
          <w:gallery w:val="placeholder"/>
        </w:category>
        <w:types>
          <w:type w:val="bbPlcHdr"/>
        </w:types>
        <w:behaviors>
          <w:behavior w:val="content"/>
        </w:behaviors>
        <w:guid w:val="{9923CAB0-DD3D-42DA-92C8-600351494AA2}"/>
      </w:docPartPr>
      <w:docPartBody>
        <w:p w:rsidR="008D62EF" w:rsidRDefault="008D62EF" w:rsidP="008D62EF">
          <w:pPr>
            <w:pStyle w:val="4297D0CF3B7A40E8B3A50B6AADBAB25B"/>
          </w:pPr>
          <w:r>
            <w:rPr>
              <w:rStyle w:val="placeholder1Char"/>
              <w:rFonts w:hint="eastAsia"/>
            </w:rPr>
            <w:t>____________</w:t>
          </w:r>
        </w:p>
      </w:docPartBody>
    </w:docPart>
    <w:docPart>
      <w:docPartPr>
        <w:name w:val="E4F24395B24846C8A79354386748AC4A"/>
        <w:category>
          <w:name w:val="常规"/>
          <w:gallery w:val="placeholder"/>
        </w:category>
        <w:types>
          <w:type w:val="bbPlcHdr"/>
        </w:types>
        <w:behaviors>
          <w:behavior w:val="content"/>
        </w:behaviors>
        <w:guid w:val="{E1F2DBBD-C095-4540-92C2-3E7014739079}"/>
      </w:docPartPr>
      <w:docPartBody>
        <w:p w:rsidR="008D62EF" w:rsidRDefault="008D62EF" w:rsidP="008D62EF">
          <w:pPr>
            <w:pStyle w:val="E4F24395B24846C8A79354386748AC4A"/>
          </w:pPr>
          <w:r>
            <w:rPr>
              <w:rStyle w:val="placeholder1Char"/>
              <w:rFonts w:hint="eastAsia"/>
            </w:rPr>
            <w:t>____________</w:t>
          </w:r>
        </w:p>
      </w:docPartBody>
    </w:docPart>
    <w:docPart>
      <w:docPartPr>
        <w:name w:val="51B59F7DD9424F398689378E57949371"/>
        <w:category>
          <w:name w:val="常规"/>
          <w:gallery w:val="placeholder"/>
        </w:category>
        <w:types>
          <w:type w:val="bbPlcHdr"/>
        </w:types>
        <w:behaviors>
          <w:behavior w:val="content"/>
        </w:behaviors>
        <w:guid w:val="{8D10DD8F-5D38-4FF9-B770-5CF1FD64DC02}"/>
      </w:docPartPr>
      <w:docPartBody>
        <w:p w:rsidR="008D62EF" w:rsidRDefault="008D62EF" w:rsidP="008D62EF">
          <w:pPr>
            <w:pStyle w:val="51B59F7DD9424F398689378E57949371"/>
          </w:pPr>
          <w:r>
            <w:rPr>
              <w:rStyle w:val="placeholder1Char"/>
              <w:rFonts w:hint="eastAsia"/>
            </w:rPr>
            <w:t>____________</w:t>
          </w:r>
        </w:p>
      </w:docPartBody>
    </w:docPart>
    <w:docPart>
      <w:docPartPr>
        <w:name w:val="2DEDCBE5BEAD44C4854279C8DD37460A"/>
        <w:category>
          <w:name w:val="常规"/>
          <w:gallery w:val="placeholder"/>
        </w:category>
        <w:types>
          <w:type w:val="bbPlcHdr"/>
        </w:types>
        <w:behaviors>
          <w:behavior w:val="content"/>
        </w:behaviors>
        <w:guid w:val="{E352C475-0501-400F-9EDA-E8DF373A7286}"/>
      </w:docPartPr>
      <w:docPartBody>
        <w:p w:rsidR="008D62EF" w:rsidRDefault="008D62EF" w:rsidP="008D62EF">
          <w:pPr>
            <w:pStyle w:val="2DEDCBE5BEAD44C4854279C8DD37460A"/>
          </w:pPr>
          <w:r>
            <w:rPr>
              <w:rStyle w:val="placeholder1Char"/>
              <w:rFonts w:hint="eastAsia"/>
            </w:rPr>
            <w:t>____________</w:t>
          </w:r>
        </w:p>
      </w:docPartBody>
    </w:docPart>
    <w:docPart>
      <w:docPartPr>
        <w:name w:val="408CE21415DB45DEAC1CDFE5EAF4609B"/>
        <w:category>
          <w:name w:val="常规"/>
          <w:gallery w:val="placeholder"/>
        </w:category>
        <w:types>
          <w:type w:val="bbPlcHdr"/>
        </w:types>
        <w:behaviors>
          <w:behavior w:val="content"/>
        </w:behaviors>
        <w:guid w:val="{DE1636DC-2725-47C1-B2CE-F6FBC8674D49}"/>
      </w:docPartPr>
      <w:docPartBody>
        <w:p w:rsidR="008D62EF" w:rsidRDefault="008D62EF" w:rsidP="008D62EF">
          <w:pPr>
            <w:pStyle w:val="408CE21415DB45DEAC1CDFE5EAF4609B"/>
          </w:pPr>
          <w:r>
            <w:rPr>
              <w:rStyle w:val="placeholder1Char"/>
              <w:rFonts w:hint="eastAsia"/>
            </w:rPr>
            <w:t>____________</w:t>
          </w:r>
        </w:p>
      </w:docPartBody>
    </w:docPart>
    <w:docPart>
      <w:docPartPr>
        <w:name w:val="27ABD4FC20C14A1BA7610D6F9DB8A6C4"/>
        <w:category>
          <w:name w:val="常规"/>
          <w:gallery w:val="placeholder"/>
        </w:category>
        <w:types>
          <w:type w:val="bbPlcHdr"/>
        </w:types>
        <w:behaviors>
          <w:behavior w:val="content"/>
        </w:behaviors>
        <w:guid w:val="{1ACE8360-8827-41C2-A09E-736EBDE1743C}"/>
      </w:docPartPr>
      <w:docPartBody>
        <w:p w:rsidR="008D62EF" w:rsidRDefault="008D62EF" w:rsidP="008D62EF">
          <w:pPr>
            <w:pStyle w:val="27ABD4FC20C14A1BA7610D6F9DB8A6C4"/>
          </w:pPr>
          <w:r>
            <w:rPr>
              <w:rStyle w:val="placeholder1Char"/>
              <w:rFonts w:hint="eastAsia"/>
            </w:rPr>
            <w:t>____________</w:t>
          </w:r>
        </w:p>
      </w:docPartBody>
    </w:docPart>
    <w:docPart>
      <w:docPartPr>
        <w:name w:val="1D0A72F0DB0F42729FB26079D95DBC13"/>
        <w:category>
          <w:name w:val="常规"/>
          <w:gallery w:val="placeholder"/>
        </w:category>
        <w:types>
          <w:type w:val="bbPlcHdr"/>
        </w:types>
        <w:behaviors>
          <w:behavior w:val="content"/>
        </w:behaviors>
        <w:guid w:val="{FD997DD2-94FE-4D41-BE98-D5C3C8DE5943}"/>
      </w:docPartPr>
      <w:docPartBody>
        <w:p w:rsidR="008D62EF" w:rsidRDefault="008D62EF" w:rsidP="008D62EF">
          <w:pPr>
            <w:pStyle w:val="1D0A72F0DB0F42729FB26079D95DBC13"/>
          </w:pPr>
          <w:r>
            <w:rPr>
              <w:rStyle w:val="placeholder1Char"/>
              <w:rFonts w:hint="eastAsia"/>
            </w:rPr>
            <w:t>____________</w:t>
          </w:r>
        </w:p>
      </w:docPartBody>
    </w:docPart>
    <w:docPart>
      <w:docPartPr>
        <w:name w:val="57C8687D4DCE419F885C2EC5A2C05C03"/>
        <w:category>
          <w:name w:val="常规"/>
          <w:gallery w:val="placeholder"/>
        </w:category>
        <w:types>
          <w:type w:val="bbPlcHdr"/>
        </w:types>
        <w:behaviors>
          <w:behavior w:val="content"/>
        </w:behaviors>
        <w:guid w:val="{AC5F2BBB-D0AB-45F6-9E30-1FB51D371782}"/>
      </w:docPartPr>
      <w:docPartBody>
        <w:p w:rsidR="008D62EF" w:rsidRDefault="008D62EF" w:rsidP="008D62EF">
          <w:pPr>
            <w:pStyle w:val="57C8687D4DCE419F885C2EC5A2C05C03"/>
          </w:pPr>
          <w:r>
            <w:rPr>
              <w:rStyle w:val="placeholder1Char"/>
              <w:rFonts w:hint="eastAsia"/>
            </w:rPr>
            <w:t>____________</w:t>
          </w:r>
        </w:p>
      </w:docPartBody>
    </w:docPart>
    <w:docPart>
      <w:docPartPr>
        <w:name w:val="E09B89210B374DD8907EF099A3A60F5A"/>
        <w:category>
          <w:name w:val="常规"/>
          <w:gallery w:val="placeholder"/>
        </w:category>
        <w:types>
          <w:type w:val="bbPlcHdr"/>
        </w:types>
        <w:behaviors>
          <w:behavior w:val="content"/>
        </w:behaviors>
        <w:guid w:val="{53FBBB79-22EF-464F-B6E4-A4803861805B}"/>
      </w:docPartPr>
      <w:docPartBody>
        <w:p w:rsidR="008D62EF" w:rsidRDefault="008D62EF" w:rsidP="008D62EF">
          <w:pPr>
            <w:pStyle w:val="E09B89210B374DD8907EF099A3A60F5A"/>
          </w:pPr>
          <w:r>
            <w:rPr>
              <w:rStyle w:val="placeholder1Char"/>
              <w:rFonts w:hint="eastAsia"/>
            </w:rPr>
            <w:t>____________</w:t>
          </w:r>
        </w:p>
      </w:docPartBody>
    </w:docPart>
    <w:docPart>
      <w:docPartPr>
        <w:name w:val="5905BA48F0E24A1D82C2D5366B22FDEC"/>
        <w:category>
          <w:name w:val="常规"/>
          <w:gallery w:val="placeholder"/>
        </w:category>
        <w:types>
          <w:type w:val="bbPlcHdr"/>
        </w:types>
        <w:behaviors>
          <w:behavior w:val="content"/>
        </w:behaviors>
        <w:guid w:val="{A03A4A17-C255-4015-B233-476457DEC9E9}"/>
      </w:docPartPr>
      <w:docPartBody>
        <w:p w:rsidR="008D62EF" w:rsidRDefault="008D62EF" w:rsidP="008D62EF">
          <w:pPr>
            <w:pStyle w:val="5905BA48F0E24A1D82C2D5366B22FDEC"/>
          </w:pPr>
          <w:r>
            <w:rPr>
              <w:rStyle w:val="placeholder1Char"/>
              <w:rFonts w:hint="eastAsia"/>
            </w:rPr>
            <w:t>____________</w:t>
          </w:r>
        </w:p>
      </w:docPartBody>
    </w:docPart>
    <w:docPart>
      <w:docPartPr>
        <w:name w:val="8EE632F8BC344D44B8CD5A4024BD90A6"/>
        <w:category>
          <w:name w:val="常规"/>
          <w:gallery w:val="placeholder"/>
        </w:category>
        <w:types>
          <w:type w:val="bbPlcHdr"/>
        </w:types>
        <w:behaviors>
          <w:behavior w:val="content"/>
        </w:behaviors>
        <w:guid w:val="{B71ED85F-98B7-4A2D-9678-824BF6EB743D}"/>
      </w:docPartPr>
      <w:docPartBody>
        <w:p w:rsidR="008D62EF" w:rsidRDefault="008D62EF" w:rsidP="008D62EF">
          <w:pPr>
            <w:pStyle w:val="8EE632F8BC344D44B8CD5A4024BD90A6"/>
          </w:pPr>
          <w:r>
            <w:rPr>
              <w:rStyle w:val="placeholder1Char"/>
              <w:rFonts w:hint="eastAsia"/>
            </w:rPr>
            <w:t>____________</w:t>
          </w:r>
        </w:p>
      </w:docPartBody>
    </w:docPart>
    <w:docPart>
      <w:docPartPr>
        <w:name w:val="2CF2C4C1411148B7ABBCBFFF4476C04E"/>
        <w:category>
          <w:name w:val="常规"/>
          <w:gallery w:val="placeholder"/>
        </w:category>
        <w:types>
          <w:type w:val="bbPlcHdr"/>
        </w:types>
        <w:behaviors>
          <w:behavior w:val="content"/>
        </w:behaviors>
        <w:guid w:val="{FDDE8521-EF19-4603-A63F-D4BD39B14396}"/>
      </w:docPartPr>
      <w:docPartBody>
        <w:p w:rsidR="008D62EF" w:rsidRDefault="008D62EF" w:rsidP="008D62EF">
          <w:pPr>
            <w:pStyle w:val="2CF2C4C1411148B7ABBCBFFF4476C04E"/>
          </w:pPr>
          <w:r>
            <w:rPr>
              <w:rStyle w:val="placeholder1Char"/>
              <w:rFonts w:hint="eastAsia"/>
            </w:rPr>
            <w:t>____________</w:t>
          </w:r>
        </w:p>
      </w:docPartBody>
    </w:docPart>
    <w:docPart>
      <w:docPartPr>
        <w:name w:val="6FE606C9E9E54290B714E7EA6E15080E"/>
        <w:category>
          <w:name w:val="常规"/>
          <w:gallery w:val="placeholder"/>
        </w:category>
        <w:types>
          <w:type w:val="bbPlcHdr"/>
        </w:types>
        <w:behaviors>
          <w:behavior w:val="content"/>
        </w:behaviors>
        <w:guid w:val="{FE3BACF9-40BF-449D-84B3-CE598910FED5}"/>
      </w:docPartPr>
      <w:docPartBody>
        <w:p w:rsidR="008D62EF" w:rsidRDefault="008D62EF" w:rsidP="008D62EF">
          <w:pPr>
            <w:pStyle w:val="6FE606C9E9E54290B714E7EA6E15080E"/>
          </w:pPr>
          <w:r>
            <w:rPr>
              <w:rStyle w:val="placeholder1Char"/>
              <w:rFonts w:hint="eastAsia"/>
            </w:rPr>
            <w:t>____________</w:t>
          </w:r>
        </w:p>
      </w:docPartBody>
    </w:docPart>
    <w:docPart>
      <w:docPartPr>
        <w:name w:val="053610521795401590B6495BC2671945"/>
        <w:category>
          <w:name w:val="常规"/>
          <w:gallery w:val="placeholder"/>
        </w:category>
        <w:types>
          <w:type w:val="bbPlcHdr"/>
        </w:types>
        <w:behaviors>
          <w:behavior w:val="content"/>
        </w:behaviors>
        <w:guid w:val="{884D78D4-8E45-40EB-A1B1-0355083636B7}"/>
      </w:docPartPr>
      <w:docPartBody>
        <w:p w:rsidR="008D62EF" w:rsidRDefault="008D62EF" w:rsidP="008D62EF">
          <w:pPr>
            <w:pStyle w:val="053610521795401590B6495BC2671945"/>
          </w:pPr>
          <w:r>
            <w:rPr>
              <w:rStyle w:val="placeholder1Char"/>
              <w:rFonts w:hint="eastAsia"/>
            </w:rPr>
            <w:t>____________</w:t>
          </w:r>
        </w:p>
      </w:docPartBody>
    </w:docPart>
    <w:docPart>
      <w:docPartPr>
        <w:name w:val="D553C1DA09C940599537C12A7E8DDD49"/>
        <w:category>
          <w:name w:val="常规"/>
          <w:gallery w:val="placeholder"/>
        </w:category>
        <w:types>
          <w:type w:val="bbPlcHdr"/>
        </w:types>
        <w:behaviors>
          <w:behavior w:val="content"/>
        </w:behaviors>
        <w:guid w:val="{8A2F30AE-3EBD-457A-892F-A7FF82EF2514}"/>
      </w:docPartPr>
      <w:docPartBody>
        <w:p w:rsidR="008D62EF" w:rsidRDefault="008D62EF" w:rsidP="008D62EF">
          <w:pPr>
            <w:pStyle w:val="D553C1DA09C940599537C12A7E8DDD49"/>
          </w:pPr>
          <w:r>
            <w:rPr>
              <w:rStyle w:val="placeholder1Char"/>
              <w:rFonts w:hint="eastAsia"/>
            </w:rPr>
            <w:t>____________</w:t>
          </w:r>
        </w:p>
      </w:docPartBody>
    </w:docPart>
    <w:docPart>
      <w:docPartPr>
        <w:name w:val="CDF903F7219847D2A07A8817E142A993"/>
        <w:category>
          <w:name w:val="常规"/>
          <w:gallery w:val="placeholder"/>
        </w:category>
        <w:types>
          <w:type w:val="bbPlcHdr"/>
        </w:types>
        <w:behaviors>
          <w:behavior w:val="content"/>
        </w:behaviors>
        <w:guid w:val="{0EB8FA7E-BC52-4F04-A6D4-D957005F9CD8}"/>
      </w:docPartPr>
      <w:docPartBody>
        <w:p w:rsidR="008D62EF" w:rsidRDefault="008D62EF" w:rsidP="008D62EF">
          <w:pPr>
            <w:pStyle w:val="CDF903F7219847D2A07A8817E142A993"/>
          </w:pPr>
          <w:r>
            <w:rPr>
              <w:rStyle w:val="placeholder1Char"/>
              <w:rFonts w:hint="eastAsia"/>
            </w:rPr>
            <w:t>____________</w:t>
          </w:r>
        </w:p>
      </w:docPartBody>
    </w:docPart>
    <w:docPart>
      <w:docPartPr>
        <w:name w:val="DF9B7FCEBFF14E9F855BDEA80F399FEB"/>
        <w:category>
          <w:name w:val="常规"/>
          <w:gallery w:val="placeholder"/>
        </w:category>
        <w:types>
          <w:type w:val="bbPlcHdr"/>
        </w:types>
        <w:behaviors>
          <w:behavior w:val="content"/>
        </w:behaviors>
        <w:guid w:val="{476324F8-24F7-4D35-AA05-61B77A49F2E9}"/>
      </w:docPartPr>
      <w:docPartBody>
        <w:p w:rsidR="008D62EF" w:rsidRDefault="008D62EF" w:rsidP="008D62EF">
          <w:pPr>
            <w:pStyle w:val="DF9B7FCEBFF14E9F855BDEA80F399FEB"/>
          </w:pPr>
          <w:r>
            <w:rPr>
              <w:rStyle w:val="placeholder1Char"/>
              <w:rFonts w:hint="eastAsia"/>
            </w:rPr>
            <w:t>____________</w:t>
          </w:r>
        </w:p>
      </w:docPartBody>
    </w:docPart>
    <w:docPart>
      <w:docPartPr>
        <w:name w:val="0B358DE4A09B42439B226BD6F80F6CCA"/>
        <w:category>
          <w:name w:val="常规"/>
          <w:gallery w:val="placeholder"/>
        </w:category>
        <w:types>
          <w:type w:val="bbPlcHdr"/>
        </w:types>
        <w:behaviors>
          <w:behavior w:val="content"/>
        </w:behaviors>
        <w:guid w:val="{20B9423E-3163-4218-8175-A813395861A5}"/>
      </w:docPartPr>
      <w:docPartBody>
        <w:p w:rsidR="008D62EF" w:rsidRDefault="008D62EF" w:rsidP="008D62EF">
          <w:pPr>
            <w:pStyle w:val="0B358DE4A09B42439B226BD6F80F6CCA"/>
          </w:pPr>
          <w:r>
            <w:rPr>
              <w:rStyle w:val="placeholder1Char"/>
              <w:rFonts w:hint="eastAsia"/>
            </w:rPr>
            <w:t>____________</w:t>
          </w:r>
        </w:p>
      </w:docPartBody>
    </w:docPart>
    <w:docPart>
      <w:docPartPr>
        <w:name w:val="2B3C4918080445A2918236901D3D82E4"/>
        <w:category>
          <w:name w:val="常规"/>
          <w:gallery w:val="placeholder"/>
        </w:category>
        <w:types>
          <w:type w:val="bbPlcHdr"/>
        </w:types>
        <w:behaviors>
          <w:behavior w:val="content"/>
        </w:behaviors>
        <w:guid w:val="{A19DFBFA-344B-4AC3-98F7-F83FA3277D7C}"/>
      </w:docPartPr>
      <w:docPartBody>
        <w:p w:rsidR="008D62EF" w:rsidRDefault="008D62EF" w:rsidP="008D62EF">
          <w:pPr>
            <w:pStyle w:val="2B3C4918080445A2918236901D3D82E4"/>
          </w:pPr>
          <w:r>
            <w:rPr>
              <w:rStyle w:val="placeholder1Char"/>
              <w:rFonts w:hint="eastAsia"/>
            </w:rPr>
            <w:t>____________</w:t>
          </w:r>
        </w:p>
      </w:docPartBody>
    </w:docPart>
    <w:docPart>
      <w:docPartPr>
        <w:name w:val="437030F2EDEF42A393B052F339B171DF"/>
        <w:category>
          <w:name w:val="常规"/>
          <w:gallery w:val="placeholder"/>
        </w:category>
        <w:types>
          <w:type w:val="bbPlcHdr"/>
        </w:types>
        <w:behaviors>
          <w:behavior w:val="content"/>
        </w:behaviors>
        <w:guid w:val="{4739402D-4B35-49BB-A895-80823158473B}"/>
      </w:docPartPr>
      <w:docPartBody>
        <w:p w:rsidR="008D62EF" w:rsidRDefault="008D62EF" w:rsidP="008D62EF">
          <w:pPr>
            <w:pStyle w:val="437030F2EDEF42A393B052F339B171DF"/>
          </w:pPr>
          <w:r>
            <w:rPr>
              <w:rStyle w:val="placeholder1Char"/>
              <w:rFonts w:hint="eastAsia"/>
            </w:rPr>
            <w:t>____________</w:t>
          </w:r>
        </w:p>
      </w:docPartBody>
    </w:docPart>
    <w:docPart>
      <w:docPartPr>
        <w:name w:val="A03D59B2C92A48DDBB148EE97EF3EED7"/>
        <w:category>
          <w:name w:val="常规"/>
          <w:gallery w:val="placeholder"/>
        </w:category>
        <w:types>
          <w:type w:val="bbPlcHdr"/>
        </w:types>
        <w:behaviors>
          <w:behavior w:val="content"/>
        </w:behaviors>
        <w:guid w:val="{934B5D6A-5D64-49BF-BB07-9E70C38141D2}"/>
      </w:docPartPr>
      <w:docPartBody>
        <w:p w:rsidR="008D62EF" w:rsidRDefault="008D62EF" w:rsidP="008D62EF">
          <w:pPr>
            <w:pStyle w:val="A03D59B2C92A48DDBB148EE97EF3EED7"/>
          </w:pPr>
          <w:r>
            <w:rPr>
              <w:rStyle w:val="placeholder1Char"/>
              <w:rFonts w:hint="eastAsia"/>
            </w:rPr>
            <w:t>____________</w:t>
          </w:r>
        </w:p>
      </w:docPartBody>
    </w:docPart>
    <w:docPart>
      <w:docPartPr>
        <w:name w:val="6C53FEA2E9EA40BEACBC31A085198A1D"/>
        <w:category>
          <w:name w:val="常规"/>
          <w:gallery w:val="placeholder"/>
        </w:category>
        <w:types>
          <w:type w:val="bbPlcHdr"/>
        </w:types>
        <w:behaviors>
          <w:behavior w:val="content"/>
        </w:behaviors>
        <w:guid w:val="{CB57B2BA-CF6F-4E27-BED4-A3EEF03BE11D}"/>
      </w:docPartPr>
      <w:docPartBody>
        <w:p w:rsidR="008D62EF" w:rsidRDefault="008D62EF" w:rsidP="008D62EF">
          <w:pPr>
            <w:pStyle w:val="6C53FEA2E9EA40BEACBC31A085198A1D"/>
          </w:pPr>
          <w:r>
            <w:rPr>
              <w:rStyle w:val="placeholder1Char"/>
              <w:rFonts w:hint="eastAsia"/>
            </w:rPr>
            <w:t>____________</w:t>
          </w:r>
        </w:p>
      </w:docPartBody>
    </w:docPart>
    <w:docPart>
      <w:docPartPr>
        <w:name w:val="E78419851B3B48FE88A1445EFE678705"/>
        <w:category>
          <w:name w:val="常规"/>
          <w:gallery w:val="placeholder"/>
        </w:category>
        <w:types>
          <w:type w:val="bbPlcHdr"/>
        </w:types>
        <w:behaviors>
          <w:behavior w:val="content"/>
        </w:behaviors>
        <w:guid w:val="{1F87C7AE-AC6C-4471-86F8-F96FD7DA1365}"/>
      </w:docPartPr>
      <w:docPartBody>
        <w:p w:rsidR="008D62EF" w:rsidRDefault="008D62EF" w:rsidP="008D62EF">
          <w:pPr>
            <w:pStyle w:val="E78419851B3B48FE88A1445EFE678705"/>
          </w:pPr>
          <w:r>
            <w:rPr>
              <w:rStyle w:val="placeholder1Char"/>
              <w:rFonts w:hint="eastAsia"/>
            </w:rPr>
            <w:t>____________</w:t>
          </w:r>
        </w:p>
      </w:docPartBody>
    </w:docPart>
    <w:docPart>
      <w:docPartPr>
        <w:name w:val="063817F710BF4B28861E00E69C41D267"/>
        <w:category>
          <w:name w:val="常规"/>
          <w:gallery w:val="placeholder"/>
        </w:category>
        <w:types>
          <w:type w:val="bbPlcHdr"/>
        </w:types>
        <w:behaviors>
          <w:behavior w:val="content"/>
        </w:behaviors>
        <w:guid w:val="{BE1B2A5C-C66B-4730-B5C7-EF71BB5F49EC}"/>
      </w:docPartPr>
      <w:docPartBody>
        <w:p w:rsidR="008D62EF" w:rsidRDefault="008D62EF" w:rsidP="008D62EF">
          <w:pPr>
            <w:pStyle w:val="063817F710BF4B28861E00E69C41D267"/>
          </w:pPr>
          <w:r>
            <w:rPr>
              <w:rStyle w:val="placeholder1Char"/>
              <w:rFonts w:hint="eastAsia"/>
            </w:rPr>
            <w:t>____________</w:t>
          </w:r>
        </w:p>
      </w:docPartBody>
    </w:docPart>
    <w:docPart>
      <w:docPartPr>
        <w:name w:val="4A811068DBA044C3A965BC2CEB4C93B4"/>
        <w:category>
          <w:name w:val="常规"/>
          <w:gallery w:val="placeholder"/>
        </w:category>
        <w:types>
          <w:type w:val="bbPlcHdr"/>
        </w:types>
        <w:behaviors>
          <w:behavior w:val="content"/>
        </w:behaviors>
        <w:guid w:val="{5BD49D28-82A5-4208-8CC1-3C28E4FCF38F}"/>
      </w:docPartPr>
      <w:docPartBody>
        <w:p w:rsidR="008D62EF" w:rsidRDefault="008D62EF" w:rsidP="008D62EF">
          <w:pPr>
            <w:pStyle w:val="4A811068DBA044C3A965BC2CEB4C93B4"/>
          </w:pPr>
          <w:r>
            <w:rPr>
              <w:rStyle w:val="placeholder1Char"/>
              <w:rFonts w:hint="eastAsia"/>
            </w:rPr>
            <w:t>____________</w:t>
          </w:r>
        </w:p>
      </w:docPartBody>
    </w:docPart>
    <w:docPart>
      <w:docPartPr>
        <w:name w:val="EAC24B370C5F4AE6A0B0CFE9810C0D02"/>
        <w:category>
          <w:name w:val="常规"/>
          <w:gallery w:val="placeholder"/>
        </w:category>
        <w:types>
          <w:type w:val="bbPlcHdr"/>
        </w:types>
        <w:behaviors>
          <w:behavior w:val="content"/>
        </w:behaviors>
        <w:guid w:val="{74FD5B6B-D027-4CC9-AE67-9AD076915EDB}"/>
      </w:docPartPr>
      <w:docPartBody>
        <w:p w:rsidR="008D62EF" w:rsidRDefault="008D62EF" w:rsidP="008D62EF">
          <w:pPr>
            <w:pStyle w:val="EAC24B370C5F4AE6A0B0CFE9810C0D02"/>
          </w:pPr>
          <w:r>
            <w:rPr>
              <w:rStyle w:val="placeholder1Char"/>
              <w:rFonts w:hint="eastAsia"/>
            </w:rPr>
            <w:t>____________</w:t>
          </w:r>
        </w:p>
      </w:docPartBody>
    </w:docPart>
    <w:docPart>
      <w:docPartPr>
        <w:name w:val="5D0C257617074A5180F13AFDF2E5378D"/>
        <w:category>
          <w:name w:val="常规"/>
          <w:gallery w:val="placeholder"/>
        </w:category>
        <w:types>
          <w:type w:val="bbPlcHdr"/>
        </w:types>
        <w:behaviors>
          <w:behavior w:val="content"/>
        </w:behaviors>
        <w:guid w:val="{E3A0E20C-A514-4365-83F4-F8D940EADF2D}"/>
      </w:docPartPr>
      <w:docPartBody>
        <w:p w:rsidR="008D62EF" w:rsidRDefault="008D62EF" w:rsidP="008D62EF">
          <w:pPr>
            <w:pStyle w:val="5D0C257617074A5180F13AFDF2E5378D"/>
          </w:pPr>
          <w:r>
            <w:rPr>
              <w:rStyle w:val="placeholder1Char"/>
              <w:rFonts w:hint="eastAsia"/>
            </w:rPr>
            <w:t>____________</w:t>
          </w:r>
        </w:p>
      </w:docPartBody>
    </w:docPart>
    <w:docPart>
      <w:docPartPr>
        <w:name w:val="3E71AEEEF0FB4A9586FC44A9078028FB"/>
        <w:category>
          <w:name w:val="常规"/>
          <w:gallery w:val="placeholder"/>
        </w:category>
        <w:types>
          <w:type w:val="bbPlcHdr"/>
        </w:types>
        <w:behaviors>
          <w:behavior w:val="content"/>
        </w:behaviors>
        <w:guid w:val="{224D9B15-A07D-4F21-AC4D-BA486D6DCA82}"/>
      </w:docPartPr>
      <w:docPartBody>
        <w:p w:rsidR="008D62EF" w:rsidRDefault="008D62EF" w:rsidP="008D62EF">
          <w:pPr>
            <w:pStyle w:val="3E71AEEEF0FB4A9586FC44A9078028FB"/>
          </w:pPr>
          <w:r>
            <w:rPr>
              <w:rStyle w:val="placeholder1Char"/>
              <w:rFonts w:hint="eastAsia"/>
            </w:rPr>
            <w:t>____________</w:t>
          </w:r>
        </w:p>
      </w:docPartBody>
    </w:docPart>
    <w:docPart>
      <w:docPartPr>
        <w:name w:val="991FD0B12D084CFA9F63E804C084343E"/>
        <w:category>
          <w:name w:val="常规"/>
          <w:gallery w:val="placeholder"/>
        </w:category>
        <w:types>
          <w:type w:val="bbPlcHdr"/>
        </w:types>
        <w:behaviors>
          <w:behavior w:val="content"/>
        </w:behaviors>
        <w:guid w:val="{2AFED10F-204F-46E0-867C-5C102086F13D}"/>
      </w:docPartPr>
      <w:docPartBody>
        <w:p w:rsidR="008D62EF" w:rsidRDefault="008D62EF" w:rsidP="008D62EF">
          <w:pPr>
            <w:pStyle w:val="991FD0B12D084CFA9F63E804C084343E"/>
          </w:pPr>
          <w:r>
            <w:rPr>
              <w:rStyle w:val="placeholder1Char"/>
              <w:rFonts w:hint="eastAsia"/>
            </w:rPr>
            <w:t>____________</w:t>
          </w:r>
        </w:p>
      </w:docPartBody>
    </w:docPart>
    <w:docPart>
      <w:docPartPr>
        <w:name w:val="4E3EE30959AE4E84A87A8642E211ED2F"/>
        <w:category>
          <w:name w:val="常规"/>
          <w:gallery w:val="placeholder"/>
        </w:category>
        <w:types>
          <w:type w:val="bbPlcHdr"/>
        </w:types>
        <w:behaviors>
          <w:behavior w:val="content"/>
        </w:behaviors>
        <w:guid w:val="{5D9031AD-A763-42E7-B687-470926688A0F}"/>
      </w:docPartPr>
      <w:docPartBody>
        <w:p w:rsidR="008D62EF" w:rsidRDefault="008D62EF" w:rsidP="008D62EF">
          <w:pPr>
            <w:pStyle w:val="4E3EE30959AE4E84A87A8642E211ED2F"/>
          </w:pPr>
          <w:r>
            <w:rPr>
              <w:rStyle w:val="placeholder1Char"/>
              <w:rFonts w:hint="eastAsia"/>
            </w:rPr>
            <w:t>____________</w:t>
          </w:r>
        </w:p>
      </w:docPartBody>
    </w:docPart>
    <w:docPart>
      <w:docPartPr>
        <w:name w:val="7C31F8CF482F4AD5AEA6C09AFA96A8FA"/>
        <w:category>
          <w:name w:val="常规"/>
          <w:gallery w:val="placeholder"/>
        </w:category>
        <w:types>
          <w:type w:val="bbPlcHdr"/>
        </w:types>
        <w:behaviors>
          <w:behavior w:val="content"/>
        </w:behaviors>
        <w:guid w:val="{7D0AA7EA-E49D-4D9A-AAE3-2DC3714933E5}"/>
      </w:docPartPr>
      <w:docPartBody>
        <w:p w:rsidR="008D62EF" w:rsidRDefault="008D62EF" w:rsidP="008D62EF">
          <w:pPr>
            <w:pStyle w:val="7C31F8CF482F4AD5AEA6C09AFA96A8FA"/>
          </w:pPr>
          <w:r>
            <w:rPr>
              <w:rStyle w:val="placeholder1Char"/>
              <w:rFonts w:hint="eastAsia"/>
            </w:rPr>
            <w:t>____________</w:t>
          </w:r>
        </w:p>
      </w:docPartBody>
    </w:docPart>
    <w:docPart>
      <w:docPartPr>
        <w:name w:val="6072F3E65DBF462C9ECDB93BFFADDB98"/>
        <w:category>
          <w:name w:val="常规"/>
          <w:gallery w:val="placeholder"/>
        </w:category>
        <w:types>
          <w:type w:val="bbPlcHdr"/>
        </w:types>
        <w:behaviors>
          <w:behavior w:val="content"/>
        </w:behaviors>
        <w:guid w:val="{B5905958-9CEE-4C19-931C-98D8855B291F}"/>
      </w:docPartPr>
      <w:docPartBody>
        <w:p w:rsidR="008D62EF" w:rsidRDefault="008D62EF" w:rsidP="008D62EF">
          <w:pPr>
            <w:pStyle w:val="6072F3E65DBF462C9ECDB93BFFADDB98"/>
          </w:pPr>
          <w:r>
            <w:rPr>
              <w:rStyle w:val="placeholder1Char"/>
              <w:rFonts w:hint="eastAsia"/>
            </w:rPr>
            <w:t>____________</w:t>
          </w:r>
        </w:p>
      </w:docPartBody>
    </w:docPart>
    <w:docPart>
      <w:docPartPr>
        <w:name w:val="3248937C69604D27BD71137276248741"/>
        <w:category>
          <w:name w:val="常规"/>
          <w:gallery w:val="placeholder"/>
        </w:category>
        <w:types>
          <w:type w:val="bbPlcHdr"/>
        </w:types>
        <w:behaviors>
          <w:behavior w:val="content"/>
        </w:behaviors>
        <w:guid w:val="{40978319-59E6-4770-AB25-E38B4826412C}"/>
      </w:docPartPr>
      <w:docPartBody>
        <w:p w:rsidR="008D62EF" w:rsidRDefault="008D62EF" w:rsidP="008D62EF">
          <w:pPr>
            <w:pStyle w:val="3248937C69604D27BD71137276248741"/>
          </w:pPr>
          <w:r>
            <w:rPr>
              <w:rStyle w:val="placeholder1Char"/>
              <w:rFonts w:hint="eastAsia"/>
            </w:rPr>
            <w:t>____________</w:t>
          </w:r>
        </w:p>
      </w:docPartBody>
    </w:docPart>
    <w:docPart>
      <w:docPartPr>
        <w:name w:val="0AF155F0FA7442D9B333B97331B06103"/>
        <w:category>
          <w:name w:val="常规"/>
          <w:gallery w:val="placeholder"/>
        </w:category>
        <w:types>
          <w:type w:val="bbPlcHdr"/>
        </w:types>
        <w:behaviors>
          <w:behavior w:val="content"/>
        </w:behaviors>
        <w:guid w:val="{151F470F-F50C-4450-8373-8B1EC728CD9F}"/>
      </w:docPartPr>
      <w:docPartBody>
        <w:p w:rsidR="008D62EF" w:rsidRDefault="008D62EF" w:rsidP="008D62EF">
          <w:pPr>
            <w:pStyle w:val="0AF155F0FA7442D9B333B97331B06103"/>
          </w:pPr>
          <w:r>
            <w:rPr>
              <w:rStyle w:val="placeholder1Char"/>
              <w:rFonts w:hint="eastAsia"/>
            </w:rPr>
            <w:t>____________</w:t>
          </w:r>
        </w:p>
      </w:docPartBody>
    </w:docPart>
    <w:docPart>
      <w:docPartPr>
        <w:name w:val="937C4BECD9F6491BA0F621482EAB93C6"/>
        <w:category>
          <w:name w:val="常规"/>
          <w:gallery w:val="placeholder"/>
        </w:category>
        <w:types>
          <w:type w:val="bbPlcHdr"/>
        </w:types>
        <w:behaviors>
          <w:behavior w:val="content"/>
        </w:behaviors>
        <w:guid w:val="{9FABB748-2895-46E7-81BE-0BC8CD16154E}"/>
      </w:docPartPr>
      <w:docPartBody>
        <w:p w:rsidR="008D62EF" w:rsidRDefault="008D62EF" w:rsidP="008D62EF">
          <w:pPr>
            <w:pStyle w:val="937C4BECD9F6491BA0F621482EAB93C6"/>
          </w:pPr>
          <w:r>
            <w:rPr>
              <w:rStyle w:val="placeholder1Char"/>
              <w:rFonts w:hint="eastAsia"/>
            </w:rPr>
            <w:t>____________</w:t>
          </w:r>
        </w:p>
      </w:docPartBody>
    </w:docPart>
    <w:docPart>
      <w:docPartPr>
        <w:name w:val="8436796586D84813BC06CDC41439DE3B"/>
        <w:category>
          <w:name w:val="常规"/>
          <w:gallery w:val="placeholder"/>
        </w:category>
        <w:types>
          <w:type w:val="bbPlcHdr"/>
        </w:types>
        <w:behaviors>
          <w:behavior w:val="content"/>
        </w:behaviors>
        <w:guid w:val="{3B27CFE7-F8FC-43EE-8F2C-A5573249AA0D}"/>
      </w:docPartPr>
      <w:docPartBody>
        <w:p w:rsidR="008D62EF" w:rsidRDefault="008D62EF" w:rsidP="008D62EF">
          <w:pPr>
            <w:pStyle w:val="8436796586D84813BC06CDC41439DE3B"/>
          </w:pPr>
          <w:r>
            <w:rPr>
              <w:rStyle w:val="placeholder1Char"/>
              <w:rFonts w:hint="eastAsia"/>
            </w:rPr>
            <w:t>____________</w:t>
          </w:r>
        </w:p>
      </w:docPartBody>
    </w:docPart>
    <w:docPart>
      <w:docPartPr>
        <w:name w:val="A4F573F1933B4E5EB5E2A7BE451523D7"/>
        <w:category>
          <w:name w:val="常规"/>
          <w:gallery w:val="placeholder"/>
        </w:category>
        <w:types>
          <w:type w:val="bbPlcHdr"/>
        </w:types>
        <w:behaviors>
          <w:behavior w:val="content"/>
        </w:behaviors>
        <w:guid w:val="{E8D560EF-8878-4A39-8B15-EC4BCD5E4FEB}"/>
      </w:docPartPr>
      <w:docPartBody>
        <w:p w:rsidR="008D62EF" w:rsidRDefault="008D62EF" w:rsidP="008D62EF">
          <w:pPr>
            <w:pStyle w:val="A4F573F1933B4E5EB5E2A7BE451523D7"/>
          </w:pPr>
          <w:r>
            <w:rPr>
              <w:rStyle w:val="placeholder1Char"/>
              <w:rFonts w:hint="eastAsia"/>
            </w:rPr>
            <w:t>____________</w:t>
          </w:r>
        </w:p>
      </w:docPartBody>
    </w:docPart>
    <w:docPart>
      <w:docPartPr>
        <w:name w:val="1906AA15B70245A5A16E2F7B6D1B558C"/>
        <w:category>
          <w:name w:val="常规"/>
          <w:gallery w:val="placeholder"/>
        </w:category>
        <w:types>
          <w:type w:val="bbPlcHdr"/>
        </w:types>
        <w:behaviors>
          <w:behavior w:val="content"/>
        </w:behaviors>
        <w:guid w:val="{CB65D096-B1AC-4432-8FB7-742F561BD20C}"/>
      </w:docPartPr>
      <w:docPartBody>
        <w:p w:rsidR="008D62EF" w:rsidRDefault="008D62EF" w:rsidP="008D62EF">
          <w:pPr>
            <w:pStyle w:val="1906AA15B70245A5A16E2F7B6D1B558C"/>
          </w:pPr>
          <w:r>
            <w:rPr>
              <w:rStyle w:val="placeholder1Char"/>
              <w:rFonts w:hint="eastAsia"/>
            </w:rPr>
            <w:t>____________</w:t>
          </w:r>
        </w:p>
      </w:docPartBody>
    </w:docPart>
    <w:docPart>
      <w:docPartPr>
        <w:name w:val="7F357D6DFBB94866BEAA5CA93AAE07D2"/>
        <w:category>
          <w:name w:val="常规"/>
          <w:gallery w:val="placeholder"/>
        </w:category>
        <w:types>
          <w:type w:val="bbPlcHdr"/>
        </w:types>
        <w:behaviors>
          <w:behavior w:val="content"/>
        </w:behaviors>
        <w:guid w:val="{76B5CEAB-4901-466B-92A2-F9C02CD6DC45}"/>
      </w:docPartPr>
      <w:docPartBody>
        <w:p w:rsidR="008D62EF" w:rsidRDefault="008D62EF" w:rsidP="008D62EF">
          <w:pPr>
            <w:pStyle w:val="7F357D6DFBB94866BEAA5CA93AAE07D2"/>
          </w:pPr>
          <w:r>
            <w:rPr>
              <w:rStyle w:val="placeholder1Char"/>
              <w:rFonts w:hint="eastAsia"/>
            </w:rPr>
            <w:t>____________</w:t>
          </w:r>
        </w:p>
      </w:docPartBody>
    </w:docPart>
    <w:docPart>
      <w:docPartPr>
        <w:name w:val="4E254785671649CE906CE4C3FB0939F8"/>
        <w:category>
          <w:name w:val="常规"/>
          <w:gallery w:val="placeholder"/>
        </w:category>
        <w:types>
          <w:type w:val="bbPlcHdr"/>
        </w:types>
        <w:behaviors>
          <w:behavior w:val="content"/>
        </w:behaviors>
        <w:guid w:val="{052DC3FE-E0E6-48EF-9F55-AD8AE73D195A}"/>
      </w:docPartPr>
      <w:docPartBody>
        <w:p w:rsidR="008D62EF" w:rsidRDefault="008D62EF" w:rsidP="008D62EF">
          <w:pPr>
            <w:pStyle w:val="4E254785671649CE906CE4C3FB0939F8"/>
          </w:pPr>
          <w:r>
            <w:rPr>
              <w:rStyle w:val="placeholder1Char"/>
              <w:rFonts w:hint="eastAsia"/>
            </w:rPr>
            <w:t>____________</w:t>
          </w:r>
        </w:p>
      </w:docPartBody>
    </w:docPart>
    <w:docPart>
      <w:docPartPr>
        <w:name w:val="10CD7A4696654E3B9E3C9668E6ED9648"/>
        <w:category>
          <w:name w:val="常规"/>
          <w:gallery w:val="placeholder"/>
        </w:category>
        <w:types>
          <w:type w:val="bbPlcHdr"/>
        </w:types>
        <w:behaviors>
          <w:behavior w:val="content"/>
        </w:behaviors>
        <w:guid w:val="{8990471B-F923-40EA-8634-C7463A31FCD8}"/>
      </w:docPartPr>
      <w:docPartBody>
        <w:p w:rsidR="008D62EF" w:rsidRDefault="008D62EF" w:rsidP="008D62EF">
          <w:pPr>
            <w:pStyle w:val="10CD7A4696654E3B9E3C9668E6ED9648"/>
          </w:pPr>
          <w:r>
            <w:rPr>
              <w:rStyle w:val="placeholder1Char"/>
              <w:rFonts w:hint="eastAsia"/>
            </w:rPr>
            <w:t>____________</w:t>
          </w:r>
        </w:p>
      </w:docPartBody>
    </w:docPart>
    <w:docPart>
      <w:docPartPr>
        <w:name w:val="BE181C4FC2A74F05AC3991760262874D"/>
        <w:category>
          <w:name w:val="常规"/>
          <w:gallery w:val="placeholder"/>
        </w:category>
        <w:types>
          <w:type w:val="bbPlcHdr"/>
        </w:types>
        <w:behaviors>
          <w:behavior w:val="content"/>
        </w:behaviors>
        <w:guid w:val="{2638F7CB-E0F1-40AA-B8D0-F6DD319AA287}"/>
      </w:docPartPr>
      <w:docPartBody>
        <w:p w:rsidR="008D62EF" w:rsidRDefault="008D62EF" w:rsidP="008D62EF">
          <w:pPr>
            <w:pStyle w:val="BE181C4FC2A74F05AC3991760262874D"/>
          </w:pPr>
          <w:r>
            <w:rPr>
              <w:rStyle w:val="placeholder1Char"/>
              <w:rFonts w:hint="eastAsia"/>
            </w:rPr>
            <w:t>____________</w:t>
          </w:r>
        </w:p>
      </w:docPartBody>
    </w:docPart>
    <w:docPart>
      <w:docPartPr>
        <w:name w:val="971ECEFB47F64E9A99A48FB7A9A5961A"/>
        <w:category>
          <w:name w:val="常规"/>
          <w:gallery w:val="placeholder"/>
        </w:category>
        <w:types>
          <w:type w:val="bbPlcHdr"/>
        </w:types>
        <w:behaviors>
          <w:behavior w:val="content"/>
        </w:behaviors>
        <w:guid w:val="{847738E4-E8A8-4F93-9986-388B57158856}"/>
      </w:docPartPr>
      <w:docPartBody>
        <w:p w:rsidR="008D62EF" w:rsidRDefault="008D62EF" w:rsidP="008D62EF">
          <w:pPr>
            <w:pStyle w:val="971ECEFB47F64E9A99A48FB7A9A5961A"/>
          </w:pPr>
          <w:r>
            <w:rPr>
              <w:rStyle w:val="placeholder1Char"/>
              <w:rFonts w:hint="eastAsia"/>
            </w:rPr>
            <w:t>____________</w:t>
          </w:r>
        </w:p>
      </w:docPartBody>
    </w:docPart>
    <w:docPart>
      <w:docPartPr>
        <w:name w:val="6CCD58EB27224276BAEB6117E693642D"/>
        <w:category>
          <w:name w:val="常规"/>
          <w:gallery w:val="placeholder"/>
        </w:category>
        <w:types>
          <w:type w:val="bbPlcHdr"/>
        </w:types>
        <w:behaviors>
          <w:behavior w:val="content"/>
        </w:behaviors>
        <w:guid w:val="{2FC54E4A-9A73-41E9-8B49-8767EF95070F}"/>
      </w:docPartPr>
      <w:docPartBody>
        <w:p w:rsidR="008D62EF" w:rsidRDefault="008D62EF" w:rsidP="008D62EF">
          <w:pPr>
            <w:pStyle w:val="6CCD58EB27224276BAEB6117E693642D"/>
          </w:pPr>
          <w:r>
            <w:rPr>
              <w:rStyle w:val="placeholder1Char"/>
              <w:rFonts w:hint="eastAsia"/>
            </w:rPr>
            <w:t>____________</w:t>
          </w:r>
        </w:p>
      </w:docPartBody>
    </w:docPart>
    <w:docPart>
      <w:docPartPr>
        <w:name w:val="B221EAD42469468297E619E5C5D4A1CE"/>
        <w:category>
          <w:name w:val="常规"/>
          <w:gallery w:val="placeholder"/>
        </w:category>
        <w:types>
          <w:type w:val="bbPlcHdr"/>
        </w:types>
        <w:behaviors>
          <w:behavior w:val="content"/>
        </w:behaviors>
        <w:guid w:val="{7B6D9EE6-8FE3-45FF-9427-F82B290C20F4}"/>
      </w:docPartPr>
      <w:docPartBody>
        <w:p w:rsidR="008D62EF" w:rsidRDefault="008D62EF" w:rsidP="008D62EF">
          <w:pPr>
            <w:pStyle w:val="B221EAD42469468297E619E5C5D4A1CE"/>
          </w:pPr>
          <w:r>
            <w:rPr>
              <w:rStyle w:val="placeholder1Char"/>
              <w:rFonts w:hint="eastAsia"/>
            </w:rPr>
            <w:t>____________</w:t>
          </w:r>
        </w:p>
      </w:docPartBody>
    </w:docPart>
    <w:docPart>
      <w:docPartPr>
        <w:name w:val="B9889B50CF184B0696CAD0262BA80607"/>
        <w:category>
          <w:name w:val="常规"/>
          <w:gallery w:val="placeholder"/>
        </w:category>
        <w:types>
          <w:type w:val="bbPlcHdr"/>
        </w:types>
        <w:behaviors>
          <w:behavior w:val="content"/>
        </w:behaviors>
        <w:guid w:val="{1EC6943D-8252-46C0-8DFB-B3191C286DF8}"/>
      </w:docPartPr>
      <w:docPartBody>
        <w:p w:rsidR="008D62EF" w:rsidRDefault="008D62EF" w:rsidP="008D62EF">
          <w:pPr>
            <w:pStyle w:val="B9889B50CF184B0696CAD0262BA80607"/>
          </w:pPr>
          <w:r>
            <w:rPr>
              <w:rStyle w:val="placeholder1Char"/>
              <w:rFonts w:hint="eastAsia"/>
            </w:rPr>
            <w:t>____________</w:t>
          </w:r>
        </w:p>
      </w:docPartBody>
    </w:docPart>
    <w:docPart>
      <w:docPartPr>
        <w:name w:val="9503C3403C6E4E6BA2ED9FA50427F8C4"/>
        <w:category>
          <w:name w:val="常规"/>
          <w:gallery w:val="placeholder"/>
        </w:category>
        <w:types>
          <w:type w:val="bbPlcHdr"/>
        </w:types>
        <w:behaviors>
          <w:behavior w:val="content"/>
        </w:behaviors>
        <w:guid w:val="{91B855B3-663F-4E49-A1BE-E30AB5521FD5}"/>
      </w:docPartPr>
      <w:docPartBody>
        <w:p w:rsidR="008D62EF" w:rsidRDefault="008D62EF" w:rsidP="008D62EF">
          <w:pPr>
            <w:pStyle w:val="9503C3403C6E4E6BA2ED9FA50427F8C4"/>
          </w:pPr>
          <w:r>
            <w:rPr>
              <w:rStyle w:val="placeholder1Char"/>
              <w:rFonts w:hint="eastAsia"/>
            </w:rPr>
            <w:t>____________</w:t>
          </w:r>
        </w:p>
      </w:docPartBody>
    </w:docPart>
    <w:docPart>
      <w:docPartPr>
        <w:name w:val="E739926BD8954CD2981F76C80FFE4A15"/>
        <w:category>
          <w:name w:val="常规"/>
          <w:gallery w:val="placeholder"/>
        </w:category>
        <w:types>
          <w:type w:val="bbPlcHdr"/>
        </w:types>
        <w:behaviors>
          <w:behavior w:val="content"/>
        </w:behaviors>
        <w:guid w:val="{651A10A4-AB72-4335-BB5A-E6A4510A6D49}"/>
      </w:docPartPr>
      <w:docPartBody>
        <w:p w:rsidR="008D62EF" w:rsidRDefault="008D62EF" w:rsidP="008D62EF">
          <w:pPr>
            <w:pStyle w:val="E739926BD8954CD2981F76C80FFE4A15"/>
          </w:pPr>
          <w:r>
            <w:rPr>
              <w:rStyle w:val="placeholder1Char"/>
              <w:rFonts w:hint="eastAsia"/>
            </w:rPr>
            <w:t>____________</w:t>
          </w:r>
        </w:p>
      </w:docPartBody>
    </w:docPart>
    <w:docPart>
      <w:docPartPr>
        <w:name w:val="B64DDECECAA7480195A8020DDAF2EBDC"/>
        <w:category>
          <w:name w:val="常规"/>
          <w:gallery w:val="placeholder"/>
        </w:category>
        <w:types>
          <w:type w:val="bbPlcHdr"/>
        </w:types>
        <w:behaviors>
          <w:behavior w:val="content"/>
        </w:behaviors>
        <w:guid w:val="{D0C3E304-3DC9-4E03-BC78-E13461977822}"/>
      </w:docPartPr>
      <w:docPartBody>
        <w:p w:rsidR="008D62EF" w:rsidRDefault="008D62EF" w:rsidP="008D62EF">
          <w:pPr>
            <w:pStyle w:val="B64DDECECAA7480195A8020DDAF2EBDC"/>
          </w:pPr>
          <w:r>
            <w:rPr>
              <w:rStyle w:val="placeholder1Char"/>
              <w:rFonts w:hint="eastAsia"/>
            </w:rPr>
            <w:t>____________</w:t>
          </w:r>
        </w:p>
      </w:docPartBody>
    </w:docPart>
    <w:docPart>
      <w:docPartPr>
        <w:name w:val="7CDE673A4F35435DBE0C4C5F0C33A4E2"/>
        <w:category>
          <w:name w:val="常规"/>
          <w:gallery w:val="placeholder"/>
        </w:category>
        <w:types>
          <w:type w:val="bbPlcHdr"/>
        </w:types>
        <w:behaviors>
          <w:behavior w:val="content"/>
        </w:behaviors>
        <w:guid w:val="{D9BEF4F6-2A3A-4C3E-A837-D2B23264C593}"/>
      </w:docPartPr>
      <w:docPartBody>
        <w:p w:rsidR="008D62EF" w:rsidRDefault="008D62EF" w:rsidP="008D62EF">
          <w:pPr>
            <w:pStyle w:val="7CDE673A4F35435DBE0C4C5F0C33A4E2"/>
          </w:pPr>
          <w:r>
            <w:rPr>
              <w:rStyle w:val="placeholder1Char"/>
              <w:rFonts w:hint="eastAsia"/>
            </w:rPr>
            <w:t>____________</w:t>
          </w:r>
        </w:p>
      </w:docPartBody>
    </w:docPart>
    <w:docPart>
      <w:docPartPr>
        <w:name w:val="6A7C8EA192B5457FB87F0A2D93AFB283"/>
        <w:category>
          <w:name w:val="常规"/>
          <w:gallery w:val="placeholder"/>
        </w:category>
        <w:types>
          <w:type w:val="bbPlcHdr"/>
        </w:types>
        <w:behaviors>
          <w:behavior w:val="content"/>
        </w:behaviors>
        <w:guid w:val="{CFB14ED0-7A1B-4AB3-A684-AFA159D744A6}"/>
      </w:docPartPr>
      <w:docPartBody>
        <w:p w:rsidR="008D62EF" w:rsidRDefault="008D62EF" w:rsidP="008D62EF">
          <w:pPr>
            <w:pStyle w:val="6A7C8EA192B5457FB87F0A2D93AFB283"/>
          </w:pPr>
          <w:r>
            <w:rPr>
              <w:rStyle w:val="placeholder1Char"/>
              <w:rFonts w:hint="eastAsia"/>
            </w:rPr>
            <w:t>____________</w:t>
          </w:r>
        </w:p>
      </w:docPartBody>
    </w:docPart>
    <w:docPart>
      <w:docPartPr>
        <w:name w:val="7FD5FD066F72418E9FA2CF0210BF519D"/>
        <w:category>
          <w:name w:val="常规"/>
          <w:gallery w:val="placeholder"/>
        </w:category>
        <w:types>
          <w:type w:val="bbPlcHdr"/>
        </w:types>
        <w:behaviors>
          <w:behavior w:val="content"/>
        </w:behaviors>
        <w:guid w:val="{3CB3334D-BB84-4BBA-8043-CC723A897606}"/>
      </w:docPartPr>
      <w:docPartBody>
        <w:p w:rsidR="008D62EF" w:rsidRDefault="008D62EF" w:rsidP="008D62EF">
          <w:pPr>
            <w:pStyle w:val="7FD5FD066F72418E9FA2CF0210BF519D"/>
          </w:pPr>
          <w:r>
            <w:rPr>
              <w:rStyle w:val="placeholder1Char"/>
              <w:rFonts w:hint="eastAsia"/>
            </w:rPr>
            <w:t>____________</w:t>
          </w:r>
        </w:p>
      </w:docPartBody>
    </w:docPart>
    <w:docPart>
      <w:docPartPr>
        <w:name w:val="DDF845AB32CF4B3A8D909CF8EB016E4A"/>
        <w:category>
          <w:name w:val="常规"/>
          <w:gallery w:val="placeholder"/>
        </w:category>
        <w:types>
          <w:type w:val="bbPlcHdr"/>
        </w:types>
        <w:behaviors>
          <w:behavior w:val="content"/>
        </w:behaviors>
        <w:guid w:val="{08ADAAA2-DC0C-4EA4-BA5A-84E4893A2FC2}"/>
      </w:docPartPr>
      <w:docPartBody>
        <w:p w:rsidR="008D62EF" w:rsidRDefault="008D62EF" w:rsidP="008D62EF">
          <w:pPr>
            <w:pStyle w:val="DDF845AB32CF4B3A8D909CF8EB016E4A"/>
          </w:pPr>
          <w:r>
            <w:rPr>
              <w:rStyle w:val="placeholder1Char"/>
              <w:rFonts w:hint="eastAsia"/>
            </w:rPr>
            <w:t>____________</w:t>
          </w:r>
        </w:p>
      </w:docPartBody>
    </w:docPart>
    <w:docPart>
      <w:docPartPr>
        <w:name w:val="A557A5D4F7D14F498D98F82F2DE4025D"/>
        <w:category>
          <w:name w:val="常规"/>
          <w:gallery w:val="placeholder"/>
        </w:category>
        <w:types>
          <w:type w:val="bbPlcHdr"/>
        </w:types>
        <w:behaviors>
          <w:behavior w:val="content"/>
        </w:behaviors>
        <w:guid w:val="{C75B07E6-BD56-4FCA-8A8B-BB838DC2F6A1}"/>
      </w:docPartPr>
      <w:docPartBody>
        <w:p w:rsidR="008D62EF" w:rsidRDefault="008D62EF" w:rsidP="008D62EF">
          <w:pPr>
            <w:pStyle w:val="A557A5D4F7D14F498D98F82F2DE4025D"/>
          </w:pPr>
          <w:r>
            <w:rPr>
              <w:rStyle w:val="placeholder1Char"/>
              <w:rFonts w:hint="eastAsia"/>
            </w:rPr>
            <w:t>____________</w:t>
          </w:r>
        </w:p>
      </w:docPartBody>
    </w:docPart>
    <w:docPart>
      <w:docPartPr>
        <w:name w:val="988AD46C4E714D118983A50BA22FFDB6"/>
        <w:category>
          <w:name w:val="常规"/>
          <w:gallery w:val="placeholder"/>
        </w:category>
        <w:types>
          <w:type w:val="bbPlcHdr"/>
        </w:types>
        <w:behaviors>
          <w:behavior w:val="content"/>
        </w:behaviors>
        <w:guid w:val="{1ABBE36D-B7CA-4651-B1BD-3A49D92B8889}"/>
      </w:docPartPr>
      <w:docPartBody>
        <w:p w:rsidR="008D62EF" w:rsidRDefault="008D62EF" w:rsidP="008D62EF">
          <w:pPr>
            <w:pStyle w:val="988AD46C4E714D118983A50BA22FFDB6"/>
          </w:pPr>
          <w:r>
            <w:rPr>
              <w:rStyle w:val="placeholder1Char"/>
              <w:rFonts w:hint="eastAsia"/>
            </w:rPr>
            <w:t>____________</w:t>
          </w:r>
        </w:p>
      </w:docPartBody>
    </w:docPart>
    <w:docPart>
      <w:docPartPr>
        <w:name w:val="98DC8A4141AE485D9423B98436F531AF"/>
        <w:category>
          <w:name w:val="常规"/>
          <w:gallery w:val="placeholder"/>
        </w:category>
        <w:types>
          <w:type w:val="bbPlcHdr"/>
        </w:types>
        <w:behaviors>
          <w:behavior w:val="content"/>
        </w:behaviors>
        <w:guid w:val="{83F1A5A0-E36D-41A9-B570-2C7169CD0E0A}"/>
      </w:docPartPr>
      <w:docPartBody>
        <w:p w:rsidR="008D62EF" w:rsidRDefault="008D62EF" w:rsidP="008D62EF">
          <w:pPr>
            <w:pStyle w:val="98DC8A4141AE485D9423B98436F531AF"/>
          </w:pPr>
          <w:r>
            <w:rPr>
              <w:rStyle w:val="placeholder1Char"/>
              <w:rFonts w:hint="eastAsia"/>
            </w:rPr>
            <w:t>____________</w:t>
          </w:r>
        </w:p>
      </w:docPartBody>
    </w:docPart>
    <w:docPart>
      <w:docPartPr>
        <w:name w:val="429CF329469C4A2DBC4DD99F8A99DD04"/>
        <w:category>
          <w:name w:val="常规"/>
          <w:gallery w:val="placeholder"/>
        </w:category>
        <w:types>
          <w:type w:val="bbPlcHdr"/>
        </w:types>
        <w:behaviors>
          <w:behavior w:val="content"/>
        </w:behaviors>
        <w:guid w:val="{7253E1C2-52B0-40F7-A6B3-1CA9A67E017E}"/>
      </w:docPartPr>
      <w:docPartBody>
        <w:p w:rsidR="008D62EF" w:rsidRDefault="008D62EF" w:rsidP="008D62EF">
          <w:pPr>
            <w:pStyle w:val="429CF329469C4A2DBC4DD99F8A99DD04"/>
          </w:pPr>
          <w:r>
            <w:rPr>
              <w:rStyle w:val="placeholder1Char"/>
              <w:rFonts w:hint="eastAsia"/>
            </w:rPr>
            <w:t>____________</w:t>
          </w:r>
        </w:p>
      </w:docPartBody>
    </w:docPart>
    <w:docPart>
      <w:docPartPr>
        <w:name w:val="163FCAF06B88464B88089965CD6C01BC"/>
        <w:category>
          <w:name w:val="常规"/>
          <w:gallery w:val="placeholder"/>
        </w:category>
        <w:types>
          <w:type w:val="bbPlcHdr"/>
        </w:types>
        <w:behaviors>
          <w:behavior w:val="content"/>
        </w:behaviors>
        <w:guid w:val="{618FC3A8-D9F2-47FA-A868-F2A1813AAA19}"/>
      </w:docPartPr>
      <w:docPartBody>
        <w:p w:rsidR="008D62EF" w:rsidRDefault="008D62EF" w:rsidP="008D62EF">
          <w:pPr>
            <w:pStyle w:val="163FCAF06B88464B88089965CD6C01BC"/>
          </w:pPr>
          <w:r>
            <w:rPr>
              <w:rStyle w:val="placeholder1Char"/>
              <w:rFonts w:hint="eastAsia"/>
            </w:rPr>
            <w:t>____________</w:t>
          </w:r>
        </w:p>
      </w:docPartBody>
    </w:docPart>
    <w:docPart>
      <w:docPartPr>
        <w:name w:val="4F4470AEA60A4F5EA47AB5783F6DA076"/>
        <w:category>
          <w:name w:val="常规"/>
          <w:gallery w:val="placeholder"/>
        </w:category>
        <w:types>
          <w:type w:val="bbPlcHdr"/>
        </w:types>
        <w:behaviors>
          <w:behavior w:val="content"/>
        </w:behaviors>
        <w:guid w:val="{DC443917-F5F2-446A-942B-B2323F0C8292}"/>
      </w:docPartPr>
      <w:docPartBody>
        <w:p w:rsidR="008D62EF" w:rsidRDefault="008D62EF" w:rsidP="008D62EF">
          <w:pPr>
            <w:pStyle w:val="4F4470AEA60A4F5EA47AB5783F6DA076"/>
          </w:pPr>
          <w:r>
            <w:rPr>
              <w:rStyle w:val="placeholder1Char"/>
              <w:rFonts w:hint="eastAsia"/>
            </w:rPr>
            <w:t>____________</w:t>
          </w:r>
        </w:p>
      </w:docPartBody>
    </w:docPart>
    <w:docPart>
      <w:docPartPr>
        <w:name w:val="64155FC00C2744CAB3552CBA94B531A2"/>
        <w:category>
          <w:name w:val="常规"/>
          <w:gallery w:val="placeholder"/>
        </w:category>
        <w:types>
          <w:type w:val="bbPlcHdr"/>
        </w:types>
        <w:behaviors>
          <w:behavior w:val="content"/>
        </w:behaviors>
        <w:guid w:val="{2982FB63-812B-4B20-8210-CE49CE0B1139}"/>
      </w:docPartPr>
      <w:docPartBody>
        <w:p w:rsidR="008D62EF" w:rsidRDefault="008D62EF" w:rsidP="008D62EF">
          <w:pPr>
            <w:pStyle w:val="64155FC00C2744CAB3552CBA94B531A2"/>
          </w:pPr>
          <w:r>
            <w:rPr>
              <w:rStyle w:val="placeholder1Char"/>
              <w:rFonts w:hint="eastAsia"/>
            </w:rPr>
            <w:t>____________</w:t>
          </w:r>
        </w:p>
      </w:docPartBody>
    </w:docPart>
    <w:docPart>
      <w:docPartPr>
        <w:name w:val="135755ACCC56443DB4FF74502C4C6299"/>
        <w:category>
          <w:name w:val="常规"/>
          <w:gallery w:val="placeholder"/>
        </w:category>
        <w:types>
          <w:type w:val="bbPlcHdr"/>
        </w:types>
        <w:behaviors>
          <w:behavior w:val="content"/>
        </w:behaviors>
        <w:guid w:val="{CB32CF68-6CF7-49AC-8122-11463A1E43A7}"/>
      </w:docPartPr>
      <w:docPartBody>
        <w:p w:rsidR="008D62EF" w:rsidRDefault="008D62EF" w:rsidP="008D62EF">
          <w:pPr>
            <w:pStyle w:val="135755ACCC56443DB4FF74502C4C6299"/>
          </w:pPr>
          <w:r>
            <w:rPr>
              <w:rStyle w:val="placeholder1Char"/>
              <w:rFonts w:hint="eastAsia"/>
            </w:rPr>
            <w:t>____________</w:t>
          </w:r>
        </w:p>
      </w:docPartBody>
    </w:docPart>
    <w:docPart>
      <w:docPartPr>
        <w:name w:val="DBC3E666842746CB9D44E6FE1C1FC77F"/>
        <w:category>
          <w:name w:val="常规"/>
          <w:gallery w:val="placeholder"/>
        </w:category>
        <w:types>
          <w:type w:val="bbPlcHdr"/>
        </w:types>
        <w:behaviors>
          <w:behavior w:val="content"/>
        </w:behaviors>
        <w:guid w:val="{C40C97A8-ABAB-4363-A153-68C0AE898FCF}"/>
      </w:docPartPr>
      <w:docPartBody>
        <w:p w:rsidR="008D62EF" w:rsidRDefault="008D62EF" w:rsidP="008D62EF">
          <w:pPr>
            <w:pStyle w:val="DBC3E666842746CB9D44E6FE1C1FC77F"/>
          </w:pPr>
          <w:r>
            <w:rPr>
              <w:rStyle w:val="placeholder1Char"/>
              <w:rFonts w:hint="eastAsia"/>
            </w:rPr>
            <w:t>____________</w:t>
          </w:r>
        </w:p>
      </w:docPartBody>
    </w:docPart>
    <w:docPart>
      <w:docPartPr>
        <w:name w:val="5514614407EB482FB42B9F15E27CC47B"/>
        <w:category>
          <w:name w:val="常规"/>
          <w:gallery w:val="placeholder"/>
        </w:category>
        <w:types>
          <w:type w:val="bbPlcHdr"/>
        </w:types>
        <w:behaviors>
          <w:behavior w:val="content"/>
        </w:behaviors>
        <w:guid w:val="{A6D6EB5A-5E49-4564-951E-8B58861A3B91}"/>
      </w:docPartPr>
      <w:docPartBody>
        <w:p w:rsidR="008D62EF" w:rsidRDefault="008D62EF" w:rsidP="008D62EF">
          <w:pPr>
            <w:pStyle w:val="5514614407EB482FB42B9F15E27CC47B"/>
          </w:pPr>
          <w:r>
            <w:rPr>
              <w:rStyle w:val="placeholder1Char"/>
              <w:rFonts w:hint="eastAsia"/>
            </w:rPr>
            <w:t>____________</w:t>
          </w:r>
        </w:p>
      </w:docPartBody>
    </w:docPart>
    <w:docPart>
      <w:docPartPr>
        <w:name w:val="25E4455F269D44FDB5F16E6CB018A86A"/>
        <w:category>
          <w:name w:val="常规"/>
          <w:gallery w:val="placeholder"/>
        </w:category>
        <w:types>
          <w:type w:val="bbPlcHdr"/>
        </w:types>
        <w:behaviors>
          <w:behavior w:val="content"/>
        </w:behaviors>
        <w:guid w:val="{C2A41139-DA6A-44B6-BF6E-9104899C821B}"/>
      </w:docPartPr>
      <w:docPartBody>
        <w:p w:rsidR="008D62EF" w:rsidRDefault="008D62EF" w:rsidP="008D62EF">
          <w:pPr>
            <w:pStyle w:val="25E4455F269D44FDB5F16E6CB018A86A"/>
          </w:pPr>
          <w:r>
            <w:rPr>
              <w:rStyle w:val="placeholder1Char"/>
              <w:rFonts w:hint="eastAsia"/>
            </w:rPr>
            <w:t>____________</w:t>
          </w:r>
        </w:p>
      </w:docPartBody>
    </w:docPart>
    <w:docPart>
      <w:docPartPr>
        <w:name w:val="CDE55315F8F648BDA4A70B12C56DE822"/>
        <w:category>
          <w:name w:val="常规"/>
          <w:gallery w:val="placeholder"/>
        </w:category>
        <w:types>
          <w:type w:val="bbPlcHdr"/>
        </w:types>
        <w:behaviors>
          <w:behavior w:val="content"/>
        </w:behaviors>
        <w:guid w:val="{9EAEF0F9-F8A6-4929-B461-5F519D3D4E1B}"/>
      </w:docPartPr>
      <w:docPartBody>
        <w:p w:rsidR="008D62EF" w:rsidRDefault="008D62EF" w:rsidP="008D62EF">
          <w:pPr>
            <w:pStyle w:val="CDE55315F8F648BDA4A70B12C56DE822"/>
          </w:pPr>
          <w:r>
            <w:rPr>
              <w:rStyle w:val="placeholder1Char"/>
              <w:rFonts w:hint="eastAsia"/>
            </w:rPr>
            <w:t>____________</w:t>
          </w:r>
        </w:p>
      </w:docPartBody>
    </w:docPart>
    <w:docPart>
      <w:docPartPr>
        <w:name w:val="BF0D771A08154B6FBEECD4714BA5DFD7"/>
        <w:category>
          <w:name w:val="常规"/>
          <w:gallery w:val="placeholder"/>
        </w:category>
        <w:types>
          <w:type w:val="bbPlcHdr"/>
        </w:types>
        <w:behaviors>
          <w:behavior w:val="content"/>
        </w:behaviors>
        <w:guid w:val="{A34BEDAF-4691-4204-9D6F-3A2E32402A73}"/>
      </w:docPartPr>
      <w:docPartBody>
        <w:p w:rsidR="008D62EF" w:rsidRDefault="008D62EF" w:rsidP="008D62EF">
          <w:pPr>
            <w:pStyle w:val="BF0D771A08154B6FBEECD4714BA5DFD7"/>
          </w:pPr>
          <w:r>
            <w:rPr>
              <w:rStyle w:val="placeholder1Char"/>
              <w:rFonts w:hint="eastAsia"/>
            </w:rPr>
            <w:t>____________</w:t>
          </w:r>
        </w:p>
      </w:docPartBody>
    </w:docPart>
    <w:docPart>
      <w:docPartPr>
        <w:name w:val="CE770617AD634C618071784482AB41D1"/>
        <w:category>
          <w:name w:val="常规"/>
          <w:gallery w:val="placeholder"/>
        </w:category>
        <w:types>
          <w:type w:val="bbPlcHdr"/>
        </w:types>
        <w:behaviors>
          <w:behavior w:val="content"/>
        </w:behaviors>
        <w:guid w:val="{3963F84D-FFF3-40D5-AB0B-43C6A1804148}"/>
      </w:docPartPr>
      <w:docPartBody>
        <w:p w:rsidR="008D62EF" w:rsidRDefault="008D62EF" w:rsidP="008D62EF">
          <w:pPr>
            <w:pStyle w:val="CE770617AD634C618071784482AB41D1"/>
          </w:pPr>
          <w:r>
            <w:rPr>
              <w:rStyle w:val="placeholder1Char"/>
              <w:rFonts w:hint="eastAsia"/>
            </w:rPr>
            <w:t>____________</w:t>
          </w:r>
        </w:p>
      </w:docPartBody>
    </w:docPart>
    <w:docPart>
      <w:docPartPr>
        <w:name w:val="75AB2F0B59314F698A5EF7ADAAB64F62"/>
        <w:category>
          <w:name w:val="常规"/>
          <w:gallery w:val="placeholder"/>
        </w:category>
        <w:types>
          <w:type w:val="bbPlcHdr"/>
        </w:types>
        <w:behaviors>
          <w:behavior w:val="content"/>
        </w:behaviors>
        <w:guid w:val="{F7EFD9AD-FD72-4C81-9D8B-0B6EE50EAD81}"/>
      </w:docPartPr>
      <w:docPartBody>
        <w:p w:rsidR="008D62EF" w:rsidRDefault="008D62EF" w:rsidP="008D62EF">
          <w:pPr>
            <w:pStyle w:val="75AB2F0B59314F698A5EF7ADAAB64F62"/>
          </w:pPr>
          <w:r>
            <w:rPr>
              <w:rStyle w:val="placeholder1Char"/>
              <w:rFonts w:hint="eastAsia"/>
            </w:rPr>
            <w:t>____________</w:t>
          </w:r>
        </w:p>
      </w:docPartBody>
    </w:docPart>
    <w:docPart>
      <w:docPartPr>
        <w:name w:val="CC492D4946D144F996F307FC0BCEAC8A"/>
        <w:category>
          <w:name w:val="常规"/>
          <w:gallery w:val="placeholder"/>
        </w:category>
        <w:types>
          <w:type w:val="bbPlcHdr"/>
        </w:types>
        <w:behaviors>
          <w:behavior w:val="content"/>
        </w:behaviors>
        <w:guid w:val="{081D937E-E635-45F0-8207-DCF81793F7B3}"/>
      </w:docPartPr>
      <w:docPartBody>
        <w:p w:rsidR="008D62EF" w:rsidRDefault="008D62EF" w:rsidP="008D62EF">
          <w:pPr>
            <w:pStyle w:val="CC492D4946D144F996F307FC0BCEAC8A"/>
          </w:pPr>
          <w:r>
            <w:rPr>
              <w:rStyle w:val="placeholder1Char"/>
              <w:rFonts w:hint="eastAsia"/>
            </w:rPr>
            <w:t>____________</w:t>
          </w:r>
        </w:p>
      </w:docPartBody>
    </w:docPart>
    <w:docPart>
      <w:docPartPr>
        <w:name w:val="0AA98BDB127E4511BAE549AC0C630C0D"/>
        <w:category>
          <w:name w:val="常规"/>
          <w:gallery w:val="placeholder"/>
        </w:category>
        <w:types>
          <w:type w:val="bbPlcHdr"/>
        </w:types>
        <w:behaviors>
          <w:behavior w:val="content"/>
        </w:behaviors>
        <w:guid w:val="{3448DB25-69DC-4103-B6C9-2B0189E9E27F}"/>
      </w:docPartPr>
      <w:docPartBody>
        <w:p w:rsidR="008D62EF" w:rsidRDefault="008D62EF" w:rsidP="008D62EF">
          <w:pPr>
            <w:pStyle w:val="0AA98BDB127E4511BAE549AC0C630C0D"/>
          </w:pPr>
          <w:r>
            <w:rPr>
              <w:rStyle w:val="placeholder1Char"/>
              <w:rFonts w:hint="eastAsia"/>
            </w:rPr>
            <w:t>____________</w:t>
          </w:r>
        </w:p>
      </w:docPartBody>
    </w:docPart>
    <w:docPart>
      <w:docPartPr>
        <w:name w:val="4A3CAD863157497FA01BB25AF94D82C7"/>
        <w:category>
          <w:name w:val="常规"/>
          <w:gallery w:val="placeholder"/>
        </w:category>
        <w:types>
          <w:type w:val="bbPlcHdr"/>
        </w:types>
        <w:behaviors>
          <w:behavior w:val="content"/>
        </w:behaviors>
        <w:guid w:val="{A9A0B849-660F-442F-BDF2-F3C10DA2204A}"/>
      </w:docPartPr>
      <w:docPartBody>
        <w:p w:rsidR="008D62EF" w:rsidRDefault="008D62EF" w:rsidP="008D62EF">
          <w:pPr>
            <w:pStyle w:val="4A3CAD863157497FA01BB25AF94D82C7"/>
          </w:pPr>
          <w:r>
            <w:rPr>
              <w:rStyle w:val="placeholder1Char"/>
              <w:rFonts w:hint="eastAsia"/>
            </w:rPr>
            <w:t>____________</w:t>
          </w:r>
        </w:p>
      </w:docPartBody>
    </w:docPart>
    <w:docPart>
      <w:docPartPr>
        <w:name w:val="3176BFA6D2FC4D0590914869D44D3504"/>
        <w:category>
          <w:name w:val="常规"/>
          <w:gallery w:val="placeholder"/>
        </w:category>
        <w:types>
          <w:type w:val="bbPlcHdr"/>
        </w:types>
        <w:behaviors>
          <w:behavior w:val="content"/>
        </w:behaviors>
        <w:guid w:val="{76E4A2E0-D9E6-466A-986C-D83D9E568DCF}"/>
      </w:docPartPr>
      <w:docPartBody>
        <w:p w:rsidR="008D62EF" w:rsidRDefault="008D62EF" w:rsidP="008D62EF">
          <w:pPr>
            <w:pStyle w:val="3176BFA6D2FC4D0590914869D44D3504"/>
          </w:pPr>
          <w:r>
            <w:rPr>
              <w:rStyle w:val="placeholder1Char"/>
              <w:rFonts w:hint="eastAsia"/>
            </w:rPr>
            <w:t>____________</w:t>
          </w:r>
        </w:p>
      </w:docPartBody>
    </w:docPart>
    <w:docPart>
      <w:docPartPr>
        <w:name w:val="B3867DAAF95149BF9FE2D9BBDCCF12BA"/>
        <w:category>
          <w:name w:val="常规"/>
          <w:gallery w:val="placeholder"/>
        </w:category>
        <w:types>
          <w:type w:val="bbPlcHdr"/>
        </w:types>
        <w:behaviors>
          <w:behavior w:val="content"/>
        </w:behaviors>
        <w:guid w:val="{601AC41F-96D4-4971-8867-32F041ED7ADF}"/>
      </w:docPartPr>
      <w:docPartBody>
        <w:p w:rsidR="008D62EF" w:rsidRDefault="008D62EF" w:rsidP="008D62EF">
          <w:pPr>
            <w:pStyle w:val="B3867DAAF95149BF9FE2D9BBDCCF12BA"/>
          </w:pPr>
          <w:r>
            <w:rPr>
              <w:rStyle w:val="placeholder1Char"/>
              <w:rFonts w:hint="eastAsia"/>
            </w:rPr>
            <w:t>____________</w:t>
          </w:r>
        </w:p>
      </w:docPartBody>
    </w:docPart>
    <w:docPart>
      <w:docPartPr>
        <w:name w:val="4D25EA30E14E420BB40212991A7F809A"/>
        <w:category>
          <w:name w:val="常规"/>
          <w:gallery w:val="placeholder"/>
        </w:category>
        <w:types>
          <w:type w:val="bbPlcHdr"/>
        </w:types>
        <w:behaviors>
          <w:behavior w:val="content"/>
        </w:behaviors>
        <w:guid w:val="{6D0AEE23-B358-49B4-A2F5-F2CF25332C33}"/>
      </w:docPartPr>
      <w:docPartBody>
        <w:p w:rsidR="008D62EF" w:rsidRDefault="008D62EF" w:rsidP="008D62EF">
          <w:pPr>
            <w:pStyle w:val="4D25EA30E14E420BB40212991A7F809A"/>
          </w:pPr>
          <w:r>
            <w:rPr>
              <w:rStyle w:val="placeholder1Char"/>
              <w:rFonts w:hint="eastAsia"/>
            </w:rPr>
            <w:t>____________</w:t>
          </w:r>
        </w:p>
      </w:docPartBody>
    </w:docPart>
    <w:docPart>
      <w:docPartPr>
        <w:name w:val="12E83BA433124AE1900ABF91F9681FFE"/>
        <w:category>
          <w:name w:val="常规"/>
          <w:gallery w:val="placeholder"/>
        </w:category>
        <w:types>
          <w:type w:val="bbPlcHdr"/>
        </w:types>
        <w:behaviors>
          <w:behavior w:val="content"/>
        </w:behaviors>
        <w:guid w:val="{53CD2ABA-682E-4B16-A078-8C3A7B6C3ACB}"/>
      </w:docPartPr>
      <w:docPartBody>
        <w:p w:rsidR="008D62EF" w:rsidRDefault="008D62EF" w:rsidP="008D62EF">
          <w:pPr>
            <w:pStyle w:val="12E83BA433124AE1900ABF91F9681FFE"/>
          </w:pPr>
          <w:r>
            <w:rPr>
              <w:rStyle w:val="placeholder1Char"/>
              <w:rFonts w:hint="eastAsia"/>
            </w:rPr>
            <w:t>____________</w:t>
          </w:r>
        </w:p>
      </w:docPartBody>
    </w:docPart>
    <w:docPart>
      <w:docPartPr>
        <w:name w:val="4960C226D46C48FA8FC023EDC90E1098"/>
        <w:category>
          <w:name w:val="常规"/>
          <w:gallery w:val="placeholder"/>
        </w:category>
        <w:types>
          <w:type w:val="bbPlcHdr"/>
        </w:types>
        <w:behaviors>
          <w:behavior w:val="content"/>
        </w:behaviors>
        <w:guid w:val="{312AEED1-E1A9-4D67-B524-197D8273F93C}"/>
      </w:docPartPr>
      <w:docPartBody>
        <w:p w:rsidR="008D62EF" w:rsidRDefault="008D62EF" w:rsidP="008D62EF">
          <w:pPr>
            <w:pStyle w:val="4960C226D46C48FA8FC023EDC90E1098"/>
          </w:pPr>
          <w:r>
            <w:rPr>
              <w:rStyle w:val="placeholder1Char"/>
              <w:rFonts w:hint="eastAsia"/>
            </w:rPr>
            <w:t>____________</w:t>
          </w:r>
        </w:p>
      </w:docPartBody>
    </w:docPart>
    <w:docPart>
      <w:docPartPr>
        <w:name w:val="4D7EE93AA61D4E44B1FFE8026917044F"/>
        <w:category>
          <w:name w:val="常规"/>
          <w:gallery w:val="placeholder"/>
        </w:category>
        <w:types>
          <w:type w:val="bbPlcHdr"/>
        </w:types>
        <w:behaviors>
          <w:behavior w:val="content"/>
        </w:behaviors>
        <w:guid w:val="{5E2DD106-197A-4B89-8403-8F8701F5CC22}"/>
      </w:docPartPr>
      <w:docPartBody>
        <w:p w:rsidR="008D62EF" w:rsidRDefault="008D62EF" w:rsidP="008D62EF">
          <w:pPr>
            <w:pStyle w:val="4D7EE93AA61D4E44B1FFE8026917044F"/>
          </w:pPr>
          <w:r>
            <w:rPr>
              <w:rStyle w:val="placeholder1Char"/>
              <w:rFonts w:hint="eastAsia"/>
            </w:rPr>
            <w:t>____________</w:t>
          </w:r>
        </w:p>
      </w:docPartBody>
    </w:docPart>
    <w:docPart>
      <w:docPartPr>
        <w:name w:val="29FE2344FF824BB6BF60EA17BFD84D8D"/>
        <w:category>
          <w:name w:val="常规"/>
          <w:gallery w:val="placeholder"/>
        </w:category>
        <w:types>
          <w:type w:val="bbPlcHdr"/>
        </w:types>
        <w:behaviors>
          <w:behavior w:val="content"/>
        </w:behaviors>
        <w:guid w:val="{2A36FC13-5045-4DDE-8684-B355AA9B6AB4}"/>
      </w:docPartPr>
      <w:docPartBody>
        <w:p w:rsidR="008D62EF" w:rsidRDefault="008D62EF" w:rsidP="008D62EF">
          <w:pPr>
            <w:pStyle w:val="29FE2344FF824BB6BF60EA17BFD84D8D"/>
          </w:pPr>
          <w:r>
            <w:rPr>
              <w:rStyle w:val="placeholder1Char"/>
              <w:rFonts w:hint="eastAsia"/>
            </w:rPr>
            <w:t>____________</w:t>
          </w:r>
        </w:p>
      </w:docPartBody>
    </w:docPart>
    <w:docPart>
      <w:docPartPr>
        <w:name w:val="42FE5737C32841DC940C693969AA8338"/>
        <w:category>
          <w:name w:val="常规"/>
          <w:gallery w:val="placeholder"/>
        </w:category>
        <w:types>
          <w:type w:val="bbPlcHdr"/>
        </w:types>
        <w:behaviors>
          <w:behavior w:val="content"/>
        </w:behaviors>
        <w:guid w:val="{E731E1D7-1504-44B7-AE17-116077362469}"/>
      </w:docPartPr>
      <w:docPartBody>
        <w:p w:rsidR="008D62EF" w:rsidRDefault="008D62EF" w:rsidP="008D62EF">
          <w:pPr>
            <w:pStyle w:val="42FE5737C32841DC940C693969AA8338"/>
          </w:pPr>
          <w:r>
            <w:rPr>
              <w:rStyle w:val="placeholder1Char"/>
              <w:rFonts w:hint="eastAsia"/>
            </w:rPr>
            <w:t>____________</w:t>
          </w:r>
        </w:p>
      </w:docPartBody>
    </w:docPart>
    <w:docPart>
      <w:docPartPr>
        <w:name w:val="26A97E4FD5414D439D58BC4628AA58D3"/>
        <w:category>
          <w:name w:val="常规"/>
          <w:gallery w:val="placeholder"/>
        </w:category>
        <w:types>
          <w:type w:val="bbPlcHdr"/>
        </w:types>
        <w:behaviors>
          <w:behavior w:val="content"/>
        </w:behaviors>
        <w:guid w:val="{DFB7CF75-F8A4-47A3-A527-FB0FAFC8D72A}"/>
      </w:docPartPr>
      <w:docPartBody>
        <w:p w:rsidR="008D62EF" w:rsidRDefault="008D62EF" w:rsidP="008D62EF">
          <w:pPr>
            <w:pStyle w:val="26A97E4FD5414D439D58BC4628AA58D3"/>
          </w:pPr>
          <w:r>
            <w:rPr>
              <w:rStyle w:val="placeholder1Char"/>
              <w:rFonts w:hint="eastAsia"/>
            </w:rPr>
            <w:t>____________</w:t>
          </w:r>
        </w:p>
      </w:docPartBody>
    </w:docPart>
    <w:docPart>
      <w:docPartPr>
        <w:name w:val="BF842E9FD7504CD1B126CDC74FD89284"/>
        <w:category>
          <w:name w:val="常规"/>
          <w:gallery w:val="placeholder"/>
        </w:category>
        <w:types>
          <w:type w:val="bbPlcHdr"/>
        </w:types>
        <w:behaviors>
          <w:behavior w:val="content"/>
        </w:behaviors>
        <w:guid w:val="{DDB6018A-ECA7-4876-A4C6-F7BDC346D6CC}"/>
      </w:docPartPr>
      <w:docPartBody>
        <w:p w:rsidR="008D62EF" w:rsidRDefault="008D62EF" w:rsidP="008D62EF">
          <w:pPr>
            <w:pStyle w:val="BF842E9FD7504CD1B126CDC74FD89284"/>
          </w:pPr>
          <w:r>
            <w:rPr>
              <w:rStyle w:val="placeholder1Char"/>
              <w:rFonts w:hint="eastAsia"/>
            </w:rPr>
            <w:t>____________</w:t>
          </w:r>
        </w:p>
      </w:docPartBody>
    </w:docPart>
    <w:docPart>
      <w:docPartPr>
        <w:name w:val="0D4674A9A3454D57A18F6773B195027D"/>
        <w:category>
          <w:name w:val="常规"/>
          <w:gallery w:val="placeholder"/>
        </w:category>
        <w:types>
          <w:type w:val="bbPlcHdr"/>
        </w:types>
        <w:behaviors>
          <w:behavior w:val="content"/>
        </w:behaviors>
        <w:guid w:val="{C399C432-8A9D-4585-A670-0C1D8C5630EB}"/>
      </w:docPartPr>
      <w:docPartBody>
        <w:p w:rsidR="008D62EF" w:rsidRDefault="008D62EF" w:rsidP="008D62EF">
          <w:pPr>
            <w:pStyle w:val="0D4674A9A3454D57A18F6773B195027D"/>
          </w:pPr>
          <w:r>
            <w:rPr>
              <w:rStyle w:val="placeholder1Char"/>
              <w:rFonts w:hint="eastAsia"/>
            </w:rPr>
            <w:t>____________</w:t>
          </w:r>
        </w:p>
      </w:docPartBody>
    </w:docPart>
    <w:docPart>
      <w:docPartPr>
        <w:name w:val="F246EFEFCFDA442094F9BB82C56C6B42"/>
        <w:category>
          <w:name w:val="常规"/>
          <w:gallery w:val="placeholder"/>
        </w:category>
        <w:types>
          <w:type w:val="bbPlcHdr"/>
        </w:types>
        <w:behaviors>
          <w:behavior w:val="content"/>
        </w:behaviors>
        <w:guid w:val="{D7397F3D-A047-4DD0-AC56-4A60946CEA91}"/>
      </w:docPartPr>
      <w:docPartBody>
        <w:p w:rsidR="008D62EF" w:rsidRDefault="008D62EF" w:rsidP="008D62EF">
          <w:pPr>
            <w:pStyle w:val="F246EFEFCFDA442094F9BB82C56C6B42"/>
          </w:pPr>
          <w:r>
            <w:rPr>
              <w:rStyle w:val="placeholder1Char"/>
              <w:rFonts w:hint="eastAsia"/>
            </w:rPr>
            <w:t>____________</w:t>
          </w:r>
        </w:p>
      </w:docPartBody>
    </w:docPart>
    <w:docPart>
      <w:docPartPr>
        <w:name w:val="8539D914553B40A88D82AF58A715713F"/>
        <w:category>
          <w:name w:val="常规"/>
          <w:gallery w:val="placeholder"/>
        </w:category>
        <w:types>
          <w:type w:val="bbPlcHdr"/>
        </w:types>
        <w:behaviors>
          <w:behavior w:val="content"/>
        </w:behaviors>
        <w:guid w:val="{09D1C0D2-275D-4444-AF73-DC26BF6E6A21}"/>
      </w:docPartPr>
      <w:docPartBody>
        <w:p w:rsidR="008D62EF" w:rsidRDefault="008D62EF" w:rsidP="008D62EF">
          <w:pPr>
            <w:pStyle w:val="8539D914553B40A88D82AF58A715713F"/>
          </w:pPr>
          <w:r>
            <w:rPr>
              <w:rStyle w:val="placeholder1Char"/>
              <w:rFonts w:hint="eastAsia"/>
            </w:rPr>
            <w:t>____________</w:t>
          </w:r>
        </w:p>
      </w:docPartBody>
    </w:docPart>
    <w:docPart>
      <w:docPartPr>
        <w:name w:val="F8D36E6F675D42888F313842F21D831C"/>
        <w:category>
          <w:name w:val="常规"/>
          <w:gallery w:val="placeholder"/>
        </w:category>
        <w:types>
          <w:type w:val="bbPlcHdr"/>
        </w:types>
        <w:behaviors>
          <w:behavior w:val="content"/>
        </w:behaviors>
        <w:guid w:val="{BC736A25-B326-4B09-9559-F9A719107018}"/>
      </w:docPartPr>
      <w:docPartBody>
        <w:p w:rsidR="008D62EF" w:rsidRDefault="008D62EF" w:rsidP="008D62EF">
          <w:pPr>
            <w:pStyle w:val="F8D36E6F675D42888F313842F21D831C"/>
          </w:pPr>
          <w:r>
            <w:rPr>
              <w:rStyle w:val="placeholder1Char"/>
              <w:rFonts w:hint="eastAsia"/>
            </w:rPr>
            <w:t>____________</w:t>
          </w:r>
        </w:p>
      </w:docPartBody>
    </w:docPart>
    <w:docPart>
      <w:docPartPr>
        <w:name w:val="4C18F045231D41419704B724B3463113"/>
        <w:category>
          <w:name w:val="常规"/>
          <w:gallery w:val="placeholder"/>
        </w:category>
        <w:types>
          <w:type w:val="bbPlcHdr"/>
        </w:types>
        <w:behaviors>
          <w:behavior w:val="content"/>
        </w:behaviors>
        <w:guid w:val="{39617410-83CD-4D83-B01E-ACDB1C09DC46}"/>
      </w:docPartPr>
      <w:docPartBody>
        <w:p w:rsidR="008D62EF" w:rsidRDefault="008D62EF" w:rsidP="008D62EF">
          <w:pPr>
            <w:pStyle w:val="4C18F045231D41419704B724B3463113"/>
          </w:pPr>
          <w:r>
            <w:rPr>
              <w:rStyle w:val="placeholder1Char"/>
              <w:rFonts w:hint="eastAsia"/>
            </w:rPr>
            <w:t>____________</w:t>
          </w:r>
        </w:p>
      </w:docPartBody>
    </w:docPart>
    <w:docPart>
      <w:docPartPr>
        <w:name w:val="64B4AA9BA7514446A07ED1F2682477E5"/>
        <w:category>
          <w:name w:val="常规"/>
          <w:gallery w:val="placeholder"/>
        </w:category>
        <w:types>
          <w:type w:val="bbPlcHdr"/>
        </w:types>
        <w:behaviors>
          <w:behavior w:val="content"/>
        </w:behaviors>
        <w:guid w:val="{984F072E-FF4D-4BFF-96B7-989B2C838C2F}"/>
      </w:docPartPr>
      <w:docPartBody>
        <w:p w:rsidR="008D62EF" w:rsidRDefault="008D62EF" w:rsidP="008D62EF">
          <w:pPr>
            <w:pStyle w:val="64B4AA9BA7514446A07ED1F2682477E5"/>
          </w:pPr>
          <w:r>
            <w:rPr>
              <w:rStyle w:val="placeholder1Char"/>
              <w:rFonts w:hint="eastAsia"/>
            </w:rPr>
            <w:t>____________</w:t>
          </w:r>
        </w:p>
      </w:docPartBody>
    </w:docPart>
    <w:docPart>
      <w:docPartPr>
        <w:name w:val="9B8ACCB36ECF460BAC459E2D11214916"/>
        <w:category>
          <w:name w:val="常规"/>
          <w:gallery w:val="placeholder"/>
        </w:category>
        <w:types>
          <w:type w:val="bbPlcHdr"/>
        </w:types>
        <w:behaviors>
          <w:behavior w:val="content"/>
        </w:behaviors>
        <w:guid w:val="{190B5C4B-5841-43BA-93D1-02C00803C418}"/>
      </w:docPartPr>
      <w:docPartBody>
        <w:p w:rsidR="008D62EF" w:rsidRDefault="008D62EF" w:rsidP="008D62EF">
          <w:pPr>
            <w:pStyle w:val="9B8ACCB36ECF460BAC459E2D11214916"/>
          </w:pPr>
          <w:r>
            <w:rPr>
              <w:rStyle w:val="placeholder1Char"/>
              <w:rFonts w:hint="eastAsia"/>
            </w:rPr>
            <w:t>____________</w:t>
          </w:r>
        </w:p>
      </w:docPartBody>
    </w:docPart>
    <w:docPart>
      <w:docPartPr>
        <w:name w:val="733C07D763164C329E81F03260F062DD"/>
        <w:category>
          <w:name w:val="常规"/>
          <w:gallery w:val="placeholder"/>
        </w:category>
        <w:types>
          <w:type w:val="bbPlcHdr"/>
        </w:types>
        <w:behaviors>
          <w:behavior w:val="content"/>
        </w:behaviors>
        <w:guid w:val="{F23C371F-BC1D-49A8-A3BC-799EE8A41824}"/>
      </w:docPartPr>
      <w:docPartBody>
        <w:p w:rsidR="008D62EF" w:rsidRDefault="008D62EF" w:rsidP="008D62EF">
          <w:pPr>
            <w:pStyle w:val="733C07D763164C329E81F03260F062DD"/>
          </w:pPr>
          <w:r>
            <w:rPr>
              <w:rStyle w:val="placeholder1Char"/>
              <w:rFonts w:hint="eastAsia"/>
            </w:rPr>
            <w:t>____________</w:t>
          </w:r>
        </w:p>
      </w:docPartBody>
    </w:docPart>
    <w:docPart>
      <w:docPartPr>
        <w:name w:val="C831FA8DD5954FB096408F21F338B952"/>
        <w:category>
          <w:name w:val="常规"/>
          <w:gallery w:val="placeholder"/>
        </w:category>
        <w:types>
          <w:type w:val="bbPlcHdr"/>
        </w:types>
        <w:behaviors>
          <w:behavior w:val="content"/>
        </w:behaviors>
        <w:guid w:val="{198654B7-1DED-4F48-A7F5-FA1C6D6AB94D}"/>
      </w:docPartPr>
      <w:docPartBody>
        <w:p w:rsidR="008D62EF" w:rsidRDefault="008D62EF" w:rsidP="008D62EF">
          <w:pPr>
            <w:pStyle w:val="C831FA8DD5954FB096408F21F338B952"/>
          </w:pPr>
          <w:r>
            <w:rPr>
              <w:rStyle w:val="placeholder1Char"/>
              <w:rFonts w:hint="eastAsia"/>
            </w:rPr>
            <w:t>____________</w:t>
          </w:r>
        </w:p>
      </w:docPartBody>
    </w:docPart>
    <w:docPart>
      <w:docPartPr>
        <w:name w:val="B12BA34C38C449C68C6B356E55E2058A"/>
        <w:category>
          <w:name w:val="常规"/>
          <w:gallery w:val="placeholder"/>
        </w:category>
        <w:types>
          <w:type w:val="bbPlcHdr"/>
        </w:types>
        <w:behaviors>
          <w:behavior w:val="content"/>
        </w:behaviors>
        <w:guid w:val="{49AE727E-6838-4DA6-9D27-702F26DD32E0}"/>
      </w:docPartPr>
      <w:docPartBody>
        <w:p w:rsidR="008D62EF" w:rsidRDefault="008D62EF" w:rsidP="008D62EF">
          <w:pPr>
            <w:pStyle w:val="B12BA34C38C449C68C6B356E55E2058A"/>
          </w:pPr>
          <w:r>
            <w:rPr>
              <w:rStyle w:val="placeholder1Char"/>
              <w:rFonts w:hint="eastAsia"/>
            </w:rPr>
            <w:t>____________</w:t>
          </w:r>
        </w:p>
      </w:docPartBody>
    </w:docPart>
    <w:docPart>
      <w:docPartPr>
        <w:name w:val="6622B3A9C9B04576897152CBC24A7D05"/>
        <w:category>
          <w:name w:val="常规"/>
          <w:gallery w:val="placeholder"/>
        </w:category>
        <w:types>
          <w:type w:val="bbPlcHdr"/>
        </w:types>
        <w:behaviors>
          <w:behavior w:val="content"/>
        </w:behaviors>
        <w:guid w:val="{CD090C50-2246-4103-9332-645280EAA46E}"/>
      </w:docPartPr>
      <w:docPartBody>
        <w:p w:rsidR="008D62EF" w:rsidRDefault="008D62EF" w:rsidP="008D62EF">
          <w:pPr>
            <w:pStyle w:val="6622B3A9C9B04576897152CBC24A7D05"/>
          </w:pPr>
          <w:r>
            <w:rPr>
              <w:rStyle w:val="placeholder1Char"/>
              <w:rFonts w:hint="eastAsia"/>
            </w:rPr>
            <w:t>____________</w:t>
          </w:r>
        </w:p>
      </w:docPartBody>
    </w:docPart>
    <w:docPart>
      <w:docPartPr>
        <w:name w:val="A2D22FFF874045578314888064D031CA"/>
        <w:category>
          <w:name w:val="常规"/>
          <w:gallery w:val="placeholder"/>
        </w:category>
        <w:types>
          <w:type w:val="bbPlcHdr"/>
        </w:types>
        <w:behaviors>
          <w:behavior w:val="content"/>
        </w:behaviors>
        <w:guid w:val="{22E1344B-419C-4179-A0C1-D8347EF60406}"/>
      </w:docPartPr>
      <w:docPartBody>
        <w:p w:rsidR="008D62EF" w:rsidRDefault="008D62EF" w:rsidP="008D62EF">
          <w:pPr>
            <w:pStyle w:val="A2D22FFF874045578314888064D031CA"/>
          </w:pPr>
          <w:r>
            <w:rPr>
              <w:rStyle w:val="placeholder1Char"/>
              <w:rFonts w:hint="eastAsia"/>
            </w:rPr>
            <w:t>____________</w:t>
          </w:r>
        </w:p>
      </w:docPartBody>
    </w:docPart>
    <w:docPart>
      <w:docPartPr>
        <w:name w:val="3468F93E784A4A1CA4E63F2F456EFB49"/>
        <w:category>
          <w:name w:val="常规"/>
          <w:gallery w:val="placeholder"/>
        </w:category>
        <w:types>
          <w:type w:val="bbPlcHdr"/>
        </w:types>
        <w:behaviors>
          <w:behavior w:val="content"/>
        </w:behaviors>
        <w:guid w:val="{84D2F67F-64F6-4927-AAE4-F3ECEA276949}"/>
      </w:docPartPr>
      <w:docPartBody>
        <w:p w:rsidR="008D62EF" w:rsidRDefault="008D62EF" w:rsidP="008D62EF">
          <w:pPr>
            <w:pStyle w:val="3468F93E784A4A1CA4E63F2F456EFB49"/>
          </w:pPr>
          <w:r>
            <w:rPr>
              <w:rStyle w:val="placeholder1Char"/>
              <w:rFonts w:hint="eastAsia"/>
            </w:rPr>
            <w:t>____________</w:t>
          </w:r>
        </w:p>
      </w:docPartBody>
    </w:docPart>
    <w:docPart>
      <w:docPartPr>
        <w:name w:val="ADAE4D4AA73D4BA0BA01FB4C4E7E35F6"/>
        <w:category>
          <w:name w:val="常规"/>
          <w:gallery w:val="placeholder"/>
        </w:category>
        <w:types>
          <w:type w:val="bbPlcHdr"/>
        </w:types>
        <w:behaviors>
          <w:behavior w:val="content"/>
        </w:behaviors>
        <w:guid w:val="{CF27DE09-0DEE-42B2-A68C-32E4EAC9F379}"/>
      </w:docPartPr>
      <w:docPartBody>
        <w:p w:rsidR="008D62EF" w:rsidRDefault="008D62EF" w:rsidP="008D62EF">
          <w:pPr>
            <w:pStyle w:val="ADAE4D4AA73D4BA0BA01FB4C4E7E35F6"/>
          </w:pPr>
          <w:r>
            <w:rPr>
              <w:rStyle w:val="placeholder1Char"/>
              <w:rFonts w:hint="eastAsia"/>
            </w:rPr>
            <w:t>____________</w:t>
          </w:r>
        </w:p>
      </w:docPartBody>
    </w:docPart>
    <w:docPart>
      <w:docPartPr>
        <w:name w:val="5B79C56B2F634525975C8E91B8332BEA"/>
        <w:category>
          <w:name w:val="常规"/>
          <w:gallery w:val="placeholder"/>
        </w:category>
        <w:types>
          <w:type w:val="bbPlcHdr"/>
        </w:types>
        <w:behaviors>
          <w:behavior w:val="content"/>
        </w:behaviors>
        <w:guid w:val="{EE89789F-952E-4355-8677-AA6329B228E7}"/>
      </w:docPartPr>
      <w:docPartBody>
        <w:p w:rsidR="008D62EF" w:rsidRDefault="008D62EF" w:rsidP="008D62EF">
          <w:pPr>
            <w:pStyle w:val="5B79C56B2F634525975C8E91B8332BEA"/>
          </w:pPr>
          <w:r>
            <w:rPr>
              <w:rStyle w:val="placeholder1Char"/>
              <w:rFonts w:hint="eastAsia"/>
            </w:rPr>
            <w:t>____________</w:t>
          </w:r>
        </w:p>
      </w:docPartBody>
    </w:docPart>
    <w:docPart>
      <w:docPartPr>
        <w:name w:val="778C056A0E914352A738F3DD2D3F8226"/>
        <w:category>
          <w:name w:val="常规"/>
          <w:gallery w:val="placeholder"/>
        </w:category>
        <w:types>
          <w:type w:val="bbPlcHdr"/>
        </w:types>
        <w:behaviors>
          <w:behavior w:val="content"/>
        </w:behaviors>
        <w:guid w:val="{552E2C7D-5F9E-4ABD-BEC2-865543D5311C}"/>
      </w:docPartPr>
      <w:docPartBody>
        <w:p w:rsidR="008D62EF" w:rsidRDefault="008D62EF" w:rsidP="008D62EF">
          <w:pPr>
            <w:pStyle w:val="778C056A0E914352A738F3DD2D3F8226"/>
          </w:pPr>
          <w:r>
            <w:rPr>
              <w:rStyle w:val="placeholder1Char"/>
              <w:rFonts w:hint="eastAsia"/>
            </w:rPr>
            <w:t>____________</w:t>
          </w:r>
        </w:p>
      </w:docPartBody>
    </w:docPart>
    <w:docPart>
      <w:docPartPr>
        <w:name w:val="4AFB351CE2084178BEF29EA9197A729B"/>
        <w:category>
          <w:name w:val="常规"/>
          <w:gallery w:val="placeholder"/>
        </w:category>
        <w:types>
          <w:type w:val="bbPlcHdr"/>
        </w:types>
        <w:behaviors>
          <w:behavior w:val="content"/>
        </w:behaviors>
        <w:guid w:val="{AE1EA031-AA31-47A5-BAE6-1D17DDFC822F}"/>
      </w:docPartPr>
      <w:docPartBody>
        <w:p w:rsidR="008D62EF" w:rsidRDefault="008D62EF" w:rsidP="008D62EF">
          <w:pPr>
            <w:pStyle w:val="4AFB351CE2084178BEF29EA9197A729B"/>
          </w:pPr>
          <w:r>
            <w:rPr>
              <w:rStyle w:val="placeholder1Char"/>
              <w:rFonts w:hint="eastAsia"/>
            </w:rPr>
            <w:t>____________</w:t>
          </w:r>
        </w:p>
      </w:docPartBody>
    </w:docPart>
    <w:docPart>
      <w:docPartPr>
        <w:name w:val="D2FA62969A6E4AB0B00413EA132C020D"/>
        <w:category>
          <w:name w:val="常规"/>
          <w:gallery w:val="placeholder"/>
        </w:category>
        <w:types>
          <w:type w:val="bbPlcHdr"/>
        </w:types>
        <w:behaviors>
          <w:behavior w:val="content"/>
        </w:behaviors>
        <w:guid w:val="{3F73721A-FD6C-4E24-9BB0-471CC94BF0BA}"/>
      </w:docPartPr>
      <w:docPartBody>
        <w:p w:rsidR="008D62EF" w:rsidRDefault="008D62EF" w:rsidP="008D62EF">
          <w:pPr>
            <w:pStyle w:val="D2FA62969A6E4AB0B00413EA132C020D"/>
          </w:pPr>
          <w:r>
            <w:rPr>
              <w:rStyle w:val="placeholder1Char"/>
              <w:rFonts w:hint="eastAsia"/>
            </w:rPr>
            <w:t>____________</w:t>
          </w:r>
        </w:p>
      </w:docPartBody>
    </w:docPart>
    <w:docPart>
      <w:docPartPr>
        <w:name w:val="4BAB4F8780FA4942BD78F44C30782E67"/>
        <w:category>
          <w:name w:val="常规"/>
          <w:gallery w:val="placeholder"/>
        </w:category>
        <w:types>
          <w:type w:val="bbPlcHdr"/>
        </w:types>
        <w:behaviors>
          <w:behavior w:val="content"/>
        </w:behaviors>
        <w:guid w:val="{7335A94E-8818-4109-A6F3-DCCDC44AB137}"/>
      </w:docPartPr>
      <w:docPartBody>
        <w:p w:rsidR="008D62EF" w:rsidRDefault="008D62EF" w:rsidP="008D62EF">
          <w:pPr>
            <w:pStyle w:val="4BAB4F8780FA4942BD78F44C30782E67"/>
          </w:pPr>
          <w:r>
            <w:rPr>
              <w:rStyle w:val="placeholder1Char"/>
              <w:rFonts w:hint="eastAsia"/>
            </w:rPr>
            <w:t>____________</w:t>
          </w:r>
        </w:p>
      </w:docPartBody>
    </w:docPart>
    <w:docPart>
      <w:docPartPr>
        <w:name w:val="D1CAE6A569D34C6E9AFDB76969605AE7"/>
        <w:category>
          <w:name w:val="常规"/>
          <w:gallery w:val="placeholder"/>
        </w:category>
        <w:types>
          <w:type w:val="bbPlcHdr"/>
        </w:types>
        <w:behaviors>
          <w:behavior w:val="content"/>
        </w:behaviors>
        <w:guid w:val="{FA84691F-73BE-4FAF-A953-4A3BE5D82462}"/>
      </w:docPartPr>
      <w:docPartBody>
        <w:p w:rsidR="008D62EF" w:rsidRDefault="008D62EF" w:rsidP="008D62EF">
          <w:pPr>
            <w:pStyle w:val="D1CAE6A569D34C6E9AFDB76969605AE7"/>
          </w:pPr>
          <w:r>
            <w:rPr>
              <w:rStyle w:val="placeholder1Char"/>
              <w:rFonts w:hint="eastAsia"/>
            </w:rPr>
            <w:t>____________</w:t>
          </w:r>
        </w:p>
      </w:docPartBody>
    </w:docPart>
    <w:docPart>
      <w:docPartPr>
        <w:name w:val="7C625DB07DB641AAB58494C61DAF9609"/>
        <w:category>
          <w:name w:val="常规"/>
          <w:gallery w:val="placeholder"/>
        </w:category>
        <w:types>
          <w:type w:val="bbPlcHdr"/>
        </w:types>
        <w:behaviors>
          <w:behavior w:val="content"/>
        </w:behaviors>
        <w:guid w:val="{64442438-D940-4EB7-AAA7-4EAB65EF48AA}"/>
      </w:docPartPr>
      <w:docPartBody>
        <w:p w:rsidR="008D62EF" w:rsidRDefault="008D62EF" w:rsidP="008D62EF">
          <w:pPr>
            <w:pStyle w:val="7C625DB07DB641AAB58494C61DAF9609"/>
          </w:pPr>
          <w:r>
            <w:rPr>
              <w:rStyle w:val="placeholder1Char"/>
              <w:rFonts w:hint="eastAsia"/>
            </w:rPr>
            <w:t>____________</w:t>
          </w:r>
        </w:p>
      </w:docPartBody>
    </w:docPart>
    <w:docPart>
      <w:docPartPr>
        <w:name w:val="BBF1B64972F24FDEBA1C12E1C5633155"/>
        <w:category>
          <w:name w:val="常规"/>
          <w:gallery w:val="placeholder"/>
        </w:category>
        <w:types>
          <w:type w:val="bbPlcHdr"/>
        </w:types>
        <w:behaviors>
          <w:behavior w:val="content"/>
        </w:behaviors>
        <w:guid w:val="{28233889-D4FB-4217-858E-0FB1AD6AECEE}"/>
      </w:docPartPr>
      <w:docPartBody>
        <w:p w:rsidR="008D62EF" w:rsidRDefault="008D62EF" w:rsidP="008D62EF">
          <w:pPr>
            <w:pStyle w:val="BBF1B64972F24FDEBA1C12E1C5633155"/>
          </w:pPr>
          <w:r>
            <w:rPr>
              <w:rStyle w:val="placeholder1Char"/>
              <w:rFonts w:hint="eastAsia"/>
            </w:rPr>
            <w:t>____________</w:t>
          </w:r>
        </w:p>
      </w:docPartBody>
    </w:docPart>
    <w:docPart>
      <w:docPartPr>
        <w:name w:val="6B0E91679C32438F955505617093A20A"/>
        <w:category>
          <w:name w:val="常规"/>
          <w:gallery w:val="placeholder"/>
        </w:category>
        <w:types>
          <w:type w:val="bbPlcHdr"/>
        </w:types>
        <w:behaviors>
          <w:behavior w:val="content"/>
        </w:behaviors>
        <w:guid w:val="{438D8B73-83EE-4464-96BB-03F288735579}"/>
      </w:docPartPr>
      <w:docPartBody>
        <w:p w:rsidR="008D62EF" w:rsidRDefault="008D62EF" w:rsidP="008D62EF">
          <w:pPr>
            <w:pStyle w:val="6B0E91679C32438F955505617093A20A"/>
          </w:pPr>
          <w:r>
            <w:rPr>
              <w:rStyle w:val="placeholder1Char"/>
              <w:rFonts w:hint="eastAsia"/>
            </w:rPr>
            <w:t>____________</w:t>
          </w:r>
        </w:p>
      </w:docPartBody>
    </w:docPart>
    <w:docPart>
      <w:docPartPr>
        <w:name w:val="A816DD6E6B384CD1932C2DBEF58DBD91"/>
        <w:category>
          <w:name w:val="常规"/>
          <w:gallery w:val="placeholder"/>
        </w:category>
        <w:types>
          <w:type w:val="bbPlcHdr"/>
        </w:types>
        <w:behaviors>
          <w:behavior w:val="content"/>
        </w:behaviors>
        <w:guid w:val="{6BD800E6-696E-4003-BB7D-7770BF3FE7F3}"/>
      </w:docPartPr>
      <w:docPartBody>
        <w:p w:rsidR="008D62EF" w:rsidRDefault="008D62EF" w:rsidP="008D62EF">
          <w:pPr>
            <w:pStyle w:val="A816DD6E6B384CD1932C2DBEF58DBD91"/>
          </w:pPr>
          <w:r>
            <w:rPr>
              <w:rStyle w:val="placeholder1Char"/>
              <w:rFonts w:hint="eastAsia"/>
            </w:rPr>
            <w:t>____________</w:t>
          </w:r>
        </w:p>
      </w:docPartBody>
    </w:docPart>
    <w:docPart>
      <w:docPartPr>
        <w:name w:val="B94C04EFAC4A40859D4913956FB676F1"/>
        <w:category>
          <w:name w:val="常规"/>
          <w:gallery w:val="placeholder"/>
        </w:category>
        <w:types>
          <w:type w:val="bbPlcHdr"/>
        </w:types>
        <w:behaviors>
          <w:behavior w:val="content"/>
        </w:behaviors>
        <w:guid w:val="{DE2F14AA-9064-47F1-910A-23813B7C8ED1}"/>
      </w:docPartPr>
      <w:docPartBody>
        <w:p w:rsidR="008D62EF" w:rsidRDefault="008D62EF" w:rsidP="008D62EF">
          <w:pPr>
            <w:pStyle w:val="B94C04EFAC4A40859D4913956FB676F1"/>
          </w:pPr>
          <w:r>
            <w:rPr>
              <w:rStyle w:val="placeholder1Char"/>
              <w:rFonts w:hint="eastAsia"/>
            </w:rPr>
            <w:t>____________</w:t>
          </w:r>
        </w:p>
      </w:docPartBody>
    </w:docPart>
    <w:docPart>
      <w:docPartPr>
        <w:name w:val="DAEF0D3F025D4A4DA0C39C154C46C9D9"/>
        <w:category>
          <w:name w:val="常规"/>
          <w:gallery w:val="placeholder"/>
        </w:category>
        <w:types>
          <w:type w:val="bbPlcHdr"/>
        </w:types>
        <w:behaviors>
          <w:behavior w:val="content"/>
        </w:behaviors>
        <w:guid w:val="{71596079-3A67-42FF-90BF-B65C5425816D}"/>
      </w:docPartPr>
      <w:docPartBody>
        <w:p w:rsidR="008D62EF" w:rsidRDefault="008D62EF" w:rsidP="008D62EF">
          <w:pPr>
            <w:pStyle w:val="DAEF0D3F025D4A4DA0C39C154C46C9D9"/>
          </w:pPr>
          <w:r>
            <w:rPr>
              <w:rStyle w:val="placeholder1Char"/>
              <w:rFonts w:hint="eastAsia"/>
            </w:rPr>
            <w:t>____________</w:t>
          </w:r>
        </w:p>
      </w:docPartBody>
    </w:docPart>
    <w:docPart>
      <w:docPartPr>
        <w:name w:val="8F29A8BAD1F04A0994987E3CFE775E1D"/>
        <w:category>
          <w:name w:val="常规"/>
          <w:gallery w:val="placeholder"/>
        </w:category>
        <w:types>
          <w:type w:val="bbPlcHdr"/>
        </w:types>
        <w:behaviors>
          <w:behavior w:val="content"/>
        </w:behaviors>
        <w:guid w:val="{1B7390AC-EAF3-4F5F-A519-C2A68D2122E8}"/>
      </w:docPartPr>
      <w:docPartBody>
        <w:p w:rsidR="008D62EF" w:rsidRDefault="008D62EF" w:rsidP="008D62EF">
          <w:pPr>
            <w:pStyle w:val="8F29A8BAD1F04A0994987E3CFE775E1D"/>
          </w:pPr>
          <w:r>
            <w:rPr>
              <w:rStyle w:val="placeholder1Char"/>
              <w:rFonts w:hint="eastAsia"/>
            </w:rPr>
            <w:t>____________</w:t>
          </w:r>
        </w:p>
      </w:docPartBody>
    </w:docPart>
    <w:docPart>
      <w:docPartPr>
        <w:name w:val="CCE1CA1A5EBC486289F135B894F9C837"/>
        <w:category>
          <w:name w:val="常规"/>
          <w:gallery w:val="placeholder"/>
        </w:category>
        <w:types>
          <w:type w:val="bbPlcHdr"/>
        </w:types>
        <w:behaviors>
          <w:behavior w:val="content"/>
        </w:behaviors>
        <w:guid w:val="{EF56743D-1FA1-4F2F-97B1-9B0ED5E6597C}"/>
      </w:docPartPr>
      <w:docPartBody>
        <w:p w:rsidR="008D62EF" w:rsidRDefault="008D62EF" w:rsidP="008D62EF">
          <w:pPr>
            <w:pStyle w:val="CCE1CA1A5EBC486289F135B894F9C837"/>
          </w:pPr>
          <w:r>
            <w:rPr>
              <w:rStyle w:val="placeholder1Char"/>
              <w:rFonts w:hint="eastAsia"/>
            </w:rPr>
            <w:t>____________</w:t>
          </w:r>
        </w:p>
      </w:docPartBody>
    </w:docPart>
    <w:docPart>
      <w:docPartPr>
        <w:name w:val="A3BBA3A8C01A4A4185B47C3D7A13C080"/>
        <w:category>
          <w:name w:val="常规"/>
          <w:gallery w:val="placeholder"/>
        </w:category>
        <w:types>
          <w:type w:val="bbPlcHdr"/>
        </w:types>
        <w:behaviors>
          <w:behavior w:val="content"/>
        </w:behaviors>
        <w:guid w:val="{3FCF8C2A-61EA-46E8-8FA7-5794559F6731}"/>
      </w:docPartPr>
      <w:docPartBody>
        <w:p w:rsidR="008D62EF" w:rsidRDefault="008D62EF" w:rsidP="008D62EF">
          <w:pPr>
            <w:pStyle w:val="A3BBA3A8C01A4A4185B47C3D7A13C080"/>
          </w:pPr>
          <w:r>
            <w:rPr>
              <w:rStyle w:val="placeholder1Char"/>
              <w:rFonts w:hint="eastAsia"/>
            </w:rPr>
            <w:t>____________</w:t>
          </w:r>
        </w:p>
      </w:docPartBody>
    </w:docPart>
    <w:docPart>
      <w:docPartPr>
        <w:name w:val="B9F1A5A155AF484B9A6466EDDE0F3AD2"/>
        <w:category>
          <w:name w:val="常规"/>
          <w:gallery w:val="placeholder"/>
        </w:category>
        <w:types>
          <w:type w:val="bbPlcHdr"/>
        </w:types>
        <w:behaviors>
          <w:behavior w:val="content"/>
        </w:behaviors>
        <w:guid w:val="{A5E4C93E-06AB-4FEB-B59D-B1CC363CA454}"/>
      </w:docPartPr>
      <w:docPartBody>
        <w:p w:rsidR="008D62EF" w:rsidRDefault="008D62EF" w:rsidP="008D62EF">
          <w:pPr>
            <w:pStyle w:val="B9F1A5A155AF484B9A6466EDDE0F3AD2"/>
          </w:pPr>
          <w:r>
            <w:rPr>
              <w:rStyle w:val="placeholder1Char"/>
              <w:rFonts w:hint="eastAsia"/>
            </w:rPr>
            <w:t>____________</w:t>
          </w:r>
        </w:p>
      </w:docPartBody>
    </w:docPart>
    <w:docPart>
      <w:docPartPr>
        <w:name w:val="F049609F7E5A4907933D74CC86A292D3"/>
        <w:category>
          <w:name w:val="常规"/>
          <w:gallery w:val="placeholder"/>
        </w:category>
        <w:types>
          <w:type w:val="bbPlcHdr"/>
        </w:types>
        <w:behaviors>
          <w:behavior w:val="content"/>
        </w:behaviors>
        <w:guid w:val="{B180E0FB-A09E-458C-A4EB-D9C71E8AF691}"/>
      </w:docPartPr>
      <w:docPartBody>
        <w:p w:rsidR="008D62EF" w:rsidRDefault="008D62EF" w:rsidP="008D62EF">
          <w:pPr>
            <w:pStyle w:val="F049609F7E5A4907933D74CC86A292D3"/>
          </w:pPr>
          <w:r>
            <w:rPr>
              <w:rStyle w:val="placeholder1Char"/>
              <w:rFonts w:hint="eastAsia"/>
            </w:rPr>
            <w:t>____________</w:t>
          </w:r>
        </w:p>
      </w:docPartBody>
    </w:docPart>
    <w:docPart>
      <w:docPartPr>
        <w:name w:val="B8EA227C8AD24829A9D1603B78E48AA5"/>
        <w:category>
          <w:name w:val="常规"/>
          <w:gallery w:val="placeholder"/>
        </w:category>
        <w:types>
          <w:type w:val="bbPlcHdr"/>
        </w:types>
        <w:behaviors>
          <w:behavior w:val="content"/>
        </w:behaviors>
        <w:guid w:val="{71AA322A-5BD8-4084-A0AA-C5691CA724B7}"/>
      </w:docPartPr>
      <w:docPartBody>
        <w:p w:rsidR="008D62EF" w:rsidRDefault="008D62EF" w:rsidP="008D62EF">
          <w:pPr>
            <w:pStyle w:val="B8EA227C8AD24829A9D1603B78E48AA5"/>
          </w:pPr>
          <w:r>
            <w:rPr>
              <w:rStyle w:val="placeholder1Char"/>
              <w:rFonts w:hint="eastAsia"/>
            </w:rPr>
            <w:t>____________</w:t>
          </w:r>
        </w:p>
      </w:docPartBody>
    </w:docPart>
    <w:docPart>
      <w:docPartPr>
        <w:name w:val="003033BBBF104EBD8303F824E5302CA8"/>
        <w:category>
          <w:name w:val="常规"/>
          <w:gallery w:val="placeholder"/>
        </w:category>
        <w:types>
          <w:type w:val="bbPlcHdr"/>
        </w:types>
        <w:behaviors>
          <w:behavior w:val="content"/>
        </w:behaviors>
        <w:guid w:val="{CFACBB0D-6364-48CF-8F14-7EFE047867AE}"/>
      </w:docPartPr>
      <w:docPartBody>
        <w:p w:rsidR="008D62EF" w:rsidRDefault="008D62EF" w:rsidP="008D62EF">
          <w:pPr>
            <w:pStyle w:val="003033BBBF104EBD8303F824E5302CA8"/>
          </w:pPr>
          <w:r>
            <w:rPr>
              <w:rStyle w:val="placeholder1Char"/>
              <w:rFonts w:hint="eastAsia"/>
            </w:rPr>
            <w:t>____________</w:t>
          </w:r>
        </w:p>
      </w:docPartBody>
    </w:docPart>
    <w:docPart>
      <w:docPartPr>
        <w:name w:val="ABCAB6CE332647F99FA10EBCC7671812"/>
        <w:category>
          <w:name w:val="常规"/>
          <w:gallery w:val="placeholder"/>
        </w:category>
        <w:types>
          <w:type w:val="bbPlcHdr"/>
        </w:types>
        <w:behaviors>
          <w:behavior w:val="content"/>
        </w:behaviors>
        <w:guid w:val="{9BD63857-205F-4F03-9F83-8C32AE4E9516}"/>
      </w:docPartPr>
      <w:docPartBody>
        <w:p w:rsidR="008D62EF" w:rsidRDefault="008D62EF" w:rsidP="008D62EF">
          <w:pPr>
            <w:pStyle w:val="ABCAB6CE332647F99FA10EBCC7671812"/>
          </w:pPr>
          <w:r>
            <w:rPr>
              <w:rStyle w:val="placeholder1Char"/>
              <w:rFonts w:hint="eastAsia"/>
            </w:rPr>
            <w:t>____________</w:t>
          </w:r>
        </w:p>
      </w:docPartBody>
    </w:docPart>
    <w:docPart>
      <w:docPartPr>
        <w:name w:val="73FD09D2290D4D2B8203C8624BFFE5E5"/>
        <w:category>
          <w:name w:val="常规"/>
          <w:gallery w:val="placeholder"/>
        </w:category>
        <w:types>
          <w:type w:val="bbPlcHdr"/>
        </w:types>
        <w:behaviors>
          <w:behavior w:val="content"/>
        </w:behaviors>
        <w:guid w:val="{D4F071EB-6C99-4331-9050-198C5DB3EB8B}"/>
      </w:docPartPr>
      <w:docPartBody>
        <w:p w:rsidR="008D62EF" w:rsidRDefault="008D62EF" w:rsidP="008D62EF">
          <w:pPr>
            <w:pStyle w:val="73FD09D2290D4D2B8203C8624BFFE5E5"/>
          </w:pPr>
          <w:r>
            <w:rPr>
              <w:rStyle w:val="placeholder1Char"/>
              <w:rFonts w:hint="eastAsia"/>
            </w:rPr>
            <w:t>____________</w:t>
          </w:r>
        </w:p>
      </w:docPartBody>
    </w:docPart>
    <w:docPart>
      <w:docPartPr>
        <w:name w:val="3076B014F76A431B9FE918C905DEF69B"/>
        <w:category>
          <w:name w:val="常规"/>
          <w:gallery w:val="placeholder"/>
        </w:category>
        <w:types>
          <w:type w:val="bbPlcHdr"/>
        </w:types>
        <w:behaviors>
          <w:behavior w:val="content"/>
        </w:behaviors>
        <w:guid w:val="{3F6DD282-7B6A-4E76-BACD-9ADD3859A608}"/>
      </w:docPartPr>
      <w:docPartBody>
        <w:p w:rsidR="008D62EF" w:rsidRDefault="008D62EF" w:rsidP="008D62EF">
          <w:pPr>
            <w:pStyle w:val="3076B014F76A431B9FE918C905DEF69B"/>
          </w:pPr>
          <w:r>
            <w:rPr>
              <w:rStyle w:val="placeholder1Char"/>
              <w:rFonts w:hint="eastAsia"/>
            </w:rPr>
            <w:t>____________</w:t>
          </w:r>
        </w:p>
      </w:docPartBody>
    </w:docPart>
    <w:docPart>
      <w:docPartPr>
        <w:name w:val="95517E2D982049B5873D1F093876F22C"/>
        <w:category>
          <w:name w:val="常规"/>
          <w:gallery w:val="placeholder"/>
        </w:category>
        <w:types>
          <w:type w:val="bbPlcHdr"/>
        </w:types>
        <w:behaviors>
          <w:behavior w:val="content"/>
        </w:behaviors>
        <w:guid w:val="{517E0617-3373-4351-B5E1-4C375B8EBAF4}"/>
      </w:docPartPr>
      <w:docPartBody>
        <w:p w:rsidR="008D62EF" w:rsidRDefault="008D62EF" w:rsidP="008D62EF">
          <w:pPr>
            <w:pStyle w:val="95517E2D982049B5873D1F093876F22C"/>
          </w:pPr>
          <w:r>
            <w:rPr>
              <w:rStyle w:val="placeholder1Char"/>
              <w:rFonts w:hint="eastAsia"/>
            </w:rPr>
            <w:t>____________</w:t>
          </w:r>
        </w:p>
      </w:docPartBody>
    </w:docPart>
    <w:docPart>
      <w:docPartPr>
        <w:name w:val="91FBAD77B4DC4057B57AE8202CE57A1C"/>
        <w:category>
          <w:name w:val="常规"/>
          <w:gallery w:val="placeholder"/>
        </w:category>
        <w:types>
          <w:type w:val="bbPlcHdr"/>
        </w:types>
        <w:behaviors>
          <w:behavior w:val="content"/>
        </w:behaviors>
        <w:guid w:val="{042A8371-EC4E-41F7-AAD5-C28C7C5DFB27}"/>
      </w:docPartPr>
      <w:docPartBody>
        <w:p w:rsidR="008D62EF" w:rsidRDefault="008D62EF" w:rsidP="008D62EF">
          <w:pPr>
            <w:pStyle w:val="91FBAD77B4DC4057B57AE8202CE57A1C"/>
          </w:pPr>
          <w:r>
            <w:rPr>
              <w:rStyle w:val="placeholder1Char"/>
              <w:rFonts w:hint="eastAsia"/>
            </w:rPr>
            <w:t>____________</w:t>
          </w:r>
        </w:p>
      </w:docPartBody>
    </w:docPart>
    <w:docPart>
      <w:docPartPr>
        <w:name w:val="F7E5B248241A48B4A6532F51B4AC3120"/>
        <w:category>
          <w:name w:val="常规"/>
          <w:gallery w:val="placeholder"/>
        </w:category>
        <w:types>
          <w:type w:val="bbPlcHdr"/>
        </w:types>
        <w:behaviors>
          <w:behavior w:val="content"/>
        </w:behaviors>
        <w:guid w:val="{BB7BB7AC-1D65-41E0-AA1C-F57F15173AB0}"/>
      </w:docPartPr>
      <w:docPartBody>
        <w:p w:rsidR="008D62EF" w:rsidRDefault="008D62EF" w:rsidP="008D62EF">
          <w:pPr>
            <w:pStyle w:val="F7E5B248241A48B4A6532F51B4AC3120"/>
          </w:pPr>
          <w:r>
            <w:rPr>
              <w:rStyle w:val="placeholder1Char"/>
              <w:rFonts w:hint="eastAsia"/>
            </w:rPr>
            <w:t>____________</w:t>
          </w:r>
        </w:p>
      </w:docPartBody>
    </w:docPart>
    <w:docPart>
      <w:docPartPr>
        <w:name w:val="FAF8DC03824D4DC5A5B7D5E4E58CCA2B"/>
        <w:category>
          <w:name w:val="常规"/>
          <w:gallery w:val="placeholder"/>
        </w:category>
        <w:types>
          <w:type w:val="bbPlcHdr"/>
        </w:types>
        <w:behaviors>
          <w:behavior w:val="content"/>
        </w:behaviors>
        <w:guid w:val="{A3B6A2ED-BDAE-4D50-AF76-7884F258BCB2}"/>
      </w:docPartPr>
      <w:docPartBody>
        <w:p w:rsidR="008D62EF" w:rsidRDefault="008D62EF" w:rsidP="008D62EF">
          <w:pPr>
            <w:pStyle w:val="FAF8DC03824D4DC5A5B7D5E4E58CCA2B"/>
          </w:pPr>
          <w:r>
            <w:rPr>
              <w:rStyle w:val="placeholder1Char"/>
              <w:rFonts w:hint="eastAsia"/>
            </w:rPr>
            <w:t>____________</w:t>
          </w:r>
        </w:p>
      </w:docPartBody>
    </w:docPart>
    <w:docPart>
      <w:docPartPr>
        <w:name w:val="94299F1420FF4156B8F206132E4ECA00"/>
        <w:category>
          <w:name w:val="常规"/>
          <w:gallery w:val="placeholder"/>
        </w:category>
        <w:types>
          <w:type w:val="bbPlcHdr"/>
        </w:types>
        <w:behaviors>
          <w:behavior w:val="content"/>
        </w:behaviors>
        <w:guid w:val="{7292CE5C-FE0E-4270-B389-4054E9AE71D4}"/>
      </w:docPartPr>
      <w:docPartBody>
        <w:p w:rsidR="008D62EF" w:rsidRDefault="008D62EF" w:rsidP="008D62EF">
          <w:pPr>
            <w:pStyle w:val="94299F1420FF4156B8F206132E4ECA00"/>
          </w:pPr>
          <w:r>
            <w:rPr>
              <w:rStyle w:val="placeholder1Char"/>
              <w:rFonts w:hint="eastAsia"/>
            </w:rPr>
            <w:t>____________</w:t>
          </w:r>
        </w:p>
      </w:docPartBody>
    </w:docPart>
    <w:docPart>
      <w:docPartPr>
        <w:name w:val="289CC0F8CE624078B0BD144CCE74DA49"/>
        <w:category>
          <w:name w:val="常规"/>
          <w:gallery w:val="placeholder"/>
        </w:category>
        <w:types>
          <w:type w:val="bbPlcHdr"/>
        </w:types>
        <w:behaviors>
          <w:behavior w:val="content"/>
        </w:behaviors>
        <w:guid w:val="{29CD5642-BE1C-406F-85C2-9D10142A5D6B}"/>
      </w:docPartPr>
      <w:docPartBody>
        <w:p w:rsidR="008D62EF" w:rsidRDefault="008D62EF" w:rsidP="008D62EF">
          <w:pPr>
            <w:pStyle w:val="289CC0F8CE624078B0BD144CCE74DA49"/>
          </w:pPr>
          <w:r>
            <w:rPr>
              <w:rStyle w:val="placeholder1Char"/>
              <w:rFonts w:hint="eastAsia"/>
            </w:rPr>
            <w:t>____________</w:t>
          </w:r>
        </w:p>
      </w:docPartBody>
    </w:docPart>
    <w:docPart>
      <w:docPartPr>
        <w:name w:val="022AACFC858B4B5BB125D2A4B35381D4"/>
        <w:category>
          <w:name w:val="常规"/>
          <w:gallery w:val="placeholder"/>
        </w:category>
        <w:types>
          <w:type w:val="bbPlcHdr"/>
        </w:types>
        <w:behaviors>
          <w:behavior w:val="content"/>
        </w:behaviors>
        <w:guid w:val="{C788FEDE-D81D-4123-87E0-08BA3F23DA22}"/>
      </w:docPartPr>
      <w:docPartBody>
        <w:p w:rsidR="008D62EF" w:rsidRDefault="008D62EF" w:rsidP="008D62EF">
          <w:pPr>
            <w:pStyle w:val="022AACFC858B4B5BB125D2A4B35381D4"/>
          </w:pPr>
          <w:r>
            <w:rPr>
              <w:rStyle w:val="placeholder1Char"/>
              <w:rFonts w:hint="eastAsia"/>
            </w:rPr>
            <w:t>____________</w:t>
          </w:r>
        </w:p>
      </w:docPartBody>
    </w:docPart>
    <w:docPart>
      <w:docPartPr>
        <w:name w:val="6382843E39BF46D4977AF41C63119882"/>
        <w:category>
          <w:name w:val="常规"/>
          <w:gallery w:val="placeholder"/>
        </w:category>
        <w:types>
          <w:type w:val="bbPlcHdr"/>
        </w:types>
        <w:behaviors>
          <w:behavior w:val="content"/>
        </w:behaviors>
        <w:guid w:val="{F867C833-475D-463B-9BA6-6D412790A1DB}"/>
      </w:docPartPr>
      <w:docPartBody>
        <w:p w:rsidR="008D62EF" w:rsidRDefault="008D62EF" w:rsidP="008D62EF">
          <w:pPr>
            <w:pStyle w:val="6382843E39BF46D4977AF41C63119882"/>
          </w:pPr>
          <w:r>
            <w:rPr>
              <w:rStyle w:val="placeholder1Char"/>
              <w:rFonts w:hint="eastAsia"/>
            </w:rPr>
            <w:t>____________</w:t>
          </w:r>
        </w:p>
      </w:docPartBody>
    </w:docPart>
    <w:docPart>
      <w:docPartPr>
        <w:name w:val="FD8A00B35E38450FB1291C04F9EA8EFD"/>
        <w:category>
          <w:name w:val="常规"/>
          <w:gallery w:val="placeholder"/>
        </w:category>
        <w:types>
          <w:type w:val="bbPlcHdr"/>
        </w:types>
        <w:behaviors>
          <w:behavior w:val="content"/>
        </w:behaviors>
        <w:guid w:val="{E1E2831B-0EE4-4F4C-B1AE-060ADC7FED51}"/>
      </w:docPartPr>
      <w:docPartBody>
        <w:p w:rsidR="008D62EF" w:rsidRDefault="008D62EF" w:rsidP="008D62EF">
          <w:pPr>
            <w:pStyle w:val="FD8A00B35E38450FB1291C04F9EA8EFD"/>
          </w:pPr>
          <w:r>
            <w:rPr>
              <w:rStyle w:val="placeholder1Char"/>
              <w:rFonts w:hint="eastAsia"/>
            </w:rPr>
            <w:t>____________</w:t>
          </w:r>
        </w:p>
      </w:docPartBody>
    </w:docPart>
    <w:docPart>
      <w:docPartPr>
        <w:name w:val="34481829F3694B4E8D913ECAFCDE1C0E"/>
        <w:category>
          <w:name w:val="常规"/>
          <w:gallery w:val="placeholder"/>
        </w:category>
        <w:types>
          <w:type w:val="bbPlcHdr"/>
        </w:types>
        <w:behaviors>
          <w:behavior w:val="content"/>
        </w:behaviors>
        <w:guid w:val="{01EC66F7-4EFC-4F7E-ADE4-89D89313461B}"/>
      </w:docPartPr>
      <w:docPartBody>
        <w:p w:rsidR="008D62EF" w:rsidRDefault="008D62EF" w:rsidP="008D62EF">
          <w:pPr>
            <w:pStyle w:val="34481829F3694B4E8D913ECAFCDE1C0E"/>
          </w:pPr>
          <w:r>
            <w:rPr>
              <w:rStyle w:val="placeholder1Char"/>
              <w:rFonts w:hint="eastAsia"/>
            </w:rPr>
            <w:t>____________</w:t>
          </w:r>
        </w:p>
      </w:docPartBody>
    </w:docPart>
    <w:docPart>
      <w:docPartPr>
        <w:name w:val="FB43BA92E6B643BEB865754A1C52ACD0"/>
        <w:category>
          <w:name w:val="常规"/>
          <w:gallery w:val="placeholder"/>
        </w:category>
        <w:types>
          <w:type w:val="bbPlcHdr"/>
        </w:types>
        <w:behaviors>
          <w:behavior w:val="content"/>
        </w:behaviors>
        <w:guid w:val="{7A640827-64C2-4E2B-B76B-94C5FF24E500}"/>
      </w:docPartPr>
      <w:docPartBody>
        <w:p w:rsidR="008D62EF" w:rsidRDefault="008D62EF" w:rsidP="008D62EF">
          <w:pPr>
            <w:pStyle w:val="FB43BA92E6B643BEB865754A1C52ACD0"/>
          </w:pPr>
          <w:r>
            <w:rPr>
              <w:rStyle w:val="placeholder1Char"/>
              <w:rFonts w:hint="eastAsia"/>
            </w:rPr>
            <w:t>____________</w:t>
          </w:r>
        </w:p>
      </w:docPartBody>
    </w:docPart>
    <w:docPart>
      <w:docPartPr>
        <w:name w:val="66F66984D9ED4A53A615EE874FA75794"/>
        <w:category>
          <w:name w:val="常规"/>
          <w:gallery w:val="placeholder"/>
        </w:category>
        <w:types>
          <w:type w:val="bbPlcHdr"/>
        </w:types>
        <w:behaviors>
          <w:behavior w:val="content"/>
        </w:behaviors>
        <w:guid w:val="{077E50D5-92F8-49F2-A0D6-2A4E973B2459}"/>
      </w:docPartPr>
      <w:docPartBody>
        <w:p w:rsidR="008D62EF" w:rsidRDefault="008D62EF" w:rsidP="008D62EF">
          <w:pPr>
            <w:pStyle w:val="66F66984D9ED4A53A615EE874FA75794"/>
          </w:pPr>
          <w:r>
            <w:rPr>
              <w:rStyle w:val="placeholder1Char"/>
              <w:rFonts w:hint="eastAsia"/>
            </w:rPr>
            <w:t>____________</w:t>
          </w:r>
        </w:p>
      </w:docPartBody>
    </w:docPart>
    <w:docPart>
      <w:docPartPr>
        <w:name w:val="9CBAD006A00A4E1297C30C8A9086ACF8"/>
        <w:category>
          <w:name w:val="常规"/>
          <w:gallery w:val="placeholder"/>
        </w:category>
        <w:types>
          <w:type w:val="bbPlcHdr"/>
        </w:types>
        <w:behaviors>
          <w:behavior w:val="content"/>
        </w:behaviors>
        <w:guid w:val="{95684220-1B95-400A-AFAF-EC7F4F3B53F5}"/>
      </w:docPartPr>
      <w:docPartBody>
        <w:p w:rsidR="008D62EF" w:rsidRDefault="008D62EF" w:rsidP="008D62EF">
          <w:pPr>
            <w:pStyle w:val="9CBAD006A00A4E1297C30C8A9086ACF8"/>
          </w:pPr>
          <w:r>
            <w:rPr>
              <w:rStyle w:val="placeholder1Char"/>
              <w:rFonts w:hint="eastAsia"/>
            </w:rPr>
            <w:t>____________</w:t>
          </w:r>
        </w:p>
      </w:docPartBody>
    </w:docPart>
    <w:docPart>
      <w:docPartPr>
        <w:name w:val="59152B263551450FA6E006C275535F85"/>
        <w:category>
          <w:name w:val="常规"/>
          <w:gallery w:val="placeholder"/>
        </w:category>
        <w:types>
          <w:type w:val="bbPlcHdr"/>
        </w:types>
        <w:behaviors>
          <w:behavior w:val="content"/>
        </w:behaviors>
        <w:guid w:val="{AEF89F8A-6E39-483F-B034-91947834269A}"/>
      </w:docPartPr>
      <w:docPartBody>
        <w:p w:rsidR="008D62EF" w:rsidRDefault="008D62EF" w:rsidP="008D62EF">
          <w:pPr>
            <w:pStyle w:val="59152B263551450FA6E006C275535F85"/>
          </w:pPr>
          <w:r>
            <w:rPr>
              <w:rStyle w:val="placeholder1Char"/>
              <w:rFonts w:hint="eastAsia"/>
            </w:rPr>
            <w:t>____________</w:t>
          </w:r>
        </w:p>
      </w:docPartBody>
    </w:docPart>
    <w:docPart>
      <w:docPartPr>
        <w:name w:val="56ACEE79474349D8AF3A0156CD3D82E7"/>
        <w:category>
          <w:name w:val="常规"/>
          <w:gallery w:val="placeholder"/>
        </w:category>
        <w:types>
          <w:type w:val="bbPlcHdr"/>
        </w:types>
        <w:behaviors>
          <w:behavior w:val="content"/>
        </w:behaviors>
        <w:guid w:val="{604FDEEE-E30B-4E49-9067-72A34C142BB3}"/>
      </w:docPartPr>
      <w:docPartBody>
        <w:p w:rsidR="008D62EF" w:rsidRDefault="008D62EF" w:rsidP="008D62EF">
          <w:pPr>
            <w:pStyle w:val="56ACEE79474349D8AF3A0156CD3D82E7"/>
          </w:pPr>
          <w:r>
            <w:rPr>
              <w:rStyle w:val="placeholder1Char"/>
              <w:rFonts w:hint="eastAsia"/>
            </w:rPr>
            <w:t>____________</w:t>
          </w:r>
        </w:p>
      </w:docPartBody>
    </w:docPart>
    <w:docPart>
      <w:docPartPr>
        <w:name w:val="3BF7F3A68D6A4E14B238B01A88407B48"/>
        <w:category>
          <w:name w:val="常规"/>
          <w:gallery w:val="placeholder"/>
        </w:category>
        <w:types>
          <w:type w:val="bbPlcHdr"/>
        </w:types>
        <w:behaviors>
          <w:behavior w:val="content"/>
        </w:behaviors>
        <w:guid w:val="{63744668-C878-464B-8A1E-6AF50FBFC537}"/>
      </w:docPartPr>
      <w:docPartBody>
        <w:p w:rsidR="008D62EF" w:rsidRDefault="008D62EF" w:rsidP="008D62EF">
          <w:pPr>
            <w:pStyle w:val="3BF7F3A68D6A4E14B238B01A88407B48"/>
          </w:pPr>
          <w:r>
            <w:rPr>
              <w:rStyle w:val="placeholder1Char"/>
              <w:rFonts w:hint="eastAsia"/>
            </w:rPr>
            <w:t>____________</w:t>
          </w:r>
        </w:p>
      </w:docPartBody>
    </w:docPart>
    <w:docPart>
      <w:docPartPr>
        <w:name w:val="48F48D1A75D54550B9E8ABCA44C9C0F8"/>
        <w:category>
          <w:name w:val="常规"/>
          <w:gallery w:val="placeholder"/>
        </w:category>
        <w:types>
          <w:type w:val="bbPlcHdr"/>
        </w:types>
        <w:behaviors>
          <w:behavior w:val="content"/>
        </w:behaviors>
        <w:guid w:val="{7EF3FD00-64BE-4B54-89AA-651275AAF0DD}"/>
      </w:docPartPr>
      <w:docPartBody>
        <w:p w:rsidR="008D62EF" w:rsidRDefault="008D62EF" w:rsidP="008D62EF">
          <w:pPr>
            <w:pStyle w:val="48F48D1A75D54550B9E8ABCA44C9C0F8"/>
          </w:pPr>
          <w:r>
            <w:rPr>
              <w:rStyle w:val="placeholder1Char"/>
              <w:rFonts w:hint="eastAsia"/>
            </w:rPr>
            <w:t>____________</w:t>
          </w:r>
        </w:p>
      </w:docPartBody>
    </w:docPart>
    <w:docPart>
      <w:docPartPr>
        <w:name w:val="BF9DC852346B47D786027939AC387E5B"/>
        <w:category>
          <w:name w:val="常规"/>
          <w:gallery w:val="placeholder"/>
        </w:category>
        <w:types>
          <w:type w:val="bbPlcHdr"/>
        </w:types>
        <w:behaviors>
          <w:behavior w:val="content"/>
        </w:behaviors>
        <w:guid w:val="{6A73D358-F911-44CA-8836-8D20F3EBF5A4}"/>
      </w:docPartPr>
      <w:docPartBody>
        <w:p w:rsidR="008D62EF" w:rsidRDefault="008D62EF" w:rsidP="008D62EF">
          <w:pPr>
            <w:pStyle w:val="BF9DC852346B47D786027939AC387E5B"/>
          </w:pPr>
          <w:r>
            <w:rPr>
              <w:rStyle w:val="placeholder1Char"/>
              <w:rFonts w:hint="eastAsia"/>
            </w:rPr>
            <w:t>____________</w:t>
          </w:r>
        </w:p>
      </w:docPartBody>
    </w:docPart>
    <w:docPart>
      <w:docPartPr>
        <w:name w:val="9944A85F549842C88DD2C20C6238878E"/>
        <w:category>
          <w:name w:val="常规"/>
          <w:gallery w:val="placeholder"/>
        </w:category>
        <w:types>
          <w:type w:val="bbPlcHdr"/>
        </w:types>
        <w:behaviors>
          <w:behavior w:val="content"/>
        </w:behaviors>
        <w:guid w:val="{FB50A8F1-1081-465C-991D-E770D6699383}"/>
      </w:docPartPr>
      <w:docPartBody>
        <w:p w:rsidR="008D62EF" w:rsidRDefault="008D62EF" w:rsidP="008D62EF">
          <w:pPr>
            <w:pStyle w:val="9944A85F549842C88DD2C20C6238878E"/>
          </w:pPr>
          <w:r>
            <w:rPr>
              <w:rStyle w:val="placeholder1Char"/>
              <w:rFonts w:hint="eastAsia"/>
            </w:rPr>
            <w:t>____________</w:t>
          </w:r>
        </w:p>
      </w:docPartBody>
    </w:docPart>
    <w:docPart>
      <w:docPartPr>
        <w:name w:val="C3E3904D902F4EE1ADBEFDB659186660"/>
        <w:category>
          <w:name w:val="常规"/>
          <w:gallery w:val="placeholder"/>
        </w:category>
        <w:types>
          <w:type w:val="bbPlcHdr"/>
        </w:types>
        <w:behaviors>
          <w:behavior w:val="content"/>
        </w:behaviors>
        <w:guid w:val="{8E558085-09F2-45DC-8DA8-EFFF63E74F4D}"/>
      </w:docPartPr>
      <w:docPartBody>
        <w:p w:rsidR="008D62EF" w:rsidRDefault="008D62EF" w:rsidP="008D62EF">
          <w:pPr>
            <w:pStyle w:val="C3E3904D902F4EE1ADBEFDB659186660"/>
          </w:pPr>
          <w:r>
            <w:rPr>
              <w:rStyle w:val="placeholder1Char"/>
              <w:rFonts w:hint="eastAsia"/>
            </w:rPr>
            <w:t>____________</w:t>
          </w:r>
        </w:p>
      </w:docPartBody>
    </w:docPart>
    <w:docPart>
      <w:docPartPr>
        <w:name w:val="89317313CB76492B85CF11A2ACF9600C"/>
        <w:category>
          <w:name w:val="常规"/>
          <w:gallery w:val="placeholder"/>
        </w:category>
        <w:types>
          <w:type w:val="bbPlcHdr"/>
        </w:types>
        <w:behaviors>
          <w:behavior w:val="content"/>
        </w:behaviors>
        <w:guid w:val="{0F664C26-9D64-492A-9ABC-FE2D7AE85215}"/>
      </w:docPartPr>
      <w:docPartBody>
        <w:p w:rsidR="008D62EF" w:rsidRDefault="008D62EF" w:rsidP="008D62EF">
          <w:pPr>
            <w:pStyle w:val="89317313CB76492B85CF11A2ACF9600C"/>
          </w:pPr>
          <w:r>
            <w:rPr>
              <w:rStyle w:val="placeholder1Char"/>
              <w:rFonts w:hint="eastAsia"/>
            </w:rPr>
            <w:t>____________</w:t>
          </w:r>
        </w:p>
      </w:docPartBody>
    </w:docPart>
    <w:docPart>
      <w:docPartPr>
        <w:name w:val="6C4E4F91B077490D9D05A2BD4B461C5A"/>
        <w:category>
          <w:name w:val="常规"/>
          <w:gallery w:val="placeholder"/>
        </w:category>
        <w:types>
          <w:type w:val="bbPlcHdr"/>
        </w:types>
        <w:behaviors>
          <w:behavior w:val="content"/>
        </w:behaviors>
        <w:guid w:val="{DA1E7420-077E-4A95-8590-2E2588796CA8}"/>
      </w:docPartPr>
      <w:docPartBody>
        <w:p w:rsidR="008D62EF" w:rsidRDefault="008D62EF" w:rsidP="008D62EF">
          <w:pPr>
            <w:pStyle w:val="6C4E4F91B077490D9D05A2BD4B461C5A"/>
          </w:pPr>
          <w:r>
            <w:rPr>
              <w:rStyle w:val="placeholder1Char"/>
              <w:rFonts w:hint="eastAsia"/>
            </w:rPr>
            <w:t>____________</w:t>
          </w:r>
        </w:p>
      </w:docPartBody>
    </w:docPart>
    <w:docPart>
      <w:docPartPr>
        <w:name w:val="D09C7D6737164833829D9BF9B04482AE"/>
        <w:category>
          <w:name w:val="常规"/>
          <w:gallery w:val="placeholder"/>
        </w:category>
        <w:types>
          <w:type w:val="bbPlcHdr"/>
        </w:types>
        <w:behaviors>
          <w:behavior w:val="content"/>
        </w:behaviors>
        <w:guid w:val="{450A205E-BDC6-4F41-ABA0-44817877B5AD}"/>
      </w:docPartPr>
      <w:docPartBody>
        <w:p w:rsidR="008D62EF" w:rsidRDefault="008D62EF" w:rsidP="008D62EF">
          <w:pPr>
            <w:pStyle w:val="D09C7D6737164833829D9BF9B04482AE"/>
          </w:pPr>
          <w:r>
            <w:rPr>
              <w:rStyle w:val="placeholder1Char"/>
              <w:rFonts w:hint="eastAsia"/>
            </w:rPr>
            <w:t>____________</w:t>
          </w:r>
        </w:p>
      </w:docPartBody>
    </w:docPart>
    <w:docPart>
      <w:docPartPr>
        <w:name w:val="0C2CF61DFCC747219FDFE0F65FE7399D"/>
        <w:category>
          <w:name w:val="常规"/>
          <w:gallery w:val="placeholder"/>
        </w:category>
        <w:types>
          <w:type w:val="bbPlcHdr"/>
        </w:types>
        <w:behaviors>
          <w:behavior w:val="content"/>
        </w:behaviors>
        <w:guid w:val="{65D62281-68C2-49B8-B275-584A29A710F1}"/>
      </w:docPartPr>
      <w:docPartBody>
        <w:p w:rsidR="008D62EF" w:rsidRDefault="008D62EF" w:rsidP="008D62EF">
          <w:pPr>
            <w:pStyle w:val="0C2CF61DFCC747219FDFE0F65FE7399D"/>
          </w:pPr>
          <w:r>
            <w:rPr>
              <w:rStyle w:val="placeholder1Char"/>
              <w:rFonts w:hint="eastAsia"/>
            </w:rPr>
            <w:t>____________</w:t>
          </w:r>
        </w:p>
      </w:docPartBody>
    </w:docPart>
    <w:docPart>
      <w:docPartPr>
        <w:name w:val="9725D939FE474ACF93D67A0E0BBE6E94"/>
        <w:category>
          <w:name w:val="常规"/>
          <w:gallery w:val="placeholder"/>
        </w:category>
        <w:types>
          <w:type w:val="bbPlcHdr"/>
        </w:types>
        <w:behaviors>
          <w:behavior w:val="content"/>
        </w:behaviors>
        <w:guid w:val="{DE1674A7-A2AB-4202-A4CE-43C4470AD1B7}"/>
      </w:docPartPr>
      <w:docPartBody>
        <w:p w:rsidR="008D62EF" w:rsidRDefault="008D62EF" w:rsidP="008D62EF">
          <w:pPr>
            <w:pStyle w:val="9725D939FE474ACF93D67A0E0BBE6E94"/>
          </w:pPr>
          <w:r>
            <w:rPr>
              <w:rStyle w:val="placeholder1Char"/>
              <w:rFonts w:hint="eastAsia"/>
            </w:rPr>
            <w:t>____________</w:t>
          </w:r>
        </w:p>
      </w:docPartBody>
    </w:docPart>
    <w:docPart>
      <w:docPartPr>
        <w:name w:val="B28E2C106F9A4CC8A9C06A804454704D"/>
        <w:category>
          <w:name w:val="常规"/>
          <w:gallery w:val="placeholder"/>
        </w:category>
        <w:types>
          <w:type w:val="bbPlcHdr"/>
        </w:types>
        <w:behaviors>
          <w:behavior w:val="content"/>
        </w:behaviors>
        <w:guid w:val="{B2DB5584-8AA4-41F7-A3E7-C89C7A86FB6D}"/>
      </w:docPartPr>
      <w:docPartBody>
        <w:p w:rsidR="008D62EF" w:rsidRDefault="008D62EF" w:rsidP="008D62EF">
          <w:pPr>
            <w:pStyle w:val="B28E2C106F9A4CC8A9C06A804454704D"/>
          </w:pPr>
          <w:r>
            <w:rPr>
              <w:rStyle w:val="placeholder1Char"/>
              <w:rFonts w:hint="eastAsia"/>
            </w:rPr>
            <w:t>____________</w:t>
          </w:r>
        </w:p>
      </w:docPartBody>
    </w:docPart>
    <w:docPart>
      <w:docPartPr>
        <w:name w:val="F0B8F826EFB84D27A15E6D78EB8FE51F"/>
        <w:category>
          <w:name w:val="常规"/>
          <w:gallery w:val="placeholder"/>
        </w:category>
        <w:types>
          <w:type w:val="bbPlcHdr"/>
        </w:types>
        <w:behaviors>
          <w:behavior w:val="content"/>
        </w:behaviors>
        <w:guid w:val="{B4F2F10A-0F41-4903-AEE0-123A2CBB2F43}"/>
      </w:docPartPr>
      <w:docPartBody>
        <w:p w:rsidR="008D62EF" w:rsidRDefault="008D62EF" w:rsidP="008D62EF">
          <w:pPr>
            <w:pStyle w:val="F0B8F826EFB84D27A15E6D78EB8FE51F"/>
          </w:pPr>
          <w:r>
            <w:rPr>
              <w:rStyle w:val="placeholder1Char"/>
              <w:rFonts w:hint="eastAsia"/>
            </w:rPr>
            <w:t>____________</w:t>
          </w:r>
        </w:p>
      </w:docPartBody>
    </w:docPart>
    <w:docPart>
      <w:docPartPr>
        <w:name w:val="8E1E4199CD2643F0B608EC3AADDBDA6D"/>
        <w:category>
          <w:name w:val="常规"/>
          <w:gallery w:val="placeholder"/>
        </w:category>
        <w:types>
          <w:type w:val="bbPlcHdr"/>
        </w:types>
        <w:behaviors>
          <w:behavior w:val="content"/>
        </w:behaviors>
        <w:guid w:val="{309FB656-52BF-4C83-A9E3-4B899AC70369}"/>
      </w:docPartPr>
      <w:docPartBody>
        <w:p w:rsidR="008D62EF" w:rsidRDefault="008D62EF" w:rsidP="008D62EF">
          <w:pPr>
            <w:pStyle w:val="8E1E4199CD2643F0B608EC3AADDBDA6D"/>
          </w:pPr>
          <w:r>
            <w:rPr>
              <w:rStyle w:val="placeholder1Char"/>
              <w:rFonts w:hint="eastAsia"/>
            </w:rPr>
            <w:t>____________</w:t>
          </w:r>
        </w:p>
      </w:docPartBody>
    </w:docPart>
    <w:docPart>
      <w:docPartPr>
        <w:name w:val="9CA59BEBF4FB419BA9B6FA6F36449732"/>
        <w:category>
          <w:name w:val="常规"/>
          <w:gallery w:val="placeholder"/>
        </w:category>
        <w:types>
          <w:type w:val="bbPlcHdr"/>
        </w:types>
        <w:behaviors>
          <w:behavior w:val="content"/>
        </w:behaviors>
        <w:guid w:val="{92107FFA-C77A-4119-9C08-2797FAF9A6BE}"/>
      </w:docPartPr>
      <w:docPartBody>
        <w:p w:rsidR="008D62EF" w:rsidRDefault="008D62EF" w:rsidP="008D62EF">
          <w:pPr>
            <w:pStyle w:val="9CA59BEBF4FB419BA9B6FA6F36449732"/>
          </w:pPr>
          <w:r>
            <w:rPr>
              <w:rStyle w:val="placeholder1Char"/>
              <w:rFonts w:hint="eastAsia"/>
            </w:rPr>
            <w:t>____________</w:t>
          </w:r>
        </w:p>
      </w:docPartBody>
    </w:docPart>
    <w:docPart>
      <w:docPartPr>
        <w:name w:val="73BDE3DD90BC44308FAED38CB9F40E6C"/>
        <w:category>
          <w:name w:val="常规"/>
          <w:gallery w:val="placeholder"/>
        </w:category>
        <w:types>
          <w:type w:val="bbPlcHdr"/>
        </w:types>
        <w:behaviors>
          <w:behavior w:val="content"/>
        </w:behaviors>
        <w:guid w:val="{D0B0CFEB-B19A-4420-96E8-52995C6A570E}"/>
      </w:docPartPr>
      <w:docPartBody>
        <w:p w:rsidR="008D62EF" w:rsidRDefault="008D62EF" w:rsidP="008D62EF">
          <w:pPr>
            <w:pStyle w:val="73BDE3DD90BC44308FAED38CB9F40E6C"/>
          </w:pPr>
          <w:r>
            <w:rPr>
              <w:rStyle w:val="placeholder1Char"/>
              <w:rFonts w:hint="eastAsia"/>
            </w:rPr>
            <w:t>____________</w:t>
          </w:r>
        </w:p>
      </w:docPartBody>
    </w:docPart>
    <w:docPart>
      <w:docPartPr>
        <w:name w:val="84C2166DE1CA4BA98E8B3801883DF46B"/>
        <w:category>
          <w:name w:val="常规"/>
          <w:gallery w:val="placeholder"/>
        </w:category>
        <w:types>
          <w:type w:val="bbPlcHdr"/>
        </w:types>
        <w:behaviors>
          <w:behavior w:val="content"/>
        </w:behaviors>
        <w:guid w:val="{2EC1F6B1-CCCB-4705-BAA7-019A97BFDAC1}"/>
      </w:docPartPr>
      <w:docPartBody>
        <w:p w:rsidR="008D62EF" w:rsidRDefault="008D62EF" w:rsidP="008D62EF">
          <w:pPr>
            <w:pStyle w:val="84C2166DE1CA4BA98E8B3801883DF46B"/>
          </w:pPr>
          <w:r>
            <w:rPr>
              <w:rStyle w:val="placeholder1Char"/>
              <w:rFonts w:hint="eastAsia"/>
            </w:rPr>
            <w:t>____________</w:t>
          </w:r>
        </w:p>
      </w:docPartBody>
    </w:docPart>
    <w:docPart>
      <w:docPartPr>
        <w:name w:val="9A27A6A695B049189F8C49947228A654"/>
        <w:category>
          <w:name w:val="常规"/>
          <w:gallery w:val="placeholder"/>
        </w:category>
        <w:types>
          <w:type w:val="bbPlcHdr"/>
        </w:types>
        <w:behaviors>
          <w:behavior w:val="content"/>
        </w:behaviors>
        <w:guid w:val="{D1075267-63AE-4701-8D69-7A7E7B71DD42}"/>
      </w:docPartPr>
      <w:docPartBody>
        <w:p w:rsidR="008D62EF" w:rsidRDefault="008D62EF" w:rsidP="008D62EF">
          <w:pPr>
            <w:pStyle w:val="9A27A6A695B049189F8C49947228A654"/>
          </w:pPr>
          <w:r>
            <w:rPr>
              <w:rStyle w:val="placeholder1Char"/>
              <w:rFonts w:hint="eastAsia"/>
            </w:rPr>
            <w:t>____________</w:t>
          </w:r>
        </w:p>
      </w:docPartBody>
    </w:docPart>
    <w:docPart>
      <w:docPartPr>
        <w:name w:val="0DF5A4B2383C4B279C06182BFE0527AD"/>
        <w:category>
          <w:name w:val="常规"/>
          <w:gallery w:val="placeholder"/>
        </w:category>
        <w:types>
          <w:type w:val="bbPlcHdr"/>
        </w:types>
        <w:behaviors>
          <w:behavior w:val="content"/>
        </w:behaviors>
        <w:guid w:val="{889A96BE-6DCE-4DB0-A5D8-FE2D5E020C43}"/>
      </w:docPartPr>
      <w:docPartBody>
        <w:p w:rsidR="008D62EF" w:rsidRDefault="008D62EF" w:rsidP="008D62EF">
          <w:pPr>
            <w:pStyle w:val="0DF5A4B2383C4B279C06182BFE0527AD"/>
          </w:pPr>
          <w:r>
            <w:rPr>
              <w:rStyle w:val="placeholder1Char"/>
              <w:rFonts w:hint="eastAsia"/>
            </w:rPr>
            <w:t>____________</w:t>
          </w:r>
        </w:p>
      </w:docPartBody>
    </w:docPart>
    <w:docPart>
      <w:docPartPr>
        <w:name w:val="093CB38661D74113B1EAFB43A4CF2412"/>
        <w:category>
          <w:name w:val="常规"/>
          <w:gallery w:val="placeholder"/>
        </w:category>
        <w:types>
          <w:type w:val="bbPlcHdr"/>
        </w:types>
        <w:behaviors>
          <w:behavior w:val="content"/>
        </w:behaviors>
        <w:guid w:val="{AF73386E-A8D4-4067-97CD-11164750A988}"/>
      </w:docPartPr>
      <w:docPartBody>
        <w:p w:rsidR="008D62EF" w:rsidRDefault="008D62EF" w:rsidP="008D62EF">
          <w:pPr>
            <w:pStyle w:val="093CB38661D74113B1EAFB43A4CF2412"/>
          </w:pPr>
          <w:r>
            <w:rPr>
              <w:rStyle w:val="placeholder1Char"/>
              <w:rFonts w:hint="eastAsia"/>
            </w:rPr>
            <w:t>____________</w:t>
          </w:r>
        </w:p>
      </w:docPartBody>
    </w:docPart>
    <w:docPart>
      <w:docPartPr>
        <w:name w:val="47E669A48D014CE5B462092A2FEAF89A"/>
        <w:category>
          <w:name w:val="常规"/>
          <w:gallery w:val="placeholder"/>
        </w:category>
        <w:types>
          <w:type w:val="bbPlcHdr"/>
        </w:types>
        <w:behaviors>
          <w:behavior w:val="content"/>
        </w:behaviors>
        <w:guid w:val="{A7DD494A-0DBF-4AEB-A363-0E3F624E94D0}"/>
      </w:docPartPr>
      <w:docPartBody>
        <w:p w:rsidR="008D62EF" w:rsidRDefault="008D62EF" w:rsidP="008D62EF">
          <w:pPr>
            <w:pStyle w:val="47E669A48D014CE5B462092A2FEAF89A"/>
          </w:pPr>
          <w:r>
            <w:rPr>
              <w:rStyle w:val="placeholder1Char"/>
              <w:rFonts w:hint="eastAsia"/>
            </w:rPr>
            <w:t>____________</w:t>
          </w:r>
        </w:p>
      </w:docPartBody>
    </w:docPart>
    <w:docPart>
      <w:docPartPr>
        <w:name w:val="2CB7FDF4AD734785974576914821BEFF"/>
        <w:category>
          <w:name w:val="常规"/>
          <w:gallery w:val="placeholder"/>
        </w:category>
        <w:types>
          <w:type w:val="bbPlcHdr"/>
        </w:types>
        <w:behaviors>
          <w:behavior w:val="content"/>
        </w:behaviors>
        <w:guid w:val="{868C19E3-7B68-4595-86D4-27C098FDCD76}"/>
      </w:docPartPr>
      <w:docPartBody>
        <w:p w:rsidR="008D62EF" w:rsidRDefault="008D62EF" w:rsidP="008D62EF">
          <w:pPr>
            <w:pStyle w:val="2CB7FDF4AD734785974576914821BEFF"/>
          </w:pPr>
          <w:r>
            <w:rPr>
              <w:rStyle w:val="placeholder1Char"/>
              <w:rFonts w:hint="eastAsia"/>
            </w:rPr>
            <w:t>____________</w:t>
          </w:r>
        </w:p>
      </w:docPartBody>
    </w:docPart>
    <w:docPart>
      <w:docPartPr>
        <w:name w:val="E48DC2AFC12E44C8B89C8AA14F4B62C1"/>
        <w:category>
          <w:name w:val="常规"/>
          <w:gallery w:val="placeholder"/>
        </w:category>
        <w:types>
          <w:type w:val="bbPlcHdr"/>
        </w:types>
        <w:behaviors>
          <w:behavior w:val="content"/>
        </w:behaviors>
        <w:guid w:val="{7D033760-023B-4863-A594-43EADB58D1A9}"/>
      </w:docPartPr>
      <w:docPartBody>
        <w:p w:rsidR="008D62EF" w:rsidRDefault="008D62EF" w:rsidP="008D62EF">
          <w:pPr>
            <w:pStyle w:val="E48DC2AFC12E44C8B89C8AA14F4B62C1"/>
          </w:pPr>
          <w:r>
            <w:rPr>
              <w:rStyle w:val="placeholder1Char"/>
              <w:rFonts w:hint="eastAsia"/>
            </w:rPr>
            <w:t>____________</w:t>
          </w:r>
        </w:p>
      </w:docPartBody>
    </w:docPart>
    <w:docPart>
      <w:docPartPr>
        <w:name w:val="3939063AD99E4462B0223BA9FA8BBB95"/>
        <w:category>
          <w:name w:val="常规"/>
          <w:gallery w:val="placeholder"/>
        </w:category>
        <w:types>
          <w:type w:val="bbPlcHdr"/>
        </w:types>
        <w:behaviors>
          <w:behavior w:val="content"/>
        </w:behaviors>
        <w:guid w:val="{BC58D230-27F6-4D1C-B5F1-0CCDA6B7505A}"/>
      </w:docPartPr>
      <w:docPartBody>
        <w:p w:rsidR="008D62EF" w:rsidRDefault="008D62EF" w:rsidP="008D62EF">
          <w:pPr>
            <w:pStyle w:val="3939063AD99E4462B0223BA9FA8BBB95"/>
          </w:pPr>
          <w:r>
            <w:rPr>
              <w:rStyle w:val="placeholder1Char"/>
              <w:rFonts w:hint="eastAsia"/>
            </w:rPr>
            <w:t>____________</w:t>
          </w:r>
        </w:p>
      </w:docPartBody>
    </w:docPart>
    <w:docPart>
      <w:docPartPr>
        <w:name w:val="101ECB7B97234FE19BC857861187FFE5"/>
        <w:category>
          <w:name w:val="常规"/>
          <w:gallery w:val="placeholder"/>
        </w:category>
        <w:types>
          <w:type w:val="bbPlcHdr"/>
        </w:types>
        <w:behaviors>
          <w:behavior w:val="content"/>
        </w:behaviors>
        <w:guid w:val="{3D3313F1-6FFA-4685-B0F5-6FC220449B26}"/>
      </w:docPartPr>
      <w:docPartBody>
        <w:p w:rsidR="008D62EF" w:rsidRDefault="008D62EF" w:rsidP="008D62EF">
          <w:pPr>
            <w:pStyle w:val="101ECB7B97234FE19BC857861187FFE5"/>
          </w:pPr>
          <w:r>
            <w:rPr>
              <w:rStyle w:val="placeholder1Char"/>
              <w:rFonts w:hint="eastAsia"/>
            </w:rPr>
            <w:t>____________</w:t>
          </w:r>
        </w:p>
      </w:docPartBody>
    </w:docPart>
    <w:docPart>
      <w:docPartPr>
        <w:name w:val="EE1832C0F17245F5889F09D48C4A5978"/>
        <w:category>
          <w:name w:val="常规"/>
          <w:gallery w:val="placeholder"/>
        </w:category>
        <w:types>
          <w:type w:val="bbPlcHdr"/>
        </w:types>
        <w:behaviors>
          <w:behavior w:val="content"/>
        </w:behaviors>
        <w:guid w:val="{72FD75AD-9C82-4BBD-912F-6E17D6B97BDF}"/>
      </w:docPartPr>
      <w:docPartBody>
        <w:p w:rsidR="008D62EF" w:rsidRDefault="008D62EF" w:rsidP="008D62EF">
          <w:pPr>
            <w:pStyle w:val="EE1832C0F17245F5889F09D48C4A5978"/>
          </w:pPr>
          <w:r>
            <w:rPr>
              <w:rStyle w:val="placeholder1Char"/>
              <w:rFonts w:hint="eastAsia"/>
            </w:rPr>
            <w:t>____________</w:t>
          </w:r>
        </w:p>
      </w:docPartBody>
    </w:docPart>
    <w:docPart>
      <w:docPartPr>
        <w:name w:val="598134D14F954310BFDF4AF160CA12B2"/>
        <w:category>
          <w:name w:val="常规"/>
          <w:gallery w:val="placeholder"/>
        </w:category>
        <w:types>
          <w:type w:val="bbPlcHdr"/>
        </w:types>
        <w:behaviors>
          <w:behavior w:val="content"/>
        </w:behaviors>
        <w:guid w:val="{CD3F1D8F-C3E5-424F-9379-99073582AFDB}"/>
      </w:docPartPr>
      <w:docPartBody>
        <w:p w:rsidR="008D62EF" w:rsidRDefault="008D62EF" w:rsidP="008D62EF">
          <w:pPr>
            <w:pStyle w:val="598134D14F954310BFDF4AF160CA12B2"/>
          </w:pPr>
          <w:r>
            <w:rPr>
              <w:rStyle w:val="placeholder1Char"/>
              <w:rFonts w:hint="eastAsia"/>
            </w:rPr>
            <w:t>____________</w:t>
          </w:r>
        </w:p>
      </w:docPartBody>
    </w:docPart>
    <w:docPart>
      <w:docPartPr>
        <w:name w:val="9FA6ED1CB4F94FE098A1034283E413CA"/>
        <w:category>
          <w:name w:val="常规"/>
          <w:gallery w:val="placeholder"/>
        </w:category>
        <w:types>
          <w:type w:val="bbPlcHdr"/>
        </w:types>
        <w:behaviors>
          <w:behavior w:val="content"/>
        </w:behaviors>
        <w:guid w:val="{BAE2468A-E008-4272-AF0E-BBF138501E2C}"/>
      </w:docPartPr>
      <w:docPartBody>
        <w:p w:rsidR="008D62EF" w:rsidRDefault="008D62EF" w:rsidP="008D62EF">
          <w:pPr>
            <w:pStyle w:val="9FA6ED1CB4F94FE098A1034283E413CA"/>
          </w:pPr>
          <w:r>
            <w:rPr>
              <w:rStyle w:val="placeholder1Char"/>
              <w:rFonts w:hint="eastAsia"/>
            </w:rPr>
            <w:t>____________</w:t>
          </w:r>
        </w:p>
      </w:docPartBody>
    </w:docPart>
    <w:docPart>
      <w:docPartPr>
        <w:name w:val="EDE2C832EFCB4CC5B7188FFEFBD070B2"/>
        <w:category>
          <w:name w:val="常规"/>
          <w:gallery w:val="placeholder"/>
        </w:category>
        <w:types>
          <w:type w:val="bbPlcHdr"/>
        </w:types>
        <w:behaviors>
          <w:behavior w:val="content"/>
        </w:behaviors>
        <w:guid w:val="{56B2B096-6A56-48A2-8A9E-E26603CC3C9F}"/>
      </w:docPartPr>
      <w:docPartBody>
        <w:p w:rsidR="008D62EF" w:rsidRDefault="008D62EF" w:rsidP="008D62EF">
          <w:pPr>
            <w:pStyle w:val="EDE2C832EFCB4CC5B7188FFEFBD070B2"/>
          </w:pPr>
          <w:r>
            <w:rPr>
              <w:rStyle w:val="placeholder1Char"/>
              <w:rFonts w:hint="eastAsia"/>
            </w:rPr>
            <w:t>____________</w:t>
          </w:r>
        </w:p>
      </w:docPartBody>
    </w:docPart>
    <w:docPart>
      <w:docPartPr>
        <w:name w:val="3D6E0ADF26884FFFA7C5D4BB15AB0F9F"/>
        <w:category>
          <w:name w:val="常规"/>
          <w:gallery w:val="placeholder"/>
        </w:category>
        <w:types>
          <w:type w:val="bbPlcHdr"/>
        </w:types>
        <w:behaviors>
          <w:behavior w:val="content"/>
        </w:behaviors>
        <w:guid w:val="{52B833A3-7132-4A90-9AE2-4A2ADD4996B5}"/>
      </w:docPartPr>
      <w:docPartBody>
        <w:p w:rsidR="008D62EF" w:rsidRDefault="008D62EF" w:rsidP="008D62EF">
          <w:pPr>
            <w:pStyle w:val="3D6E0ADF26884FFFA7C5D4BB15AB0F9F"/>
          </w:pPr>
          <w:r>
            <w:rPr>
              <w:rStyle w:val="placeholder1Char"/>
              <w:rFonts w:hint="eastAsia"/>
            </w:rPr>
            <w:t>____________</w:t>
          </w:r>
        </w:p>
      </w:docPartBody>
    </w:docPart>
    <w:docPart>
      <w:docPartPr>
        <w:name w:val="699D1E0381CC48C19E1D7F4DBA113A1F"/>
        <w:category>
          <w:name w:val="常规"/>
          <w:gallery w:val="placeholder"/>
        </w:category>
        <w:types>
          <w:type w:val="bbPlcHdr"/>
        </w:types>
        <w:behaviors>
          <w:behavior w:val="content"/>
        </w:behaviors>
        <w:guid w:val="{AD837DE4-8F23-4E7A-8C14-D05F39CE4A2D}"/>
      </w:docPartPr>
      <w:docPartBody>
        <w:p w:rsidR="008D62EF" w:rsidRDefault="008D62EF" w:rsidP="008D62EF">
          <w:pPr>
            <w:pStyle w:val="699D1E0381CC48C19E1D7F4DBA113A1F"/>
          </w:pPr>
          <w:r>
            <w:rPr>
              <w:rStyle w:val="placeholder1Char"/>
              <w:rFonts w:hint="eastAsia"/>
            </w:rPr>
            <w:t>____________</w:t>
          </w:r>
        </w:p>
      </w:docPartBody>
    </w:docPart>
    <w:docPart>
      <w:docPartPr>
        <w:name w:val="08C775AACDFE4037B8966C215BC3DBB7"/>
        <w:category>
          <w:name w:val="常规"/>
          <w:gallery w:val="placeholder"/>
        </w:category>
        <w:types>
          <w:type w:val="bbPlcHdr"/>
        </w:types>
        <w:behaviors>
          <w:behavior w:val="content"/>
        </w:behaviors>
        <w:guid w:val="{C37DBB3A-DA3A-4319-A1A9-EA51A8F3DA89}"/>
      </w:docPartPr>
      <w:docPartBody>
        <w:p w:rsidR="008D62EF" w:rsidRDefault="008D62EF" w:rsidP="008D62EF">
          <w:pPr>
            <w:pStyle w:val="08C775AACDFE4037B8966C215BC3DBB7"/>
          </w:pPr>
          <w:r>
            <w:rPr>
              <w:rStyle w:val="placeholder1Char"/>
              <w:rFonts w:hint="eastAsia"/>
            </w:rPr>
            <w:t>____________</w:t>
          </w:r>
        </w:p>
      </w:docPartBody>
    </w:docPart>
    <w:docPart>
      <w:docPartPr>
        <w:name w:val="77953EA2DCB34FC49CEC270DA2C8BF04"/>
        <w:category>
          <w:name w:val="常规"/>
          <w:gallery w:val="placeholder"/>
        </w:category>
        <w:types>
          <w:type w:val="bbPlcHdr"/>
        </w:types>
        <w:behaviors>
          <w:behavior w:val="content"/>
        </w:behaviors>
        <w:guid w:val="{03DB5E21-7E25-4B70-889B-72F40EA36329}"/>
      </w:docPartPr>
      <w:docPartBody>
        <w:p w:rsidR="008D62EF" w:rsidRDefault="008D62EF" w:rsidP="008D62EF">
          <w:pPr>
            <w:pStyle w:val="77953EA2DCB34FC49CEC270DA2C8BF04"/>
          </w:pPr>
          <w:r>
            <w:rPr>
              <w:rStyle w:val="placeholder1Char"/>
              <w:rFonts w:hint="eastAsia"/>
            </w:rPr>
            <w:t>____________</w:t>
          </w:r>
        </w:p>
      </w:docPartBody>
    </w:docPart>
    <w:docPart>
      <w:docPartPr>
        <w:name w:val="0D5ED5098A98486193050430C5E480DD"/>
        <w:category>
          <w:name w:val="常规"/>
          <w:gallery w:val="placeholder"/>
        </w:category>
        <w:types>
          <w:type w:val="bbPlcHdr"/>
        </w:types>
        <w:behaviors>
          <w:behavior w:val="content"/>
        </w:behaviors>
        <w:guid w:val="{B3F6F494-1DE5-466A-9B65-97B8603E3C72}"/>
      </w:docPartPr>
      <w:docPartBody>
        <w:p w:rsidR="008D62EF" w:rsidRDefault="008D62EF" w:rsidP="008D62EF">
          <w:pPr>
            <w:pStyle w:val="0D5ED5098A98486193050430C5E480DD"/>
          </w:pPr>
          <w:r>
            <w:rPr>
              <w:rStyle w:val="placeholder1Char"/>
              <w:rFonts w:hint="eastAsia"/>
            </w:rPr>
            <w:t>____________</w:t>
          </w:r>
        </w:p>
      </w:docPartBody>
    </w:docPart>
    <w:docPart>
      <w:docPartPr>
        <w:name w:val="563EC19B47104F399D459F3A4E9514E8"/>
        <w:category>
          <w:name w:val="常规"/>
          <w:gallery w:val="placeholder"/>
        </w:category>
        <w:types>
          <w:type w:val="bbPlcHdr"/>
        </w:types>
        <w:behaviors>
          <w:behavior w:val="content"/>
        </w:behaviors>
        <w:guid w:val="{78CF00BF-67E8-4F54-B65C-38BD074F88DE}"/>
      </w:docPartPr>
      <w:docPartBody>
        <w:p w:rsidR="008D62EF" w:rsidRDefault="008D62EF" w:rsidP="008D62EF">
          <w:pPr>
            <w:pStyle w:val="563EC19B47104F399D459F3A4E9514E8"/>
          </w:pPr>
          <w:r>
            <w:rPr>
              <w:rStyle w:val="placeholder1Char"/>
              <w:rFonts w:hint="eastAsia"/>
            </w:rPr>
            <w:t>____________</w:t>
          </w:r>
        </w:p>
      </w:docPartBody>
    </w:docPart>
    <w:docPart>
      <w:docPartPr>
        <w:name w:val="87277DA6621B4A6C9F075F5E731B7DAC"/>
        <w:category>
          <w:name w:val="常规"/>
          <w:gallery w:val="placeholder"/>
        </w:category>
        <w:types>
          <w:type w:val="bbPlcHdr"/>
        </w:types>
        <w:behaviors>
          <w:behavior w:val="content"/>
        </w:behaviors>
        <w:guid w:val="{4B29F6F1-7ED1-40B4-A72F-D8E40DAAB154}"/>
      </w:docPartPr>
      <w:docPartBody>
        <w:p w:rsidR="008D62EF" w:rsidRDefault="008D62EF" w:rsidP="008D62EF">
          <w:pPr>
            <w:pStyle w:val="87277DA6621B4A6C9F075F5E731B7DAC"/>
          </w:pPr>
          <w:r>
            <w:rPr>
              <w:rStyle w:val="placeholder1Char"/>
              <w:rFonts w:hint="eastAsia"/>
            </w:rPr>
            <w:t>____________</w:t>
          </w:r>
        </w:p>
      </w:docPartBody>
    </w:docPart>
    <w:docPart>
      <w:docPartPr>
        <w:name w:val="36F9661723194AE3885D31B4175B1817"/>
        <w:category>
          <w:name w:val="常规"/>
          <w:gallery w:val="placeholder"/>
        </w:category>
        <w:types>
          <w:type w:val="bbPlcHdr"/>
        </w:types>
        <w:behaviors>
          <w:behavior w:val="content"/>
        </w:behaviors>
        <w:guid w:val="{E6FADF28-DA19-4799-9E9F-7CDC15EBEA87}"/>
      </w:docPartPr>
      <w:docPartBody>
        <w:p w:rsidR="008D62EF" w:rsidRDefault="008D62EF" w:rsidP="008D62EF">
          <w:pPr>
            <w:pStyle w:val="36F9661723194AE3885D31B4175B1817"/>
          </w:pPr>
          <w:r>
            <w:rPr>
              <w:rStyle w:val="placeholder1Char"/>
              <w:rFonts w:hint="eastAsia"/>
            </w:rPr>
            <w:t>____________</w:t>
          </w:r>
        </w:p>
      </w:docPartBody>
    </w:docPart>
    <w:docPart>
      <w:docPartPr>
        <w:name w:val="310B3501135A4CB5B51C77EB7CF6725F"/>
        <w:category>
          <w:name w:val="常规"/>
          <w:gallery w:val="placeholder"/>
        </w:category>
        <w:types>
          <w:type w:val="bbPlcHdr"/>
        </w:types>
        <w:behaviors>
          <w:behavior w:val="content"/>
        </w:behaviors>
        <w:guid w:val="{EE94A51D-5F6E-495E-9AF1-10276A6AECB3}"/>
      </w:docPartPr>
      <w:docPartBody>
        <w:p w:rsidR="008D62EF" w:rsidRDefault="008D62EF" w:rsidP="008D62EF">
          <w:pPr>
            <w:pStyle w:val="310B3501135A4CB5B51C77EB7CF6725F"/>
          </w:pPr>
          <w:r>
            <w:rPr>
              <w:rStyle w:val="placeholder1Char"/>
              <w:rFonts w:hint="eastAsia"/>
            </w:rPr>
            <w:t>____________</w:t>
          </w:r>
        </w:p>
      </w:docPartBody>
    </w:docPart>
    <w:docPart>
      <w:docPartPr>
        <w:name w:val="5E855EF016B049C784DF54B7BBE58709"/>
        <w:category>
          <w:name w:val="常规"/>
          <w:gallery w:val="placeholder"/>
        </w:category>
        <w:types>
          <w:type w:val="bbPlcHdr"/>
        </w:types>
        <w:behaviors>
          <w:behavior w:val="content"/>
        </w:behaviors>
        <w:guid w:val="{33574076-0C5B-4F2C-8A57-F24CB1D47D73}"/>
      </w:docPartPr>
      <w:docPartBody>
        <w:p w:rsidR="008D62EF" w:rsidRDefault="008D62EF" w:rsidP="008D62EF">
          <w:pPr>
            <w:pStyle w:val="5E855EF016B049C784DF54B7BBE58709"/>
          </w:pPr>
          <w:r>
            <w:rPr>
              <w:rStyle w:val="placeholder1Char"/>
              <w:rFonts w:hint="eastAsia"/>
            </w:rPr>
            <w:t>____________</w:t>
          </w:r>
        </w:p>
      </w:docPartBody>
    </w:docPart>
    <w:docPart>
      <w:docPartPr>
        <w:name w:val="193882154CAC43FA8558C50EAE4C0D6A"/>
        <w:category>
          <w:name w:val="常规"/>
          <w:gallery w:val="placeholder"/>
        </w:category>
        <w:types>
          <w:type w:val="bbPlcHdr"/>
        </w:types>
        <w:behaviors>
          <w:behavior w:val="content"/>
        </w:behaviors>
        <w:guid w:val="{5A385EAB-FB27-44A8-BF76-3B836DC90FB6}"/>
      </w:docPartPr>
      <w:docPartBody>
        <w:p w:rsidR="008D62EF" w:rsidRDefault="008D62EF" w:rsidP="008D62EF">
          <w:pPr>
            <w:pStyle w:val="193882154CAC43FA8558C50EAE4C0D6A"/>
          </w:pPr>
          <w:r>
            <w:rPr>
              <w:rStyle w:val="placeholder1Char"/>
              <w:rFonts w:hint="eastAsia"/>
            </w:rPr>
            <w:t>____________</w:t>
          </w:r>
        </w:p>
      </w:docPartBody>
    </w:docPart>
    <w:docPart>
      <w:docPartPr>
        <w:name w:val="CC9AEF1C4BC24237AFD43B345E09627D"/>
        <w:category>
          <w:name w:val="常规"/>
          <w:gallery w:val="placeholder"/>
        </w:category>
        <w:types>
          <w:type w:val="bbPlcHdr"/>
        </w:types>
        <w:behaviors>
          <w:behavior w:val="content"/>
        </w:behaviors>
        <w:guid w:val="{C23B7D85-2A8F-485B-A2C5-DF457E0B8926}"/>
      </w:docPartPr>
      <w:docPartBody>
        <w:p w:rsidR="008D62EF" w:rsidRDefault="008D62EF" w:rsidP="008D62EF">
          <w:pPr>
            <w:pStyle w:val="CC9AEF1C4BC24237AFD43B345E09627D"/>
          </w:pPr>
          <w:r>
            <w:rPr>
              <w:rStyle w:val="placeholder1Char"/>
              <w:rFonts w:hint="eastAsia"/>
            </w:rPr>
            <w:t>____________</w:t>
          </w:r>
        </w:p>
      </w:docPartBody>
    </w:docPart>
    <w:docPart>
      <w:docPartPr>
        <w:name w:val="4ED87C3D84834AC9B02AB16552F49611"/>
        <w:category>
          <w:name w:val="常规"/>
          <w:gallery w:val="placeholder"/>
        </w:category>
        <w:types>
          <w:type w:val="bbPlcHdr"/>
        </w:types>
        <w:behaviors>
          <w:behavior w:val="content"/>
        </w:behaviors>
        <w:guid w:val="{EAD5F82C-4093-4664-B2EB-4CB7C3542CC7}"/>
      </w:docPartPr>
      <w:docPartBody>
        <w:p w:rsidR="008D62EF" w:rsidRDefault="008D62EF" w:rsidP="008D62EF">
          <w:pPr>
            <w:pStyle w:val="4ED87C3D84834AC9B02AB16552F49611"/>
          </w:pPr>
          <w:r>
            <w:rPr>
              <w:rStyle w:val="placeholder1Char"/>
              <w:rFonts w:hint="eastAsia"/>
            </w:rPr>
            <w:t>____________</w:t>
          </w:r>
        </w:p>
      </w:docPartBody>
    </w:docPart>
    <w:docPart>
      <w:docPartPr>
        <w:name w:val="AC8E64B22BFB4038A5CA10D2CF8E0ABB"/>
        <w:category>
          <w:name w:val="常规"/>
          <w:gallery w:val="placeholder"/>
        </w:category>
        <w:types>
          <w:type w:val="bbPlcHdr"/>
        </w:types>
        <w:behaviors>
          <w:behavior w:val="content"/>
        </w:behaviors>
        <w:guid w:val="{0F9D2CEE-7A01-4177-9BB0-17AD844A1AFA}"/>
      </w:docPartPr>
      <w:docPartBody>
        <w:p w:rsidR="008D62EF" w:rsidRDefault="008D62EF" w:rsidP="008D62EF">
          <w:pPr>
            <w:pStyle w:val="AC8E64B22BFB4038A5CA10D2CF8E0ABB"/>
          </w:pPr>
          <w:r>
            <w:rPr>
              <w:rStyle w:val="placeholder1Char"/>
              <w:rFonts w:hint="eastAsia"/>
            </w:rPr>
            <w:t>____________</w:t>
          </w:r>
        </w:p>
      </w:docPartBody>
    </w:docPart>
    <w:docPart>
      <w:docPartPr>
        <w:name w:val="E1DA47D762464DFB89A73629DD329C37"/>
        <w:category>
          <w:name w:val="常规"/>
          <w:gallery w:val="placeholder"/>
        </w:category>
        <w:types>
          <w:type w:val="bbPlcHdr"/>
        </w:types>
        <w:behaviors>
          <w:behavior w:val="content"/>
        </w:behaviors>
        <w:guid w:val="{BE4CB8F4-A189-4425-B280-CCE08ADEBDCC}"/>
      </w:docPartPr>
      <w:docPartBody>
        <w:p w:rsidR="008D62EF" w:rsidRDefault="008D62EF" w:rsidP="008D62EF">
          <w:pPr>
            <w:pStyle w:val="E1DA47D762464DFB89A73629DD329C37"/>
          </w:pPr>
          <w:r>
            <w:rPr>
              <w:rStyle w:val="placeholder1Char"/>
              <w:rFonts w:hint="eastAsia"/>
            </w:rPr>
            <w:t>____________</w:t>
          </w:r>
        </w:p>
      </w:docPartBody>
    </w:docPart>
    <w:docPart>
      <w:docPartPr>
        <w:name w:val="268D513477DD4A6EB694AE70FA975451"/>
        <w:category>
          <w:name w:val="常规"/>
          <w:gallery w:val="placeholder"/>
        </w:category>
        <w:types>
          <w:type w:val="bbPlcHdr"/>
        </w:types>
        <w:behaviors>
          <w:behavior w:val="content"/>
        </w:behaviors>
        <w:guid w:val="{12A1448C-1400-4FD7-896B-F64B50D2BF27}"/>
      </w:docPartPr>
      <w:docPartBody>
        <w:p w:rsidR="008D62EF" w:rsidRDefault="008D62EF" w:rsidP="008D62EF">
          <w:pPr>
            <w:pStyle w:val="268D513477DD4A6EB694AE70FA975451"/>
          </w:pPr>
          <w:r>
            <w:rPr>
              <w:rStyle w:val="placeholder1Char"/>
              <w:rFonts w:hint="eastAsia"/>
            </w:rPr>
            <w:t>____________</w:t>
          </w:r>
        </w:p>
      </w:docPartBody>
    </w:docPart>
    <w:docPart>
      <w:docPartPr>
        <w:name w:val="2302FB59842C4FD78B261D856782901D"/>
        <w:category>
          <w:name w:val="常规"/>
          <w:gallery w:val="placeholder"/>
        </w:category>
        <w:types>
          <w:type w:val="bbPlcHdr"/>
        </w:types>
        <w:behaviors>
          <w:behavior w:val="content"/>
        </w:behaviors>
        <w:guid w:val="{B45169A4-D139-4310-B07C-A7A7F600D06A}"/>
      </w:docPartPr>
      <w:docPartBody>
        <w:p w:rsidR="008D62EF" w:rsidRDefault="008D62EF" w:rsidP="008D62EF">
          <w:pPr>
            <w:pStyle w:val="2302FB59842C4FD78B261D856782901D"/>
          </w:pPr>
          <w:r>
            <w:rPr>
              <w:rStyle w:val="placeholder1Char"/>
              <w:rFonts w:hint="eastAsia"/>
            </w:rPr>
            <w:t>____________</w:t>
          </w:r>
        </w:p>
      </w:docPartBody>
    </w:docPart>
    <w:docPart>
      <w:docPartPr>
        <w:name w:val="2FD2A900E5AC475C9763E07A0D1F0CD6"/>
        <w:category>
          <w:name w:val="常规"/>
          <w:gallery w:val="placeholder"/>
        </w:category>
        <w:types>
          <w:type w:val="bbPlcHdr"/>
        </w:types>
        <w:behaviors>
          <w:behavior w:val="content"/>
        </w:behaviors>
        <w:guid w:val="{CC860033-73B1-4290-8635-E6BFE326F32A}"/>
      </w:docPartPr>
      <w:docPartBody>
        <w:p w:rsidR="008D62EF" w:rsidRDefault="008D62EF" w:rsidP="008D62EF">
          <w:pPr>
            <w:pStyle w:val="2FD2A900E5AC475C9763E07A0D1F0CD6"/>
          </w:pPr>
          <w:r>
            <w:rPr>
              <w:rStyle w:val="placeholder1Char"/>
              <w:rFonts w:hint="eastAsia"/>
            </w:rPr>
            <w:t>____________</w:t>
          </w:r>
        </w:p>
      </w:docPartBody>
    </w:docPart>
    <w:docPart>
      <w:docPartPr>
        <w:name w:val="25E90AC5D0304D86B34C8DCE117D54E5"/>
        <w:category>
          <w:name w:val="常规"/>
          <w:gallery w:val="placeholder"/>
        </w:category>
        <w:types>
          <w:type w:val="bbPlcHdr"/>
        </w:types>
        <w:behaviors>
          <w:behavior w:val="content"/>
        </w:behaviors>
        <w:guid w:val="{F5D25F7D-9A15-4D64-B5EB-AD4AECC7608D}"/>
      </w:docPartPr>
      <w:docPartBody>
        <w:p w:rsidR="008D62EF" w:rsidRDefault="008D62EF" w:rsidP="008D62EF">
          <w:pPr>
            <w:pStyle w:val="25E90AC5D0304D86B34C8DCE117D54E5"/>
          </w:pPr>
          <w:r>
            <w:rPr>
              <w:rStyle w:val="placeholder1Char"/>
              <w:rFonts w:hint="eastAsia"/>
            </w:rPr>
            <w:t>____________</w:t>
          </w:r>
        </w:p>
      </w:docPartBody>
    </w:docPart>
    <w:docPart>
      <w:docPartPr>
        <w:name w:val="6118122D70DD4EA6B6F0072F940DD22A"/>
        <w:category>
          <w:name w:val="常规"/>
          <w:gallery w:val="placeholder"/>
        </w:category>
        <w:types>
          <w:type w:val="bbPlcHdr"/>
        </w:types>
        <w:behaviors>
          <w:behavior w:val="content"/>
        </w:behaviors>
        <w:guid w:val="{56E309DE-6898-4F67-863A-14B76CA07FD5}"/>
      </w:docPartPr>
      <w:docPartBody>
        <w:p w:rsidR="008D62EF" w:rsidRDefault="008D62EF" w:rsidP="008D62EF">
          <w:pPr>
            <w:pStyle w:val="6118122D70DD4EA6B6F0072F940DD22A"/>
          </w:pPr>
          <w:r>
            <w:rPr>
              <w:rStyle w:val="placeholder1Char"/>
              <w:rFonts w:hint="eastAsia"/>
            </w:rPr>
            <w:t>____________</w:t>
          </w:r>
        </w:p>
      </w:docPartBody>
    </w:docPart>
    <w:docPart>
      <w:docPartPr>
        <w:name w:val="A70672D254DB4B14971EBF842F5AE8B7"/>
        <w:category>
          <w:name w:val="常规"/>
          <w:gallery w:val="placeholder"/>
        </w:category>
        <w:types>
          <w:type w:val="bbPlcHdr"/>
        </w:types>
        <w:behaviors>
          <w:behavior w:val="content"/>
        </w:behaviors>
        <w:guid w:val="{C89A2BC6-C531-4D49-9563-827C6782FDA9}"/>
      </w:docPartPr>
      <w:docPartBody>
        <w:p w:rsidR="008D62EF" w:rsidRDefault="008D62EF" w:rsidP="008D62EF">
          <w:pPr>
            <w:pStyle w:val="A70672D254DB4B14971EBF842F5AE8B7"/>
          </w:pPr>
          <w:r>
            <w:rPr>
              <w:rStyle w:val="placeholder1Char"/>
              <w:rFonts w:hint="eastAsia"/>
            </w:rPr>
            <w:t>____________</w:t>
          </w:r>
        </w:p>
      </w:docPartBody>
    </w:docPart>
    <w:docPart>
      <w:docPartPr>
        <w:name w:val="C9BEAE43482643F088F1D9D9D179DD14"/>
        <w:category>
          <w:name w:val="常规"/>
          <w:gallery w:val="placeholder"/>
        </w:category>
        <w:types>
          <w:type w:val="bbPlcHdr"/>
        </w:types>
        <w:behaviors>
          <w:behavior w:val="content"/>
        </w:behaviors>
        <w:guid w:val="{A7DA2992-B1D7-4231-AF37-6DC4B9BD5A5F}"/>
      </w:docPartPr>
      <w:docPartBody>
        <w:p w:rsidR="008D62EF" w:rsidRDefault="008D62EF" w:rsidP="008D62EF">
          <w:pPr>
            <w:pStyle w:val="C9BEAE43482643F088F1D9D9D179DD14"/>
          </w:pPr>
          <w:r>
            <w:rPr>
              <w:rStyle w:val="placeholder1Char"/>
              <w:rFonts w:hint="eastAsia"/>
            </w:rPr>
            <w:t>____________</w:t>
          </w:r>
        </w:p>
      </w:docPartBody>
    </w:docPart>
    <w:docPart>
      <w:docPartPr>
        <w:name w:val="F4B042A78AAE40DD894281E0DEDC298F"/>
        <w:category>
          <w:name w:val="常规"/>
          <w:gallery w:val="placeholder"/>
        </w:category>
        <w:types>
          <w:type w:val="bbPlcHdr"/>
        </w:types>
        <w:behaviors>
          <w:behavior w:val="content"/>
        </w:behaviors>
        <w:guid w:val="{074F7982-0551-43CB-9AB1-0D1261A1C07C}"/>
      </w:docPartPr>
      <w:docPartBody>
        <w:p w:rsidR="008D62EF" w:rsidRDefault="008D62EF" w:rsidP="008D62EF">
          <w:pPr>
            <w:pStyle w:val="F4B042A78AAE40DD894281E0DEDC298F"/>
          </w:pPr>
          <w:r>
            <w:rPr>
              <w:rStyle w:val="placeholder1Char"/>
              <w:rFonts w:hint="eastAsia"/>
            </w:rPr>
            <w:t>____________</w:t>
          </w:r>
        </w:p>
      </w:docPartBody>
    </w:docPart>
    <w:docPart>
      <w:docPartPr>
        <w:name w:val="FC48C22C801D4ACEAAFFD8AEBB96573B"/>
        <w:category>
          <w:name w:val="常规"/>
          <w:gallery w:val="placeholder"/>
        </w:category>
        <w:types>
          <w:type w:val="bbPlcHdr"/>
        </w:types>
        <w:behaviors>
          <w:behavior w:val="content"/>
        </w:behaviors>
        <w:guid w:val="{D5B0851E-55A6-4CAE-8F06-4F56F8474BE4}"/>
      </w:docPartPr>
      <w:docPartBody>
        <w:p w:rsidR="008D62EF" w:rsidRDefault="008D62EF" w:rsidP="008D62EF">
          <w:pPr>
            <w:pStyle w:val="FC48C22C801D4ACEAAFFD8AEBB96573B"/>
          </w:pPr>
          <w:r>
            <w:rPr>
              <w:rStyle w:val="placeholder1Char"/>
              <w:rFonts w:hint="eastAsia"/>
            </w:rPr>
            <w:t>____________</w:t>
          </w:r>
        </w:p>
      </w:docPartBody>
    </w:docPart>
    <w:docPart>
      <w:docPartPr>
        <w:name w:val="C20DE019AE72493BAF9D2B83AEEEC780"/>
        <w:category>
          <w:name w:val="常规"/>
          <w:gallery w:val="placeholder"/>
        </w:category>
        <w:types>
          <w:type w:val="bbPlcHdr"/>
        </w:types>
        <w:behaviors>
          <w:behavior w:val="content"/>
        </w:behaviors>
        <w:guid w:val="{AE7837F5-2B19-4CBC-B4EA-F350A50C99B4}"/>
      </w:docPartPr>
      <w:docPartBody>
        <w:p w:rsidR="008D62EF" w:rsidRDefault="008D62EF" w:rsidP="008D62EF">
          <w:pPr>
            <w:pStyle w:val="C20DE019AE72493BAF9D2B83AEEEC780"/>
          </w:pPr>
          <w:r>
            <w:rPr>
              <w:rStyle w:val="placeholder1Char"/>
              <w:rFonts w:hint="eastAsia"/>
            </w:rPr>
            <w:t>____________</w:t>
          </w:r>
        </w:p>
      </w:docPartBody>
    </w:docPart>
    <w:docPart>
      <w:docPartPr>
        <w:name w:val="D82A562D5FB244B99A1D42BC173FF5EC"/>
        <w:category>
          <w:name w:val="常规"/>
          <w:gallery w:val="placeholder"/>
        </w:category>
        <w:types>
          <w:type w:val="bbPlcHdr"/>
        </w:types>
        <w:behaviors>
          <w:behavior w:val="content"/>
        </w:behaviors>
        <w:guid w:val="{D0F4F0CB-CDDB-4E0C-BBC8-24A9175C36EC}"/>
      </w:docPartPr>
      <w:docPartBody>
        <w:p w:rsidR="008D62EF" w:rsidRDefault="008D62EF" w:rsidP="008D62EF">
          <w:pPr>
            <w:pStyle w:val="D82A562D5FB244B99A1D42BC173FF5EC"/>
          </w:pPr>
          <w:r>
            <w:rPr>
              <w:rStyle w:val="placeholder1Char"/>
              <w:rFonts w:hint="eastAsia"/>
            </w:rPr>
            <w:t>____________</w:t>
          </w:r>
        </w:p>
      </w:docPartBody>
    </w:docPart>
    <w:docPart>
      <w:docPartPr>
        <w:name w:val="7ECACC2DCD634D7CB676C372BF53A569"/>
        <w:category>
          <w:name w:val="常规"/>
          <w:gallery w:val="placeholder"/>
        </w:category>
        <w:types>
          <w:type w:val="bbPlcHdr"/>
        </w:types>
        <w:behaviors>
          <w:behavior w:val="content"/>
        </w:behaviors>
        <w:guid w:val="{CFD83E98-A0AA-488B-9AB7-D92A7A52E6D0}"/>
      </w:docPartPr>
      <w:docPartBody>
        <w:p w:rsidR="008D62EF" w:rsidRDefault="008D62EF" w:rsidP="008D62EF">
          <w:pPr>
            <w:pStyle w:val="7ECACC2DCD634D7CB676C372BF53A569"/>
          </w:pPr>
          <w:r>
            <w:rPr>
              <w:rStyle w:val="placeholder1Char"/>
              <w:rFonts w:hint="eastAsia"/>
            </w:rPr>
            <w:t>____________</w:t>
          </w:r>
        </w:p>
      </w:docPartBody>
    </w:docPart>
    <w:docPart>
      <w:docPartPr>
        <w:name w:val="87BD287789B341A09C48BC64B4675C58"/>
        <w:category>
          <w:name w:val="常规"/>
          <w:gallery w:val="placeholder"/>
        </w:category>
        <w:types>
          <w:type w:val="bbPlcHdr"/>
        </w:types>
        <w:behaviors>
          <w:behavior w:val="content"/>
        </w:behaviors>
        <w:guid w:val="{87E592F2-0DBA-4768-A46B-3E53FABC987B}"/>
      </w:docPartPr>
      <w:docPartBody>
        <w:p w:rsidR="008D62EF" w:rsidRDefault="008D62EF" w:rsidP="008D62EF">
          <w:pPr>
            <w:pStyle w:val="87BD287789B341A09C48BC64B4675C58"/>
          </w:pPr>
          <w:r>
            <w:rPr>
              <w:rStyle w:val="placeholder1Char"/>
              <w:rFonts w:hint="eastAsia"/>
            </w:rPr>
            <w:t>____________</w:t>
          </w:r>
        </w:p>
      </w:docPartBody>
    </w:docPart>
    <w:docPart>
      <w:docPartPr>
        <w:name w:val="C25E7E1A75B94F62A11619072B4E96D4"/>
        <w:category>
          <w:name w:val="常规"/>
          <w:gallery w:val="placeholder"/>
        </w:category>
        <w:types>
          <w:type w:val="bbPlcHdr"/>
        </w:types>
        <w:behaviors>
          <w:behavior w:val="content"/>
        </w:behaviors>
        <w:guid w:val="{3D7FF7FA-517B-4DD7-993E-EA986C10542F}"/>
      </w:docPartPr>
      <w:docPartBody>
        <w:p w:rsidR="008D62EF" w:rsidRDefault="008D62EF" w:rsidP="008D62EF">
          <w:pPr>
            <w:pStyle w:val="C25E7E1A75B94F62A11619072B4E96D4"/>
          </w:pPr>
          <w:r>
            <w:rPr>
              <w:rStyle w:val="placeholder1Char"/>
              <w:rFonts w:hint="eastAsia"/>
            </w:rPr>
            <w:t>____________</w:t>
          </w:r>
        </w:p>
      </w:docPartBody>
    </w:docPart>
    <w:docPart>
      <w:docPartPr>
        <w:name w:val="CB829A38FBB8487A95884CB8CC45BE56"/>
        <w:category>
          <w:name w:val="常规"/>
          <w:gallery w:val="placeholder"/>
        </w:category>
        <w:types>
          <w:type w:val="bbPlcHdr"/>
        </w:types>
        <w:behaviors>
          <w:behavior w:val="content"/>
        </w:behaviors>
        <w:guid w:val="{92E54ECE-1603-4B24-BF09-ACBED99C2DDB}"/>
      </w:docPartPr>
      <w:docPartBody>
        <w:p w:rsidR="008D62EF" w:rsidRDefault="008D62EF" w:rsidP="008D62EF">
          <w:pPr>
            <w:pStyle w:val="CB829A38FBB8487A95884CB8CC45BE56"/>
          </w:pPr>
          <w:r>
            <w:rPr>
              <w:rStyle w:val="placeholder1Char"/>
              <w:rFonts w:hint="eastAsia"/>
            </w:rPr>
            <w:t>____________</w:t>
          </w:r>
        </w:p>
      </w:docPartBody>
    </w:docPart>
    <w:docPart>
      <w:docPartPr>
        <w:name w:val="059D81D1362E4E6587E8D827E6035A4E"/>
        <w:category>
          <w:name w:val="常规"/>
          <w:gallery w:val="placeholder"/>
        </w:category>
        <w:types>
          <w:type w:val="bbPlcHdr"/>
        </w:types>
        <w:behaviors>
          <w:behavior w:val="content"/>
        </w:behaviors>
        <w:guid w:val="{0B9950F6-0428-486B-B5DA-0222507FE5BC}"/>
      </w:docPartPr>
      <w:docPartBody>
        <w:p w:rsidR="008D62EF" w:rsidRDefault="008D62EF" w:rsidP="008D62EF">
          <w:pPr>
            <w:pStyle w:val="059D81D1362E4E6587E8D827E6035A4E"/>
          </w:pPr>
          <w:r>
            <w:rPr>
              <w:rStyle w:val="placeholder1Char"/>
              <w:rFonts w:hint="eastAsia"/>
            </w:rPr>
            <w:t>____________</w:t>
          </w:r>
        </w:p>
      </w:docPartBody>
    </w:docPart>
    <w:docPart>
      <w:docPartPr>
        <w:name w:val="0962F531119E4EFD9019FA19F553DD86"/>
        <w:category>
          <w:name w:val="常规"/>
          <w:gallery w:val="placeholder"/>
        </w:category>
        <w:types>
          <w:type w:val="bbPlcHdr"/>
        </w:types>
        <w:behaviors>
          <w:behavior w:val="content"/>
        </w:behaviors>
        <w:guid w:val="{62F8FE74-7ED9-4A2F-8B89-07813BDAF074}"/>
      </w:docPartPr>
      <w:docPartBody>
        <w:p w:rsidR="008D62EF" w:rsidRDefault="008D62EF" w:rsidP="008D62EF">
          <w:pPr>
            <w:pStyle w:val="0962F531119E4EFD9019FA19F553DD86"/>
          </w:pPr>
          <w:r>
            <w:rPr>
              <w:rStyle w:val="placeholder1Char"/>
              <w:rFonts w:hint="eastAsia"/>
            </w:rPr>
            <w:t>____________</w:t>
          </w:r>
        </w:p>
      </w:docPartBody>
    </w:docPart>
    <w:docPart>
      <w:docPartPr>
        <w:name w:val="D0C4FF60990C4639873643B47FBAFCB5"/>
        <w:category>
          <w:name w:val="常规"/>
          <w:gallery w:val="placeholder"/>
        </w:category>
        <w:types>
          <w:type w:val="bbPlcHdr"/>
        </w:types>
        <w:behaviors>
          <w:behavior w:val="content"/>
        </w:behaviors>
        <w:guid w:val="{E690AA15-A9F3-4BD4-B2FD-C69EBC3927D7}"/>
      </w:docPartPr>
      <w:docPartBody>
        <w:p w:rsidR="008D62EF" w:rsidRDefault="008D62EF" w:rsidP="008D62EF">
          <w:pPr>
            <w:pStyle w:val="D0C4FF60990C4639873643B47FBAFCB5"/>
          </w:pPr>
          <w:r>
            <w:rPr>
              <w:rStyle w:val="placeholder1Char"/>
              <w:rFonts w:hint="eastAsia"/>
            </w:rPr>
            <w:t>____________</w:t>
          </w:r>
        </w:p>
      </w:docPartBody>
    </w:docPart>
    <w:docPart>
      <w:docPartPr>
        <w:name w:val="B87580A92D04494EB59ABADD3396A38E"/>
        <w:category>
          <w:name w:val="常规"/>
          <w:gallery w:val="placeholder"/>
        </w:category>
        <w:types>
          <w:type w:val="bbPlcHdr"/>
        </w:types>
        <w:behaviors>
          <w:behavior w:val="content"/>
        </w:behaviors>
        <w:guid w:val="{28030EDB-1C9C-43D3-9ACA-E7782C94D809}"/>
      </w:docPartPr>
      <w:docPartBody>
        <w:p w:rsidR="008D62EF" w:rsidRDefault="008D62EF" w:rsidP="008D62EF">
          <w:pPr>
            <w:pStyle w:val="B87580A92D04494EB59ABADD3396A38E"/>
          </w:pPr>
          <w:r>
            <w:rPr>
              <w:rStyle w:val="placeholder1Char"/>
              <w:rFonts w:hint="eastAsia"/>
            </w:rPr>
            <w:t>____________</w:t>
          </w:r>
        </w:p>
      </w:docPartBody>
    </w:docPart>
    <w:docPart>
      <w:docPartPr>
        <w:name w:val="EEDCAA81581F4BBCA8561C62CACAD627"/>
        <w:category>
          <w:name w:val="常规"/>
          <w:gallery w:val="placeholder"/>
        </w:category>
        <w:types>
          <w:type w:val="bbPlcHdr"/>
        </w:types>
        <w:behaviors>
          <w:behavior w:val="content"/>
        </w:behaviors>
        <w:guid w:val="{D8D57FF7-A9FA-4619-B37B-9ABBD4C330D6}"/>
      </w:docPartPr>
      <w:docPartBody>
        <w:p w:rsidR="008D62EF" w:rsidRDefault="008D62EF" w:rsidP="008D62EF">
          <w:pPr>
            <w:pStyle w:val="EEDCAA81581F4BBCA8561C62CACAD627"/>
          </w:pPr>
          <w:r>
            <w:rPr>
              <w:rStyle w:val="placeholder1Char"/>
              <w:rFonts w:hint="eastAsia"/>
            </w:rPr>
            <w:t>____________</w:t>
          </w:r>
        </w:p>
      </w:docPartBody>
    </w:docPart>
    <w:docPart>
      <w:docPartPr>
        <w:name w:val="B95441EE7FD445499F83401750A735EC"/>
        <w:category>
          <w:name w:val="常规"/>
          <w:gallery w:val="placeholder"/>
        </w:category>
        <w:types>
          <w:type w:val="bbPlcHdr"/>
        </w:types>
        <w:behaviors>
          <w:behavior w:val="content"/>
        </w:behaviors>
        <w:guid w:val="{74D0B926-99CD-41F6-B73A-2EDD023D7188}"/>
      </w:docPartPr>
      <w:docPartBody>
        <w:p w:rsidR="008D62EF" w:rsidRDefault="008D62EF" w:rsidP="008D62EF">
          <w:pPr>
            <w:pStyle w:val="B95441EE7FD445499F83401750A735EC"/>
          </w:pPr>
          <w:r>
            <w:rPr>
              <w:rStyle w:val="placeholder1Char"/>
              <w:rFonts w:hint="eastAsia"/>
            </w:rPr>
            <w:t>____________</w:t>
          </w:r>
        </w:p>
      </w:docPartBody>
    </w:docPart>
    <w:docPart>
      <w:docPartPr>
        <w:name w:val="F87068B0D905493CB3EBFF741D16527D"/>
        <w:category>
          <w:name w:val="常规"/>
          <w:gallery w:val="placeholder"/>
        </w:category>
        <w:types>
          <w:type w:val="bbPlcHdr"/>
        </w:types>
        <w:behaviors>
          <w:behavior w:val="content"/>
        </w:behaviors>
        <w:guid w:val="{EB5C67BF-6641-4A0E-A887-EFFC95F1A430}"/>
      </w:docPartPr>
      <w:docPartBody>
        <w:p w:rsidR="008D62EF" w:rsidRDefault="008D62EF" w:rsidP="008D62EF">
          <w:pPr>
            <w:pStyle w:val="F87068B0D905493CB3EBFF741D16527D"/>
          </w:pPr>
          <w:r>
            <w:rPr>
              <w:rStyle w:val="placeholder1Char"/>
              <w:rFonts w:hint="eastAsia"/>
            </w:rPr>
            <w:t>____________</w:t>
          </w:r>
        </w:p>
      </w:docPartBody>
    </w:docPart>
    <w:docPart>
      <w:docPartPr>
        <w:name w:val="651D4A85DF60405690268365271F04F4"/>
        <w:category>
          <w:name w:val="常规"/>
          <w:gallery w:val="placeholder"/>
        </w:category>
        <w:types>
          <w:type w:val="bbPlcHdr"/>
        </w:types>
        <w:behaviors>
          <w:behavior w:val="content"/>
        </w:behaviors>
        <w:guid w:val="{800E25A9-6C87-48B2-BCE7-86C92D5EFB34}"/>
      </w:docPartPr>
      <w:docPartBody>
        <w:p w:rsidR="008D62EF" w:rsidRDefault="008D62EF" w:rsidP="008D62EF">
          <w:pPr>
            <w:pStyle w:val="651D4A85DF60405690268365271F04F4"/>
          </w:pPr>
          <w:r>
            <w:rPr>
              <w:rStyle w:val="placeholder1Char"/>
              <w:rFonts w:hint="eastAsia"/>
            </w:rPr>
            <w:t>____________</w:t>
          </w:r>
        </w:p>
      </w:docPartBody>
    </w:docPart>
    <w:docPart>
      <w:docPartPr>
        <w:name w:val="9E1D4FFBA9034FAE89FDA92F3F856672"/>
        <w:category>
          <w:name w:val="常规"/>
          <w:gallery w:val="placeholder"/>
        </w:category>
        <w:types>
          <w:type w:val="bbPlcHdr"/>
        </w:types>
        <w:behaviors>
          <w:behavior w:val="content"/>
        </w:behaviors>
        <w:guid w:val="{829D2F5D-CC9F-4E43-93CC-27B3A346A14C}"/>
      </w:docPartPr>
      <w:docPartBody>
        <w:p w:rsidR="008D62EF" w:rsidRDefault="008D62EF" w:rsidP="008D62EF">
          <w:pPr>
            <w:pStyle w:val="9E1D4FFBA9034FAE89FDA92F3F856672"/>
          </w:pPr>
          <w:r>
            <w:rPr>
              <w:rStyle w:val="placeholder1Char"/>
              <w:rFonts w:hint="eastAsia"/>
            </w:rPr>
            <w:t>____________</w:t>
          </w:r>
        </w:p>
      </w:docPartBody>
    </w:docPart>
    <w:docPart>
      <w:docPartPr>
        <w:name w:val="E9D8A3B9C4104F4D9B448878971253EF"/>
        <w:category>
          <w:name w:val="常规"/>
          <w:gallery w:val="placeholder"/>
        </w:category>
        <w:types>
          <w:type w:val="bbPlcHdr"/>
        </w:types>
        <w:behaviors>
          <w:behavior w:val="content"/>
        </w:behaviors>
        <w:guid w:val="{BD3A0E76-E4BB-4245-BCC6-CCB3FDFABA37}"/>
      </w:docPartPr>
      <w:docPartBody>
        <w:p w:rsidR="008D62EF" w:rsidRDefault="008D62EF" w:rsidP="008D62EF">
          <w:pPr>
            <w:pStyle w:val="E9D8A3B9C4104F4D9B448878971253EF"/>
          </w:pPr>
          <w:r>
            <w:rPr>
              <w:rStyle w:val="placeholder1Char"/>
              <w:rFonts w:hint="eastAsia"/>
            </w:rPr>
            <w:t>____________</w:t>
          </w:r>
        </w:p>
      </w:docPartBody>
    </w:docPart>
    <w:docPart>
      <w:docPartPr>
        <w:name w:val="15DD556F7B9F40CFA1271E2EE6353201"/>
        <w:category>
          <w:name w:val="常规"/>
          <w:gallery w:val="placeholder"/>
        </w:category>
        <w:types>
          <w:type w:val="bbPlcHdr"/>
        </w:types>
        <w:behaviors>
          <w:behavior w:val="content"/>
        </w:behaviors>
        <w:guid w:val="{2D2DCEBB-59EC-4AD5-9E70-E2AF56412045}"/>
      </w:docPartPr>
      <w:docPartBody>
        <w:p w:rsidR="008D62EF" w:rsidRDefault="008D62EF" w:rsidP="008D62EF">
          <w:pPr>
            <w:pStyle w:val="15DD556F7B9F40CFA1271E2EE6353201"/>
          </w:pPr>
          <w:r>
            <w:rPr>
              <w:rStyle w:val="placeholder1Char"/>
              <w:rFonts w:hint="eastAsia"/>
            </w:rPr>
            <w:t>____________</w:t>
          </w:r>
        </w:p>
      </w:docPartBody>
    </w:docPart>
    <w:docPart>
      <w:docPartPr>
        <w:name w:val="45B958A973DD489994E26B2054F97EE3"/>
        <w:category>
          <w:name w:val="常规"/>
          <w:gallery w:val="placeholder"/>
        </w:category>
        <w:types>
          <w:type w:val="bbPlcHdr"/>
        </w:types>
        <w:behaviors>
          <w:behavior w:val="content"/>
        </w:behaviors>
        <w:guid w:val="{F7B2074A-4C8D-4EC0-A515-016911536BDC}"/>
      </w:docPartPr>
      <w:docPartBody>
        <w:p w:rsidR="008D62EF" w:rsidRDefault="008D62EF" w:rsidP="008D62EF">
          <w:pPr>
            <w:pStyle w:val="45B958A973DD489994E26B2054F97EE3"/>
          </w:pPr>
          <w:r>
            <w:rPr>
              <w:rStyle w:val="placeholder1Char"/>
              <w:rFonts w:hint="eastAsia"/>
            </w:rPr>
            <w:t>____________</w:t>
          </w:r>
        </w:p>
      </w:docPartBody>
    </w:docPart>
    <w:docPart>
      <w:docPartPr>
        <w:name w:val="4965617D5E004A64AB8739E208BCEAD1"/>
        <w:category>
          <w:name w:val="常规"/>
          <w:gallery w:val="placeholder"/>
        </w:category>
        <w:types>
          <w:type w:val="bbPlcHdr"/>
        </w:types>
        <w:behaviors>
          <w:behavior w:val="content"/>
        </w:behaviors>
        <w:guid w:val="{3EA6A00E-384C-4FBC-AE7E-DA35B3B055BF}"/>
      </w:docPartPr>
      <w:docPartBody>
        <w:p w:rsidR="008D62EF" w:rsidRDefault="008D62EF" w:rsidP="008D62EF">
          <w:pPr>
            <w:pStyle w:val="4965617D5E004A64AB8739E208BCEAD1"/>
          </w:pPr>
          <w:r>
            <w:rPr>
              <w:rStyle w:val="placeholder1Char"/>
              <w:rFonts w:hint="eastAsia"/>
            </w:rPr>
            <w:t>____________</w:t>
          </w:r>
        </w:p>
      </w:docPartBody>
    </w:docPart>
    <w:docPart>
      <w:docPartPr>
        <w:name w:val="D55C7C0992064FA8AA0B528A2FE5FFAA"/>
        <w:category>
          <w:name w:val="常规"/>
          <w:gallery w:val="placeholder"/>
        </w:category>
        <w:types>
          <w:type w:val="bbPlcHdr"/>
        </w:types>
        <w:behaviors>
          <w:behavior w:val="content"/>
        </w:behaviors>
        <w:guid w:val="{E911C1CC-BEC9-4D61-8C18-09CBB9B53019}"/>
      </w:docPartPr>
      <w:docPartBody>
        <w:p w:rsidR="008D62EF" w:rsidRDefault="008D62EF" w:rsidP="008D62EF">
          <w:pPr>
            <w:pStyle w:val="D55C7C0992064FA8AA0B528A2FE5FFAA"/>
          </w:pPr>
          <w:r>
            <w:rPr>
              <w:rStyle w:val="placeholder1Char"/>
              <w:rFonts w:hint="eastAsia"/>
            </w:rPr>
            <w:t>____________</w:t>
          </w:r>
        </w:p>
      </w:docPartBody>
    </w:docPart>
    <w:docPart>
      <w:docPartPr>
        <w:name w:val="EDA6F4A8569D406BBF4392E4A3885EAE"/>
        <w:category>
          <w:name w:val="常规"/>
          <w:gallery w:val="placeholder"/>
        </w:category>
        <w:types>
          <w:type w:val="bbPlcHdr"/>
        </w:types>
        <w:behaviors>
          <w:behavior w:val="content"/>
        </w:behaviors>
        <w:guid w:val="{2D9D2F62-8DF0-404A-A839-DEAF8B65D506}"/>
      </w:docPartPr>
      <w:docPartBody>
        <w:p w:rsidR="008D62EF" w:rsidRDefault="008D62EF" w:rsidP="008D62EF">
          <w:pPr>
            <w:pStyle w:val="EDA6F4A8569D406BBF4392E4A3885EAE"/>
          </w:pPr>
          <w:r>
            <w:rPr>
              <w:rStyle w:val="placeholder1Char"/>
              <w:rFonts w:hint="eastAsia"/>
            </w:rPr>
            <w:t>____________</w:t>
          </w:r>
        </w:p>
      </w:docPartBody>
    </w:docPart>
    <w:docPart>
      <w:docPartPr>
        <w:name w:val="DEB27176AAED41C0922BF60606CF6E25"/>
        <w:category>
          <w:name w:val="常规"/>
          <w:gallery w:val="placeholder"/>
        </w:category>
        <w:types>
          <w:type w:val="bbPlcHdr"/>
        </w:types>
        <w:behaviors>
          <w:behavior w:val="content"/>
        </w:behaviors>
        <w:guid w:val="{174EA63C-54B5-4F5B-A40E-48604278B353}"/>
      </w:docPartPr>
      <w:docPartBody>
        <w:p w:rsidR="008D62EF" w:rsidRDefault="008D62EF" w:rsidP="008D62EF">
          <w:pPr>
            <w:pStyle w:val="DEB27176AAED41C0922BF60606CF6E25"/>
          </w:pPr>
          <w:r>
            <w:rPr>
              <w:rStyle w:val="placeholder1Char"/>
              <w:rFonts w:hint="eastAsia"/>
            </w:rPr>
            <w:t>____________</w:t>
          </w:r>
        </w:p>
      </w:docPartBody>
    </w:docPart>
    <w:docPart>
      <w:docPartPr>
        <w:name w:val="8AE090F64442437594756DFDC70237E7"/>
        <w:category>
          <w:name w:val="常规"/>
          <w:gallery w:val="placeholder"/>
        </w:category>
        <w:types>
          <w:type w:val="bbPlcHdr"/>
        </w:types>
        <w:behaviors>
          <w:behavior w:val="content"/>
        </w:behaviors>
        <w:guid w:val="{2FADF396-E65C-44DB-81A1-835698F78472}"/>
      </w:docPartPr>
      <w:docPartBody>
        <w:p w:rsidR="008D62EF" w:rsidRDefault="008D62EF" w:rsidP="008D62EF">
          <w:pPr>
            <w:pStyle w:val="8AE090F64442437594756DFDC70237E7"/>
          </w:pPr>
          <w:r>
            <w:rPr>
              <w:rStyle w:val="placeholder1Char"/>
              <w:rFonts w:hint="eastAsia"/>
            </w:rPr>
            <w:t>____________</w:t>
          </w:r>
        </w:p>
      </w:docPartBody>
    </w:docPart>
    <w:docPart>
      <w:docPartPr>
        <w:name w:val="12BE3A1DD8E64D6494FF50FB66A91821"/>
        <w:category>
          <w:name w:val="常规"/>
          <w:gallery w:val="placeholder"/>
        </w:category>
        <w:types>
          <w:type w:val="bbPlcHdr"/>
        </w:types>
        <w:behaviors>
          <w:behavior w:val="content"/>
        </w:behaviors>
        <w:guid w:val="{9A330F15-C2BF-446C-A69B-6A80FFB97BFF}"/>
      </w:docPartPr>
      <w:docPartBody>
        <w:p w:rsidR="008D62EF" w:rsidRDefault="008D62EF" w:rsidP="008D62EF">
          <w:pPr>
            <w:pStyle w:val="12BE3A1DD8E64D6494FF50FB66A91821"/>
          </w:pPr>
          <w:r>
            <w:rPr>
              <w:rStyle w:val="placeholder1Char"/>
              <w:rFonts w:hint="eastAsia"/>
            </w:rPr>
            <w:t>____________</w:t>
          </w:r>
        </w:p>
      </w:docPartBody>
    </w:docPart>
    <w:docPart>
      <w:docPartPr>
        <w:name w:val="AED8E9873E244BC29CE9DAC3931BBBD4"/>
        <w:category>
          <w:name w:val="常规"/>
          <w:gallery w:val="placeholder"/>
        </w:category>
        <w:types>
          <w:type w:val="bbPlcHdr"/>
        </w:types>
        <w:behaviors>
          <w:behavior w:val="content"/>
        </w:behaviors>
        <w:guid w:val="{BDB1AF87-6A2E-4695-A78C-C17FB07E7577}"/>
      </w:docPartPr>
      <w:docPartBody>
        <w:p w:rsidR="008D62EF" w:rsidRDefault="008D62EF" w:rsidP="008D62EF">
          <w:pPr>
            <w:pStyle w:val="AED8E9873E244BC29CE9DAC3931BBBD4"/>
          </w:pPr>
          <w:r>
            <w:rPr>
              <w:rStyle w:val="placeholder1Char"/>
              <w:rFonts w:hint="eastAsia"/>
            </w:rPr>
            <w:t>____________</w:t>
          </w:r>
        </w:p>
      </w:docPartBody>
    </w:docPart>
    <w:docPart>
      <w:docPartPr>
        <w:name w:val="33670BD11B234F98A147D988E659CFE9"/>
        <w:category>
          <w:name w:val="常规"/>
          <w:gallery w:val="placeholder"/>
        </w:category>
        <w:types>
          <w:type w:val="bbPlcHdr"/>
        </w:types>
        <w:behaviors>
          <w:behavior w:val="content"/>
        </w:behaviors>
        <w:guid w:val="{29206C51-EB07-4EF7-8374-F7749176A427}"/>
      </w:docPartPr>
      <w:docPartBody>
        <w:p w:rsidR="008D62EF" w:rsidRDefault="008D62EF" w:rsidP="008D62EF">
          <w:pPr>
            <w:pStyle w:val="33670BD11B234F98A147D988E659CFE9"/>
          </w:pPr>
          <w:r>
            <w:rPr>
              <w:rStyle w:val="placeholder1Char"/>
              <w:rFonts w:hint="eastAsia"/>
            </w:rPr>
            <w:t>____________</w:t>
          </w:r>
        </w:p>
      </w:docPartBody>
    </w:docPart>
    <w:docPart>
      <w:docPartPr>
        <w:name w:val="CF301BA3395C409FA13EC70356C5D565"/>
        <w:category>
          <w:name w:val="常规"/>
          <w:gallery w:val="placeholder"/>
        </w:category>
        <w:types>
          <w:type w:val="bbPlcHdr"/>
        </w:types>
        <w:behaviors>
          <w:behavior w:val="content"/>
        </w:behaviors>
        <w:guid w:val="{A4ADA8EA-2CAD-47D6-8E23-DB35349EC6BF}"/>
      </w:docPartPr>
      <w:docPartBody>
        <w:p w:rsidR="008D62EF" w:rsidRDefault="008D62EF" w:rsidP="008D62EF">
          <w:pPr>
            <w:pStyle w:val="CF301BA3395C409FA13EC70356C5D565"/>
          </w:pPr>
          <w:r>
            <w:rPr>
              <w:rStyle w:val="placeholder1Char"/>
              <w:rFonts w:hint="eastAsia"/>
            </w:rPr>
            <w:t>____________</w:t>
          </w:r>
        </w:p>
      </w:docPartBody>
    </w:docPart>
    <w:docPart>
      <w:docPartPr>
        <w:name w:val="8DE38D793F3843AA9806C0BB41F9AE03"/>
        <w:category>
          <w:name w:val="常规"/>
          <w:gallery w:val="placeholder"/>
        </w:category>
        <w:types>
          <w:type w:val="bbPlcHdr"/>
        </w:types>
        <w:behaviors>
          <w:behavior w:val="content"/>
        </w:behaviors>
        <w:guid w:val="{54253EB6-B56D-42A8-9D2A-F3BA804DBF84}"/>
      </w:docPartPr>
      <w:docPartBody>
        <w:p w:rsidR="008D62EF" w:rsidRDefault="008D62EF" w:rsidP="008D62EF">
          <w:pPr>
            <w:pStyle w:val="8DE38D793F3843AA9806C0BB41F9AE03"/>
          </w:pPr>
          <w:r>
            <w:rPr>
              <w:rStyle w:val="placeholder1Char"/>
              <w:rFonts w:hint="eastAsia"/>
            </w:rPr>
            <w:t>____________</w:t>
          </w:r>
        </w:p>
      </w:docPartBody>
    </w:docPart>
    <w:docPart>
      <w:docPartPr>
        <w:name w:val="80E91298F0C14FA9AFF15D326FF10B48"/>
        <w:category>
          <w:name w:val="常规"/>
          <w:gallery w:val="placeholder"/>
        </w:category>
        <w:types>
          <w:type w:val="bbPlcHdr"/>
        </w:types>
        <w:behaviors>
          <w:behavior w:val="content"/>
        </w:behaviors>
        <w:guid w:val="{04575B78-FEB1-4221-93DB-C6CAC5948D57}"/>
      </w:docPartPr>
      <w:docPartBody>
        <w:p w:rsidR="008D62EF" w:rsidRDefault="008D62EF" w:rsidP="008D62EF">
          <w:pPr>
            <w:pStyle w:val="80E91298F0C14FA9AFF15D326FF10B48"/>
          </w:pPr>
          <w:r>
            <w:rPr>
              <w:rStyle w:val="placeholder1Char"/>
              <w:rFonts w:hint="eastAsia"/>
            </w:rPr>
            <w:t>____________</w:t>
          </w:r>
        </w:p>
      </w:docPartBody>
    </w:docPart>
    <w:docPart>
      <w:docPartPr>
        <w:name w:val="E01C9E6C64E44D2988E2CD7B10C14815"/>
        <w:category>
          <w:name w:val="常规"/>
          <w:gallery w:val="placeholder"/>
        </w:category>
        <w:types>
          <w:type w:val="bbPlcHdr"/>
        </w:types>
        <w:behaviors>
          <w:behavior w:val="content"/>
        </w:behaviors>
        <w:guid w:val="{ECBC953B-7C15-4FB3-B160-F033522680C6}"/>
      </w:docPartPr>
      <w:docPartBody>
        <w:p w:rsidR="008D62EF" w:rsidRDefault="008D62EF" w:rsidP="008D62EF">
          <w:pPr>
            <w:pStyle w:val="E01C9E6C64E44D2988E2CD7B10C14815"/>
          </w:pPr>
          <w:r>
            <w:rPr>
              <w:rStyle w:val="placeholder1Char"/>
              <w:rFonts w:hint="eastAsia"/>
            </w:rPr>
            <w:t>____________</w:t>
          </w:r>
        </w:p>
      </w:docPartBody>
    </w:docPart>
    <w:docPart>
      <w:docPartPr>
        <w:name w:val="39FBA6E102EE426EA0492ADD1AFC533A"/>
        <w:category>
          <w:name w:val="常规"/>
          <w:gallery w:val="placeholder"/>
        </w:category>
        <w:types>
          <w:type w:val="bbPlcHdr"/>
        </w:types>
        <w:behaviors>
          <w:behavior w:val="content"/>
        </w:behaviors>
        <w:guid w:val="{4614D199-8067-4A48-A091-1FB02B49A9B1}"/>
      </w:docPartPr>
      <w:docPartBody>
        <w:p w:rsidR="008D62EF" w:rsidRDefault="008D62EF" w:rsidP="008D62EF">
          <w:pPr>
            <w:pStyle w:val="39FBA6E102EE426EA0492ADD1AFC533A"/>
          </w:pPr>
          <w:r>
            <w:rPr>
              <w:rStyle w:val="placeholder1Char"/>
              <w:rFonts w:hint="eastAsia"/>
            </w:rPr>
            <w:t>____________</w:t>
          </w:r>
        </w:p>
      </w:docPartBody>
    </w:docPart>
    <w:docPart>
      <w:docPartPr>
        <w:name w:val="8604253B01D6433BB8ED58B3B014F4E9"/>
        <w:category>
          <w:name w:val="常规"/>
          <w:gallery w:val="placeholder"/>
        </w:category>
        <w:types>
          <w:type w:val="bbPlcHdr"/>
        </w:types>
        <w:behaviors>
          <w:behavior w:val="content"/>
        </w:behaviors>
        <w:guid w:val="{3467FD66-B8C4-435A-8197-CEA1C451CAC6}"/>
      </w:docPartPr>
      <w:docPartBody>
        <w:p w:rsidR="008D62EF" w:rsidRDefault="008D62EF" w:rsidP="008D62EF">
          <w:pPr>
            <w:pStyle w:val="8604253B01D6433BB8ED58B3B014F4E9"/>
          </w:pPr>
          <w:r>
            <w:rPr>
              <w:rStyle w:val="placeholder1Char"/>
              <w:rFonts w:hint="eastAsia"/>
            </w:rPr>
            <w:t>____________</w:t>
          </w:r>
        </w:p>
      </w:docPartBody>
    </w:docPart>
    <w:docPart>
      <w:docPartPr>
        <w:name w:val="AB2BBAFC3D7D4208A67635C4049F53EA"/>
        <w:category>
          <w:name w:val="常规"/>
          <w:gallery w:val="placeholder"/>
        </w:category>
        <w:types>
          <w:type w:val="bbPlcHdr"/>
        </w:types>
        <w:behaviors>
          <w:behavior w:val="content"/>
        </w:behaviors>
        <w:guid w:val="{13B2492A-9288-454F-BEE3-CBEEE971C7D8}"/>
      </w:docPartPr>
      <w:docPartBody>
        <w:p w:rsidR="008D62EF" w:rsidRDefault="008D62EF" w:rsidP="008D62EF">
          <w:pPr>
            <w:pStyle w:val="AB2BBAFC3D7D4208A67635C4049F53EA"/>
          </w:pPr>
          <w:r w:rsidRPr="001168E3">
            <w:rPr>
              <w:rStyle w:val="placeholder1Char"/>
              <w:rFonts w:hint="eastAsia"/>
            </w:rPr>
            <w:t>___________</w:t>
          </w:r>
        </w:p>
      </w:docPartBody>
    </w:docPart>
    <w:docPart>
      <w:docPartPr>
        <w:name w:val="524AA2A875B745CCA26A8E7055072D3C"/>
        <w:category>
          <w:name w:val="常规"/>
          <w:gallery w:val="placeholder"/>
        </w:category>
        <w:types>
          <w:type w:val="bbPlcHdr"/>
        </w:types>
        <w:behaviors>
          <w:behavior w:val="content"/>
        </w:behaviors>
        <w:guid w:val="{CE28EE86-C7B1-49B5-AF44-FEA508D3526D}"/>
      </w:docPartPr>
      <w:docPartBody>
        <w:p w:rsidR="008D62EF" w:rsidRDefault="008D62EF" w:rsidP="008D62EF">
          <w:pPr>
            <w:pStyle w:val="524AA2A875B745CCA26A8E7055072D3C"/>
          </w:pPr>
          <w:r w:rsidRPr="001168E3">
            <w:rPr>
              <w:rStyle w:val="placeholder1Char"/>
              <w:rFonts w:hint="eastAsia"/>
            </w:rPr>
            <w:t>___________</w:t>
          </w:r>
        </w:p>
      </w:docPartBody>
    </w:docPart>
    <w:docPart>
      <w:docPartPr>
        <w:name w:val="DA8B030DC0154A8DB068E0ACFC87A756"/>
        <w:category>
          <w:name w:val="常规"/>
          <w:gallery w:val="placeholder"/>
        </w:category>
        <w:types>
          <w:type w:val="bbPlcHdr"/>
        </w:types>
        <w:behaviors>
          <w:behavior w:val="content"/>
        </w:behaviors>
        <w:guid w:val="{FBDD6C50-1127-412D-8E6F-66B026E118A6}"/>
      </w:docPartPr>
      <w:docPartBody>
        <w:p w:rsidR="008D62EF" w:rsidRDefault="008D62EF" w:rsidP="008D62EF">
          <w:pPr>
            <w:pStyle w:val="DA8B030DC0154A8DB068E0ACFC87A756"/>
          </w:pPr>
          <w:r w:rsidRPr="001168E3">
            <w:rPr>
              <w:rStyle w:val="placeholder1Char"/>
              <w:rFonts w:hint="eastAsia"/>
            </w:rPr>
            <w:t>___________</w:t>
          </w:r>
        </w:p>
      </w:docPartBody>
    </w:docPart>
    <w:docPart>
      <w:docPartPr>
        <w:name w:val="6088353A2E344F3D8E479FC1B0CC8143"/>
        <w:category>
          <w:name w:val="常规"/>
          <w:gallery w:val="placeholder"/>
        </w:category>
        <w:types>
          <w:type w:val="bbPlcHdr"/>
        </w:types>
        <w:behaviors>
          <w:behavior w:val="content"/>
        </w:behaviors>
        <w:guid w:val="{FCBA1667-B4B4-4CAB-A983-5CC5A1C08A59}"/>
      </w:docPartPr>
      <w:docPartBody>
        <w:p w:rsidR="008D62EF" w:rsidRDefault="008D62EF" w:rsidP="008D62EF">
          <w:pPr>
            <w:pStyle w:val="6088353A2E344F3D8E479FC1B0CC8143"/>
          </w:pPr>
          <w:r>
            <w:rPr>
              <w:rStyle w:val="placeholder1Char"/>
              <w:rFonts w:hint="eastAsia"/>
            </w:rPr>
            <w:t>____________</w:t>
          </w:r>
        </w:p>
      </w:docPartBody>
    </w:docPart>
    <w:docPart>
      <w:docPartPr>
        <w:name w:val="50E2B02D2D51495D8A6C87D5B53D7B8F"/>
        <w:category>
          <w:name w:val="常规"/>
          <w:gallery w:val="placeholder"/>
        </w:category>
        <w:types>
          <w:type w:val="bbPlcHdr"/>
        </w:types>
        <w:behaviors>
          <w:behavior w:val="content"/>
        </w:behaviors>
        <w:guid w:val="{4F5DA841-EEC8-4D71-AC97-01FF6C903498}"/>
      </w:docPartPr>
      <w:docPartBody>
        <w:p w:rsidR="008D62EF" w:rsidRDefault="008D62EF" w:rsidP="008D62EF">
          <w:pPr>
            <w:pStyle w:val="50E2B02D2D51495D8A6C87D5B53D7B8F"/>
          </w:pPr>
          <w:r>
            <w:rPr>
              <w:rStyle w:val="placeholder1Char"/>
              <w:rFonts w:hint="eastAsia"/>
            </w:rPr>
            <w:t>____________</w:t>
          </w:r>
        </w:p>
      </w:docPartBody>
    </w:docPart>
    <w:docPart>
      <w:docPartPr>
        <w:name w:val="6A6699B7EB864CCDA23ED0D0F638D8D1"/>
        <w:category>
          <w:name w:val="常规"/>
          <w:gallery w:val="placeholder"/>
        </w:category>
        <w:types>
          <w:type w:val="bbPlcHdr"/>
        </w:types>
        <w:behaviors>
          <w:behavior w:val="content"/>
        </w:behaviors>
        <w:guid w:val="{BA18F2E0-084A-4761-AF0F-ED8F3EFDC236}"/>
      </w:docPartPr>
      <w:docPartBody>
        <w:p w:rsidR="008D62EF" w:rsidRDefault="008D62EF" w:rsidP="008D62EF">
          <w:pPr>
            <w:pStyle w:val="6A6699B7EB864CCDA23ED0D0F638D8D1"/>
          </w:pPr>
          <w:r>
            <w:rPr>
              <w:rStyle w:val="placeholder1Char"/>
              <w:rFonts w:hint="eastAsia"/>
            </w:rPr>
            <w:t>____________</w:t>
          </w:r>
        </w:p>
      </w:docPartBody>
    </w:docPart>
    <w:docPart>
      <w:docPartPr>
        <w:name w:val="9C7A9129FD8C45B8911B1EF5D4DF503F"/>
        <w:category>
          <w:name w:val="常规"/>
          <w:gallery w:val="placeholder"/>
        </w:category>
        <w:types>
          <w:type w:val="bbPlcHdr"/>
        </w:types>
        <w:behaviors>
          <w:behavior w:val="content"/>
        </w:behaviors>
        <w:guid w:val="{A03E4925-0F4F-4074-8497-C8B8178B4E41}"/>
      </w:docPartPr>
      <w:docPartBody>
        <w:p w:rsidR="008D62EF" w:rsidRDefault="008D62EF" w:rsidP="008D62EF">
          <w:pPr>
            <w:pStyle w:val="9C7A9129FD8C45B8911B1EF5D4DF503F"/>
          </w:pPr>
          <w:r>
            <w:rPr>
              <w:rStyle w:val="placeholder1Char"/>
              <w:rFonts w:hint="eastAsia"/>
            </w:rPr>
            <w:t>____________</w:t>
          </w:r>
        </w:p>
      </w:docPartBody>
    </w:docPart>
    <w:docPart>
      <w:docPartPr>
        <w:name w:val="81302FB493514823937D0FED5F15190A"/>
        <w:category>
          <w:name w:val="常规"/>
          <w:gallery w:val="placeholder"/>
        </w:category>
        <w:types>
          <w:type w:val="bbPlcHdr"/>
        </w:types>
        <w:behaviors>
          <w:behavior w:val="content"/>
        </w:behaviors>
        <w:guid w:val="{E517E7CA-9073-4BF4-B917-968CDE8C3566}"/>
      </w:docPartPr>
      <w:docPartBody>
        <w:p w:rsidR="008D62EF" w:rsidRDefault="008D62EF" w:rsidP="008D62EF">
          <w:pPr>
            <w:pStyle w:val="81302FB493514823937D0FED5F15190A"/>
          </w:pPr>
          <w:r>
            <w:rPr>
              <w:rStyle w:val="placeholder1Char"/>
              <w:rFonts w:hint="eastAsia"/>
            </w:rPr>
            <w:t>____________</w:t>
          </w:r>
        </w:p>
      </w:docPartBody>
    </w:docPart>
    <w:docPart>
      <w:docPartPr>
        <w:name w:val="116239170AD345E1B11F028CC496971B"/>
        <w:category>
          <w:name w:val="常规"/>
          <w:gallery w:val="placeholder"/>
        </w:category>
        <w:types>
          <w:type w:val="bbPlcHdr"/>
        </w:types>
        <w:behaviors>
          <w:behavior w:val="content"/>
        </w:behaviors>
        <w:guid w:val="{374392A0-7E0F-40A6-961D-9EBE6287F45C}"/>
      </w:docPartPr>
      <w:docPartBody>
        <w:p w:rsidR="008D62EF" w:rsidRDefault="008D62EF" w:rsidP="008D62EF">
          <w:pPr>
            <w:pStyle w:val="116239170AD345E1B11F028CC496971B"/>
          </w:pPr>
          <w:r>
            <w:rPr>
              <w:rStyle w:val="placeholder1Char"/>
              <w:rFonts w:hint="eastAsia"/>
            </w:rPr>
            <w:t>____________</w:t>
          </w:r>
        </w:p>
      </w:docPartBody>
    </w:docPart>
    <w:docPart>
      <w:docPartPr>
        <w:name w:val="ED3441B2597C41CBA9A0589D2170E647"/>
        <w:category>
          <w:name w:val="常规"/>
          <w:gallery w:val="placeholder"/>
        </w:category>
        <w:types>
          <w:type w:val="bbPlcHdr"/>
        </w:types>
        <w:behaviors>
          <w:behavior w:val="content"/>
        </w:behaviors>
        <w:guid w:val="{206A03A6-34EB-4696-97A3-66493697CE94}"/>
      </w:docPartPr>
      <w:docPartBody>
        <w:p w:rsidR="008D62EF" w:rsidRDefault="008D62EF" w:rsidP="008D62EF">
          <w:pPr>
            <w:pStyle w:val="ED3441B2597C41CBA9A0589D2170E647"/>
          </w:pPr>
          <w:r>
            <w:rPr>
              <w:rStyle w:val="placeholder1Char"/>
              <w:rFonts w:hint="eastAsia"/>
            </w:rPr>
            <w:t>____________</w:t>
          </w:r>
        </w:p>
      </w:docPartBody>
    </w:docPart>
    <w:docPart>
      <w:docPartPr>
        <w:name w:val="E00C0E08962D4106BDE7377623C2EB04"/>
        <w:category>
          <w:name w:val="常规"/>
          <w:gallery w:val="placeholder"/>
        </w:category>
        <w:types>
          <w:type w:val="bbPlcHdr"/>
        </w:types>
        <w:behaviors>
          <w:behavior w:val="content"/>
        </w:behaviors>
        <w:guid w:val="{B86655AE-5368-4161-A51C-86F8DBA17B16}"/>
      </w:docPartPr>
      <w:docPartBody>
        <w:p w:rsidR="008D62EF" w:rsidRDefault="008D62EF" w:rsidP="008D62EF">
          <w:pPr>
            <w:pStyle w:val="E00C0E08962D4106BDE7377623C2EB04"/>
          </w:pPr>
          <w:r>
            <w:rPr>
              <w:rStyle w:val="placeholder1Char"/>
              <w:rFonts w:hint="eastAsia"/>
            </w:rPr>
            <w:t>____________</w:t>
          </w:r>
        </w:p>
      </w:docPartBody>
    </w:docPart>
    <w:docPart>
      <w:docPartPr>
        <w:name w:val="1A3E5E1C94304E01AA2B4DC033A2D5FD"/>
        <w:category>
          <w:name w:val="常规"/>
          <w:gallery w:val="placeholder"/>
        </w:category>
        <w:types>
          <w:type w:val="bbPlcHdr"/>
        </w:types>
        <w:behaviors>
          <w:behavior w:val="content"/>
        </w:behaviors>
        <w:guid w:val="{5CC0518D-DDC7-43FC-9466-24869966C1B1}"/>
      </w:docPartPr>
      <w:docPartBody>
        <w:p w:rsidR="008D62EF" w:rsidRDefault="008D62EF" w:rsidP="008D62EF">
          <w:pPr>
            <w:pStyle w:val="1A3E5E1C94304E01AA2B4DC033A2D5FD"/>
          </w:pPr>
          <w:r>
            <w:rPr>
              <w:rStyle w:val="placeholder1Char"/>
              <w:rFonts w:hint="eastAsia"/>
            </w:rPr>
            <w:t>____________</w:t>
          </w:r>
        </w:p>
      </w:docPartBody>
    </w:docPart>
    <w:docPart>
      <w:docPartPr>
        <w:name w:val="F2D58290BE414FBDB131E8B282722D8F"/>
        <w:category>
          <w:name w:val="常规"/>
          <w:gallery w:val="placeholder"/>
        </w:category>
        <w:types>
          <w:type w:val="bbPlcHdr"/>
        </w:types>
        <w:behaviors>
          <w:behavior w:val="content"/>
        </w:behaviors>
        <w:guid w:val="{8932B5C7-87D3-41DA-9BB7-3A4123114532}"/>
      </w:docPartPr>
      <w:docPartBody>
        <w:p w:rsidR="008D62EF" w:rsidRDefault="008D62EF" w:rsidP="008D62EF">
          <w:pPr>
            <w:pStyle w:val="F2D58290BE414FBDB131E8B282722D8F"/>
          </w:pPr>
          <w:r>
            <w:rPr>
              <w:rStyle w:val="placeholder1Char"/>
              <w:rFonts w:hint="eastAsia"/>
            </w:rPr>
            <w:t>____________</w:t>
          </w:r>
        </w:p>
      </w:docPartBody>
    </w:docPart>
    <w:docPart>
      <w:docPartPr>
        <w:name w:val="85D0EAE1755D461E8E196A4A5BD43368"/>
        <w:category>
          <w:name w:val="常规"/>
          <w:gallery w:val="placeholder"/>
        </w:category>
        <w:types>
          <w:type w:val="bbPlcHdr"/>
        </w:types>
        <w:behaviors>
          <w:behavior w:val="content"/>
        </w:behaviors>
        <w:guid w:val="{4FDF0381-97AF-4CCF-92CF-FF12BBF535F8}"/>
      </w:docPartPr>
      <w:docPartBody>
        <w:p w:rsidR="008D62EF" w:rsidRDefault="008D62EF" w:rsidP="008D62EF">
          <w:pPr>
            <w:pStyle w:val="85D0EAE1755D461E8E196A4A5BD43368"/>
          </w:pPr>
          <w:r>
            <w:rPr>
              <w:rStyle w:val="placeholder1Char"/>
              <w:rFonts w:hint="eastAsia"/>
            </w:rPr>
            <w:t>____________</w:t>
          </w:r>
        </w:p>
      </w:docPartBody>
    </w:docPart>
    <w:docPart>
      <w:docPartPr>
        <w:name w:val="8C7EDB0B63A649688C0A5C6F025F2139"/>
        <w:category>
          <w:name w:val="常规"/>
          <w:gallery w:val="placeholder"/>
        </w:category>
        <w:types>
          <w:type w:val="bbPlcHdr"/>
        </w:types>
        <w:behaviors>
          <w:behavior w:val="content"/>
        </w:behaviors>
        <w:guid w:val="{862AC6B5-1426-4F3F-AFB5-CB737253E272}"/>
      </w:docPartPr>
      <w:docPartBody>
        <w:p w:rsidR="008D62EF" w:rsidRDefault="008D62EF" w:rsidP="008D62EF">
          <w:pPr>
            <w:pStyle w:val="8C7EDB0B63A649688C0A5C6F025F2139"/>
          </w:pPr>
          <w:r>
            <w:rPr>
              <w:rStyle w:val="placeholder1Char"/>
              <w:rFonts w:hint="eastAsia"/>
            </w:rPr>
            <w:t>____________</w:t>
          </w:r>
        </w:p>
      </w:docPartBody>
    </w:docPart>
    <w:docPart>
      <w:docPartPr>
        <w:name w:val="002D1BC833B840E5B6F3A3012025FF74"/>
        <w:category>
          <w:name w:val="常规"/>
          <w:gallery w:val="placeholder"/>
        </w:category>
        <w:types>
          <w:type w:val="bbPlcHdr"/>
        </w:types>
        <w:behaviors>
          <w:behavior w:val="content"/>
        </w:behaviors>
        <w:guid w:val="{144E53B5-0451-4D56-BD74-9123AC291BC7}"/>
      </w:docPartPr>
      <w:docPartBody>
        <w:p w:rsidR="008D62EF" w:rsidRDefault="008D62EF" w:rsidP="008D62EF">
          <w:pPr>
            <w:pStyle w:val="002D1BC833B840E5B6F3A3012025FF74"/>
          </w:pPr>
          <w:r>
            <w:rPr>
              <w:rStyle w:val="placeholder1Char"/>
              <w:rFonts w:hint="eastAsia"/>
            </w:rPr>
            <w:t>____________</w:t>
          </w:r>
        </w:p>
      </w:docPartBody>
    </w:docPart>
    <w:docPart>
      <w:docPartPr>
        <w:name w:val="8FF52FC84D414050B85FC260A1F00ADF"/>
        <w:category>
          <w:name w:val="常规"/>
          <w:gallery w:val="placeholder"/>
        </w:category>
        <w:types>
          <w:type w:val="bbPlcHdr"/>
        </w:types>
        <w:behaviors>
          <w:behavior w:val="content"/>
        </w:behaviors>
        <w:guid w:val="{A7A015B0-0A88-4DB0-BE03-AABB2237E309}"/>
      </w:docPartPr>
      <w:docPartBody>
        <w:p w:rsidR="008D62EF" w:rsidRDefault="008D62EF" w:rsidP="008D62EF">
          <w:pPr>
            <w:pStyle w:val="8FF52FC84D414050B85FC260A1F00ADF"/>
          </w:pPr>
          <w:r>
            <w:rPr>
              <w:rStyle w:val="placeholder1Char"/>
              <w:rFonts w:hint="eastAsia"/>
            </w:rPr>
            <w:t>____________</w:t>
          </w:r>
        </w:p>
      </w:docPartBody>
    </w:docPart>
    <w:docPart>
      <w:docPartPr>
        <w:name w:val="AA0550344D4845B380929653A07399C0"/>
        <w:category>
          <w:name w:val="常规"/>
          <w:gallery w:val="placeholder"/>
        </w:category>
        <w:types>
          <w:type w:val="bbPlcHdr"/>
        </w:types>
        <w:behaviors>
          <w:behavior w:val="content"/>
        </w:behaviors>
        <w:guid w:val="{CDC47274-1280-4134-9604-C0928F1C12A8}"/>
      </w:docPartPr>
      <w:docPartBody>
        <w:p w:rsidR="008D62EF" w:rsidRDefault="008D62EF" w:rsidP="008D62EF">
          <w:pPr>
            <w:pStyle w:val="AA0550344D4845B380929653A07399C0"/>
          </w:pPr>
          <w:r>
            <w:rPr>
              <w:rStyle w:val="placeholder1Char"/>
              <w:rFonts w:hint="eastAsia"/>
            </w:rPr>
            <w:t>____________</w:t>
          </w:r>
        </w:p>
      </w:docPartBody>
    </w:docPart>
    <w:docPart>
      <w:docPartPr>
        <w:name w:val="26847694D09245F082C620D91D839875"/>
        <w:category>
          <w:name w:val="常规"/>
          <w:gallery w:val="placeholder"/>
        </w:category>
        <w:types>
          <w:type w:val="bbPlcHdr"/>
        </w:types>
        <w:behaviors>
          <w:behavior w:val="content"/>
        </w:behaviors>
        <w:guid w:val="{918681F7-DAE9-4637-B2AF-07DBAFDBD128}"/>
      </w:docPartPr>
      <w:docPartBody>
        <w:p w:rsidR="008D62EF" w:rsidRDefault="008D62EF" w:rsidP="008D62EF">
          <w:pPr>
            <w:pStyle w:val="26847694D09245F082C620D91D839875"/>
          </w:pPr>
          <w:r>
            <w:rPr>
              <w:rStyle w:val="placeholder1Char"/>
              <w:rFonts w:hint="eastAsia"/>
            </w:rPr>
            <w:t>____________</w:t>
          </w:r>
        </w:p>
      </w:docPartBody>
    </w:docPart>
    <w:docPart>
      <w:docPartPr>
        <w:name w:val="3F125A35CA3547DAA78D6F0FF541A6E8"/>
        <w:category>
          <w:name w:val="常规"/>
          <w:gallery w:val="placeholder"/>
        </w:category>
        <w:types>
          <w:type w:val="bbPlcHdr"/>
        </w:types>
        <w:behaviors>
          <w:behavior w:val="content"/>
        </w:behaviors>
        <w:guid w:val="{0E21B446-0B77-4069-B220-E39B9F24B333}"/>
      </w:docPartPr>
      <w:docPartBody>
        <w:p w:rsidR="008D62EF" w:rsidRDefault="008D62EF" w:rsidP="008D62EF">
          <w:pPr>
            <w:pStyle w:val="3F125A35CA3547DAA78D6F0FF541A6E8"/>
          </w:pPr>
          <w:r>
            <w:rPr>
              <w:rStyle w:val="placeholder1Char"/>
              <w:rFonts w:hint="eastAsia"/>
            </w:rPr>
            <w:t>____________</w:t>
          </w:r>
        </w:p>
      </w:docPartBody>
    </w:docPart>
    <w:docPart>
      <w:docPartPr>
        <w:name w:val="F41580BA7D67448799368389AC842201"/>
        <w:category>
          <w:name w:val="常规"/>
          <w:gallery w:val="placeholder"/>
        </w:category>
        <w:types>
          <w:type w:val="bbPlcHdr"/>
        </w:types>
        <w:behaviors>
          <w:behavior w:val="content"/>
        </w:behaviors>
        <w:guid w:val="{302583E7-FDC1-401A-B5D6-9AF75524AB18}"/>
      </w:docPartPr>
      <w:docPartBody>
        <w:p w:rsidR="008D62EF" w:rsidRDefault="008D62EF" w:rsidP="008D62EF">
          <w:pPr>
            <w:pStyle w:val="F41580BA7D67448799368389AC842201"/>
          </w:pPr>
          <w:r>
            <w:rPr>
              <w:rStyle w:val="placeholder1Char"/>
              <w:rFonts w:hint="eastAsia"/>
            </w:rPr>
            <w:t>____________</w:t>
          </w:r>
        </w:p>
      </w:docPartBody>
    </w:docPart>
    <w:docPart>
      <w:docPartPr>
        <w:name w:val="3F06B3D3A4C64825BAB81809818AE093"/>
        <w:category>
          <w:name w:val="常规"/>
          <w:gallery w:val="placeholder"/>
        </w:category>
        <w:types>
          <w:type w:val="bbPlcHdr"/>
        </w:types>
        <w:behaviors>
          <w:behavior w:val="content"/>
        </w:behaviors>
        <w:guid w:val="{4B49954D-A94E-4E8C-9BF9-75CB424F96F2}"/>
      </w:docPartPr>
      <w:docPartBody>
        <w:p w:rsidR="008D62EF" w:rsidRDefault="008D62EF" w:rsidP="008D62EF">
          <w:pPr>
            <w:pStyle w:val="3F06B3D3A4C64825BAB81809818AE093"/>
          </w:pPr>
          <w:r>
            <w:rPr>
              <w:rStyle w:val="placeholder1Char"/>
              <w:rFonts w:hint="eastAsia"/>
            </w:rPr>
            <w:t>____________</w:t>
          </w:r>
        </w:p>
      </w:docPartBody>
    </w:docPart>
    <w:docPart>
      <w:docPartPr>
        <w:name w:val="B7F1413D102A4D20880D9402A03517D7"/>
        <w:category>
          <w:name w:val="常规"/>
          <w:gallery w:val="placeholder"/>
        </w:category>
        <w:types>
          <w:type w:val="bbPlcHdr"/>
        </w:types>
        <w:behaviors>
          <w:behavior w:val="content"/>
        </w:behaviors>
        <w:guid w:val="{F9AD1D9A-E7ED-4CA8-9CEA-8640C0804FC6}"/>
      </w:docPartPr>
      <w:docPartBody>
        <w:p w:rsidR="008D62EF" w:rsidRDefault="008D62EF" w:rsidP="008D62EF">
          <w:pPr>
            <w:pStyle w:val="B7F1413D102A4D20880D9402A03517D7"/>
          </w:pPr>
          <w:r>
            <w:rPr>
              <w:rStyle w:val="placeholder1Char"/>
              <w:rFonts w:hint="eastAsia"/>
            </w:rPr>
            <w:t>____________</w:t>
          </w:r>
        </w:p>
      </w:docPartBody>
    </w:docPart>
    <w:docPart>
      <w:docPartPr>
        <w:name w:val="4A0FF25B4DCA4735BDFE94BF4A1EB749"/>
        <w:category>
          <w:name w:val="常规"/>
          <w:gallery w:val="placeholder"/>
        </w:category>
        <w:types>
          <w:type w:val="bbPlcHdr"/>
        </w:types>
        <w:behaviors>
          <w:behavior w:val="content"/>
        </w:behaviors>
        <w:guid w:val="{7A3EFA4E-FB3D-4182-B00E-CA2A06738EEE}"/>
      </w:docPartPr>
      <w:docPartBody>
        <w:p w:rsidR="008D62EF" w:rsidRDefault="008D62EF" w:rsidP="008D62EF">
          <w:pPr>
            <w:pStyle w:val="4A0FF25B4DCA4735BDFE94BF4A1EB749"/>
          </w:pPr>
          <w:r>
            <w:rPr>
              <w:rStyle w:val="placeholder1Char"/>
              <w:rFonts w:hint="eastAsia"/>
            </w:rPr>
            <w:t>____________</w:t>
          </w:r>
        </w:p>
      </w:docPartBody>
    </w:docPart>
    <w:docPart>
      <w:docPartPr>
        <w:name w:val="509E362E9DDF44CCBEC998A743EBABB5"/>
        <w:category>
          <w:name w:val="常规"/>
          <w:gallery w:val="placeholder"/>
        </w:category>
        <w:types>
          <w:type w:val="bbPlcHdr"/>
        </w:types>
        <w:behaviors>
          <w:behavior w:val="content"/>
        </w:behaviors>
        <w:guid w:val="{B8A8AF60-F770-4DFB-B2B1-898F90BC3FE6}"/>
      </w:docPartPr>
      <w:docPartBody>
        <w:p w:rsidR="008D62EF" w:rsidRDefault="008D62EF" w:rsidP="008D62EF">
          <w:pPr>
            <w:pStyle w:val="509E362E9DDF44CCBEC998A743EBABB5"/>
          </w:pPr>
          <w:r>
            <w:rPr>
              <w:rStyle w:val="placeholder1Char"/>
              <w:rFonts w:hint="eastAsia"/>
            </w:rPr>
            <w:t>____________</w:t>
          </w:r>
        </w:p>
      </w:docPartBody>
    </w:docPart>
    <w:docPart>
      <w:docPartPr>
        <w:name w:val="81FF955586A44FAEA0D95F7D68D97F33"/>
        <w:category>
          <w:name w:val="常规"/>
          <w:gallery w:val="placeholder"/>
        </w:category>
        <w:types>
          <w:type w:val="bbPlcHdr"/>
        </w:types>
        <w:behaviors>
          <w:behavior w:val="content"/>
        </w:behaviors>
        <w:guid w:val="{6FE46C6F-A61F-4923-ADC3-801825D34F91}"/>
      </w:docPartPr>
      <w:docPartBody>
        <w:p w:rsidR="008D62EF" w:rsidRDefault="008D62EF" w:rsidP="008D62EF">
          <w:pPr>
            <w:pStyle w:val="81FF955586A44FAEA0D95F7D68D97F33"/>
          </w:pPr>
          <w:r>
            <w:rPr>
              <w:rStyle w:val="placeholder1Char"/>
              <w:rFonts w:hint="eastAsia"/>
            </w:rPr>
            <w:t>____________</w:t>
          </w:r>
        </w:p>
      </w:docPartBody>
    </w:docPart>
    <w:docPart>
      <w:docPartPr>
        <w:name w:val="32E7123E820A44CDBC6402AD4FA70471"/>
        <w:category>
          <w:name w:val="常规"/>
          <w:gallery w:val="placeholder"/>
        </w:category>
        <w:types>
          <w:type w:val="bbPlcHdr"/>
        </w:types>
        <w:behaviors>
          <w:behavior w:val="content"/>
        </w:behaviors>
        <w:guid w:val="{6F0B63A2-D6FB-4F18-AA0F-F0270A961439}"/>
      </w:docPartPr>
      <w:docPartBody>
        <w:p w:rsidR="008D62EF" w:rsidRDefault="008D62EF" w:rsidP="008D62EF">
          <w:pPr>
            <w:pStyle w:val="32E7123E820A44CDBC6402AD4FA70471"/>
          </w:pPr>
          <w:r>
            <w:rPr>
              <w:rStyle w:val="placeholder1Char"/>
              <w:rFonts w:hint="eastAsia"/>
            </w:rPr>
            <w:t>____________</w:t>
          </w:r>
        </w:p>
      </w:docPartBody>
    </w:docPart>
    <w:docPart>
      <w:docPartPr>
        <w:name w:val="9A7EEBA7FDED41B0AE11B3BABBC13903"/>
        <w:category>
          <w:name w:val="常规"/>
          <w:gallery w:val="placeholder"/>
        </w:category>
        <w:types>
          <w:type w:val="bbPlcHdr"/>
        </w:types>
        <w:behaviors>
          <w:behavior w:val="content"/>
        </w:behaviors>
        <w:guid w:val="{926CAA01-3B62-4098-972A-CF70C7113016}"/>
      </w:docPartPr>
      <w:docPartBody>
        <w:p w:rsidR="008D62EF" w:rsidRDefault="008D62EF" w:rsidP="008D62EF">
          <w:pPr>
            <w:pStyle w:val="9A7EEBA7FDED41B0AE11B3BABBC13903"/>
          </w:pPr>
          <w:r>
            <w:rPr>
              <w:rStyle w:val="placeholder1Char"/>
              <w:rFonts w:hint="eastAsia"/>
            </w:rPr>
            <w:t>____________</w:t>
          </w:r>
        </w:p>
      </w:docPartBody>
    </w:docPart>
    <w:docPart>
      <w:docPartPr>
        <w:name w:val="8EFA4E50FD6643D5AD8F41E8EC14A8FC"/>
        <w:category>
          <w:name w:val="常规"/>
          <w:gallery w:val="placeholder"/>
        </w:category>
        <w:types>
          <w:type w:val="bbPlcHdr"/>
        </w:types>
        <w:behaviors>
          <w:behavior w:val="content"/>
        </w:behaviors>
        <w:guid w:val="{2AEFA9F3-E059-4F4E-A1EB-14ED239C4186}"/>
      </w:docPartPr>
      <w:docPartBody>
        <w:p w:rsidR="008D62EF" w:rsidRDefault="008D62EF" w:rsidP="008D62EF">
          <w:pPr>
            <w:pStyle w:val="8EFA4E50FD6643D5AD8F41E8EC14A8FC"/>
          </w:pPr>
          <w:r>
            <w:rPr>
              <w:rStyle w:val="placeholder1Char"/>
              <w:rFonts w:hint="eastAsia"/>
            </w:rPr>
            <w:t>____________</w:t>
          </w:r>
        </w:p>
      </w:docPartBody>
    </w:docPart>
    <w:docPart>
      <w:docPartPr>
        <w:name w:val="E0E1EA967A9D48D4921CD3E1EA490E56"/>
        <w:category>
          <w:name w:val="常规"/>
          <w:gallery w:val="placeholder"/>
        </w:category>
        <w:types>
          <w:type w:val="bbPlcHdr"/>
        </w:types>
        <w:behaviors>
          <w:behavior w:val="content"/>
        </w:behaviors>
        <w:guid w:val="{CF9F404D-0F7D-4AF4-94F1-3D6E699A2814}"/>
      </w:docPartPr>
      <w:docPartBody>
        <w:p w:rsidR="008D62EF" w:rsidRDefault="008D62EF" w:rsidP="008D62EF">
          <w:pPr>
            <w:pStyle w:val="E0E1EA967A9D48D4921CD3E1EA490E56"/>
          </w:pPr>
          <w:r>
            <w:rPr>
              <w:rStyle w:val="placeholder1Char"/>
              <w:rFonts w:hint="eastAsia"/>
            </w:rPr>
            <w:t>____________</w:t>
          </w:r>
        </w:p>
      </w:docPartBody>
    </w:docPart>
    <w:docPart>
      <w:docPartPr>
        <w:name w:val="3F2701794CF04BDB815991A2B28822CE"/>
        <w:category>
          <w:name w:val="常规"/>
          <w:gallery w:val="placeholder"/>
        </w:category>
        <w:types>
          <w:type w:val="bbPlcHdr"/>
        </w:types>
        <w:behaviors>
          <w:behavior w:val="content"/>
        </w:behaviors>
        <w:guid w:val="{0F438400-4ED4-4826-8A92-E4E64DA5F9BE}"/>
      </w:docPartPr>
      <w:docPartBody>
        <w:p w:rsidR="008D62EF" w:rsidRDefault="008D62EF" w:rsidP="008D62EF">
          <w:pPr>
            <w:pStyle w:val="3F2701794CF04BDB815991A2B28822CE"/>
          </w:pPr>
          <w:r>
            <w:rPr>
              <w:rStyle w:val="placeholder1Char"/>
              <w:rFonts w:hint="eastAsia"/>
            </w:rPr>
            <w:t>____________</w:t>
          </w:r>
        </w:p>
      </w:docPartBody>
    </w:docPart>
    <w:docPart>
      <w:docPartPr>
        <w:name w:val="487EACEB9A9548B2A28D34890D517410"/>
        <w:category>
          <w:name w:val="常规"/>
          <w:gallery w:val="placeholder"/>
        </w:category>
        <w:types>
          <w:type w:val="bbPlcHdr"/>
        </w:types>
        <w:behaviors>
          <w:behavior w:val="content"/>
        </w:behaviors>
        <w:guid w:val="{869DE566-D40E-4571-8CDF-6B5FBE2EE407}"/>
      </w:docPartPr>
      <w:docPartBody>
        <w:p w:rsidR="008D62EF" w:rsidRDefault="008D62EF" w:rsidP="008D62EF">
          <w:pPr>
            <w:pStyle w:val="487EACEB9A9548B2A28D34890D517410"/>
          </w:pPr>
          <w:r>
            <w:rPr>
              <w:rStyle w:val="placeholder1Char"/>
              <w:rFonts w:hint="eastAsia"/>
            </w:rPr>
            <w:t>____________</w:t>
          </w:r>
        </w:p>
      </w:docPartBody>
    </w:docPart>
    <w:docPart>
      <w:docPartPr>
        <w:name w:val="0CBC601A9E13439CB23EB0FFD32933AB"/>
        <w:category>
          <w:name w:val="常规"/>
          <w:gallery w:val="placeholder"/>
        </w:category>
        <w:types>
          <w:type w:val="bbPlcHdr"/>
        </w:types>
        <w:behaviors>
          <w:behavior w:val="content"/>
        </w:behaviors>
        <w:guid w:val="{F9C70549-CA7A-432B-BBA7-1AE362341C44}"/>
      </w:docPartPr>
      <w:docPartBody>
        <w:p w:rsidR="008D62EF" w:rsidRDefault="008D62EF" w:rsidP="008D62EF">
          <w:pPr>
            <w:pStyle w:val="0CBC601A9E13439CB23EB0FFD32933AB"/>
          </w:pPr>
          <w:r>
            <w:rPr>
              <w:rStyle w:val="placeholder1Char"/>
              <w:rFonts w:hint="eastAsia"/>
            </w:rPr>
            <w:t>____________</w:t>
          </w:r>
        </w:p>
      </w:docPartBody>
    </w:docPart>
    <w:docPart>
      <w:docPartPr>
        <w:name w:val="1BD3B1F3B05B4ACA82171C2C57F462CE"/>
        <w:category>
          <w:name w:val="常规"/>
          <w:gallery w:val="placeholder"/>
        </w:category>
        <w:types>
          <w:type w:val="bbPlcHdr"/>
        </w:types>
        <w:behaviors>
          <w:behavior w:val="content"/>
        </w:behaviors>
        <w:guid w:val="{968B58F1-C3F7-4820-BE9D-9880E836C65B}"/>
      </w:docPartPr>
      <w:docPartBody>
        <w:p w:rsidR="008D62EF" w:rsidRDefault="008D62EF" w:rsidP="008D62EF">
          <w:pPr>
            <w:pStyle w:val="1BD3B1F3B05B4ACA82171C2C57F462CE"/>
          </w:pPr>
          <w:r>
            <w:rPr>
              <w:rStyle w:val="placeholder1Char"/>
              <w:rFonts w:hint="eastAsia"/>
            </w:rPr>
            <w:t>____________</w:t>
          </w:r>
        </w:p>
      </w:docPartBody>
    </w:docPart>
    <w:docPart>
      <w:docPartPr>
        <w:name w:val="E595D3745BC14ABBB71E269E846BB261"/>
        <w:category>
          <w:name w:val="常规"/>
          <w:gallery w:val="placeholder"/>
        </w:category>
        <w:types>
          <w:type w:val="bbPlcHdr"/>
        </w:types>
        <w:behaviors>
          <w:behavior w:val="content"/>
        </w:behaviors>
        <w:guid w:val="{7A7B608B-D6D9-477F-9662-4A3919125381}"/>
      </w:docPartPr>
      <w:docPartBody>
        <w:p w:rsidR="008D62EF" w:rsidRDefault="008D62EF" w:rsidP="008D62EF">
          <w:pPr>
            <w:pStyle w:val="E595D3745BC14ABBB71E269E846BB261"/>
          </w:pPr>
          <w:r>
            <w:rPr>
              <w:rStyle w:val="placeholder1Char"/>
              <w:rFonts w:hint="eastAsia"/>
            </w:rPr>
            <w:t>____________</w:t>
          </w:r>
        </w:p>
      </w:docPartBody>
    </w:docPart>
    <w:docPart>
      <w:docPartPr>
        <w:name w:val="6883EE06737647C4A4CBDD30C329BFC9"/>
        <w:category>
          <w:name w:val="常规"/>
          <w:gallery w:val="placeholder"/>
        </w:category>
        <w:types>
          <w:type w:val="bbPlcHdr"/>
        </w:types>
        <w:behaviors>
          <w:behavior w:val="content"/>
        </w:behaviors>
        <w:guid w:val="{70EAEA41-7BB5-4601-876A-DC6541B6DC96}"/>
      </w:docPartPr>
      <w:docPartBody>
        <w:p w:rsidR="008D62EF" w:rsidRDefault="008D62EF" w:rsidP="008D62EF">
          <w:pPr>
            <w:pStyle w:val="6883EE06737647C4A4CBDD30C329BFC9"/>
          </w:pPr>
          <w:r>
            <w:rPr>
              <w:rStyle w:val="placeholder1Char"/>
              <w:rFonts w:hint="eastAsia"/>
            </w:rPr>
            <w:t>____________</w:t>
          </w:r>
        </w:p>
      </w:docPartBody>
    </w:docPart>
    <w:docPart>
      <w:docPartPr>
        <w:name w:val="DB83897053CB4C1489B6C8FB5B1170E1"/>
        <w:category>
          <w:name w:val="常规"/>
          <w:gallery w:val="placeholder"/>
        </w:category>
        <w:types>
          <w:type w:val="bbPlcHdr"/>
        </w:types>
        <w:behaviors>
          <w:behavior w:val="content"/>
        </w:behaviors>
        <w:guid w:val="{BD9C34A9-7B1A-4C72-A5DB-A1B006923223}"/>
      </w:docPartPr>
      <w:docPartBody>
        <w:p w:rsidR="008D62EF" w:rsidRDefault="008D62EF" w:rsidP="008D62EF">
          <w:pPr>
            <w:pStyle w:val="DB83897053CB4C1489B6C8FB5B1170E1"/>
          </w:pPr>
          <w:r>
            <w:rPr>
              <w:rStyle w:val="placeholder1Char"/>
              <w:rFonts w:hint="eastAsia"/>
            </w:rPr>
            <w:t>____________</w:t>
          </w:r>
        </w:p>
      </w:docPartBody>
    </w:docPart>
    <w:docPart>
      <w:docPartPr>
        <w:name w:val="E641F40D9C964B3FABC4D36A898C5BD2"/>
        <w:category>
          <w:name w:val="常规"/>
          <w:gallery w:val="placeholder"/>
        </w:category>
        <w:types>
          <w:type w:val="bbPlcHdr"/>
        </w:types>
        <w:behaviors>
          <w:behavior w:val="content"/>
        </w:behaviors>
        <w:guid w:val="{5C5B196B-B59B-43BB-A8EC-F07870C88CC2}"/>
      </w:docPartPr>
      <w:docPartBody>
        <w:p w:rsidR="008D62EF" w:rsidRDefault="008D62EF" w:rsidP="008D62EF">
          <w:pPr>
            <w:pStyle w:val="E641F40D9C964B3FABC4D36A898C5BD2"/>
          </w:pPr>
          <w:r>
            <w:rPr>
              <w:rStyle w:val="placeholder1Char"/>
              <w:rFonts w:hint="eastAsia"/>
            </w:rPr>
            <w:t>____________</w:t>
          </w:r>
        </w:p>
      </w:docPartBody>
    </w:docPart>
    <w:docPart>
      <w:docPartPr>
        <w:name w:val="0E759715943844B896A20783CCABB2BD"/>
        <w:category>
          <w:name w:val="常规"/>
          <w:gallery w:val="placeholder"/>
        </w:category>
        <w:types>
          <w:type w:val="bbPlcHdr"/>
        </w:types>
        <w:behaviors>
          <w:behavior w:val="content"/>
        </w:behaviors>
        <w:guid w:val="{A355E230-C169-4460-AB2E-63FBB3C015C8}"/>
      </w:docPartPr>
      <w:docPartBody>
        <w:p w:rsidR="008D62EF" w:rsidRDefault="008D62EF" w:rsidP="008D62EF">
          <w:pPr>
            <w:pStyle w:val="0E759715943844B896A20783CCABB2BD"/>
          </w:pPr>
          <w:r>
            <w:rPr>
              <w:rStyle w:val="placeholder1Char"/>
              <w:rFonts w:hint="eastAsia"/>
            </w:rPr>
            <w:t>____________</w:t>
          </w:r>
        </w:p>
      </w:docPartBody>
    </w:docPart>
    <w:docPart>
      <w:docPartPr>
        <w:name w:val="A8D366705AA24A27840CC0E39534DFD0"/>
        <w:category>
          <w:name w:val="常规"/>
          <w:gallery w:val="placeholder"/>
        </w:category>
        <w:types>
          <w:type w:val="bbPlcHdr"/>
        </w:types>
        <w:behaviors>
          <w:behavior w:val="content"/>
        </w:behaviors>
        <w:guid w:val="{E1DF20B6-E330-498A-BC6B-7C57452B7389}"/>
      </w:docPartPr>
      <w:docPartBody>
        <w:p w:rsidR="008D62EF" w:rsidRDefault="008D62EF" w:rsidP="008D62EF">
          <w:pPr>
            <w:pStyle w:val="A8D366705AA24A27840CC0E39534DFD0"/>
          </w:pPr>
          <w:r>
            <w:rPr>
              <w:rStyle w:val="placeholder1Char"/>
              <w:rFonts w:hint="eastAsia"/>
            </w:rPr>
            <w:t>____________</w:t>
          </w:r>
        </w:p>
      </w:docPartBody>
    </w:docPart>
    <w:docPart>
      <w:docPartPr>
        <w:name w:val="951D80E918BE4FF4BCA180D47317A506"/>
        <w:category>
          <w:name w:val="常规"/>
          <w:gallery w:val="placeholder"/>
        </w:category>
        <w:types>
          <w:type w:val="bbPlcHdr"/>
        </w:types>
        <w:behaviors>
          <w:behavior w:val="content"/>
        </w:behaviors>
        <w:guid w:val="{61D06DA5-D274-410C-ADDC-FF90BCD9BFB4}"/>
      </w:docPartPr>
      <w:docPartBody>
        <w:p w:rsidR="008D62EF" w:rsidRDefault="008D62EF" w:rsidP="008D62EF">
          <w:pPr>
            <w:pStyle w:val="951D80E918BE4FF4BCA180D47317A506"/>
          </w:pPr>
          <w:r>
            <w:rPr>
              <w:rStyle w:val="placeholder1Char"/>
              <w:rFonts w:hint="eastAsia"/>
            </w:rPr>
            <w:t>____________</w:t>
          </w:r>
        </w:p>
      </w:docPartBody>
    </w:docPart>
    <w:docPart>
      <w:docPartPr>
        <w:name w:val="63CDC581B15345EC8FE24DEBD4CE821F"/>
        <w:category>
          <w:name w:val="常规"/>
          <w:gallery w:val="placeholder"/>
        </w:category>
        <w:types>
          <w:type w:val="bbPlcHdr"/>
        </w:types>
        <w:behaviors>
          <w:behavior w:val="content"/>
        </w:behaviors>
        <w:guid w:val="{5AEB12B5-B9CB-4A61-A612-4CEF2B54020B}"/>
      </w:docPartPr>
      <w:docPartBody>
        <w:p w:rsidR="008D62EF" w:rsidRDefault="008D62EF" w:rsidP="008D62EF">
          <w:pPr>
            <w:pStyle w:val="63CDC581B15345EC8FE24DEBD4CE821F"/>
          </w:pPr>
          <w:r>
            <w:rPr>
              <w:rStyle w:val="placeholder1Char"/>
              <w:rFonts w:hint="eastAsia"/>
            </w:rPr>
            <w:t>____________</w:t>
          </w:r>
        </w:p>
      </w:docPartBody>
    </w:docPart>
    <w:docPart>
      <w:docPartPr>
        <w:name w:val="9AFC815AB3AE4B138D5AB7F0B525F893"/>
        <w:category>
          <w:name w:val="常规"/>
          <w:gallery w:val="placeholder"/>
        </w:category>
        <w:types>
          <w:type w:val="bbPlcHdr"/>
        </w:types>
        <w:behaviors>
          <w:behavior w:val="content"/>
        </w:behaviors>
        <w:guid w:val="{F9BEF88F-3755-4156-A507-DB3E1E052495}"/>
      </w:docPartPr>
      <w:docPartBody>
        <w:p w:rsidR="008D62EF" w:rsidRDefault="008D62EF" w:rsidP="008D62EF">
          <w:pPr>
            <w:pStyle w:val="9AFC815AB3AE4B138D5AB7F0B525F893"/>
          </w:pPr>
          <w:r>
            <w:rPr>
              <w:rStyle w:val="placeholder1Char"/>
              <w:rFonts w:hint="eastAsia"/>
            </w:rPr>
            <w:t>____________</w:t>
          </w:r>
        </w:p>
      </w:docPartBody>
    </w:docPart>
    <w:docPart>
      <w:docPartPr>
        <w:name w:val="38D5E381E31742DE820F049A60F37784"/>
        <w:category>
          <w:name w:val="常规"/>
          <w:gallery w:val="placeholder"/>
        </w:category>
        <w:types>
          <w:type w:val="bbPlcHdr"/>
        </w:types>
        <w:behaviors>
          <w:behavior w:val="content"/>
        </w:behaviors>
        <w:guid w:val="{995E9E64-363C-472D-9A67-6F1B296E11FC}"/>
      </w:docPartPr>
      <w:docPartBody>
        <w:p w:rsidR="008D62EF" w:rsidRDefault="008D62EF" w:rsidP="008D62EF">
          <w:pPr>
            <w:pStyle w:val="38D5E381E31742DE820F049A60F37784"/>
          </w:pPr>
          <w:r>
            <w:rPr>
              <w:rStyle w:val="placeholder1Char"/>
              <w:rFonts w:hint="eastAsia"/>
            </w:rPr>
            <w:t>____________</w:t>
          </w:r>
        </w:p>
      </w:docPartBody>
    </w:docPart>
    <w:docPart>
      <w:docPartPr>
        <w:name w:val="E456E62585AE4FA9899AF11BF3CFC781"/>
        <w:category>
          <w:name w:val="常规"/>
          <w:gallery w:val="placeholder"/>
        </w:category>
        <w:types>
          <w:type w:val="bbPlcHdr"/>
        </w:types>
        <w:behaviors>
          <w:behavior w:val="content"/>
        </w:behaviors>
        <w:guid w:val="{E3A169D2-223D-47D2-98F9-EEC24CFFF1A8}"/>
      </w:docPartPr>
      <w:docPartBody>
        <w:p w:rsidR="008D62EF" w:rsidRDefault="008D62EF" w:rsidP="008D62EF">
          <w:pPr>
            <w:pStyle w:val="E456E62585AE4FA9899AF11BF3CFC781"/>
          </w:pPr>
          <w:r>
            <w:rPr>
              <w:rStyle w:val="placeholder1Char"/>
              <w:rFonts w:hint="eastAsia"/>
            </w:rPr>
            <w:t>____________</w:t>
          </w:r>
        </w:p>
      </w:docPartBody>
    </w:docPart>
    <w:docPart>
      <w:docPartPr>
        <w:name w:val="70E1C203D37C4D62B298EA9AAA3F12D7"/>
        <w:category>
          <w:name w:val="常规"/>
          <w:gallery w:val="placeholder"/>
        </w:category>
        <w:types>
          <w:type w:val="bbPlcHdr"/>
        </w:types>
        <w:behaviors>
          <w:behavior w:val="content"/>
        </w:behaviors>
        <w:guid w:val="{B40AACA7-99B9-443D-8BDE-755207D1261A}"/>
      </w:docPartPr>
      <w:docPartBody>
        <w:p w:rsidR="008D62EF" w:rsidRDefault="008D62EF" w:rsidP="008D62EF">
          <w:pPr>
            <w:pStyle w:val="70E1C203D37C4D62B298EA9AAA3F12D7"/>
          </w:pPr>
          <w:r>
            <w:rPr>
              <w:rStyle w:val="placeholder1Char"/>
              <w:rFonts w:hint="eastAsia"/>
            </w:rPr>
            <w:t>____________</w:t>
          </w:r>
        </w:p>
      </w:docPartBody>
    </w:docPart>
    <w:docPart>
      <w:docPartPr>
        <w:name w:val="A6418B4B2ECF4740AE59B732808AEA8C"/>
        <w:category>
          <w:name w:val="常规"/>
          <w:gallery w:val="placeholder"/>
        </w:category>
        <w:types>
          <w:type w:val="bbPlcHdr"/>
        </w:types>
        <w:behaviors>
          <w:behavior w:val="content"/>
        </w:behaviors>
        <w:guid w:val="{FF493B32-60F3-4605-97D5-D956F0468B21}"/>
      </w:docPartPr>
      <w:docPartBody>
        <w:p w:rsidR="008D62EF" w:rsidRDefault="008D62EF" w:rsidP="008D62EF">
          <w:pPr>
            <w:pStyle w:val="A6418B4B2ECF4740AE59B732808AEA8C"/>
          </w:pPr>
          <w:r>
            <w:rPr>
              <w:rStyle w:val="placeholder1Char"/>
              <w:rFonts w:hint="eastAsia"/>
            </w:rPr>
            <w:t>____________</w:t>
          </w:r>
        </w:p>
      </w:docPartBody>
    </w:docPart>
    <w:docPart>
      <w:docPartPr>
        <w:name w:val="8E8EAFEDDE504B62A3850B60FD38BA44"/>
        <w:category>
          <w:name w:val="常规"/>
          <w:gallery w:val="placeholder"/>
        </w:category>
        <w:types>
          <w:type w:val="bbPlcHdr"/>
        </w:types>
        <w:behaviors>
          <w:behavior w:val="content"/>
        </w:behaviors>
        <w:guid w:val="{F449D1EF-1574-4E59-B704-BD7B2CB5F24C}"/>
      </w:docPartPr>
      <w:docPartBody>
        <w:p w:rsidR="008D62EF" w:rsidRDefault="008D62EF" w:rsidP="008D62EF">
          <w:pPr>
            <w:pStyle w:val="8E8EAFEDDE504B62A3850B60FD38BA44"/>
          </w:pPr>
          <w:r>
            <w:rPr>
              <w:rStyle w:val="placeholder1Char"/>
              <w:rFonts w:hint="eastAsia"/>
            </w:rPr>
            <w:t>____________</w:t>
          </w:r>
        </w:p>
      </w:docPartBody>
    </w:docPart>
    <w:docPart>
      <w:docPartPr>
        <w:name w:val="FEAE50B87EC24D729DD67EBB6D322E48"/>
        <w:category>
          <w:name w:val="常规"/>
          <w:gallery w:val="placeholder"/>
        </w:category>
        <w:types>
          <w:type w:val="bbPlcHdr"/>
        </w:types>
        <w:behaviors>
          <w:behavior w:val="content"/>
        </w:behaviors>
        <w:guid w:val="{68D4D38E-9687-4B55-AA8B-A61D9CF3BDA6}"/>
      </w:docPartPr>
      <w:docPartBody>
        <w:p w:rsidR="008D62EF" w:rsidRDefault="008D62EF" w:rsidP="008D62EF">
          <w:pPr>
            <w:pStyle w:val="FEAE50B87EC24D729DD67EBB6D322E48"/>
          </w:pPr>
          <w:r>
            <w:rPr>
              <w:rStyle w:val="placeholder1Char"/>
              <w:rFonts w:hint="eastAsia"/>
            </w:rPr>
            <w:t>____________</w:t>
          </w:r>
        </w:p>
      </w:docPartBody>
    </w:docPart>
    <w:docPart>
      <w:docPartPr>
        <w:name w:val="4DEF866C33BB492BB751A07DA1D18476"/>
        <w:category>
          <w:name w:val="常规"/>
          <w:gallery w:val="placeholder"/>
        </w:category>
        <w:types>
          <w:type w:val="bbPlcHdr"/>
        </w:types>
        <w:behaviors>
          <w:behavior w:val="content"/>
        </w:behaviors>
        <w:guid w:val="{19CF18F6-F8B2-4D03-AC69-DDD2B41721D2}"/>
      </w:docPartPr>
      <w:docPartBody>
        <w:p w:rsidR="008D62EF" w:rsidRDefault="008D62EF" w:rsidP="008D62EF">
          <w:pPr>
            <w:pStyle w:val="4DEF866C33BB492BB751A07DA1D18476"/>
          </w:pPr>
          <w:r>
            <w:rPr>
              <w:rStyle w:val="placeholder1Char"/>
              <w:rFonts w:hint="eastAsia"/>
            </w:rPr>
            <w:t>____________</w:t>
          </w:r>
        </w:p>
      </w:docPartBody>
    </w:docPart>
    <w:docPart>
      <w:docPartPr>
        <w:name w:val="E8A482140E544D9A8F6B6F60611A17E1"/>
        <w:category>
          <w:name w:val="常规"/>
          <w:gallery w:val="placeholder"/>
        </w:category>
        <w:types>
          <w:type w:val="bbPlcHdr"/>
        </w:types>
        <w:behaviors>
          <w:behavior w:val="content"/>
        </w:behaviors>
        <w:guid w:val="{5507EE36-B8BA-4A36-9475-056D5D9EFEF8}"/>
      </w:docPartPr>
      <w:docPartBody>
        <w:p w:rsidR="008D62EF" w:rsidRDefault="008D62EF" w:rsidP="008D62EF">
          <w:pPr>
            <w:pStyle w:val="E8A482140E544D9A8F6B6F60611A17E1"/>
          </w:pPr>
          <w:r>
            <w:rPr>
              <w:rStyle w:val="placeholder1Char"/>
              <w:rFonts w:hint="eastAsia"/>
            </w:rPr>
            <w:t>____________</w:t>
          </w:r>
        </w:p>
      </w:docPartBody>
    </w:docPart>
    <w:docPart>
      <w:docPartPr>
        <w:name w:val="92249322360245B4A162FFAE8711F177"/>
        <w:category>
          <w:name w:val="常规"/>
          <w:gallery w:val="placeholder"/>
        </w:category>
        <w:types>
          <w:type w:val="bbPlcHdr"/>
        </w:types>
        <w:behaviors>
          <w:behavior w:val="content"/>
        </w:behaviors>
        <w:guid w:val="{1E25A285-B732-4318-BC01-58259721B141}"/>
      </w:docPartPr>
      <w:docPartBody>
        <w:p w:rsidR="008D62EF" w:rsidRDefault="008D62EF" w:rsidP="008D62EF">
          <w:pPr>
            <w:pStyle w:val="92249322360245B4A162FFAE8711F177"/>
          </w:pPr>
          <w:r>
            <w:rPr>
              <w:rStyle w:val="placeholder1Char"/>
              <w:rFonts w:hint="eastAsia"/>
            </w:rPr>
            <w:t>____________</w:t>
          </w:r>
        </w:p>
      </w:docPartBody>
    </w:docPart>
    <w:docPart>
      <w:docPartPr>
        <w:name w:val="B206F218993443A6BBC802520697942E"/>
        <w:category>
          <w:name w:val="常规"/>
          <w:gallery w:val="placeholder"/>
        </w:category>
        <w:types>
          <w:type w:val="bbPlcHdr"/>
        </w:types>
        <w:behaviors>
          <w:behavior w:val="content"/>
        </w:behaviors>
        <w:guid w:val="{CEAC863D-5C3E-4E88-8702-503ABA4064E5}"/>
      </w:docPartPr>
      <w:docPartBody>
        <w:p w:rsidR="008D62EF" w:rsidRDefault="008D62EF" w:rsidP="008D62EF">
          <w:pPr>
            <w:pStyle w:val="B206F218993443A6BBC802520697942E"/>
          </w:pPr>
          <w:r>
            <w:rPr>
              <w:rStyle w:val="placeholder1Char"/>
              <w:rFonts w:hint="eastAsia"/>
            </w:rPr>
            <w:t>____________</w:t>
          </w:r>
        </w:p>
      </w:docPartBody>
    </w:docPart>
    <w:docPart>
      <w:docPartPr>
        <w:name w:val="85642C461A2A4231AB102368E3CEAD3E"/>
        <w:category>
          <w:name w:val="常规"/>
          <w:gallery w:val="placeholder"/>
        </w:category>
        <w:types>
          <w:type w:val="bbPlcHdr"/>
        </w:types>
        <w:behaviors>
          <w:behavior w:val="content"/>
        </w:behaviors>
        <w:guid w:val="{B831717B-43C2-40BC-90E4-94FBD47B997F}"/>
      </w:docPartPr>
      <w:docPartBody>
        <w:p w:rsidR="008D62EF" w:rsidRDefault="008D62EF" w:rsidP="008D62EF">
          <w:pPr>
            <w:pStyle w:val="85642C461A2A4231AB102368E3CEAD3E"/>
          </w:pPr>
          <w:r>
            <w:rPr>
              <w:rStyle w:val="placeholder1Char"/>
              <w:rFonts w:hint="eastAsia"/>
            </w:rPr>
            <w:t>____________</w:t>
          </w:r>
        </w:p>
      </w:docPartBody>
    </w:docPart>
    <w:docPart>
      <w:docPartPr>
        <w:name w:val="639E0A43DAFF4F28B0036C7EAC3ADEDB"/>
        <w:category>
          <w:name w:val="常规"/>
          <w:gallery w:val="placeholder"/>
        </w:category>
        <w:types>
          <w:type w:val="bbPlcHdr"/>
        </w:types>
        <w:behaviors>
          <w:behavior w:val="content"/>
        </w:behaviors>
        <w:guid w:val="{6747D4EB-0BD3-4678-8D4D-96F0A0897042}"/>
      </w:docPartPr>
      <w:docPartBody>
        <w:p w:rsidR="008D62EF" w:rsidRDefault="008D62EF" w:rsidP="008D62EF">
          <w:pPr>
            <w:pStyle w:val="639E0A43DAFF4F28B0036C7EAC3ADEDB"/>
          </w:pPr>
          <w:r>
            <w:rPr>
              <w:rStyle w:val="placeholder1Char"/>
              <w:rFonts w:hint="eastAsia"/>
            </w:rPr>
            <w:t>____________</w:t>
          </w:r>
        </w:p>
      </w:docPartBody>
    </w:docPart>
    <w:docPart>
      <w:docPartPr>
        <w:name w:val="0D131B4C5CC5409E8886C8B37AA05DBD"/>
        <w:category>
          <w:name w:val="常规"/>
          <w:gallery w:val="placeholder"/>
        </w:category>
        <w:types>
          <w:type w:val="bbPlcHdr"/>
        </w:types>
        <w:behaviors>
          <w:behavior w:val="content"/>
        </w:behaviors>
        <w:guid w:val="{8F52722B-6B12-4F0D-946C-C2C9D28CC3FB}"/>
      </w:docPartPr>
      <w:docPartBody>
        <w:p w:rsidR="008D62EF" w:rsidRDefault="008D62EF" w:rsidP="008D62EF">
          <w:pPr>
            <w:pStyle w:val="0D131B4C5CC5409E8886C8B37AA05DBD"/>
          </w:pPr>
          <w:r>
            <w:rPr>
              <w:rStyle w:val="placeholder1Char"/>
              <w:rFonts w:hint="eastAsia"/>
            </w:rPr>
            <w:t>____________</w:t>
          </w:r>
        </w:p>
      </w:docPartBody>
    </w:docPart>
    <w:docPart>
      <w:docPartPr>
        <w:name w:val="53F03E2AC9B44378B264475F25A62619"/>
        <w:category>
          <w:name w:val="常规"/>
          <w:gallery w:val="placeholder"/>
        </w:category>
        <w:types>
          <w:type w:val="bbPlcHdr"/>
        </w:types>
        <w:behaviors>
          <w:behavior w:val="content"/>
        </w:behaviors>
        <w:guid w:val="{32FA43A0-9659-4197-A8F8-1B6D545870B5}"/>
      </w:docPartPr>
      <w:docPartBody>
        <w:p w:rsidR="008D62EF" w:rsidRDefault="008D62EF" w:rsidP="008D62EF">
          <w:pPr>
            <w:pStyle w:val="53F03E2AC9B44378B264475F25A62619"/>
          </w:pPr>
          <w:r>
            <w:rPr>
              <w:rStyle w:val="placeholder1Char"/>
              <w:rFonts w:hint="eastAsia"/>
            </w:rPr>
            <w:t>____________</w:t>
          </w:r>
        </w:p>
      </w:docPartBody>
    </w:docPart>
    <w:docPart>
      <w:docPartPr>
        <w:name w:val="4ADA2973B2854901B48F1C7793216505"/>
        <w:category>
          <w:name w:val="常规"/>
          <w:gallery w:val="placeholder"/>
        </w:category>
        <w:types>
          <w:type w:val="bbPlcHdr"/>
        </w:types>
        <w:behaviors>
          <w:behavior w:val="content"/>
        </w:behaviors>
        <w:guid w:val="{F3428688-0394-4602-8465-AFAF9F37622C}"/>
      </w:docPartPr>
      <w:docPartBody>
        <w:p w:rsidR="008D62EF" w:rsidRDefault="008D62EF" w:rsidP="008D62EF">
          <w:pPr>
            <w:pStyle w:val="4ADA2973B2854901B48F1C7793216505"/>
          </w:pPr>
          <w:r>
            <w:rPr>
              <w:rStyle w:val="placeholder1Char"/>
              <w:rFonts w:hint="eastAsia"/>
            </w:rPr>
            <w:t>____________</w:t>
          </w:r>
        </w:p>
      </w:docPartBody>
    </w:docPart>
    <w:docPart>
      <w:docPartPr>
        <w:name w:val="D1712C5EA4D2407183DF13B2862A3152"/>
        <w:category>
          <w:name w:val="常规"/>
          <w:gallery w:val="placeholder"/>
        </w:category>
        <w:types>
          <w:type w:val="bbPlcHdr"/>
        </w:types>
        <w:behaviors>
          <w:behavior w:val="content"/>
        </w:behaviors>
        <w:guid w:val="{D6EAE985-C2E0-463C-A55A-E2A6510C18D8}"/>
      </w:docPartPr>
      <w:docPartBody>
        <w:p w:rsidR="008D62EF" w:rsidRDefault="008D62EF" w:rsidP="008D62EF">
          <w:pPr>
            <w:pStyle w:val="D1712C5EA4D2407183DF13B2862A3152"/>
          </w:pPr>
          <w:r>
            <w:rPr>
              <w:rStyle w:val="placeholder1Char"/>
              <w:rFonts w:hint="eastAsia"/>
            </w:rPr>
            <w:t>____________</w:t>
          </w:r>
        </w:p>
      </w:docPartBody>
    </w:docPart>
    <w:docPart>
      <w:docPartPr>
        <w:name w:val="F897D6A275F847CC97AD436F24E4A072"/>
        <w:category>
          <w:name w:val="常规"/>
          <w:gallery w:val="placeholder"/>
        </w:category>
        <w:types>
          <w:type w:val="bbPlcHdr"/>
        </w:types>
        <w:behaviors>
          <w:behavior w:val="content"/>
        </w:behaviors>
        <w:guid w:val="{B6D1F340-E87D-41AF-8039-A909588F6AF5}"/>
      </w:docPartPr>
      <w:docPartBody>
        <w:p w:rsidR="008D62EF" w:rsidRDefault="008D62EF" w:rsidP="008D62EF">
          <w:pPr>
            <w:pStyle w:val="F897D6A275F847CC97AD436F24E4A072"/>
          </w:pPr>
          <w:r>
            <w:rPr>
              <w:rStyle w:val="placeholder1Char"/>
              <w:rFonts w:hint="eastAsia"/>
            </w:rPr>
            <w:t>____________</w:t>
          </w:r>
        </w:p>
      </w:docPartBody>
    </w:docPart>
    <w:docPart>
      <w:docPartPr>
        <w:name w:val="90B9E4E4809442E89DC19EF4C736BCEA"/>
        <w:category>
          <w:name w:val="常规"/>
          <w:gallery w:val="placeholder"/>
        </w:category>
        <w:types>
          <w:type w:val="bbPlcHdr"/>
        </w:types>
        <w:behaviors>
          <w:behavior w:val="content"/>
        </w:behaviors>
        <w:guid w:val="{231296A4-9BA5-4461-8071-8F8B4DC667D9}"/>
      </w:docPartPr>
      <w:docPartBody>
        <w:p w:rsidR="008D62EF" w:rsidRDefault="008D62EF" w:rsidP="008D62EF">
          <w:pPr>
            <w:pStyle w:val="90B9E4E4809442E89DC19EF4C736BCEA"/>
          </w:pPr>
          <w:r>
            <w:rPr>
              <w:rStyle w:val="placeholder1Char"/>
              <w:rFonts w:hint="eastAsia"/>
            </w:rPr>
            <w:t>____________</w:t>
          </w:r>
        </w:p>
      </w:docPartBody>
    </w:docPart>
    <w:docPart>
      <w:docPartPr>
        <w:name w:val="A12D21B611F04A2D9F19FD6839C83AA2"/>
        <w:category>
          <w:name w:val="常规"/>
          <w:gallery w:val="placeholder"/>
        </w:category>
        <w:types>
          <w:type w:val="bbPlcHdr"/>
        </w:types>
        <w:behaviors>
          <w:behavior w:val="content"/>
        </w:behaviors>
        <w:guid w:val="{498F0C68-32D6-4267-A655-F36AD18D937E}"/>
      </w:docPartPr>
      <w:docPartBody>
        <w:p w:rsidR="008D62EF" w:rsidRDefault="008D62EF" w:rsidP="008D62EF">
          <w:pPr>
            <w:pStyle w:val="A12D21B611F04A2D9F19FD6839C83AA2"/>
          </w:pPr>
          <w:r>
            <w:rPr>
              <w:rStyle w:val="placeholder1Char"/>
              <w:rFonts w:hint="eastAsia"/>
            </w:rPr>
            <w:t>____________</w:t>
          </w:r>
        </w:p>
      </w:docPartBody>
    </w:docPart>
    <w:docPart>
      <w:docPartPr>
        <w:name w:val="0618EE47D0BC4B8C9147ABD748B6B207"/>
        <w:category>
          <w:name w:val="常规"/>
          <w:gallery w:val="placeholder"/>
        </w:category>
        <w:types>
          <w:type w:val="bbPlcHdr"/>
        </w:types>
        <w:behaviors>
          <w:behavior w:val="content"/>
        </w:behaviors>
        <w:guid w:val="{43EA7531-BD11-4F5F-A2E1-86DDE1828A8F}"/>
      </w:docPartPr>
      <w:docPartBody>
        <w:p w:rsidR="008D62EF" w:rsidRDefault="008D62EF" w:rsidP="008D62EF">
          <w:pPr>
            <w:pStyle w:val="0618EE47D0BC4B8C9147ABD748B6B207"/>
          </w:pPr>
          <w:r>
            <w:rPr>
              <w:rStyle w:val="placeholder1Char"/>
              <w:rFonts w:hint="eastAsia"/>
            </w:rPr>
            <w:t>____________</w:t>
          </w:r>
        </w:p>
      </w:docPartBody>
    </w:docPart>
    <w:docPart>
      <w:docPartPr>
        <w:name w:val="6928A05A4AF646C994008A513C30CC9E"/>
        <w:category>
          <w:name w:val="常规"/>
          <w:gallery w:val="placeholder"/>
        </w:category>
        <w:types>
          <w:type w:val="bbPlcHdr"/>
        </w:types>
        <w:behaviors>
          <w:behavior w:val="content"/>
        </w:behaviors>
        <w:guid w:val="{1806BCFE-9B76-43D5-8343-4327A0F749FE}"/>
      </w:docPartPr>
      <w:docPartBody>
        <w:p w:rsidR="008D62EF" w:rsidRDefault="008D62EF" w:rsidP="008D62EF">
          <w:pPr>
            <w:pStyle w:val="6928A05A4AF646C994008A513C30CC9E"/>
          </w:pPr>
          <w:r>
            <w:rPr>
              <w:rStyle w:val="placeholder1Char"/>
              <w:rFonts w:hint="eastAsia"/>
            </w:rPr>
            <w:t>____________</w:t>
          </w:r>
        </w:p>
      </w:docPartBody>
    </w:docPart>
    <w:docPart>
      <w:docPartPr>
        <w:name w:val="6F1F3B27A6BE47B9A237393260E45F9B"/>
        <w:category>
          <w:name w:val="常规"/>
          <w:gallery w:val="placeholder"/>
        </w:category>
        <w:types>
          <w:type w:val="bbPlcHdr"/>
        </w:types>
        <w:behaviors>
          <w:behavior w:val="content"/>
        </w:behaviors>
        <w:guid w:val="{35126185-BA5C-4631-8731-215B7A1A6C4A}"/>
      </w:docPartPr>
      <w:docPartBody>
        <w:p w:rsidR="008D62EF" w:rsidRDefault="008D62EF" w:rsidP="008D62EF">
          <w:pPr>
            <w:pStyle w:val="6F1F3B27A6BE47B9A237393260E45F9B"/>
          </w:pPr>
          <w:r>
            <w:rPr>
              <w:rStyle w:val="placeholder1Char"/>
              <w:rFonts w:hint="eastAsia"/>
            </w:rPr>
            <w:t>____________</w:t>
          </w:r>
        </w:p>
      </w:docPartBody>
    </w:docPart>
    <w:docPart>
      <w:docPartPr>
        <w:name w:val="9397D067EC9045D5AD15C8F469A0FC73"/>
        <w:category>
          <w:name w:val="常规"/>
          <w:gallery w:val="placeholder"/>
        </w:category>
        <w:types>
          <w:type w:val="bbPlcHdr"/>
        </w:types>
        <w:behaviors>
          <w:behavior w:val="content"/>
        </w:behaviors>
        <w:guid w:val="{5C763F52-B81D-4D9A-92BF-BA5A530FC9BE}"/>
      </w:docPartPr>
      <w:docPartBody>
        <w:p w:rsidR="008D62EF" w:rsidRDefault="008D62EF" w:rsidP="008D62EF">
          <w:pPr>
            <w:pStyle w:val="9397D067EC9045D5AD15C8F469A0FC73"/>
          </w:pPr>
          <w:r>
            <w:rPr>
              <w:rStyle w:val="placeholder1Char"/>
              <w:rFonts w:hint="eastAsia"/>
            </w:rPr>
            <w:t>____________</w:t>
          </w:r>
        </w:p>
      </w:docPartBody>
    </w:docPart>
    <w:docPart>
      <w:docPartPr>
        <w:name w:val="773E5A393353469583784AFE5B712D47"/>
        <w:category>
          <w:name w:val="常规"/>
          <w:gallery w:val="placeholder"/>
        </w:category>
        <w:types>
          <w:type w:val="bbPlcHdr"/>
        </w:types>
        <w:behaviors>
          <w:behavior w:val="content"/>
        </w:behaviors>
        <w:guid w:val="{9F4CA2DC-F12B-49DC-A437-EF147061F2F6}"/>
      </w:docPartPr>
      <w:docPartBody>
        <w:p w:rsidR="008D62EF" w:rsidRDefault="008D62EF" w:rsidP="008D62EF">
          <w:pPr>
            <w:pStyle w:val="773E5A393353469583784AFE5B712D47"/>
          </w:pPr>
          <w:r>
            <w:rPr>
              <w:rStyle w:val="placeholder1Char"/>
              <w:rFonts w:hint="eastAsia"/>
            </w:rPr>
            <w:t>____________</w:t>
          </w:r>
        </w:p>
      </w:docPartBody>
    </w:docPart>
    <w:docPart>
      <w:docPartPr>
        <w:name w:val="4D2B6C98B2814E02B9C7FB7D9F2B5E8A"/>
        <w:category>
          <w:name w:val="常规"/>
          <w:gallery w:val="placeholder"/>
        </w:category>
        <w:types>
          <w:type w:val="bbPlcHdr"/>
        </w:types>
        <w:behaviors>
          <w:behavior w:val="content"/>
        </w:behaviors>
        <w:guid w:val="{A4E8C9DB-CFFD-4C0B-80C0-25841333F1FD}"/>
      </w:docPartPr>
      <w:docPartBody>
        <w:p w:rsidR="008D62EF" w:rsidRDefault="008D62EF" w:rsidP="008D62EF">
          <w:pPr>
            <w:pStyle w:val="4D2B6C98B2814E02B9C7FB7D9F2B5E8A"/>
          </w:pPr>
          <w:r>
            <w:rPr>
              <w:rStyle w:val="placeholder1Char"/>
              <w:rFonts w:hint="eastAsia"/>
            </w:rPr>
            <w:t>____________</w:t>
          </w:r>
        </w:p>
      </w:docPartBody>
    </w:docPart>
    <w:docPart>
      <w:docPartPr>
        <w:name w:val="D77A6D15B72445908B1D798024AC46AF"/>
        <w:category>
          <w:name w:val="常规"/>
          <w:gallery w:val="placeholder"/>
        </w:category>
        <w:types>
          <w:type w:val="bbPlcHdr"/>
        </w:types>
        <w:behaviors>
          <w:behavior w:val="content"/>
        </w:behaviors>
        <w:guid w:val="{235CCA49-7E14-4CC0-B0C7-7C03050C5A82}"/>
      </w:docPartPr>
      <w:docPartBody>
        <w:p w:rsidR="008D62EF" w:rsidRDefault="008D62EF" w:rsidP="008D62EF">
          <w:pPr>
            <w:pStyle w:val="D77A6D15B72445908B1D798024AC46AF"/>
          </w:pPr>
          <w:r>
            <w:rPr>
              <w:rStyle w:val="placeholder1Char"/>
              <w:rFonts w:hint="eastAsia"/>
            </w:rPr>
            <w:t>____________</w:t>
          </w:r>
        </w:p>
      </w:docPartBody>
    </w:docPart>
    <w:docPart>
      <w:docPartPr>
        <w:name w:val="A3D81F9A3A4145E0B0490F9C39006916"/>
        <w:category>
          <w:name w:val="常规"/>
          <w:gallery w:val="placeholder"/>
        </w:category>
        <w:types>
          <w:type w:val="bbPlcHdr"/>
        </w:types>
        <w:behaviors>
          <w:behavior w:val="content"/>
        </w:behaviors>
        <w:guid w:val="{D4E4F129-CEE2-4E46-95FF-898927A29808}"/>
      </w:docPartPr>
      <w:docPartBody>
        <w:p w:rsidR="008D62EF" w:rsidRDefault="008D62EF" w:rsidP="008D62EF">
          <w:pPr>
            <w:pStyle w:val="A3D81F9A3A4145E0B0490F9C39006916"/>
          </w:pPr>
          <w:r>
            <w:rPr>
              <w:rStyle w:val="placeholder1Char"/>
              <w:rFonts w:hint="eastAsia"/>
            </w:rPr>
            <w:t>____________</w:t>
          </w:r>
        </w:p>
      </w:docPartBody>
    </w:docPart>
    <w:docPart>
      <w:docPartPr>
        <w:name w:val="6D81047C86E149588B1A711F4265F811"/>
        <w:category>
          <w:name w:val="常规"/>
          <w:gallery w:val="placeholder"/>
        </w:category>
        <w:types>
          <w:type w:val="bbPlcHdr"/>
        </w:types>
        <w:behaviors>
          <w:behavior w:val="content"/>
        </w:behaviors>
        <w:guid w:val="{A1ACD388-1982-4027-9AE5-44F859A30F46}"/>
      </w:docPartPr>
      <w:docPartBody>
        <w:p w:rsidR="008D62EF" w:rsidRDefault="008D62EF" w:rsidP="008D62EF">
          <w:pPr>
            <w:pStyle w:val="6D81047C86E149588B1A711F4265F811"/>
          </w:pPr>
          <w:r>
            <w:rPr>
              <w:rStyle w:val="placeholder1Char"/>
              <w:rFonts w:hint="eastAsia"/>
            </w:rPr>
            <w:t>____________</w:t>
          </w:r>
        </w:p>
      </w:docPartBody>
    </w:docPart>
    <w:docPart>
      <w:docPartPr>
        <w:name w:val="5110E0E97E3E475C800E3203A21DD2A0"/>
        <w:category>
          <w:name w:val="常规"/>
          <w:gallery w:val="placeholder"/>
        </w:category>
        <w:types>
          <w:type w:val="bbPlcHdr"/>
        </w:types>
        <w:behaviors>
          <w:behavior w:val="content"/>
        </w:behaviors>
        <w:guid w:val="{C10F48F6-7552-4AAE-A8E0-6BC03B830DB0}"/>
      </w:docPartPr>
      <w:docPartBody>
        <w:p w:rsidR="008D62EF" w:rsidRDefault="008D62EF" w:rsidP="008D62EF">
          <w:pPr>
            <w:pStyle w:val="5110E0E97E3E475C800E3203A21DD2A0"/>
          </w:pPr>
          <w:r>
            <w:rPr>
              <w:rStyle w:val="placeholder1Char"/>
              <w:rFonts w:hint="eastAsia"/>
            </w:rPr>
            <w:t>____________</w:t>
          </w:r>
        </w:p>
      </w:docPartBody>
    </w:docPart>
    <w:docPart>
      <w:docPartPr>
        <w:name w:val="0917AD7261614B2E816832978C57E07F"/>
        <w:category>
          <w:name w:val="常规"/>
          <w:gallery w:val="placeholder"/>
        </w:category>
        <w:types>
          <w:type w:val="bbPlcHdr"/>
        </w:types>
        <w:behaviors>
          <w:behavior w:val="content"/>
        </w:behaviors>
        <w:guid w:val="{38423403-B32E-4AF0-90FB-02A4A6EC8F4F}"/>
      </w:docPartPr>
      <w:docPartBody>
        <w:p w:rsidR="008D62EF" w:rsidRDefault="008D62EF" w:rsidP="008D62EF">
          <w:pPr>
            <w:pStyle w:val="0917AD7261614B2E816832978C57E07F"/>
          </w:pPr>
          <w:r>
            <w:rPr>
              <w:rStyle w:val="placeholder1Char"/>
              <w:rFonts w:hint="eastAsia"/>
            </w:rPr>
            <w:t>____________</w:t>
          </w:r>
        </w:p>
      </w:docPartBody>
    </w:docPart>
    <w:docPart>
      <w:docPartPr>
        <w:name w:val="88C954B1C0CB49798BB7B1B427844CFB"/>
        <w:category>
          <w:name w:val="常规"/>
          <w:gallery w:val="placeholder"/>
        </w:category>
        <w:types>
          <w:type w:val="bbPlcHdr"/>
        </w:types>
        <w:behaviors>
          <w:behavior w:val="content"/>
        </w:behaviors>
        <w:guid w:val="{DA9FADA4-FA41-448E-B8F7-C54E9EDEEFF6}"/>
      </w:docPartPr>
      <w:docPartBody>
        <w:p w:rsidR="008D62EF" w:rsidRDefault="008D62EF" w:rsidP="008D62EF">
          <w:pPr>
            <w:pStyle w:val="88C954B1C0CB49798BB7B1B427844CFB"/>
          </w:pPr>
          <w:r>
            <w:rPr>
              <w:rStyle w:val="placeholder1Char"/>
              <w:rFonts w:hint="eastAsia"/>
            </w:rPr>
            <w:t>____________</w:t>
          </w:r>
        </w:p>
      </w:docPartBody>
    </w:docPart>
    <w:docPart>
      <w:docPartPr>
        <w:name w:val="458DC1A58A8D417F9C54F57AB1A78A8D"/>
        <w:category>
          <w:name w:val="常规"/>
          <w:gallery w:val="placeholder"/>
        </w:category>
        <w:types>
          <w:type w:val="bbPlcHdr"/>
        </w:types>
        <w:behaviors>
          <w:behavior w:val="content"/>
        </w:behaviors>
        <w:guid w:val="{1A171E9B-BA38-42A0-AEB5-3115D4E5CDA9}"/>
      </w:docPartPr>
      <w:docPartBody>
        <w:p w:rsidR="008D62EF" w:rsidRDefault="008D62EF" w:rsidP="008D62EF">
          <w:pPr>
            <w:pStyle w:val="458DC1A58A8D417F9C54F57AB1A78A8D"/>
          </w:pPr>
          <w:r>
            <w:rPr>
              <w:rStyle w:val="placeholder1Char"/>
              <w:rFonts w:hint="eastAsia"/>
            </w:rPr>
            <w:t>____________</w:t>
          </w:r>
        </w:p>
      </w:docPartBody>
    </w:docPart>
    <w:docPart>
      <w:docPartPr>
        <w:name w:val="5CD280989E1A4F6FB16E3F652A9DA8E3"/>
        <w:category>
          <w:name w:val="常规"/>
          <w:gallery w:val="placeholder"/>
        </w:category>
        <w:types>
          <w:type w:val="bbPlcHdr"/>
        </w:types>
        <w:behaviors>
          <w:behavior w:val="content"/>
        </w:behaviors>
        <w:guid w:val="{5213B7B9-43BD-4226-AA83-FF601E813CBA}"/>
      </w:docPartPr>
      <w:docPartBody>
        <w:p w:rsidR="008D62EF" w:rsidRDefault="008D62EF" w:rsidP="008D62EF">
          <w:pPr>
            <w:pStyle w:val="5CD280989E1A4F6FB16E3F652A9DA8E3"/>
          </w:pPr>
          <w:r>
            <w:rPr>
              <w:rStyle w:val="placeholder1Char"/>
              <w:rFonts w:hint="eastAsia"/>
            </w:rPr>
            <w:t>____________</w:t>
          </w:r>
        </w:p>
      </w:docPartBody>
    </w:docPart>
    <w:docPart>
      <w:docPartPr>
        <w:name w:val="7F0152B785CC44B7AEF01D81482E5222"/>
        <w:category>
          <w:name w:val="常规"/>
          <w:gallery w:val="placeholder"/>
        </w:category>
        <w:types>
          <w:type w:val="bbPlcHdr"/>
        </w:types>
        <w:behaviors>
          <w:behavior w:val="content"/>
        </w:behaviors>
        <w:guid w:val="{05A273DC-DBD4-4F7D-8E81-A983166C306D}"/>
      </w:docPartPr>
      <w:docPartBody>
        <w:p w:rsidR="008D62EF" w:rsidRDefault="008D62EF" w:rsidP="008D62EF">
          <w:pPr>
            <w:pStyle w:val="7F0152B785CC44B7AEF01D81482E5222"/>
          </w:pPr>
          <w:r>
            <w:rPr>
              <w:rStyle w:val="placeholder1Char"/>
              <w:rFonts w:hint="eastAsia"/>
            </w:rPr>
            <w:t>____________</w:t>
          </w:r>
        </w:p>
      </w:docPartBody>
    </w:docPart>
    <w:docPart>
      <w:docPartPr>
        <w:name w:val="CBA4D8E1423E48638FB0C27D4247310F"/>
        <w:category>
          <w:name w:val="常规"/>
          <w:gallery w:val="placeholder"/>
        </w:category>
        <w:types>
          <w:type w:val="bbPlcHdr"/>
        </w:types>
        <w:behaviors>
          <w:behavior w:val="content"/>
        </w:behaviors>
        <w:guid w:val="{C40FF12B-921B-4276-B56F-76BA9CD6E181}"/>
      </w:docPartPr>
      <w:docPartBody>
        <w:p w:rsidR="008D62EF" w:rsidRDefault="008D62EF" w:rsidP="008D62EF">
          <w:pPr>
            <w:pStyle w:val="CBA4D8E1423E48638FB0C27D4247310F"/>
          </w:pPr>
          <w:r>
            <w:rPr>
              <w:rStyle w:val="placeholder1Char"/>
              <w:rFonts w:hint="eastAsia"/>
            </w:rPr>
            <w:t>____________</w:t>
          </w:r>
        </w:p>
      </w:docPartBody>
    </w:docPart>
    <w:docPart>
      <w:docPartPr>
        <w:name w:val="7D15E8E0B941459497D5058B2F5E6B81"/>
        <w:category>
          <w:name w:val="常规"/>
          <w:gallery w:val="placeholder"/>
        </w:category>
        <w:types>
          <w:type w:val="bbPlcHdr"/>
        </w:types>
        <w:behaviors>
          <w:behavior w:val="content"/>
        </w:behaviors>
        <w:guid w:val="{F589D2C8-69BD-4513-AD9D-5C6D773F7192}"/>
      </w:docPartPr>
      <w:docPartBody>
        <w:p w:rsidR="008D62EF" w:rsidRDefault="008D62EF" w:rsidP="008D62EF">
          <w:pPr>
            <w:pStyle w:val="7D15E8E0B941459497D5058B2F5E6B81"/>
          </w:pPr>
          <w:r>
            <w:rPr>
              <w:rStyle w:val="placeholder1Char"/>
              <w:rFonts w:hint="eastAsia"/>
            </w:rPr>
            <w:t>____________</w:t>
          </w:r>
        </w:p>
      </w:docPartBody>
    </w:docPart>
    <w:docPart>
      <w:docPartPr>
        <w:name w:val="EE65CF432D0C4A54BEC929975B2A6098"/>
        <w:category>
          <w:name w:val="常规"/>
          <w:gallery w:val="placeholder"/>
        </w:category>
        <w:types>
          <w:type w:val="bbPlcHdr"/>
        </w:types>
        <w:behaviors>
          <w:behavior w:val="content"/>
        </w:behaviors>
        <w:guid w:val="{95D6B626-821C-4BA5-97F0-C4E8606C84FC}"/>
      </w:docPartPr>
      <w:docPartBody>
        <w:p w:rsidR="008D62EF" w:rsidRDefault="008D62EF" w:rsidP="008D62EF">
          <w:pPr>
            <w:pStyle w:val="EE65CF432D0C4A54BEC929975B2A6098"/>
          </w:pPr>
          <w:r>
            <w:rPr>
              <w:rStyle w:val="placeholder1Char"/>
              <w:rFonts w:hint="eastAsia"/>
            </w:rPr>
            <w:t>____________</w:t>
          </w:r>
        </w:p>
      </w:docPartBody>
    </w:docPart>
    <w:docPart>
      <w:docPartPr>
        <w:name w:val="EFCA4763730C4327B34EB576F60869EC"/>
        <w:category>
          <w:name w:val="常规"/>
          <w:gallery w:val="placeholder"/>
        </w:category>
        <w:types>
          <w:type w:val="bbPlcHdr"/>
        </w:types>
        <w:behaviors>
          <w:behavior w:val="content"/>
        </w:behaviors>
        <w:guid w:val="{34279A84-4F0D-47A2-82EB-4D8E1CB3DC77}"/>
      </w:docPartPr>
      <w:docPartBody>
        <w:p w:rsidR="008D62EF" w:rsidRDefault="008D62EF" w:rsidP="008D62EF">
          <w:pPr>
            <w:pStyle w:val="EFCA4763730C4327B34EB576F60869EC"/>
          </w:pPr>
          <w:r>
            <w:rPr>
              <w:rStyle w:val="placeholder1Char"/>
              <w:rFonts w:hint="eastAsia"/>
            </w:rPr>
            <w:t>____________</w:t>
          </w:r>
        </w:p>
      </w:docPartBody>
    </w:docPart>
    <w:docPart>
      <w:docPartPr>
        <w:name w:val="F95E6822D07D447A9AC2C13AABFD6141"/>
        <w:category>
          <w:name w:val="常规"/>
          <w:gallery w:val="placeholder"/>
        </w:category>
        <w:types>
          <w:type w:val="bbPlcHdr"/>
        </w:types>
        <w:behaviors>
          <w:behavior w:val="content"/>
        </w:behaviors>
        <w:guid w:val="{DA46520D-4323-4049-B9F6-4D0FA09FC82B}"/>
      </w:docPartPr>
      <w:docPartBody>
        <w:p w:rsidR="008D62EF" w:rsidRDefault="008D62EF" w:rsidP="008D62EF">
          <w:pPr>
            <w:pStyle w:val="F95E6822D07D447A9AC2C13AABFD6141"/>
          </w:pPr>
          <w:r>
            <w:rPr>
              <w:rStyle w:val="placeholder1Char"/>
              <w:rFonts w:hint="eastAsia"/>
            </w:rPr>
            <w:t>____________</w:t>
          </w:r>
        </w:p>
      </w:docPartBody>
    </w:docPart>
    <w:docPart>
      <w:docPartPr>
        <w:name w:val="D56582D0EAA04602A52395DD5B78822C"/>
        <w:category>
          <w:name w:val="常规"/>
          <w:gallery w:val="placeholder"/>
        </w:category>
        <w:types>
          <w:type w:val="bbPlcHdr"/>
        </w:types>
        <w:behaviors>
          <w:behavior w:val="content"/>
        </w:behaviors>
        <w:guid w:val="{4D82DC02-8408-42A5-BF38-3C8264577F78}"/>
      </w:docPartPr>
      <w:docPartBody>
        <w:p w:rsidR="008D62EF" w:rsidRDefault="008D62EF" w:rsidP="008D62EF">
          <w:pPr>
            <w:pStyle w:val="D56582D0EAA04602A52395DD5B78822C"/>
          </w:pPr>
          <w:r>
            <w:rPr>
              <w:rStyle w:val="placeholder1Char"/>
              <w:rFonts w:hint="eastAsia"/>
            </w:rPr>
            <w:t>____________</w:t>
          </w:r>
        </w:p>
      </w:docPartBody>
    </w:docPart>
    <w:docPart>
      <w:docPartPr>
        <w:name w:val="EE7A75844EAF4803AB2555194BBEFF3E"/>
        <w:category>
          <w:name w:val="常规"/>
          <w:gallery w:val="placeholder"/>
        </w:category>
        <w:types>
          <w:type w:val="bbPlcHdr"/>
        </w:types>
        <w:behaviors>
          <w:behavior w:val="content"/>
        </w:behaviors>
        <w:guid w:val="{E80BA7B0-49B0-40EC-B639-BBDE51E63620}"/>
      </w:docPartPr>
      <w:docPartBody>
        <w:p w:rsidR="008D62EF" w:rsidRDefault="008D62EF" w:rsidP="008D62EF">
          <w:pPr>
            <w:pStyle w:val="EE7A75844EAF4803AB2555194BBEFF3E"/>
          </w:pPr>
          <w:r>
            <w:rPr>
              <w:rStyle w:val="placeholder1Char"/>
              <w:rFonts w:hint="eastAsia"/>
            </w:rPr>
            <w:t>____________</w:t>
          </w:r>
        </w:p>
      </w:docPartBody>
    </w:docPart>
    <w:docPart>
      <w:docPartPr>
        <w:name w:val="A471763388F347AAB45CA02BE826EADE"/>
        <w:category>
          <w:name w:val="常规"/>
          <w:gallery w:val="placeholder"/>
        </w:category>
        <w:types>
          <w:type w:val="bbPlcHdr"/>
        </w:types>
        <w:behaviors>
          <w:behavior w:val="content"/>
        </w:behaviors>
        <w:guid w:val="{15F9B330-23B3-48AE-AF27-63C0D40CB473}"/>
      </w:docPartPr>
      <w:docPartBody>
        <w:p w:rsidR="008D62EF" w:rsidRDefault="008D62EF" w:rsidP="008D62EF">
          <w:pPr>
            <w:pStyle w:val="A471763388F347AAB45CA02BE826EADE"/>
          </w:pPr>
          <w:r>
            <w:rPr>
              <w:rStyle w:val="placeholder1Char"/>
              <w:rFonts w:hint="eastAsia"/>
            </w:rPr>
            <w:t>____________</w:t>
          </w:r>
        </w:p>
      </w:docPartBody>
    </w:docPart>
    <w:docPart>
      <w:docPartPr>
        <w:name w:val="4278AD1A3D81433C85DC25764450DDC3"/>
        <w:category>
          <w:name w:val="常规"/>
          <w:gallery w:val="placeholder"/>
        </w:category>
        <w:types>
          <w:type w:val="bbPlcHdr"/>
        </w:types>
        <w:behaviors>
          <w:behavior w:val="content"/>
        </w:behaviors>
        <w:guid w:val="{FF2D617C-5AFC-4314-AD6F-15BFF97714EB}"/>
      </w:docPartPr>
      <w:docPartBody>
        <w:p w:rsidR="008D62EF" w:rsidRDefault="008D62EF" w:rsidP="008D62EF">
          <w:pPr>
            <w:pStyle w:val="4278AD1A3D81433C85DC25764450DDC3"/>
          </w:pPr>
          <w:r>
            <w:rPr>
              <w:rStyle w:val="placeholder1Char"/>
              <w:rFonts w:hint="eastAsia"/>
            </w:rPr>
            <w:t>____________</w:t>
          </w:r>
        </w:p>
      </w:docPartBody>
    </w:docPart>
    <w:docPart>
      <w:docPartPr>
        <w:name w:val="B6397C23596D4F2BB780A0009795E320"/>
        <w:category>
          <w:name w:val="常规"/>
          <w:gallery w:val="placeholder"/>
        </w:category>
        <w:types>
          <w:type w:val="bbPlcHdr"/>
        </w:types>
        <w:behaviors>
          <w:behavior w:val="content"/>
        </w:behaviors>
        <w:guid w:val="{91DBAD8D-0E7F-42B0-9E3F-0513C2AA0B2D}"/>
      </w:docPartPr>
      <w:docPartBody>
        <w:p w:rsidR="008D62EF" w:rsidRDefault="008D62EF" w:rsidP="008D62EF">
          <w:pPr>
            <w:pStyle w:val="B6397C23596D4F2BB780A0009795E320"/>
          </w:pPr>
          <w:r>
            <w:rPr>
              <w:rStyle w:val="placeholder1Char"/>
              <w:rFonts w:hint="eastAsia"/>
            </w:rPr>
            <w:t>____________</w:t>
          </w:r>
        </w:p>
      </w:docPartBody>
    </w:docPart>
    <w:docPart>
      <w:docPartPr>
        <w:name w:val="180051667B8B429B9E77A4DAADA1CCA8"/>
        <w:category>
          <w:name w:val="常规"/>
          <w:gallery w:val="placeholder"/>
        </w:category>
        <w:types>
          <w:type w:val="bbPlcHdr"/>
        </w:types>
        <w:behaviors>
          <w:behavior w:val="content"/>
        </w:behaviors>
        <w:guid w:val="{8280CD69-5F54-4FEE-9F87-6158E3CE8C66}"/>
      </w:docPartPr>
      <w:docPartBody>
        <w:p w:rsidR="008D62EF" w:rsidRDefault="008D62EF" w:rsidP="008D62EF">
          <w:pPr>
            <w:pStyle w:val="180051667B8B429B9E77A4DAADA1CCA8"/>
          </w:pPr>
          <w:r>
            <w:rPr>
              <w:rStyle w:val="placeholder1Char"/>
              <w:rFonts w:hint="eastAsia"/>
            </w:rPr>
            <w:t>____________</w:t>
          </w:r>
        </w:p>
      </w:docPartBody>
    </w:docPart>
    <w:docPart>
      <w:docPartPr>
        <w:name w:val="2195AA6B0EE041E396CD5037A36812A0"/>
        <w:category>
          <w:name w:val="常规"/>
          <w:gallery w:val="placeholder"/>
        </w:category>
        <w:types>
          <w:type w:val="bbPlcHdr"/>
        </w:types>
        <w:behaviors>
          <w:behavior w:val="content"/>
        </w:behaviors>
        <w:guid w:val="{81E883FD-1BEF-4FF4-982A-49D5825374BE}"/>
      </w:docPartPr>
      <w:docPartBody>
        <w:p w:rsidR="008D62EF" w:rsidRDefault="008D62EF" w:rsidP="008D62EF">
          <w:pPr>
            <w:pStyle w:val="2195AA6B0EE041E396CD5037A36812A0"/>
          </w:pPr>
          <w:r>
            <w:rPr>
              <w:rStyle w:val="placeholder1Char"/>
              <w:rFonts w:hint="eastAsia"/>
            </w:rPr>
            <w:t>____________</w:t>
          </w:r>
        </w:p>
      </w:docPartBody>
    </w:docPart>
    <w:docPart>
      <w:docPartPr>
        <w:name w:val="FB96D2B1FEDE4F61AEBD2CEC0EB871E8"/>
        <w:category>
          <w:name w:val="常规"/>
          <w:gallery w:val="placeholder"/>
        </w:category>
        <w:types>
          <w:type w:val="bbPlcHdr"/>
        </w:types>
        <w:behaviors>
          <w:behavior w:val="content"/>
        </w:behaviors>
        <w:guid w:val="{D670880B-654A-4153-AB47-92D52006BCA1}"/>
      </w:docPartPr>
      <w:docPartBody>
        <w:p w:rsidR="008D62EF" w:rsidRDefault="008D62EF" w:rsidP="008D62EF">
          <w:pPr>
            <w:pStyle w:val="FB96D2B1FEDE4F61AEBD2CEC0EB871E8"/>
          </w:pPr>
          <w:r>
            <w:rPr>
              <w:rStyle w:val="placeholder1Char"/>
              <w:rFonts w:hint="eastAsia"/>
            </w:rPr>
            <w:t>____________</w:t>
          </w:r>
        </w:p>
      </w:docPartBody>
    </w:docPart>
    <w:docPart>
      <w:docPartPr>
        <w:name w:val="DD650EFA96904929A887C22D45F6F1F3"/>
        <w:category>
          <w:name w:val="常规"/>
          <w:gallery w:val="placeholder"/>
        </w:category>
        <w:types>
          <w:type w:val="bbPlcHdr"/>
        </w:types>
        <w:behaviors>
          <w:behavior w:val="content"/>
        </w:behaviors>
        <w:guid w:val="{FCC518A2-2319-4EF4-B636-3545E9A0E7E4}"/>
      </w:docPartPr>
      <w:docPartBody>
        <w:p w:rsidR="008D62EF" w:rsidRDefault="008D62EF" w:rsidP="008D62EF">
          <w:pPr>
            <w:pStyle w:val="DD650EFA96904929A887C22D45F6F1F3"/>
          </w:pPr>
          <w:r>
            <w:rPr>
              <w:rStyle w:val="placeholder1Char"/>
              <w:rFonts w:hint="eastAsia"/>
            </w:rPr>
            <w:t>____________</w:t>
          </w:r>
        </w:p>
      </w:docPartBody>
    </w:docPart>
    <w:docPart>
      <w:docPartPr>
        <w:name w:val="F6E99E255C0C45639D584367CC93159E"/>
        <w:category>
          <w:name w:val="常规"/>
          <w:gallery w:val="placeholder"/>
        </w:category>
        <w:types>
          <w:type w:val="bbPlcHdr"/>
        </w:types>
        <w:behaviors>
          <w:behavior w:val="content"/>
        </w:behaviors>
        <w:guid w:val="{C58F47FF-B502-4D8C-8A3D-EB3109DB4559}"/>
      </w:docPartPr>
      <w:docPartBody>
        <w:p w:rsidR="008D62EF" w:rsidRDefault="008D62EF" w:rsidP="008D62EF">
          <w:pPr>
            <w:pStyle w:val="F6E99E255C0C45639D584367CC93159E"/>
          </w:pPr>
          <w:r>
            <w:rPr>
              <w:rStyle w:val="placeholder1Char"/>
              <w:rFonts w:hint="eastAsia"/>
            </w:rPr>
            <w:t>____________</w:t>
          </w:r>
        </w:p>
      </w:docPartBody>
    </w:docPart>
    <w:docPart>
      <w:docPartPr>
        <w:name w:val="B3D7B815C80944AB999819F86B3C21B8"/>
        <w:category>
          <w:name w:val="常规"/>
          <w:gallery w:val="placeholder"/>
        </w:category>
        <w:types>
          <w:type w:val="bbPlcHdr"/>
        </w:types>
        <w:behaviors>
          <w:behavior w:val="content"/>
        </w:behaviors>
        <w:guid w:val="{8189C1ED-57BC-42AF-AB2A-22E2494C6832}"/>
      </w:docPartPr>
      <w:docPartBody>
        <w:p w:rsidR="008D62EF" w:rsidRDefault="008D62EF" w:rsidP="008D62EF">
          <w:pPr>
            <w:pStyle w:val="B3D7B815C80944AB999819F86B3C21B8"/>
          </w:pPr>
          <w:r>
            <w:rPr>
              <w:rStyle w:val="placeholder1Char"/>
              <w:rFonts w:hint="eastAsia"/>
            </w:rPr>
            <w:t>____________</w:t>
          </w:r>
        </w:p>
      </w:docPartBody>
    </w:docPart>
    <w:docPart>
      <w:docPartPr>
        <w:name w:val="95A2040A2C904515869CFAB2E3499884"/>
        <w:category>
          <w:name w:val="常规"/>
          <w:gallery w:val="placeholder"/>
        </w:category>
        <w:types>
          <w:type w:val="bbPlcHdr"/>
        </w:types>
        <w:behaviors>
          <w:behavior w:val="content"/>
        </w:behaviors>
        <w:guid w:val="{A05AE438-5C99-4991-9756-A12284CF97C8}"/>
      </w:docPartPr>
      <w:docPartBody>
        <w:p w:rsidR="008D62EF" w:rsidRDefault="008D62EF" w:rsidP="008D62EF">
          <w:pPr>
            <w:pStyle w:val="95A2040A2C904515869CFAB2E3499884"/>
          </w:pPr>
          <w:r>
            <w:rPr>
              <w:rStyle w:val="placeholder1Char"/>
              <w:rFonts w:hint="eastAsia"/>
            </w:rPr>
            <w:t>____________</w:t>
          </w:r>
        </w:p>
      </w:docPartBody>
    </w:docPart>
    <w:docPart>
      <w:docPartPr>
        <w:name w:val="3CE34BA2F39A42D6A869F3D752E19CF4"/>
        <w:category>
          <w:name w:val="常规"/>
          <w:gallery w:val="placeholder"/>
        </w:category>
        <w:types>
          <w:type w:val="bbPlcHdr"/>
        </w:types>
        <w:behaviors>
          <w:behavior w:val="content"/>
        </w:behaviors>
        <w:guid w:val="{E78BB11F-480D-412E-A6A5-A1482F6E607A}"/>
      </w:docPartPr>
      <w:docPartBody>
        <w:p w:rsidR="008D62EF" w:rsidRDefault="008D62EF" w:rsidP="008D62EF">
          <w:pPr>
            <w:pStyle w:val="3CE34BA2F39A42D6A869F3D752E19CF4"/>
          </w:pPr>
          <w:r>
            <w:rPr>
              <w:rStyle w:val="placeholder1Char"/>
              <w:rFonts w:hint="eastAsia"/>
            </w:rPr>
            <w:t>____________</w:t>
          </w:r>
        </w:p>
      </w:docPartBody>
    </w:docPart>
    <w:docPart>
      <w:docPartPr>
        <w:name w:val="2912D0B42B07411AB80422C1D5E8FA38"/>
        <w:category>
          <w:name w:val="常规"/>
          <w:gallery w:val="placeholder"/>
        </w:category>
        <w:types>
          <w:type w:val="bbPlcHdr"/>
        </w:types>
        <w:behaviors>
          <w:behavior w:val="content"/>
        </w:behaviors>
        <w:guid w:val="{967BFAF9-FD41-436C-B98E-9CA7EA744C89}"/>
      </w:docPartPr>
      <w:docPartBody>
        <w:p w:rsidR="008D62EF" w:rsidRDefault="008D62EF" w:rsidP="008D62EF">
          <w:pPr>
            <w:pStyle w:val="2912D0B42B07411AB80422C1D5E8FA38"/>
          </w:pPr>
          <w:r>
            <w:rPr>
              <w:rStyle w:val="placeholder1Char"/>
              <w:rFonts w:hint="eastAsia"/>
            </w:rPr>
            <w:t>____________</w:t>
          </w:r>
        </w:p>
      </w:docPartBody>
    </w:docPart>
    <w:docPart>
      <w:docPartPr>
        <w:name w:val="96CAEB03EB544831901BDE4B304ECB1F"/>
        <w:category>
          <w:name w:val="常规"/>
          <w:gallery w:val="placeholder"/>
        </w:category>
        <w:types>
          <w:type w:val="bbPlcHdr"/>
        </w:types>
        <w:behaviors>
          <w:behavior w:val="content"/>
        </w:behaviors>
        <w:guid w:val="{F71DB6B5-54E7-45A1-AB6C-8BE60C997996}"/>
      </w:docPartPr>
      <w:docPartBody>
        <w:p w:rsidR="008D62EF" w:rsidRDefault="008D62EF" w:rsidP="008D62EF">
          <w:pPr>
            <w:pStyle w:val="96CAEB03EB544831901BDE4B304ECB1F"/>
          </w:pPr>
          <w:r>
            <w:rPr>
              <w:rStyle w:val="placeholder1Char"/>
              <w:rFonts w:hint="eastAsia"/>
            </w:rPr>
            <w:t>____________</w:t>
          </w:r>
        </w:p>
      </w:docPartBody>
    </w:docPart>
    <w:docPart>
      <w:docPartPr>
        <w:name w:val="CA0A5CE0FDED45168FC0F85E6E0B6839"/>
        <w:category>
          <w:name w:val="常规"/>
          <w:gallery w:val="placeholder"/>
        </w:category>
        <w:types>
          <w:type w:val="bbPlcHdr"/>
        </w:types>
        <w:behaviors>
          <w:behavior w:val="content"/>
        </w:behaviors>
        <w:guid w:val="{DAD73EC0-85AE-4121-91D3-CCC100C2C7AD}"/>
      </w:docPartPr>
      <w:docPartBody>
        <w:p w:rsidR="008D62EF" w:rsidRDefault="008D62EF" w:rsidP="008D62EF">
          <w:pPr>
            <w:pStyle w:val="CA0A5CE0FDED45168FC0F85E6E0B6839"/>
          </w:pPr>
          <w:r>
            <w:rPr>
              <w:rStyle w:val="placeholder1Char"/>
              <w:rFonts w:hint="eastAsia"/>
            </w:rPr>
            <w:t>____________</w:t>
          </w:r>
        </w:p>
      </w:docPartBody>
    </w:docPart>
    <w:docPart>
      <w:docPartPr>
        <w:name w:val="E61EF72A4D044816839C7289918291C0"/>
        <w:category>
          <w:name w:val="常规"/>
          <w:gallery w:val="placeholder"/>
        </w:category>
        <w:types>
          <w:type w:val="bbPlcHdr"/>
        </w:types>
        <w:behaviors>
          <w:behavior w:val="content"/>
        </w:behaviors>
        <w:guid w:val="{838E3645-3D26-4E78-9560-A332E2F26509}"/>
      </w:docPartPr>
      <w:docPartBody>
        <w:p w:rsidR="008D62EF" w:rsidRDefault="008D62EF" w:rsidP="008D62EF">
          <w:pPr>
            <w:pStyle w:val="E61EF72A4D044816839C7289918291C0"/>
          </w:pPr>
          <w:r>
            <w:rPr>
              <w:rStyle w:val="placeholder1Char"/>
              <w:rFonts w:hint="eastAsia"/>
            </w:rPr>
            <w:t>____________</w:t>
          </w:r>
        </w:p>
      </w:docPartBody>
    </w:docPart>
    <w:docPart>
      <w:docPartPr>
        <w:name w:val="07B84BEC5A114E4EBEB6B201E3882AB7"/>
        <w:category>
          <w:name w:val="常规"/>
          <w:gallery w:val="placeholder"/>
        </w:category>
        <w:types>
          <w:type w:val="bbPlcHdr"/>
        </w:types>
        <w:behaviors>
          <w:behavior w:val="content"/>
        </w:behaviors>
        <w:guid w:val="{B59B3780-1C8C-4875-AA69-A6A3B108A11C}"/>
      </w:docPartPr>
      <w:docPartBody>
        <w:p w:rsidR="008D62EF" w:rsidRDefault="008D62EF" w:rsidP="008D62EF">
          <w:pPr>
            <w:pStyle w:val="07B84BEC5A114E4EBEB6B201E3882AB7"/>
          </w:pPr>
          <w:r>
            <w:rPr>
              <w:rStyle w:val="placeholder1Char"/>
              <w:rFonts w:hint="eastAsia"/>
            </w:rPr>
            <w:t>____________</w:t>
          </w:r>
        </w:p>
      </w:docPartBody>
    </w:docPart>
    <w:docPart>
      <w:docPartPr>
        <w:name w:val="46FAE53154564CBEBAE6D5953142273B"/>
        <w:category>
          <w:name w:val="常规"/>
          <w:gallery w:val="placeholder"/>
        </w:category>
        <w:types>
          <w:type w:val="bbPlcHdr"/>
        </w:types>
        <w:behaviors>
          <w:behavior w:val="content"/>
        </w:behaviors>
        <w:guid w:val="{9639DD6C-F83E-4701-8DA8-68768A9BBBA7}"/>
      </w:docPartPr>
      <w:docPartBody>
        <w:p w:rsidR="008D62EF" w:rsidRDefault="008D62EF" w:rsidP="008D62EF">
          <w:pPr>
            <w:pStyle w:val="46FAE53154564CBEBAE6D5953142273B"/>
          </w:pPr>
          <w:r>
            <w:rPr>
              <w:rStyle w:val="placeholder1Char"/>
              <w:rFonts w:hint="eastAsia"/>
            </w:rPr>
            <w:t>____________</w:t>
          </w:r>
        </w:p>
      </w:docPartBody>
    </w:docPart>
    <w:docPart>
      <w:docPartPr>
        <w:name w:val="4613942EC82246EA92C517C567C7C6D4"/>
        <w:category>
          <w:name w:val="常规"/>
          <w:gallery w:val="placeholder"/>
        </w:category>
        <w:types>
          <w:type w:val="bbPlcHdr"/>
        </w:types>
        <w:behaviors>
          <w:behavior w:val="content"/>
        </w:behaviors>
        <w:guid w:val="{CF8B9043-8FF0-4016-BDA3-02351889B6F5}"/>
      </w:docPartPr>
      <w:docPartBody>
        <w:p w:rsidR="008D62EF" w:rsidRDefault="008D62EF" w:rsidP="008D62EF">
          <w:pPr>
            <w:pStyle w:val="4613942EC82246EA92C517C567C7C6D4"/>
          </w:pPr>
          <w:r>
            <w:rPr>
              <w:rStyle w:val="placeholder1Char"/>
              <w:rFonts w:hint="eastAsia"/>
            </w:rPr>
            <w:t>____________</w:t>
          </w:r>
        </w:p>
      </w:docPartBody>
    </w:docPart>
    <w:docPart>
      <w:docPartPr>
        <w:name w:val="3DF2FDF4831644A69985925FB2F6F313"/>
        <w:category>
          <w:name w:val="常规"/>
          <w:gallery w:val="placeholder"/>
        </w:category>
        <w:types>
          <w:type w:val="bbPlcHdr"/>
        </w:types>
        <w:behaviors>
          <w:behavior w:val="content"/>
        </w:behaviors>
        <w:guid w:val="{A56CAE53-A85A-497F-B5DE-FFE89D0C94D0}"/>
      </w:docPartPr>
      <w:docPartBody>
        <w:p w:rsidR="008D62EF" w:rsidRDefault="008D62EF" w:rsidP="008D62EF">
          <w:pPr>
            <w:pStyle w:val="3DF2FDF4831644A69985925FB2F6F313"/>
          </w:pPr>
          <w:r>
            <w:rPr>
              <w:rStyle w:val="placeholder1Char"/>
              <w:rFonts w:hint="eastAsia"/>
            </w:rPr>
            <w:t>____________</w:t>
          </w:r>
        </w:p>
      </w:docPartBody>
    </w:docPart>
    <w:docPart>
      <w:docPartPr>
        <w:name w:val="AB82033746FA4E0AA782EE1529F83A18"/>
        <w:category>
          <w:name w:val="常规"/>
          <w:gallery w:val="placeholder"/>
        </w:category>
        <w:types>
          <w:type w:val="bbPlcHdr"/>
        </w:types>
        <w:behaviors>
          <w:behavior w:val="content"/>
        </w:behaviors>
        <w:guid w:val="{9D2F9BFB-2E4F-4C06-85FF-EAE79A675A3C}"/>
      </w:docPartPr>
      <w:docPartBody>
        <w:p w:rsidR="008D62EF" w:rsidRDefault="008D62EF" w:rsidP="008D62EF">
          <w:pPr>
            <w:pStyle w:val="AB82033746FA4E0AA782EE1529F83A18"/>
          </w:pPr>
          <w:r>
            <w:rPr>
              <w:rStyle w:val="placeholder1Char"/>
              <w:rFonts w:hint="eastAsia"/>
            </w:rPr>
            <w:t>____________</w:t>
          </w:r>
        </w:p>
      </w:docPartBody>
    </w:docPart>
    <w:docPart>
      <w:docPartPr>
        <w:name w:val="BFE4E0C3DD8446B59E99F68397FD28BE"/>
        <w:category>
          <w:name w:val="常规"/>
          <w:gallery w:val="placeholder"/>
        </w:category>
        <w:types>
          <w:type w:val="bbPlcHdr"/>
        </w:types>
        <w:behaviors>
          <w:behavior w:val="content"/>
        </w:behaviors>
        <w:guid w:val="{F0C19B26-242B-4576-8E3C-6AD559BE3B18}"/>
      </w:docPartPr>
      <w:docPartBody>
        <w:p w:rsidR="008D62EF" w:rsidRDefault="008D62EF" w:rsidP="008D62EF">
          <w:pPr>
            <w:pStyle w:val="BFE4E0C3DD8446B59E99F68397FD28BE"/>
          </w:pPr>
          <w:r>
            <w:rPr>
              <w:rStyle w:val="placeholder1Char"/>
              <w:rFonts w:hint="eastAsia"/>
            </w:rPr>
            <w:t>____________</w:t>
          </w:r>
        </w:p>
      </w:docPartBody>
    </w:docPart>
    <w:docPart>
      <w:docPartPr>
        <w:name w:val="1EA4ECB5EA7C4BBC9C628B0BF2374EAC"/>
        <w:category>
          <w:name w:val="常规"/>
          <w:gallery w:val="placeholder"/>
        </w:category>
        <w:types>
          <w:type w:val="bbPlcHdr"/>
        </w:types>
        <w:behaviors>
          <w:behavior w:val="content"/>
        </w:behaviors>
        <w:guid w:val="{C5DFC85D-E309-4887-A4E6-5ACC0A3128A0}"/>
      </w:docPartPr>
      <w:docPartBody>
        <w:p w:rsidR="008D62EF" w:rsidRDefault="008D62EF" w:rsidP="008D62EF">
          <w:pPr>
            <w:pStyle w:val="1EA4ECB5EA7C4BBC9C628B0BF2374EAC"/>
          </w:pPr>
          <w:r>
            <w:rPr>
              <w:rStyle w:val="placeholder1Char"/>
              <w:rFonts w:hint="eastAsia"/>
            </w:rPr>
            <w:t>____________</w:t>
          </w:r>
        </w:p>
      </w:docPartBody>
    </w:docPart>
    <w:docPart>
      <w:docPartPr>
        <w:name w:val="EE3F6FC5A39845D695962B0FB6369DC6"/>
        <w:category>
          <w:name w:val="常规"/>
          <w:gallery w:val="placeholder"/>
        </w:category>
        <w:types>
          <w:type w:val="bbPlcHdr"/>
        </w:types>
        <w:behaviors>
          <w:behavior w:val="content"/>
        </w:behaviors>
        <w:guid w:val="{95535E27-7F4A-4861-98A4-3916F95A7269}"/>
      </w:docPartPr>
      <w:docPartBody>
        <w:p w:rsidR="008D62EF" w:rsidRDefault="008D62EF" w:rsidP="008D62EF">
          <w:pPr>
            <w:pStyle w:val="EE3F6FC5A39845D695962B0FB6369DC6"/>
          </w:pPr>
          <w:r>
            <w:rPr>
              <w:rStyle w:val="placeholder1Char"/>
              <w:rFonts w:hint="eastAsia"/>
            </w:rPr>
            <w:t>____________</w:t>
          </w:r>
        </w:p>
      </w:docPartBody>
    </w:docPart>
    <w:docPart>
      <w:docPartPr>
        <w:name w:val="37DD18B9021C4842A7DA18736D7F8E4F"/>
        <w:category>
          <w:name w:val="常规"/>
          <w:gallery w:val="placeholder"/>
        </w:category>
        <w:types>
          <w:type w:val="bbPlcHdr"/>
        </w:types>
        <w:behaviors>
          <w:behavior w:val="content"/>
        </w:behaviors>
        <w:guid w:val="{FABC6970-304F-4CEF-B9B5-EA1255396637}"/>
      </w:docPartPr>
      <w:docPartBody>
        <w:p w:rsidR="008D62EF" w:rsidRDefault="008D62EF" w:rsidP="008D62EF">
          <w:pPr>
            <w:pStyle w:val="37DD18B9021C4842A7DA18736D7F8E4F"/>
          </w:pPr>
          <w:r>
            <w:rPr>
              <w:rStyle w:val="placeholder1Char"/>
              <w:rFonts w:hint="eastAsia"/>
            </w:rPr>
            <w:t>____________</w:t>
          </w:r>
        </w:p>
      </w:docPartBody>
    </w:docPart>
    <w:docPart>
      <w:docPartPr>
        <w:name w:val="18D44E59773444C49F171F5ECC63F1D0"/>
        <w:category>
          <w:name w:val="常规"/>
          <w:gallery w:val="placeholder"/>
        </w:category>
        <w:types>
          <w:type w:val="bbPlcHdr"/>
        </w:types>
        <w:behaviors>
          <w:behavior w:val="content"/>
        </w:behaviors>
        <w:guid w:val="{E60B5A0A-1423-4756-B57B-52E39ACB101A}"/>
      </w:docPartPr>
      <w:docPartBody>
        <w:p w:rsidR="008D62EF" w:rsidRDefault="008D62EF" w:rsidP="008D62EF">
          <w:pPr>
            <w:pStyle w:val="18D44E59773444C49F171F5ECC63F1D0"/>
          </w:pPr>
          <w:r>
            <w:rPr>
              <w:rStyle w:val="placeholder1Char"/>
              <w:rFonts w:hint="eastAsia"/>
            </w:rPr>
            <w:t>____________</w:t>
          </w:r>
        </w:p>
      </w:docPartBody>
    </w:docPart>
    <w:docPart>
      <w:docPartPr>
        <w:name w:val="272E7004ABD44A7FB987214D31228D2B"/>
        <w:category>
          <w:name w:val="常规"/>
          <w:gallery w:val="placeholder"/>
        </w:category>
        <w:types>
          <w:type w:val="bbPlcHdr"/>
        </w:types>
        <w:behaviors>
          <w:behavior w:val="content"/>
        </w:behaviors>
        <w:guid w:val="{C4A22819-4461-4EA2-95BD-DC2249E3E380}"/>
      </w:docPartPr>
      <w:docPartBody>
        <w:p w:rsidR="008D62EF" w:rsidRDefault="008D62EF" w:rsidP="008D62EF">
          <w:pPr>
            <w:pStyle w:val="272E7004ABD44A7FB987214D31228D2B"/>
          </w:pPr>
          <w:r>
            <w:rPr>
              <w:rStyle w:val="placeholder1Char"/>
              <w:rFonts w:hint="eastAsia"/>
            </w:rPr>
            <w:t>____________</w:t>
          </w:r>
        </w:p>
      </w:docPartBody>
    </w:docPart>
    <w:docPart>
      <w:docPartPr>
        <w:name w:val="1F43A853EBBF4AF3AECB016F7D8D8C51"/>
        <w:category>
          <w:name w:val="常规"/>
          <w:gallery w:val="placeholder"/>
        </w:category>
        <w:types>
          <w:type w:val="bbPlcHdr"/>
        </w:types>
        <w:behaviors>
          <w:behavior w:val="content"/>
        </w:behaviors>
        <w:guid w:val="{84CA0B3A-314D-4533-B757-0946646B4A48}"/>
      </w:docPartPr>
      <w:docPartBody>
        <w:p w:rsidR="008D62EF" w:rsidRDefault="008D62EF" w:rsidP="008D62EF">
          <w:pPr>
            <w:pStyle w:val="1F43A853EBBF4AF3AECB016F7D8D8C51"/>
          </w:pPr>
          <w:r>
            <w:rPr>
              <w:rStyle w:val="placeholder1Char"/>
              <w:rFonts w:hint="eastAsia"/>
            </w:rPr>
            <w:t>____________</w:t>
          </w:r>
        </w:p>
      </w:docPartBody>
    </w:docPart>
    <w:docPart>
      <w:docPartPr>
        <w:name w:val="B6EF16B63C3B4D23BB0639F3BCB37C83"/>
        <w:category>
          <w:name w:val="常规"/>
          <w:gallery w:val="placeholder"/>
        </w:category>
        <w:types>
          <w:type w:val="bbPlcHdr"/>
        </w:types>
        <w:behaviors>
          <w:behavior w:val="content"/>
        </w:behaviors>
        <w:guid w:val="{1CD922AD-2560-43C5-9C89-8DF44BFD9916}"/>
      </w:docPartPr>
      <w:docPartBody>
        <w:p w:rsidR="008D62EF" w:rsidRDefault="008D62EF" w:rsidP="008D62EF">
          <w:pPr>
            <w:pStyle w:val="B6EF16B63C3B4D23BB0639F3BCB37C83"/>
          </w:pPr>
          <w:r>
            <w:rPr>
              <w:rStyle w:val="placeholder1Char"/>
              <w:rFonts w:hint="eastAsia"/>
            </w:rPr>
            <w:t>____________</w:t>
          </w:r>
        </w:p>
      </w:docPartBody>
    </w:docPart>
    <w:docPart>
      <w:docPartPr>
        <w:name w:val="316E567D14A94D0488764D7B68C78780"/>
        <w:category>
          <w:name w:val="常规"/>
          <w:gallery w:val="placeholder"/>
        </w:category>
        <w:types>
          <w:type w:val="bbPlcHdr"/>
        </w:types>
        <w:behaviors>
          <w:behavior w:val="content"/>
        </w:behaviors>
        <w:guid w:val="{0768986A-5D46-4627-A795-4EC6843F060D}"/>
      </w:docPartPr>
      <w:docPartBody>
        <w:p w:rsidR="008D62EF" w:rsidRDefault="008D62EF" w:rsidP="008D62EF">
          <w:pPr>
            <w:pStyle w:val="316E567D14A94D0488764D7B68C78780"/>
          </w:pPr>
          <w:r>
            <w:rPr>
              <w:rStyle w:val="placeholder1Char"/>
              <w:rFonts w:hint="eastAsia"/>
            </w:rPr>
            <w:t>____________</w:t>
          </w:r>
        </w:p>
      </w:docPartBody>
    </w:docPart>
    <w:docPart>
      <w:docPartPr>
        <w:name w:val="8B848B9765C245F79CBDD281A74CF96E"/>
        <w:category>
          <w:name w:val="常规"/>
          <w:gallery w:val="placeholder"/>
        </w:category>
        <w:types>
          <w:type w:val="bbPlcHdr"/>
        </w:types>
        <w:behaviors>
          <w:behavior w:val="content"/>
        </w:behaviors>
        <w:guid w:val="{D05B3ECC-A87C-4B20-964A-EB7B9F4A12D4}"/>
      </w:docPartPr>
      <w:docPartBody>
        <w:p w:rsidR="008D62EF" w:rsidRDefault="008D62EF" w:rsidP="008D62EF">
          <w:pPr>
            <w:pStyle w:val="8B848B9765C245F79CBDD281A74CF96E"/>
          </w:pPr>
          <w:r>
            <w:rPr>
              <w:rStyle w:val="placeholder1Char"/>
              <w:rFonts w:hint="eastAsia"/>
            </w:rPr>
            <w:t>____________</w:t>
          </w:r>
        </w:p>
      </w:docPartBody>
    </w:docPart>
    <w:docPart>
      <w:docPartPr>
        <w:name w:val="85B9F32D5F9F4E999B32F95646CCC363"/>
        <w:category>
          <w:name w:val="常规"/>
          <w:gallery w:val="placeholder"/>
        </w:category>
        <w:types>
          <w:type w:val="bbPlcHdr"/>
        </w:types>
        <w:behaviors>
          <w:behavior w:val="content"/>
        </w:behaviors>
        <w:guid w:val="{95641DB1-B39F-42FF-8E41-0FDC12A8771C}"/>
      </w:docPartPr>
      <w:docPartBody>
        <w:p w:rsidR="008D62EF" w:rsidRDefault="008D62EF" w:rsidP="008D62EF">
          <w:pPr>
            <w:pStyle w:val="85B9F32D5F9F4E999B32F95646CCC363"/>
          </w:pPr>
          <w:r>
            <w:rPr>
              <w:rStyle w:val="placeholder1Char"/>
              <w:rFonts w:hint="eastAsia"/>
            </w:rPr>
            <w:t>____________</w:t>
          </w:r>
        </w:p>
      </w:docPartBody>
    </w:docPart>
    <w:docPart>
      <w:docPartPr>
        <w:name w:val="C7221D490DBE4B049D91D90E31931F9A"/>
        <w:category>
          <w:name w:val="常规"/>
          <w:gallery w:val="placeholder"/>
        </w:category>
        <w:types>
          <w:type w:val="bbPlcHdr"/>
        </w:types>
        <w:behaviors>
          <w:behavior w:val="content"/>
        </w:behaviors>
        <w:guid w:val="{3BFEEBD0-F05B-4856-BCCD-5A2817721550}"/>
      </w:docPartPr>
      <w:docPartBody>
        <w:p w:rsidR="008D62EF" w:rsidRDefault="008D62EF" w:rsidP="008D62EF">
          <w:pPr>
            <w:pStyle w:val="C7221D490DBE4B049D91D90E31931F9A"/>
          </w:pPr>
          <w:r>
            <w:rPr>
              <w:rStyle w:val="placeholder1Char"/>
              <w:rFonts w:hint="eastAsia"/>
            </w:rPr>
            <w:t>____________</w:t>
          </w:r>
        </w:p>
      </w:docPartBody>
    </w:docPart>
    <w:docPart>
      <w:docPartPr>
        <w:name w:val="8595E0E483244AB3A7A11BB63641AA0E"/>
        <w:category>
          <w:name w:val="常规"/>
          <w:gallery w:val="placeholder"/>
        </w:category>
        <w:types>
          <w:type w:val="bbPlcHdr"/>
        </w:types>
        <w:behaviors>
          <w:behavior w:val="content"/>
        </w:behaviors>
        <w:guid w:val="{32B4722C-E2CE-47ED-8320-58A07BA5D7CE}"/>
      </w:docPartPr>
      <w:docPartBody>
        <w:p w:rsidR="008D62EF" w:rsidRDefault="008D62EF" w:rsidP="008D62EF">
          <w:pPr>
            <w:pStyle w:val="8595E0E483244AB3A7A11BB63641AA0E"/>
          </w:pPr>
          <w:r>
            <w:rPr>
              <w:rStyle w:val="placeholder1Char"/>
              <w:rFonts w:hint="eastAsia"/>
            </w:rPr>
            <w:t>____________</w:t>
          </w:r>
        </w:p>
      </w:docPartBody>
    </w:docPart>
    <w:docPart>
      <w:docPartPr>
        <w:name w:val="FDC6618946A740E18E9AB643A2254720"/>
        <w:category>
          <w:name w:val="常规"/>
          <w:gallery w:val="placeholder"/>
        </w:category>
        <w:types>
          <w:type w:val="bbPlcHdr"/>
        </w:types>
        <w:behaviors>
          <w:behavior w:val="content"/>
        </w:behaviors>
        <w:guid w:val="{BAD893B4-4812-43A2-858F-BFD383BD83F6}"/>
      </w:docPartPr>
      <w:docPartBody>
        <w:p w:rsidR="008D62EF" w:rsidRDefault="008D62EF" w:rsidP="008D62EF">
          <w:pPr>
            <w:pStyle w:val="FDC6618946A740E18E9AB643A2254720"/>
          </w:pPr>
          <w:r>
            <w:rPr>
              <w:rStyle w:val="placeholder1Char"/>
              <w:rFonts w:hint="eastAsia"/>
            </w:rPr>
            <w:t>____________</w:t>
          </w:r>
        </w:p>
      </w:docPartBody>
    </w:docPart>
    <w:docPart>
      <w:docPartPr>
        <w:name w:val="279F8F36FB6243CC9595E47A6FC7F1F3"/>
        <w:category>
          <w:name w:val="常规"/>
          <w:gallery w:val="placeholder"/>
        </w:category>
        <w:types>
          <w:type w:val="bbPlcHdr"/>
        </w:types>
        <w:behaviors>
          <w:behavior w:val="content"/>
        </w:behaviors>
        <w:guid w:val="{7BC6831C-6586-4D75-8447-E450BA690980}"/>
      </w:docPartPr>
      <w:docPartBody>
        <w:p w:rsidR="008D62EF" w:rsidRDefault="008D62EF" w:rsidP="008D62EF">
          <w:pPr>
            <w:pStyle w:val="279F8F36FB6243CC9595E47A6FC7F1F3"/>
          </w:pPr>
          <w:r>
            <w:rPr>
              <w:rStyle w:val="placeholder1Char"/>
              <w:rFonts w:hint="eastAsia"/>
            </w:rPr>
            <w:t>____________</w:t>
          </w:r>
        </w:p>
      </w:docPartBody>
    </w:docPart>
    <w:docPart>
      <w:docPartPr>
        <w:name w:val="AF08929C22034FCE9E5242E030F95806"/>
        <w:category>
          <w:name w:val="常规"/>
          <w:gallery w:val="placeholder"/>
        </w:category>
        <w:types>
          <w:type w:val="bbPlcHdr"/>
        </w:types>
        <w:behaviors>
          <w:behavior w:val="content"/>
        </w:behaviors>
        <w:guid w:val="{10F76FD6-12BE-453D-BB56-A88B52998BBA}"/>
      </w:docPartPr>
      <w:docPartBody>
        <w:p w:rsidR="008D62EF" w:rsidRDefault="008D62EF" w:rsidP="008D62EF">
          <w:pPr>
            <w:pStyle w:val="AF08929C22034FCE9E5242E030F95806"/>
          </w:pPr>
          <w:r>
            <w:rPr>
              <w:rStyle w:val="placeholder1Char"/>
              <w:rFonts w:hint="eastAsia"/>
            </w:rPr>
            <w:t>____________</w:t>
          </w:r>
        </w:p>
      </w:docPartBody>
    </w:docPart>
    <w:docPart>
      <w:docPartPr>
        <w:name w:val="32F34FA3387C4002A8D216E1D10E6ED8"/>
        <w:category>
          <w:name w:val="常规"/>
          <w:gallery w:val="placeholder"/>
        </w:category>
        <w:types>
          <w:type w:val="bbPlcHdr"/>
        </w:types>
        <w:behaviors>
          <w:behavior w:val="content"/>
        </w:behaviors>
        <w:guid w:val="{1BC05697-1CF5-4148-853A-F1FBE702CF96}"/>
      </w:docPartPr>
      <w:docPartBody>
        <w:p w:rsidR="008D62EF" w:rsidRDefault="008D62EF" w:rsidP="008D62EF">
          <w:pPr>
            <w:pStyle w:val="32F34FA3387C4002A8D216E1D10E6ED8"/>
          </w:pPr>
          <w:r>
            <w:rPr>
              <w:rStyle w:val="placeholder1Char"/>
              <w:rFonts w:hint="eastAsia"/>
            </w:rPr>
            <w:t>____________</w:t>
          </w:r>
        </w:p>
      </w:docPartBody>
    </w:docPart>
    <w:docPart>
      <w:docPartPr>
        <w:name w:val="B7FCD4337A1A4E43A8FFCF0990212D5E"/>
        <w:category>
          <w:name w:val="常规"/>
          <w:gallery w:val="placeholder"/>
        </w:category>
        <w:types>
          <w:type w:val="bbPlcHdr"/>
        </w:types>
        <w:behaviors>
          <w:behavior w:val="content"/>
        </w:behaviors>
        <w:guid w:val="{F6C1DD20-1681-45FD-8EF9-EF64B4CAF4A0}"/>
      </w:docPartPr>
      <w:docPartBody>
        <w:p w:rsidR="008D62EF" w:rsidRDefault="008D62EF" w:rsidP="008D62EF">
          <w:pPr>
            <w:pStyle w:val="B7FCD4337A1A4E43A8FFCF0990212D5E"/>
          </w:pPr>
          <w:r>
            <w:rPr>
              <w:rStyle w:val="placeholder1Char"/>
              <w:rFonts w:hint="eastAsia"/>
            </w:rPr>
            <w:t>____________</w:t>
          </w:r>
        </w:p>
      </w:docPartBody>
    </w:docPart>
    <w:docPart>
      <w:docPartPr>
        <w:name w:val="81E1383A8AE749FB890F7B6CD9DD6BD6"/>
        <w:category>
          <w:name w:val="常规"/>
          <w:gallery w:val="placeholder"/>
        </w:category>
        <w:types>
          <w:type w:val="bbPlcHdr"/>
        </w:types>
        <w:behaviors>
          <w:behavior w:val="content"/>
        </w:behaviors>
        <w:guid w:val="{2BA86E55-6E3A-431B-90D6-3405750BB7B1}"/>
      </w:docPartPr>
      <w:docPartBody>
        <w:p w:rsidR="008D62EF" w:rsidRDefault="008D62EF" w:rsidP="008D62EF">
          <w:pPr>
            <w:pStyle w:val="81E1383A8AE749FB890F7B6CD9DD6BD6"/>
          </w:pPr>
          <w:r>
            <w:rPr>
              <w:rStyle w:val="placeholder1Char"/>
              <w:rFonts w:hint="eastAsia"/>
            </w:rPr>
            <w:t>____________</w:t>
          </w:r>
        </w:p>
      </w:docPartBody>
    </w:docPart>
    <w:docPart>
      <w:docPartPr>
        <w:name w:val="F6FA09683A0C4121AE7FE02CB3B4E81D"/>
        <w:category>
          <w:name w:val="常规"/>
          <w:gallery w:val="placeholder"/>
        </w:category>
        <w:types>
          <w:type w:val="bbPlcHdr"/>
        </w:types>
        <w:behaviors>
          <w:behavior w:val="content"/>
        </w:behaviors>
        <w:guid w:val="{75C78989-051E-4884-A739-AA2E5AFC9454}"/>
      </w:docPartPr>
      <w:docPartBody>
        <w:p w:rsidR="008D62EF" w:rsidRDefault="008D62EF" w:rsidP="008D62EF">
          <w:pPr>
            <w:pStyle w:val="F6FA09683A0C4121AE7FE02CB3B4E81D"/>
          </w:pPr>
          <w:r>
            <w:rPr>
              <w:rStyle w:val="placeholder1Char"/>
              <w:rFonts w:hint="eastAsia"/>
            </w:rPr>
            <w:t>____________</w:t>
          </w:r>
        </w:p>
      </w:docPartBody>
    </w:docPart>
    <w:docPart>
      <w:docPartPr>
        <w:name w:val="7D174A411DB84C56AFE41317AC6F6A90"/>
        <w:category>
          <w:name w:val="常规"/>
          <w:gallery w:val="placeholder"/>
        </w:category>
        <w:types>
          <w:type w:val="bbPlcHdr"/>
        </w:types>
        <w:behaviors>
          <w:behavior w:val="content"/>
        </w:behaviors>
        <w:guid w:val="{62630F42-CB9D-4697-AD1E-FF6CA3DF35D4}"/>
      </w:docPartPr>
      <w:docPartBody>
        <w:p w:rsidR="008D62EF" w:rsidRDefault="008D62EF" w:rsidP="008D62EF">
          <w:pPr>
            <w:pStyle w:val="7D174A411DB84C56AFE41317AC6F6A90"/>
          </w:pPr>
          <w:r>
            <w:rPr>
              <w:rStyle w:val="placeholder1Char"/>
              <w:rFonts w:hint="eastAsia"/>
            </w:rPr>
            <w:t>____________</w:t>
          </w:r>
        </w:p>
      </w:docPartBody>
    </w:docPart>
    <w:docPart>
      <w:docPartPr>
        <w:name w:val="81E853828313445ABBF607FC132323CD"/>
        <w:category>
          <w:name w:val="常规"/>
          <w:gallery w:val="placeholder"/>
        </w:category>
        <w:types>
          <w:type w:val="bbPlcHdr"/>
        </w:types>
        <w:behaviors>
          <w:behavior w:val="content"/>
        </w:behaviors>
        <w:guid w:val="{5EC2290F-6E96-4A19-8565-6FF9F6F34EC8}"/>
      </w:docPartPr>
      <w:docPartBody>
        <w:p w:rsidR="008D62EF" w:rsidRDefault="008D62EF" w:rsidP="008D62EF">
          <w:pPr>
            <w:pStyle w:val="81E853828313445ABBF607FC132323CD"/>
          </w:pPr>
          <w:r>
            <w:rPr>
              <w:rStyle w:val="placeholder1Char"/>
              <w:rFonts w:hint="eastAsia"/>
            </w:rPr>
            <w:t>____________</w:t>
          </w:r>
        </w:p>
      </w:docPartBody>
    </w:docPart>
    <w:docPart>
      <w:docPartPr>
        <w:name w:val="34CC2ED3A9544B0F959D705594089B52"/>
        <w:category>
          <w:name w:val="常规"/>
          <w:gallery w:val="placeholder"/>
        </w:category>
        <w:types>
          <w:type w:val="bbPlcHdr"/>
        </w:types>
        <w:behaviors>
          <w:behavior w:val="content"/>
        </w:behaviors>
        <w:guid w:val="{43333B21-78D0-49BB-8BA8-7355F9E87C2F}"/>
      </w:docPartPr>
      <w:docPartBody>
        <w:p w:rsidR="008D62EF" w:rsidRDefault="008D62EF" w:rsidP="008D62EF">
          <w:pPr>
            <w:pStyle w:val="34CC2ED3A9544B0F959D705594089B52"/>
          </w:pPr>
          <w:r>
            <w:rPr>
              <w:rStyle w:val="placeholder1Char"/>
              <w:rFonts w:hint="eastAsia"/>
            </w:rPr>
            <w:t>____________</w:t>
          </w:r>
        </w:p>
      </w:docPartBody>
    </w:docPart>
    <w:docPart>
      <w:docPartPr>
        <w:name w:val="A483197D6E104F1A8E83885B230B8E70"/>
        <w:category>
          <w:name w:val="常规"/>
          <w:gallery w:val="placeholder"/>
        </w:category>
        <w:types>
          <w:type w:val="bbPlcHdr"/>
        </w:types>
        <w:behaviors>
          <w:behavior w:val="content"/>
        </w:behaviors>
        <w:guid w:val="{0C09F99E-48CA-4FA9-8878-E331CCAD70B4}"/>
      </w:docPartPr>
      <w:docPartBody>
        <w:p w:rsidR="008D62EF" w:rsidRDefault="008D62EF" w:rsidP="008D62EF">
          <w:pPr>
            <w:pStyle w:val="A483197D6E104F1A8E83885B230B8E70"/>
          </w:pPr>
          <w:r>
            <w:rPr>
              <w:rStyle w:val="placeholder1Char"/>
              <w:rFonts w:hint="eastAsia"/>
            </w:rPr>
            <w:t>____________</w:t>
          </w:r>
        </w:p>
      </w:docPartBody>
    </w:docPart>
    <w:docPart>
      <w:docPartPr>
        <w:name w:val="B4D303AA5AAC41529963B35D51D21482"/>
        <w:category>
          <w:name w:val="常规"/>
          <w:gallery w:val="placeholder"/>
        </w:category>
        <w:types>
          <w:type w:val="bbPlcHdr"/>
        </w:types>
        <w:behaviors>
          <w:behavior w:val="content"/>
        </w:behaviors>
        <w:guid w:val="{CD68EFA5-A099-44B8-92D9-A1497FA34465}"/>
      </w:docPartPr>
      <w:docPartBody>
        <w:p w:rsidR="008D62EF" w:rsidRDefault="008D62EF" w:rsidP="008D62EF">
          <w:pPr>
            <w:pStyle w:val="B4D303AA5AAC41529963B35D51D21482"/>
          </w:pPr>
          <w:r>
            <w:rPr>
              <w:rStyle w:val="placeholder1Char"/>
              <w:rFonts w:hint="eastAsia"/>
            </w:rPr>
            <w:t>____________</w:t>
          </w:r>
        </w:p>
      </w:docPartBody>
    </w:docPart>
    <w:docPart>
      <w:docPartPr>
        <w:name w:val="C2CE45D4CBC34F6AB4B84D7CA51B1554"/>
        <w:category>
          <w:name w:val="常规"/>
          <w:gallery w:val="placeholder"/>
        </w:category>
        <w:types>
          <w:type w:val="bbPlcHdr"/>
        </w:types>
        <w:behaviors>
          <w:behavior w:val="content"/>
        </w:behaviors>
        <w:guid w:val="{A8FD6815-FE97-4119-9EFE-A9D906F70C04}"/>
      </w:docPartPr>
      <w:docPartBody>
        <w:p w:rsidR="008D62EF" w:rsidRDefault="008D62EF" w:rsidP="008D62EF">
          <w:pPr>
            <w:pStyle w:val="C2CE45D4CBC34F6AB4B84D7CA51B1554"/>
          </w:pPr>
          <w:r>
            <w:rPr>
              <w:rStyle w:val="placeholder1Char"/>
              <w:rFonts w:hint="eastAsia"/>
            </w:rPr>
            <w:t>____________</w:t>
          </w:r>
        </w:p>
      </w:docPartBody>
    </w:docPart>
    <w:docPart>
      <w:docPartPr>
        <w:name w:val="E7218599D9F44639A509BC9BCF3B3853"/>
        <w:category>
          <w:name w:val="常规"/>
          <w:gallery w:val="placeholder"/>
        </w:category>
        <w:types>
          <w:type w:val="bbPlcHdr"/>
        </w:types>
        <w:behaviors>
          <w:behavior w:val="content"/>
        </w:behaviors>
        <w:guid w:val="{AEE7FB20-24CD-4661-9E3D-C3A322C833E3}"/>
      </w:docPartPr>
      <w:docPartBody>
        <w:p w:rsidR="008D62EF" w:rsidRDefault="008D62EF" w:rsidP="008D62EF">
          <w:pPr>
            <w:pStyle w:val="E7218599D9F44639A509BC9BCF3B3853"/>
          </w:pPr>
          <w:r>
            <w:rPr>
              <w:rStyle w:val="placeholder1Char"/>
              <w:rFonts w:hint="eastAsia"/>
            </w:rPr>
            <w:t>____________</w:t>
          </w:r>
        </w:p>
      </w:docPartBody>
    </w:docPart>
    <w:docPart>
      <w:docPartPr>
        <w:name w:val="A2275833A24D429791B6555F98998A57"/>
        <w:category>
          <w:name w:val="常规"/>
          <w:gallery w:val="placeholder"/>
        </w:category>
        <w:types>
          <w:type w:val="bbPlcHdr"/>
        </w:types>
        <w:behaviors>
          <w:behavior w:val="content"/>
        </w:behaviors>
        <w:guid w:val="{0312C9A6-0697-4715-A8DD-1DED6FC4C0E8}"/>
      </w:docPartPr>
      <w:docPartBody>
        <w:p w:rsidR="008D62EF" w:rsidRDefault="008D62EF" w:rsidP="008D62EF">
          <w:pPr>
            <w:pStyle w:val="A2275833A24D429791B6555F98998A57"/>
          </w:pPr>
          <w:r>
            <w:rPr>
              <w:rStyle w:val="placeholder1Char"/>
              <w:rFonts w:hint="eastAsia"/>
            </w:rPr>
            <w:t>____________</w:t>
          </w:r>
        </w:p>
      </w:docPartBody>
    </w:docPart>
    <w:docPart>
      <w:docPartPr>
        <w:name w:val="1DE7651D7C3144F781302A8673E1FADC"/>
        <w:category>
          <w:name w:val="常规"/>
          <w:gallery w:val="placeholder"/>
        </w:category>
        <w:types>
          <w:type w:val="bbPlcHdr"/>
        </w:types>
        <w:behaviors>
          <w:behavior w:val="content"/>
        </w:behaviors>
        <w:guid w:val="{84B74D85-ECF0-4418-A6D1-E6665196B3C1}"/>
      </w:docPartPr>
      <w:docPartBody>
        <w:p w:rsidR="008D62EF" w:rsidRDefault="008D62EF" w:rsidP="008D62EF">
          <w:pPr>
            <w:pStyle w:val="1DE7651D7C3144F781302A8673E1FADC"/>
          </w:pPr>
          <w:r>
            <w:rPr>
              <w:rStyle w:val="placeholder1Char"/>
              <w:rFonts w:hint="eastAsia"/>
            </w:rPr>
            <w:t>____________</w:t>
          </w:r>
        </w:p>
      </w:docPartBody>
    </w:docPart>
    <w:docPart>
      <w:docPartPr>
        <w:name w:val="4C865CDFB21F46C88F38121D6C754001"/>
        <w:category>
          <w:name w:val="常规"/>
          <w:gallery w:val="placeholder"/>
        </w:category>
        <w:types>
          <w:type w:val="bbPlcHdr"/>
        </w:types>
        <w:behaviors>
          <w:behavior w:val="content"/>
        </w:behaviors>
        <w:guid w:val="{CB402ABA-2297-46C3-BDE9-26A5A07A4B97}"/>
      </w:docPartPr>
      <w:docPartBody>
        <w:p w:rsidR="008D62EF" w:rsidRDefault="008D62EF" w:rsidP="008D62EF">
          <w:pPr>
            <w:pStyle w:val="4C865CDFB21F46C88F38121D6C754001"/>
          </w:pPr>
          <w:r>
            <w:rPr>
              <w:rStyle w:val="placeholder1Char"/>
              <w:rFonts w:hint="eastAsia"/>
            </w:rPr>
            <w:t>____________</w:t>
          </w:r>
        </w:p>
      </w:docPartBody>
    </w:docPart>
    <w:docPart>
      <w:docPartPr>
        <w:name w:val="1017BC4AB5A6419F92BE62777133C76C"/>
        <w:category>
          <w:name w:val="常规"/>
          <w:gallery w:val="placeholder"/>
        </w:category>
        <w:types>
          <w:type w:val="bbPlcHdr"/>
        </w:types>
        <w:behaviors>
          <w:behavior w:val="content"/>
        </w:behaviors>
        <w:guid w:val="{AC405C86-C5B1-4129-BF1D-AE0EB5E41058}"/>
      </w:docPartPr>
      <w:docPartBody>
        <w:p w:rsidR="008D62EF" w:rsidRDefault="008D62EF" w:rsidP="008D62EF">
          <w:pPr>
            <w:pStyle w:val="1017BC4AB5A6419F92BE62777133C76C"/>
          </w:pPr>
          <w:r>
            <w:rPr>
              <w:rStyle w:val="placeholder1Char"/>
              <w:rFonts w:hint="eastAsia"/>
            </w:rPr>
            <w:t>____________</w:t>
          </w:r>
        </w:p>
      </w:docPartBody>
    </w:docPart>
    <w:docPart>
      <w:docPartPr>
        <w:name w:val="209DBB1F4ECF4387B4DA703F9E6A0B4F"/>
        <w:category>
          <w:name w:val="常规"/>
          <w:gallery w:val="placeholder"/>
        </w:category>
        <w:types>
          <w:type w:val="bbPlcHdr"/>
        </w:types>
        <w:behaviors>
          <w:behavior w:val="content"/>
        </w:behaviors>
        <w:guid w:val="{F8A2049E-36B8-431E-9301-CE30BFAC0261}"/>
      </w:docPartPr>
      <w:docPartBody>
        <w:p w:rsidR="008D62EF" w:rsidRDefault="008D62EF" w:rsidP="008D62EF">
          <w:pPr>
            <w:pStyle w:val="209DBB1F4ECF4387B4DA703F9E6A0B4F"/>
          </w:pPr>
          <w:r>
            <w:rPr>
              <w:rStyle w:val="placeholder1Char"/>
              <w:rFonts w:hint="eastAsia"/>
            </w:rPr>
            <w:t>____________</w:t>
          </w:r>
        </w:p>
      </w:docPartBody>
    </w:docPart>
    <w:docPart>
      <w:docPartPr>
        <w:name w:val="C7685D0D63D7465C8FC284C438164D56"/>
        <w:category>
          <w:name w:val="常规"/>
          <w:gallery w:val="placeholder"/>
        </w:category>
        <w:types>
          <w:type w:val="bbPlcHdr"/>
        </w:types>
        <w:behaviors>
          <w:behavior w:val="content"/>
        </w:behaviors>
        <w:guid w:val="{DC43CD75-9136-4929-80B9-3ABB8DC1392B}"/>
      </w:docPartPr>
      <w:docPartBody>
        <w:p w:rsidR="008D62EF" w:rsidRDefault="008D62EF" w:rsidP="008D62EF">
          <w:pPr>
            <w:pStyle w:val="C7685D0D63D7465C8FC284C438164D56"/>
          </w:pPr>
          <w:r>
            <w:rPr>
              <w:rStyle w:val="placeholder1Char"/>
              <w:rFonts w:hint="eastAsia"/>
            </w:rPr>
            <w:t>____________</w:t>
          </w:r>
        </w:p>
      </w:docPartBody>
    </w:docPart>
    <w:docPart>
      <w:docPartPr>
        <w:name w:val="35D612BD90AF492EAF61DB42C0849AB3"/>
        <w:category>
          <w:name w:val="常规"/>
          <w:gallery w:val="placeholder"/>
        </w:category>
        <w:types>
          <w:type w:val="bbPlcHdr"/>
        </w:types>
        <w:behaviors>
          <w:behavior w:val="content"/>
        </w:behaviors>
        <w:guid w:val="{E1BA305D-2356-466A-BEE6-1FB7C47AC104}"/>
      </w:docPartPr>
      <w:docPartBody>
        <w:p w:rsidR="008D62EF" w:rsidRDefault="008D62EF" w:rsidP="008D62EF">
          <w:pPr>
            <w:pStyle w:val="35D612BD90AF492EAF61DB42C0849AB3"/>
          </w:pPr>
          <w:r>
            <w:rPr>
              <w:rStyle w:val="placeholder1Char"/>
              <w:rFonts w:hint="eastAsia"/>
            </w:rPr>
            <w:t>____________</w:t>
          </w:r>
        </w:p>
      </w:docPartBody>
    </w:docPart>
    <w:docPart>
      <w:docPartPr>
        <w:name w:val="90342A7E45804DD4928EBF5F54DF3FCC"/>
        <w:category>
          <w:name w:val="常规"/>
          <w:gallery w:val="placeholder"/>
        </w:category>
        <w:types>
          <w:type w:val="bbPlcHdr"/>
        </w:types>
        <w:behaviors>
          <w:behavior w:val="content"/>
        </w:behaviors>
        <w:guid w:val="{CB56A087-2F7E-4B12-8CD6-13846AF84BEE}"/>
      </w:docPartPr>
      <w:docPartBody>
        <w:p w:rsidR="008D62EF" w:rsidRDefault="008D62EF" w:rsidP="008D62EF">
          <w:pPr>
            <w:pStyle w:val="90342A7E45804DD4928EBF5F54DF3FCC"/>
          </w:pPr>
          <w:r>
            <w:rPr>
              <w:rStyle w:val="placeholder1Char"/>
              <w:rFonts w:hint="eastAsia"/>
            </w:rPr>
            <w:t>____________</w:t>
          </w:r>
        </w:p>
      </w:docPartBody>
    </w:docPart>
    <w:docPart>
      <w:docPartPr>
        <w:name w:val="9A559D0D8A404F6E999954FE04B7E029"/>
        <w:category>
          <w:name w:val="常规"/>
          <w:gallery w:val="placeholder"/>
        </w:category>
        <w:types>
          <w:type w:val="bbPlcHdr"/>
        </w:types>
        <w:behaviors>
          <w:behavior w:val="content"/>
        </w:behaviors>
        <w:guid w:val="{FF6CCE3C-389D-4D75-BC8C-F05C0423BF0C}"/>
      </w:docPartPr>
      <w:docPartBody>
        <w:p w:rsidR="008D62EF" w:rsidRDefault="008D62EF" w:rsidP="008D62EF">
          <w:pPr>
            <w:pStyle w:val="9A559D0D8A404F6E999954FE04B7E029"/>
          </w:pPr>
          <w:r>
            <w:rPr>
              <w:rStyle w:val="placeholder1Char"/>
              <w:rFonts w:hint="eastAsia"/>
            </w:rPr>
            <w:t>____________</w:t>
          </w:r>
        </w:p>
      </w:docPartBody>
    </w:docPart>
    <w:docPart>
      <w:docPartPr>
        <w:name w:val="D9EA11139ABD4529A7B4E7A90ADED5B6"/>
        <w:category>
          <w:name w:val="常规"/>
          <w:gallery w:val="placeholder"/>
        </w:category>
        <w:types>
          <w:type w:val="bbPlcHdr"/>
        </w:types>
        <w:behaviors>
          <w:behavior w:val="content"/>
        </w:behaviors>
        <w:guid w:val="{89F1AD4E-6108-4035-BCBB-0E643064204C}"/>
      </w:docPartPr>
      <w:docPartBody>
        <w:p w:rsidR="008D62EF" w:rsidRDefault="008D62EF" w:rsidP="008D62EF">
          <w:pPr>
            <w:pStyle w:val="D9EA11139ABD4529A7B4E7A90ADED5B6"/>
          </w:pPr>
          <w:r>
            <w:rPr>
              <w:rStyle w:val="placeholder1Char"/>
              <w:rFonts w:hint="eastAsia"/>
            </w:rPr>
            <w:t>____________</w:t>
          </w:r>
        </w:p>
      </w:docPartBody>
    </w:docPart>
    <w:docPart>
      <w:docPartPr>
        <w:name w:val="1CCF09EE1FDE46938602655061AF4BA7"/>
        <w:category>
          <w:name w:val="常规"/>
          <w:gallery w:val="placeholder"/>
        </w:category>
        <w:types>
          <w:type w:val="bbPlcHdr"/>
        </w:types>
        <w:behaviors>
          <w:behavior w:val="content"/>
        </w:behaviors>
        <w:guid w:val="{8020FDDA-46F9-49AE-846D-D86BCBBD8E95}"/>
      </w:docPartPr>
      <w:docPartBody>
        <w:p w:rsidR="008D62EF" w:rsidRDefault="008D62EF" w:rsidP="008D62EF">
          <w:pPr>
            <w:pStyle w:val="1CCF09EE1FDE46938602655061AF4BA7"/>
          </w:pPr>
          <w:r>
            <w:rPr>
              <w:rStyle w:val="placeholder1Char"/>
              <w:rFonts w:hint="eastAsia"/>
            </w:rPr>
            <w:t>____________</w:t>
          </w:r>
        </w:p>
      </w:docPartBody>
    </w:docPart>
    <w:docPart>
      <w:docPartPr>
        <w:name w:val="843CFFECD829491FA8200F6A9A38238F"/>
        <w:category>
          <w:name w:val="常规"/>
          <w:gallery w:val="placeholder"/>
        </w:category>
        <w:types>
          <w:type w:val="bbPlcHdr"/>
        </w:types>
        <w:behaviors>
          <w:behavior w:val="content"/>
        </w:behaviors>
        <w:guid w:val="{0B796B8C-593E-4F16-80D4-33D5AF8FCA66}"/>
      </w:docPartPr>
      <w:docPartBody>
        <w:p w:rsidR="008D62EF" w:rsidRDefault="008D62EF" w:rsidP="008D62EF">
          <w:pPr>
            <w:pStyle w:val="843CFFECD829491FA8200F6A9A38238F"/>
          </w:pPr>
          <w:r>
            <w:rPr>
              <w:rStyle w:val="placeholder1Char"/>
              <w:rFonts w:hint="eastAsia"/>
            </w:rPr>
            <w:t>____________</w:t>
          </w:r>
        </w:p>
      </w:docPartBody>
    </w:docPart>
    <w:docPart>
      <w:docPartPr>
        <w:name w:val="3A621E15AD9F45079A7082A1F992F5AE"/>
        <w:category>
          <w:name w:val="常规"/>
          <w:gallery w:val="placeholder"/>
        </w:category>
        <w:types>
          <w:type w:val="bbPlcHdr"/>
        </w:types>
        <w:behaviors>
          <w:behavior w:val="content"/>
        </w:behaviors>
        <w:guid w:val="{B63FB779-A633-4496-8ABB-BAF9CB8EFA0F}"/>
      </w:docPartPr>
      <w:docPartBody>
        <w:p w:rsidR="008D62EF" w:rsidRDefault="008D62EF" w:rsidP="008D62EF">
          <w:pPr>
            <w:pStyle w:val="3A621E15AD9F45079A7082A1F992F5AE"/>
          </w:pPr>
          <w:r>
            <w:rPr>
              <w:rStyle w:val="placeholder1Char"/>
              <w:rFonts w:hint="eastAsia"/>
            </w:rPr>
            <w:t>____________</w:t>
          </w:r>
        </w:p>
      </w:docPartBody>
    </w:docPart>
    <w:docPart>
      <w:docPartPr>
        <w:name w:val="7205B348E179421A8DE3DEAEA8E20087"/>
        <w:category>
          <w:name w:val="常规"/>
          <w:gallery w:val="placeholder"/>
        </w:category>
        <w:types>
          <w:type w:val="bbPlcHdr"/>
        </w:types>
        <w:behaviors>
          <w:behavior w:val="content"/>
        </w:behaviors>
        <w:guid w:val="{8CAEF09D-AADA-4455-AE8D-399ED83F65AB}"/>
      </w:docPartPr>
      <w:docPartBody>
        <w:p w:rsidR="008D62EF" w:rsidRDefault="008D62EF" w:rsidP="008D62EF">
          <w:pPr>
            <w:pStyle w:val="7205B348E179421A8DE3DEAEA8E20087"/>
          </w:pPr>
          <w:r>
            <w:rPr>
              <w:rStyle w:val="placeholder1Char"/>
              <w:rFonts w:hint="eastAsia"/>
            </w:rPr>
            <w:t>____________</w:t>
          </w:r>
        </w:p>
      </w:docPartBody>
    </w:docPart>
    <w:docPart>
      <w:docPartPr>
        <w:name w:val="0E14B51B58FA4E7EB30AD41FC2B590B9"/>
        <w:category>
          <w:name w:val="常规"/>
          <w:gallery w:val="placeholder"/>
        </w:category>
        <w:types>
          <w:type w:val="bbPlcHdr"/>
        </w:types>
        <w:behaviors>
          <w:behavior w:val="content"/>
        </w:behaviors>
        <w:guid w:val="{13911D64-E873-4020-A49A-A80BB697B5E7}"/>
      </w:docPartPr>
      <w:docPartBody>
        <w:p w:rsidR="008D62EF" w:rsidRDefault="008D62EF" w:rsidP="008D62EF">
          <w:pPr>
            <w:pStyle w:val="0E14B51B58FA4E7EB30AD41FC2B590B9"/>
          </w:pPr>
          <w:r>
            <w:rPr>
              <w:rStyle w:val="placeholder1Char"/>
              <w:rFonts w:hint="eastAsia"/>
            </w:rPr>
            <w:t>____________</w:t>
          </w:r>
        </w:p>
      </w:docPartBody>
    </w:docPart>
    <w:docPart>
      <w:docPartPr>
        <w:name w:val="4137539579434FB3B9B00D383239C4EC"/>
        <w:category>
          <w:name w:val="常规"/>
          <w:gallery w:val="placeholder"/>
        </w:category>
        <w:types>
          <w:type w:val="bbPlcHdr"/>
        </w:types>
        <w:behaviors>
          <w:behavior w:val="content"/>
        </w:behaviors>
        <w:guid w:val="{09FAD17D-4A8A-43E4-BBD4-7229C75EA111}"/>
      </w:docPartPr>
      <w:docPartBody>
        <w:p w:rsidR="008D62EF" w:rsidRDefault="008D62EF" w:rsidP="008D62EF">
          <w:pPr>
            <w:pStyle w:val="4137539579434FB3B9B00D383239C4EC"/>
          </w:pPr>
          <w:r>
            <w:rPr>
              <w:rStyle w:val="placeholder1Char"/>
              <w:rFonts w:hint="eastAsia"/>
            </w:rPr>
            <w:t>____________</w:t>
          </w:r>
        </w:p>
      </w:docPartBody>
    </w:docPart>
    <w:docPart>
      <w:docPartPr>
        <w:name w:val="74386E8A646D49FDB4E7283A0C7C14A1"/>
        <w:category>
          <w:name w:val="常规"/>
          <w:gallery w:val="placeholder"/>
        </w:category>
        <w:types>
          <w:type w:val="bbPlcHdr"/>
        </w:types>
        <w:behaviors>
          <w:behavior w:val="content"/>
        </w:behaviors>
        <w:guid w:val="{EE038A86-1A0A-4147-9DF1-B0BD498B5E6F}"/>
      </w:docPartPr>
      <w:docPartBody>
        <w:p w:rsidR="008D62EF" w:rsidRDefault="008D62EF" w:rsidP="008D62EF">
          <w:pPr>
            <w:pStyle w:val="74386E8A646D49FDB4E7283A0C7C14A1"/>
          </w:pPr>
          <w:r>
            <w:rPr>
              <w:rStyle w:val="placeholder1Char"/>
              <w:rFonts w:hint="eastAsia"/>
            </w:rPr>
            <w:t>____________</w:t>
          </w:r>
        </w:p>
      </w:docPartBody>
    </w:docPart>
    <w:docPart>
      <w:docPartPr>
        <w:name w:val="BC92E37B989F49A48E3DD1292ED2AF0F"/>
        <w:category>
          <w:name w:val="常规"/>
          <w:gallery w:val="placeholder"/>
        </w:category>
        <w:types>
          <w:type w:val="bbPlcHdr"/>
        </w:types>
        <w:behaviors>
          <w:behavior w:val="content"/>
        </w:behaviors>
        <w:guid w:val="{1D004BC3-DC97-4EAD-99ED-EE1CAA001579}"/>
      </w:docPartPr>
      <w:docPartBody>
        <w:p w:rsidR="008D62EF" w:rsidRDefault="008D62EF" w:rsidP="008D62EF">
          <w:pPr>
            <w:pStyle w:val="BC92E37B989F49A48E3DD1292ED2AF0F"/>
          </w:pPr>
          <w:r>
            <w:rPr>
              <w:rStyle w:val="placeholder1Char"/>
              <w:rFonts w:hint="eastAsia"/>
            </w:rPr>
            <w:t>____________</w:t>
          </w:r>
        </w:p>
      </w:docPartBody>
    </w:docPart>
    <w:docPart>
      <w:docPartPr>
        <w:name w:val="B1B6A66868554C458F8B87D677B3925C"/>
        <w:category>
          <w:name w:val="常规"/>
          <w:gallery w:val="placeholder"/>
        </w:category>
        <w:types>
          <w:type w:val="bbPlcHdr"/>
        </w:types>
        <w:behaviors>
          <w:behavior w:val="content"/>
        </w:behaviors>
        <w:guid w:val="{FAC82CFD-D9D7-4DAC-B461-E17DF73D84DC}"/>
      </w:docPartPr>
      <w:docPartBody>
        <w:p w:rsidR="008D62EF" w:rsidRDefault="008D62EF" w:rsidP="008D62EF">
          <w:pPr>
            <w:pStyle w:val="B1B6A66868554C458F8B87D677B3925C"/>
          </w:pPr>
          <w:r>
            <w:rPr>
              <w:rStyle w:val="placeholder1Char"/>
              <w:rFonts w:hint="eastAsia"/>
            </w:rPr>
            <w:t>____________</w:t>
          </w:r>
        </w:p>
      </w:docPartBody>
    </w:docPart>
    <w:docPart>
      <w:docPartPr>
        <w:name w:val="722BAEFC0F704749806D56F31C661568"/>
        <w:category>
          <w:name w:val="常规"/>
          <w:gallery w:val="placeholder"/>
        </w:category>
        <w:types>
          <w:type w:val="bbPlcHdr"/>
        </w:types>
        <w:behaviors>
          <w:behavior w:val="content"/>
        </w:behaviors>
        <w:guid w:val="{E04B2B26-2F28-4CB3-915C-AD0082FDE56C}"/>
      </w:docPartPr>
      <w:docPartBody>
        <w:p w:rsidR="008D62EF" w:rsidRDefault="008D62EF" w:rsidP="008D62EF">
          <w:pPr>
            <w:pStyle w:val="722BAEFC0F704749806D56F31C661568"/>
          </w:pPr>
          <w:r>
            <w:rPr>
              <w:rStyle w:val="placeholder1Char"/>
              <w:rFonts w:hint="eastAsia"/>
            </w:rPr>
            <w:t>____________</w:t>
          </w:r>
        </w:p>
      </w:docPartBody>
    </w:docPart>
    <w:docPart>
      <w:docPartPr>
        <w:name w:val="23D66411A67746EAA0EBDDB75CF67383"/>
        <w:category>
          <w:name w:val="常规"/>
          <w:gallery w:val="placeholder"/>
        </w:category>
        <w:types>
          <w:type w:val="bbPlcHdr"/>
        </w:types>
        <w:behaviors>
          <w:behavior w:val="content"/>
        </w:behaviors>
        <w:guid w:val="{A67A11C6-60B5-4D02-8478-B9979ECCE7E4}"/>
      </w:docPartPr>
      <w:docPartBody>
        <w:p w:rsidR="008D62EF" w:rsidRDefault="008D62EF" w:rsidP="008D62EF">
          <w:pPr>
            <w:pStyle w:val="23D66411A67746EAA0EBDDB75CF67383"/>
          </w:pPr>
          <w:r>
            <w:rPr>
              <w:rStyle w:val="placeholder1Char"/>
              <w:rFonts w:hint="eastAsia"/>
            </w:rPr>
            <w:t>____________</w:t>
          </w:r>
        </w:p>
      </w:docPartBody>
    </w:docPart>
    <w:docPart>
      <w:docPartPr>
        <w:name w:val="B083E3B5081F4476B0AE97FB21DBB942"/>
        <w:category>
          <w:name w:val="常规"/>
          <w:gallery w:val="placeholder"/>
        </w:category>
        <w:types>
          <w:type w:val="bbPlcHdr"/>
        </w:types>
        <w:behaviors>
          <w:behavior w:val="content"/>
        </w:behaviors>
        <w:guid w:val="{B7DE9D95-A4DB-4F88-9BBB-332547E6FC77}"/>
      </w:docPartPr>
      <w:docPartBody>
        <w:p w:rsidR="008D62EF" w:rsidRDefault="008D62EF" w:rsidP="008D62EF">
          <w:pPr>
            <w:pStyle w:val="B083E3B5081F4476B0AE97FB21DBB942"/>
          </w:pPr>
          <w:r>
            <w:rPr>
              <w:rStyle w:val="placeholder1Char"/>
              <w:rFonts w:hint="eastAsia"/>
            </w:rPr>
            <w:t>____________</w:t>
          </w:r>
        </w:p>
      </w:docPartBody>
    </w:docPart>
    <w:docPart>
      <w:docPartPr>
        <w:name w:val="3CC96E79A677470B9902DA397ACE1626"/>
        <w:category>
          <w:name w:val="常规"/>
          <w:gallery w:val="placeholder"/>
        </w:category>
        <w:types>
          <w:type w:val="bbPlcHdr"/>
        </w:types>
        <w:behaviors>
          <w:behavior w:val="content"/>
        </w:behaviors>
        <w:guid w:val="{130581EC-E8B9-4635-92CC-61ECBACFFE42}"/>
      </w:docPartPr>
      <w:docPartBody>
        <w:p w:rsidR="008D62EF" w:rsidRDefault="008D62EF" w:rsidP="008D62EF">
          <w:pPr>
            <w:pStyle w:val="3CC96E79A677470B9902DA397ACE1626"/>
          </w:pPr>
          <w:r>
            <w:rPr>
              <w:rStyle w:val="placeholder1Char"/>
              <w:rFonts w:hint="eastAsia"/>
            </w:rPr>
            <w:t>____________</w:t>
          </w:r>
        </w:p>
      </w:docPartBody>
    </w:docPart>
    <w:docPart>
      <w:docPartPr>
        <w:name w:val="4C7BCF11EB434DC29AEE9619BACE2AA0"/>
        <w:category>
          <w:name w:val="常规"/>
          <w:gallery w:val="placeholder"/>
        </w:category>
        <w:types>
          <w:type w:val="bbPlcHdr"/>
        </w:types>
        <w:behaviors>
          <w:behavior w:val="content"/>
        </w:behaviors>
        <w:guid w:val="{2B6206B3-7D4E-464C-9B8B-2F1DBC4DF5F1}"/>
      </w:docPartPr>
      <w:docPartBody>
        <w:p w:rsidR="008D62EF" w:rsidRDefault="008D62EF" w:rsidP="008D62EF">
          <w:pPr>
            <w:pStyle w:val="4C7BCF11EB434DC29AEE9619BACE2AA0"/>
          </w:pPr>
          <w:r>
            <w:rPr>
              <w:rStyle w:val="placeholder1Char"/>
              <w:rFonts w:hint="eastAsia"/>
            </w:rPr>
            <w:t>____________</w:t>
          </w:r>
        </w:p>
      </w:docPartBody>
    </w:docPart>
    <w:docPart>
      <w:docPartPr>
        <w:name w:val="67EC729FF7794E24A867363F6E043D9D"/>
        <w:category>
          <w:name w:val="常规"/>
          <w:gallery w:val="placeholder"/>
        </w:category>
        <w:types>
          <w:type w:val="bbPlcHdr"/>
        </w:types>
        <w:behaviors>
          <w:behavior w:val="content"/>
        </w:behaviors>
        <w:guid w:val="{514F743E-5BD2-4717-B394-DFD6AA21DD9D}"/>
      </w:docPartPr>
      <w:docPartBody>
        <w:p w:rsidR="008D62EF" w:rsidRDefault="008D62EF" w:rsidP="008D62EF">
          <w:pPr>
            <w:pStyle w:val="67EC729FF7794E24A867363F6E043D9D"/>
          </w:pPr>
          <w:r>
            <w:rPr>
              <w:rStyle w:val="placeholder1Char"/>
              <w:rFonts w:hint="eastAsia"/>
            </w:rPr>
            <w:t>____________</w:t>
          </w:r>
        </w:p>
      </w:docPartBody>
    </w:docPart>
    <w:docPart>
      <w:docPartPr>
        <w:name w:val="746FFAC1F53E4DD882B777BE14E93967"/>
        <w:category>
          <w:name w:val="常规"/>
          <w:gallery w:val="placeholder"/>
        </w:category>
        <w:types>
          <w:type w:val="bbPlcHdr"/>
        </w:types>
        <w:behaviors>
          <w:behavior w:val="content"/>
        </w:behaviors>
        <w:guid w:val="{EC9E22B9-3F49-4FE8-9014-88623BE268B7}"/>
      </w:docPartPr>
      <w:docPartBody>
        <w:p w:rsidR="008D62EF" w:rsidRDefault="008D62EF" w:rsidP="008D62EF">
          <w:pPr>
            <w:pStyle w:val="746FFAC1F53E4DD882B777BE14E93967"/>
          </w:pPr>
          <w:r>
            <w:rPr>
              <w:rStyle w:val="placeholder1Char"/>
              <w:rFonts w:hint="eastAsia"/>
            </w:rPr>
            <w:t>____________</w:t>
          </w:r>
        </w:p>
      </w:docPartBody>
    </w:docPart>
    <w:docPart>
      <w:docPartPr>
        <w:name w:val="9F4AFBDD857B4DB9AFB21366799FCFEE"/>
        <w:category>
          <w:name w:val="常规"/>
          <w:gallery w:val="placeholder"/>
        </w:category>
        <w:types>
          <w:type w:val="bbPlcHdr"/>
        </w:types>
        <w:behaviors>
          <w:behavior w:val="content"/>
        </w:behaviors>
        <w:guid w:val="{B41585E2-5D1C-41F9-8E3A-B57D0FF414EB}"/>
      </w:docPartPr>
      <w:docPartBody>
        <w:p w:rsidR="008D62EF" w:rsidRDefault="008D62EF" w:rsidP="008D62EF">
          <w:pPr>
            <w:pStyle w:val="9F4AFBDD857B4DB9AFB21366799FCFEE"/>
          </w:pPr>
          <w:r>
            <w:rPr>
              <w:rStyle w:val="placeholder1Char"/>
              <w:rFonts w:hint="eastAsia"/>
            </w:rPr>
            <w:t>____________</w:t>
          </w:r>
        </w:p>
      </w:docPartBody>
    </w:docPart>
    <w:docPart>
      <w:docPartPr>
        <w:name w:val="BF4169070DB44DE8BE81E6D5CC15947A"/>
        <w:category>
          <w:name w:val="常规"/>
          <w:gallery w:val="placeholder"/>
        </w:category>
        <w:types>
          <w:type w:val="bbPlcHdr"/>
        </w:types>
        <w:behaviors>
          <w:behavior w:val="content"/>
        </w:behaviors>
        <w:guid w:val="{1E311A1B-5AE5-4534-8CA5-B43288705E9D}"/>
      </w:docPartPr>
      <w:docPartBody>
        <w:p w:rsidR="008D62EF" w:rsidRDefault="008D62EF" w:rsidP="008D62EF">
          <w:pPr>
            <w:pStyle w:val="BF4169070DB44DE8BE81E6D5CC15947A"/>
          </w:pPr>
          <w:r>
            <w:rPr>
              <w:rStyle w:val="placeholder1Char"/>
              <w:rFonts w:hint="eastAsia"/>
            </w:rPr>
            <w:t>____________</w:t>
          </w:r>
        </w:p>
      </w:docPartBody>
    </w:docPart>
    <w:docPart>
      <w:docPartPr>
        <w:name w:val="3E804514AFAD410286DB662919B2C4B8"/>
        <w:category>
          <w:name w:val="常规"/>
          <w:gallery w:val="placeholder"/>
        </w:category>
        <w:types>
          <w:type w:val="bbPlcHdr"/>
        </w:types>
        <w:behaviors>
          <w:behavior w:val="content"/>
        </w:behaviors>
        <w:guid w:val="{34F8E180-E0F6-4C99-B153-33685746A637}"/>
      </w:docPartPr>
      <w:docPartBody>
        <w:p w:rsidR="008D62EF" w:rsidRDefault="008D62EF" w:rsidP="008D62EF">
          <w:pPr>
            <w:pStyle w:val="3E804514AFAD410286DB662919B2C4B8"/>
          </w:pPr>
          <w:r>
            <w:rPr>
              <w:rStyle w:val="placeholder1Char"/>
              <w:rFonts w:hint="eastAsia"/>
            </w:rPr>
            <w:t>____________</w:t>
          </w:r>
        </w:p>
      </w:docPartBody>
    </w:docPart>
    <w:docPart>
      <w:docPartPr>
        <w:name w:val="E77817B4F6BE4A789791A2CE6852AA61"/>
        <w:category>
          <w:name w:val="常规"/>
          <w:gallery w:val="placeholder"/>
        </w:category>
        <w:types>
          <w:type w:val="bbPlcHdr"/>
        </w:types>
        <w:behaviors>
          <w:behavior w:val="content"/>
        </w:behaviors>
        <w:guid w:val="{904E54C0-297F-41B3-9F8A-FD3053B11064}"/>
      </w:docPartPr>
      <w:docPartBody>
        <w:p w:rsidR="008D62EF" w:rsidRDefault="008D62EF" w:rsidP="008D62EF">
          <w:pPr>
            <w:pStyle w:val="E77817B4F6BE4A789791A2CE6852AA61"/>
          </w:pPr>
          <w:r>
            <w:rPr>
              <w:rStyle w:val="placeholder1Char"/>
              <w:rFonts w:hint="eastAsia"/>
            </w:rPr>
            <w:t>____________</w:t>
          </w:r>
        </w:p>
      </w:docPartBody>
    </w:docPart>
    <w:docPart>
      <w:docPartPr>
        <w:name w:val="D65E9D6BD56445AFA4DB270536FCC96A"/>
        <w:category>
          <w:name w:val="常规"/>
          <w:gallery w:val="placeholder"/>
        </w:category>
        <w:types>
          <w:type w:val="bbPlcHdr"/>
        </w:types>
        <w:behaviors>
          <w:behavior w:val="content"/>
        </w:behaviors>
        <w:guid w:val="{2BFD37A0-FD7C-440F-885B-38BA1F57C972}"/>
      </w:docPartPr>
      <w:docPartBody>
        <w:p w:rsidR="008D62EF" w:rsidRDefault="008D62EF" w:rsidP="008D62EF">
          <w:pPr>
            <w:pStyle w:val="D65E9D6BD56445AFA4DB270536FCC96A"/>
          </w:pPr>
          <w:r>
            <w:rPr>
              <w:rStyle w:val="placeholder1Char"/>
              <w:rFonts w:hint="eastAsia"/>
            </w:rPr>
            <w:t>____________</w:t>
          </w:r>
        </w:p>
      </w:docPartBody>
    </w:docPart>
    <w:docPart>
      <w:docPartPr>
        <w:name w:val="67A16396CAA14DABA54D425112BB32CD"/>
        <w:category>
          <w:name w:val="常规"/>
          <w:gallery w:val="placeholder"/>
        </w:category>
        <w:types>
          <w:type w:val="bbPlcHdr"/>
        </w:types>
        <w:behaviors>
          <w:behavior w:val="content"/>
        </w:behaviors>
        <w:guid w:val="{31C1DE20-3189-4DE2-A646-ABFDC587A431}"/>
      </w:docPartPr>
      <w:docPartBody>
        <w:p w:rsidR="008D62EF" w:rsidRDefault="008D62EF" w:rsidP="008D62EF">
          <w:pPr>
            <w:pStyle w:val="67A16396CAA14DABA54D425112BB32CD"/>
          </w:pPr>
          <w:r>
            <w:rPr>
              <w:rStyle w:val="placeholder1Char"/>
              <w:rFonts w:hint="eastAsia"/>
            </w:rPr>
            <w:t>____________</w:t>
          </w:r>
        </w:p>
      </w:docPartBody>
    </w:docPart>
    <w:docPart>
      <w:docPartPr>
        <w:name w:val="20545C5A43AA4533979F666F069EA43E"/>
        <w:category>
          <w:name w:val="常规"/>
          <w:gallery w:val="placeholder"/>
        </w:category>
        <w:types>
          <w:type w:val="bbPlcHdr"/>
        </w:types>
        <w:behaviors>
          <w:behavior w:val="content"/>
        </w:behaviors>
        <w:guid w:val="{0FA9D8F0-DF48-4E4B-A842-D1AA936E3D24}"/>
      </w:docPartPr>
      <w:docPartBody>
        <w:p w:rsidR="008D62EF" w:rsidRDefault="008D62EF" w:rsidP="008D62EF">
          <w:pPr>
            <w:pStyle w:val="20545C5A43AA4533979F666F069EA43E"/>
          </w:pPr>
          <w:r>
            <w:rPr>
              <w:rStyle w:val="placeholder1Char"/>
              <w:rFonts w:hint="eastAsia"/>
            </w:rPr>
            <w:t>____________</w:t>
          </w:r>
        </w:p>
      </w:docPartBody>
    </w:docPart>
    <w:docPart>
      <w:docPartPr>
        <w:name w:val="3F75AA034ED24EE3B743DB934E86B79A"/>
        <w:category>
          <w:name w:val="常规"/>
          <w:gallery w:val="placeholder"/>
        </w:category>
        <w:types>
          <w:type w:val="bbPlcHdr"/>
        </w:types>
        <w:behaviors>
          <w:behavior w:val="content"/>
        </w:behaviors>
        <w:guid w:val="{315DD31D-342A-43DA-BC10-4274A930CE43}"/>
      </w:docPartPr>
      <w:docPartBody>
        <w:p w:rsidR="008D62EF" w:rsidRDefault="008D62EF" w:rsidP="008D62EF">
          <w:pPr>
            <w:pStyle w:val="3F75AA034ED24EE3B743DB934E86B79A"/>
          </w:pPr>
          <w:r>
            <w:rPr>
              <w:rStyle w:val="placeholder1Char"/>
              <w:rFonts w:hint="eastAsia"/>
            </w:rPr>
            <w:t>____________</w:t>
          </w:r>
        </w:p>
      </w:docPartBody>
    </w:docPart>
    <w:docPart>
      <w:docPartPr>
        <w:name w:val="EED0C0FCCDD34F41B433E9CEBE4CEAEC"/>
        <w:category>
          <w:name w:val="常规"/>
          <w:gallery w:val="placeholder"/>
        </w:category>
        <w:types>
          <w:type w:val="bbPlcHdr"/>
        </w:types>
        <w:behaviors>
          <w:behavior w:val="content"/>
        </w:behaviors>
        <w:guid w:val="{9B201335-0806-4165-B636-EB45F00D88D6}"/>
      </w:docPartPr>
      <w:docPartBody>
        <w:p w:rsidR="008D62EF" w:rsidRDefault="008D62EF" w:rsidP="008D62EF">
          <w:pPr>
            <w:pStyle w:val="EED0C0FCCDD34F41B433E9CEBE4CEAEC"/>
          </w:pPr>
          <w:r>
            <w:rPr>
              <w:rStyle w:val="placeholder1Char"/>
              <w:rFonts w:hint="eastAsia"/>
            </w:rPr>
            <w:t>____________</w:t>
          </w:r>
        </w:p>
      </w:docPartBody>
    </w:docPart>
    <w:docPart>
      <w:docPartPr>
        <w:name w:val="162B2691C3D840B2A3FD2FAA87B27E2F"/>
        <w:category>
          <w:name w:val="常规"/>
          <w:gallery w:val="placeholder"/>
        </w:category>
        <w:types>
          <w:type w:val="bbPlcHdr"/>
        </w:types>
        <w:behaviors>
          <w:behavior w:val="content"/>
        </w:behaviors>
        <w:guid w:val="{B84CFA1C-C8D6-46F8-8CB8-F912B01542BE}"/>
      </w:docPartPr>
      <w:docPartBody>
        <w:p w:rsidR="008D62EF" w:rsidRDefault="008D62EF" w:rsidP="008D62EF">
          <w:pPr>
            <w:pStyle w:val="162B2691C3D840B2A3FD2FAA87B27E2F"/>
          </w:pPr>
          <w:r>
            <w:rPr>
              <w:rStyle w:val="placeholder1Char"/>
              <w:rFonts w:hint="eastAsia"/>
            </w:rPr>
            <w:t>____________</w:t>
          </w:r>
        </w:p>
      </w:docPartBody>
    </w:docPart>
    <w:docPart>
      <w:docPartPr>
        <w:name w:val="A99070124AF54B519ED032C0DC0C5F45"/>
        <w:category>
          <w:name w:val="常规"/>
          <w:gallery w:val="placeholder"/>
        </w:category>
        <w:types>
          <w:type w:val="bbPlcHdr"/>
        </w:types>
        <w:behaviors>
          <w:behavior w:val="content"/>
        </w:behaviors>
        <w:guid w:val="{3AB454F3-30B9-4756-B052-225FB56F029F}"/>
      </w:docPartPr>
      <w:docPartBody>
        <w:p w:rsidR="008D62EF" w:rsidRDefault="008D62EF" w:rsidP="008D62EF">
          <w:pPr>
            <w:pStyle w:val="A99070124AF54B519ED032C0DC0C5F45"/>
          </w:pPr>
          <w:r>
            <w:rPr>
              <w:rStyle w:val="placeholder1Char"/>
              <w:rFonts w:hint="eastAsia"/>
            </w:rPr>
            <w:t>____________</w:t>
          </w:r>
        </w:p>
      </w:docPartBody>
    </w:docPart>
    <w:docPart>
      <w:docPartPr>
        <w:name w:val="0302AB87AD9F49DCB72E1A003004FC25"/>
        <w:category>
          <w:name w:val="常规"/>
          <w:gallery w:val="placeholder"/>
        </w:category>
        <w:types>
          <w:type w:val="bbPlcHdr"/>
        </w:types>
        <w:behaviors>
          <w:behavior w:val="content"/>
        </w:behaviors>
        <w:guid w:val="{33860DC0-3F99-46E0-A0CA-016D800FCC28}"/>
      </w:docPartPr>
      <w:docPartBody>
        <w:p w:rsidR="008D62EF" w:rsidRDefault="008D62EF" w:rsidP="008D62EF">
          <w:pPr>
            <w:pStyle w:val="0302AB87AD9F49DCB72E1A003004FC25"/>
          </w:pPr>
          <w:r>
            <w:rPr>
              <w:rStyle w:val="placeholder1Char"/>
              <w:rFonts w:hint="eastAsia"/>
            </w:rPr>
            <w:t>____________</w:t>
          </w:r>
        </w:p>
      </w:docPartBody>
    </w:docPart>
    <w:docPart>
      <w:docPartPr>
        <w:name w:val="F91FAAE27CA849589127EE66E57F26C8"/>
        <w:category>
          <w:name w:val="常规"/>
          <w:gallery w:val="placeholder"/>
        </w:category>
        <w:types>
          <w:type w:val="bbPlcHdr"/>
        </w:types>
        <w:behaviors>
          <w:behavior w:val="content"/>
        </w:behaviors>
        <w:guid w:val="{FC338876-DAE4-47AD-9397-94B7C8FEF951}"/>
      </w:docPartPr>
      <w:docPartBody>
        <w:p w:rsidR="008D62EF" w:rsidRDefault="008D62EF" w:rsidP="008D62EF">
          <w:pPr>
            <w:pStyle w:val="F91FAAE27CA849589127EE66E57F26C8"/>
          </w:pPr>
          <w:r>
            <w:rPr>
              <w:rStyle w:val="placeholder1Char"/>
              <w:rFonts w:hint="eastAsia"/>
            </w:rPr>
            <w:t>____________</w:t>
          </w:r>
        </w:p>
      </w:docPartBody>
    </w:docPart>
    <w:docPart>
      <w:docPartPr>
        <w:name w:val="22E00DE4C846413A85D0CCFCACABC332"/>
        <w:category>
          <w:name w:val="常规"/>
          <w:gallery w:val="placeholder"/>
        </w:category>
        <w:types>
          <w:type w:val="bbPlcHdr"/>
        </w:types>
        <w:behaviors>
          <w:behavior w:val="content"/>
        </w:behaviors>
        <w:guid w:val="{5BF9D63A-C841-4E33-84B7-33F40F0E9D09}"/>
      </w:docPartPr>
      <w:docPartBody>
        <w:p w:rsidR="008D62EF" w:rsidRDefault="008D62EF" w:rsidP="008D62EF">
          <w:pPr>
            <w:pStyle w:val="22E00DE4C846413A85D0CCFCACABC332"/>
          </w:pPr>
          <w:r>
            <w:rPr>
              <w:rStyle w:val="placeholder1Char"/>
              <w:rFonts w:hint="eastAsia"/>
            </w:rPr>
            <w:t>____________</w:t>
          </w:r>
        </w:p>
      </w:docPartBody>
    </w:docPart>
    <w:docPart>
      <w:docPartPr>
        <w:name w:val="137A9C27DDA649EEB2C5493443263D19"/>
        <w:category>
          <w:name w:val="常规"/>
          <w:gallery w:val="placeholder"/>
        </w:category>
        <w:types>
          <w:type w:val="bbPlcHdr"/>
        </w:types>
        <w:behaviors>
          <w:behavior w:val="content"/>
        </w:behaviors>
        <w:guid w:val="{A4868D6F-EFF7-4187-85E9-EB548DB6E99F}"/>
      </w:docPartPr>
      <w:docPartBody>
        <w:p w:rsidR="008D62EF" w:rsidRDefault="008D62EF" w:rsidP="008D62EF">
          <w:pPr>
            <w:pStyle w:val="137A9C27DDA649EEB2C5493443263D19"/>
          </w:pPr>
          <w:r>
            <w:rPr>
              <w:rStyle w:val="placeholder1Char"/>
              <w:rFonts w:hint="eastAsia"/>
            </w:rPr>
            <w:t>____________</w:t>
          </w:r>
        </w:p>
      </w:docPartBody>
    </w:docPart>
    <w:docPart>
      <w:docPartPr>
        <w:name w:val="3F5E5DBBB8D346B8B262289661B61C74"/>
        <w:category>
          <w:name w:val="常规"/>
          <w:gallery w:val="placeholder"/>
        </w:category>
        <w:types>
          <w:type w:val="bbPlcHdr"/>
        </w:types>
        <w:behaviors>
          <w:behavior w:val="content"/>
        </w:behaviors>
        <w:guid w:val="{A66579BF-84F6-4DF1-8051-7E00ABC657F2}"/>
      </w:docPartPr>
      <w:docPartBody>
        <w:p w:rsidR="008D62EF" w:rsidRDefault="008D62EF" w:rsidP="008D62EF">
          <w:pPr>
            <w:pStyle w:val="3F5E5DBBB8D346B8B262289661B61C74"/>
          </w:pPr>
          <w:r>
            <w:rPr>
              <w:rStyle w:val="placeholder1Char"/>
              <w:rFonts w:hint="eastAsia"/>
            </w:rPr>
            <w:t>____________</w:t>
          </w:r>
        </w:p>
      </w:docPartBody>
    </w:docPart>
    <w:docPart>
      <w:docPartPr>
        <w:name w:val="49A7297F7C5F44BDAECE291DDB4D9ED0"/>
        <w:category>
          <w:name w:val="常规"/>
          <w:gallery w:val="placeholder"/>
        </w:category>
        <w:types>
          <w:type w:val="bbPlcHdr"/>
        </w:types>
        <w:behaviors>
          <w:behavior w:val="content"/>
        </w:behaviors>
        <w:guid w:val="{C5D0AF87-D66E-4A8E-981D-FE1BFE281E28}"/>
      </w:docPartPr>
      <w:docPartBody>
        <w:p w:rsidR="008D62EF" w:rsidRDefault="008D62EF" w:rsidP="008D62EF">
          <w:pPr>
            <w:pStyle w:val="49A7297F7C5F44BDAECE291DDB4D9ED0"/>
          </w:pPr>
          <w:r>
            <w:rPr>
              <w:rStyle w:val="placeholder1Char"/>
              <w:rFonts w:hint="eastAsia"/>
            </w:rPr>
            <w:t>____________</w:t>
          </w:r>
        </w:p>
      </w:docPartBody>
    </w:docPart>
    <w:docPart>
      <w:docPartPr>
        <w:name w:val="44A491A84EFB4D48912D5767854F3609"/>
        <w:category>
          <w:name w:val="常规"/>
          <w:gallery w:val="placeholder"/>
        </w:category>
        <w:types>
          <w:type w:val="bbPlcHdr"/>
        </w:types>
        <w:behaviors>
          <w:behavior w:val="content"/>
        </w:behaviors>
        <w:guid w:val="{905BA544-EED0-4975-9EE3-5E0F2FA425D8}"/>
      </w:docPartPr>
      <w:docPartBody>
        <w:p w:rsidR="008D62EF" w:rsidRDefault="008D62EF" w:rsidP="008D62EF">
          <w:pPr>
            <w:pStyle w:val="44A491A84EFB4D48912D5767854F3609"/>
          </w:pPr>
          <w:r>
            <w:rPr>
              <w:rStyle w:val="placeholder1Char"/>
              <w:rFonts w:hint="eastAsia"/>
            </w:rPr>
            <w:t>____________</w:t>
          </w:r>
        </w:p>
      </w:docPartBody>
    </w:docPart>
    <w:docPart>
      <w:docPartPr>
        <w:name w:val="F9C9668E3D3545339573711BD331BB59"/>
        <w:category>
          <w:name w:val="常规"/>
          <w:gallery w:val="placeholder"/>
        </w:category>
        <w:types>
          <w:type w:val="bbPlcHdr"/>
        </w:types>
        <w:behaviors>
          <w:behavior w:val="content"/>
        </w:behaviors>
        <w:guid w:val="{3D075282-AC28-4709-8A5B-A9C0E72E7124}"/>
      </w:docPartPr>
      <w:docPartBody>
        <w:p w:rsidR="008D62EF" w:rsidRDefault="008D62EF" w:rsidP="008D62EF">
          <w:pPr>
            <w:pStyle w:val="F9C9668E3D3545339573711BD331BB59"/>
          </w:pPr>
          <w:r w:rsidRPr="001168E3">
            <w:rPr>
              <w:rStyle w:val="placeholder1Char"/>
              <w:rFonts w:hint="eastAsia"/>
            </w:rPr>
            <w:t>___________</w:t>
          </w:r>
        </w:p>
      </w:docPartBody>
    </w:docPart>
    <w:docPart>
      <w:docPartPr>
        <w:name w:val="72B819FFAC0A41859635C82FD234352B"/>
        <w:category>
          <w:name w:val="常规"/>
          <w:gallery w:val="placeholder"/>
        </w:category>
        <w:types>
          <w:type w:val="bbPlcHdr"/>
        </w:types>
        <w:behaviors>
          <w:behavior w:val="content"/>
        </w:behaviors>
        <w:guid w:val="{F2EC8B27-4B8C-407C-A741-022B6C9C6694}"/>
      </w:docPartPr>
      <w:docPartBody>
        <w:p w:rsidR="008D62EF" w:rsidRDefault="008D62EF" w:rsidP="008D62EF">
          <w:pPr>
            <w:pStyle w:val="72B819FFAC0A41859635C82FD234352B"/>
          </w:pPr>
          <w:r w:rsidRPr="001168E3">
            <w:rPr>
              <w:rStyle w:val="placeholder1Char"/>
              <w:rFonts w:hint="eastAsia"/>
            </w:rPr>
            <w:t>___________</w:t>
          </w:r>
        </w:p>
      </w:docPartBody>
    </w:docPart>
    <w:docPart>
      <w:docPartPr>
        <w:name w:val="69B6AF4FC1EE4BFD948BB4B6F56AECD4"/>
        <w:category>
          <w:name w:val="常规"/>
          <w:gallery w:val="placeholder"/>
        </w:category>
        <w:types>
          <w:type w:val="bbPlcHdr"/>
        </w:types>
        <w:behaviors>
          <w:behavior w:val="content"/>
        </w:behaviors>
        <w:guid w:val="{D45727BB-90EB-4FE6-9FC3-076C4F4239F5}"/>
      </w:docPartPr>
      <w:docPartBody>
        <w:p w:rsidR="008D62EF" w:rsidRDefault="008D62EF" w:rsidP="008D62EF">
          <w:pPr>
            <w:pStyle w:val="69B6AF4FC1EE4BFD948BB4B6F56AECD4"/>
          </w:pPr>
          <w:r w:rsidRPr="001168E3">
            <w:rPr>
              <w:rStyle w:val="placeholder1Char"/>
              <w:rFonts w:hint="eastAsia"/>
            </w:rPr>
            <w:t>___________</w:t>
          </w:r>
        </w:p>
      </w:docPartBody>
    </w:docPart>
    <w:docPart>
      <w:docPartPr>
        <w:name w:val="FF1A6A9DD49B497481BA1A4B6072533E"/>
        <w:category>
          <w:name w:val="常规"/>
          <w:gallery w:val="placeholder"/>
        </w:category>
        <w:types>
          <w:type w:val="bbPlcHdr"/>
        </w:types>
        <w:behaviors>
          <w:behavior w:val="content"/>
        </w:behaviors>
        <w:guid w:val="{C9D1EBB3-7B1F-43CD-9609-B85F3CF13025}"/>
      </w:docPartPr>
      <w:docPartBody>
        <w:p w:rsidR="008D62EF" w:rsidRDefault="008D62EF" w:rsidP="008D62EF">
          <w:pPr>
            <w:pStyle w:val="FF1A6A9DD49B497481BA1A4B6072533E"/>
          </w:pPr>
          <w:r>
            <w:rPr>
              <w:rStyle w:val="placeholder1Char"/>
              <w:rFonts w:hint="eastAsia"/>
            </w:rPr>
            <w:t>____________</w:t>
          </w:r>
        </w:p>
      </w:docPartBody>
    </w:docPart>
    <w:docPart>
      <w:docPartPr>
        <w:name w:val="40297BCDB63347719F80D8FC8068A2BF"/>
        <w:category>
          <w:name w:val="常规"/>
          <w:gallery w:val="placeholder"/>
        </w:category>
        <w:types>
          <w:type w:val="bbPlcHdr"/>
        </w:types>
        <w:behaviors>
          <w:behavior w:val="content"/>
        </w:behaviors>
        <w:guid w:val="{E6584469-B328-4135-A872-4FC4622CE75D}"/>
      </w:docPartPr>
      <w:docPartBody>
        <w:p w:rsidR="008D62EF" w:rsidRDefault="008D62EF" w:rsidP="008D62EF">
          <w:pPr>
            <w:pStyle w:val="40297BCDB63347719F80D8FC8068A2BF"/>
          </w:pPr>
          <w:r>
            <w:rPr>
              <w:rStyle w:val="placeholder1Char"/>
              <w:rFonts w:hint="eastAsia"/>
            </w:rPr>
            <w:t>____________</w:t>
          </w:r>
        </w:p>
      </w:docPartBody>
    </w:docPart>
    <w:docPart>
      <w:docPartPr>
        <w:name w:val="0231DBCD84094EE0BF3FB7A93AE4820F"/>
        <w:category>
          <w:name w:val="常规"/>
          <w:gallery w:val="placeholder"/>
        </w:category>
        <w:types>
          <w:type w:val="bbPlcHdr"/>
        </w:types>
        <w:behaviors>
          <w:behavior w:val="content"/>
        </w:behaviors>
        <w:guid w:val="{B67FCA40-C594-4C3A-A55B-879C8FA0D3E9}"/>
      </w:docPartPr>
      <w:docPartBody>
        <w:p w:rsidR="008D62EF" w:rsidRDefault="008D62EF" w:rsidP="008D62EF">
          <w:pPr>
            <w:pStyle w:val="0231DBCD84094EE0BF3FB7A93AE4820F"/>
          </w:pPr>
          <w:r>
            <w:rPr>
              <w:rStyle w:val="placeholder1Char"/>
              <w:rFonts w:hint="eastAsia"/>
            </w:rPr>
            <w:t>____________</w:t>
          </w:r>
        </w:p>
      </w:docPartBody>
    </w:docPart>
    <w:docPart>
      <w:docPartPr>
        <w:name w:val="6582189B7BBE4EDA93FEB0F0018F1506"/>
        <w:category>
          <w:name w:val="常规"/>
          <w:gallery w:val="placeholder"/>
        </w:category>
        <w:types>
          <w:type w:val="bbPlcHdr"/>
        </w:types>
        <w:behaviors>
          <w:behavior w:val="content"/>
        </w:behaviors>
        <w:guid w:val="{ED18F33E-8F6C-4378-940E-D00A164BF74E}"/>
      </w:docPartPr>
      <w:docPartBody>
        <w:p w:rsidR="008D62EF" w:rsidRDefault="008D62EF" w:rsidP="008D62EF">
          <w:pPr>
            <w:pStyle w:val="6582189B7BBE4EDA93FEB0F0018F1506"/>
          </w:pPr>
          <w:r>
            <w:rPr>
              <w:rStyle w:val="placeholder1Char"/>
              <w:rFonts w:hint="eastAsia"/>
            </w:rPr>
            <w:t>____________</w:t>
          </w:r>
        </w:p>
      </w:docPartBody>
    </w:docPart>
    <w:docPart>
      <w:docPartPr>
        <w:name w:val="EE645603B0F94A7EA54E7AA48D8CCCFA"/>
        <w:category>
          <w:name w:val="常规"/>
          <w:gallery w:val="placeholder"/>
        </w:category>
        <w:types>
          <w:type w:val="bbPlcHdr"/>
        </w:types>
        <w:behaviors>
          <w:behavior w:val="content"/>
        </w:behaviors>
        <w:guid w:val="{6A55C24F-58EC-4902-8144-0FF7D0DB22B4}"/>
      </w:docPartPr>
      <w:docPartBody>
        <w:p w:rsidR="008D62EF" w:rsidRDefault="008D62EF" w:rsidP="008D62EF">
          <w:pPr>
            <w:pStyle w:val="EE645603B0F94A7EA54E7AA48D8CCCFA"/>
          </w:pPr>
          <w:r>
            <w:rPr>
              <w:rStyle w:val="placeholder1Char"/>
              <w:rFonts w:hint="eastAsia"/>
            </w:rPr>
            <w:t>____________</w:t>
          </w:r>
        </w:p>
      </w:docPartBody>
    </w:docPart>
    <w:docPart>
      <w:docPartPr>
        <w:name w:val="B702BA1276854BE6967C0E7A2581DDBE"/>
        <w:category>
          <w:name w:val="常规"/>
          <w:gallery w:val="placeholder"/>
        </w:category>
        <w:types>
          <w:type w:val="bbPlcHdr"/>
        </w:types>
        <w:behaviors>
          <w:behavior w:val="content"/>
        </w:behaviors>
        <w:guid w:val="{E0E1D7F4-3BA0-4DC6-BD9D-9D6865DBBCD2}"/>
      </w:docPartPr>
      <w:docPartBody>
        <w:p w:rsidR="008D62EF" w:rsidRDefault="008D62EF" w:rsidP="008D62EF">
          <w:pPr>
            <w:pStyle w:val="B702BA1276854BE6967C0E7A2581DDBE"/>
          </w:pPr>
          <w:r>
            <w:rPr>
              <w:rStyle w:val="placeholder1Char"/>
              <w:rFonts w:hint="eastAsia"/>
            </w:rPr>
            <w:t>____________</w:t>
          </w:r>
        </w:p>
      </w:docPartBody>
    </w:docPart>
    <w:docPart>
      <w:docPartPr>
        <w:name w:val="1AAC9A4B95604ADA8E6A77A4B079D310"/>
        <w:category>
          <w:name w:val="常规"/>
          <w:gallery w:val="placeholder"/>
        </w:category>
        <w:types>
          <w:type w:val="bbPlcHdr"/>
        </w:types>
        <w:behaviors>
          <w:behavior w:val="content"/>
        </w:behaviors>
        <w:guid w:val="{7CAAECAE-BB54-4B5E-9303-75CF571CAFED}"/>
      </w:docPartPr>
      <w:docPartBody>
        <w:p w:rsidR="008D62EF" w:rsidRDefault="008D62EF" w:rsidP="008D62EF">
          <w:pPr>
            <w:pStyle w:val="1AAC9A4B95604ADA8E6A77A4B079D310"/>
          </w:pPr>
          <w:r>
            <w:rPr>
              <w:rStyle w:val="placeholder1Char"/>
              <w:rFonts w:hint="eastAsia"/>
            </w:rPr>
            <w:t>____________</w:t>
          </w:r>
        </w:p>
      </w:docPartBody>
    </w:docPart>
    <w:docPart>
      <w:docPartPr>
        <w:name w:val="82F028D1BB514BF7BCA6AD116F1334A8"/>
        <w:category>
          <w:name w:val="常规"/>
          <w:gallery w:val="placeholder"/>
        </w:category>
        <w:types>
          <w:type w:val="bbPlcHdr"/>
        </w:types>
        <w:behaviors>
          <w:behavior w:val="content"/>
        </w:behaviors>
        <w:guid w:val="{2F8BA8D4-C1EA-49E8-92EF-C704E82FD9BC}"/>
      </w:docPartPr>
      <w:docPartBody>
        <w:p w:rsidR="008D62EF" w:rsidRDefault="008D62EF" w:rsidP="008D62EF">
          <w:pPr>
            <w:pStyle w:val="82F028D1BB514BF7BCA6AD116F1334A8"/>
          </w:pPr>
          <w:r>
            <w:rPr>
              <w:rStyle w:val="placeholder1Char"/>
              <w:rFonts w:hint="eastAsia"/>
            </w:rPr>
            <w:t>____________</w:t>
          </w:r>
        </w:p>
      </w:docPartBody>
    </w:docPart>
    <w:docPart>
      <w:docPartPr>
        <w:name w:val="02F974B8A83140469F22345688CF3EFB"/>
        <w:category>
          <w:name w:val="常规"/>
          <w:gallery w:val="placeholder"/>
        </w:category>
        <w:types>
          <w:type w:val="bbPlcHdr"/>
        </w:types>
        <w:behaviors>
          <w:behavior w:val="content"/>
        </w:behaviors>
        <w:guid w:val="{DB8BC5D7-9F48-4462-8197-CC51D6ECAFE9}"/>
      </w:docPartPr>
      <w:docPartBody>
        <w:p w:rsidR="008D62EF" w:rsidRDefault="008D62EF" w:rsidP="008D62EF">
          <w:pPr>
            <w:pStyle w:val="02F974B8A83140469F22345688CF3EFB"/>
          </w:pPr>
          <w:r>
            <w:rPr>
              <w:rStyle w:val="placeholder1Char"/>
              <w:rFonts w:hint="eastAsia"/>
            </w:rPr>
            <w:t>____________</w:t>
          </w:r>
        </w:p>
      </w:docPartBody>
    </w:docPart>
    <w:docPart>
      <w:docPartPr>
        <w:name w:val="27F97D13EE21427EA655DFFB5568F7C0"/>
        <w:category>
          <w:name w:val="常规"/>
          <w:gallery w:val="placeholder"/>
        </w:category>
        <w:types>
          <w:type w:val="bbPlcHdr"/>
        </w:types>
        <w:behaviors>
          <w:behavior w:val="content"/>
        </w:behaviors>
        <w:guid w:val="{9462CF94-3219-44C5-9EEE-A73901790CF2}"/>
      </w:docPartPr>
      <w:docPartBody>
        <w:p w:rsidR="008D62EF" w:rsidRDefault="008D62EF" w:rsidP="008D62EF">
          <w:pPr>
            <w:pStyle w:val="27F97D13EE21427EA655DFFB5568F7C0"/>
          </w:pPr>
          <w:r>
            <w:rPr>
              <w:rStyle w:val="placeholder1Char"/>
              <w:rFonts w:hint="eastAsia"/>
            </w:rPr>
            <w:t>____________</w:t>
          </w:r>
        </w:p>
      </w:docPartBody>
    </w:docPart>
    <w:docPart>
      <w:docPartPr>
        <w:name w:val="1FEE1A9D71D24EB28213F0D295638CE8"/>
        <w:category>
          <w:name w:val="常规"/>
          <w:gallery w:val="placeholder"/>
        </w:category>
        <w:types>
          <w:type w:val="bbPlcHdr"/>
        </w:types>
        <w:behaviors>
          <w:behavior w:val="content"/>
        </w:behaviors>
        <w:guid w:val="{46F46F5B-219F-4625-A006-9997034A51DE}"/>
      </w:docPartPr>
      <w:docPartBody>
        <w:p w:rsidR="008D62EF" w:rsidRDefault="008D62EF" w:rsidP="008D62EF">
          <w:pPr>
            <w:pStyle w:val="1FEE1A9D71D24EB28213F0D295638CE8"/>
          </w:pPr>
          <w:r>
            <w:rPr>
              <w:rStyle w:val="placeholder1Char"/>
              <w:rFonts w:hint="eastAsia"/>
            </w:rPr>
            <w:t>____________</w:t>
          </w:r>
        </w:p>
      </w:docPartBody>
    </w:docPart>
    <w:docPart>
      <w:docPartPr>
        <w:name w:val="A44DDC51F85546F697538E166098A564"/>
        <w:category>
          <w:name w:val="常规"/>
          <w:gallery w:val="placeholder"/>
        </w:category>
        <w:types>
          <w:type w:val="bbPlcHdr"/>
        </w:types>
        <w:behaviors>
          <w:behavior w:val="content"/>
        </w:behaviors>
        <w:guid w:val="{63475346-36E5-4695-8688-55629D6B8DD5}"/>
      </w:docPartPr>
      <w:docPartBody>
        <w:p w:rsidR="008D62EF" w:rsidRDefault="008D62EF" w:rsidP="008D62EF">
          <w:pPr>
            <w:pStyle w:val="A44DDC51F85546F697538E166098A564"/>
          </w:pPr>
          <w:r>
            <w:rPr>
              <w:rStyle w:val="placeholder1Char"/>
              <w:rFonts w:hint="eastAsia"/>
            </w:rPr>
            <w:t>____________</w:t>
          </w:r>
        </w:p>
      </w:docPartBody>
    </w:docPart>
    <w:docPart>
      <w:docPartPr>
        <w:name w:val="CF328BFB88D64B8A90C1C1E6E6049D17"/>
        <w:category>
          <w:name w:val="常规"/>
          <w:gallery w:val="placeholder"/>
        </w:category>
        <w:types>
          <w:type w:val="bbPlcHdr"/>
        </w:types>
        <w:behaviors>
          <w:behavior w:val="content"/>
        </w:behaviors>
        <w:guid w:val="{3CD5C799-9614-4872-B4E9-2756CD83245D}"/>
      </w:docPartPr>
      <w:docPartBody>
        <w:p w:rsidR="008D62EF" w:rsidRDefault="008D62EF" w:rsidP="008D62EF">
          <w:pPr>
            <w:pStyle w:val="CF328BFB88D64B8A90C1C1E6E6049D17"/>
          </w:pPr>
          <w:r>
            <w:rPr>
              <w:rStyle w:val="placeholder1Char"/>
              <w:rFonts w:hint="eastAsia"/>
            </w:rPr>
            <w:t>____________</w:t>
          </w:r>
        </w:p>
      </w:docPartBody>
    </w:docPart>
    <w:docPart>
      <w:docPartPr>
        <w:name w:val="B498CB65FD384FDC87C9EC957286B717"/>
        <w:category>
          <w:name w:val="常规"/>
          <w:gallery w:val="placeholder"/>
        </w:category>
        <w:types>
          <w:type w:val="bbPlcHdr"/>
        </w:types>
        <w:behaviors>
          <w:behavior w:val="content"/>
        </w:behaviors>
        <w:guid w:val="{74525B33-E3FA-4A0F-90DC-91FAB06E1BD9}"/>
      </w:docPartPr>
      <w:docPartBody>
        <w:p w:rsidR="008D62EF" w:rsidRDefault="008D62EF" w:rsidP="008D62EF">
          <w:pPr>
            <w:pStyle w:val="B498CB65FD384FDC87C9EC957286B717"/>
          </w:pPr>
          <w:r>
            <w:rPr>
              <w:rStyle w:val="placeholder1Char"/>
              <w:rFonts w:hint="eastAsia"/>
            </w:rPr>
            <w:t>____________</w:t>
          </w:r>
        </w:p>
      </w:docPartBody>
    </w:docPart>
    <w:docPart>
      <w:docPartPr>
        <w:name w:val="A9BB177FF2E74B47A92489B029E2196E"/>
        <w:category>
          <w:name w:val="常规"/>
          <w:gallery w:val="placeholder"/>
        </w:category>
        <w:types>
          <w:type w:val="bbPlcHdr"/>
        </w:types>
        <w:behaviors>
          <w:behavior w:val="content"/>
        </w:behaviors>
        <w:guid w:val="{ACD130DD-06B7-4911-AF02-E7427B6F07C4}"/>
      </w:docPartPr>
      <w:docPartBody>
        <w:p w:rsidR="008D62EF" w:rsidRDefault="008D62EF" w:rsidP="008D62EF">
          <w:pPr>
            <w:pStyle w:val="A9BB177FF2E74B47A92489B029E2196E"/>
          </w:pPr>
          <w:r>
            <w:rPr>
              <w:rStyle w:val="placeholder1Char"/>
              <w:rFonts w:hint="eastAsia"/>
            </w:rPr>
            <w:t>____________</w:t>
          </w:r>
        </w:p>
      </w:docPartBody>
    </w:docPart>
    <w:docPart>
      <w:docPartPr>
        <w:name w:val="DAE11B034F8145319C4E5B534B9CC14E"/>
        <w:category>
          <w:name w:val="常规"/>
          <w:gallery w:val="placeholder"/>
        </w:category>
        <w:types>
          <w:type w:val="bbPlcHdr"/>
        </w:types>
        <w:behaviors>
          <w:behavior w:val="content"/>
        </w:behaviors>
        <w:guid w:val="{7CEA9B61-7814-4530-9EE8-3249E7F4357F}"/>
      </w:docPartPr>
      <w:docPartBody>
        <w:p w:rsidR="008D62EF" w:rsidRDefault="008D62EF" w:rsidP="008D62EF">
          <w:pPr>
            <w:pStyle w:val="DAE11B034F8145319C4E5B534B9CC14E"/>
          </w:pPr>
          <w:r>
            <w:rPr>
              <w:rStyle w:val="placeholder1Char"/>
              <w:rFonts w:hint="eastAsia"/>
            </w:rPr>
            <w:t>____________</w:t>
          </w:r>
        </w:p>
      </w:docPartBody>
    </w:docPart>
    <w:docPart>
      <w:docPartPr>
        <w:name w:val="ED21FA9420F444C6ADA852107E29D531"/>
        <w:category>
          <w:name w:val="常规"/>
          <w:gallery w:val="placeholder"/>
        </w:category>
        <w:types>
          <w:type w:val="bbPlcHdr"/>
        </w:types>
        <w:behaviors>
          <w:behavior w:val="content"/>
        </w:behaviors>
        <w:guid w:val="{67E523DA-D2DC-4564-8D29-746F46C62B9C}"/>
      </w:docPartPr>
      <w:docPartBody>
        <w:p w:rsidR="008D62EF" w:rsidRDefault="008D62EF" w:rsidP="008D62EF">
          <w:pPr>
            <w:pStyle w:val="ED21FA9420F444C6ADA852107E29D531"/>
          </w:pPr>
          <w:r>
            <w:rPr>
              <w:rStyle w:val="placeholder1Char"/>
              <w:rFonts w:hint="eastAsia"/>
            </w:rPr>
            <w:t>____________</w:t>
          </w:r>
        </w:p>
      </w:docPartBody>
    </w:docPart>
    <w:docPart>
      <w:docPartPr>
        <w:name w:val="CCF82D96BE4B49CDBDC0479296FEE34F"/>
        <w:category>
          <w:name w:val="常规"/>
          <w:gallery w:val="placeholder"/>
        </w:category>
        <w:types>
          <w:type w:val="bbPlcHdr"/>
        </w:types>
        <w:behaviors>
          <w:behavior w:val="content"/>
        </w:behaviors>
        <w:guid w:val="{3225BC52-503E-4461-8134-B0387B428263}"/>
      </w:docPartPr>
      <w:docPartBody>
        <w:p w:rsidR="008D62EF" w:rsidRDefault="008D62EF" w:rsidP="008D62EF">
          <w:pPr>
            <w:pStyle w:val="CCF82D96BE4B49CDBDC0479296FEE34F"/>
          </w:pPr>
          <w:r>
            <w:rPr>
              <w:rStyle w:val="placeholder1Char"/>
              <w:rFonts w:hint="eastAsia"/>
            </w:rPr>
            <w:t>____________</w:t>
          </w:r>
        </w:p>
      </w:docPartBody>
    </w:docPart>
    <w:docPart>
      <w:docPartPr>
        <w:name w:val="B6EF42403C8848A49BA98713B93E28C3"/>
        <w:category>
          <w:name w:val="常规"/>
          <w:gallery w:val="placeholder"/>
        </w:category>
        <w:types>
          <w:type w:val="bbPlcHdr"/>
        </w:types>
        <w:behaviors>
          <w:behavior w:val="content"/>
        </w:behaviors>
        <w:guid w:val="{C3166094-C74C-4E15-9421-9893B5429F7E}"/>
      </w:docPartPr>
      <w:docPartBody>
        <w:p w:rsidR="008D62EF" w:rsidRDefault="008D62EF" w:rsidP="008D62EF">
          <w:pPr>
            <w:pStyle w:val="B6EF42403C8848A49BA98713B93E28C3"/>
          </w:pPr>
          <w:r>
            <w:rPr>
              <w:rStyle w:val="placeholder1Char"/>
              <w:rFonts w:hint="eastAsia"/>
            </w:rPr>
            <w:t>____________</w:t>
          </w:r>
        </w:p>
      </w:docPartBody>
    </w:docPart>
    <w:docPart>
      <w:docPartPr>
        <w:name w:val="88091E5D51D34B2AB0F593AAF5DB4CF2"/>
        <w:category>
          <w:name w:val="常规"/>
          <w:gallery w:val="placeholder"/>
        </w:category>
        <w:types>
          <w:type w:val="bbPlcHdr"/>
        </w:types>
        <w:behaviors>
          <w:behavior w:val="content"/>
        </w:behaviors>
        <w:guid w:val="{5CA8BC3A-EBBF-4DB4-9ED9-572B746A1266}"/>
      </w:docPartPr>
      <w:docPartBody>
        <w:p w:rsidR="008D62EF" w:rsidRDefault="008D62EF" w:rsidP="008D62EF">
          <w:pPr>
            <w:pStyle w:val="88091E5D51D34B2AB0F593AAF5DB4CF2"/>
          </w:pPr>
          <w:r>
            <w:rPr>
              <w:rStyle w:val="placeholder1Char"/>
              <w:rFonts w:hint="eastAsia"/>
            </w:rPr>
            <w:t>____________</w:t>
          </w:r>
        </w:p>
      </w:docPartBody>
    </w:docPart>
    <w:docPart>
      <w:docPartPr>
        <w:name w:val="FF57F81E761D41F4A339315183E5CFD9"/>
        <w:category>
          <w:name w:val="常规"/>
          <w:gallery w:val="placeholder"/>
        </w:category>
        <w:types>
          <w:type w:val="bbPlcHdr"/>
        </w:types>
        <w:behaviors>
          <w:behavior w:val="content"/>
        </w:behaviors>
        <w:guid w:val="{4F2A2892-8CCF-43B1-8155-4A01177FE57D}"/>
      </w:docPartPr>
      <w:docPartBody>
        <w:p w:rsidR="008D62EF" w:rsidRDefault="008D62EF" w:rsidP="008D62EF">
          <w:pPr>
            <w:pStyle w:val="FF57F81E761D41F4A339315183E5CFD9"/>
          </w:pPr>
          <w:r>
            <w:rPr>
              <w:rStyle w:val="placeholder1Char"/>
              <w:rFonts w:hint="eastAsia"/>
            </w:rPr>
            <w:t>____________</w:t>
          </w:r>
        </w:p>
      </w:docPartBody>
    </w:docPart>
    <w:docPart>
      <w:docPartPr>
        <w:name w:val="41FB63F22DC24BEAB9643D390C46B340"/>
        <w:category>
          <w:name w:val="常规"/>
          <w:gallery w:val="placeholder"/>
        </w:category>
        <w:types>
          <w:type w:val="bbPlcHdr"/>
        </w:types>
        <w:behaviors>
          <w:behavior w:val="content"/>
        </w:behaviors>
        <w:guid w:val="{1B69457F-0525-4FED-9DFB-2AA655BAA648}"/>
      </w:docPartPr>
      <w:docPartBody>
        <w:p w:rsidR="008D62EF" w:rsidRDefault="008D62EF" w:rsidP="008D62EF">
          <w:pPr>
            <w:pStyle w:val="41FB63F22DC24BEAB9643D390C46B340"/>
          </w:pPr>
          <w:r>
            <w:rPr>
              <w:rStyle w:val="placeholder1Char"/>
              <w:rFonts w:hint="eastAsia"/>
            </w:rPr>
            <w:t>____________</w:t>
          </w:r>
        </w:p>
      </w:docPartBody>
    </w:docPart>
    <w:docPart>
      <w:docPartPr>
        <w:name w:val="862A7E9EE8F44D909EB1F4840E8154D8"/>
        <w:category>
          <w:name w:val="常规"/>
          <w:gallery w:val="placeholder"/>
        </w:category>
        <w:types>
          <w:type w:val="bbPlcHdr"/>
        </w:types>
        <w:behaviors>
          <w:behavior w:val="content"/>
        </w:behaviors>
        <w:guid w:val="{CFF3BBED-F194-4925-8C95-87515C440C33}"/>
      </w:docPartPr>
      <w:docPartBody>
        <w:p w:rsidR="008D62EF" w:rsidRDefault="008D62EF" w:rsidP="008D62EF">
          <w:pPr>
            <w:pStyle w:val="862A7E9EE8F44D909EB1F4840E8154D8"/>
          </w:pPr>
          <w:r>
            <w:rPr>
              <w:rStyle w:val="placeholder1Char"/>
              <w:rFonts w:hint="eastAsia"/>
            </w:rPr>
            <w:t>____________</w:t>
          </w:r>
        </w:p>
      </w:docPartBody>
    </w:docPart>
    <w:docPart>
      <w:docPartPr>
        <w:name w:val="2E7FC4D062B945CE8BACBC9B04FBE195"/>
        <w:category>
          <w:name w:val="常规"/>
          <w:gallery w:val="placeholder"/>
        </w:category>
        <w:types>
          <w:type w:val="bbPlcHdr"/>
        </w:types>
        <w:behaviors>
          <w:behavior w:val="content"/>
        </w:behaviors>
        <w:guid w:val="{244F0A19-268A-4170-B369-A3462F652B62}"/>
      </w:docPartPr>
      <w:docPartBody>
        <w:p w:rsidR="008D62EF" w:rsidRDefault="008D62EF" w:rsidP="008D62EF">
          <w:pPr>
            <w:pStyle w:val="2E7FC4D062B945CE8BACBC9B04FBE195"/>
          </w:pPr>
          <w:r>
            <w:rPr>
              <w:rStyle w:val="placeholder1Char"/>
              <w:rFonts w:hint="eastAsia"/>
            </w:rPr>
            <w:t>____________</w:t>
          </w:r>
        </w:p>
      </w:docPartBody>
    </w:docPart>
    <w:docPart>
      <w:docPartPr>
        <w:name w:val="984DD9BE655247A29DDFD844AED27B0C"/>
        <w:category>
          <w:name w:val="常规"/>
          <w:gallery w:val="placeholder"/>
        </w:category>
        <w:types>
          <w:type w:val="bbPlcHdr"/>
        </w:types>
        <w:behaviors>
          <w:behavior w:val="content"/>
        </w:behaviors>
        <w:guid w:val="{35435618-315B-4A3E-9850-2717B48BA512}"/>
      </w:docPartPr>
      <w:docPartBody>
        <w:p w:rsidR="008D62EF" w:rsidRDefault="008D62EF" w:rsidP="008D62EF">
          <w:pPr>
            <w:pStyle w:val="984DD9BE655247A29DDFD844AED27B0C"/>
          </w:pPr>
          <w:r>
            <w:rPr>
              <w:rStyle w:val="placeholder1Char"/>
              <w:rFonts w:hint="eastAsia"/>
            </w:rPr>
            <w:t>____________</w:t>
          </w:r>
        </w:p>
      </w:docPartBody>
    </w:docPart>
    <w:docPart>
      <w:docPartPr>
        <w:name w:val="EF499472972A4BA0B048128ED90C16F6"/>
        <w:category>
          <w:name w:val="常规"/>
          <w:gallery w:val="placeholder"/>
        </w:category>
        <w:types>
          <w:type w:val="bbPlcHdr"/>
        </w:types>
        <w:behaviors>
          <w:behavior w:val="content"/>
        </w:behaviors>
        <w:guid w:val="{A1782051-4D0C-4803-92F2-2247EA17740B}"/>
      </w:docPartPr>
      <w:docPartBody>
        <w:p w:rsidR="008D62EF" w:rsidRDefault="008D62EF" w:rsidP="008D62EF">
          <w:pPr>
            <w:pStyle w:val="EF499472972A4BA0B048128ED90C16F6"/>
          </w:pPr>
          <w:r>
            <w:rPr>
              <w:rStyle w:val="placeholder1Char"/>
              <w:rFonts w:hint="eastAsia"/>
            </w:rPr>
            <w:t>____________</w:t>
          </w:r>
        </w:p>
      </w:docPartBody>
    </w:docPart>
    <w:docPart>
      <w:docPartPr>
        <w:name w:val="2161D1C7F9384517964905BF4257748B"/>
        <w:category>
          <w:name w:val="常规"/>
          <w:gallery w:val="placeholder"/>
        </w:category>
        <w:types>
          <w:type w:val="bbPlcHdr"/>
        </w:types>
        <w:behaviors>
          <w:behavior w:val="content"/>
        </w:behaviors>
        <w:guid w:val="{9AEE9DB0-7D6F-4C2A-9998-CF12225E4024}"/>
      </w:docPartPr>
      <w:docPartBody>
        <w:p w:rsidR="008D62EF" w:rsidRDefault="008D62EF" w:rsidP="008D62EF">
          <w:pPr>
            <w:pStyle w:val="2161D1C7F9384517964905BF4257748B"/>
          </w:pPr>
          <w:r>
            <w:rPr>
              <w:rStyle w:val="placeholder1Char"/>
              <w:rFonts w:hint="eastAsia"/>
            </w:rPr>
            <w:t>____________</w:t>
          </w:r>
        </w:p>
      </w:docPartBody>
    </w:docPart>
    <w:docPart>
      <w:docPartPr>
        <w:name w:val="D5BE5375AA244F6981B1632A4D66BB70"/>
        <w:category>
          <w:name w:val="常规"/>
          <w:gallery w:val="placeholder"/>
        </w:category>
        <w:types>
          <w:type w:val="bbPlcHdr"/>
        </w:types>
        <w:behaviors>
          <w:behavior w:val="content"/>
        </w:behaviors>
        <w:guid w:val="{341DF55B-6D74-4CC9-AAE0-23F8BA25F70C}"/>
      </w:docPartPr>
      <w:docPartBody>
        <w:p w:rsidR="008D62EF" w:rsidRDefault="008D62EF" w:rsidP="008D62EF">
          <w:pPr>
            <w:pStyle w:val="D5BE5375AA244F6981B1632A4D66BB70"/>
          </w:pPr>
          <w:r>
            <w:rPr>
              <w:rStyle w:val="placeholder1Char"/>
              <w:rFonts w:hint="eastAsia"/>
            </w:rPr>
            <w:t>____________</w:t>
          </w:r>
        </w:p>
      </w:docPartBody>
    </w:docPart>
    <w:docPart>
      <w:docPartPr>
        <w:name w:val="023B4EB909CA42718C5B9AC074385793"/>
        <w:category>
          <w:name w:val="常规"/>
          <w:gallery w:val="placeholder"/>
        </w:category>
        <w:types>
          <w:type w:val="bbPlcHdr"/>
        </w:types>
        <w:behaviors>
          <w:behavior w:val="content"/>
        </w:behaviors>
        <w:guid w:val="{DB516690-BC3E-4CE6-809D-448B31DE771B}"/>
      </w:docPartPr>
      <w:docPartBody>
        <w:p w:rsidR="008D62EF" w:rsidRDefault="008D62EF" w:rsidP="008D62EF">
          <w:pPr>
            <w:pStyle w:val="023B4EB909CA42718C5B9AC074385793"/>
          </w:pPr>
          <w:r>
            <w:rPr>
              <w:rStyle w:val="placeholder1Char"/>
              <w:rFonts w:hint="eastAsia"/>
            </w:rPr>
            <w:t>____________</w:t>
          </w:r>
        </w:p>
      </w:docPartBody>
    </w:docPart>
    <w:docPart>
      <w:docPartPr>
        <w:name w:val="ED9102991A8742E881025A0448BC2074"/>
        <w:category>
          <w:name w:val="常规"/>
          <w:gallery w:val="placeholder"/>
        </w:category>
        <w:types>
          <w:type w:val="bbPlcHdr"/>
        </w:types>
        <w:behaviors>
          <w:behavior w:val="content"/>
        </w:behaviors>
        <w:guid w:val="{46B52A5F-5B7E-4241-B526-7EE6FC9852B1}"/>
      </w:docPartPr>
      <w:docPartBody>
        <w:p w:rsidR="008D62EF" w:rsidRDefault="008D62EF" w:rsidP="008D62EF">
          <w:pPr>
            <w:pStyle w:val="ED9102991A8742E881025A0448BC2074"/>
          </w:pPr>
          <w:r>
            <w:rPr>
              <w:rStyle w:val="placeholder1Char"/>
              <w:rFonts w:hint="eastAsia"/>
            </w:rPr>
            <w:t>____________</w:t>
          </w:r>
        </w:p>
      </w:docPartBody>
    </w:docPart>
    <w:docPart>
      <w:docPartPr>
        <w:name w:val="89ABD333A9FE414A955B272847878AF1"/>
        <w:category>
          <w:name w:val="常规"/>
          <w:gallery w:val="placeholder"/>
        </w:category>
        <w:types>
          <w:type w:val="bbPlcHdr"/>
        </w:types>
        <w:behaviors>
          <w:behavior w:val="content"/>
        </w:behaviors>
        <w:guid w:val="{4CB7BC9F-F483-41A9-B920-375E8FD267AE}"/>
      </w:docPartPr>
      <w:docPartBody>
        <w:p w:rsidR="008D62EF" w:rsidRDefault="008D62EF" w:rsidP="008D62EF">
          <w:pPr>
            <w:pStyle w:val="89ABD333A9FE414A955B272847878AF1"/>
          </w:pPr>
          <w:r>
            <w:rPr>
              <w:rStyle w:val="placeholder1Char"/>
              <w:rFonts w:hint="eastAsia"/>
            </w:rPr>
            <w:t>____________</w:t>
          </w:r>
        </w:p>
      </w:docPartBody>
    </w:docPart>
    <w:docPart>
      <w:docPartPr>
        <w:name w:val="9285C863EC2C4877A1B263F1E6154092"/>
        <w:category>
          <w:name w:val="常规"/>
          <w:gallery w:val="placeholder"/>
        </w:category>
        <w:types>
          <w:type w:val="bbPlcHdr"/>
        </w:types>
        <w:behaviors>
          <w:behavior w:val="content"/>
        </w:behaviors>
        <w:guid w:val="{4FD3DE13-2475-4184-BCE3-C6474A900B03}"/>
      </w:docPartPr>
      <w:docPartBody>
        <w:p w:rsidR="008D62EF" w:rsidRDefault="008D62EF" w:rsidP="008D62EF">
          <w:pPr>
            <w:pStyle w:val="9285C863EC2C4877A1B263F1E6154092"/>
          </w:pPr>
          <w:r>
            <w:rPr>
              <w:rStyle w:val="placeholder1Char"/>
              <w:rFonts w:hint="eastAsia"/>
            </w:rPr>
            <w:t>____________</w:t>
          </w:r>
        </w:p>
      </w:docPartBody>
    </w:docPart>
    <w:docPart>
      <w:docPartPr>
        <w:name w:val="1DD21918E3F74E2ABE2225B95FF163AF"/>
        <w:category>
          <w:name w:val="常规"/>
          <w:gallery w:val="placeholder"/>
        </w:category>
        <w:types>
          <w:type w:val="bbPlcHdr"/>
        </w:types>
        <w:behaviors>
          <w:behavior w:val="content"/>
        </w:behaviors>
        <w:guid w:val="{38CCD591-E6B5-4C81-A4EF-81885D88698F}"/>
      </w:docPartPr>
      <w:docPartBody>
        <w:p w:rsidR="008D62EF" w:rsidRDefault="008D62EF" w:rsidP="008D62EF">
          <w:pPr>
            <w:pStyle w:val="1DD21918E3F74E2ABE2225B95FF163AF"/>
          </w:pPr>
          <w:r>
            <w:rPr>
              <w:rStyle w:val="placeholder1Char"/>
              <w:rFonts w:hint="eastAsia"/>
            </w:rPr>
            <w:t>____________</w:t>
          </w:r>
        </w:p>
      </w:docPartBody>
    </w:docPart>
    <w:docPart>
      <w:docPartPr>
        <w:name w:val="45BD3E202DAC439C891E27D56ABC402F"/>
        <w:category>
          <w:name w:val="常规"/>
          <w:gallery w:val="placeholder"/>
        </w:category>
        <w:types>
          <w:type w:val="bbPlcHdr"/>
        </w:types>
        <w:behaviors>
          <w:behavior w:val="content"/>
        </w:behaviors>
        <w:guid w:val="{5AEA8DFD-1710-4B17-9ECD-DC4FAD72D9DE}"/>
      </w:docPartPr>
      <w:docPartBody>
        <w:p w:rsidR="008D62EF" w:rsidRDefault="008D62EF" w:rsidP="008D62EF">
          <w:pPr>
            <w:pStyle w:val="45BD3E202DAC439C891E27D56ABC402F"/>
          </w:pPr>
          <w:r>
            <w:rPr>
              <w:rStyle w:val="placeholder1Char"/>
              <w:rFonts w:hint="eastAsia"/>
            </w:rPr>
            <w:t>____________</w:t>
          </w:r>
        </w:p>
      </w:docPartBody>
    </w:docPart>
    <w:docPart>
      <w:docPartPr>
        <w:name w:val="56EADDF67E394F49B789AFFF8F90D770"/>
        <w:category>
          <w:name w:val="常规"/>
          <w:gallery w:val="placeholder"/>
        </w:category>
        <w:types>
          <w:type w:val="bbPlcHdr"/>
        </w:types>
        <w:behaviors>
          <w:behavior w:val="content"/>
        </w:behaviors>
        <w:guid w:val="{AB62562F-1665-420F-9DB9-251E94F27A76}"/>
      </w:docPartPr>
      <w:docPartBody>
        <w:p w:rsidR="008D62EF" w:rsidRDefault="008D62EF" w:rsidP="008D62EF">
          <w:pPr>
            <w:pStyle w:val="56EADDF67E394F49B789AFFF8F90D770"/>
          </w:pPr>
          <w:r>
            <w:rPr>
              <w:rStyle w:val="placeholder1Char"/>
              <w:rFonts w:hint="eastAsia"/>
            </w:rPr>
            <w:t>____________</w:t>
          </w:r>
        </w:p>
      </w:docPartBody>
    </w:docPart>
    <w:docPart>
      <w:docPartPr>
        <w:name w:val="4D604E287A204E9BA378E54E65EFEC01"/>
        <w:category>
          <w:name w:val="常规"/>
          <w:gallery w:val="placeholder"/>
        </w:category>
        <w:types>
          <w:type w:val="bbPlcHdr"/>
        </w:types>
        <w:behaviors>
          <w:behavior w:val="content"/>
        </w:behaviors>
        <w:guid w:val="{69413979-1859-44C5-BA51-962FBE8A8015}"/>
      </w:docPartPr>
      <w:docPartBody>
        <w:p w:rsidR="008D62EF" w:rsidRDefault="008D62EF" w:rsidP="008D62EF">
          <w:pPr>
            <w:pStyle w:val="4D604E287A204E9BA378E54E65EFEC01"/>
          </w:pPr>
          <w:r>
            <w:rPr>
              <w:rStyle w:val="placeholder1Char"/>
              <w:rFonts w:hint="eastAsia"/>
            </w:rPr>
            <w:t>____________</w:t>
          </w:r>
        </w:p>
      </w:docPartBody>
    </w:docPart>
    <w:docPart>
      <w:docPartPr>
        <w:name w:val="6AFA61F2ACA04538AF0DFB6F1A700BBC"/>
        <w:category>
          <w:name w:val="常规"/>
          <w:gallery w:val="placeholder"/>
        </w:category>
        <w:types>
          <w:type w:val="bbPlcHdr"/>
        </w:types>
        <w:behaviors>
          <w:behavior w:val="content"/>
        </w:behaviors>
        <w:guid w:val="{909BEF49-D8ED-4379-80F8-2C265F55D112}"/>
      </w:docPartPr>
      <w:docPartBody>
        <w:p w:rsidR="008D62EF" w:rsidRDefault="008D62EF" w:rsidP="008D62EF">
          <w:pPr>
            <w:pStyle w:val="6AFA61F2ACA04538AF0DFB6F1A700BBC"/>
          </w:pPr>
          <w:r>
            <w:rPr>
              <w:rStyle w:val="placeholder1Char"/>
              <w:rFonts w:hint="eastAsia"/>
            </w:rPr>
            <w:t>____________</w:t>
          </w:r>
        </w:p>
      </w:docPartBody>
    </w:docPart>
    <w:docPart>
      <w:docPartPr>
        <w:name w:val="9BB5ED2BEE45478E9ACB6A707178AEDC"/>
        <w:category>
          <w:name w:val="常规"/>
          <w:gallery w:val="placeholder"/>
        </w:category>
        <w:types>
          <w:type w:val="bbPlcHdr"/>
        </w:types>
        <w:behaviors>
          <w:behavior w:val="content"/>
        </w:behaviors>
        <w:guid w:val="{75C30DCC-479D-47B6-9F6D-8E23FC5305AA}"/>
      </w:docPartPr>
      <w:docPartBody>
        <w:p w:rsidR="008D62EF" w:rsidRDefault="008D62EF" w:rsidP="008D62EF">
          <w:pPr>
            <w:pStyle w:val="9BB5ED2BEE45478E9ACB6A707178AEDC"/>
          </w:pPr>
          <w:r>
            <w:rPr>
              <w:rStyle w:val="placeholder1Char"/>
              <w:rFonts w:hint="eastAsia"/>
            </w:rPr>
            <w:t>____________</w:t>
          </w:r>
        </w:p>
      </w:docPartBody>
    </w:docPart>
    <w:docPart>
      <w:docPartPr>
        <w:name w:val="5CD41C216ACB4208BE723658F52EECD4"/>
        <w:category>
          <w:name w:val="常规"/>
          <w:gallery w:val="placeholder"/>
        </w:category>
        <w:types>
          <w:type w:val="bbPlcHdr"/>
        </w:types>
        <w:behaviors>
          <w:behavior w:val="content"/>
        </w:behaviors>
        <w:guid w:val="{348510FA-F9B6-49C8-80DE-64EE1F8E3357}"/>
      </w:docPartPr>
      <w:docPartBody>
        <w:p w:rsidR="008D62EF" w:rsidRDefault="008D62EF" w:rsidP="008D62EF">
          <w:pPr>
            <w:pStyle w:val="5CD41C216ACB4208BE723658F52EECD4"/>
          </w:pPr>
          <w:r>
            <w:rPr>
              <w:rStyle w:val="placeholder1Char"/>
              <w:rFonts w:hint="eastAsia"/>
            </w:rPr>
            <w:t>____________</w:t>
          </w:r>
        </w:p>
      </w:docPartBody>
    </w:docPart>
    <w:docPart>
      <w:docPartPr>
        <w:name w:val="374825AFF88F43239CEEE23D4A886B8D"/>
        <w:category>
          <w:name w:val="常规"/>
          <w:gallery w:val="placeholder"/>
        </w:category>
        <w:types>
          <w:type w:val="bbPlcHdr"/>
        </w:types>
        <w:behaviors>
          <w:behavior w:val="content"/>
        </w:behaviors>
        <w:guid w:val="{5A832B33-6431-47D7-85C0-C4FA84EBF936}"/>
      </w:docPartPr>
      <w:docPartBody>
        <w:p w:rsidR="008D62EF" w:rsidRDefault="008D62EF" w:rsidP="008D62EF">
          <w:pPr>
            <w:pStyle w:val="374825AFF88F43239CEEE23D4A886B8D"/>
          </w:pPr>
          <w:r>
            <w:rPr>
              <w:rStyle w:val="placeholder1Char"/>
              <w:rFonts w:hint="eastAsia"/>
            </w:rPr>
            <w:t>____________</w:t>
          </w:r>
        </w:p>
      </w:docPartBody>
    </w:docPart>
    <w:docPart>
      <w:docPartPr>
        <w:name w:val="4012F9327EC9431B9E743B17F47CF2C0"/>
        <w:category>
          <w:name w:val="常规"/>
          <w:gallery w:val="placeholder"/>
        </w:category>
        <w:types>
          <w:type w:val="bbPlcHdr"/>
        </w:types>
        <w:behaviors>
          <w:behavior w:val="content"/>
        </w:behaviors>
        <w:guid w:val="{E01763DC-11E5-4193-BF21-6D8E517E5DDF}"/>
      </w:docPartPr>
      <w:docPartBody>
        <w:p w:rsidR="008D62EF" w:rsidRDefault="008D62EF" w:rsidP="008D62EF">
          <w:pPr>
            <w:pStyle w:val="4012F9327EC9431B9E743B17F47CF2C0"/>
          </w:pPr>
          <w:r>
            <w:rPr>
              <w:rStyle w:val="placeholder1Char"/>
              <w:rFonts w:hint="eastAsia"/>
            </w:rPr>
            <w:t>____________</w:t>
          </w:r>
        </w:p>
      </w:docPartBody>
    </w:docPart>
    <w:docPart>
      <w:docPartPr>
        <w:name w:val="47C4C4B206884AE8972C5A44BA405C55"/>
        <w:category>
          <w:name w:val="常规"/>
          <w:gallery w:val="placeholder"/>
        </w:category>
        <w:types>
          <w:type w:val="bbPlcHdr"/>
        </w:types>
        <w:behaviors>
          <w:behavior w:val="content"/>
        </w:behaviors>
        <w:guid w:val="{BF988EFA-AFE8-496F-9198-D29431FFF828}"/>
      </w:docPartPr>
      <w:docPartBody>
        <w:p w:rsidR="008D62EF" w:rsidRDefault="008D62EF" w:rsidP="008D62EF">
          <w:pPr>
            <w:pStyle w:val="47C4C4B206884AE8972C5A44BA405C55"/>
          </w:pPr>
          <w:r>
            <w:rPr>
              <w:rStyle w:val="placeholder1Char"/>
              <w:rFonts w:hint="eastAsia"/>
            </w:rPr>
            <w:t>____________</w:t>
          </w:r>
        </w:p>
      </w:docPartBody>
    </w:docPart>
    <w:docPart>
      <w:docPartPr>
        <w:name w:val="58D89ADB39114817A09B4B81C0784897"/>
        <w:category>
          <w:name w:val="常规"/>
          <w:gallery w:val="placeholder"/>
        </w:category>
        <w:types>
          <w:type w:val="bbPlcHdr"/>
        </w:types>
        <w:behaviors>
          <w:behavior w:val="content"/>
        </w:behaviors>
        <w:guid w:val="{82E4B84F-64CC-4A91-ACE6-BAB77AD0D4DD}"/>
      </w:docPartPr>
      <w:docPartBody>
        <w:p w:rsidR="008D62EF" w:rsidRDefault="008D62EF" w:rsidP="008D62EF">
          <w:pPr>
            <w:pStyle w:val="58D89ADB39114817A09B4B81C0784897"/>
          </w:pPr>
          <w:r>
            <w:rPr>
              <w:rStyle w:val="placeholder1Char"/>
              <w:rFonts w:hint="eastAsia"/>
            </w:rPr>
            <w:t>____________</w:t>
          </w:r>
        </w:p>
      </w:docPartBody>
    </w:docPart>
    <w:docPart>
      <w:docPartPr>
        <w:name w:val="F85F3A11AE2246FE9AB8BEB29241849A"/>
        <w:category>
          <w:name w:val="常规"/>
          <w:gallery w:val="placeholder"/>
        </w:category>
        <w:types>
          <w:type w:val="bbPlcHdr"/>
        </w:types>
        <w:behaviors>
          <w:behavior w:val="content"/>
        </w:behaviors>
        <w:guid w:val="{E8440C23-6239-430A-B682-B3910ECC75C3}"/>
      </w:docPartPr>
      <w:docPartBody>
        <w:p w:rsidR="008D62EF" w:rsidRDefault="008D62EF" w:rsidP="008D62EF">
          <w:pPr>
            <w:pStyle w:val="F85F3A11AE2246FE9AB8BEB29241849A"/>
          </w:pPr>
          <w:r>
            <w:rPr>
              <w:rStyle w:val="placeholder1Char"/>
              <w:rFonts w:hint="eastAsia"/>
            </w:rPr>
            <w:t>____________</w:t>
          </w:r>
        </w:p>
      </w:docPartBody>
    </w:docPart>
    <w:docPart>
      <w:docPartPr>
        <w:name w:val="A86890A1A04042298C385F101B4533B7"/>
        <w:category>
          <w:name w:val="常规"/>
          <w:gallery w:val="placeholder"/>
        </w:category>
        <w:types>
          <w:type w:val="bbPlcHdr"/>
        </w:types>
        <w:behaviors>
          <w:behavior w:val="content"/>
        </w:behaviors>
        <w:guid w:val="{7CB46419-3848-42FE-84D0-6C741F03DAAE}"/>
      </w:docPartPr>
      <w:docPartBody>
        <w:p w:rsidR="008D62EF" w:rsidRDefault="008D62EF" w:rsidP="008D62EF">
          <w:pPr>
            <w:pStyle w:val="A86890A1A04042298C385F101B4533B7"/>
          </w:pPr>
          <w:r>
            <w:rPr>
              <w:rStyle w:val="placeholder1Char"/>
              <w:rFonts w:hint="eastAsia"/>
            </w:rPr>
            <w:t>____________</w:t>
          </w:r>
        </w:p>
      </w:docPartBody>
    </w:docPart>
    <w:docPart>
      <w:docPartPr>
        <w:name w:val="FBE9565BF0C243B3BFD5C97D7C281C5E"/>
        <w:category>
          <w:name w:val="常规"/>
          <w:gallery w:val="placeholder"/>
        </w:category>
        <w:types>
          <w:type w:val="bbPlcHdr"/>
        </w:types>
        <w:behaviors>
          <w:behavior w:val="content"/>
        </w:behaviors>
        <w:guid w:val="{4A82E7EA-4A0F-421F-98BA-3898076A0A59}"/>
      </w:docPartPr>
      <w:docPartBody>
        <w:p w:rsidR="008D62EF" w:rsidRDefault="008D62EF" w:rsidP="008D62EF">
          <w:pPr>
            <w:pStyle w:val="FBE9565BF0C243B3BFD5C97D7C281C5E"/>
          </w:pPr>
          <w:r>
            <w:rPr>
              <w:rStyle w:val="placeholder1Char"/>
              <w:rFonts w:hint="eastAsia"/>
            </w:rPr>
            <w:t>____________</w:t>
          </w:r>
        </w:p>
      </w:docPartBody>
    </w:docPart>
    <w:docPart>
      <w:docPartPr>
        <w:name w:val="9EE8E95EDCD9404AA4D148A142F51319"/>
        <w:category>
          <w:name w:val="常规"/>
          <w:gallery w:val="placeholder"/>
        </w:category>
        <w:types>
          <w:type w:val="bbPlcHdr"/>
        </w:types>
        <w:behaviors>
          <w:behavior w:val="content"/>
        </w:behaviors>
        <w:guid w:val="{B3C37A3D-A2B3-4CFE-BEB9-DC21DC972F88}"/>
      </w:docPartPr>
      <w:docPartBody>
        <w:p w:rsidR="008D62EF" w:rsidRDefault="008D62EF" w:rsidP="008D62EF">
          <w:pPr>
            <w:pStyle w:val="9EE8E95EDCD9404AA4D148A142F51319"/>
          </w:pPr>
          <w:r>
            <w:rPr>
              <w:rStyle w:val="placeholder1Char"/>
              <w:rFonts w:hint="eastAsia"/>
            </w:rPr>
            <w:t>____________</w:t>
          </w:r>
        </w:p>
      </w:docPartBody>
    </w:docPart>
    <w:docPart>
      <w:docPartPr>
        <w:name w:val="6537FCEA56B548B582B567590B3E5D5D"/>
        <w:category>
          <w:name w:val="常规"/>
          <w:gallery w:val="placeholder"/>
        </w:category>
        <w:types>
          <w:type w:val="bbPlcHdr"/>
        </w:types>
        <w:behaviors>
          <w:behavior w:val="content"/>
        </w:behaviors>
        <w:guid w:val="{9FCBC6B3-8152-452D-93A5-6DCD2D6A633C}"/>
      </w:docPartPr>
      <w:docPartBody>
        <w:p w:rsidR="008D62EF" w:rsidRDefault="008D62EF" w:rsidP="008D62EF">
          <w:pPr>
            <w:pStyle w:val="6537FCEA56B548B582B567590B3E5D5D"/>
          </w:pPr>
          <w:r>
            <w:rPr>
              <w:rStyle w:val="placeholder1Char"/>
              <w:rFonts w:hint="eastAsia"/>
            </w:rPr>
            <w:t>____________</w:t>
          </w:r>
        </w:p>
      </w:docPartBody>
    </w:docPart>
    <w:docPart>
      <w:docPartPr>
        <w:name w:val="4E8A32800BC84708B9B4DD6C0069CB6C"/>
        <w:category>
          <w:name w:val="常规"/>
          <w:gallery w:val="placeholder"/>
        </w:category>
        <w:types>
          <w:type w:val="bbPlcHdr"/>
        </w:types>
        <w:behaviors>
          <w:behavior w:val="content"/>
        </w:behaviors>
        <w:guid w:val="{4E978F98-B0F0-4B2A-8F07-A360675F8CF9}"/>
      </w:docPartPr>
      <w:docPartBody>
        <w:p w:rsidR="008D62EF" w:rsidRDefault="008D62EF" w:rsidP="008D62EF">
          <w:pPr>
            <w:pStyle w:val="4E8A32800BC84708B9B4DD6C0069CB6C"/>
          </w:pPr>
          <w:r>
            <w:rPr>
              <w:rStyle w:val="placeholder1Char"/>
              <w:rFonts w:hint="eastAsia"/>
            </w:rPr>
            <w:t>____________</w:t>
          </w:r>
        </w:p>
      </w:docPartBody>
    </w:docPart>
    <w:docPart>
      <w:docPartPr>
        <w:name w:val="C2D7ADFE92CF445EA97AA33635BA19D3"/>
        <w:category>
          <w:name w:val="常规"/>
          <w:gallery w:val="placeholder"/>
        </w:category>
        <w:types>
          <w:type w:val="bbPlcHdr"/>
        </w:types>
        <w:behaviors>
          <w:behavior w:val="content"/>
        </w:behaviors>
        <w:guid w:val="{4F92D21F-5886-4C9B-A2AA-603BCD6ECAE2}"/>
      </w:docPartPr>
      <w:docPartBody>
        <w:p w:rsidR="008D62EF" w:rsidRDefault="008D62EF" w:rsidP="008D62EF">
          <w:pPr>
            <w:pStyle w:val="C2D7ADFE92CF445EA97AA33635BA19D3"/>
          </w:pPr>
          <w:r>
            <w:rPr>
              <w:rStyle w:val="placeholder1Char"/>
              <w:rFonts w:hint="eastAsia"/>
            </w:rPr>
            <w:t>____________</w:t>
          </w:r>
        </w:p>
      </w:docPartBody>
    </w:docPart>
    <w:docPart>
      <w:docPartPr>
        <w:name w:val="290777631EFC4B90A647CBF483D71C8D"/>
        <w:category>
          <w:name w:val="常规"/>
          <w:gallery w:val="placeholder"/>
        </w:category>
        <w:types>
          <w:type w:val="bbPlcHdr"/>
        </w:types>
        <w:behaviors>
          <w:behavior w:val="content"/>
        </w:behaviors>
        <w:guid w:val="{E0CA97E2-F6F9-4BF6-ACA0-5868CB6A4996}"/>
      </w:docPartPr>
      <w:docPartBody>
        <w:p w:rsidR="008D62EF" w:rsidRDefault="008D62EF" w:rsidP="008D62EF">
          <w:pPr>
            <w:pStyle w:val="290777631EFC4B90A647CBF483D71C8D"/>
          </w:pPr>
          <w:r>
            <w:rPr>
              <w:rStyle w:val="placeholder1Char"/>
              <w:rFonts w:hint="eastAsia"/>
            </w:rPr>
            <w:t>____________</w:t>
          </w:r>
        </w:p>
      </w:docPartBody>
    </w:docPart>
    <w:docPart>
      <w:docPartPr>
        <w:name w:val="9D55BDC0CA6C44F3BAF1B8E106308F7C"/>
        <w:category>
          <w:name w:val="常规"/>
          <w:gallery w:val="placeholder"/>
        </w:category>
        <w:types>
          <w:type w:val="bbPlcHdr"/>
        </w:types>
        <w:behaviors>
          <w:behavior w:val="content"/>
        </w:behaviors>
        <w:guid w:val="{EECCBA8D-462E-40B2-9755-D9A0A1CA3215}"/>
      </w:docPartPr>
      <w:docPartBody>
        <w:p w:rsidR="008D62EF" w:rsidRDefault="008D62EF" w:rsidP="008D62EF">
          <w:pPr>
            <w:pStyle w:val="9D55BDC0CA6C44F3BAF1B8E106308F7C"/>
          </w:pPr>
          <w:r>
            <w:rPr>
              <w:rStyle w:val="placeholder1Char"/>
              <w:rFonts w:hint="eastAsia"/>
            </w:rPr>
            <w:t>____________</w:t>
          </w:r>
        </w:p>
      </w:docPartBody>
    </w:docPart>
    <w:docPart>
      <w:docPartPr>
        <w:name w:val="4B4588DC8D5A47FF8FB94CE04D5310B7"/>
        <w:category>
          <w:name w:val="常规"/>
          <w:gallery w:val="placeholder"/>
        </w:category>
        <w:types>
          <w:type w:val="bbPlcHdr"/>
        </w:types>
        <w:behaviors>
          <w:behavior w:val="content"/>
        </w:behaviors>
        <w:guid w:val="{FA686B7C-6042-4E97-98FF-D60F268345EE}"/>
      </w:docPartPr>
      <w:docPartBody>
        <w:p w:rsidR="008D62EF" w:rsidRDefault="008D62EF" w:rsidP="008D62EF">
          <w:pPr>
            <w:pStyle w:val="4B4588DC8D5A47FF8FB94CE04D5310B7"/>
          </w:pPr>
          <w:r>
            <w:rPr>
              <w:rStyle w:val="placeholder1Char"/>
              <w:rFonts w:hint="eastAsia"/>
            </w:rPr>
            <w:t>____________</w:t>
          </w:r>
        </w:p>
      </w:docPartBody>
    </w:docPart>
    <w:docPart>
      <w:docPartPr>
        <w:name w:val="A780D35CD79B49D9BE8D670115058E98"/>
        <w:category>
          <w:name w:val="常规"/>
          <w:gallery w:val="placeholder"/>
        </w:category>
        <w:types>
          <w:type w:val="bbPlcHdr"/>
        </w:types>
        <w:behaviors>
          <w:behavior w:val="content"/>
        </w:behaviors>
        <w:guid w:val="{9F988769-F469-492A-96EF-36BF59A4B048}"/>
      </w:docPartPr>
      <w:docPartBody>
        <w:p w:rsidR="008D62EF" w:rsidRDefault="008D62EF" w:rsidP="008D62EF">
          <w:pPr>
            <w:pStyle w:val="A780D35CD79B49D9BE8D670115058E98"/>
          </w:pPr>
          <w:r>
            <w:rPr>
              <w:rStyle w:val="placeholder1Char"/>
              <w:rFonts w:hint="eastAsia"/>
            </w:rPr>
            <w:t>____________</w:t>
          </w:r>
        </w:p>
      </w:docPartBody>
    </w:docPart>
    <w:docPart>
      <w:docPartPr>
        <w:name w:val="F3A25A2532ED410A9EA1111BC9502FF2"/>
        <w:category>
          <w:name w:val="常规"/>
          <w:gallery w:val="placeholder"/>
        </w:category>
        <w:types>
          <w:type w:val="bbPlcHdr"/>
        </w:types>
        <w:behaviors>
          <w:behavior w:val="content"/>
        </w:behaviors>
        <w:guid w:val="{81AB6159-A105-4742-B3E1-BB8071404145}"/>
      </w:docPartPr>
      <w:docPartBody>
        <w:p w:rsidR="008D62EF" w:rsidRDefault="008D62EF" w:rsidP="008D62EF">
          <w:pPr>
            <w:pStyle w:val="F3A25A2532ED410A9EA1111BC9502FF2"/>
          </w:pPr>
          <w:r>
            <w:rPr>
              <w:rStyle w:val="placeholder1Char"/>
              <w:rFonts w:hint="eastAsia"/>
            </w:rPr>
            <w:t>____________</w:t>
          </w:r>
        </w:p>
      </w:docPartBody>
    </w:docPart>
    <w:docPart>
      <w:docPartPr>
        <w:name w:val="795CD45331864CA4938348A27352BC43"/>
        <w:category>
          <w:name w:val="常规"/>
          <w:gallery w:val="placeholder"/>
        </w:category>
        <w:types>
          <w:type w:val="bbPlcHdr"/>
        </w:types>
        <w:behaviors>
          <w:behavior w:val="content"/>
        </w:behaviors>
        <w:guid w:val="{EED29724-D1FC-450D-AB6B-0DE5BA65C1D0}"/>
      </w:docPartPr>
      <w:docPartBody>
        <w:p w:rsidR="008D62EF" w:rsidRDefault="008D62EF" w:rsidP="008D62EF">
          <w:pPr>
            <w:pStyle w:val="795CD45331864CA4938348A27352BC43"/>
          </w:pPr>
          <w:r>
            <w:rPr>
              <w:rStyle w:val="placeholder1Char"/>
              <w:rFonts w:hint="eastAsia"/>
            </w:rPr>
            <w:t>____________</w:t>
          </w:r>
        </w:p>
      </w:docPartBody>
    </w:docPart>
    <w:docPart>
      <w:docPartPr>
        <w:name w:val="3F218F82D0ED479595D6EAE352487CEB"/>
        <w:category>
          <w:name w:val="常规"/>
          <w:gallery w:val="placeholder"/>
        </w:category>
        <w:types>
          <w:type w:val="bbPlcHdr"/>
        </w:types>
        <w:behaviors>
          <w:behavior w:val="content"/>
        </w:behaviors>
        <w:guid w:val="{DFDF3F40-C737-48C3-8D3D-0BE8F808A318}"/>
      </w:docPartPr>
      <w:docPartBody>
        <w:p w:rsidR="008D62EF" w:rsidRDefault="008D62EF" w:rsidP="008D62EF">
          <w:pPr>
            <w:pStyle w:val="3F218F82D0ED479595D6EAE352487CEB"/>
          </w:pPr>
          <w:r>
            <w:rPr>
              <w:rStyle w:val="placeholder1Char"/>
              <w:rFonts w:hint="eastAsia"/>
            </w:rPr>
            <w:t>____________</w:t>
          </w:r>
        </w:p>
      </w:docPartBody>
    </w:docPart>
    <w:docPart>
      <w:docPartPr>
        <w:name w:val="CCB67F1D3AFF451EA7AF07EEB48D70F4"/>
        <w:category>
          <w:name w:val="常规"/>
          <w:gallery w:val="placeholder"/>
        </w:category>
        <w:types>
          <w:type w:val="bbPlcHdr"/>
        </w:types>
        <w:behaviors>
          <w:behavior w:val="content"/>
        </w:behaviors>
        <w:guid w:val="{D924EED1-A61D-429C-AABF-F79CE2D15BE0}"/>
      </w:docPartPr>
      <w:docPartBody>
        <w:p w:rsidR="008D62EF" w:rsidRDefault="008D62EF" w:rsidP="008D62EF">
          <w:pPr>
            <w:pStyle w:val="CCB67F1D3AFF451EA7AF07EEB48D70F4"/>
          </w:pPr>
          <w:r>
            <w:rPr>
              <w:rStyle w:val="placeholder1Char"/>
              <w:rFonts w:hint="eastAsia"/>
            </w:rPr>
            <w:t>____________</w:t>
          </w:r>
        </w:p>
      </w:docPartBody>
    </w:docPart>
    <w:docPart>
      <w:docPartPr>
        <w:name w:val="A0D6E35C78484EAAB7C0855D285254D7"/>
        <w:category>
          <w:name w:val="常规"/>
          <w:gallery w:val="placeholder"/>
        </w:category>
        <w:types>
          <w:type w:val="bbPlcHdr"/>
        </w:types>
        <w:behaviors>
          <w:behavior w:val="content"/>
        </w:behaviors>
        <w:guid w:val="{8C0ED854-D315-4515-90F6-77B671D96651}"/>
      </w:docPartPr>
      <w:docPartBody>
        <w:p w:rsidR="008D62EF" w:rsidRDefault="008D62EF" w:rsidP="008D62EF">
          <w:pPr>
            <w:pStyle w:val="A0D6E35C78484EAAB7C0855D285254D7"/>
          </w:pPr>
          <w:r>
            <w:rPr>
              <w:rStyle w:val="placeholder1Char"/>
              <w:rFonts w:hint="eastAsia"/>
            </w:rPr>
            <w:t>____________</w:t>
          </w:r>
        </w:p>
      </w:docPartBody>
    </w:docPart>
    <w:docPart>
      <w:docPartPr>
        <w:name w:val="3EF3476F5439489EBCFD537EFB79DB4C"/>
        <w:category>
          <w:name w:val="常规"/>
          <w:gallery w:val="placeholder"/>
        </w:category>
        <w:types>
          <w:type w:val="bbPlcHdr"/>
        </w:types>
        <w:behaviors>
          <w:behavior w:val="content"/>
        </w:behaviors>
        <w:guid w:val="{2CD4E833-3E54-4499-9D39-3E578190CCD8}"/>
      </w:docPartPr>
      <w:docPartBody>
        <w:p w:rsidR="008D62EF" w:rsidRDefault="008D62EF" w:rsidP="008D62EF">
          <w:pPr>
            <w:pStyle w:val="3EF3476F5439489EBCFD537EFB79DB4C"/>
          </w:pPr>
          <w:r>
            <w:rPr>
              <w:rStyle w:val="placeholder1Char"/>
              <w:rFonts w:hint="eastAsia"/>
            </w:rPr>
            <w:t>____________</w:t>
          </w:r>
        </w:p>
      </w:docPartBody>
    </w:docPart>
    <w:docPart>
      <w:docPartPr>
        <w:name w:val="3BA5792AB51F4A5AB5B38AA59651693E"/>
        <w:category>
          <w:name w:val="常规"/>
          <w:gallery w:val="placeholder"/>
        </w:category>
        <w:types>
          <w:type w:val="bbPlcHdr"/>
        </w:types>
        <w:behaviors>
          <w:behavior w:val="content"/>
        </w:behaviors>
        <w:guid w:val="{9665A917-75E3-4C49-86D1-4F9E3F410BBB}"/>
      </w:docPartPr>
      <w:docPartBody>
        <w:p w:rsidR="008D62EF" w:rsidRDefault="008D62EF" w:rsidP="008D62EF">
          <w:pPr>
            <w:pStyle w:val="3BA5792AB51F4A5AB5B38AA59651693E"/>
          </w:pPr>
          <w:r>
            <w:rPr>
              <w:rStyle w:val="placeholder1Char"/>
              <w:rFonts w:hint="eastAsia"/>
            </w:rPr>
            <w:t>____________</w:t>
          </w:r>
        </w:p>
      </w:docPartBody>
    </w:docPart>
    <w:docPart>
      <w:docPartPr>
        <w:name w:val="594FDBAF1DFB4E2FB61BDF37F7694837"/>
        <w:category>
          <w:name w:val="常规"/>
          <w:gallery w:val="placeholder"/>
        </w:category>
        <w:types>
          <w:type w:val="bbPlcHdr"/>
        </w:types>
        <w:behaviors>
          <w:behavior w:val="content"/>
        </w:behaviors>
        <w:guid w:val="{2C76DF5A-B534-4029-9392-B346A0C4202E}"/>
      </w:docPartPr>
      <w:docPartBody>
        <w:p w:rsidR="008D62EF" w:rsidRDefault="008D62EF" w:rsidP="008D62EF">
          <w:pPr>
            <w:pStyle w:val="594FDBAF1DFB4E2FB61BDF37F7694837"/>
          </w:pPr>
          <w:r>
            <w:rPr>
              <w:rStyle w:val="placeholder1Char"/>
              <w:rFonts w:hint="eastAsia"/>
            </w:rPr>
            <w:t>____________</w:t>
          </w:r>
        </w:p>
      </w:docPartBody>
    </w:docPart>
    <w:docPart>
      <w:docPartPr>
        <w:name w:val="AF7BBEE9BB3F4D11BA56AA867566A376"/>
        <w:category>
          <w:name w:val="常规"/>
          <w:gallery w:val="placeholder"/>
        </w:category>
        <w:types>
          <w:type w:val="bbPlcHdr"/>
        </w:types>
        <w:behaviors>
          <w:behavior w:val="content"/>
        </w:behaviors>
        <w:guid w:val="{0C83C4BD-3177-412A-96BE-95B84014E3D3}"/>
      </w:docPartPr>
      <w:docPartBody>
        <w:p w:rsidR="008D62EF" w:rsidRDefault="008D62EF" w:rsidP="008D62EF">
          <w:pPr>
            <w:pStyle w:val="AF7BBEE9BB3F4D11BA56AA867566A376"/>
          </w:pPr>
          <w:r>
            <w:rPr>
              <w:rStyle w:val="placeholder1Char"/>
              <w:rFonts w:hint="eastAsia"/>
            </w:rPr>
            <w:t>____________</w:t>
          </w:r>
        </w:p>
      </w:docPartBody>
    </w:docPart>
    <w:docPart>
      <w:docPartPr>
        <w:name w:val="58C8F5AF5EEB48B68EDB6161B0BAADEE"/>
        <w:category>
          <w:name w:val="常规"/>
          <w:gallery w:val="placeholder"/>
        </w:category>
        <w:types>
          <w:type w:val="bbPlcHdr"/>
        </w:types>
        <w:behaviors>
          <w:behavior w:val="content"/>
        </w:behaviors>
        <w:guid w:val="{65C30E24-EC18-45E3-BADF-916E10D36058}"/>
      </w:docPartPr>
      <w:docPartBody>
        <w:p w:rsidR="008D62EF" w:rsidRDefault="008D62EF" w:rsidP="008D62EF">
          <w:pPr>
            <w:pStyle w:val="58C8F5AF5EEB48B68EDB6161B0BAADEE"/>
          </w:pPr>
          <w:r>
            <w:rPr>
              <w:rStyle w:val="placeholder1Char"/>
              <w:rFonts w:hint="eastAsia"/>
            </w:rPr>
            <w:t>____________</w:t>
          </w:r>
        </w:p>
      </w:docPartBody>
    </w:docPart>
    <w:docPart>
      <w:docPartPr>
        <w:name w:val="1BCDBE46E8E24DB3B221752B12D53035"/>
        <w:category>
          <w:name w:val="常规"/>
          <w:gallery w:val="placeholder"/>
        </w:category>
        <w:types>
          <w:type w:val="bbPlcHdr"/>
        </w:types>
        <w:behaviors>
          <w:behavior w:val="content"/>
        </w:behaviors>
        <w:guid w:val="{E448D27F-C0A4-4FA8-8814-D3A7EC424808}"/>
      </w:docPartPr>
      <w:docPartBody>
        <w:p w:rsidR="008D62EF" w:rsidRDefault="008D62EF" w:rsidP="008D62EF">
          <w:pPr>
            <w:pStyle w:val="1BCDBE46E8E24DB3B221752B12D53035"/>
          </w:pPr>
          <w:r>
            <w:rPr>
              <w:rStyle w:val="placeholder1Char"/>
              <w:rFonts w:hint="eastAsia"/>
            </w:rPr>
            <w:t>____________</w:t>
          </w:r>
        </w:p>
      </w:docPartBody>
    </w:docPart>
    <w:docPart>
      <w:docPartPr>
        <w:name w:val="771F9E67E88B495F8D36819065DD427F"/>
        <w:category>
          <w:name w:val="常规"/>
          <w:gallery w:val="placeholder"/>
        </w:category>
        <w:types>
          <w:type w:val="bbPlcHdr"/>
        </w:types>
        <w:behaviors>
          <w:behavior w:val="content"/>
        </w:behaviors>
        <w:guid w:val="{5022277F-D2AC-40CA-96E8-B0DAB14F0B69}"/>
      </w:docPartPr>
      <w:docPartBody>
        <w:p w:rsidR="008D62EF" w:rsidRDefault="008D62EF" w:rsidP="008D62EF">
          <w:pPr>
            <w:pStyle w:val="771F9E67E88B495F8D36819065DD427F"/>
          </w:pPr>
          <w:r>
            <w:rPr>
              <w:rStyle w:val="placeholder1Char"/>
              <w:rFonts w:hint="eastAsia"/>
            </w:rPr>
            <w:t>____________</w:t>
          </w:r>
        </w:p>
      </w:docPartBody>
    </w:docPart>
    <w:docPart>
      <w:docPartPr>
        <w:name w:val="8BB8F88AD1DF4B19A8F9E722729CC335"/>
        <w:category>
          <w:name w:val="常规"/>
          <w:gallery w:val="placeholder"/>
        </w:category>
        <w:types>
          <w:type w:val="bbPlcHdr"/>
        </w:types>
        <w:behaviors>
          <w:behavior w:val="content"/>
        </w:behaviors>
        <w:guid w:val="{7ABA7E16-68F2-48CE-BC10-E91D2953B8F7}"/>
      </w:docPartPr>
      <w:docPartBody>
        <w:p w:rsidR="008D62EF" w:rsidRDefault="008D62EF" w:rsidP="008D62EF">
          <w:pPr>
            <w:pStyle w:val="8BB8F88AD1DF4B19A8F9E722729CC335"/>
          </w:pPr>
          <w:r>
            <w:rPr>
              <w:rStyle w:val="placeholder1Char"/>
              <w:rFonts w:hint="eastAsia"/>
            </w:rPr>
            <w:t>____________</w:t>
          </w:r>
        </w:p>
      </w:docPartBody>
    </w:docPart>
    <w:docPart>
      <w:docPartPr>
        <w:name w:val="1B3EC6CBE6E845088FB90B20E32BAB21"/>
        <w:category>
          <w:name w:val="常规"/>
          <w:gallery w:val="placeholder"/>
        </w:category>
        <w:types>
          <w:type w:val="bbPlcHdr"/>
        </w:types>
        <w:behaviors>
          <w:behavior w:val="content"/>
        </w:behaviors>
        <w:guid w:val="{61F393B2-8DB5-4068-8914-3550A5D44E6C}"/>
      </w:docPartPr>
      <w:docPartBody>
        <w:p w:rsidR="008D62EF" w:rsidRDefault="008D62EF" w:rsidP="008D62EF">
          <w:pPr>
            <w:pStyle w:val="1B3EC6CBE6E845088FB90B20E32BAB21"/>
          </w:pPr>
          <w:r>
            <w:rPr>
              <w:rStyle w:val="placeholder1Char"/>
              <w:rFonts w:hint="eastAsia"/>
            </w:rPr>
            <w:t>____________</w:t>
          </w:r>
        </w:p>
      </w:docPartBody>
    </w:docPart>
    <w:docPart>
      <w:docPartPr>
        <w:name w:val="6198414731FB4359BF346B3F64661BEC"/>
        <w:category>
          <w:name w:val="常规"/>
          <w:gallery w:val="placeholder"/>
        </w:category>
        <w:types>
          <w:type w:val="bbPlcHdr"/>
        </w:types>
        <w:behaviors>
          <w:behavior w:val="content"/>
        </w:behaviors>
        <w:guid w:val="{417BA0A0-46BC-439B-ADF8-EAA3694B05D6}"/>
      </w:docPartPr>
      <w:docPartBody>
        <w:p w:rsidR="008D62EF" w:rsidRDefault="008D62EF" w:rsidP="008D62EF">
          <w:pPr>
            <w:pStyle w:val="6198414731FB4359BF346B3F64661BEC"/>
          </w:pPr>
          <w:r>
            <w:rPr>
              <w:rStyle w:val="placeholder1Char"/>
              <w:rFonts w:hint="eastAsia"/>
            </w:rPr>
            <w:t>____________</w:t>
          </w:r>
        </w:p>
      </w:docPartBody>
    </w:docPart>
    <w:docPart>
      <w:docPartPr>
        <w:name w:val="FF0000D749B44F7184844463660937FC"/>
        <w:category>
          <w:name w:val="常规"/>
          <w:gallery w:val="placeholder"/>
        </w:category>
        <w:types>
          <w:type w:val="bbPlcHdr"/>
        </w:types>
        <w:behaviors>
          <w:behavior w:val="content"/>
        </w:behaviors>
        <w:guid w:val="{3EF022A5-EA25-4422-BE54-29D581CCC022}"/>
      </w:docPartPr>
      <w:docPartBody>
        <w:p w:rsidR="008D62EF" w:rsidRDefault="008D62EF" w:rsidP="008D62EF">
          <w:pPr>
            <w:pStyle w:val="FF0000D749B44F7184844463660937FC"/>
          </w:pPr>
          <w:r>
            <w:rPr>
              <w:rStyle w:val="placeholder1Char"/>
              <w:rFonts w:hint="eastAsia"/>
            </w:rPr>
            <w:t>____________</w:t>
          </w:r>
        </w:p>
      </w:docPartBody>
    </w:docPart>
    <w:docPart>
      <w:docPartPr>
        <w:name w:val="E22B03EAA30E48C0960EC1AAD8A42A26"/>
        <w:category>
          <w:name w:val="常规"/>
          <w:gallery w:val="placeholder"/>
        </w:category>
        <w:types>
          <w:type w:val="bbPlcHdr"/>
        </w:types>
        <w:behaviors>
          <w:behavior w:val="content"/>
        </w:behaviors>
        <w:guid w:val="{3DC2C92F-99C7-44D5-B2F5-9145D8825BFF}"/>
      </w:docPartPr>
      <w:docPartBody>
        <w:p w:rsidR="008D62EF" w:rsidRDefault="008D62EF" w:rsidP="008D62EF">
          <w:pPr>
            <w:pStyle w:val="E22B03EAA30E48C0960EC1AAD8A42A26"/>
          </w:pPr>
          <w:r w:rsidRPr="00711F0E">
            <w:rPr>
              <w:rStyle w:val="placeholder1Char"/>
              <w:rFonts w:hint="eastAsia"/>
              <w:sz w:val="16"/>
              <w:szCs w:val="16"/>
            </w:rPr>
            <w:t>____</w:t>
          </w:r>
        </w:p>
      </w:docPartBody>
    </w:docPart>
    <w:docPart>
      <w:docPartPr>
        <w:name w:val="F077F974803147158C88092BB1E1905F"/>
        <w:category>
          <w:name w:val="常规"/>
          <w:gallery w:val="placeholder"/>
        </w:category>
        <w:types>
          <w:type w:val="bbPlcHdr"/>
        </w:types>
        <w:behaviors>
          <w:behavior w:val="content"/>
        </w:behaviors>
        <w:guid w:val="{91D03052-2DEE-425D-8D0A-114656E27CAA}"/>
      </w:docPartPr>
      <w:docPartBody>
        <w:p w:rsidR="008D62EF" w:rsidRDefault="008D62EF" w:rsidP="008D62EF">
          <w:pPr>
            <w:pStyle w:val="F077F974803147158C88092BB1E1905F"/>
          </w:pPr>
          <w:r w:rsidRPr="00711F0E">
            <w:rPr>
              <w:rStyle w:val="placeholder1Char"/>
              <w:rFonts w:hint="eastAsia"/>
              <w:sz w:val="16"/>
              <w:szCs w:val="16"/>
            </w:rPr>
            <w:t>____</w:t>
          </w:r>
        </w:p>
      </w:docPartBody>
    </w:docPart>
    <w:docPart>
      <w:docPartPr>
        <w:name w:val="C2599DDC89C44C218234B783E7A15B4A"/>
        <w:category>
          <w:name w:val="常规"/>
          <w:gallery w:val="placeholder"/>
        </w:category>
        <w:types>
          <w:type w:val="bbPlcHdr"/>
        </w:types>
        <w:behaviors>
          <w:behavior w:val="content"/>
        </w:behaviors>
        <w:guid w:val="{41B737C3-6362-4F78-ABC9-7A2DD7F94777}"/>
      </w:docPartPr>
      <w:docPartBody>
        <w:p w:rsidR="008D62EF" w:rsidRDefault="008D62EF" w:rsidP="008D62EF">
          <w:pPr>
            <w:pStyle w:val="C2599DDC89C44C218234B783E7A15B4A"/>
          </w:pPr>
          <w:r w:rsidRPr="00711F0E">
            <w:rPr>
              <w:rStyle w:val="placeholder1Char"/>
              <w:rFonts w:hint="eastAsia"/>
              <w:sz w:val="16"/>
              <w:szCs w:val="16"/>
            </w:rPr>
            <w:t>____</w:t>
          </w:r>
        </w:p>
      </w:docPartBody>
    </w:docPart>
    <w:docPart>
      <w:docPartPr>
        <w:name w:val="6F71818922694656BA926EAF0799BE95"/>
        <w:category>
          <w:name w:val="常规"/>
          <w:gallery w:val="placeholder"/>
        </w:category>
        <w:types>
          <w:type w:val="bbPlcHdr"/>
        </w:types>
        <w:behaviors>
          <w:behavior w:val="content"/>
        </w:behaviors>
        <w:guid w:val="{5499A0E0-F006-40F4-B260-68C8E8C406B0}"/>
      </w:docPartPr>
      <w:docPartBody>
        <w:p w:rsidR="008D62EF" w:rsidRDefault="008D62EF" w:rsidP="008D62EF">
          <w:pPr>
            <w:pStyle w:val="6F71818922694656BA926EAF0799BE95"/>
          </w:pPr>
          <w:r w:rsidRPr="00711F0E">
            <w:rPr>
              <w:rStyle w:val="placeholder1Char"/>
              <w:rFonts w:hint="eastAsia"/>
              <w:sz w:val="16"/>
              <w:szCs w:val="16"/>
            </w:rPr>
            <w:t>____</w:t>
          </w:r>
        </w:p>
      </w:docPartBody>
    </w:docPart>
    <w:docPart>
      <w:docPartPr>
        <w:name w:val="367BBFAEF92141EFB7A9AC58AF12DEB5"/>
        <w:category>
          <w:name w:val="常规"/>
          <w:gallery w:val="placeholder"/>
        </w:category>
        <w:types>
          <w:type w:val="bbPlcHdr"/>
        </w:types>
        <w:behaviors>
          <w:behavior w:val="content"/>
        </w:behaviors>
        <w:guid w:val="{731C34AB-C8A9-4B9E-A352-9C3146EAD05E}"/>
      </w:docPartPr>
      <w:docPartBody>
        <w:p w:rsidR="008D62EF" w:rsidRDefault="008D62EF" w:rsidP="008D62EF">
          <w:pPr>
            <w:pStyle w:val="367BBFAEF92141EFB7A9AC58AF12DEB5"/>
          </w:pPr>
          <w:r w:rsidRPr="00711F0E">
            <w:rPr>
              <w:rStyle w:val="placeholder1Char"/>
              <w:rFonts w:hint="eastAsia"/>
              <w:sz w:val="16"/>
              <w:szCs w:val="16"/>
            </w:rPr>
            <w:t>____</w:t>
          </w:r>
        </w:p>
      </w:docPartBody>
    </w:docPart>
    <w:docPart>
      <w:docPartPr>
        <w:name w:val="C83C40CB44754B958CF78543BF709056"/>
        <w:category>
          <w:name w:val="常规"/>
          <w:gallery w:val="placeholder"/>
        </w:category>
        <w:types>
          <w:type w:val="bbPlcHdr"/>
        </w:types>
        <w:behaviors>
          <w:behavior w:val="content"/>
        </w:behaviors>
        <w:guid w:val="{ED7F380D-4219-4190-B75E-DECAE990000B}"/>
      </w:docPartPr>
      <w:docPartBody>
        <w:p w:rsidR="008D62EF" w:rsidRDefault="008D62EF" w:rsidP="008D62EF">
          <w:pPr>
            <w:pStyle w:val="C83C40CB44754B958CF78543BF709056"/>
          </w:pPr>
          <w:r w:rsidRPr="00711F0E">
            <w:rPr>
              <w:rStyle w:val="placeholder1Char"/>
              <w:rFonts w:hint="eastAsia"/>
              <w:sz w:val="16"/>
              <w:szCs w:val="16"/>
            </w:rPr>
            <w:t>____</w:t>
          </w:r>
        </w:p>
      </w:docPartBody>
    </w:docPart>
    <w:docPart>
      <w:docPartPr>
        <w:name w:val="5276A2DE68504174BB09F7E55033AE5F"/>
        <w:category>
          <w:name w:val="常规"/>
          <w:gallery w:val="placeholder"/>
        </w:category>
        <w:types>
          <w:type w:val="bbPlcHdr"/>
        </w:types>
        <w:behaviors>
          <w:behavior w:val="content"/>
        </w:behaviors>
        <w:guid w:val="{D7C556F9-B3E6-4364-B91A-5CA55BF46512}"/>
      </w:docPartPr>
      <w:docPartBody>
        <w:p w:rsidR="008D62EF" w:rsidRDefault="008D62EF" w:rsidP="008D62EF">
          <w:pPr>
            <w:pStyle w:val="5276A2DE68504174BB09F7E55033AE5F"/>
          </w:pPr>
          <w:r w:rsidRPr="00711F0E">
            <w:rPr>
              <w:rStyle w:val="placeholder1Char"/>
              <w:rFonts w:hint="eastAsia"/>
              <w:sz w:val="16"/>
              <w:szCs w:val="16"/>
            </w:rPr>
            <w:t>____</w:t>
          </w:r>
        </w:p>
      </w:docPartBody>
    </w:docPart>
    <w:docPart>
      <w:docPartPr>
        <w:name w:val="090DACB377384FF7BA87CE68B2208B0D"/>
        <w:category>
          <w:name w:val="常规"/>
          <w:gallery w:val="placeholder"/>
        </w:category>
        <w:types>
          <w:type w:val="bbPlcHdr"/>
        </w:types>
        <w:behaviors>
          <w:behavior w:val="content"/>
        </w:behaviors>
        <w:guid w:val="{5691351C-7D27-48BF-B65B-4E29A7DC3399}"/>
      </w:docPartPr>
      <w:docPartBody>
        <w:p w:rsidR="008D62EF" w:rsidRDefault="008D62EF" w:rsidP="008D62EF">
          <w:pPr>
            <w:pStyle w:val="090DACB377384FF7BA87CE68B2208B0D"/>
          </w:pPr>
          <w:r w:rsidRPr="00711F0E">
            <w:rPr>
              <w:rStyle w:val="placeholder1Char"/>
              <w:rFonts w:hint="eastAsia"/>
              <w:sz w:val="16"/>
              <w:szCs w:val="16"/>
            </w:rPr>
            <w:t>____</w:t>
          </w:r>
        </w:p>
      </w:docPartBody>
    </w:docPart>
    <w:docPart>
      <w:docPartPr>
        <w:name w:val="EDF8920F7CDA41C4BDACC5AD72B93B3D"/>
        <w:category>
          <w:name w:val="常规"/>
          <w:gallery w:val="placeholder"/>
        </w:category>
        <w:types>
          <w:type w:val="bbPlcHdr"/>
        </w:types>
        <w:behaviors>
          <w:behavior w:val="content"/>
        </w:behaviors>
        <w:guid w:val="{E1D34336-D6FA-494B-A493-D0287306BBFC}"/>
      </w:docPartPr>
      <w:docPartBody>
        <w:p w:rsidR="008D62EF" w:rsidRDefault="008D62EF" w:rsidP="008D62EF">
          <w:pPr>
            <w:pStyle w:val="EDF8920F7CDA41C4BDACC5AD72B93B3D"/>
          </w:pPr>
          <w:r w:rsidRPr="00711F0E">
            <w:rPr>
              <w:rStyle w:val="placeholder1Char"/>
              <w:rFonts w:hint="eastAsia"/>
              <w:sz w:val="16"/>
              <w:szCs w:val="16"/>
            </w:rPr>
            <w:t>____</w:t>
          </w:r>
        </w:p>
      </w:docPartBody>
    </w:docPart>
    <w:docPart>
      <w:docPartPr>
        <w:name w:val="4D400806CFAC4F3487E9B49C39D7843E"/>
        <w:category>
          <w:name w:val="常规"/>
          <w:gallery w:val="placeholder"/>
        </w:category>
        <w:types>
          <w:type w:val="bbPlcHdr"/>
        </w:types>
        <w:behaviors>
          <w:behavior w:val="content"/>
        </w:behaviors>
        <w:guid w:val="{0C8DC8CD-3120-47E0-AF86-D0A0DE5F85DC}"/>
      </w:docPartPr>
      <w:docPartBody>
        <w:p w:rsidR="008D62EF" w:rsidRDefault="008D62EF" w:rsidP="008D62EF">
          <w:pPr>
            <w:pStyle w:val="4D400806CFAC4F3487E9B49C39D7843E"/>
          </w:pPr>
          <w:r w:rsidRPr="00711F0E">
            <w:rPr>
              <w:rStyle w:val="placeholder1Char"/>
              <w:rFonts w:hint="eastAsia"/>
              <w:sz w:val="16"/>
              <w:szCs w:val="16"/>
            </w:rPr>
            <w:t>____</w:t>
          </w:r>
        </w:p>
      </w:docPartBody>
    </w:docPart>
    <w:docPart>
      <w:docPartPr>
        <w:name w:val="8E0B763677FF454A8FB42EFB53703B6C"/>
        <w:category>
          <w:name w:val="常规"/>
          <w:gallery w:val="placeholder"/>
        </w:category>
        <w:types>
          <w:type w:val="bbPlcHdr"/>
        </w:types>
        <w:behaviors>
          <w:behavior w:val="content"/>
        </w:behaviors>
        <w:guid w:val="{B63B916C-C85E-4387-B90F-5C536BA1A60F}"/>
      </w:docPartPr>
      <w:docPartBody>
        <w:p w:rsidR="008D62EF" w:rsidRDefault="008D62EF" w:rsidP="008D62EF">
          <w:pPr>
            <w:pStyle w:val="8E0B763677FF454A8FB42EFB53703B6C"/>
          </w:pPr>
          <w:r w:rsidRPr="00711F0E">
            <w:rPr>
              <w:rStyle w:val="placeholder1Char"/>
              <w:rFonts w:hint="eastAsia"/>
              <w:sz w:val="16"/>
              <w:szCs w:val="16"/>
            </w:rPr>
            <w:t>____</w:t>
          </w:r>
        </w:p>
      </w:docPartBody>
    </w:docPart>
    <w:docPart>
      <w:docPartPr>
        <w:name w:val="3D88E9CAB9F8487880880888128DC1EE"/>
        <w:category>
          <w:name w:val="常规"/>
          <w:gallery w:val="placeholder"/>
        </w:category>
        <w:types>
          <w:type w:val="bbPlcHdr"/>
        </w:types>
        <w:behaviors>
          <w:behavior w:val="content"/>
        </w:behaviors>
        <w:guid w:val="{744DBC53-B12D-495E-BD4E-179E22E41A1D}"/>
      </w:docPartPr>
      <w:docPartBody>
        <w:p w:rsidR="008D62EF" w:rsidRDefault="008D62EF" w:rsidP="008D62EF">
          <w:pPr>
            <w:pStyle w:val="3D88E9CAB9F8487880880888128DC1EE"/>
          </w:pPr>
          <w:r w:rsidRPr="00711F0E">
            <w:rPr>
              <w:rStyle w:val="placeholder1Char"/>
              <w:rFonts w:hint="eastAsia"/>
              <w:sz w:val="16"/>
              <w:szCs w:val="16"/>
            </w:rPr>
            <w:t>____</w:t>
          </w:r>
        </w:p>
      </w:docPartBody>
    </w:docPart>
    <w:docPart>
      <w:docPartPr>
        <w:name w:val="9A2C1F65DD774BD2980DB72228BE52BB"/>
        <w:category>
          <w:name w:val="常规"/>
          <w:gallery w:val="placeholder"/>
        </w:category>
        <w:types>
          <w:type w:val="bbPlcHdr"/>
        </w:types>
        <w:behaviors>
          <w:behavior w:val="content"/>
        </w:behaviors>
        <w:guid w:val="{7DE2CB8F-6CE9-43E7-B9CA-FCEA14E2F2ED}"/>
      </w:docPartPr>
      <w:docPartBody>
        <w:p w:rsidR="008D62EF" w:rsidRDefault="008D62EF" w:rsidP="008D62EF">
          <w:pPr>
            <w:pStyle w:val="9A2C1F65DD774BD2980DB72228BE52BB"/>
          </w:pPr>
          <w:r w:rsidRPr="00711F0E">
            <w:rPr>
              <w:rStyle w:val="placeholder1Char"/>
              <w:rFonts w:hint="eastAsia"/>
              <w:sz w:val="16"/>
              <w:szCs w:val="16"/>
            </w:rPr>
            <w:t>____</w:t>
          </w:r>
        </w:p>
      </w:docPartBody>
    </w:docPart>
    <w:docPart>
      <w:docPartPr>
        <w:name w:val="9670B5A8738F4B3884EEA8081EA104F1"/>
        <w:category>
          <w:name w:val="常规"/>
          <w:gallery w:val="placeholder"/>
        </w:category>
        <w:types>
          <w:type w:val="bbPlcHdr"/>
        </w:types>
        <w:behaviors>
          <w:behavior w:val="content"/>
        </w:behaviors>
        <w:guid w:val="{3A73A887-A58E-47F9-B1C5-5067B1CFFEED}"/>
      </w:docPartPr>
      <w:docPartBody>
        <w:p w:rsidR="008D62EF" w:rsidRDefault="008D62EF" w:rsidP="008D62EF">
          <w:pPr>
            <w:pStyle w:val="9670B5A8738F4B3884EEA8081EA104F1"/>
          </w:pPr>
          <w:r w:rsidRPr="00711F0E">
            <w:rPr>
              <w:rStyle w:val="placeholder1Char"/>
              <w:rFonts w:hint="eastAsia"/>
              <w:sz w:val="16"/>
              <w:szCs w:val="16"/>
            </w:rPr>
            <w:t>____</w:t>
          </w:r>
        </w:p>
      </w:docPartBody>
    </w:docPart>
    <w:docPart>
      <w:docPartPr>
        <w:name w:val="26B493D4E91C4E5C92799F50B8577021"/>
        <w:category>
          <w:name w:val="常规"/>
          <w:gallery w:val="placeholder"/>
        </w:category>
        <w:types>
          <w:type w:val="bbPlcHdr"/>
        </w:types>
        <w:behaviors>
          <w:behavior w:val="content"/>
        </w:behaviors>
        <w:guid w:val="{D9E28EA4-1C10-4367-913E-EF777120C35C}"/>
      </w:docPartPr>
      <w:docPartBody>
        <w:p w:rsidR="008D62EF" w:rsidRDefault="008D62EF" w:rsidP="008D62EF">
          <w:pPr>
            <w:pStyle w:val="26B493D4E91C4E5C92799F50B8577021"/>
          </w:pPr>
          <w:r w:rsidRPr="00711F0E">
            <w:rPr>
              <w:rStyle w:val="placeholder1Char"/>
              <w:rFonts w:hint="eastAsia"/>
              <w:sz w:val="16"/>
              <w:szCs w:val="16"/>
            </w:rPr>
            <w:t>____</w:t>
          </w:r>
        </w:p>
      </w:docPartBody>
    </w:docPart>
    <w:docPart>
      <w:docPartPr>
        <w:name w:val="640ABBEDEB274F02AC806B5AC643D9E2"/>
        <w:category>
          <w:name w:val="常规"/>
          <w:gallery w:val="placeholder"/>
        </w:category>
        <w:types>
          <w:type w:val="bbPlcHdr"/>
        </w:types>
        <w:behaviors>
          <w:behavior w:val="content"/>
        </w:behaviors>
        <w:guid w:val="{33160965-DB2D-4039-A1FE-296314B31615}"/>
      </w:docPartPr>
      <w:docPartBody>
        <w:p w:rsidR="008D62EF" w:rsidRDefault="008D62EF" w:rsidP="008D62EF">
          <w:pPr>
            <w:pStyle w:val="640ABBEDEB274F02AC806B5AC643D9E2"/>
          </w:pPr>
          <w:r w:rsidRPr="00711F0E">
            <w:rPr>
              <w:rStyle w:val="placeholder1Char"/>
              <w:rFonts w:hint="eastAsia"/>
              <w:sz w:val="16"/>
              <w:szCs w:val="16"/>
            </w:rPr>
            <w:t>____</w:t>
          </w:r>
        </w:p>
      </w:docPartBody>
    </w:docPart>
    <w:docPart>
      <w:docPartPr>
        <w:name w:val="FC827F5694AF4D6CAAD5EF39AC59AC51"/>
        <w:category>
          <w:name w:val="常规"/>
          <w:gallery w:val="placeholder"/>
        </w:category>
        <w:types>
          <w:type w:val="bbPlcHdr"/>
        </w:types>
        <w:behaviors>
          <w:behavior w:val="content"/>
        </w:behaviors>
        <w:guid w:val="{1A3CE933-C337-4826-885F-D4348BFBBBBB}"/>
      </w:docPartPr>
      <w:docPartBody>
        <w:p w:rsidR="008D62EF" w:rsidRDefault="008D62EF" w:rsidP="008D62EF">
          <w:pPr>
            <w:pStyle w:val="FC827F5694AF4D6CAAD5EF39AC59AC51"/>
          </w:pPr>
          <w:r w:rsidRPr="00711F0E">
            <w:rPr>
              <w:rStyle w:val="placeholder1Char"/>
              <w:rFonts w:hint="eastAsia"/>
              <w:sz w:val="16"/>
              <w:szCs w:val="16"/>
            </w:rPr>
            <w:t>____</w:t>
          </w:r>
        </w:p>
      </w:docPartBody>
    </w:docPart>
    <w:docPart>
      <w:docPartPr>
        <w:name w:val="122D638E7D584BC6B1848E9E787AE3BA"/>
        <w:category>
          <w:name w:val="常规"/>
          <w:gallery w:val="placeholder"/>
        </w:category>
        <w:types>
          <w:type w:val="bbPlcHdr"/>
        </w:types>
        <w:behaviors>
          <w:behavior w:val="content"/>
        </w:behaviors>
        <w:guid w:val="{FEFB3D8A-12DD-4462-9A69-339BE9C8C464}"/>
      </w:docPartPr>
      <w:docPartBody>
        <w:p w:rsidR="008D62EF" w:rsidRDefault="008D62EF" w:rsidP="008D62EF">
          <w:pPr>
            <w:pStyle w:val="122D638E7D584BC6B1848E9E787AE3BA"/>
          </w:pPr>
          <w:r w:rsidRPr="00711F0E">
            <w:rPr>
              <w:rStyle w:val="placeholder1Char"/>
              <w:rFonts w:hint="eastAsia"/>
              <w:sz w:val="16"/>
              <w:szCs w:val="16"/>
            </w:rPr>
            <w:t>____</w:t>
          </w:r>
        </w:p>
      </w:docPartBody>
    </w:docPart>
    <w:docPart>
      <w:docPartPr>
        <w:name w:val="F4F8499A4150445A9A06AB89E190B729"/>
        <w:category>
          <w:name w:val="常规"/>
          <w:gallery w:val="placeholder"/>
        </w:category>
        <w:types>
          <w:type w:val="bbPlcHdr"/>
        </w:types>
        <w:behaviors>
          <w:behavior w:val="content"/>
        </w:behaviors>
        <w:guid w:val="{7DB00046-4FB3-4A1A-B462-F9C955172FA5}"/>
      </w:docPartPr>
      <w:docPartBody>
        <w:p w:rsidR="008D62EF" w:rsidRDefault="008D62EF" w:rsidP="008D62EF">
          <w:pPr>
            <w:pStyle w:val="F4F8499A4150445A9A06AB89E190B729"/>
          </w:pPr>
          <w:r w:rsidRPr="00711F0E">
            <w:rPr>
              <w:rStyle w:val="placeholder1Char"/>
              <w:rFonts w:hint="eastAsia"/>
              <w:sz w:val="16"/>
              <w:szCs w:val="16"/>
            </w:rPr>
            <w:t>____</w:t>
          </w:r>
        </w:p>
      </w:docPartBody>
    </w:docPart>
    <w:docPart>
      <w:docPartPr>
        <w:name w:val="CFCEE4ACDD944A1C8466E237440C4398"/>
        <w:category>
          <w:name w:val="常规"/>
          <w:gallery w:val="placeholder"/>
        </w:category>
        <w:types>
          <w:type w:val="bbPlcHdr"/>
        </w:types>
        <w:behaviors>
          <w:behavior w:val="content"/>
        </w:behaviors>
        <w:guid w:val="{82C1C89F-7689-45EB-86E9-C8F0447AF253}"/>
      </w:docPartPr>
      <w:docPartBody>
        <w:p w:rsidR="008D62EF" w:rsidRDefault="008D62EF" w:rsidP="008D62EF">
          <w:pPr>
            <w:pStyle w:val="CFCEE4ACDD944A1C8466E237440C4398"/>
          </w:pPr>
          <w:r w:rsidRPr="00711F0E">
            <w:rPr>
              <w:rStyle w:val="placeholder1Char"/>
              <w:rFonts w:hint="eastAsia"/>
              <w:sz w:val="16"/>
              <w:szCs w:val="16"/>
            </w:rPr>
            <w:t>____</w:t>
          </w:r>
        </w:p>
      </w:docPartBody>
    </w:docPart>
    <w:docPart>
      <w:docPartPr>
        <w:name w:val="778A9F1AC8FC45E6987A1D4A5DECA65C"/>
        <w:category>
          <w:name w:val="常规"/>
          <w:gallery w:val="placeholder"/>
        </w:category>
        <w:types>
          <w:type w:val="bbPlcHdr"/>
        </w:types>
        <w:behaviors>
          <w:behavior w:val="content"/>
        </w:behaviors>
        <w:guid w:val="{FEC0B6DD-AC16-45EB-9FFE-4FF261B0F9CC}"/>
      </w:docPartPr>
      <w:docPartBody>
        <w:p w:rsidR="008D62EF" w:rsidRDefault="008D62EF" w:rsidP="008D62EF">
          <w:pPr>
            <w:pStyle w:val="778A9F1AC8FC45E6987A1D4A5DECA65C"/>
          </w:pPr>
          <w:r w:rsidRPr="00711F0E">
            <w:rPr>
              <w:rStyle w:val="placeholder1Char"/>
              <w:rFonts w:hint="eastAsia"/>
              <w:sz w:val="16"/>
              <w:szCs w:val="16"/>
            </w:rPr>
            <w:t>____</w:t>
          </w:r>
        </w:p>
      </w:docPartBody>
    </w:docPart>
    <w:docPart>
      <w:docPartPr>
        <w:name w:val="9025E2CB80C343B0B2A5E302698C11A7"/>
        <w:category>
          <w:name w:val="常规"/>
          <w:gallery w:val="placeholder"/>
        </w:category>
        <w:types>
          <w:type w:val="bbPlcHdr"/>
        </w:types>
        <w:behaviors>
          <w:behavior w:val="content"/>
        </w:behaviors>
        <w:guid w:val="{CB6F416D-9DA1-4F0F-81A9-7A451A6BF23E}"/>
      </w:docPartPr>
      <w:docPartBody>
        <w:p w:rsidR="008D62EF" w:rsidRDefault="008D62EF" w:rsidP="008D62EF">
          <w:pPr>
            <w:pStyle w:val="9025E2CB80C343B0B2A5E302698C11A7"/>
          </w:pPr>
          <w:r w:rsidRPr="00711F0E">
            <w:rPr>
              <w:rStyle w:val="placeholder1Char"/>
              <w:rFonts w:hint="eastAsia"/>
              <w:sz w:val="16"/>
              <w:szCs w:val="16"/>
            </w:rPr>
            <w:t>____</w:t>
          </w:r>
        </w:p>
      </w:docPartBody>
    </w:docPart>
    <w:docPart>
      <w:docPartPr>
        <w:name w:val="F1786627F01C4D788A8B44935CE1314E"/>
        <w:category>
          <w:name w:val="常规"/>
          <w:gallery w:val="placeholder"/>
        </w:category>
        <w:types>
          <w:type w:val="bbPlcHdr"/>
        </w:types>
        <w:behaviors>
          <w:behavior w:val="content"/>
        </w:behaviors>
        <w:guid w:val="{9017192C-B282-4551-9BAF-67E89F9F52C4}"/>
      </w:docPartPr>
      <w:docPartBody>
        <w:p w:rsidR="008D62EF" w:rsidRDefault="008D62EF" w:rsidP="008D62EF">
          <w:pPr>
            <w:pStyle w:val="F1786627F01C4D788A8B44935CE1314E"/>
          </w:pPr>
          <w:r w:rsidRPr="00711F0E">
            <w:rPr>
              <w:rStyle w:val="placeholder1Char"/>
              <w:rFonts w:hint="eastAsia"/>
              <w:sz w:val="16"/>
              <w:szCs w:val="16"/>
            </w:rPr>
            <w:t>____</w:t>
          </w:r>
        </w:p>
      </w:docPartBody>
    </w:docPart>
    <w:docPart>
      <w:docPartPr>
        <w:name w:val="A7F348116BF94B9FA01BB816BB7FFC0E"/>
        <w:category>
          <w:name w:val="常规"/>
          <w:gallery w:val="placeholder"/>
        </w:category>
        <w:types>
          <w:type w:val="bbPlcHdr"/>
        </w:types>
        <w:behaviors>
          <w:behavior w:val="content"/>
        </w:behaviors>
        <w:guid w:val="{E16C0696-519E-4A3F-8B44-9F940BE07C96}"/>
      </w:docPartPr>
      <w:docPartBody>
        <w:p w:rsidR="008D62EF" w:rsidRDefault="008D62EF" w:rsidP="008D62EF">
          <w:pPr>
            <w:pStyle w:val="A7F348116BF94B9FA01BB816BB7FFC0E"/>
          </w:pPr>
          <w:r w:rsidRPr="00711F0E">
            <w:rPr>
              <w:rStyle w:val="placeholder1Char"/>
              <w:rFonts w:hint="eastAsia"/>
              <w:sz w:val="16"/>
              <w:szCs w:val="16"/>
            </w:rPr>
            <w:t>____</w:t>
          </w:r>
        </w:p>
      </w:docPartBody>
    </w:docPart>
    <w:docPart>
      <w:docPartPr>
        <w:name w:val="C19356C0724B4CE4BD409D815AD887E9"/>
        <w:category>
          <w:name w:val="常规"/>
          <w:gallery w:val="placeholder"/>
        </w:category>
        <w:types>
          <w:type w:val="bbPlcHdr"/>
        </w:types>
        <w:behaviors>
          <w:behavior w:val="content"/>
        </w:behaviors>
        <w:guid w:val="{4C059D75-26F5-4083-998C-B75BF18B6456}"/>
      </w:docPartPr>
      <w:docPartBody>
        <w:p w:rsidR="008D62EF" w:rsidRDefault="008D62EF" w:rsidP="008D62EF">
          <w:pPr>
            <w:pStyle w:val="C19356C0724B4CE4BD409D815AD887E9"/>
          </w:pPr>
          <w:r w:rsidRPr="00711F0E">
            <w:rPr>
              <w:rStyle w:val="placeholder1Char"/>
              <w:rFonts w:hint="eastAsia"/>
              <w:sz w:val="16"/>
              <w:szCs w:val="16"/>
            </w:rPr>
            <w:t>____</w:t>
          </w:r>
        </w:p>
      </w:docPartBody>
    </w:docPart>
    <w:docPart>
      <w:docPartPr>
        <w:name w:val="FA088C75E72C49F0BAC04A534202C5EB"/>
        <w:category>
          <w:name w:val="常规"/>
          <w:gallery w:val="placeholder"/>
        </w:category>
        <w:types>
          <w:type w:val="bbPlcHdr"/>
        </w:types>
        <w:behaviors>
          <w:behavior w:val="content"/>
        </w:behaviors>
        <w:guid w:val="{A642BE88-D344-495D-80B5-5E8E165C9D93}"/>
      </w:docPartPr>
      <w:docPartBody>
        <w:p w:rsidR="008D62EF" w:rsidRDefault="008D62EF" w:rsidP="008D62EF">
          <w:pPr>
            <w:pStyle w:val="FA088C75E72C49F0BAC04A534202C5EB"/>
          </w:pPr>
          <w:r w:rsidRPr="00711F0E">
            <w:rPr>
              <w:rStyle w:val="placeholder1Char"/>
              <w:rFonts w:hint="eastAsia"/>
              <w:sz w:val="16"/>
              <w:szCs w:val="16"/>
            </w:rPr>
            <w:t>____</w:t>
          </w:r>
        </w:p>
      </w:docPartBody>
    </w:docPart>
    <w:docPart>
      <w:docPartPr>
        <w:name w:val="8810828860FE42309070D4F518D0F759"/>
        <w:category>
          <w:name w:val="常规"/>
          <w:gallery w:val="placeholder"/>
        </w:category>
        <w:types>
          <w:type w:val="bbPlcHdr"/>
        </w:types>
        <w:behaviors>
          <w:behavior w:val="content"/>
        </w:behaviors>
        <w:guid w:val="{7338E8D6-F1F3-4C8E-BCBC-C8FAE6731AC9}"/>
      </w:docPartPr>
      <w:docPartBody>
        <w:p w:rsidR="008D62EF" w:rsidRDefault="008D62EF" w:rsidP="008D62EF">
          <w:pPr>
            <w:pStyle w:val="8810828860FE42309070D4F518D0F759"/>
          </w:pPr>
          <w:r w:rsidRPr="00711F0E">
            <w:rPr>
              <w:rStyle w:val="placeholder1Char"/>
              <w:rFonts w:hint="eastAsia"/>
              <w:sz w:val="16"/>
              <w:szCs w:val="16"/>
            </w:rPr>
            <w:t>____</w:t>
          </w:r>
        </w:p>
      </w:docPartBody>
    </w:docPart>
    <w:docPart>
      <w:docPartPr>
        <w:name w:val="8EF44614E361495090023D0B94E812CE"/>
        <w:category>
          <w:name w:val="常规"/>
          <w:gallery w:val="placeholder"/>
        </w:category>
        <w:types>
          <w:type w:val="bbPlcHdr"/>
        </w:types>
        <w:behaviors>
          <w:behavior w:val="content"/>
        </w:behaviors>
        <w:guid w:val="{C291C5F1-024F-44C0-AD55-5FB48C838166}"/>
      </w:docPartPr>
      <w:docPartBody>
        <w:p w:rsidR="008D62EF" w:rsidRDefault="008D62EF" w:rsidP="008D62EF">
          <w:pPr>
            <w:pStyle w:val="8EF44614E361495090023D0B94E812CE"/>
          </w:pPr>
          <w:r w:rsidRPr="00711F0E">
            <w:rPr>
              <w:rStyle w:val="placeholder1Char"/>
              <w:rFonts w:hint="eastAsia"/>
              <w:sz w:val="16"/>
              <w:szCs w:val="16"/>
            </w:rPr>
            <w:t>____</w:t>
          </w:r>
        </w:p>
      </w:docPartBody>
    </w:docPart>
    <w:docPart>
      <w:docPartPr>
        <w:name w:val="753568DD595442AE840965B6DE14E75B"/>
        <w:category>
          <w:name w:val="常规"/>
          <w:gallery w:val="placeholder"/>
        </w:category>
        <w:types>
          <w:type w:val="bbPlcHdr"/>
        </w:types>
        <w:behaviors>
          <w:behavior w:val="content"/>
        </w:behaviors>
        <w:guid w:val="{7A9C0A11-6897-48B5-BDB0-41A3415AFE5F}"/>
      </w:docPartPr>
      <w:docPartBody>
        <w:p w:rsidR="008D62EF" w:rsidRDefault="008D62EF" w:rsidP="008D62EF">
          <w:pPr>
            <w:pStyle w:val="753568DD595442AE840965B6DE14E75B"/>
          </w:pPr>
          <w:r w:rsidRPr="00711F0E">
            <w:rPr>
              <w:rStyle w:val="placeholder1Char"/>
              <w:rFonts w:hint="eastAsia"/>
              <w:sz w:val="16"/>
              <w:szCs w:val="16"/>
            </w:rPr>
            <w:t>____</w:t>
          </w:r>
        </w:p>
      </w:docPartBody>
    </w:docPart>
    <w:docPart>
      <w:docPartPr>
        <w:name w:val="6B007C19EC6C46129CDDB0B4B5662FBA"/>
        <w:category>
          <w:name w:val="常规"/>
          <w:gallery w:val="placeholder"/>
        </w:category>
        <w:types>
          <w:type w:val="bbPlcHdr"/>
        </w:types>
        <w:behaviors>
          <w:behavior w:val="content"/>
        </w:behaviors>
        <w:guid w:val="{FA0FE6E2-887D-4BBE-B774-FA72816EFF0F}"/>
      </w:docPartPr>
      <w:docPartBody>
        <w:p w:rsidR="008D62EF" w:rsidRDefault="008D62EF" w:rsidP="008D62EF">
          <w:pPr>
            <w:pStyle w:val="6B007C19EC6C46129CDDB0B4B5662FBA"/>
          </w:pPr>
          <w:r w:rsidRPr="00711F0E">
            <w:rPr>
              <w:rStyle w:val="placeholder1Char"/>
              <w:rFonts w:hint="eastAsia"/>
              <w:sz w:val="16"/>
              <w:szCs w:val="16"/>
            </w:rPr>
            <w:t>____</w:t>
          </w:r>
        </w:p>
      </w:docPartBody>
    </w:docPart>
    <w:docPart>
      <w:docPartPr>
        <w:name w:val="04057AD0B1AF40738199790B34A8C603"/>
        <w:category>
          <w:name w:val="常规"/>
          <w:gallery w:val="placeholder"/>
        </w:category>
        <w:types>
          <w:type w:val="bbPlcHdr"/>
        </w:types>
        <w:behaviors>
          <w:behavior w:val="content"/>
        </w:behaviors>
        <w:guid w:val="{908CDC04-9CE8-4EA2-B8A0-9D33B21B5F0A}"/>
      </w:docPartPr>
      <w:docPartBody>
        <w:p w:rsidR="008D62EF" w:rsidRDefault="008D62EF" w:rsidP="008D62EF">
          <w:pPr>
            <w:pStyle w:val="04057AD0B1AF40738199790B34A8C603"/>
          </w:pPr>
          <w:r w:rsidRPr="00711F0E">
            <w:rPr>
              <w:rStyle w:val="placeholder1Char"/>
              <w:rFonts w:hint="eastAsia"/>
              <w:sz w:val="16"/>
              <w:szCs w:val="16"/>
            </w:rPr>
            <w:t>____</w:t>
          </w:r>
        </w:p>
      </w:docPartBody>
    </w:docPart>
    <w:docPart>
      <w:docPartPr>
        <w:name w:val="A2833ECB6D4F4ABC90D97DD17E24CA15"/>
        <w:category>
          <w:name w:val="常规"/>
          <w:gallery w:val="placeholder"/>
        </w:category>
        <w:types>
          <w:type w:val="bbPlcHdr"/>
        </w:types>
        <w:behaviors>
          <w:behavior w:val="content"/>
        </w:behaviors>
        <w:guid w:val="{F035636A-95E4-42BF-8651-4AFE774EC9DC}"/>
      </w:docPartPr>
      <w:docPartBody>
        <w:p w:rsidR="008D62EF" w:rsidRDefault="008D62EF" w:rsidP="008D62EF">
          <w:pPr>
            <w:pStyle w:val="A2833ECB6D4F4ABC90D97DD17E24CA15"/>
          </w:pPr>
          <w:r w:rsidRPr="00711F0E">
            <w:rPr>
              <w:rStyle w:val="placeholder1Char"/>
              <w:rFonts w:hint="eastAsia"/>
              <w:sz w:val="16"/>
              <w:szCs w:val="16"/>
            </w:rPr>
            <w:t>____</w:t>
          </w:r>
        </w:p>
      </w:docPartBody>
    </w:docPart>
    <w:docPart>
      <w:docPartPr>
        <w:name w:val="06042F6CF2BC463BB32D1D61E4B58EB5"/>
        <w:category>
          <w:name w:val="常规"/>
          <w:gallery w:val="placeholder"/>
        </w:category>
        <w:types>
          <w:type w:val="bbPlcHdr"/>
        </w:types>
        <w:behaviors>
          <w:behavior w:val="content"/>
        </w:behaviors>
        <w:guid w:val="{903E4EF8-DF5C-4FD3-A4AB-653829FF5F6C}"/>
      </w:docPartPr>
      <w:docPartBody>
        <w:p w:rsidR="008D62EF" w:rsidRDefault="008D62EF" w:rsidP="008D62EF">
          <w:pPr>
            <w:pStyle w:val="06042F6CF2BC463BB32D1D61E4B58EB5"/>
          </w:pPr>
          <w:r w:rsidRPr="00711F0E">
            <w:rPr>
              <w:rStyle w:val="placeholder1Char"/>
              <w:rFonts w:hint="eastAsia"/>
              <w:sz w:val="16"/>
              <w:szCs w:val="16"/>
            </w:rPr>
            <w:t>____</w:t>
          </w:r>
        </w:p>
      </w:docPartBody>
    </w:docPart>
    <w:docPart>
      <w:docPartPr>
        <w:name w:val="CE3012FFFAD74342912398D05E53507A"/>
        <w:category>
          <w:name w:val="常规"/>
          <w:gallery w:val="placeholder"/>
        </w:category>
        <w:types>
          <w:type w:val="bbPlcHdr"/>
        </w:types>
        <w:behaviors>
          <w:behavior w:val="content"/>
        </w:behaviors>
        <w:guid w:val="{CD7BAE02-9D30-4ECF-910B-64D18B35A21D}"/>
      </w:docPartPr>
      <w:docPartBody>
        <w:p w:rsidR="008D62EF" w:rsidRDefault="008D62EF" w:rsidP="008D62EF">
          <w:pPr>
            <w:pStyle w:val="CE3012FFFAD74342912398D05E53507A"/>
          </w:pPr>
          <w:r w:rsidRPr="00711F0E">
            <w:rPr>
              <w:rStyle w:val="placeholder1Char"/>
              <w:rFonts w:hint="eastAsia"/>
              <w:sz w:val="16"/>
              <w:szCs w:val="16"/>
            </w:rPr>
            <w:t>____</w:t>
          </w:r>
        </w:p>
      </w:docPartBody>
    </w:docPart>
    <w:docPart>
      <w:docPartPr>
        <w:name w:val="F64B86FFFC4A46F7A7903FB936164EB8"/>
        <w:category>
          <w:name w:val="常规"/>
          <w:gallery w:val="placeholder"/>
        </w:category>
        <w:types>
          <w:type w:val="bbPlcHdr"/>
        </w:types>
        <w:behaviors>
          <w:behavior w:val="content"/>
        </w:behaviors>
        <w:guid w:val="{EA0023C5-EA28-4FAE-965D-7E6F11E18C5E}"/>
      </w:docPartPr>
      <w:docPartBody>
        <w:p w:rsidR="008D62EF" w:rsidRDefault="008D62EF" w:rsidP="008D62EF">
          <w:pPr>
            <w:pStyle w:val="F64B86FFFC4A46F7A7903FB936164EB8"/>
          </w:pPr>
          <w:r w:rsidRPr="00711F0E">
            <w:rPr>
              <w:rStyle w:val="placeholder1Char"/>
              <w:rFonts w:hint="eastAsia"/>
              <w:sz w:val="16"/>
              <w:szCs w:val="16"/>
            </w:rPr>
            <w:t>____</w:t>
          </w:r>
        </w:p>
      </w:docPartBody>
    </w:docPart>
    <w:docPart>
      <w:docPartPr>
        <w:name w:val="FC0D1E3DB889438A8F86016C910A6268"/>
        <w:category>
          <w:name w:val="常规"/>
          <w:gallery w:val="placeholder"/>
        </w:category>
        <w:types>
          <w:type w:val="bbPlcHdr"/>
        </w:types>
        <w:behaviors>
          <w:behavior w:val="content"/>
        </w:behaviors>
        <w:guid w:val="{8BD0CE0E-E6D3-490A-8953-42C79EF170C2}"/>
      </w:docPartPr>
      <w:docPartBody>
        <w:p w:rsidR="008D62EF" w:rsidRDefault="008D62EF" w:rsidP="008D62EF">
          <w:pPr>
            <w:pStyle w:val="FC0D1E3DB889438A8F86016C910A6268"/>
          </w:pPr>
          <w:r w:rsidRPr="00711F0E">
            <w:rPr>
              <w:rStyle w:val="placeholder1Char"/>
              <w:rFonts w:hint="eastAsia"/>
              <w:sz w:val="16"/>
              <w:szCs w:val="16"/>
            </w:rPr>
            <w:t>____</w:t>
          </w:r>
        </w:p>
      </w:docPartBody>
    </w:docPart>
    <w:docPart>
      <w:docPartPr>
        <w:name w:val="25323F3A055C447CA7E5132FBFCC6656"/>
        <w:category>
          <w:name w:val="常规"/>
          <w:gallery w:val="placeholder"/>
        </w:category>
        <w:types>
          <w:type w:val="bbPlcHdr"/>
        </w:types>
        <w:behaviors>
          <w:behavior w:val="content"/>
        </w:behaviors>
        <w:guid w:val="{061A414A-6D5C-4407-B446-66B8E5F62C04}"/>
      </w:docPartPr>
      <w:docPartBody>
        <w:p w:rsidR="008D62EF" w:rsidRDefault="008D62EF" w:rsidP="008D62EF">
          <w:pPr>
            <w:pStyle w:val="25323F3A055C447CA7E5132FBFCC6656"/>
          </w:pPr>
          <w:r w:rsidRPr="00711F0E">
            <w:rPr>
              <w:rStyle w:val="placeholder1Char"/>
              <w:rFonts w:hint="eastAsia"/>
              <w:sz w:val="16"/>
              <w:szCs w:val="16"/>
            </w:rPr>
            <w:t>____</w:t>
          </w:r>
        </w:p>
      </w:docPartBody>
    </w:docPart>
    <w:docPart>
      <w:docPartPr>
        <w:name w:val="88060C6B55254776AAAF2F1C35BFA7D3"/>
        <w:category>
          <w:name w:val="常规"/>
          <w:gallery w:val="placeholder"/>
        </w:category>
        <w:types>
          <w:type w:val="bbPlcHdr"/>
        </w:types>
        <w:behaviors>
          <w:behavior w:val="content"/>
        </w:behaviors>
        <w:guid w:val="{1D74ED83-6015-4F9D-AB89-32BA2702B62A}"/>
      </w:docPartPr>
      <w:docPartBody>
        <w:p w:rsidR="008D62EF" w:rsidRDefault="008D62EF" w:rsidP="008D62EF">
          <w:pPr>
            <w:pStyle w:val="88060C6B55254776AAAF2F1C35BFA7D3"/>
          </w:pPr>
          <w:r w:rsidRPr="00711F0E">
            <w:rPr>
              <w:rStyle w:val="placeholder1Char"/>
              <w:rFonts w:hint="eastAsia"/>
              <w:sz w:val="16"/>
              <w:szCs w:val="16"/>
            </w:rPr>
            <w:t>____</w:t>
          </w:r>
        </w:p>
      </w:docPartBody>
    </w:docPart>
    <w:docPart>
      <w:docPartPr>
        <w:name w:val="F100306A66114267BDF712F2CB02E78D"/>
        <w:category>
          <w:name w:val="常规"/>
          <w:gallery w:val="placeholder"/>
        </w:category>
        <w:types>
          <w:type w:val="bbPlcHdr"/>
        </w:types>
        <w:behaviors>
          <w:behavior w:val="content"/>
        </w:behaviors>
        <w:guid w:val="{EAC2CAAE-33D8-4EF7-A7FD-79A6DDE62ADC}"/>
      </w:docPartPr>
      <w:docPartBody>
        <w:p w:rsidR="008D62EF" w:rsidRDefault="008D62EF" w:rsidP="008D62EF">
          <w:pPr>
            <w:pStyle w:val="F100306A66114267BDF712F2CB02E78D"/>
          </w:pPr>
          <w:r w:rsidRPr="00711F0E">
            <w:rPr>
              <w:rStyle w:val="placeholder1Char"/>
              <w:rFonts w:hint="eastAsia"/>
              <w:sz w:val="16"/>
              <w:szCs w:val="16"/>
            </w:rPr>
            <w:t>____</w:t>
          </w:r>
        </w:p>
      </w:docPartBody>
    </w:docPart>
    <w:docPart>
      <w:docPartPr>
        <w:name w:val="83E44ABFDEB1456EBAD689E8EE3BBA0A"/>
        <w:category>
          <w:name w:val="常规"/>
          <w:gallery w:val="placeholder"/>
        </w:category>
        <w:types>
          <w:type w:val="bbPlcHdr"/>
        </w:types>
        <w:behaviors>
          <w:behavior w:val="content"/>
        </w:behaviors>
        <w:guid w:val="{2A4D04D2-369A-417D-BC00-1F31886B79B5}"/>
      </w:docPartPr>
      <w:docPartBody>
        <w:p w:rsidR="008D62EF" w:rsidRDefault="008D62EF" w:rsidP="008D62EF">
          <w:pPr>
            <w:pStyle w:val="83E44ABFDEB1456EBAD689E8EE3BBA0A"/>
          </w:pPr>
          <w:r w:rsidRPr="00711F0E">
            <w:rPr>
              <w:rStyle w:val="placeholder1Char"/>
              <w:rFonts w:hint="eastAsia"/>
              <w:sz w:val="16"/>
              <w:szCs w:val="16"/>
            </w:rPr>
            <w:t>____</w:t>
          </w:r>
        </w:p>
      </w:docPartBody>
    </w:docPart>
    <w:docPart>
      <w:docPartPr>
        <w:name w:val="DD3E4AEE3BB8445EB9F3C92FD8121544"/>
        <w:category>
          <w:name w:val="常规"/>
          <w:gallery w:val="placeholder"/>
        </w:category>
        <w:types>
          <w:type w:val="bbPlcHdr"/>
        </w:types>
        <w:behaviors>
          <w:behavior w:val="content"/>
        </w:behaviors>
        <w:guid w:val="{0DF65C67-4497-40AF-B0B3-391D8D36502E}"/>
      </w:docPartPr>
      <w:docPartBody>
        <w:p w:rsidR="008D62EF" w:rsidRDefault="008D62EF" w:rsidP="008D62EF">
          <w:pPr>
            <w:pStyle w:val="DD3E4AEE3BB8445EB9F3C92FD8121544"/>
          </w:pPr>
          <w:r w:rsidRPr="00711F0E">
            <w:rPr>
              <w:rStyle w:val="placeholder1Char"/>
              <w:rFonts w:hint="eastAsia"/>
              <w:sz w:val="16"/>
              <w:szCs w:val="16"/>
            </w:rPr>
            <w:t>____</w:t>
          </w:r>
        </w:p>
      </w:docPartBody>
    </w:docPart>
    <w:docPart>
      <w:docPartPr>
        <w:name w:val="9B637767AE64416BB14B9C0EDA1DEEBB"/>
        <w:category>
          <w:name w:val="常规"/>
          <w:gallery w:val="placeholder"/>
        </w:category>
        <w:types>
          <w:type w:val="bbPlcHdr"/>
        </w:types>
        <w:behaviors>
          <w:behavior w:val="content"/>
        </w:behaviors>
        <w:guid w:val="{B2A1EB55-C7DE-4B92-98B0-01DA10FDA3B2}"/>
      </w:docPartPr>
      <w:docPartBody>
        <w:p w:rsidR="008D62EF" w:rsidRDefault="008D62EF" w:rsidP="008D62EF">
          <w:pPr>
            <w:pStyle w:val="9B637767AE64416BB14B9C0EDA1DEEBB"/>
          </w:pPr>
          <w:r w:rsidRPr="00711F0E">
            <w:rPr>
              <w:rStyle w:val="placeholder1Char"/>
              <w:rFonts w:hint="eastAsia"/>
              <w:sz w:val="16"/>
              <w:szCs w:val="16"/>
            </w:rPr>
            <w:t>____</w:t>
          </w:r>
        </w:p>
      </w:docPartBody>
    </w:docPart>
    <w:docPart>
      <w:docPartPr>
        <w:name w:val="4900CF8272AD4FE4B593B2EF6B3F08CF"/>
        <w:category>
          <w:name w:val="常规"/>
          <w:gallery w:val="placeholder"/>
        </w:category>
        <w:types>
          <w:type w:val="bbPlcHdr"/>
        </w:types>
        <w:behaviors>
          <w:behavior w:val="content"/>
        </w:behaviors>
        <w:guid w:val="{E1F23B61-C3FD-475A-A011-BC7B97401577}"/>
      </w:docPartPr>
      <w:docPartBody>
        <w:p w:rsidR="008D62EF" w:rsidRDefault="008D62EF" w:rsidP="008D62EF">
          <w:pPr>
            <w:pStyle w:val="4900CF8272AD4FE4B593B2EF6B3F08CF"/>
          </w:pPr>
          <w:r w:rsidRPr="00711F0E">
            <w:rPr>
              <w:rStyle w:val="placeholder1Char"/>
              <w:rFonts w:hint="eastAsia"/>
              <w:sz w:val="16"/>
              <w:szCs w:val="16"/>
            </w:rPr>
            <w:t>____</w:t>
          </w:r>
        </w:p>
      </w:docPartBody>
    </w:docPart>
    <w:docPart>
      <w:docPartPr>
        <w:name w:val="949723DE12B24431905702C90DA1B2B7"/>
        <w:category>
          <w:name w:val="常规"/>
          <w:gallery w:val="placeholder"/>
        </w:category>
        <w:types>
          <w:type w:val="bbPlcHdr"/>
        </w:types>
        <w:behaviors>
          <w:behavior w:val="content"/>
        </w:behaviors>
        <w:guid w:val="{A9074CCF-0BDE-4A15-86EA-36157EF195A5}"/>
      </w:docPartPr>
      <w:docPartBody>
        <w:p w:rsidR="008D62EF" w:rsidRDefault="008D62EF" w:rsidP="008D62EF">
          <w:pPr>
            <w:pStyle w:val="949723DE12B24431905702C90DA1B2B7"/>
          </w:pPr>
          <w:r w:rsidRPr="00711F0E">
            <w:rPr>
              <w:rStyle w:val="placeholder1Char"/>
              <w:rFonts w:hint="eastAsia"/>
              <w:sz w:val="16"/>
              <w:szCs w:val="16"/>
            </w:rPr>
            <w:t>____</w:t>
          </w:r>
        </w:p>
      </w:docPartBody>
    </w:docPart>
    <w:docPart>
      <w:docPartPr>
        <w:name w:val="B6607205C573440791848750F4698A74"/>
        <w:category>
          <w:name w:val="常规"/>
          <w:gallery w:val="placeholder"/>
        </w:category>
        <w:types>
          <w:type w:val="bbPlcHdr"/>
        </w:types>
        <w:behaviors>
          <w:behavior w:val="content"/>
        </w:behaviors>
        <w:guid w:val="{F0D49116-CFC8-496D-AD21-7D9859C1B967}"/>
      </w:docPartPr>
      <w:docPartBody>
        <w:p w:rsidR="008D62EF" w:rsidRDefault="008D62EF" w:rsidP="008D62EF">
          <w:pPr>
            <w:pStyle w:val="B6607205C573440791848750F4698A74"/>
          </w:pPr>
          <w:r w:rsidRPr="00711F0E">
            <w:rPr>
              <w:rStyle w:val="placeholder1Char"/>
              <w:rFonts w:hint="eastAsia"/>
              <w:sz w:val="16"/>
              <w:szCs w:val="16"/>
            </w:rPr>
            <w:t>____</w:t>
          </w:r>
        </w:p>
      </w:docPartBody>
    </w:docPart>
    <w:docPart>
      <w:docPartPr>
        <w:name w:val="86C5C6783BA54376B65F535C853956A0"/>
        <w:category>
          <w:name w:val="常规"/>
          <w:gallery w:val="placeholder"/>
        </w:category>
        <w:types>
          <w:type w:val="bbPlcHdr"/>
        </w:types>
        <w:behaviors>
          <w:behavior w:val="content"/>
        </w:behaviors>
        <w:guid w:val="{0A16C81F-8328-4FE7-B6DC-C5CE1A27A4B7}"/>
      </w:docPartPr>
      <w:docPartBody>
        <w:p w:rsidR="008D62EF" w:rsidRDefault="008D62EF" w:rsidP="008D62EF">
          <w:pPr>
            <w:pStyle w:val="86C5C6783BA54376B65F535C853956A0"/>
          </w:pPr>
          <w:r w:rsidRPr="00711F0E">
            <w:rPr>
              <w:rStyle w:val="placeholder1Char"/>
              <w:rFonts w:hint="eastAsia"/>
              <w:sz w:val="16"/>
              <w:szCs w:val="16"/>
            </w:rPr>
            <w:t>____</w:t>
          </w:r>
        </w:p>
      </w:docPartBody>
    </w:docPart>
    <w:docPart>
      <w:docPartPr>
        <w:name w:val="E0656F59790344178D4BF8FA63DEB7DE"/>
        <w:category>
          <w:name w:val="常规"/>
          <w:gallery w:val="placeholder"/>
        </w:category>
        <w:types>
          <w:type w:val="bbPlcHdr"/>
        </w:types>
        <w:behaviors>
          <w:behavior w:val="content"/>
        </w:behaviors>
        <w:guid w:val="{D68955B0-9625-4EC0-8F85-D1F0A342892A}"/>
      </w:docPartPr>
      <w:docPartBody>
        <w:p w:rsidR="008D62EF" w:rsidRDefault="008D62EF" w:rsidP="008D62EF">
          <w:pPr>
            <w:pStyle w:val="E0656F59790344178D4BF8FA63DEB7DE"/>
          </w:pPr>
          <w:r w:rsidRPr="00711F0E">
            <w:rPr>
              <w:rStyle w:val="placeholder1Char"/>
              <w:rFonts w:hint="eastAsia"/>
              <w:sz w:val="16"/>
              <w:szCs w:val="16"/>
            </w:rPr>
            <w:t>____</w:t>
          </w:r>
        </w:p>
      </w:docPartBody>
    </w:docPart>
    <w:docPart>
      <w:docPartPr>
        <w:name w:val="DB550C875368418AAD910BBA5380BC7D"/>
        <w:category>
          <w:name w:val="常规"/>
          <w:gallery w:val="placeholder"/>
        </w:category>
        <w:types>
          <w:type w:val="bbPlcHdr"/>
        </w:types>
        <w:behaviors>
          <w:behavior w:val="content"/>
        </w:behaviors>
        <w:guid w:val="{69F5119D-3E54-4760-927B-2E10A368AA77}"/>
      </w:docPartPr>
      <w:docPartBody>
        <w:p w:rsidR="008D62EF" w:rsidRDefault="008D62EF" w:rsidP="008D62EF">
          <w:pPr>
            <w:pStyle w:val="DB550C875368418AAD910BBA5380BC7D"/>
          </w:pPr>
          <w:r w:rsidRPr="00711F0E">
            <w:rPr>
              <w:rStyle w:val="placeholder1Char"/>
              <w:rFonts w:hint="eastAsia"/>
              <w:sz w:val="16"/>
              <w:szCs w:val="16"/>
            </w:rPr>
            <w:t>____</w:t>
          </w:r>
        </w:p>
      </w:docPartBody>
    </w:docPart>
    <w:docPart>
      <w:docPartPr>
        <w:name w:val="8E9A2A2E1BEF45C0B9EEB2978E229D12"/>
        <w:category>
          <w:name w:val="常规"/>
          <w:gallery w:val="placeholder"/>
        </w:category>
        <w:types>
          <w:type w:val="bbPlcHdr"/>
        </w:types>
        <w:behaviors>
          <w:behavior w:val="content"/>
        </w:behaviors>
        <w:guid w:val="{B3EE2DD6-AECE-435C-8241-D63801B9D29F}"/>
      </w:docPartPr>
      <w:docPartBody>
        <w:p w:rsidR="008D62EF" w:rsidRDefault="008D62EF" w:rsidP="008D62EF">
          <w:pPr>
            <w:pStyle w:val="8E9A2A2E1BEF45C0B9EEB2978E229D12"/>
          </w:pPr>
          <w:r w:rsidRPr="00711F0E">
            <w:rPr>
              <w:rStyle w:val="placeholder1Char"/>
              <w:rFonts w:hint="eastAsia"/>
              <w:sz w:val="16"/>
              <w:szCs w:val="16"/>
            </w:rPr>
            <w:t>____</w:t>
          </w:r>
        </w:p>
      </w:docPartBody>
    </w:docPart>
    <w:docPart>
      <w:docPartPr>
        <w:name w:val="BD7C53B16E4D41B58A30A16E3718024C"/>
        <w:category>
          <w:name w:val="常规"/>
          <w:gallery w:val="placeholder"/>
        </w:category>
        <w:types>
          <w:type w:val="bbPlcHdr"/>
        </w:types>
        <w:behaviors>
          <w:behavior w:val="content"/>
        </w:behaviors>
        <w:guid w:val="{191F085C-2FE3-4430-BB00-6098CA185B46}"/>
      </w:docPartPr>
      <w:docPartBody>
        <w:p w:rsidR="008D62EF" w:rsidRDefault="008D62EF" w:rsidP="008D62EF">
          <w:pPr>
            <w:pStyle w:val="BD7C53B16E4D41B58A30A16E3718024C"/>
          </w:pPr>
          <w:r w:rsidRPr="00711F0E">
            <w:rPr>
              <w:rStyle w:val="placeholder1Char"/>
              <w:rFonts w:hint="eastAsia"/>
              <w:sz w:val="16"/>
              <w:szCs w:val="16"/>
            </w:rPr>
            <w:t>____</w:t>
          </w:r>
        </w:p>
      </w:docPartBody>
    </w:docPart>
    <w:docPart>
      <w:docPartPr>
        <w:name w:val="64DFF811CAB245B2AD8E930463A4041F"/>
        <w:category>
          <w:name w:val="常规"/>
          <w:gallery w:val="placeholder"/>
        </w:category>
        <w:types>
          <w:type w:val="bbPlcHdr"/>
        </w:types>
        <w:behaviors>
          <w:behavior w:val="content"/>
        </w:behaviors>
        <w:guid w:val="{789A197C-96BA-44EE-8BCE-081E31BEF2FE}"/>
      </w:docPartPr>
      <w:docPartBody>
        <w:p w:rsidR="008D62EF" w:rsidRDefault="008D62EF" w:rsidP="008D62EF">
          <w:pPr>
            <w:pStyle w:val="64DFF811CAB245B2AD8E930463A4041F"/>
          </w:pPr>
          <w:r w:rsidRPr="00711F0E">
            <w:rPr>
              <w:rStyle w:val="placeholder1Char"/>
              <w:rFonts w:hint="eastAsia"/>
              <w:sz w:val="16"/>
              <w:szCs w:val="16"/>
            </w:rPr>
            <w:t>____</w:t>
          </w:r>
        </w:p>
      </w:docPartBody>
    </w:docPart>
    <w:docPart>
      <w:docPartPr>
        <w:name w:val="B9827320679C4B09BF13802EF44CABE2"/>
        <w:category>
          <w:name w:val="常规"/>
          <w:gallery w:val="placeholder"/>
        </w:category>
        <w:types>
          <w:type w:val="bbPlcHdr"/>
        </w:types>
        <w:behaviors>
          <w:behavior w:val="content"/>
        </w:behaviors>
        <w:guid w:val="{CD0F397C-A355-4DE4-863D-F267D0F443FD}"/>
      </w:docPartPr>
      <w:docPartBody>
        <w:p w:rsidR="008D62EF" w:rsidRDefault="008D62EF" w:rsidP="008D62EF">
          <w:pPr>
            <w:pStyle w:val="B9827320679C4B09BF13802EF44CABE2"/>
          </w:pPr>
          <w:r w:rsidRPr="00711F0E">
            <w:rPr>
              <w:rStyle w:val="placeholder1Char"/>
              <w:rFonts w:hint="eastAsia"/>
              <w:sz w:val="16"/>
              <w:szCs w:val="16"/>
            </w:rPr>
            <w:t>____</w:t>
          </w:r>
        </w:p>
      </w:docPartBody>
    </w:docPart>
    <w:docPart>
      <w:docPartPr>
        <w:name w:val="865966F0C27A4F889894E0612BF57EE7"/>
        <w:category>
          <w:name w:val="常规"/>
          <w:gallery w:val="placeholder"/>
        </w:category>
        <w:types>
          <w:type w:val="bbPlcHdr"/>
        </w:types>
        <w:behaviors>
          <w:behavior w:val="content"/>
        </w:behaviors>
        <w:guid w:val="{EE3050F3-CF93-4DDC-A005-570123CD6BC5}"/>
      </w:docPartPr>
      <w:docPartBody>
        <w:p w:rsidR="008D62EF" w:rsidRDefault="008D62EF" w:rsidP="008D62EF">
          <w:pPr>
            <w:pStyle w:val="865966F0C27A4F889894E0612BF57EE7"/>
          </w:pPr>
          <w:r w:rsidRPr="00711F0E">
            <w:rPr>
              <w:rStyle w:val="placeholder1Char"/>
              <w:rFonts w:hint="eastAsia"/>
              <w:sz w:val="16"/>
              <w:szCs w:val="16"/>
            </w:rPr>
            <w:t>____</w:t>
          </w:r>
        </w:p>
      </w:docPartBody>
    </w:docPart>
    <w:docPart>
      <w:docPartPr>
        <w:name w:val="58457D535BC64726AAF9FED969A5E0E4"/>
        <w:category>
          <w:name w:val="常规"/>
          <w:gallery w:val="placeholder"/>
        </w:category>
        <w:types>
          <w:type w:val="bbPlcHdr"/>
        </w:types>
        <w:behaviors>
          <w:behavior w:val="content"/>
        </w:behaviors>
        <w:guid w:val="{F994A278-A9E1-45D8-B07B-7625C7B30330}"/>
      </w:docPartPr>
      <w:docPartBody>
        <w:p w:rsidR="008D62EF" w:rsidRDefault="008D62EF" w:rsidP="008D62EF">
          <w:pPr>
            <w:pStyle w:val="58457D535BC64726AAF9FED969A5E0E4"/>
          </w:pPr>
          <w:r w:rsidRPr="00711F0E">
            <w:rPr>
              <w:rStyle w:val="placeholder1Char"/>
              <w:rFonts w:hint="eastAsia"/>
              <w:sz w:val="16"/>
              <w:szCs w:val="16"/>
            </w:rPr>
            <w:t>____</w:t>
          </w:r>
        </w:p>
      </w:docPartBody>
    </w:docPart>
    <w:docPart>
      <w:docPartPr>
        <w:name w:val="BE04EE17F3AD4637935D5F185FF19125"/>
        <w:category>
          <w:name w:val="常规"/>
          <w:gallery w:val="placeholder"/>
        </w:category>
        <w:types>
          <w:type w:val="bbPlcHdr"/>
        </w:types>
        <w:behaviors>
          <w:behavior w:val="content"/>
        </w:behaviors>
        <w:guid w:val="{BEE5B8B3-EDA3-4DA9-B224-BBDB9C7BD753}"/>
      </w:docPartPr>
      <w:docPartBody>
        <w:p w:rsidR="008D62EF" w:rsidRDefault="008D62EF" w:rsidP="008D62EF">
          <w:pPr>
            <w:pStyle w:val="BE04EE17F3AD4637935D5F185FF19125"/>
          </w:pPr>
          <w:r w:rsidRPr="00711F0E">
            <w:rPr>
              <w:rStyle w:val="placeholder1Char"/>
              <w:rFonts w:hint="eastAsia"/>
              <w:sz w:val="16"/>
              <w:szCs w:val="16"/>
            </w:rPr>
            <w:t>____</w:t>
          </w:r>
        </w:p>
      </w:docPartBody>
    </w:docPart>
    <w:docPart>
      <w:docPartPr>
        <w:name w:val="465AE239D96D4B0EBBE20769BE1582DA"/>
        <w:category>
          <w:name w:val="常规"/>
          <w:gallery w:val="placeholder"/>
        </w:category>
        <w:types>
          <w:type w:val="bbPlcHdr"/>
        </w:types>
        <w:behaviors>
          <w:behavior w:val="content"/>
        </w:behaviors>
        <w:guid w:val="{D7FCA850-E14D-4644-965C-B8A0D2821424}"/>
      </w:docPartPr>
      <w:docPartBody>
        <w:p w:rsidR="008D62EF" w:rsidRDefault="008D62EF" w:rsidP="008D62EF">
          <w:pPr>
            <w:pStyle w:val="465AE239D96D4B0EBBE20769BE1582DA"/>
          </w:pPr>
          <w:r w:rsidRPr="00711F0E">
            <w:rPr>
              <w:rStyle w:val="placeholder1Char"/>
              <w:rFonts w:hint="eastAsia"/>
              <w:sz w:val="16"/>
              <w:szCs w:val="16"/>
            </w:rPr>
            <w:t>____</w:t>
          </w:r>
        </w:p>
      </w:docPartBody>
    </w:docPart>
    <w:docPart>
      <w:docPartPr>
        <w:name w:val="ABB7BCCE149C4C9E8FABDC8B39647F6A"/>
        <w:category>
          <w:name w:val="常规"/>
          <w:gallery w:val="placeholder"/>
        </w:category>
        <w:types>
          <w:type w:val="bbPlcHdr"/>
        </w:types>
        <w:behaviors>
          <w:behavior w:val="content"/>
        </w:behaviors>
        <w:guid w:val="{E1419509-9584-46B5-A405-57178D7548C5}"/>
      </w:docPartPr>
      <w:docPartBody>
        <w:p w:rsidR="008D62EF" w:rsidRDefault="008D62EF" w:rsidP="008D62EF">
          <w:pPr>
            <w:pStyle w:val="ABB7BCCE149C4C9E8FABDC8B39647F6A"/>
          </w:pPr>
          <w:r w:rsidRPr="00711F0E">
            <w:rPr>
              <w:rStyle w:val="placeholder1Char"/>
              <w:rFonts w:hint="eastAsia"/>
              <w:sz w:val="16"/>
              <w:szCs w:val="16"/>
            </w:rPr>
            <w:t>____</w:t>
          </w:r>
        </w:p>
      </w:docPartBody>
    </w:docPart>
    <w:docPart>
      <w:docPartPr>
        <w:name w:val="1334FF05417A4B9EAA8B287CF80E2811"/>
        <w:category>
          <w:name w:val="常规"/>
          <w:gallery w:val="placeholder"/>
        </w:category>
        <w:types>
          <w:type w:val="bbPlcHdr"/>
        </w:types>
        <w:behaviors>
          <w:behavior w:val="content"/>
        </w:behaviors>
        <w:guid w:val="{1EAF18EB-0727-490B-8D2B-9E1CB8BB1725}"/>
      </w:docPartPr>
      <w:docPartBody>
        <w:p w:rsidR="008D62EF" w:rsidRDefault="008D62EF" w:rsidP="008D62EF">
          <w:pPr>
            <w:pStyle w:val="1334FF05417A4B9EAA8B287CF80E2811"/>
          </w:pPr>
          <w:r w:rsidRPr="00711F0E">
            <w:rPr>
              <w:rStyle w:val="placeholder1Char"/>
              <w:rFonts w:hint="eastAsia"/>
              <w:sz w:val="16"/>
              <w:szCs w:val="16"/>
            </w:rPr>
            <w:t>____</w:t>
          </w:r>
        </w:p>
      </w:docPartBody>
    </w:docPart>
    <w:docPart>
      <w:docPartPr>
        <w:name w:val="6753CC162CEB4221B0F5CFDC48E90A52"/>
        <w:category>
          <w:name w:val="常规"/>
          <w:gallery w:val="placeholder"/>
        </w:category>
        <w:types>
          <w:type w:val="bbPlcHdr"/>
        </w:types>
        <w:behaviors>
          <w:behavior w:val="content"/>
        </w:behaviors>
        <w:guid w:val="{267F2E03-BC93-4711-B29F-8E8EF17F8B58}"/>
      </w:docPartPr>
      <w:docPartBody>
        <w:p w:rsidR="008D62EF" w:rsidRDefault="008D62EF" w:rsidP="008D62EF">
          <w:pPr>
            <w:pStyle w:val="6753CC162CEB4221B0F5CFDC48E90A52"/>
          </w:pPr>
          <w:r w:rsidRPr="00711F0E">
            <w:rPr>
              <w:rStyle w:val="placeholder1Char"/>
              <w:rFonts w:hint="eastAsia"/>
              <w:sz w:val="16"/>
              <w:szCs w:val="16"/>
            </w:rPr>
            <w:t>____</w:t>
          </w:r>
        </w:p>
      </w:docPartBody>
    </w:docPart>
    <w:docPart>
      <w:docPartPr>
        <w:name w:val="F21494EF44F14DDD8D42726BB7F6FC89"/>
        <w:category>
          <w:name w:val="常规"/>
          <w:gallery w:val="placeholder"/>
        </w:category>
        <w:types>
          <w:type w:val="bbPlcHdr"/>
        </w:types>
        <w:behaviors>
          <w:behavior w:val="content"/>
        </w:behaviors>
        <w:guid w:val="{7E4BBC5A-76A7-4EA3-9F73-FBF090081B8B}"/>
      </w:docPartPr>
      <w:docPartBody>
        <w:p w:rsidR="008D62EF" w:rsidRDefault="008D62EF" w:rsidP="008D62EF">
          <w:pPr>
            <w:pStyle w:val="F21494EF44F14DDD8D42726BB7F6FC89"/>
          </w:pPr>
          <w:r w:rsidRPr="00711F0E">
            <w:rPr>
              <w:rStyle w:val="placeholder1Char"/>
              <w:rFonts w:hint="eastAsia"/>
              <w:sz w:val="16"/>
              <w:szCs w:val="16"/>
            </w:rPr>
            <w:t>____</w:t>
          </w:r>
        </w:p>
      </w:docPartBody>
    </w:docPart>
    <w:docPart>
      <w:docPartPr>
        <w:name w:val="E331D780D22F49A2B64C8F8E81F8C512"/>
        <w:category>
          <w:name w:val="常规"/>
          <w:gallery w:val="placeholder"/>
        </w:category>
        <w:types>
          <w:type w:val="bbPlcHdr"/>
        </w:types>
        <w:behaviors>
          <w:behavior w:val="content"/>
        </w:behaviors>
        <w:guid w:val="{1782400A-B292-4EB1-A2AD-5F8B281836E4}"/>
      </w:docPartPr>
      <w:docPartBody>
        <w:p w:rsidR="008D62EF" w:rsidRDefault="008D62EF" w:rsidP="008D62EF">
          <w:pPr>
            <w:pStyle w:val="E331D780D22F49A2B64C8F8E81F8C512"/>
          </w:pPr>
          <w:r w:rsidRPr="00711F0E">
            <w:rPr>
              <w:rStyle w:val="placeholder1Char"/>
              <w:rFonts w:hint="eastAsia"/>
              <w:sz w:val="16"/>
              <w:szCs w:val="16"/>
            </w:rPr>
            <w:t>____</w:t>
          </w:r>
        </w:p>
      </w:docPartBody>
    </w:docPart>
    <w:docPart>
      <w:docPartPr>
        <w:name w:val="4A37FD2C3AAF4045B46ABC072D4D84A1"/>
        <w:category>
          <w:name w:val="常规"/>
          <w:gallery w:val="placeholder"/>
        </w:category>
        <w:types>
          <w:type w:val="bbPlcHdr"/>
        </w:types>
        <w:behaviors>
          <w:behavior w:val="content"/>
        </w:behaviors>
        <w:guid w:val="{32590AFD-F763-4DFF-BC10-647A2A6901F7}"/>
      </w:docPartPr>
      <w:docPartBody>
        <w:p w:rsidR="008D62EF" w:rsidRDefault="008D62EF" w:rsidP="008D62EF">
          <w:pPr>
            <w:pStyle w:val="4A37FD2C3AAF4045B46ABC072D4D84A1"/>
          </w:pPr>
          <w:r w:rsidRPr="00711F0E">
            <w:rPr>
              <w:rStyle w:val="placeholder1Char"/>
              <w:rFonts w:hint="eastAsia"/>
              <w:sz w:val="16"/>
              <w:szCs w:val="16"/>
            </w:rPr>
            <w:t>____</w:t>
          </w:r>
        </w:p>
      </w:docPartBody>
    </w:docPart>
    <w:docPart>
      <w:docPartPr>
        <w:name w:val="63749D692D4A4760BE77D98CB77A23D4"/>
        <w:category>
          <w:name w:val="常规"/>
          <w:gallery w:val="placeholder"/>
        </w:category>
        <w:types>
          <w:type w:val="bbPlcHdr"/>
        </w:types>
        <w:behaviors>
          <w:behavior w:val="content"/>
        </w:behaviors>
        <w:guid w:val="{AC28062D-6AAF-4395-B533-F4D5846A8A51}"/>
      </w:docPartPr>
      <w:docPartBody>
        <w:p w:rsidR="008D62EF" w:rsidRDefault="008D62EF" w:rsidP="008D62EF">
          <w:pPr>
            <w:pStyle w:val="63749D692D4A4760BE77D98CB77A23D4"/>
          </w:pPr>
          <w:r w:rsidRPr="00711F0E">
            <w:rPr>
              <w:rStyle w:val="placeholder1Char"/>
              <w:rFonts w:hint="eastAsia"/>
              <w:sz w:val="16"/>
              <w:szCs w:val="16"/>
            </w:rPr>
            <w:t>____</w:t>
          </w:r>
        </w:p>
      </w:docPartBody>
    </w:docPart>
    <w:docPart>
      <w:docPartPr>
        <w:name w:val="AE5E62A6155745A28EE94DA64A2F04F5"/>
        <w:category>
          <w:name w:val="常规"/>
          <w:gallery w:val="placeholder"/>
        </w:category>
        <w:types>
          <w:type w:val="bbPlcHdr"/>
        </w:types>
        <w:behaviors>
          <w:behavior w:val="content"/>
        </w:behaviors>
        <w:guid w:val="{1FC357D3-5203-4D9A-B355-05252E2062A8}"/>
      </w:docPartPr>
      <w:docPartBody>
        <w:p w:rsidR="008D62EF" w:rsidRDefault="008D62EF" w:rsidP="008D62EF">
          <w:pPr>
            <w:pStyle w:val="AE5E62A6155745A28EE94DA64A2F04F5"/>
          </w:pPr>
          <w:r w:rsidRPr="00711F0E">
            <w:rPr>
              <w:rStyle w:val="placeholder1Char"/>
              <w:rFonts w:hint="eastAsia"/>
              <w:sz w:val="16"/>
              <w:szCs w:val="16"/>
            </w:rPr>
            <w:t>____</w:t>
          </w:r>
        </w:p>
      </w:docPartBody>
    </w:docPart>
    <w:docPart>
      <w:docPartPr>
        <w:name w:val="5D3F39B0B6BB42639966280061D565FE"/>
        <w:category>
          <w:name w:val="常规"/>
          <w:gallery w:val="placeholder"/>
        </w:category>
        <w:types>
          <w:type w:val="bbPlcHdr"/>
        </w:types>
        <w:behaviors>
          <w:behavior w:val="content"/>
        </w:behaviors>
        <w:guid w:val="{B7C5060B-D693-4CFF-A840-D4D1372B9562}"/>
      </w:docPartPr>
      <w:docPartBody>
        <w:p w:rsidR="008D62EF" w:rsidRDefault="008D62EF" w:rsidP="008D62EF">
          <w:pPr>
            <w:pStyle w:val="5D3F39B0B6BB42639966280061D565FE"/>
          </w:pPr>
          <w:r w:rsidRPr="00711F0E">
            <w:rPr>
              <w:rStyle w:val="placeholder1Char"/>
              <w:rFonts w:hint="eastAsia"/>
              <w:sz w:val="16"/>
              <w:szCs w:val="16"/>
            </w:rPr>
            <w:t>____</w:t>
          </w:r>
        </w:p>
      </w:docPartBody>
    </w:docPart>
    <w:docPart>
      <w:docPartPr>
        <w:name w:val="AB2B1226D3A44A728AF21E20E9083378"/>
        <w:category>
          <w:name w:val="常规"/>
          <w:gallery w:val="placeholder"/>
        </w:category>
        <w:types>
          <w:type w:val="bbPlcHdr"/>
        </w:types>
        <w:behaviors>
          <w:behavior w:val="content"/>
        </w:behaviors>
        <w:guid w:val="{60721726-27D8-4737-B80F-5FA4BB5D0AC6}"/>
      </w:docPartPr>
      <w:docPartBody>
        <w:p w:rsidR="008D62EF" w:rsidRDefault="008D62EF" w:rsidP="008D62EF">
          <w:pPr>
            <w:pStyle w:val="AB2B1226D3A44A728AF21E20E9083378"/>
          </w:pPr>
          <w:r w:rsidRPr="00711F0E">
            <w:rPr>
              <w:rStyle w:val="placeholder1Char"/>
              <w:rFonts w:hint="eastAsia"/>
              <w:sz w:val="16"/>
              <w:szCs w:val="16"/>
            </w:rPr>
            <w:t>____</w:t>
          </w:r>
        </w:p>
      </w:docPartBody>
    </w:docPart>
    <w:docPart>
      <w:docPartPr>
        <w:name w:val="9AC87EC028C84F6CA1A63F8418A928F3"/>
        <w:category>
          <w:name w:val="常规"/>
          <w:gallery w:val="placeholder"/>
        </w:category>
        <w:types>
          <w:type w:val="bbPlcHdr"/>
        </w:types>
        <w:behaviors>
          <w:behavior w:val="content"/>
        </w:behaviors>
        <w:guid w:val="{0BBA3189-D263-4297-B60C-C27EA5F9CC5F}"/>
      </w:docPartPr>
      <w:docPartBody>
        <w:p w:rsidR="008D62EF" w:rsidRDefault="008D62EF" w:rsidP="008D62EF">
          <w:pPr>
            <w:pStyle w:val="9AC87EC028C84F6CA1A63F8418A928F3"/>
          </w:pPr>
          <w:r w:rsidRPr="00711F0E">
            <w:rPr>
              <w:rStyle w:val="placeholder1Char"/>
              <w:rFonts w:hint="eastAsia"/>
              <w:sz w:val="16"/>
              <w:szCs w:val="16"/>
            </w:rPr>
            <w:t>____</w:t>
          </w:r>
        </w:p>
      </w:docPartBody>
    </w:docPart>
    <w:docPart>
      <w:docPartPr>
        <w:name w:val="A2800E2E402F4FD1A3289EEEA2157414"/>
        <w:category>
          <w:name w:val="常规"/>
          <w:gallery w:val="placeholder"/>
        </w:category>
        <w:types>
          <w:type w:val="bbPlcHdr"/>
        </w:types>
        <w:behaviors>
          <w:behavior w:val="content"/>
        </w:behaviors>
        <w:guid w:val="{A37A88EC-B6FD-42B1-9B62-80FBB08ED00E}"/>
      </w:docPartPr>
      <w:docPartBody>
        <w:p w:rsidR="008D62EF" w:rsidRDefault="008D62EF" w:rsidP="008D62EF">
          <w:pPr>
            <w:pStyle w:val="A2800E2E402F4FD1A3289EEEA2157414"/>
          </w:pPr>
          <w:r w:rsidRPr="00711F0E">
            <w:rPr>
              <w:rStyle w:val="placeholder1Char"/>
              <w:rFonts w:hint="eastAsia"/>
              <w:sz w:val="16"/>
              <w:szCs w:val="16"/>
            </w:rPr>
            <w:t>____</w:t>
          </w:r>
        </w:p>
      </w:docPartBody>
    </w:docPart>
    <w:docPart>
      <w:docPartPr>
        <w:name w:val="B964471BFB594248B637DEDA3BCAB366"/>
        <w:category>
          <w:name w:val="常规"/>
          <w:gallery w:val="placeholder"/>
        </w:category>
        <w:types>
          <w:type w:val="bbPlcHdr"/>
        </w:types>
        <w:behaviors>
          <w:behavior w:val="content"/>
        </w:behaviors>
        <w:guid w:val="{E915F8A6-22DE-4C4F-AD69-AF37BE11537E}"/>
      </w:docPartPr>
      <w:docPartBody>
        <w:p w:rsidR="008D62EF" w:rsidRDefault="008D62EF" w:rsidP="008D62EF">
          <w:pPr>
            <w:pStyle w:val="B964471BFB594248B637DEDA3BCAB366"/>
          </w:pPr>
          <w:r w:rsidRPr="00711F0E">
            <w:rPr>
              <w:rStyle w:val="placeholder1Char"/>
              <w:rFonts w:hint="eastAsia"/>
              <w:sz w:val="16"/>
              <w:szCs w:val="16"/>
            </w:rPr>
            <w:t>____</w:t>
          </w:r>
        </w:p>
      </w:docPartBody>
    </w:docPart>
    <w:docPart>
      <w:docPartPr>
        <w:name w:val="DA1AFD13D0C8456CB24C7549D2F30F55"/>
        <w:category>
          <w:name w:val="常规"/>
          <w:gallery w:val="placeholder"/>
        </w:category>
        <w:types>
          <w:type w:val="bbPlcHdr"/>
        </w:types>
        <w:behaviors>
          <w:behavior w:val="content"/>
        </w:behaviors>
        <w:guid w:val="{4BC7075E-C52F-40F4-A453-9D907DE340D2}"/>
      </w:docPartPr>
      <w:docPartBody>
        <w:p w:rsidR="008D62EF" w:rsidRDefault="008D62EF" w:rsidP="008D62EF">
          <w:pPr>
            <w:pStyle w:val="DA1AFD13D0C8456CB24C7549D2F30F55"/>
          </w:pPr>
          <w:r w:rsidRPr="00711F0E">
            <w:rPr>
              <w:rStyle w:val="placeholder1Char"/>
              <w:rFonts w:hint="eastAsia"/>
              <w:sz w:val="16"/>
              <w:szCs w:val="16"/>
            </w:rPr>
            <w:t>____</w:t>
          </w:r>
        </w:p>
      </w:docPartBody>
    </w:docPart>
    <w:docPart>
      <w:docPartPr>
        <w:name w:val="8A895C382E134CF685AA37B7FF877E23"/>
        <w:category>
          <w:name w:val="常规"/>
          <w:gallery w:val="placeholder"/>
        </w:category>
        <w:types>
          <w:type w:val="bbPlcHdr"/>
        </w:types>
        <w:behaviors>
          <w:behavior w:val="content"/>
        </w:behaviors>
        <w:guid w:val="{BFAA8206-48BE-40DB-AD50-730F7FD247EE}"/>
      </w:docPartPr>
      <w:docPartBody>
        <w:p w:rsidR="008D62EF" w:rsidRDefault="008D62EF" w:rsidP="008D62EF">
          <w:pPr>
            <w:pStyle w:val="8A895C382E134CF685AA37B7FF877E23"/>
          </w:pPr>
          <w:r w:rsidRPr="00711F0E">
            <w:rPr>
              <w:rStyle w:val="placeholder1Char"/>
              <w:rFonts w:hint="eastAsia"/>
              <w:sz w:val="16"/>
              <w:szCs w:val="16"/>
            </w:rPr>
            <w:t>____</w:t>
          </w:r>
        </w:p>
      </w:docPartBody>
    </w:docPart>
    <w:docPart>
      <w:docPartPr>
        <w:name w:val="F73900DB085949A4923BEC6C3E4DEB6E"/>
        <w:category>
          <w:name w:val="常规"/>
          <w:gallery w:val="placeholder"/>
        </w:category>
        <w:types>
          <w:type w:val="bbPlcHdr"/>
        </w:types>
        <w:behaviors>
          <w:behavior w:val="content"/>
        </w:behaviors>
        <w:guid w:val="{B5EBEEBF-050D-4AF8-A5EE-AA0344BB8F2A}"/>
      </w:docPartPr>
      <w:docPartBody>
        <w:p w:rsidR="008D62EF" w:rsidRDefault="008D62EF" w:rsidP="008D62EF">
          <w:pPr>
            <w:pStyle w:val="F73900DB085949A4923BEC6C3E4DEB6E"/>
          </w:pPr>
          <w:r w:rsidRPr="00711F0E">
            <w:rPr>
              <w:rStyle w:val="placeholder1Char"/>
              <w:rFonts w:hint="eastAsia"/>
              <w:sz w:val="16"/>
              <w:szCs w:val="16"/>
            </w:rPr>
            <w:t>____</w:t>
          </w:r>
        </w:p>
      </w:docPartBody>
    </w:docPart>
    <w:docPart>
      <w:docPartPr>
        <w:name w:val="64867C08A2F246D6AA9560D97EA7BB45"/>
        <w:category>
          <w:name w:val="常规"/>
          <w:gallery w:val="placeholder"/>
        </w:category>
        <w:types>
          <w:type w:val="bbPlcHdr"/>
        </w:types>
        <w:behaviors>
          <w:behavior w:val="content"/>
        </w:behaviors>
        <w:guid w:val="{463F37C1-0EF3-46A0-8CB1-0722970325BE}"/>
      </w:docPartPr>
      <w:docPartBody>
        <w:p w:rsidR="008D62EF" w:rsidRDefault="008D62EF" w:rsidP="008D62EF">
          <w:pPr>
            <w:pStyle w:val="64867C08A2F246D6AA9560D97EA7BB45"/>
          </w:pPr>
          <w:r w:rsidRPr="00711F0E">
            <w:rPr>
              <w:rStyle w:val="placeholder1Char"/>
              <w:rFonts w:hint="eastAsia"/>
              <w:sz w:val="16"/>
              <w:szCs w:val="16"/>
            </w:rPr>
            <w:t>____</w:t>
          </w:r>
        </w:p>
      </w:docPartBody>
    </w:docPart>
    <w:docPart>
      <w:docPartPr>
        <w:name w:val="1723F106C358470D9C71EB3AC4E2E0AD"/>
        <w:category>
          <w:name w:val="常规"/>
          <w:gallery w:val="placeholder"/>
        </w:category>
        <w:types>
          <w:type w:val="bbPlcHdr"/>
        </w:types>
        <w:behaviors>
          <w:behavior w:val="content"/>
        </w:behaviors>
        <w:guid w:val="{81F06A71-35BB-4707-9E44-34D8C6E382C5}"/>
      </w:docPartPr>
      <w:docPartBody>
        <w:p w:rsidR="008D62EF" w:rsidRDefault="008D62EF" w:rsidP="008D62EF">
          <w:pPr>
            <w:pStyle w:val="1723F106C358470D9C71EB3AC4E2E0AD"/>
          </w:pPr>
          <w:r w:rsidRPr="00711F0E">
            <w:rPr>
              <w:rStyle w:val="placeholder1Char"/>
              <w:rFonts w:hint="eastAsia"/>
              <w:sz w:val="16"/>
              <w:szCs w:val="16"/>
            </w:rPr>
            <w:t>____</w:t>
          </w:r>
        </w:p>
      </w:docPartBody>
    </w:docPart>
    <w:docPart>
      <w:docPartPr>
        <w:name w:val="FD83A4F50DC54258B85AB6A4CD63EE31"/>
        <w:category>
          <w:name w:val="常规"/>
          <w:gallery w:val="placeholder"/>
        </w:category>
        <w:types>
          <w:type w:val="bbPlcHdr"/>
        </w:types>
        <w:behaviors>
          <w:behavior w:val="content"/>
        </w:behaviors>
        <w:guid w:val="{EE76784F-BE6B-4BD5-BB73-720E158466EE}"/>
      </w:docPartPr>
      <w:docPartBody>
        <w:p w:rsidR="008D62EF" w:rsidRDefault="008D62EF" w:rsidP="008D62EF">
          <w:pPr>
            <w:pStyle w:val="FD83A4F50DC54258B85AB6A4CD63EE31"/>
          </w:pPr>
          <w:r w:rsidRPr="00711F0E">
            <w:rPr>
              <w:rStyle w:val="placeholder1Char"/>
              <w:rFonts w:hint="eastAsia"/>
              <w:sz w:val="16"/>
              <w:szCs w:val="16"/>
            </w:rPr>
            <w:t>____</w:t>
          </w:r>
        </w:p>
      </w:docPartBody>
    </w:docPart>
    <w:docPart>
      <w:docPartPr>
        <w:name w:val="A9CD08D526994420BE79968BC1C981B5"/>
        <w:category>
          <w:name w:val="常规"/>
          <w:gallery w:val="placeholder"/>
        </w:category>
        <w:types>
          <w:type w:val="bbPlcHdr"/>
        </w:types>
        <w:behaviors>
          <w:behavior w:val="content"/>
        </w:behaviors>
        <w:guid w:val="{2E01B720-903D-4C72-9A19-FBC0753EBD0A}"/>
      </w:docPartPr>
      <w:docPartBody>
        <w:p w:rsidR="008D62EF" w:rsidRDefault="008D62EF" w:rsidP="008D62EF">
          <w:pPr>
            <w:pStyle w:val="A9CD08D526994420BE79968BC1C981B5"/>
          </w:pPr>
          <w:r w:rsidRPr="00711F0E">
            <w:rPr>
              <w:rStyle w:val="placeholder1Char"/>
              <w:rFonts w:hint="eastAsia"/>
              <w:sz w:val="16"/>
              <w:szCs w:val="16"/>
            </w:rPr>
            <w:t>____</w:t>
          </w:r>
        </w:p>
      </w:docPartBody>
    </w:docPart>
    <w:docPart>
      <w:docPartPr>
        <w:name w:val="CE0F76555E284A5EB73044CA909F5AFB"/>
        <w:category>
          <w:name w:val="常规"/>
          <w:gallery w:val="placeholder"/>
        </w:category>
        <w:types>
          <w:type w:val="bbPlcHdr"/>
        </w:types>
        <w:behaviors>
          <w:behavior w:val="content"/>
        </w:behaviors>
        <w:guid w:val="{827FDF47-66AC-402E-936F-210E3E800AE6}"/>
      </w:docPartPr>
      <w:docPartBody>
        <w:p w:rsidR="008D62EF" w:rsidRDefault="008D62EF" w:rsidP="008D62EF">
          <w:pPr>
            <w:pStyle w:val="CE0F76555E284A5EB73044CA909F5AFB"/>
          </w:pPr>
          <w:r w:rsidRPr="00711F0E">
            <w:rPr>
              <w:rStyle w:val="placeholder1Char"/>
              <w:rFonts w:hint="eastAsia"/>
              <w:sz w:val="16"/>
              <w:szCs w:val="16"/>
            </w:rPr>
            <w:t>____</w:t>
          </w:r>
        </w:p>
      </w:docPartBody>
    </w:docPart>
    <w:docPart>
      <w:docPartPr>
        <w:name w:val="B7331C6DD84743FEA8EC6BF6E9DD27D7"/>
        <w:category>
          <w:name w:val="常规"/>
          <w:gallery w:val="placeholder"/>
        </w:category>
        <w:types>
          <w:type w:val="bbPlcHdr"/>
        </w:types>
        <w:behaviors>
          <w:behavior w:val="content"/>
        </w:behaviors>
        <w:guid w:val="{3B7A5D5D-9CCD-4CAE-A7FA-252F87538FE6}"/>
      </w:docPartPr>
      <w:docPartBody>
        <w:p w:rsidR="008D62EF" w:rsidRDefault="008D62EF" w:rsidP="008D62EF">
          <w:pPr>
            <w:pStyle w:val="B7331C6DD84743FEA8EC6BF6E9DD27D7"/>
          </w:pPr>
          <w:r w:rsidRPr="00711F0E">
            <w:rPr>
              <w:rStyle w:val="placeholder1Char"/>
              <w:rFonts w:hint="eastAsia"/>
              <w:sz w:val="16"/>
              <w:szCs w:val="16"/>
            </w:rPr>
            <w:t>____</w:t>
          </w:r>
        </w:p>
      </w:docPartBody>
    </w:docPart>
    <w:docPart>
      <w:docPartPr>
        <w:name w:val="F55E5D7816474B1BA90FBAC221CBA3B7"/>
        <w:category>
          <w:name w:val="常规"/>
          <w:gallery w:val="placeholder"/>
        </w:category>
        <w:types>
          <w:type w:val="bbPlcHdr"/>
        </w:types>
        <w:behaviors>
          <w:behavior w:val="content"/>
        </w:behaviors>
        <w:guid w:val="{E8B59F14-45C4-4CC7-8CAF-6B9CD0FBE29B}"/>
      </w:docPartPr>
      <w:docPartBody>
        <w:p w:rsidR="008D62EF" w:rsidRDefault="008D62EF" w:rsidP="008D62EF">
          <w:pPr>
            <w:pStyle w:val="F55E5D7816474B1BA90FBAC221CBA3B7"/>
          </w:pPr>
          <w:r w:rsidRPr="00711F0E">
            <w:rPr>
              <w:rStyle w:val="placeholder1Char"/>
              <w:rFonts w:hint="eastAsia"/>
              <w:sz w:val="16"/>
              <w:szCs w:val="16"/>
            </w:rPr>
            <w:t>____</w:t>
          </w:r>
        </w:p>
      </w:docPartBody>
    </w:docPart>
    <w:docPart>
      <w:docPartPr>
        <w:name w:val="D6E33DB486554C289F47FB2563DA57D4"/>
        <w:category>
          <w:name w:val="常规"/>
          <w:gallery w:val="placeholder"/>
        </w:category>
        <w:types>
          <w:type w:val="bbPlcHdr"/>
        </w:types>
        <w:behaviors>
          <w:behavior w:val="content"/>
        </w:behaviors>
        <w:guid w:val="{A0B71934-A07C-4379-BE3D-7A34E3CEFEF1}"/>
      </w:docPartPr>
      <w:docPartBody>
        <w:p w:rsidR="008D62EF" w:rsidRDefault="008D62EF" w:rsidP="008D62EF">
          <w:pPr>
            <w:pStyle w:val="D6E33DB486554C289F47FB2563DA57D4"/>
          </w:pPr>
          <w:r w:rsidRPr="00711F0E">
            <w:rPr>
              <w:rStyle w:val="placeholder1Char"/>
              <w:rFonts w:hint="eastAsia"/>
              <w:sz w:val="16"/>
              <w:szCs w:val="16"/>
            </w:rPr>
            <w:t>____</w:t>
          </w:r>
        </w:p>
      </w:docPartBody>
    </w:docPart>
    <w:docPart>
      <w:docPartPr>
        <w:name w:val="049E43F49D7843D18975E3311A13566A"/>
        <w:category>
          <w:name w:val="常规"/>
          <w:gallery w:val="placeholder"/>
        </w:category>
        <w:types>
          <w:type w:val="bbPlcHdr"/>
        </w:types>
        <w:behaviors>
          <w:behavior w:val="content"/>
        </w:behaviors>
        <w:guid w:val="{D7022118-40A0-45AE-973B-BC8A65FFC49F}"/>
      </w:docPartPr>
      <w:docPartBody>
        <w:p w:rsidR="008D62EF" w:rsidRDefault="008D62EF" w:rsidP="008D62EF">
          <w:pPr>
            <w:pStyle w:val="049E43F49D7843D18975E3311A13566A"/>
          </w:pPr>
          <w:r w:rsidRPr="00711F0E">
            <w:rPr>
              <w:rStyle w:val="placeholder1Char"/>
              <w:rFonts w:hint="eastAsia"/>
              <w:sz w:val="16"/>
              <w:szCs w:val="16"/>
            </w:rPr>
            <w:t>____</w:t>
          </w:r>
        </w:p>
      </w:docPartBody>
    </w:docPart>
    <w:docPart>
      <w:docPartPr>
        <w:name w:val="2C1E624FD5664086B639CEA43A03CB17"/>
        <w:category>
          <w:name w:val="常规"/>
          <w:gallery w:val="placeholder"/>
        </w:category>
        <w:types>
          <w:type w:val="bbPlcHdr"/>
        </w:types>
        <w:behaviors>
          <w:behavior w:val="content"/>
        </w:behaviors>
        <w:guid w:val="{38080FD2-82AD-4569-B9F8-9A2F6D1BD614}"/>
      </w:docPartPr>
      <w:docPartBody>
        <w:p w:rsidR="008D62EF" w:rsidRDefault="008D62EF" w:rsidP="008D62EF">
          <w:pPr>
            <w:pStyle w:val="2C1E624FD5664086B639CEA43A03CB17"/>
          </w:pPr>
          <w:r w:rsidRPr="00711F0E">
            <w:rPr>
              <w:rStyle w:val="placeholder1Char"/>
              <w:rFonts w:hint="eastAsia"/>
              <w:sz w:val="16"/>
              <w:szCs w:val="16"/>
            </w:rPr>
            <w:t>____</w:t>
          </w:r>
        </w:p>
      </w:docPartBody>
    </w:docPart>
    <w:docPart>
      <w:docPartPr>
        <w:name w:val="4DEA59F4291C4827AECC88B72D6BC5EE"/>
        <w:category>
          <w:name w:val="常规"/>
          <w:gallery w:val="placeholder"/>
        </w:category>
        <w:types>
          <w:type w:val="bbPlcHdr"/>
        </w:types>
        <w:behaviors>
          <w:behavior w:val="content"/>
        </w:behaviors>
        <w:guid w:val="{1B865DFE-F90F-4ACC-BC1C-51EC544B109A}"/>
      </w:docPartPr>
      <w:docPartBody>
        <w:p w:rsidR="008D62EF" w:rsidRDefault="008D62EF" w:rsidP="008D62EF">
          <w:pPr>
            <w:pStyle w:val="4DEA59F4291C4827AECC88B72D6BC5EE"/>
          </w:pPr>
          <w:r w:rsidRPr="00711F0E">
            <w:rPr>
              <w:rStyle w:val="placeholder1Char"/>
              <w:rFonts w:hint="eastAsia"/>
              <w:sz w:val="16"/>
              <w:szCs w:val="16"/>
            </w:rPr>
            <w:t>____</w:t>
          </w:r>
        </w:p>
      </w:docPartBody>
    </w:docPart>
    <w:docPart>
      <w:docPartPr>
        <w:name w:val="3DF1A13018B3448DBAFF4B0DBF875174"/>
        <w:category>
          <w:name w:val="常规"/>
          <w:gallery w:val="placeholder"/>
        </w:category>
        <w:types>
          <w:type w:val="bbPlcHdr"/>
        </w:types>
        <w:behaviors>
          <w:behavior w:val="content"/>
        </w:behaviors>
        <w:guid w:val="{1A0BAF46-0C3D-4B3D-977C-438EE1B9691C}"/>
      </w:docPartPr>
      <w:docPartBody>
        <w:p w:rsidR="008D62EF" w:rsidRDefault="008D62EF" w:rsidP="008D62EF">
          <w:pPr>
            <w:pStyle w:val="3DF1A13018B3448DBAFF4B0DBF875174"/>
          </w:pPr>
          <w:r w:rsidRPr="00711F0E">
            <w:rPr>
              <w:rStyle w:val="placeholder1Char"/>
              <w:rFonts w:hint="eastAsia"/>
              <w:sz w:val="16"/>
              <w:szCs w:val="16"/>
            </w:rPr>
            <w:t>____</w:t>
          </w:r>
        </w:p>
      </w:docPartBody>
    </w:docPart>
    <w:docPart>
      <w:docPartPr>
        <w:name w:val="330E22DDBB9C452E96B6F75E451614EB"/>
        <w:category>
          <w:name w:val="常规"/>
          <w:gallery w:val="placeholder"/>
        </w:category>
        <w:types>
          <w:type w:val="bbPlcHdr"/>
        </w:types>
        <w:behaviors>
          <w:behavior w:val="content"/>
        </w:behaviors>
        <w:guid w:val="{7C048C5A-1588-4BAB-BC29-DAB60CF88C45}"/>
      </w:docPartPr>
      <w:docPartBody>
        <w:p w:rsidR="008D62EF" w:rsidRDefault="008D62EF" w:rsidP="008D62EF">
          <w:pPr>
            <w:pStyle w:val="330E22DDBB9C452E96B6F75E451614EB"/>
          </w:pPr>
          <w:r w:rsidRPr="00711F0E">
            <w:rPr>
              <w:rStyle w:val="placeholder1Char"/>
              <w:rFonts w:hint="eastAsia"/>
              <w:sz w:val="16"/>
              <w:szCs w:val="16"/>
            </w:rPr>
            <w:t>____</w:t>
          </w:r>
        </w:p>
      </w:docPartBody>
    </w:docPart>
    <w:docPart>
      <w:docPartPr>
        <w:name w:val="52B01A7879544D85BF4EAB2F59037821"/>
        <w:category>
          <w:name w:val="常规"/>
          <w:gallery w:val="placeholder"/>
        </w:category>
        <w:types>
          <w:type w:val="bbPlcHdr"/>
        </w:types>
        <w:behaviors>
          <w:behavior w:val="content"/>
        </w:behaviors>
        <w:guid w:val="{58CC2607-4AF5-4C11-A9DE-8A73DEE474FB}"/>
      </w:docPartPr>
      <w:docPartBody>
        <w:p w:rsidR="008D62EF" w:rsidRDefault="008D62EF" w:rsidP="008D62EF">
          <w:pPr>
            <w:pStyle w:val="52B01A7879544D85BF4EAB2F59037821"/>
          </w:pPr>
          <w:r w:rsidRPr="00711F0E">
            <w:rPr>
              <w:rStyle w:val="placeholder1Char"/>
              <w:rFonts w:hint="eastAsia"/>
              <w:sz w:val="16"/>
              <w:szCs w:val="16"/>
            </w:rPr>
            <w:t>____</w:t>
          </w:r>
        </w:p>
      </w:docPartBody>
    </w:docPart>
    <w:docPart>
      <w:docPartPr>
        <w:name w:val="91177E1057174E1CB7E1ABAF4D821BE4"/>
        <w:category>
          <w:name w:val="常规"/>
          <w:gallery w:val="placeholder"/>
        </w:category>
        <w:types>
          <w:type w:val="bbPlcHdr"/>
        </w:types>
        <w:behaviors>
          <w:behavior w:val="content"/>
        </w:behaviors>
        <w:guid w:val="{DA3392BD-E649-41DB-9A0B-EEC867DBA139}"/>
      </w:docPartPr>
      <w:docPartBody>
        <w:p w:rsidR="008D62EF" w:rsidRDefault="008D62EF" w:rsidP="008D62EF">
          <w:pPr>
            <w:pStyle w:val="91177E1057174E1CB7E1ABAF4D821BE4"/>
          </w:pPr>
          <w:r w:rsidRPr="00711F0E">
            <w:rPr>
              <w:rStyle w:val="placeholder1Char"/>
              <w:rFonts w:hint="eastAsia"/>
              <w:sz w:val="16"/>
              <w:szCs w:val="16"/>
            </w:rPr>
            <w:t>____</w:t>
          </w:r>
        </w:p>
      </w:docPartBody>
    </w:docPart>
    <w:docPart>
      <w:docPartPr>
        <w:name w:val="4401D0FFEDBF49D2AF5CBC0F52BD38CD"/>
        <w:category>
          <w:name w:val="常规"/>
          <w:gallery w:val="placeholder"/>
        </w:category>
        <w:types>
          <w:type w:val="bbPlcHdr"/>
        </w:types>
        <w:behaviors>
          <w:behavior w:val="content"/>
        </w:behaviors>
        <w:guid w:val="{7EFDC31C-6C4B-4775-9AFC-58C1CDFDFF2A}"/>
      </w:docPartPr>
      <w:docPartBody>
        <w:p w:rsidR="008D62EF" w:rsidRDefault="008D62EF" w:rsidP="008D62EF">
          <w:pPr>
            <w:pStyle w:val="4401D0FFEDBF49D2AF5CBC0F52BD38CD"/>
          </w:pPr>
          <w:r w:rsidRPr="00711F0E">
            <w:rPr>
              <w:rStyle w:val="placeholder1Char"/>
              <w:rFonts w:hint="eastAsia"/>
              <w:sz w:val="16"/>
              <w:szCs w:val="16"/>
            </w:rPr>
            <w:t>____</w:t>
          </w:r>
        </w:p>
      </w:docPartBody>
    </w:docPart>
    <w:docPart>
      <w:docPartPr>
        <w:name w:val="944CC1BD4BA144A0BB952ED6D463E471"/>
        <w:category>
          <w:name w:val="常规"/>
          <w:gallery w:val="placeholder"/>
        </w:category>
        <w:types>
          <w:type w:val="bbPlcHdr"/>
        </w:types>
        <w:behaviors>
          <w:behavior w:val="content"/>
        </w:behaviors>
        <w:guid w:val="{9507C24D-DACC-4521-9993-1068351175C6}"/>
      </w:docPartPr>
      <w:docPartBody>
        <w:p w:rsidR="008D62EF" w:rsidRDefault="008D62EF" w:rsidP="008D62EF">
          <w:pPr>
            <w:pStyle w:val="944CC1BD4BA144A0BB952ED6D463E471"/>
          </w:pPr>
          <w:r w:rsidRPr="00711F0E">
            <w:rPr>
              <w:rStyle w:val="placeholder1Char"/>
              <w:rFonts w:hint="eastAsia"/>
              <w:sz w:val="16"/>
              <w:szCs w:val="16"/>
            </w:rPr>
            <w:t>____</w:t>
          </w:r>
        </w:p>
      </w:docPartBody>
    </w:docPart>
    <w:docPart>
      <w:docPartPr>
        <w:name w:val="F73D5DD1612948D8B5C1E796DB2BB49A"/>
        <w:category>
          <w:name w:val="常规"/>
          <w:gallery w:val="placeholder"/>
        </w:category>
        <w:types>
          <w:type w:val="bbPlcHdr"/>
        </w:types>
        <w:behaviors>
          <w:behavior w:val="content"/>
        </w:behaviors>
        <w:guid w:val="{84661D64-315B-4CF0-B68A-5D3227291AB7}"/>
      </w:docPartPr>
      <w:docPartBody>
        <w:p w:rsidR="008D62EF" w:rsidRDefault="008D62EF" w:rsidP="008D62EF">
          <w:pPr>
            <w:pStyle w:val="F73D5DD1612948D8B5C1E796DB2BB49A"/>
          </w:pPr>
          <w:r w:rsidRPr="00711F0E">
            <w:rPr>
              <w:rStyle w:val="placeholder1Char"/>
              <w:rFonts w:hint="eastAsia"/>
              <w:sz w:val="16"/>
              <w:szCs w:val="16"/>
            </w:rPr>
            <w:t>____</w:t>
          </w:r>
        </w:p>
      </w:docPartBody>
    </w:docPart>
    <w:docPart>
      <w:docPartPr>
        <w:name w:val="F79C9F5FA14548B7A5DD36B76ADBF924"/>
        <w:category>
          <w:name w:val="常规"/>
          <w:gallery w:val="placeholder"/>
        </w:category>
        <w:types>
          <w:type w:val="bbPlcHdr"/>
        </w:types>
        <w:behaviors>
          <w:behavior w:val="content"/>
        </w:behaviors>
        <w:guid w:val="{947D68E1-74A2-4C5E-A84C-E5FD9A1FB622}"/>
      </w:docPartPr>
      <w:docPartBody>
        <w:p w:rsidR="008D62EF" w:rsidRDefault="008D62EF" w:rsidP="008D62EF">
          <w:pPr>
            <w:pStyle w:val="F79C9F5FA14548B7A5DD36B76ADBF924"/>
          </w:pPr>
          <w:r w:rsidRPr="00711F0E">
            <w:rPr>
              <w:rStyle w:val="placeholder1Char"/>
              <w:rFonts w:hint="eastAsia"/>
              <w:sz w:val="16"/>
              <w:szCs w:val="16"/>
            </w:rPr>
            <w:t>____</w:t>
          </w:r>
        </w:p>
      </w:docPartBody>
    </w:docPart>
    <w:docPart>
      <w:docPartPr>
        <w:name w:val="A8801343C87A437785B48584EC3C7E7C"/>
        <w:category>
          <w:name w:val="常规"/>
          <w:gallery w:val="placeholder"/>
        </w:category>
        <w:types>
          <w:type w:val="bbPlcHdr"/>
        </w:types>
        <w:behaviors>
          <w:behavior w:val="content"/>
        </w:behaviors>
        <w:guid w:val="{84B06D08-8909-461A-AE44-D5761FEE2B65}"/>
      </w:docPartPr>
      <w:docPartBody>
        <w:p w:rsidR="008D62EF" w:rsidRDefault="008D62EF" w:rsidP="008D62EF">
          <w:pPr>
            <w:pStyle w:val="A8801343C87A437785B48584EC3C7E7C"/>
          </w:pPr>
          <w:r w:rsidRPr="00711F0E">
            <w:rPr>
              <w:rStyle w:val="placeholder1Char"/>
              <w:rFonts w:hint="eastAsia"/>
              <w:sz w:val="16"/>
              <w:szCs w:val="16"/>
            </w:rPr>
            <w:t>____</w:t>
          </w:r>
        </w:p>
      </w:docPartBody>
    </w:docPart>
    <w:docPart>
      <w:docPartPr>
        <w:name w:val="3E2983065BF541D4A63D93F8789B28B3"/>
        <w:category>
          <w:name w:val="常规"/>
          <w:gallery w:val="placeholder"/>
        </w:category>
        <w:types>
          <w:type w:val="bbPlcHdr"/>
        </w:types>
        <w:behaviors>
          <w:behavior w:val="content"/>
        </w:behaviors>
        <w:guid w:val="{2446FF21-0F5F-4B56-AEEA-CCB47AD42DD0}"/>
      </w:docPartPr>
      <w:docPartBody>
        <w:p w:rsidR="008D62EF" w:rsidRDefault="008D62EF" w:rsidP="008D62EF">
          <w:pPr>
            <w:pStyle w:val="3E2983065BF541D4A63D93F8789B28B3"/>
          </w:pPr>
          <w:r w:rsidRPr="00711F0E">
            <w:rPr>
              <w:rStyle w:val="placeholder1Char"/>
              <w:rFonts w:hint="eastAsia"/>
              <w:sz w:val="16"/>
              <w:szCs w:val="16"/>
            </w:rPr>
            <w:t>____</w:t>
          </w:r>
        </w:p>
      </w:docPartBody>
    </w:docPart>
    <w:docPart>
      <w:docPartPr>
        <w:name w:val="1FE8DF79FED74EA68837155420E08C86"/>
        <w:category>
          <w:name w:val="常规"/>
          <w:gallery w:val="placeholder"/>
        </w:category>
        <w:types>
          <w:type w:val="bbPlcHdr"/>
        </w:types>
        <w:behaviors>
          <w:behavior w:val="content"/>
        </w:behaviors>
        <w:guid w:val="{2C5B32D0-C0C0-437D-989D-4AED93366636}"/>
      </w:docPartPr>
      <w:docPartBody>
        <w:p w:rsidR="008D62EF" w:rsidRDefault="008D62EF" w:rsidP="008D62EF">
          <w:pPr>
            <w:pStyle w:val="1FE8DF79FED74EA68837155420E08C86"/>
          </w:pPr>
          <w:r w:rsidRPr="00711F0E">
            <w:rPr>
              <w:rStyle w:val="placeholder1Char"/>
              <w:rFonts w:hint="eastAsia"/>
              <w:sz w:val="16"/>
              <w:szCs w:val="16"/>
            </w:rPr>
            <w:t>____</w:t>
          </w:r>
        </w:p>
      </w:docPartBody>
    </w:docPart>
    <w:docPart>
      <w:docPartPr>
        <w:name w:val="48FDFEF5C83A4F079175BB10A0346547"/>
        <w:category>
          <w:name w:val="常规"/>
          <w:gallery w:val="placeholder"/>
        </w:category>
        <w:types>
          <w:type w:val="bbPlcHdr"/>
        </w:types>
        <w:behaviors>
          <w:behavior w:val="content"/>
        </w:behaviors>
        <w:guid w:val="{3AB5DF16-7C80-417E-BB61-13A521562AEA}"/>
      </w:docPartPr>
      <w:docPartBody>
        <w:p w:rsidR="008D62EF" w:rsidRDefault="008D62EF" w:rsidP="008D62EF">
          <w:pPr>
            <w:pStyle w:val="48FDFEF5C83A4F079175BB10A0346547"/>
          </w:pPr>
          <w:r w:rsidRPr="00711F0E">
            <w:rPr>
              <w:rStyle w:val="placeholder1Char"/>
              <w:rFonts w:hint="eastAsia"/>
              <w:sz w:val="16"/>
              <w:szCs w:val="16"/>
            </w:rPr>
            <w:t>____</w:t>
          </w:r>
        </w:p>
      </w:docPartBody>
    </w:docPart>
    <w:docPart>
      <w:docPartPr>
        <w:name w:val="F0F7B670C3F148988C3891245A9CE5F1"/>
        <w:category>
          <w:name w:val="常规"/>
          <w:gallery w:val="placeholder"/>
        </w:category>
        <w:types>
          <w:type w:val="bbPlcHdr"/>
        </w:types>
        <w:behaviors>
          <w:behavior w:val="content"/>
        </w:behaviors>
        <w:guid w:val="{F8A8F84D-0C9E-4B01-8500-6F45620A5C5C}"/>
      </w:docPartPr>
      <w:docPartBody>
        <w:p w:rsidR="008D62EF" w:rsidRDefault="008D62EF" w:rsidP="008D62EF">
          <w:pPr>
            <w:pStyle w:val="F0F7B670C3F148988C3891245A9CE5F1"/>
          </w:pPr>
          <w:r w:rsidRPr="00711F0E">
            <w:rPr>
              <w:rStyle w:val="placeholder1Char"/>
              <w:rFonts w:hint="eastAsia"/>
              <w:sz w:val="16"/>
              <w:szCs w:val="16"/>
            </w:rPr>
            <w:t>____</w:t>
          </w:r>
        </w:p>
      </w:docPartBody>
    </w:docPart>
    <w:docPart>
      <w:docPartPr>
        <w:name w:val="7EC2383577FB498DAFB55E9650AEC5EA"/>
        <w:category>
          <w:name w:val="常规"/>
          <w:gallery w:val="placeholder"/>
        </w:category>
        <w:types>
          <w:type w:val="bbPlcHdr"/>
        </w:types>
        <w:behaviors>
          <w:behavior w:val="content"/>
        </w:behaviors>
        <w:guid w:val="{8DA548BA-1873-4F99-A034-55D6C35A011C}"/>
      </w:docPartPr>
      <w:docPartBody>
        <w:p w:rsidR="008D62EF" w:rsidRDefault="008D62EF" w:rsidP="008D62EF">
          <w:pPr>
            <w:pStyle w:val="7EC2383577FB498DAFB55E9650AEC5EA"/>
          </w:pPr>
          <w:r w:rsidRPr="00711F0E">
            <w:rPr>
              <w:rStyle w:val="placeholder1Char"/>
              <w:rFonts w:hint="eastAsia"/>
              <w:sz w:val="16"/>
              <w:szCs w:val="16"/>
            </w:rPr>
            <w:t>____</w:t>
          </w:r>
        </w:p>
      </w:docPartBody>
    </w:docPart>
    <w:docPart>
      <w:docPartPr>
        <w:name w:val="C215A5B4297A44879C9FB6B3E973F1CC"/>
        <w:category>
          <w:name w:val="常规"/>
          <w:gallery w:val="placeholder"/>
        </w:category>
        <w:types>
          <w:type w:val="bbPlcHdr"/>
        </w:types>
        <w:behaviors>
          <w:behavior w:val="content"/>
        </w:behaviors>
        <w:guid w:val="{CC9A3B81-355C-4DAA-9357-C69A6E354AA9}"/>
      </w:docPartPr>
      <w:docPartBody>
        <w:p w:rsidR="008D62EF" w:rsidRDefault="008D62EF" w:rsidP="008D62EF">
          <w:pPr>
            <w:pStyle w:val="C215A5B4297A44879C9FB6B3E973F1CC"/>
          </w:pPr>
          <w:r w:rsidRPr="00711F0E">
            <w:rPr>
              <w:rStyle w:val="placeholder1Char"/>
              <w:rFonts w:hint="eastAsia"/>
              <w:sz w:val="16"/>
              <w:szCs w:val="16"/>
            </w:rPr>
            <w:t>____</w:t>
          </w:r>
        </w:p>
      </w:docPartBody>
    </w:docPart>
    <w:docPart>
      <w:docPartPr>
        <w:name w:val="A004AFECDC434418B53DC41DF7423FE7"/>
        <w:category>
          <w:name w:val="常规"/>
          <w:gallery w:val="placeholder"/>
        </w:category>
        <w:types>
          <w:type w:val="bbPlcHdr"/>
        </w:types>
        <w:behaviors>
          <w:behavior w:val="content"/>
        </w:behaviors>
        <w:guid w:val="{FC06474D-CAFB-4DCE-87B7-657D05E6F19C}"/>
      </w:docPartPr>
      <w:docPartBody>
        <w:p w:rsidR="008D62EF" w:rsidRDefault="008D62EF" w:rsidP="008D62EF">
          <w:pPr>
            <w:pStyle w:val="A004AFECDC434418B53DC41DF7423FE7"/>
          </w:pPr>
          <w:r w:rsidRPr="00711F0E">
            <w:rPr>
              <w:rStyle w:val="placeholder1Char"/>
              <w:rFonts w:hint="eastAsia"/>
              <w:sz w:val="16"/>
              <w:szCs w:val="16"/>
            </w:rPr>
            <w:t>____</w:t>
          </w:r>
        </w:p>
      </w:docPartBody>
    </w:docPart>
    <w:docPart>
      <w:docPartPr>
        <w:name w:val="8927F133B8304722AA3B358D54D7AB1B"/>
        <w:category>
          <w:name w:val="常规"/>
          <w:gallery w:val="placeholder"/>
        </w:category>
        <w:types>
          <w:type w:val="bbPlcHdr"/>
        </w:types>
        <w:behaviors>
          <w:behavior w:val="content"/>
        </w:behaviors>
        <w:guid w:val="{5DA5E38B-CF82-40A6-941E-F94F293217ED}"/>
      </w:docPartPr>
      <w:docPartBody>
        <w:p w:rsidR="008D62EF" w:rsidRDefault="008D62EF" w:rsidP="008D62EF">
          <w:pPr>
            <w:pStyle w:val="8927F133B8304722AA3B358D54D7AB1B"/>
          </w:pPr>
          <w:r w:rsidRPr="00711F0E">
            <w:rPr>
              <w:rStyle w:val="placeholder1Char"/>
              <w:rFonts w:hint="eastAsia"/>
              <w:sz w:val="16"/>
              <w:szCs w:val="16"/>
            </w:rPr>
            <w:t>____</w:t>
          </w:r>
        </w:p>
      </w:docPartBody>
    </w:docPart>
    <w:docPart>
      <w:docPartPr>
        <w:name w:val="B4A48358906F466F86500E438ECFA673"/>
        <w:category>
          <w:name w:val="常规"/>
          <w:gallery w:val="placeholder"/>
        </w:category>
        <w:types>
          <w:type w:val="bbPlcHdr"/>
        </w:types>
        <w:behaviors>
          <w:behavior w:val="content"/>
        </w:behaviors>
        <w:guid w:val="{003126B9-41E7-44C1-A5C3-B4DF0A0D2D74}"/>
      </w:docPartPr>
      <w:docPartBody>
        <w:p w:rsidR="008D62EF" w:rsidRDefault="008D62EF" w:rsidP="008D62EF">
          <w:pPr>
            <w:pStyle w:val="B4A48358906F466F86500E438ECFA673"/>
          </w:pPr>
          <w:r w:rsidRPr="00711F0E">
            <w:rPr>
              <w:rStyle w:val="placeholder1Char"/>
              <w:rFonts w:hint="eastAsia"/>
              <w:sz w:val="16"/>
              <w:szCs w:val="16"/>
            </w:rPr>
            <w:t>____</w:t>
          </w:r>
        </w:p>
      </w:docPartBody>
    </w:docPart>
    <w:docPart>
      <w:docPartPr>
        <w:name w:val="478642C122B1412CA200A1E922D93A5C"/>
        <w:category>
          <w:name w:val="常规"/>
          <w:gallery w:val="placeholder"/>
        </w:category>
        <w:types>
          <w:type w:val="bbPlcHdr"/>
        </w:types>
        <w:behaviors>
          <w:behavior w:val="content"/>
        </w:behaviors>
        <w:guid w:val="{C45CA2A9-B765-4D68-A49A-3A879F86CB21}"/>
      </w:docPartPr>
      <w:docPartBody>
        <w:p w:rsidR="008D62EF" w:rsidRDefault="008D62EF" w:rsidP="008D62EF">
          <w:pPr>
            <w:pStyle w:val="478642C122B1412CA200A1E922D93A5C"/>
          </w:pPr>
          <w:r w:rsidRPr="00711F0E">
            <w:rPr>
              <w:rStyle w:val="placeholder1Char"/>
              <w:rFonts w:hint="eastAsia"/>
              <w:sz w:val="16"/>
              <w:szCs w:val="16"/>
            </w:rPr>
            <w:t>____</w:t>
          </w:r>
        </w:p>
      </w:docPartBody>
    </w:docPart>
    <w:docPart>
      <w:docPartPr>
        <w:name w:val="8FED186866114ACFB1D5366181C6E449"/>
        <w:category>
          <w:name w:val="常规"/>
          <w:gallery w:val="placeholder"/>
        </w:category>
        <w:types>
          <w:type w:val="bbPlcHdr"/>
        </w:types>
        <w:behaviors>
          <w:behavior w:val="content"/>
        </w:behaviors>
        <w:guid w:val="{9E1FEEA7-033B-4DAB-B48A-C06D9EC5BF94}"/>
      </w:docPartPr>
      <w:docPartBody>
        <w:p w:rsidR="008D62EF" w:rsidRDefault="008D62EF" w:rsidP="008D62EF">
          <w:pPr>
            <w:pStyle w:val="8FED186866114ACFB1D5366181C6E449"/>
          </w:pPr>
          <w:r w:rsidRPr="00711F0E">
            <w:rPr>
              <w:rStyle w:val="placeholder1Char"/>
              <w:rFonts w:hint="eastAsia"/>
              <w:sz w:val="16"/>
              <w:szCs w:val="16"/>
            </w:rPr>
            <w:t>____</w:t>
          </w:r>
        </w:p>
      </w:docPartBody>
    </w:docPart>
    <w:docPart>
      <w:docPartPr>
        <w:name w:val="9E1BF35BB447466F9A1EF2FCFC35014B"/>
        <w:category>
          <w:name w:val="常规"/>
          <w:gallery w:val="placeholder"/>
        </w:category>
        <w:types>
          <w:type w:val="bbPlcHdr"/>
        </w:types>
        <w:behaviors>
          <w:behavior w:val="content"/>
        </w:behaviors>
        <w:guid w:val="{A988ECD0-0DA6-4522-B57E-2BEE673D96CE}"/>
      </w:docPartPr>
      <w:docPartBody>
        <w:p w:rsidR="008D62EF" w:rsidRDefault="008D62EF" w:rsidP="008D62EF">
          <w:pPr>
            <w:pStyle w:val="9E1BF35BB447466F9A1EF2FCFC35014B"/>
          </w:pPr>
          <w:r w:rsidRPr="00711F0E">
            <w:rPr>
              <w:rStyle w:val="placeholder1Char"/>
              <w:rFonts w:hint="eastAsia"/>
              <w:sz w:val="16"/>
              <w:szCs w:val="16"/>
            </w:rPr>
            <w:t>____</w:t>
          </w:r>
        </w:p>
      </w:docPartBody>
    </w:docPart>
    <w:docPart>
      <w:docPartPr>
        <w:name w:val="2D21F0134F5048F780B151BECE3B17D0"/>
        <w:category>
          <w:name w:val="常规"/>
          <w:gallery w:val="placeholder"/>
        </w:category>
        <w:types>
          <w:type w:val="bbPlcHdr"/>
        </w:types>
        <w:behaviors>
          <w:behavior w:val="content"/>
        </w:behaviors>
        <w:guid w:val="{05B0625F-AF2E-416E-891C-7EE34D8220EC}"/>
      </w:docPartPr>
      <w:docPartBody>
        <w:p w:rsidR="008D62EF" w:rsidRDefault="008D62EF" w:rsidP="008D62EF">
          <w:pPr>
            <w:pStyle w:val="2D21F0134F5048F780B151BECE3B17D0"/>
          </w:pPr>
          <w:r w:rsidRPr="00711F0E">
            <w:rPr>
              <w:rStyle w:val="placeholder1Char"/>
              <w:rFonts w:hint="eastAsia"/>
              <w:sz w:val="16"/>
              <w:szCs w:val="16"/>
            </w:rPr>
            <w:t>____</w:t>
          </w:r>
        </w:p>
      </w:docPartBody>
    </w:docPart>
    <w:docPart>
      <w:docPartPr>
        <w:name w:val="4D788A734E5540D393F80DC3801919D3"/>
        <w:category>
          <w:name w:val="常规"/>
          <w:gallery w:val="placeholder"/>
        </w:category>
        <w:types>
          <w:type w:val="bbPlcHdr"/>
        </w:types>
        <w:behaviors>
          <w:behavior w:val="content"/>
        </w:behaviors>
        <w:guid w:val="{851D357D-98F0-4FBA-830A-DF8A64D7E746}"/>
      </w:docPartPr>
      <w:docPartBody>
        <w:p w:rsidR="008D62EF" w:rsidRDefault="008D62EF" w:rsidP="008D62EF">
          <w:pPr>
            <w:pStyle w:val="4D788A734E5540D393F80DC3801919D3"/>
          </w:pPr>
          <w:r w:rsidRPr="00711F0E">
            <w:rPr>
              <w:rStyle w:val="placeholder1Char"/>
              <w:rFonts w:hint="eastAsia"/>
              <w:sz w:val="16"/>
              <w:szCs w:val="16"/>
            </w:rPr>
            <w:t>____</w:t>
          </w:r>
        </w:p>
      </w:docPartBody>
    </w:docPart>
    <w:docPart>
      <w:docPartPr>
        <w:name w:val="CF8D891D233A46F5B2CAA69C0FDE1662"/>
        <w:category>
          <w:name w:val="常规"/>
          <w:gallery w:val="placeholder"/>
        </w:category>
        <w:types>
          <w:type w:val="bbPlcHdr"/>
        </w:types>
        <w:behaviors>
          <w:behavior w:val="content"/>
        </w:behaviors>
        <w:guid w:val="{3B7A1D0D-5E50-4F3E-84C4-CC08469DD32D}"/>
      </w:docPartPr>
      <w:docPartBody>
        <w:p w:rsidR="008D62EF" w:rsidRDefault="008D62EF" w:rsidP="008D62EF">
          <w:pPr>
            <w:pStyle w:val="CF8D891D233A46F5B2CAA69C0FDE1662"/>
          </w:pPr>
          <w:r w:rsidRPr="00711F0E">
            <w:rPr>
              <w:rStyle w:val="placeholder1Char"/>
              <w:rFonts w:hint="eastAsia"/>
              <w:sz w:val="16"/>
              <w:szCs w:val="16"/>
            </w:rPr>
            <w:t>____</w:t>
          </w:r>
        </w:p>
      </w:docPartBody>
    </w:docPart>
    <w:docPart>
      <w:docPartPr>
        <w:name w:val="96CC5D124C58424E800FDEEB0F4035D0"/>
        <w:category>
          <w:name w:val="常规"/>
          <w:gallery w:val="placeholder"/>
        </w:category>
        <w:types>
          <w:type w:val="bbPlcHdr"/>
        </w:types>
        <w:behaviors>
          <w:behavior w:val="content"/>
        </w:behaviors>
        <w:guid w:val="{DFAEC152-1207-47D5-810C-593632DCC626}"/>
      </w:docPartPr>
      <w:docPartBody>
        <w:p w:rsidR="008D62EF" w:rsidRDefault="008D62EF" w:rsidP="008D62EF">
          <w:pPr>
            <w:pStyle w:val="96CC5D124C58424E800FDEEB0F4035D0"/>
          </w:pPr>
          <w:r w:rsidRPr="00711F0E">
            <w:rPr>
              <w:rStyle w:val="placeholder1Char"/>
              <w:rFonts w:hint="eastAsia"/>
              <w:sz w:val="16"/>
              <w:szCs w:val="16"/>
            </w:rPr>
            <w:t>____</w:t>
          </w:r>
        </w:p>
      </w:docPartBody>
    </w:docPart>
    <w:docPart>
      <w:docPartPr>
        <w:name w:val="342079A7022E48F1AC39D398ECA2FA8F"/>
        <w:category>
          <w:name w:val="常规"/>
          <w:gallery w:val="placeholder"/>
        </w:category>
        <w:types>
          <w:type w:val="bbPlcHdr"/>
        </w:types>
        <w:behaviors>
          <w:behavior w:val="content"/>
        </w:behaviors>
        <w:guid w:val="{C7E8974E-74BA-41D5-88C2-07062DFDFF94}"/>
      </w:docPartPr>
      <w:docPartBody>
        <w:p w:rsidR="008D62EF" w:rsidRDefault="008D62EF" w:rsidP="008D62EF">
          <w:pPr>
            <w:pStyle w:val="342079A7022E48F1AC39D398ECA2FA8F"/>
          </w:pPr>
          <w:r w:rsidRPr="00711F0E">
            <w:rPr>
              <w:rStyle w:val="placeholder1Char"/>
              <w:rFonts w:hint="eastAsia"/>
              <w:sz w:val="16"/>
              <w:szCs w:val="16"/>
            </w:rPr>
            <w:t>____</w:t>
          </w:r>
        </w:p>
      </w:docPartBody>
    </w:docPart>
    <w:docPart>
      <w:docPartPr>
        <w:name w:val="4F1842F529FD4E9E8A85905163C28075"/>
        <w:category>
          <w:name w:val="常规"/>
          <w:gallery w:val="placeholder"/>
        </w:category>
        <w:types>
          <w:type w:val="bbPlcHdr"/>
        </w:types>
        <w:behaviors>
          <w:behavior w:val="content"/>
        </w:behaviors>
        <w:guid w:val="{181244BC-9D60-4E1D-A1B2-0AAD5C4C39FF}"/>
      </w:docPartPr>
      <w:docPartBody>
        <w:p w:rsidR="008D62EF" w:rsidRDefault="008D62EF" w:rsidP="008D62EF">
          <w:pPr>
            <w:pStyle w:val="4F1842F529FD4E9E8A85905163C28075"/>
          </w:pPr>
          <w:r w:rsidRPr="00711F0E">
            <w:rPr>
              <w:rStyle w:val="placeholder1Char"/>
              <w:rFonts w:hint="eastAsia"/>
              <w:sz w:val="16"/>
              <w:szCs w:val="16"/>
            </w:rPr>
            <w:t>____</w:t>
          </w:r>
        </w:p>
      </w:docPartBody>
    </w:docPart>
    <w:docPart>
      <w:docPartPr>
        <w:name w:val="036D2E8C80C14278AA125EA9CE6C74FA"/>
        <w:category>
          <w:name w:val="常规"/>
          <w:gallery w:val="placeholder"/>
        </w:category>
        <w:types>
          <w:type w:val="bbPlcHdr"/>
        </w:types>
        <w:behaviors>
          <w:behavior w:val="content"/>
        </w:behaviors>
        <w:guid w:val="{A26F6BC1-DB05-456D-86EE-8478D6EDE1A7}"/>
      </w:docPartPr>
      <w:docPartBody>
        <w:p w:rsidR="008D62EF" w:rsidRDefault="008D62EF" w:rsidP="008D62EF">
          <w:pPr>
            <w:pStyle w:val="036D2E8C80C14278AA125EA9CE6C74FA"/>
          </w:pPr>
          <w:r w:rsidRPr="00711F0E">
            <w:rPr>
              <w:rStyle w:val="placeholder1Char"/>
              <w:rFonts w:hint="eastAsia"/>
              <w:sz w:val="16"/>
              <w:szCs w:val="16"/>
            </w:rPr>
            <w:t>____</w:t>
          </w:r>
        </w:p>
      </w:docPartBody>
    </w:docPart>
    <w:docPart>
      <w:docPartPr>
        <w:name w:val="3812062F89EC4A0C86C9D2A061F670EB"/>
        <w:category>
          <w:name w:val="常规"/>
          <w:gallery w:val="placeholder"/>
        </w:category>
        <w:types>
          <w:type w:val="bbPlcHdr"/>
        </w:types>
        <w:behaviors>
          <w:behavior w:val="content"/>
        </w:behaviors>
        <w:guid w:val="{0C252D16-40F4-46A9-ADA7-3F6B4E67493F}"/>
      </w:docPartPr>
      <w:docPartBody>
        <w:p w:rsidR="008D62EF" w:rsidRDefault="008D62EF" w:rsidP="008D62EF">
          <w:pPr>
            <w:pStyle w:val="3812062F89EC4A0C86C9D2A061F670EB"/>
          </w:pPr>
          <w:r w:rsidRPr="00711F0E">
            <w:rPr>
              <w:rStyle w:val="placeholder1Char"/>
              <w:rFonts w:hint="eastAsia"/>
              <w:sz w:val="16"/>
              <w:szCs w:val="16"/>
            </w:rPr>
            <w:t>____</w:t>
          </w:r>
        </w:p>
      </w:docPartBody>
    </w:docPart>
    <w:docPart>
      <w:docPartPr>
        <w:name w:val="F2062D9D25994DA7B4D38CD1FBC1C9F7"/>
        <w:category>
          <w:name w:val="常规"/>
          <w:gallery w:val="placeholder"/>
        </w:category>
        <w:types>
          <w:type w:val="bbPlcHdr"/>
        </w:types>
        <w:behaviors>
          <w:behavior w:val="content"/>
        </w:behaviors>
        <w:guid w:val="{6CBC0223-7EC6-497B-9432-C0AE205DDE51}"/>
      </w:docPartPr>
      <w:docPartBody>
        <w:p w:rsidR="008D62EF" w:rsidRDefault="008D62EF" w:rsidP="008D62EF">
          <w:pPr>
            <w:pStyle w:val="F2062D9D25994DA7B4D38CD1FBC1C9F7"/>
          </w:pPr>
          <w:r w:rsidRPr="00711F0E">
            <w:rPr>
              <w:rStyle w:val="placeholder1Char"/>
              <w:rFonts w:hint="eastAsia"/>
              <w:sz w:val="16"/>
              <w:szCs w:val="16"/>
            </w:rPr>
            <w:t>____</w:t>
          </w:r>
        </w:p>
      </w:docPartBody>
    </w:docPart>
    <w:docPart>
      <w:docPartPr>
        <w:name w:val="865ABC319132465EBE8841AD500C76D8"/>
        <w:category>
          <w:name w:val="常规"/>
          <w:gallery w:val="placeholder"/>
        </w:category>
        <w:types>
          <w:type w:val="bbPlcHdr"/>
        </w:types>
        <w:behaviors>
          <w:behavior w:val="content"/>
        </w:behaviors>
        <w:guid w:val="{516B913C-FA76-4E5D-91D0-E4FDA039E5A9}"/>
      </w:docPartPr>
      <w:docPartBody>
        <w:p w:rsidR="008D62EF" w:rsidRDefault="008D62EF" w:rsidP="008D62EF">
          <w:pPr>
            <w:pStyle w:val="865ABC319132465EBE8841AD500C76D8"/>
          </w:pPr>
          <w:r w:rsidRPr="00711F0E">
            <w:rPr>
              <w:rStyle w:val="placeholder1Char"/>
              <w:rFonts w:hint="eastAsia"/>
              <w:sz w:val="16"/>
              <w:szCs w:val="16"/>
            </w:rPr>
            <w:t>____</w:t>
          </w:r>
        </w:p>
      </w:docPartBody>
    </w:docPart>
    <w:docPart>
      <w:docPartPr>
        <w:name w:val="34DA0CFC9EE843C991A3CFB09EFF852B"/>
        <w:category>
          <w:name w:val="常规"/>
          <w:gallery w:val="placeholder"/>
        </w:category>
        <w:types>
          <w:type w:val="bbPlcHdr"/>
        </w:types>
        <w:behaviors>
          <w:behavior w:val="content"/>
        </w:behaviors>
        <w:guid w:val="{57290955-E8E7-4D9A-9CEE-A6E52FD7FA6E}"/>
      </w:docPartPr>
      <w:docPartBody>
        <w:p w:rsidR="008D62EF" w:rsidRDefault="008D62EF" w:rsidP="008D62EF">
          <w:pPr>
            <w:pStyle w:val="34DA0CFC9EE843C991A3CFB09EFF852B"/>
          </w:pPr>
          <w:r w:rsidRPr="00711F0E">
            <w:rPr>
              <w:rStyle w:val="placeholder1Char"/>
              <w:rFonts w:hint="eastAsia"/>
              <w:sz w:val="16"/>
              <w:szCs w:val="16"/>
            </w:rPr>
            <w:t>____</w:t>
          </w:r>
        </w:p>
      </w:docPartBody>
    </w:docPart>
    <w:docPart>
      <w:docPartPr>
        <w:name w:val="FAE3EEF845DE452C8EAD6581D0BD2CCE"/>
        <w:category>
          <w:name w:val="常规"/>
          <w:gallery w:val="placeholder"/>
        </w:category>
        <w:types>
          <w:type w:val="bbPlcHdr"/>
        </w:types>
        <w:behaviors>
          <w:behavior w:val="content"/>
        </w:behaviors>
        <w:guid w:val="{1911FE93-E1C1-4F47-8213-72FCC934CAC0}"/>
      </w:docPartPr>
      <w:docPartBody>
        <w:p w:rsidR="008D62EF" w:rsidRDefault="008D62EF" w:rsidP="008D62EF">
          <w:pPr>
            <w:pStyle w:val="FAE3EEF845DE452C8EAD6581D0BD2CCE"/>
          </w:pPr>
          <w:r w:rsidRPr="00711F0E">
            <w:rPr>
              <w:rStyle w:val="placeholder1Char"/>
              <w:rFonts w:hint="eastAsia"/>
              <w:sz w:val="16"/>
              <w:szCs w:val="16"/>
            </w:rPr>
            <w:t>____</w:t>
          </w:r>
        </w:p>
      </w:docPartBody>
    </w:docPart>
    <w:docPart>
      <w:docPartPr>
        <w:name w:val="D521B381666F44F290376ED55B4DC538"/>
        <w:category>
          <w:name w:val="常规"/>
          <w:gallery w:val="placeholder"/>
        </w:category>
        <w:types>
          <w:type w:val="bbPlcHdr"/>
        </w:types>
        <w:behaviors>
          <w:behavior w:val="content"/>
        </w:behaviors>
        <w:guid w:val="{DE0CAE79-DBCB-470E-AB23-8FBE94EF0484}"/>
      </w:docPartPr>
      <w:docPartBody>
        <w:p w:rsidR="008D62EF" w:rsidRDefault="008D62EF" w:rsidP="008D62EF">
          <w:pPr>
            <w:pStyle w:val="D521B381666F44F290376ED55B4DC538"/>
          </w:pPr>
          <w:r w:rsidRPr="00711F0E">
            <w:rPr>
              <w:rStyle w:val="placeholder1Char"/>
              <w:rFonts w:hint="eastAsia"/>
              <w:sz w:val="16"/>
              <w:szCs w:val="16"/>
            </w:rPr>
            <w:t>____</w:t>
          </w:r>
        </w:p>
      </w:docPartBody>
    </w:docPart>
    <w:docPart>
      <w:docPartPr>
        <w:name w:val="BDD3FEB8C98E42D9901A859CBF1445DA"/>
        <w:category>
          <w:name w:val="常规"/>
          <w:gallery w:val="placeholder"/>
        </w:category>
        <w:types>
          <w:type w:val="bbPlcHdr"/>
        </w:types>
        <w:behaviors>
          <w:behavior w:val="content"/>
        </w:behaviors>
        <w:guid w:val="{269CD088-6ACF-4C1E-973C-AEF0357C08F9}"/>
      </w:docPartPr>
      <w:docPartBody>
        <w:p w:rsidR="008D62EF" w:rsidRDefault="008D62EF" w:rsidP="008D62EF">
          <w:pPr>
            <w:pStyle w:val="BDD3FEB8C98E42D9901A859CBF1445DA"/>
          </w:pPr>
          <w:r w:rsidRPr="00711F0E">
            <w:rPr>
              <w:rStyle w:val="placeholder1Char"/>
              <w:rFonts w:hint="eastAsia"/>
              <w:sz w:val="16"/>
              <w:szCs w:val="16"/>
            </w:rPr>
            <w:t>____</w:t>
          </w:r>
        </w:p>
      </w:docPartBody>
    </w:docPart>
    <w:docPart>
      <w:docPartPr>
        <w:name w:val="0B2BCED7B42744FFA004940F5061DD97"/>
        <w:category>
          <w:name w:val="常规"/>
          <w:gallery w:val="placeholder"/>
        </w:category>
        <w:types>
          <w:type w:val="bbPlcHdr"/>
        </w:types>
        <w:behaviors>
          <w:behavior w:val="content"/>
        </w:behaviors>
        <w:guid w:val="{7371E8E3-9E86-4A90-A4D8-19815B9696EF}"/>
      </w:docPartPr>
      <w:docPartBody>
        <w:p w:rsidR="008D62EF" w:rsidRDefault="008D62EF" w:rsidP="008D62EF">
          <w:pPr>
            <w:pStyle w:val="0B2BCED7B42744FFA004940F5061DD97"/>
          </w:pPr>
          <w:r w:rsidRPr="00711F0E">
            <w:rPr>
              <w:rStyle w:val="placeholder1Char"/>
              <w:rFonts w:hint="eastAsia"/>
              <w:sz w:val="16"/>
              <w:szCs w:val="16"/>
            </w:rPr>
            <w:t>____</w:t>
          </w:r>
        </w:p>
      </w:docPartBody>
    </w:docPart>
    <w:docPart>
      <w:docPartPr>
        <w:name w:val="D931B5717B534A008160574A84A5E01A"/>
        <w:category>
          <w:name w:val="常规"/>
          <w:gallery w:val="placeholder"/>
        </w:category>
        <w:types>
          <w:type w:val="bbPlcHdr"/>
        </w:types>
        <w:behaviors>
          <w:behavior w:val="content"/>
        </w:behaviors>
        <w:guid w:val="{D5F9EA3A-EDDF-4B59-B7DA-ED569B79A68F}"/>
      </w:docPartPr>
      <w:docPartBody>
        <w:p w:rsidR="008D62EF" w:rsidRDefault="008D62EF" w:rsidP="008D62EF">
          <w:pPr>
            <w:pStyle w:val="D931B5717B534A008160574A84A5E01A"/>
          </w:pPr>
          <w:r w:rsidRPr="00711F0E">
            <w:rPr>
              <w:rStyle w:val="placeholder1Char"/>
              <w:rFonts w:hint="eastAsia"/>
              <w:sz w:val="16"/>
              <w:szCs w:val="16"/>
            </w:rPr>
            <w:t>____</w:t>
          </w:r>
        </w:p>
      </w:docPartBody>
    </w:docPart>
    <w:docPart>
      <w:docPartPr>
        <w:name w:val="2359F38AA42A4C4EBB22AFFAAAB1238C"/>
        <w:category>
          <w:name w:val="常规"/>
          <w:gallery w:val="placeholder"/>
        </w:category>
        <w:types>
          <w:type w:val="bbPlcHdr"/>
        </w:types>
        <w:behaviors>
          <w:behavior w:val="content"/>
        </w:behaviors>
        <w:guid w:val="{CC929E9F-8BAB-4FF1-9330-46F1AADEE37D}"/>
      </w:docPartPr>
      <w:docPartBody>
        <w:p w:rsidR="008D62EF" w:rsidRDefault="008D62EF" w:rsidP="008D62EF">
          <w:pPr>
            <w:pStyle w:val="2359F38AA42A4C4EBB22AFFAAAB1238C"/>
          </w:pPr>
          <w:r w:rsidRPr="00711F0E">
            <w:rPr>
              <w:rStyle w:val="placeholder1Char"/>
              <w:rFonts w:hint="eastAsia"/>
              <w:sz w:val="16"/>
              <w:szCs w:val="16"/>
            </w:rPr>
            <w:t>____</w:t>
          </w:r>
        </w:p>
      </w:docPartBody>
    </w:docPart>
    <w:docPart>
      <w:docPartPr>
        <w:name w:val="6C34A715F98A4514B29E0F404C568E81"/>
        <w:category>
          <w:name w:val="常规"/>
          <w:gallery w:val="placeholder"/>
        </w:category>
        <w:types>
          <w:type w:val="bbPlcHdr"/>
        </w:types>
        <w:behaviors>
          <w:behavior w:val="content"/>
        </w:behaviors>
        <w:guid w:val="{5F67CD41-1E38-4FC4-8BC6-50521FF9623C}"/>
      </w:docPartPr>
      <w:docPartBody>
        <w:p w:rsidR="008D62EF" w:rsidRDefault="008D62EF" w:rsidP="008D62EF">
          <w:pPr>
            <w:pStyle w:val="6C34A715F98A4514B29E0F404C568E81"/>
          </w:pPr>
          <w:r w:rsidRPr="00711F0E">
            <w:rPr>
              <w:rStyle w:val="placeholder1Char"/>
              <w:rFonts w:hint="eastAsia"/>
              <w:sz w:val="16"/>
              <w:szCs w:val="16"/>
            </w:rPr>
            <w:t>____</w:t>
          </w:r>
        </w:p>
      </w:docPartBody>
    </w:docPart>
    <w:docPart>
      <w:docPartPr>
        <w:name w:val="B0C93CD59B5B4BFF923B9110FAE32187"/>
        <w:category>
          <w:name w:val="常规"/>
          <w:gallery w:val="placeholder"/>
        </w:category>
        <w:types>
          <w:type w:val="bbPlcHdr"/>
        </w:types>
        <w:behaviors>
          <w:behavior w:val="content"/>
        </w:behaviors>
        <w:guid w:val="{9EDD69DF-BA38-49B5-A4CE-EEBAE4AB2522}"/>
      </w:docPartPr>
      <w:docPartBody>
        <w:p w:rsidR="008D62EF" w:rsidRDefault="008D62EF" w:rsidP="008D62EF">
          <w:pPr>
            <w:pStyle w:val="B0C93CD59B5B4BFF923B9110FAE32187"/>
          </w:pPr>
          <w:r w:rsidRPr="00711F0E">
            <w:rPr>
              <w:rStyle w:val="placeholder1Char"/>
              <w:rFonts w:hint="eastAsia"/>
              <w:sz w:val="16"/>
              <w:szCs w:val="16"/>
            </w:rPr>
            <w:t>____</w:t>
          </w:r>
        </w:p>
      </w:docPartBody>
    </w:docPart>
    <w:docPart>
      <w:docPartPr>
        <w:name w:val="BC8E8A6877D14A2FBEF544F31DF1B6F7"/>
        <w:category>
          <w:name w:val="常规"/>
          <w:gallery w:val="placeholder"/>
        </w:category>
        <w:types>
          <w:type w:val="bbPlcHdr"/>
        </w:types>
        <w:behaviors>
          <w:behavior w:val="content"/>
        </w:behaviors>
        <w:guid w:val="{5E474982-0FB0-41C4-A612-EB6F32E4565B}"/>
      </w:docPartPr>
      <w:docPartBody>
        <w:p w:rsidR="008D62EF" w:rsidRDefault="008D62EF" w:rsidP="008D62EF">
          <w:pPr>
            <w:pStyle w:val="BC8E8A6877D14A2FBEF544F31DF1B6F7"/>
          </w:pPr>
          <w:r w:rsidRPr="00711F0E">
            <w:rPr>
              <w:rStyle w:val="placeholder1Char"/>
              <w:rFonts w:hint="eastAsia"/>
              <w:sz w:val="16"/>
              <w:szCs w:val="16"/>
            </w:rPr>
            <w:t>____</w:t>
          </w:r>
        </w:p>
      </w:docPartBody>
    </w:docPart>
    <w:docPart>
      <w:docPartPr>
        <w:name w:val="F2D03CDB2FB746C393DF6B3E7F128E8A"/>
        <w:category>
          <w:name w:val="常规"/>
          <w:gallery w:val="placeholder"/>
        </w:category>
        <w:types>
          <w:type w:val="bbPlcHdr"/>
        </w:types>
        <w:behaviors>
          <w:behavior w:val="content"/>
        </w:behaviors>
        <w:guid w:val="{5A358FD1-63E1-46C4-9A67-43B55363DF73}"/>
      </w:docPartPr>
      <w:docPartBody>
        <w:p w:rsidR="008D62EF" w:rsidRDefault="008D62EF" w:rsidP="008D62EF">
          <w:pPr>
            <w:pStyle w:val="F2D03CDB2FB746C393DF6B3E7F128E8A"/>
          </w:pPr>
          <w:r w:rsidRPr="00711F0E">
            <w:rPr>
              <w:rStyle w:val="placeholder1Char"/>
              <w:rFonts w:hint="eastAsia"/>
              <w:sz w:val="16"/>
              <w:szCs w:val="16"/>
            </w:rPr>
            <w:t>____</w:t>
          </w:r>
        </w:p>
      </w:docPartBody>
    </w:docPart>
    <w:docPart>
      <w:docPartPr>
        <w:name w:val="63D6E6C8D0C54BD6B6EAEC2B94D34C65"/>
        <w:category>
          <w:name w:val="常规"/>
          <w:gallery w:val="placeholder"/>
        </w:category>
        <w:types>
          <w:type w:val="bbPlcHdr"/>
        </w:types>
        <w:behaviors>
          <w:behavior w:val="content"/>
        </w:behaviors>
        <w:guid w:val="{B254C0F7-2DA4-4969-B2F7-47BAB4C216BA}"/>
      </w:docPartPr>
      <w:docPartBody>
        <w:p w:rsidR="008D62EF" w:rsidRDefault="008D62EF" w:rsidP="008D62EF">
          <w:pPr>
            <w:pStyle w:val="63D6E6C8D0C54BD6B6EAEC2B94D34C65"/>
          </w:pPr>
          <w:r w:rsidRPr="00711F0E">
            <w:rPr>
              <w:rStyle w:val="placeholder1Char"/>
              <w:rFonts w:hint="eastAsia"/>
              <w:sz w:val="16"/>
              <w:szCs w:val="16"/>
            </w:rPr>
            <w:t>____</w:t>
          </w:r>
        </w:p>
      </w:docPartBody>
    </w:docPart>
    <w:docPart>
      <w:docPartPr>
        <w:name w:val="B1F222F08F9449719D7723F1A1A4E8DD"/>
        <w:category>
          <w:name w:val="常规"/>
          <w:gallery w:val="placeholder"/>
        </w:category>
        <w:types>
          <w:type w:val="bbPlcHdr"/>
        </w:types>
        <w:behaviors>
          <w:behavior w:val="content"/>
        </w:behaviors>
        <w:guid w:val="{F197473E-C533-4977-8302-61547A0C64E4}"/>
      </w:docPartPr>
      <w:docPartBody>
        <w:p w:rsidR="008D62EF" w:rsidRDefault="008D62EF" w:rsidP="008D62EF">
          <w:pPr>
            <w:pStyle w:val="B1F222F08F9449719D7723F1A1A4E8DD"/>
          </w:pPr>
          <w:r w:rsidRPr="00711F0E">
            <w:rPr>
              <w:rStyle w:val="placeholder1Char"/>
              <w:rFonts w:hint="eastAsia"/>
              <w:sz w:val="16"/>
              <w:szCs w:val="16"/>
            </w:rPr>
            <w:t>____</w:t>
          </w:r>
        </w:p>
      </w:docPartBody>
    </w:docPart>
    <w:docPart>
      <w:docPartPr>
        <w:name w:val="AA245625E71D45998DBC1BDFAB177F92"/>
        <w:category>
          <w:name w:val="常规"/>
          <w:gallery w:val="placeholder"/>
        </w:category>
        <w:types>
          <w:type w:val="bbPlcHdr"/>
        </w:types>
        <w:behaviors>
          <w:behavior w:val="content"/>
        </w:behaviors>
        <w:guid w:val="{74CC576E-BADC-43E2-AC63-A83A02DDF4D7}"/>
      </w:docPartPr>
      <w:docPartBody>
        <w:p w:rsidR="008D62EF" w:rsidRDefault="008D62EF" w:rsidP="008D62EF">
          <w:pPr>
            <w:pStyle w:val="AA245625E71D45998DBC1BDFAB177F92"/>
          </w:pPr>
          <w:r w:rsidRPr="00711F0E">
            <w:rPr>
              <w:rStyle w:val="placeholder1Char"/>
              <w:rFonts w:hint="eastAsia"/>
              <w:sz w:val="16"/>
              <w:szCs w:val="16"/>
            </w:rPr>
            <w:t>____</w:t>
          </w:r>
        </w:p>
      </w:docPartBody>
    </w:docPart>
    <w:docPart>
      <w:docPartPr>
        <w:name w:val="D15795CF4DDA4C87B71663F49196CF3D"/>
        <w:category>
          <w:name w:val="常规"/>
          <w:gallery w:val="placeholder"/>
        </w:category>
        <w:types>
          <w:type w:val="bbPlcHdr"/>
        </w:types>
        <w:behaviors>
          <w:behavior w:val="content"/>
        </w:behaviors>
        <w:guid w:val="{4E4E5F89-ED8F-49F2-BACB-93C1E1E5547E}"/>
      </w:docPartPr>
      <w:docPartBody>
        <w:p w:rsidR="008D62EF" w:rsidRDefault="008D62EF" w:rsidP="008D62EF">
          <w:pPr>
            <w:pStyle w:val="D15795CF4DDA4C87B71663F49196CF3D"/>
          </w:pPr>
          <w:r w:rsidRPr="00711F0E">
            <w:rPr>
              <w:rStyle w:val="placeholder1Char"/>
              <w:rFonts w:hint="eastAsia"/>
              <w:sz w:val="16"/>
              <w:szCs w:val="16"/>
            </w:rPr>
            <w:t>____</w:t>
          </w:r>
        </w:p>
      </w:docPartBody>
    </w:docPart>
    <w:docPart>
      <w:docPartPr>
        <w:name w:val="DC1C4159D6704549AFA8E73E1EF57BCA"/>
        <w:category>
          <w:name w:val="常规"/>
          <w:gallery w:val="placeholder"/>
        </w:category>
        <w:types>
          <w:type w:val="bbPlcHdr"/>
        </w:types>
        <w:behaviors>
          <w:behavior w:val="content"/>
        </w:behaviors>
        <w:guid w:val="{F922E897-3C19-4552-A6E5-296E37EE3E64}"/>
      </w:docPartPr>
      <w:docPartBody>
        <w:p w:rsidR="008D62EF" w:rsidRDefault="008D62EF" w:rsidP="008D62EF">
          <w:pPr>
            <w:pStyle w:val="DC1C4159D6704549AFA8E73E1EF57BCA"/>
          </w:pPr>
          <w:r w:rsidRPr="00711F0E">
            <w:rPr>
              <w:rStyle w:val="placeholder1Char"/>
              <w:rFonts w:hint="eastAsia"/>
              <w:sz w:val="16"/>
              <w:szCs w:val="16"/>
            </w:rPr>
            <w:t>____</w:t>
          </w:r>
        </w:p>
      </w:docPartBody>
    </w:docPart>
    <w:docPart>
      <w:docPartPr>
        <w:name w:val="60B14CC1224B4E36ACD89DFFB70C0F98"/>
        <w:category>
          <w:name w:val="常规"/>
          <w:gallery w:val="placeholder"/>
        </w:category>
        <w:types>
          <w:type w:val="bbPlcHdr"/>
        </w:types>
        <w:behaviors>
          <w:behavior w:val="content"/>
        </w:behaviors>
        <w:guid w:val="{606F0A2D-36AD-4C4D-B6DA-B226B9FF9C33}"/>
      </w:docPartPr>
      <w:docPartBody>
        <w:p w:rsidR="008D62EF" w:rsidRDefault="008D62EF" w:rsidP="008D62EF">
          <w:pPr>
            <w:pStyle w:val="60B14CC1224B4E36ACD89DFFB70C0F98"/>
          </w:pPr>
          <w:r w:rsidRPr="00711F0E">
            <w:rPr>
              <w:rStyle w:val="placeholder1Char"/>
              <w:rFonts w:hint="eastAsia"/>
              <w:sz w:val="16"/>
              <w:szCs w:val="16"/>
            </w:rPr>
            <w:t>____</w:t>
          </w:r>
        </w:p>
      </w:docPartBody>
    </w:docPart>
    <w:docPart>
      <w:docPartPr>
        <w:name w:val="E011F92E48B84C96AB4DE63C939A11C5"/>
        <w:category>
          <w:name w:val="常规"/>
          <w:gallery w:val="placeholder"/>
        </w:category>
        <w:types>
          <w:type w:val="bbPlcHdr"/>
        </w:types>
        <w:behaviors>
          <w:behavior w:val="content"/>
        </w:behaviors>
        <w:guid w:val="{C0598E69-3291-42AB-94D5-8FD424D6D05B}"/>
      </w:docPartPr>
      <w:docPartBody>
        <w:p w:rsidR="008D62EF" w:rsidRDefault="008D62EF" w:rsidP="008D62EF">
          <w:pPr>
            <w:pStyle w:val="E011F92E48B84C96AB4DE63C939A11C5"/>
          </w:pPr>
          <w:r w:rsidRPr="00711F0E">
            <w:rPr>
              <w:rStyle w:val="placeholder1Char"/>
              <w:rFonts w:hint="eastAsia"/>
              <w:sz w:val="16"/>
              <w:szCs w:val="16"/>
            </w:rPr>
            <w:t>____</w:t>
          </w:r>
        </w:p>
      </w:docPartBody>
    </w:docPart>
    <w:docPart>
      <w:docPartPr>
        <w:name w:val="E34E0C9C73EE443197D58CAB6F12FE8B"/>
        <w:category>
          <w:name w:val="常规"/>
          <w:gallery w:val="placeholder"/>
        </w:category>
        <w:types>
          <w:type w:val="bbPlcHdr"/>
        </w:types>
        <w:behaviors>
          <w:behavior w:val="content"/>
        </w:behaviors>
        <w:guid w:val="{0161A6BE-2216-4445-B77A-608B89DA4C3E}"/>
      </w:docPartPr>
      <w:docPartBody>
        <w:p w:rsidR="008D62EF" w:rsidRDefault="008D62EF" w:rsidP="008D62EF">
          <w:pPr>
            <w:pStyle w:val="E34E0C9C73EE443197D58CAB6F12FE8B"/>
          </w:pPr>
          <w:r w:rsidRPr="00711F0E">
            <w:rPr>
              <w:rStyle w:val="placeholder1Char"/>
              <w:rFonts w:hint="eastAsia"/>
              <w:sz w:val="16"/>
              <w:szCs w:val="16"/>
            </w:rPr>
            <w:t>____</w:t>
          </w:r>
        </w:p>
      </w:docPartBody>
    </w:docPart>
    <w:docPart>
      <w:docPartPr>
        <w:name w:val="AF1AF7101B2841FF9C22E0F3D8999AD6"/>
        <w:category>
          <w:name w:val="常规"/>
          <w:gallery w:val="placeholder"/>
        </w:category>
        <w:types>
          <w:type w:val="bbPlcHdr"/>
        </w:types>
        <w:behaviors>
          <w:behavior w:val="content"/>
        </w:behaviors>
        <w:guid w:val="{21690FDC-D29A-4479-A015-3245095897F0}"/>
      </w:docPartPr>
      <w:docPartBody>
        <w:p w:rsidR="008D62EF" w:rsidRDefault="008D62EF" w:rsidP="008D62EF">
          <w:pPr>
            <w:pStyle w:val="AF1AF7101B2841FF9C22E0F3D8999AD6"/>
          </w:pPr>
          <w:r w:rsidRPr="00711F0E">
            <w:rPr>
              <w:rStyle w:val="placeholder1Char"/>
              <w:rFonts w:hint="eastAsia"/>
              <w:sz w:val="16"/>
              <w:szCs w:val="16"/>
            </w:rPr>
            <w:t>____</w:t>
          </w:r>
        </w:p>
      </w:docPartBody>
    </w:docPart>
    <w:docPart>
      <w:docPartPr>
        <w:name w:val="1D40CD6B972049D7B624FE7A60DB4F45"/>
        <w:category>
          <w:name w:val="常规"/>
          <w:gallery w:val="placeholder"/>
        </w:category>
        <w:types>
          <w:type w:val="bbPlcHdr"/>
        </w:types>
        <w:behaviors>
          <w:behavior w:val="content"/>
        </w:behaviors>
        <w:guid w:val="{6C93B678-6B0E-4BA1-85C6-E9A0C513A682}"/>
      </w:docPartPr>
      <w:docPartBody>
        <w:p w:rsidR="008D62EF" w:rsidRDefault="008D62EF" w:rsidP="008D62EF">
          <w:pPr>
            <w:pStyle w:val="1D40CD6B972049D7B624FE7A60DB4F45"/>
          </w:pPr>
          <w:r w:rsidRPr="00711F0E">
            <w:rPr>
              <w:rStyle w:val="placeholder1Char"/>
              <w:rFonts w:hint="eastAsia"/>
              <w:sz w:val="16"/>
              <w:szCs w:val="16"/>
            </w:rPr>
            <w:t>____</w:t>
          </w:r>
        </w:p>
      </w:docPartBody>
    </w:docPart>
    <w:docPart>
      <w:docPartPr>
        <w:name w:val="94E3F746DC6F49E1AED3C12B7C626EA4"/>
        <w:category>
          <w:name w:val="常规"/>
          <w:gallery w:val="placeholder"/>
        </w:category>
        <w:types>
          <w:type w:val="bbPlcHdr"/>
        </w:types>
        <w:behaviors>
          <w:behavior w:val="content"/>
        </w:behaviors>
        <w:guid w:val="{E699397D-C584-4661-8E01-70399E40891C}"/>
      </w:docPartPr>
      <w:docPartBody>
        <w:p w:rsidR="008D62EF" w:rsidRDefault="008D62EF" w:rsidP="008D62EF">
          <w:pPr>
            <w:pStyle w:val="94E3F746DC6F49E1AED3C12B7C626EA4"/>
          </w:pPr>
          <w:r w:rsidRPr="00711F0E">
            <w:rPr>
              <w:rStyle w:val="placeholder1Char"/>
              <w:rFonts w:hint="eastAsia"/>
              <w:sz w:val="16"/>
              <w:szCs w:val="16"/>
            </w:rPr>
            <w:t>____</w:t>
          </w:r>
        </w:p>
      </w:docPartBody>
    </w:docPart>
    <w:docPart>
      <w:docPartPr>
        <w:name w:val="ACD4D7ED9E4C44CBBD1B55163D53CC9E"/>
        <w:category>
          <w:name w:val="常规"/>
          <w:gallery w:val="placeholder"/>
        </w:category>
        <w:types>
          <w:type w:val="bbPlcHdr"/>
        </w:types>
        <w:behaviors>
          <w:behavior w:val="content"/>
        </w:behaviors>
        <w:guid w:val="{D5CC14C8-48A5-4C53-B1E4-D79CF1FB7201}"/>
      </w:docPartPr>
      <w:docPartBody>
        <w:p w:rsidR="008D62EF" w:rsidRDefault="008D62EF" w:rsidP="008D62EF">
          <w:pPr>
            <w:pStyle w:val="ACD4D7ED9E4C44CBBD1B55163D53CC9E"/>
          </w:pPr>
          <w:r w:rsidRPr="00711F0E">
            <w:rPr>
              <w:rStyle w:val="placeholder1Char"/>
              <w:rFonts w:hint="eastAsia"/>
              <w:sz w:val="16"/>
              <w:szCs w:val="16"/>
            </w:rPr>
            <w:t>____</w:t>
          </w:r>
        </w:p>
      </w:docPartBody>
    </w:docPart>
    <w:docPart>
      <w:docPartPr>
        <w:name w:val="C85A1CC3665042DCA107BCC759A34640"/>
        <w:category>
          <w:name w:val="常规"/>
          <w:gallery w:val="placeholder"/>
        </w:category>
        <w:types>
          <w:type w:val="bbPlcHdr"/>
        </w:types>
        <w:behaviors>
          <w:behavior w:val="content"/>
        </w:behaviors>
        <w:guid w:val="{B25C83D5-9501-447D-813F-8870AA32C964}"/>
      </w:docPartPr>
      <w:docPartBody>
        <w:p w:rsidR="008D62EF" w:rsidRDefault="008D62EF" w:rsidP="008D62EF">
          <w:pPr>
            <w:pStyle w:val="C85A1CC3665042DCA107BCC759A34640"/>
          </w:pPr>
          <w:r w:rsidRPr="00711F0E">
            <w:rPr>
              <w:rStyle w:val="placeholder1Char"/>
              <w:rFonts w:hint="eastAsia"/>
              <w:sz w:val="16"/>
              <w:szCs w:val="16"/>
            </w:rPr>
            <w:t>____</w:t>
          </w:r>
        </w:p>
      </w:docPartBody>
    </w:docPart>
    <w:docPart>
      <w:docPartPr>
        <w:name w:val="DBAB3EAAC94A4699A56427B03635C402"/>
        <w:category>
          <w:name w:val="常规"/>
          <w:gallery w:val="placeholder"/>
        </w:category>
        <w:types>
          <w:type w:val="bbPlcHdr"/>
        </w:types>
        <w:behaviors>
          <w:behavior w:val="content"/>
        </w:behaviors>
        <w:guid w:val="{0574A773-91B9-4220-BB51-D4D4C2673C8A}"/>
      </w:docPartPr>
      <w:docPartBody>
        <w:p w:rsidR="008D62EF" w:rsidRDefault="008D62EF" w:rsidP="008D62EF">
          <w:pPr>
            <w:pStyle w:val="DBAB3EAAC94A4699A56427B03635C402"/>
          </w:pPr>
          <w:r w:rsidRPr="00711F0E">
            <w:rPr>
              <w:rStyle w:val="placeholder1Char"/>
              <w:rFonts w:hint="eastAsia"/>
              <w:sz w:val="16"/>
              <w:szCs w:val="16"/>
            </w:rPr>
            <w:t>____</w:t>
          </w:r>
        </w:p>
      </w:docPartBody>
    </w:docPart>
    <w:docPart>
      <w:docPartPr>
        <w:name w:val="810CEF7B64B24F89B3A1280F749D22DD"/>
        <w:category>
          <w:name w:val="常规"/>
          <w:gallery w:val="placeholder"/>
        </w:category>
        <w:types>
          <w:type w:val="bbPlcHdr"/>
        </w:types>
        <w:behaviors>
          <w:behavior w:val="content"/>
        </w:behaviors>
        <w:guid w:val="{D065BF14-3315-463F-A59C-FF64180E4AAD}"/>
      </w:docPartPr>
      <w:docPartBody>
        <w:p w:rsidR="008D62EF" w:rsidRDefault="008D62EF" w:rsidP="008D62EF">
          <w:pPr>
            <w:pStyle w:val="810CEF7B64B24F89B3A1280F749D22DD"/>
          </w:pPr>
          <w:r w:rsidRPr="00711F0E">
            <w:rPr>
              <w:rStyle w:val="placeholder1Char"/>
              <w:rFonts w:hint="eastAsia"/>
              <w:sz w:val="16"/>
              <w:szCs w:val="16"/>
            </w:rPr>
            <w:t>____</w:t>
          </w:r>
        </w:p>
      </w:docPartBody>
    </w:docPart>
    <w:docPart>
      <w:docPartPr>
        <w:name w:val="5D5EAEFB54D44AA2A139081AD96286C7"/>
        <w:category>
          <w:name w:val="常规"/>
          <w:gallery w:val="placeholder"/>
        </w:category>
        <w:types>
          <w:type w:val="bbPlcHdr"/>
        </w:types>
        <w:behaviors>
          <w:behavior w:val="content"/>
        </w:behaviors>
        <w:guid w:val="{BB1CECFC-5F0A-47E8-BA24-12612C9CB1C3}"/>
      </w:docPartPr>
      <w:docPartBody>
        <w:p w:rsidR="008D62EF" w:rsidRDefault="008D62EF" w:rsidP="008D62EF">
          <w:pPr>
            <w:pStyle w:val="5D5EAEFB54D44AA2A139081AD96286C7"/>
          </w:pPr>
          <w:r w:rsidRPr="00711F0E">
            <w:rPr>
              <w:rStyle w:val="placeholder1Char"/>
              <w:rFonts w:hint="eastAsia"/>
              <w:sz w:val="16"/>
              <w:szCs w:val="16"/>
            </w:rPr>
            <w:t>____</w:t>
          </w:r>
        </w:p>
      </w:docPartBody>
    </w:docPart>
    <w:docPart>
      <w:docPartPr>
        <w:name w:val="EB0C3F82AD664006815721F42CE91744"/>
        <w:category>
          <w:name w:val="常规"/>
          <w:gallery w:val="placeholder"/>
        </w:category>
        <w:types>
          <w:type w:val="bbPlcHdr"/>
        </w:types>
        <w:behaviors>
          <w:behavior w:val="content"/>
        </w:behaviors>
        <w:guid w:val="{BBE272AF-549F-4AA6-9121-238834293D2B}"/>
      </w:docPartPr>
      <w:docPartBody>
        <w:p w:rsidR="008D62EF" w:rsidRDefault="008D62EF" w:rsidP="008D62EF">
          <w:pPr>
            <w:pStyle w:val="EB0C3F82AD664006815721F42CE91744"/>
          </w:pPr>
          <w:r w:rsidRPr="00711F0E">
            <w:rPr>
              <w:rStyle w:val="placeholder1Char"/>
              <w:rFonts w:hint="eastAsia"/>
              <w:sz w:val="16"/>
              <w:szCs w:val="16"/>
            </w:rPr>
            <w:t>____</w:t>
          </w:r>
        </w:p>
      </w:docPartBody>
    </w:docPart>
    <w:docPart>
      <w:docPartPr>
        <w:name w:val="B3EF0084471142F7B081E8906B59864A"/>
        <w:category>
          <w:name w:val="常规"/>
          <w:gallery w:val="placeholder"/>
        </w:category>
        <w:types>
          <w:type w:val="bbPlcHdr"/>
        </w:types>
        <w:behaviors>
          <w:behavior w:val="content"/>
        </w:behaviors>
        <w:guid w:val="{B6283690-1472-48C5-A50D-C79FAFB120D2}"/>
      </w:docPartPr>
      <w:docPartBody>
        <w:p w:rsidR="008D62EF" w:rsidRDefault="008D62EF" w:rsidP="008D62EF">
          <w:pPr>
            <w:pStyle w:val="B3EF0084471142F7B081E8906B59864A"/>
          </w:pPr>
          <w:r w:rsidRPr="00711F0E">
            <w:rPr>
              <w:rStyle w:val="placeholder1Char"/>
              <w:rFonts w:hint="eastAsia"/>
              <w:sz w:val="16"/>
              <w:szCs w:val="16"/>
            </w:rPr>
            <w:t>____</w:t>
          </w:r>
        </w:p>
      </w:docPartBody>
    </w:docPart>
    <w:docPart>
      <w:docPartPr>
        <w:name w:val="A144BE07CE19414F95A3067C4499A7CC"/>
        <w:category>
          <w:name w:val="常规"/>
          <w:gallery w:val="placeholder"/>
        </w:category>
        <w:types>
          <w:type w:val="bbPlcHdr"/>
        </w:types>
        <w:behaviors>
          <w:behavior w:val="content"/>
        </w:behaviors>
        <w:guid w:val="{EDD12128-BB4A-4832-827D-0F837689AA3B}"/>
      </w:docPartPr>
      <w:docPartBody>
        <w:p w:rsidR="008D62EF" w:rsidRDefault="008D62EF" w:rsidP="008D62EF">
          <w:pPr>
            <w:pStyle w:val="A144BE07CE19414F95A3067C4499A7CC"/>
          </w:pPr>
          <w:r w:rsidRPr="00711F0E">
            <w:rPr>
              <w:rStyle w:val="placeholder1Char"/>
              <w:rFonts w:hint="eastAsia"/>
              <w:sz w:val="16"/>
              <w:szCs w:val="16"/>
            </w:rPr>
            <w:t>____</w:t>
          </w:r>
        </w:p>
      </w:docPartBody>
    </w:docPart>
    <w:docPart>
      <w:docPartPr>
        <w:name w:val="11A264EE6B844574B39E1C2CF68170F5"/>
        <w:category>
          <w:name w:val="常规"/>
          <w:gallery w:val="placeholder"/>
        </w:category>
        <w:types>
          <w:type w:val="bbPlcHdr"/>
        </w:types>
        <w:behaviors>
          <w:behavior w:val="content"/>
        </w:behaviors>
        <w:guid w:val="{7C49C8A6-D2A5-482B-8F6F-4E8FB9FD8F1F}"/>
      </w:docPartPr>
      <w:docPartBody>
        <w:p w:rsidR="008D62EF" w:rsidRDefault="008D62EF" w:rsidP="008D62EF">
          <w:pPr>
            <w:pStyle w:val="11A264EE6B844574B39E1C2CF68170F5"/>
          </w:pPr>
          <w:r w:rsidRPr="00711F0E">
            <w:rPr>
              <w:rStyle w:val="placeholder1Char"/>
              <w:rFonts w:hint="eastAsia"/>
              <w:sz w:val="16"/>
              <w:szCs w:val="16"/>
            </w:rPr>
            <w:t>____</w:t>
          </w:r>
        </w:p>
      </w:docPartBody>
    </w:docPart>
    <w:docPart>
      <w:docPartPr>
        <w:name w:val="1C65EC45309844C7A590491142A91690"/>
        <w:category>
          <w:name w:val="常规"/>
          <w:gallery w:val="placeholder"/>
        </w:category>
        <w:types>
          <w:type w:val="bbPlcHdr"/>
        </w:types>
        <w:behaviors>
          <w:behavior w:val="content"/>
        </w:behaviors>
        <w:guid w:val="{D923E29E-3465-47D4-8E52-28EF75CCF13A}"/>
      </w:docPartPr>
      <w:docPartBody>
        <w:p w:rsidR="008D62EF" w:rsidRDefault="008D62EF" w:rsidP="008D62EF">
          <w:pPr>
            <w:pStyle w:val="1C65EC45309844C7A590491142A91690"/>
          </w:pPr>
          <w:r w:rsidRPr="00711F0E">
            <w:rPr>
              <w:rStyle w:val="placeholder1Char"/>
              <w:rFonts w:hint="eastAsia"/>
              <w:sz w:val="16"/>
              <w:szCs w:val="16"/>
            </w:rPr>
            <w:t>____</w:t>
          </w:r>
        </w:p>
      </w:docPartBody>
    </w:docPart>
    <w:docPart>
      <w:docPartPr>
        <w:name w:val="AD24D4A4D92A4150BB9EF6EE1F17E7C3"/>
        <w:category>
          <w:name w:val="常规"/>
          <w:gallery w:val="placeholder"/>
        </w:category>
        <w:types>
          <w:type w:val="bbPlcHdr"/>
        </w:types>
        <w:behaviors>
          <w:behavior w:val="content"/>
        </w:behaviors>
        <w:guid w:val="{4E455056-AC15-442A-95DA-B7A096CF702C}"/>
      </w:docPartPr>
      <w:docPartBody>
        <w:p w:rsidR="008D62EF" w:rsidRDefault="008D62EF" w:rsidP="008D62EF">
          <w:pPr>
            <w:pStyle w:val="AD24D4A4D92A4150BB9EF6EE1F17E7C3"/>
          </w:pPr>
          <w:r w:rsidRPr="00711F0E">
            <w:rPr>
              <w:rStyle w:val="placeholder1Char"/>
              <w:rFonts w:hint="eastAsia"/>
              <w:sz w:val="16"/>
              <w:szCs w:val="16"/>
            </w:rPr>
            <w:t>____</w:t>
          </w:r>
        </w:p>
      </w:docPartBody>
    </w:docPart>
    <w:docPart>
      <w:docPartPr>
        <w:name w:val="3EED33BFEC4841F68395568FF51BD6C8"/>
        <w:category>
          <w:name w:val="常规"/>
          <w:gallery w:val="placeholder"/>
        </w:category>
        <w:types>
          <w:type w:val="bbPlcHdr"/>
        </w:types>
        <w:behaviors>
          <w:behavior w:val="content"/>
        </w:behaviors>
        <w:guid w:val="{4DC9A945-40F7-403D-9230-640C2C189F05}"/>
      </w:docPartPr>
      <w:docPartBody>
        <w:p w:rsidR="008D62EF" w:rsidRDefault="008D62EF" w:rsidP="008D62EF">
          <w:pPr>
            <w:pStyle w:val="3EED33BFEC4841F68395568FF51BD6C8"/>
          </w:pPr>
          <w:r w:rsidRPr="00711F0E">
            <w:rPr>
              <w:rStyle w:val="placeholder1Char"/>
              <w:rFonts w:hint="eastAsia"/>
              <w:sz w:val="16"/>
              <w:szCs w:val="16"/>
            </w:rPr>
            <w:t>____</w:t>
          </w:r>
        </w:p>
      </w:docPartBody>
    </w:docPart>
    <w:docPart>
      <w:docPartPr>
        <w:name w:val="9602C7B8C434441A8221D1DD9F4E8A9B"/>
        <w:category>
          <w:name w:val="常规"/>
          <w:gallery w:val="placeholder"/>
        </w:category>
        <w:types>
          <w:type w:val="bbPlcHdr"/>
        </w:types>
        <w:behaviors>
          <w:behavior w:val="content"/>
        </w:behaviors>
        <w:guid w:val="{F7F94CB9-40CC-417B-B7D8-88A4584568E0}"/>
      </w:docPartPr>
      <w:docPartBody>
        <w:p w:rsidR="008D62EF" w:rsidRDefault="008D62EF" w:rsidP="008D62EF">
          <w:pPr>
            <w:pStyle w:val="9602C7B8C434441A8221D1DD9F4E8A9B"/>
          </w:pPr>
          <w:r w:rsidRPr="00711F0E">
            <w:rPr>
              <w:rStyle w:val="placeholder1Char"/>
              <w:rFonts w:hint="eastAsia"/>
              <w:sz w:val="16"/>
              <w:szCs w:val="16"/>
            </w:rPr>
            <w:t>____</w:t>
          </w:r>
        </w:p>
      </w:docPartBody>
    </w:docPart>
    <w:docPart>
      <w:docPartPr>
        <w:name w:val="94C46AC8844046F1A67F2DA231806F89"/>
        <w:category>
          <w:name w:val="常规"/>
          <w:gallery w:val="placeholder"/>
        </w:category>
        <w:types>
          <w:type w:val="bbPlcHdr"/>
        </w:types>
        <w:behaviors>
          <w:behavior w:val="content"/>
        </w:behaviors>
        <w:guid w:val="{AD140480-E442-4C81-A6E0-00E31B7E106C}"/>
      </w:docPartPr>
      <w:docPartBody>
        <w:p w:rsidR="008D62EF" w:rsidRDefault="008D62EF" w:rsidP="008D62EF">
          <w:pPr>
            <w:pStyle w:val="94C46AC8844046F1A67F2DA231806F89"/>
          </w:pPr>
          <w:r w:rsidRPr="00711F0E">
            <w:rPr>
              <w:rStyle w:val="placeholder1Char"/>
              <w:rFonts w:hint="eastAsia"/>
              <w:sz w:val="16"/>
              <w:szCs w:val="16"/>
            </w:rPr>
            <w:t>____</w:t>
          </w:r>
        </w:p>
      </w:docPartBody>
    </w:docPart>
    <w:docPart>
      <w:docPartPr>
        <w:name w:val="D83277D0B48744D591867A0C8F515B3E"/>
        <w:category>
          <w:name w:val="常规"/>
          <w:gallery w:val="placeholder"/>
        </w:category>
        <w:types>
          <w:type w:val="bbPlcHdr"/>
        </w:types>
        <w:behaviors>
          <w:behavior w:val="content"/>
        </w:behaviors>
        <w:guid w:val="{8A745920-653A-44DC-A618-62CE036FBBBB}"/>
      </w:docPartPr>
      <w:docPartBody>
        <w:p w:rsidR="008D62EF" w:rsidRDefault="008D62EF" w:rsidP="008D62EF">
          <w:pPr>
            <w:pStyle w:val="D83277D0B48744D591867A0C8F515B3E"/>
          </w:pPr>
          <w:r w:rsidRPr="00711F0E">
            <w:rPr>
              <w:rStyle w:val="placeholder1Char"/>
              <w:rFonts w:hint="eastAsia"/>
              <w:sz w:val="16"/>
              <w:szCs w:val="16"/>
            </w:rPr>
            <w:t>____</w:t>
          </w:r>
        </w:p>
      </w:docPartBody>
    </w:docPart>
    <w:docPart>
      <w:docPartPr>
        <w:name w:val="D1B465B2B52246FA811DC84D2DD87427"/>
        <w:category>
          <w:name w:val="常规"/>
          <w:gallery w:val="placeholder"/>
        </w:category>
        <w:types>
          <w:type w:val="bbPlcHdr"/>
        </w:types>
        <w:behaviors>
          <w:behavior w:val="content"/>
        </w:behaviors>
        <w:guid w:val="{399EC659-3A55-4461-9BF9-859F9BD317D6}"/>
      </w:docPartPr>
      <w:docPartBody>
        <w:p w:rsidR="008D62EF" w:rsidRDefault="008D62EF" w:rsidP="008D62EF">
          <w:pPr>
            <w:pStyle w:val="D1B465B2B52246FA811DC84D2DD87427"/>
          </w:pPr>
          <w:r w:rsidRPr="00711F0E">
            <w:rPr>
              <w:rStyle w:val="placeholder1Char"/>
              <w:rFonts w:hint="eastAsia"/>
              <w:sz w:val="16"/>
              <w:szCs w:val="16"/>
            </w:rPr>
            <w:t>____</w:t>
          </w:r>
        </w:p>
      </w:docPartBody>
    </w:docPart>
    <w:docPart>
      <w:docPartPr>
        <w:name w:val="5FA583C1BB134D00B9645C28EE5F6A17"/>
        <w:category>
          <w:name w:val="常规"/>
          <w:gallery w:val="placeholder"/>
        </w:category>
        <w:types>
          <w:type w:val="bbPlcHdr"/>
        </w:types>
        <w:behaviors>
          <w:behavior w:val="content"/>
        </w:behaviors>
        <w:guid w:val="{59EB83C9-13BD-47F2-AB42-17041D418BC1}"/>
      </w:docPartPr>
      <w:docPartBody>
        <w:p w:rsidR="008D62EF" w:rsidRDefault="008D62EF" w:rsidP="008D62EF">
          <w:pPr>
            <w:pStyle w:val="5FA583C1BB134D00B9645C28EE5F6A17"/>
          </w:pPr>
          <w:r w:rsidRPr="00711F0E">
            <w:rPr>
              <w:rStyle w:val="placeholder1Char"/>
              <w:rFonts w:hint="eastAsia"/>
              <w:sz w:val="16"/>
              <w:szCs w:val="16"/>
            </w:rPr>
            <w:t>____</w:t>
          </w:r>
        </w:p>
      </w:docPartBody>
    </w:docPart>
    <w:docPart>
      <w:docPartPr>
        <w:name w:val="6F049653A83E4B458E7C7A307ECABBA8"/>
        <w:category>
          <w:name w:val="常规"/>
          <w:gallery w:val="placeholder"/>
        </w:category>
        <w:types>
          <w:type w:val="bbPlcHdr"/>
        </w:types>
        <w:behaviors>
          <w:behavior w:val="content"/>
        </w:behaviors>
        <w:guid w:val="{17ADAF62-E59B-40D1-A72E-3AF872EA57E5}"/>
      </w:docPartPr>
      <w:docPartBody>
        <w:p w:rsidR="008D62EF" w:rsidRDefault="008D62EF" w:rsidP="008D62EF">
          <w:pPr>
            <w:pStyle w:val="6F049653A83E4B458E7C7A307ECABBA8"/>
          </w:pPr>
          <w:r w:rsidRPr="00711F0E">
            <w:rPr>
              <w:rStyle w:val="placeholder1Char"/>
              <w:rFonts w:hint="eastAsia"/>
              <w:sz w:val="16"/>
              <w:szCs w:val="16"/>
            </w:rPr>
            <w:t>____</w:t>
          </w:r>
        </w:p>
      </w:docPartBody>
    </w:docPart>
    <w:docPart>
      <w:docPartPr>
        <w:name w:val="03DB542D0997471082E4502A85756550"/>
        <w:category>
          <w:name w:val="常规"/>
          <w:gallery w:val="placeholder"/>
        </w:category>
        <w:types>
          <w:type w:val="bbPlcHdr"/>
        </w:types>
        <w:behaviors>
          <w:behavior w:val="content"/>
        </w:behaviors>
        <w:guid w:val="{A6E05CC1-D67A-4B2C-8D9D-634A942B9C86}"/>
      </w:docPartPr>
      <w:docPartBody>
        <w:p w:rsidR="008D62EF" w:rsidRDefault="008D62EF" w:rsidP="008D62EF">
          <w:pPr>
            <w:pStyle w:val="03DB542D0997471082E4502A85756550"/>
          </w:pPr>
          <w:r w:rsidRPr="00711F0E">
            <w:rPr>
              <w:rStyle w:val="placeholder1Char"/>
              <w:rFonts w:hint="eastAsia"/>
              <w:sz w:val="16"/>
              <w:szCs w:val="16"/>
            </w:rPr>
            <w:t>____</w:t>
          </w:r>
        </w:p>
      </w:docPartBody>
    </w:docPart>
    <w:docPart>
      <w:docPartPr>
        <w:name w:val="539CC1CEA0E141A6B06FD7930C9A3F19"/>
        <w:category>
          <w:name w:val="常规"/>
          <w:gallery w:val="placeholder"/>
        </w:category>
        <w:types>
          <w:type w:val="bbPlcHdr"/>
        </w:types>
        <w:behaviors>
          <w:behavior w:val="content"/>
        </w:behaviors>
        <w:guid w:val="{A6915D16-7B8F-419A-929D-5EE0987FB0A1}"/>
      </w:docPartPr>
      <w:docPartBody>
        <w:p w:rsidR="008D62EF" w:rsidRDefault="008D62EF" w:rsidP="008D62EF">
          <w:pPr>
            <w:pStyle w:val="539CC1CEA0E141A6B06FD7930C9A3F19"/>
          </w:pPr>
          <w:r w:rsidRPr="00711F0E">
            <w:rPr>
              <w:rStyle w:val="placeholder1Char"/>
              <w:rFonts w:hint="eastAsia"/>
              <w:sz w:val="16"/>
              <w:szCs w:val="16"/>
            </w:rPr>
            <w:t>____</w:t>
          </w:r>
        </w:p>
      </w:docPartBody>
    </w:docPart>
    <w:docPart>
      <w:docPartPr>
        <w:name w:val="22C9AEC5EA4C40F2A4D192D3AF4996E6"/>
        <w:category>
          <w:name w:val="常规"/>
          <w:gallery w:val="placeholder"/>
        </w:category>
        <w:types>
          <w:type w:val="bbPlcHdr"/>
        </w:types>
        <w:behaviors>
          <w:behavior w:val="content"/>
        </w:behaviors>
        <w:guid w:val="{96D952A7-B9BC-4B09-894D-DCE0281B5865}"/>
      </w:docPartPr>
      <w:docPartBody>
        <w:p w:rsidR="008D62EF" w:rsidRDefault="008D62EF" w:rsidP="008D62EF">
          <w:pPr>
            <w:pStyle w:val="22C9AEC5EA4C40F2A4D192D3AF4996E6"/>
          </w:pPr>
          <w:r w:rsidRPr="00711F0E">
            <w:rPr>
              <w:rStyle w:val="placeholder1Char"/>
              <w:rFonts w:hint="eastAsia"/>
              <w:sz w:val="16"/>
              <w:szCs w:val="16"/>
            </w:rPr>
            <w:t>____</w:t>
          </w:r>
        </w:p>
      </w:docPartBody>
    </w:docPart>
    <w:docPart>
      <w:docPartPr>
        <w:name w:val="295137B8415042C6876EB33A3D294370"/>
        <w:category>
          <w:name w:val="常规"/>
          <w:gallery w:val="placeholder"/>
        </w:category>
        <w:types>
          <w:type w:val="bbPlcHdr"/>
        </w:types>
        <w:behaviors>
          <w:behavior w:val="content"/>
        </w:behaviors>
        <w:guid w:val="{A99AC909-756C-429B-A64A-2A7832A9B554}"/>
      </w:docPartPr>
      <w:docPartBody>
        <w:p w:rsidR="008D62EF" w:rsidRDefault="008D62EF" w:rsidP="008D62EF">
          <w:pPr>
            <w:pStyle w:val="295137B8415042C6876EB33A3D294370"/>
          </w:pPr>
          <w:r w:rsidRPr="00711F0E">
            <w:rPr>
              <w:rStyle w:val="placeholder1Char"/>
              <w:rFonts w:hint="eastAsia"/>
              <w:sz w:val="16"/>
              <w:szCs w:val="16"/>
            </w:rPr>
            <w:t>____</w:t>
          </w:r>
        </w:p>
      </w:docPartBody>
    </w:docPart>
    <w:docPart>
      <w:docPartPr>
        <w:name w:val="6621203FFC1B483CBF3AB7406B8C01AF"/>
        <w:category>
          <w:name w:val="常规"/>
          <w:gallery w:val="placeholder"/>
        </w:category>
        <w:types>
          <w:type w:val="bbPlcHdr"/>
        </w:types>
        <w:behaviors>
          <w:behavior w:val="content"/>
        </w:behaviors>
        <w:guid w:val="{E7C294CB-53C0-4BD8-A56D-002D75F6A61C}"/>
      </w:docPartPr>
      <w:docPartBody>
        <w:p w:rsidR="008D62EF" w:rsidRDefault="008D62EF" w:rsidP="008D62EF">
          <w:pPr>
            <w:pStyle w:val="6621203FFC1B483CBF3AB7406B8C01AF"/>
          </w:pPr>
          <w:r w:rsidRPr="00711F0E">
            <w:rPr>
              <w:rStyle w:val="placeholder1Char"/>
              <w:rFonts w:hint="eastAsia"/>
              <w:sz w:val="16"/>
              <w:szCs w:val="16"/>
            </w:rPr>
            <w:t>____</w:t>
          </w:r>
        </w:p>
      </w:docPartBody>
    </w:docPart>
    <w:docPart>
      <w:docPartPr>
        <w:name w:val="A765BFEFD169411EB8DB51453AA0BA66"/>
        <w:category>
          <w:name w:val="常规"/>
          <w:gallery w:val="placeholder"/>
        </w:category>
        <w:types>
          <w:type w:val="bbPlcHdr"/>
        </w:types>
        <w:behaviors>
          <w:behavior w:val="content"/>
        </w:behaviors>
        <w:guid w:val="{8EF05B9D-CF0F-4938-9497-DCC31515B496}"/>
      </w:docPartPr>
      <w:docPartBody>
        <w:p w:rsidR="008D62EF" w:rsidRDefault="008D62EF" w:rsidP="008D62EF">
          <w:pPr>
            <w:pStyle w:val="A765BFEFD169411EB8DB51453AA0BA66"/>
          </w:pPr>
          <w:r w:rsidRPr="00711F0E">
            <w:rPr>
              <w:rStyle w:val="placeholder1Char"/>
              <w:rFonts w:hint="eastAsia"/>
              <w:sz w:val="16"/>
              <w:szCs w:val="16"/>
            </w:rPr>
            <w:t>____</w:t>
          </w:r>
        </w:p>
      </w:docPartBody>
    </w:docPart>
    <w:docPart>
      <w:docPartPr>
        <w:name w:val="DD6AC66A3C354547A6D091D64B49CE90"/>
        <w:category>
          <w:name w:val="常规"/>
          <w:gallery w:val="placeholder"/>
        </w:category>
        <w:types>
          <w:type w:val="bbPlcHdr"/>
        </w:types>
        <w:behaviors>
          <w:behavior w:val="content"/>
        </w:behaviors>
        <w:guid w:val="{F7134B6C-558A-4320-AED4-37A5579B3C4B}"/>
      </w:docPartPr>
      <w:docPartBody>
        <w:p w:rsidR="008D62EF" w:rsidRDefault="008D62EF" w:rsidP="008D62EF">
          <w:pPr>
            <w:pStyle w:val="DD6AC66A3C354547A6D091D64B49CE90"/>
          </w:pPr>
          <w:r w:rsidRPr="00711F0E">
            <w:rPr>
              <w:rStyle w:val="placeholder1Char"/>
              <w:rFonts w:hint="eastAsia"/>
              <w:sz w:val="16"/>
              <w:szCs w:val="16"/>
            </w:rPr>
            <w:t>____</w:t>
          </w:r>
        </w:p>
      </w:docPartBody>
    </w:docPart>
    <w:docPart>
      <w:docPartPr>
        <w:name w:val="C0C3AC997D2C498B902676977E68E4D7"/>
        <w:category>
          <w:name w:val="常规"/>
          <w:gallery w:val="placeholder"/>
        </w:category>
        <w:types>
          <w:type w:val="bbPlcHdr"/>
        </w:types>
        <w:behaviors>
          <w:behavior w:val="content"/>
        </w:behaviors>
        <w:guid w:val="{145A1580-70FB-4D89-8976-657B5939F8F9}"/>
      </w:docPartPr>
      <w:docPartBody>
        <w:p w:rsidR="008D62EF" w:rsidRDefault="008D62EF" w:rsidP="008D62EF">
          <w:pPr>
            <w:pStyle w:val="C0C3AC997D2C498B902676977E68E4D7"/>
          </w:pPr>
          <w:r w:rsidRPr="00711F0E">
            <w:rPr>
              <w:rStyle w:val="placeholder1Char"/>
              <w:rFonts w:hint="eastAsia"/>
              <w:sz w:val="16"/>
              <w:szCs w:val="16"/>
            </w:rPr>
            <w:t>____</w:t>
          </w:r>
        </w:p>
      </w:docPartBody>
    </w:docPart>
    <w:docPart>
      <w:docPartPr>
        <w:name w:val="182AEBE8B11F4F5EBE64624D3F5BA96C"/>
        <w:category>
          <w:name w:val="常规"/>
          <w:gallery w:val="placeholder"/>
        </w:category>
        <w:types>
          <w:type w:val="bbPlcHdr"/>
        </w:types>
        <w:behaviors>
          <w:behavior w:val="content"/>
        </w:behaviors>
        <w:guid w:val="{4568269B-1CF3-47F5-90DB-2870D486C52C}"/>
      </w:docPartPr>
      <w:docPartBody>
        <w:p w:rsidR="008D62EF" w:rsidRDefault="008D62EF" w:rsidP="008D62EF">
          <w:pPr>
            <w:pStyle w:val="182AEBE8B11F4F5EBE64624D3F5BA96C"/>
          </w:pPr>
          <w:r w:rsidRPr="00711F0E">
            <w:rPr>
              <w:rStyle w:val="placeholder1Char"/>
              <w:rFonts w:hint="eastAsia"/>
              <w:sz w:val="16"/>
              <w:szCs w:val="16"/>
            </w:rPr>
            <w:t>____</w:t>
          </w:r>
        </w:p>
      </w:docPartBody>
    </w:docPart>
    <w:docPart>
      <w:docPartPr>
        <w:name w:val="29EDC6CE90D34D968B1D7B7A5D6D30BD"/>
        <w:category>
          <w:name w:val="常规"/>
          <w:gallery w:val="placeholder"/>
        </w:category>
        <w:types>
          <w:type w:val="bbPlcHdr"/>
        </w:types>
        <w:behaviors>
          <w:behavior w:val="content"/>
        </w:behaviors>
        <w:guid w:val="{63992AC3-FFE2-4493-96F7-93C309361DF3}"/>
      </w:docPartPr>
      <w:docPartBody>
        <w:p w:rsidR="008D62EF" w:rsidRDefault="008D62EF" w:rsidP="008D62EF">
          <w:pPr>
            <w:pStyle w:val="29EDC6CE90D34D968B1D7B7A5D6D30BD"/>
          </w:pPr>
          <w:r w:rsidRPr="00711F0E">
            <w:rPr>
              <w:rStyle w:val="placeholder1Char"/>
              <w:rFonts w:hint="eastAsia"/>
              <w:sz w:val="16"/>
              <w:szCs w:val="16"/>
            </w:rPr>
            <w:t>____</w:t>
          </w:r>
        </w:p>
      </w:docPartBody>
    </w:docPart>
    <w:docPart>
      <w:docPartPr>
        <w:name w:val="0792AEEC959A42D8B126B23BC92A9D4C"/>
        <w:category>
          <w:name w:val="常规"/>
          <w:gallery w:val="placeholder"/>
        </w:category>
        <w:types>
          <w:type w:val="bbPlcHdr"/>
        </w:types>
        <w:behaviors>
          <w:behavior w:val="content"/>
        </w:behaviors>
        <w:guid w:val="{69F62B89-831F-406C-9427-580F34810844}"/>
      </w:docPartPr>
      <w:docPartBody>
        <w:p w:rsidR="008D62EF" w:rsidRDefault="008D62EF" w:rsidP="008D62EF">
          <w:pPr>
            <w:pStyle w:val="0792AEEC959A42D8B126B23BC92A9D4C"/>
          </w:pPr>
          <w:r w:rsidRPr="00711F0E">
            <w:rPr>
              <w:rStyle w:val="placeholder1Char"/>
              <w:rFonts w:hint="eastAsia"/>
              <w:sz w:val="16"/>
              <w:szCs w:val="16"/>
            </w:rPr>
            <w:t>____</w:t>
          </w:r>
        </w:p>
      </w:docPartBody>
    </w:docPart>
    <w:docPart>
      <w:docPartPr>
        <w:name w:val="7D3C2C9E38534E25B99283053D9E6CF9"/>
        <w:category>
          <w:name w:val="常规"/>
          <w:gallery w:val="placeholder"/>
        </w:category>
        <w:types>
          <w:type w:val="bbPlcHdr"/>
        </w:types>
        <w:behaviors>
          <w:behavior w:val="content"/>
        </w:behaviors>
        <w:guid w:val="{5F3B6924-DEE7-49CD-8AC0-7C51B4B149A2}"/>
      </w:docPartPr>
      <w:docPartBody>
        <w:p w:rsidR="008D62EF" w:rsidRDefault="008D62EF" w:rsidP="008D62EF">
          <w:pPr>
            <w:pStyle w:val="7D3C2C9E38534E25B99283053D9E6CF9"/>
          </w:pPr>
          <w:r w:rsidRPr="00711F0E">
            <w:rPr>
              <w:rStyle w:val="placeholder1Char"/>
              <w:rFonts w:hint="eastAsia"/>
              <w:sz w:val="16"/>
              <w:szCs w:val="16"/>
            </w:rPr>
            <w:t>____</w:t>
          </w:r>
        </w:p>
      </w:docPartBody>
    </w:docPart>
    <w:docPart>
      <w:docPartPr>
        <w:name w:val="C75BA118CFAA4EE78F120AA81A61CF51"/>
        <w:category>
          <w:name w:val="常规"/>
          <w:gallery w:val="placeholder"/>
        </w:category>
        <w:types>
          <w:type w:val="bbPlcHdr"/>
        </w:types>
        <w:behaviors>
          <w:behavior w:val="content"/>
        </w:behaviors>
        <w:guid w:val="{87FBDC06-F979-4E24-AA7F-4FC53F53B60A}"/>
      </w:docPartPr>
      <w:docPartBody>
        <w:p w:rsidR="008D62EF" w:rsidRDefault="008D62EF" w:rsidP="008D62EF">
          <w:pPr>
            <w:pStyle w:val="C75BA118CFAA4EE78F120AA81A61CF51"/>
          </w:pPr>
          <w:r w:rsidRPr="00711F0E">
            <w:rPr>
              <w:rStyle w:val="placeholder1Char"/>
              <w:rFonts w:hint="eastAsia"/>
              <w:sz w:val="16"/>
              <w:szCs w:val="16"/>
            </w:rPr>
            <w:t>____</w:t>
          </w:r>
        </w:p>
      </w:docPartBody>
    </w:docPart>
    <w:docPart>
      <w:docPartPr>
        <w:name w:val="B43A42130FA146089576E11797C92C69"/>
        <w:category>
          <w:name w:val="常规"/>
          <w:gallery w:val="placeholder"/>
        </w:category>
        <w:types>
          <w:type w:val="bbPlcHdr"/>
        </w:types>
        <w:behaviors>
          <w:behavior w:val="content"/>
        </w:behaviors>
        <w:guid w:val="{2AE3AAC8-AFA2-4283-9348-AA6AF6EAB691}"/>
      </w:docPartPr>
      <w:docPartBody>
        <w:p w:rsidR="008D62EF" w:rsidRDefault="008D62EF" w:rsidP="008D62EF">
          <w:pPr>
            <w:pStyle w:val="B43A42130FA146089576E11797C92C69"/>
          </w:pPr>
          <w:r w:rsidRPr="00711F0E">
            <w:rPr>
              <w:rStyle w:val="placeholder1Char"/>
              <w:rFonts w:hint="eastAsia"/>
              <w:sz w:val="16"/>
              <w:szCs w:val="16"/>
            </w:rPr>
            <w:t>____</w:t>
          </w:r>
        </w:p>
      </w:docPartBody>
    </w:docPart>
    <w:docPart>
      <w:docPartPr>
        <w:name w:val="EC90AA3FDD4F45929BC8B9AB55D7B4CD"/>
        <w:category>
          <w:name w:val="常规"/>
          <w:gallery w:val="placeholder"/>
        </w:category>
        <w:types>
          <w:type w:val="bbPlcHdr"/>
        </w:types>
        <w:behaviors>
          <w:behavior w:val="content"/>
        </w:behaviors>
        <w:guid w:val="{3FCA5E01-1419-432C-95D2-37871BCED4A7}"/>
      </w:docPartPr>
      <w:docPartBody>
        <w:p w:rsidR="008D62EF" w:rsidRDefault="008D62EF" w:rsidP="008D62EF">
          <w:pPr>
            <w:pStyle w:val="EC90AA3FDD4F45929BC8B9AB55D7B4CD"/>
          </w:pPr>
          <w:r w:rsidRPr="00711F0E">
            <w:rPr>
              <w:rStyle w:val="placeholder1Char"/>
              <w:rFonts w:hint="eastAsia"/>
              <w:sz w:val="16"/>
              <w:szCs w:val="16"/>
            </w:rPr>
            <w:t>____</w:t>
          </w:r>
        </w:p>
      </w:docPartBody>
    </w:docPart>
    <w:docPart>
      <w:docPartPr>
        <w:name w:val="637C9AB45DD541069E029EE325E7A53E"/>
        <w:category>
          <w:name w:val="常规"/>
          <w:gallery w:val="placeholder"/>
        </w:category>
        <w:types>
          <w:type w:val="bbPlcHdr"/>
        </w:types>
        <w:behaviors>
          <w:behavior w:val="content"/>
        </w:behaviors>
        <w:guid w:val="{FFF98FCD-F137-49A6-B429-2F3F89F021F4}"/>
      </w:docPartPr>
      <w:docPartBody>
        <w:p w:rsidR="008D62EF" w:rsidRDefault="008D62EF" w:rsidP="008D62EF">
          <w:pPr>
            <w:pStyle w:val="637C9AB45DD541069E029EE325E7A53E"/>
          </w:pPr>
          <w:r w:rsidRPr="00711F0E">
            <w:rPr>
              <w:rStyle w:val="placeholder1Char"/>
              <w:rFonts w:hint="eastAsia"/>
              <w:sz w:val="16"/>
              <w:szCs w:val="16"/>
            </w:rPr>
            <w:t>____</w:t>
          </w:r>
        </w:p>
      </w:docPartBody>
    </w:docPart>
    <w:docPart>
      <w:docPartPr>
        <w:name w:val="F2E4B660F9C346529BADEB0EA3A365DE"/>
        <w:category>
          <w:name w:val="常规"/>
          <w:gallery w:val="placeholder"/>
        </w:category>
        <w:types>
          <w:type w:val="bbPlcHdr"/>
        </w:types>
        <w:behaviors>
          <w:behavior w:val="content"/>
        </w:behaviors>
        <w:guid w:val="{AF36DF46-4DCC-49D2-BAE5-92435798004D}"/>
      </w:docPartPr>
      <w:docPartBody>
        <w:p w:rsidR="008D62EF" w:rsidRDefault="008D62EF" w:rsidP="008D62EF">
          <w:pPr>
            <w:pStyle w:val="F2E4B660F9C346529BADEB0EA3A365DE"/>
          </w:pPr>
          <w:r w:rsidRPr="00711F0E">
            <w:rPr>
              <w:rStyle w:val="placeholder1Char"/>
              <w:rFonts w:hint="eastAsia"/>
              <w:sz w:val="16"/>
              <w:szCs w:val="16"/>
            </w:rPr>
            <w:t>____</w:t>
          </w:r>
        </w:p>
      </w:docPartBody>
    </w:docPart>
    <w:docPart>
      <w:docPartPr>
        <w:name w:val="6E2A496D828D4B5EA2C89961A60978AA"/>
        <w:category>
          <w:name w:val="常规"/>
          <w:gallery w:val="placeholder"/>
        </w:category>
        <w:types>
          <w:type w:val="bbPlcHdr"/>
        </w:types>
        <w:behaviors>
          <w:behavior w:val="content"/>
        </w:behaviors>
        <w:guid w:val="{0D59BEF8-B530-4ACB-AEFA-1B6134DA2319}"/>
      </w:docPartPr>
      <w:docPartBody>
        <w:p w:rsidR="008D62EF" w:rsidRDefault="008D62EF" w:rsidP="008D62EF">
          <w:pPr>
            <w:pStyle w:val="6E2A496D828D4B5EA2C89961A60978AA"/>
          </w:pPr>
          <w:r w:rsidRPr="00711F0E">
            <w:rPr>
              <w:rStyle w:val="placeholder1Char"/>
              <w:rFonts w:hint="eastAsia"/>
              <w:sz w:val="16"/>
              <w:szCs w:val="16"/>
            </w:rPr>
            <w:t>____</w:t>
          </w:r>
        </w:p>
      </w:docPartBody>
    </w:docPart>
    <w:docPart>
      <w:docPartPr>
        <w:name w:val="BA2706B552CA4F9EB12D5E23B947A698"/>
        <w:category>
          <w:name w:val="常规"/>
          <w:gallery w:val="placeholder"/>
        </w:category>
        <w:types>
          <w:type w:val="bbPlcHdr"/>
        </w:types>
        <w:behaviors>
          <w:behavior w:val="content"/>
        </w:behaviors>
        <w:guid w:val="{AE2D09F4-7966-4811-ABD0-68C81FE8459E}"/>
      </w:docPartPr>
      <w:docPartBody>
        <w:p w:rsidR="008D62EF" w:rsidRDefault="008D62EF" w:rsidP="008D62EF">
          <w:pPr>
            <w:pStyle w:val="BA2706B552CA4F9EB12D5E23B947A698"/>
          </w:pPr>
          <w:r w:rsidRPr="00711F0E">
            <w:rPr>
              <w:rStyle w:val="placeholder1Char"/>
              <w:rFonts w:hint="eastAsia"/>
              <w:sz w:val="16"/>
              <w:szCs w:val="16"/>
            </w:rPr>
            <w:t>____</w:t>
          </w:r>
        </w:p>
      </w:docPartBody>
    </w:docPart>
    <w:docPart>
      <w:docPartPr>
        <w:name w:val="9082E2757E3847FD91A2F2EAA718A84F"/>
        <w:category>
          <w:name w:val="常规"/>
          <w:gallery w:val="placeholder"/>
        </w:category>
        <w:types>
          <w:type w:val="bbPlcHdr"/>
        </w:types>
        <w:behaviors>
          <w:behavior w:val="content"/>
        </w:behaviors>
        <w:guid w:val="{C9C4D514-AB6A-4C33-8597-4959B34F7390}"/>
      </w:docPartPr>
      <w:docPartBody>
        <w:p w:rsidR="008D62EF" w:rsidRDefault="008D62EF" w:rsidP="008D62EF">
          <w:pPr>
            <w:pStyle w:val="9082E2757E3847FD91A2F2EAA718A84F"/>
          </w:pPr>
          <w:r w:rsidRPr="00711F0E">
            <w:rPr>
              <w:rStyle w:val="placeholder1Char"/>
              <w:rFonts w:hint="eastAsia"/>
              <w:sz w:val="16"/>
              <w:szCs w:val="16"/>
            </w:rPr>
            <w:t>____</w:t>
          </w:r>
        </w:p>
      </w:docPartBody>
    </w:docPart>
    <w:docPart>
      <w:docPartPr>
        <w:name w:val="E4A858E001AA478E802B0CD01F85C870"/>
        <w:category>
          <w:name w:val="常规"/>
          <w:gallery w:val="placeholder"/>
        </w:category>
        <w:types>
          <w:type w:val="bbPlcHdr"/>
        </w:types>
        <w:behaviors>
          <w:behavior w:val="content"/>
        </w:behaviors>
        <w:guid w:val="{68EE0A32-8C2F-433F-9C51-98353D347547}"/>
      </w:docPartPr>
      <w:docPartBody>
        <w:p w:rsidR="008D62EF" w:rsidRDefault="008D62EF" w:rsidP="008D62EF">
          <w:pPr>
            <w:pStyle w:val="E4A858E001AA478E802B0CD01F85C870"/>
          </w:pPr>
          <w:r w:rsidRPr="00711F0E">
            <w:rPr>
              <w:rStyle w:val="placeholder1Char"/>
              <w:rFonts w:hint="eastAsia"/>
              <w:sz w:val="16"/>
              <w:szCs w:val="16"/>
            </w:rPr>
            <w:t>____</w:t>
          </w:r>
        </w:p>
      </w:docPartBody>
    </w:docPart>
    <w:docPart>
      <w:docPartPr>
        <w:name w:val="ACFA25B299274529BB8D06E671A6F92E"/>
        <w:category>
          <w:name w:val="常规"/>
          <w:gallery w:val="placeholder"/>
        </w:category>
        <w:types>
          <w:type w:val="bbPlcHdr"/>
        </w:types>
        <w:behaviors>
          <w:behavior w:val="content"/>
        </w:behaviors>
        <w:guid w:val="{F79BFBA5-38E6-446C-93F8-D1153365CCD3}"/>
      </w:docPartPr>
      <w:docPartBody>
        <w:p w:rsidR="008D62EF" w:rsidRDefault="008D62EF" w:rsidP="008D62EF">
          <w:pPr>
            <w:pStyle w:val="ACFA25B299274529BB8D06E671A6F92E"/>
          </w:pPr>
          <w:r w:rsidRPr="00711F0E">
            <w:rPr>
              <w:rStyle w:val="placeholder1Char"/>
              <w:rFonts w:hint="eastAsia"/>
              <w:sz w:val="16"/>
              <w:szCs w:val="16"/>
            </w:rPr>
            <w:t>____</w:t>
          </w:r>
        </w:p>
      </w:docPartBody>
    </w:docPart>
    <w:docPart>
      <w:docPartPr>
        <w:name w:val="CA456C4B743F4049BA65CE7C78A825B0"/>
        <w:category>
          <w:name w:val="常规"/>
          <w:gallery w:val="placeholder"/>
        </w:category>
        <w:types>
          <w:type w:val="bbPlcHdr"/>
        </w:types>
        <w:behaviors>
          <w:behavior w:val="content"/>
        </w:behaviors>
        <w:guid w:val="{0E241F8A-CCF2-4385-BD22-E10EABE2316E}"/>
      </w:docPartPr>
      <w:docPartBody>
        <w:p w:rsidR="008D62EF" w:rsidRDefault="008D62EF" w:rsidP="008D62EF">
          <w:pPr>
            <w:pStyle w:val="CA456C4B743F4049BA65CE7C78A825B0"/>
          </w:pPr>
          <w:r w:rsidRPr="00711F0E">
            <w:rPr>
              <w:rStyle w:val="placeholder1Char"/>
              <w:rFonts w:hint="eastAsia"/>
              <w:sz w:val="16"/>
              <w:szCs w:val="16"/>
            </w:rPr>
            <w:t>____</w:t>
          </w:r>
        </w:p>
      </w:docPartBody>
    </w:docPart>
    <w:docPart>
      <w:docPartPr>
        <w:name w:val="A5723DBD52B2482DB4CCA2C4B879DA6E"/>
        <w:category>
          <w:name w:val="常规"/>
          <w:gallery w:val="placeholder"/>
        </w:category>
        <w:types>
          <w:type w:val="bbPlcHdr"/>
        </w:types>
        <w:behaviors>
          <w:behavior w:val="content"/>
        </w:behaviors>
        <w:guid w:val="{1BDCAEED-E393-4453-881B-C4A72F135ADA}"/>
      </w:docPartPr>
      <w:docPartBody>
        <w:p w:rsidR="008D62EF" w:rsidRDefault="008D62EF" w:rsidP="008D62EF">
          <w:pPr>
            <w:pStyle w:val="A5723DBD52B2482DB4CCA2C4B879DA6E"/>
          </w:pPr>
          <w:r w:rsidRPr="00711F0E">
            <w:rPr>
              <w:rStyle w:val="placeholder1Char"/>
              <w:rFonts w:hint="eastAsia"/>
              <w:sz w:val="16"/>
              <w:szCs w:val="16"/>
            </w:rPr>
            <w:t>____</w:t>
          </w:r>
        </w:p>
      </w:docPartBody>
    </w:docPart>
    <w:docPart>
      <w:docPartPr>
        <w:name w:val="DFA43E34C7AA43CBA370EF8BB71F13AF"/>
        <w:category>
          <w:name w:val="常规"/>
          <w:gallery w:val="placeholder"/>
        </w:category>
        <w:types>
          <w:type w:val="bbPlcHdr"/>
        </w:types>
        <w:behaviors>
          <w:behavior w:val="content"/>
        </w:behaviors>
        <w:guid w:val="{7EF796D8-BFC2-4DE7-A4F1-AD5DC60BCC7E}"/>
      </w:docPartPr>
      <w:docPartBody>
        <w:p w:rsidR="008D62EF" w:rsidRDefault="008D62EF" w:rsidP="008D62EF">
          <w:pPr>
            <w:pStyle w:val="DFA43E34C7AA43CBA370EF8BB71F13AF"/>
          </w:pPr>
          <w:r w:rsidRPr="00711F0E">
            <w:rPr>
              <w:rStyle w:val="placeholder1Char"/>
              <w:rFonts w:hint="eastAsia"/>
              <w:sz w:val="16"/>
              <w:szCs w:val="16"/>
            </w:rPr>
            <w:t>____</w:t>
          </w:r>
        </w:p>
      </w:docPartBody>
    </w:docPart>
    <w:docPart>
      <w:docPartPr>
        <w:name w:val="3DBCB0780A2A470FAE3FB5F87C1C4BCA"/>
        <w:category>
          <w:name w:val="常规"/>
          <w:gallery w:val="placeholder"/>
        </w:category>
        <w:types>
          <w:type w:val="bbPlcHdr"/>
        </w:types>
        <w:behaviors>
          <w:behavior w:val="content"/>
        </w:behaviors>
        <w:guid w:val="{244EF660-15EF-44FF-B8C3-193502EA98D7}"/>
      </w:docPartPr>
      <w:docPartBody>
        <w:p w:rsidR="008D62EF" w:rsidRDefault="008D62EF" w:rsidP="008D62EF">
          <w:pPr>
            <w:pStyle w:val="3DBCB0780A2A470FAE3FB5F87C1C4BCA"/>
          </w:pPr>
          <w:r w:rsidRPr="00711F0E">
            <w:rPr>
              <w:rStyle w:val="placeholder1Char"/>
              <w:rFonts w:hint="eastAsia"/>
              <w:sz w:val="16"/>
              <w:szCs w:val="16"/>
            </w:rPr>
            <w:t>____</w:t>
          </w:r>
        </w:p>
      </w:docPartBody>
    </w:docPart>
    <w:docPart>
      <w:docPartPr>
        <w:name w:val="B76775104F7F43DD9DED075A3A55EC26"/>
        <w:category>
          <w:name w:val="常规"/>
          <w:gallery w:val="placeholder"/>
        </w:category>
        <w:types>
          <w:type w:val="bbPlcHdr"/>
        </w:types>
        <w:behaviors>
          <w:behavior w:val="content"/>
        </w:behaviors>
        <w:guid w:val="{BAF61B80-FE5A-4565-B19A-A48C1FFC1E56}"/>
      </w:docPartPr>
      <w:docPartBody>
        <w:p w:rsidR="008D62EF" w:rsidRDefault="008D62EF" w:rsidP="008D62EF">
          <w:pPr>
            <w:pStyle w:val="B76775104F7F43DD9DED075A3A55EC26"/>
          </w:pPr>
          <w:r w:rsidRPr="00711F0E">
            <w:rPr>
              <w:rStyle w:val="placeholder1Char"/>
              <w:rFonts w:hint="eastAsia"/>
              <w:sz w:val="16"/>
              <w:szCs w:val="16"/>
            </w:rPr>
            <w:t>____</w:t>
          </w:r>
        </w:p>
      </w:docPartBody>
    </w:docPart>
    <w:docPart>
      <w:docPartPr>
        <w:name w:val="F38390D18089485AB99146CDD4E9D19F"/>
        <w:category>
          <w:name w:val="常规"/>
          <w:gallery w:val="placeholder"/>
        </w:category>
        <w:types>
          <w:type w:val="bbPlcHdr"/>
        </w:types>
        <w:behaviors>
          <w:behavior w:val="content"/>
        </w:behaviors>
        <w:guid w:val="{AA9E982F-652B-4183-93E6-B2231833AD0D}"/>
      </w:docPartPr>
      <w:docPartBody>
        <w:p w:rsidR="008D62EF" w:rsidRDefault="008D62EF" w:rsidP="008D62EF">
          <w:pPr>
            <w:pStyle w:val="F38390D18089485AB99146CDD4E9D19F"/>
          </w:pPr>
          <w:r w:rsidRPr="00711F0E">
            <w:rPr>
              <w:rStyle w:val="placeholder1Char"/>
              <w:rFonts w:hint="eastAsia"/>
              <w:sz w:val="16"/>
              <w:szCs w:val="16"/>
            </w:rPr>
            <w:t>____</w:t>
          </w:r>
        </w:p>
      </w:docPartBody>
    </w:docPart>
    <w:docPart>
      <w:docPartPr>
        <w:name w:val="B000D4549B764851AEF00EDC9BBFA506"/>
        <w:category>
          <w:name w:val="常规"/>
          <w:gallery w:val="placeholder"/>
        </w:category>
        <w:types>
          <w:type w:val="bbPlcHdr"/>
        </w:types>
        <w:behaviors>
          <w:behavior w:val="content"/>
        </w:behaviors>
        <w:guid w:val="{74E1AEBB-5480-48AA-A475-FF053510DB64}"/>
      </w:docPartPr>
      <w:docPartBody>
        <w:p w:rsidR="008D62EF" w:rsidRDefault="008D62EF" w:rsidP="008D62EF">
          <w:pPr>
            <w:pStyle w:val="B000D4549B764851AEF00EDC9BBFA506"/>
          </w:pPr>
          <w:r w:rsidRPr="00711F0E">
            <w:rPr>
              <w:rStyle w:val="placeholder1Char"/>
              <w:rFonts w:hint="eastAsia"/>
              <w:sz w:val="16"/>
              <w:szCs w:val="16"/>
            </w:rPr>
            <w:t>____</w:t>
          </w:r>
        </w:p>
      </w:docPartBody>
    </w:docPart>
    <w:docPart>
      <w:docPartPr>
        <w:name w:val="8450F16CCF5448808E57C0BECA0952D7"/>
        <w:category>
          <w:name w:val="常规"/>
          <w:gallery w:val="placeholder"/>
        </w:category>
        <w:types>
          <w:type w:val="bbPlcHdr"/>
        </w:types>
        <w:behaviors>
          <w:behavior w:val="content"/>
        </w:behaviors>
        <w:guid w:val="{C9134D23-F79C-4C22-8A1C-12331EAB2168}"/>
      </w:docPartPr>
      <w:docPartBody>
        <w:p w:rsidR="008D62EF" w:rsidRDefault="008D62EF" w:rsidP="008D62EF">
          <w:pPr>
            <w:pStyle w:val="8450F16CCF5448808E57C0BECA0952D7"/>
          </w:pPr>
          <w:r w:rsidRPr="00711F0E">
            <w:rPr>
              <w:rStyle w:val="placeholder1Char"/>
              <w:rFonts w:hint="eastAsia"/>
              <w:sz w:val="16"/>
              <w:szCs w:val="16"/>
            </w:rPr>
            <w:t>____</w:t>
          </w:r>
        </w:p>
      </w:docPartBody>
    </w:docPart>
    <w:docPart>
      <w:docPartPr>
        <w:name w:val="8C76C5A03C0A4635905F75DD5D0683EE"/>
        <w:category>
          <w:name w:val="常规"/>
          <w:gallery w:val="placeholder"/>
        </w:category>
        <w:types>
          <w:type w:val="bbPlcHdr"/>
        </w:types>
        <w:behaviors>
          <w:behavior w:val="content"/>
        </w:behaviors>
        <w:guid w:val="{9922755B-DAA3-43B6-AFEF-6834DB495740}"/>
      </w:docPartPr>
      <w:docPartBody>
        <w:p w:rsidR="008D62EF" w:rsidRDefault="008D62EF" w:rsidP="008D62EF">
          <w:pPr>
            <w:pStyle w:val="8C76C5A03C0A4635905F75DD5D0683EE"/>
          </w:pPr>
          <w:r w:rsidRPr="00711F0E">
            <w:rPr>
              <w:rStyle w:val="placeholder1Char"/>
              <w:rFonts w:hint="eastAsia"/>
              <w:sz w:val="16"/>
              <w:szCs w:val="16"/>
            </w:rPr>
            <w:t>____</w:t>
          </w:r>
        </w:p>
      </w:docPartBody>
    </w:docPart>
    <w:docPart>
      <w:docPartPr>
        <w:name w:val="C95A58C4D7E74758865C0419FA4C96D9"/>
        <w:category>
          <w:name w:val="常规"/>
          <w:gallery w:val="placeholder"/>
        </w:category>
        <w:types>
          <w:type w:val="bbPlcHdr"/>
        </w:types>
        <w:behaviors>
          <w:behavior w:val="content"/>
        </w:behaviors>
        <w:guid w:val="{A20F2951-8BBD-46B8-B452-5340D582EEEC}"/>
      </w:docPartPr>
      <w:docPartBody>
        <w:p w:rsidR="008D62EF" w:rsidRDefault="008D62EF" w:rsidP="008D62EF">
          <w:pPr>
            <w:pStyle w:val="C95A58C4D7E74758865C0419FA4C96D9"/>
          </w:pPr>
          <w:r w:rsidRPr="00711F0E">
            <w:rPr>
              <w:rStyle w:val="placeholder1Char"/>
              <w:rFonts w:hint="eastAsia"/>
              <w:sz w:val="16"/>
              <w:szCs w:val="16"/>
            </w:rPr>
            <w:t>____</w:t>
          </w:r>
        </w:p>
      </w:docPartBody>
    </w:docPart>
    <w:docPart>
      <w:docPartPr>
        <w:name w:val="F4D0E132B8BA4F6BA781DEC0D7EAA5F3"/>
        <w:category>
          <w:name w:val="常规"/>
          <w:gallery w:val="placeholder"/>
        </w:category>
        <w:types>
          <w:type w:val="bbPlcHdr"/>
        </w:types>
        <w:behaviors>
          <w:behavior w:val="content"/>
        </w:behaviors>
        <w:guid w:val="{B1F8B179-6686-4708-9ABC-10A1EE524C30}"/>
      </w:docPartPr>
      <w:docPartBody>
        <w:p w:rsidR="008D62EF" w:rsidRDefault="008D62EF" w:rsidP="008D62EF">
          <w:pPr>
            <w:pStyle w:val="F4D0E132B8BA4F6BA781DEC0D7EAA5F3"/>
          </w:pPr>
          <w:r w:rsidRPr="00711F0E">
            <w:rPr>
              <w:rStyle w:val="placeholder1Char"/>
              <w:rFonts w:hint="eastAsia"/>
              <w:sz w:val="16"/>
              <w:szCs w:val="16"/>
            </w:rPr>
            <w:t>____</w:t>
          </w:r>
        </w:p>
      </w:docPartBody>
    </w:docPart>
    <w:docPart>
      <w:docPartPr>
        <w:name w:val="60F1276484F2489E939DB2D28C8CEB31"/>
        <w:category>
          <w:name w:val="常规"/>
          <w:gallery w:val="placeholder"/>
        </w:category>
        <w:types>
          <w:type w:val="bbPlcHdr"/>
        </w:types>
        <w:behaviors>
          <w:behavior w:val="content"/>
        </w:behaviors>
        <w:guid w:val="{E18D6EC1-E294-401A-B388-F78C60D72055}"/>
      </w:docPartPr>
      <w:docPartBody>
        <w:p w:rsidR="008D62EF" w:rsidRDefault="008D62EF" w:rsidP="008D62EF">
          <w:pPr>
            <w:pStyle w:val="60F1276484F2489E939DB2D28C8CEB31"/>
          </w:pPr>
          <w:r w:rsidRPr="00711F0E">
            <w:rPr>
              <w:rStyle w:val="placeholder1Char"/>
              <w:rFonts w:hint="eastAsia"/>
              <w:sz w:val="16"/>
              <w:szCs w:val="16"/>
            </w:rPr>
            <w:t>____</w:t>
          </w:r>
        </w:p>
      </w:docPartBody>
    </w:docPart>
    <w:docPart>
      <w:docPartPr>
        <w:name w:val="D2943744361A4EF393AC1B82AA5319CA"/>
        <w:category>
          <w:name w:val="常规"/>
          <w:gallery w:val="placeholder"/>
        </w:category>
        <w:types>
          <w:type w:val="bbPlcHdr"/>
        </w:types>
        <w:behaviors>
          <w:behavior w:val="content"/>
        </w:behaviors>
        <w:guid w:val="{5ED390A2-0E63-474C-8353-5B3AFEF3FD06}"/>
      </w:docPartPr>
      <w:docPartBody>
        <w:p w:rsidR="008D62EF" w:rsidRDefault="008D62EF" w:rsidP="008D62EF">
          <w:pPr>
            <w:pStyle w:val="D2943744361A4EF393AC1B82AA5319CA"/>
          </w:pPr>
          <w:r w:rsidRPr="00711F0E">
            <w:rPr>
              <w:rStyle w:val="placeholder1Char"/>
              <w:rFonts w:hint="eastAsia"/>
              <w:sz w:val="16"/>
              <w:szCs w:val="16"/>
            </w:rPr>
            <w:t>____</w:t>
          </w:r>
        </w:p>
      </w:docPartBody>
    </w:docPart>
    <w:docPart>
      <w:docPartPr>
        <w:name w:val="038F6BA463C14FB08511B14D43D60E54"/>
        <w:category>
          <w:name w:val="常规"/>
          <w:gallery w:val="placeholder"/>
        </w:category>
        <w:types>
          <w:type w:val="bbPlcHdr"/>
        </w:types>
        <w:behaviors>
          <w:behavior w:val="content"/>
        </w:behaviors>
        <w:guid w:val="{B1C507D4-B8BA-4324-880F-85E747EC3B2B}"/>
      </w:docPartPr>
      <w:docPartBody>
        <w:p w:rsidR="008D62EF" w:rsidRDefault="008D62EF" w:rsidP="008D62EF">
          <w:pPr>
            <w:pStyle w:val="038F6BA463C14FB08511B14D43D60E54"/>
          </w:pPr>
          <w:r w:rsidRPr="00711F0E">
            <w:rPr>
              <w:rStyle w:val="placeholder1Char"/>
              <w:rFonts w:hint="eastAsia"/>
              <w:sz w:val="16"/>
              <w:szCs w:val="16"/>
            </w:rPr>
            <w:t>____</w:t>
          </w:r>
        </w:p>
      </w:docPartBody>
    </w:docPart>
    <w:docPart>
      <w:docPartPr>
        <w:name w:val="43249C5DE666452EBEAFC422AC960421"/>
        <w:category>
          <w:name w:val="常规"/>
          <w:gallery w:val="placeholder"/>
        </w:category>
        <w:types>
          <w:type w:val="bbPlcHdr"/>
        </w:types>
        <w:behaviors>
          <w:behavior w:val="content"/>
        </w:behaviors>
        <w:guid w:val="{232EA70E-9E6F-4D80-A92B-1AA68F739371}"/>
      </w:docPartPr>
      <w:docPartBody>
        <w:p w:rsidR="008D62EF" w:rsidRDefault="008D62EF" w:rsidP="008D62EF">
          <w:pPr>
            <w:pStyle w:val="43249C5DE666452EBEAFC422AC960421"/>
          </w:pPr>
          <w:r w:rsidRPr="00711F0E">
            <w:rPr>
              <w:rStyle w:val="placeholder1Char"/>
              <w:rFonts w:hint="eastAsia"/>
              <w:sz w:val="16"/>
              <w:szCs w:val="16"/>
            </w:rPr>
            <w:t>____</w:t>
          </w:r>
        </w:p>
      </w:docPartBody>
    </w:docPart>
    <w:docPart>
      <w:docPartPr>
        <w:name w:val="34823A7A433641979B55757C3D973392"/>
        <w:category>
          <w:name w:val="常规"/>
          <w:gallery w:val="placeholder"/>
        </w:category>
        <w:types>
          <w:type w:val="bbPlcHdr"/>
        </w:types>
        <w:behaviors>
          <w:behavior w:val="content"/>
        </w:behaviors>
        <w:guid w:val="{DA149A4B-9ECE-4DF1-9B12-E733C6FD3859}"/>
      </w:docPartPr>
      <w:docPartBody>
        <w:p w:rsidR="008D62EF" w:rsidRDefault="008D62EF" w:rsidP="008D62EF">
          <w:pPr>
            <w:pStyle w:val="34823A7A433641979B55757C3D973392"/>
          </w:pPr>
          <w:r w:rsidRPr="00711F0E">
            <w:rPr>
              <w:rStyle w:val="placeholder1Char"/>
              <w:rFonts w:hint="eastAsia"/>
              <w:sz w:val="16"/>
              <w:szCs w:val="16"/>
            </w:rPr>
            <w:t>____</w:t>
          </w:r>
        </w:p>
      </w:docPartBody>
    </w:docPart>
    <w:docPart>
      <w:docPartPr>
        <w:name w:val="2ED29C799BD74E139E1BAB0C06898849"/>
        <w:category>
          <w:name w:val="常规"/>
          <w:gallery w:val="placeholder"/>
        </w:category>
        <w:types>
          <w:type w:val="bbPlcHdr"/>
        </w:types>
        <w:behaviors>
          <w:behavior w:val="content"/>
        </w:behaviors>
        <w:guid w:val="{BFD18FBD-1D57-404B-B22B-3AD6DB213ADB}"/>
      </w:docPartPr>
      <w:docPartBody>
        <w:p w:rsidR="008D62EF" w:rsidRDefault="008D62EF" w:rsidP="008D62EF">
          <w:pPr>
            <w:pStyle w:val="2ED29C799BD74E139E1BAB0C06898849"/>
          </w:pPr>
          <w:r w:rsidRPr="00711F0E">
            <w:rPr>
              <w:rStyle w:val="placeholder1Char"/>
              <w:rFonts w:hint="eastAsia"/>
              <w:sz w:val="16"/>
              <w:szCs w:val="16"/>
            </w:rPr>
            <w:t>____</w:t>
          </w:r>
        </w:p>
      </w:docPartBody>
    </w:docPart>
    <w:docPart>
      <w:docPartPr>
        <w:name w:val="9832ECC7B3BC42929B60B36B96A5B22C"/>
        <w:category>
          <w:name w:val="常规"/>
          <w:gallery w:val="placeholder"/>
        </w:category>
        <w:types>
          <w:type w:val="bbPlcHdr"/>
        </w:types>
        <w:behaviors>
          <w:behavior w:val="content"/>
        </w:behaviors>
        <w:guid w:val="{D832FC71-9BF7-476D-8932-394F705AAFA2}"/>
      </w:docPartPr>
      <w:docPartBody>
        <w:p w:rsidR="008D62EF" w:rsidRDefault="008D62EF" w:rsidP="008D62EF">
          <w:pPr>
            <w:pStyle w:val="9832ECC7B3BC42929B60B36B96A5B22C"/>
          </w:pPr>
          <w:r w:rsidRPr="00711F0E">
            <w:rPr>
              <w:rStyle w:val="placeholder1Char"/>
              <w:rFonts w:hint="eastAsia"/>
              <w:sz w:val="16"/>
              <w:szCs w:val="16"/>
            </w:rPr>
            <w:t>____</w:t>
          </w:r>
        </w:p>
      </w:docPartBody>
    </w:docPart>
    <w:docPart>
      <w:docPartPr>
        <w:name w:val="28C18A2CD0574A7CB1B27E5EFC300E46"/>
        <w:category>
          <w:name w:val="常规"/>
          <w:gallery w:val="placeholder"/>
        </w:category>
        <w:types>
          <w:type w:val="bbPlcHdr"/>
        </w:types>
        <w:behaviors>
          <w:behavior w:val="content"/>
        </w:behaviors>
        <w:guid w:val="{CFEA6732-40CA-4908-8FA8-327714F1BCCB}"/>
      </w:docPartPr>
      <w:docPartBody>
        <w:p w:rsidR="008D62EF" w:rsidRDefault="008D62EF" w:rsidP="008D62EF">
          <w:pPr>
            <w:pStyle w:val="28C18A2CD0574A7CB1B27E5EFC300E46"/>
          </w:pPr>
          <w:r w:rsidRPr="00711F0E">
            <w:rPr>
              <w:rStyle w:val="placeholder1Char"/>
              <w:rFonts w:hint="eastAsia"/>
              <w:sz w:val="16"/>
              <w:szCs w:val="16"/>
            </w:rPr>
            <w:t>____</w:t>
          </w:r>
        </w:p>
      </w:docPartBody>
    </w:docPart>
    <w:docPart>
      <w:docPartPr>
        <w:name w:val="FA6237ABA3CE417A8697F445A451DD06"/>
        <w:category>
          <w:name w:val="常规"/>
          <w:gallery w:val="placeholder"/>
        </w:category>
        <w:types>
          <w:type w:val="bbPlcHdr"/>
        </w:types>
        <w:behaviors>
          <w:behavior w:val="content"/>
        </w:behaviors>
        <w:guid w:val="{2AF5112C-F86C-4345-BBFA-747E2D8A08FA}"/>
      </w:docPartPr>
      <w:docPartBody>
        <w:p w:rsidR="008D62EF" w:rsidRDefault="008D62EF" w:rsidP="008D62EF">
          <w:pPr>
            <w:pStyle w:val="FA6237ABA3CE417A8697F445A451DD06"/>
          </w:pPr>
          <w:r w:rsidRPr="00711F0E">
            <w:rPr>
              <w:rStyle w:val="placeholder1Char"/>
              <w:rFonts w:hint="eastAsia"/>
              <w:sz w:val="16"/>
              <w:szCs w:val="16"/>
            </w:rPr>
            <w:t>____</w:t>
          </w:r>
        </w:p>
      </w:docPartBody>
    </w:docPart>
    <w:docPart>
      <w:docPartPr>
        <w:name w:val="0E0B83134561404C8998F87A20548295"/>
        <w:category>
          <w:name w:val="常规"/>
          <w:gallery w:val="placeholder"/>
        </w:category>
        <w:types>
          <w:type w:val="bbPlcHdr"/>
        </w:types>
        <w:behaviors>
          <w:behavior w:val="content"/>
        </w:behaviors>
        <w:guid w:val="{EBF025DC-7B48-4054-B103-CCFA487667B3}"/>
      </w:docPartPr>
      <w:docPartBody>
        <w:p w:rsidR="008D62EF" w:rsidRDefault="008D62EF" w:rsidP="008D62EF">
          <w:pPr>
            <w:pStyle w:val="0E0B83134561404C8998F87A20548295"/>
          </w:pPr>
          <w:r w:rsidRPr="00711F0E">
            <w:rPr>
              <w:rStyle w:val="placeholder1Char"/>
              <w:rFonts w:hint="eastAsia"/>
              <w:sz w:val="16"/>
              <w:szCs w:val="16"/>
            </w:rPr>
            <w:t>____</w:t>
          </w:r>
        </w:p>
      </w:docPartBody>
    </w:docPart>
    <w:docPart>
      <w:docPartPr>
        <w:name w:val="8FA373F6D0074897A0795D4BF9AAFB04"/>
        <w:category>
          <w:name w:val="常规"/>
          <w:gallery w:val="placeholder"/>
        </w:category>
        <w:types>
          <w:type w:val="bbPlcHdr"/>
        </w:types>
        <w:behaviors>
          <w:behavior w:val="content"/>
        </w:behaviors>
        <w:guid w:val="{04948D5D-326F-46C0-8086-7F6A17F5FA6D}"/>
      </w:docPartPr>
      <w:docPartBody>
        <w:p w:rsidR="008D62EF" w:rsidRDefault="008D62EF" w:rsidP="008D62EF">
          <w:pPr>
            <w:pStyle w:val="8FA373F6D0074897A0795D4BF9AAFB04"/>
          </w:pPr>
          <w:r w:rsidRPr="00711F0E">
            <w:rPr>
              <w:rStyle w:val="placeholder1Char"/>
              <w:rFonts w:hint="eastAsia"/>
              <w:sz w:val="16"/>
              <w:szCs w:val="16"/>
            </w:rPr>
            <w:t>____</w:t>
          </w:r>
        </w:p>
      </w:docPartBody>
    </w:docPart>
    <w:docPart>
      <w:docPartPr>
        <w:name w:val="94D34FA58B4E4CF89C51869761E60523"/>
        <w:category>
          <w:name w:val="常规"/>
          <w:gallery w:val="placeholder"/>
        </w:category>
        <w:types>
          <w:type w:val="bbPlcHdr"/>
        </w:types>
        <w:behaviors>
          <w:behavior w:val="content"/>
        </w:behaviors>
        <w:guid w:val="{C9398FB7-9798-43BC-B540-03E7A2B46E1B}"/>
      </w:docPartPr>
      <w:docPartBody>
        <w:p w:rsidR="008D62EF" w:rsidRDefault="008D62EF" w:rsidP="008D62EF">
          <w:pPr>
            <w:pStyle w:val="94D34FA58B4E4CF89C51869761E60523"/>
          </w:pPr>
          <w:r w:rsidRPr="00711F0E">
            <w:rPr>
              <w:rStyle w:val="placeholder1Char"/>
              <w:rFonts w:hint="eastAsia"/>
              <w:sz w:val="16"/>
              <w:szCs w:val="16"/>
            </w:rPr>
            <w:t>____</w:t>
          </w:r>
        </w:p>
      </w:docPartBody>
    </w:docPart>
    <w:docPart>
      <w:docPartPr>
        <w:name w:val="F023A19A03F9422B8B18F3613B45FAFD"/>
        <w:category>
          <w:name w:val="常规"/>
          <w:gallery w:val="placeholder"/>
        </w:category>
        <w:types>
          <w:type w:val="bbPlcHdr"/>
        </w:types>
        <w:behaviors>
          <w:behavior w:val="content"/>
        </w:behaviors>
        <w:guid w:val="{C68ECEE7-CAFF-49BA-BF30-D30B4BACADA7}"/>
      </w:docPartPr>
      <w:docPartBody>
        <w:p w:rsidR="008D62EF" w:rsidRDefault="008D62EF" w:rsidP="008D62EF">
          <w:pPr>
            <w:pStyle w:val="F023A19A03F9422B8B18F3613B45FAFD"/>
          </w:pPr>
          <w:r w:rsidRPr="00711F0E">
            <w:rPr>
              <w:rStyle w:val="placeholder1Char"/>
              <w:rFonts w:hint="eastAsia"/>
              <w:sz w:val="16"/>
              <w:szCs w:val="16"/>
            </w:rPr>
            <w:t>____</w:t>
          </w:r>
        </w:p>
      </w:docPartBody>
    </w:docPart>
    <w:docPart>
      <w:docPartPr>
        <w:name w:val="74DA554BD70B4BD281AB37CF271DEE3E"/>
        <w:category>
          <w:name w:val="常规"/>
          <w:gallery w:val="placeholder"/>
        </w:category>
        <w:types>
          <w:type w:val="bbPlcHdr"/>
        </w:types>
        <w:behaviors>
          <w:behavior w:val="content"/>
        </w:behaviors>
        <w:guid w:val="{680B901B-E21D-4525-87E2-A380E3B4115B}"/>
      </w:docPartPr>
      <w:docPartBody>
        <w:p w:rsidR="008D62EF" w:rsidRDefault="008D62EF" w:rsidP="008D62EF">
          <w:pPr>
            <w:pStyle w:val="74DA554BD70B4BD281AB37CF271DEE3E"/>
          </w:pPr>
          <w:r w:rsidRPr="00711F0E">
            <w:rPr>
              <w:rStyle w:val="placeholder1Char"/>
              <w:rFonts w:hint="eastAsia"/>
              <w:sz w:val="16"/>
              <w:szCs w:val="16"/>
            </w:rPr>
            <w:t>____</w:t>
          </w:r>
        </w:p>
      </w:docPartBody>
    </w:docPart>
    <w:docPart>
      <w:docPartPr>
        <w:name w:val="B46E19B0D3A643B498186895001B8CD4"/>
        <w:category>
          <w:name w:val="常规"/>
          <w:gallery w:val="placeholder"/>
        </w:category>
        <w:types>
          <w:type w:val="bbPlcHdr"/>
        </w:types>
        <w:behaviors>
          <w:behavior w:val="content"/>
        </w:behaviors>
        <w:guid w:val="{36EA52FA-4681-4819-8ADB-D95073DC9B35}"/>
      </w:docPartPr>
      <w:docPartBody>
        <w:p w:rsidR="008D62EF" w:rsidRDefault="008D62EF" w:rsidP="008D62EF">
          <w:pPr>
            <w:pStyle w:val="B46E19B0D3A643B498186895001B8CD4"/>
          </w:pPr>
          <w:r w:rsidRPr="00711F0E">
            <w:rPr>
              <w:rStyle w:val="placeholder1Char"/>
              <w:rFonts w:hint="eastAsia"/>
              <w:sz w:val="16"/>
              <w:szCs w:val="16"/>
            </w:rPr>
            <w:t>____</w:t>
          </w:r>
        </w:p>
      </w:docPartBody>
    </w:docPart>
    <w:docPart>
      <w:docPartPr>
        <w:name w:val="ACF3E4213C984BC4BB3FC5E35F15C36A"/>
        <w:category>
          <w:name w:val="常规"/>
          <w:gallery w:val="placeholder"/>
        </w:category>
        <w:types>
          <w:type w:val="bbPlcHdr"/>
        </w:types>
        <w:behaviors>
          <w:behavior w:val="content"/>
        </w:behaviors>
        <w:guid w:val="{73C3AAB6-6EC1-45AA-B6E1-84BE4529B182}"/>
      </w:docPartPr>
      <w:docPartBody>
        <w:p w:rsidR="008D62EF" w:rsidRDefault="008D62EF" w:rsidP="008D62EF">
          <w:pPr>
            <w:pStyle w:val="ACF3E4213C984BC4BB3FC5E35F15C36A"/>
          </w:pPr>
          <w:r w:rsidRPr="00711F0E">
            <w:rPr>
              <w:rStyle w:val="placeholder1Char"/>
              <w:rFonts w:hint="eastAsia"/>
              <w:sz w:val="16"/>
              <w:szCs w:val="16"/>
            </w:rPr>
            <w:t>____</w:t>
          </w:r>
        </w:p>
      </w:docPartBody>
    </w:docPart>
    <w:docPart>
      <w:docPartPr>
        <w:name w:val="5C69CD4AEB2C4F688C5A35C2F5A80837"/>
        <w:category>
          <w:name w:val="常规"/>
          <w:gallery w:val="placeholder"/>
        </w:category>
        <w:types>
          <w:type w:val="bbPlcHdr"/>
        </w:types>
        <w:behaviors>
          <w:behavior w:val="content"/>
        </w:behaviors>
        <w:guid w:val="{33243394-A448-4A80-8FB9-7BB312AF209C}"/>
      </w:docPartPr>
      <w:docPartBody>
        <w:p w:rsidR="008D62EF" w:rsidRDefault="008D62EF" w:rsidP="008D62EF">
          <w:pPr>
            <w:pStyle w:val="5C69CD4AEB2C4F688C5A35C2F5A80837"/>
          </w:pPr>
          <w:r w:rsidRPr="00711F0E">
            <w:rPr>
              <w:rStyle w:val="placeholder1Char"/>
              <w:rFonts w:hint="eastAsia"/>
              <w:sz w:val="16"/>
              <w:szCs w:val="16"/>
            </w:rPr>
            <w:t>____</w:t>
          </w:r>
        </w:p>
      </w:docPartBody>
    </w:docPart>
    <w:docPart>
      <w:docPartPr>
        <w:name w:val="E7BC24922604457FA48F21668B88D5C5"/>
        <w:category>
          <w:name w:val="常规"/>
          <w:gallery w:val="placeholder"/>
        </w:category>
        <w:types>
          <w:type w:val="bbPlcHdr"/>
        </w:types>
        <w:behaviors>
          <w:behavior w:val="content"/>
        </w:behaviors>
        <w:guid w:val="{E522C3A2-1850-479B-9D5B-B8CF7B068A15}"/>
      </w:docPartPr>
      <w:docPartBody>
        <w:p w:rsidR="008D62EF" w:rsidRDefault="008D62EF" w:rsidP="008D62EF">
          <w:pPr>
            <w:pStyle w:val="E7BC24922604457FA48F21668B88D5C5"/>
          </w:pPr>
          <w:r w:rsidRPr="00711F0E">
            <w:rPr>
              <w:rStyle w:val="placeholder1Char"/>
              <w:rFonts w:hint="eastAsia"/>
              <w:sz w:val="16"/>
              <w:szCs w:val="16"/>
            </w:rPr>
            <w:t>____</w:t>
          </w:r>
        </w:p>
      </w:docPartBody>
    </w:docPart>
    <w:docPart>
      <w:docPartPr>
        <w:name w:val="05DC36DCBEAF40B7BFB890FD00C22729"/>
        <w:category>
          <w:name w:val="常规"/>
          <w:gallery w:val="placeholder"/>
        </w:category>
        <w:types>
          <w:type w:val="bbPlcHdr"/>
        </w:types>
        <w:behaviors>
          <w:behavior w:val="content"/>
        </w:behaviors>
        <w:guid w:val="{7A1F1B4E-67D1-4256-9009-35FDB8694E62}"/>
      </w:docPartPr>
      <w:docPartBody>
        <w:p w:rsidR="008D62EF" w:rsidRDefault="008D62EF" w:rsidP="008D62EF">
          <w:pPr>
            <w:pStyle w:val="05DC36DCBEAF40B7BFB890FD00C22729"/>
          </w:pPr>
          <w:r w:rsidRPr="00711F0E">
            <w:rPr>
              <w:rStyle w:val="placeholder1Char"/>
              <w:rFonts w:hint="eastAsia"/>
              <w:sz w:val="16"/>
              <w:szCs w:val="16"/>
            </w:rPr>
            <w:t>____</w:t>
          </w:r>
        </w:p>
      </w:docPartBody>
    </w:docPart>
    <w:docPart>
      <w:docPartPr>
        <w:name w:val="7EEC5DD4E1E94E0EA9052AC803C5ED90"/>
        <w:category>
          <w:name w:val="常规"/>
          <w:gallery w:val="placeholder"/>
        </w:category>
        <w:types>
          <w:type w:val="bbPlcHdr"/>
        </w:types>
        <w:behaviors>
          <w:behavior w:val="content"/>
        </w:behaviors>
        <w:guid w:val="{C59BCC75-509D-4215-850B-02A500710E30}"/>
      </w:docPartPr>
      <w:docPartBody>
        <w:p w:rsidR="008D62EF" w:rsidRDefault="008D62EF" w:rsidP="008D62EF">
          <w:pPr>
            <w:pStyle w:val="7EEC5DD4E1E94E0EA9052AC803C5ED90"/>
          </w:pPr>
          <w:r w:rsidRPr="00711F0E">
            <w:rPr>
              <w:rStyle w:val="placeholder1Char"/>
              <w:rFonts w:hint="eastAsia"/>
              <w:sz w:val="16"/>
              <w:szCs w:val="16"/>
            </w:rPr>
            <w:t>____</w:t>
          </w:r>
        </w:p>
      </w:docPartBody>
    </w:docPart>
    <w:docPart>
      <w:docPartPr>
        <w:name w:val="F6E6A4E780C24121ADFF0228B7D97854"/>
        <w:category>
          <w:name w:val="常规"/>
          <w:gallery w:val="placeholder"/>
        </w:category>
        <w:types>
          <w:type w:val="bbPlcHdr"/>
        </w:types>
        <w:behaviors>
          <w:behavior w:val="content"/>
        </w:behaviors>
        <w:guid w:val="{12128362-E196-4AAF-B10A-48BF90CB8F6F}"/>
      </w:docPartPr>
      <w:docPartBody>
        <w:p w:rsidR="008D62EF" w:rsidRDefault="008D62EF" w:rsidP="008D62EF">
          <w:pPr>
            <w:pStyle w:val="F6E6A4E780C24121ADFF0228B7D97854"/>
          </w:pPr>
          <w:r w:rsidRPr="00711F0E">
            <w:rPr>
              <w:rStyle w:val="placeholder1Char"/>
              <w:rFonts w:hint="eastAsia"/>
              <w:sz w:val="16"/>
              <w:szCs w:val="16"/>
            </w:rPr>
            <w:t>____</w:t>
          </w:r>
        </w:p>
      </w:docPartBody>
    </w:docPart>
    <w:docPart>
      <w:docPartPr>
        <w:name w:val="A17D3C31F6A546788E43CB2FCE5BD847"/>
        <w:category>
          <w:name w:val="常规"/>
          <w:gallery w:val="placeholder"/>
        </w:category>
        <w:types>
          <w:type w:val="bbPlcHdr"/>
        </w:types>
        <w:behaviors>
          <w:behavior w:val="content"/>
        </w:behaviors>
        <w:guid w:val="{9BE33661-1774-4EE5-A143-04FAC0CB0924}"/>
      </w:docPartPr>
      <w:docPartBody>
        <w:p w:rsidR="008D62EF" w:rsidRDefault="008D62EF" w:rsidP="008D62EF">
          <w:pPr>
            <w:pStyle w:val="A17D3C31F6A546788E43CB2FCE5BD847"/>
          </w:pPr>
          <w:r w:rsidRPr="00711F0E">
            <w:rPr>
              <w:rStyle w:val="placeholder1Char"/>
              <w:rFonts w:hint="eastAsia"/>
              <w:sz w:val="16"/>
              <w:szCs w:val="16"/>
            </w:rPr>
            <w:t>____</w:t>
          </w:r>
        </w:p>
      </w:docPartBody>
    </w:docPart>
    <w:docPart>
      <w:docPartPr>
        <w:name w:val="1925F071E8784775892936211306436B"/>
        <w:category>
          <w:name w:val="常规"/>
          <w:gallery w:val="placeholder"/>
        </w:category>
        <w:types>
          <w:type w:val="bbPlcHdr"/>
        </w:types>
        <w:behaviors>
          <w:behavior w:val="content"/>
        </w:behaviors>
        <w:guid w:val="{21D67FF0-E263-4F60-B38A-EE7CE665CBE2}"/>
      </w:docPartPr>
      <w:docPartBody>
        <w:p w:rsidR="008D62EF" w:rsidRDefault="008D62EF" w:rsidP="008D62EF">
          <w:pPr>
            <w:pStyle w:val="1925F071E8784775892936211306436B"/>
          </w:pPr>
          <w:r w:rsidRPr="00711F0E">
            <w:rPr>
              <w:rStyle w:val="placeholder1Char"/>
              <w:rFonts w:hint="eastAsia"/>
              <w:sz w:val="16"/>
              <w:szCs w:val="16"/>
            </w:rPr>
            <w:t>____</w:t>
          </w:r>
        </w:p>
      </w:docPartBody>
    </w:docPart>
    <w:docPart>
      <w:docPartPr>
        <w:name w:val="F5378A4AE9BF4ADD881E38E399E64D97"/>
        <w:category>
          <w:name w:val="常规"/>
          <w:gallery w:val="placeholder"/>
        </w:category>
        <w:types>
          <w:type w:val="bbPlcHdr"/>
        </w:types>
        <w:behaviors>
          <w:behavior w:val="content"/>
        </w:behaviors>
        <w:guid w:val="{F7DFB822-5DF2-42B3-B056-5A138DEFC857}"/>
      </w:docPartPr>
      <w:docPartBody>
        <w:p w:rsidR="008D62EF" w:rsidRDefault="008D62EF" w:rsidP="008D62EF">
          <w:pPr>
            <w:pStyle w:val="F5378A4AE9BF4ADD881E38E399E64D97"/>
          </w:pPr>
          <w:r w:rsidRPr="00711F0E">
            <w:rPr>
              <w:rStyle w:val="placeholder1Char"/>
              <w:rFonts w:hint="eastAsia"/>
              <w:sz w:val="16"/>
              <w:szCs w:val="16"/>
            </w:rPr>
            <w:t>____</w:t>
          </w:r>
        </w:p>
      </w:docPartBody>
    </w:docPart>
    <w:docPart>
      <w:docPartPr>
        <w:name w:val="67E5CBB5088F4A549641804BCDDB4DE7"/>
        <w:category>
          <w:name w:val="常规"/>
          <w:gallery w:val="placeholder"/>
        </w:category>
        <w:types>
          <w:type w:val="bbPlcHdr"/>
        </w:types>
        <w:behaviors>
          <w:behavior w:val="content"/>
        </w:behaviors>
        <w:guid w:val="{D9F1243E-9846-40B3-8CA4-4A44AA3999F9}"/>
      </w:docPartPr>
      <w:docPartBody>
        <w:p w:rsidR="008D62EF" w:rsidRDefault="008D62EF" w:rsidP="008D62EF">
          <w:pPr>
            <w:pStyle w:val="67E5CBB5088F4A549641804BCDDB4DE7"/>
          </w:pPr>
          <w:r w:rsidRPr="00711F0E">
            <w:rPr>
              <w:rStyle w:val="placeholder1Char"/>
              <w:rFonts w:hint="eastAsia"/>
              <w:sz w:val="16"/>
              <w:szCs w:val="16"/>
            </w:rPr>
            <w:t>____</w:t>
          </w:r>
        </w:p>
      </w:docPartBody>
    </w:docPart>
    <w:docPart>
      <w:docPartPr>
        <w:name w:val="E4327705500E40108A26F5F26A891A2D"/>
        <w:category>
          <w:name w:val="常规"/>
          <w:gallery w:val="placeholder"/>
        </w:category>
        <w:types>
          <w:type w:val="bbPlcHdr"/>
        </w:types>
        <w:behaviors>
          <w:behavior w:val="content"/>
        </w:behaviors>
        <w:guid w:val="{FF336B58-F229-4A2E-A903-64307AF37559}"/>
      </w:docPartPr>
      <w:docPartBody>
        <w:p w:rsidR="008D62EF" w:rsidRDefault="008D62EF" w:rsidP="008D62EF">
          <w:pPr>
            <w:pStyle w:val="E4327705500E40108A26F5F26A891A2D"/>
          </w:pPr>
          <w:r w:rsidRPr="00711F0E">
            <w:rPr>
              <w:rStyle w:val="placeholder1Char"/>
              <w:rFonts w:hint="eastAsia"/>
              <w:sz w:val="16"/>
              <w:szCs w:val="16"/>
            </w:rPr>
            <w:t>____</w:t>
          </w:r>
        </w:p>
      </w:docPartBody>
    </w:docPart>
    <w:docPart>
      <w:docPartPr>
        <w:name w:val="F253AACDEA1B4EC697EF5A6601213A78"/>
        <w:category>
          <w:name w:val="常规"/>
          <w:gallery w:val="placeholder"/>
        </w:category>
        <w:types>
          <w:type w:val="bbPlcHdr"/>
        </w:types>
        <w:behaviors>
          <w:behavior w:val="content"/>
        </w:behaviors>
        <w:guid w:val="{71BCE871-6E65-43F5-83DE-02FF299AB7EA}"/>
      </w:docPartPr>
      <w:docPartBody>
        <w:p w:rsidR="008D62EF" w:rsidRDefault="008D62EF" w:rsidP="008D62EF">
          <w:pPr>
            <w:pStyle w:val="F253AACDEA1B4EC697EF5A6601213A78"/>
          </w:pPr>
          <w:r w:rsidRPr="00711F0E">
            <w:rPr>
              <w:rStyle w:val="placeholder1Char"/>
              <w:rFonts w:hint="eastAsia"/>
              <w:sz w:val="16"/>
              <w:szCs w:val="16"/>
            </w:rPr>
            <w:t>____</w:t>
          </w:r>
        </w:p>
      </w:docPartBody>
    </w:docPart>
    <w:docPart>
      <w:docPartPr>
        <w:name w:val="EE363ED4F795492A81B054DF3F509C46"/>
        <w:category>
          <w:name w:val="常规"/>
          <w:gallery w:val="placeholder"/>
        </w:category>
        <w:types>
          <w:type w:val="bbPlcHdr"/>
        </w:types>
        <w:behaviors>
          <w:behavior w:val="content"/>
        </w:behaviors>
        <w:guid w:val="{693734FB-5430-49B9-9B42-824C0A10A334}"/>
      </w:docPartPr>
      <w:docPartBody>
        <w:p w:rsidR="008D62EF" w:rsidRDefault="008D62EF" w:rsidP="008D62EF">
          <w:pPr>
            <w:pStyle w:val="EE363ED4F795492A81B054DF3F509C46"/>
          </w:pPr>
          <w:r w:rsidRPr="00711F0E">
            <w:rPr>
              <w:rStyle w:val="placeholder1Char"/>
              <w:rFonts w:hint="eastAsia"/>
              <w:sz w:val="16"/>
              <w:szCs w:val="16"/>
            </w:rPr>
            <w:t>____</w:t>
          </w:r>
        </w:p>
      </w:docPartBody>
    </w:docPart>
    <w:docPart>
      <w:docPartPr>
        <w:name w:val="AA994CF5927749EEB1492ED34635E7D7"/>
        <w:category>
          <w:name w:val="常规"/>
          <w:gallery w:val="placeholder"/>
        </w:category>
        <w:types>
          <w:type w:val="bbPlcHdr"/>
        </w:types>
        <w:behaviors>
          <w:behavior w:val="content"/>
        </w:behaviors>
        <w:guid w:val="{4FE4E665-0F90-41C5-BC29-62D79BA30E20}"/>
      </w:docPartPr>
      <w:docPartBody>
        <w:p w:rsidR="008D62EF" w:rsidRDefault="008D62EF" w:rsidP="008D62EF">
          <w:pPr>
            <w:pStyle w:val="AA994CF5927749EEB1492ED34635E7D7"/>
          </w:pPr>
          <w:r w:rsidRPr="00711F0E">
            <w:rPr>
              <w:rStyle w:val="placeholder1Char"/>
              <w:rFonts w:hint="eastAsia"/>
              <w:sz w:val="16"/>
              <w:szCs w:val="16"/>
            </w:rPr>
            <w:t>____</w:t>
          </w:r>
        </w:p>
      </w:docPartBody>
    </w:docPart>
    <w:docPart>
      <w:docPartPr>
        <w:name w:val="33BB16A51DDE4344B3EAFB223D3FD127"/>
        <w:category>
          <w:name w:val="常规"/>
          <w:gallery w:val="placeholder"/>
        </w:category>
        <w:types>
          <w:type w:val="bbPlcHdr"/>
        </w:types>
        <w:behaviors>
          <w:behavior w:val="content"/>
        </w:behaviors>
        <w:guid w:val="{1A2EBEE1-6B78-4F7C-A7F8-D5CE58CFEAEA}"/>
      </w:docPartPr>
      <w:docPartBody>
        <w:p w:rsidR="008D62EF" w:rsidRDefault="008D62EF" w:rsidP="008D62EF">
          <w:pPr>
            <w:pStyle w:val="33BB16A51DDE4344B3EAFB223D3FD127"/>
          </w:pPr>
          <w:r w:rsidRPr="00711F0E">
            <w:rPr>
              <w:rStyle w:val="placeholder1Char"/>
              <w:rFonts w:hint="eastAsia"/>
              <w:sz w:val="16"/>
              <w:szCs w:val="16"/>
            </w:rPr>
            <w:t>____</w:t>
          </w:r>
        </w:p>
      </w:docPartBody>
    </w:docPart>
    <w:docPart>
      <w:docPartPr>
        <w:name w:val="AB3CDE2C391546E497D8621350CB7DCB"/>
        <w:category>
          <w:name w:val="常规"/>
          <w:gallery w:val="placeholder"/>
        </w:category>
        <w:types>
          <w:type w:val="bbPlcHdr"/>
        </w:types>
        <w:behaviors>
          <w:behavior w:val="content"/>
        </w:behaviors>
        <w:guid w:val="{1AFCD529-57AC-4F7C-965D-F91D40956DE8}"/>
      </w:docPartPr>
      <w:docPartBody>
        <w:p w:rsidR="008D62EF" w:rsidRDefault="008D62EF" w:rsidP="008D62EF">
          <w:pPr>
            <w:pStyle w:val="AB3CDE2C391546E497D8621350CB7DCB"/>
          </w:pPr>
          <w:r w:rsidRPr="00711F0E">
            <w:rPr>
              <w:rStyle w:val="placeholder1Char"/>
              <w:rFonts w:hint="eastAsia"/>
              <w:sz w:val="16"/>
              <w:szCs w:val="16"/>
            </w:rPr>
            <w:t>____</w:t>
          </w:r>
        </w:p>
      </w:docPartBody>
    </w:docPart>
    <w:docPart>
      <w:docPartPr>
        <w:name w:val="5BE2179659844CFDA34F200E4F048727"/>
        <w:category>
          <w:name w:val="常规"/>
          <w:gallery w:val="placeholder"/>
        </w:category>
        <w:types>
          <w:type w:val="bbPlcHdr"/>
        </w:types>
        <w:behaviors>
          <w:behavior w:val="content"/>
        </w:behaviors>
        <w:guid w:val="{87B846E2-EABC-4E96-9674-47C927BB6F49}"/>
      </w:docPartPr>
      <w:docPartBody>
        <w:p w:rsidR="008D62EF" w:rsidRDefault="008D62EF" w:rsidP="008D62EF">
          <w:pPr>
            <w:pStyle w:val="5BE2179659844CFDA34F200E4F048727"/>
          </w:pPr>
          <w:r w:rsidRPr="00711F0E">
            <w:rPr>
              <w:rStyle w:val="placeholder1Char"/>
              <w:rFonts w:hint="eastAsia"/>
              <w:sz w:val="16"/>
              <w:szCs w:val="16"/>
            </w:rPr>
            <w:t>____</w:t>
          </w:r>
        </w:p>
      </w:docPartBody>
    </w:docPart>
    <w:docPart>
      <w:docPartPr>
        <w:name w:val="85BA5077AE5040EABB5D1B13F92C40D9"/>
        <w:category>
          <w:name w:val="常规"/>
          <w:gallery w:val="placeholder"/>
        </w:category>
        <w:types>
          <w:type w:val="bbPlcHdr"/>
        </w:types>
        <w:behaviors>
          <w:behavior w:val="content"/>
        </w:behaviors>
        <w:guid w:val="{3A6FC5C0-17C5-441F-BB71-EEE0EF435819}"/>
      </w:docPartPr>
      <w:docPartBody>
        <w:p w:rsidR="008D62EF" w:rsidRDefault="008D62EF" w:rsidP="008D62EF">
          <w:pPr>
            <w:pStyle w:val="85BA5077AE5040EABB5D1B13F92C40D9"/>
          </w:pPr>
          <w:r w:rsidRPr="00711F0E">
            <w:rPr>
              <w:rStyle w:val="placeholder1Char"/>
              <w:rFonts w:hint="eastAsia"/>
              <w:sz w:val="16"/>
              <w:szCs w:val="16"/>
            </w:rPr>
            <w:t>____</w:t>
          </w:r>
        </w:p>
      </w:docPartBody>
    </w:docPart>
    <w:docPart>
      <w:docPartPr>
        <w:name w:val="8131939A1C034FADB2DE193F05391089"/>
        <w:category>
          <w:name w:val="常规"/>
          <w:gallery w:val="placeholder"/>
        </w:category>
        <w:types>
          <w:type w:val="bbPlcHdr"/>
        </w:types>
        <w:behaviors>
          <w:behavior w:val="content"/>
        </w:behaviors>
        <w:guid w:val="{98B68A4F-A132-4CE1-9DB4-96724D54F4AD}"/>
      </w:docPartPr>
      <w:docPartBody>
        <w:p w:rsidR="008D62EF" w:rsidRDefault="008D62EF" w:rsidP="008D62EF">
          <w:pPr>
            <w:pStyle w:val="8131939A1C034FADB2DE193F05391089"/>
          </w:pPr>
          <w:r w:rsidRPr="00711F0E">
            <w:rPr>
              <w:rStyle w:val="placeholder1Char"/>
              <w:rFonts w:hint="eastAsia"/>
              <w:sz w:val="16"/>
              <w:szCs w:val="16"/>
            </w:rPr>
            <w:t>____</w:t>
          </w:r>
        </w:p>
      </w:docPartBody>
    </w:docPart>
    <w:docPart>
      <w:docPartPr>
        <w:name w:val="182E6C2B27F9480E9A0147D378673C54"/>
        <w:category>
          <w:name w:val="常规"/>
          <w:gallery w:val="placeholder"/>
        </w:category>
        <w:types>
          <w:type w:val="bbPlcHdr"/>
        </w:types>
        <w:behaviors>
          <w:behavior w:val="content"/>
        </w:behaviors>
        <w:guid w:val="{E000EB5A-E093-49B6-B5A8-ED51AA3FBC6D}"/>
      </w:docPartPr>
      <w:docPartBody>
        <w:p w:rsidR="008D62EF" w:rsidRDefault="008D62EF" w:rsidP="008D62EF">
          <w:pPr>
            <w:pStyle w:val="182E6C2B27F9480E9A0147D378673C54"/>
          </w:pPr>
          <w:r w:rsidRPr="00711F0E">
            <w:rPr>
              <w:rStyle w:val="placeholder1Char"/>
              <w:rFonts w:hint="eastAsia"/>
              <w:sz w:val="16"/>
              <w:szCs w:val="16"/>
            </w:rPr>
            <w:t>____</w:t>
          </w:r>
        </w:p>
      </w:docPartBody>
    </w:docPart>
    <w:docPart>
      <w:docPartPr>
        <w:name w:val="50F8152C55394CE1A1C4E186F76BF30A"/>
        <w:category>
          <w:name w:val="常规"/>
          <w:gallery w:val="placeholder"/>
        </w:category>
        <w:types>
          <w:type w:val="bbPlcHdr"/>
        </w:types>
        <w:behaviors>
          <w:behavior w:val="content"/>
        </w:behaviors>
        <w:guid w:val="{7E69A4F9-81AE-4325-BF1A-4D113202648F}"/>
      </w:docPartPr>
      <w:docPartBody>
        <w:p w:rsidR="008D62EF" w:rsidRDefault="008D62EF" w:rsidP="008D62EF">
          <w:pPr>
            <w:pStyle w:val="50F8152C55394CE1A1C4E186F76BF30A"/>
          </w:pPr>
          <w:r w:rsidRPr="00711F0E">
            <w:rPr>
              <w:rStyle w:val="placeholder1Char"/>
              <w:rFonts w:hint="eastAsia"/>
              <w:sz w:val="16"/>
              <w:szCs w:val="16"/>
            </w:rPr>
            <w:t>____</w:t>
          </w:r>
        </w:p>
      </w:docPartBody>
    </w:docPart>
    <w:docPart>
      <w:docPartPr>
        <w:name w:val="F4515EC5AC0149D8A4AFBD8519368CC3"/>
        <w:category>
          <w:name w:val="常规"/>
          <w:gallery w:val="placeholder"/>
        </w:category>
        <w:types>
          <w:type w:val="bbPlcHdr"/>
        </w:types>
        <w:behaviors>
          <w:behavior w:val="content"/>
        </w:behaviors>
        <w:guid w:val="{5876FC27-39BA-40CF-90E3-612F554B6352}"/>
      </w:docPartPr>
      <w:docPartBody>
        <w:p w:rsidR="008D62EF" w:rsidRDefault="008D62EF" w:rsidP="008D62EF">
          <w:pPr>
            <w:pStyle w:val="F4515EC5AC0149D8A4AFBD8519368CC3"/>
          </w:pPr>
          <w:r w:rsidRPr="00711F0E">
            <w:rPr>
              <w:rStyle w:val="placeholder1Char"/>
              <w:rFonts w:hint="eastAsia"/>
              <w:sz w:val="16"/>
              <w:szCs w:val="16"/>
            </w:rPr>
            <w:t>____</w:t>
          </w:r>
        </w:p>
      </w:docPartBody>
    </w:docPart>
    <w:docPart>
      <w:docPartPr>
        <w:name w:val="53BD180FDE324FC9831E496FF40A73DF"/>
        <w:category>
          <w:name w:val="常规"/>
          <w:gallery w:val="placeholder"/>
        </w:category>
        <w:types>
          <w:type w:val="bbPlcHdr"/>
        </w:types>
        <w:behaviors>
          <w:behavior w:val="content"/>
        </w:behaviors>
        <w:guid w:val="{F1483C08-7E47-42F2-B7FC-A8771F50F326}"/>
      </w:docPartPr>
      <w:docPartBody>
        <w:p w:rsidR="008D62EF" w:rsidRDefault="008D62EF" w:rsidP="008D62EF">
          <w:pPr>
            <w:pStyle w:val="53BD180FDE324FC9831E496FF40A73DF"/>
          </w:pPr>
          <w:r w:rsidRPr="00711F0E">
            <w:rPr>
              <w:rStyle w:val="placeholder1Char"/>
              <w:rFonts w:hint="eastAsia"/>
              <w:sz w:val="16"/>
              <w:szCs w:val="16"/>
            </w:rPr>
            <w:t>____</w:t>
          </w:r>
        </w:p>
      </w:docPartBody>
    </w:docPart>
    <w:docPart>
      <w:docPartPr>
        <w:name w:val="89BDFBAE0B0547C7A7217A552DDBF2EF"/>
        <w:category>
          <w:name w:val="常规"/>
          <w:gallery w:val="placeholder"/>
        </w:category>
        <w:types>
          <w:type w:val="bbPlcHdr"/>
        </w:types>
        <w:behaviors>
          <w:behavior w:val="content"/>
        </w:behaviors>
        <w:guid w:val="{A33D2A8E-C444-4F12-95DE-61CFD153294A}"/>
      </w:docPartPr>
      <w:docPartBody>
        <w:p w:rsidR="008D62EF" w:rsidRDefault="008D62EF" w:rsidP="008D62EF">
          <w:pPr>
            <w:pStyle w:val="89BDFBAE0B0547C7A7217A552DDBF2EF"/>
          </w:pPr>
          <w:r w:rsidRPr="00711F0E">
            <w:rPr>
              <w:rStyle w:val="placeholder1Char"/>
              <w:rFonts w:hint="eastAsia"/>
              <w:sz w:val="16"/>
              <w:szCs w:val="16"/>
            </w:rPr>
            <w:t>____</w:t>
          </w:r>
        </w:p>
      </w:docPartBody>
    </w:docPart>
    <w:docPart>
      <w:docPartPr>
        <w:name w:val="CD64814B2AA54679A237146F41A44D71"/>
        <w:category>
          <w:name w:val="常规"/>
          <w:gallery w:val="placeholder"/>
        </w:category>
        <w:types>
          <w:type w:val="bbPlcHdr"/>
        </w:types>
        <w:behaviors>
          <w:behavior w:val="content"/>
        </w:behaviors>
        <w:guid w:val="{98131AED-143F-4506-A440-4EA7049DF446}"/>
      </w:docPartPr>
      <w:docPartBody>
        <w:p w:rsidR="008D62EF" w:rsidRDefault="008D62EF" w:rsidP="008D62EF">
          <w:pPr>
            <w:pStyle w:val="CD64814B2AA54679A237146F41A44D71"/>
          </w:pPr>
          <w:r w:rsidRPr="00711F0E">
            <w:rPr>
              <w:rStyle w:val="placeholder1Char"/>
              <w:rFonts w:hint="eastAsia"/>
              <w:sz w:val="16"/>
              <w:szCs w:val="16"/>
            </w:rPr>
            <w:t>____</w:t>
          </w:r>
        </w:p>
      </w:docPartBody>
    </w:docPart>
    <w:docPart>
      <w:docPartPr>
        <w:name w:val="29A1007F7A5841CEBF0109C458BD47AA"/>
        <w:category>
          <w:name w:val="常规"/>
          <w:gallery w:val="placeholder"/>
        </w:category>
        <w:types>
          <w:type w:val="bbPlcHdr"/>
        </w:types>
        <w:behaviors>
          <w:behavior w:val="content"/>
        </w:behaviors>
        <w:guid w:val="{D26FEB5C-FBFC-49F0-9278-C8DF099F6A6B}"/>
      </w:docPartPr>
      <w:docPartBody>
        <w:p w:rsidR="008D62EF" w:rsidRDefault="008D62EF" w:rsidP="008D62EF">
          <w:pPr>
            <w:pStyle w:val="29A1007F7A5841CEBF0109C458BD47AA"/>
          </w:pPr>
          <w:r w:rsidRPr="00711F0E">
            <w:rPr>
              <w:rStyle w:val="placeholder1Char"/>
              <w:rFonts w:hint="eastAsia"/>
              <w:sz w:val="16"/>
              <w:szCs w:val="16"/>
            </w:rPr>
            <w:t>____</w:t>
          </w:r>
        </w:p>
      </w:docPartBody>
    </w:docPart>
    <w:docPart>
      <w:docPartPr>
        <w:name w:val="BB663EAA35E14483B0E3E08BE2682899"/>
        <w:category>
          <w:name w:val="常规"/>
          <w:gallery w:val="placeholder"/>
        </w:category>
        <w:types>
          <w:type w:val="bbPlcHdr"/>
        </w:types>
        <w:behaviors>
          <w:behavior w:val="content"/>
        </w:behaviors>
        <w:guid w:val="{5C015067-A8EB-48C4-BADE-573320BD23A8}"/>
      </w:docPartPr>
      <w:docPartBody>
        <w:p w:rsidR="008D62EF" w:rsidRDefault="008D62EF" w:rsidP="008D62EF">
          <w:pPr>
            <w:pStyle w:val="BB663EAA35E14483B0E3E08BE2682899"/>
          </w:pPr>
          <w:r w:rsidRPr="00711F0E">
            <w:rPr>
              <w:rStyle w:val="placeholder1Char"/>
              <w:rFonts w:hint="eastAsia"/>
              <w:sz w:val="16"/>
              <w:szCs w:val="16"/>
            </w:rPr>
            <w:t>____</w:t>
          </w:r>
        </w:p>
      </w:docPartBody>
    </w:docPart>
    <w:docPart>
      <w:docPartPr>
        <w:name w:val="C3CDF594DD2E41A58485461A36333624"/>
        <w:category>
          <w:name w:val="常规"/>
          <w:gallery w:val="placeholder"/>
        </w:category>
        <w:types>
          <w:type w:val="bbPlcHdr"/>
        </w:types>
        <w:behaviors>
          <w:behavior w:val="content"/>
        </w:behaviors>
        <w:guid w:val="{F77CF9DE-03F4-433C-BED4-CC9B6F754FA2}"/>
      </w:docPartPr>
      <w:docPartBody>
        <w:p w:rsidR="008D62EF" w:rsidRDefault="008D62EF" w:rsidP="008D62EF">
          <w:pPr>
            <w:pStyle w:val="C3CDF594DD2E41A58485461A36333624"/>
          </w:pPr>
          <w:r w:rsidRPr="00711F0E">
            <w:rPr>
              <w:rStyle w:val="placeholder1Char"/>
              <w:rFonts w:hint="eastAsia"/>
              <w:sz w:val="16"/>
              <w:szCs w:val="16"/>
            </w:rPr>
            <w:t>____</w:t>
          </w:r>
        </w:p>
      </w:docPartBody>
    </w:docPart>
    <w:docPart>
      <w:docPartPr>
        <w:name w:val="8F2EF0084FAE4D1E9974421CE6290ED4"/>
        <w:category>
          <w:name w:val="常规"/>
          <w:gallery w:val="placeholder"/>
        </w:category>
        <w:types>
          <w:type w:val="bbPlcHdr"/>
        </w:types>
        <w:behaviors>
          <w:behavior w:val="content"/>
        </w:behaviors>
        <w:guid w:val="{62FBCB92-E033-4154-9F98-2E076A32F309}"/>
      </w:docPartPr>
      <w:docPartBody>
        <w:p w:rsidR="008D62EF" w:rsidRDefault="008D62EF" w:rsidP="008D62EF">
          <w:pPr>
            <w:pStyle w:val="8F2EF0084FAE4D1E9974421CE6290ED4"/>
          </w:pPr>
          <w:r w:rsidRPr="00711F0E">
            <w:rPr>
              <w:rStyle w:val="placeholder1Char"/>
              <w:rFonts w:hint="eastAsia"/>
              <w:sz w:val="16"/>
              <w:szCs w:val="16"/>
            </w:rPr>
            <w:t>____</w:t>
          </w:r>
        </w:p>
      </w:docPartBody>
    </w:docPart>
    <w:docPart>
      <w:docPartPr>
        <w:name w:val="CC6CAE7AA3EF4008A2E2C11F34FF169A"/>
        <w:category>
          <w:name w:val="常规"/>
          <w:gallery w:val="placeholder"/>
        </w:category>
        <w:types>
          <w:type w:val="bbPlcHdr"/>
        </w:types>
        <w:behaviors>
          <w:behavior w:val="content"/>
        </w:behaviors>
        <w:guid w:val="{B5C263BD-9CFD-4193-9EE8-DE2EC5DEEC23}"/>
      </w:docPartPr>
      <w:docPartBody>
        <w:p w:rsidR="008D62EF" w:rsidRDefault="008D62EF" w:rsidP="008D62EF">
          <w:pPr>
            <w:pStyle w:val="CC6CAE7AA3EF4008A2E2C11F34FF169A"/>
          </w:pPr>
          <w:r w:rsidRPr="00711F0E">
            <w:rPr>
              <w:rStyle w:val="placeholder1Char"/>
              <w:rFonts w:hint="eastAsia"/>
              <w:sz w:val="16"/>
              <w:szCs w:val="16"/>
            </w:rPr>
            <w:t>____</w:t>
          </w:r>
        </w:p>
      </w:docPartBody>
    </w:docPart>
    <w:docPart>
      <w:docPartPr>
        <w:name w:val="B82F6CF23BB24EFEA927376D4E276875"/>
        <w:category>
          <w:name w:val="常规"/>
          <w:gallery w:val="placeholder"/>
        </w:category>
        <w:types>
          <w:type w:val="bbPlcHdr"/>
        </w:types>
        <w:behaviors>
          <w:behavior w:val="content"/>
        </w:behaviors>
        <w:guid w:val="{BC0036F8-A349-4801-AC60-08B70A2EF8DF}"/>
      </w:docPartPr>
      <w:docPartBody>
        <w:p w:rsidR="008D62EF" w:rsidRDefault="008D62EF" w:rsidP="008D62EF">
          <w:pPr>
            <w:pStyle w:val="B82F6CF23BB24EFEA927376D4E276875"/>
          </w:pPr>
          <w:r w:rsidRPr="00711F0E">
            <w:rPr>
              <w:rStyle w:val="placeholder1Char"/>
              <w:rFonts w:hint="eastAsia"/>
              <w:sz w:val="16"/>
              <w:szCs w:val="16"/>
            </w:rPr>
            <w:t>____</w:t>
          </w:r>
        </w:p>
      </w:docPartBody>
    </w:docPart>
    <w:docPart>
      <w:docPartPr>
        <w:name w:val="466B71647A1D48688F05025B3CFAE4B3"/>
        <w:category>
          <w:name w:val="常规"/>
          <w:gallery w:val="placeholder"/>
        </w:category>
        <w:types>
          <w:type w:val="bbPlcHdr"/>
        </w:types>
        <w:behaviors>
          <w:behavior w:val="content"/>
        </w:behaviors>
        <w:guid w:val="{AEC89DC9-087F-435A-A6C7-BA6FFF2F8FDC}"/>
      </w:docPartPr>
      <w:docPartBody>
        <w:p w:rsidR="008D62EF" w:rsidRDefault="008D62EF" w:rsidP="008D62EF">
          <w:pPr>
            <w:pStyle w:val="466B71647A1D48688F05025B3CFAE4B3"/>
          </w:pPr>
          <w:r w:rsidRPr="00711F0E">
            <w:rPr>
              <w:rStyle w:val="placeholder1Char"/>
              <w:rFonts w:hint="eastAsia"/>
              <w:sz w:val="16"/>
              <w:szCs w:val="16"/>
            </w:rPr>
            <w:t>____</w:t>
          </w:r>
        </w:p>
      </w:docPartBody>
    </w:docPart>
    <w:docPart>
      <w:docPartPr>
        <w:name w:val="C9F1BC60325046D88963E6AE81278D59"/>
        <w:category>
          <w:name w:val="常规"/>
          <w:gallery w:val="placeholder"/>
        </w:category>
        <w:types>
          <w:type w:val="bbPlcHdr"/>
        </w:types>
        <w:behaviors>
          <w:behavior w:val="content"/>
        </w:behaviors>
        <w:guid w:val="{88F531DD-265C-49A7-B73C-A2B3C836091C}"/>
      </w:docPartPr>
      <w:docPartBody>
        <w:p w:rsidR="008D62EF" w:rsidRDefault="008D62EF" w:rsidP="008D62EF">
          <w:pPr>
            <w:pStyle w:val="C9F1BC60325046D88963E6AE81278D59"/>
          </w:pPr>
          <w:r w:rsidRPr="00711F0E">
            <w:rPr>
              <w:rStyle w:val="placeholder1Char"/>
              <w:rFonts w:hint="eastAsia"/>
              <w:sz w:val="16"/>
              <w:szCs w:val="16"/>
            </w:rPr>
            <w:t>____</w:t>
          </w:r>
        </w:p>
      </w:docPartBody>
    </w:docPart>
    <w:docPart>
      <w:docPartPr>
        <w:name w:val="D6974959284C4710BFA337306AB56F17"/>
        <w:category>
          <w:name w:val="常规"/>
          <w:gallery w:val="placeholder"/>
        </w:category>
        <w:types>
          <w:type w:val="bbPlcHdr"/>
        </w:types>
        <w:behaviors>
          <w:behavior w:val="content"/>
        </w:behaviors>
        <w:guid w:val="{0A527261-9CC3-4766-B59F-499D425EBF8A}"/>
      </w:docPartPr>
      <w:docPartBody>
        <w:p w:rsidR="008D62EF" w:rsidRDefault="008D62EF" w:rsidP="008D62EF">
          <w:pPr>
            <w:pStyle w:val="D6974959284C4710BFA337306AB56F17"/>
          </w:pPr>
          <w:r w:rsidRPr="00711F0E">
            <w:rPr>
              <w:rStyle w:val="placeholder1Char"/>
              <w:rFonts w:hint="eastAsia"/>
              <w:sz w:val="16"/>
              <w:szCs w:val="16"/>
            </w:rPr>
            <w:t>____</w:t>
          </w:r>
        </w:p>
      </w:docPartBody>
    </w:docPart>
    <w:docPart>
      <w:docPartPr>
        <w:name w:val="D242BA9144F949688DF920FEE60B413A"/>
        <w:category>
          <w:name w:val="常规"/>
          <w:gallery w:val="placeholder"/>
        </w:category>
        <w:types>
          <w:type w:val="bbPlcHdr"/>
        </w:types>
        <w:behaviors>
          <w:behavior w:val="content"/>
        </w:behaviors>
        <w:guid w:val="{E46FB1B1-DF9A-4A05-8743-FA3E264466BD}"/>
      </w:docPartPr>
      <w:docPartBody>
        <w:p w:rsidR="008D62EF" w:rsidRDefault="008D62EF" w:rsidP="008D62EF">
          <w:pPr>
            <w:pStyle w:val="D242BA9144F949688DF920FEE60B413A"/>
          </w:pPr>
          <w:r w:rsidRPr="00711F0E">
            <w:rPr>
              <w:rStyle w:val="placeholder1Char"/>
              <w:rFonts w:hint="eastAsia"/>
              <w:sz w:val="16"/>
              <w:szCs w:val="16"/>
            </w:rPr>
            <w:t>____</w:t>
          </w:r>
        </w:p>
      </w:docPartBody>
    </w:docPart>
    <w:docPart>
      <w:docPartPr>
        <w:name w:val="CE9E6FA6749949AE92683DE50C554913"/>
        <w:category>
          <w:name w:val="常规"/>
          <w:gallery w:val="placeholder"/>
        </w:category>
        <w:types>
          <w:type w:val="bbPlcHdr"/>
        </w:types>
        <w:behaviors>
          <w:behavior w:val="content"/>
        </w:behaviors>
        <w:guid w:val="{4E3A76EF-BD41-49DA-9321-D3983C56BEEE}"/>
      </w:docPartPr>
      <w:docPartBody>
        <w:p w:rsidR="008D62EF" w:rsidRDefault="008D62EF" w:rsidP="008D62EF">
          <w:pPr>
            <w:pStyle w:val="CE9E6FA6749949AE92683DE50C554913"/>
          </w:pPr>
          <w:r w:rsidRPr="00711F0E">
            <w:rPr>
              <w:rStyle w:val="placeholder1Char"/>
              <w:rFonts w:hint="eastAsia"/>
              <w:sz w:val="16"/>
              <w:szCs w:val="16"/>
            </w:rPr>
            <w:t>____</w:t>
          </w:r>
        </w:p>
      </w:docPartBody>
    </w:docPart>
    <w:docPart>
      <w:docPartPr>
        <w:name w:val="D87878988FE341DD82831A86BD0E9A36"/>
        <w:category>
          <w:name w:val="常规"/>
          <w:gallery w:val="placeholder"/>
        </w:category>
        <w:types>
          <w:type w:val="bbPlcHdr"/>
        </w:types>
        <w:behaviors>
          <w:behavior w:val="content"/>
        </w:behaviors>
        <w:guid w:val="{F12380B0-B992-4034-8129-BB967BFBA6F3}"/>
      </w:docPartPr>
      <w:docPartBody>
        <w:p w:rsidR="008D62EF" w:rsidRDefault="008D62EF" w:rsidP="008D62EF">
          <w:pPr>
            <w:pStyle w:val="D87878988FE341DD82831A86BD0E9A36"/>
          </w:pPr>
          <w:r w:rsidRPr="00711F0E">
            <w:rPr>
              <w:rStyle w:val="placeholder1Char"/>
              <w:rFonts w:hint="eastAsia"/>
              <w:sz w:val="16"/>
              <w:szCs w:val="16"/>
            </w:rPr>
            <w:t>____</w:t>
          </w:r>
        </w:p>
      </w:docPartBody>
    </w:docPart>
    <w:docPart>
      <w:docPartPr>
        <w:name w:val="62CE5B86F09C46FE8EACF8F576A8C80C"/>
        <w:category>
          <w:name w:val="常规"/>
          <w:gallery w:val="placeholder"/>
        </w:category>
        <w:types>
          <w:type w:val="bbPlcHdr"/>
        </w:types>
        <w:behaviors>
          <w:behavior w:val="content"/>
        </w:behaviors>
        <w:guid w:val="{13567563-82AA-4DFF-94B1-7641393793C0}"/>
      </w:docPartPr>
      <w:docPartBody>
        <w:p w:rsidR="008D62EF" w:rsidRDefault="008D62EF" w:rsidP="008D62EF">
          <w:pPr>
            <w:pStyle w:val="62CE5B86F09C46FE8EACF8F576A8C80C"/>
          </w:pPr>
          <w:r w:rsidRPr="00711F0E">
            <w:rPr>
              <w:rStyle w:val="placeholder1Char"/>
              <w:rFonts w:hint="eastAsia"/>
              <w:sz w:val="16"/>
              <w:szCs w:val="16"/>
            </w:rPr>
            <w:t>____</w:t>
          </w:r>
        </w:p>
      </w:docPartBody>
    </w:docPart>
    <w:docPart>
      <w:docPartPr>
        <w:name w:val="C9DB1D9381AF418C910CA50D4FCB8B3C"/>
        <w:category>
          <w:name w:val="常规"/>
          <w:gallery w:val="placeholder"/>
        </w:category>
        <w:types>
          <w:type w:val="bbPlcHdr"/>
        </w:types>
        <w:behaviors>
          <w:behavior w:val="content"/>
        </w:behaviors>
        <w:guid w:val="{FD43F5CC-7327-4478-B43F-B957F5D50404}"/>
      </w:docPartPr>
      <w:docPartBody>
        <w:p w:rsidR="008D62EF" w:rsidRDefault="008D62EF" w:rsidP="008D62EF">
          <w:pPr>
            <w:pStyle w:val="C9DB1D9381AF418C910CA50D4FCB8B3C"/>
          </w:pPr>
          <w:r w:rsidRPr="00711F0E">
            <w:rPr>
              <w:rStyle w:val="placeholder1Char"/>
              <w:rFonts w:hint="eastAsia"/>
              <w:sz w:val="16"/>
              <w:szCs w:val="16"/>
            </w:rPr>
            <w:t>____</w:t>
          </w:r>
        </w:p>
      </w:docPartBody>
    </w:docPart>
    <w:docPart>
      <w:docPartPr>
        <w:name w:val="55FD3FC2FF3A474AA43668278E8BFD83"/>
        <w:category>
          <w:name w:val="常规"/>
          <w:gallery w:val="placeholder"/>
        </w:category>
        <w:types>
          <w:type w:val="bbPlcHdr"/>
        </w:types>
        <w:behaviors>
          <w:behavior w:val="content"/>
        </w:behaviors>
        <w:guid w:val="{3E2377B3-0134-468E-B7BA-D660FA9511D5}"/>
      </w:docPartPr>
      <w:docPartBody>
        <w:p w:rsidR="008D62EF" w:rsidRDefault="008D62EF" w:rsidP="008D62EF">
          <w:pPr>
            <w:pStyle w:val="55FD3FC2FF3A474AA43668278E8BFD83"/>
          </w:pPr>
          <w:r w:rsidRPr="00711F0E">
            <w:rPr>
              <w:rStyle w:val="placeholder1Char"/>
              <w:rFonts w:hint="eastAsia"/>
              <w:sz w:val="16"/>
              <w:szCs w:val="16"/>
            </w:rPr>
            <w:t>____</w:t>
          </w:r>
        </w:p>
      </w:docPartBody>
    </w:docPart>
    <w:docPart>
      <w:docPartPr>
        <w:name w:val="0AC62A9BB032483D938BC85BB127CDAF"/>
        <w:category>
          <w:name w:val="常规"/>
          <w:gallery w:val="placeholder"/>
        </w:category>
        <w:types>
          <w:type w:val="bbPlcHdr"/>
        </w:types>
        <w:behaviors>
          <w:behavior w:val="content"/>
        </w:behaviors>
        <w:guid w:val="{42ED6A05-3F43-4E68-95B2-FF47990ABD3B}"/>
      </w:docPartPr>
      <w:docPartBody>
        <w:p w:rsidR="008D62EF" w:rsidRDefault="008D62EF" w:rsidP="008D62EF">
          <w:pPr>
            <w:pStyle w:val="0AC62A9BB032483D938BC85BB127CDAF"/>
          </w:pPr>
          <w:r w:rsidRPr="00711F0E">
            <w:rPr>
              <w:rStyle w:val="placeholder1Char"/>
              <w:rFonts w:hint="eastAsia"/>
              <w:sz w:val="16"/>
              <w:szCs w:val="16"/>
            </w:rPr>
            <w:t>____</w:t>
          </w:r>
        </w:p>
      </w:docPartBody>
    </w:docPart>
    <w:docPart>
      <w:docPartPr>
        <w:name w:val="E8222F219E3D4050AF8F13F0F5F8E549"/>
        <w:category>
          <w:name w:val="常规"/>
          <w:gallery w:val="placeholder"/>
        </w:category>
        <w:types>
          <w:type w:val="bbPlcHdr"/>
        </w:types>
        <w:behaviors>
          <w:behavior w:val="content"/>
        </w:behaviors>
        <w:guid w:val="{73757669-DBA9-4670-92E1-5395D94731D0}"/>
      </w:docPartPr>
      <w:docPartBody>
        <w:p w:rsidR="008D62EF" w:rsidRDefault="008D62EF" w:rsidP="008D62EF">
          <w:pPr>
            <w:pStyle w:val="E8222F219E3D4050AF8F13F0F5F8E549"/>
          </w:pPr>
          <w:r w:rsidRPr="00711F0E">
            <w:rPr>
              <w:rStyle w:val="placeholder1Char"/>
              <w:rFonts w:hint="eastAsia"/>
              <w:sz w:val="16"/>
              <w:szCs w:val="16"/>
            </w:rPr>
            <w:t>____</w:t>
          </w:r>
        </w:p>
      </w:docPartBody>
    </w:docPart>
    <w:docPart>
      <w:docPartPr>
        <w:name w:val="B4E44BDC39BB47B7924B7E1D07DA96B0"/>
        <w:category>
          <w:name w:val="常规"/>
          <w:gallery w:val="placeholder"/>
        </w:category>
        <w:types>
          <w:type w:val="bbPlcHdr"/>
        </w:types>
        <w:behaviors>
          <w:behavior w:val="content"/>
        </w:behaviors>
        <w:guid w:val="{2D981270-23DE-439D-BC39-D8FBE435271A}"/>
      </w:docPartPr>
      <w:docPartBody>
        <w:p w:rsidR="008D62EF" w:rsidRDefault="008D62EF" w:rsidP="008D62EF">
          <w:pPr>
            <w:pStyle w:val="B4E44BDC39BB47B7924B7E1D07DA96B0"/>
          </w:pPr>
          <w:r w:rsidRPr="00711F0E">
            <w:rPr>
              <w:rStyle w:val="placeholder1Char"/>
              <w:rFonts w:hint="eastAsia"/>
              <w:sz w:val="16"/>
              <w:szCs w:val="16"/>
            </w:rPr>
            <w:t>____</w:t>
          </w:r>
        </w:p>
      </w:docPartBody>
    </w:docPart>
    <w:docPart>
      <w:docPartPr>
        <w:name w:val="C500DC7E58B34B7CB87E3945497D4DC5"/>
        <w:category>
          <w:name w:val="常规"/>
          <w:gallery w:val="placeholder"/>
        </w:category>
        <w:types>
          <w:type w:val="bbPlcHdr"/>
        </w:types>
        <w:behaviors>
          <w:behavior w:val="content"/>
        </w:behaviors>
        <w:guid w:val="{7AFB47B8-B951-4EBB-9733-0EFEB902C595}"/>
      </w:docPartPr>
      <w:docPartBody>
        <w:p w:rsidR="008D62EF" w:rsidRDefault="008D62EF" w:rsidP="008D62EF">
          <w:pPr>
            <w:pStyle w:val="C500DC7E58B34B7CB87E3945497D4DC5"/>
          </w:pPr>
          <w:r w:rsidRPr="00711F0E">
            <w:rPr>
              <w:rStyle w:val="placeholder1Char"/>
              <w:rFonts w:hint="eastAsia"/>
              <w:sz w:val="16"/>
              <w:szCs w:val="16"/>
            </w:rPr>
            <w:t>____</w:t>
          </w:r>
        </w:p>
      </w:docPartBody>
    </w:docPart>
    <w:docPart>
      <w:docPartPr>
        <w:name w:val="C0AED383FDAF46AEADD794C490B07137"/>
        <w:category>
          <w:name w:val="常规"/>
          <w:gallery w:val="placeholder"/>
        </w:category>
        <w:types>
          <w:type w:val="bbPlcHdr"/>
        </w:types>
        <w:behaviors>
          <w:behavior w:val="content"/>
        </w:behaviors>
        <w:guid w:val="{31C01DC0-A6E4-49F6-8125-26F2D412FDCA}"/>
      </w:docPartPr>
      <w:docPartBody>
        <w:p w:rsidR="008D62EF" w:rsidRDefault="008D62EF" w:rsidP="008D62EF">
          <w:pPr>
            <w:pStyle w:val="C0AED383FDAF46AEADD794C490B07137"/>
          </w:pPr>
          <w:r w:rsidRPr="00711F0E">
            <w:rPr>
              <w:rStyle w:val="placeholder1Char"/>
              <w:rFonts w:hint="eastAsia"/>
              <w:sz w:val="16"/>
              <w:szCs w:val="16"/>
            </w:rPr>
            <w:t>____</w:t>
          </w:r>
        </w:p>
      </w:docPartBody>
    </w:docPart>
    <w:docPart>
      <w:docPartPr>
        <w:name w:val="5BD832249458454EB0DC66673866A0A4"/>
        <w:category>
          <w:name w:val="常规"/>
          <w:gallery w:val="placeholder"/>
        </w:category>
        <w:types>
          <w:type w:val="bbPlcHdr"/>
        </w:types>
        <w:behaviors>
          <w:behavior w:val="content"/>
        </w:behaviors>
        <w:guid w:val="{56BE7BF2-FC4B-4B27-8847-989790CF41EA}"/>
      </w:docPartPr>
      <w:docPartBody>
        <w:p w:rsidR="008D62EF" w:rsidRDefault="008D62EF" w:rsidP="008D62EF">
          <w:pPr>
            <w:pStyle w:val="5BD832249458454EB0DC66673866A0A4"/>
          </w:pPr>
          <w:r w:rsidRPr="00711F0E">
            <w:rPr>
              <w:rStyle w:val="placeholder1Char"/>
              <w:rFonts w:hint="eastAsia"/>
              <w:sz w:val="16"/>
              <w:szCs w:val="16"/>
            </w:rPr>
            <w:t>____</w:t>
          </w:r>
        </w:p>
      </w:docPartBody>
    </w:docPart>
    <w:docPart>
      <w:docPartPr>
        <w:name w:val="4182B78D53954FFEB7DFF669DF8A276B"/>
        <w:category>
          <w:name w:val="常规"/>
          <w:gallery w:val="placeholder"/>
        </w:category>
        <w:types>
          <w:type w:val="bbPlcHdr"/>
        </w:types>
        <w:behaviors>
          <w:behavior w:val="content"/>
        </w:behaviors>
        <w:guid w:val="{E6D22A56-C748-4725-9E45-2B78E893480C}"/>
      </w:docPartPr>
      <w:docPartBody>
        <w:p w:rsidR="008D62EF" w:rsidRDefault="008D62EF" w:rsidP="008D62EF">
          <w:pPr>
            <w:pStyle w:val="4182B78D53954FFEB7DFF669DF8A276B"/>
          </w:pPr>
          <w:r w:rsidRPr="00711F0E">
            <w:rPr>
              <w:rStyle w:val="placeholder1Char"/>
              <w:rFonts w:hint="eastAsia"/>
              <w:sz w:val="16"/>
              <w:szCs w:val="16"/>
            </w:rPr>
            <w:t>____</w:t>
          </w:r>
        </w:p>
      </w:docPartBody>
    </w:docPart>
    <w:docPart>
      <w:docPartPr>
        <w:name w:val="1B12D237092B428CAD90FC6A59EDF96D"/>
        <w:category>
          <w:name w:val="常规"/>
          <w:gallery w:val="placeholder"/>
        </w:category>
        <w:types>
          <w:type w:val="bbPlcHdr"/>
        </w:types>
        <w:behaviors>
          <w:behavior w:val="content"/>
        </w:behaviors>
        <w:guid w:val="{408088C3-51CA-4B3D-9F82-DDD50F100D2D}"/>
      </w:docPartPr>
      <w:docPartBody>
        <w:p w:rsidR="008D62EF" w:rsidRDefault="008D62EF" w:rsidP="008D62EF">
          <w:pPr>
            <w:pStyle w:val="1B12D237092B428CAD90FC6A59EDF96D"/>
          </w:pPr>
          <w:r w:rsidRPr="00711F0E">
            <w:rPr>
              <w:rStyle w:val="placeholder1Char"/>
              <w:rFonts w:hint="eastAsia"/>
              <w:sz w:val="16"/>
              <w:szCs w:val="16"/>
            </w:rPr>
            <w:t>____</w:t>
          </w:r>
        </w:p>
      </w:docPartBody>
    </w:docPart>
    <w:docPart>
      <w:docPartPr>
        <w:name w:val="91999A40AACC45318E07C49406B7F2BA"/>
        <w:category>
          <w:name w:val="常规"/>
          <w:gallery w:val="placeholder"/>
        </w:category>
        <w:types>
          <w:type w:val="bbPlcHdr"/>
        </w:types>
        <w:behaviors>
          <w:behavior w:val="content"/>
        </w:behaviors>
        <w:guid w:val="{B955FA31-A380-4F7A-B785-6A0FE78C8D83}"/>
      </w:docPartPr>
      <w:docPartBody>
        <w:p w:rsidR="008D62EF" w:rsidRDefault="008D62EF" w:rsidP="008D62EF">
          <w:pPr>
            <w:pStyle w:val="91999A40AACC45318E07C49406B7F2BA"/>
          </w:pPr>
          <w:r w:rsidRPr="00711F0E">
            <w:rPr>
              <w:rStyle w:val="placeholder1Char"/>
              <w:rFonts w:hint="eastAsia"/>
              <w:sz w:val="16"/>
              <w:szCs w:val="16"/>
            </w:rPr>
            <w:t>____</w:t>
          </w:r>
        </w:p>
      </w:docPartBody>
    </w:docPart>
    <w:docPart>
      <w:docPartPr>
        <w:name w:val="5683AEC8893A48EDB1EBDACCE881FE8C"/>
        <w:category>
          <w:name w:val="常规"/>
          <w:gallery w:val="placeholder"/>
        </w:category>
        <w:types>
          <w:type w:val="bbPlcHdr"/>
        </w:types>
        <w:behaviors>
          <w:behavior w:val="content"/>
        </w:behaviors>
        <w:guid w:val="{5D093845-00DA-4212-B780-CC988BCD7283}"/>
      </w:docPartPr>
      <w:docPartBody>
        <w:p w:rsidR="008D62EF" w:rsidRDefault="008D62EF" w:rsidP="008D62EF">
          <w:pPr>
            <w:pStyle w:val="5683AEC8893A48EDB1EBDACCE881FE8C"/>
          </w:pPr>
          <w:r w:rsidRPr="00711F0E">
            <w:rPr>
              <w:rStyle w:val="placeholder1Char"/>
              <w:rFonts w:hint="eastAsia"/>
              <w:sz w:val="16"/>
              <w:szCs w:val="16"/>
            </w:rPr>
            <w:t>____</w:t>
          </w:r>
        </w:p>
      </w:docPartBody>
    </w:docPart>
    <w:docPart>
      <w:docPartPr>
        <w:name w:val="B88D941B689242CC82B4057468CBF386"/>
        <w:category>
          <w:name w:val="常规"/>
          <w:gallery w:val="placeholder"/>
        </w:category>
        <w:types>
          <w:type w:val="bbPlcHdr"/>
        </w:types>
        <w:behaviors>
          <w:behavior w:val="content"/>
        </w:behaviors>
        <w:guid w:val="{237FA75A-0FB0-4E8E-B53F-F855CC4C8C09}"/>
      </w:docPartPr>
      <w:docPartBody>
        <w:p w:rsidR="008D62EF" w:rsidRDefault="008D62EF" w:rsidP="008D62EF">
          <w:pPr>
            <w:pStyle w:val="B88D941B689242CC82B4057468CBF386"/>
          </w:pPr>
          <w:r w:rsidRPr="00711F0E">
            <w:rPr>
              <w:rStyle w:val="placeholder1Char"/>
              <w:rFonts w:hint="eastAsia"/>
              <w:sz w:val="16"/>
              <w:szCs w:val="16"/>
            </w:rPr>
            <w:t>____</w:t>
          </w:r>
        </w:p>
      </w:docPartBody>
    </w:docPart>
    <w:docPart>
      <w:docPartPr>
        <w:name w:val="64A82DFC0E4C496BAEBA8448D4E39738"/>
        <w:category>
          <w:name w:val="常规"/>
          <w:gallery w:val="placeholder"/>
        </w:category>
        <w:types>
          <w:type w:val="bbPlcHdr"/>
        </w:types>
        <w:behaviors>
          <w:behavior w:val="content"/>
        </w:behaviors>
        <w:guid w:val="{85C0BB6E-C4B7-44DA-AF7A-44AC3E32BE4A}"/>
      </w:docPartPr>
      <w:docPartBody>
        <w:p w:rsidR="008D62EF" w:rsidRDefault="008D62EF" w:rsidP="008D62EF">
          <w:pPr>
            <w:pStyle w:val="64A82DFC0E4C496BAEBA8448D4E39738"/>
          </w:pPr>
          <w:r w:rsidRPr="00711F0E">
            <w:rPr>
              <w:rStyle w:val="placeholder1Char"/>
              <w:rFonts w:hint="eastAsia"/>
              <w:sz w:val="16"/>
              <w:szCs w:val="16"/>
            </w:rPr>
            <w:t>____</w:t>
          </w:r>
        </w:p>
      </w:docPartBody>
    </w:docPart>
    <w:docPart>
      <w:docPartPr>
        <w:name w:val="DAB890B6C336412887FA843E56F6F0B6"/>
        <w:category>
          <w:name w:val="常规"/>
          <w:gallery w:val="placeholder"/>
        </w:category>
        <w:types>
          <w:type w:val="bbPlcHdr"/>
        </w:types>
        <w:behaviors>
          <w:behavior w:val="content"/>
        </w:behaviors>
        <w:guid w:val="{78F9DB95-5BF6-4DA8-853B-3A724F5FA32B}"/>
      </w:docPartPr>
      <w:docPartBody>
        <w:p w:rsidR="008D62EF" w:rsidRDefault="008D62EF" w:rsidP="008D62EF">
          <w:pPr>
            <w:pStyle w:val="DAB890B6C336412887FA843E56F6F0B6"/>
          </w:pPr>
          <w:r w:rsidRPr="00711F0E">
            <w:rPr>
              <w:rStyle w:val="placeholder1Char"/>
              <w:rFonts w:hint="eastAsia"/>
              <w:sz w:val="16"/>
              <w:szCs w:val="16"/>
            </w:rPr>
            <w:t>____</w:t>
          </w:r>
        </w:p>
      </w:docPartBody>
    </w:docPart>
    <w:docPart>
      <w:docPartPr>
        <w:name w:val="EB8796B8842F4EE0BC1763F670656CE2"/>
        <w:category>
          <w:name w:val="常规"/>
          <w:gallery w:val="placeholder"/>
        </w:category>
        <w:types>
          <w:type w:val="bbPlcHdr"/>
        </w:types>
        <w:behaviors>
          <w:behavior w:val="content"/>
        </w:behaviors>
        <w:guid w:val="{C8B7AD6D-5FF5-4986-8573-0CCA08DDC2BF}"/>
      </w:docPartPr>
      <w:docPartBody>
        <w:p w:rsidR="008D62EF" w:rsidRDefault="008D62EF" w:rsidP="008D62EF">
          <w:pPr>
            <w:pStyle w:val="EB8796B8842F4EE0BC1763F670656CE2"/>
          </w:pPr>
          <w:r w:rsidRPr="00711F0E">
            <w:rPr>
              <w:rStyle w:val="placeholder1Char"/>
              <w:rFonts w:hint="eastAsia"/>
              <w:sz w:val="16"/>
              <w:szCs w:val="16"/>
            </w:rPr>
            <w:t>____</w:t>
          </w:r>
        </w:p>
      </w:docPartBody>
    </w:docPart>
    <w:docPart>
      <w:docPartPr>
        <w:name w:val="5110E5F24F1549008BA4B8E45D53808A"/>
        <w:category>
          <w:name w:val="常规"/>
          <w:gallery w:val="placeholder"/>
        </w:category>
        <w:types>
          <w:type w:val="bbPlcHdr"/>
        </w:types>
        <w:behaviors>
          <w:behavior w:val="content"/>
        </w:behaviors>
        <w:guid w:val="{3D2681FF-E4F2-4FD3-9428-C01E76F1BE66}"/>
      </w:docPartPr>
      <w:docPartBody>
        <w:p w:rsidR="008D62EF" w:rsidRDefault="008D62EF" w:rsidP="008D62EF">
          <w:pPr>
            <w:pStyle w:val="5110E5F24F1549008BA4B8E45D53808A"/>
          </w:pPr>
          <w:r w:rsidRPr="00711F0E">
            <w:rPr>
              <w:rStyle w:val="placeholder1Char"/>
              <w:rFonts w:hint="eastAsia"/>
              <w:sz w:val="16"/>
              <w:szCs w:val="16"/>
            </w:rPr>
            <w:t>____</w:t>
          </w:r>
        </w:p>
      </w:docPartBody>
    </w:docPart>
    <w:docPart>
      <w:docPartPr>
        <w:name w:val="7C3CCBC6F54048FD994F1B9F12169531"/>
        <w:category>
          <w:name w:val="常规"/>
          <w:gallery w:val="placeholder"/>
        </w:category>
        <w:types>
          <w:type w:val="bbPlcHdr"/>
        </w:types>
        <w:behaviors>
          <w:behavior w:val="content"/>
        </w:behaviors>
        <w:guid w:val="{1DCD4AA7-68FF-4CE3-9BE3-BB09DF499A78}"/>
      </w:docPartPr>
      <w:docPartBody>
        <w:p w:rsidR="008D62EF" w:rsidRDefault="008D62EF" w:rsidP="008D62EF">
          <w:pPr>
            <w:pStyle w:val="7C3CCBC6F54048FD994F1B9F12169531"/>
          </w:pPr>
          <w:r w:rsidRPr="00711F0E">
            <w:rPr>
              <w:rStyle w:val="placeholder1Char"/>
              <w:rFonts w:hint="eastAsia"/>
              <w:sz w:val="16"/>
              <w:szCs w:val="16"/>
            </w:rPr>
            <w:t>____</w:t>
          </w:r>
        </w:p>
      </w:docPartBody>
    </w:docPart>
    <w:docPart>
      <w:docPartPr>
        <w:name w:val="D672B47C83554C04A8E5D877162BCF1A"/>
        <w:category>
          <w:name w:val="常规"/>
          <w:gallery w:val="placeholder"/>
        </w:category>
        <w:types>
          <w:type w:val="bbPlcHdr"/>
        </w:types>
        <w:behaviors>
          <w:behavior w:val="content"/>
        </w:behaviors>
        <w:guid w:val="{985BAF36-8865-42B7-BE3F-ACBB71F083A5}"/>
      </w:docPartPr>
      <w:docPartBody>
        <w:p w:rsidR="008D62EF" w:rsidRDefault="008D62EF" w:rsidP="008D62EF">
          <w:pPr>
            <w:pStyle w:val="D672B47C83554C04A8E5D877162BCF1A"/>
          </w:pPr>
          <w:r w:rsidRPr="00711F0E">
            <w:rPr>
              <w:rStyle w:val="placeholder1Char"/>
              <w:rFonts w:hint="eastAsia"/>
              <w:sz w:val="16"/>
              <w:szCs w:val="16"/>
            </w:rPr>
            <w:t>____</w:t>
          </w:r>
        </w:p>
      </w:docPartBody>
    </w:docPart>
    <w:docPart>
      <w:docPartPr>
        <w:name w:val="683B1E088CF14812B25A06609B08E106"/>
        <w:category>
          <w:name w:val="常规"/>
          <w:gallery w:val="placeholder"/>
        </w:category>
        <w:types>
          <w:type w:val="bbPlcHdr"/>
        </w:types>
        <w:behaviors>
          <w:behavior w:val="content"/>
        </w:behaviors>
        <w:guid w:val="{70E10CAB-08AD-49A2-A0F7-B4FB9664BC97}"/>
      </w:docPartPr>
      <w:docPartBody>
        <w:p w:rsidR="008D62EF" w:rsidRDefault="008D62EF" w:rsidP="008D62EF">
          <w:pPr>
            <w:pStyle w:val="683B1E088CF14812B25A06609B08E106"/>
          </w:pPr>
          <w:r w:rsidRPr="00711F0E">
            <w:rPr>
              <w:rStyle w:val="placeholder1Char"/>
              <w:rFonts w:hint="eastAsia"/>
              <w:sz w:val="16"/>
              <w:szCs w:val="16"/>
            </w:rPr>
            <w:t>____</w:t>
          </w:r>
        </w:p>
      </w:docPartBody>
    </w:docPart>
    <w:docPart>
      <w:docPartPr>
        <w:name w:val="2FCC9D9BE5764D4EB86F8CD38EFDB4A7"/>
        <w:category>
          <w:name w:val="常规"/>
          <w:gallery w:val="placeholder"/>
        </w:category>
        <w:types>
          <w:type w:val="bbPlcHdr"/>
        </w:types>
        <w:behaviors>
          <w:behavior w:val="content"/>
        </w:behaviors>
        <w:guid w:val="{8B1E9ACF-BCFE-4DEF-95C7-6887B7DFA230}"/>
      </w:docPartPr>
      <w:docPartBody>
        <w:p w:rsidR="008D62EF" w:rsidRDefault="008D62EF" w:rsidP="008D62EF">
          <w:pPr>
            <w:pStyle w:val="2FCC9D9BE5764D4EB86F8CD38EFDB4A7"/>
          </w:pPr>
          <w:r w:rsidRPr="00711F0E">
            <w:rPr>
              <w:rStyle w:val="placeholder1Char"/>
              <w:rFonts w:hint="eastAsia"/>
              <w:sz w:val="16"/>
              <w:szCs w:val="16"/>
            </w:rPr>
            <w:t>____</w:t>
          </w:r>
        </w:p>
      </w:docPartBody>
    </w:docPart>
    <w:docPart>
      <w:docPartPr>
        <w:name w:val="9D730E79BD794A8980C17448D6954289"/>
        <w:category>
          <w:name w:val="常规"/>
          <w:gallery w:val="placeholder"/>
        </w:category>
        <w:types>
          <w:type w:val="bbPlcHdr"/>
        </w:types>
        <w:behaviors>
          <w:behavior w:val="content"/>
        </w:behaviors>
        <w:guid w:val="{2230F300-990B-45E7-AD65-90C8BE818A17}"/>
      </w:docPartPr>
      <w:docPartBody>
        <w:p w:rsidR="008D62EF" w:rsidRDefault="008D62EF" w:rsidP="008D62EF">
          <w:pPr>
            <w:pStyle w:val="9D730E79BD794A8980C17448D6954289"/>
          </w:pPr>
          <w:r w:rsidRPr="00711F0E">
            <w:rPr>
              <w:rStyle w:val="placeholder1Char"/>
              <w:rFonts w:hint="eastAsia"/>
              <w:sz w:val="16"/>
              <w:szCs w:val="16"/>
            </w:rPr>
            <w:t>____</w:t>
          </w:r>
        </w:p>
      </w:docPartBody>
    </w:docPart>
    <w:docPart>
      <w:docPartPr>
        <w:name w:val="A5BE32EAE29D4B9CB4007FC4484A0767"/>
        <w:category>
          <w:name w:val="常规"/>
          <w:gallery w:val="placeholder"/>
        </w:category>
        <w:types>
          <w:type w:val="bbPlcHdr"/>
        </w:types>
        <w:behaviors>
          <w:behavior w:val="content"/>
        </w:behaviors>
        <w:guid w:val="{792F56B6-FD98-41BC-8693-4C06F586E856}"/>
      </w:docPartPr>
      <w:docPartBody>
        <w:p w:rsidR="008D62EF" w:rsidRDefault="008D62EF" w:rsidP="008D62EF">
          <w:pPr>
            <w:pStyle w:val="A5BE32EAE29D4B9CB4007FC4484A0767"/>
          </w:pPr>
          <w:r w:rsidRPr="00711F0E">
            <w:rPr>
              <w:rStyle w:val="placeholder1Char"/>
              <w:rFonts w:hint="eastAsia"/>
              <w:sz w:val="16"/>
              <w:szCs w:val="16"/>
            </w:rPr>
            <w:t>____</w:t>
          </w:r>
        </w:p>
      </w:docPartBody>
    </w:docPart>
    <w:docPart>
      <w:docPartPr>
        <w:name w:val="87B2CE6A625A4C4E8E3DB51CEDC6DE6A"/>
        <w:category>
          <w:name w:val="常规"/>
          <w:gallery w:val="placeholder"/>
        </w:category>
        <w:types>
          <w:type w:val="bbPlcHdr"/>
        </w:types>
        <w:behaviors>
          <w:behavior w:val="content"/>
        </w:behaviors>
        <w:guid w:val="{F28A7A7C-E60D-4F48-8228-335B6379E065}"/>
      </w:docPartPr>
      <w:docPartBody>
        <w:p w:rsidR="008D62EF" w:rsidRDefault="008D62EF" w:rsidP="008D62EF">
          <w:pPr>
            <w:pStyle w:val="87B2CE6A625A4C4E8E3DB51CEDC6DE6A"/>
          </w:pPr>
          <w:r w:rsidRPr="00711F0E">
            <w:rPr>
              <w:rStyle w:val="placeholder1Char"/>
              <w:rFonts w:hint="eastAsia"/>
              <w:sz w:val="16"/>
              <w:szCs w:val="16"/>
            </w:rPr>
            <w:t>____</w:t>
          </w:r>
        </w:p>
      </w:docPartBody>
    </w:docPart>
    <w:docPart>
      <w:docPartPr>
        <w:name w:val="FB5F222CDCAA4D0DB41B1049B748CEF5"/>
        <w:category>
          <w:name w:val="常规"/>
          <w:gallery w:val="placeholder"/>
        </w:category>
        <w:types>
          <w:type w:val="bbPlcHdr"/>
        </w:types>
        <w:behaviors>
          <w:behavior w:val="content"/>
        </w:behaviors>
        <w:guid w:val="{67C1F444-F443-46B2-8E2C-79DFC158DF02}"/>
      </w:docPartPr>
      <w:docPartBody>
        <w:p w:rsidR="008D62EF" w:rsidRDefault="008D62EF" w:rsidP="008D62EF">
          <w:pPr>
            <w:pStyle w:val="FB5F222CDCAA4D0DB41B1049B748CEF5"/>
          </w:pPr>
          <w:r w:rsidRPr="00711F0E">
            <w:rPr>
              <w:rStyle w:val="placeholder1Char"/>
              <w:rFonts w:hint="eastAsia"/>
              <w:sz w:val="16"/>
              <w:szCs w:val="16"/>
            </w:rPr>
            <w:t>____</w:t>
          </w:r>
        </w:p>
      </w:docPartBody>
    </w:docPart>
    <w:docPart>
      <w:docPartPr>
        <w:name w:val="CA61F78393494F9D80F51515677B74BD"/>
        <w:category>
          <w:name w:val="常规"/>
          <w:gallery w:val="placeholder"/>
        </w:category>
        <w:types>
          <w:type w:val="bbPlcHdr"/>
        </w:types>
        <w:behaviors>
          <w:behavior w:val="content"/>
        </w:behaviors>
        <w:guid w:val="{3F7EA74B-6FEA-4F25-B3C3-01614108EA4F}"/>
      </w:docPartPr>
      <w:docPartBody>
        <w:p w:rsidR="008D62EF" w:rsidRDefault="008D62EF" w:rsidP="008D62EF">
          <w:pPr>
            <w:pStyle w:val="CA61F78393494F9D80F51515677B74BD"/>
          </w:pPr>
          <w:r w:rsidRPr="00711F0E">
            <w:rPr>
              <w:rStyle w:val="placeholder1Char"/>
              <w:rFonts w:hint="eastAsia"/>
              <w:sz w:val="16"/>
              <w:szCs w:val="16"/>
            </w:rPr>
            <w:t>____</w:t>
          </w:r>
        </w:p>
      </w:docPartBody>
    </w:docPart>
    <w:docPart>
      <w:docPartPr>
        <w:name w:val="682865AD7BE444939242707039F2AA55"/>
        <w:category>
          <w:name w:val="常规"/>
          <w:gallery w:val="placeholder"/>
        </w:category>
        <w:types>
          <w:type w:val="bbPlcHdr"/>
        </w:types>
        <w:behaviors>
          <w:behavior w:val="content"/>
        </w:behaviors>
        <w:guid w:val="{2E263FBA-AC23-47F9-A3D2-B0F0848E0872}"/>
      </w:docPartPr>
      <w:docPartBody>
        <w:p w:rsidR="008D62EF" w:rsidRDefault="008D62EF" w:rsidP="008D62EF">
          <w:pPr>
            <w:pStyle w:val="682865AD7BE444939242707039F2AA55"/>
          </w:pPr>
          <w:r w:rsidRPr="00711F0E">
            <w:rPr>
              <w:rStyle w:val="placeholder1Char"/>
              <w:rFonts w:hint="eastAsia"/>
              <w:sz w:val="16"/>
              <w:szCs w:val="16"/>
            </w:rPr>
            <w:t>____</w:t>
          </w:r>
        </w:p>
      </w:docPartBody>
    </w:docPart>
    <w:docPart>
      <w:docPartPr>
        <w:name w:val="042903658CC849B78A1932039A58A409"/>
        <w:category>
          <w:name w:val="常规"/>
          <w:gallery w:val="placeholder"/>
        </w:category>
        <w:types>
          <w:type w:val="bbPlcHdr"/>
        </w:types>
        <w:behaviors>
          <w:behavior w:val="content"/>
        </w:behaviors>
        <w:guid w:val="{00193E1E-F010-4FB3-829D-C880DBC9B839}"/>
      </w:docPartPr>
      <w:docPartBody>
        <w:p w:rsidR="008D62EF" w:rsidRDefault="008D62EF" w:rsidP="008D62EF">
          <w:pPr>
            <w:pStyle w:val="042903658CC849B78A1932039A58A409"/>
          </w:pPr>
          <w:r w:rsidRPr="00711F0E">
            <w:rPr>
              <w:rStyle w:val="placeholder1Char"/>
              <w:rFonts w:hint="eastAsia"/>
              <w:sz w:val="16"/>
              <w:szCs w:val="16"/>
            </w:rPr>
            <w:t>____</w:t>
          </w:r>
        </w:p>
      </w:docPartBody>
    </w:docPart>
    <w:docPart>
      <w:docPartPr>
        <w:name w:val="0327ED2C7B8E4474AA4097A2D6FD72C1"/>
        <w:category>
          <w:name w:val="常规"/>
          <w:gallery w:val="placeholder"/>
        </w:category>
        <w:types>
          <w:type w:val="bbPlcHdr"/>
        </w:types>
        <w:behaviors>
          <w:behavior w:val="content"/>
        </w:behaviors>
        <w:guid w:val="{F44FF8F2-971E-4924-8388-6FF9686E3B3D}"/>
      </w:docPartPr>
      <w:docPartBody>
        <w:p w:rsidR="008D62EF" w:rsidRDefault="008D62EF" w:rsidP="008D62EF">
          <w:pPr>
            <w:pStyle w:val="0327ED2C7B8E4474AA4097A2D6FD72C1"/>
          </w:pPr>
          <w:r w:rsidRPr="00711F0E">
            <w:rPr>
              <w:rStyle w:val="placeholder1Char"/>
              <w:rFonts w:hint="eastAsia"/>
              <w:sz w:val="16"/>
              <w:szCs w:val="16"/>
            </w:rPr>
            <w:t>____</w:t>
          </w:r>
        </w:p>
      </w:docPartBody>
    </w:docPart>
    <w:docPart>
      <w:docPartPr>
        <w:name w:val="48B6F41445894997A643A9ED19DAF591"/>
        <w:category>
          <w:name w:val="常规"/>
          <w:gallery w:val="placeholder"/>
        </w:category>
        <w:types>
          <w:type w:val="bbPlcHdr"/>
        </w:types>
        <w:behaviors>
          <w:behavior w:val="content"/>
        </w:behaviors>
        <w:guid w:val="{22677285-1B78-4BC7-87A9-CE83D8852D75}"/>
      </w:docPartPr>
      <w:docPartBody>
        <w:p w:rsidR="008D62EF" w:rsidRDefault="008D62EF" w:rsidP="008D62EF">
          <w:pPr>
            <w:pStyle w:val="48B6F41445894997A643A9ED19DAF591"/>
          </w:pPr>
          <w:r w:rsidRPr="00711F0E">
            <w:rPr>
              <w:rStyle w:val="placeholder1Char"/>
              <w:rFonts w:hint="eastAsia"/>
              <w:sz w:val="16"/>
              <w:szCs w:val="16"/>
            </w:rPr>
            <w:t>____</w:t>
          </w:r>
        </w:p>
      </w:docPartBody>
    </w:docPart>
    <w:docPart>
      <w:docPartPr>
        <w:name w:val="1D1A2678EC7344B581EF716B9713BD2C"/>
        <w:category>
          <w:name w:val="常规"/>
          <w:gallery w:val="placeholder"/>
        </w:category>
        <w:types>
          <w:type w:val="bbPlcHdr"/>
        </w:types>
        <w:behaviors>
          <w:behavior w:val="content"/>
        </w:behaviors>
        <w:guid w:val="{64065354-2692-4B56-90BC-FBA830B579DA}"/>
      </w:docPartPr>
      <w:docPartBody>
        <w:p w:rsidR="008D62EF" w:rsidRDefault="008D62EF" w:rsidP="008D62EF">
          <w:pPr>
            <w:pStyle w:val="1D1A2678EC7344B581EF716B9713BD2C"/>
          </w:pPr>
          <w:r w:rsidRPr="00711F0E">
            <w:rPr>
              <w:rStyle w:val="placeholder1Char"/>
              <w:rFonts w:hint="eastAsia"/>
              <w:sz w:val="16"/>
              <w:szCs w:val="16"/>
            </w:rPr>
            <w:t>____</w:t>
          </w:r>
        </w:p>
      </w:docPartBody>
    </w:docPart>
    <w:docPart>
      <w:docPartPr>
        <w:name w:val="C55DA1399E974E15A3960D2D5F03E176"/>
        <w:category>
          <w:name w:val="常规"/>
          <w:gallery w:val="placeholder"/>
        </w:category>
        <w:types>
          <w:type w:val="bbPlcHdr"/>
        </w:types>
        <w:behaviors>
          <w:behavior w:val="content"/>
        </w:behaviors>
        <w:guid w:val="{32C57642-293B-46EB-A84E-AE5E8F51B04F}"/>
      </w:docPartPr>
      <w:docPartBody>
        <w:p w:rsidR="008D62EF" w:rsidRDefault="008D62EF" w:rsidP="008D62EF">
          <w:pPr>
            <w:pStyle w:val="C55DA1399E974E15A3960D2D5F03E176"/>
          </w:pPr>
          <w:r w:rsidRPr="00711F0E">
            <w:rPr>
              <w:rStyle w:val="placeholder1Char"/>
              <w:rFonts w:hint="eastAsia"/>
              <w:sz w:val="16"/>
              <w:szCs w:val="16"/>
            </w:rPr>
            <w:t>____</w:t>
          </w:r>
        </w:p>
      </w:docPartBody>
    </w:docPart>
    <w:docPart>
      <w:docPartPr>
        <w:name w:val="2D4888939A5C4AA0979B30F3D85EA672"/>
        <w:category>
          <w:name w:val="常规"/>
          <w:gallery w:val="placeholder"/>
        </w:category>
        <w:types>
          <w:type w:val="bbPlcHdr"/>
        </w:types>
        <w:behaviors>
          <w:behavior w:val="content"/>
        </w:behaviors>
        <w:guid w:val="{075C3A0E-7485-4A21-BA10-F9F50182A087}"/>
      </w:docPartPr>
      <w:docPartBody>
        <w:p w:rsidR="008D62EF" w:rsidRDefault="008D62EF" w:rsidP="008D62EF">
          <w:pPr>
            <w:pStyle w:val="2D4888939A5C4AA0979B30F3D85EA672"/>
          </w:pPr>
          <w:r w:rsidRPr="00711F0E">
            <w:rPr>
              <w:rStyle w:val="placeholder1Char"/>
              <w:rFonts w:hint="eastAsia"/>
              <w:sz w:val="16"/>
              <w:szCs w:val="16"/>
            </w:rPr>
            <w:t>____</w:t>
          </w:r>
        </w:p>
      </w:docPartBody>
    </w:docPart>
    <w:docPart>
      <w:docPartPr>
        <w:name w:val="86E355943B2445F0B59FDE15AF56CEB6"/>
        <w:category>
          <w:name w:val="常规"/>
          <w:gallery w:val="placeholder"/>
        </w:category>
        <w:types>
          <w:type w:val="bbPlcHdr"/>
        </w:types>
        <w:behaviors>
          <w:behavior w:val="content"/>
        </w:behaviors>
        <w:guid w:val="{4C57BDF1-CCAF-47BE-8DDB-F1C8438D28E6}"/>
      </w:docPartPr>
      <w:docPartBody>
        <w:p w:rsidR="008D62EF" w:rsidRDefault="008D62EF" w:rsidP="008D62EF">
          <w:pPr>
            <w:pStyle w:val="86E355943B2445F0B59FDE15AF56CEB6"/>
          </w:pPr>
          <w:r w:rsidRPr="00711F0E">
            <w:rPr>
              <w:rStyle w:val="placeholder1Char"/>
              <w:rFonts w:hint="eastAsia"/>
              <w:sz w:val="16"/>
              <w:szCs w:val="16"/>
            </w:rPr>
            <w:t>____</w:t>
          </w:r>
        </w:p>
      </w:docPartBody>
    </w:docPart>
    <w:docPart>
      <w:docPartPr>
        <w:name w:val="3F208C03EECF4116A0CD58788D0F8622"/>
        <w:category>
          <w:name w:val="常规"/>
          <w:gallery w:val="placeholder"/>
        </w:category>
        <w:types>
          <w:type w:val="bbPlcHdr"/>
        </w:types>
        <w:behaviors>
          <w:behavior w:val="content"/>
        </w:behaviors>
        <w:guid w:val="{92ABF154-D6E3-43C7-B8F4-6396F11CA831}"/>
      </w:docPartPr>
      <w:docPartBody>
        <w:p w:rsidR="008D62EF" w:rsidRDefault="008D62EF" w:rsidP="008D62EF">
          <w:pPr>
            <w:pStyle w:val="3F208C03EECF4116A0CD58788D0F8622"/>
          </w:pPr>
          <w:r w:rsidRPr="00711F0E">
            <w:rPr>
              <w:rStyle w:val="placeholder1Char"/>
              <w:rFonts w:hint="eastAsia"/>
              <w:sz w:val="16"/>
              <w:szCs w:val="16"/>
            </w:rPr>
            <w:t>____</w:t>
          </w:r>
        </w:p>
      </w:docPartBody>
    </w:docPart>
    <w:docPart>
      <w:docPartPr>
        <w:name w:val="477543A658324F4C83649DB61D091AAE"/>
        <w:category>
          <w:name w:val="常规"/>
          <w:gallery w:val="placeholder"/>
        </w:category>
        <w:types>
          <w:type w:val="bbPlcHdr"/>
        </w:types>
        <w:behaviors>
          <w:behavior w:val="content"/>
        </w:behaviors>
        <w:guid w:val="{56DB3015-214D-4FE4-93E7-391207935CED}"/>
      </w:docPartPr>
      <w:docPartBody>
        <w:p w:rsidR="008D62EF" w:rsidRDefault="008D62EF" w:rsidP="008D62EF">
          <w:pPr>
            <w:pStyle w:val="477543A658324F4C83649DB61D091AAE"/>
          </w:pPr>
          <w:r w:rsidRPr="00711F0E">
            <w:rPr>
              <w:rStyle w:val="placeholder1Char"/>
              <w:rFonts w:hint="eastAsia"/>
              <w:sz w:val="16"/>
              <w:szCs w:val="16"/>
            </w:rPr>
            <w:t>____</w:t>
          </w:r>
        </w:p>
      </w:docPartBody>
    </w:docPart>
    <w:docPart>
      <w:docPartPr>
        <w:name w:val="5171AEF810E445E68F232E41921E3925"/>
        <w:category>
          <w:name w:val="常规"/>
          <w:gallery w:val="placeholder"/>
        </w:category>
        <w:types>
          <w:type w:val="bbPlcHdr"/>
        </w:types>
        <w:behaviors>
          <w:behavior w:val="content"/>
        </w:behaviors>
        <w:guid w:val="{7F1AADB8-07CF-4D84-A89A-A60081535AE9}"/>
      </w:docPartPr>
      <w:docPartBody>
        <w:p w:rsidR="008D62EF" w:rsidRDefault="008D62EF" w:rsidP="008D62EF">
          <w:pPr>
            <w:pStyle w:val="5171AEF810E445E68F232E41921E3925"/>
          </w:pPr>
          <w:r w:rsidRPr="00711F0E">
            <w:rPr>
              <w:rStyle w:val="placeholder1Char"/>
              <w:rFonts w:hint="eastAsia"/>
              <w:sz w:val="16"/>
              <w:szCs w:val="16"/>
            </w:rPr>
            <w:t>____</w:t>
          </w:r>
        </w:p>
      </w:docPartBody>
    </w:docPart>
    <w:docPart>
      <w:docPartPr>
        <w:name w:val="D133825C2A3247FAACCF0117F7211140"/>
        <w:category>
          <w:name w:val="常规"/>
          <w:gallery w:val="placeholder"/>
        </w:category>
        <w:types>
          <w:type w:val="bbPlcHdr"/>
        </w:types>
        <w:behaviors>
          <w:behavior w:val="content"/>
        </w:behaviors>
        <w:guid w:val="{CEEC6C7E-C9CD-4537-8F69-387000742CD3}"/>
      </w:docPartPr>
      <w:docPartBody>
        <w:p w:rsidR="008D62EF" w:rsidRDefault="008D62EF" w:rsidP="008D62EF">
          <w:pPr>
            <w:pStyle w:val="D133825C2A3247FAACCF0117F7211140"/>
          </w:pPr>
          <w:r w:rsidRPr="00711F0E">
            <w:rPr>
              <w:rStyle w:val="placeholder1Char"/>
              <w:rFonts w:hint="eastAsia"/>
              <w:sz w:val="16"/>
              <w:szCs w:val="16"/>
            </w:rPr>
            <w:t>____</w:t>
          </w:r>
        </w:p>
      </w:docPartBody>
    </w:docPart>
    <w:docPart>
      <w:docPartPr>
        <w:name w:val="1BF998D8175B498DBC458E8C720490B1"/>
        <w:category>
          <w:name w:val="常规"/>
          <w:gallery w:val="placeholder"/>
        </w:category>
        <w:types>
          <w:type w:val="bbPlcHdr"/>
        </w:types>
        <w:behaviors>
          <w:behavior w:val="content"/>
        </w:behaviors>
        <w:guid w:val="{194B3C77-FFB1-4455-804D-C0412DA30B90}"/>
      </w:docPartPr>
      <w:docPartBody>
        <w:p w:rsidR="008D62EF" w:rsidRDefault="008D62EF" w:rsidP="008D62EF">
          <w:pPr>
            <w:pStyle w:val="1BF998D8175B498DBC458E8C720490B1"/>
          </w:pPr>
          <w:r w:rsidRPr="00711F0E">
            <w:rPr>
              <w:rStyle w:val="placeholder1Char"/>
              <w:rFonts w:hint="eastAsia"/>
              <w:sz w:val="16"/>
              <w:szCs w:val="16"/>
            </w:rPr>
            <w:t>____</w:t>
          </w:r>
        </w:p>
      </w:docPartBody>
    </w:docPart>
    <w:docPart>
      <w:docPartPr>
        <w:name w:val="C267EE538439488C9229A16CC2461999"/>
        <w:category>
          <w:name w:val="常规"/>
          <w:gallery w:val="placeholder"/>
        </w:category>
        <w:types>
          <w:type w:val="bbPlcHdr"/>
        </w:types>
        <w:behaviors>
          <w:behavior w:val="content"/>
        </w:behaviors>
        <w:guid w:val="{C63C9683-5C29-493D-B099-39EA807F552E}"/>
      </w:docPartPr>
      <w:docPartBody>
        <w:p w:rsidR="008D62EF" w:rsidRDefault="008D62EF" w:rsidP="008D62EF">
          <w:pPr>
            <w:pStyle w:val="C267EE538439488C9229A16CC2461999"/>
          </w:pPr>
          <w:r w:rsidRPr="00711F0E">
            <w:rPr>
              <w:rStyle w:val="placeholder1Char"/>
              <w:rFonts w:hint="eastAsia"/>
              <w:sz w:val="16"/>
              <w:szCs w:val="16"/>
            </w:rPr>
            <w:t>____</w:t>
          </w:r>
        </w:p>
      </w:docPartBody>
    </w:docPart>
    <w:docPart>
      <w:docPartPr>
        <w:name w:val="5CB854CF36C346C68861E13E67115D8A"/>
        <w:category>
          <w:name w:val="常规"/>
          <w:gallery w:val="placeholder"/>
        </w:category>
        <w:types>
          <w:type w:val="bbPlcHdr"/>
        </w:types>
        <w:behaviors>
          <w:behavior w:val="content"/>
        </w:behaviors>
        <w:guid w:val="{A453C23E-1A75-48FA-A09A-7823876C21DE}"/>
      </w:docPartPr>
      <w:docPartBody>
        <w:p w:rsidR="008D62EF" w:rsidRDefault="008D62EF" w:rsidP="008D62EF">
          <w:pPr>
            <w:pStyle w:val="5CB854CF36C346C68861E13E67115D8A"/>
          </w:pPr>
          <w:r>
            <w:rPr>
              <w:rStyle w:val="placeholder1Char"/>
              <w:rFonts w:hint="eastAsia"/>
            </w:rPr>
            <w:t>__________</w:t>
          </w:r>
          <w:r>
            <w:rPr>
              <w:rStyle w:val="placeholder1Char"/>
            </w:rPr>
            <w:t>__</w:t>
          </w:r>
        </w:p>
      </w:docPartBody>
    </w:docPart>
    <w:docPart>
      <w:docPartPr>
        <w:name w:val="CF16E9CFCD0A471F993E386A42CF675A"/>
        <w:category>
          <w:name w:val="常规"/>
          <w:gallery w:val="placeholder"/>
        </w:category>
        <w:types>
          <w:type w:val="bbPlcHdr"/>
        </w:types>
        <w:behaviors>
          <w:behavior w:val="content"/>
        </w:behaviors>
        <w:guid w:val="{27E3B196-2048-4AA5-BE94-C63FDE1F5157}"/>
      </w:docPartPr>
      <w:docPartBody>
        <w:p w:rsidR="008D62EF" w:rsidRDefault="008D62EF" w:rsidP="008D62EF">
          <w:pPr>
            <w:pStyle w:val="CF16E9CFCD0A471F993E386A42CF675A"/>
          </w:pPr>
          <w:r>
            <w:rPr>
              <w:rStyle w:val="placeholder1Char"/>
              <w:rFonts w:hint="eastAsia"/>
            </w:rPr>
            <w:t>__________</w:t>
          </w:r>
          <w:r>
            <w:rPr>
              <w:rStyle w:val="placeholder1Char"/>
            </w:rPr>
            <w:t>__</w:t>
          </w:r>
        </w:p>
      </w:docPartBody>
    </w:docPart>
    <w:docPart>
      <w:docPartPr>
        <w:name w:val="89EF1DBFE8334B48B09CC3F86A2D4E00"/>
        <w:category>
          <w:name w:val="常规"/>
          <w:gallery w:val="placeholder"/>
        </w:category>
        <w:types>
          <w:type w:val="bbPlcHdr"/>
        </w:types>
        <w:behaviors>
          <w:behavior w:val="content"/>
        </w:behaviors>
        <w:guid w:val="{4DC61006-67B3-4C91-80C0-2B45A7A521CE}"/>
      </w:docPartPr>
      <w:docPartBody>
        <w:p w:rsidR="008D62EF" w:rsidRDefault="008D62EF" w:rsidP="008D62EF">
          <w:pPr>
            <w:pStyle w:val="89EF1DBFE8334B48B09CC3F86A2D4E00"/>
          </w:pPr>
          <w:r>
            <w:rPr>
              <w:rStyle w:val="placeholder1Char"/>
              <w:rFonts w:hint="eastAsia"/>
            </w:rPr>
            <w:t>__________</w:t>
          </w:r>
          <w:r>
            <w:rPr>
              <w:rStyle w:val="placeholder1Char"/>
            </w:rPr>
            <w:t>__</w:t>
          </w:r>
        </w:p>
      </w:docPartBody>
    </w:docPart>
    <w:docPart>
      <w:docPartPr>
        <w:name w:val="641CD8A6FA7C498A95A5C5F73F318B4C"/>
        <w:category>
          <w:name w:val="常规"/>
          <w:gallery w:val="placeholder"/>
        </w:category>
        <w:types>
          <w:type w:val="bbPlcHdr"/>
        </w:types>
        <w:behaviors>
          <w:behavior w:val="content"/>
        </w:behaviors>
        <w:guid w:val="{F2D8BA97-3ECC-4FAC-AF50-B9AD481C56F2}"/>
      </w:docPartPr>
      <w:docPartBody>
        <w:p w:rsidR="008D62EF" w:rsidRDefault="008D62EF" w:rsidP="008D62EF">
          <w:pPr>
            <w:pStyle w:val="641CD8A6FA7C498A95A5C5F73F318B4C"/>
          </w:pPr>
          <w:r w:rsidRPr="00480B8B">
            <w:rPr>
              <w:rStyle w:val="placeholder1Char"/>
              <w:rFonts w:hint="eastAsia"/>
              <w:sz w:val="16"/>
              <w:szCs w:val="16"/>
            </w:rPr>
            <w:t>____</w:t>
          </w:r>
        </w:p>
      </w:docPartBody>
    </w:docPart>
    <w:docPart>
      <w:docPartPr>
        <w:name w:val="40811392190841759002F7DBE30008A8"/>
        <w:category>
          <w:name w:val="常规"/>
          <w:gallery w:val="placeholder"/>
        </w:category>
        <w:types>
          <w:type w:val="bbPlcHdr"/>
        </w:types>
        <w:behaviors>
          <w:behavior w:val="content"/>
        </w:behaviors>
        <w:guid w:val="{609521B0-A8B8-4948-9216-A54D309DA742}"/>
      </w:docPartPr>
      <w:docPartBody>
        <w:p w:rsidR="008D62EF" w:rsidRDefault="008D62EF" w:rsidP="008D62EF">
          <w:pPr>
            <w:pStyle w:val="40811392190841759002F7DBE30008A8"/>
          </w:pPr>
          <w:r w:rsidRPr="00480B8B">
            <w:rPr>
              <w:rStyle w:val="placeholder1Char"/>
              <w:rFonts w:hint="eastAsia"/>
              <w:sz w:val="16"/>
              <w:szCs w:val="16"/>
            </w:rPr>
            <w:t>____</w:t>
          </w:r>
        </w:p>
      </w:docPartBody>
    </w:docPart>
    <w:docPart>
      <w:docPartPr>
        <w:name w:val="BC1A0A46419D456099EC2B51AAC1AD0B"/>
        <w:category>
          <w:name w:val="常规"/>
          <w:gallery w:val="placeholder"/>
        </w:category>
        <w:types>
          <w:type w:val="bbPlcHdr"/>
        </w:types>
        <w:behaviors>
          <w:behavior w:val="content"/>
        </w:behaviors>
        <w:guid w:val="{C210B0BE-5050-484D-AF5B-CC6F58F73495}"/>
      </w:docPartPr>
      <w:docPartBody>
        <w:p w:rsidR="008D62EF" w:rsidRDefault="008D62EF" w:rsidP="008D62EF">
          <w:pPr>
            <w:pStyle w:val="BC1A0A46419D456099EC2B51AAC1AD0B"/>
          </w:pPr>
          <w:r w:rsidRPr="00480B8B">
            <w:rPr>
              <w:rStyle w:val="placeholder1Char"/>
              <w:rFonts w:hint="eastAsia"/>
              <w:sz w:val="16"/>
              <w:szCs w:val="16"/>
            </w:rPr>
            <w:t>____</w:t>
          </w:r>
        </w:p>
      </w:docPartBody>
    </w:docPart>
    <w:docPart>
      <w:docPartPr>
        <w:name w:val="1ABD5B4E3F244C078943A0F6DF52F130"/>
        <w:category>
          <w:name w:val="常规"/>
          <w:gallery w:val="placeholder"/>
        </w:category>
        <w:types>
          <w:type w:val="bbPlcHdr"/>
        </w:types>
        <w:behaviors>
          <w:behavior w:val="content"/>
        </w:behaviors>
        <w:guid w:val="{D6D81416-1C33-4E60-865D-4A6896E33EC3}"/>
      </w:docPartPr>
      <w:docPartBody>
        <w:p w:rsidR="008D62EF" w:rsidRDefault="008D62EF" w:rsidP="008D62EF">
          <w:pPr>
            <w:pStyle w:val="1ABD5B4E3F244C078943A0F6DF52F130"/>
          </w:pPr>
          <w:r w:rsidRPr="00480B8B">
            <w:rPr>
              <w:rStyle w:val="placeholder1Char"/>
              <w:rFonts w:hint="eastAsia"/>
              <w:sz w:val="16"/>
              <w:szCs w:val="16"/>
            </w:rPr>
            <w:t>____</w:t>
          </w:r>
        </w:p>
      </w:docPartBody>
    </w:docPart>
    <w:docPart>
      <w:docPartPr>
        <w:name w:val="83ECB5892A42478A90F337DB8B65D8F7"/>
        <w:category>
          <w:name w:val="常规"/>
          <w:gallery w:val="placeholder"/>
        </w:category>
        <w:types>
          <w:type w:val="bbPlcHdr"/>
        </w:types>
        <w:behaviors>
          <w:behavior w:val="content"/>
        </w:behaviors>
        <w:guid w:val="{EEE14EA2-CA09-4B1F-980E-537F91241C60}"/>
      </w:docPartPr>
      <w:docPartBody>
        <w:p w:rsidR="008D62EF" w:rsidRDefault="008D62EF" w:rsidP="008D62EF">
          <w:pPr>
            <w:pStyle w:val="83ECB5892A42478A90F337DB8B65D8F7"/>
          </w:pPr>
          <w:r w:rsidRPr="00480B8B">
            <w:rPr>
              <w:rStyle w:val="placeholder1Char"/>
              <w:rFonts w:hint="eastAsia"/>
              <w:sz w:val="16"/>
              <w:szCs w:val="16"/>
            </w:rPr>
            <w:t>____</w:t>
          </w:r>
        </w:p>
      </w:docPartBody>
    </w:docPart>
    <w:docPart>
      <w:docPartPr>
        <w:name w:val="D610E54CBA804D0EB6CBD5611A5A740C"/>
        <w:category>
          <w:name w:val="常规"/>
          <w:gallery w:val="placeholder"/>
        </w:category>
        <w:types>
          <w:type w:val="bbPlcHdr"/>
        </w:types>
        <w:behaviors>
          <w:behavior w:val="content"/>
        </w:behaviors>
        <w:guid w:val="{7304767F-5B8B-4417-A08B-FBBA6BE709D7}"/>
      </w:docPartPr>
      <w:docPartBody>
        <w:p w:rsidR="008D62EF" w:rsidRDefault="008D62EF" w:rsidP="008D62EF">
          <w:pPr>
            <w:pStyle w:val="D610E54CBA804D0EB6CBD5611A5A740C"/>
          </w:pPr>
          <w:r w:rsidRPr="00480B8B">
            <w:rPr>
              <w:rStyle w:val="placeholder1Char"/>
              <w:rFonts w:hint="eastAsia"/>
              <w:sz w:val="16"/>
              <w:szCs w:val="16"/>
            </w:rPr>
            <w:t>____</w:t>
          </w:r>
        </w:p>
      </w:docPartBody>
    </w:docPart>
    <w:docPart>
      <w:docPartPr>
        <w:name w:val="F7DAD72BE2174D38B49B9CF438774FCC"/>
        <w:category>
          <w:name w:val="常规"/>
          <w:gallery w:val="placeholder"/>
        </w:category>
        <w:types>
          <w:type w:val="bbPlcHdr"/>
        </w:types>
        <w:behaviors>
          <w:behavior w:val="content"/>
        </w:behaviors>
        <w:guid w:val="{A96CC858-815E-493E-ACC1-5E7C7D9B2F2D}"/>
      </w:docPartPr>
      <w:docPartBody>
        <w:p w:rsidR="008D62EF" w:rsidRDefault="008D62EF" w:rsidP="008D62EF">
          <w:pPr>
            <w:pStyle w:val="F7DAD72BE2174D38B49B9CF438774FCC"/>
          </w:pPr>
          <w:r w:rsidRPr="00480B8B">
            <w:rPr>
              <w:rStyle w:val="placeholder1Char"/>
              <w:rFonts w:hint="eastAsia"/>
              <w:sz w:val="16"/>
              <w:szCs w:val="16"/>
            </w:rPr>
            <w:t>____</w:t>
          </w:r>
        </w:p>
      </w:docPartBody>
    </w:docPart>
    <w:docPart>
      <w:docPartPr>
        <w:name w:val="C6DD4552572443B0ADDA14E2EBD2A6E9"/>
        <w:category>
          <w:name w:val="常规"/>
          <w:gallery w:val="placeholder"/>
        </w:category>
        <w:types>
          <w:type w:val="bbPlcHdr"/>
        </w:types>
        <w:behaviors>
          <w:behavior w:val="content"/>
        </w:behaviors>
        <w:guid w:val="{E3B5CB55-97C9-4329-92CF-9AD9D35B0FB1}"/>
      </w:docPartPr>
      <w:docPartBody>
        <w:p w:rsidR="008D62EF" w:rsidRDefault="008D62EF" w:rsidP="008D62EF">
          <w:pPr>
            <w:pStyle w:val="C6DD4552572443B0ADDA14E2EBD2A6E9"/>
          </w:pPr>
          <w:r w:rsidRPr="00480B8B">
            <w:rPr>
              <w:rStyle w:val="placeholder1Char"/>
              <w:rFonts w:hint="eastAsia"/>
              <w:sz w:val="16"/>
              <w:szCs w:val="16"/>
            </w:rPr>
            <w:t>____</w:t>
          </w:r>
        </w:p>
      </w:docPartBody>
    </w:docPart>
    <w:docPart>
      <w:docPartPr>
        <w:name w:val="8946BF21623143C5B9ECABB0EA426D8A"/>
        <w:category>
          <w:name w:val="常规"/>
          <w:gallery w:val="placeholder"/>
        </w:category>
        <w:types>
          <w:type w:val="bbPlcHdr"/>
        </w:types>
        <w:behaviors>
          <w:behavior w:val="content"/>
        </w:behaviors>
        <w:guid w:val="{4D74B008-13CE-4109-BECB-8A1D73A8F075}"/>
      </w:docPartPr>
      <w:docPartBody>
        <w:p w:rsidR="008D62EF" w:rsidRDefault="008D62EF" w:rsidP="008D62EF">
          <w:pPr>
            <w:pStyle w:val="8946BF21623143C5B9ECABB0EA426D8A"/>
          </w:pPr>
          <w:r w:rsidRPr="00480B8B">
            <w:rPr>
              <w:rStyle w:val="placeholder1Char"/>
              <w:rFonts w:hint="eastAsia"/>
              <w:sz w:val="16"/>
              <w:szCs w:val="16"/>
            </w:rPr>
            <w:t>____</w:t>
          </w:r>
        </w:p>
      </w:docPartBody>
    </w:docPart>
    <w:docPart>
      <w:docPartPr>
        <w:name w:val="CBADF1B1E88B4066A8F9412EC7B4C0C0"/>
        <w:category>
          <w:name w:val="常规"/>
          <w:gallery w:val="placeholder"/>
        </w:category>
        <w:types>
          <w:type w:val="bbPlcHdr"/>
        </w:types>
        <w:behaviors>
          <w:behavior w:val="content"/>
        </w:behaviors>
        <w:guid w:val="{DE015D5A-497F-4AB9-949A-83C8E69BD6D2}"/>
      </w:docPartPr>
      <w:docPartBody>
        <w:p w:rsidR="008D62EF" w:rsidRDefault="008D62EF" w:rsidP="008D62EF">
          <w:pPr>
            <w:pStyle w:val="CBADF1B1E88B4066A8F9412EC7B4C0C0"/>
          </w:pPr>
          <w:r w:rsidRPr="00480B8B">
            <w:rPr>
              <w:rStyle w:val="placeholder1Char"/>
              <w:rFonts w:hint="eastAsia"/>
              <w:sz w:val="16"/>
              <w:szCs w:val="16"/>
            </w:rPr>
            <w:t>____</w:t>
          </w:r>
        </w:p>
      </w:docPartBody>
    </w:docPart>
    <w:docPart>
      <w:docPartPr>
        <w:name w:val="A7D8D77869C84AB6B630E30FE2CDA4A7"/>
        <w:category>
          <w:name w:val="常规"/>
          <w:gallery w:val="placeholder"/>
        </w:category>
        <w:types>
          <w:type w:val="bbPlcHdr"/>
        </w:types>
        <w:behaviors>
          <w:behavior w:val="content"/>
        </w:behaviors>
        <w:guid w:val="{E20D7ED7-176C-4028-AEA5-39FB95974907}"/>
      </w:docPartPr>
      <w:docPartBody>
        <w:p w:rsidR="008D62EF" w:rsidRDefault="008D62EF" w:rsidP="008D62EF">
          <w:pPr>
            <w:pStyle w:val="A7D8D77869C84AB6B630E30FE2CDA4A7"/>
          </w:pPr>
          <w:r w:rsidRPr="00480B8B">
            <w:rPr>
              <w:rStyle w:val="placeholder1Char"/>
              <w:rFonts w:hint="eastAsia"/>
              <w:sz w:val="16"/>
              <w:szCs w:val="16"/>
            </w:rPr>
            <w:t>____</w:t>
          </w:r>
        </w:p>
      </w:docPartBody>
    </w:docPart>
    <w:docPart>
      <w:docPartPr>
        <w:name w:val="4B6AD4BA6A7B45098BC81B696D6AE381"/>
        <w:category>
          <w:name w:val="常规"/>
          <w:gallery w:val="placeholder"/>
        </w:category>
        <w:types>
          <w:type w:val="bbPlcHdr"/>
        </w:types>
        <w:behaviors>
          <w:behavior w:val="content"/>
        </w:behaviors>
        <w:guid w:val="{F7DBE5E0-711F-476D-AB8A-656D573B9B21}"/>
      </w:docPartPr>
      <w:docPartBody>
        <w:p w:rsidR="008D62EF" w:rsidRDefault="008D62EF" w:rsidP="008D62EF">
          <w:pPr>
            <w:pStyle w:val="4B6AD4BA6A7B45098BC81B696D6AE381"/>
          </w:pPr>
          <w:r w:rsidRPr="00480B8B">
            <w:rPr>
              <w:rStyle w:val="placeholder1Char"/>
              <w:rFonts w:hint="eastAsia"/>
              <w:sz w:val="16"/>
              <w:szCs w:val="16"/>
            </w:rPr>
            <w:t>____</w:t>
          </w:r>
        </w:p>
      </w:docPartBody>
    </w:docPart>
    <w:docPart>
      <w:docPartPr>
        <w:name w:val="1D4F9D583533456B9C2C02D41B0DBBF5"/>
        <w:category>
          <w:name w:val="常规"/>
          <w:gallery w:val="placeholder"/>
        </w:category>
        <w:types>
          <w:type w:val="bbPlcHdr"/>
        </w:types>
        <w:behaviors>
          <w:behavior w:val="content"/>
        </w:behaviors>
        <w:guid w:val="{0895D698-95B7-4A90-9F97-5FD91C965A31}"/>
      </w:docPartPr>
      <w:docPartBody>
        <w:p w:rsidR="008D62EF" w:rsidRDefault="008D62EF" w:rsidP="008D62EF">
          <w:pPr>
            <w:pStyle w:val="1D4F9D583533456B9C2C02D41B0DBBF5"/>
          </w:pPr>
          <w:r w:rsidRPr="00480B8B">
            <w:rPr>
              <w:rStyle w:val="placeholder1Char"/>
              <w:rFonts w:hint="eastAsia"/>
              <w:sz w:val="16"/>
              <w:szCs w:val="16"/>
            </w:rPr>
            <w:t>____</w:t>
          </w:r>
        </w:p>
      </w:docPartBody>
    </w:docPart>
    <w:docPart>
      <w:docPartPr>
        <w:name w:val="C1B7FD404D7E4563961BE4475AAC1624"/>
        <w:category>
          <w:name w:val="常规"/>
          <w:gallery w:val="placeholder"/>
        </w:category>
        <w:types>
          <w:type w:val="bbPlcHdr"/>
        </w:types>
        <w:behaviors>
          <w:behavior w:val="content"/>
        </w:behaviors>
        <w:guid w:val="{63DD6C19-72A8-4443-87D5-F0D8AB204E70}"/>
      </w:docPartPr>
      <w:docPartBody>
        <w:p w:rsidR="008D62EF" w:rsidRDefault="008D62EF" w:rsidP="008D62EF">
          <w:pPr>
            <w:pStyle w:val="C1B7FD404D7E4563961BE4475AAC1624"/>
          </w:pPr>
          <w:r w:rsidRPr="00480B8B">
            <w:rPr>
              <w:rStyle w:val="placeholder1Char"/>
              <w:rFonts w:hint="eastAsia"/>
              <w:sz w:val="16"/>
              <w:szCs w:val="16"/>
            </w:rPr>
            <w:t>____</w:t>
          </w:r>
        </w:p>
      </w:docPartBody>
    </w:docPart>
    <w:docPart>
      <w:docPartPr>
        <w:name w:val="7E3F6685597A4A2380EB2DB437B2E569"/>
        <w:category>
          <w:name w:val="常规"/>
          <w:gallery w:val="placeholder"/>
        </w:category>
        <w:types>
          <w:type w:val="bbPlcHdr"/>
        </w:types>
        <w:behaviors>
          <w:behavior w:val="content"/>
        </w:behaviors>
        <w:guid w:val="{3B3035DE-0C4B-41DA-A522-D698EBDC1BC0}"/>
      </w:docPartPr>
      <w:docPartBody>
        <w:p w:rsidR="008D62EF" w:rsidRDefault="008D62EF" w:rsidP="008D62EF">
          <w:pPr>
            <w:pStyle w:val="7E3F6685597A4A2380EB2DB437B2E569"/>
          </w:pPr>
          <w:r w:rsidRPr="00480B8B">
            <w:rPr>
              <w:rStyle w:val="placeholder1Char"/>
              <w:rFonts w:hint="eastAsia"/>
              <w:sz w:val="16"/>
              <w:szCs w:val="16"/>
            </w:rPr>
            <w:t>____</w:t>
          </w:r>
        </w:p>
      </w:docPartBody>
    </w:docPart>
    <w:docPart>
      <w:docPartPr>
        <w:name w:val="96F4B44A6DD5404E8F4B870F27232538"/>
        <w:category>
          <w:name w:val="常规"/>
          <w:gallery w:val="placeholder"/>
        </w:category>
        <w:types>
          <w:type w:val="bbPlcHdr"/>
        </w:types>
        <w:behaviors>
          <w:behavior w:val="content"/>
        </w:behaviors>
        <w:guid w:val="{531ACFC9-35C1-44A2-B5DF-8DF970ED672C}"/>
      </w:docPartPr>
      <w:docPartBody>
        <w:p w:rsidR="008D62EF" w:rsidRDefault="008D62EF" w:rsidP="008D62EF">
          <w:pPr>
            <w:pStyle w:val="96F4B44A6DD5404E8F4B870F27232538"/>
          </w:pPr>
          <w:r w:rsidRPr="00480B8B">
            <w:rPr>
              <w:rStyle w:val="placeholder1Char"/>
              <w:rFonts w:hint="eastAsia"/>
              <w:sz w:val="16"/>
              <w:szCs w:val="16"/>
            </w:rPr>
            <w:t>____</w:t>
          </w:r>
        </w:p>
      </w:docPartBody>
    </w:docPart>
    <w:docPart>
      <w:docPartPr>
        <w:name w:val="B860725A386243B7B5B48D446BC03940"/>
        <w:category>
          <w:name w:val="常规"/>
          <w:gallery w:val="placeholder"/>
        </w:category>
        <w:types>
          <w:type w:val="bbPlcHdr"/>
        </w:types>
        <w:behaviors>
          <w:behavior w:val="content"/>
        </w:behaviors>
        <w:guid w:val="{E3F8368D-EB1B-4619-9088-C184C70B1497}"/>
      </w:docPartPr>
      <w:docPartBody>
        <w:p w:rsidR="008D62EF" w:rsidRDefault="008D62EF" w:rsidP="008D62EF">
          <w:pPr>
            <w:pStyle w:val="B860725A386243B7B5B48D446BC03940"/>
          </w:pPr>
          <w:r w:rsidRPr="00480B8B">
            <w:rPr>
              <w:rStyle w:val="placeholder1Char"/>
              <w:rFonts w:hint="eastAsia"/>
              <w:sz w:val="16"/>
              <w:szCs w:val="16"/>
            </w:rPr>
            <w:t>____</w:t>
          </w:r>
        </w:p>
      </w:docPartBody>
    </w:docPart>
    <w:docPart>
      <w:docPartPr>
        <w:name w:val="876DA43CD27A44CCBAE1BA6978EAFC30"/>
        <w:category>
          <w:name w:val="常规"/>
          <w:gallery w:val="placeholder"/>
        </w:category>
        <w:types>
          <w:type w:val="bbPlcHdr"/>
        </w:types>
        <w:behaviors>
          <w:behavior w:val="content"/>
        </w:behaviors>
        <w:guid w:val="{97F95E25-D298-4C54-8A88-8496A25E53F6}"/>
      </w:docPartPr>
      <w:docPartBody>
        <w:p w:rsidR="008D62EF" w:rsidRDefault="008D62EF" w:rsidP="008D62EF">
          <w:pPr>
            <w:pStyle w:val="876DA43CD27A44CCBAE1BA6978EAFC30"/>
          </w:pPr>
          <w:r w:rsidRPr="00480B8B">
            <w:rPr>
              <w:rStyle w:val="placeholder1Char"/>
              <w:rFonts w:hint="eastAsia"/>
              <w:sz w:val="16"/>
              <w:szCs w:val="16"/>
            </w:rPr>
            <w:t>____</w:t>
          </w:r>
        </w:p>
      </w:docPartBody>
    </w:docPart>
    <w:docPart>
      <w:docPartPr>
        <w:name w:val="1DE3859DB72B4D48B71F983CA6B49858"/>
        <w:category>
          <w:name w:val="常规"/>
          <w:gallery w:val="placeholder"/>
        </w:category>
        <w:types>
          <w:type w:val="bbPlcHdr"/>
        </w:types>
        <w:behaviors>
          <w:behavior w:val="content"/>
        </w:behaviors>
        <w:guid w:val="{379B0349-0436-4D9B-8DFB-BAE1AD7DCD65}"/>
      </w:docPartPr>
      <w:docPartBody>
        <w:p w:rsidR="008D62EF" w:rsidRDefault="008D62EF" w:rsidP="008D62EF">
          <w:pPr>
            <w:pStyle w:val="1DE3859DB72B4D48B71F983CA6B49858"/>
          </w:pPr>
          <w:r w:rsidRPr="00480B8B">
            <w:rPr>
              <w:rStyle w:val="placeholder1Char"/>
              <w:rFonts w:hint="eastAsia"/>
              <w:sz w:val="16"/>
              <w:szCs w:val="16"/>
            </w:rPr>
            <w:t>____</w:t>
          </w:r>
        </w:p>
      </w:docPartBody>
    </w:docPart>
    <w:docPart>
      <w:docPartPr>
        <w:name w:val="B57303EE3CDA41D2B02240AD34471F0A"/>
        <w:category>
          <w:name w:val="常规"/>
          <w:gallery w:val="placeholder"/>
        </w:category>
        <w:types>
          <w:type w:val="bbPlcHdr"/>
        </w:types>
        <w:behaviors>
          <w:behavior w:val="content"/>
        </w:behaviors>
        <w:guid w:val="{CC4AE5A1-D1B2-4998-97FF-B7AB86BC2427}"/>
      </w:docPartPr>
      <w:docPartBody>
        <w:p w:rsidR="008D62EF" w:rsidRDefault="008D62EF" w:rsidP="008D62EF">
          <w:pPr>
            <w:pStyle w:val="B57303EE3CDA41D2B02240AD34471F0A"/>
          </w:pPr>
          <w:r w:rsidRPr="00480B8B">
            <w:rPr>
              <w:rStyle w:val="placeholder1Char"/>
              <w:rFonts w:hint="eastAsia"/>
              <w:sz w:val="16"/>
              <w:szCs w:val="16"/>
            </w:rPr>
            <w:t>____</w:t>
          </w:r>
        </w:p>
      </w:docPartBody>
    </w:docPart>
    <w:docPart>
      <w:docPartPr>
        <w:name w:val="03455E43671D4507BB28BABBCB5DCD84"/>
        <w:category>
          <w:name w:val="常规"/>
          <w:gallery w:val="placeholder"/>
        </w:category>
        <w:types>
          <w:type w:val="bbPlcHdr"/>
        </w:types>
        <w:behaviors>
          <w:behavior w:val="content"/>
        </w:behaviors>
        <w:guid w:val="{2F7C4377-CF95-427D-83CB-2F8D1EA9E9FC}"/>
      </w:docPartPr>
      <w:docPartBody>
        <w:p w:rsidR="008D62EF" w:rsidRDefault="008D62EF" w:rsidP="008D62EF">
          <w:pPr>
            <w:pStyle w:val="03455E43671D4507BB28BABBCB5DCD84"/>
          </w:pPr>
          <w:r w:rsidRPr="00480B8B">
            <w:rPr>
              <w:rStyle w:val="placeholder1Char"/>
              <w:rFonts w:hint="eastAsia"/>
              <w:sz w:val="16"/>
              <w:szCs w:val="16"/>
            </w:rPr>
            <w:t>____</w:t>
          </w:r>
        </w:p>
      </w:docPartBody>
    </w:docPart>
    <w:docPart>
      <w:docPartPr>
        <w:name w:val="3F7A38D7402F484C8AC06C69EE3AD21B"/>
        <w:category>
          <w:name w:val="常规"/>
          <w:gallery w:val="placeholder"/>
        </w:category>
        <w:types>
          <w:type w:val="bbPlcHdr"/>
        </w:types>
        <w:behaviors>
          <w:behavior w:val="content"/>
        </w:behaviors>
        <w:guid w:val="{1C992CBA-EA49-4FDF-8F65-829BFA779A70}"/>
      </w:docPartPr>
      <w:docPartBody>
        <w:p w:rsidR="008D62EF" w:rsidRDefault="008D62EF" w:rsidP="008D62EF">
          <w:pPr>
            <w:pStyle w:val="3F7A38D7402F484C8AC06C69EE3AD21B"/>
          </w:pPr>
          <w:r w:rsidRPr="00480B8B">
            <w:rPr>
              <w:rStyle w:val="placeholder1Char"/>
              <w:rFonts w:hint="eastAsia"/>
              <w:sz w:val="16"/>
              <w:szCs w:val="16"/>
            </w:rPr>
            <w:t>____</w:t>
          </w:r>
        </w:p>
      </w:docPartBody>
    </w:docPart>
    <w:docPart>
      <w:docPartPr>
        <w:name w:val="DEC29D71DCE8451F95C732184E52D429"/>
        <w:category>
          <w:name w:val="常规"/>
          <w:gallery w:val="placeholder"/>
        </w:category>
        <w:types>
          <w:type w:val="bbPlcHdr"/>
        </w:types>
        <w:behaviors>
          <w:behavior w:val="content"/>
        </w:behaviors>
        <w:guid w:val="{82699703-0966-49F6-B4CE-26B8B866AAE3}"/>
      </w:docPartPr>
      <w:docPartBody>
        <w:p w:rsidR="008D62EF" w:rsidRDefault="008D62EF" w:rsidP="008D62EF">
          <w:pPr>
            <w:pStyle w:val="DEC29D71DCE8451F95C732184E52D429"/>
          </w:pPr>
          <w:r w:rsidRPr="00480B8B">
            <w:rPr>
              <w:rStyle w:val="placeholder1Char"/>
              <w:rFonts w:hint="eastAsia"/>
              <w:sz w:val="16"/>
              <w:szCs w:val="16"/>
            </w:rPr>
            <w:t>____</w:t>
          </w:r>
        </w:p>
      </w:docPartBody>
    </w:docPart>
    <w:docPart>
      <w:docPartPr>
        <w:name w:val="E52605FB9CE24C329F42B7C6E19BA22E"/>
        <w:category>
          <w:name w:val="常规"/>
          <w:gallery w:val="placeholder"/>
        </w:category>
        <w:types>
          <w:type w:val="bbPlcHdr"/>
        </w:types>
        <w:behaviors>
          <w:behavior w:val="content"/>
        </w:behaviors>
        <w:guid w:val="{C21ED913-2718-49FE-A333-4461962AA8F9}"/>
      </w:docPartPr>
      <w:docPartBody>
        <w:p w:rsidR="008D62EF" w:rsidRDefault="008D62EF" w:rsidP="008D62EF">
          <w:pPr>
            <w:pStyle w:val="E52605FB9CE24C329F42B7C6E19BA22E"/>
          </w:pPr>
          <w:r w:rsidRPr="00480B8B">
            <w:rPr>
              <w:rStyle w:val="placeholder1Char"/>
              <w:rFonts w:hint="eastAsia"/>
              <w:sz w:val="16"/>
              <w:szCs w:val="16"/>
            </w:rPr>
            <w:t>____</w:t>
          </w:r>
        </w:p>
      </w:docPartBody>
    </w:docPart>
    <w:docPart>
      <w:docPartPr>
        <w:name w:val="F0D141A2D381451DB15A1FB7E10E1C56"/>
        <w:category>
          <w:name w:val="常规"/>
          <w:gallery w:val="placeholder"/>
        </w:category>
        <w:types>
          <w:type w:val="bbPlcHdr"/>
        </w:types>
        <w:behaviors>
          <w:behavior w:val="content"/>
        </w:behaviors>
        <w:guid w:val="{F5CD2432-1D58-40EF-A1A2-402A1B73EB84}"/>
      </w:docPartPr>
      <w:docPartBody>
        <w:p w:rsidR="008D62EF" w:rsidRDefault="008D62EF" w:rsidP="008D62EF">
          <w:pPr>
            <w:pStyle w:val="F0D141A2D381451DB15A1FB7E10E1C56"/>
          </w:pPr>
          <w:r w:rsidRPr="00480B8B">
            <w:rPr>
              <w:rStyle w:val="placeholder1Char"/>
              <w:rFonts w:hint="eastAsia"/>
              <w:sz w:val="16"/>
              <w:szCs w:val="16"/>
            </w:rPr>
            <w:t>____</w:t>
          </w:r>
        </w:p>
      </w:docPartBody>
    </w:docPart>
    <w:docPart>
      <w:docPartPr>
        <w:name w:val="89651704E0114E5AA6AEC9CF6078CCA1"/>
        <w:category>
          <w:name w:val="常规"/>
          <w:gallery w:val="placeholder"/>
        </w:category>
        <w:types>
          <w:type w:val="bbPlcHdr"/>
        </w:types>
        <w:behaviors>
          <w:behavior w:val="content"/>
        </w:behaviors>
        <w:guid w:val="{8822A3C9-BBB8-487F-AC89-4C21BC5B929F}"/>
      </w:docPartPr>
      <w:docPartBody>
        <w:p w:rsidR="008D62EF" w:rsidRDefault="008D62EF" w:rsidP="008D62EF">
          <w:pPr>
            <w:pStyle w:val="89651704E0114E5AA6AEC9CF6078CCA1"/>
          </w:pPr>
          <w:r w:rsidRPr="00480B8B">
            <w:rPr>
              <w:rStyle w:val="placeholder1Char"/>
              <w:rFonts w:hint="eastAsia"/>
              <w:sz w:val="16"/>
              <w:szCs w:val="16"/>
            </w:rPr>
            <w:t>____</w:t>
          </w:r>
        </w:p>
      </w:docPartBody>
    </w:docPart>
    <w:docPart>
      <w:docPartPr>
        <w:name w:val="D5CDBA0592404FBCAF6A5711AB651276"/>
        <w:category>
          <w:name w:val="常规"/>
          <w:gallery w:val="placeholder"/>
        </w:category>
        <w:types>
          <w:type w:val="bbPlcHdr"/>
        </w:types>
        <w:behaviors>
          <w:behavior w:val="content"/>
        </w:behaviors>
        <w:guid w:val="{23864FDA-ADCF-4CCD-9641-E6668795E7D1}"/>
      </w:docPartPr>
      <w:docPartBody>
        <w:p w:rsidR="008D62EF" w:rsidRDefault="008D62EF" w:rsidP="008D62EF">
          <w:pPr>
            <w:pStyle w:val="D5CDBA0592404FBCAF6A5711AB651276"/>
          </w:pPr>
          <w:r w:rsidRPr="00480B8B">
            <w:rPr>
              <w:rStyle w:val="placeholder1Char"/>
              <w:rFonts w:hint="eastAsia"/>
              <w:sz w:val="16"/>
              <w:szCs w:val="16"/>
            </w:rPr>
            <w:t>____</w:t>
          </w:r>
        </w:p>
      </w:docPartBody>
    </w:docPart>
    <w:docPart>
      <w:docPartPr>
        <w:name w:val="65549CAB07DC441085CABEEFF91D8796"/>
        <w:category>
          <w:name w:val="常规"/>
          <w:gallery w:val="placeholder"/>
        </w:category>
        <w:types>
          <w:type w:val="bbPlcHdr"/>
        </w:types>
        <w:behaviors>
          <w:behavior w:val="content"/>
        </w:behaviors>
        <w:guid w:val="{0A8146DB-E8CA-4450-B09C-974569CB32C6}"/>
      </w:docPartPr>
      <w:docPartBody>
        <w:p w:rsidR="008D62EF" w:rsidRDefault="008D62EF" w:rsidP="008D62EF">
          <w:pPr>
            <w:pStyle w:val="65549CAB07DC441085CABEEFF91D8796"/>
          </w:pPr>
          <w:r w:rsidRPr="00480B8B">
            <w:rPr>
              <w:rStyle w:val="placeholder1Char"/>
              <w:rFonts w:hint="eastAsia"/>
              <w:sz w:val="16"/>
              <w:szCs w:val="16"/>
            </w:rPr>
            <w:t>____</w:t>
          </w:r>
        </w:p>
      </w:docPartBody>
    </w:docPart>
    <w:docPart>
      <w:docPartPr>
        <w:name w:val="1238522D2B414A10984C20B69587C0B2"/>
        <w:category>
          <w:name w:val="常规"/>
          <w:gallery w:val="placeholder"/>
        </w:category>
        <w:types>
          <w:type w:val="bbPlcHdr"/>
        </w:types>
        <w:behaviors>
          <w:behavior w:val="content"/>
        </w:behaviors>
        <w:guid w:val="{F4259161-52DD-4F81-9F41-6D3A9D45E7EA}"/>
      </w:docPartPr>
      <w:docPartBody>
        <w:p w:rsidR="008D62EF" w:rsidRDefault="008D62EF" w:rsidP="008D62EF">
          <w:pPr>
            <w:pStyle w:val="1238522D2B414A10984C20B69587C0B2"/>
          </w:pPr>
          <w:r w:rsidRPr="00480B8B">
            <w:rPr>
              <w:rStyle w:val="placeholder1Char"/>
              <w:rFonts w:hint="eastAsia"/>
              <w:sz w:val="16"/>
              <w:szCs w:val="16"/>
            </w:rPr>
            <w:t>____</w:t>
          </w:r>
        </w:p>
      </w:docPartBody>
    </w:docPart>
    <w:docPart>
      <w:docPartPr>
        <w:name w:val="E4A05E085F9D4A76A30FDFCA967D9083"/>
        <w:category>
          <w:name w:val="常规"/>
          <w:gallery w:val="placeholder"/>
        </w:category>
        <w:types>
          <w:type w:val="bbPlcHdr"/>
        </w:types>
        <w:behaviors>
          <w:behavior w:val="content"/>
        </w:behaviors>
        <w:guid w:val="{BB331575-E005-4827-87FB-525C9BC9DF87}"/>
      </w:docPartPr>
      <w:docPartBody>
        <w:p w:rsidR="008D62EF" w:rsidRDefault="008D62EF" w:rsidP="008D62EF">
          <w:pPr>
            <w:pStyle w:val="E4A05E085F9D4A76A30FDFCA967D9083"/>
          </w:pPr>
          <w:r w:rsidRPr="00480B8B">
            <w:rPr>
              <w:rStyle w:val="placeholder1Char"/>
              <w:rFonts w:hint="eastAsia"/>
              <w:sz w:val="16"/>
              <w:szCs w:val="16"/>
            </w:rPr>
            <w:t>____</w:t>
          </w:r>
        </w:p>
      </w:docPartBody>
    </w:docPart>
    <w:docPart>
      <w:docPartPr>
        <w:name w:val="3771709477FB44228358CED2B7A7A6E8"/>
        <w:category>
          <w:name w:val="常规"/>
          <w:gallery w:val="placeholder"/>
        </w:category>
        <w:types>
          <w:type w:val="bbPlcHdr"/>
        </w:types>
        <w:behaviors>
          <w:behavior w:val="content"/>
        </w:behaviors>
        <w:guid w:val="{BD304FED-805D-4469-ADA2-D149C8C6D078}"/>
      </w:docPartPr>
      <w:docPartBody>
        <w:p w:rsidR="008D62EF" w:rsidRDefault="008D62EF" w:rsidP="008D62EF">
          <w:pPr>
            <w:pStyle w:val="3771709477FB44228358CED2B7A7A6E8"/>
          </w:pPr>
          <w:r w:rsidRPr="00480B8B">
            <w:rPr>
              <w:rStyle w:val="placeholder1Char"/>
              <w:rFonts w:hint="eastAsia"/>
              <w:sz w:val="16"/>
              <w:szCs w:val="16"/>
            </w:rPr>
            <w:t>____</w:t>
          </w:r>
        </w:p>
      </w:docPartBody>
    </w:docPart>
    <w:docPart>
      <w:docPartPr>
        <w:name w:val="8E8BFF36E6E6408286CCAFB5A0F84DF0"/>
        <w:category>
          <w:name w:val="常规"/>
          <w:gallery w:val="placeholder"/>
        </w:category>
        <w:types>
          <w:type w:val="bbPlcHdr"/>
        </w:types>
        <w:behaviors>
          <w:behavior w:val="content"/>
        </w:behaviors>
        <w:guid w:val="{089A0F28-6C36-4BDD-90A0-70910DDB2946}"/>
      </w:docPartPr>
      <w:docPartBody>
        <w:p w:rsidR="008D62EF" w:rsidRDefault="008D62EF" w:rsidP="008D62EF">
          <w:pPr>
            <w:pStyle w:val="8E8BFF36E6E6408286CCAFB5A0F84DF0"/>
          </w:pPr>
          <w:r w:rsidRPr="00480B8B">
            <w:rPr>
              <w:rStyle w:val="placeholder1Char"/>
              <w:rFonts w:hint="eastAsia"/>
              <w:sz w:val="16"/>
              <w:szCs w:val="16"/>
            </w:rPr>
            <w:t>____</w:t>
          </w:r>
        </w:p>
      </w:docPartBody>
    </w:docPart>
    <w:docPart>
      <w:docPartPr>
        <w:name w:val="1A7BFED4FCE346468476E5D76169F9C3"/>
        <w:category>
          <w:name w:val="常规"/>
          <w:gallery w:val="placeholder"/>
        </w:category>
        <w:types>
          <w:type w:val="bbPlcHdr"/>
        </w:types>
        <w:behaviors>
          <w:behavior w:val="content"/>
        </w:behaviors>
        <w:guid w:val="{1E368B9F-ED5D-4C41-965D-782BB29D0C06}"/>
      </w:docPartPr>
      <w:docPartBody>
        <w:p w:rsidR="008D62EF" w:rsidRDefault="008D62EF" w:rsidP="008D62EF">
          <w:pPr>
            <w:pStyle w:val="1A7BFED4FCE346468476E5D76169F9C3"/>
          </w:pPr>
          <w:r w:rsidRPr="00480B8B">
            <w:rPr>
              <w:rStyle w:val="placeholder1Char"/>
              <w:rFonts w:hint="eastAsia"/>
              <w:sz w:val="16"/>
              <w:szCs w:val="16"/>
            </w:rPr>
            <w:t>____</w:t>
          </w:r>
        </w:p>
      </w:docPartBody>
    </w:docPart>
    <w:docPart>
      <w:docPartPr>
        <w:name w:val="BFA0CE7B9D634D4FB0B1C3CB7C85FA3F"/>
        <w:category>
          <w:name w:val="常规"/>
          <w:gallery w:val="placeholder"/>
        </w:category>
        <w:types>
          <w:type w:val="bbPlcHdr"/>
        </w:types>
        <w:behaviors>
          <w:behavior w:val="content"/>
        </w:behaviors>
        <w:guid w:val="{8E83F06C-B73F-4780-B960-7DAAD17FE24D}"/>
      </w:docPartPr>
      <w:docPartBody>
        <w:p w:rsidR="008D62EF" w:rsidRDefault="008D62EF" w:rsidP="008D62EF">
          <w:pPr>
            <w:pStyle w:val="BFA0CE7B9D634D4FB0B1C3CB7C85FA3F"/>
          </w:pPr>
          <w:r w:rsidRPr="00480B8B">
            <w:rPr>
              <w:rStyle w:val="placeholder1Char"/>
              <w:rFonts w:hint="eastAsia"/>
              <w:sz w:val="16"/>
              <w:szCs w:val="16"/>
            </w:rPr>
            <w:t>____</w:t>
          </w:r>
        </w:p>
      </w:docPartBody>
    </w:docPart>
    <w:docPart>
      <w:docPartPr>
        <w:name w:val="AD322AB728514F7B89E6A7BC68467D3B"/>
        <w:category>
          <w:name w:val="常规"/>
          <w:gallery w:val="placeholder"/>
        </w:category>
        <w:types>
          <w:type w:val="bbPlcHdr"/>
        </w:types>
        <w:behaviors>
          <w:behavior w:val="content"/>
        </w:behaviors>
        <w:guid w:val="{9A0F5D6B-C853-43A5-A82B-A76DC6F811B2}"/>
      </w:docPartPr>
      <w:docPartBody>
        <w:p w:rsidR="008D62EF" w:rsidRDefault="008D62EF" w:rsidP="008D62EF">
          <w:pPr>
            <w:pStyle w:val="AD322AB728514F7B89E6A7BC68467D3B"/>
          </w:pPr>
          <w:r w:rsidRPr="00480B8B">
            <w:rPr>
              <w:rStyle w:val="placeholder1Char"/>
              <w:rFonts w:hint="eastAsia"/>
              <w:sz w:val="16"/>
              <w:szCs w:val="16"/>
            </w:rPr>
            <w:t>____</w:t>
          </w:r>
        </w:p>
      </w:docPartBody>
    </w:docPart>
    <w:docPart>
      <w:docPartPr>
        <w:name w:val="1BDE563590E1489F881D6B7D8AAA8B98"/>
        <w:category>
          <w:name w:val="常规"/>
          <w:gallery w:val="placeholder"/>
        </w:category>
        <w:types>
          <w:type w:val="bbPlcHdr"/>
        </w:types>
        <w:behaviors>
          <w:behavior w:val="content"/>
        </w:behaviors>
        <w:guid w:val="{A5B0CA86-63BB-4576-98E4-08DB299B3BDF}"/>
      </w:docPartPr>
      <w:docPartBody>
        <w:p w:rsidR="008D62EF" w:rsidRDefault="008D62EF" w:rsidP="008D62EF">
          <w:pPr>
            <w:pStyle w:val="1BDE563590E1489F881D6B7D8AAA8B98"/>
          </w:pPr>
          <w:r w:rsidRPr="00480B8B">
            <w:rPr>
              <w:rStyle w:val="placeholder1Char"/>
              <w:rFonts w:hint="eastAsia"/>
              <w:sz w:val="16"/>
              <w:szCs w:val="16"/>
            </w:rPr>
            <w:t>____</w:t>
          </w:r>
        </w:p>
      </w:docPartBody>
    </w:docPart>
    <w:docPart>
      <w:docPartPr>
        <w:name w:val="0600B813C761438587FE30C4835AC7F1"/>
        <w:category>
          <w:name w:val="常规"/>
          <w:gallery w:val="placeholder"/>
        </w:category>
        <w:types>
          <w:type w:val="bbPlcHdr"/>
        </w:types>
        <w:behaviors>
          <w:behavior w:val="content"/>
        </w:behaviors>
        <w:guid w:val="{11283EED-1C61-439B-ADA4-09CC5EB38AF9}"/>
      </w:docPartPr>
      <w:docPartBody>
        <w:p w:rsidR="008D62EF" w:rsidRDefault="008D62EF" w:rsidP="008D62EF">
          <w:pPr>
            <w:pStyle w:val="0600B813C761438587FE30C4835AC7F1"/>
          </w:pPr>
          <w:r w:rsidRPr="00480B8B">
            <w:rPr>
              <w:rStyle w:val="placeholder1Char"/>
              <w:rFonts w:hint="eastAsia"/>
              <w:sz w:val="16"/>
              <w:szCs w:val="16"/>
            </w:rPr>
            <w:t>____</w:t>
          </w:r>
        </w:p>
      </w:docPartBody>
    </w:docPart>
    <w:docPart>
      <w:docPartPr>
        <w:name w:val="6A201AEE2E74421DA1B759FC3615DBBA"/>
        <w:category>
          <w:name w:val="常规"/>
          <w:gallery w:val="placeholder"/>
        </w:category>
        <w:types>
          <w:type w:val="bbPlcHdr"/>
        </w:types>
        <w:behaviors>
          <w:behavior w:val="content"/>
        </w:behaviors>
        <w:guid w:val="{661212F9-FF18-4220-9C6A-C76D4F76BDDD}"/>
      </w:docPartPr>
      <w:docPartBody>
        <w:p w:rsidR="008D62EF" w:rsidRDefault="008D62EF" w:rsidP="008D62EF">
          <w:pPr>
            <w:pStyle w:val="6A201AEE2E74421DA1B759FC3615DBBA"/>
          </w:pPr>
          <w:r w:rsidRPr="00480B8B">
            <w:rPr>
              <w:rStyle w:val="placeholder1Char"/>
              <w:rFonts w:hint="eastAsia"/>
              <w:sz w:val="16"/>
              <w:szCs w:val="16"/>
            </w:rPr>
            <w:t>____</w:t>
          </w:r>
        </w:p>
      </w:docPartBody>
    </w:docPart>
    <w:docPart>
      <w:docPartPr>
        <w:name w:val="34A9D6475E8F428AB3DE7E0F34377A57"/>
        <w:category>
          <w:name w:val="常规"/>
          <w:gallery w:val="placeholder"/>
        </w:category>
        <w:types>
          <w:type w:val="bbPlcHdr"/>
        </w:types>
        <w:behaviors>
          <w:behavior w:val="content"/>
        </w:behaviors>
        <w:guid w:val="{09C044DC-F921-42FD-B00A-91F1207265C2}"/>
      </w:docPartPr>
      <w:docPartBody>
        <w:p w:rsidR="008D62EF" w:rsidRDefault="008D62EF" w:rsidP="008D62EF">
          <w:pPr>
            <w:pStyle w:val="34A9D6475E8F428AB3DE7E0F34377A57"/>
          </w:pPr>
          <w:r w:rsidRPr="00480B8B">
            <w:rPr>
              <w:rStyle w:val="placeholder1Char"/>
              <w:rFonts w:hint="eastAsia"/>
              <w:sz w:val="16"/>
              <w:szCs w:val="16"/>
            </w:rPr>
            <w:t>____</w:t>
          </w:r>
        </w:p>
      </w:docPartBody>
    </w:docPart>
    <w:docPart>
      <w:docPartPr>
        <w:name w:val="2557356994884BFA80ECB96CB8F004DB"/>
        <w:category>
          <w:name w:val="常规"/>
          <w:gallery w:val="placeholder"/>
        </w:category>
        <w:types>
          <w:type w:val="bbPlcHdr"/>
        </w:types>
        <w:behaviors>
          <w:behavior w:val="content"/>
        </w:behaviors>
        <w:guid w:val="{96CF554F-CB0D-40CA-975E-54BD9BB6055F}"/>
      </w:docPartPr>
      <w:docPartBody>
        <w:p w:rsidR="008D62EF" w:rsidRDefault="008D62EF" w:rsidP="008D62EF">
          <w:pPr>
            <w:pStyle w:val="2557356994884BFA80ECB96CB8F004DB"/>
          </w:pPr>
          <w:r w:rsidRPr="00480B8B">
            <w:rPr>
              <w:rStyle w:val="placeholder1Char"/>
              <w:rFonts w:hint="eastAsia"/>
              <w:sz w:val="16"/>
              <w:szCs w:val="16"/>
            </w:rPr>
            <w:t>____</w:t>
          </w:r>
        </w:p>
      </w:docPartBody>
    </w:docPart>
    <w:docPart>
      <w:docPartPr>
        <w:name w:val="575E38F07D6A448EA79B0879441796BF"/>
        <w:category>
          <w:name w:val="常规"/>
          <w:gallery w:val="placeholder"/>
        </w:category>
        <w:types>
          <w:type w:val="bbPlcHdr"/>
        </w:types>
        <w:behaviors>
          <w:behavior w:val="content"/>
        </w:behaviors>
        <w:guid w:val="{28637F44-82E1-4AA2-BE2D-C94BC403788D}"/>
      </w:docPartPr>
      <w:docPartBody>
        <w:p w:rsidR="008D62EF" w:rsidRDefault="008D62EF" w:rsidP="008D62EF">
          <w:pPr>
            <w:pStyle w:val="575E38F07D6A448EA79B0879441796BF"/>
          </w:pPr>
          <w:r w:rsidRPr="00480B8B">
            <w:rPr>
              <w:rStyle w:val="placeholder1Char"/>
              <w:rFonts w:hint="eastAsia"/>
              <w:sz w:val="16"/>
              <w:szCs w:val="16"/>
            </w:rPr>
            <w:t>____</w:t>
          </w:r>
        </w:p>
      </w:docPartBody>
    </w:docPart>
    <w:docPart>
      <w:docPartPr>
        <w:name w:val="9DBA00D93E7546A590311501F642A44A"/>
        <w:category>
          <w:name w:val="常规"/>
          <w:gallery w:val="placeholder"/>
        </w:category>
        <w:types>
          <w:type w:val="bbPlcHdr"/>
        </w:types>
        <w:behaviors>
          <w:behavior w:val="content"/>
        </w:behaviors>
        <w:guid w:val="{F8C139F1-F50A-40F6-B818-58D563D59632}"/>
      </w:docPartPr>
      <w:docPartBody>
        <w:p w:rsidR="008D62EF" w:rsidRDefault="008D62EF" w:rsidP="008D62EF">
          <w:pPr>
            <w:pStyle w:val="9DBA00D93E7546A590311501F642A44A"/>
          </w:pPr>
          <w:r w:rsidRPr="00480B8B">
            <w:rPr>
              <w:rStyle w:val="placeholder1Char"/>
              <w:rFonts w:hint="eastAsia"/>
              <w:sz w:val="16"/>
              <w:szCs w:val="16"/>
            </w:rPr>
            <w:t>____</w:t>
          </w:r>
        </w:p>
      </w:docPartBody>
    </w:docPart>
    <w:docPart>
      <w:docPartPr>
        <w:name w:val="538E2D76771D4CBE85778142FFCDBE8F"/>
        <w:category>
          <w:name w:val="常规"/>
          <w:gallery w:val="placeholder"/>
        </w:category>
        <w:types>
          <w:type w:val="bbPlcHdr"/>
        </w:types>
        <w:behaviors>
          <w:behavior w:val="content"/>
        </w:behaviors>
        <w:guid w:val="{59E5EDE4-F411-4D4A-B5C7-5E47D289A5F9}"/>
      </w:docPartPr>
      <w:docPartBody>
        <w:p w:rsidR="008D62EF" w:rsidRDefault="008D62EF" w:rsidP="008D62EF">
          <w:pPr>
            <w:pStyle w:val="538E2D76771D4CBE85778142FFCDBE8F"/>
          </w:pPr>
          <w:r w:rsidRPr="00480B8B">
            <w:rPr>
              <w:rStyle w:val="placeholder1Char"/>
              <w:rFonts w:hint="eastAsia"/>
              <w:sz w:val="16"/>
              <w:szCs w:val="16"/>
            </w:rPr>
            <w:t>____</w:t>
          </w:r>
        </w:p>
      </w:docPartBody>
    </w:docPart>
    <w:docPart>
      <w:docPartPr>
        <w:name w:val="0F150D3CECA744ADA470F2B550B5BEA7"/>
        <w:category>
          <w:name w:val="常规"/>
          <w:gallery w:val="placeholder"/>
        </w:category>
        <w:types>
          <w:type w:val="bbPlcHdr"/>
        </w:types>
        <w:behaviors>
          <w:behavior w:val="content"/>
        </w:behaviors>
        <w:guid w:val="{EACFA636-652B-4C8A-88C5-B3A4B1A0D17B}"/>
      </w:docPartPr>
      <w:docPartBody>
        <w:p w:rsidR="008D62EF" w:rsidRDefault="008D62EF" w:rsidP="008D62EF">
          <w:pPr>
            <w:pStyle w:val="0F150D3CECA744ADA470F2B550B5BEA7"/>
          </w:pPr>
          <w:r w:rsidRPr="00480B8B">
            <w:rPr>
              <w:rStyle w:val="placeholder1Char"/>
              <w:rFonts w:hint="eastAsia"/>
              <w:sz w:val="16"/>
              <w:szCs w:val="16"/>
            </w:rPr>
            <w:t>____</w:t>
          </w:r>
        </w:p>
      </w:docPartBody>
    </w:docPart>
    <w:docPart>
      <w:docPartPr>
        <w:name w:val="5D45F1DC4E064A8C8740267B361906E6"/>
        <w:category>
          <w:name w:val="常规"/>
          <w:gallery w:val="placeholder"/>
        </w:category>
        <w:types>
          <w:type w:val="bbPlcHdr"/>
        </w:types>
        <w:behaviors>
          <w:behavior w:val="content"/>
        </w:behaviors>
        <w:guid w:val="{81C76CD7-321D-44FF-9FC9-AACCB4E66D1C}"/>
      </w:docPartPr>
      <w:docPartBody>
        <w:p w:rsidR="008D62EF" w:rsidRDefault="008D62EF" w:rsidP="008D62EF">
          <w:pPr>
            <w:pStyle w:val="5D45F1DC4E064A8C8740267B361906E6"/>
          </w:pPr>
          <w:r w:rsidRPr="00480B8B">
            <w:rPr>
              <w:rStyle w:val="placeholder1Char"/>
              <w:rFonts w:hint="eastAsia"/>
              <w:sz w:val="16"/>
              <w:szCs w:val="16"/>
            </w:rPr>
            <w:t>____</w:t>
          </w:r>
        </w:p>
      </w:docPartBody>
    </w:docPart>
    <w:docPart>
      <w:docPartPr>
        <w:name w:val="3A9DC202CAF84A278CEBCA0F99F19AAE"/>
        <w:category>
          <w:name w:val="常规"/>
          <w:gallery w:val="placeholder"/>
        </w:category>
        <w:types>
          <w:type w:val="bbPlcHdr"/>
        </w:types>
        <w:behaviors>
          <w:behavior w:val="content"/>
        </w:behaviors>
        <w:guid w:val="{58F3952C-4BBC-47E3-ACEC-105896682F32}"/>
      </w:docPartPr>
      <w:docPartBody>
        <w:p w:rsidR="008D62EF" w:rsidRDefault="008D62EF" w:rsidP="008D62EF">
          <w:pPr>
            <w:pStyle w:val="3A9DC202CAF84A278CEBCA0F99F19AAE"/>
          </w:pPr>
          <w:r w:rsidRPr="00480B8B">
            <w:rPr>
              <w:rStyle w:val="placeholder1Char"/>
              <w:rFonts w:hint="eastAsia"/>
              <w:sz w:val="16"/>
              <w:szCs w:val="16"/>
            </w:rPr>
            <w:t>____</w:t>
          </w:r>
        </w:p>
      </w:docPartBody>
    </w:docPart>
    <w:docPart>
      <w:docPartPr>
        <w:name w:val="8EDD10456029402BB02F53DA214058D9"/>
        <w:category>
          <w:name w:val="常规"/>
          <w:gallery w:val="placeholder"/>
        </w:category>
        <w:types>
          <w:type w:val="bbPlcHdr"/>
        </w:types>
        <w:behaviors>
          <w:behavior w:val="content"/>
        </w:behaviors>
        <w:guid w:val="{D48E4ED7-8A08-44CC-85E8-555799FBC3D1}"/>
      </w:docPartPr>
      <w:docPartBody>
        <w:p w:rsidR="008D62EF" w:rsidRDefault="008D62EF" w:rsidP="008D62EF">
          <w:pPr>
            <w:pStyle w:val="8EDD10456029402BB02F53DA214058D9"/>
          </w:pPr>
          <w:r w:rsidRPr="00480B8B">
            <w:rPr>
              <w:rStyle w:val="placeholder1Char"/>
              <w:rFonts w:hint="eastAsia"/>
              <w:sz w:val="16"/>
              <w:szCs w:val="16"/>
            </w:rPr>
            <w:t>____</w:t>
          </w:r>
        </w:p>
      </w:docPartBody>
    </w:docPart>
    <w:docPart>
      <w:docPartPr>
        <w:name w:val="972AEDDA14BE4A4AA4E8F9C6724254D6"/>
        <w:category>
          <w:name w:val="常规"/>
          <w:gallery w:val="placeholder"/>
        </w:category>
        <w:types>
          <w:type w:val="bbPlcHdr"/>
        </w:types>
        <w:behaviors>
          <w:behavior w:val="content"/>
        </w:behaviors>
        <w:guid w:val="{12BEDF36-25FA-4AEE-A26A-63D4D13D83E8}"/>
      </w:docPartPr>
      <w:docPartBody>
        <w:p w:rsidR="008D62EF" w:rsidRDefault="008D62EF" w:rsidP="008D62EF">
          <w:pPr>
            <w:pStyle w:val="972AEDDA14BE4A4AA4E8F9C6724254D6"/>
          </w:pPr>
          <w:r w:rsidRPr="00480B8B">
            <w:rPr>
              <w:rStyle w:val="placeholder1Char"/>
              <w:rFonts w:hint="eastAsia"/>
              <w:sz w:val="16"/>
              <w:szCs w:val="16"/>
            </w:rPr>
            <w:t>____</w:t>
          </w:r>
        </w:p>
      </w:docPartBody>
    </w:docPart>
    <w:docPart>
      <w:docPartPr>
        <w:name w:val="47B6EADFFC38458FBF0F095A6F567FA2"/>
        <w:category>
          <w:name w:val="常规"/>
          <w:gallery w:val="placeholder"/>
        </w:category>
        <w:types>
          <w:type w:val="bbPlcHdr"/>
        </w:types>
        <w:behaviors>
          <w:behavior w:val="content"/>
        </w:behaviors>
        <w:guid w:val="{EC7F2A04-5319-46A3-A4F1-AB6249CB8A61}"/>
      </w:docPartPr>
      <w:docPartBody>
        <w:p w:rsidR="008D62EF" w:rsidRDefault="008D62EF" w:rsidP="008D62EF">
          <w:pPr>
            <w:pStyle w:val="47B6EADFFC38458FBF0F095A6F567FA2"/>
          </w:pPr>
          <w:r w:rsidRPr="00480B8B">
            <w:rPr>
              <w:rStyle w:val="placeholder1Char"/>
              <w:rFonts w:hint="eastAsia"/>
              <w:sz w:val="16"/>
              <w:szCs w:val="16"/>
            </w:rPr>
            <w:t>____</w:t>
          </w:r>
        </w:p>
      </w:docPartBody>
    </w:docPart>
    <w:docPart>
      <w:docPartPr>
        <w:name w:val="E6A985004C3D4457AA278038ED813CD3"/>
        <w:category>
          <w:name w:val="常规"/>
          <w:gallery w:val="placeholder"/>
        </w:category>
        <w:types>
          <w:type w:val="bbPlcHdr"/>
        </w:types>
        <w:behaviors>
          <w:behavior w:val="content"/>
        </w:behaviors>
        <w:guid w:val="{2F247CA4-B044-4CDC-8CFA-33D54E7FF943}"/>
      </w:docPartPr>
      <w:docPartBody>
        <w:p w:rsidR="008D62EF" w:rsidRDefault="008D62EF" w:rsidP="008D62EF">
          <w:pPr>
            <w:pStyle w:val="E6A985004C3D4457AA278038ED813CD3"/>
          </w:pPr>
          <w:r w:rsidRPr="00480B8B">
            <w:rPr>
              <w:rStyle w:val="placeholder1Char"/>
              <w:rFonts w:hint="eastAsia"/>
              <w:sz w:val="16"/>
              <w:szCs w:val="16"/>
            </w:rPr>
            <w:t>____</w:t>
          </w:r>
        </w:p>
      </w:docPartBody>
    </w:docPart>
    <w:docPart>
      <w:docPartPr>
        <w:name w:val="4DC5CF8D6467441BB981A64A43E392A6"/>
        <w:category>
          <w:name w:val="常规"/>
          <w:gallery w:val="placeholder"/>
        </w:category>
        <w:types>
          <w:type w:val="bbPlcHdr"/>
        </w:types>
        <w:behaviors>
          <w:behavior w:val="content"/>
        </w:behaviors>
        <w:guid w:val="{5BE20A85-23FF-4582-8C54-949047941826}"/>
      </w:docPartPr>
      <w:docPartBody>
        <w:p w:rsidR="008D62EF" w:rsidRDefault="008D62EF" w:rsidP="008D62EF">
          <w:pPr>
            <w:pStyle w:val="4DC5CF8D6467441BB981A64A43E392A6"/>
          </w:pPr>
          <w:r w:rsidRPr="00480B8B">
            <w:rPr>
              <w:rStyle w:val="placeholder1Char"/>
              <w:rFonts w:hint="eastAsia"/>
              <w:sz w:val="16"/>
              <w:szCs w:val="16"/>
            </w:rPr>
            <w:t>____</w:t>
          </w:r>
        </w:p>
      </w:docPartBody>
    </w:docPart>
    <w:docPart>
      <w:docPartPr>
        <w:name w:val="0C9757334E8A43D88554B9514686D4B1"/>
        <w:category>
          <w:name w:val="常规"/>
          <w:gallery w:val="placeholder"/>
        </w:category>
        <w:types>
          <w:type w:val="bbPlcHdr"/>
        </w:types>
        <w:behaviors>
          <w:behavior w:val="content"/>
        </w:behaviors>
        <w:guid w:val="{C4BF820A-313D-4114-8DEB-6FC590977000}"/>
      </w:docPartPr>
      <w:docPartBody>
        <w:p w:rsidR="008D62EF" w:rsidRDefault="008D62EF" w:rsidP="008D62EF">
          <w:pPr>
            <w:pStyle w:val="0C9757334E8A43D88554B9514686D4B1"/>
          </w:pPr>
          <w:r w:rsidRPr="00480B8B">
            <w:rPr>
              <w:rStyle w:val="placeholder1Char"/>
              <w:rFonts w:hint="eastAsia"/>
              <w:sz w:val="16"/>
              <w:szCs w:val="16"/>
            </w:rPr>
            <w:t>____</w:t>
          </w:r>
        </w:p>
      </w:docPartBody>
    </w:docPart>
    <w:docPart>
      <w:docPartPr>
        <w:name w:val="4AB2F4A9BE3B4A639819507E467CDF03"/>
        <w:category>
          <w:name w:val="常规"/>
          <w:gallery w:val="placeholder"/>
        </w:category>
        <w:types>
          <w:type w:val="bbPlcHdr"/>
        </w:types>
        <w:behaviors>
          <w:behavior w:val="content"/>
        </w:behaviors>
        <w:guid w:val="{549FFFAC-CCF6-4906-BDFB-175A805D568E}"/>
      </w:docPartPr>
      <w:docPartBody>
        <w:p w:rsidR="008D62EF" w:rsidRDefault="008D62EF" w:rsidP="008D62EF">
          <w:pPr>
            <w:pStyle w:val="4AB2F4A9BE3B4A639819507E467CDF03"/>
          </w:pPr>
          <w:r w:rsidRPr="00480B8B">
            <w:rPr>
              <w:rStyle w:val="placeholder1Char"/>
              <w:rFonts w:hint="eastAsia"/>
              <w:sz w:val="16"/>
              <w:szCs w:val="16"/>
            </w:rPr>
            <w:t>____</w:t>
          </w:r>
        </w:p>
      </w:docPartBody>
    </w:docPart>
    <w:docPart>
      <w:docPartPr>
        <w:name w:val="B1133E9674134833A9D5DAF0A8B8EDF9"/>
        <w:category>
          <w:name w:val="常规"/>
          <w:gallery w:val="placeholder"/>
        </w:category>
        <w:types>
          <w:type w:val="bbPlcHdr"/>
        </w:types>
        <w:behaviors>
          <w:behavior w:val="content"/>
        </w:behaviors>
        <w:guid w:val="{355D52F2-3B42-4323-894D-54EF130F642A}"/>
      </w:docPartPr>
      <w:docPartBody>
        <w:p w:rsidR="008D62EF" w:rsidRDefault="008D62EF" w:rsidP="008D62EF">
          <w:pPr>
            <w:pStyle w:val="B1133E9674134833A9D5DAF0A8B8EDF9"/>
          </w:pPr>
          <w:r w:rsidRPr="00480B8B">
            <w:rPr>
              <w:rStyle w:val="placeholder1Char"/>
              <w:rFonts w:hint="eastAsia"/>
              <w:sz w:val="16"/>
              <w:szCs w:val="16"/>
            </w:rPr>
            <w:t>____</w:t>
          </w:r>
        </w:p>
      </w:docPartBody>
    </w:docPart>
    <w:docPart>
      <w:docPartPr>
        <w:name w:val="035766B3F8924D39926D3FC9E4447E38"/>
        <w:category>
          <w:name w:val="常规"/>
          <w:gallery w:val="placeholder"/>
        </w:category>
        <w:types>
          <w:type w:val="bbPlcHdr"/>
        </w:types>
        <w:behaviors>
          <w:behavior w:val="content"/>
        </w:behaviors>
        <w:guid w:val="{059216FE-C458-4397-9C57-92AAD497E70B}"/>
      </w:docPartPr>
      <w:docPartBody>
        <w:p w:rsidR="008D62EF" w:rsidRDefault="008D62EF" w:rsidP="008D62EF">
          <w:pPr>
            <w:pStyle w:val="035766B3F8924D39926D3FC9E4447E38"/>
          </w:pPr>
          <w:r w:rsidRPr="00480B8B">
            <w:rPr>
              <w:rStyle w:val="placeholder1Char"/>
              <w:rFonts w:hint="eastAsia"/>
              <w:sz w:val="16"/>
              <w:szCs w:val="16"/>
            </w:rPr>
            <w:t>____</w:t>
          </w:r>
        </w:p>
      </w:docPartBody>
    </w:docPart>
    <w:docPart>
      <w:docPartPr>
        <w:name w:val="7CF21E2D320048EDB389EACDB3FE06EE"/>
        <w:category>
          <w:name w:val="常规"/>
          <w:gallery w:val="placeholder"/>
        </w:category>
        <w:types>
          <w:type w:val="bbPlcHdr"/>
        </w:types>
        <w:behaviors>
          <w:behavior w:val="content"/>
        </w:behaviors>
        <w:guid w:val="{23F55FF3-E621-4E04-92F9-D4583D294BF8}"/>
      </w:docPartPr>
      <w:docPartBody>
        <w:p w:rsidR="008D62EF" w:rsidRDefault="008D62EF" w:rsidP="008D62EF">
          <w:pPr>
            <w:pStyle w:val="7CF21E2D320048EDB389EACDB3FE06EE"/>
          </w:pPr>
          <w:r w:rsidRPr="00480B8B">
            <w:rPr>
              <w:rStyle w:val="placeholder1Char"/>
              <w:rFonts w:hint="eastAsia"/>
              <w:sz w:val="16"/>
              <w:szCs w:val="16"/>
            </w:rPr>
            <w:t>____</w:t>
          </w:r>
        </w:p>
      </w:docPartBody>
    </w:docPart>
    <w:docPart>
      <w:docPartPr>
        <w:name w:val="002E058408BE47C3A1B371DCED5FA86E"/>
        <w:category>
          <w:name w:val="常规"/>
          <w:gallery w:val="placeholder"/>
        </w:category>
        <w:types>
          <w:type w:val="bbPlcHdr"/>
        </w:types>
        <w:behaviors>
          <w:behavior w:val="content"/>
        </w:behaviors>
        <w:guid w:val="{B295778E-2FDA-4707-9FD9-2F1541D53270}"/>
      </w:docPartPr>
      <w:docPartBody>
        <w:p w:rsidR="008D62EF" w:rsidRDefault="008D62EF" w:rsidP="008D62EF">
          <w:pPr>
            <w:pStyle w:val="002E058408BE47C3A1B371DCED5FA86E"/>
          </w:pPr>
          <w:r w:rsidRPr="00480B8B">
            <w:rPr>
              <w:rStyle w:val="placeholder1Char"/>
              <w:rFonts w:hint="eastAsia"/>
              <w:sz w:val="16"/>
              <w:szCs w:val="16"/>
            </w:rPr>
            <w:t>____</w:t>
          </w:r>
        </w:p>
      </w:docPartBody>
    </w:docPart>
    <w:docPart>
      <w:docPartPr>
        <w:name w:val="5C252BAA32E0464BA997111D0B83B93A"/>
        <w:category>
          <w:name w:val="常规"/>
          <w:gallery w:val="placeholder"/>
        </w:category>
        <w:types>
          <w:type w:val="bbPlcHdr"/>
        </w:types>
        <w:behaviors>
          <w:behavior w:val="content"/>
        </w:behaviors>
        <w:guid w:val="{2FDB7F3C-ED11-4804-B6B1-3A7ACE8FC49C}"/>
      </w:docPartPr>
      <w:docPartBody>
        <w:p w:rsidR="008D62EF" w:rsidRDefault="008D62EF" w:rsidP="008D62EF">
          <w:pPr>
            <w:pStyle w:val="5C252BAA32E0464BA997111D0B83B93A"/>
          </w:pPr>
          <w:r w:rsidRPr="00480B8B">
            <w:rPr>
              <w:rStyle w:val="placeholder1Char"/>
              <w:rFonts w:hint="eastAsia"/>
              <w:sz w:val="16"/>
              <w:szCs w:val="16"/>
            </w:rPr>
            <w:t>____</w:t>
          </w:r>
        </w:p>
      </w:docPartBody>
    </w:docPart>
    <w:docPart>
      <w:docPartPr>
        <w:name w:val="6E9FB1DFBA414380A3BB410AD5B611FC"/>
        <w:category>
          <w:name w:val="常规"/>
          <w:gallery w:val="placeholder"/>
        </w:category>
        <w:types>
          <w:type w:val="bbPlcHdr"/>
        </w:types>
        <w:behaviors>
          <w:behavior w:val="content"/>
        </w:behaviors>
        <w:guid w:val="{3C149975-F9E3-4EFE-8089-CD73C9949742}"/>
      </w:docPartPr>
      <w:docPartBody>
        <w:p w:rsidR="008D62EF" w:rsidRDefault="008D62EF" w:rsidP="008D62EF">
          <w:pPr>
            <w:pStyle w:val="6E9FB1DFBA414380A3BB410AD5B611FC"/>
          </w:pPr>
          <w:r w:rsidRPr="00480B8B">
            <w:rPr>
              <w:rStyle w:val="placeholder1Char"/>
              <w:rFonts w:hint="eastAsia"/>
              <w:sz w:val="16"/>
              <w:szCs w:val="16"/>
            </w:rPr>
            <w:t>____</w:t>
          </w:r>
        </w:p>
      </w:docPartBody>
    </w:docPart>
    <w:docPart>
      <w:docPartPr>
        <w:name w:val="3844813D3C474931B16263838B5D0007"/>
        <w:category>
          <w:name w:val="常规"/>
          <w:gallery w:val="placeholder"/>
        </w:category>
        <w:types>
          <w:type w:val="bbPlcHdr"/>
        </w:types>
        <w:behaviors>
          <w:behavior w:val="content"/>
        </w:behaviors>
        <w:guid w:val="{72EE5AAC-E1DE-4AE1-8C33-2A83A90A853C}"/>
      </w:docPartPr>
      <w:docPartBody>
        <w:p w:rsidR="008D62EF" w:rsidRDefault="008D62EF" w:rsidP="008D62EF">
          <w:pPr>
            <w:pStyle w:val="3844813D3C474931B16263838B5D0007"/>
          </w:pPr>
          <w:r w:rsidRPr="00480B8B">
            <w:rPr>
              <w:rStyle w:val="placeholder1Char"/>
              <w:rFonts w:hint="eastAsia"/>
              <w:sz w:val="16"/>
              <w:szCs w:val="16"/>
            </w:rPr>
            <w:t>____</w:t>
          </w:r>
        </w:p>
      </w:docPartBody>
    </w:docPart>
    <w:docPart>
      <w:docPartPr>
        <w:name w:val="36536D1070844E86AE1376666EE4F0A9"/>
        <w:category>
          <w:name w:val="常规"/>
          <w:gallery w:val="placeholder"/>
        </w:category>
        <w:types>
          <w:type w:val="bbPlcHdr"/>
        </w:types>
        <w:behaviors>
          <w:behavior w:val="content"/>
        </w:behaviors>
        <w:guid w:val="{5D4D1F26-78B2-49CC-BCAD-5E0B503E7E31}"/>
      </w:docPartPr>
      <w:docPartBody>
        <w:p w:rsidR="008D62EF" w:rsidRDefault="008D62EF" w:rsidP="008D62EF">
          <w:pPr>
            <w:pStyle w:val="36536D1070844E86AE1376666EE4F0A9"/>
          </w:pPr>
          <w:r w:rsidRPr="00480B8B">
            <w:rPr>
              <w:rStyle w:val="placeholder1Char"/>
              <w:rFonts w:hint="eastAsia"/>
              <w:sz w:val="16"/>
              <w:szCs w:val="16"/>
            </w:rPr>
            <w:t>____</w:t>
          </w:r>
        </w:p>
      </w:docPartBody>
    </w:docPart>
    <w:docPart>
      <w:docPartPr>
        <w:name w:val="E01D7E17A21D4B65927A55D539530F9A"/>
        <w:category>
          <w:name w:val="常规"/>
          <w:gallery w:val="placeholder"/>
        </w:category>
        <w:types>
          <w:type w:val="bbPlcHdr"/>
        </w:types>
        <w:behaviors>
          <w:behavior w:val="content"/>
        </w:behaviors>
        <w:guid w:val="{37A83137-22AD-48FC-91C9-65E044D9518F}"/>
      </w:docPartPr>
      <w:docPartBody>
        <w:p w:rsidR="008D62EF" w:rsidRDefault="008D62EF" w:rsidP="008D62EF">
          <w:pPr>
            <w:pStyle w:val="E01D7E17A21D4B65927A55D539530F9A"/>
          </w:pPr>
          <w:r w:rsidRPr="00480B8B">
            <w:rPr>
              <w:rStyle w:val="placeholder1Char"/>
              <w:rFonts w:hint="eastAsia"/>
              <w:sz w:val="16"/>
              <w:szCs w:val="16"/>
            </w:rPr>
            <w:t>____</w:t>
          </w:r>
        </w:p>
      </w:docPartBody>
    </w:docPart>
    <w:docPart>
      <w:docPartPr>
        <w:name w:val="47D612F2F5484D8DA27F30486354E9AA"/>
        <w:category>
          <w:name w:val="常规"/>
          <w:gallery w:val="placeholder"/>
        </w:category>
        <w:types>
          <w:type w:val="bbPlcHdr"/>
        </w:types>
        <w:behaviors>
          <w:behavior w:val="content"/>
        </w:behaviors>
        <w:guid w:val="{3E3888DE-E1A2-42F9-84FA-178A4FFE62B4}"/>
      </w:docPartPr>
      <w:docPartBody>
        <w:p w:rsidR="008D62EF" w:rsidRDefault="008D62EF" w:rsidP="008D62EF">
          <w:pPr>
            <w:pStyle w:val="47D612F2F5484D8DA27F30486354E9AA"/>
          </w:pPr>
          <w:r w:rsidRPr="00480B8B">
            <w:rPr>
              <w:rStyle w:val="placeholder1Char"/>
              <w:rFonts w:hint="eastAsia"/>
              <w:sz w:val="16"/>
              <w:szCs w:val="16"/>
            </w:rPr>
            <w:t>____</w:t>
          </w:r>
        </w:p>
      </w:docPartBody>
    </w:docPart>
    <w:docPart>
      <w:docPartPr>
        <w:name w:val="EB041C5893684F39AD2019640ABA84C3"/>
        <w:category>
          <w:name w:val="常规"/>
          <w:gallery w:val="placeholder"/>
        </w:category>
        <w:types>
          <w:type w:val="bbPlcHdr"/>
        </w:types>
        <w:behaviors>
          <w:behavior w:val="content"/>
        </w:behaviors>
        <w:guid w:val="{CFE90650-61FF-4892-B3CE-138FEA5260AD}"/>
      </w:docPartPr>
      <w:docPartBody>
        <w:p w:rsidR="008D62EF" w:rsidRDefault="008D62EF" w:rsidP="008D62EF">
          <w:pPr>
            <w:pStyle w:val="EB041C5893684F39AD2019640ABA84C3"/>
          </w:pPr>
          <w:r w:rsidRPr="00480B8B">
            <w:rPr>
              <w:rStyle w:val="placeholder1Char"/>
              <w:rFonts w:hint="eastAsia"/>
              <w:sz w:val="16"/>
              <w:szCs w:val="16"/>
            </w:rPr>
            <w:t>____</w:t>
          </w:r>
        </w:p>
      </w:docPartBody>
    </w:docPart>
    <w:docPart>
      <w:docPartPr>
        <w:name w:val="112AACE3F3914661A43773A77F758879"/>
        <w:category>
          <w:name w:val="常规"/>
          <w:gallery w:val="placeholder"/>
        </w:category>
        <w:types>
          <w:type w:val="bbPlcHdr"/>
        </w:types>
        <w:behaviors>
          <w:behavior w:val="content"/>
        </w:behaviors>
        <w:guid w:val="{592EFE13-7E98-42AE-9443-E76521348429}"/>
      </w:docPartPr>
      <w:docPartBody>
        <w:p w:rsidR="008D62EF" w:rsidRDefault="008D62EF" w:rsidP="008D62EF">
          <w:pPr>
            <w:pStyle w:val="112AACE3F3914661A43773A77F758879"/>
          </w:pPr>
          <w:r w:rsidRPr="00480B8B">
            <w:rPr>
              <w:rStyle w:val="placeholder1Char"/>
              <w:rFonts w:hint="eastAsia"/>
              <w:sz w:val="16"/>
              <w:szCs w:val="16"/>
            </w:rPr>
            <w:t>____</w:t>
          </w:r>
        </w:p>
      </w:docPartBody>
    </w:docPart>
    <w:docPart>
      <w:docPartPr>
        <w:name w:val="64D88A9884644DCA9F01F5D35E905DF7"/>
        <w:category>
          <w:name w:val="常规"/>
          <w:gallery w:val="placeholder"/>
        </w:category>
        <w:types>
          <w:type w:val="bbPlcHdr"/>
        </w:types>
        <w:behaviors>
          <w:behavior w:val="content"/>
        </w:behaviors>
        <w:guid w:val="{C0BE77D8-565D-473C-A6C3-E513EF158533}"/>
      </w:docPartPr>
      <w:docPartBody>
        <w:p w:rsidR="008D62EF" w:rsidRDefault="008D62EF" w:rsidP="008D62EF">
          <w:pPr>
            <w:pStyle w:val="64D88A9884644DCA9F01F5D35E905DF7"/>
          </w:pPr>
          <w:r w:rsidRPr="00480B8B">
            <w:rPr>
              <w:rStyle w:val="placeholder1Char"/>
              <w:rFonts w:hint="eastAsia"/>
              <w:sz w:val="16"/>
              <w:szCs w:val="16"/>
            </w:rPr>
            <w:t>____</w:t>
          </w:r>
        </w:p>
      </w:docPartBody>
    </w:docPart>
    <w:docPart>
      <w:docPartPr>
        <w:name w:val="0F383B3C11BA4C919F841CC3B74BF9E7"/>
        <w:category>
          <w:name w:val="常规"/>
          <w:gallery w:val="placeholder"/>
        </w:category>
        <w:types>
          <w:type w:val="bbPlcHdr"/>
        </w:types>
        <w:behaviors>
          <w:behavior w:val="content"/>
        </w:behaviors>
        <w:guid w:val="{9D0A8926-45BE-49CA-AF90-5726C0718D7D}"/>
      </w:docPartPr>
      <w:docPartBody>
        <w:p w:rsidR="008D62EF" w:rsidRDefault="008D62EF" w:rsidP="008D62EF">
          <w:pPr>
            <w:pStyle w:val="0F383B3C11BA4C919F841CC3B74BF9E7"/>
          </w:pPr>
          <w:r w:rsidRPr="00480B8B">
            <w:rPr>
              <w:rStyle w:val="placeholder1Char"/>
              <w:rFonts w:hint="eastAsia"/>
              <w:sz w:val="16"/>
              <w:szCs w:val="16"/>
            </w:rPr>
            <w:t>____</w:t>
          </w:r>
        </w:p>
      </w:docPartBody>
    </w:docPart>
    <w:docPart>
      <w:docPartPr>
        <w:name w:val="2A1E38C05876444D8EF39604CA119316"/>
        <w:category>
          <w:name w:val="常规"/>
          <w:gallery w:val="placeholder"/>
        </w:category>
        <w:types>
          <w:type w:val="bbPlcHdr"/>
        </w:types>
        <w:behaviors>
          <w:behavior w:val="content"/>
        </w:behaviors>
        <w:guid w:val="{A4EF0E01-592F-4113-B27A-2F997DC32063}"/>
      </w:docPartPr>
      <w:docPartBody>
        <w:p w:rsidR="008D62EF" w:rsidRDefault="008D62EF" w:rsidP="008D62EF">
          <w:pPr>
            <w:pStyle w:val="2A1E38C05876444D8EF39604CA119316"/>
          </w:pPr>
          <w:r w:rsidRPr="00480B8B">
            <w:rPr>
              <w:rStyle w:val="placeholder1Char"/>
              <w:rFonts w:hint="eastAsia"/>
              <w:sz w:val="16"/>
              <w:szCs w:val="16"/>
            </w:rPr>
            <w:t>____</w:t>
          </w:r>
        </w:p>
      </w:docPartBody>
    </w:docPart>
    <w:docPart>
      <w:docPartPr>
        <w:name w:val="CD0EC13CAC1B41DD8CC91F887586851F"/>
        <w:category>
          <w:name w:val="常规"/>
          <w:gallery w:val="placeholder"/>
        </w:category>
        <w:types>
          <w:type w:val="bbPlcHdr"/>
        </w:types>
        <w:behaviors>
          <w:behavior w:val="content"/>
        </w:behaviors>
        <w:guid w:val="{5AD28941-6FF4-4DC4-82B9-C973C0B333CE}"/>
      </w:docPartPr>
      <w:docPartBody>
        <w:p w:rsidR="008D62EF" w:rsidRDefault="008D62EF" w:rsidP="008D62EF">
          <w:pPr>
            <w:pStyle w:val="CD0EC13CAC1B41DD8CC91F887586851F"/>
          </w:pPr>
          <w:r w:rsidRPr="00480B8B">
            <w:rPr>
              <w:rStyle w:val="placeholder1Char"/>
              <w:rFonts w:hint="eastAsia"/>
              <w:sz w:val="16"/>
              <w:szCs w:val="16"/>
            </w:rPr>
            <w:t>____</w:t>
          </w:r>
        </w:p>
      </w:docPartBody>
    </w:docPart>
    <w:docPart>
      <w:docPartPr>
        <w:name w:val="00B177FF0A074FA8A175EBE6DF235FA6"/>
        <w:category>
          <w:name w:val="常规"/>
          <w:gallery w:val="placeholder"/>
        </w:category>
        <w:types>
          <w:type w:val="bbPlcHdr"/>
        </w:types>
        <w:behaviors>
          <w:behavior w:val="content"/>
        </w:behaviors>
        <w:guid w:val="{6C3F638A-9080-4E31-80BC-93FDF25796B3}"/>
      </w:docPartPr>
      <w:docPartBody>
        <w:p w:rsidR="008D62EF" w:rsidRDefault="008D62EF" w:rsidP="008D62EF">
          <w:pPr>
            <w:pStyle w:val="00B177FF0A074FA8A175EBE6DF235FA6"/>
          </w:pPr>
          <w:r w:rsidRPr="00480B8B">
            <w:rPr>
              <w:rStyle w:val="placeholder1Char"/>
              <w:rFonts w:hint="eastAsia"/>
              <w:sz w:val="16"/>
              <w:szCs w:val="16"/>
            </w:rPr>
            <w:t>____</w:t>
          </w:r>
        </w:p>
      </w:docPartBody>
    </w:docPart>
    <w:docPart>
      <w:docPartPr>
        <w:name w:val="68732BCD06A34F5A8CF4CD4FEE0FEA90"/>
        <w:category>
          <w:name w:val="常规"/>
          <w:gallery w:val="placeholder"/>
        </w:category>
        <w:types>
          <w:type w:val="bbPlcHdr"/>
        </w:types>
        <w:behaviors>
          <w:behavior w:val="content"/>
        </w:behaviors>
        <w:guid w:val="{0419F3EF-CCE8-479D-B456-42830F6E7A67}"/>
      </w:docPartPr>
      <w:docPartBody>
        <w:p w:rsidR="008D62EF" w:rsidRDefault="008D62EF" w:rsidP="008D62EF">
          <w:pPr>
            <w:pStyle w:val="68732BCD06A34F5A8CF4CD4FEE0FEA90"/>
          </w:pPr>
          <w:r w:rsidRPr="00480B8B">
            <w:rPr>
              <w:rStyle w:val="placeholder1Char"/>
              <w:rFonts w:hint="eastAsia"/>
              <w:sz w:val="16"/>
              <w:szCs w:val="16"/>
            </w:rPr>
            <w:t>____</w:t>
          </w:r>
        </w:p>
      </w:docPartBody>
    </w:docPart>
    <w:docPart>
      <w:docPartPr>
        <w:name w:val="2564378E617A45ADA049276E0CE21B32"/>
        <w:category>
          <w:name w:val="常规"/>
          <w:gallery w:val="placeholder"/>
        </w:category>
        <w:types>
          <w:type w:val="bbPlcHdr"/>
        </w:types>
        <w:behaviors>
          <w:behavior w:val="content"/>
        </w:behaviors>
        <w:guid w:val="{DFEF55C2-E66A-499C-B1FF-6ED6E291C40C}"/>
      </w:docPartPr>
      <w:docPartBody>
        <w:p w:rsidR="008D62EF" w:rsidRDefault="008D62EF" w:rsidP="008D62EF">
          <w:pPr>
            <w:pStyle w:val="2564378E617A45ADA049276E0CE21B32"/>
          </w:pPr>
          <w:r w:rsidRPr="00480B8B">
            <w:rPr>
              <w:rStyle w:val="placeholder1Char"/>
              <w:rFonts w:hint="eastAsia"/>
              <w:sz w:val="16"/>
              <w:szCs w:val="16"/>
            </w:rPr>
            <w:t>____</w:t>
          </w:r>
        </w:p>
      </w:docPartBody>
    </w:docPart>
    <w:docPart>
      <w:docPartPr>
        <w:name w:val="DEFA2AFF0FF24341B3DB3C6D8CAFFBB3"/>
        <w:category>
          <w:name w:val="常规"/>
          <w:gallery w:val="placeholder"/>
        </w:category>
        <w:types>
          <w:type w:val="bbPlcHdr"/>
        </w:types>
        <w:behaviors>
          <w:behavior w:val="content"/>
        </w:behaviors>
        <w:guid w:val="{45F8C3E9-F6C9-48D8-BB8B-B274E9E78FF3}"/>
      </w:docPartPr>
      <w:docPartBody>
        <w:p w:rsidR="008D62EF" w:rsidRDefault="008D62EF" w:rsidP="008D62EF">
          <w:pPr>
            <w:pStyle w:val="DEFA2AFF0FF24341B3DB3C6D8CAFFBB3"/>
          </w:pPr>
          <w:r w:rsidRPr="00480B8B">
            <w:rPr>
              <w:rStyle w:val="placeholder1Char"/>
              <w:rFonts w:hint="eastAsia"/>
              <w:sz w:val="16"/>
              <w:szCs w:val="16"/>
            </w:rPr>
            <w:t>____</w:t>
          </w:r>
        </w:p>
      </w:docPartBody>
    </w:docPart>
    <w:docPart>
      <w:docPartPr>
        <w:name w:val="985BBC5C862F4D008D8A873D246514B3"/>
        <w:category>
          <w:name w:val="常规"/>
          <w:gallery w:val="placeholder"/>
        </w:category>
        <w:types>
          <w:type w:val="bbPlcHdr"/>
        </w:types>
        <w:behaviors>
          <w:behavior w:val="content"/>
        </w:behaviors>
        <w:guid w:val="{010428D0-C5FB-4122-BBA1-AB62F33B57C0}"/>
      </w:docPartPr>
      <w:docPartBody>
        <w:p w:rsidR="008D62EF" w:rsidRDefault="008D62EF" w:rsidP="008D62EF">
          <w:pPr>
            <w:pStyle w:val="985BBC5C862F4D008D8A873D246514B3"/>
          </w:pPr>
          <w:r w:rsidRPr="00480B8B">
            <w:rPr>
              <w:rStyle w:val="placeholder1Char"/>
              <w:rFonts w:hint="eastAsia"/>
              <w:sz w:val="16"/>
              <w:szCs w:val="16"/>
            </w:rPr>
            <w:t>____</w:t>
          </w:r>
        </w:p>
      </w:docPartBody>
    </w:docPart>
    <w:docPart>
      <w:docPartPr>
        <w:name w:val="D0E5959546DF4DB6A1D36F7D5F755A58"/>
        <w:category>
          <w:name w:val="常规"/>
          <w:gallery w:val="placeholder"/>
        </w:category>
        <w:types>
          <w:type w:val="bbPlcHdr"/>
        </w:types>
        <w:behaviors>
          <w:behavior w:val="content"/>
        </w:behaviors>
        <w:guid w:val="{C31C0A1B-9548-4A9E-8270-CB4A6ED1BB53}"/>
      </w:docPartPr>
      <w:docPartBody>
        <w:p w:rsidR="008D62EF" w:rsidRDefault="008D62EF" w:rsidP="008D62EF">
          <w:pPr>
            <w:pStyle w:val="D0E5959546DF4DB6A1D36F7D5F755A58"/>
          </w:pPr>
          <w:r w:rsidRPr="00480B8B">
            <w:rPr>
              <w:rStyle w:val="placeholder1Char"/>
              <w:rFonts w:hint="eastAsia"/>
              <w:sz w:val="16"/>
              <w:szCs w:val="16"/>
            </w:rPr>
            <w:t>____</w:t>
          </w:r>
        </w:p>
      </w:docPartBody>
    </w:docPart>
    <w:docPart>
      <w:docPartPr>
        <w:name w:val="6A20349E146E47A3B725639B4009192D"/>
        <w:category>
          <w:name w:val="常规"/>
          <w:gallery w:val="placeholder"/>
        </w:category>
        <w:types>
          <w:type w:val="bbPlcHdr"/>
        </w:types>
        <w:behaviors>
          <w:behavior w:val="content"/>
        </w:behaviors>
        <w:guid w:val="{D8097177-E2D8-447B-9EC4-0CB714912202}"/>
      </w:docPartPr>
      <w:docPartBody>
        <w:p w:rsidR="008D62EF" w:rsidRDefault="008D62EF" w:rsidP="008D62EF">
          <w:pPr>
            <w:pStyle w:val="6A20349E146E47A3B725639B4009192D"/>
          </w:pPr>
          <w:r w:rsidRPr="00480B8B">
            <w:rPr>
              <w:rStyle w:val="placeholder1Char"/>
              <w:rFonts w:hint="eastAsia"/>
              <w:sz w:val="16"/>
              <w:szCs w:val="16"/>
            </w:rPr>
            <w:t>____</w:t>
          </w:r>
        </w:p>
      </w:docPartBody>
    </w:docPart>
    <w:docPart>
      <w:docPartPr>
        <w:name w:val="3092C2B7C572417CAF0EE9784B6F8194"/>
        <w:category>
          <w:name w:val="常规"/>
          <w:gallery w:val="placeholder"/>
        </w:category>
        <w:types>
          <w:type w:val="bbPlcHdr"/>
        </w:types>
        <w:behaviors>
          <w:behavior w:val="content"/>
        </w:behaviors>
        <w:guid w:val="{D5C561CF-636E-4B1C-AD74-DBF42D482EA1}"/>
      </w:docPartPr>
      <w:docPartBody>
        <w:p w:rsidR="008D62EF" w:rsidRDefault="008D62EF" w:rsidP="008D62EF">
          <w:pPr>
            <w:pStyle w:val="3092C2B7C572417CAF0EE9784B6F8194"/>
          </w:pPr>
          <w:r w:rsidRPr="00480B8B">
            <w:rPr>
              <w:rStyle w:val="placeholder1Char"/>
              <w:rFonts w:hint="eastAsia"/>
              <w:sz w:val="16"/>
              <w:szCs w:val="16"/>
            </w:rPr>
            <w:t>____</w:t>
          </w:r>
        </w:p>
      </w:docPartBody>
    </w:docPart>
    <w:docPart>
      <w:docPartPr>
        <w:name w:val="B1AC32F3895448049500A8881CE0A23E"/>
        <w:category>
          <w:name w:val="常规"/>
          <w:gallery w:val="placeholder"/>
        </w:category>
        <w:types>
          <w:type w:val="bbPlcHdr"/>
        </w:types>
        <w:behaviors>
          <w:behavior w:val="content"/>
        </w:behaviors>
        <w:guid w:val="{FF540577-1D9C-4E4F-93A2-C3D9E5BA4044}"/>
      </w:docPartPr>
      <w:docPartBody>
        <w:p w:rsidR="008D62EF" w:rsidRDefault="008D62EF" w:rsidP="008D62EF">
          <w:pPr>
            <w:pStyle w:val="B1AC32F3895448049500A8881CE0A23E"/>
          </w:pPr>
          <w:r w:rsidRPr="00480B8B">
            <w:rPr>
              <w:rStyle w:val="placeholder1Char"/>
              <w:rFonts w:hint="eastAsia"/>
              <w:sz w:val="16"/>
              <w:szCs w:val="16"/>
            </w:rPr>
            <w:t>____</w:t>
          </w:r>
        </w:p>
      </w:docPartBody>
    </w:docPart>
    <w:docPart>
      <w:docPartPr>
        <w:name w:val="09324B40622A4D66AFBFB2CB3ED68109"/>
        <w:category>
          <w:name w:val="常规"/>
          <w:gallery w:val="placeholder"/>
        </w:category>
        <w:types>
          <w:type w:val="bbPlcHdr"/>
        </w:types>
        <w:behaviors>
          <w:behavior w:val="content"/>
        </w:behaviors>
        <w:guid w:val="{174A15A2-AE83-452E-9B09-39EFEC939C87}"/>
      </w:docPartPr>
      <w:docPartBody>
        <w:p w:rsidR="008D62EF" w:rsidRDefault="008D62EF" w:rsidP="008D62EF">
          <w:pPr>
            <w:pStyle w:val="09324B40622A4D66AFBFB2CB3ED68109"/>
          </w:pPr>
          <w:r w:rsidRPr="00480B8B">
            <w:rPr>
              <w:rStyle w:val="placeholder1Char"/>
              <w:rFonts w:hint="eastAsia"/>
              <w:sz w:val="16"/>
              <w:szCs w:val="16"/>
            </w:rPr>
            <w:t>____</w:t>
          </w:r>
        </w:p>
      </w:docPartBody>
    </w:docPart>
    <w:docPart>
      <w:docPartPr>
        <w:name w:val="B57E6899BB4D4A9FBA09D67400641911"/>
        <w:category>
          <w:name w:val="常规"/>
          <w:gallery w:val="placeholder"/>
        </w:category>
        <w:types>
          <w:type w:val="bbPlcHdr"/>
        </w:types>
        <w:behaviors>
          <w:behavior w:val="content"/>
        </w:behaviors>
        <w:guid w:val="{7821F1E4-24D9-4182-8A9D-4EE322710E5B}"/>
      </w:docPartPr>
      <w:docPartBody>
        <w:p w:rsidR="008D62EF" w:rsidRDefault="008D62EF" w:rsidP="008D62EF">
          <w:pPr>
            <w:pStyle w:val="B57E6899BB4D4A9FBA09D67400641911"/>
          </w:pPr>
          <w:r w:rsidRPr="00480B8B">
            <w:rPr>
              <w:rStyle w:val="placeholder1Char"/>
              <w:rFonts w:hint="eastAsia"/>
              <w:sz w:val="16"/>
              <w:szCs w:val="16"/>
            </w:rPr>
            <w:t>____</w:t>
          </w:r>
        </w:p>
      </w:docPartBody>
    </w:docPart>
    <w:docPart>
      <w:docPartPr>
        <w:name w:val="30D731D6271C427E8054693B7B66F39B"/>
        <w:category>
          <w:name w:val="常规"/>
          <w:gallery w:val="placeholder"/>
        </w:category>
        <w:types>
          <w:type w:val="bbPlcHdr"/>
        </w:types>
        <w:behaviors>
          <w:behavior w:val="content"/>
        </w:behaviors>
        <w:guid w:val="{28E88726-B1A3-43AB-8ADA-74832E5088B4}"/>
      </w:docPartPr>
      <w:docPartBody>
        <w:p w:rsidR="008D62EF" w:rsidRDefault="008D62EF" w:rsidP="008D62EF">
          <w:pPr>
            <w:pStyle w:val="30D731D6271C427E8054693B7B66F39B"/>
          </w:pPr>
          <w:r w:rsidRPr="00480B8B">
            <w:rPr>
              <w:rStyle w:val="placeholder1Char"/>
              <w:rFonts w:hint="eastAsia"/>
              <w:sz w:val="16"/>
              <w:szCs w:val="16"/>
            </w:rPr>
            <w:t>____</w:t>
          </w:r>
        </w:p>
      </w:docPartBody>
    </w:docPart>
    <w:docPart>
      <w:docPartPr>
        <w:name w:val="F8C4388623934DE0AB4E1D14A26A0D0D"/>
        <w:category>
          <w:name w:val="常规"/>
          <w:gallery w:val="placeholder"/>
        </w:category>
        <w:types>
          <w:type w:val="bbPlcHdr"/>
        </w:types>
        <w:behaviors>
          <w:behavior w:val="content"/>
        </w:behaviors>
        <w:guid w:val="{60AA8B8B-9830-432E-AFCF-8966CD24DDC9}"/>
      </w:docPartPr>
      <w:docPartBody>
        <w:p w:rsidR="008D62EF" w:rsidRDefault="008D62EF" w:rsidP="008D62EF">
          <w:pPr>
            <w:pStyle w:val="F8C4388623934DE0AB4E1D14A26A0D0D"/>
          </w:pPr>
          <w:r w:rsidRPr="00480B8B">
            <w:rPr>
              <w:rStyle w:val="placeholder1Char"/>
              <w:rFonts w:hint="eastAsia"/>
              <w:sz w:val="16"/>
              <w:szCs w:val="16"/>
            </w:rPr>
            <w:t>____</w:t>
          </w:r>
        </w:p>
      </w:docPartBody>
    </w:docPart>
    <w:docPart>
      <w:docPartPr>
        <w:name w:val="0F9719DB3A394B7189DE6DC693356033"/>
        <w:category>
          <w:name w:val="常规"/>
          <w:gallery w:val="placeholder"/>
        </w:category>
        <w:types>
          <w:type w:val="bbPlcHdr"/>
        </w:types>
        <w:behaviors>
          <w:behavior w:val="content"/>
        </w:behaviors>
        <w:guid w:val="{AF535379-AEDF-496A-98EE-8D674C47EAEF}"/>
      </w:docPartPr>
      <w:docPartBody>
        <w:p w:rsidR="008D62EF" w:rsidRDefault="008D62EF" w:rsidP="008D62EF">
          <w:pPr>
            <w:pStyle w:val="0F9719DB3A394B7189DE6DC693356033"/>
          </w:pPr>
          <w:r w:rsidRPr="00480B8B">
            <w:rPr>
              <w:rStyle w:val="placeholder1Char"/>
              <w:rFonts w:hint="eastAsia"/>
              <w:sz w:val="16"/>
              <w:szCs w:val="16"/>
            </w:rPr>
            <w:t>____</w:t>
          </w:r>
        </w:p>
      </w:docPartBody>
    </w:docPart>
    <w:docPart>
      <w:docPartPr>
        <w:name w:val="66E57B9DF99F445697142F834D83E830"/>
        <w:category>
          <w:name w:val="常规"/>
          <w:gallery w:val="placeholder"/>
        </w:category>
        <w:types>
          <w:type w:val="bbPlcHdr"/>
        </w:types>
        <w:behaviors>
          <w:behavior w:val="content"/>
        </w:behaviors>
        <w:guid w:val="{7F7E472B-2806-4CE9-A1A1-F20FF6E17A15}"/>
      </w:docPartPr>
      <w:docPartBody>
        <w:p w:rsidR="008D62EF" w:rsidRDefault="008D62EF" w:rsidP="008D62EF">
          <w:pPr>
            <w:pStyle w:val="66E57B9DF99F445697142F834D83E830"/>
          </w:pPr>
          <w:r w:rsidRPr="00480B8B">
            <w:rPr>
              <w:rStyle w:val="placeholder1Char"/>
              <w:rFonts w:hint="eastAsia"/>
              <w:sz w:val="16"/>
              <w:szCs w:val="16"/>
            </w:rPr>
            <w:t>____</w:t>
          </w:r>
        </w:p>
      </w:docPartBody>
    </w:docPart>
    <w:docPart>
      <w:docPartPr>
        <w:name w:val="E73BC8A7F71F49D5B97C52AB58B689D0"/>
        <w:category>
          <w:name w:val="常规"/>
          <w:gallery w:val="placeholder"/>
        </w:category>
        <w:types>
          <w:type w:val="bbPlcHdr"/>
        </w:types>
        <w:behaviors>
          <w:behavior w:val="content"/>
        </w:behaviors>
        <w:guid w:val="{9349E948-0077-448E-AC11-7367228FF4FF}"/>
      </w:docPartPr>
      <w:docPartBody>
        <w:p w:rsidR="008D62EF" w:rsidRDefault="008D62EF" w:rsidP="008D62EF">
          <w:pPr>
            <w:pStyle w:val="E73BC8A7F71F49D5B97C52AB58B689D0"/>
          </w:pPr>
          <w:r w:rsidRPr="00480B8B">
            <w:rPr>
              <w:rStyle w:val="placeholder1Char"/>
              <w:rFonts w:hint="eastAsia"/>
              <w:sz w:val="16"/>
              <w:szCs w:val="16"/>
            </w:rPr>
            <w:t>____</w:t>
          </w:r>
        </w:p>
      </w:docPartBody>
    </w:docPart>
    <w:docPart>
      <w:docPartPr>
        <w:name w:val="CC2BDF4441334733AD56ED04492A5FD3"/>
        <w:category>
          <w:name w:val="常规"/>
          <w:gallery w:val="placeholder"/>
        </w:category>
        <w:types>
          <w:type w:val="bbPlcHdr"/>
        </w:types>
        <w:behaviors>
          <w:behavior w:val="content"/>
        </w:behaviors>
        <w:guid w:val="{CA2D9EA2-33BE-43E9-AF47-3B7E3976CEC6}"/>
      </w:docPartPr>
      <w:docPartBody>
        <w:p w:rsidR="008D62EF" w:rsidRDefault="008D62EF" w:rsidP="008D62EF">
          <w:pPr>
            <w:pStyle w:val="CC2BDF4441334733AD56ED04492A5FD3"/>
          </w:pPr>
          <w:r w:rsidRPr="00480B8B">
            <w:rPr>
              <w:rStyle w:val="placeholder1Char"/>
              <w:rFonts w:hint="eastAsia"/>
              <w:sz w:val="16"/>
              <w:szCs w:val="16"/>
            </w:rPr>
            <w:t>____</w:t>
          </w:r>
        </w:p>
      </w:docPartBody>
    </w:docPart>
    <w:docPart>
      <w:docPartPr>
        <w:name w:val="AB33A26B83D04A309D51CAA4D10D9CCF"/>
        <w:category>
          <w:name w:val="常规"/>
          <w:gallery w:val="placeholder"/>
        </w:category>
        <w:types>
          <w:type w:val="bbPlcHdr"/>
        </w:types>
        <w:behaviors>
          <w:behavior w:val="content"/>
        </w:behaviors>
        <w:guid w:val="{BF98BC44-401C-49F0-88F2-E81B5B8A087A}"/>
      </w:docPartPr>
      <w:docPartBody>
        <w:p w:rsidR="008D62EF" w:rsidRDefault="008D62EF" w:rsidP="008D62EF">
          <w:pPr>
            <w:pStyle w:val="AB33A26B83D04A309D51CAA4D10D9CCF"/>
          </w:pPr>
          <w:r w:rsidRPr="00480B8B">
            <w:rPr>
              <w:rStyle w:val="placeholder1Char"/>
              <w:rFonts w:hint="eastAsia"/>
              <w:sz w:val="16"/>
              <w:szCs w:val="16"/>
            </w:rPr>
            <w:t>____</w:t>
          </w:r>
        </w:p>
      </w:docPartBody>
    </w:docPart>
    <w:docPart>
      <w:docPartPr>
        <w:name w:val="A91A040BC13F4F52A4EC54851454C246"/>
        <w:category>
          <w:name w:val="常规"/>
          <w:gallery w:val="placeholder"/>
        </w:category>
        <w:types>
          <w:type w:val="bbPlcHdr"/>
        </w:types>
        <w:behaviors>
          <w:behavior w:val="content"/>
        </w:behaviors>
        <w:guid w:val="{B5BCAADF-C70E-460B-A556-CD825F146B23}"/>
      </w:docPartPr>
      <w:docPartBody>
        <w:p w:rsidR="008D62EF" w:rsidRDefault="008D62EF" w:rsidP="008D62EF">
          <w:pPr>
            <w:pStyle w:val="A91A040BC13F4F52A4EC54851454C246"/>
          </w:pPr>
          <w:r w:rsidRPr="00480B8B">
            <w:rPr>
              <w:rStyle w:val="placeholder1Char"/>
              <w:rFonts w:hint="eastAsia"/>
              <w:sz w:val="16"/>
              <w:szCs w:val="16"/>
            </w:rPr>
            <w:t>____</w:t>
          </w:r>
        </w:p>
      </w:docPartBody>
    </w:docPart>
    <w:docPart>
      <w:docPartPr>
        <w:name w:val="258D70798C064813A41C8902B6FA987E"/>
        <w:category>
          <w:name w:val="常规"/>
          <w:gallery w:val="placeholder"/>
        </w:category>
        <w:types>
          <w:type w:val="bbPlcHdr"/>
        </w:types>
        <w:behaviors>
          <w:behavior w:val="content"/>
        </w:behaviors>
        <w:guid w:val="{1936B455-1541-47CB-ACFE-ABC247125C88}"/>
      </w:docPartPr>
      <w:docPartBody>
        <w:p w:rsidR="008D62EF" w:rsidRDefault="008D62EF" w:rsidP="008D62EF">
          <w:pPr>
            <w:pStyle w:val="258D70798C064813A41C8902B6FA987E"/>
          </w:pPr>
          <w:r w:rsidRPr="00480B8B">
            <w:rPr>
              <w:rStyle w:val="placeholder1Char"/>
              <w:rFonts w:hint="eastAsia"/>
              <w:sz w:val="16"/>
              <w:szCs w:val="16"/>
            </w:rPr>
            <w:t>____</w:t>
          </w:r>
        </w:p>
      </w:docPartBody>
    </w:docPart>
    <w:docPart>
      <w:docPartPr>
        <w:name w:val="1E4BF6B24C514D73BB924F799149B359"/>
        <w:category>
          <w:name w:val="常规"/>
          <w:gallery w:val="placeholder"/>
        </w:category>
        <w:types>
          <w:type w:val="bbPlcHdr"/>
        </w:types>
        <w:behaviors>
          <w:behavior w:val="content"/>
        </w:behaviors>
        <w:guid w:val="{D9099506-B63A-4836-8B55-68B64C777CE0}"/>
      </w:docPartPr>
      <w:docPartBody>
        <w:p w:rsidR="008D62EF" w:rsidRDefault="008D62EF" w:rsidP="008D62EF">
          <w:pPr>
            <w:pStyle w:val="1E4BF6B24C514D73BB924F799149B359"/>
          </w:pPr>
          <w:r w:rsidRPr="00480B8B">
            <w:rPr>
              <w:rStyle w:val="placeholder1Char"/>
              <w:rFonts w:hint="eastAsia"/>
              <w:sz w:val="16"/>
              <w:szCs w:val="16"/>
            </w:rPr>
            <w:t>____</w:t>
          </w:r>
        </w:p>
      </w:docPartBody>
    </w:docPart>
    <w:docPart>
      <w:docPartPr>
        <w:name w:val="B92B22A744C441CA9001615A34451694"/>
        <w:category>
          <w:name w:val="常规"/>
          <w:gallery w:val="placeholder"/>
        </w:category>
        <w:types>
          <w:type w:val="bbPlcHdr"/>
        </w:types>
        <w:behaviors>
          <w:behavior w:val="content"/>
        </w:behaviors>
        <w:guid w:val="{F54180AD-76FE-4753-83AE-D4FBCF56A221}"/>
      </w:docPartPr>
      <w:docPartBody>
        <w:p w:rsidR="008D62EF" w:rsidRDefault="008D62EF" w:rsidP="008D62EF">
          <w:pPr>
            <w:pStyle w:val="B92B22A744C441CA9001615A34451694"/>
          </w:pPr>
          <w:r w:rsidRPr="00480B8B">
            <w:rPr>
              <w:rStyle w:val="placeholder1Char"/>
              <w:rFonts w:hint="eastAsia"/>
              <w:sz w:val="16"/>
              <w:szCs w:val="16"/>
            </w:rPr>
            <w:t>____</w:t>
          </w:r>
        </w:p>
      </w:docPartBody>
    </w:docPart>
    <w:docPart>
      <w:docPartPr>
        <w:name w:val="3E1A983B96F54550A84A879A071C432B"/>
        <w:category>
          <w:name w:val="常规"/>
          <w:gallery w:val="placeholder"/>
        </w:category>
        <w:types>
          <w:type w:val="bbPlcHdr"/>
        </w:types>
        <w:behaviors>
          <w:behavior w:val="content"/>
        </w:behaviors>
        <w:guid w:val="{B9FDB536-32E6-4D9D-B731-14E6AD01FD9F}"/>
      </w:docPartPr>
      <w:docPartBody>
        <w:p w:rsidR="008D62EF" w:rsidRDefault="008D62EF" w:rsidP="008D62EF">
          <w:pPr>
            <w:pStyle w:val="3E1A983B96F54550A84A879A071C432B"/>
          </w:pPr>
          <w:r w:rsidRPr="00480B8B">
            <w:rPr>
              <w:rStyle w:val="placeholder1Char"/>
              <w:rFonts w:hint="eastAsia"/>
              <w:sz w:val="16"/>
              <w:szCs w:val="16"/>
            </w:rPr>
            <w:t>____</w:t>
          </w:r>
        </w:p>
      </w:docPartBody>
    </w:docPart>
    <w:docPart>
      <w:docPartPr>
        <w:name w:val="5869BB2EF8E548869423A939D3DD5750"/>
        <w:category>
          <w:name w:val="常规"/>
          <w:gallery w:val="placeholder"/>
        </w:category>
        <w:types>
          <w:type w:val="bbPlcHdr"/>
        </w:types>
        <w:behaviors>
          <w:behavior w:val="content"/>
        </w:behaviors>
        <w:guid w:val="{C8DA4E68-4D5E-43F7-9E01-A60749925B58}"/>
      </w:docPartPr>
      <w:docPartBody>
        <w:p w:rsidR="008D62EF" w:rsidRDefault="008D62EF" w:rsidP="008D62EF">
          <w:pPr>
            <w:pStyle w:val="5869BB2EF8E548869423A939D3DD5750"/>
          </w:pPr>
          <w:r w:rsidRPr="00480B8B">
            <w:rPr>
              <w:rStyle w:val="placeholder1Char"/>
              <w:rFonts w:hint="eastAsia"/>
              <w:sz w:val="16"/>
              <w:szCs w:val="16"/>
            </w:rPr>
            <w:t>____</w:t>
          </w:r>
        </w:p>
      </w:docPartBody>
    </w:docPart>
    <w:docPart>
      <w:docPartPr>
        <w:name w:val="CE16306983984D5DA0A1DEBD394B69F3"/>
        <w:category>
          <w:name w:val="常规"/>
          <w:gallery w:val="placeholder"/>
        </w:category>
        <w:types>
          <w:type w:val="bbPlcHdr"/>
        </w:types>
        <w:behaviors>
          <w:behavior w:val="content"/>
        </w:behaviors>
        <w:guid w:val="{202775E0-0FDB-4E7E-9F14-6DC4E969D598}"/>
      </w:docPartPr>
      <w:docPartBody>
        <w:p w:rsidR="008D62EF" w:rsidRDefault="008D62EF" w:rsidP="008D62EF">
          <w:pPr>
            <w:pStyle w:val="CE16306983984D5DA0A1DEBD394B69F3"/>
          </w:pPr>
          <w:r w:rsidRPr="00480B8B">
            <w:rPr>
              <w:rStyle w:val="placeholder1Char"/>
              <w:rFonts w:hint="eastAsia"/>
              <w:sz w:val="16"/>
              <w:szCs w:val="16"/>
            </w:rPr>
            <w:t>____</w:t>
          </w:r>
        </w:p>
      </w:docPartBody>
    </w:docPart>
    <w:docPart>
      <w:docPartPr>
        <w:name w:val="C103B67AAA3B4FDE9613561D9CB857BE"/>
        <w:category>
          <w:name w:val="常规"/>
          <w:gallery w:val="placeholder"/>
        </w:category>
        <w:types>
          <w:type w:val="bbPlcHdr"/>
        </w:types>
        <w:behaviors>
          <w:behavior w:val="content"/>
        </w:behaviors>
        <w:guid w:val="{51FB0AEA-FE97-442D-9AA6-DCA5051BEAD0}"/>
      </w:docPartPr>
      <w:docPartBody>
        <w:p w:rsidR="008D62EF" w:rsidRDefault="008D62EF" w:rsidP="008D62EF">
          <w:pPr>
            <w:pStyle w:val="C103B67AAA3B4FDE9613561D9CB857BE"/>
          </w:pPr>
          <w:r w:rsidRPr="00480B8B">
            <w:rPr>
              <w:rStyle w:val="placeholder1Char"/>
              <w:rFonts w:hint="eastAsia"/>
              <w:sz w:val="16"/>
              <w:szCs w:val="16"/>
            </w:rPr>
            <w:t>____</w:t>
          </w:r>
        </w:p>
      </w:docPartBody>
    </w:docPart>
    <w:docPart>
      <w:docPartPr>
        <w:name w:val="F5A68ACF7B544E45A8D4AF7F07971D7C"/>
        <w:category>
          <w:name w:val="常规"/>
          <w:gallery w:val="placeholder"/>
        </w:category>
        <w:types>
          <w:type w:val="bbPlcHdr"/>
        </w:types>
        <w:behaviors>
          <w:behavior w:val="content"/>
        </w:behaviors>
        <w:guid w:val="{0C2EF643-BA8B-406A-9849-D21DEACEBF36}"/>
      </w:docPartPr>
      <w:docPartBody>
        <w:p w:rsidR="008D62EF" w:rsidRDefault="008D62EF" w:rsidP="008D62EF">
          <w:pPr>
            <w:pStyle w:val="F5A68ACF7B544E45A8D4AF7F07971D7C"/>
          </w:pPr>
          <w:r w:rsidRPr="00480B8B">
            <w:rPr>
              <w:rStyle w:val="placeholder1Char"/>
              <w:rFonts w:hint="eastAsia"/>
              <w:sz w:val="16"/>
              <w:szCs w:val="16"/>
            </w:rPr>
            <w:t>____</w:t>
          </w:r>
        </w:p>
      </w:docPartBody>
    </w:docPart>
    <w:docPart>
      <w:docPartPr>
        <w:name w:val="EB52237613FA4A08A3FCE6BBA0E5A151"/>
        <w:category>
          <w:name w:val="常规"/>
          <w:gallery w:val="placeholder"/>
        </w:category>
        <w:types>
          <w:type w:val="bbPlcHdr"/>
        </w:types>
        <w:behaviors>
          <w:behavior w:val="content"/>
        </w:behaviors>
        <w:guid w:val="{A4FF3E68-49CD-4CF4-A6A0-5631C7F6E00C}"/>
      </w:docPartPr>
      <w:docPartBody>
        <w:p w:rsidR="008D62EF" w:rsidRDefault="008D62EF" w:rsidP="008D62EF">
          <w:pPr>
            <w:pStyle w:val="EB52237613FA4A08A3FCE6BBA0E5A151"/>
          </w:pPr>
          <w:r w:rsidRPr="00480B8B">
            <w:rPr>
              <w:rStyle w:val="placeholder1Char"/>
              <w:rFonts w:hint="eastAsia"/>
              <w:sz w:val="16"/>
              <w:szCs w:val="16"/>
            </w:rPr>
            <w:t>____</w:t>
          </w:r>
        </w:p>
      </w:docPartBody>
    </w:docPart>
    <w:docPart>
      <w:docPartPr>
        <w:name w:val="C7752190D4C1413790CE4F46A88EE7ED"/>
        <w:category>
          <w:name w:val="常规"/>
          <w:gallery w:val="placeholder"/>
        </w:category>
        <w:types>
          <w:type w:val="bbPlcHdr"/>
        </w:types>
        <w:behaviors>
          <w:behavior w:val="content"/>
        </w:behaviors>
        <w:guid w:val="{B386B0EC-1814-486D-8E18-F837B8D064AC}"/>
      </w:docPartPr>
      <w:docPartBody>
        <w:p w:rsidR="008D62EF" w:rsidRDefault="008D62EF" w:rsidP="008D62EF">
          <w:pPr>
            <w:pStyle w:val="C7752190D4C1413790CE4F46A88EE7ED"/>
          </w:pPr>
          <w:r w:rsidRPr="00480B8B">
            <w:rPr>
              <w:rStyle w:val="placeholder1Char"/>
              <w:rFonts w:hint="eastAsia"/>
              <w:sz w:val="16"/>
              <w:szCs w:val="16"/>
            </w:rPr>
            <w:t>____</w:t>
          </w:r>
        </w:p>
      </w:docPartBody>
    </w:docPart>
    <w:docPart>
      <w:docPartPr>
        <w:name w:val="CE0CC4D837CC4027B47EED5D11992EDB"/>
        <w:category>
          <w:name w:val="常规"/>
          <w:gallery w:val="placeholder"/>
        </w:category>
        <w:types>
          <w:type w:val="bbPlcHdr"/>
        </w:types>
        <w:behaviors>
          <w:behavior w:val="content"/>
        </w:behaviors>
        <w:guid w:val="{C830A68A-D182-416A-9FD5-407D2529735A}"/>
      </w:docPartPr>
      <w:docPartBody>
        <w:p w:rsidR="008D62EF" w:rsidRDefault="008D62EF" w:rsidP="008D62EF">
          <w:pPr>
            <w:pStyle w:val="CE0CC4D837CC4027B47EED5D11992EDB"/>
          </w:pPr>
          <w:r w:rsidRPr="00480B8B">
            <w:rPr>
              <w:rStyle w:val="placeholder1Char"/>
              <w:rFonts w:hint="eastAsia"/>
              <w:sz w:val="16"/>
              <w:szCs w:val="16"/>
            </w:rPr>
            <w:t>____</w:t>
          </w:r>
        </w:p>
      </w:docPartBody>
    </w:docPart>
    <w:docPart>
      <w:docPartPr>
        <w:name w:val="645891AC3342403A925B9A214BB24F67"/>
        <w:category>
          <w:name w:val="常规"/>
          <w:gallery w:val="placeholder"/>
        </w:category>
        <w:types>
          <w:type w:val="bbPlcHdr"/>
        </w:types>
        <w:behaviors>
          <w:behavior w:val="content"/>
        </w:behaviors>
        <w:guid w:val="{3B02EBBB-DC36-4A3A-A7BE-1B9A61241CD4}"/>
      </w:docPartPr>
      <w:docPartBody>
        <w:p w:rsidR="008D62EF" w:rsidRDefault="008D62EF" w:rsidP="008D62EF">
          <w:pPr>
            <w:pStyle w:val="645891AC3342403A925B9A214BB24F67"/>
          </w:pPr>
          <w:r w:rsidRPr="00480B8B">
            <w:rPr>
              <w:rStyle w:val="placeholder1Char"/>
              <w:rFonts w:hint="eastAsia"/>
              <w:sz w:val="16"/>
              <w:szCs w:val="16"/>
            </w:rPr>
            <w:t>____</w:t>
          </w:r>
        </w:p>
      </w:docPartBody>
    </w:docPart>
    <w:docPart>
      <w:docPartPr>
        <w:name w:val="0A5363A25C3945E9A218C6B4DA4977C4"/>
        <w:category>
          <w:name w:val="常规"/>
          <w:gallery w:val="placeholder"/>
        </w:category>
        <w:types>
          <w:type w:val="bbPlcHdr"/>
        </w:types>
        <w:behaviors>
          <w:behavior w:val="content"/>
        </w:behaviors>
        <w:guid w:val="{7C552938-7ADF-41BB-9BFA-2D7A80B9BEC7}"/>
      </w:docPartPr>
      <w:docPartBody>
        <w:p w:rsidR="008D62EF" w:rsidRDefault="008D62EF" w:rsidP="008D62EF">
          <w:pPr>
            <w:pStyle w:val="0A5363A25C3945E9A218C6B4DA4977C4"/>
          </w:pPr>
          <w:r w:rsidRPr="00480B8B">
            <w:rPr>
              <w:rStyle w:val="placeholder1Char"/>
              <w:rFonts w:hint="eastAsia"/>
              <w:sz w:val="16"/>
              <w:szCs w:val="16"/>
            </w:rPr>
            <w:t>____</w:t>
          </w:r>
        </w:p>
      </w:docPartBody>
    </w:docPart>
    <w:docPart>
      <w:docPartPr>
        <w:name w:val="C7BE4B332F7F466899DEE5D463395098"/>
        <w:category>
          <w:name w:val="常规"/>
          <w:gallery w:val="placeholder"/>
        </w:category>
        <w:types>
          <w:type w:val="bbPlcHdr"/>
        </w:types>
        <w:behaviors>
          <w:behavior w:val="content"/>
        </w:behaviors>
        <w:guid w:val="{A367789B-1EC9-4712-B04B-AFDE8923A2CE}"/>
      </w:docPartPr>
      <w:docPartBody>
        <w:p w:rsidR="008D62EF" w:rsidRDefault="008D62EF" w:rsidP="008D62EF">
          <w:pPr>
            <w:pStyle w:val="C7BE4B332F7F466899DEE5D463395098"/>
          </w:pPr>
          <w:r w:rsidRPr="00480B8B">
            <w:rPr>
              <w:rStyle w:val="placeholder1Char"/>
              <w:rFonts w:hint="eastAsia"/>
              <w:sz w:val="16"/>
              <w:szCs w:val="16"/>
            </w:rPr>
            <w:t>____</w:t>
          </w:r>
        </w:p>
      </w:docPartBody>
    </w:docPart>
    <w:docPart>
      <w:docPartPr>
        <w:name w:val="6FE060EC24B24CE08C584C4CF85BB46A"/>
        <w:category>
          <w:name w:val="常规"/>
          <w:gallery w:val="placeholder"/>
        </w:category>
        <w:types>
          <w:type w:val="bbPlcHdr"/>
        </w:types>
        <w:behaviors>
          <w:behavior w:val="content"/>
        </w:behaviors>
        <w:guid w:val="{80F8AA56-F3BC-4E81-9533-67B5EE3511FC}"/>
      </w:docPartPr>
      <w:docPartBody>
        <w:p w:rsidR="008D62EF" w:rsidRDefault="008D62EF" w:rsidP="008D62EF">
          <w:pPr>
            <w:pStyle w:val="6FE060EC24B24CE08C584C4CF85BB46A"/>
          </w:pPr>
          <w:r w:rsidRPr="00480B8B">
            <w:rPr>
              <w:rStyle w:val="placeholder1Char"/>
              <w:rFonts w:hint="eastAsia"/>
              <w:sz w:val="16"/>
              <w:szCs w:val="16"/>
            </w:rPr>
            <w:t>____</w:t>
          </w:r>
        </w:p>
      </w:docPartBody>
    </w:docPart>
    <w:docPart>
      <w:docPartPr>
        <w:name w:val="B7433E054FD04A18BDB7FE2A67B2D68C"/>
        <w:category>
          <w:name w:val="常规"/>
          <w:gallery w:val="placeholder"/>
        </w:category>
        <w:types>
          <w:type w:val="bbPlcHdr"/>
        </w:types>
        <w:behaviors>
          <w:behavior w:val="content"/>
        </w:behaviors>
        <w:guid w:val="{7911E179-31FE-48C0-A25C-56416D0AAC92}"/>
      </w:docPartPr>
      <w:docPartBody>
        <w:p w:rsidR="008D62EF" w:rsidRDefault="008D62EF" w:rsidP="008D62EF">
          <w:pPr>
            <w:pStyle w:val="B7433E054FD04A18BDB7FE2A67B2D68C"/>
          </w:pPr>
          <w:r w:rsidRPr="00480B8B">
            <w:rPr>
              <w:rStyle w:val="placeholder1Char"/>
              <w:rFonts w:hint="eastAsia"/>
              <w:sz w:val="16"/>
              <w:szCs w:val="16"/>
            </w:rPr>
            <w:t>____</w:t>
          </w:r>
        </w:p>
      </w:docPartBody>
    </w:docPart>
    <w:docPart>
      <w:docPartPr>
        <w:name w:val="4634A578D0084F1983C0ABC95888300D"/>
        <w:category>
          <w:name w:val="常规"/>
          <w:gallery w:val="placeholder"/>
        </w:category>
        <w:types>
          <w:type w:val="bbPlcHdr"/>
        </w:types>
        <w:behaviors>
          <w:behavior w:val="content"/>
        </w:behaviors>
        <w:guid w:val="{092C94FB-FED3-419A-8DAE-BBB4A8C16858}"/>
      </w:docPartPr>
      <w:docPartBody>
        <w:p w:rsidR="008D62EF" w:rsidRDefault="008D62EF" w:rsidP="008D62EF">
          <w:pPr>
            <w:pStyle w:val="4634A578D0084F1983C0ABC95888300D"/>
          </w:pPr>
          <w:r w:rsidRPr="00480B8B">
            <w:rPr>
              <w:rStyle w:val="placeholder1Char"/>
              <w:rFonts w:hint="eastAsia"/>
              <w:sz w:val="16"/>
              <w:szCs w:val="16"/>
            </w:rPr>
            <w:t>____</w:t>
          </w:r>
        </w:p>
      </w:docPartBody>
    </w:docPart>
    <w:docPart>
      <w:docPartPr>
        <w:name w:val="FE6CBA3B520A4DBF977B9EE103FE9FDA"/>
        <w:category>
          <w:name w:val="常规"/>
          <w:gallery w:val="placeholder"/>
        </w:category>
        <w:types>
          <w:type w:val="bbPlcHdr"/>
        </w:types>
        <w:behaviors>
          <w:behavior w:val="content"/>
        </w:behaviors>
        <w:guid w:val="{8E6254D8-510A-423D-9C40-C3DFB028F0E4}"/>
      </w:docPartPr>
      <w:docPartBody>
        <w:p w:rsidR="008D62EF" w:rsidRDefault="008D62EF" w:rsidP="008D62EF">
          <w:pPr>
            <w:pStyle w:val="FE6CBA3B520A4DBF977B9EE103FE9FDA"/>
          </w:pPr>
          <w:r w:rsidRPr="00480B8B">
            <w:rPr>
              <w:rStyle w:val="placeholder1Char"/>
              <w:rFonts w:hint="eastAsia"/>
              <w:sz w:val="16"/>
              <w:szCs w:val="16"/>
            </w:rPr>
            <w:t>____</w:t>
          </w:r>
        </w:p>
      </w:docPartBody>
    </w:docPart>
    <w:docPart>
      <w:docPartPr>
        <w:name w:val="4E0FEE7BEBFF4EE6942A8A1570E02C3E"/>
        <w:category>
          <w:name w:val="常规"/>
          <w:gallery w:val="placeholder"/>
        </w:category>
        <w:types>
          <w:type w:val="bbPlcHdr"/>
        </w:types>
        <w:behaviors>
          <w:behavior w:val="content"/>
        </w:behaviors>
        <w:guid w:val="{B7A85D46-E9DD-4B92-938C-D719D7ADE8BE}"/>
      </w:docPartPr>
      <w:docPartBody>
        <w:p w:rsidR="008D62EF" w:rsidRDefault="008D62EF" w:rsidP="008D62EF">
          <w:pPr>
            <w:pStyle w:val="4E0FEE7BEBFF4EE6942A8A1570E02C3E"/>
          </w:pPr>
          <w:r w:rsidRPr="00480B8B">
            <w:rPr>
              <w:rStyle w:val="placeholder1Char"/>
              <w:rFonts w:hint="eastAsia"/>
              <w:sz w:val="16"/>
              <w:szCs w:val="16"/>
            </w:rPr>
            <w:t>____</w:t>
          </w:r>
        </w:p>
      </w:docPartBody>
    </w:docPart>
    <w:docPart>
      <w:docPartPr>
        <w:name w:val="D4FCF798136F414688CA83DAB563645B"/>
        <w:category>
          <w:name w:val="常规"/>
          <w:gallery w:val="placeholder"/>
        </w:category>
        <w:types>
          <w:type w:val="bbPlcHdr"/>
        </w:types>
        <w:behaviors>
          <w:behavior w:val="content"/>
        </w:behaviors>
        <w:guid w:val="{02198532-407A-4450-B403-9EF9B5AEEDAE}"/>
      </w:docPartPr>
      <w:docPartBody>
        <w:p w:rsidR="008D62EF" w:rsidRDefault="008D62EF" w:rsidP="008D62EF">
          <w:pPr>
            <w:pStyle w:val="D4FCF798136F414688CA83DAB563645B"/>
          </w:pPr>
          <w:r w:rsidRPr="00480B8B">
            <w:rPr>
              <w:rStyle w:val="placeholder1Char"/>
              <w:rFonts w:hint="eastAsia"/>
              <w:sz w:val="16"/>
              <w:szCs w:val="16"/>
            </w:rPr>
            <w:t>____</w:t>
          </w:r>
        </w:p>
      </w:docPartBody>
    </w:docPart>
    <w:docPart>
      <w:docPartPr>
        <w:name w:val="D7F27EFF156445EFBC61179BF2E0D4D7"/>
        <w:category>
          <w:name w:val="常规"/>
          <w:gallery w:val="placeholder"/>
        </w:category>
        <w:types>
          <w:type w:val="bbPlcHdr"/>
        </w:types>
        <w:behaviors>
          <w:behavior w:val="content"/>
        </w:behaviors>
        <w:guid w:val="{452A10A5-8E0C-474A-9005-261CC00E8B6F}"/>
      </w:docPartPr>
      <w:docPartBody>
        <w:p w:rsidR="008D62EF" w:rsidRDefault="008D62EF" w:rsidP="008D62EF">
          <w:pPr>
            <w:pStyle w:val="D7F27EFF156445EFBC61179BF2E0D4D7"/>
          </w:pPr>
          <w:r w:rsidRPr="00480B8B">
            <w:rPr>
              <w:rStyle w:val="placeholder1Char"/>
              <w:rFonts w:hint="eastAsia"/>
              <w:sz w:val="16"/>
              <w:szCs w:val="16"/>
            </w:rPr>
            <w:t>____</w:t>
          </w:r>
        </w:p>
      </w:docPartBody>
    </w:docPart>
    <w:docPart>
      <w:docPartPr>
        <w:name w:val="93A9E6BC72FA40FBB5668D11F058C1DF"/>
        <w:category>
          <w:name w:val="常规"/>
          <w:gallery w:val="placeholder"/>
        </w:category>
        <w:types>
          <w:type w:val="bbPlcHdr"/>
        </w:types>
        <w:behaviors>
          <w:behavior w:val="content"/>
        </w:behaviors>
        <w:guid w:val="{6340E8F6-8FC4-4CAE-A909-E18E8DAB44E7}"/>
      </w:docPartPr>
      <w:docPartBody>
        <w:p w:rsidR="008D62EF" w:rsidRDefault="008D62EF" w:rsidP="008D62EF">
          <w:pPr>
            <w:pStyle w:val="93A9E6BC72FA40FBB5668D11F058C1DF"/>
          </w:pPr>
          <w:r w:rsidRPr="00480B8B">
            <w:rPr>
              <w:rStyle w:val="placeholder1Char"/>
              <w:rFonts w:hint="eastAsia"/>
              <w:sz w:val="16"/>
              <w:szCs w:val="16"/>
            </w:rPr>
            <w:t>____</w:t>
          </w:r>
        </w:p>
      </w:docPartBody>
    </w:docPart>
    <w:docPart>
      <w:docPartPr>
        <w:name w:val="460AAABA463B48809C0CA0B2AE4413B3"/>
        <w:category>
          <w:name w:val="常规"/>
          <w:gallery w:val="placeholder"/>
        </w:category>
        <w:types>
          <w:type w:val="bbPlcHdr"/>
        </w:types>
        <w:behaviors>
          <w:behavior w:val="content"/>
        </w:behaviors>
        <w:guid w:val="{392092EE-A0BD-4D79-9BE7-034E83520BF3}"/>
      </w:docPartPr>
      <w:docPartBody>
        <w:p w:rsidR="008D62EF" w:rsidRDefault="008D62EF" w:rsidP="008D62EF">
          <w:pPr>
            <w:pStyle w:val="460AAABA463B48809C0CA0B2AE4413B3"/>
          </w:pPr>
          <w:r w:rsidRPr="00480B8B">
            <w:rPr>
              <w:rStyle w:val="placeholder1Char"/>
              <w:rFonts w:hint="eastAsia"/>
              <w:sz w:val="16"/>
              <w:szCs w:val="16"/>
            </w:rPr>
            <w:t>____</w:t>
          </w:r>
        </w:p>
      </w:docPartBody>
    </w:docPart>
    <w:docPart>
      <w:docPartPr>
        <w:name w:val="75ADF512DD3E4479B5DA9F8BD549A288"/>
        <w:category>
          <w:name w:val="常规"/>
          <w:gallery w:val="placeholder"/>
        </w:category>
        <w:types>
          <w:type w:val="bbPlcHdr"/>
        </w:types>
        <w:behaviors>
          <w:behavior w:val="content"/>
        </w:behaviors>
        <w:guid w:val="{54C9E3E5-6B41-4E6A-B9F4-7E48552376F0}"/>
      </w:docPartPr>
      <w:docPartBody>
        <w:p w:rsidR="008D62EF" w:rsidRDefault="008D62EF" w:rsidP="008D62EF">
          <w:pPr>
            <w:pStyle w:val="75ADF512DD3E4479B5DA9F8BD549A288"/>
          </w:pPr>
          <w:r w:rsidRPr="00480B8B">
            <w:rPr>
              <w:rStyle w:val="placeholder1Char"/>
              <w:rFonts w:hint="eastAsia"/>
              <w:sz w:val="16"/>
              <w:szCs w:val="16"/>
            </w:rPr>
            <w:t>____</w:t>
          </w:r>
        </w:p>
      </w:docPartBody>
    </w:docPart>
    <w:docPart>
      <w:docPartPr>
        <w:name w:val="FD2AAF55D3154E7AA719646D7EDB08B6"/>
        <w:category>
          <w:name w:val="常规"/>
          <w:gallery w:val="placeholder"/>
        </w:category>
        <w:types>
          <w:type w:val="bbPlcHdr"/>
        </w:types>
        <w:behaviors>
          <w:behavior w:val="content"/>
        </w:behaviors>
        <w:guid w:val="{61285F6F-E6EE-40D8-9D76-F734A2B40FC7}"/>
      </w:docPartPr>
      <w:docPartBody>
        <w:p w:rsidR="008D62EF" w:rsidRDefault="008D62EF" w:rsidP="008D62EF">
          <w:pPr>
            <w:pStyle w:val="FD2AAF55D3154E7AA719646D7EDB08B6"/>
          </w:pPr>
          <w:r w:rsidRPr="00480B8B">
            <w:rPr>
              <w:rStyle w:val="placeholder1Char"/>
              <w:rFonts w:hint="eastAsia"/>
              <w:sz w:val="16"/>
              <w:szCs w:val="16"/>
            </w:rPr>
            <w:t>____</w:t>
          </w:r>
        </w:p>
      </w:docPartBody>
    </w:docPart>
    <w:docPart>
      <w:docPartPr>
        <w:name w:val="927443B6FC5B4EB8A6E69F6A94E434EA"/>
        <w:category>
          <w:name w:val="常规"/>
          <w:gallery w:val="placeholder"/>
        </w:category>
        <w:types>
          <w:type w:val="bbPlcHdr"/>
        </w:types>
        <w:behaviors>
          <w:behavior w:val="content"/>
        </w:behaviors>
        <w:guid w:val="{0BE8982A-EB09-4B2B-9E21-AFEBADE1E58A}"/>
      </w:docPartPr>
      <w:docPartBody>
        <w:p w:rsidR="008D62EF" w:rsidRDefault="008D62EF" w:rsidP="008D62EF">
          <w:pPr>
            <w:pStyle w:val="927443B6FC5B4EB8A6E69F6A94E434EA"/>
          </w:pPr>
          <w:r w:rsidRPr="00480B8B">
            <w:rPr>
              <w:rStyle w:val="placeholder1Char"/>
              <w:rFonts w:hint="eastAsia"/>
              <w:sz w:val="16"/>
              <w:szCs w:val="16"/>
            </w:rPr>
            <w:t>____</w:t>
          </w:r>
        </w:p>
      </w:docPartBody>
    </w:docPart>
    <w:docPart>
      <w:docPartPr>
        <w:name w:val="CFB1BAC5A1D54A2F99109C6972C13858"/>
        <w:category>
          <w:name w:val="常规"/>
          <w:gallery w:val="placeholder"/>
        </w:category>
        <w:types>
          <w:type w:val="bbPlcHdr"/>
        </w:types>
        <w:behaviors>
          <w:behavior w:val="content"/>
        </w:behaviors>
        <w:guid w:val="{656E8A70-0423-4496-BD7F-9850792CA3DB}"/>
      </w:docPartPr>
      <w:docPartBody>
        <w:p w:rsidR="008D62EF" w:rsidRDefault="008D62EF" w:rsidP="008D62EF">
          <w:pPr>
            <w:pStyle w:val="CFB1BAC5A1D54A2F99109C6972C13858"/>
          </w:pPr>
          <w:r w:rsidRPr="00480B8B">
            <w:rPr>
              <w:rStyle w:val="placeholder1Char"/>
              <w:rFonts w:hint="eastAsia"/>
              <w:sz w:val="16"/>
              <w:szCs w:val="16"/>
            </w:rPr>
            <w:t>____</w:t>
          </w:r>
        </w:p>
      </w:docPartBody>
    </w:docPart>
    <w:docPart>
      <w:docPartPr>
        <w:name w:val="8FD109924759450AB3A15633B7707734"/>
        <w:category>
          <w:name w:val="常规"/>
          <w:gallery w:val="placeholder"/>
        </w:category>
        <w:types>
          <w:type w:val="bbPlcHdr"/>
        </w:types>
        <w:behaviors>
          <w:behavior w:val="content"/>
        </w:behaviors>
        <w:guid w:val="{696C7265-5987-4434-A954-04E7D6B976B6}"/>
      </w:docPartPr>
      <w:docPartBody>
        <w:p w:rsidR="008D62EF" w:rsidRDefault="008D62EF" w:rsidP="008D62EF">
          <w:pPr>
            <w:pStyle w:val="8FD109924759450AB3A15633B7707734"/>
          </w:pPr>
          <w:r w:rsidRPr="00480B8B">
            <w:rPr>
              <w:rStyle w:val="placeholder1Char"/>
              <w:rFonts w:hint="eastAsia"/>
              <w:sz w:val="16"/>
              <w:szCs w:val="16"/>
            </w:rPr>
            <w:t>____</w:t>
          </w:r>
        </w:p>
      </w:docPartBody>
    </w:docPart>
    <w:docPart>
      <w:docPartPr>
        <w:name w:val="456374C1E995490AB7217DC691230ED6"/>
        <w:category>
          <w:name w:val="常规"/>
          <w:gallery w:val="placeholder"/>
        </w:category>
        <w:types>
          <w:type w:val="bbPlcHdr"/>
        </w:types>
        <w:behaviors>
          <w:behavior w:val="content"/>
        </w:behaviors>
        <w:guid w:val="{7F17BD45-89FC-402C-B89E-0F1066DF4546}"/>
      </w:docPartPr>
      <w:docPartBody>
        <w:p w:rsidR="008D62EF" w:rsidRDefault="008D62EF" w:rsidP="008D62EF">
          <w:pPr>
            <w:pStyle w:val="456374C1E995490AB7217DC691230ED6"/>
          </w:pPr>
          <w:r w:rsidRPr="00480B8B">
            <w:rPr>
              <w:rStyle w:val="placeholder1Char"/>
              <w:rFonts w:hint="eastAsia"/>
              <w:sz w:val="16"/>
              <w:szCs w:val="16"/>
            </w:rPr>
            <w:t>____</w:t>
          </w:r>
        </w:p>
      </w:docPartBody>
    </w:docPart>
    <w:docPart>
      <w:docPartPr>
        <w:name w:val="2B8A62B7C7FB4223A709DF19EF13CE2C"/>
        <w:category>
          <w:name w:val="常规"/>
          <w:gallery w:val="placeholder"/>
        </w:category>
        <w:types>
          <w:type w:val="bbPlcHdr"/>
        </w:types>
        <w:behaviors>
          <w:behavior w:val="content"/>
        </w:behaviors>
        <w:guid w:val="{3FADDA79-6256-47F8-A317-793B05A2C106}"/>
      </w:docPartPr>
      <w:docPartBody>
        <w:p w:rsidR="008D62EF" w:rsidRDefault="008D62EF" w:rsidP="008D62EF">
          <w:pPr>
            <w:pStyle w:val="2B8A62B7C7FB4223A709DF19EF13CE2C"/>
          </w:pPr>
          <w:r w:rsidRPr="00480B8B">
            <w:rPr>
              <w:rStyle w:val="placeholder1Char"/>
              <w:rFonts w:hint="eastAsia"/>
              <w:sz w:val="16"/>
              <w:szCs w:val="16"/>
            </w:rPr>
            <w:t>____</w:t>
          </w:r>
        </w:p>
      </w:docPartBody>
    </w:docPart>
    <w:docPart>
      <w:docPartPr>
        <w:name w:val="FC611C3982DD4A1285AC2C9B5775E851"/>
        <w:category>
          <w:name w:val="常规"/>
          <w:gallery w:val="placeholder"/>
        </w:category>
        <w:types>
          <w:type w:val="bbPlcHdr"/>
        </w:types>
        <w:behaviors>
          <w:behavior w:val="content"/>
        </w:behaviors>
        <w:guid w:val="{B6B751E5-E16E-41F3-AA7C-EEA68C29EB10}"/>
      </w:docPartPr>
      <w:docPartBody>
        <w:p w:rsidR="008D62EF" w:rsidRDefault="008D62EF" w:rsidP="008D62EF">
          <w:pPr>
            <w:pStyle w:val="FC611C3982DD4A1285AC2C9B5775E851"/>
          </w:pPr>
          <w:r w:rsidRPr="00480B8B">
            <w:rPr>
              <w:rStyle w:val="placeholder1Char"/>
              <w:rFonts w:hint="eastAsia"/>
              <w:sz w:val="16"/>
              <w:szCs w:val="16"/>
            </w:rPr>
            <w:t>____</w:t>
          </w:r>
        </w:p>
      </w:docPartBody>
    </w:docPart>
    <w:docPart>
      <w:docPartPr>
        <w:name w:val="4EFBC190EE314A7EB30876D488EAEB7C"/>
        <w:category>
          <w:name w:val="常规"/>
          <w:gallery w:val="placeholder"/>
        </w:category>
        <w:types>
          <w:type w:val="bbPlcHdr"/>
        </w:types>
        <w:behaviors>
          <w:behavior w:val="content"/>
        </w:behaviors>
        <w:guid w:val="{A7468387-706A-48EB-93E2-452B07E21C47}"/>
      </w:docPartPr>
      <w:docPartBody>
        <w:p w:rsidR="008D62EF" w:rsidRDefault="008D62EF" w:rsidP="008D62EF">
          <w:pPr>
            <w:pStyle w:val="4EFBC190EE314A7EB30876D488EAEB7C"/>
          </w:pPr>
          <w:r w:rsidRPr="00480B8B">
            <w:rPr>
              <w:rStyle w:val="placeholder1Char"/>
              <w:rFonts w:hint="eastAsia"/>
              <w:sz w:val="16"/>
              <w:szCs w:val="16"/>
            </w:rPr>
            <w:t>____</w:t>
          </w:r>
        </w:p>
      </w:docPartBody>
    </w:docPart>
    <w:docPart>
      <w:docPartPr>
        <w:name w:val="F3E1F3387279443DB9E4103DE4A27759"/>
        <w:category>
          <w:name w:val="常规"/>
          <w:gallery w:val="placeholder"/>
        </w:category>
        <w:types>
          <w:type w:val="bbPlcHdr"/>
        </w:types>
        <w:behaviors>
          <w:behavior w:val="content"/>
        </w:behaviors>
        <w:guid w:val="{0302B64E-CC5F-4A08-9EE2-5F612874C783}"/>
      </w:docPartPr>
      <w:docPartBody>
        <w:p w:rsidR="008D62EF" w:rsidRDefault="008D62EF" w:rsidP="008D62EF">
          <w:pPr>
            <w:pStyle w:val="F3E1F3387279443DB9E4103DE4A27759"/>
          </w:pPr>
          <w:r w:rsidRPr="00480B8B">
            <w:rPr>
              <w:rStyle w:val="placeholder1Char"/>
              <w:rFonts w:hint="eastAsia"/>
              <w:sz w:val="16"/>
              <w:szCs w:val="16"/>
            </w:rPr>
            <w:t>____</w:t>
          </w:r>
        </w:p>
      </w:docPartBody>
    </w:docPart>
    <w:docPart>
      <w:docPartPr>
        <w:name w:val="0CA10E215C7A441B912AE81D68A9FED2"/>
        <w:category>
          <w:name w:val="常规"/>
          <w:gallery w:val="placeholder"/>
        </w:category>
        <w:types>
          <w:type w:val="bbPlcHdr"/>
        </w:types>
        <w:behaviors>
          <w:behavior w:val="content"/>
        </w:behaviors>
        <w:guid w:val="{2F5F4DC6-1E7F-4A0E-9C89-3020D6ED8FD6}"/>
      </w:docPartPr>
      <w:docPartBody>
        <w:p w:rsidR="008D62EF" w:rsidRDefault="008D62EF" w:rsidP="008D62EF">
          <w:pPr>
            <w:pStyle w:val="0CA10E215C7A441B912AE81D68A9FED2"/>
          </w:pPr>
          <w:r w:rsidRPr="00480B8B">
            <w:rPr>
              <w:rStyle w:val="placeholder1Char"/>
              <w:rFonts w:hint="eastAsia"/>
              <w:sz w:val="16"/>
              <w:szCs w:val="16"/>
            </w:rPr>
            <w:t>____</w:t>
          </w:r>
        </w:p>
      </w:docPartBody>
    </w:docPart>
    <w:docPart>
      <w:docPartPr>
        <w:name w:val="7A6BCC520C8B46DAB38FC9578C0049D1"/>
        <w:category>
          <w:name w:val="常规"/>
          <w:gallery w:val="placeholder"/>
        </w:category>
        <w:types>
          <w:type w:val="bbPlcHdr"/>
        </w:types>
        <w:behaviors>
          <w:behavior w:val="content"/>
        </w:behaviors>
        <w:guid w:val="{A0823A11-37FC-47B1-9CF3-0E4A5C1478FF}"/>
      </w:docPartPr>
      <w:docPartBody>
        <w:p w:rsidR="008D62EF" w:rsidRDefault="008D62EF" w:rsidP="008D62EF">
          <w:pPr>
            <w:pStyle w:val="7A6BCC520C8B46DAB38FC9578C0049D1"/>
          </w:pPr>
          <w:r w:rsidRPr="00480B8B">
            <w:rPr>
              <w:rStyle w:val="placeholder1Char"/>
              <w:rFonts w:hint="eastAsia"/>
              <w:sz w:val="16"/>
              <w:szCs w:val="16"/>
            </w:rPr>
            <w:t>____</w:t>
          </w:r>
        </w:p>
      </w:docPartBody>
    </w:docPart>
    <w:docPart>
      <w:docPartPr>
        <w:name w:val="4001BC8DBBDD41DBA10248C1A390FC80"/>
        <w:category>
          <w:name w:val="常规"/>
          <w:gallery w:val="placeholder"/>
        </w:category>
        <w:types>
          <w:type w:val="bbPlcHdr"/>
        </w:types>
        <w:behaviors>
          <w:behavior w:val="content"/>
        </w:behaviors>
        <w:guid w:val="{871D791A-A582-412A-900E-844BC59FDD40}"/>
      </w:docPartPr>
      <w:docPartBody>
        <w:p w:rsidR="008D62EF" w:rsidRDefault="008D62EF" w:rsidP="008D62EF">
          <w:pPr>
            <w:pStyle w:val="4001BC8DBBDD41DBA10248C1A390FC80"/>
          </w:pPr>
          <w:r w:rsidRPr="00480B8B">
            <w:rPr>
              <w:rStyle w:val="placeholder1Char"/>
              <w:rFonts w:hint="eastAsia"/>
              <w:sz w:val="16"/>
              <w:szCs w:val="16"/>
            </w:rPr>
            <w:t>____</w:t>
          </w:r>
        </w:p>
      </w:docPartBody>
    </w:docPart>
    <w:docPart>
      <w:docPartPr>
        <w:name w:val="C55FBE821299444C8563777D9C60C959"/>
        <w:category>
          <w:name w:val="常规"/>
          <w:gallery w:val="placeholder"/>
        </w:category>
        <w:types>
          <w:type w:val="bbPlcHdr"/>
        </w:types>
        <w:behaviors>
          <w:behavior w:val="content"/>
        </w:behaviors>
        <w:guid w:val="{F9F1E249-CDDC-405A-BFF0-8664B563AFCC}"/>
      </w:docPartPr>
      <w:docPartBody>
        <w:p w:rsidR="008D62EF" w:rsidRDefault="008D62EF" w:rsidP="008D62EF">
          <w:pPr>
            <w:pStyle w:val="C55FBE821299444C8563777D9C60C959"/>
          </w:pPr>
          <w:r w:rsidRPr="00480B8B">
            <w:rPr>
              <w:rStyle w:val="placeholder1Char"/>
              <w:rFonts w:hint="eastAsia"/>
              <w:sz w:val="16"/>
              <w:szCs w:val="16"/>
            </w:rPr>
            <w:t>____</w:t>
          </w:r>
        </w:p>
      </w:docPartBody>
    </w:docPart>
    <w:docPart>
      <w:docPartPr>
        <w:name w:val="D4CC85937AF444779C6DD5710A030F1F"/>
        <w:category>
          <w:name w:val="常规"/>
          <w:gallery w:val="placeholder"/>
        </w:category>
        <w:types>
          <w:type w:val="bbPlcHdr"/>
        </w:types>
        <w:behaviors>
          <w:behavior w:val="content"/>
        </w:behaviors>
        <w:guid w:val="{0F67E22A-5A0E-4D1E-BB63-B9C706F08A52}"/>
      </w:docPartPr>
      <w:docPartBody>
        <w:p w:rsidR="008D62EF" w:rsidRDefault="008D62EF" w:rsidP="008D62EF">
          <w:pPr>
            <w:pStyle w:val="D4CC85937AF444779C6DD5710A030F1F"/>
          </w:pPr>
          <w:r w:rsidRPr="00480B8B">
            <w:rPr>
              <w:rStyle w:val="placeholder1Char"/>
              <w:rFonts w:hint="eastAsia"/>
              <w:sz w:val="16"/>
              <w:szCs w:val="16"/>
            </w:rPr>
            <w:t>____</w:t>
          </w:r>
        </w:p>
      </w:docPartBody>
    </w:docPart>
    <w:docPart>
      <w:docPartPr>
        <w:name w:val="88AE54623D964BFDAB42FEF2AA51128A"/>
        <w:category>
          <w:name w:val="常规"/>
          <w:gallery w:val="placeholder"/>
        </w:category>
        <w:types>
          <w:type w:val="bbPlcHdr"/>
        </w:types>
        <w:behaviors>
          <w:behavior w:val="content"/>
        </w:behaviors>
        <w:guid w:val="{BDBAA0AC-1331-4C51-8F2D-B5AC63AA9676}"/>
      </w:docPartPr>
      <w:docPartBody>
        <w:p w:rsidR="008D62EF" w:rsidRDefault="008D62EF" w:rsidP="008D62EF">
          <w:pPr>
            <w:pStyle w:val="88AE54623D964BFDAB42FEF2AA51128A"/>
          </w:pPr>
          <w:r w:rsidRPr="00480B8B">
            <w:rPr>
              <w:rStyle w:val="placeholder1Char"/>
              <w:rFonts w:hint="eastAsia"/>
              <w:sz w:val="16"/>
              <w:szCs w:val="16"/>
            </w:rPr>
            <w:t>____</w:t>
          </w:r>
        </w:p>
      </w:docPartBody>
    </w:docPart>
    <w:docPart>
      <w:docPartPr>
        <w:name w:val="CD28FD96A2CB4E448F0EC43555C92885"/>
        <w:category>
          <w:name w:val="常规"/>
          <w:gallery w:val="placeholder"/>
        </w:category>
        <w:types>
          <w:type w:val="bbPlcHdr"/>
        </w:types>
        <w:behaviors>
          <w:behavior w:val="content"/>
        </w:behaviors>
        <w:guid w:val="{9C50CD82-12FD-4539-B3D3-8B7644C77074}"/>
      </w:docPartPr>
      <w:docPartBody>
        <w:p w:rsidR="008D62EF" w:rsidRDefault="008D62EF" w:rsidP="008D62EF">
          <w:pPr>
            <w:pStyle w:val="CD28FD96A2CB4E448F0EC43555C92885"/>
          </w:pPr>
          <w:r w:rsidRPr="00480B8B">
            <w:rPr>
              <w:rStyle w:val="placeholder1Char"/>
              <w:rFonts w:hint="eastAsia"/>
              <w:sz w:val="16"/>
              <w:szCs w:val="16"/>
            </w:rPr>
            <w:t>____</w:t>
          </w:r>
        </w:p>
      </w:docPartBody>
    </w:docPart>
    <w:docPart>
      <w:docPartPr>
        <w:name w:val="327AE04A1248419995C1338E76BAF343"/>
        <w:category>
          <w:name w:val="常规"/>
          <w:gallery w:val="placeholder"/>
        </w:category>
        <w:types>
          <w:type w:val="bbPlcHdr"/>
        </w:types>
        <w:behaviors>
          <w:behavior w:val="content"/>
        </w:behaviors>
        <w:guid w:val="{73883D1D-DA54-4762-B67D-3AD0FE49B717}"/>
      </w:docPartPr>
      <w:docPartBody>
        <w:p w:rsidR="008D62EF" w:rsidRDefault="008D62EF" w:rsidP="008D62EF">
          <w:pPr>
            <w:pStyle w:val="327AE04A1248419995C1338E76BAF343"/>
          </w:pPr>
          <w:r w:rsidRPr="00480B8B">
            <w:rPr>
              <w:rStyle w:val="placeholder1Char"/>
              <w:rFonts w:hint="eastAsia"/>
              <w:sz w:val="16"/>
              <w:szCs w:val="16"/>
            </w:rPr>
            <w:t>____</w:t>
          </w:r>
        </w:p>
      </w:docPartBody>
    </w:docPart>
    <w:docPart>
      <w:docPartPr>
        <w:name w:val="171A73AAA7D84EA597774B687F7EACBD"/>
        <w:category>
          <w:name w:val="常规"/>
          <w:gallery w:val="placeholder"/>
        </w:category>
        <w:types>
          <w:type w:val="bbPlcHdr"/>
        </w:types>
        <w:behaviors>
          <w:behavior w:val="content"/>
        </w:behaviors>
        <w:guid w:val="{B37DA7A1-478E-4E73-AE60-90AA01DCA49B}"/>
      </w:docPartPr>
      <w:docPartBody>
        <w:p w:rsidR="008D62EF" w:rsidRDefault="008D62EF" w:rsidP="008D62EF">
          <w:pPr>
            <w:pStyle w:val="171A73AAA7D84EA597774B687F7EACBD"/>
          </w:pPr>
          <w:r w:rsidRPr="00480B8B">
            <w:rPr>
              <w:rStyle w:val="placeholder1Char"/>
              <w:rFonts w:hint="eastAsia"/>
              <w:sz w:val="16"/>
              <w:szCs w:val="16"/>
            </w:rPr>
            <w:t>____</w:t>
          </w:r>
        </w:p>
      </w:docPartBody>
    </w:docPart>
    <w:docPart>
      <w:docPartPr>
        <w:name w:val="45A76010F0774EA5858DC3CF91D7C8A2"/>
        <w:category>
          <w:name w:val="常规"/>
          <w:gallery w:val="placeholder"/>
        </w:category>
        <w:types>
          <w:type w:val="bbPlcHdr"/>
        </w:types>
        <w:behaviors>
          <w:behavior w:val="content"/>
        </w:behaviors>
        <w:guid w:val="{52AFA76E-58A2-4582-8C76-64638CAEE8E1}"/>
      </w:docPartPr>
      <w:docPartBody>
        <w:p w:rsidR="008D62EF" w:rsidRDefault="008D62EF" w:rsidP="008D62EF">
          <w:pPr>
            <w:pStyle w:val="45A76010F0774EA5858DC3CF91D7C8A2"/>
          </w:pPr>
          <w:r w:rsidRPr="00480B8B">
            <w:rPr>
              <w:rStyle w:val="placeholder1Char"/>
              <w:rFonts w:hint="eastAsia"/>
              <w:sz w:val="16"/>
              <w:szCs w:val="16"/>
            </w:rPr>
            <w:t>____</w:t>
          </w:r>
        </w:p>
      </w:docPartBody>
    </w:docPart>
    <w:docPart>
      <w:docPartPr>
        <w:name w:val="76DECF391EE447A6BE117026FE8192C7"/>
        <w:category>
          <w:name w:val="常规"/>
          <w:gallery w:val="placeholder"/>
        </w:category>
        <w:types>
          <w:type w:val="bbPlcHdr"/>
        </w:types>
        <w:behaviors>
          <w:behavior w:val="content"/>
        </w:behaviors>
        <w:guid w:val="{9DF466CB-4767-48F9-A6AE-4CB1A8D2058E}"/>
      </w:docPartPr>
      <w:docPartBody>
        <w:p w:rsidR="008D62EF" w:rsidRDefault="008D62EF" w:rsidP="008D62EF">
          <w:pPr>
            <w:pStyle w:val="76DECF391EE447A6BE117026FE8192C7"/>
          </w:pPr>
          <w:r w:rsidRPr="00480B8B">
            <w:rPr>
              <w:rStyle w:val="placeholder1Char"/>
              <w:rFonts w:hint="eastAsia"/>
              <w:sz w:val="16"/>
              <w:szCs w:val="16"/>
            </w:rPr>
            <w:t>____</w:t>
          </w:r>
        </w:p>
      </w:docPartBody>
    </w:docPart>
    <w:docPart>
      <w:docPartPr>
        <w:name w:val="0D61E3E1AFD04B7E8527BBFED5E9109A"/>
        <w:category>
          <w:name w:val="常规"/>
          <w:gallery w:val="placeholder"/>
        </w:category>
        <w:types>
          <w:type w:val="bbPlcHdr"/>
        </w:types>
        <w:behaviors>
          <w:behavior w:val="content"/>
        </w:behaviors>
        <w:guid w:val="{82431091-F996-4F6E-8845-BF837D3FB9F8}"/>
      </w:docPartPr>
      <w:docPartBody>
        <w:p w:rsidR="008D62EF" w:rsidRDefault="008D62EF" w:rsidP="008D62EF">
          <w:pPr>
            <w:pStyle w:val="0D61E3E1AFD04B7E8527BBFED5E9109A"/>
          </w:pPr>
          <w:r w:rsidRPr="00480B8B">
            <w:rPr>
              <w:rStyle w:val="placeholder1Char"/>
              <w:rFonts w:hint="eastAsia"/>
              <w:sz w:val="16"/>
              <w:szCs w:val="16"/>
            </w:rPr>
            <w:t>____</w:t>
          </w:r>
        </w:p>
      </w:docPartBody>
    </w:docPart>
    <w:docPart>
      <w:docPartPr>
        <w:name w:val="A15D822FB40C4D9489A55B75F34E6611"/>
        <w:category>
          <w:name w:val="常规"/>
          <w:gallery w:val="placeholder"/>
        </w:category>
        <w:types>
          <w:type w:val="bbPlcHdr"/>
        </w:types>
        <w:behaviors>
          <w:behavior w:val="content"/>
        </w:behaviors>
        <w:guid w:val="{95EEB470-C65E-479D-AC34-FBEE6869256B}"/>
      </w:docPartPr>
      <w:docPartBody>
        <w:p w:rsidR="008D62EF" w:rsidRDefault="008D62EF" w:rsidP="008D62EF">
          <w:pPr>
            <w:pStyle w:val="A15D822FB40C4D9489A55B75F34E6611"/>
          </w:pPr>
          <w:r w:rsidRPr="00480B8B">
            <w:rPr>
              <w:rStyle w:val="placeholder1Char"/>
              <w:rFonts w:hint="eastAsia"/>
              <w:sz w:val="16"/>
              <w:szCs w:val="16"/>
            </w:rPr>
            <w:t>____</w:t>
          </w:r>
        </w:p>
      </w:docPartBody>
    </w:docPart>
    <w:docPart>
      <w:docPartPr>
        <w:name w:val="346DC7C3754D4B2897DA969267EE1984"/>
        <w:category>
          <w:name w:val="常规"/>
          <w:gallery w:val="placeholder"/>
        </w:category>
        <w:types>
          <w:type w:val="bbPlcHdr"/>
        </w:types>
        <w:behaviors>
          <w:behavior w:val="content"/>
        </w:behaviors>
        <w:guid w:val="{9670B2A4-B604-4D20-9AC0-9D170DE4B790}"/>
      </w:docPartPr>
      <w:docPartBody>
        <w:p w:rsidR="008D62EF" w:rsidRDefault="008D62EF" w:rsidP="008D62EF">
          <w:pPr>
            <w:pStyle w:val="346DC7C3754D4B2897DA969267EE1984"/>
          </w:pPr>
          <w:r w:rsidRPr="00480B8B">
            <w:rPr>
              <w:rStyle w:val="placeholder1Char"/>
              <w:rFonts w:hint="eastAsia"/>
              <w:sz w:val="16"/>
              <w:szCs w:val="16"/>
            </w:rPr>
            <w:t>____</w:t>
          </w:r>
        </w:p>
      </w:docPartBody>
    </w:docPart>
    <w:docPart>
      <w:docPartPr>
        <w:name w:val="364F3836C1844D94B1D1E95D02C53026"/>
        <w:category>
          <w:name w:val="常规"/>
          <w:gallery w:val="placeholder"/>
        </w:category>
        <w:types>
          <w:type w:val="bbPlcHdr"/>
        </w:types>
        <w:behaviors>
          <w:behavior w:val="content"/>
        </w:behaviors>
        <w:guid w:val="{E6862A52-0035-4765-946B-626C603D3DF0}"/>
      </w:docPartPr>
      <w:docPartBody>
        <w:p w:rsidR="008D62EF" w:rsidRDefault="008D62EF" w:rsidP="008D62EF">
          <w:pPr>
            <w:pStyle w:val="364F3836C1844D94B1D1E95D02C53026"/>
          </w:pPr>
          <w:r w:rsidRPr="00480B8B">
            <w:rPr>
              <w:rStyle w:val="placeholder1Char"/>
              <w:rFonts w:hint="eastAsia"/>
              <w:sz w:val="16"/>
              <w:szCs w:val="16"/>
            </w:rPr>
            <w:t>____</w:t>
          </w:r>
        </w:p>
      </w:docPartBody>
    </w:docPart>
    <w:docPart>
      <w:docPartPr>
        <w:name w:val="4615F4CDB01644439E43F28B549F74E5"/>
        <w:category>
          <w:name w:val="常规"/>
          <w:gallery w:val="placeholder"/>
        </w:category>
        <w:types>
          <w:type w:val="bbPlcHdr"/>
        </w:types>
        <w:behaviors>
          <w:behavior w:val="content"/>
        </w:behaviors>
        <w:guid w:val="{968C3692-4DAF-4040-AC0C-1AB4D0B4B6A8}"/>
      </w:docPartPr>
      <w:docPartBody>
        <w:p w:rsidR="008D62EF" w:rsidRDefault="008D62EF" w:rsidP="008D62EF">
          <w:pPr>
            <w:pStyle w:val="4615F4CDB01644439E43F28B549F74E5"/>
          </w:pPr>
          <w:r w:rsidRPr="00480B8B">
            <w:rPr>
              <w:rStyle w:val="placeholder1Char"/>
              <w:rFonts w:hint="eastAsia"/>
              <w:sz w:val="16"/>
              <w:szCs w:val="16"/>
            </w:rPr>
            <w:t>____</w:t>
          </w:r>
        </w:p>
      </w:docPartBody>
    </w:docPart>
    <w:docPart>
      <w:docPartPr>
        <w:name w:val="CF8591604F84413BA63009C835E63A12"/>
        <w:category>
          <w:name w:val="常规"/>
          <w:gallery w:val="placeholder"/>
        </w:category>
        <w:types>
          <w:type w:val="bbPlcHdr"/>
        </w:types>
        <w:behaviors>
          <w:behavior w:val="content"/>
        </w:behaviors>
        <w:guid w:val="{08A7F266-2113-4830-95C0-FFE2FD440B11}"/>
      </w:docPartPr>
      <w:docPartBody>
        <w:p w:rsidR="008D62EF" w:rsidRDefault="008D62EF" w:rsidP="008D62EF">
          <w:pPr>
            <w:pStyle w:val="CF8591604F84413BA63009C835E63A12"/>
          </w:pPr>
          <w:r w:rsidRPr="00480B8B">
            <w:rPr>
              <w:rStyle w:val="placeholder1Char"/>
              <w:rFonts w:hint="eastAsia"/>
              <w:sz w:val="16"/>
              <w:szCs w:val="16"/>
            </w:rPr>
            <w:t>____</w:t>
          </w:r>
        </w:p>
      </w:docPartBody>
    </w:docPart>
    <w:docPart>
      <w:docPartPr>
        <w:name w:val="DE1023BB780845F383C023D88A5AB2B8"/>
        <w:category>
          <w:name w:val="常规"/>
          <w:gallery w:val="placeholder"/>
        </w:category>
        <w:types>
          <w:type w:val="bbPlcHdr"/>
        </w:types>
        <w:behaviors>
          <w:behavior w:val="content"/>
        </w:behaviors>
        <w:guid w:val="{B30C5371-1018-4DD6-B3AB-EF396A6FE86A}"/>
      </w:docPartPr>
      <w:docPartBody>
        <w:p w:rsidR="008D62EF" w:rsidRDefault="008D62EF" w:rsidP="008D62EF">
          <w:pPr>
            <w:pStyle w:val="DE1023BB780845F383C023D88A5AB2B8"/>
          </w:pPr>
          <w:r w:rsidRPr="00480B8B">
            <w:rPr>
              <w:rStyle w:val="placeholder1Char"/>
              <w:rFonts w:hint="eastAsia"/>
              <w:sz w:val="16"/>
              <w:szCs w:val="16"/>
            </w:rPr>
            <w:t>____</w:t>
          </w:r>
        </w:p>
      </w:docPartBody>
    </w:docPart>
    <w:docPart>
      <w:docPartPr>
        <w:name w:val="1C13343888194452A056F170D6CBC1B0"/>
        <w:category>
          <w:name w:val="常规"/>
          <w:gallery w:val="placeholder"/>
        </w:category>
        <w:types>
          <w:type w:val="bbPlcHdr"/>
        </w:types>
        <w:behaviors>
          <w:behavior w:val="content"/>
        </w:behaviors>
        <w:guid w:val="{7BE122FF-9E47-4A49-BEB1-6DACC9AF3455}"/>
      </w:docPartPr>
      <w:docPartBody>
        <w:p w:rsidR="008D62EF" w:rsidRDefault="008D62EF" w:rsidP="008D62EF">
          <w:pPr>
            <w:pStyle w:val="1C13343888194452A056F170D6CBC1B0"/>
          </w:pPr>
          <w:r w:rsidRPr="00480B8B">
            <w:rPr>
              <w:rStyle w:val="placeholder1Char"/>
              <w:rFonts w:hint="eastAsia"/>
              <w:sz w:val="16"/>
              <w:szCs w:val="16"/>
            </w:rPr>
            <w:t>____</w:t>
          </w:r>
        </w:p>
      </w:docPartBody>
    </w:docPart>
    <w:docPart>
      <w:docPartPr>
        <w:name w:val="2760912D5AA24FB6B80D65B3A5B9A043"/>
        <w:category>
          <w:name w:val="常规"/>
          <w:gallery w:val="placeholder"/>
        </w:category>
        <w:types>
          <w:type w:val="bbPlcHdr"/>
        </w:types>
        <w:behaviors>
          <w:behavior w:val="content"/>
        </w:behaviors>
        <w:guid w:val="{3590401E-3391-403C-B63B-7F363CE10519}"/>
      </w:docPartPr>
      <w:docPartBody>
        <w:p w:rsidR="008D62EF" w:rsidRDefault="008D62EF" w:rsidP="008D62EF">
          <w:pPr>
            <w:pStyle w:val="2760912D5AA24FB6B80D65B3A5B9A043"/>
          </w:pPr>
          <w:r w:rsidRPr="00480B8B">
            <w:rPr>
              <w:rStyle w:val="placeholder1Char"/>
              <w:rFonts w:hint="eastAsia"/>
              <w:sz w:val="16"/>
              <w:szCs w:val="16"/>
            </w:rPr>
            <w:t>____</w:t>
          </w:r>
        </w:p>
      </w:docPartBody>
    </w:docPart>
    <w:docPart>
      <w:docPartPr>
        <w:name w:val="C35BA2C2705D45A79ED45D0265A3FE27"/>
        <w:category>
          <w:name w:val="常规"/>
          <w:gallery w:val="placeholder"/>
        </w:category>
        <w:types>
          <w:type w:val="bbPlcHdr"/>
        </w:types>
        <w:behaviors>
          <w:behavior w:val="content"/>
        </w:behaviors>
        <w:guid w:val="{149730B6-99B1-43DC-BA8A-38978881F9C0}"/>
      </w:docPartPr>
      <w:docPartBody>
        <w:p w:rsidR="008D62EF" w:rsidRDefault="008D62EF" w:rsidP="008D62EF">
          <w:pPr>
            <w:pStyle w:val="C35BA2C2705D45A79ED45D0265A3FE27"/>
          </w:pPr>
          <w:r w:rsidRPr="00480B8B">
            <w:rPr>
              <w:rStyle w:val="placeholder1Char"/>
              <w:rFonts w:hint="eastAsia"/>
              <w:sz w:val="16"/>
              <w:szCs w:val="16"/>
            </w:rPr>
            <w:t>____</w:t>
          </w:r>
        </w:p>
      </w:docPartBody>
    </w:docPart>
    <w:docPart>
      <w:docPartPr>
        <w:name w:val="5EBAE00F3243409CA691D756B913DFA7"/>
        <w:category>
          <w:name w:val="常规"/>
          <w:gallery w:val="placeholder"/>
        </w:category>
        <w:types>
          <w:type w:val="bbPlcHdr"/>
        </w:types>
        <w:behaviors>
          <w:behavior w:val="content"/>
        </w:behaviors>
        <w:guid w:val="{DA6B8F15-6F95-4E45-8A90-F571154FE34B}"/>
      </w:docPartPr>
      <w:docPartBody>
        <w:p w:rsidR="008D62EF" w:rsidRDefault="008D62EF" w:rsidP="008D62EF">
          <w:pPr>
            <w:pStyle w:val="5EBAE00F3243409CA691D756B913DFA7"/>
          </w:pPr>
          <w:r w:rsidRPr="00480B8B">
            <w:rPr>
              <w:rStyle w:val="placeholder1Char"/>
              <w:rFonts w:hint="eastAsia"/>
              <w:sz w:val="16"/>
              <w:szCs w:val="16"/>
            </w:rPr>
            <w:t>____</w:t>
          </w:r>
        </w:p>
      </w:docPartBody>
    </w:docPart>
    <w:docPart>
      <w:docPartPr>
        <w:name w:val="63E25486C83F435CB005A002DBA3C566"/>
        <w:category>
          <w:name w:val="常规"/>
          <w:gallery w:val="placeholder"/>
        </w:category>
        <w:types>
          <w:type w:val="bbPlcHdr"/>
        </w:types>
        <w:behaviors>
          <w:behavior w:val="content"/>
        </w:behaviors>
        <w:guid w:val="{C5F701E3-1D8D-4587-B675-A03B44B3844A}"/>
      </w:docPartPr>
      <w:docPartBody>
        <w:p w:rsidR="008D62EF" w:rsidRDefault="008D62EF" w:rsidP="008D62EF">
          <w:pPr>
            <w:pStyle w:val="63E25486C83F435CB005A002DBA3C566"/>
          </w:pPr>
          <w:r w:rsidRPr="00480B8B">
            <w:rPr>
              <w:rStyle w:val="placeholder1Char"/>
              <w:rFonts w:hint="eastAsia"/>
              <w:sz w:val="16"/>
              <w:szCs w:val="16"/>
            </w:rPr>
            <w:t>____</w:t>
          </w:r>
        </w:p>
      </w:docPartBody>
    </w:docPart>
    <w:docPart>
      <w:docPartPr>
        <w:name w:val="2D00A22023EA4E76B95F4C5543026C48"/>
        <w:category>
          <w:name w:val="常规"/>
          <w:gallery w:val="placeholder"/>
        </w:category>
        <w:types>
          <w:type w:val="bbPlcHdr"/>
        </w:types>
        <w:behaviors>
          <w:behavior w:val="content"/>
        </w:behaviors>
        <w:guid w:val="{50BDA332-EE1B-4428-BE19-1A0C306C2FCB}"/>
      </w:docPartPr>
      <w:docPartBody>
        <w:p w:rsidR="008D62EF" w:rsidRDefault="008D62EF" w:rsidP="008D62EF">
          <w:pPr>
            <w:pStyle w:val="2D00A22023EA4E76B95F4C5543026C48"/>
          </w:pPr>
          <w:r w:rsidRPr="00480B8B">
            <w:rPr>
              <w:rStyle w:val="placeholder1Char"/>
              <w:rFonts w:hint="eastAsia"/>
              <w:sz w:val="16"/>
              <w:szCs w:val="16"/>
            </w:rPr>
            <w:t>____</w:t>
          </w:r>
        </w:p>
      </w:docPartBody>
    </w:docPart>
    <w:docPart>
      <w:docPartPr>
        <w:name w:val="E6B2C5C09B7545A5AEB301CA4ADAC7D8"/>
        <w:category>
          <w:name w:val="常规"/>
          <w:gallery w:val="placeholder"/>
        </w:category>
        <w:types>
          <w:type w:val="bbPlcHdr"/>
        </w:types>
        <w:behaviors>
          <w:behavior w:val="content"/>
        </w:behaviors>
        <w:guid w:val="{6ACDD8EF-51AE-4B05-9B1A-5D0A8F84F4E1}"/>
      </w:docPartPr>
      <w:docPartBody>
        <w:p w:rsidR="008D62EF" w:rsidRDefault="008D62EF" w:rsidP="008D62EF">
          <w:pPr>
            <w:pStyle w:val="E6B2C5C09B7545A5AEB301CA4ADAC7D8"/>
          </w:pPr>
          <w:r w:rsidRPr="00480B8B">
            <w:rPr>
              <w:rStyle w:val="placeholder1Char"/>
              <w:rFonts w:hint="eastAsia"/>
              <w:sz w:val="16"/>
              <w:szCs w:val="16"/>
            </w:rPr>
            <w:t>____</w:t>
          </w:r>
        </w:p>
      </w:docPartBody>
    </w:docPart>
    <w:docPart>
      <w:docPartPr>
        <w:name w:val="30800B3961824C8790C8D4AFA0F5F861"/>
        <w:category>
          <w:name w:val="常规"/>
          <w:gallery w:val="placeholder"/>
        </w:category>
        <w:types>
          <w:type w:val="bbPlcHdr"/>
        </w:types>
        <w:behaviors>
          <w:behavior w:val="content"/>
        </w:behaviors>
        <w:guid w:val="{481054EA-5AA7-4FDE-AB15-1087F07E261E}"/>
      </w:docPartPr>
      <w:docPartBody>
        <w:p w:rsidR="008D62EF" w:rsidRDefault="008D62EF" w:rsidP="008D62EF">
          <w:pPr>
            <w:pStyle w:val="30800B3961824C8790C8D4AFA0F5F861"/>
          </w:pPr>
          <w:r w:rsidRPr="00480B8B">
            <w:rPr>
              <w:rStyle w:val="placeholder1Char"/>
              <w:rFonts w:hint="eastAsia"/>
              <w:sz w:val="16"/>
              <w:szCs w:val="16"/>
            </w:rPr>
            <w:t>____</w:t>
          </w:r>
        </w:p>
      </w:docPartBody>
    </w:docPart>
    <w:docPart>
      <w:docPartPr>
        <w:name w:val="749F5975676E495486352F4DBD8E55DB"/>
        <w:category>
          <w:name w:val="常规"/>
          <w:gallery w:val="placeholder"/>
        </w:category>
        <w:types>
          <w:type w:val="bbPlcHdr"/>
        </w:types>
        <w:behaviors>
          <w:behavior w:val="content"/>
        </w:behaviors>
        <w:guid w:val="{5C742AAC-38BC-4ACF-96F7-0366AB21E640}"/>
      </w:docPartPr>
      <w:docPartBody>
        <w:p w:rsidR="008D62EF" w:rsidRDefault="008D62EF" w:rsidP="008D62EF">
          <w:pPr>
            <w:pStyle w:val="749F5975676E495486352F4DBD8E55DB"/>
          </w:pPr>
          <w:r w:rsidRPr="00480B8B">
            <w:rPr>
              <w:rStyle w:val="placeholder1Char"/>
              <w:rFonts w:hint="eastAsia"/>
              <w:sz w:val="16"/>
              <w:szCs w:val="16"/>
            </w:rPr>
            <w:t>____</w:t>
          </w:r>
        </w:p>
      </w:docPartBody>
    </w:docPart>
    <w:docPart>
      <w:docPartPr>
        <w:name w:val="8E308CC24A364832A922641DEC7EB031"/>
        <w:category>
          <w:name w:val="常规"/>
          <w:gallery w:val="placeholder"/>
        </w:category>
        <w:types>
          <w:type w:val="bbPlcHdr"/>
        </w:types>
        <w:behaviors>
          <w:behavior w:val="content"/>
        </w:behaviors>
        <w:guid w:val="{F91C5DC3-4374-4D17-9500-38EABA2DCE3F}"/>
      </w:docPartPr>
      <w:docPartBody>
        <w:p w:rsidR="008D62EF" w:rsidRDefault="008D62EF" w:rsidP="008D62EF">
          <w:pPr>
            <w:pStyle w:val="8E308CC24A364832A922641DEC7EB031"/>
          </w:pPr>
          <w:r w:rsidRPr="00480B8B">
            <w:rPr>
              <w:rStyle w:val="placeholder1Char"/>
              <w:rFonts w:hint="eastAsia"/>
              <w:sz w:val="16"/>
              <w:szCs w:val="16"/>
            </w:rPr>
            <w:t>____</w:t>
          </w:r>
        </w:p>
      </w:docPartBody>
    </w:docPart>
    <w:docPart>
      <w:docPartPr>
        <w:name w:val="9F9D736E6B27447BAD28C211E3BBCB09"/>
        <w:category>
          <w:name w:val="常规"/>
          <w:gallery w:val="placeholder"/>
        </w:category>
        <w:types>
          <w:type w:val="bbPlcHdr"/>
        </w:types>
        <w:behaviors>
          <w:behavior w:val="content"/>
        </w:behaviors>
        <w:guid w:val="{7A775AFD-06A2-4483-AAD8-E30374BFFD7D}"/>
      </w:docPartPr>
      <w:docPartBody>
        <w:p w:rsidR="008D62EF" w:rsidRDefault="008D62EF" w:rsidP="008D62EF">
          <w:pPr>
            <w:pStyle w:val="9F9D736E6B27447BAD28C211E3BBCB09"/>
          </w:pPr>
          <w:r w:rsidRPr="00480B8B">
            <w:rPr>
              <w:rStyle w:val="placeholder1Char"/>
              <w:rFonts w:hint="eastAsia"/>
              <w:sz w:val="16"/>
              <w:szCs w:val="16"/>
            </w:rPr>
            <w:t>____</w:t>
          </w:r>
        </w:p>
      </w:docPartBody>
    </w:docPart>
    <w:docPart>
      <w:docPartPr>
        <w:name w:val="BD0C9DEC58424921896A2FDBAFA1AB72"/>
        <w:category>
          <w:name w:val="常规"/>
          <w:gallery w:val="placeholder"/>
        </w:category>
        <w:types>
          <w:type w:val="bbPlcHdr"/>
        </w:types>
        <w:behaviors>
          <w:behavior w:val="content"/>
        </w:behaviors>
        <w:guid w:val="{C742C145-ADC0-465D-A0D1-573CF7ABE168}"/>
      </w:docPartPr>
      <w:docPartBody>
        <w:p w:rsidR="008D62EF" w:rsidRDefault="008D62EF" w:rsidP="008D62EF">
          <w:pPr>
            <w:pStyle w:val="BD0C9DEC58424921896A2FDBAFA1AB72"/>
          </w:pPr>
          <w:r w:rsidRPr="00480B8B">
            <w:rPr>
              <w:rStyle w:val="placeholder1Char"/>
              <w:rFonts w:hint="eastAsia"/>
              <w:sz w:val="16"/>
              <w:szCs w:val="16"/>
            </w:rPr>
            <w:t>____</w:t>
          </w:r>
        </w:p>
      </w:docPartBody>
    </w:docPart>
    <w:docPart>
      <w:docPartPr>
        <w:name w:val="37293A4312394B0BA14456076A316A5A"/>
        <w:category>
          <w:name w:val="常规"/>
          <w:gallery w:val="placeholder"/>
        </w:category>
        <w:types>
          <w:type w:val="bbPlcHdr"/>
        </w:types>
        <w:behaviors>
          <w:behavior w:val="content"/>
        </w:behaviors>
        <w:guid w:val="{11DE1DD0-A23A-4A87-B154-DEF450E49609}"/>
      </w:docPartPr>
      <w:docPartBody>
        <w:p w:rsidR="008D62EF" w:rsidRDefault="008D62EF" w:rsidP="008D62EF">
          <w:pPr>
            <w:pStyle w:val="37293A4312394B0BA14456076A316A5A"/>
          </w:pPr>
          <w:r w:rsidRPr="00480B8B">
            <w:rPr>
              <w:rStyle w:val="placeholder1Char"/>
              <w:rFonts w:hint="eastAsia"/>
              <w:sz w:val="16"/>
              <w:szCs w:val="16"/>
            </w:rPr>
            <w:t>____</w:t>
          </w:r>
        </w:p>
      </w:docPartBody>
    </w:docPart>
    <w:docPart>
      <w:docPartPr>
        <w:name w:val="FC267CAE77B6490AB6C21D85840AE6E9"/>
        <w:category>
          <w:name w:val="常规"/>
          <w:gallery w:val="placeholder"/>
        </w:category>
        <w:types>
          <w:type w:val="bbPlcHdr"/>
        </w:types>
        <w:behaviors>
          <w:behavior w:val="content"/>
        </w:behaviors>
        <w:guid w:val="{3A97C125-D224-4D0A-A406-791A43CE3B90}"/>
      </w:docPartPr>
      <w:docPartBody>
        <w:p w:rsidR="008D62EF" w:rsidRDefault="008D62EF" w:rsidP="008D62EF">
          <w:pPr>
            <w:pStyle w:val="FC267CAE77B6490AB6C21D85840AE6E9"/>
          </w:pPr>
          <w:r w:rsidRPr="00480B8B">
            <w:rPr>
              <w:rStyle w:val="placeholder1Char"/>
              <w:rFonts w:hint="eastAsia"/>
              <w:sz w:val="16"/>
              <w:szCs w:val="16"/>
            </w:rPr>
            <w:t>____</w:t>
          </w:r>
        </w:p>
      </w:docPartBody>
    </w:docPart>
    <w:docPart>
      <w:docPartPr>
        <w:name w:val="361D09D4476C43EFA406A0853BA960AD"/>
        <w:category>
          <w:name w:val="常规"/>
          <w:gallery w:val="placeholder"/>
        </w:category>
        <w:types>
          <w:type w:val="bbPlcHdr"/>
        </w:types>
        <w:behaviors>
          <w:behavior w:val="content"/>
        </w:behaviors>
        <w:guid w:val="{40B1E833-84E0-4E42-868B-DA25D49FCAFF}"/>
      </w:docPartPr>
      <w:docPartBody>
        <w:p w:rsidR="008D62EF" w:rsidRDefault="008D62EF" w:rsidP="008D62EF">
          <w:pPr>
            <w:pStyle w:val="361D09D4476C43EFA406A0853BA960AD"/>
          </w:pPr>
          <w:r w:rsidRPr="00480B8B">
            <w:rPr>
              <w:rStyle w:val="placeholder1Char"/>
              <w:rFonts w:hint="eastAsia"/>
              <w:sz w:val="16"/>
              <w:szCs w:val="16"/>
            </w:rPr>
            <w:t>____</w:t>
          </w:r>
        </w:p>
      </w:docPartBody>
    </w:docPart>
    <w:docPart>
      <w:docPartPr>
        <w:name w:val="B9BAC74336B44E56876C3A3F32A60C53"/>
        <w:category>
          <w:name w:val="常规"/>
          <w:gallery w:val="placeholder"/>
        </w:category>
        <w:types>
          <w:type w:val="bbPlcHdr"/>
        </w:types>
        <w:behaviors>
          <w:behavior w:val="content"/>
        </w:behaviors>
        <w:guid w:val="{2C17EF48-4792-48EF-AD65-D2939FA78649}"/>
      </w:docPartPr>
      <w:docPartBody>
        <w:p w:rsidR="008D62EF" w:rsidRDefault="008D62EF" w:rsidP="008D62EF">
          <w:pPr>
            <w:pStyle w:val="B9BAC74336B44E56876C3A3F32A60C53"/>
          </w:pPr>
          <w:r w:rsidRPr="00480B8B">
            <w:rPr>
              <w:rStyle w:val="placeholder1Char"/>
              <w:rFonts w:hint="eastAsia"/>
              <w:sz w:val="16"/>
              <w:szCs w:val="16"/>
            </w:rPr>
            <w:t>____</w:t>
          </w:r>
        </w:p>
      </w:docPartBody>
    </w:docPart>
    <w:docPart>
      <w:docPartPr>
        <w:name w:val="7292E48477BF4601899487110B524777"/>
        <w:category>
          <w:name w:val="常规"/>
          <w:gallery w:val="placeholder"/>
        </w:category>
        <w:types>
          <w:type w:val="bbPlcHdr"/>
        </w:types>
        <w:behaviors>
          <w:behavior w:val="content"/>
        </w:behaviors>
        <w:guid w:val="{280E3768-E58B-46DC-AA88-4D01D9871053}"/>
      </w:docPartPr>
      <w:docPartBody>
        <w:p w:rsidR="008D62EF" w:rsidRDefault="008D62EF" w:rsidP="008D62EF">
          <w:pPr>
            <w:pStyle w:val="7292E48477BF4601899487110B524777"/>
          </w:pPr>
          <w:r w:rsidRPr="00480B8B">
            <w:rPr>
              <w:rStyle w:val="placeholder1Char"/>
              <w:rFonts w:hint="eastAsia"/>
              <w:sz w:val="16"/>
              <w:szCs w:val="16"/>
            </w:rPr>
            <w:t>____</w:t>
          </w:r>
        </w:p>
      </w:docPartBody>
    </w:docPart>
    <w:docPart>
      <w:docPartPr>
        <w:name w:val="D40B04651F7641FCB5C256E5AD601B77"/>
        <w:category>
          <w:name w:val="常规"/>
          <w:gallery w:val="placeholder"/>
        </w:category>
        <w:types>
          <w:type w:val="bbPlcHdr"/>
        </w:types>
        <w:behaviors>
          <w:behavior w:val="content"/>
        </w:behaviors>
        <w:guid w:val="{53D81C49-6DCD-4FFF-A518-DF7F4264BC06}"/>
      </w:docPartPr>
      <w:docPartBody>
        <w:p w:rsidR="008D62EF" w:rsidRDefault="008D62EF" w:rsidP="008D62EF">
          <w:pPr>
            <w:pStyle w:val="D40B04651F7641FCB5C256E5AD601B77"/>
          </w:pPr>
          <w:r w:rsidRPr="00480B8B">
            <w:rPr>
              <w:rStyle w:val="placeholder1Char"/>
              <w:rFonts w:hint="eastAsia"/>
              <w:sz w:val="16"/>
              <w:szCs w:val="16"/>
            </w:rPr>
            <w:t>____</w:t>
          </w:r>
        </w:p>
      </w:docPartBody>
    </w:docPart>
    <w:docPart>
      <w:docPartPr>
        <w:name w:val="8C239616C6304EAFA7261B9698177284"/>
        <w:category>
          <w:name w:val="常规"/>
          <w:gallery w:val="placeholder"/>
        </w:category>
        <w:types>
          <w:type w:val="bbPlcHdr"/>
        </w:types>
        <w:behaviors>
          <w:behavior w:val="content"/>
        </w:behaviors>
        <w:guid w:val="{D73C396F-1CBD-4A37-BAA5-31A10A2CDB0D}"/>
      </w:docPartPr>
      <w:docPartBody>
        <w:p w:rsidR="008D62EF" w:rsidRDefault="008D62EF" w:rsidP="008D62EF">
          <w:pPr>
            <w:pStyle w:val="8C239616C6304EAFA7261B9698177284"/>
          </w:pPr>
          <w:r w:rsidRPr="00480B8B">
            <w:rPr>
              <w:rStyle w:val="placeholder1Char"/>
              <w:rFonts w:hint="eastAsia"/>
              <w:sz w:val="16"/>
              <w:szCs w:val="16"/>
            </w:rPr>
            <w:t>____</w:t>
          </w:r>
        </w:p>
      </w:docPartBody>
    </w:docPart>
    <w:docPart>
      <w:docPartPr>
        <w:name w:val="317CBA153611442FA5141C2EE797E0E3"/>
        <w:category>
          <w:name w:val="常规"/>
          <w:gallery w:val="placeholder"/>
        </w:category>
        <w:types>
          <w:type w:val="bbPlcHdr"/>
        </w:types>
        <w:behaviors>
          <w:behavior w:val="content"/>
        </w:behaviors>
        <w:guid w:val="{4F80030E-778E-4617-A35D-844408216197}"/>
      </w:docPartPr>
      <w:docPartBody>
        <w:p w:rsidR="008D62EF" w:rsidRDefault="008D62EF" w:rsidP="008D62EF">
          <w:pPr>
            <w:pStyle w:val="317CBA153611442FA5141C2EE797E0E3"/>
          </w:pPr>
          <w:r w:rsidRPr="00480B8B">
            <w:rPr>
              <w:rStyle w:val="placeholder1Char"/>
              <w:rFonts w:hint="eastAsia"/>
              <w:sz w:val="16"/>
              <w:szCs w:val="16"/>
            </w:rPr>
            <w:t>____</w:t>
          </w:r>
        </w:p>
      </w:docPartBody>
    </w:docPart>
    <w:docPart>
      <w:docPartPr>
        <w:name w:val="2CB3DAF0D0E04A55ADAD5F5765E62B65"/>
        <w:category>
          <w:name w:val="常规"/>
          <w:gallery w:val="placeholder"/>
        </w:category>
        <w:types>
          <w:type w:val="bbPlcHdr"/>
        </w:types>
        <w:behaviors>
          <w:behavior w:val="content"/>
        </w:behaviors>
        <w:guid w:val="{A5230EDA-CE08-49C3-B0AF-8B4F5C2F0A91}"/>
      </w:docPartPr>
      <w:docPartBody>
        <w:p w:rsidR="008D62EF" w:rsidRDefault="008D62EF" w:rsidP="008D62EF">
          <w:pPr>
            <w:pStyle w:val="2CB3DAF0D0E04A55ADAD5F5765E62B65"/>
          </w:pPr>
          <w:r w:rsidRPr="00480B8B">
            <w:rPr>
              <w:rStyle w:val="placeholder1Char"/>
              <w:rFonts w:hint="eastAsia"/>
              <w:sz w:val="16"/>
              <w:szCs w:val="16"/>
            </w:rPr>
            <w:t>____</w:t>
          </w:r>
        </w:p>
      </w:docPartBody>
    </w:docPart>
    <w:docPart>
      <w:docPartPr>
        <w:name w:val="F4A52866343D43B8AB702779A35D6C16"/>
        <w:category>
          <w:name w:val="常规"/>
          <w:gallery w:val="placeholder"/>
        </w:category>
        <w:types>
          <w:type w:val="bbPlcHdr"/>
        </w:types>
        <w:behaviors>
          <w:behavior w:val="content"/>
        </w:behaviors>
        <w:guid w:val="{19108967-10D6-4B16-ACDE-82044E096EB3}"/>
      </w:docPartPr>
      <w:docPartBody>
        <w:p w:rsidR="008D62EF" w:rsidRDefault="008D62EF" w:rsidP="008D62EF">
          <w:pPr>
            <w:pStyle w:val="F4A52866343D43B8AB702779A35D6C16"/>
          </w:pPr>
          <w:r w:rsidRPr="00480B8B">
            <w:rPr>
              <w:rStyle w:val="placeholder1Char"/>
              <w:rFonts w:hint="eastAsia"/>
              <w:sz w:val="16"/>
              <w:szCs w:val="16"/>
            </w:rPr>
            <w:t>____</w:t>
          </w:r>
        </w:p>
      </w:docPartBody>
    </w:docPart>
    <w:docPart>
      <w:docPartPr>
        <w:name w:val="EAFA8FC39A9E42E7827453369AA7DE80"/>
        <w:category>
          <w:name w:val="常规"/>
          <w:gallery w:val="placeholder"/>
        </w:category>
        <w:types>
          <w:type w:val="bbPlcHdr"/>
        </w:types>
        <w:behaviors>
          <w:behavior w:val="content"/>
        </w:behaviors>
        <w:guid w:val="{AB59EF47-B348-4834-A473-D1DBB73ADC10}"/>
      </w:docPartPr>
      <w:docPartBody>
        <w:p w:rsidR="008D62EF" w:rsidRDefault="008D62EF" w:rsidP="008D62EF">
          <w:pPr>
            <w:pStyle w:val="EAFA8FC39A9E42E7827453369AA7DE80"/>
          </w:pPr>
          <w:r w:rsidRPr="00480B8B">
            <w:rPr>
              <w:rStyle w:val="placeholder1Char"/>
              <w:rFonts w:hint="eastAsia"/>
              <w:sz w:val="16"/>
              <w:szCs w:val="16"/>
            </w:rPr>
            <w:t>____</w:t>
          </w:r>
        </w:p>
      </w:docPartBody>
    </w:docPart>
    <w:docPart>
      <w:docPartPr>
        <w:name w:val="0D6FD5D33A584EDAA0800E437A804D6E"/>
        <w:category>
          <w:name w:val="常规"/>
          <w:gallery w:val="placeholder"/>
        </w:category>
        <w:types>
          <w:type w:val="bbPlcHdr"/>
        </w:types>
        <w:behaviors>
          <w:behavior w:val="content"/>
        </w:behaviors>
        <w:guid w:val="{85F57F60-ABA0-4545-A500-2F768D29A83A}"/>
      </w:docPartPr>
      <w:docPartBody>
        <w:p w:rsidR="008D62EF" w:rsidRDefault="008D62EF" w:rsidP="008D62EF">
          <w:pPr>
            <w:pStyle w:val="0D6FD5D33A584EDAA0800E437A804D6E"/>
          </w:pPr>
          <w:r w:rsidRPr="00480B8B">
            <w:rPr>
              <w:rStyle w:val="placeholder1Char"/>
              <w:rFonts w:hint="eastAsia"/>
              <w:sz w:val="16"/>
              <w:szCs w:val="16"/>
            </w:rPr>
            <w:t>____</w:t>
          </w:r>
        </w:p>
      </w:docPartBody>
    </w:docPart>
    <w:docPart>
      <w:docPartPr>
        <w:name w:val="7C5FDD0051B04D959048B5A427152242"/>
        <w:category>
          <w:name w:val="常规"/>
          <w:gallery w:val="placeholder"/>
        </w:category>
        <w:types>
          <w:type w:val="bbPlcHdr"/>
        </w:types>
        <w:behaviors>
          <w:behavior w:val="content"/>
        </w:behaviors>
        <w:guid w:val="{73C71013-B3A9-4AE3-982A-59B6B4A2F661}"/>
      </w:docPartPr>
      <w:docPartBody>
        <w:p w:rsidR="008D62EF" w:rsidRDefault="008D62EF" w:rsidP="008D62EF">
          <w:pPr>
            <w:pStyle w:val="7C5FDD0051B04D959048B5A427152242"/>
          </w:pPr>
          <w:r w:rsidRPr="00480B8B">
            <w:rPr>
              <w:rStyle w:val="placeholder1Char"/>
              <w:rFonts w:hint="eastAsia"/>
              <w:sz w:val="16"/>
              <w:szCs w:val="16"/>
            </w:rPr>
            <w:t>____</w:t>
          </w:r>
        </w:p>
      </w:docPartBody>
    </w:docPart>
    <w:docPart>
      <w:docPartPr>
        <w:name w:val="C6830BE038CF4404829E6B522259A074"/>
        <w:category>
          <w:name w:val="常规"/>
          <w:gallery w:val="placeholder"/>
        </w:category>
        <w:types>
          <w:type w:val="bbPlcHdr"/>
        </w:types>
        <w:behaviors>
          <w:behavior w:val="content"/>
        </w:behaviors>
        <w:guid w:val="{09704D68-1DFA-4BF8-BC45-9657D8E753B7}"/>
      </w:docPartPr>
      <w:docPartBody>
        <w:p w:rsidR="008D62EF" w:rsidRDefault="008D62EF" w:rsidP="008D62EF">
          <w:pPr>
            <w:pStyle w:val="C6830BE038CF4404829E6B522259A074"/>
          </w:pPr>
          <w:r w:rsidRPr="00480B8B">
            <w:rPr>
              <w:rStyle w:val="placeholder1Char"/>
              <w:rFonts w:hint="eastAsia"/>
              <w:sz w:val="16"/>
              <w:szCs w:val="16"/>
            </w:rPr>
            <w:t>____</w:t>
          </w:r>
        </w:p>
      </w:docPartBody>
    </w:docPart>
    <w:docPart>
      <w:docPartPr>
        <w:name w:val="1850288641614CB1846FF197A31D5176"/>
        <w:category>
          <w:name w:val="常规"/>
          <w:gallery w:val="placeholder"/>
        </w:category>
        <w:types>
          <w:type w:val="bbPlcHdr"/>
        </w:types>
        <w:behaviors>
          <w:behavior w:val="content"/>
        </w:behaviors>
        <w:guid w:val="{3454DF6E-8097-409C-B25B-32EDBF64ECC9}"/>
      </w:docPartPr>
      <w:docPartBody>
        <w:p w:rsidR="008D62EF" w:rsidRDefault="008D62EF" w:rsidP="008D62EF">
          <w:pPr>
            <w:pStyle w:val="1850288641614CB1846FF197A31D5176"/>
          </w:pPr>
          <w:r w:rsidRPr="00480B8B">
            <w:rPr>
              <w:rStyle w:val="placeholder1Char"/>
              <w:rFonts w:hint="eastAsia"/>
              <w:sz w:val="16"/>
              <w:szCs w:val="16"/>
            </w:rPr>
            <w:t>____</w:t>
          </w:r>
        </w:p>
      </w:docPartBody>
    </w:docPart>
    <w:docPart>
      <w:docPartPr>
        <w:name w:val="222CD5A81B454E38BDDBF5F6F2EEA981"/>
        <w:category>
          <w:name w:val="常规"/>
          <w:gallery w:val="placeholder"/>
        </w:category>
        <w:types>
          <w:type w:val="bbPlcHdr"/>
        </w:types>
        <w:behaviors>
          <w:behavior w:val="content"/>
        </w:behaviors>
        <w:guid w:val="{63AC721D-9EC0-4BEB-84E1-9E7F91C5E918}"/>
      </w:docPartPr>
      <w:docPartBody>
        <w:p w:rsidR="008D62EF" w:rsidRDefault="008D62EF" w:rsidP="008D62EF">
          <w:pPr>
            <w:pStyle w:val="222CD5A81B454E38BDDBF5F6F2EEA981"/>
          </w:pPr>
          <w:r w:rsidRPr="00480B8B">
            <w:rPr>
              <w:rStyle w:val="placeholder1Char"/>
              <w:rFonts w:hint="eastAsia"/>
              <w:sz w:val="16"/>
              <w:szCs w:val="16"/>
            </w:rPr>
            <w:t>____</w:t>
          </w:r>
        </w:p>
      </w:docPartBody>
    </w:docPart>
    <w:docPart>
      <w:docPartPr>
        <w:name w:val="81834D8CEA4C45B9BDDD36E0A2C85AB5"/>
        <w:category>
          <w:name w:val="常规"/>
          <w:gallery w:val="placeholder"/>
        </w:category>
        <w:types>
          <w:type w:val="bbPlcHdr"/>
        </w:types>
        <w:behaviors>
          <w:behavior w:val="content"/>
        </w:behaviors>
        <w:guid w:val="{ACF6A888-26E3-4E8F-B55C-CE54143EBDFB}"/>
      </w:docPartPr>
      <w:docPartBody>
        <w:p w:rsidR="008D62EF" w:rsidRDefault="008D62EF" w:rsidP="008D62EF">
          <w:pPr>
            <w:pStyle w:val="81834D8CEA4C45B9BDDD36E0A2C85AB5"/>
          </w:pPr>
          <w:r w:rsidRPr="00480B8B">
            <w:rPr>
              <w:rStyle w:val="placeholder1Char"/>
              <w:rFonts w:hint="eastAsia"/>
              <w:sz w:val="16"/>
              <w:szCs w:val="16"/>
            </w:rPr>
            <w:t>____</w:t>
          </w:r>
        </w:p>
      </w:docPartBody>
    </w:docPart>
    <w:docPart>
      <w:docPartPr>
        <w:name w:val="ED3460BBDE434C209EAB41118A1B86C9"/>
        <w:category>
          <w:name w:val="常规"/>
          <w:gallery w:val="placeholder"/>
        </w:category>
        <w:types>
          <w:type w:val="bbPlcHdr"/>
        </w:types>
        <w:behaviors>
          <w:behavior w:val="content"/>
        </w:behaviors>
        <w:guid w:val="{AC6C1890-DCAE-4F3F-BB83-56073A7648B0}"/>
      </w:docPartPr>
      <w:docPartBody>
        <w:p w:rsidR="008D62EF" w:rsidRDefault="008D62EF" w:rsidP="008D62EF">
          <w:pPr>
            <w:pStyle w:val="ED3460BBDE434C209EAB41118A1B86C9"/>
          </w:pPr>
          <w:r w:rsidRPr="00480B8B">
            <w:rPr>
              <w:rStyle w:val="placeholder1Char"/>
              <w:rFonts w:hint="eastAsia"/>
              <w:sz w:val="16"/>
              <w:szCs w:val="16"/>
            </w:rPr>
            <w:t>____</w:t>
          </w:r>
        </w:p>
      </w:docPartBody>
    </w:docPart>
    <w:docPart>
      <w:docPartPr>
        <w:name w:val="5006DFD2D4FC4B80835C2D73D4860327"/>
        <w:category>
          <w:name w:val="常规"/>
          <w:gallery w:val="placeholder"/>
        </w:category>
        <w:types>
          <w:type w:val="bbPlcHdr"/>
        </w:types>
        <w:behaviors>
          <w:behavior w:val="content"/>
        </w:behaviors>
        <w:guid w:val="{4E167378-49A3-4140-A944-8593CC820DC7}"/>
      </w:docPartPr>
      <w:docPartBody>
        <w:p w:rsidR="008D62EF" w:rsidRDefault="008D62EF" w:rsidP="008D62EF">
          <w:pPr>
            <w:pStyle w:val="5006DFD2D4FC4B80835C2D73D4860327"/>
          </w:pPr>
          <w:r w:rsidRPr="00480B8B">
            <w:rPr>
              <w:rStyle w:val="placeholder1Char"/>
              <w:rFonts w:hint="eastAsia"/>
              <w:sz w:val="16"/>
              <w:szCs w:val="16"/>
            </w:rPr>
            <w:t>____</w:t>
          </w:r>
        </w:p>
      </w:docPartBody>
    </w:docPart>
    <w:docPart>
      <w:docPartPr>
        <w:name w:val="EA04B76F57E84609A1713965D8A0D779"/>
        <w:category>
          <w:name w:val="常规"/>
          <w:gallery w:val="placeholder"/>
        </w:category>
        <w:types>
          <w:type w:val="bbPlcHdr"/>
        </w:types>
        <w:behaviors>
          <w:behavior w:val="content"/>
        </w:behaviors>
        <w:guid w:val="{87533613-B346-49D1-A605-A5AD32F1EF3A}"/>
      </w:docPartPr>
      <w:docPartBody>
        <w:p w:rsidR="008D62EF" w:rsidRDefault="008D62EF" w:rsidP="008D62EF">
          <w:pPr>
            <w:pStyle w:val="EA04B76F57E84609A1713965D8A0D779"/>
          </w:pPr>
          <w:r w:rsidRPr="00480B8B">
            <w:rPr>
              <w:rStyle w:val="placeholder1Char"/>
              <w:rFonts w:hint="eastAsia"/>
              <w:sz w:val="16"/>
              <w:szCs w:val="16"/>
            </w:rPr>
            <w:t>____</w:t>
          </w:r>
        </w:p>
      </w:docPartBody>
    </w:docPart>
    <w:docPart>
      <w:docPartPr>
        <w:name w:val="E5FFFC654F434227A25494607147F4E0"/>
        <w:category>
          <w:name w:val="常规"/>
          <w:gallery w:val="placeholder"/>
        </w:category>
        <w:types>
          <w:type w:val="bbPlcHdr"/>
        </w:types>
        <w:behaviors>
          <w:behavior w:val="content"/>
        </w:behaviors>
        <w:guid w:val="{02A2DDD3-469C-4C96-A792-9FB6D9EB7763}"/>
      </w:docPartPr>
      <w:docPartBody>
        <w:p w:rsidR="008D62EF" w:rsidRDefault="008D62EF" w:rsidP="008D62EF">
          <w:pPr>
            <w:pStyle w:val="E5FFFC654F434227A25494607147F4E0"/>
          </w:pPr>
          <w:r w:rsidRPr="00480B8B">
            <w:rPr>
              <w:rStyle w:val="placeholder1Char"/>
              <w:rFonts w:hint="eastAsia"/>
              <w:sz w:val="16"/>
              <w:szCs w:val="16"/>
            </w:rPr>
            <w:t>____</w:t>
          </w:r>
        </w:p>
      </w:docPartBody>
    </w:docPart>
    <w:docPart>
      <w:docPartPr>
        <w:name w:val="92FF257A2DF941219CFB0F96D1CB7309"/>
        <w:category>
          <w:name w:val="常规"/>
          <w:gallery w:val="placeholder"/>
        </w:category>
        <w:types>
          <w:type w:val="bbPlcHdr"/>
        </w:types>
        <w:behaviors>
          <w:behavior w:val="content"/>
        </w:behaviors>
        <w:guid w:val="{A6CCF72F-87CB-443B-B74E-137D3F4F8EFB}"/>
      </w:docPartPr>
      <w:docPartBody>
        <w:p w:rsidR="008D62EF" w:rsidRDefault="008D62EF" w:rsidP="008D62EF">
          <w:pPr>
            <w:pStyle w:val="92FF257A2DF941219CFB0F96D1CB7309"/>
          </w:pPr>
          <w:r w:rsidRPr="00480B8B">
            <w:rPr>
              <w:rStyle w:val="placeholder1Char"/>
              <w:rFonts w:hint="eastAsia"/>
              <w:sz w:val="16"/>
              <w:szCs w:val="16"/>
            </w:rPr>
            <w:t>____</w:t>
          </w:r>
        </w:p>
      </w:docPartBody>
    </w:docPart>
    <w:docPart>
      <w:docPartPr>
        <w:name w:val="06797E5AF37C4CF0B9E3F60A5A88EA15"/>
        <w:category>
          <w:name w:val="常规"/>
          <w:gallery w:val="placeholder"/>
        </w:category>
        <w:types>
          <w:type w:val="bbPlcHdr"/>
        </w:types>
        <w:behaviors>
          <w:behavior w:val="content"/>
        </w:behaviors>
        <w:guid w:val="{E03F8127-98A4-4A96-B847-86B87729D7C2}"/>
      </w:docPartPr>
      <w:docPartBody>
        <w:p w:rsidR="008D62EF" w:rsidRDefault="008D62EF" w:rsidP="008D62EF">
          <w:pPr>
            <w:pStyle w:val="06797E5AF37C4CF0B9E3F60A5A88EA15"/>
          </w:pPr>
          <w:r w:rsidRPr="00480B8B">
            <w:rPr>
              <w:rStyle w:val="placeholder1Char"/>
              <w:rFonts w:hint="eastAsia"/>
              <w:sz w:val="16"/>
              <w:szCs w:val="16"/>
            </w:rPr>
            <w:t>____</w:t>
          </w:r>
        </w:p>
      </w:docPartBody>
    </w:docPart>
    <w:docPart>
      <w:docPartPr>
        <w:name w:val="4EEB05319692487490865F07B4801AEA"/>
        <w:category>
          <w:name w:val="常规"/>
          <w:gallery w:val="placeholder"/>
        </w:category>
        <w:types>
          <w:type w:val="bbPlcHdr"/>
        </w:types>
        <w:behaviors>
          <w:behavior w:val="content"/>
        </w:behaviors>
        <w:guid w:val="{336E52D6-489A-4081-A053-07F32E7FFF49}"/>
      </w:docPartPr>
      <w:docPartBody>
        <w:p w:rsidR="008D62EF" w:rsidRDefault="008D62EF" w:rsidP="008D62EF">
          <w:pPr>
            <w:pStyle w:val="4EEB05319692487490865F07B4801AEA"/>
          </w:pPr>
          <w:r w:rsidRPr="00480B8B">
            <w:rPr>
              <w:rStyle w:val="placeholder1Char"/>
              <w:rFonts w:hint="eastAsia"/>
              <w:sz w:val="16"/>
              <w:szCs w:val="16"/>
            </w:rPr>
            <w:t>____</w:t>
          </w:r>
        </w:p>
      </w:docPartBody>
    </w:docPart>
    <w:docPart>
      <w:docPartPr>
        <w:name w:val="5015FAB9D47E4492A2ABD6CC4C14FBBC"/>
        <w:category>
          <w:name w:val="常规"/>
          <w:gallery w:val="placeholder"/>
        </w:category>
        <w:types>
          <w:type w:val="bbPlcHdr"/>
        </w:types>
        <w:behaviors>
          <w:behavior w:val="content"/>
        </w:behaviors>
        <w:guid w:val="{B49979B3-5CB0-435B-8F2B-C1C78563A192}"/>
      </w:docPartPr>
      <w:docPartBody>
        <w:p w:rsidR="008D62EF" w:rsidRDefault="008D62EF" w:rsidP="008D62EF">
          <w:pPr>
            <w:pStyle w:val="5015FAB9D47E4492A2ABD6CC4C14FBBC"/>
          </w:pPr>
          <w:r w:rsidRPr="00480B8B">
            <w:rPr>
              <w:rStyle w:val="placeholder1Char"/>
              <w:rFonts w:hint="eastAsia"/>
              <w:sz w:val="16"/>
              <w:szCs w:val="16"/>
            </w:rPr>
            <w:t>____</w:t>
          </w:r>
        </w:p>
      </w:docPartBody>
    </w:docPart>
    <w:docPart>
      <w:docPartPr>
        <w:name w:val="AB5702599D0A475CB5D394D79FF873F4"/>
        <w:category>
          <w:name w:val="常规"/>
          <w:gallery w:val="placeholder"/>
        </w:category>
        <w:types>
          <w:type w:val="bbPlcHdr"/>
        </w:types>
        <w:behaviors>
          <w:behavior w:val="content"/>
        </w:behaviors>
        <w:guid w:val="{788A9B6D-1F50-4C31-A26F-D5906ADB1237}"/>
      </w:docPartPr>
      <w:docPartBody>
        <w:p w:rsidR="008D62EF" w:rsidRDefault="008D62EF" w:rsidP="008D62EF">
          <w:pPr>
            <w:pStyle w:val="AB5702599D0A475CB5D394D79FF873F4"/>
          </w:pPr>
          <w:r w:rsidRPr="00480B8B">
            <w:rPr>
              <w:rStyle w:val="placeholder1Char"/>
              <w:rFonts w:hint="eastAsia"/>
              <w:sz w:val="16"/>
              <w:szCs w:val="16"/>
            </w:rPr>
            <w:t>____</w:t>
          </w:r>
        </w:p>
      </w:docPartBody>
    </w:docPart>
    <w:docPart>
      <w:docPartPr>
        <w:name w:val="E28F4D59EC4B402FAD1843882705186E"/>
        <w:category>
          <w:name w:val="常规"/>
          <w:gallery w:val="placeholder"/>
        </w:category>
        <w:types>
          <w:type w:val="bbPlcHdr"/>
        </w:types>
        <w:behaviors>
          <w:behavior w:val="content"/>
        </w:behaviors>
        <w:guid w:val="{8FC03A93-F839-40F7-A375-B52EBA3B3BD2}"/>
      </w:docPartPr>
      <w:docPartBody>
        <w:p w:rsidR="008D62EF" w:rsidRDefault="008D62EF" w:rsidP="008D62EF">
          <w:pPr>
            <w:pStyle w:val="E28F4D59EC4B402FAD1843882705186E"/>
          </w:pPr>
          <w:r w:rsidRPr="00480B8B">
            <w:rPr>
              <w:rStyle w:val="placeholder1Char"/>
              <w:rFonts w:hint="eastAsia"/>
              <w:sz w:val="16"/>
              <w:szCs w:val="16"/>
            </w:rPr>
            <w:t>____</w:t>
          </w:r>
        </w:p>
      </w:docPartBody>
    </w:docPart>
    <w:docPart>
      <w:docPartPr>
        <w:name w:val="B81E579BB59F493FA955787B148470FC"/>
        <w:category>
          <w:name w:val="常规"/>
          <w:gallery w:val="placeholder"/>
        </w:category>
        <w:types>
          <w:type w:val="bbPlcHdr"/>
        </w:types>
        <w:behaviors>
          <w:behavior w:val="content"/>
        </w:behaviors>
        <w:guid w:val="{2935D594-2D10-48D1-8525-2CD61922E9A2}"/>
      </w:docPartPr>
      <w:docPartBody>
        <w:p w:rsidR="008D62EF" w:rsidRDefault="008D62EF" w:rsidP="008D62EF">
          <w:pPr>
            <w:pStyle w:val="B81E579BB59F493FA955787B148470FC"/>
          </w:pPr>
          <w:r w:rsidRPr="00480B8B">
            <w:rPr>
              <w:rStyle w:val="placeholder1Char"/>
              <w:rFonts w:hint="eastAsia"/>
              <w:sz w:val="16"/>
              <w:szCs w:val="16"/>
            </w:rPr>
            <w:t>____</w:t>
          </w:r>
        </w:p>
      </w:docPartBody>
    </w:docPart>
    <w:docPart>
      <w:docPartPr>
        <w:name w:val="31ACBE032EEE48F78C3A433023D59CEE"/>
        <w:category>
          <w:name w:val="常规"/>
          <w:gallery w:val="placeholder"/>
        </w:category>
        <w:types>
          <w:type w:val="bbPlcHdr"/>
        </w:types>
        <w:behaviors>
          <w:behavior w:val="content"/>
        </w:behaviors>
        <w:guid w:val="{B8401EAB-C9EC-4170-A17D-9DF70BC88874}"/>
      </w:docPartPr>
      <w:docPartBody>
        <w:p w:rsidR="008D62EF" w:rsidRDefault="008D62EF" w:rsidP="008D62EF">
          <w:pPr>
            <w:pStyle w:val="31ACBE032EEE48F78C3A433023D59CEE"/>
          </w:pPr>
          <w:r w:rsidRPr="00480B8B">
            <w:rPr>
              <w:rStyle w:val="placeholder1Char"/>
              <w:rFonts w:hint="eastAsia"/>
              <w:sz w:val="16"/>
              <w:szCs w:val="16"/>
            </w:rPr>
            <w:t>____</w:t>
          </w:r>
        </w:p>
      </w:docPartBody>
    </w:docPart>
    <w:docPart>
      <w:docPartPr>
        <w:name w:val="7075F100ED55436A9665B8C3A8266566"/>
        <w:category>
          <w:name w:val="常规"/>
          <w:gallery w:val="placeholder"/>
        </w:category>
        <w:types>
          <w:type w:val="bbPlcHdr"/>
        </w:types>
        <w:behaviors>
          <w:behavior w:val="content"/>
        </w:behaviors>
        <w:guid w:val="{71E31F63-DDE4-4FFF-8CE2-1B867E448620}"/>
      </w:docPartPr>
      <w:docPartBody>
        <w:p w:rsidR="008D62EF" w:rsidRDefault="008D62EF" w:rsidP="008D62EF">
          <w:pPr>
            <w:pStyle w:val="7075F100ED55436A9665B8C3A8266566"/>
          </w:pPr>
          <w:r w:rsidRPr="00480B8B">
            <w:rPr>
              <w:rStyle w:val="placeholder1Char"/>
              <w:rFonts w:hint="eastAsia"/>
              <w:sz w:val="16"/>
              <w:szCs w:val="16"/>
            </w:rPr>
            <w:t>____</w:t>
          </w:r>
        </w:p>
      </w:docPartBody>
    </w:docPart>
    <w:docPart>
      <w:docPartPr>
        <w:name w:val="48DD4132540D4D43B90A9D386835E861"/>
        <w:category>
          <w:name w:val="常规"/>
          <w:gallery w:val="placeholder"/>
        </w:category>
        <w:types>
          <w:type w:val="bbPlcHdr"/>
        </w:types>
        <w:behaviors>
          <w:behavior w:val="content"/>
        </w:behaviors>
        <w:guid w:val="{690091CA-9C3C-4210-8487-D9B9B4D1D900}"/>
      </w:docPartPr>
      <w:docPartBody>
        <w:p w:rsidR="008D62EF" w:rsidRDefault="008D62EF" w:rsidP="008D62EF">
          <w:pPr>
            <w:pStyle w:val="48DD4132540D4D43B90A9D386835E861"/>
          </w:pPr>
          <w:r w:rsidRPr="00480B8B">
            <w:rPr>
              <w:rStyle w:val="placeholder1Char"/>
              <w:rFonts w:hint="eastAsia"/>
              <w:sz w:val="16"/>
              <w:szCs w:val="16"/>
            </w:rPr>
            <w:t>____</w:t>
          </w:r>
        </w:p>
      </w:docPartBody>
    </w:docPart>
    <w:docPart>
      <w:docPartPr>
        <w:name w:val="E288F1194C9F40ECBCB1E202E6D58896"/>
        <w:category>
          <w:name w:val="常规"/>
          <w:gallery w:val="placeholder"/>
        </w:category>
        <w:types>
          <w:type w:val="bbPlcHdr"/>
        </w:types>
        <w:behaviors>
          <w:behavior w:val="content"/>
        </w:behaviors>
        <w:guid w:val="{9BE53CA0-1B28-4443-9416-DE038F92C29D}"/>
      </w:docPartPr>
      <w:docPartBody>
        <w:p w:rsidR="008D62EF" w:rsidRDefault="008D62EF" w:rsidP="008D62EF">
          <w:pPr>
            <w:pStyle w:val="E288F1194C9F40ECBCB1E202E6D58896"/>
          </w:pPr>
          <w:r w:rsidRPr="00480B8B">
            <w:rPr>
              <w:rStyle w:val="placeholder1Char"/>
              <w:rFonts w:hint="eastAsia"/>
              <w:sz w:val="16"/>
              <w:szCs w:val="16"/>
            </w:rPr>
            <w:t>____</w:t>
          </w:r>
        </w:p>
      </w:docPartBody>
    </w:docPart>
    <w:docPart>
      <w:docPartPr>
        <w:name w:val="05B4EB1965F54E73A0D69D9B326A4F68"/>
        <w:category>
          <w:name w:val="常规"/>
          <w:gallery w:val="placeholder"/>
        </w:category>
        <w:types>
          <w:type w:val="bbPlcHdr"/>
        </w:types>
        <w:behaviors>
          <w:behavior w:val="content"/>
        </w:behaviors>
        <w:guid w:val="{2DCB7426-91D0-4842-ABBB-08E6D3B126F2}"/>
      </w:docPartPr>
      <w:docPartBody>
        <w:p w:rsidR="008D62EF" w:rsidRDefault="008D62EF" w:rsidP="008D62EF">
          <w:pPr>
            <w:pStyle w:val="05B4EB1965F54E73A0D69D9B326A4F68"/>
          </w:pPr>
          <w:r w:rsidRPr="00480B8B">
            <w:rPr>
              <w:rStyle w:val="placeholder1Char"/>
              <w:rFonts w:hint="eastAsia"/>
              <w:sz w:val="16"/>
              <w:szCs w:val="16"/>
            </w:rPr>
            <w:t>____</w:t>
          </w:r>
        </w:p>
      </w:docPartBody>
    </w:docPart>
    <w:docPart>
      <w:docPartPr>
        <w:name w:val="A86325E872BF48E1BADBD04C3C8DD71D"/>
        <w:category>
          <w:name w:val="常规"/>
          <w:gallery w:val="placeholder"/>
        </w:category>
        <w:types>
          <w:type w:val="bbPlcHdr"/>
        </w:types>
        <w:behaviors>
          <w:behavior w:val="content"/>
        </w:behaviors>
        <w:guid w:val="{63DDB6BA-EE4D-48A8-AD56-803C2EEBDCC1}"/>
      </w:docPartPr>
      <w:docPartBody>
        <w:p w:rsidR="008D62EF" w:rsidRDefault="008D62EF" w:rsidP="008D62EF">
          <w:pPr>
            <w:pStyle w:val="A86325E872BF48E1BADBD04C3C8DD71D"/>
          </w:pPr>
          <w:r w:rsidRPr="00480B8B">
            <w:rPr>
              <w:rStyle w:val="placeholder1Char"/>
              <w:rFonts w:hint="eastAsia"/>
              <w:sz w:val="16"/>
              <w:szCs w:val="16"/>
            </w:rPr>
            <w:t>____</w:t>
          </w:r>
        </w:p>
      </w:docPartBody>
    </w:docPart>
    <w:docPart>
      <w:docPartPr>
        <w:name w:val="9AB436A4BD224BC3A41C2E139D9146CC"/>
        <w:category>
          <w:name w:val="常规"/>
          <w:gallery w:val="placeholder"/>
        </w:category>
        <w:types>
          <w:type w:val="bbPlcHdr"/>
        </w:types>
        <w:behaviors>
          <w:behavior w:val="content"/>
        </w:behaviors>
        <w:guid w:val="{35E27E38-7E37-4CA4-BEAE-8A454C0F9B5C}"/>
      </w:docPartPr>
      <w:docPartBody>
        <w:p w:rsidR="008D62EF" w:rsidRDefault="008D62EF" w:rsidP="008D62EF">
          <w:pPr>
            <w:pStyle w:val="9AB436A4BD224BC3A41C2E139D9146CC"/>
          </w:pPr>
          <w:r w:rsidRPr="00480B8B">
            <w:rPr>
              <w:rStyle w:val="placeholder1Char"/>
              <w:rFonts w:hint="eastAsia"/>
              <w:sz w:val="16"/>
              <w:szCs w:val="16"/>
            </w:rPr>
            <w:t>____</w:t>
          </w:r>
        </w:p>
      </w:docPartBody>
    </w:docPart>
    <w:docPart>
      <w:docPartPr>
        <w:name w:val="7D8EBF59FC0A4360BA858DB8224418F4"/>
        <w:category>
          <w:name w:val="常规"/>
          <w:gallery w:val="placeholder"/>
        </w:category>
        <w:types>
          <w:type w:val="bbPlcHdr"/>
        </w:types>
        <w:behaviors>
          <w:behavior w:val="content"/>
        </w:behaviors>
        <w:guid w:val="{DA2B8803-42F9-4A8D-A817-6A22B2E763A7}"/>
      </w:docPartPr>
      <w:docPartBody>
        <w:p w:rsidR="008D62EF" w:rsidRDefault="008D62EF" w:rsidP="008D62EF">
          <w:pPr>
            <w:pStyle w:val="7D8EBF59FC0A4360BA858DB8224418F4"/>
          </w:pPr>
          <w:r w:rsidRPr="00480B8B">
            <w:rPr>
              <w:rStyle w:val="placeholder1Char"/>
              <w:rFonts w:hint="eastAsia"/>
              <w:sz w:val="16"/>
              <w:szCs w:val="16"/>
            </w:rPr>
            <w:t>____</w:t>
          </w:r>
        </w:p>
      </w:docPartBody>
    </w:docPart>
    <w:docPart>
      <w:docPartPr>
        <w:name w:val="26DF72A8A30C4D05863144D26D97F6F3"/>
        <w:category>
          <w:name w:val="常规"/>
          <w:gallery w:val="placeholder"/>
        </w:category>
        <w:types>
          <w:type w:val="bbPlcHdr"/>
        </w:types>
        <w:behaviors>
          <w:behavior w:val="content"/>
        </w:behaviors>
        <w:guid w:val="{06104A83-BEFD-450E-BFFB-DFC3613BF052}"/>
      </w:docPartPr>
      <w:docPartBody>
        <w:p w:rsidR="008D62EF" w:rsidRDefault="008D62EF" w:rsidP="008D62EF">
          <w:pPr>
            <w:pStyle w:val="26DF72A8A30C4D05863144D26D97F6F3"/>
          </w:pPr>
          <w:r w:rsidRPr="00480B8B">
            <w:rPr>
              <w:rStyle w:val="placeholder1Char"/>
              <w:rFonts w:hint="eastAsia"/>
              <w:sz w:val="16"/>
              <w:szCs w:val="16"/>
            </w:rPr>
            <w:t>____</w:t>
          </w:r>
        </w:p>
      </w:docPartBody>
    </w:docPart>
    <w:docPart>
      <w:docPartPr>
        <w:name w:val="16F8871267084D0CB82E1B4EE1EC0722"/>
        <w:category>
          <w:name w:val="常规"/>
          <w:gallery w:val="placeholder"/>
        </w:category>
        <w:types>
          <w:type w:val="bbPlcHdr"/>
        </w:types>
        <w:behaviors>
          <w:behavior w:val="content"/>
        </w:behaviors>
        <w:guid w:val="{186F3B95-1A29-4313-BBF9-17399CA41E07}"/>
      </w:docPartPr>
      <w:docPartBody>
        <w:p w:rsidR="008D62EF" w:rsidRDefault="008D62EF" w:rsidP="008D62EF">
          <w:pPr>
            <w:pStyle w:val="16F8871267084D0CB82E1B4EE1EC0722"/>
          </w:pPr>
          <w:r w:rsidRPr="00480B8B">
            <w:rPr>
              <w:rStyle w:val="placeholder1Char"/>
              <w:rFonts w:hint="eastAsia"/>
              <w:sz w:val="16"/>
              <w:szCs w:val="16"/>
            </w:rPr>
            <w:t>____</w:t>
          </w:r>
        </w:p>
      </w:docPartBody>
    </w:docPart>
    <w:docPart>
      <w:docPartPr>
        <w:name w:val="D5A2A0F9F1D642198B3FA7FB9A25A0BF"/>
        <w:category>
          <w:name w:val="常规"/>
          <w:gallery w:val="placeholder"/>
        </w:category>
        <w:types>
          <w:type w:val="bbPlcHdr"/>
        </w:types>
        <w:behaviors>
          <w:behavior w:val="content"/>
        </w:behaviors>
        <w:guid w:val="{A7D398FB-DCB3-4031-9C15-3ACE664B1758}"/>
      </w:docPartPr>
      <w:docPartBody>
        <w:p w:rsidR="008D62EF" w:rsidRDefault="008D62EF" w:rsidP="008D62EF">
          <w:pPr>
            <w:pStyle w:val="D5A2A0F9F1D642198B3FA7FB9A25A0BF"/>
          </w:pPr>
          <w:r w:rsidRPr="00480B8B">
            <w:rPr>
              <w:rStyle w:val="placeholder1Char"/>
              <w:rFonts w:hint="eastAsia"/>
              <w:sz w:val="16"/>
              <w:szCs w:val="16"/>
            </w:rPr>
            <w:t>____</w:t>
          </w:r>
        </w:p>
      </w:docPartBody>
    </w:docPart>
    <w:docPart>
      <w:docPartPr>
        <w:name w:val="8C2085C5646A4A2283F373248412EC32"/>
        <w:category>
          <w:name w:val="常规"/>
          <w:gallery w:val="placeholder"/>
        </w:category>
        <w:types>
          <w:type w:val="bbPlcHdr"/>
        </w:types>
        <w:behaviors>
          <w:behavior w:val="content"/>
        </w:behaviors>
        <w:guid w:val="{3D7D812B-9528-44B6-9C24-14AB5C7D607B}"/>
      </w:docPartPr>
      <w:docPartBody>
        <w:p w:rsidR="008D62EF" w:rsidRDefault="008D62EF" w:rsidP="008D62EF">
          <w:pPr>
            <w:pStyle w:val="8C2085C5646A4A2283F373248412EC32"/>
          </w:pPr>
          <w:r w:rsidRPr="00480B8B">
            <w:rPr>
              <w:rStyle w:val="placeholder1Char"/>
              <w:rFonts w:hint="eastAsia"/>
              <w:sz w:val="16"/>
              <w:szCs w:val="16"/>
            </w:rPr>
            <w:t>____</w:t>
          </w:r>
        </w:p>
      </w:docPartBody>
    </w:docPart>
    <w:docPart>
      <w:docPartPr>
        <w:name w:val="FD92D84860B6407496C378B0B8075F77"/>
        <w:category>
          <w:name w:val="常规"/>
          <w:gallery w:val="placeholder"/>
        </w:category>
        <w:types>
          <w:type w:val="bbPlcHdr"/>
        </w:types>
        <w:behaviors>
          <w:behavior w:val="content"/>
        </w:behaviors>
        <w:guid w:val="{702BA7B4-3EBC-4524-AFE4-F952232BF147}"/>
      </w:docPartPr>
      <w:docPartBody>
        <w:p w:rsidR="008D62EF" w:rsidRDefault="008D62EF" w:rsidP="008D62EF">
          <w:pPr>
            <w:pStyle w:val="FD92D84860B6407496C378B0B8075F77"/>
          </w:pPr>
          <w:r w:rsidRPr="00480B8B">
            <w:rPr>
              <w:rStyle w:val="placeholder1Char"/>
              <w:rFonts w:hint="eastAsia"/>
              <w:sz w:val="16"/>
              <w:szCs w:val="16"/>
            </w:rPr>
            <w:t>____</w:t>
          </w:r>
        </w:p>
      </w:docPartBody>
    </w:docPart>
    <w:docPart>
      <w:docPartPr>
        <w:name w:val="6C92DF040F184D6FBA456DB63A3BEA4A"/>
        <w:category>
          <w:name w:val="常规"/>
          <w:gallery w:val="placeholder"/>
        </w:category>
        <w:types>
          <w:type w:val="bbPlcHdr"/>
        </w:types>
        <w:behaviors>
          <w:behavior w:val="content"/>
        </w:behaviors>
        <w:guid w:val="{E5DBA50A-9A05-4324-BAA9-ECC48D84B439}"/>
      </w:docPartPr>
      <w:docPartBody>
        <w:p w:rsidR="008D62EF" w:rsidRDefault="008D62EF" w:rsidP="008D62EF">
          <w:pPr>
            <w:pStyle w:val="6C92DF040F184D6FBA456DB63A3BEA4A"/>
          </w:pPr>
          <w:r w:rsidRPr="00480B8B">
            <w:rPr>
              <w:rStyle w:val="placeholder1Char"/>
              <w:rFonts w:hint="eastAsia"/>
              <w:sz w:val="16"/>
              <w:szCs w:val="16"/>
            </w:rPr>
            <w:t>____</w:t>
          </w:r>
        </w:p>
      </w:docPartBody>
    </w:docPart>
    <w:docPart>
      <w:docPartPr>
        <w:name w:val="FB937FE5224E4E9FA8AA3281E9B545B8"/>
        <w:category>
          <w:name w:val="常规"/>
          <w:gallery w:val="placeholder"/>
        </w:category>
        <w:types>
          <w:type w:val="bbPlcHdr"/>
        </w:types>
        <w:behaviors>
          <w:behavior w:val="content"/>
        </w:behaviors>
        <w:guid w:val="{592950D5-3446-4D3A-B0C0-3682D18CBC28}"/>
      </w:docPartPr>
      <w:docPartBody>
        <w:p w:rsidR="008D62EF" w:rsidRDefault="008D62EF" w:rsidP="008D62EF">
          <w:pPr>
            <w:pStyle w:val="FB937FE5224E4E9FA8AA3281E9B545B8"/>
          </w:pPr>
          <w:r w:rsidRPr="00480B8B">
            <w:rPr>
              <w:rStyle w:val="placeholder1Char"/>
              <w:rFonts w:hint="eastAsia"/>
              <w:sz w:val="16"/>
              <w:szCs w:val="16"/>
            </w:rPr>
            <w:t>____</w:t>
          </w:r>
        </w:p>
      </w:docPartBody>
    </w:docPart>
    <w:docPart>
      <w:docPartPr>
        <w:name w:val="2E58CDA2F8184984ABBB42C1442481ED"/>
        <w:category>
          <w:name w:val="常规"/>
          <w:gallery w:val="placeholder"/>
        </w:category>
        <w:types>
          <w:type w:val="bbPlcHdr"/>
        </w:types>
        <w:behaviors>
          <w:behavior w:val="content"/>
        </w:behaviors>
        <w:guid w:val="{0D5D7EDC-8D4A-41F9-B10D-F311160CD0CA}"/>
      </w:docPartPr>
      <w:docPartBody>
        <w:p w:rsidR="008D62EF" w:rsidRDefault="008D62EF" w:rsidP="008D62EF">
          <w:pPr>
            <w:pStyle w:val="2E58CDA2F8184984ABBB42C1442481ED"/>
          </w:pPr>
          <w:r w:rsidRPr="00480B8B">
            <w:rPr>
              <w:rStyle w:val="placeholder1Char"/>
              <w:rFonts w:hint="eastAsia"/>
              <w:sz w:val="16"/>
              <w:szCs w:val="16"/>
            </w:rPr>
            <w:t>____</w:t>
          </w:r>
        </w:p>
      </w:docPartBody>
    </w:docPart>
    <w:docPart>
      <w:docPartPr>
        <w:name w:val="8C527DFC43A247BC9686DC38B9C8AF1B"/>
        <w:category>
          <w:name w:val="常规"/>
          <w:gallery w:val="placeholder"/>
        </w:category>
        <w:types>
          <w:type w:val="bbPlcHdr"/>
        </w:types>
        <w:behaviors>
          <w:behavior w:val="content"/>
        </w:behaviors>
        <w:guid w:val="{73057C53-F1C0-4468-98E5-F9A75121BFDE}"/>
      </w:docPartPr>
      <w:docPartBody>
        <w:p w:rsidR="008D62EF" w:rsidRDefault="008D62EF" w:rsidP="008D62EF">
          <w:pPr>
            <w:pStyle w:val="8C527DFC43A247BC9686DC38B9C8AF1B"/>
          </w:pPr>
          <w:r w:rsidRPr="00480B8B">
            <w:rPr>
              <w:rStyle w:val="placeholder1Char"/>
              <w:rFonts w:hint="eastAsia"/>
              <w:sz w:val="16"/>
              <w:szCs w:val="16"/>
            </w:rPr>
            <w:t>____</w:t>
          </w:r>
        </w:p>
      </w:docPartBody>
    </w:docPart>
    <w:docPart>
      <w:docPartPr>
        <w:name w:val="4F1D8936782F43A1883CFED20A6F6501"/>
        <w:category>
          <w:name w:val="常规"/>
          <w:gallery w:val="placeholder"/>
        </w:category>
        <w:types>
          <w:type w:val="bbPlcHdr"/>
        </w:types>
        <w:behaviors>
          <w:behavior w:val="content"/>
        </w:behaviors>
        <w:guid w:val="{34C56D3D-91CE-41CF-B64D-8F158EA40713}"/>
      </w:docPartPr>
      <w:docPartBody>
        <w:p w:rsidR="008D62EF" w:rsidRDefault="008D62EF" w:rsidP="008D62EF">
          <w:pPr>
            <w:pStyle w:val="4F1D8936782F43A1883CFED20A6F6501"/>
          </w:pPr>
          <w:r w:rsidRPr="00480B8B">
            <w:rPr>
              <w:rStyle w:val="placeholder1Char"/>
              <w:rFonts w:hint="eastAsia"/>
              <w:sz w:val="16"/>
              <w:szCs w:val="16"/>
            </w:rPr>
            <w:t>____</w:t>
          </w:r>
        </w:p>
      </w:docPartBody>
    </w:docPart>
    <w:docPart>
      <w:docPartPr>
        <w:name w:val="0AF5CDCA26B84521835AB221BEAE4299"/>
        <w:category>
          <w:name w:val="常规"/>
          <w:gallery w:val="placeholder"/>
        </w:category>
        <w:types>
          <w:type w:val="bbPlcHdr"/>
        </w:types>
        <w:behaviors>
          <w:behavior w:val="content"/>
        </w:behaviors>
        <w:guid w:val="{BB7930E2-9350-4916-B30E-9DCF28A35BB8}"/>
      </w:docPartPr>
      <w:docPartBody>
        <w:p w:rsidR="008D62EF" w:rsidRDefault="008D62EF" w:rsidP="008D62EF">
          <w:pPr>
            <w:pStyle w:val="0AF5CDCA26B84521835AB221BEAE4299"/>
          </w:pPr>
          <w:r w:rsidRPr="00480B8B">
            <w:rPr>
              <w:rStyle w:val="placeholder1Char"/>
              <w:rFonts w:hint="eastAsia"/>
              <w:sz w:val="16"/>
              <w:szCs w:val="16"/>
            </w:rPr>
            <w:t>____</w:t>
          </w:r>
        </w:p>
      </w:docPartBody>
    </w:docPart>
    <w:docPart>
      <w:docPartPr>
        <w:name w:val="A8AA7A4A89BE4A4599F4A6D2AC5362CC"/>
        <w:category>
          <w:name w:val="常规"/>
          <w:gallery w:val="placeholder"/>
        </w:category>
        <w:types>
          <w:type w:val="bbPlcHdr"/>
        </w:types>
        <w:behaviors>
          <w:behavior w:val="content"/>
        </w:behaviors>
        <w:guid w:val="{EDDAC225-C3EC-4055-9C48-40984F6DC1B5}"/>
      </w:docPartPr>
      <w:docPartBody>
        <w:p w:rsidR="008D62EF" w:rsidRDefault="008D62EF" w:rsidP="008D62EF">
          <w:pPr>
            <w:pStyle w:val="A8AA7A4A89BE4A4599F4A6D2AC5362CC"/>
          </w:pPr>
          <w:r w:rsidRPr="00480B8B">
            <w:rPr>
              <w:rStyle w:val="placeholder1Char"/>
              <w:rFonts w:hint="eastAsia"/>
              <w:sz w:val="16"/>
              <w:szCs w:val="16"/>
            </w:rPr>
            <w:t>____</w:t>
          </w:r>
        </w:p>
      </w:docPartBody>
    </w:docPart>
    <w:docPart>
      <w:docPartPr>
        <w:name w:val="F33DE38C3AE746628AE7A8A69E4AFCB2"/>
        <w:category>
          <w:name w:val="常规"/>
          <w:gallery w:val="placeholder"/>
        </w:category>
        <w:types>
          <w:type w:val="bbPlcHdr"/>
        </w:types>
        <w:behaviors>
          <w:behavior w:val="content"/>
        </w:behaviors>
        <w:guid w:val="{3D3CE552-9551-4323-850C-20B7008534C9}"/>
      </w:docPartPr>
      <w:docPartBody>
        <w:p w:rsidR="008D62EF" w:rsidRDefault="008D62EF" w:rsidP="008D62EF">
          <w:pPr>
            <w:pStyle w:val="F33DE38C3AE746628AE7A8A69E4AFCB2"/>
          </w:pPr>
          <w:r w:rsidRPr="00480B8B">
            <w:rPr>
              <w:rStyle w:val="placeholder1Char"/>
              <w:rFonts w:hint="eastAsia"/>
              <w:sz w:val="16"/>
              <w:szCs w:val="16"/>
            </w:rPr>
            <w:t>____</w:t>
          </w:r>
        </w:p>
      </w:docPartBody>
    </w:docPart>
    <w:docPart>
      <w:docPartPr>
        <w:name w:val="7A9F1BDECEB44B13A7E7622CB8E6FD1A"/>
        <w:category>
          <w:name w:val="常规"/>
          <w:gallery w:val="placeholder"/>
        </w:category>
        <w:types>
          <w:type w:val="bbPlcHdr"/>
        </w:types>
        <w:behaviors>
          <w:behavior w:val="content"/>
        </w:behaviors>
        <w:guid w:val="{3ECF3D71-FE7F-45B1-A9F3-D27835293A40}"/>
      </w:docPartPr>
      <w:docPartBody>
        <w:p w:rsidR="008D62EF" w:rsidRDefault="008D62EF" w:rsidP="008D62EF">
          <w:pPr>
            <w:pStyle w:val="7A9F1BDECEB44B13A7E7622CB8E6FD1A"/>
          </w:pPr>
          <w:r w:rsidRPr="00480B8B">
            <w:rPr>
              <w:rStyle w:val="placeholder1Char"/>
              <w:rFonts w:hint="eastAsia"/>
              <w:sz w:val="16"/>
              <w:szCs w:val="16"/>
            </w:rPr>
            <w:t>____</w:t>
          </w:r>
        </w:p>
      </w:docPartBody>
    </w:docPart>
    <w:docPart>
      <w:docPartPr>
        <w:name w:val="AAF29B66346C48C5B8CEA8C70DEDC735"/>
        <w:category>
          <w:name w:val="常规"/>
          <w:gallery w:val="placeholder"/>
        </w:category>
        <w:types>
          <w:type w:val="bbPlcHdr"/>
        </w:types>
        <w:behaviors>
          <w:behavior w:val="content"/>
        </w:behaviors>
        <w:guid w:val="{A78807FE-75C1-48D3-9B03-A915A9215ABB}"/>
      </w:docPartPr>
      <w:docPartBody>
        <w:p w:rsidR="008D62EF" w:rsidRDefault="008D62EF" w:rsidP="008D62EF">
          <w:pPr>
            <w:pStyle w:val="AAF29B66346C48C5B8CEA8C70DEDC735"/>
          </w:pPr>
          <w:r w:rsidRPr="00480B8B">
            <w:rPr>
              <w:rStyle w:val="placeholder1Char"/>
              <w:rFonts w:hint="eastAsia"/>
              <w:sz w:val="16"/>
              <w:szCs w:val="16"/>
            </w:rPr>
            <w:t>____</w:t>
          </w:r>
        </w:p>
      </w:docPartBody>
    </w:docPart>
    <w:docPart>
      <w:docPartPr>
        <w:name w:val="E0E61457606B4C4D84FF72DAAAC160EE"/>
        <w:category>
          <w:name w:val="常规"/>
          <w:gallery w:val="placeholder"/>
        </w:category>
        <w:types>
          <w:type w:val="bbPlcHdr"/>
        </w:types>
        <w:behaviors>
          <w:behavior w:val="content"/>
        </w:behaviors>
        <w:guid w:val="{778AB661-B372-4F04-9AAA-FB9865972009}"/>
      </w:docPartPr>
      <w:docPartBody>
        <w:p w:rsidR="008D62EF" w:rsidRDefault="008D62EF" w:rsidP="008D62EF">
          <w:pPr>
            <w:pStyle w:val="E0E61457606B4C4D84FF72DAAAC160EE"/>
          </w:pPr>
          <w:r w:rsidRPr="00480B8B">
            <w:rPr>
              <w:rStyle w:val="placeholder1Char"/>
              <w:rFonts w:hint="eastAsia"/>
              <w:sz w:val="16"/>
              <w:szCs w:val="16"/>
            </w:rPr>
            <w:t>____</w:t>
          </w:r>
        </w:p>
      </w:docPartBody>
    </w:docPart>
    <w:docPart>
      <w:docPartPr>
        <w:name w:val="BD71E5675A0E4F8AA3134E6F0A4F3498"/>
        <w:category>
          <w:name w:val="常规"/>
          <w:gallery w:val="placeholder"/>
        </w:category>
        <w:types>
          <w:type w:val="bbPlcHdr"/>
        </w:types>
        <w:behaviors>
          <w:behavior w:val="content"/>
        </w:behaviors>
        <w:guid w:val="{20261A65-E01E-4AC2-AAFA-1CA69ED528C6}"/>
      </w:docPartPr>
      <w:docPartBody>
        <w:p w:rsidR="008D62EF" w:rsidRDefault="008D62EF" w:rsidP="008D62EF">
          <w:pPr>
            <w:pStyle w:val="BD71E5675A0E4F8AA3134E6F0A4F3498"/>
          </w:pPr>
          <w:r w:rsidRPr="00480B8B">
            <w:rPr>
              <w:rStyle w:val="placeholder1Char"/>
              <w:rFonts w:hint="eastAsia"/>
              <w:sz w:val="16"/>
              <w:szCs w:val="16"/>
            </w:rPr>
            <w:t>____</w:t>
          </w:r>
        </w:p>
      </w:docPartBody>
    </w:docPart>
    <w:docPart>
      <w:docPartPr>
        <w:name w:val="11C326B9040C432DA1EB2DEA9099E9FE"/>
        <w:category>
          <w:name w:val="常规"/>
          <w:gallery w:val="placeholder"/>
        </w:category>
        <w:types>
          <w:type w:val="bbPlcHdr"/>
        </w:types>
        <w:behaviors>
          <w:behavior w:val="content"/>
        </w:behaviors>
        <w:guid w:val="{208B1C9D-2BBD-4CD6-A72E-15552E65CF22}"/>
      </w:docPartPr>
      <w:docPartBody>
        <w:p w:rsidR="008D62EF" w:rsidRDefault="008D62EF" w:rsidP="008D62EF">
          <w:pPr>
            <w:pStyle w:val="11C326B9040C432DA1EB2DEA9099E9FE"/>
          </w:pPr>
          <w:r w:rsidRPr="00480B8B">
            <w:rPr>
              <w:rStyle w:val="placeholder1Char"/>
              <w:rFonts w:hint="eastAsia"/>
              <w:sz w:val="16"/>
              <w:szCs w:val="16"/>
            </w:rPr>
            <w:t>____</w:t>
          </w:r>
        </w:p>
      </w:docPartBody>
    </w:docPart>
    <w:docPart>
      <w:docPartPr>
        <w:name w:val="F5562A78BD024285AF2BDBB96EFBD536"/>
        <w:category>
          <w:name w:val="常规"/>
          <w:gallery w:val="placeholder"/>
        </w:category>
        <w:types>
          <w:type w:val="bbPlcHdr"/>
        </w:types>
        <w:behaviors>
          <w:behavior w:val="content"/>
        </w:behaviors>
        <w:guid w:val="{650FE3AF-F199-4ACB-8460-E02C8CC4C0E8}"/>
      </w:docPartPr>
      <w:docPartBody>
        <w:p w:rsidR="008D62EF" w:rsidRDefault="008D62EF" w:rsidP="008D62EF">
          <w:pPr>
            <w:pStyle w:val="F5562A78BD024285AF2BDBB96EFBD536"/>
          </w:pPr>
          <w:r w:rsidRPr="00480B8B">
            <w:rPr>
              <w:rStyle w:val="placeholder1Char"/>
              <w:rFonts w:hint="eastAsia"/>
              <w:sz w:val="16"/>
              <w:szCs w:val="16"/>
            </w:rPr>
            <w:t>____</w:t>
          </w:r>
        </w:p>
      </w:docPartBody>
    </w:docPart>
    <w:docPart>
      <w:docPartPr>
        <w:name w:val="9A4BCAFA0C0D4AB5B2CB4D2191B83044"/>
        <w:category>
          <w:name w:val="常规"/>
          <w:gallery w:val="placeholder"/>
        </w:category>
        <w:types>
          <w:type w:val="bbPlcHdr"/>
        </w:types>
        <w:behaviors>
          <w:behavior w:val="content"/>
        </w:behaviors>
        <w:guid w:val="{58B4FCF0-C9B8-439A-8354-2F2E88934459}"/>
      </w:docPartPr>
      <w:docPartBody>
        <w:p w:rsidR="008D62EF" w:rsidRDefault="008D62EF" w:rsidP="008D62EF">
          <w:pPr>
            <w:pStyle w:val="9A4BCAFA0C0D4AB5B2CB4D2191B83044"/>
          </w:pPr>
          <w:r w:rsidRPr="00480B8B">
            <w:rPr>
              <w:rStyle w:val="placeholder1Char"/>
              <w:rFonts w:hint="eastAsia"/>
              <w:sz w:val="16"/>
              <w:szCs w:val="16"/>
            </w:rPr>
            <w:t>____</w:t>
          </w:r>
        </w:p>
      </w:docPartBody>
    </w:docPart>
    <w:docPart>
      <w:docPartPr>
        <w:name w:val="4213977DD8D04DD6A6EC5241CA7A677A"/>
        <w:category>
          <w:name w:val="常规"/>
          <w:gallery w:val="placeholder"/>
        </w:category>
        <w:types>
          <w:type w:val="bbPlcHdr"/>
        </w:types>
        <w:behaviors>
          <w:behavior w:val="content"/>
        </w:behaviors>
        <w:guid w:val="{EB745924-3AEA-4827-9024-1D6A9F47221B}"/>
      </w:docPartPr>
      <w:docPartBody>
        <w:p w:rsidR="008D62EF" w:rsidRDefault="008D62EF" w:rsidP="008D62EF">
          <w:pPr>
            <w:pStyle w:val="4213977DD8D04DD6A6EC5241CA7A677A"/>
          </w:pPr>
          <w:r w:rsidRPr="00480B8B">
            <w:rPr>
              <w:rStyle w:val="placeholder1Char"/>
              <w:rFonts w:hint="eastAsia"/>
              <w:sz w:val="16"/>
              <w:szCs w:val="16"/>
            </w:rPr>
            <w:t>____</w:t>
          </w:r>
        </w:p>
      </w:docPartBody>
    </w:docPart>
    <w:docPart>
      <w:docPartPr>
        <w:name w:val="C419E1C901674409877E29BBE18A47F8"/>
        <w:category>
          <w:name w:val="常规"/>
          <w:gallery w:val="placeholder"/>
        </w:category>
        <w:types>
          <w:type w:val="bbPlcHdr"/>
        </w:types>
        <w:behaviors>
          <w:behavior w:val="content"/>
        </w:behaviors>
        <w:guid w:val="{1A7D9BC0-A42C-4A5B-BBE7-BEDB0E13F153}"/>
      </w:docPartPr>
      <w:docPartBody>
        <w:p w:rsidR="008D62EF" w:rsidRDefault="008D62EF" w:rsidP="008D62EF">
          <w:pPr>
            <w:pStyle w:val="C419E1C901674409877E29BBE18A47F8"/>
          </w:pPr>
          <w:r w:rsidRPr="00A06E1A">
            <w:rPr>
              <w:rStyle w:val="placeholder1Char"/>
              <w:rFonts w:hint="eastAsia"/>
              <w:sz w:val="16"/>
              <w:szCs w:val="16"/>
            </w:rPr>
            <w:t>____</w:t>
          </w:r>
        </w:p>
      </w:docPartBody>
    </w:docPart>
    <w:docPart>
      <w:docPartPr>
        <w:name w:val="ED9E7DF6412B4485B9D4BB518D93A79F"/>
        <w:category>
          <w:name w:val="常规"/>
          <w:gallery w:val="placeholder"/>
        </w:category>
        <w:types>
          <w:type w:val="bbPlcHdr"/>
        </w:types>
        <w:behaviors>
          <w:behavior w:val="content"/>
        </w:behaviors>
        <w:guid w:val="{ED0C4ED7-7DB1-4BB2-8251-FF045222E0CB}"/>
      </w:docPartPr>
      <w:docPartBody>
        <w:p w:rsidR="008D62EF" w:rsidRDefault="008D62EF" w:rsidP="008D62EF">
          <w:pPr>
            <w:pStyle w:val="ED9E7DF6412B4485B9D4BB518D93A79F"/>
          </w:pPr>
          <w:r w:rsidRPr="00A06E1A">
            <w:rPr>
              <w:rStyle w:val="placeholder1Char"/>
              <w:rFonts w:hint="eastAsia"/>
              <w:sz w:val="16"/>
              <w:szCs w:val="16"/>
            </w:rPr>
            <w:t>____</w:t>
          </w:r>
        </w:p>
      </w:docPartBody>
    </w:docPart>
    <w:docPart>
      <w:docPartPr>
        <w:name w:val="5BB90421C6DD4D6489719EE4D0746640"/>
        <w:category>
          <w:name w:val="常规"/>
          <w:gallery w:val="placeholder"/>
        </w:category>
        <w:types>
          <w:type w:val="bbPlcHdr"/>
        </w:types>
        <w:behaviors>
          <w:behavior w:val="content"/>
        </w:behaviors>
        <w:guid w:val="{0B049137-A278-47CF-9C09-B4109E24A610}"/>
      </w:docPartPr>
      <w:docPartBody>
        <w:p w:rsidR="008D62EF" w:rsidRDefault="008D62EF" w:rsidP="008D62EF">
          <w:pPr>
            <w:pStyle w:val="5BB90421C6DD4D6489719EE4D0746640"/>
          </w:pPr>
          <w:r w:rsidRPr="00A06E1A">
            <w:rPr>
              <w:rStyle w:val="placeholder1Char"/>
              <w:rFonts w:hint="eastAsia"/>
              <w:sz w:val="16"/>
              <w:szCs w:val="16"/>
            </w:rPr>
            <w:t>____</w:t>
          </w:r>
        </w:p>
      </w:docPartBody>
    </w:docPart>
    <w:docPart>
      <w:docPartPr>
        <w:name w:val="705F055F94CC471AB53DC564725AA3F7"/>
        <w:category>
          <w:name w:val="常规"/>
          <w:gallery w:val="placeholder"/>
        </w:category>
        <w:types>
          <w:type w:val="bbPlcHdr"/>
        </w:types>
        <w:behaviors>
          <w:behavior w:val="content"/>
        </w:behaviors>
        <w:guid w:val="{5902CC65-73AC-4E31-87BB-B91586857484}"/>
      </w:docPartPr>
      <w:docPartBody>
        <w:p w:rsidR="008D62EF" w:rsidRDefault="008D62EF" w:rsidP="008D62EF">
          <w:pPr>
            <w:pStyle w:val="705F055F94CC471AB53DC564725AA3F7"/>
          </w:pPr>
          <w:r w:rsidRPr="00A06E1A">
            <w:rPr>
              <w:rStyle w:val="placeholder1Char"/>
              <w:rFonts w:hint="eastAsia"/>
              <w:sz w:val="16"/>
              <w:szCs w:val="16"/>
            </w:rPr>
            <w:t>____</w:t>
          </w:r>
        </w:p>
      </w:docPartBody>
    </w:docPart>
    <w:docPart>
      <w:docPartPr>
        <w:name w:val="6A65D76F3EEE4DA0A2DB193DAD69707C"/>
        <w:category>
          <w:name w:val="常规"/>
          <w:gallery w:val="placeholder"/>
        </w:category>
        <w:types>
          <w:type w:val="bbPlcHdr"/>
        </w:types>
        <w:behaviors>
          <w:behavior w:val="content"/>
        </w:behaviors>
        <w:guid w:val="{57BF3B7B-0550-4F9E-A330-29874C29A377}"/>
      </w:docPartPr>
      <w:docPartBody>
        <w:p w:rsidR="008D62EF" w:rsidRDefault="008D62EF" w:rsidP="008D62EF">
          <w:pPr>
            <w:pStyle w:val="6A65D76F3EEE4DA0A2DB193DAD69707C"/>
          </w:pPr>
          <w:r w:rsidRPr="00A06E1A">
            <w:rPr>
              <w:rStyle w:val="placeholder1Char"/>
              <w:rFonts w:hint="eastAsia"/>
              <w:sz w:val="16"/>
              <w:szCs w:val="16"/>
            </w:rPr>
            <w:t>____</w:t>
          </w:r>
        </w:p>
      </w:docPartBody>
    </w:docPart>
    <w:docPart>
      <w:docPartPr>
        <w:name w:val="88F7E60378D64865A49B4DC908BBDCD3"/>
        <w:category>
          <w:name w:val="常规"/>
          <w:gallery w:val="placeholder"/>
        </w:category>
        <w:types>
          <w:type w:val="bbPlcHdr"/>
        </w:types>
        <w:behaviors>
          <w:behavior w:val="content"/>
        </w:behaviors>
        <w:guid w:val="{082043CC-C79C-4466-8C42-E95D9D487CA0}"/>
      </w:docPartPr>
      <w:docPartBody>
        <w:p w:rsidR="008D62EF" w:rsidRDefault="008D62EF" w:rsidP="008D62EF">
          <w:pPr>
            <w:pStyle w:val="88F7E60378D64865A49B4DC908BBDCD3"/>
          </w:pPr>
          <w:r w:rsidRPr="00A06E1A">
            <w:rPr>
              <w:rStyle w:val="placeholder1Char"/>
              <w:rFonts w:hint="eastAsia"/>
              <w:sz w:val="16"/>
              <w:szCs w:val="16"/>
            </w:rPr>
            <w:t>____</w:t>
          </w:r>
        </w:p>
      </w:docPartBody>
    </w:docPart>
    <w:docPart>
      <w:docPartPr>
        <w:name w:val="709589903D1E485B96F298F898CF7666"/>
        <w:category>
          <w:name w:val="常规"/>
          <w:gallery w:val="placeholder"/>
        </w:category>
        <w:types>
          <w:type w:val="bbPlcHdr"/>
        </w:types>
        <w:behaviors>
          <w:behavior w:val="content"/>
        </w:behaviors>
        <w:guid w:val="{35AA5A18-956A-4AC2-9289-CCD2902EAFC2}"/>
      </w:docPartPr>
      <w:docPartBody>
        <w:p w:rsidR="008D62EF" w:rsidRDefault="008D62EF" w:rsidP="008D62EF">
          <w:pPr>
            <w:pStyle w:val="709589903D1E485B96F298F898CF7666"/>
          </w:pPr>
          <w:r w:rsidRPr="00A06E1A">
            <w:rPr>
              <w:rStyle w:val="placeholder1Char"/>
              <w:rFonts w:hint="eastAsia"/>
              <w:sz w:val="16"/>
              <w:szCs w:val="16"/>
            </w:rPr>
            <w:t>____</w:t>
          </w:r>
        </w:p>
      </w:docPartBody>
    </w:docPart>
    <w:docPart>
      <w:docPartPr>
        <w:name w:val="22667A36C0164FE18CD6A3BC0717043C"/>
        <w:category>
          <w:name w:val="常规"/>
          <w:gallery w:val="placeholder"/>
        </w:category>
        <w:types>
          <w:type w:val="bbPlcHdr"/>
        </w:types>
        <w:behaviors>
          <w:behavior w:val="content"/>
        </w:behaviors>
        <w:guid w:val="{F2FE0355-3588-4555-9734-C6CD9B6A5257}"/>
      </w:docPartPr>
      <w:docPartBody>
        <w:p w:rsidR="008D62EF" w:rsidRDefault="008D62EF" w:rsidP="008D62EF">
          <w:pPr>
            <w:pStyle w:val="22667A36C0164FE18CD6A3BC0717043C"/>
          </w:pPr>
          <w:r w:rsidRPr="00A06E1A">
            <w:rPr>
              <w:rStyle w:val="placeholder1Char"/>
              <w:rFonts w:hint="eastAsia"/>
              <w:sz w:val="16"/>
              <w:szCs w:val="16"/>
            </w:rPr>
            <w:t>____</w:t>
          </w:r>
        </w:p>
      </w:docPartBody>
    </w:docPart>
    <w:docPart>
      <w:docPartPr>
        <w:name w:val="2781D267A3D54B358BBE06D5EAB859F2"/>
        <w:category>
          <w:name w:val="常规"/>
          <w:gallery w:val="placeholder"/>
        </w:category>
        <w:types>
          <w:type w:val="bbPlcHdr"/>
        </w:types>
        <w:behaviors>
          <w:behavior w:val="content"/>
        </w:behaviors>
        <w:guid w:val="{BFC5A8B3-3A2D-4B0B-8950-99F472A452D1}"/>
      </w:docPartPr>
      <w:docPartBody>
        <w:p w:rsidR="008D62EF" w:rsidRDefault="008D62EF" w:rsidP="008D62EF">
          <w:pPr>
            <w:pStyle w:val="2781D267A3D54B358BBE06D5EAB859F2"/>
          </w:pPr>
          <w:r w:rsidRPr="00A06E1A">
            <w:rPr>
              <w:rStyle w:val="placeholder1Char"/>
              <w:rFonts w:hint="eastAsia"/>
              <w:sz w:val="16"/>
              <w:szCs w:val="16"/>
            </w:rPr>
            <w:t>____</w:t>
          </w:r>
        </w:p>
      </w:docPartBody>
    </w:docPart>
    <w:docPart>
      <w:docPartPr>
        <w:name w:val="509240EA3DA2405D8C4A462044A55854"/>
        <w:category>
          <w:name w:val="常规"/>
          <w:gallery w:val="placeholder"/>
        </w:category>
        <w:types>
          <w:type w:val="bbPlcHdr"/>
        </w:types>
        <w:behaviors>
          <w:behavior w:val="content"/>
        </w:behaviors>
        <w:guid w:val="{067E853A-86A0-458E-A140-D011D7442DAF}"/>
      </w:docPartPr>
      <w:docPartBody>
        <w:p w:rsidR="008D62EF" w:rsidRDefault="008D62EF" w:rsidP="008D62EF">
          <w:pPr>
            <w:pStyle w:val="509240EA3DA2405D8C4A462044A55854"/>
          </w:pPr>
          <w:r w:rsidRPr="00A06E1A">
            <w:rPr>
              <w:rStyle w:val="placeholder1Char"/>
              <w:rFonts w:hint="eastAsia"/>
              <w:sz w:val="16"/>
              <w:szCs w:val="16"/>
            </w:rPr>
            <w:t>____</w:t>
          </w:r>
        </w:p>
      </w:docPartBody>
    </w:docPart>
    <w:docPart>
      <w:docPartPr>
        <w:name w:val="95683304375D453A9EFE21F33A9DC71F"/>
        <w:category>
          <w:name w:val="常规"/>
          <w:gallery w:val="placeholder"/>
        </w:category>
        <w:types>
          <w:type w:val="bbPlcHdr"/>
        </w:types>
        <w:behaviors>
          <w:behavior w:val="content"/>
        </w:behaviors>
        <w:guid w:val="{1E5E4404-1F77-4F9A-A151-E89908614E7B}"/>
      </w:docPartPr>
      <w:docPartBody>
        <w:p w:rsidR="008D62EF" w:rsidRDefault="008D62EF" w:rsidP="008D62EF">
          <w:pPr>
            <w:pStyle w:val="95683304375D453A9EFE21F33A9DC71F"/>
          </w:pPr>
          <w:r w:rsidRPr="00A06E1A">
            <w:rPr>
              <w:rStyle w:val="placeholder1Char"/>
              <w:rFonts w:hint="eastAsia"/>
              <w:sz w:val="16"/>
              <w:szCs w:val="16"/>
            </w:rPr>
            <w:t>____</w:t>
          </w:r>
        </w:p>
      </w:docPartBody>
    </w:docPart>
    <w:docPart>
      <w:docPartPr>
        <w:name w:val="25B5E93E1DAD4DA9A60ABCE83136A666"/>
        <w:category>
          <w:name w:val="常规"/>
          <w:gallery w:val="placeholder"/>
        </w:category>
        <w:types>
          <w:type w:val="bbPlcHdr"/>
        </w:types>
        <w:behaviors>
          <w:behavior w:val="content"/>
        </w:behaviors>
        <w:guid w:val="{08B88139-5796-4FC6-9873-08D7D2B75AB7}"/>
      </w:docPartPr>
      <w:docPartBody>
        <w:p w:rsidR="008D62EF" w:rsidRDefault="008D62EF" w:rsidP="008D62EF">
          <w:pPr>
            <w:pStyle w:val="25B5E93E1DAD4DA9A60ABCE83136A666"/>
          </w:pPr>
          <w:r w:rsidRPr="00A06E1A">
            <w:rPr>
              <w:rStyle w:val="placeholder1Char"/>
              <w:rFonts w:hint="eastAsia"/>
              <w:sz w:val="16"/>
              <w:szCs w:val="16"/>
            </w:rPr>
            <w:t>____</w:t>
          </w:r>
        </w:p>
      </w:docPartBody>
    </w:docPart>
    <w:docPart>
      <w:docPartPr>
        <w:name w:val="AB7DB2B1C4B24D7EBFEBE690C523953A"/>
        <w:category>
          <w:name w:val="常规"/>
          <w:gallery w:val="placeholder"/>
        </w:category>
        <w:types>
          <w:type w:val="bbPlcHdr"/>
        </w:types>
        <w:behaviors>
          <w:behavior w:val="content"/>
        </w:behaviors>
        <w:guid w:val="{9B452C71-01BB-43B3-AE7D-8E1062760485}"/>
      </w:docPartPr>
      <w:docPartBody>
        <w:p w:rsidR="008D62EF" w:rsidRDefault="008D62EF" w:rsidP="008D62EF">
          <w:pPr>
            <w:pStyle w:val="AB7DB2B1C4B24D7EBFEBE690C523953A"/>
          </w:pPr>
          <w:r w:rsidRPr="00A06E1A">
            <w:rPr>
              <w:rStyle w:val="placeholder1Char"/>
              <w:rFonts w:hint="eastAsia"/>
              <w:sz w:val="16"/>
              <w:szCs w:val="16"/>
            </w:rPr>
            <w:t>____</w:t>
          </w:r>
        </w:p>
      </w:docPartBody>
    </w:docPart>
    <w:docPart>
      <w:docPartPr>
        <w:name w:val="C52ACF389AC24517887A0CA8C0F3E582"/>
        <w:category>
          <w:name w:val="常规"/>
          <w:gallery w:val="placeholder"/>
        </w:category>
        <w:types>
          <w:type w:val="bbPlcHdr"/>
        </w:types>
        <w:behaviors>
          <w:behavior w:val="content"/>
        </w:behaviors>
        <w:guid w:val="{6BC7261B-BB5C-4549-B396-4EB300DA60FF}"/>
      </w:docPartPr>
      <w:docPartBody>
        <w:p w:rsidR="008D62EF" w:rsidRDefault="008D62EF" w:rsidP="008D62EF">
          <w:pPr>
            <w:pStyle w:val="C52ACF389AC24517887A0CA8C0F3E582"/>
          </w:pPr>
          <w:r w:rsidRPr="00A06E1A">
            <w:rPr>
              <w:rStyle w:val="placeholder1Char"/>
              <w:rFonts w:hint="eastAsia"/>
              <w:sz w:val="16"/>
              <w:szCs w:val="16"/>
            </w:rPr>
            <w:t>____</w:t>
          </w:r>
        </w:p>
      </w:docPartBody>
    </w:docPart>
    <w:docPart>
      <w:docPartPr>
        <w:name w:val="F4B31C5800D04C29827F97A2E33F1869"/>
        <w:category>
          <w:name w:val="常规"/>
          <w:gallery w:val="placeholder"/>
        </w:category>
        <w:types>
          <w:type w:val="bbPlcHdr"/>
        </w:types>
        <w:behaviors>
          <w:behavior w:val="content"/>
        </w:behaviors>
        <w:guid w:val="{21ABF236-E5D3-4E83-9BE6-E4BAC24D0591}"/>
      </w:docPartPr>
      <w:docPartBody>
        <w:p w:rsidR="008D62EF" w:rsidRDefault="008D62EF" w:rsidP="008D62EF">
          <w:pPr>
            <w:pStyle w:val="F4B31C5800D04C29827F97A2E33F1869"/>
          </w:pPr>
          <w:r w:rsidRPr="00A06E1A">
            <w:rPr>
              <w:rStyle w:val="placeholder1Char"/>
              <w:rFonts w:hint="eastAsia"/>
              <w:sz w:val="16"/>
              <w:szCs w:val="16"/>
            </w:rPr>
            <w:t>____</w:t>
          </w:r>
        </w:p>
      </w:docPartBody>
    </w:docPart>
    <w:docPart>
      <w:docPartPr>
        <w:name w:val="45EECF50DF5340DD9519AD7B71E440A5"/>
        <w:category>
          <w:name w:val="常规"/>
          <w:gallery w:val="placeholder"/>
        </w:category>
        <w:types>
          <w:type w:val="bbPlcHdr"/>
        </w:types>
        <w:behaviors>
          <w:behavior w:val="content"/>
        </w:behaviors>
        <w:guid w:val="{D388D317-E45B-4B1F-9751-E6CE04DA9CC5}"/>
      </w:docPartPr>
      <w:docPartBody>
        <w:p w:rsidR="008D62EF" w:rsidRDefault="008D62EF" w:rsidP="008D62EF">
          <w:pPr>
            <w:pStyle w:val="45EECF50DF5340DD9519AD7B71E440A5"/>
          </w:pPr>
          <w:r w:rsidRPr="00A06E1A">
            <w:rPr>
              <w:rStyle w:val="placeholder1Char"/>
              <w:rFonts w:hint="eastAsia"/>
              <w:sz w:val="16"/>
              <w:szCs w:val="16"/>
            </w:rPr>
            <w:t>____</w:t>
          </w:r>
        </w:p>
      </w:docPartBody>
    </w:docPart>
    <w:docPart>
      <w:docPartPr>
        <w:name w:val="C18595C44D1C4598A063482672820AD0"/>
        <w:category>
          <w:name w:val="常规"/>
          <w:gallery w:val="placeholder"/>
        </w:category>
        <w:types>
          <w:type w:val="bbPlcHdr"/>
        </w:types>
        <w:behaviors>
          <w:behavior w:val="content"/>
        </w:behaviors>
        <w:guid w:val="{D927A6F1-2CDD-4CA4-816F-450DFEA4CCE0}"/>
      </w:docPartPr>
      <w:docPartBody>
        <w:p w:rsidR="008D62EF" w:rsidRDefault="008D62EF" w:rsidP="008D62EF">
          <w:pPr>
            <w:pStyle w:val="C18595C44D1C4598A063482672820AD0"/>
          </w:pPr>
          <w:r w:rsidRPr="00A06E1A">
            <w:rPr>
              <w:rStyle w:val="placeholder1Char"/>
              <w:rFonts w:hint="eastAsia"/>
              <w:sz w:val="16"/>
              <w:szCs w:val="16"/>
            </w:rPr>
            <w:t>____</w:t>
          </w:r>
        </w:p>
      </w:docPartBody>
    </w:docPart>
    <w:docPart>
      <w:docPartPr>
        <w:name w:val="45187F25E8F44918B5437B3918161413"/>
        <w:category>
          <w:name w:val="常规"/>
          <w:gallery w:val="placeholder"/>
        </w:category>
        <w:types>
          <w:type w:val="bbPlcHdr"/>
        </w:types>
        <w:behaviors>
          <w:behavior w:val="content"/>
        </w:behaviors>
        <w:guid w:val="{74A5B8FB-49E7-4B29-86E0-03325F32E76E}"/>
      </w:docPartPr>
      <w:docPartBody>
        <w:p w:rsidR="008D62EF" w:rsidRDefault="008D62EF" w:rsidP="008D62EF">
          <w:pPr>
            <w:pStyle w:val="45187F25E8F44918B5437B3918161413"/>
          </w:pPr>
          <w:r w:rsidRPr="00A06E1A">
            <w:rPr>
              <w:rStyle w:val="placeholder1Char"/>
              <w:rFonts w:hint="eastAsia"/>
              <w:sz w:val="16"/>
              <w:szCs w:val="16"/>
            </w:rPr>
            <w:t>____</w:t>
          </w:r>
        </w:p>
      </w:docPartBody>
    </w:docPart>
    <w:docPart>
      <w:docPartPr>
        <w:name w:val="8BEE18C692C14B93B2E30E721AC05DB1"/>
        <w:category>
          <w:name w:val="常规"/>
          <w:gallery w:val="placeholder"/>
        </w:category>
        <w:types>
          <w:type w:val="bbPlcHdr"/>
        </w:types>
        <w:behaviors>
          <w:behavior w:val="content"/>
        </w:behaviors>
        <w:guid w:val="{823CE663-F1B2-4652-98A5-16B2695F5CA5}"/>
      </w:docPartPr>
      <w:docPartBody>
        <w:p w:rsidR="008D62EF" w:rsidRDefault="008D62EF" w:rsidP="008D62EF">
          <w:pPr>
            <w:pStyle w:val="8BEE18C692C14B93B2E30E721AC05DB1"/>
          </w:pPr>
          <w:r w:rsidRPr="00A06E1A">
            <w:rPr>
              <w:rStyle w:val="placeholder1Char"/>
              <w:rFonts w:hint="eastAsia"/>
              <w:sz w:val="16"/>
              <w:szCs w:val="16"/>
            </w:rPr>
            <w:t>____</w:t>
          </w:r>
        </w:p>
      </w:docPartBody>
    </w:docPart>
    <w:docPart>
      <w:docPartPr>
        <w:name w:val="421AC301E67C451DA2ADD3E9BD19EE70"/>
        <w:category>
          <w:name w:val="常规"/>
          <w:gallery w:val="placeholder"/>
        </w:category>
        <w:types>
          <w:type w:val="bbPlcHdr"/>
        </w:types>
        <w:behaviors>
          <w:behavior w:val="content"/>
        </w:behaviors>
        <w:guid w:val="{8C23A4A9-B414-4D2B-8BCF-290A1BA17288}"/>
      </w:docPartPr>
      <w:docPartBody>
        <w:p w:rsidR="008D62EF" w:rsidRDefault="008D62EF" w:rsidP="008D62EF">
          <w:pPr>
            <w:pStyle w:val="421AC301E67C451DA2ADD3E9BD19EE70"/>
          </w:pPr>
          <w:r w:rsidRPr="00A06E1A">
            <w:rPr>
              <w:rStyle w:val="placeholder1Char"/>
              <w:rFonts w:hint="eastAsia"/>
              <w:sz w:val="16"/>
              <w:szCs w:val="16"/>
            </w:rPr>
            <w:t>____</w:t>
          </w:r>
        </w:p>
      </w:docPartBody>
    </w:docPart>
    <w:docPart>
      <w:docPartPr>
        <w:name w:val="E12EFEEECB224131A66763C54EAD1372"/>
        <w:category>
          <w:name w:val="常规"/>
          <w:gallery w:val="placeholder"/>
        </w:category>
        <w:types>
          <w:type w:val="bbPlcHdr"/>
        </w:types>
        <w:behaviors>
          <w:behavior w:val="content"/>
        </w:behaviors>
        <w:guid w:val="{0652538C-B472-4E1A-8C2D-7E125A8C0AC7}"/>
      </w:docPartPr>
      <w:docPartBody>
        <w:p w:rsidR="008D62EF" w:rsidRDefault="008D62EF" w:rsidP="008D62EF">
          <w:pPr>
            <w:pStyle w:val="E12EFEEECB224131A66763C54EAD1372"/>
          </w:pPr>
          <w:r w:rsidRPr="00A06E1A">
            <w:rPr>
              <w:rStyle w:val="placeholder1Char"/>
              <w:rFonts w:hint="eastAsia"/>
              <w:sz w:val="16"/>
              <w:szCs w:val="16"/>
            </w:rPr>
            <w:t>____</w:t>
          </w:r>
        </w:p>
      </w:docPartBody>
    </w:docPart>
    <w:docPart>
      <w:docPartPr>
        <w:name w:val="925D5A469011469DAA0C0BF585EF472F"/>
        <w:category>
          <w:name w:val="常规"/>
          <w:gallery w:val="placeholder"/>
        </w:category>
        <w:types>
          <w:type w:val="bbPlcHdr"/>
        </w:types>
        <w:behaviors>
          <w:behavior w:val="content"/>
        </w:behaviors>
        <w:guid w:val="{633E3AC6-879D-4237-AD28-BE9CE3102E59}"/>
      </w:docPartPr>
      <w:docPartBody>
        <w:p w:rsidR="008D62EF" w:rsidRDefault="008D62EF" w:rsidP="008D62EF">
          <w:pPr>
            <w:pStyle w:val="925D5A469011469DAA0C0BF585EF472F"/>
          </w:pPr>
          <w:r w:rsidRPr="00A06E1A">
            <w:rPr>
              <w:rStyle w:val="placeholder1Char"/>
              <w:rFonts w:hint="eastAsia"/>
              <w:sz w:val="16"/>
              <w:szCs w:val="16"/>
            </w:rPr>
            <w:t>____</w:t>
          </w:r>
        </w:p>
      </w:docPartBody>
    </w:docPart>
    <w:docPart>
      <w:docPartPr>
        <w:name w:val="DAF2209E65324662AAF2BE4A0F60214E"/>
        <w:category>
          <w:name w:val="常规"/>
          <w:gallery w:val="placeholder"/>
        </w:category>
        <w:types>
          <w:type w:val="bbPlcHdr"/>
        </w:types>
        <w:behaviors>
          <w:behavior w:val="content"/>
        </w:behaviors>
        <w:guid w:val="{A6E0FC09-8E3C-4E85-B7B4-979C563B10A2}"/>
      </w:docPartPr>
      <w:docPartBody>
        <w:p w:rsidR="008D62EF" w:rsidRDefault="008D62EF" w:rsidP="008D62EF">
          <w:pPr>
            <w:pStyle w:val="DAF2209E65324662AAF2BE4A0F60214E"/>
          </w:pPr>
          <w:r w:rsidRPr="00A06E1A">
            <w:rPr>
              <w:rStyle w:val="placeholder1Char"/>
              <w:rFonts w:hint="eastAsia"/>
              <w:sz w:val="16"/>
              <w:szCs w:val="16"/>
            </w:rPr>
            <w:t>____</w:t>
          </w:r>
        </w:p>
      </w:docPartBody>
    </w:docPart>
    <w:docPart>
      <w:docPartPr>
        <w:name w:val="FC0B7C1EA7B24EB3BDF45D5457C5D5D6"/>
        <w:category>
          <w:name w:val="常规"/>
          <w:gallery w:val="placeholder"/>
        </w:category>
        <w:types>
          <w:type w:val="bbPlcHdr"/>
        </w:types>
        <w:behaviors>
          <w:behavior w:val="content"/>
        </w:behaviors>
        <w:guid w:val="{E04A2C05-1891-43AC-999D-303E37AF4095}"/>
      </w:docPartPr>
      <w:docPartBody>
        <w:p w:rsidR="008D62EF" w:rsidRDefault="008D62EF" w:rsidP="008D62EF">
          <w:pPr>
            <w:pStyle w:val="FC0B7C1EA7B24EB3BDF45D5457C5D5D6"/>
          </w:pPr>
          <w:r w:rsidRPr="00A06E1A">
            <w:rPr>
              <w:rStyle w:val="placeholder1Char"/>
              <w:rFonts w:hint="eastAsia"/>
              <w:sz w:val="16"/>
              <w:szCs w:val="16"/>
            </w:rPr>
            <w:t>____</w:t>
          </w:r>
        </w:p>
      </w:docPartBody>
    </w:docPart>
    <w:docPart>
      <w:docPartPr>
        <w:name w:val="AF82469A3E2645DC9553A50EF6410023"/>
        <w:category>
          <w:name w:val="常规"/>
          <w:gallery w:val="placeholder"/>
        </w:category>
        <w:types>
          <w:type w:val="bbPlcHdr"/>
        </w:types>
        <w:behaviors>
          <w:behavior w:val="content"/>
        </w:behaviors>
        <w:guid w:val="{1E75C66A-D004-40E9-939F-582ED85CBAC4}"/>
      </w:docPartPr>
      <w:docPartBody>
        <w:p w:rsidR="008D62EF" w:rsidRDefault="008D62EF" w:rsidP="008D62EF">
          <w:pPr>
            <w:pStyle w:val="AF82469A3E2645DC9553A50EF6410023"/>
          </w:pPr>
          <w:r w:rsidRPr="00A06E1A">
            <w:rPr>
              <w:rStyle w:val="placeholder1Char"/>
              <w:rFonts w:hint="eastAsia"/>
              <w:sz w:val="16"/>
              <w:szCs w:val="16"/>
            </w:rPr>
            <w:t>____</w:t>
          </w:r>
        </w:p>
      </w:docPartBody>
    </w:docPart>
    <w:docPart>
      <w:docPartPr>
        <w:name w:val="A597B123D7E84F09A559810A9A74B463"/>
        <w:category>
          <w:name w:val="常规"/>
          <w:gallery w:val="placeholder"/>
        </w:category>
        <w:types>
          <w:type w:val="bbPlcHdr"/>
        </w:types>
        <w:behaviors>
          <w:behavior w:val="content"/>
        </w:behaviors>
        <w:guid w:val="{5BFF942F-507C-4F55-8389-7CE241D9522A}"/>
      </w:docPartPr>
      <w:docPartBody>
        <w:p w:rsidR="008D62EF" w:rsidRDefault="008D62EF" w:rsidP="008D62EF">
          <w:pPr>
            <w:pStyle w:val="A597B123D7E84F09A559810A9A74B463"/>
          </w:pPr>
          <w:r w:rsidRPr="00A06E1A">
            <w:rPr>
              <w:rStyle w:val="placeholder1Char"/>
              <w:rFonts w:hint="eastAsia"/>
              <w:sz w:val="16"/>
              <w:szCs w:val="16"/>
            </w:rPr>
            <w:t>____</w:t>
          </w:r>
        </w:p>
      </w:docPartBody>
    </w:docPart>
    <w:docPart>
      <w:docPartPr>
        <w:name w:val="D2B8FF7EF2D349E281E3DEACEF777FE8"/>
        <w:category>
          <w:name w:val="常规"/>
          <w:gallery w:val="placeholder"/>
        </w:category>
        <w:types>
          <w:type w:val="bbPlcHdr"/>
        </w:types>
        <w:behaviors>
          <w:behavior w:val="content"/>
        </w:behaviors>
        <w:guid w:val="{14277455-78C6-42DE-AA0C-835F438B3B30}"/>
      </w:docPartPr>
      <w:docPartBody>
        <w:p w:rsidR="008D62EF" w:rsidRDefault="008D62EF" w:rsidP="008D62EF">
          <w:pPr>
            <w:pStyle w:val="D2B8FF7EF2D349E281E3DEACEF777FE8"/>
          </w:pPr>
          <w:r w:rsidRPr="00A06E1A">
            <w:rPr>
              <w:rStyle w:val="placeholder1Char"/>
              <w:rFonts w:hint="eastAsia"/>
              <w:sz w:val="16"/>
              <w:szCs w:val="16"/>
            </w:rPr>
            <w:t>____</w:t>
          </w:r>
        </w:p>
      </w:docPartBody>
    </w:docPart>
    <w:docPart>
      <w:docPartPr>
        <w:name w:val="888FE7A5288045F1BE3C8F1CAA5905F0"/>
        <w:category>
          <w:name w:val="常规"/>
          <w:gallery w:val="placeholder"/>
        </w:category>
        <w:types>
          <w:type w:val="bbPlcHdr"/>
        </w:types>
        <w:behaviors>
          <w:behavior w:val="content"/>
        </w:behaviors>
        <w:guid w:val="{75A18041-6058-498B-94F7-C7DF179AC7DA}"/>
      </w:docPartPr>
      <w:docPartBody>
        <w:p w:rsidR="008D62EF" w:rsidRDefault="008D62EF" w:rsidP="008D62EF">
          <w:pPr>
            <w:pStyle w:val="888FE7A5288045F1BE3C8F1CAA5905F0"/>
          </w:pPr>
          <w:r w:rsidRPr="00A06E1A">
            <w:rPr>
              <w:rStyle w:val="placeholder1Char"/>
              <w:rFonts w:hint="eastAsia"/>
              <w:sz w:val="16"/>
              <w:szCs w:val="16"/>
            </w:rPr>
            <w:t>____</w:t>
          </w:r>
        </w:p>
      </w:docPartBody>
    </w:docPart>
    <w:docPart>
      <w:docPartPr>
        <w:name w:val="35A64E20D334466D9656A58234BB2F7B"/>
        <w:category>
          <w:name w:val="常规"/>
          <w:gallery w:val="placeholder"/>
        </w:category>
        <w:types>
          <w:type w:val="bbPlcHdr"/>
        </w:types>
        <w:behaviors>
          <w:behavior w:val="content"/>
        </w:behaviors>
        <w:guid w:val="{B8B76FAE-C21F-4F3F-A1A8-ED6B16F525CE}"/>
      </w:docPartPr>
      <w:docPartBody>
        <w:p w:rsidR="008D62EF" w:rsidRDefault="008D62EF" w:rsidP="008D62EF">
          <w:pPr>
            <w:pStyle w:val="35A64E20D334466D9656A58234BB2F7B"/>
          </w:pPr>
          <w:r w:rsidRPr="00A06E1A">
            <w:rPr>
              <w:rStyle w:val="placeholder1Char"/>
              <w:rFonts w:hint="eastAsia"/>
              <w:sz w:val="16"/>
              <w:szCs w:val="16"/>
            </w:rPr>
            <w:t>____</w:t>
          </w:r>
        </w:p>
      </w:docPartBody>
    </w:docPart>
    <w:docPart>
      <w:docPartPr>
        <w:name w:val="A6AE09C8F3E54C048AC32AF06FE2525D"/>
        <w:category>
          <w:name w:val="常规"/>
          <w:gallery w:val="placeholder"/>
        </w:category>
        <w:types>
          <w:type w:val="bbPlcHdr"/>
        </w:types>
        <w:behaviors>
          <w:behavior w:val="content"/>
        </w:behaviors>
        <w:guid w:val="{A408084C-0BF5-4A9A-9701-9664BE73A251}"/>
      </w:docPartPr>
      <w:docPartBody>
        <w:p w:rsidR="008D62EF" w:rsidRDefault="008D62EF" w:rsidP="008D62EF">
          <w:pPr>
            <w:pStyle w:val="A6AE09C8F3E54C048AC32AF06FE2525D"/>
          </w:pPr>
          <w:r w:rsidRPr="00A06E1A">
            <w:rPr>
              <w:rStyle w:val="placeholder1Char"/>
              <w:rFonts w:hint="eastAsia"/>
              <w:sz w:val="16"/>
              <w:szCs w:val="16"/>
            </w:rPr>
            <w:t>____</w:t>
          </w:r>
        </w:p>
      </w:docPartBody>
    </w:docPart>
    <w:docPart>
      <w:docPartPr>
        <w:name w:val="35D2FC00B5EF4180842AC89BFAB92F45"/>
        <w:category>
          <w:name w:val="常规"/>
          <w:gallery w:val="placeholder"/>
        </w:category>
        <w:types>
          <w:type w:val="bbPlcHdr"/>
        </w:types>
        <w:behaviors>
          <w:behavior w:val="content"/>
        </w:behaviors>
        <w:guid w:val="{50103EC9-CE79-4E50-8DC0-D9443447D97E}"/>
      </w:docPartPr>
      <w:docPartBody>
        <w:p w:rsidR="008D62EF" w:rsidRDefault="008D62EF" w:rsidP="008D62EF">
          <w:pPr>
            <w:pStyle w:val="35D2FC00B5EF4180842AC89BFAB92F45"/>
          </w:pPr>
          <w:r w:rsidRPr="00A06E1A">
            <w:rPr>
              <w:rStyle w:val="placeholder1Char"/>
              <w:rFonts w:hint="eastAsia"/>
              <w:sz w:val="16"/>
              <w:szCs w:val="16"/>
            </w:rPr>
            <w:t>____</w:t>
          </w:r>
        </w:p>
      </w:docPartBody>
    </w:docPart>
    <w:docPart>
      <w:docPartPr>
        <w:name w:val="06B17BFB01774F7B9F3E0D9E662EA7D0"/>
        <w:category>
          <w:name w:val="常规"/>
          <w:gallery w:val="placeholder"/>
        </w:category>
        <w:types>
          <w:type w:val="bbPlcHdr"/>
        </w:types>
        <w:behaviors>
          <w:behavior w:val="content"/>
        </w:behaviors>
        <w:guid w:val="{42F8FB1E-1A53-4181-A2F5-8E5A4B93D2CE}"/>
      </w:docPartPr>
      <w:docPartBody>
        <w:p w:rsidR="008D62EF" w:rsidRDefault="008D62EF" w:rsidP="008D62EF">
          <w:pPr>
            <w:pStyle w:val="06B17BFB01774F7B9F3E0D9E662EA7D0"/>
          </w:pPr>
          <w:r w:rsidRPr="00A06E1A">
            <w:rPr>
              <w:rStyle w:val="placeholder1Char"/>
              <w:rFonts w:hint="eastAsia"/>
              <w:sz w:val="16"/>
              <w:szCs w:val="16"/>
            </w:rPr>
            <w:t>____</w:t>
          </w:r>
        </w:p>
      </w:docPartBody>
    </w:docPart>
    <w:docPart>
      <w:docPartPr>
        <w:name w:val="B20F008C7571415598AAC4BDAA195DC7"/>
        <w:category>
          <w:name w:val="常规"/>
          <w:gallery w:val="placeholder"/>
        </w:category>
        <w:types>
          <w:type w:val="bbPlcHdr"/>
        </w:types>
        <w:behaviors>
          <w:behavior w:val="content"/>
        </w:behaviors>
        <w:guid w:val="{D33EF5B4-CCB8-4C96-AC3D-7D7D05CA00A0}"/>
      </w:docPartPr>
      <w:docPartBody>
        <w:p w:rsidR="008D62EF" w:rsidRDefault="008D62EF" w:rsidP="008D62EF">
          <w:pPr>
            <w:pStyle w:val="B20F008C7571415598AAC4BDAA195DC7"/>
          </w:pPr>
          <w:r w:rsidRPr="00A06E1A">
            <w:rPr>
              <w:rStyle w:val="placeholder1Char"/>
              <w:rFonts w:hint="eastAsia"/>
              <w:sz w:val="16"/>
              <w:szCs w:val="16"/>
            </w:rPr>
            <w:t>____</w:t>
          </w:r>
        </w:p>
      </w:docPartBody>
    </w:docPart>
    <w:docPart>
      <w:docPartPr>
        <w:name w:val="2A4149772F834138816F24A5C3A214EB"/>
        <w:category>
          <w:name w:val="常规"/>
          <w:gallery w:val="placeholder"/>
        </w:category>
        <w:types>
          <w:type w:val="bbPlcHdr"/>
        </w:types>
        <w:behaviors>
          <w:behavior w:val="content"/>
        </w:behaviors>
        <w:guid w:val="{AA482CBE-18C1-4C2A-BBA7-ACEE5007F158}"/>
      </w:docPartPr>
      <w:docPartBody>
        <w:p w:rsidR="008D62EF" w:rsidRDefault="008D62EF" w:rsidP="008D62EF">
          <w:pPr>
            <w:pStyle w:val="2A4149772F834138816F24A5C3A214EB"/>
          </w:pPr>
          <w:r w:rsidRPr="00A06E1A">
            <w:rPr>
              <w:rStyle w:val="placeholder1Char"/>
              <w:rFonts w:hint="eastAsia"/>
              <w:sz w:val="16"/>
              <w:szCs w:val="16"/>
            </w:rPr>
            <w:t>____</w:t>
          </w:r>
        </w:p>
      </w:docPartBody>
    </w:docPart>
    <w:docPart>
      <w:docPartPr>
        <w:name w:val="CB343A61CF0345AE81D2643CE3E8153D"/>
        <w:category>
          <w:name w:val="常规"/>
          <w:gallery w:val="placeholder"/>
        </w:category>
        <w:types>
          <w:type w:val="bbPlcHdr"/>
        </w:types>
        <w:behaviors>
          <w:behavior w:val="content"/>
        </w:behaviors>
        <w:guid w:val="{67287C79-31A9-4DBA-8DDD-A3A42D603175}"/>
      </w:docPartPr>
      <w:docPartBody>
        <w:p w:rsidR="008D62EF" w:rsidRDefault="008D62EF" w:rsidP="008D62EF">
          <w:pPr>
            <w:pStyle w:val="CB343A61CF0345AE81D2643CE3E8153D"/>
          </w:pPr>
          <w:r w:rsidRPr="00A06E1A">
            <w:rPr>
              <w:rStyle w:val="placeholder1Char"/>
              <w:rFonts w:hint="eastAsia"/>
              <w:sz w:val="16"/>
              <w:szCs w:val="16"/>
            </w:rPr>
            <w:t>____</w:t>
          </w:r>
        </w:p>
      </w:docPartBody>
    </w:docPart>
    <w:docPart>
      <w:docPartPr>
        <w:name w:val="033C46AF9C0B427C92FDAE622802EDCD"/>
        <w:category>
          <w:name w:val="常规"/>
          <w:gallery w:val="placeholder"/>
        </w:category>
        <w:types>
          <w:type w:val="bbPlcHdr"/>
        </w:types>
        <w:behaviors>
          <w:behavior w:val="content"/>
        </w:behaviors>
        <w:guid w:val="{E2FCF8E0-291B-4623-9382-92B81E4A7F52}"/>
      </w:docPartPr>
      <w:docPartBody>
        <w:p w:rsidR="008D62EF" w:rsidRDefault="008D62EF" w:rsidP="008D62EF">
          <w:pPr>
            <w:pStyle w:val="033C46AF9C0B427C92FDAE622802EDCD"/>
          </w:pPr>
          <w:r w:rsidRPr="00A06E1A">
            <w:rPr>
              <w:rStyle w:val="placeholder1Char"/>
              <w:rFonts w:hint="eastAsia"/>
              <w:sz w:val="16"/>
              <w:szCs w:val="16"/>
            </w:rPr>
            <w:t>____</w:t>
          </w:r>
        </w:p>
      </w:docPartBody>
    </w:docPart>
    <w:docPart>
      <w:docPartPr>
        <w:name w:val="84A98B38CFE744A78700BC2B4FF1E49B"/>
        <w:category>
          <w:name w:val="常规"/>
          <w:gallery w:val="placeholder"/>
        </w:category>
        <w:types>
          <w:type w:val="bbPlcHdr"/>
        </w:types>
        <w:behaviors>
          <w:behavior w:val="content"/>
        </w:behaviors>
        <w:guid w:val="{B4628821-FF71-4C15-8330-A038E0CFAE3A}"/>
      </w:docPartPr>
      <w:docPartBody>
        <w:p w:rsidR="008D62EF" w:rsidRDefault="008D62EF" w:rsidP="008D62EF">
          <w:pPr>
            <w:pStyle w:val="84A98B38CFE744A78700BC2B4FF1E49B"/>
          </w:pPr>
          <w:r w:rsidRPr="00A06E1A">
            <w:rPr>
              <w:rStyle w:val="placeholder1Char"/>
              <w:rFonts w:hint="eastAsia"/>
              <w:sz w:val="16"/>
              <w:szCs w:val="16"/>
            </w:rPr>
            <w:t>____</w:t>
          </w:r>
        </w:p>
      </w:docPartBody>
    </w:docPart>
    <w:docPart>
      <w:docPartPr>
        <w:name w:val="5A2C7FD8C2E545B1A3D21A3402BA5828"/>
        <w:category>
          <w:name w:val="常规"/>
          <w:gallery w:val="placeholder"/>
        </w:category>
        <w:types>
          <w:type w:val="bbPlcHdr"/>
        </w:types>
        <w:behaviors>
          <w:behavior w:val="content"/>
        </w:behaviors>
        <w:guid w:val="{84CE2E48-C91E-4649-B84E-0E0B15BC4F7F}"/>
      </w:docPartPr>
      <w:docPartBody>
        <w:p w:rsidR="008D62EF" w:rsidRDefault="008D62EF" w:rsidP="008D62EF">
          <w:pPr>
            <w:pStyle w:val="5A2C7FD8C2E545B1A3D21A3402BA5828"/>
          </w:pPr>
          <w:r w:rsidRPr="00A06E1A">
            <w:rPr>
              <w:rStyle w:val="placeholder1Char"/>
              <w:rFonts w:hint="eastAsia"/>
              <w:sz w:val="16"/>
              <w:szCs w:val="16"/>
            </w:rPr>
            <w:t>____</w:t>
          </w:r>
        </w:p>
      </w:docPartBody>
    </w:docPart>
    <w:docPart>
      <w:docPartPr>
        <w:name w:val="9A2A8FB4B9714F5093DBF89F3D78865C"/>
        <w:category>
          <w:name w:val="常规"/>
          <w:gallery w:val="placeholder"/>
        </w:category>
        <w:types>
          <w:type w:val="bbPlcHdr"/>
        </w:types>
        <w:behaviors>
          <w:behavior w:val="content"/>
        </w:behaviors>
        <w:guid w:val="{95471CBD-46C8-4487-9C54-03103D856F12}"/>
      </w:docPartPr>
      <w:docPartBody>
        <w:p w:rsidR="008D62EF" w:rsidRDefault="008D62EF" w:rsidP="008D62EF">
          <w:pPr>
            <w:pStyle w:val="9A2A8FB4B9714F5093DBF89F3D78865C"/>
          </w:pPr>
          <w:r w:rsidRPr="00A06E1A">
            <w:rPr>
              <w:rStyle w:val="placeholder1Char"/>
              <w:rFonts w:hint="eastAsia"/>
              <w:sz w:val="16"/>
              <w:szCs w:val="16"/>
            </w:rPr>
            <w:t>____</w:t>
          </w:r>
        </w:p>
      </w:docPartBody>
    </w:docPart>
    <w:docPart>
      <w:docPartPr>
        <w:name w:val="DB6F216470D64136BC0DB10B50AEF5BB"/>
        <w:category>
          <w:name w:val="常规"/>
          <w:gallery w:val="placeholder"/>
        </w:category>
        <w:types>
          <w:type w:val="bbPlcHdr"/>
        </w:types>
        <w:behaviors>
          <w:behavior w:val="content"/>
        </w:behaviors>
        <w:guid w:val="{FEB9D0FA-16FD-4565-8A58-790E0F5014E2}"/>
      </w:docPartPr>
      <w:docPartBody>
        <w:p w:rsidR="008D62EF" w:rsidRDefault="008D62EF" w:rsidP="008D62EF">
          <w:pPr>
            <w:pStyle w:val="DB6F216470D64136BC0DB10B50AEF5BB"/>
          </w:pPr>
          <w:r w:rsidRPr="00A06E1A">
            <w:rPr>
              <w:rStyle w:val="placeholder1Char"/>
              <w:rFonts w:hint="eastAsia"/>
              <w:sz w:val="16"/>
              <w:szCs w:val="16"/>
            </w:rPr>
            <w:t>____</w:t>
          </w:r>
        </w:p>
      </w:docPartBody>
    </w:docPart>
    <w:docPart>
      <w:docPartPr>
        <w:name w:val="180136987BC3446A959AD5C72FB081A0"/>
        <w:category>
          <w:name w:val="常规"/>
          <w:gallery w:val="placeholder"/>
        </w:category>
        <w:types>
          <w:type w:val="bbPlcHdr"/>
        </w:types>
        <w:behaviors>
          <w:behavior w:val="content"/>
        </w:behaviors>
        <w:guid w:val="{531D2BCE-FCDC-4CD2-A2C2-49AA9D65F5C6}"/>
      </w:docPartPr>
      <w:docPartBody>
        <w:p w:rsidR="008D62EF" w:rsidRDefault="008D62EF" w:rsidP="008D62EF">
          <w:pPr>
            <w:pStyle w:val="180136987BC3446A959AD5C72FB081A0"/>
          </w:pPr>
          <w:r w:rsidRPr="00A06E1A">
            <w:rPr>
              <w:rStyle w:val="placeholder1Char"/>
              <w:rFonts w:hint="eastAsia"/>
              <w:sz w:val="16"/>
              <w:szCs w:val="16"/>
            </w:rPr>
            <w:t>____</w:t>
          </w:r>
        </w:p>
      </w:docPartBody>
    </w:docPart>
    <w:docPart>
      <w:docPartPr>
        <w:name w:val="22A421FEC9D14F37B065850328B066B3"/>
        <w:category>
          <w:name w:val="常规"/>
          <w:gallery w:val="placeholder"/>
        </w:category>
        <w:types>
          <w:type w:val="bbPlcHdr"/>
        </w:types>
        <w:behaviors>
          <w:behavior w:val="content"/>
        </w:behaviors>
        <w:guid w:val="{6AEFCC3D-96AC-49BD-965F-0E87C85CE232}"/>
      </w:docPartPr>
      <w:docPartBody>
        <w:p w:rsidR="008D62EF" w:rsidRDefault="008D62EF" w:rsidP="008D62EF">
          <w:pPr>
            <w:pStyle w:val="22A421FEC9D14F37B065850328B066B3"/>
          </w:pPr>
          <w:r w:rsidRPr="00A06E1A">
            <w:rPr>
              <w:rStyle w:val="placeholder1Char"/>
              <w:rFonts w:hint="eastAsia"/>
              <w:sz w:val="16"/>
              <w:szCs w:val="16"/>
            </w:rPr>
            <w:t>____</w:t>
          </w:r>
        </w:p>
      </w:docPartBody>
    </w:docPart>
    <w:docPart>
      <w:docPartPr>
        <w:name w:val="F79A2A8D3411473CAF1C5264B04F428A"/>
        <w:category>
          <w:name w:val="常规"/>
          <w:gallery w:val="placeholder"/>
        </w:category>
        <w:types>
          <w:type w:val="bbPlcHdr"/>
        </w:types>
        <w:behaviors>
          <w:behavior w:val="content"/>
        </w:behaviors>
        <w:guid w:val="{C9B4857C-8B9A-4FD7-9195-59C1ADE003B4}"/>
      </w:docPartPr>
      <w:docPartBody>
        <w:p w:rsidR="008D62EF" w:rsidRDefault="008D62EF" w:rsidP="008D62EF">
          <w:pPr>
            <w:pStyle w:val="F79A2A8D3411473CAF1C5264B04F428A"/>
          </w:pPr>
          <w:r w:rsidRPr="00A06E1A">
            <w:rPr>
              <w:rStyle w:val="placeholder1Char"/>
              <w:rFonts w:hint="eastAsia"/>
              <w:sz w:val="16"/>
              <w:szCs w:val="16"/>
            </w:rPr>
            <w:t>____</w:t>
          </w:r>
        </w:p>
      </w:docPartBody>
    </w:docPart>
    <w:docPart>
      <w:docPartPr>
        <w:name w:val="37A22EFBE1CE4E55812E09697852314D"/>
        <w:category>
          <w:name w:val="常规"/>
          <w:gallery w:val="placeholder"/>
        </w:category>
        <w:types>
          <w:type w:val="bbPlcHdr"/>
        </w:types>
        <w:behaviors>
          <w:behavior w:val="content"/>
        </w:behaviors>
        <w:guid w:val="{B7F3D4BC-467E-428E-85C1-9F917266328C}"/>
      </w:docPartPr>
      <w:docPartBody>
        <w:p w:rsidR="008D62EF" w:rsidRDefault="008D62EF" w:rsidP="008D62EF">
          <w:pPr>
            <w:pStyle w:val="37A22EFBE1CE4E55812E09697852314D"/>
          </w:pPr>
          <w:r w:rsidRPr="00A06E1A">
            <w:rPr>
              <w:rStyle w:val="placeholder1Char"/>
              <w:rFonts w:hint="eastAsia"/>
              <w:sz w:val="16"/>
              <w:szCs w:val="16"/>
            </w:rPr>
            <w:t>____</w:t>
          </w:r>
        </w:p>
      </w:docPartBody>
    </w:docPart>
    <w:docPart>
      <w:docPartPr>
        <w:name w:val="65DFE451BF8C4A3CB1247BABE95A0239"/>
        <w:category>
          <w:name w:val="常规"/>
          <w:gallery w:val="placeholder"/>
        </w:category>
        <w:types>
          <w:type w:val="bbPlcHdr"/>
        </w:types>
        <w:behaviors>
          <w:behavior w:val="content"/>
        </w:behaviors>
        <w:guid w:val="{C06B82E8-6459-4D62-9ED3-EF6D682B35B6}"/>
      </w:docPartPr>
      <w:docPartBody>
        <w:p w:rsidR="008D62EF" w:rsidRDefault="008D62EF" w:rsidP="008D62EF">
          <w:pPr>
            <w:pStyle w:val="65DFE451BF8C4A3CB1247BABE95A0239"/>
          </w:pPr>
          <w:r w:rsidRPr="00A06E1A">
            <w:rPr>
              <w:rStyle w:val="placeholder1Char"/>
              <w:rFonts w:hint="eastAsia"/>
              <w:sz w:val="16"/>
              <w:szCs w:val="16"/>
            </w:rPr>
            <w:t>____</w:t>
          </w:r>
        </w:p>
      </w:docPartBody>
    </w:docPart>
    <w:docPart>
      <w:docPartPr>
        <w:name w:val="FFD36B8A1770486D98BB92114B87C8E5"/>
        <w:category>
          <w:name w:val="常规"/>
          <w:gallery w:val="placeholder"/>
        </w:category>
        <w:types>
          <w:type w:val="bbPlcHdr"/>
        </w:types>
        <w:behaviors>
          <w:behavior w:val="content"/>
        </w:behaviors>
        <w:guid w:val="{04A7D73E-D633-4C25-BE9B-833CF4EA35C9}"/>
      </w:docPartPr>
      <w:docPartBody>
        <w:p w:rsidR="008D62EF" w:rsidRDefault="008D62EF" w:rsidP="008D62EF">
          <w:pPr>
            <w:pStyle w:val="FFD36B8A1770486D98BB92114B87C8E5"/>
          </w:pPr>
          <w:r w:rsidRPr="00A06E1A">
            <w:rPr>
              <w:rStyle w:val="placeholder1Char"/>
              <w:rFonts w:hint="eastAsia"/>
              <w:sz w:val="16"/>
              <w:szCs w:val="16"/>
            </w:rPr>
            <w:t>____</w:t>
          </w:r>
        </w:p>
      </w:docPartBody>
    </w:docPart>
    <w:docPart>
      <w:docPartPr>
        <w:name w:val="84159A429CF54BDFA01BE9D186685B5E"/>
        <w:category>
          <w:name w:val="常规"/>
          <w:gallery w:val="placeholder"/>
        </w:category>
        <w:types>
          <w:type w:val="bbPlcHdr"/>
        </w:types>
        <w:behaviors>
          <w:behavior w:val="content"/>
        </w:behaviors>
        <w:guid w:val="{F90D322A-31D4-40F7-87DB-A035E0489CF5}"/>
      </w:docPartPr>
      <w:docPartBody>
        <w:p w:rsidR="008D62EF" w:rsidRDefault="008D62EF" w:rsidP="008D62EF">
          <w:pPr>
            <w:pStyle w:val="84159A429CF54BDFA01BE9D186685B5E"/>
          </w:pPr>
          <w:r w:rsidRPr="00A06E1A">
            <w:rPr>
              <w:rStyle w:val="placeholder1Char"/>
              <w:rFonts w:hint="eastAsia"/>
              <w:sz w:val="16"/>
              <w:szCs w:val="16"/>
            </w:rPr>
            <w:t>____</w:t>
          </w:r>
        </w:p>
      </w:docPartBody>
    </w:docPart>
    <w:docPart>
      <w:docPartPr>
        <w:name w:val="C34036437EF1462C8787F94778C6F0BA"/>
        <w:category>
          <w:name w:val="常规"/>
          <w:gallery w:val="placeholder"/>
        </w:category>
        <w:types>
          <w:type w:val="bbPlcHdr"/>
        </w:types>
        <w:behaviors>
          <w:behavior w:val="content"/>
        </w:behaviors>
        <w:guid w:val="{457934AA-EE54-46A5-9A91-D50F601E8358}"/>
      </w:docPartPr>
      <w:docPartBody>
        <w:p w:rsidR="008D62EF" w:rsidRDefault="008D62EF" w:rsidP="008D62EF">
          <w:pPr>
            <w:pStyle w:val="C34036437EF1462C8787F94778C6F0BA"/>
          </w:pPr>
          <w:r w:rsidRPr="00A06E1A">
            <w:rPr>
              <w:rStyle w:val="placeholder1Char"/>
              <w:rFonts w:hint="eastAsia"/>
              <w:sz w:val="16"/>
              <w:szCs w:val="16"/>
            </w:rPr>
            <w:t>____</w:t>
          </w:r>
        </w:p>
      </w:docPartBody>
    </w:docPart>
    <w:docPart>
      <w:docPartPr>
        <w:name w:val="30919ADB68F84285A82075520E1468A4"/>
        <w:category>
          <w:name w:val="常规"/>
          <w:gallery w:val="placeholder"/>
        </w:category>
        <w:types>
          <w:type w:val="bbPlcHdr"/>
        </w:types>
        <w:behaviors>
          <w:behavior w:val="content"/>
        </w:behaviors>
        <w:guid w:val="{78F6692B-1CBB-4705-B940-F344C8E10B40}"/>
      </w:docPartPr>
      <w:docPartBody>
        <w:p w:rsidR="008D62EF" w:rsidRDefault="008D62EF" w:rsidP="008D62EF">
          <w:pPr>
            <w:pStyle w:val="30919ADB68F84285A82075520E1468A4"/>
          </w:pPr>
          <w:r w:rsidRPr="00A06E1A">
            <w:rPr>
              <w:rStyle w:val="placeholder1Char"/>
              <w:rFonts w:hint="eastAsia"/>
              <w:sz w:val="16"/>
              <w:szCs w:val="16"/>
            </w:rPr>
            <w:t>____</w:t>
          </w:r>
        </w:p>
      </w:docPartBody>
    </w:docPart>
    <w:docPart>
      <w:docPartPr>
        <w:name w:val="DD22AFF41F9E4750929C409C3D7A71B5"/>
        <w:category>
          <w:name w:val="常规"/>
          <w:gallery w:val="placeholder"/>
        </w:category>
        <w:types>
          <w:type w:val="bbPlcHdr"/>
        </w:types>
        <w:behaviors>
          <w:behavior w:val="content"/>
        </w:behaviors>
        <w:guid w:val="{EF709CF6-D9E9-4CE1-8810-83C66DA1B375}"/>
      </w:docPartPr>
      <w:docPartBody>
        <w:p w:rsidR="008D62EF" w:rsidRDefault="008D62EF" w:rsidP="008D62EF">
          <w:pPr>
            <w:pStyle w:val="DD22AFF41F9E4750929C409C3D7A71B5"/>
          </w:pPr>
          <w:r w:rsidRPr="00A06E1A">
            <w:rPr>
              <w:rStyle w:val="placeholder1Char"/>
              <w:rFonts w:hint="eastAsia"/>
              <w:sz w:val="16"/>
              <w:szCs w:val="16"/>
            </w:rPr>
            <w:t>____</w:t>
          </w:r>
        </w:p>
      </w:docPartBody>
    </w:docPart>
    <w:docPart>
      <w:docPartPr>
        <w:name w:val="3F51F27BE6084F82B3845438AF56F19A"/>
        <w:category>
          <w:name w:val="常规"/>
          <w:gallery w:val="placeholder"/>
        </w:category>
        <w:types>
          <w:type w:val="bbPlcHdr"/>
        </w:types>
        <w:behaviors>
          <w:behavior w:val="content"/>
        </w:behaviors>
        <w:guid w:val="{05CCC33E-D5B2-4A9B-A10F-994C10243229}"/>
      </w:docPartPr>
      <w:docPartBody>
        <w:p w:rsidR="008D62EF" w:rsidRDefault="008D62EF" w:rsidP="008D62EF">
          <w:pPr>
            <w:pStyle w:val="3F51F27BE6084F82B3845438AF56F19A"/>
          </w:pPr>
          <w:r w:rsidRPr="00A06E1A">
            <w:rPr>
              <w:rStyle w:val="placeholder1Char"/>
              <w:rFonts w:hint="eastAsia"/>
              <w:sz w:val="16"/>
              <w:szCs w:val="16"/>
            </w:rPr>
            <w:t>____</w:t>
          </w:r>
        </w:p>
      </w:docPartBody>
    </w:docPart>
    <w:docPart>
      <w:docPartPr>
        <w:name w:val="80CECDD81D114C48BB7AD2640E43C58B"/>
        <w:category>
          <w:name w:val="常规"/>
          <w:gallery w:val="placeholder"/>
        </w:category>
        <w:types>
          <w:type w:val="bbPlcHdr"/>
        </w:types>
        <w:behaviors>
          <w:behavior w:val="content"/>
        </w:behaviors>
        <w:guid w:val="{EC060FF6-072E-476E-843F-2357ED221DDC}"/>
      </w:docPartPr>
      <w:docPartBody>
        <w:p w:rsidR="008D62EF" w:rsidRDefault="008D62EF" w:rsidP="008D62EF">
          <w:pPr>
            <w:pStyle w:val="80CECDD81D114C48BB7AD2640E43C58B"/>
          </w:pPr>
          <w:r w:rsidRPr="00A06E1A">
            <w:rPr>
              <w:rStyle w:val="placeholder1Char"/>
              <w:rFonts w:hint="eastAsia"/>
              <w:sz w:val="16"/>
              <w:szCs w:val="16"/>
            </w:rPr>
            <w:t>____</w:t>
          </w:r>
        </w:p>
      </w:docPartBody>
    </w:docPart>
    <w:docPart>
      <w:docPartPr>
        <w:name w:val="677107703FAF42668F464B7A0748174F"/>
        <w:category>
          <w:name w:val="常规"/>
          <w:gallery w:val="placeholder"/>
        </w:category>
        <w:types>
          <w:type w:val="bbPlcHdr"/>
        </w:types>
        <w:behaviors>
          <w:behavior w:val="content"/>
        </w:behaviors>
        <w:guid w:val="{470604AD-AF87-4CB5-8332-352B3B594E5A}"/>
      </w:docPartPr>
      <w:docPartBody>
        <w:p w:rsidR="008D62EF" w:rsidRDefault="008D62EF" w:rsidP="008D62EF">
          <w:pPr>
            <w:pStyle w:val="677107703FAF42668F464B7A0748174F"/>
          </w:pPr>
          <w:r w:rsidRPr="00A06E1A">
            <w:rPr>
              <w:rStyle w:val="placeholder1Char"/>
              <w:rFonts w:hint="eastAsia"/>
              <w:sz w:val="16"/>
              <w:szCs w:val="16"/>
            </w:rPr>
            <w:t>____</w:t>
          </w:r>
        </w:p>
      </w:docPartBody>
    </w:docPart>
    <w:docPart>
      <w:docPartPr>
        <w:name w:val="D4DB7E983ACF4E7B83CF88830746ED28"/>
        <w:category>
          <w:name w:val="常规"/>
          <w:gallery w:val="placeholder"/>
        </w:category>
        <w:types>
          <w:type w:val="bbPlcHdr"/>
        </w:types>
        <w:behaviors>
          <w:behavior w:val="content"/>
        </w:behaviors>
        <w:guid w:val="{DF2DD1A1-601B-44C1-BAB5-7AD6C2B81700}"/>
      </w:docPartPr>
      <w:docPartBody>
        <w:p w:rsidR="008D62EF" w:rsidRDefault="008D62EF" w:rsidP="008D62EF">
          <w:pPr>
            <w:pStyle w:val="D4DB7E983ACF4E7B83CF88830746ED28"/>
          </w:pPr>
          <w:r w:rsidRPr="00A06E1A">
            <w:rPr>
              <w:rStyle w:val="placeholder1Char"/>
              <w:rFonts w:hint="eastAsia"/>
              <w:sz w:val="16"/>
              <w:szCs w:val="16"/>
            </w:rPr>
            <w:t>____</w:t>
          </w:r>
        </w:p>
      </w:docPartBody>
    </w:docPart>
    <w:docPart>
      <w:docPartPr>
        <w:name w:val="7031459BA9504F28BCECBCFA5FE24BE4"/>
        <w:category>
          <w:name w:val="常规"/>
          <w:gallery w:val="placeholder"/>
        </w:category>
        <w:types>
          <w:type w:val="bbPlcHdr"/>
        </w:types>
        <w:behaviors>
          <w:behavior w:val="content"/>
        </w:behaviors>
        <w:guid w:val="{378CB620-ED58-4784-B065-E269D3240F59}"/>
      </w:docPartPr>
      <w:docPartBody>
        <w:p w:rsidR="008D62EF" w:rsidRDefault="008D62EF" w:rsidP="008D62EF">
          <w:pPr>
            <w:pStyle w:val="7031459BA9504F28BCECBCFA5FE24BE4"/>
          </w:pPr>
          <w:r w:rsidRPr="00A06E1A">
            <w:rPr>
              <w:rStyle w:val="placeholder1Char"/>
              <w:rFonts w:hint="eastAsia"/>
              <w:sz w:val="16"/>
              <w:szCs w:val="16"/>
            </w:rPr>
            <w:t>____</w:t>
          </w:r>
        </w:p>
      </w:docPartBody>
    </w:docPart>
    <w:docPart>
      <w:docPartPr>
        <w:name w:val="3F939FDB225C4B4FAA1FFAC91356983E"/>
        <w:category>
          <w:name w:val="常规"/>
          <w:gallery w:val="placeholder"/>
        </w:category>
        <w:types>
          <w:type w:val="bbPlcHdr"/>
        </w:types>
        <w:behaviors>
          <w:behavior w:val="content"/>
        </w:behaviors>
        <w:guid w:val="{C3A51F44-5D2B-4A55-8BD0-9B4C2D16AF73}"/>
      </w:docPartPr>
      <w:docPartBody>
        <w:p w:rsidR="008D62EF" w:rsidRDefault="008D62EF" w:rsidP="008D62EF">
          <w:pPr>
            <w:pStyle w:val="3F939FDB225C4B4FAA1FFAC91356983E"/>
          </w:pPr>
          <w:r w:rsidRPr="00A06E1A">
            <w:rPr>
              <w:rStyle w:val="placeholder1Char"/>
              <w:rFonts w:hint="eastAsia"/>
              <w:sz w:val="16"/>
              <w:szCs w:val="16"/>
            </w:rPr>
            <w:t>____</w:t>
          </w:r>
        </w:p>
      </w:docPartBody>
    </w:docPart>
    <w:docPart>
      <w:docPartPr>
        <w:name w:val="79EC18927B6A487BA55124FC1DA6586F"/>
        <w:category>
          <w:name w:val="常规"/>
          <w:gallery w:val="placeholder"/>
        </w:category>
        <w:types>
          <w:type w:val="bbPlcHdr"/>
        </w:types>
        <w:behaviors>
          <w:behavior w:val="content"/>
        </w:behaviors>
        <w:guid w:val="{8CF7E2A3-C9AC-4ED3-9C21-EAB41B814520}"/>
      </w:docPartPr>
      <w:docPartBody>
        <w:p w:rsidR="008D62EF" w:rsidRDefault="008D62EF" w:rsidP="008D62EF">
          <w:pPr>
            <w:pStyle w:val="79EC18927B6A487BA55124FC1DA6586F"/>
          </w:pPr>
          <w:r w:rsidRPr="00A06E1A">
            <w:rPr>
              <w:rStyle w:val="placeholder1Char"/>
              <w:rFonts w:hint="eastAsia"/>
              <w:sz w:val="16"/>
              <w:szCs w:val="16"/>
            </w:rPr>
            <w:t>____</w:t>
          </w:r>
        </w:p>
      </w:docPartBody>
    </w:docPart>
    <w:docPart>
      <w:docPartPr>
        <w:name w:val="A844E27125E24B73895933FF00C5572F"/>
        <w:category>
          <w:name w:val="常规"/>
          <w:gallery w:val="placeholder"/>
        </w:category>
        <w:types>
          <w:type w:val="bbPlcHdr"/>
        </w:types>
        <w:behaviors>
          <w:behavior w:val="content"/>
        </w:behaviors>
        <w:guid w:val="{18DF69EE-D1C5-4E8B-944C-6A3E5FB3854D}"/>
      </w:docPartPr>
      <w:docPartBody>
        <w:p w:rsidR="008D62EF" w:rsidRDefault="008D62EF" w:rsidP="008D62EF">
          <w:pPr>
            <w:pStyle w:val="A844E27125E24B73895933FF00C5572F"/>
          </w:pPr>
          <w:r w:rsidRPr="00A06E1A">
            <w:rPr>
              <w:rStyle w:val="placeholder1Char"/>
              <w:rFonts w:hint="eastAsia"/>
              <w:sz w:val="16"/>
              <w:szCs w:val="16"/>
            </w:rPr>
            <w:t>____</w:t>
          </w:r>
        </w:p>
      </w:docPartBody>
    </w:docPart>
    <w:docPart>
      <w:docPartPr>
        <w:name w:val="00D38A793CA34FB1A6C4C3578BCB9129"/>
        <w:category>
          <w:name w:val="常规"/>
          <w:gallery w:val="placeholder"/>
        </w:category>
        <w:types>
          <w:type w:val="bbPlcHdr"/>
        </w:types>
        <w:behaviors>
          <w:behavior w:val="content"/>
        </w:behaviors>
        <w:guid w:val="{FAED3F2B-50B5-4E92-9158-989B63BFE26A}"/>
      </w:docPartPr>
      <w:docPartBody>
        <w:p w:rsidR="008D62EF" w:rsidRDefault="008D62EF" w:rsidP="008D62EF">
          <w:pPr>
            <w:pStyle w:val="00D38A793CA34FB1A6C4C3578BCB9129"/>
          </w:pPr>
          <w:r w:rsidRPr="00A06E1A">
            <w:rPr>
              <w:rStyle w:val="placeholder1Char"/>
              <w:rFonts w:hint="eastAsia"/>
              <w:sz w:val="16"/>
              <w:szCs w:val="16"/>
            </w:rPr>
            <w:t>____</w:t>
          </w:r>
        </w:p>
      </w:docPartBody>
    </w:docPart>
    <w:docPart>
      <w:docPartPr>
        <w:name w:val="F5AAA6F28D814A878068934A6BC8DEE4"/>
        <w:category>
          <w:name w:val="常规"/>
          <w:gallery w:val="placeholder"/>
        </w:category>
        <w:types>
          <w:type w:val="bbPlcHdr"/>
        </w:types>
        <w:behaviors>
          <w:behavior w:val="content"/>
        </w:behaviors>
        <w:guid w:val="{0162881E-BC62-4661-9597-7AF3E1DDF1F6}"/>
      </w:docPartPr>
      <w:docPartBody>
        <w:p w:rsidR="008D62EF" w:rsidRDefault="008D62EF" w:rsidP="008D62EF">
          <w:pPr>
            <w:pStyle w:val="F5AAA6F28D814A878068934A6BC8DEE4"/>
          </w:pPr>
          <w:r w:rsidRPr="00A06E1A">
            <w:rPr>
              <w:rStyle w:val="placeholder1Char"/>
              <w:rFonts w:hint="eastAsia"/>
              <w:sz w:val="16"/>
              <w:szCs w:val="16"/>
            </w:rPr>
            <w:t>____</w:t>
          </w:r>
        </w:p>
      </w:docPartBody>
    </w:docPart>
    <w:docPart>
      <w:docPartPr>
        <w:name w:val="6DA7A784524C4F13A81567744195CC34"/>
        <w:category>
          <w:name w:val="常规"/>
          <w:gallery w:val="placeholder"/>
        </w:category>
        <w:types>
          <w:type w:val="bbPlcHdr"/>
        </w:types>
        <w:behaviors>
          <w:behavior w:val="content"/>
        </w:behaviors>
        <w:guid w:val="{E5250617-24B4-4473-A55E-FFEAF3981A33}"/>
      </w:docPartPr>
      <w:docPartBody>
        <w:p w:rsidR="008D62EF" w:rsidRDefault="008D62EF" w:rsidP="008D62EF">
          <w:pPr>
            <w:pStyle w:val="6DA7A784524C4F13A81567744195CC34"/>
          </w:pPr>
          <w:r w:rsidRPr="00A06E1A">
            <w:rPr>
              <w:rStyle w:val="placeholder1Char"/>
              <w:rFonts w:hint="eastAsia"/>
              <w:sz w:val="16"/>
              <w:szCs w:val="16"/>
            </w:rPr>
            <w:t>____</w:t>
          </w:r>
        </w:p>
      </w:docPartBody>
    </w:docPart>
    <w:docPart>
      <w:docPartPr>
        <w:name w:val="275F2DA5DEE8419BB232D66C19A78441"/>
        <w:category>
          <w:name w:val="常规"/>
          <w:gallery w:val="placeholder"/>
        </w:category>
        <w:types>
          <w:type w:val="bbPlcHdr"/>
        </w:types>
        <w:behaviors>
          <w:behavior w:val="content"/>
        </w:behaviors>
        <w:guid w:val="{45C484B2-6944-4C6B-BA1D-50F2AC2C03BE}"/>
      </w:docPartPr>
      <w:docPartBody>
        <w:p w:rsidR="008D62EF" w:rsidRDefault="008D62EF" w:rsidP="008D62EF">
          <w:pPr>
            <w:pStyle w:val="275F2DA5DEE8419BB232D66C19A78441"/>
          </w:pPr>
          <w:r w:rsidRPr="00A06E1A">
            <w:rPr>
              <w:rStyle w:val="placeholder1Char"/>
              <w:rFonts w:hint="eastAsia"/>
              <w:sz w:val="16"/>
              <w:szCs w:val="16"/>
            </w:rPr>
            <w:t>____</w:t>
          </w:r>
        </w:p>
      </w:docPartBody>
    </w:docPart>
    <w:docPart>
      <w:docPartPr>
        <w:name w:val="59158B4FAECD472FB33C9BF7CB510491"/>
        <w:category>
          <w:name w:val="常规"/>
          <w:gallery w:val="placeholder"/>
        </w:category>
        <w:types>
          <w:type w:val="bbPlcHdr"/>
        </w:types>
        <w:behaviors>
          <w:behavior w:val="content"/>
        </w:behaviors>
        <w:guid w:val="{C81A465E-622A-44DD-BBE9-3A46930A39A9}"/>
      </w:docPartPr>
      <w:docPartBody>
        <w:p w:rsidR="008D62EF" w:rsidRDefault="008D62EF" w:rsidP="008D62EF">
          <w:pPr>
            <w:pStyle w:val="59158B4FAECD472FB33C9BF7CB510491"/>
          </w:pPr>
          <w:r w:rsidRPr="00A06E1A">
            <w:rPr>
              <w:rStyle w:val="placeholder1Char"/>
              <w:rFonts w:hint="eastAsia"/>
              <w:sz w:val="16"/>
              <w:szCs w:val="16"/>
            </w:rPr>
            <w:t>____</w:t>
          </w:r>
        </w:p>
      </w:docPartBody>
    </w:docPart>
    <w:docPart>
      <w:docPartPr>
        <w:name w:val="4A51388FECEE40728F1711754925CA99"/>
        <w:category>
          <w:name w:val="常规"/>
          <w:gallery w:val="placeholder"/>
        </w:category>
        <w:types>
          <w:type w:val="bbPlcHdr"/>
        </w:types>
        <w:behaviors>
          <w:behavior w:val="content"/>
        </w:behaviors>
        <w:guid w:val="{DD45C540-BA9B-47A0-906A-688799FD7BD5}"/>
      </w:docPartPr>
      <w:docPartBody>
        <w:p w:rsidR="008D62EF" w:rsidRDefault="008D62EF" w:rsidP="008D62EF">
          <w:pPr>
            <w:pStyle w:val="4A51388FECEE40728F1711754925CA99"/>
          </w:pPr>
          <w:r w:rsidRPr="00A06E1A">
            <w:rPr>
              <w:rStyle w:val="placeholder1Char"/>
              <w:rFonts w:hint="eastAsia"/>
              <w:sz w:val="16"/>
              <w:szCs w:val="16"/>
            </w:rPr>
            <w:t>____</w:t>
          </w:r>
        </w:p>
      </w:docPartBody>
    </w:docPart>
    <w:docPart>
      <w:docPartPr>
        <w:name w:val="69193271326948D78084A11E49936ABD"/>
        <w:category>
          <w:name w:val="常规"/>
          <w:gallery w:val="placeholder"/>
        </w:category>
        <w:types>
          <w:type w:val="bbPlcHdr"/>
        </w:types>
        <w:behaviors>
          <w:behavior w:val="content"/>
        </w:behaviors>
        <w:guid w:val="{69F96EFC-54E8-497C-996D-533E7B7B9E1E}"/>
      </w:docPartPr>
      <w:docPartBody>
        <w:p w:rsidR="008D62EF" w:rsidRDefault="008D62EF" w:rsidP="008D62EF">
          <w:pPr>
            <w:pStyle w:val="69193271326948D78084A11E49936ABD"/>
          </w:pPr>
          <w:r w:rsidRPr="00A06E1A">
            <w:rPr>
              <w:rStyle w:val="placeholder1Char"/>
              <w:rFonts w:hint="eastAsia"/>
              <w:sz w:val="16"/>
              <w:szCs w:val="16"/>
            </w:rPr>
            <w:t>____</w:t>
          </w:r>
        </w:p>
      </w:docPartBody>
    </w:docPart>
    <w:docPart>
      <w:docPartPr>
        <w:name w:val="BF97B232F5C54164869899EE956EE481"/>
        <w:category>
          <w:name w:val="常规"/>
          <w:gallery w:val="placeholder"/>
        </w:category>
        <w:types>
          <w:type w:val="bbPlcHdr"/>
        </w:types>
        <w:behaviors>
          <w:behavior w:val="content"/>
        </w:behaviors>
        <w:guid w:val="{44AB13B6-111F-48AE-A4BE-D62754A7A80F}"/>
      </w:docPartPr>
      <w:docPartBody>
        <w:p w:rsidR="008D62EF" w:rsidRDefault="008D62EF" w:rsidP="008D62EF">
          <w:pPr>
            <w:pStyle w:val="BF97B232F5C54164869899EE956EE481"/>
          </w:pPr>
          <w:r w:rsidRPr="00A06E1A">
            <w:rPr>
              <w:rStyle w:val="placeholder1Char"/>
              <w:rFonts w:hint="eastAsia"/>
              <w:sz w:val="16"/>
              <w:szCs w:val="16"/>
            </w:rPr>
            <w:t>____</w:t>
          </w:r>
        </w:p>
      </w:docPartBody>
    </w:docPart>
    <w:docPart>
      <w:docPartPr>
        <w:name w:val="9A69615BB3CA494FBDFCEE0F9BC74061"/>
        <w:category>
          <w:name w:val="常规"/>
          <w:gallery w:val="placeholder"/>
        </w:category>
        <w:types>
          <w:type w:val="bbPlcHdr"/>
        </w:types>
        <w:behaviors>
          <w:behavior w:val="content"/>
        </w:behaviors>
        <w:guid w:val="{BA9BBBD7-865B-4A16-96A3-1847A5E3C630}"/>
      </w:docPartPr>
      <w:docPartBody>
        <w:p w:rsidR="008D62EF" w:rsidRDefault="008D62EF" w:rsidP="008D62EF">
          <w:pPr>
            <w:pStyle w:val="9A69615BB3CA494FBDFCEE0F9BC74061"/>
          </w:pPr>
          <w:r w:rsidRPr="00A06E1A">
            <w:rPr>
              <w:rStyle w:val="placeholder1Char"/>
              <w:rFonts w:hint="eastAsia"/>
              <w:sz w:val="16"/>
              <w:szCs w:val="16"/>
            </w:rPr>
            <w:t>____</w:t>
          </w:r>
        </w:p>
      </w:docPartBody>
    </w:docPart>
    <w:docPart>
      <w:docPartPr>
        <w:name w:val="C26D0C65DCE24F8C89540E14E5B7D975"/>
        <w:category>
          <w:name w:val="常规"/>
          <w:gallery w:val="placeholder"/>
        </w:category>
        <w:types>
          <w:type w:val="bbPlcHdr"/>
        </w:types>
        <w:behaviors>
          <w:behavior w:val="content"/>
        </w:behaviors>
        <w:guid w:val="{06BEF6CA-3D14-4B4C-8EAD-FE0C5D7CDAFD}"/>
      </w:docPartPr>
      <w:docPartBody>
        <w:p w:rsidR="008D62EF" w:rsidRDefault="008D62EF" w:rsidP="008D62EF">
          <w:pPr>
            <w:pStyle w:val="C26D0C65DCE24F8C89540E14E5B7D975"/>
          </w:pPr>
          <w:r w:rsidRPr="00A06E1A">
            <w:rPr>
              <w:rStyle w:val="placeholder1Char"/>
              <w:rFonts w:hint="eastAsia"/>
              <w:sz w:val="16"/>
              <w:szCs w:val="16"/>
            </w:rPr>
            <w:t>____</w:t>
          </w:r>
        </w:p>
      </w:docPartBody>
    </w:docPart>
    <w:docPart>
      <w:docPartPr>
        <w:name w:val="E7AE51C83D1A4265ACEDB346A0261BED"/>
        <w:category>
          <w:name w:val="常规"/>
          <w:gallery w:val="placeholder"/>
        </w:category>
        <w:types>
          <w:type w:val="bbPlcHdr"/>
        </w:types>
        <w:behaviors>
          <w:behavior w:val="content"/>
        </w:behaviors>
        <w:guid w:val="{E7A5EA6F-EDDA-4618-A457-9D442FB64C67}"/>
      </w:docPartPr>
      <w:docPartBody>
        <w:p w:rsidR="008D62EF" w:rsidRDefault="008D62EF" w:rsidP="008D62EF">
          <w:pPr>
            <w:pStyle w:val="E7AE51C83D1A4265ACEDB346A0261BED"/>
          </w:pPr>
          <w:r w:rsidRPr="00A06E1A">
            <w:rPr>
              <w:rStyle w:val="placeholder1Char"/>
              <w:rFonts w:hint="eastAsia"/>
              <w:sz w:val="16"/>
              <w:szCs w:val="16"/>
            </w:rPr>
            <w:t>____</w:t>
          </w:r>
        </w:p>
      </w:docPartBody>
    </w:docPart>
    <w:docPart>
      <w:docPartPr>
        <w:name w:val="EF8280D6F69A495BB710D9DC03448188"/>
        <w:category>
          <w:name w:val="常规"/>
          <w:gallery w:val="placeholder"/>
        </w:category>
        <w:types>
          <w:type w:val="bbPlcHdr"/>
        </w:types>
        <w:behaviors>
          <w:behavior w:val="content"/>
        </w:behaviors>
        <w:guid w:val="{14AA3BD5-48CC-4D0E-8F11-75CF73FC3BAC}"/>
      </w:docPartPr>
      <w:docPartBody>
        <w:p w:rsidR="008D62EF" w:rsidRDefault="008D62EF" w:rsidP="008D62EF">
          <w:pPr>
            <w:pStyle w:val="EF8280D6F69A495BB710D9DC03448188"/>
          </w:pPr>
          <w:r w:rsidRPr="00A06E1A">
            <w:rPr>
              <w:rStyle w:val="placeholder1Char"/>
              <w:rFonts w:hint="eastAsia"/>
              <w:sz w:val="16"/>
              <w:szCs w:val="16"/>
            </w:rPr>
            <w:t>____</w:t>
          </w:r>
        </w:p>
      </w:docPartBody>
    </w:docPart>
    <w:docPart>
      <w:docPartPr>
        <w:name w:val="DA1BD839792B427EAF0B592B4A814792"/>
        <w:category>
          <w:name w:val="常规"/>
          <w:gallery w:val="placeholder"/>
        </w:category>
        <w:types>
          <w:type w:val="bbPlcHdr"/>
        </w:types>
        <w:behaviors>
          <w:behavior w:val="content"/>
        </w:behaviors>
        <w:guid w:val="{296C57DD-B4A5-4380-B605-BAB17295408B}"/>
      </w:docPartPr>
      <w:docPartBody>
        <w:p w:rsidR="008D62EF" w:rsidRDefault="008D62EF" w:rsidP="008D62EF">
          <w:pPr>
            <w:pStyle w:val="DA1BD839792B427EAF0B592B4A814792"/>
          </w:pPr>
          <w:r w:rsidRPr="00A06E1A">
            <w:rPr>
              <w:rStyle w:val="placeholder1Char"/>
              <w:rFonts w:hint="eastAsia"/>
              <w:sz w:val="16"/>
              <w:szCs w:val="16"/>
            </w:rPr>
            <w:t>____</w:t>
          </w:r>
        </w:p>
      </w:docPartBody>
    </w:docPart>
    <w:docPart>
      <w:docPartPr>
        <w:name w:val="32CEAB5B4372427EA12C2C9F71B53B17"/>
        <w:category>
          <w:name w:val="常规"/>
          <w:gallery w:val="placeholder"/>
        </w:category>
        <w:types>
          <w:type w:val="bbPlcHdr"/>
        </w:types>
        <w:behaviors>
          <w:behavior w:val="content"/>
        </w:behaviors>
        <w:guid w:val="{6A7D2208-6F3A-45D6-ACD1-03565FB41D33}"/>
      </w:docPartPr>
      <w:docPartBody>
        <w:p w:rsidR="008D62EF" w:rsidRDefault="008D62EF" w:rsidP="008D62EF">
          <w:pPr>
            <w:pStyle w:val="32CEAB5B4372427EA12C2C9F71B53B17"/>
          </w:pPr>
          <w:r w:rsidRPr="00A06E1A">
            <w:rPr>
              <w:rStyle w:val="placeholder1Char"/>
              <w:rFonts w:hint="eastAsia"/>
              <w:sz w:val="16"/>
              <w:szCs w:val="16"/>
            </w:rPr>
            <w:t>____</w:t>
          </w:r>
        </w:p>
      </w:docPartBody>
    </w:docPart>
    <w:docPart>
      <w:docPartPr>
        <w:name w:val="24603F8D7E24468B80316FB592191E94"/>
        <w:category>
          <w:name w:val="常规"/>
          <w:gallery w:val="placeholder"/>
        </w:category>
        <w:types>
          <w:type w:val="bbPlcHdr"/>
        </w:types>
        <w:behaviors>
          <w:behavior w:val="content"/>
        </w:behaviors>
        <w:guid w:val="{7903CB67-FC97-4A4C-B94C-CF08620913DE}"/>
      </w:docPartPr>
      <w:docPartBody>
        <w:p w:rsidR="008D62EF" w:rsidRDefault="008D62EF" w:rsidP="008D62EF">
          <w:pPr>
            <w:pStyle w:val="24603F8D7E24468B80316FB592191E94"/>
          </w:pPr>
          <w:r w:rsidRPr="00A06E1A">
            <w:rPr>
              <w:rStyle w:val="placeholder1Char"/>
              <w:rFonts w:hint="eastAsia"/>
              <w:sz w:val="16"/>
              <w:szCs w:val="16"/>
            </w:rPr>
            <w:t>____</w:t>
          </w:r>
        </w:p>
      </w:docPartBody>
    </w:docPart>
    <w:docPart>
      <w:docPartPr>
        <w:name w:val="EDB4EE32E263475FA677FFBCCA2005E0"/>
        <w:category>
          <w:name w:val="常规"/>
          <w:gallery w:val="placeholder"/>
        </w:category>
        <w:types>
          <w:type w:val="bbPlcHdr"/>
        </w:types>
        <w:behaviors>
          <w:behavior w:val="content"/>
        </w:behaviors>
        <w:guid w:val="{580E42CA-6976-4721-9EAF-2AF783AA014B}"/>
      </w:docPartPr>
      <w:docPartBody>
        <w:p w:rsidR="008D62EF" w:rsidRDefault="008D62EF" w:rsidP="008D62EF">
          <w:pPr>
            <w:pStyle w:val="EDB4EE32E263475FA677FFBCCA2005E0"/>
          </w:pPr>
          <w:r w:rsidRPr="00A06E1A">
            <w:rPr>
              <w:rStyle w:val="placeholder1Char"/>
              <w:rFonts w:hint="eastAsia"/>
              <w:sz w:val="16"/>
              <w:szCs w:val="16"/>
            </w:rPr>
            <w:t>____</w:t>
          </w:r>
        </w:p>
      </w:docPartBody>
    </w:docPart>
    <w:docPart>
      <w:docPartPr>
        <w:name w:val="3CAC8A749B0946E383DBEFF7E7F0E8B7"/>
        <w:category>
          <w:name w:val="常规"/>
          <w:gallery w:val="placeholder"/>
        </w:category>
        <w:types>
          <w:type w:val="bbPlcHdr"/>
        </w:types>
        <w:behaviors>
          <w:behavior w:val="content"/>
        </w:behaviors>
        <w:guid w:val="{4B6568CB-8D61-4545-810A-9A1092F1A89D}"/>
      </w:docPartPr>
      <w:docPartBody>
        <w:p w:rsidR="008D62EF" w:rsidRDefault="008D62EF" w:rsidP="008D62EF">
          <w:pPr>
            <w:pStyle w:val="3CAC8A749B0946E383DBEFF7E7F0E8B7"/>
          </w:pPr>
          <w:r w:rsidRPr="00A06E1A">
            <w:rPr>
              <w:rStyle w:val="placeholder1Char"/>
              <w:rFonts w:hint="eastAsia"/>
              <w:sz w:val="16"/>
              <w:szCs w:val="16"/>
            </w:rPr>
            <w:t>____</w:t>
          </w:r>
        </w:p>
      </w:docPartBody>
    </w:docPart>
    <w:docPart>
      <w:docPartPr>
        <w:name w:val="00C83199025A4C89BA71FBA807811234"/>
        <w:category>
          <w:name w:val="常规"/>
          <w:gallery w:val="placeholder"/>
        </w:category>
        <w:types>
          <w:type w:val="bbPlcHdr"/>
        </w:types>
        <w:behaviors>
          <w:behavior w:val="content"/>
        </w:behaviors>
        <w:guid w:val="{60BF82E7-98B2-4AF0-9618-02BFF0052DDB}"/>
      </w:docPartPr>
      <w:docPartBody>
        <w:p w:rsidR="008D62EF" w:rsidRDefault="008D62EF" w:rsidP="008D62EF">
          <w:pPr>
            <w:pStyle w:val="00C83199025A4C89BA71FBA807811234"/>
          </w:pPr>
          <w:r w:rsidRPr="00A06E1A">
            <w:rPr>
              <w:rStyle w:val="placeholder1Char"/>
              <w:rFonts w:hint="eastAsia"/>
              <w:sz w:val="16"/>
              <w:szCs w:val="16"/>
            </w:rPr>
            <w:t>____</w:t>
          </w:r>
        </w:p>
      </w:docPartBody>
    </w:docPart>
    <w:docPart>
      <w:docPartPr>
        <w:name w:val="214CBA98CF424C848FA1F4F7D8BDC3BF"/>
        <w:category>
          <w:name w:val="常规"/>
          <w:gallery w:val="placeholder"/>
        </w:category>
        <w:types>
          <w:type w:val="bbPlcHdr"/>
        </w:types>
        <w:behaviors>
          <w:behavior w:val="content"/>
        </w:behaviors>
        <w:guid w:val="{1190EDA7-96DB-4FE3-9288-EAE487172A9E}"/>
      </w:docPartPr>
      <w:docPartBody>
        <w:p w:rsidR="008D62EF" w:rsidRDefault="008D62EF" w:rsidP="008D62EF">
          <w:pPr>
            <w:pStyle w:val="214CBA98CF424C848FA1F4F7D8BDC3BF"/>
          </w:pPr>
          <w:r w:rsidRPr="00A06E1A">
            <w:rPr>
              <w:rStyle w:val="placeholder1Char"/>
              <w:rFonts w:hint="eastAsia"/>
              <w:sz w:val="16"/>
              <w:szCs w:val="16"/>
            </w:rPr>
            <w:t>____</w:t>
          </w:r>
        </w:p>
      </w:docPartBody>
    </w:docPart>
    <w:docPart>
      <w:docPartPr>
        <w:name w:val="9DB795C90B454FD69C83CE7F085581CA"/>
        <w:category>
          <w:name w:val="常规"/>
          <w:gallery w:val="placeholder"/>
        </w:category>
        <w:types>
          <w:type w:val="bbPlcHdr"/>
        </w:types>
        <w:behaviors>
          <w:behavior w:val="content"/>
        </w:behaviors>
        <w:guid w:val="{722D9FB9-00F6-4EF3-B29B-50C0A7D07943}"/>
      </w:docPartPr>
      <w:docPartBody>
        <w:p w:rsidR="008D62EF" w:rsidRDefault="008D62EF" w:rsidP="008D62EF">
          <w:pPr>
            <w:pStyle w:val="9DB795C90B454FD69C83CE7F085581CA"/>
          </w:pPr>
          <w:r w:rsidRPr="00A06E1A">
            <w:rPr>
              <w:rStyle w:val="placeholder1Char"/>
              <w:rFonts w:hint="eastAsia"/>
              <w:sz w:val="16"/>
              <w:szCs w:val="16"/>
            </w:rPr>
            <w:t>____</w:t>
          </w:r>
        </w:p>
      </w:docPartBody>
    </w:docPart>
    <w:docPart>
      <w:docPartPr>
        <w:name w:val="72808D88ABA14E99BF1354DFEA2E0D1F"/>
        <w:category>
          <w:name w:val="常规"/>
          <w:gallery w:val="placeholder"/>
        </w:category>
        <w:types>
          <w:type w:val="bbPlcHdr"/>
        </w:types>
        <w:behaviors>
          <w:behavior w:val="content"/>
        </w:behaviors>
        <w:guid w:val="{DF3D511D-08DC-443B-951D-AD6304A0A941}"/>
      </w:docPartPr>
      <w:docPartBody>
        <w:p w:rsidR="008D62EF" w:rsidRDefault="008D62EF" w:rsidP="008D62EF">
          <w:pPr>
            <w:pStyle w:val="72808D88ABA14E99BF1354DFEA2E0D1F"/>
          </w:pPr>
          <w:r w:rsidRPr="00A06E1A">
            <w:rPr>
              <w:rStyle w:val="placeholder1Char"/>
              <w:rFonts w:hint="eastAsia"/>
              <w:sz w:val="16"/>
              <w:szCs w:val="16"/>
            </w:rPr>
            <w:t>____</w:t>
          </w:r>
        </w:p>
      </w:docPartBody>
    </w:docPart>
    <w:docPart>
      <w:docPartPr>
        <w:name w:val="B327A680CCA64B9A851CB44885AED01D"/>
        <w:category>
          <w:name w:val="常规"/>
          <w:gallery w:val="placeholder"/>
        </w:category>
        <w:types>
          <w:type w:val="bbPlcHdr"/>
        </w:types>
        <w:behaviors>
          <w:behavior w:val="content"/>
        </w:behaviors>
        <w:guid w:val="{2531914D-8BB6-4017-99A2-EBFB6DBE0ACA}"/>
      </w:docPartPr>
      <w:docPartBody>
        <w:p w:rsidR="008D62EF" w:rsidRDefault="008D62EF" w:rsidP="008D62EF">
          <w:pPr>
            <w:pStyle w:val="B327A680CCA64B9A851CB44885AED01D"/>
          </w:pPr>
          <w:r w:rsidRPr="00A06E1A">
            <w:rPr>
              <w:rStyle w:val="placeholder1Char"/>
              <w:rFonts w:hint="eastAsia"/>
              <w:sz w:val="16"/>
              <w:szCs w:val="16"/>
            </w:rPr>
            <w:t>____</w:t>
          </w:r>
        </w:p>
      </w:docPartBody>
    </w:docPart>
    <w:docPart>
      <w:docPartPr>
        <w:name w:val="509222EC9AD14022933599BBB4183815"/>
        <w:category>
          <w:name w:val="常规"/>
          <w:gallery w:val="placeholder"/>
        </w:category>
        <w:types>
          <w:type w:val="bbPlcHdr"/>
        </w:types>
        <w:behaviors>
          <w:behavior w:val="content"/>
        </w:behaviors>
        <w:guid w:val="{1F5F3EA1-B4E3-480E-BAC2-61E53C4BB9E9}"/>
      </w:docPartPr>
      <w:docPartBody>
        <w:p w:rsidR="008D62EF" w:rsidRDefault="008D62EF" w:rsidP="008D62EF">
          <w:pPr>
            <w:pStyle w:val="509222EC9AD14022933599BBB4183815"/>
          </w:pPr>
          <w:r w:rsidRPr="00A06E1A">
            <w:rPr>
              <w:rStyle w:val="placeholder1Char"/>
              <w:rFonts w:hint="eastAsia"/>
              <w:sz w:val="16"/>
              <w:szCs w:val="16"/>
            </w:rPr>
            <w:t>____</w:t>
          </w:r>
        </w:p>
      </w:docPartBody>
    </w:docPart>
    <w:docPart>
      <w:docPartPr>
        <w:name w:val="8A4EE8D5A3B04D05A3AE3BE7B80E69BE"/>
        <w:category>
          <w:name w:val="常规"/>
          <w:gallery w:val="placeholder"/>
        </w:category>
        <w:types>
          <w:type w:val="bbPlcHdr"/>
        </w:types>
        <w:behaviors>
          <w:behavior w:val="content"/>
        </w:behaviors>
        <w:guid w:val="{B4EE263B-5DE8-421A-B902-BAC524138899}"/>
      </w:docPartPr>
      <w:docPartBody>
        <w:p w:rsidR="008D62EF" w:rsidRDefault="008D62EF" w:rsidP="008D62EF">
          <w:pPr>
            <w:pStyle w:val="8A4EE8D5A3B04D05A3AE3BE7B80E69BE"/>
          </w:pPr>
          <w:r w:rsidRPr="00A06E1A">
            <w:rPr>
              <w:rStyle w:val="placeholder1Char"/>
              <w:rFonts w:hint="eastAsia"/>
              <w:sz w:val="16"/>
              <w:szCs w:val="16"/>
            </w:rPr>
            <w:t>____</w:t>
          </w:r>
        </w:p>
      </w:docPartBody>
    </w:docPart>
    <w:docPart>
      <w:docPartPr>
        <w:name w:val="0EE35D24DDE043F5A57551765CB283C7"/>
        <w:category>
          <w:name w:val="常规"/>
          <w:gallery w:val="placeholder"/>
        </w:category>
        <w:types>
          <w:type w:val="bbPlcHdr"/>
        </w:types>
        <w:behaviors>
          <w:behavior w:val="content"/>
        </w:behaviors>
        <w:guid w:val="{26F19958-9439-4DA8-8155-3A594C27394E}"/>
      </w:docPartPr>
      <w:docPartBody>
        <w:p w:rsidR="008D62EF" w:rsidRDefault="008D62EF" w:rsidP="008D62EF">
          <w:pPr>
            <w:pStyle w:val="0EE35D24DDE043F5A57551765CB283C7"/>
          </w:pPr>
          <w:r w:rsidRPr="00A06E1A">
            <w:rPr>
              <w:rStyle w:val="placeholder1Char"/>
              <w:rFonts w:hint="eastAsia"/>
              <w:sz w:val="16"/>
              <w:szCs w:val="16"/>
            </w:rPr>
            <w:t>____</w:t>
          </w:r>
        </w:p>
      </w:docPartBody>
    </w:docPart>
    <w:docPart>
      <w:docPartPr>
        <w:name w:val="3853EE9355FD4E00AA00990AD19E9447"/>
        <w:category>
          <w:name w:val="常规"/>
          <w:gallery w:val="placeholder"/>
        </w:category>
        <w:types>
          <w:type w:val="bbPlcHdr"/>
        </w:types>
        <w:behaviors>
          <w:behavior w:val="content"/>
        </w:behaviors>
        <w:guid w:val="{19F841D9-E2B7-427B-BACD-8EBBAF670161}"/>
      </w:docPartPr>
      <w:docPartBody>
        <w:p w:rsidR="008D62EF" w:rsidRDefault="008D62EF" w:rsidP="008D62EF">
          <w:pPr>
            <w:pStyle w:val="3853EE9355FD4E00AA00990AD19E9447"/>
          </w:pPr>
          <w:r w:rsidRPr="00A06E1A">
            <w:rPr>
              <w:rStyle w:val="placeholder1Char"/>
              <w:rFonts w:hint="eastAsia"/>
              <w:sz w:val="16"/>
              <w:szCs w:val="16"/>
            </w:rPr>
            <w:t>____</w:t>
          </w:r>
        </w:p>
      </w:docPartBody>
    </w:docPart>
    <w:docPart>
      <w:docPartPr>
        <w:name w:val="4D490289B9DD4C9E9D36A4F608777B15"/>
        <w:category>
          <w:name w:val="常规"/>
          <w:gallery w:val="placeholder"/>
        </w:category>
        <w:types>
          <w:type w:val="bbPlcHdr"/>
        </w:types>
        <w:behaviors>
          <w:behavior w:val="content"/>
        </w:behaviors>
        <w:guid w:val="{DEE6F87C-D7F4-4AD9-B5BF-1D42DEDBE652}"/>
      </w:docPartPr>
      <w:docPartBody>
        <w:p w:rsidR="008D62EF" w:rsidRDefault="008D62EF" w:rsidP="008D62EF">
          <w:pPr>
            <w:pStyle w:val="4D490289B9DD4C9E9D36A4F608777B15"/>
          </w:pPr>
          <w:r w:rsidRPr="00A06E1A">
            <w:rPr>
              <w:rStyle w:val="placeholder1Char"/>
              <w:rFonts w:hint="eastAsia"/>
              <w:sz w:val="16"/>
              <w:szCs w:val="16"/>
            </w:rPr>
            <w:t>____</w:t>
          </w:r>
        </w:p>
      </w:docPartBody>
    </w:docPart>
    <w:docPart>
      <w:docPartPr>
        <w:name w:val="54F165EF11A14591A1BEBD159AF53321"/>
        <w:category>
          <w:name w:val="常规"/>
          <w:gallery w:val="placeholder"/>
        </w:category>
        <w:types>
          <w:type w:val="bbPlcHdr"/>
        </w:types>
        <w:behaviors>
          <w:behavior w:val="content"/>
        </w:behaviors>
        <w:guid w:val="{16CAC1B7-FADF-4FA3-8864-8E62203BF893}"/>
      </w:docPartPr>
      <w:docPartBody>
        <w:p w:rsidR="008D62EF" w:rsidRDefault="008D62EF" w:rsidP="008D62EF">
          <w:pPr>
            <w:pStyle w:val="54F165EF11A14591A1BEBD159AF53321"/>
          </w:pPr>
          <w:r w:rsidRPr="00A06E1A">
            <w:rPr>
              <w:rStyle w:val="placeholder1Char"/>
              <w:rFonts w:hint="eastAsia"/>
              <w:sz w:val="16"/>
              <w:szCs w:val="16"/>
            </w:rPr>
            <w:t>____</w:t>
          </w:r>
        </w:p>
      </w:docPartBody>
    </w:docPart>
    <w:docPart>
      <w:docPartPr>
        <w:name w:val="C4E9C44CDA5246CBAE792FB624B13B20"/>
        <w:category>
          <w:name w:val="常规"/>
          <w:gallery w:val="placeholder"/>
        </w:category>
        <w:types>
          <w:type w:val="bbPlcHdr"/>
        </w:types>
        <w:behaviors>
          <w:behavior w:val="content"/>
        </w:behaviors>
        <w:guid w:val="{7FD2C730-6934-4605-8911-0225F896798B}"/>
      </w:docPartPr>
      <w:docPartBody>
        <w:p w:rsidR="008D62EF" w:rsidRDefault="008D62EF" w:rsidP="008D62EF">
          <w:pPr>
            <w:pStyle w:val="C4E9C44CDA5246CBAE792FB624B13B20"/>
          </w:pPr>
          <w:r w:rsidRPr="00A06E1A">
            <w:rPr>
              <w:rStyle w:val="placeholder1Char"/>
              <w:rFonts w:hint="eastAsia"/>
              <w:sz w:val="16"/>
              <w:szCs w:val="16"/>
            </w:rPr>
            <w:t>____</w:t>
          </w:r>
        </w:p>
      </w:docPartBody>
    </w:docPart>
    <w:docPart>
      <w:docPartPr>
        <w:name w:val="A4ECBF3C2A224C56BBF7967F0DFB73C1"/>
        <w:category>
          <w:name w:val="常规"/>
          <w:gallery w:val="placeholder"/>
        </w:category>
        <w:types>
          <w:type w:val="bbPlcHdr"/>
        </w:types>
        <w:behaviors>
          <w:behavior w:val="content"/>
        </w:behaviors>
        <w:guid w:val="{0872A6AE-8557-482D-A1AD-0E4C60D70220}"/>
      </w:docPartPr>
      <w:docPartBody>
        <w:p w:rsidR="008D62EF" w:rsidRDefault="008D62EF" w:rsidP="008D62EF">
          <w:pPr>
            <w:pStyle w:val="A4ECBF3C2A224C56BBF7967F0DFB73C1"/>
          </w:pPr>
          <w:r w:rsidRPr="00A06E1A">
            <w:rPr>
              <w:rStyle w:val="placeholder1Char"/>
              <w:rFonts w:hint="eastAsia"/>
              <w:sz w:val="16"/>
              <w:szCs w:val="16"/>
            </w:rPr>
            <w:t>____</w:t>
          </w:r>
        </w:p>
      </w:docPartBody>
    </w:docPart>
    <w:docPart>
      <w:docPartPr>
        <w:name w:val="4F811322CD4E4C0F8257E64728950A85"/>
        <w:category>
          <w:name w:val="常规"/>
          <w:gallery w:val="placeholder"/>
        </w:category>
        <w:types>
          <w:type w:val="bbPlcHdr"/>
        </w:types>
        <w:behaviors>
          <w:behavior w:val="content"/>
        </w:behaviors>
        <w:guid w:val="{8C351D9A-0629-4117-9A21-7BC29100294F}"/>
      </w:docPartPr>
      <w:docPartBody>
        <w:p w:rsidR="008D62EF" w:rsidRDefault="008D62EF" w:rsidP="008D62EF">
          <w:pPr>
            <w:pStyle w:val="4F811322CD4E4C0F8257E64728950A85"/>
          </w:pPr>
          <w:r w:rsidRPr="00A06E1A">
            <w:rPr>
              <w:rStyle w:val="placeholder1Char"/>
              <w:rFonts w:hint="eastAsia"/>
              <w:sz w:val="16"/>
              <w:szCs w:val="16"/>
            </w:rPr>
            <w:t>____</w:t>
          </w:r>
        </w:p>
      </w:docPartBody>
    </w:docPart>
    <w:docPart>
      <w:docPartPr>
        <w:name w:val="7943B1C4DFC84338A3B8306E469EBD57"/>
        <w:category>
          <w:name w:val="常规"/>
          <w:gallery w:val="placeholder"/>
        </w:category>
        <w:types>
          <w:type w:val="bbPlcHdr"/>
        </w:types>
        <w:behaviors>
          <w:behavior w:val="content"/>
        </w:behaviors>
        <w:guid w:val="{3E37CF7C-1353-4962-8943-1661BBB284F6}"/>
      </w:docPartPr>
      <w:docPartBody>
        <w:p w:rsidR="008D62EF" w:rsidRDefault="008D62EF" w:rsidP="008D62EF">
          <w:pPr>
            <w:pStyle w:val="7943B1C4DFC84338A3B8306E469EBD57"/>
          </w:pPr>
          <w:r w:rsidRPr="00A06E1A">
            <w:rPr>
              <w:rStyle w:val="placeholder1Char"/>
              <w:rFonts w:hint="eastAsia"/>
              <w:sz w:val="16"/>
              <w:szCs w:val="16"/>
            </w:rPr>
            <w:t>____</w:t>
          </w:r>
        </w:p>
      </w:docPartBody>
    </w:docPart>
    <w:docPart>
      <w:docPartPr>
        <w:name w:val="8F31F880F37E4F6DA29E4CF601768EA8"/>
        <w:category>
          <w:name w:val="常规"/>
          <w:gallery w:val="placeholder"/>
        </w:category>
        <w:types>
          <w:type w:val="bbPlcHdr"/>
        </w:types>
        <w:behaviors>
          <w:behavior w:val="content"/>
        </w:behaviors>
        <w:guid w:val="{F15D696B-124A-4DB4-886D-561B86AA683E}"/>
      </w:docPartPr>
      <w:docPartBody>
        <w:p w:rsidR="008D62EF" w:rsidRDefault="008D62EF" w:rsidP="008D62EF">
          <w:pPr>
            <w:pStyle w:val="8F31F880F37E4F6DA29E4CF601768EA8"/>
          </w:pPr>
          <w:r w:rsidRPr="00A06E1A">
            <w:rPr>
              <w:rStyle w:val="placeholder1Char"/>
              <w:rFonts w:hint="eastAsia"/>
              <w:sz w:val="16"/>
              <w:szCs w:val="16"/>
            </w:rPr>
            <w:t>____</w:t>
          </w:r>
        </w:p>
      </w:docPartBody>
    </w:docPart>
    <w:docPart>
      <w:docPartPr>
        <w:name w:val="4F2A4F59B9BE48AFBB70C78F677BD169"/>
        <w:category>
          <w:name w:val="常规"/>
          <w:gallery w:val="placeholder"/>
        </w:category>
        <w:types>
          <w:type w:val="bbPlcHdr"/>
        </w:types>
        <w:behaviors>
          <w:behavior w:val="content"/>
        </w:behaviors>
        <w:guid w:val="{EE1B0272-4681-45D2-BF5A-1555599BFDA6}"/>
      </w:docPartPr>
      <w:docPartBody>
        <w:p w:rsidR="008D62EF" w:rsidRDefault="008D62EF" w:rsidP="008D62EF">
          <w:pPr>
            <w:pStyle w:val="4F2A4F59B9BE48AFBB70C78F677BD169"/>
          </w:pPr>
          <w:r w:rsidRPr="00A06E1A">
            <w:rPr>
              <w:rStyle w:val="placeholder1Char"/>
              <w:rFonts w:hint="eastAsia"/>
              <w:sz w:val="16"/>
              <w:szCs w:val="16"/>
            </w:rPr>
            <w:t>____</w:t>
          </w:r>
        </w:p>
      </w:docPartBody>
    </w:docPart>
    <w:docPart>
      <w:docPartPr>
        <w:name w:val="B0EA4F0E9EE44704BBB05A18B04CF8DA"/>
        <w:category>
          <w:name w:val="常规"/>
          <w:gallery w:val="placeholder"/>
        </w:category>
        <w:types>
          <w:type w:val="bbPlcHdr"/>
        </w:types>
        <w:behaviors>
          <w:behavior w:val="content"/>
        </w:behaviors>
        <w:guid w:val="{309B3458-3A6A-47D3-BC95-5DE258D1F216}"/>
      </w:docPartPr>
      <w:docPartBody>
        <w:p w:rsidR="008D62EF" w:rsidRDefault="008D62EF" w:rsidP="008D62EF">
          <w:pPr>
            <w:pStyle w:val="B0EA4F0E9EE44704BBB05A18B04CF8DA"/>
          </w:pPr>
          <w:r w:rsidRPr="00A06E1A">
            <w:rPr>
              <w:rStyle w:val="placeholder1Char"/>
              <w:rFonts w:hint="eastAsia"/>
              <w:sz w:val="16"/>
              <w:szCs w:val="16"/>
            </w:rPr>
            <w:t>____</w:t>
          </w:r>
        </w:p>
      </w:docPartBody>
    </w:docPart>
    <w:docPart>
      <w:docPartPr>
        <w:name w:val="523A256F895B4A75AD67C725BD930ACB"/>
        <w:category>
          <w:name w:val="常规"/>
          <w:gallery w:val="placeholder"/>
        </w:category>
        <w:types>
          <w:type w:val="bbPlcHdr"/>
        </w:types>
        <w:behaviors>
          <w:behavior w:val="content"/>
        </w:behaviors>
        <w:guid w:val="{97096421-2202-4DBE-8E93-210267A2653F}"/>
      </w:docPartPr>
      <w:docPartBody>
        <w:p w:rsidR="008D62EF" w:rsidRDefault="008D62EF" w:rsidP="008D62EF">
          <w:pPr>
            <w:pStyle w:val="523A256F895B4A75AD67C725BD930ACB"/>
          </w:pPr>
          <w:r w:rsidRPr="00A06E1A">
            <w:rPr>
              <w:rStyle w:val="placeholder1Char"/>
              <w:rFonts w:hint="eastAsia"/>
              <w:sz w:val="16"/>
              <w:szCs w:val="16"/>
            </w:rPr>
            <w:t>____</w:t>
          </w:r>
        </w:p>
      </w:docPartBody>
    </w:docPart>
    <w:docPart>
      <w:docPartPr>
        <w:name w:val="8B3514600678465F8067236B45684C1F"/>
        <w:category>
          <w:name w:val="常规"/>
          <w:gallery w:val="placeholder"/>
        </w:category>
        <w:types>
          <w:type w:val="bbPlcHdr"/>
        </w:types>
        <w:behaviors>
          <w:behavior w:val="content"/>
        </w:behaviors>
        <w:guid w:val="{C537A0B2-2C94-4D5A-8628-496B80A16BB6}"/>
      </w:docPartPr>
      <w:docPartBody>
        <w:p w:rsidR="008D62EF" w:rsidRDefault="008D62EF" w:rsidP="008D62EF">
          <w:pPr>
            <w:pStyle w:val="8B3514600678465F8067236B45684C1F"/>
          </w:pPr>
          <w:r w:rsidRPr="00A06E1A">
            <w:rPr>
              <w:rStyle w:val="placeholder1Char"/>
              <w:rFonts w:hint="eastAsia"/>
              <w:sz w:val="16"/>
              <w:szCs w:val="16"/>
            </w:rPr>
            <w:t>____</w:t>
          </w:r>
        </w:p>
      </w:docPartBody>
    </w:docPart>
    <w:docPart>
      <w:docPartPr>
        <w:name w:val="B2A0D5ACD96E4606AF5D6EC77A149523"/>
        <w:category>
          <w:name w:val="常规"/>
          <w:gallery w:val="placeholder"/>
        </w:category>
        <w:types>
          <w:type w:val="bbPlcHdr"/>
        </w:types>
        <w:behaviors>
          <w:behavior w:val="content"/>
        </w:behaviors>
        <w:guid w:val="{7C14576E-57F2-44E0-B103-64EB8E6DF235}"/>
      </w:docPartPr>
      <w:docPartBody>
        <w:p w:rsidR="008D62EF" w:rsidRDefault="008D62EF" w:rsidP="008D62EF">
          <w:pPr>
            <w:pStyle w:val="B2A0D5ACD96E4606AF5D6EC77A149523"/>
          </w:pPr>
          <w:r w:rsidRPr="00A06E1A">
            <w:rPr>
              <w:rStyle w:val="placeholder1Char"/>
              <w:rFonts w:hint="eastAsia"/>
              <w:sz w:val="16"/>
              <w:szCs w:val="16"/>
            </w:rPr>
            <w:t>____</w:t>
          </w:r>
        </w:p>
      </w:docPartBody>
    </w:docPart>
    <w:docPart>
      <w:docPartPr>
        <w:name w:val="DB5576CF83184F21863DC39E83440A87"/>
        <w:category>
          <w:name w:val="常规"/>
          <w:gallery w:val="placeholder"/>
        </w:category>
        <w:types>
          <w:type w:val="bbPlcHdr"/>
        </w:types>
        <w:behaviors>
          <w:behavior w:val="content"/>
        </w:behaviors>
        <w:guid w:val="{12A5872A-809F-4BE9-B074-ED49DC8D57EF}"/>
      </w:docPartPr>
      <w:docPartBody>
        <w:p w:rsidR="008D62EF" w:rsidRDefault="008D62EF" w:rsidP="008D62EF">
          <w:pPr>
            <w:pStyle w:val="DB5576CF83184F21863DC39E83440A87"/>
          </w:pPr>
          <w:r w:rsidRPr="00A06E1A">
            <w:rPr>
              <w:rStyle w:val="placeholder1Char"/>
              <w:rFonts w:hint="eastAsia"/>
              <w:sz w:val="16"/>
              <w:szCs w:val="16"/>
            </w:rPr>
            <w:t>____</w:t>
          </w:r>
        </w:p>
      </w:docPartBody>
    </w:docPart>
    <w:docPart>
      <w:docPartPr>
        <w:name w:val="83B25EBBBF5B42788820C7E9B0CB4075"/>
        <w:category>
          <w:name w:val="常规"/>
          <w:gallery w:val="placeholder"/>
        </w:category>
        <w:types>
          <w:type w:val="bbPlcHdr"/>
        </w:types>
        <w:behaviors>
          <w:behavior w:val="content"/>
        </w:behaviors>
        <w:guid w:val="{94605D2E-F527-41FB-A2C7-5A126EFC0C67}"/>
      </w:docPartPr>
      <w:docPartBody>
        <w:p w:rsidR="008D62EF" w:rsidRDefault="008D62EF" w:rsidP="008D62EF">
          <w:pPr>
            <w:pStyle w:val="83B25EBBBF5B42788820C7E9B0CB4075"/>
          </w:pPr>
          <w:r w:rsidRPr="00A06E1A">
            <w:rPr>
              <w:rStyle w:val="placeholder1Char"/>
              <w:rFonts w:hint="eastAsia"/>
              <w:sz w:val="16"/>
              <w:szCs w:val="16"/>
            </w:rPr>
            <w:t>____</w:t>
          </w:r>
        </w:p>
      </w:docPartBody>
    </w:docPart>
    <w:docPart>
      <w:docPartPr>
        <w:name w:val="C1AD5A86419B4CE9A462FD0FD26DF328"/>
        <w:category>
          <w:name w:val="常规"/>
          <w:gallery w:val="placeholder"/>
        </w:category>
        <w:types>
          <w:type w:val="bbPlcHdr"/>
        </w:types>
        <w:behaviors>
          <w:behavior w:val="content"/>
        </w:behaviors>
        <w:guid w:val="{7A9C56D2-0C70-4785-B99F-CF4486F1C08E}"/>
      </w:docPartPr>
      <w:docPartBody>
        <w:p w:rsidR="008D62EF" w:rsidRDefault="008D62EF" w:rsidP="008D62EF">
          <w:pPr>
            <w:pStyle w:val="C1AD5A86419B4CE9A462FD0FD26DF328"/>
          </w:pPr>
          <w:r w:rsidRPr="00A06E1A">
            <w:rPr>
              <w:rStyle w:val="placeholder1Char"/>
              <w:rFonts w:hint="eastAsia"/>
              <w:sz w:val="16"/>
              <w:szCs w:val="16"/>
            </w:rPr>
            <w:t>____</w:t>
          </w:r>
        </w:p>
      </w:docPartBody>
    </w:docPart>
    <w:docPart>
      <w:docPartPr>
        <w:name w:val="F817FC4577B040DA9D7CBF2850FCBF55"/>
        <w:category>
          <w:name w:val="常规"/>
          <w:gallery w:val="placeholder"/>
        </w:category>
        <w:types>
          <w:type w:val="bbPlcHdr"/>
        </w:types>
        <w:behaviors>
          <w:behavior w:val="content"/>
        </w:behaviors>
        <w:guid w:val="{527792D3-2A3A-4AE8-88BE-1F0199BF6EC5}"/>
      </w:docPartPr>
      <w:docPartBody>
        <w:p w:rsidR="008D62EF" w:rsidRDefault="008D62EF" w:rsidP="008D62EF">
          <w:pPr>
            <w:pStyle w:val="F817FC4577B040DA9D7CBF2850FCBF55"/>
          </w:pPr>
          <w:r w:rsidRPr="00A06E1A">
            <w:rPr>
              <w:rStyle w:val="placeholder1Char"/>
              <w:rFonts w:hint="eastAsia"/>
              <w:sz w:val="16"/>
              <w:szCs w:val="16"/>
            </w:rPr>
            <w:t>____</w:t>
          </w:r>
        </w:p>
      </w:docPartBody>
    </w:docPart>
    <w:docPart>
      <w:docPartPr>
        <w:name w:val="959639A668A7456BA86E1BB331F92F70"/>
        <w:category>
          <w:name w:val="常规"/>
          <w:gallery w:val="placeholder"/>
        </w:category>
        <w:types>
          <w:type w:val="bbPlcHdr"/>
        </w:types>
        <w:behaviors>
          <w:behavior w:val="content"/>
        </w:behaviors>
        <w:guid w:val="{B4CA2A96-3491-4EA8-8EB0-348F3EA3E87B}"/>
      </w:docPartPr>
      <w:docPartBody>
        <w:p w:rsidR="008D62EF" w:rsidRDefault="008D62EF" w:rsidP="008D62EF">
          <w:pPr>
            <w:pStyle w:val="959639A668A7456BA86E1BB331F92F70"/>
          </w:pPr>
          <w:r w:rsidRPr="00A06E1A">
            <w:rPr>
              <w:rStyle w:val="placeholder1Char"/>
              <w:rFonts w:hint="eastAsia"/>
              <w:sz w:val="16"/>
              <w:szCs w:val="16"/>
            </w:rPr>
            <w:t>____</w:t>
          </w:r>
        </w:p>
      </w:docPartBody>
    </w:docPart>
    <w:docPart>
      <w:docPartPr>
        <w:name w:val="C21FEDB2AF754CCA89E03E8AD8BB6BC0"/>
        <w:category>
          <w:name w:val="常规"/>
          <w:gallery w:val="placeholder"/>
        </w:category>
        <w:types>
          <w:type w:val="bbPlcHdr"/>
        </w:types>
        <w:behaviors>
          <w:behavior w:val="content"/>
        </w:behaviors>
        <w:guid w:val="{05177892-5723-406D-AB6E-DE4D7A360D67}"/>
      </w:docPartPr>
      <w:docPartBody>
        <w:p w:rsidR="008D62EF" w:rsidRDefault="008D62EF" w:rsidP="008D62EF">
          <w:pPr>
            <w:pStyle w:val="C21FEDB2AF754CCA89E03E8AD8BB6BC0"/>
          </w:pPr>
          <w:r w:rsidRPr="00A06E1A">
            <w:rPr>
              <w:rStyle w:val="placeholder1Char"/>
              <w:rFonts w:hint="eastAsia"/>
              <w:sz w:val="16"/>
              <w:szCs w:val="16"/>
            </w:rPr>
            <w:t>____</w:t>
          </w:r>
        </w:p>
      </w:docPartBody>
    </w:docPart>
    <w:docPart>
      <w:docPartPr>
        <w:name w:val="BDDAE4043BE447C48E6AA1E2B3EC0041"/>
        <w:category>
          <w:name w:val="常规"/>
          <w:gallery w:val="placeholder"/>
        </w:category>
        <w:types>
          <w:type w:val="bbPlcHdr"/>
        </w:types>
        <w:behaviors>
          <w:behavior w:val="content"/>
        </w:behaviors>
        <w:guid w:val="{C0AF32EE-C652-4402-B48A-14F6BBBF955E}"/>
      </w:docPartPr>
      <w:docPartBody>
        <w:p w:rsidR="008D62EF" w:rsidRDefault="008D62EF" w:rsidP="008D62EF">
          <w:pPr>
            <w:pStyle w:val="BDDAE4043BE447C48E6AA1E2B3EC0041"/>
          </w:pPr>
          <w:r w:rsidRPr="00A06E1A">
            <w:rPr>
              <w:rStyle w:val="placeholder1Char"/>
              <w:rFonts w:hint="eastAsia"/>
              <w:sz w:val="16"/>
              <w:szCs w:val="16"/>
            </w:rPr>
            <w:t>____</w:t>
          </w:r>
        </w:p>
      </w:docPartBody>
    </w:docPart>
    <w:docPart>
      <w:docPartPr>
        <w:name w:val="E06B51DC357A49F8BBCDB020B7F17855"/>
        <w:category>
          <w:name w:val="常规"/>
          <w:gallery w:val="placeholder"/>
        </w:category>
        <w:types>
          <w:type w:val="bbPlcHdr"/>
        </w:types>
        <w:behaviors>
          <w:behavior w:val="content"/>
        </w:behaviors>
        <w:guid w:val="{B9750707-1939-4D94-87B9-32FCAFA1BC40}"/>
      </w:docPartPr>
      <w:docPartBody>
        <w:p w:rsidR="008D62EF" w:rsidRDefault="008D62EF" w:rsidP="008D62EF">
          <w:pPr>
            <w:pStyle w:val="E06B51DC357A49F8BBCDB020B7F17855"/>
          </w:pPr>
          <w:r w:rsidRPr="00A06E1A">
            <w:rPr>
              <w:rStyle w:val="placeholder1Char"/>
              <w:rFonts w:hint="eastAsia"/>
              <w:sz w:val="16"/>
              <w:szCs w:val="16"/>
            </w:rPr>
            <w:t>____</w:t>
          </w:r>
        </w:p>
      </w:docPartBody>
    </w:docPart>
    <w:docPart>
      <w:docPartPr>
        <w:name w:val="001EDAFBC5574806A7469376EF18F8D5"/>
        <w:category>
          <w:name w:val="常规"/>
          <w:gallery w:val="placeholder"/>
        </w:category>
        <w:types>
          <w:type w:val="bbPlcHdr"/>
        </w:types>
        <w:behaviors>
          <w:behavior w:val="content"/>
        </w:behaviors>
        <w:guid w:val="{257D6A06-DA77-48E3-B2E3-F59B413D6D44}"/>
      </w:docPartPr>
      <w:docPartBody>
        <w:p w:rsidR="008D62EF" w:rsidRDefault="008D62EF" w:rsidP="008D62EF">
          <w:pPr>
            <w:pStyle w:val="001EDAFBC5574806A7469376EF18F8D5"/>
          </w:pPr>
          <w:r w:rsidRPr="00A06E1A">
            <w:rPr>
              <w:rStyle w:val="placeholder1Char"/>
              <w:rFonts w:hint="eastAsia"/>
              <w:sz w:val="16"/>
              <w:szCs w:val="16"/>
            </w:rPr>
            <w:t>____</w:t>
          </w:r>
        </w:p>
      </w:docPartBody>
    </w:docPart>
    <w:docPart>
      <w:docPartPr>
        <w:name w:val="A3D57B543E2B4ED6971C520D3117CCA2"/>
        <w:category>
          <w:name w:val="常规"/>
          <w:gallery w:val="placeholder"/>
        </w:category>
        <w:types>
          <w:type w:val="bbPlcHdr"/>
        </w:types>
        <w:behaviors>
          <w:behavior w:val="content"/>
        </w:behaviors>
        <w:guid w:val="{9488A4C6-60E4-4ED6-97C7-44225F7A0FBE}"/>
      </w:docPartPr>
      <w:docPartBody>
        <w:p w:rsidR="008D62EF" w:rsidRDefault="008D62EF" w:rsidP="008D62EF">
          <w:pPr>
            <w:pStyle w:val="A3D57B543E2B4ED6971C520D3117CCA2"/>
          </w:pPr>
          <w:r w:rsidRPr="00A06E1A">
            <w:rPr>
              <w:rStyle w:val="placeholder1Char"/>
              <w:rFonts w:hint="eastAsia"/>
              <w:sz w:val="16"/>
              <w:szCs w:val="16"/>
            </w:rPr>
            <w:t>____</w:t>
          </w:r>
        </w:p>
      </w:docPartBody>
    </w:docPart>
    <w:docPart>
      <w:docPartPr>
        <w:name w:val="894E5BB844DF43A9895C109A776E131A"/>
        <w:category>
          <w:name w:val="常规"/>
          <w:gallery w:val="placeholder"/>
        </w:category>
        <w:types>
          <w:type w:val="bbPlcHdr"/>
        </w:types>
        <w:behaviors>
          <w:behavior w:val="content"/>
        </w:behaviors>
        <w:guid w:val="{E258E92B-1698-45C9-A7A6-343E85C35FD6}"/>
      </w:docPartPr>
      <w:docPartBody>
        <w:p w:rsidR="008D62EF" w:rsidRDefault="008D62EF" w:rsidP="008D62EF">
          <w:pPr>
            <w:pStyle w:val="894E5BB844DF43A9895C109A776E131A"/>
          </w:pPr>
          <w:r w:rsidRPr="00A06E1A">
            <w:rPr>
              <w:rStyle w:val="placeholder1Char"/>
              <w:rFonts w:hint="eastAsia"/>
              <w:sz w:val="16"/>
              <w:szCs w:val="16"/>
            </w:rPr>
            <w:t>____</w:t>
          </w:r>
        </w:p>
      </w:docPartBody>
    </w:docPart>
    <w:docPart>
      <w:docPartPr>
        <w:name w:val="AC82EE0ACE6045BB8274E70DDB10903C"/>
        <w:category>
          <w:name w:val="常规"/>
          <w:gallery w:val="placeholder"/>
        </w:category>
        <w:types>
          <w:type w:val="bbPlcHdr"/>
        </w:types>
        <w:behaviors>
          <w:behavior w:val="content"/>
        </w:behaviors>
        <w:guid w:val="{4E3063D3-AF08-4A81-8207-817747EA4336}"/>
      </w:docPartPr>
      <w:docPartBody>
        <w:p w:rsidR="008D62EF" w:rsidRDefault="008D62EF" w:rsidP="008D62EF">
          <w:pPr>
            <w:pStyle w:val="AC82EE0ACE6045BB8274E70DDB10903C"/>
          </w:pPr>
          <w:r w:rsidRPr="00A06E1A">
            <w:rPr>
              <w:rStyle w:val="placeholder1Char"/>
              <w:rFonts w:hint="eastAsia"/>
              <w:sz w:val="16"/>
              <w:szCs w:val="16"/>
            </w:rPr>
            <w:t>____</w:t>
          </w:r>
        </w:p>
      </w:docPartBody>
    </w:docPart>
    <w:docPart>
      <w:docPartPr>
        <w:name w:val="DDF9185A33E34F899E143C1DEFC1CA0B"/>
        <w:category>
          <w:name w:val="常规"/>
          <w:gallery w:val="placeholder"/>
        </w:category>
        <w:types>
          <w:type w:val="bbPlcHdr"/>
        </w:types>
        <w:behaviors>
          <w:behavior w:val="content"/>
        </w:behaviors>
        <w:guid w:val="{A1F5E182-49FF-4CAB-B39E-8A1D3047FDC5}"/>
      </w:docPartPr>
      <w:docPartBody>
        <w:p w:rsidR="008D62EF" w:rsidRDefault="008D62EF" w:rsidP="008D62EF">
          <w:pPr>
            <w:pStyle w:val="DDF9185A33E34F899E143C1DEFC1CA0B"/>
          </w:pPr>
          <w:r w:rsidRPr="00A06E1A">
            <w:rPr>
              <w:rStyle w:val="placeholder1Char"/>
              <w:rFonts w:hint="eastAsia"/>
              <w:sz w:val="16"/>
              <w:szCs w:val="16"/>
            </w:rPr>
            <w:t>____</w:t>
          </w:r>
        </w:p>
      </w:docPartBody>
    </w:docPart>
    <w:docPart>
      <w:docPartPr>
        <w:name w:val="7F03D0FF85194C7DB912169ED87C9658"/>
        <w:category>
          <w:name w:val="常规"/>
          <w:gallery w:val="placeholder"/>
        </w:category>
        <w:types>
          <w:type w:val="bbPlcHdr"/>
        </w:types>
        <w:behaviors>
          <w:behavior w:val="content"/>
        </w:behaviors>
        <w:guid w:val="{CA2EAA75-4240-4397-B4A4-41EA146A7100}"/>
      </w:docPartPr>
      <w:docPartBody>
        <w:p w:rsidR="008D62EF" w:rsidRDefault="008D62EF" w:rsidP="008D62EF">
          <w:pPr>
            <w:pStyle w:val="7F03D0FF85194C7DB912169ED87C9658"/>
          </w:pPr>
          <w:r w:rsidRPr="00A06E1A">
            <w:rPr>
              <w:rStyle w:val="placeholder1Char"/>
              <w:rFonts w:hint="eastAsia"/>
              <w:sz w:val="16"/>
              <w:szCs w:val="16"/>
            </w:rPr>
            <w:t>____</w:t>
          </w:r>
        </w:p>
      </w:docPartBody>
    </w:docPart>
    <w:docPart>
      <w:docPartPr>
        <w:name w:val="34FFD8084E0A431B8C13646B2E2E4801"/>
        <w:category>
          <w:name w:val="常规"/>
          <w:gallery w:val="placeholder"/>
        </w:category>
        <w:types>
          <w:type w:val="bbPlcHdr"/>
        </w:types>
        <w:behaviors>
          <w:behavior w:val="content"/>
        </w:behaviors>
        <w:guid w:val="{37A45DE9-B2C9-4EBD-8B59-012F1CDECF58}"/>
      </w:docPartPr>
      <w:docPartBody>
        <w:p w:rsidR="008D62EF" w:rsidRDefault="008D62EF" w:rsidP="008D62EF">
          <w:pPr>
            <w:pStyle w:val="34FFD8084E0A431B8C13646B2E2E4801"/>
          </w:pPr>
          <w:r w:rsidRPr="00A06E1A">
            <w:rPr>
              <w:rStyle w:val="placeholder1Char"/>
              <w:rFonts w:hint="eastAsia"/>
              <w:sz w:val="16"/>
              <w:szCs w:val="16"/>
            </w:rPr>
            <w:t>____</w:t>
          </w:r>
        </w:p>
      </w:docPartBody>
    </w:docPart>
    <w:docPart>
      <w:docPartPr>
        <w:name w:val="BD4597141E49449789DB9003DFFF04F9"/>
        <w:category>
          <w:name w:val="常规"/>
          <w:gallery w:val="placeholder"/>
        </w:category>
        <w:types>
          <w:type w:val="bbPlcHdr"/>
        </w:types>
        <w:behaviors>
          <w:behavior w:val="content"/>
        </w:behaviors>
        <w:guid w:val="{84967AA0-88B6-4938-BAE3-D6D3924A21CD}"/>
      </w:docPartPr>
      <w:docPartBody>
        <w:p w:rsidR="008D62EF" w:rsidRDefault="008D62EF" w:rsidP="008D62EF">
          <w:pPr>
            <w:pStyle w:val="BD4597141E49449789DB9003DFFF04F9"/>
          </w:pPr>
          <w:r w:rsidRPr="00A06E1A">
            <w:rPr>
              <w:rStyle w:val="placeholder1Char"/>
              <w:rFonts w:hint="eastAsia"/>
              <w:sz w:val="16"/>
              <w:szCs w:val="16"/>
            </w:rPr>
            <w:t>____</w:t>
          </w:r>
        </w:p>
      </w:docPartBody>
    </w:docPart>
    <w:docPart>
      <w:docPartPr>
        <w:name w:val="B0E68D0020D74344BBB66349219FE503"/>
        <w:category>
          <w:name w:val="常规"/>
          <w:gallery w:val="placeholder"/>
        </w:category>
        <w:types>
          <w:type w:val="bbPlcHdr"/>
        </w:types>
        <w:behaviors>
          <w:behavior w:val="content"/>
        </w:behaviors>
        <w:guid w:val="{EE98CBC4-38FE-48F3-AC02-61BDEB544E4A}"/>
      </w:docPartPr>
      <w:docPartBody>
        <w:p w:rsidR="008D62EF" w:rsidRDefault="008D62EF" w:rsidP="008D62EF">
          <w:pPr>
            <w:pStyle w:val="B0E68D0020D74344BBB66349219FE503"/>
          </w:pPr>
          <w:r w:rsidRPr="00A06E1A">
            <w:rPr>
              <w:rStyle w:val="placeholder1Char"/>
              <w:rFonts w:hint="eastAsia"/>
              <w:sz w:val="16"/>
              <w:szCs w:val="16"/>
            </w:rPr>
            <w:t>____</w:t>
          </w:r>
        </w:p>
      </w:docPartBody>
    </w:docPart>
    <w:docPart>
      <w:docPartPr>
        <w:name w:val="E8C8CBCCAB614A0C8C6E7C63316A13AD"/>
        <w:category>
          <w:name w:val="常规"/>
          <w:gallery w:val="placeholder"/>
        </w:category>
        <w:types>
          <w:type w:val="bbPlcHdr"/>
        </w:types>
        <w:behaviors>
          <w:behavior w:val="content"/>
        </w:behaviors>
        <w:guid w:val="{08A70EF8-5271-4C84-B818-883FD1DF6895}"/>
      </w:docPartPr>
      <w:docPartBody>
        <w:p w:rsidR="008D62EF" w:rsidRDefault="008D62EF" w:rsidP="008D62EF">
          <w:pPr>
            <w:pStyle w:val="E8C8CBCCAB614A0C8C6E7C63316A13AD"/>
          </w:pPr>
          <w:r w:rsidRPr="00A06E1A">
            <w:rPr>
              <w:rStyle w:val="placeholder1Char"/>
              <w:rFonts w:hint="eastAsia"/>
              <w:sz w:val="16"/>
              <w:szCs w:val="16"/>
            </w:rPr>
            <w:t>____</w:t>
          </w:r>
        </w:p>
      </w:docPartBody>
    </w:docPart>
    <w:docPart>
      <w:docPartPr>
        <w:name w:val="57F4486733894496A047BC544D4DC470"/>
        <w:category>
          <w:name w:val="常规"/>
          <w:gallery w:val="placeholder"/>
        </w:category>
        <w:types>
          <w:type w:val="bbPlcHdr"/>
        </w:types>
        <w:behaviors>
          <w:behavior w:val="content"/>
        </w:behaviors>
        <w:guid w:val="{18D63C4F-93F8-4FF6-AFFC-49307B229AE6}"/>
      </w:docPartPr>
      <w:docPartBody>
        <w:p w:rsidR="008D62EF" w:rsidRDefault="008D62EF" w:rsidP="008D62EF">
          <w:pPr>
            <w:pStyle w:val="57F4486733894496A047BC544D4DC470"/>
          </w:pPr>
          <w:r w:rsidRPr="00A06E1A">
            <w:rPr>
              <w:rStyle w:val="placeholder1Char"/>
              <w:rFonts w:hint="eastAsia"/>
              <w:sz w:val="16"/>
              <w:szCs w:val="16"/>
            </w:rPr>
            <w:t>____</w:t>
          </w:r>
        </w:p>
      </w:docPartBody>
    </w:docPart>
    <w:docPart>
      <w:docPartPr>
        <w:name w:val="2675E80553634F9491D223ABD3E90E80"/>
        <w:category>
          <w:name w:val="常规"/>
          <w:gallery w:val="placeholder"/>
        </w:category>
        <w:types>
          <w:type w:val="bbPlcHdr"/>
        </w:types>
        <w:behaviors>
          <w:behavior w:val="content"/>
        </w:behaviors>
        <w:guid w:val="{F3EEBFAF-B03C-4225-89ED-D93C2CBCB4F8}"/>
      </w:docPartPr>
      <w:docPartBody>
        <w:p w:rsidR="008D62EF" w:rsidRDefault="008D62EF" w:rsidP="008D62EF">
          <w:pPr>
            <w:pStyle w:val="2675E80553634F9491D223ABD3E90E80"/>
          </w:pPr>
          <w:r w:rsidRPr="00A06E1A">
            <w:rPr>
              <w:rStyle w:val="placeholder1Char"/>
              <w:rFonts w:hint="eastAsia"/>
              <w:sz w:val="16"/>
              <w:szCs w:val="16"/>
            </w:rPr>
            <w:t>____</w:t>
          </w:r>
        </w:p>
      </w:docPartBody>
    </w:docPart>
    <w:docPart>
      <w:docPartPr>
        <w:name w:val="8C7EDA9C0F0141EEB14769FF0DE516A6"/>
        <w:category>
          <w:name w:val="常规"/>
          <w:gallery w:val="placeholder"/>
        </w:category>
        <w:types>
          <w:type w:val="bbPlcHdr"/>
        </w:types>
        <w:behaviors>
          <w:behavior w:val="content"/>
        </w:behaviors>
        <w:guid w:val="{66945F0E-B36C-491F-9F2E-EDC6A6FD6AE0}"/>
      </w:docPartPr>
      <w:docPartBody>
        <w:p w:rsidR="008D62EF" w:rsidRDefault="008D62EF" w:rsidP="008D62EF">
          <w:pPr>
            <w:pStyle w:val="8C7EDA9C0F0141EEB14769FF0DE516A6"/>
          </w:pPr>
          <w:r w:rsidRPr="00A06E1A">
            <w:rPr>
              <w:rStyle w:val="placeholder1Char"/>
              <w:rFonts w:hint="eastAsia"/>
              <w:sz w:val="16"/>
              <w:szCs w:val="16"/>
            </w:rPr>
            <w:t>____</w:t>
          </w:r>
        </w:p>
      </w:docPartBody>
    </w:docPart>
    <w:docPart>
      <w:docPartPr>
        <w:name w:val="8B5B7E9DA59D4BD5A66A5A114EC52E32"/>
        <w:category>
          <w:name w:val="常规"/>
          <w:gallery w:val="placeholder"/>
        </w:category>
        <w:types>
          <w:type w:val="bbPlcHdr"/>
        </w:types>
        <w:behaviors>
          <w:behavior w:val="content"/>
        </w:behaviors>
        <w:guid w:val="{514A2A71-2D4E-4102-BD49-5B6619FFC7A6}"/>
      </w:docPartPr>
      <w:docPartBody>
        <w:p w:rsidR="008D62EF" w:rsidRDefault="008D62EF" w:rsidP="008D62EF">
          <w:pPr>
            <w:pStyle w:val="8B5B7E9DA59D4BD5A66A5A114EC52E32"/>
          </w:pPr>
          <w:r w:rsidRPr="00A06E1A">
            <w:rPr>
              <w:rStyle w:val="placeholder1Char"/>
              <w:rFonts w:hint="eastAsia"/>
              <w:sz w:val="16"/>
              <w:szCs w:val="16"/>
            </w:rPr>
            <w:t>____</w:t>
          </w:r>
        </w:p>
      </w:docPartBody>
    </w:docPart>
    <w:docPart>
      <w:docPartPr>
        <w:name w:val="8525BD9BBA2444E8AC4310D364ADC891"/>
        <w:category>
          <w:name w:val="常规"/>
          <w:gallery w:val="placeholder"/>
        </w:category>
        <w:types>
          <w:type w:val="bbPlcHdr"/>
        </w:types>
        <w:behaviors>
          <w:behavior w:val="content"/>
        </w:behaviors>
        <w:guid w:val="{C2AF9080-A741-4C00-8211-4654C4DA00E2}"/>
      </w:docPartPr>
      <w:docPartBody>
        <w:p w:rsidR="008D62EF" w:rsidRDefault="008D62EF" w:rsidP="008D62EF">
          <w:pPr>
            <w:pStyle w:val="8525BD9BBA2444E8AC4310D364ADC891"/>
          </w:pPr>
          <w:r w:rsidRPr="00A06E1A">
            <w:rPr>
              <w:rStyle w:val="placeholder1Char"/>
              <w:rFonts w:hint="eastAsia"/>
              <w:sz w:val="16"/>
              <w:szCs w:val="16"/>
            </w:rPr>
            <w:t>____</w:t>
          </w:r>
        </w:p>
      </w:docPartBody>
    </w:docPart>
    <w:docPart>
      <w:docPartPr>
        <w:name w:val="4ECB840F7449411F8BCA9C5B8511C37D"/>
        <w:category>
          <w:name w:val="常规"/>
          <w:gallery w:val="placeholder"/>
        </w:category>
        <w:types>
          <w:type w:val="bbPlcHdr"/>
        </w:types>
        <w:behaviors>
          <w:behavior w:val="content"/>
        </w:behaviors>
        <w:guid w:val="{7653328D-CF43-434F-8C6A-0F24FFD472E6}"/>
      </w:docPartPr>
      <w:docPartBody>
        <w:p w:rsidR="008D62EF" w:rsidRDefault="008D62EF" w:rsidP="008D62EF">
          <w:pPr>
            <w:pStyle w:val="4ECB840F7449411F8BCA9C5B8511C37D"/>
          </w:pPr>
          <w:r w:rsidRPr="00A06E1A">
            <w:rPr>
              <w:rStyle w:val="placeholder1Char"/>
              <w:rFonts w:hint="eastAsia"/>
              <w:sz w:val="16"/>
              <w:szCs w:val="16"/>
            </w:rPr>
            <w:t>____</w:t>
          </w:r>
        </w:p>
      </w:docPartBody>
    </w:docPart>
    <w:docPart>
      <w:docPartPr>
        <w:name w:val="C788CBE3D49F46CFAABCBA4C3B5B4DB1"/>
        <w:category>
          <w:name w:val="常规"/>
          <w:gallery w:val="placeholder"/>
        </w:category>
        <w:types>
          <w:type w:val="bbPlcHdr"/>
        </w:types>
        <w:behaviors>
          <w:behavior w:val="content"/>
        </w:behaviors>
        <w:guid w:val="{592C91ED-64C5-4F57-9530-47F607C4A734}"/>
      </w:docPartPr>
      <w:docPartBody>
        <w:p w:rsidR="008D62EF" w:rsidRDefault="008D62EF" w:rsidP="008D62EF">
          <w:pPr>
            <w:pStyle w:val="C788CBE3D49F46CFAABCBA4C3B5B4DB1"/>
          </w:pPr>
          <w:r w:rsidRPr="00A06E1A">
            <w:rPr>
              <w:rStyle w:val="placeholder1Char"/>
              <w:rFonts w:hint="eastAsia"/>
              <w:sz w:val="16"/>
              <w:szCs w:val="16"/>
            </w:rPr>
            <w:t>____</w:t>
          </w:r>
        </w:p>
      </w:docPartBody>
    </w:docPart>
    <w:docPart>
      <w:docPartPr>
        <w:name w:val="E6C07A4AF8BC4A1C9BBCAB76964401E1"/>
        <w:category>
          <w:name w:val="常规"/>
          <w:gallery w:val="placeholder"/>
        </w:category>
        <w:types>
          <w:type w:val="bbPlcHdr"/>
        </w:types>
        <w:behaviors>
          <w:behavior w:val="content"/>
        </w:behaviors>
        <w:guid w:val="{FD11A987-1F9B-47E4-B7BA-FFB47598B0DA}"/>
      </w:docPartPr>
      <w:docPartBody>
        <w:p w:rsidR="008D62EF" w:rsidRDefault="008D62EF" w:rsidP="008D62EF">
          <w:pPr>
            <w:pStyle w:val="E6C07A4AF8BC4A1C9BBCAB76964401E1"/>
          </w:pPr>
          <w:r w:rsidRPr="00A06E1A">
            <w:rPr>
              <w:rStyle w:val="placeholder1Char"/>
              <w:rFonts w:hint="eastAsia"/>
              <w:sz w:val="16"/>
              <w:szCs w:val="16"/>
            </w:rPr>
            <w:t>____</w:t>
          </w:r>
        </w:p>
      </w:docPartBody>
    </w:docPart>
    <w:docPart>
      <w:docPartPr>
        <w:name w:val="BEDB8148639E4EA5A0FC618ECB4B0157"/>
        <w:category>
          <w:name w:val="常规"/>
          <w:gallery w:val="placeholder"/>
        </w:category>
        <w:types>
          <w:type w:val="bbPlcHdr"/>
        </w:types>
        <w:behaviors>
          <w:behavior w:val="content"/>
        </w:behaviors>
        <w:guid w:val="{5DBCB04F-9474-43F9-9E56-B27C2C2141FE}"/>
      </w:docPartPr>
      <w:docPartBody>
        <w:p w:rsidR="008D62EF" w:rsidRDefault="008D62EF" w:rsidP="008D62EF">
          <w:pPr>
            <w:pStyle w:val="BEDB8148639E4EA5A0FC618ECB4B0157"/>
          </w:pPr>
          <w:r w:rsidRPr="00A06E1A">
            <w:rPr>
              <w:rStyle w:val="placeholder1Char"/>
              <w:rFonts w:hint="eastAsia"/>
              <w:sz w:val="16"/>
              <w:szCs w:val="16"/>
            </w:rPr>
            <w:t>____</w:t>
          </w:r>
        </w:p>
      </w:docPartBody>
    </w:docPart>
    <w:docPart>
      <w:docPartPr>
        <w:name w:val="5F0604E00C0B4246840F4CFCD9E67B32"/>
        <w:category>
          <w:name w:val="常规"/>
          <w:gallery w:val="placeholder"/>
        </w:category>
        <w:types>
          <w:type w:val="bbPlcHdr"/>
        </w:types>
        <w:behaviors>
          <w:behavior w:val="content"/>
        </w:behaviors>
        <w:guid w:val="{B5063AFF-6C30-44A2-879D-5BA0E23A0A22}"/>
      </w:docPartPr>
      <w:docPartBody>
        <w:p w:rsidR="008D62EF" w:rsidRDefault="008D62EF" w:rsidP="008D62EF">
          <w:pPr>
            <w:pStyle w:val="5F0604E00C0B4246840F4CFCD9E67B32"/>
          </w:pPr>
          <w:r w:rsidRPr="00A06E1A">
            <w:rPr>
              <w:rStyle w:val="placeholder1Char"/>
              <w:rFonts w:hint="eastAsia"/>
              <w:sz w:val="16"/>
              <w:szCs w:val="16"/>
            </w:rPr>
            <w:t>____</w:t>
          </w:r>
        </w:p>
      </w:docPartBody>
    </w:docPart>
    <w:docPart>
      <w:docPartPr>
        <w:name w:val="8B47D22302F8403F895E5F206F01E7F8"/>
        <w:category>
          <w:name w:val="常规"/>
          <w:gallery w:val="placeholder"/>
        </w:category>
        <w:types>
          <w:type w:val="bbPlcHdr"/>
        </w:types>
        <w:behaviors>
          <w:behavior w:val="content"/>
        </w:behaviors>
        <w:guid w:val="{28D34668-55DA-4365-9E20-287CC14DF1E4}"/>
      </w:docPartPr>
      <w:docPartBody>
        <w:p w:rsidR="008D62EF" w:rsidRDefault="008D62EF" w:rsidP="008D62EF">
          <w:pPr>
            <w:pStyle w:val="8B47D22302F8403F895E5F206F01E7F8"/>
          </w:pPr>
          <w:r w:rsidRPr="00A06E1A">
            <w:rPr>
              <w:rStyle w:val="placeholder1Char"/>
              <w:rFonts w:hint="eastAsia"/>
              <w:sz w:val="16"/>
              <w:szCs w:val="16"/>
            </w:rPr>
            <w:t>____</w:t>
          </w:r>
        </w:p>
      </w:docPartBody>
    </w:docPart>
    <w:docPart>
      <w:docPartPr>
        <w:name w:val="14CD7203115E458EA4DB2DF0CF1777E5"/>
        <w:category>
          <w:name w:val="常规"/>
          <w:gallery w:val="placeholder"/>
        </w:category>
        <w:types>
          <w:type w:val="bbPlcHdr"/>
        </w:types>
        <w:behaviors>
          <w:behavior w:val="content"/>
        </w:behaviors>
        <w:guid w:val="{5BF313DD-718D-4AAF-9CFA-CFD6E5B629FE}"/>
      </w:docPartPr>
      <w:docPartBody>
        <w:p w:rsidR="008D62EF" w:rsidRDefault="008D62EF" w:rsidP="008D62EF">
          <w:pPr>
            <w:pStyle w:val="14CD7203115E458EA4DB2DF0CF1777E5"/>
          </w:pPr>
          <w:r w:rsidRPr="00A06E1A">
            <w:rPr>
              <w:rStyle w:val="placeholder1Char"/>
              <w:rFonts w:hint="eastAsia"/>
              <w:sz w:val="16"/>
              <w:szCs w:val="16"/>
            </w:rPr>
            <w:t>____</w:t>
          </w:r>
        </w:p>
      </w:docPartBody>
    </w:docPart>
    <w:docPart>
      <w:docPartPr>
        <w:name w:val="DD04E983FEBF46BA978C87E34114688B"/>
        <w:category>
          <w:name w:val="常规"/>
          <w:gallery w:val="placeholder"/>
        </w:category>
        <w:types>
          <w:type w:val="bbPlcHdr"/>
        </w:types>
        <w:behaviors>
          <w:behavior w:val="content"/>
        </w:behaviors>
        <w:guid w:val="{C423C318-E0FE-4D63-A739-C8656F696A11}"/>
      </w:docPartPr>
      <w:docPartBody>
        <w:p w:rsidR="008D62EF" w:rsidRDefault="008D62EF" w:rsidP="008D62EF">
          <w:pPr>
            <w:pStyle w:val="DD04E983FEBF46BA978C87E34114688B"/>
          </w:pPr>
          <w:r w:rsidRPr="00A06E1A">
            <w:rPr>
              <w:rStyle w:val="placeholder1Char"/>
              <w:rFonts w:hint="eastAsia"/>
              <w:sz w:val="16"/>
              <w:szCs w:val="16"/>
            </w:rPr>
            <w:t>____</w:t>
          </w:r>
        </w:p>
      </w:docPartBody>
    </w:docPart>
    <w:docPart>
      <w:docPartPr>
        <w:name w:val="81C1915AA64E41A5B2DB0D1FA0B00672"/>
        <w:category>
          <w:name w:val="常规"/>
          <w:gallery w:val="placeholder"/>
        </w:category>
        <w:types>
          <w:type w:val="bbPlcHdr"/>
        </w:types>
        <w:behaviors>
          <w:behavior w:val="content"/>
        </w:behaviors>
        <w:guid w:val="{5E3F6512-8744-4652-B1E6-07273630801B}"/>
      </w:docPartPr>
      <w:docPartBody>
        <w:p w:rsidR="008D62EF" w:rsidRDefault="008D62EF" w:rsidP="008D62EF">
          <w:pPr>
            <w:pStyle w:val="81C1915AA64E41A5B2DB0D1FA0B00672"/>
          </w:pPr>
          <w:r w:rsidRPr="00A06E1A">
            <w:rPr>
              <w:rStyle w:val="placeholder1Char"/>
              <w:rFonts w:hint="eastAsia"/>
              <w:sz w:val="16"/>
              <w:szCs w:val="16"/>
            </w:rPr>
            <w:t>____</w:t>
          </w:r>
        </w:p>
      </w:docPartBody>
    </w:docPart>
    <w:docPart>
      <w:docPartPr>
        <w:name w:val="B0F7C8D10BB44A63B605D3E63D780BF9"/>
        <w:category>
          <w:name w:val="常规"/>
          <w:gallery w:val="placeholder"/>
        </w:category>
        <w:types>
          <w:type w:val="bbPlcHdr"/>
        </w:types>
        <w:behaviors>
          <w:behavior w:val="content"/>
        </w:behaviors>
        <w:guid w:val="{1E3C8C17-F398-42AB-8782-902B1214353E}"/>
      </w:docPartPr>
      <w:docPartBody>
        <w:p w:rsidR="008D62EF" w:rsidRDefault="008D62EF" w:rsidP="008D62EF">
          <w:pPr>
            <w:pStyle w:val="B0F7C8D10BB44A63B605D3E63D780BF9"/>
          </w:pPr>
          <w:r w:rsidRPr="00A06E1A">
            <w:rPr>
              <w:rStyle w:val="placeholder1Char"/>
              <w:rFonts w:hint="eastAsia"/>
              <w:sz w:val="16"/>
              <w:szCs w:val="16"/>
            </w:rPr>
            <w:t>____</w:t>
          </w:r>
        </w:p>
      </w:docPartBody>
    </w:docPart>
    <w:docPart>
      <w:docPartPr>
        <w:name w:val="C0BA9EA2D8B54777A6D67C202B266FF2"/>
        <w:category>
          <w:name w:val="常规"/>
          <w:gallery w:val="placeholder"/>
        </w:category>
        <w:types>
          <w:type w:val="bbPlcHdr"/>
        </w:types>
        <w:behaviors>
          <w:behavior w:val="content"/>
        </w:behaviors>
        <w:guid w:val="{1746C652-3C72-455F-BF76-5A91312AB6F7}"/>
      </w:docPartPr>
      <w:docPartBody>
        <w:p w:rsidR="008D62EF" w:rsidRDefault="008D62EF" w:rsidP="008D62EF">
          <w:pPr>
            <w:pStyle w:val="C0BA9EA2D8B54777A6D67C202B266FF2"/>
          </w:pPr>
          <w:r w:rsidRPr="00A06E1A">
            <w:rPr>
              <w:rStyle w:val="placeholder1Char"/>
              <w:rFonts w:hint="eastAsia"/>
              <w:sz w:val="16"/>
              <w:szCs w:val="16"/>
            </w:rPr>
            <w:t>____</w:t>
          </w:r>
        </w:p>
      </w:docPartBody>
    </w:docPart>
    <w:docPart>
      <w:docPartPr>
        <w:name w:val="706450FE159C4FCC828E809058D100EC"/>
        <w:category>
          <w:name w:val="常规"/>
          <w:gallery w:val="placeholder"/>
        </w:category>
        <w:types>
          <w:type w:val="bbPlcHdr"/>
        </w:types>
        <w:behaviors>
          <w:behavior w:val="content"/>
        </w:behaviors>
        <w:guid w:val="{27CCD318-CDD4-4E41-AEDE-0DF3022BDF37}"/>
      </w:docPartPr>
      <w:docPartBody>
        <w:p w:rsidR="008D62EF" w:rsidRDefault="008D62EF" w:rsidP="008D62EF">
          <w:pPr>
            <w:pStyle w:val="706450FE159C4FCC828E809058D100EC"/>
          </w:pPr>
          <w:r w:rsidRPr="00A06E1A">
            <w:rPr>
              <w:rStyle w:val="placeholder1Char"/>
              <w:rFonts w:hint="eastAsia"/>
              <w:sz w:val="16"/>
              <w:szCs w:val="16"/>
            </w:rPr>
            <w:t>____</w:t>
          </w:r>
        </w:p>
      </w:docPartBody>
    </w:docPart>
    <w:docPart>
      <w:docPartPr>
        <w:name w:val="C7FE3F00478648B394B00EC74D9BA33E"/>
        <w:category>
          <w:name w:val="常规"/>
          <w:gallery w:val="placeholder"/>
        </w:category>
        <w:types>
          <w:type w:val="bbPlcHdr"/>
        </w:types>
        <w:behaviors>
          <w:behavior w:val="content"/>
        </w:behaviors>
        <w:guid w:val="{EFBA128E-D59F-4196-B991-44A4DDEBB85D}"/>
      </w:docPartPr>
      <w:docPartBody>
        <w:p w:rsidR="008D62EF" w:rsidRDefault="008D62EF" w:rsidP="008D62EF">
          <w:pPr>
            <w:pStyle w:val="C7FE3F00478648B394B00EC74D9BA33E"/>
          </w:pPr>
          <w:r w:rsidRPr="00A06E1A">
            <w:rPr>
              <w:rStyle w:val="placeholder1Char"/>
              <w:rFonts w:hint="eastAsia"/>
              <w:sz w:val="16"/>
              <w:szCs w:val="16"/>
            </w:rPr>
            <w:t>____</w:t>
          </w:r>
        </w:p>
      </w:docPartBody>
    </w:docPart>
    <w:docPart>
      <w:docPartPr>
        <w:name w:val="5B32C88D66BE4F09949D58873F339DB4"/>
        <w:category>
          <w:name w:val="常规"/>
          <w:gallery w:val="placeholder"/>
        </w:category>
        <w:types>
          <w:type w:val="bbPlcHdr"/>
        </w:types>
        <w:behaviors>
          <w:behavior w:val="content"/>
        </w:behaviors>
        <w:guid w:val="{E0B52D68-13B7-4C50-85E5-4E96B1031820}"/>
      </w:docPartPr>
      <w:docPartBody>
        <w:p w:rsidR="008D62EF" w:rsidRDefault="008D62EF" w:rsidP="008D62EF">
          <w:pPr>
            <w:pStyle w:val="5B32C88D66BE4F09949D58873F339DB4"/>
          </w:pPr>
          <w:r w:rsidRPr="00A06E1A">
            <w:rPr>
              <w:rStyle w:val="placeholder1Char"/>
              <w:rFonts w:hint="eastAsia"/>
              <w:sz w:val="16"/>
              <w:szCs w:val="16"/>
            </w:rPr>
            <w:t>____</w:t>
          </w:r>
        </w:p>
      </w:docPartBody>
    </w:docPart>
    <w:docPart>
      <w:docPartPr>
        <w:name w:val="1BEEBA1BE33541069D8752F3FF89AF04"/>
        <w:category>
          <w:name w:val="常规"/>
          <w:gallery w:val="placeholder"/>
        </w:category>
        <w:types>
          <w:type w:val="bbPlcHdr"/>
        </w:types>
        <w:behaviors>
          <w:behavior w:val="content"/>
        </w:behaviors>
        <w:guid w:val="{0F15BBCE-5DE9-47BF-AF87-363BCD02F431}"/>
      </w:docPartPr>
      <w:docPartBody>
        <w:p w:rsidR="008D62EF" w:rsidRDefault="008D62EF" w:rsidP="008D62EF">
          <w:pPr>
            <w:pStyle w:val="1BEEBA1BE33541069D8752F3FF89AF04"/>
          </w:pPr>
          <w:r w:rsidRPr="00A06E1A">
            <w:rPr>
              <w:rStyle w:val="placeholder1Char"/>
              <w:rFonts w:hint="eastAsia"/>
              <w:sz w:val="16"/>
              <w:szCs w:val="16"/>
            </w:rPr>
            <w:t>____</w:t>
          </w:r>
        </w:p>
      </w:docPartBody>
    </w:docPart>
    <w:docPart>
      <w:docPartPr>
        <w:name w:val="A0ABD059DD32471481376458447421A4"/>
        <w:category>
          <w:name w:val="常规"/>
          <w:gallery w:val="placeholder"/>
        </w:category>
        <w:types>
          <w:type w:val="bbPlcHdr"/>
        </w:types>
        <w:behaviors>
          <w:behavior w:val="content"/>
        </w:behaviors>
        <w:guid w:val="{CEC386CE-C690-45F2-9C10-360C1F036306}"/>
      </w:docPartPr>
      <w:docPartBody>
        <w:p w:rsidR="008D62EF" w:rsidRDefault="008D62EF" w:rsidP="008D62EF">
          <w:pPr>
            <w:pStyle w:val="A0ABD059DD32471481376458447421A4"/>
          </w:pPr>
          <w:r w:rsidRPr="00A06E1A">
            <w:rPr>
              <w:rStyle w:val="placeholder1Char"/>
              <w:rFonts w:hint="eastAsia"/>
              <w:sz w:val="16"/>
              <w:szCs w:val="16"/>
            </w:rPr>
            <w:t>____</w:t>
          </w:r>
        </w:p>
      </w:docPartBody>
    </w:docPart>
    <w:docPart>
      <w:docPartPr>
        <w:name w:val="5E0F2B89D6094DADA85ECAD461BF9B10"/>
        <w:category>
          <w:name w:val="常规"/>
          <w:gallery w:val="placeholder"/>
        </w:category>
        <w:types>
          <w:type w:val="bbPlcHdr"/>
        </w:types>
        <w:behaviors>
          <w:behavior w:val="content"/>
        </w:behaviors>
        <w:guid w:val="{79192AFC-1E56-4A6C-81E1-2D72440512FB}"/>
      </w:docPartPr>
      <w:docPartBody>
        <w:p w:rsidR="008D62EF" w:rsidRDefault="008D62EF" w:rsidP="008D62EF">
          <w:pPr>
            <w:pStyle w:val="5E0F2B89D6094DADA85ECAD461BF9B10"/>
          </w:pPr>
          <w:r w:rsidRPr="00A06E1A">
            <w:rPr>
              <w:rStyle w:val="placeholder1Char"/>
              <w:rFonts w:hint="eastAsia"/>
              <w:sz w:val="16"/>
              <w:szCs w:val="16"/>
            </w:rPr>
            <w:t>____</w:t>
          </w:r>
        </w:p>
      </w:docPartBody>
    </w:docPart>
    <w:docPart>
      <w:docPartPr>
        <w:name w:val="13BB3289584B4FF69AF7FF0B00305AB3"/>
        <w:category>
          <w:name w:val="常规"/>
          <w:gallery w:val="placeholder"/>
        </w:category>
        <w:types>
          <w:type w:val="bbPlcHdr"/>
        </w:types>
        <w:behaviors>
          <w:behavior w:val="content"/>
        </w:behaviors>
        <w:guid w:val="{7D8C0D92-BEB7-4B04-9FAF-61797AF15FF8}"/>
      </w:docPartPr>
      <w:docPartBody>
        <w:p w:rsidR="008D62EF" w:rsidRDefault="008D62EF" w:rsidP="008D62EF">
          <w:pPr>
            <w:pStyle w:val="13BB3289584B4FF69AF7FF0B00305AB3"/>
          </w:pPr>
          <w:r w:rsidRPr="00A06E1A">
            <w:rPr>
              <w:rStyle w:val="placeholder1Char"/>
              <w:rFonts w:hint="eastAsia"/>
              <w:sz w:val="16"/>
              <w:szCs w:val="16"/>
            </w:rPr>
            <w:t>____</w:t>
          </w:r>
        </w:p>
      </w:docPartBody>
    </w:docPart>
    <w:docPart>
      <w:docPartPr>
        <w:name w:val="A4097989F4134C39BD3419807E197FAE"/>
        <w:category>
          <w:name w:val="常规"/>
          <w:gallery w:val="placeholder"/>
        </w:category>
        <w:types>
          <w:type w:val="bbPlcHdr"/>
        </w:types>
        <w:behaviors>
          <w:behavior w:val="content"/>
        </w:behaviors>
        <w:guid w:val="{55F1E6FD-1538-44FC-BE1D-6BD849DEF332}"/>
      </w:docPartPr>
      <w:docPartBody>
        <w:p w:rsidR="008D62EF" w:rsidRDefault="008D62EF" w:rsidP="008D62EF">
          <w:pPr>
            <w:pStyle w:val="A4097989F4134C39BD3419807E197FAE"/>
          </w:pPr>
          <w:r w:rsidRPr="00A06E1A">
            <w:rPr>
              <w:rStyle w:val="placeholder1Char"/>
              <w:rFonts w:hint="eastAsia"/>
              <w:sz w:val="16"/>
              <w:szCs w:val="16"/>
            </w:rPr>
            <w:t>____</w:t>
          </w:r>
        </w:p>
      </w:docPartBody>
    </w:docPart>
    <w:docPart>
      <w:docPartPr>
        <w:name w:val="9971D56B70074F1694ACD8DF4DA69302"/>
        <w:category>
          <w:name w:val="常规"/>
          <w:gallery w:val="placeholder"/>
        </w:category>
        <w:types>
          <w:type w:val="bbPlcHdr"/>
        </w:types>
        <w:behaviors>
          <w:behavior w:val="content"/>
        </w:behaviors>
        <w:guid w:val="{52E0067A-CEED-41A8-A96D-EBF2A40EDD08}"/>
      </w:docPartPr>
      <w:docPartBody>
        <w:p w:rsidR="008D62EF" w:rsidRDefault="008D62EF" w:rsidP="008D62EF">
          <w:pPr>
            <w:pStyle w:val="9971D56B70074F1694ACD8DF4DA69302"/>
          </w:pPr>
          <w:r w:rsidRPr="00A06E1A">
            <w:rPr>
              <w:rStyle w:val="placeholder1Char"/>
              <w:rFonts w:hint="eastAsia"/>
              <w:sz w:val="16"/>
              <w:szCs w:val="16"/>
            </w:rPr>
            <w:t>____</w:t>
          </w:r>
        </w:p>
      </w:docPartBody>
    </w:docPart>
    <w:docPart>
      <w:docPartPr>
        <w:name w:val="C07B091E78C24BD0B7B40E881EED0132"/>
        <w:category>
          <w:name w:val="常规"/>
          <w:gallery w:val="placeholder"/>
        </w:category>
        <w:types>
          <w:type w:val="bbPlcHdr"/>
        </w:types>
        <w:behaviors>
          <w:behavior w:val="content"/>
        </w:behaviors>
        <w:guid w:val="{7D814FB1-C49E-4EEB-A3DF-EDC694DDC120}"/>
      </w:docPartPr>
      <w:docPartBody>
        <w:p w:rsidR="008D62EF" w:rsidRDefault="008D62EF" w:rsidP="008D62EF">
          <w:pPr>
            <w:pStyle w:val="C07B091E78C24BD0B7B40E881EED0132"/>
          </w:pPr>
          <w:r w:rsidRPr="00A06E1A">
            <w:rPr>
              <w:rStyle w:val="placeholder1Char"/>
              <w:rFonts w:hint="eastAsia"/>
              <w:sz w:val="16"/>
              <w:szCs w:val="16"/>
            </w:rPr>
            <w:t>____</w:t>
          </w:r>
        </w:p>
      </w:docPartBody>
    </w:docPart>
    <w:docPart>
      <w:docPartPr>
        <w:name w:val="20C79CE6A919403DADAE24D64BB3B29A"/>
        <w:category>
          <w:name w:val="常规"/>
          <w:gallery w:val="placeholder"/>
        </w:category>
        <w:types>
          <w:type w:val="bbPlcHdr"/>
        </w:types>
        <w:behaviors>
          <w:behavior w:val="content"/>
        </w:behaviors>
        <w:guid w:val="{AC5BB1FB-0B1E-41E6-9295-65B7EAA3C02B}"/>
      </w:docPartPr>
      <w:docPartBody>
        <w:p w:rsidR="008D62EF" w:rsidRDefault="008D62EF" w:rsidP="008D62EF">
          <w:pPr>
            <w:pStyle w:val="20C79CE6A919403DADAE24D64BB3B29A"/>
          </w:pPr>
          <w:r w:rsidRPr="00A06E1A">
            <w:rPr>
              <w:rStyle w:val="placeholder1Char"/>
              <w:rFonts w:hint="eastAsia"/>
              <w:sz w:val="16"/>
              <w:szCs w:val="16"/>
            </w:rPr>
            <w:t>____</w:t>
          </w:r>
        </w:p>
      </w:docPartBody>
    </w:docPart>
    <w:docPart>
      <w:docPartPr>
        <w:name w:val="E99F37E7515C4135BA6016942216FC9D"/>
        <w:category>
          <w:name w:val="常规"/>
          <w:gallery w:val="placeholder"/>
        </w:category>
        <w:types>
          <w:type w:val="bbPlcHdr"/>
        </w:types>
        <w:behaviors>
          <w:behavior w:val="content"/>
        </w:behaviors>
        <w:guid w:val="{4EC21FF8-AC0F-49AF-93F8-748D52CE74A2}"/>
      </w:docPartPr>
      <w:docPartBody>
        <w:p w:rsidR="008D62EF" w:rsidRDefault="008D62EF" w:rsidP="008D62EF">
          <w:pPr>
            <w:pStyle w:val="E99F37E7515C4135BA6016942216FC9D"/>
          </w:pPr>
          <w:r w:rsidRPr="00A06E1A">
            <w:rPr>
              <w:rStyle w:val="placeholder1Char"/>
              <w:rFonts w:hint="eastAsia"/>
              <w:sz w:val="16"/>
              <w:szCs w:val="16"/>
            </w:rPr>
            <w:t>____</w:t>
          </w:r>
        </w:p>
      </w:docPartBody>
    </w:docPart>
    <w:docPart>
      <w:docPartPr>
        <w:name w:val="36F10CE9EBAD4CDE9C61609A9BD5AE0E"/>
        <w:category>
          <w:name w:val="常规"/>
          <w:gallery w:val="placeholder"/>
        </w:category>
        <w:types>
          <w:type w:val="bbPlcHdr"/>
        </w:types>
        <w:behaviors>
          <w:behavior w:val="content"/>
        </w:behaviors>
        <w:guid w:val="{BDA9570E-D35F-4994-8E2B-4D365694858C}"/>
      </w:docPartPr>
      <w:docPartBody>
        <w:p w:rsidR="008D62EF" w:rsidRDefault="008D62EF" w:rsidP="008D62EF">
          <w:pPr>
            <w:pStyle w:val="36F10CE9EBAD4CDE9C61609A9BD5AE0E"/>
          </w:pPr>
          <w:r w:rsidRPr="00A06E1A">
            <w:rPr>
              <w:rStyle w:val="placeholder1Char"/>
              <w:rFonts w:hint="eastAsia"/>
              <w:sz w:val="16"/>
              <w:szCs w:val="16"/>
            </w:rPr>
            <w:t>____</w:t>
          </w:r>
        </w:p>
      </w:docPartBody>
    </w:docPart>
    <w:docPart>
      <w:docPartPr>
        <w:name w:val="B3E263072B8B499FAAF7331FEBBE6969"/>
        <w:category>
          <w:name w:val="常规"/>
          <w:gallery w:val="placeholder"/>
        </w:category>
        <w:types>
          <w:type w:val="bbPlcHdr"/>
        </w:types>
        <w:behaviors>
          <w:behavior w:val="content"/>
        </w:behaviors>
        <w:guid w:val="{7A3A57A9-AC64-461E-A9A6-4C05AA8BCE32}"/>
      </w:docPartPr>
      <w:docPartBody>
        <w:p w:rsidR="008D62EF" w:rsidRDefault="008D62EF" w:rsidP="008D62EF">
          <w:pPr>
            <w:pStyle w:val="B3E263072B8B499FAAF7331FEBBE6969"/>
          </w:pPr>
          <w:r w:rsidRPr="00A06E1A">
            <w:rPr>
              <w:rStyle w:val="placeholder1Char"/>
              <w:rFonts w:hint="eastAsia"/>
              <w:sz w:val="16"/>
              <w:szCs w:val="16"/>
            </w:rPr>
            <w:t>____</w:t>
          </w:r>
        </w:p>
      </w:docPartBody>
    </w:docPart>
    <w:docPart>
      <w:docPartPr>
        <w:name w:val="935D49E2B25B48FCAA2DAA7FD69D8BBB"/>
        <w:category>
          <w:name w:val="常规"/>
          <w:gallery w:val="placeholder"/>
        </w:category>
        <w:types>
          <w:type w:val="bbPlcHdr"/>
        </w:types>
        <w:behaviors>
          <w:behavior w:val="content"/>
        </w:behaviors>
        <w:guid w:val="{A639B7E0-A329-49ED-8CDF-D6B0103F4269}"/>
      </w:docPartPr>
      <w:docPartBody>
        <w:p w:rsidR="008D62EF" w:rsidRDefault="008D62EF" w:rsidP="008D62EF">
          <w:pPr>
            <w:pStyle w:val="935D49E2B25B48FCAA2DAA7FD69D8BBB"/>
          </w:pPr>
          <w:r w:rsidRPr="00A06E1A">
            <w:rPr>
              <w:rStyle w:val="placeholder1Char"/>
              <w:rFonts w:hint="eastAsia"/>
              <w:sz w:val="16"/>
              <w:szCs w:val="16"/>
            </w:rPr>
            <w:t>____</w:t>
          </w:r>
        </w:p>
      </w:docPartBody>
    </w:docPart>
    <w:docPart>
      <w:docPartPr>
        <w:name w:val="CCB1F413562C4241B497FB6FF63FBA5C"/>
        <w:category>
          <w:name w:val="常规"/>
          <w:gallery w:val="placeholder"/>
        </w:category>
        <w:types>
          <w:type w:val="bbPlcHdr"/>
        </w:types>
        <w:behaviors>
          <w:behavior w:val="content"/>
        </w:behaviors>
        <w:guid w:val="{FD0A47A9-BBC3-499F-81DE-08A743A69C3E}"/>
      </w:docPartPr>
      <w:docPartBody>
        <w:p w:rsidR="008D62EF" w:rsidRDefault="008D62EF" w:rsidP="008D62EF">
          <w:pPr>
            <w:pStyle w:val="CCB1F413562C4241B497FB6FF63FBA5C"/>
          </w:pPr>
          <w:r w:rsidRPr="00A06E1A">
            <w:rPr>
              <w:rStyle w:val="placeholder1Char"/>
              <w:rFonts w:hint="eastAsia"/>
              <w:sz w:val="16"/>
              <w:szCs w:val="16"/>
            </w:rPr>
            <w:t>____</w:t>
          </w:r>
        </w:p>
      </w:docPartBody>
    </w:docPart>
    <w:docPart>
      <w:docPartPr>
        <w:name w:val="456BCC04B3AB435C8B21BE33BAA7FF7D"/>
        <w:category>
          <w:name w:val="常规"/>
          <w:gallery w:val="placeholder"/>
        </w:category>
        <w:types>
          <w:type w:val="bbPlcHdr"/>
        </w:types>
        <w:behaviors>
          <w:behavior w:val="content"/>
        </w:behaviors>
        <w:guid w:val="{64456C8F-5453-41E4-94D4-8BFB7FE6A15A}"/>
      </w:docPartPr>
      <w:docPartBody>
        <w:p w:rsidR="008D62EF" w:rsidRDefault="008D62EF" w:rsidP="008D62EF">
          <w:pPr>
            <w:pStyle w:val="456BCC04B3AB435C8B21BE33BAA7FF7D"/>
          </w:pPr>
          <w:r w:rsidRPr="00A06E1A">
            <w:rPr>
              <w:rStyle w:val="placeholder1Char"/>
              <w:rFonts w:hint="eastAsia"/>
              <w:sz w:val="16"/>
              <w:szCs w:val="16"/>
            </w:rPr>
            <w:t>____</w:t>
          </w:r>
        </w:p>
      </w:docPartBody>
    </w:docPart>
    <w:docPart>
      <w:docPartPr>
        <w:name w:val="9C0772195D2240888FED13206992B33E"/>
        <w:category>
          <w:name w:val="常规"/>
          <w:gallery w:val="placeholder"/>
        </w:category>
        <w:types>
          <w:type w:val="bbPlcHdr"/>
        </w:types>
        <w:behaviors>
          <w:behavior w:val="content"/>
        </w:behaviors>
        <w:guid w:val="{E7C48563-3CE9-4F34-BD78-CE054ACA0BDA}"/>
      </w:docPartPr>
      <w:docPartBody>
        <w:p w:rsidR="008D62EF" w:rsidRDefault="008D62EF" w:rsidP="008D62EF">
          <w:pPr>
            <w:pStyle w:val="9C0772195D2240888FED13206992B33E"/>
          </w:pPr>
          <w:r w:rsidRPr="00A06E1A">
            <w:rPr>
              <w:rStyle w:val="placeholder1Char"/>
              <w:rFonts w:hint="eastAsia"/>
              <w:sz w:val="16"/>
              <w:szCs w:val="16"/>
            </w:rPr>
            <w:t>____</w:t>
          </w:r>
        </w:p>
      </w:docPartBody>
    </w:docPart>
    <w:docPart>
      <w:docPartPr>
        <w:name w:val="989B42E2333A470E9848B0C98635A76C"/>
        <w:category>
          <w:name w:val="常规"/>
          <w:gallery w:val="placeholder"/>
        </w:category>
        <w:types>
          <w:type w:val="bbPlcHdr"/>
        </w:types>
        <w:behaviors>
          <w:behavior w:val="content"/>
        </w:behaviors>
        <w:guid w:val="{4BABFBAA-76DE-4463-B5B0-F60109251AB5}"/>
      </w:docPartPr>
      <w:docPartBody>
        <w:p w:rsidR="008D62EF" w:rsidRDefault="008D62EF" w:rsidP="008D62EF">
          <w:pPr>
            <w:pStyle w:val="989B42E2333A470E9848B0C98635A76C"/>
          </w:pPr>
          <w:r w:rsidRPr="00A06E1A">
            <w:rPr>
              <w:rStyle w:val="placeholder1Char"/>
              <w:rFonts w:hint="eastAsia"/>
              <w:sz w:val="16"/>
              <w:szCs w:val="16"/>
            </w:rPr>
            <w:t>____</w:t>
          </w:r>
        </w:p>
      </w:docPartBody>
    </w:docPart>
    <w:docPart>
      <w:docPartPr>
        <w:name w:val="B95B84448941435EA3F6BFF7442C79FD"/>
        <w:category>
          <w:name w:val="常规"/>
          <w:gallery w:val="placeholder"/>
        </w:category>
        <w:types>
          <w:type w:val="bbPlcHdr"/>
        </w:types>
        <w:behaviors>
          <w:behavior w:val="content"/>
        </w:behaviors>
        <w:guid w:val="{20D1C4AE-1217-40CD-828A-460F3AFC24E7}"/>
      </w:docPartPr>
      <w:docPartBody>
        <w:p w:rsidR="008D62EF" w:rsidRDefault="008D62EF" w:rsidP="008D62EF">
          <w:pPr>
            <w:pStyle w:val="B95B84448941435EA3F6BFF7442C79FD"/>
          </w:pPr>
          <w:r w:rsidRPr="00A06E1A">
            <w:rPr>
              <w:rStyle w:val="placeholder1Char"/>
              <w:rFonts w:hint="eastAsia"/>
              <w:sz w:val="16"/>
              <w:szCs w:val="16"/>
            </w:rPr>
            <w:t>____</w:t>
          </w:r>
        </w:p>
      </w:docPartBody>
    </w:docPart>
    <w:docPart>
      <w:docPartPr>
        <w:name w:val="801A4DEB132E49B7A4D376E543F87D88"/>
        <w:category>
          <w:name w:val="常规"/>
          <w:gallery w:val="placeholder"/>
        </w:category>
        <w:types>
          <w:type w:val="bbPlcHdr"/>
        </w:types>
        <w:behaviors>
          <w:behavior w:val="content"/>
        </w:behaviors>
        <w:guid w:val="{6670205D-A737-4FA9-BE79-6284D379B830}"/>
      </w:docPartPr>
      <w:docPartBody>
        <w:p w:rsidR="008D62EF" w:rsidRDefault="008D62EF" w:rsidP="008D62EF">
          <w:pPr>
            <w:pStyle w:val="801A4DEB132E49B7A4D376E543F87D88"/>
          </w:pPr>
          <w:r w:rsidRPr="00A06E1A">
            <w:rPr>
              <w:rStyle w:val="placeholder1Char"/>
              <w:rFonts w:hint="eastAsia"/>
              <w:sz w:val="16"/>
              <w:szCs w:val="16"/>
            </w:rPr>
            <w:t>____</w:t>
          </w:r>
        </w:p>
      </w:docPartBody>
    </w:docPart>
    <w:docPart>
      <w:docPartPr>
        <w:name w:val="133D9EE7F8AE4DFF996B122900A386D2"/>
        <w:category>
          <w:name w:val="常规"/>
          <w:gallery w:val="placeholder"/>
        </w:category>
        <w:types>
          <w:type w:val="bbPlcHdr"/>
        </w:types>
        <w:behaviors>
          <w:behavior w:val="content"/>
        </w:behaviors>
        <w:guid w:val="{975031DB-F8A9-4B8C-8849-593A7152C312}"/>
      </w:docPartPr>
      <w:docPartBody>
        <w:p w:rsidR="008D62EF" w:rsidRDefault="008D62EF" w:rsidP="008D62EF">
          <w:pPr>
            <w:pStyle w:val="133D9EE7F8AE4DFF996B122900A386D2"/>
          </w:pPr>
          <w:r w:rsidRPr="00A06E1A">
            <w:rPr>
              <w:rStyle w:val="placeholder1Char"/>
              <w:rFonts w:hint="eastAsia"/>
              <w:sz w:val="16"/>
              <w:szCs w:val="16"/>
            </w:rPr>
            <w:t>____</w:t>
          </w:r>
        </w:p>
      </w:docPartBody>
    </w:docPart>
    <w:docPart>
      <w:docPartPr>
        <w:name w:val="F3BE78844E374CCE88CEE285FAFD679E"/>
        <w:category>
          <w:name w:val="常规"/>
          <w:gallery w:val="placeholder"/>
        </w:category>
        <w:types>
          <w:type w:val="bbPlcHdr"/>
        </w:types>
        <w:behaviors>
          <w:behavior w:val="content"/>
        </w:behaviors>
        <w:guid w:val="{BB2CD85E-80AA-4974-BFF5-9203A848723D}"/>
      </w:docPartPr>
      <w:docPartBody>
        <w:p w:rsidR="008D62EF" w:rsidRDefault="008D62EF" w:rsidP="008D62EF">
          <w:pPr>
            <w:pStyle w:val="F3BE78844E374CCE88CEE285FAFD679E"/>
          </w:pPr>
          <w:r w:rsidRPr="00A06E1A">
            <w:rPr>
              <w:rStyle w:val="placeholder1Char"/>
              <w:rFonts w:hint="eastAsia"/>
              <w:sz w:val="16"/>
              <w:szCs w:val="16"/>
            </w:rPr>
            <w:t>____</w:t>
          </w:r>
        </w:p>
      </w:docPartBody>
    </w:docPart>
    <w:docPart>
      <w:docPartPr>
        <w:name w:val="3FDCD1C057774DF3848C486EEDC67757"/>
        <w:category>
          <w:name w:val="常规"/>
          <w:gallery w:val="placeholder"/>
        </w:category>
        <w:types>
          <w:type w:val="bbPlcHdr"/>
        </w:types>
        <w:behaviors>
          <w:behavior w:val="content"/>
        </w:behaviors>
        <w:guid w:val="{D128BF34-6473-4381-B8B0-897FB7560427}"/>
      </w:docPartPr>
      <w:docPartBody>
        <w:p w:rsidR="008D62EF" w:rsidRDefault="008D62EF" w:rsidP="008D62EF">
          <w:pPr>
            <w:pStyle w:val="3FDCD1C057774DF3848C486EEDC67757"/>
          </w:pPr>
          <w:r w:rsidRPr="00A06E1A">
            <w:rPr>
              <w:rStyle w:val="placeholder1Char"/>
              <w:rFonts w:hint="eastAsia"/>
              <w:sz w:val="16"/>
              <w:szCs w:val="16"/>
            </w:rPr>
            <w:t>____</w:t>
          </w:r>
        </w:p>
      </w:docPartBody>
    </w:docPart>
    <w:docPart>
      <w:docPartPr>
        <w:name w:val="3F8EBE980DBF4213B35D834BB4863848"/>
        <w:category>
          <w:name w:val="常规"/>
          <w:gallery w:val="placeholder"/>
        </w:category>
        <w:types>
          <w:type w:val="bbPlcHdr"/>
        </w:types>
        <w:behaviors>
          <w:behavior w:val="content"/>
        </w:behaviors>
        <w:guid w:val="{4B579ABA-8991-425F-827C-6A9BCB9EEA5B}"/>
      </w:docPartPr>
      <w:docPartBody>
        <w:p w:rsidR="008D62EF" w:rsidRDefault="008D62EF" w:rsidP="008D62EF">
          <w:pPr>
            <w:pStyle w:val="3F8EBE980DBF4213B35D834BB4863848"/>
          </w:pPr>
          <w:r w:rsidRPr="00A06E1A">
            <w:rPr>
              <w:rStyle w:val="placeholder1Char"/>
              <w:rFonts w:hint="eastAsia"/>
              <w:sz w:val="16"/>
              <w:szCs w:val="16"/>
            </w:rPr>
            <w:t>____</w:t>
          </w:r>
        </w:p>
      </w:docPartBody>
    </w:docPart>
    <w:docPart>
      <w:docPartPr>
        <w:name w:val="84E6077EA84E41D6874B00C62AFDAB7A"/>
        <w:category>
          <w:name w:val="常规"/>
          <w:gallery w:val="placeholder"/>
        </w:category>
        <w:types>
          <w:type w:val="bbPlcHdr"/>
        </w:types>
        <w:behaviors>
          <w:behavior w:val="content"/>
        </w:behaviors>
        <w:guid w:val="{EF1C1686-A3E7-43D1-B858-291D6509C4A7}"/>
      </w:docPartPr>
      <w:docPartBody>
        <w:p w:rsidR="008D62EF" w:rsidRDefault="008D62EF" w:rsidP="008D62EF">
          <w:pPr>
            <w:pStyle w:val="84E6077EA84E41D6874B00C62AFDAB7A"/>
          </w:pPr>
          <w:r w:rsidRPr="00A06E1A">
            <w:rPr>
              <w:rStyle w:val="placeholder1Char"/>
              <w:rFonts w:hint="eastAsia"/>
              <w:sz w:val="16"/>
              <w:szCs w:val="16"/>
            </w:rPr>
            <w:t>____</w:t>
          </w:r>
        </w:p>
      </w:docPartBody>
    </w:docPart>
    <w:docPart>
      <w:docPartPr>
        <w:name w:val="252BA6D05E4F41FA81DF30727F77CA3D"/>
        <w:category>
          <w:name w:val="常规"/>
          <w:gallery w:val="placeholder"/>
        </w:category>
        <w:types>
          <w:type w:val="bbPlcHdr"/>
        </w:types>
        <w:behaviors>
          <w:behavior w:val="content"/>
        </w:behaviors>
        <w:guid w:val="{E37E69B6-3F53-4714-8F81-C810F25F00F3}"/>
      </w:docPartPr>
      <w:docPartBody>
        <w:p w:rsidR="008D62EF" w:rsidRDefault="008D62EF" w:rsidP="008D62EF">
          <w:pPr>
            <w:pStyle w:val="252BA6D05E4F41FA81DF30727F77CA3D"/>
          </w:pPr>
          <w:r w:rsidRPr="00A06E1A">
            <w:rPr>
              <w:rStyle w:val="placeholder1Char"/>
              <w:rFonts w:hint="eastAsia"/>
              <w:sz w:val="16"/>
              <w:szCs w:val="16"/>
            </w:rPr>
            <w:t>____</w:t>
          </w:r>
        </w:p>
      </w:docPartBody>
    </w:docPart>
    <w:docPart>
      <w:docPartPr>
        <w:name w:val="DD9463C6313547B590142D093C00F97F"/>
        <w:category>
          <w:name w:val="常规"/>
          <w:gallery w:val="placeholder"/>
        </w:category>
        <w:types>
          <w:type w:val="bbPlcHdr"/>
        </w:types>
        <w:behaviors>
          <w:behavior w:val="content"/>
        </w:behaviors>
        <w:guid w:val="{698C9A3B-07A8-4AE5-8626-00A0FBC54C31}"/>
      </w:docPartPr>
      <w:docPartBody>
        <w:p w:rsidR="008D62EF" w:rsidRDefault="008D62EF" w:rsidP="008D62EF">
          <w:pPr>
            <w:pStyle w:val="DD9463C6313547B590142D093C00F97F"/>
          </w:pPr>
          <w:r w:rsidRPr="00A06E1A">
            <w:rPr>
              <w:rStyle w:val="placeholder1Char"/>
              <w:rFonts w:hint="eastAsia"/>
              <w:sz w:val="16"/>
              <w:szCs w:val="16"/>
            </w:rPr>
            <w:t>____</w:t>
          </w:r>
        </w:p>
      </w:docPartBody>
    </w:docPart>
    <w:docPart>
      <w:docPartPr>
        <w:name w:val="284ECC658F1645FC8ACDF8ADDEDFCE26"/>
        <w:category>
          <w:name w:val="常规"/>
          <w:gallery w:val="placeholder"/>
        </w:category>
        <w:types>
          <w:type w:val="bbPlcHdr"/>
        </w:types>
        <w:behaviors>
          <w:behavior w:val="content"/>
        </w:behaviors>
        <w:guid w:val="{695DDF02-605E-40E3-A84B-1E5A250032A8}"/>
      </w:docPartPr>
      <w:docPartBody>
        <w:p w:rsidR="008D62EF" w:rsidRDefault="008D62EF" w:rsidP="008D62EF">
          <w:pPr>
            <w:pStyle w:val="284ECC658F1645FC8ACDF8ADDEDFCE26"/>
          </w:pPr>
          <w:r w:rsidRPr="00A06E1A">
            <w:rPr>
              <w:rStyle w:val="placeholder1Char"/>
              <w:rFonts w:hint="eastAsia"/>
              <w:sz w:val="16"/>
              <w:szCs w:val="16"/>
            </w:rPr>
            <w:t>____</w:t>
          </w:r>
        </w:p>
      </w:docPartBody>
    </w:docPart>
    <w:docPart>
      <w:docPartPr>
        <w:name w:val="6BFBAA56348C477092F806BC3C9BD5D0"/>
        <w:category>
          <w:name w:val="常规"/>
          <w:gallery w:val="placeholder"/>
        </w:category>
        <w:types>
          <w:type w:val="bbPlcHdr"/>
        </w:types>
        <w:behaviors>
          <w:behavior w:val="content"/>
        </w:behaviors>
        <w:guid w:val="{5136BCAB-87BE-4F38-B246-244207680A61}"/>
      </w:docPartPr>
      <w:docPartBody>
        <w:p w:rsidR="008D62EF" w:rsidRDefault="008D62EF" w:rsidP="008D62EF">
          <w:pPr>
            <w:pStyle w:val="6BFBAA56348C477092F806BC3C9BD5D0"/>
          </w:pPr>
          <w:r w:rsidRPr="00A06E1A">
            <w:rPr>
              <w:rStyle w:val="placeholder1Char"/>
              <w:rFonts w:hint="eastAsia"/>
              <w:sz w:val="16"/>
              <w:szCs w:val="16"/>
            </w:rPr>
            <w:t>____</w:t>
          </w:r>
        </w:p>
      </w:docPartBody>
    </w:docPart>
    <w:docPart>
      <w:docPartPr>
        <w:name w:val="439276B8874244648095059FBED9525F"/>
        <w:category>
          <w:name w:val="常规"/>
          <w:gallery w:val="placeholder"/>
        </w:category>
        <w:types>
          <w:type w:val="bbPlcHdr"/>
        </w:types>
        <w:behaviors>
          <w:behavior w:val="content"/>
        </w:behaviors>
        <w:guid w:val="{367205DA-9661-4E21-8C9F-CB79F9BBF4B3}"/>
      </w:docPartPr>
      <w:docPartBody>
        <w:p w:rsidR="008D62EF" w:rsidRDefault="008D62EF" w:rsidP="008D62EF">
          <w:pPr>
            <w:pStyle w:val="439276B8874244648095059FBED9525F"/>
          </w:pPr>
          <w:r w:rsidRPr="00A06E1A">
            <w:rPr>
              <w:rStyle w:val="placeholder1Char"/>
              <w:rFonts w:hint="eastAsia"/>
              <w:sz w:val="16"/>
              <w:szCs w:val="16"/>
            </w:rPr>
            <w:t>____</w:t>
          </w:r>
        </w:p>
      </w:docPartBody>
    </w:docPart>
    <w:docPart>
      <w:docPartPr>
        <w:name w:val="82F558C7A4E04B57A9F23977FD3B349D"/>
        <w:category>
          <w:name w:val="常规"/>
          <w:gallery w:val="placeholder"/>
        </w:category>
        <w:types>
          <w:type w:val="bbPlcHdr"/>
        </w:types>
        <w:behaviors>
          <w:behavior w:val="content"/>
        </w:behaviors>
        <w:guid w:val="{3EDF0505-4A61-4D61-92F1-AA2B8D50E679}"/>
      </w:docPartPr>
      <w:docPartBody>
        <w:p w:rsidR="008D62EF" w:rsidRDefault="008D62EF" w:rsidP="008D62EF">
          <w:pPr>
            <w:pStyle w:val="82F558C7A4E04B57A9F23977FD3B349D"/>
          </w:pPr>
          <w:r w:rsidRPr="00A06E1A">
            <w:rPr>
              <w:rStyle w:val="placeholder1Char"/>
              <w:rFonts w:hint="eastAsia"/>
              <w:sz w:val="16"/>
              <w:szCs w:val="16"/>
            </w:rPr>
            <w:t>____</w:t>
          </w:r>
        </w:p>
      </w:docPartBody>
    </w:docPart>
    <w:docPart>
      <w:docPartPr>
        <w:name w:val="88648BB5326E42C1935E1B0A2B187F2B"/>
        <w:category>
          <w:name w:val="常规"/>
          <w:gallery w:val="placeholder"/>
        </w:category>
        <w:types>
          <w:type w:val="bbPlcHdr"/>
        </w:types>
        <w:behaviors>
          <w:behavior w:val="content"/>
        </w:behaviors>
        <w:guid w:val="{E52899B9-4F05-4AC4-A6A7-9CFBF649EC84}"/>
      </w:docPartPr>
      <w:docPartBody>
        <w:p w:rsidR="008D62EF" w:rsidRDefault="008D62EF" w:rsidP="008D62EF">
          <w:pPr>
            <w:pStyle w:val="88648BB5326E42C1935E1B0A2B187F2B"/>
          </w:pPr>
          <w:r w:rsidRPr="00A06E1A">
            <w:rPr>
              <w:rStyle w:val="placeholder1Char"/>
              <w:rFonts w:hint="eastAsia"/>
              <w:sz w:val="16"/>
              <w:szCs w:val="16"/>
            </w:rPr>
            <w:t>____</w:t>
          </w:r>
        </w:p>
      </w:docPartBody>
    </w:docPart>
    <w:docPart>
      <w:docPartPr>
        <w:name w:val="66F25657AE614A48B9EA56AB7A928064"/>
        <w:category>
          <w:name w:val="常规"/>
          <w:gallery w:val="placeholder"/>
        </w:category>
        <w:types>
          <w:type w:val="bbPlcHdr"/>
        </w:types>
        <w:behaviors>
          <w:behavior w:val="content"/>
        </w:behaviors>
        <w:guid w:val="{DE1FC60D-E4CC-4780-AA00-EA479E2BAC91}"/>
      </w:docPartPr>
      <w:docPartBody>
        <w:p w:rsidR="008D62EF" w:rsidRDefault="008D62EF" w:rsidP="008D62EF">
          <w:pPr>
            <w:pStyle w:val="66F25657AE614A48B9EA56AB7A928064"/>
          </w:pPr>
          <w:r w:rsidRPr="00A06E1A">
            <w:rPr>
              <w:rStyle w:val="placeholder1Char"/>
              <w:rFonts w:hint="eastAsia"/>
              <w:sz w:val="16"/>
              <w:szCs w:val="16"/>
            </w:rPr>
            <w:t>____</w:t>
          </w:r>
        </w:p>
      </w:docPartBody>
    </w:docPart>
    <w:docPart>
      <w:docPartPr>
        <w:name w:val="2F677FAC35E64E6CB9A5557C015F98FC"/>
        <w:category>
          <w:name w:val="常规"/>
          <w:gallery w:val="placeholder"/>
        </w:category>
        <w:types>
          <w:type w:val="bbPlcHdr"/>
        </w:types>
        <w:behaviors>
          <w:behavior w:val="content"/>
        </w:behaviors>
        <w:guid w:val="{2C6EC716-9E58-4AEF-8D74-6BA37BF5B16D}"/>
      </w:docPartPr>
      <w:docPartBody>
        <w:p w:rsidR="008D62EF" w:rsidRDefault="008D62EF" w:rsidP="008D62EF">
          <w:pPr>
            <w:pStyle w:val="2F677FAC35E64E6CB9A5557C015F98FC"/>
          </w:pPr>
          <w:r w:rsidRPr="00A06E1A">
            <w:rPr>
              <w:rStyle w:val="placeholder1Char"/>
              <w:rFonts w:hint="eastAsia"/>
              <w:sz w:val="16"/>
              <w:szCs w:val="16"/>
            </w:rPr>
            <w:t>____</w:t>
          </w:r>
        </w:p>
      </w:docPartBody>
    </w:docPart>
    <w:docPart>
      <w:docPartPr>
        <w:name w:val="3AE7F879759A422B830F22E59B858144"/>
        <w:category>
          <w:name w:val="常规"/>
          <w:gallery w:val="placeholder"/>
        </w:category>
        <w:types>
          <w:type w:val="bbPlcHdr"/>
        </w:types>
        <w:behaviors>
          <w:behavior w:val="content"/>
        </w:behaviors>
        <w:guid w:val="{5A0EE564-8F23-404B-85B4-184548F27ED2}"/>
      </w:docPartPr>
      <w:docPartBody>
        <w:p w:rsidR="008D62EF" w:rsidRDefault="008D62EF" w:rsidP="008D62EF">
          <w:pPr>
            <w:pStyle w:val="3AE7F879759A422B830F22E59B858144"/>
          </w:pPr>
          <w:r w:rsidRPr="00A06E1A">
            <w:rPr>
              <w:rStyle w:val="placeholder1Char"/>
              <w:rFonts w:hint="eastAsia"/>
              <w:sz w:val="16"/>
              <w:szCs w:val="16"/>
            </w:rPr>
            <w:t>____</w:t>
          </w:r>
        </w:p>
      </w:docPartBody>
    </w:docPart>
    <w:docPart>
      <w:docPartPr>
        <w:name w:val="21C64452D85E42299469E6DF8BF2063D"/>
        <w:category>
          <w:name w:val="常规"/>
          <w:gallery w:val="placeholder"/>
        </w:category>
        <w:types>
          <w:type w:val="bbPlcHdr"/>
        </w:types>
        <w:behaviors>
          <w:behavior w:val="content"/>
        </w:behaviors>
        <w:guid w:val="{0FCE24DC-1AF3-4B51-AEAF-A62F2DEC8C3F}"/>
      </w:docPartPr>
      <w:docPartBody>
        <w:p w:rsidR="008D62EF" w:rsidRDefault="008D62EF" w:rsidP="008D62EF">
          <w:pPr>
            <w:pStyle w:val="21C64452D85E42299469E6DF8BF2063D"/>
          </w:pPr>
          <w:r w:rsidRPr="00A06E1A">
            <w:rPr>
              <w:rStyle w:val="placeholder1Char"/>
              <w:rFonts w:hint="eastAsia"/>
              <w:sz w:val="16"/>
              <w:szCs w:val="16"/>
            </w:rPr>
            <w:t>____</w:t>
          </w:r>
        </w:p>
      </w:docPartBody>
    </w:docPart>
    <w:docPart>
      <w:docPartPr>
        <w:name w:val="E3C8EAC34AC641568DABC5366380F091"/>
        <w:category>
          <w:name w:val="常规"/>
          <w:gallery w:val="placeholder"/>
        </w:category>
        <w:types>
          <w:type w:val="bbPlcHdr"/>
        </w:types>
        <w:behaviors>
          <w:behavior w:val="content"/>
        </w:behaviors>
        <w:guid w:val="{5D4BD6EB-87E8-400F-95E6-AADC5A73EFF6}"/>
      </w:docPartPr>
      <w:docPartBody>
        <w:p w:rsidR="008D62EF" w:rsidRDefault="008D62EF" w:rsidP="008D62EF">
          <w:pPr>
            <w:pStyle w:val="E3C8EAC34AC641568DABC5366380F091"/>
          </w:pPr>
          <w:r w:rsidRPr="00A06E1A">
            <w:rPr>
              <w:rStyle w:val="placeholder1Char"/>
              <w:rFonts w:hint="eastAsia"/>
              <w:sz w:val="16"/>
              <w:szCs w:val="16"/>
            </w:rPr>
            <w:t>____</w:t>
          </w:r>
        </w:p>
      </w:docPartBody>
    </w:docPart>
    <w:docPart>
      <w:docPartPr>
        <w:name w:val="EE4D989B94DF42BABA28AB47CAAEE974"/>
        <w:category>
          <w:name w:val="常规"/>
          <w:gallery w:val="placeholder"/>
        </w:category>
        <w:types>
          <w:type w:val="bbPlcHdr"/>
        </w:types>
        <w:behaviors>
          <w:behavior w:val="content"/>
        </w:behaviors>
        <w:guid w:val="{4C70F08C-ACD9-453A-AE03-022588AE8BB9}"/>
      </w:docPartPr>
      <w:docPartBody>
        <w:p w:rsidR="008D62EF" w:rsidRDefault="008D62EF" w:rsidP="008D62EF">
          <w:pPr>
            <w:pStyle w:val="EE4D989B94DF42BABA28AB47CAAEE974"/>
          </w:pPr>
          <w:r w:rsidRPr="00A06E1A">
            <w:rPr>
              <w:rStyle w:val="placeholder1Char"/>
              <w:rFonts w:hint="eastAsia"/>
              <w:sz w:val="16"/>
              <w:szCs w:val="16"/>
            </w:rPr>
            <w:t>____</w:t>
          </w:r>
        </w:p>
      </w:docPartBody>
    </w:docPart>
    <w:docPart>
      <w:docPartPr>
        <w:name w:val="AB3526F6ADBD45E78ECF0A213D143634"/>
        <w:category>
          <w:name w:val="常规"/>
          <w:gallery w:val="placeholder"/>
        </w:category>
        <w:types>
          <w:type w:val="bbPlcHdr"/>
        </w:types>
        <w:behaviors>
          <w:behavior w:val="content"/>
        </w:behaviors>
        <w:guid w:val="{5E03D777-AF23-4F95-9444-19B0B5D8ED16}"/>
      </w:docPartPr>
      <w:docPartBody>
        <w:p w:rsidR="008D62EF" w:rsidRDefault="008D62EF" w:rsidP="008D62EF">
          <w:pPr>
            <w:pStyle w:val="AB3526F6ADBD45E78ECF0A213D143634"/>
          </w:pPr>
          <w:r w:rsidRPr="00A06E1A">
            <w:rPr>
              <w:rStyle w:val="placeholder1Char"/>
              <w:rFonts w:hint="eastAsia"/>
              <w:sz w:val="16"/>
              <w:szCs w:val="16"/>
            </w:rPr>
            <w:t>____</w:t>
          </w:r>
        </w:p>
      </w:docPartBody>
    </w:docPart>
    <w:docPart>
      <w:docPartPr>
        <w:name w:val="CC3CB7DA0DB64508937A3616F91F436D"/>
        <w:category>
          <w:name w:val="常规"/>
          <w:gallery w:val="placeholder"/>
        </w:category>
        <w:types>
          <w:type w:val="bbPlcHdr"/>
        </w:types>
        <w:behaviors>
          <w:behavior w:val="content"/>
        </w:behaviors>
        <w:guid w:val="{E665C2B9-FE6B-4D82-AA79-A8386DB14F5E}"/>
      </w:docPartPr>
      <w:docPartBody>
        <w:p w:rsidR="008D62EF" w:rsidRDefault="008D62EF" w:rsidP="008D62EF">
          <w:pPr>
            <w:pStyle w:val="CC3CB7DA0DB64508937A3616F91F436D"/>
          </w:pPr>
          <w:r w:rsidRPr="00A06E1A">
            <w:rPr>
              <w:rStyle w:val="placeholder1Char"/>
              <w:rFonts w:hint="eastAsia"/>
              <w:sz w:val="16"/>
              <w:szCs w:val="16"/>
            </w:rPr>
            <w:t>____</w:t>
          </w:r>
        </w:p>
      </w:docPartBody>
    </w:docPart>
    <w:docPart>
      <w:docPartPr>
        <w:name w:val="9687C48D26944BC580F548BF762B14DC"/>
        <w:category>
          <w:name w:val="常规"/>
          <w:gallery w:val="placeholder"/>
        </w:category>
        <w:types>
          <w:type w:val="bbPlcHdr"/>
        </w:types>
        <w:behaviors>
          <w:behavior w:val="content"/>
        </w:behaviors>
        <w:guid w:val="{3808CC89-56AA-4F87-A5CE-C43BEC47DC6B}"/>
      </w:docPartPr>
      <w:docPartBody>
        <w:p w:rsidR="008D62EF" w:rsidRDefault="008D62EF" w:rsidP="008D62EF">
          <w:pPr>
            <w:pStyle w:val="9687C48D26944BC580F548BF762B14DC"/>
          </w:pPr>
          <w:r w:rsidRPr="00A06E1A">
            <w:rPr>
              <w:rStyle w:val="placeholder1Char"/>
              <w:rFonts w:hint="eastAsia"/>
              <w:sz w:val="16"/>
              <w:szCs w:val="16"/>
            </w:rPr>
            <w:t>____</w:t>
          </w:r>
        </w:p>
      </w:docPartBody>
    </w:docPart>
    <w:docPart>
      <w:docPartPr>
        <w:name w:val="304E73F909AE4EB98CF315E7109AA965"/>
        <w:category>
          <w:name w:val="常规"/>
          <w:gallery w:val="placeholder"/>
        </w:category>
        <w:types>
          <w:type w:val="bbPlcHdr"/>
        </w:types>
        <w:behaviors>
          <w:behavior w:val="content"/>
        </w:behaviors>
        <w:guid w:val="{BBEA8334-4A85-4EA1-8376-51EE19D114FA}"/>
      </w:docPartPr>
      <w:docPartBody>
        <w:p w:rsidR="008D62EF" w:rsidRDefault="008D62EF" w:rsidP="008D62EF">
          <w:pPr>
            <w:pStyle w:val="304E73F909AE4EB98CF315E7109AA965"/>
          </w:pPr>
          <w:r w:rsidRPr="00A06E1A">
            <w:rPr>
              <w:rStyle w:val="placeholder1Char"/>
              <w:rFonts w:hint="eastAsia"/>
              <w:sz w:val="16"/>
              <w:szCs w:val="16"/>
            </w:rPr>
            <w:t>____</w:t>
          </w:r>
        </w:p>
      </w:docPartBody>
    </w:docPart>
    <w:docPart>
      <w:docPartPr>
        <w:name w:val="43A23BB5F1404341B2C8FD80867EE689"/>
        <w:category>
          <w:name w:val="常规"/>
          <w:gallery w:val="placeholder"/>
        </w:category>
        <w:types>
          <w:type w:val="bbPlcHdr"/>
        </w:types>
        <w:behaviors>
          <w:behavior w:val="content"/>
        </w:behaviors>
        <w:guid w:val="{760E1588-6370-4503-8B30-5590A2A44898}"/>
      </w:docPartPr>
      <w:docPartBody>
        <w:p w:rsidR="008D62EF" w:rsidRDefault="008D62EF" w:rsidP="008D62EF">
          <w:pPr>
            <w:pStyle w:val="43A23BB5F1404341B2C8FD80867EE689"/>
          </w:pPr>
          <w:r w:rsidRPr="00A06E1A">
            <w:rPr>
              <w:rStyle w:val="placeholder1Char"/>
              <w:rFonts w:hint="eastAsia"/>
              <w:sz w:val="16"/>
              <w:szCs w:val="16"/>
            </w:rPr>
            <w:t>____</w:t>
          </w:r>
        </w:p>
      </w:docPartBody>
    </w:docPart>
    <w:docPart>
      <w:docPartPr>
        <w:name w:val="D1FDEE7DD7B0452198052DDC3F71A288"/>
        <w:category>
          <w:name w:val="常规"/>
          <w:gallery w:val="placeholder"/>
        </w:category>
        <w:types>
          <w:type w:val="bbPlcHdr"/>
        </w:types>
        <w:behaviors>
          <w:behavior w:val="content"/>
        </w:behaviors>
        <w:guid w:val="{A6485EDE-465B-4DA5-AABE-553941DFA4DA}"/>
      </w:docPartPr>
      <w:docPartBody>
        <w:p w:rsidR="008D62EF" w:rsidRDefault="008D62EF" w:rsidP="008D62EF">
          <w:pPr>
            <w:pStyle w:val="D1FDEE7DD7B0452198052DDC3F71A288"/>
          </w:pPr>
          <w:r w:rsidRPr="00A06E1A">
            <w:rPr>
              <w:rStyle w:val="placeholder1Char"/>
              <w:rFonts w:hint="eastAsia"/>
              <w:sz w:val="16"/>
              <w:szCs w:val="16"/>
            </w:rPr>
            <w:t>____</w:t>
          </w:r>
        </w:p>
      </w:docPartBody>
    </w:docPart>
    <w:docPart>
      <w:docPartPr>
        <w:name w:val="78CF8241FA094B419FB65AD18FE5F5F8"/>
        <w:category>
          <w:name w:val="常规"/>
          <w:gallery w:val="placeholder"/>
        </w:category>
        <w:types>
          <w:type w:val="bbPlcHdr"/>
        </w:types>
        <w:behaviors>
          <w:behavior w:val="content"/>
        </w:behaviors>
        <w:guid w:val="{0ED302C5-4D76-4303-9C15-1A60335D644C}"/>
      </w:docPartPr>
      <w:docPartBody>
        <w:p w:rsidR="008D62EF" w:rsidRDefault="008D62EF" w:rsidP="008D62EF">
          <w:pPr>
            <w:pStyle w:val="78CF8241FA094B419FB65AD18FE5F5F8"/>
          </w:pPr>
          <w:r w:rsidRPr="00A06E1A">
            <w:rPr>
              <w:rStyle w:val="placeholder1Char"/>
              <w:rFonts w:hint="eastAsia"/>
              <w:sz w:val="16"/>
              <w:szCs w:val="16"/>
            </w:rPr>
            <w:t>____</w:t>
          </w:r>
        </w:p>
      </w:docPartBody>
    </w:docPart>
    <w:docPart>
      <w:docPartPr>
        <w:name w:val="F1BE390C064E484792B6B27091343A6B"/>
        <w:category>
          <w:name w:val="常规"/>
          <w:gallery w:val="placeholder"/>
        </w:category>
        <w:types>
          <w:type w:val="bbPlcHdr"/>
        </w:types>
        <w:behaviors>
          <w:behavior w:val="content"/>
        </w:behaviors>
        <w:guid w:val="{0ED58622-1AAC-4099-8DED-C378F4C6DE1E}"/>
      </w:docPartPr>
      <w:docPartBody>
        <w:p w:rsidR="008D62EF" w:rsidRDefault="008D62EF" w:rsidP="008D62EF">
          <w:pPr>
            <w:pStyle w:val="F1BE390C064E484792B6B27091343A6B"/>
          </w:pPr>
          <w:r w:rsidRPr="00A06E1A">
            <w:rPr>
              <w:rStyle w:val="placeholder1Char"/>
              <w:rFonts w:hint="eastAsia"/>
              <w:sz w:val="16"/>
              <w:szCs w:val="16"/>
            </w:rPr>
            <w:t>____</w:t>
          </w:r>
        </w:p>
      </w:docPartBody>
    </w:docPart>
    <w:docPart>
      <w:docPartPr>
        <w:name w:val="14832CE3E204453E82DCA541701124C1"/>
        <w:category>
          <w:name w:val="常规"/>
          <w:gallery w:val="placeholder"/>
        </w:category>
        <w:types>
          <w:type w:val="bbPlcHdr"/>
        </w:types>
        <w:behaviors>
          <w:behavior w:val="content"/>
        </w:behaviors>
        <w:guid w:val="{955B1E8B-31A5-45B1-B76F-58D2487E07B5}"/>
      </w:docPartPr>
      <w:docPartBody>
        <w:p w:rsidR="008D62EF" w:rsidRDefault="008D62EF" w:rsidP="008D62EF">
          <w:pPr>
            <w:pStyle w:val="14832CE3E204453E82DCA541701124C1"/>
          </w:pPr>
          <w:r w:rsidRPr="00A06E1A">
            <w:rPr>
              <w:rStyle w:val="placeholder1Char"/>
              <w:rFonts w:hint="eastAsia"/>
              <w:sz w:val="16"/>
              <w:szCs w:val="16"/>
            </w:rPr>
            <w:t>____</w:t>
          </w:r>
        </w:p>
      </w:docPartBody>
    </w:docPart>
    <w:docPart>
      <w:docPartPr>
        <w:name w:val="1F3C1DEC918643A0A7E0448AA4DDB78F"/>
        <w:category>
          <w:name w:val="常规"/>
          <w:gallery w:val="placeholder"/>
        </w:category>
        <w:types>
          <w:type w:val="bbPlcHdr"/>
        </w:types>
        <w:behaviors>
          <w:behavior w:val="content"/>
        </w:behaviors>
        <w:guid w:val="{5485B3A1-7A09-4AE9-A3BF-161D9E99DE9C}"/>
      </w:docPartPr>
      <w:docPartBody>
        <w:p w:rsidR="008D62EF" w:rsidRDefault="008D62EF" w:rsidP="008D62EF">
          <w:pPr>
            <w:pStyle w:val="1F3C1DEC918643A0A7E0448AA4DDB78F"/>
          </w:pPr>
          <w:r w:rsidRPr="00A06E1A">
            <w:rPr>
              <w:rStyle w:val="placeholder1Char"/>
              <w:rFonts w:hint="eastAsia"/>
              <w:sz w:val="16"/>
              <w:szCs w:val="16"/>
            </w:rPr>
            <w:t>____</w:t>
          </w:r>
        </w:p>
      </w:docPartBody>
    </w:docPart>
    <w:docPart>
      <w:docPartPr>
        <w:name w:val="C5254EF1D2824972B7F5E3948A6F1C54"/>
        <w:category>
          <w:name w:val="常规"/>
          <w:gallery w:val="placeholder"/>
        </w:category>
        <w:types>
          <w:type w:val="bbPlcHdr"/>
        </w:types>
        <w:behaviors>
          <w:behavior w:val="content"/>
        </w:behaviors>
        <w:guid w:val="{3D4A7C3B-EC64-404D-BBB0-FE304D4754B5}"/>
      </w:docPartPr>
      <w:docPartBody>
        <w:p w:rsidR="008D62EF" w:rsidRDefault="008D62EF" w:rsidP="008D62EF">
          <w:pPr>
            <w:pStyle w:val="C5254EF1D2824972B7F5E3948A6F1C54"/>
          </w:pPr>
          <w:r w:rsidRPr="00A06E1A">
            <w:rPr>
              <w:rStyle w:val="placeholder1Char"/>
              <w:rFonts w:hint="eastAsia"/>
              <w:sz w:val="16"/>
              <w:szCs w:val="16"/>
            </w:rPr>
            <w:t>____</w:t>
          </w:r>
        </w:p>
      </w:docPartBody>
    </w:docPart>
    <w:docPart>
      <w:docPartPr>
        <w:name w:val="D73606BEAD8A490CBD19EFEC6D9A6EC7"/>
        <w:category>
          <w:name w:val="常规"/>
          <w:gallery w:val="placeholder"/>
        </w:category>
        <w:types>
          <w:type w:val="bbPlcHdr"/>
        </w:types>
        <w:behaviors>
          <w:behavior w:val="content"/>
        </w:behaviors>
        <w:guid w:val="{F4A17121-24BD-40F7-99A4-F7D207B99F7E}"/>
      </w:docPartPr>
      <w:docPartBody>
        <w:p w:rsidR="008D62EF" w:rsidRDefault="008D62EF" w:rsidP="008D62EF">
          <w:pPr>
            <w:pStyle w:val="D73606BEAD8A490CBD19EFEC6D9A6EC7"/>
          </w:pPr>
          <w:r w:rsidRPr="00A06E1A">
            <w:rPr>
              <w:rStyle w:val="placeholder1Char"/>
              <w:rFonts w:hint="eastAsia"/>
              <w:sz w:val="16"/>
              <w:szCs w:val="16"/>
            </w:rPr>
            <w:t>____</w:t>
          </w:r>
        </w:p>
      </w:docPartBody>
    </w:docPart>
    <w:docPart>
      <w:docPartPr>
        <w:name w:val="16778DE03691486F95A8EBB4CF46605A"/>
        <w:category>
          <w:name w:val="常规"/>
          <w:gallery w:val="placeholder"/>
        </w:category>
        <w:types>
          <w:type w:val="bbPlcHdr"/>
        </w:types>
        <w:behaviors>
          <w:behavior w:val="content"/>
        </w:behaviors>
        <w:guid w:val="{E8EDFCDC-BED6-4EFF-86F0-D3140EA1B985}"/>
      </w:docPartPr>
      <w:docPartBody>
        <w:p w:rsidR="008D62EF" w:rsidRDefault="008D62EF" w:rsidP="008D62EF">
          <w:pPr>
            <w:pStyle w:val="16778DE03691486F95A8EBB4CF46605A"/>
          </w:pPr>
          <w:r w:rsidRPr="00A06E1A">
            <w:rPr>
              <w:rStyle w:val="placeholder1Char"/>
              <w:rFonts w:hint="eastAsia"/>
              <w:sz w:val="16"/>
              <w:szCs w:val="16"/>
            </w:rPr>
            <w:t>____</w:t>
          </w:r>
        </w:p>
      </w:docPartBody>
    </w:docPart>
    <w:docPart>
      <w:docPartPr>
        <w:name w:val="67E50996DA8746C789ED8A9BBA878CCF"/>
        <w:category>
          <w:name w:val="常规"/>
          <w:gallery w:val="placeholder"/>
        </w:category>
        <w:types>
          <w:type w:val="bbPlcHdr"/>
        </w:types>
        <w:behaviors>
          <w:behavior w:val="content"/>
        </w:behaviors>
        <w:guid w:val="{CF9E95BC-4E82-478F-9271-F3B5246F82D6}"/>
      </w:docPartPr>
      <w:docPartBody>
        <w:p w:rsidR="008D62EF" w:rsidRDefault="008D62EF" w:rsidP="008D62EF">
          <w:pPr>
            <w:pStyle w:val="67E50996DA8746C789ED8A9BBA878CCF"/>
          </w:pPr>
          <w:r w:rsidRPr="00A06E1A">
            <w:rPr>
              <w:rStyle w:val="placeholder1Char"/>
              <w:rFonts w:hint="eastAsia"/>
              <w:sz w:val="16"/>
              <w:szCs w:val="16"/>
            </w:rPr>
            <w:t>____</w:t>
          </w:r>
        </w:p>
      </w:docPartBody>
    </w:docPart>
    <w:docPart>
      <w:docPartPr>
        <w:name w:val="976BB132065D4BB29EB4E3517759F637"/>
        <w:category>
          <w:name w:val="常规"/>
          <w:gallery w:val="placeholder"/>
        </w:category>
        <w:types>
          <w:type w:val="bbPlcHdr"/>
        </w:types>
        <w:behaviors>
          <w:behavior w:val="content"/>
        </w:behaviors>
        <w:guid w:val="{4B996988-7D02-4857-BDDE-CCA9ABE22B35}"/>
      </w:docPartPr>
      <w:docPartBody>
        <w:p w:rsidR="008D62EF" w:rsidRDefault="008D62EF" w:rsidP="008D62EF">
          <w:pPr>
            <w:pStyle w:val="976BB132065D4BB29EB4E3517759F637"/>
          </w:pPr>
          <w:r w:rsidRPr="00A06E1A">
            <w:rPr>
              <w:rStyle w:val="placeholder1Char"/>
              <w:rFonts w:hint="eastAsia"/>
              <w:sz w:val="16"/>
              <w:szCs w:val="16"/>
            </w:rPr>
            <w:t>____</w:t>
          </w:r>
        </w:p>
      </w:docPartBody>
    </w:docPart>
    <w:docPart>
      <w:docPartPr>
        <w:name w:val="B0FD0476087C498EA7062CD8F7EEB92D"/>
        <w:category>
          <w:name w:val="常规"/>
          <w:gallery w:val="placeholder"/>
        </w:category>
        <w:types>
          <w:type w:val="bbPlcHdr"/>
        </w:types>
        <w:behaviors>
          <w:behavior w:val="content"/>
        </w:behaviors>
        <w:guid w:val="{227FCE75-2D30-45AA-95ED-1F7A61D39A84}"/>
      </w:docPartPr>
      <w:docPartBody>
        <w:p w:rsidR="008D62EF" w:rsidRDefault="008D62EF" w:rsidP="008D62EF">
          <w:pPr>
            <w:pStyle w:val="B0FD0476087C498EA7062CD8F7EEB92D"/>
          </w:pPr>
          <w:r w:rsidRPr="00A06E1A">
            <w:rPr>
              <w:rStyle w:val="placeholder1Char"/>
              <w:rFonts w:hint="eastAsia"/>
              <w:sz w:val="16"/>
              <w:szCs w:val="16"/>
            </w:rPr>
            <w:t>____</w:t>
          </w:r>
        </w:p>
      </w:docPartBody>
    </w:docPart>
    <w:docPart>
      <w:docPartPr>
        <w:name w:val="62676923BB424A50AD438FEEE08641F2"/>
        <w:category>
          <w:name w:val="常规"/>
          <w:gallery w:val="placeholder"/>
        </w:category>
        <w:types>
          <w:type w:val="bbPlcHdr"/>
        </w:types>
        <w:behaviors>
          <w:behavior w:val="content"/>
        </w:behaviors>
        <w:guid w:val="{D3AEFF45-1E65-43B1-B841-548377CAE9FB}"/>
      </w:docPartPr>
      <w:docPartBody>
        <w:p w:rsidR="008D62EF" w:rsidRDefault="008D62EF" w:rsidP="008D62EF">
          <w:pPr>
            <w:pStyle w:val="62676923BB424A50AD438FEEE08641F2"/>
          </w:pPr>
          <w:r w:rsidRPr="00A06E1A">
            <w:rPr>
              <w:rStyle w:val="placeholder1Char"/>
              <w:rFonts w:hint="eastAsia"/>
              <w:sz w:val="16"/>
              <w:szCs w:val="16"/>
            </w:rPr>
            <w:t>____</w:t>
          </w:r>
        </w:p>
      </w:docPartBody>
    </w:docPart>
    <w:docPart>
      <w:docPartPr>
        <w:name w:val="832A0E4FC5F84BFD80FC5289E3D6713C"/>
        <w:category>
          <w:name w:val="常规"/>
          <w:gallery w:val="placeholder"/>
        </w:category>
        <w:types>
          <w:type w:val="bbPlcHdr"/>
        </w:types>
        <w:behaviors>
          <w:behavior w:val="content"/>
        </w:behaviors>
        <w:guid w:val="{ADBFD0E6-6D85-400C-9A24-596A66C51E31}"/>
      </w:docPartPr>
      <w:docPartBody>
        <w:p w:rsidR="008D62EF" w:rsidRDefault="008D62EF" w:rsidP="008D62EF">
          <w:pPr>
            <w:pStyle w:val="832A0E4FC5F84BFD80FC5289E3D6713C"/>
          </w:pPr>
          <w:r w:rsidRPr="00A06E1A">
            <w:rPr>
              <w:rStyle w:val="placeholder1Char"/>
              <w:rFonts w:hint="eastAsia"/>
              <w:sz w:val="16"/>
              <w:szCs w:val="16"/>
            </w:rPr>
            <w:t>____</w:t>
          </w:r>
        </w:p>
      </w:docPartBody>
    </w:docPart>
    <w:docPart>
      <w:docPartPr>
        <w:name w:val="D299A8E530FC46EDA9696F161D822389"/>
        <w:category>
          <w:name w:val="常规"/>
          <w:gallery w:val="placeholder"/>
        </w:category>
        <w:types>
          <w:type w:val="bbPlcHdr"/>
        </w:types>
        <w:behaviors>
          <w:behavior w:val="content"/>
        </w:behaviors>
        <w:guid w:val="{835920E1-F1BA-4DD6-BE95-EFA18F847D1D}"/>
      </w:docPartPr>
      <w:docPartBody>
        <w:p w:rsidR="008D62EF" w:rsidRDefault="008D62EF" w:rsidP="008D62EF">
          <w:pPr>
            <w:pStyle w:val="D299A8E530FC46EDA9696F161D822389"/>
          </w:pPr>
          <w:r w:rsidRPr="00A06E1A">
            <w:rPr>
              <w:rStyle w:val="placeholder1Char"/>
              <w:rFonts w:hint="eastAsia"/>
              <w:sz w:val="16"/>
              <w:szCs w:val="16"/>
            </w:rPr>
            <w:t>____</w:t>
          </w:r>
        </w:p>
      </w:docPartBody>
    </w:docPart>
    <w:docPart>
      <w:docPartPr>
        <w:name w:val="472E8D20BDB74AA5B7134C3AE8C53B3D"/>
        <w:category>
          <w:name w:val="常规"/>
          <w:gallery w:val="placeholder"/>
        </w:category>
        <w:types>
          <w:type w:val="bbPlcHdr"/>
        </w:types>
        <w:behaviors>
          <w:behavior w:val="content"/>
        </w:behaviors>
        <w:guid w:val="{188BC44B-8941-4589-8DCE-04CFD95F5683}"/>
      </w:docPartPr>
      <w:docPartBody>
        <w:p w:rsidR="008D62EF" w:rsidRDefault="008D62EF" w:rsidP="008D62EF">
          <w:pPr>
            <w:pStyle w:val="472E8D20BDB74AA5B7134C3AE8C53B3D"/>
          </w:pPr>
          <w:r w:rsidRPr="00A06E1A">
            <w:rPr>
              <w:rStyle w:val="placeholder1Char"/>
              <w:rFonts w:hint="eastAsia"/>
              <w:sz w:val="16"/>
              <w:szCs w:val="16"/>
            </w:rPr>
            <w:t>____</w:t>
          </w:r>
        </w:p>
      </w:docPartBody>
    </w:docPart>
    <w:docPart>
      <w:docPartPr>
        <w:name w:val="9AA1851D6FB84DC4A9E514A217EB6FA4"/>
        <w:category>
          <w:name w:val="常规"/>
          <w:gallery w:val="placeholder"/>
        </w:category>
        <w:types>
          <w:type w:val="bbPlcHdr"/>
        </w:types>
        <w:behaviors>
          <w:behavior w:val="content"/>
        </w:behaviors>
        <w:guid w:val="{9FED8EC6-254E-4D3A-A83C-45C3C4A250E4}"/>
      </w:docPartPr>
      <w:docPartBody>
        <w:p w:rsidR="008D62EF" w:rsidRDefault="008D62EF" w:rsidP="008D62EF">
          <w:pPr>
            <w:pStyle w:val="9AA1851D6FB84DC4A9E514A217EB6FA4"/>
          </w:pPr>
          <w:r w:rsidRPr="00A06E1A">
            <w:rPr>
              <w:rStyle w:val="placeholder1Char"/>
              <w:rFonts w:hint="eastAsia"/>
              <w:sz w:val="16"/>
              <w:szCs w:val="16"/>
            </w:rPr>
            <w:t>____</w:t>
          </w:r>
        </w:p>
      </w:docPartBody>
    </w:docPart>
    <w:docPart>
      <w:docPartPr>
        <w:name w:val="5236CF6C892749A2B85A6C11C5CD0189"/>
        <w:category>
          <w:name w:val="常规"/>
          <w:gallery w:val="placeholder"/>
        </w:category>
        <w:types>
          <w:type w:val="bbPlcHdr"/>
        </w:types>
        <w:behaviors>
          <w:behavior w:val="content"/>
        </w:behaviors>
        <w:guid w:val="{D6530EA9-39BF-4226-9E26-2C0410E05C49}"/>
      </w:docPartPr>
      <w:docPartBody>
        <w:p w:rsidR="008D62EF" w:rsidRDefault="008D62EF" w:rsidP="008D62EF">
          <w:pPr>
            <w:pStyle w:val="5236CF6C892749A2B85A6C11C5CD0189"/>
          </w:pPr>
          <w:r w:rsidRPr="00A06E1A">
            <w:rPr>
              <w:rStyle w:val="placeholder1Char"/>
              <w:rFonts w:hint="eastAsia"/>
              <w:sz w:val="16"/>
              <w:szCs w:val="16"/>
            </w:rPr>
            <w:t>____</w:t>
          </w:r>
        </w:p>
      </w:docPartBody>
    </w:docPart>
    <w:docPart>
      <w:docPartPr>
        <w:name w:val="796FDD3D72894D25922F36F94F48F47F"/>
        <w:category>
          <w:name w:val="常规"/>
          <w:gallery w:val="placeholder"/>
        </w:category>
        <w:types>
          <w:type w:val="bbPlcHdr"/>
        </w:types>
        <w:behaviors>
          <w:behavior w:val="content"/>
        </w:behaviors>
        <w:guid w:val="{3E67C416-0E94-4A30-A6DE-19AC622783D3}"/>
      </w:docPartPr>
      <w:docPartBody>
        <w:p w:rsidR="008D62EF" w:rsidRDefault="008D62EF" w:rsidP="008D62EF">
          <w:pPr>
            <w:pStyle w:val="796FDD3D72894D25922F36F94F48F47F"/>
          </w:pPr>
          <w:r w:rsidRPr="00A06E1A">
            <w:rPr>
              <w:rStyle w:val="placeholder1Char"/>
              <w:rFonts w:hint="eastAsia"/>
              <w:sz w:val="16"/>
              <w:szCs w:val="16"/>
            </w:rPr>
            <w:t>____</w:t>
          </w:r>
        </w:p>
      </w:docPartBody>
    </w:docPart>
    <w:docPart>
      <w:docPartPr>
        <w:name w:val="63A849EDE6F4446AB3EF22F802F80369"/>
        <w:category>
          <w:name w:val="常规"/>
          <w:gallery w:val="placeholder"/>
        </w:category>
        <w:types>
          <w:type w:val="bbPlcHdr"/>
        </w:types>
        <w:behaviors>
          <w:behavior w:val="content"/>
        </w:behaviors>
        <w:guid w:val="{7DCDB5AD-1FF7-48C8-A6BE-AEABBF92537D}"/>
      </w:docPartPr>
      <w:docPartBody>
        <w:p w:rsidR="008D62EF" w:rsidRDefault="008D62EF" w:rsidP="008D62EF">
          <w:pPr>
            <w:pStyle w:val="63A849EDE6F4446AB3EF22F802F80369"/>
          </w:pPr>
          <w:r w:rsidRPr="00A06E1A">
            <w:rPr>
              <w:rStyle w:val="placeholder1Char"/>
              <w:rFonts w:hint="eastAsia"/>
              <w:sz w:val="16"/>
              <w:szCs w:val="16"/>
            </w:rPr>
            <w:t>____</w:t>
          </w:r>
        </w:p>
      </w:docPartBody>
    </w:docPart>
    <w:docPart>
      <w:docPartPr>
        <w:name w:val="4E6F08BCDB7B46DCBB134B5879826383"/>
        <w:category>
          <w:name w:val="常规"/>
          <w:gallery w:val="placeholder"/>
        </w:category>
        <w:types>
          <w:type w:val="bbPlcHdr"/>
        </w:types>
        <w:behaviors>
          <w:behavior w:val="content"/>
        </w:behaviors>
        <w:guid w:val="{B7C49042-B3F1-4C83-A20B-881B0B66C86C}"/>
      </w:docPartPr>
      <w:docPartBody>
        <w:p w:rsidR="008D62EF" w:rsidRDefault="008D62EF" w:rsidP="008D62EF">
          <w:pPr>
            <w:pStyle w:val="4E6F08BCDB7B46DCBB134B5879826383"/>
          </w:pPr>
          <w:r w:rsidRPr="00A06E1A">
            <w:rPr>
              <w:rStyle w:val="placeholder1Char"/>
              <w:rFonts w:hint="eastAsia"/>
              <w:sz w:val="16"/>
              <w:szCs w:val="16"/>
            </w:rPr>
            <w:t>____</w:t>
          </w:r>
        </w:p>
      </w:docPartBody>
    </w:docPart>
    <w:docPart>
      <w:docPartPr>
        <w:name w:val="BECD3BAB9B23441B8B8C6B1880062273"/>
        <w:category>
          <w:name w:val="常规"/>
          <w:gallery w:val="placeholder"/>
        </w:category>
        <w:types>
          <w:type w:val="bbPlcHdr"/>
        </w:types>
        <w:behaviors>
          <w:behavior w:val="content"/>
        </w:behaviors>
        <w:guid w:val="{595CDC57-9CC9-43D9-B0B0-9DA14A340AC4}"/>
      </w:docPartPr>
      <w:docPartBody>
        <w:p w:rsidR="008D62EF" w:rsidRDefault="008D62EF" w:rsidP="008D62EF">
          <w:pPr>
            <w:pStyle w:val="BECD3BAB9B23441B8B8C6B1880062273"/>
          </w:pPr>
          <w:r w:rsidRPr="00A06E1A">
            <w:rPr>
              <w:rStyle w:val="placeholder1Char"/>
              <w:rFonts w:hint="eastAsia"/>
              <w:sz w:val="16"/>
              <w:szCs w:val="16"/>
            </w:rPr>
            <w:t>____</w:t>
          </w:r>
        </w:p>
      </w:docPartBody>
    </w:docPart>
    <w:docPart>
      <w:docPartPr>
        <w:name w:val="AF08030AB34545E0B273D433ED6C444B"/>
        <w:category>
          <w:name w:val="常规"/>
          <w:gallery w:val="placeholder"/>
        </w:category>
        <w:types>
          <w:type w:val="bbPlcHdr"/>
        </w:types>
        <w:behaviors>
          <w:behavior w:val="content"/>
        </w:behaviors>
        <w:guid w:val="{07BE427F-8992-4815-ADE9-C2632A1C15CC}"/>
      </w:docPartPr>
      <w:docPartBody>
        <w:p w:rsidR="008D62EF" w:rsidRDefault="008D62EF" w:rsidP="008D62EF">
          <w:pPr>
            <w:pStyle w:val="AF08030AB34545E0B273D433ED6C444B"/>
          </w:pPr>
          <w:r w:rsidRPr="00A06E1A">
            <w:rPr>
              <w:rStyle w:val="placeholder1Char"/>
              <w:rFonts w:hint="eastAsia"/>
              <w:sz w:val="16"/>
              <w:szCs w:val="16"/>
            </w:rPr>
            <w:t>____</w:t>
          </w:r>
        </w:p>
      </w:docPartBody>
    </w:docPart>
    <w:docPart>
      <w:docPartPr>
        <w:name w:val="5CA50C81FD7E4548912F908B39EC2904"/>
        <w:category>
          <w:name w:val="常规"/>
          <w:gallery w:val="placeholder"/>
        </w:category>
        <w:types>
          <w:type w:val="bbPlcHdr"/>
        </w:types>
        <w:behaviors>
          <w:behavior w:val="content"/>
        </w:behaviors>
        <w:guid w:val="{74A7A4FD-F92F-4613-8957-D9200A99AB27}"/>
      </w:docPartPr>
      <w:docPartBody>
        <w:p w:rsidR="008D62EF" w:rsidRDefault="008D62EF" w:rsidP="008D62EF">
          <w:pPr>
            <w:pStyle w:val="5CA50C81FD7E4548912F908B39EC2904"/>
          </w:pPr>
          <w:r w:rsidRPr="00A06E1A">
            <w:rPr>
              <w:rStyle w:val="placeholder1Char"/>
              <w:rFonts w:hint="eastAsia"/>
              <w:sz w:val="16"/>
              <w:szCs w:val="16"/>
            </w:rPr>
            <w:t>____</w:t>
          </w:r>
        </w:p>
      </w:docPartBody>
    </w:docPart>
    <w:docPart>
      <w:docPartPr>
        <w:name w:val="32D3D899C68345A6B8951052B8C359B7"/>
        <w:category>
          <w:name w:val="常规"/>
          <w:gallery w:val="placeholder"/>
        </w:category>
        <w:types>
          <w:type w:val="bbPlcHdr"/>
        </w:types>
        <w:behaviors>
          <w:behavior w:val="content"/>
        </w:behaviors>
        <w:guid w:val="{FE800D15-3C2F-4A6B-AB54-4BF2442A1A89}"/>
      </w:docPartPr>
      <w:docPartBody>
        <w:p w:rsidR="008D62EF" w:rsidRDefault="008D62EF" w:rsidP="008D62EF">
          <w:pPr>
            <w:pStyle w:val="32D3D899C68345A6B8951052B8C359B7"/>
          </w:pPr>
          <w:r w:rsidRPr="00A06E1A">
            <w:rPr>
              <w:rStyle w:val="placeholder1Char"/>
              <w:rFonts w:hint="eastAsia"/>
              <w:sz w:val="16"/>
              <w:szCs w:val="16"/>
            </w:rPr>
            <w:t>____</w:t>
          </w:r>
        </w:p>
      </w:docPartBody>
    </w:docPart>
    <w:docPart>
      <w:docPartPr>
        <w:name w:val="779C6DED76C74F92BCC587C9BB8DE0F7"/>
        <w:category>
          <w:name w:val="常规"/>
          <w:gallery w:val="placeholder"/>
        </w:category>
        <w:types>
          <w:type w:val="bbPlcHdr"/>
        </w:types>
        <w:behaviors>
          <w:behavior w:val="content"/>
        </w:behaviors>
        <w:guid w:val="{4940C512-0B7E-424F-90AB-11DF0D9792BB}"/>
      </w:docPartPr>
      <w:docPartBody>
        <w:p w:rsidR="008D62EF" w:rsidRDefault="008D62EF" w:rsidP="008D62EF">
          <w:pPr>
            <w:pStyle w:val="779C6DED76C74F92BCC587C9BB8DE0F7"/>
          </w:pPr>
          <w:r w:rsidRPr="00A06E1A">
            <w:rPr>
              <w:rStyle w:val="placeholder1Char"/>
              <w:rFonts w:hint="eastAsia"/>
              <w:sz w:val="16"/>
              <w:szCs w:val="16"/>
            </w:rPr>
            <w:t>____</w:t>
          </w:r>
        </w:p>
      </w:docPartBody>
    </w:docPart>
    <w:docPart>
      <w:docPartPr>
        <w:name w:val="6777194B84C544FD9831276CA562A6A2"/>
        <w:category>
          <w:name w:val="常规"/>
          <w:gallery w:val="placeholder"/>
        </w:category>
        <w:types>
          <w:type w:val="bbPlcHdr"/>
        </w:types>
        <w:behaviors>
          <w:behavior w:val="content"/>
        </w:behaviors>
        <w:guid w:val="{97C48ECC-C7D4-4B1F-9F9C-2AF97DB6DBC4}"/>
      </w:docPartPr>
      <w:docPartBody>
        <w:p w:rsidR="008D62EF" w:rsidRDefault="008D62EF" w:rsidP="008D62EF">
          <w:pPr>
            <w:pStyle w:val="6777194B84C544FD9831276CA562A6A2"/>
          </w:pPr>
          <w:r w:rsidRPr="00A06E1A">
            <w:rPr>
              <w:rStyle w:val="placeholder1Char"/>
              <w:rFonts w:hint="eastAsia"/>
              <w:sz w:val="16"/>
              <w:szCs w:val="16"/>
            </w:rPr>
            <w:t>____</w:t>
          </w:r>
        </w:p>
      </w:docPartBody>
    </w:docPart>
    <w:docPart>
      <w:docPartPr>
        <w:name w:val="EED4254A7BFB4074BAE535A9F3E41999"/>
        <w:category>
          <w:name w:val="常规"/>
          <w:gallery w:val="placeholder"/>
        </w:category>
        <w:types>
          <w:type w:val="bbPlcHdr"/>
        </w:types>
        <w:behaviors>
          <w:behavior w:val="content"/>
        </w:behaviors>
        <w:guid w:val="{04114568-0D44-4A50-8FAC-0B96B7C17BD8}"/>
      </w:docPartPr>
      <w:docPartBody>
        <w:p w:rsidR="008D62EF" w:rsidRDefault="008D62EF" w:rsidP="008D62EF">
          <w:pPr>
            <w:pStyle w:val="EED4254A7BFB4074BAE535A9F3E41999"/>
          </w:pPr>
          <w:r w:rsidRPr="00A06E1A">
            <w:rPr>
              <w:rStyle w:val="placeholder1Char"/>
              <w:rFonts w:hint="eastAsia"/>
              <w:sz w:val="16"/>
              <w:szCs w:val="16"/>
            </w:rPr>
            <w:t>____</w:t>
          </w:r>
        </w:p>
      </w:docPartBody>
    </w:docPart>
    <w:docPart>
      <w:docPartPr>
        <w:name w:val="D6308D9D25304EF785E29273030C7B4A"/>
        <w:category>
          <w:name w:val="常规"/>
          <w:gallery w:val="placeholder"/>
        </w:category>
        <w:types>
          <w:type w:val="bbPlcHdr"/>
        </w:types>
        <w:behaviors>
          <w:behavior w:val="content"/>
        </w:behaviors>
        <w:guid w:val="{0A69A9C3-E3E9-474C-818D-4A10F801B0C2}"/>
      </w:docPartPr>
      <w:docPartBody>
        <w:p w:rsidR="008D62EF" w:rsidRDefault="008D62EF" w:rsidP="008D62EF">
          <w:pPr>
            <w:pStyle w:val="D6308D9D25304EF785E29273030C7B4A"/>
          </w:pPr>
          <w:r w:rsidRPr="00A06E1A">
            <w:rPr>
              <w:rStyle w:val="placeholder1Char"/>
              <w:rFonts w:hint="eastAsia"/>
              <w:sz w:val="16"/>
              <w:szCs w:val="16"/>
            </w:rPr>
            <w:t>____</w:t>
          </w:r>
        </w:p>
      </w:docPartBody>
    </w:docPart>
    <w:docPart>
      <w:docPartPr>
        <w:name w:val="706010D52A0944A5ACF59E879462B272"/>
        <w:category>
          <w:name w:val="常规"/>
          <w:gallery w:val="placeholder"/>
        </w:category>
        <w:types>
          <w:type w:val="bbPlcHdr"/>
        </w:types>
        <w:behaviors>
          <w:behavior w:val="content"/>
        </w:behaviors>
        <w:guid w:val="{BBDFE553-C04A-4680-AA40-FC280AFC7291}"/>
      </w:docPartPr>
      <w:docPartBody>
        <w:p w:rsidR="008D62EF" w:rsidRDefault="008D62EF" w:rsidP="008D62EF">
          <w:pPr>
            <w:pStyle w:val="706010D52A0944A5ACF59E879462B272"/>
          </w:pPr>
          <w:r w:rsidRPr="00A06E1A">
            <w:rPr>
              <w:rStyle w:val="placeholder1Char"/>
              <w:rFonts w:hint="eastAsia"/>
              <w:sz w:val="16"/>
              <w:szCs w:val="16"/>
            </w:rPr>
            <w:t>____</w:t>
          </w:r>
        </w:p>
      </w:docPartBody>
    </w:docPart>
    <w:docPart>
      <w:docPartPr>
        <w:name w:val="3EDB05258FC24100913932DCA800D342"/>
        <w:category>
          <w:name w:val="常规"/>
          <w:gallery w:val="placeholder"/>
        </w:category>
        <w:types>
          <w:type w:val="bbPlcHdr"/>
        </w:types>
        <w:behaviors>
          <w:behavior w:val="content"/>
        </w:behaviors>
        <w:guid w:val="{688BBB14-C74A-4F3F-AA8A-DB98B511D3AA}"/>
      </w:docPartPr>
      <w:docPartBody>
        <w:p w:rsidR="008D62EF" w:rsidRDefault="008D62EF" w:rsidP="008D62EF">
          <w:pPr>
            <w:pStyle w:val="3EDB05258FC24100913932DCA800D342"/>
          </w:pPr>
          <w:r w:rsidRPr="00A06E1A">
            <w:rPr>
              <w:rStyle w:val="placeholder1Char"/>
              <w:rFonts w:hint="eastAsia"/>
              <w:sz w:val="16"/>
              <w:szCs w:val="16"/>
            </w:rPr>
            <w:t>____</w:t>
          </w:r>
        </w:p>
      </w:docPartBody>
    </w:docPart>
    <w:docPart>
      <w:docPartPr>
        <w:name w:val="3D794B2EA15A499A9566DBB7636F7718"/>
        <w:category>
          <w:name w:val="常规"/>
          <w:gallery w:val="placeholder"/>
        </w:category>
        <w:types>
          <w:type w:val="bbPlcHdr"/>
        </w:types>
        <w:behaviors>
          <w:behavior w:val="content"/>
        </w:behaviors>
        <w:guid w:val="{811F6B12-4CB9-4C7B-8BE9-9763AF23F372}"/>
      </w:docPartPr>
      <w:docPartBody>
        <w:p w:rsidR="008D62EF" w:rsidRDefault="008D62EF" w:rsidP="008D62EF">
          <w:pPr>
            <w:pStyle w:val="3D794B2EA15A499A9566DBB7636F7718"/>
          </w:pPr>
          <w:r w:rsidRPr="00A06E1A">
            <w:rPr>
              <w:rStyle w:val="placeholder1Char"/>
              <w:rFonts w:hint="eastAsia"/>
              <w:sz w:val="16"/>
              <w:szCs w:val="16"/>
            </w:rPr>
            <w:t>____</w:t>
          </w:r>
        </w:p>
      </w:docPartBody>
    </w:docPart>
    <w:docPart>
      <w:docPartPr>
        <w:name w:val="6D14F7345ABC4560A95F35F4A5707C4B"/>
        <w:category>
          <w:name w:val="常规"/>
          <w:gallery w:val="placeholder"/>
        </w:category>
        <w:types>
          <w:type w:val="bbPlcHdr"/>
        </w:types>
        <w:behaviors>
          <w:behavior w:val="content"/>
        </w:behaviors>
        <w:guid w:val="{0AD39DBE-9361-4DF6-8A1D-6719EC5B0922}"/>
      </w:docPartPr>
      <w:docPartBody>
        <w:p w:rsidR="008D62EF" w:rsidRDefault="008D62EF" w:rsidP="008D62EF">
          <w:pPr>
            <w:pStyle w:val="6D14F7345ABC4560A95F35F4A5707C4B"/>
          </w:pPr>
          <w:r w:rsidRPr="00A06E1A">
            <w:rPr>
              <w:rStyle w:val="placeholder1Char"/>
              <w:rFonts w:hint="eastAsia"/>
              <w:sz w:val="16"/>
              <w:szCs w:val="16"/>
            </w:rPr>
            <w:t>____</w:t>
          </w:r>
        </w:p>
      </w:docPartBody>
    </w:docPart>
    <w:docPart>
      <w:docPartPr>
        <w:name w:val="83C13189A3674CB589F0073B0B16D038"/>
        <w:category>
          <w:name w:val="常规"/>
          <w:gallery w:val="placeholder"/>
        </w:category>
        <w:types>
          <w:type w:val="bbPlcHdr"/>
        </w:types>
        <w:behaviors>
          <w:behavior w:val="content"/>
        </w:behaviors>
        <w:guid w:val="{D6F10B50-D72E-4D8A-84FF-8674A3C82AB2}"/>
      </w:docPartPr>
      <w:docPartBody>
        <w:p w:rsidR="008D62EF" w:rsidRDefault="008D62EF" w:rsidP="008D62EF">
          <w:pPr>
            <w:pStyle w:val="83C13189A3674CB589F0073B0B16D038"/>
          </w:pPr>
          <w:r w:rsidRPr="00A06E1A">
            <w:rPr>
              <w:rStyle w:val="placeholder1Char"/>
              <w:rFonts w:hint="eastAsia"/>
              <w:sz w:val="16"/>
              <w:szCs w:val="16"/>
            </w:rPr>
            <w:t>____</w:t>
          </w:r>
        </w:p>
      </w:docPartBody>
    </w:docPart>
    <w:docPart>
      <w:docPartPr>
        <w:name w:val="72EAC6E9C2D04E269F35428A75019CC9"/>
        <w:category>
          <w:name w:val="常规"/>
          <w:gallery w:val="placeholder"/>
        </w:category>
        <w:types>
          <w:type w:val="bbPlcHdr"/>
        </w:types>
        <w:behaviors>
          <w:behavior w:val="content"/>
        </w:behaviors>
        <w:guid w:val="{3233B380-E86E-4FAF-A916-894ECEBB3065}"/>
      </w:docPartPr>
      <w:docPartBody>
        <w:p w:rsidR="008D62EF" w:rsidRDefault="008D62EF" w:rsidP="008D62EF">
          <w:pPr>
            <w:pStyle w:val="72EAC6E9C2D04E269F35428A75019CC9"/>
          </w:pPr>
          <w:r w:rsidRPr="00A06E1A">
            <w:rPr>
              <w:rStyle w:val="placeholder1Char"/>
              <w:rFonts w:hint="eastAsia"/>
              <w:sz w:val="16"/>
              <w:szCs w:val="16"/>
            </w:rPr>
            <w:t>____</w:t>
          </w:r>
        </w:p>
      </w:docPartBody>
    </w:docPart>
    <w:docPart>
      <w:docPartPr>
        <w:name w:val="643861C738374368827D86588E967705"/>
        <w:category>
          <w:name w:val="常规"/>
          <w:gallery w:val="placeholder"/>
        </w:category>
        <w:types>
          <w:type w:val="bbPlcHdr"/>
        </w:types>
        <w:behaviors>
          <w:behavior w:val="content"/>
        </w:behaviors>
        <w:guid w:val="{B5221946-1991-42A9-925B-27B2AF97DF9A}"/>
      </w:docPartPr>
      <w:docPartBody>
        <w:p w:rsidR="008D62EF" w:rsidRDefault="008D62EF" w:rsidP="008D62EF">
          <w:pPr>
            <w:pStyle w:val="643861C738374368827D86588E967705"/>
          </w:pPr>
          <w:r w:rsidRPr="00711F0E">
            <w:rPr>
              <w:rStyle w:val="placeholder1Char"/>
              <w:rFonts w:hint="eastAsia"/>
              <w:sz w:val="16"/>
              <w:szCs w:val="16"/>
            </w:rPr>
            <w:t>____</w:t>
          </w:r>
        </w:p>
      </w:docPartBody>
    </w:docPart>
    <w:docPart>
      <w:docPartPr>
        <w:name w:val="89F0954C98E3422A9854154E9BBCE08A"/>
        <w:category>
          <w:name w:val="常规"/>
          <w:gallery w:val="placeholder"/>
        </w:category>
        <w:types>
          <w:type w:val="bbPlcHdr"/>
        </w:types>
        <w:behaviors>
          <w:behavior w:val="content"/>
        </w:behaviors>
        <w:guid w:val="{4325A102-DE5F-42F2-A209-31288C1A1078}"/>
      </w:docPartPr>
      <w:docPartBody>
        <w:p w:rsidR="008D62EF" w:rsidRDefault="008D62EF" w:rsidP="008D62EF">
          <w:pPr>
            <w:pStyle w:val="89F0954C98E3422A9854154E9BBCE08A"/>
          </w:pPr>
          <w:r w:rsidRPr="00711F0E">
            <w:rPr>
              <w:rStyle w:val="placeholder1Char"/>
              <w:rFonts w:hint="eastAsia"/>
              <w:sz w:val="16"/>
              <w:szCs w:val="16"/>
            </w:rPr>
            <w:t>____</w:t>
          </w:r>
        </w:p>
      </w:docPartBody>
    </w:docPart>
    <w:docPart>
      <w:docPartPr>
        <w:name w:val="5B469B5B9758418AAE8220126111F6EB"/>
        <w:category>
          <w:name w:val="常规"/>
          <w:gallery w:val="placeholder"/>
        </w:category>
        <w:types>
          <w:type w:val="bbPlcHdr"/>
        </w:types>
        <w:behaviors>
          <w:behavior w:val="content"/>
        </w:behaviors>
        <w:guid w:val="{79CD93C8-4E1A-4F28-9D4E-39604CF170DB}"/>
      </w:docPartPr>
      <w:docPartBody>
        <w:p w:rsidR="008D62EF" w:rsidRDefault="008D62EF" w:rsidP="008D62EF">
          <w:pPr>
            <w:pStyle w:val="5B469B5B9758418AAE8220126111F6EB"/>
          </w:pPr>
          <w:r w:rsidRPr="00711F0E">
            <w:rPr>
              <w:rStyle w:val="placeholder1Char"/>
              <w:rFonts w:hint="eastAsia"/>
              <w:sz w:val="16"/>
              <w:szCs w:val="16"/>
            </w:rPr>
            <w:t>____</w:t>
          </w:r>
        </w:p>
      </w:docPartBody>
    </w:docPart>
    <w:docPart>
      <w:docPartPr>
        <w:name w:val="F5194C22646A42F6BA86E525E574B4B2"/>
        <w:category>
          <w:name w:val="常规"/>
          <w:gallery w:val="placeholder"/>
        </w:category>
        <w:types>
          <w:type w:val="bbPlcHdr"/>
        </w:types>
        <w:behaviors>
          <w:behavior w:val="content"/>
        </w:behaviors>
        <w:guid w:val="{F2F72F31-7C88-4865-866D-C3FC197A590F}"/>
      </w:docPartPr>
      <w:docPartBody>
        <w:p w:rsidR="008D62EF" w:rsidRDefault="008D62EF" w:rsidP="008D62EF">
          <w:pPr>
            <w:pStyle w:val="F5194C22646A42F6BA86E525E574B4B2"/>
          </w:pPr>
          <w:r w:rsidRPr="00711F0E">
            <w:rPr>
              <w:rStyle w:val="placeholder1Char"/>
              <w:rFonts w:hint="eastAsia"/>
              <w:sz w:val="16"/>
              <w:szCs w:val="16"/>
            </w:rPr>
            <w:t>____</w:t>
          </w:r>
        </w:p>
      </w:docPartBody>
    </w:docPart>
    <w:docPart>
      <w:docPartPr>
        <w:name w:val="3B77DFADCC344C238BFC215DE36DE32C"/>
        <w:category>
          <w:name w:val="常规"/>
          <w:gallery w:val="placeholder"/>
        </w:category>
        <w:types>
          <w:type w:val="bbPlcHdr"/>
        </w:types>
        <w:behaviors>
          <w:behavior w:val="content"/>
        </w:behaviors>
        <w:guid w:val="{48C9380B-3111-4E56-9608-AD34A74E7737}"/>
      </w:docPartPr>
      <w:docPartBody>
        <w:p w:rsidR="008D62EF" w:rsidRDefault="008D62EF" w:rsidP="008D62EF">
          <w:pPr>
            <w:pStyle w:val="3B77DFADCC344C238BFC215DE36DE32C"/>
          </w:pPr>
          <w:r w:rsidRPr="00711F0E">
            <w:rPr>
              <w:rStyle w:val="placeholder1Char"/>
              <w:rFonts w:hint="eastAsia"/>
              <w:sz w:val="16"/>
              <w:szCs w:val="16"/>
            </w:rPr>
            <w:t>____</w:t>
          </w:r>
        </w:p>
      </w:docPartBody>
    </w:docPart>
    <w:docPart>
      <w:docPartPr>
        <w:name w:val="6DC15264C041496DBE65848E7969887B"/>
        <w:category>
          <w:name w:val="常规"/>
          <w:gallery w:val="placeholder"/>
        </w:category>
        <w:types>
          <w:type w:val="bbPlcHdr"/>
        </w:types>
        <w:behaviors>
          <w:behavior w:val="content"/>
        </w:behaviors>
        <w:guid w:val="{BAB247C7-EB8B-40C3-927C-8D6361023017}"/>
      </w:docPartPr>
      <w:docPartBody>
        <w:p w:rsidR="008D62EF" w:rsidRDefault="008D62EF" w:rsidP="008D62EF">
          <w:pPr>
            <w:pStyle w:val="6DC15264C041496DBE65848E7969887B"/>
          </w:pPr>
          <w:r w:rsidRPr="00711F0E">
            <w:rPr>
              <w:rStyle w:val="placeholder1Char"/>
              <w:rFonts w:hint="eastAsia"/>
              <w:sz w:val="16"/>
              <w:szCs w:val="16"/>
            </w:rPr>
            <w:t>____</w:t>
          </w:r>
        </w:p>
      </w:docPartBody>
    </w:docPart>
    <w:docPart>
      <w:docPartPr>
        <w:name w:val="7272FA1BB21040629FCB2F388542389E"/>
        <w:category>
          <w:name w:val="常规"/>
          <w:gallery w:val="placeholder"/>
        </w:category>
        <w:types>
          <w:type w:val="bbPlcHdr"/>
        </w:types>
        <w:behaviors>
          <w:behavior w:val="content"/>
        </w:behaviors>
        <w:guid w:val="{A62379F5-54B7-4ED5-9FBC-1CDBD4CD49CD}"/>
      </w:docPartPr>
      <w:docPartBody>
        <w:p w:rsidR="008D62EF" w:rsidRDefault="008D62EF" w:rsidP="008D62EF">
          <w:pPr>
            <w:pStyle w:val="7272FA1BB21040629FCB2F388542389E"/>
          </w:pPr>
          <w:r w:rsidRPr="00711F0E">
            <w:rPr>
              <w:rStyle w:val="placeholder1Char"/>
              <w:rFonts w:hint="eastAsia"/>
              <w:sz w:val="16"/>
              <w:szCs w:val="16"/>
            </w:rPr>
            <w:t>____</w:t>
          </w:r>
        </w:p>
      </w:docPartBody>
    </w:docPart>
    <w:docPart>
      <w:docPartPr>
        <w:name w:val="773915C44C894F05B6196F560E007C1E"/>
        <w:category>
          <w:name w:val="常规"/>
          <w:gallery w:val="placeholder"/>
        </w:category>
        <w:types>
          <w:type w:val="bbPlcHdr"/>
        </w:types>
        <w:behaviors>
          <w:behavior w:val="content"/>
        </w:behaviors>
        <w:guid w:val="{69B31754-D823-4E22-BCFF-14340E5C8799}"/>
      </w:docPartPr>
      <w:docPartBody>
        <w:p w:rsidR="008D62EF" w:rsidRDefault="008D62EF" w:rsidP="008D62EF">
          <w:pPr>
            <w:pStyle w:val="773915C44C894F05B6196F560E007C1E"/>
          </w:pPr>
          <w:r w:rsidRPr="00711F0E">
            <w:rPr>
              <w:rStyle w:val="placeholder1Char"/>
              <w:rFonts w:hint="eastAsia"/>
              <w:sz w:val="16"/>
              <w:szCs w:val="16"/>
            </w:rPr>
            <w:t>____</w:t>
          </w:r>
        </w:p>
      </w:docPartBody>
    </w:docPart>
    <w:docPart>
      <w:docPartPr>
        <w:name w:val="FEC4A19B9A9C412AB3EF9988F55CB915"/>
        <w:category>
          <w:name w:val="常规"/>
          <w:gallery w:val="placeholder"/>
        </w:category>
        <w:types>
          <w:type w:val="bbPlcHdr"/>
        </w:types>
        <w:behaviors>
          <w:behavior w:val="content"/>
        </w:behaviors>
        <w:guid w:val="{48369D45-7066-4480-AE53-82111E6A2286}"/>
      </w:docPartPr>
      <w:docPartBody>
        <w:p w:rsidR="008D62EF" w:rsidRDefault="008D62EF" w:rsidP="008D62EF">
          <w:pPr>
            <w:pStyle w:val="FEC4A19B9A9C412AB3EF9988F55CB915"/>
          </w:pPr>
          <w:r w:rsidRPr="00711F0E">
            <w:rPr>
              <w:rStyle w:val="placeholder1Char"/>
              <w:rFonts w:hint="eastAsia"/>
              <w:sz w:val="16"/>
              <w:szCs w:val="16"/>
            </w:rPr>
            <w:t>____</w:t>
          </w:r>
        </w:p>
      </w:docPartBody>
    </w:docPart>
    <w:docPart>
      <w:docPartPr>
        <w:name w:val="5E39BBAEFF8C46AC99FD5D3D605C3C79"/>
        <w:category>
          <w:name w:val="常规"/>
          <w:gallery w:val="placeholder"/>
        </w:category>
        <w:types>
          <w:type w:val="bbPlcHdr"/>
        </w:types>
        <w:behaviors>
          <w:behavior w:val="content"/>
        </w:behaviors>
        <w:guid w:val="{C3D53F70-9F12-481A-9FC3-9FF64492D287}"/>
      </w:docPartPr>
      <w:docPartBody>
        <w:p w:rsidR="008D62EF" w:rsidRDefault="008D62EF" w:rsidP="008D62EF">
          <w:pPr>
            <w:pStyle w:val="5E39BBAEFF8C46AC99FD5D3D605C3C79"/>
          </w:pPr>
          <w:r w:rsidRPr="00711F0E">
            <w:rPr>
              <w:rStyle w:val="placeholder1Char"/>
              <w:rFonts w:hint="eastAsia"/>
              <w:sz w:val="16"/>
              <w:szCs w:val="16"/>
            </w:rPr>
            <w:t>____</w:t>
          </w:r>
        </w:p>
      </w:docPartBody>
    </w:docPart>
    <w:docPart>
      <w:docPartPr>
        <w:name w:val="99118046561D4BC7BEC060DD9682B2AC"/>
        <w:category>
          <w:name w:val="常规"/>
          <w:gallery w:val="placeholder"/>
        </w:category>
        <w:types>
          <w:type w:val="bbPlcHdr"/>
        </w:types>
        <w:behaviors>
          <w:behavior w:val="content"/>
        </w:behaviors>
        <w:guid w:val="{7A88D88D-B418-49AE-B553-8B9E58101D7A}"/>
      </w:docPartPr>
      <w:docPartBody>
        <w:p w:rsidR="008D62EF" w:rsidRDefault="008D62EF" w:rsidP="008D62EF">
          <w:pPr>
            <w:pStyle w:val="99118046561D4BC7BEC060DD9682B2AC"/>
          </w:pPr>
          <w:r w:rsidRPr="00711F0E">
            <w:rPr>
              <w:rStyle w:val="placeholder1Char"/>
              <w:rFonts w:hint="eastAsia"/>
              <w:sz w:val="16"/>
              <w:szCs w:val="16"/>
            </w:rPr>
            <w:t>____</w:t>
          </w:r>
        </w:p>
      </w:docPartBody>
    </w:docPart>
    <w:docPart>
      <w:docPartPr>
        <w:name w:val="90D23A88C535487DB31A70144A280F06"/>
        <w:category>
          <w:name w:val="常规"/>
          <w:gallery w:val="placeholder"/>
        </w:category>
        <w:types>
          <w:type w:val="bbPlcHdr"/>
        </w:types>
        <w:behaviors>
          <w:behavior w:val="content"/>
        </w:behaviors>
        <w:guid w:val="{E06D9A0B-18B5-42FF-980F-D9FFC729B049}"/>
      </w:docPartPr>
      <w:docPartBody>
        <w:p w:rsidR="008D62EF" w:rsidRDefault="008D62EF" w:rsidP="008D62EF">
          <w:pPr>
            <w:pStyle w:val="90D23A88C535487DB31A70144A280F06"/>
          </w:pPr>
          <w:r w:rsidRPr="00711F0E">
            <w:rPr>
              <w:rStyle w:val="placeholder1Char"/>
              <w:rFonts w:hint="eastAsia"/>
              <w:sz w:val="16"/>
              <w:szCs w:val="16"/>
            </w:rPr>
            <w:t>____</w:t>
          </w:r>
        </w:p>
      </w:docPartBody>
    </w:docPart>
    <w:docPart>
      <w:docPartPr>
        <w:name w:val="C47E72DB3FA24FC5B27951F4BB2688C3"/>
        <w:category>
          <w:name w:val="常规"/>
          <w:gallery w:val="placeholder"/>
        </w:category>
        <w:types>
          <w:type w:val="bbPlcHdr"/>
        </w:types>
        <w:behaviors>
          <w:behavior w:val="content"/>
        </w:behaviors>
        <w:guid w:val="{9EF94632-0E86-49B0-B84A-FC05DCBEAA4C}"/>
      </w:docPartPr>
      <w:docPartBody>
        <w:p w:rsidR="008D62EF" w:rsidRDefault="008D62EF" w:rsidP="008D62EF">
          <w:pPr>
            <w:pStyle w:val="C47E72DB3FA24FC5B27951F4BB2688C3"/>
          </w:pPr>
          <w:r w:rsidRPr="00711F0E">
            <w:rPr>
              <w:rStyle w:val="placeholder1Char"/>
              <w:rFonts w:hint="eastAsia"/>
              <w:sz w:val="16"/>
              <w:szCs w:val="16"/>
            </w:rPr>
            <w:t>____</w:t>
          </w:r>
        </w:p>
      </w:docPartBody>
    </w:docPart>
    <w:docPart>
      <w:docPartPr>
        <w:name w:val="4B26A0E0FEC4416289ED9FBBE6CE794E"/>
        <w:category>
          <w:name w:val="常规"/>
          <w:gallery w:val="placeholder"/>
        </w:category>
        <w:types>
          <w:type w:val="bbPlcHdr"/>
        </w:types>
        <w:behaviors>
          <w:behavior w:val="content"/>
        </w:behaviors>
        <w:guid w:val="{B90C8F0E-3CED-4279-B61C-37FF96ABAD91}"/>
      </w:docPartPr>
      <w:docPartBody>
        <w:p w:rsidR="008D62EF" w:rsidRDefault="008D62EF" w:rsidP="008D62EF">
          <w:pPr>
            <w:pStyle w:val="4B26A0E0FEC4416289ED9FBBE6CE794E"/>
          </w:pPr>
          <w:r w:rsidRPr="00711F0E">
            <w:rPr>
              <w:rStyle w:val="placeholder1Char"/>
              <w:rFonts w:hint="eastAsia"/>
              <w:sz w:val="16"/>
              <w:szCs w:val="16"/>
            </w:rPr>
            <w:t>____</w:t>
          </w:r>
        </w:p>
      </w:docPartBody>
    </w:docPart>
    <w:docPart>
      <w:docPartPr>
        <w:name w:val="53D680081E75428CA142A02DBAE06571"/>
        <w:category>
          <w:name w:val="常规"/>
          <w:gallery w:val="placeholder"/>
        </w:category>
        <w:types>
          <w:type w:val="bbPlcHdr"/>
        </w:types>
        <w:behaviors>
          <w:behavior w:val="content"/>
        </w:behaviors>
        <w:guid w:val="{EFB2D293-920A-4FC9-A792-DB174B5C8F3D}"/>
      </w:docPartPr>
      <w:docPartBody>
        <w:p w:rsidR="008D62EF" w:rsidRDefault="008D62EF" w:rsidP="008D62EF">
          <w:pPr>
            <w:pStyle w:val="53D680081E75428CA142A02DBAE06571"/>
          </w:pPr>
          <w:r w:rsidRPr="00711F0E">
            <w:rPr>
              <w:rStyle w:val="placeholder1Char"/>
              <w:rFonts w:hint="eastAsia"/>
              <w:sz w:val="16"/>
              <w:szCs w:val="16"/>
            </w:rPr>
            <w:t>____</w:t>
          </w:r>
        </w:p>
      </w:docPartBody>
    </w:docPart>
    <w:docPart>
      <w:docPartPr>
        <w:name w:val="3A40D887A3484809953F64D833A7F79F"/>
        <w:category>
          <w:name w:val="常规"/>
          <w:gallery w:val="placeholder"/>
        </w:category>
        <w:types>
          <w:type w:val="bbPlcHdr"/>
        </w:types>
        <w:behaviors>
          <w:behavior w:val="content"/>
        </w:behaviors>
        <w:guid w:val="{637658F9-6465-4F2C-8E47-A3C045B1D5CD}"/>
      </w:docPartPr>
      <w:docPartBody>
        <w:p w:rsidR="008D62EF" w:rsidRDefault="008D62EF" w:rsidP="008D62EF">
          <w:pPr>
            <w:pStyle w:val="3A40D887A3484809953F64D833A7F79F"/>
          </w:pPr>
          <w:r w:rsidRPr="00711F0E">
            <w:rPr>
              <w:rStyle w:val="placeholder1Char"/>
              <w:rFonts w:hint="eastAsia"/>
              <w:sz w:val="16"/>
              <w:szCs w:val="16"/>
            </w:rPr>
            <w:t>____</w:t>
          </w:r>
        </w:p>
      </w:docPartBody>
    </w:docPart>
    <w:docPart>
      <w:docPartPr>
        <w:name w:val="DFFC68E6CB244DF19EA7EE8329DF6E77"/>
        <w:category>
          <w:name w:val="常规"/>
          <w:gallery w:val="placeholder"/>
        </w:category>
        <w:types>
          <w:type w:val="bbPlcHdr"/>
        </w:types>
        <w:behaviors>
          <w:behavior w:val="content"/>
        </w:behaviors>
        <w:guid w:val="{F2D9479A-7AA2-48CF-B4E2-8F3E8ADEB3B7}"/>
      </w:docPartPr>
      <w:docPartBody>
        <w:p w:rsidR="008D62EF" w:rsidRDefault="008D62EF" w:rsidP="008D62EF">
          <w:pPr>
            <w:pStyle w:val="DFFC68E6CB244DF19EA7EE8329DF6E77"/>
          </w:pPr>
          <w:r w:rsidRPr="00711F0E">
            <w:rPr>
              <w:rStyle w:val="placeholder1Char"/>
              <w:rFonts w:hint="eastAsia"/>
              <w:sz w:val="16"/>
              <w:szCs w:val="16"/>
            </w:rPr>
            <w:t>____</w:t>
          </w:r>
        </w:p>
      </w:docPartBody>
    </w:docPart>
    <w:docPart>
      <w:docPartPr>
        <w:name w:val="201D57721A25459292C324238AFB1753"/>
        <w:category>
          <w:name w:val="常规"/>
          <w:gallery w:val="placeholder"/>
        </w:category>
        <w:types>
          <w:type w:val="bbPlcHdr"/>
        </w:types>
        <w:behaviors>
          <w:behavior w:val="content"/>
        </w:behaviors>
        <w:guid w:val="{FDF8A51D-7F02-4368-B1F3-B37D461CDA0C}"/>
      </w:docPartPr>
      <w:docPartBody>
        <w:p w:rsidR="008D62EF" w:rsidRDefault="008D62EF" w:rsidP="008D62EF">
          <w:pPr>
            <w:pStyle w:val="201D57721A25459292C324238AFB1753"/>
          </w:pPr>
          <w:r w:rsidRPr="00711F0E">
            <w:rPr>
              <w:rStyle w:val="placeholder1Char"/>
              <w:rFonts w:hint="eastAsia"/>
              <w:sz w:val="16"/>
              <w:szCs w:val="16"/>
            </w:rPr>
            <w:t>____</w:t>
          </w:r>
        </w:p>
      </w:docPartBody>
    </w:docPart>
    <w:docPart>
      <w:docPartPr>
        <w:name w:val="27857918C36C4A0A893A481D72F101AC"/>
        <w:category>
          <w:name w:val="常规"/>
          <w:gallery w:val="placeholder"/>
        </w:category>
        <w:types>
          <w:type w:val="bbPlcHdr"/>
        </w:types>
        <w:behaviors>
          <w:behavior w:val="content"/>
        </w:behaviors>
        <w:guid w:val="{394BDE93-9843-4090-BEA1-404E8CA9212F}"/>
      </w:docPartPr>
      <w:docPartBody>
        <w:p w:rsidR="008D62EF" w:rsidRDefault="008D62EF" w:rsidP="008D62EF">
          <w:pPr>
            <w:pStyle w:val="27857918C36C4A0A893A481D72F101AC"/>
          </w:pPr>
          <w:r w:rsidRPr="00711F0E">
            <w:rPr>
              <w:rStyle w:val="placeholder1Char"/>
              <w:rFonts w:hint="eastAsia"/>
              <w:sz w:val="16"/>
              <w:szCs w:val="16"/>
            </w:rPr>
            <w:t>____</w:t>
          </w:r>
        </w:p>
      </w:docPartBody>
    </w:docPart>
    <w:docPart>
      <w:docPartPr>
        <w:name w:val="DCDF8B46587C49418CD5043C87A246A4"/>
        <w:category>
          <w:name w:val="常规"/>
          <w:gallery w:val="placeholder"/>
        </w:category>
        <w:types>
          <w:type w:val="bbPlcHdr"/>
        </w:types>
        <w:behaviors>
          <w:behavior w:val="content"/>
        </w:behaviors>
        <w:guid w:val="{16323D28-1539-464A-BC07-3266B1F129AD}"/>
      </w:docPartPr>
      <w:docPartBody>
        <w:p w:rsidR="008D62EF" w:rsidRDefault="008D62EF" w:rsidP="008D62EF">
          <w:pPr>
            <w:pStyle w:val="DCDF8B46587C49418CD5043C87A246A4"/>
          </w:pPr>
          <w:r w:rsidRPr="00711F0E">
            <w:rPr>
              <w:rStyle w:val="placeholder1Char"/>
              <w:rFonts w:hint="eastAsia"/>
              <w:sz w:val="16"/>
              <w:szCs w:val="16"/>
            </w:rPr>
            <w:t>____</w:t>
          </w:r>
        </w:p>
      </w:docPartBody>
    </w:docPart>
    <w:docPart>
      <w:docPartPr>
        <w:name w:val="66AC01DFDB1D426F9CD070880299418C"/>
        <w:category>
          <w:name w:val="常规"/>
          <w:gallery w:val="placeholder"/>
        </w:category>
        <w:types>
          <w:type w:val="bbPlcHdr"/>
        </w:types>
        <w:behaviors>
          <w:behavior w:val="content"/>
        </w:behaviors>
        <w:guid w:val="{EDFBCDD6-3371-457F-BA13-747735092965}"/>
      </w:docPartPr>
      <w:docPartBody>
        <w:p w:rsidR="008D62EF" w:rsidRDefault="008D62EF" w:rsidP="008D62EF">
          <w:pPr>
            <w:pStyle w:val="66AC01DFDB1D426F9CD070880299418C"/>
          </w:pPr>
          <w:r w:rsidRPr="00711F0E">
            <w:rPr>
              <w:rStyle w:val="placeholder1Char"/>
              <w:rFonts w:hint="eastAsia"/>
              <w:sz w:val="16"/>
              <w:szCs w:val="16"/>
            </w:rPr>
            <w:t>____</w:t>
          </w:r>
        </w:p>
      </w:docPartBody>
    </w:docPart>
    <w:docPart>
      <w:docPartPr>
        <w:name w:val="8EEDC247FF9A46F1B510591E7CCC4741"/>
        <w:category>
          <w:name w:val="常规"/>
          <w:gallery w:val="placeholder"/>
        </w:category>
        <w:types>
          <w:type w:val="bbPlcHdr"/>
        </w:types>
        <w:behaviors>
          <w:behavior w:val="content"/>
        </w:behaviors>
        <w:guid w:val="{72F134A8-1578-4DBA-AC2D-31E877D4CF79}"/>
      </w:docPartPr>
      <w:docPartBody>
        <w:p w:rsidR="008D62EF" w:rsidRDefault="008D62EF" w:rsidP="008D62EF">
          <w:pPr>
            <w:pStyle w:val="8EEDC247FF9A46F1B510591E7CCC4741"/>
          </w:pPr>
          <w:r w:rsidRPr="00711F0E">
            <w:rPr>
              <w:rStyle w:val="placeholder1Char"/>
              <w:rFonts w:hint="eastAsia"/>
              <w:sz w:val="16"/>
              <w:szCs w:val="16"/>
            </w:rPr>
            <w:t>____</w:t>
          </w:r>
        </w:p>
      </w:docPartBody>
    </w:docPart>
    <w:docPart>
      <w:docPartPr>
        <w:name w:val="78C50A5CABD74624ABBFE46C7F9A92D8"/>
        <w:category>
          <w:name w:val="常规"/>
          <w:gallery w:val="placeholder"/>
        </w:category>
        <w:types>
          <w:type w:val="bbPlcHdr"/>
        </w:types>
        <w:behaviors>
          <w:behavior w:val="content"/>
        </w:behaviors>
        <w:guid w:val="{C501328E-0B0B-4791-930D-4C90FD235AD5}"/>
      </w:docPartPr>
      <w:docPartBody>
        <w:p w:rsidR="008D62EF" w:rsidRDefault="008D62EF" w:rsidP="008D62EF">
          <w:pPr>
            <w:pStyle w:val="78C50A5CABD74624ABBFE46C7F9A92D8"/>
          </w:pPr>
          <w:r w:rsidRPr="00711F0E">
            <w:rPr>
              <w:rStyle w:val="placeholder1Char"/>
              <w:rFonts w:hint="eastAsia"/>
              <w:sz w:val="16"/>
              <w:szCs w:val="16"/>
            </w:rPr>
            <w:t>____</w:t>
          </w:r>
        </w:p>
      </w:docPartBody>
    </w:docPart>
    <w:docPart>
      <w:docPartPr>
        <w:name w:val="337B9C48C12F4EBF8971BB0A768FC25C"/>
        <w:category>
          <w:name w:val="常规"/>
          <w:gallery w:val="placeholder"/>
        </w:category>
        <w:types>
          <w:type w:val="bbPlcHdr"/>
        </w:types>
        <w:behaviors>
          <w:behavior w:val="content"/>
        </w:behaviors>
        <w:guid w:val="{B1A0F04F-A041-484B-B360-4DC23DACA39E}"/>
      </w:docPartPr>
      <w:docPartBody>
        <w:p w:rsidR="008D62EF" w:rsidRDefault="008D62EF" w:rsidP="008D62EF">
          <w:pPr>
            <w:pStyle w:val="337B9C48C12F4EBF8971BB0A768FC25C"/>
          </w:pPr>
          <w:r w:rsidRPr="00711F0E">
            <w:rPr>
              <w:rStyle w:val="placeholder1Char"/>
              <w:rFonts w:hint="eastAsia"/>
              <w:sz w:val="16"/>
              <w:szCs w:val="16"/>
            </w:rPr>
            <w:t>____</w:t>
          </w:r>
        </w:p>
      </w:docPartBody>
    </w:docPart>
    <w:docPart>
      <w:docPartPr>
        <w:name w:val="6CCA52BB75A34C87B410138A5D9E979F"/>
        <w:category>
          <w:name w:val="常规"/>
          <w:gallery w:val="placeholder"/>
        </w:category>
        <w:types>
          <w:type w:val="bbPlcHdr"/>
        </w:types>
        <w:behaviors>
          <w:behavior w:val="content"/>
        </w:behaviors>
        <w:guid w:val="{D4DA128E-0DD2-4C1A-B316-10B3FE41BCBD}"/>
      </w:docPartPr>
      <w:docPartBody>
        <w:p w:rsidR="008D62EF" w:rsidRDefault="008D62EF" w:rsidP="008D62EF">
          <w:pPr>
            <w:pStyle w:val="6CCA52BB75A34C87B410138A5D9E979F"/>
          </w:pPr>
          <w:r w:rsidRPr="00711F0E">
            <w:rPr>
              <w:rStyle w:val="placeholder1Char"/>
              <w:rFonts w:hint="eastAsia"/>
              <w:sz w:val="16"/>
              <w:szCs w:val="16"/>
            </w:rPr>
            <w:t>____</w:t>
          </w:r>
        </w:p>
      </w:docPartBody>
    </w:docPart>
    <w:docPart>
      <w:docPartPr>
        <w:name w:val="AA371BB1B5D942ABA214542EB9675BF7"/>
        <w:category>
          <w:name w:val="常规"/>
          <w:gallery w:val="placeholder"/>
        </w:category>
        <w:types>
          <w:type w:val="bbPlcHdr"/>
        </w:types>
        <w:behaviors>
          <w:behavior w:val="content"/>
        </w:behaviors>
        <w:guid w:val="{81B1D0A9-3A43-4F78-A6E1-0CC571200EF0}"/>
      </w:docPartPr>
      <w:docPartBody>
        <w:p w:rsidR="008D62EF" w:rsidRDefault="008D62EF" w:rsidP="008D62EF">
          <w:pPr>
            <w:pStyle w:val="AA371BB1B5D942ABA214542EB9675BF7"/>
          </w:pPr>
          <w:r w:rsidRPr="00711F0E">
            <w:rPr>
              <w:rStyle w:val="placeholder1Char"/>
              <w:rFonts w:hint="eastAsia"/>
              <w:sz w:val="16"/>
              <w:szCs w:val="16"/>
            </w:rPr>
            <w:t>____</w:t>
          </w:r>
        </w:p>
      </w:docPartBody>
    </w:docPart>
    <w:docPart>
      <w:docPartPr>
        <w:name w:val="EE3D9E69257E488DA84B8A62FE1C367C"/>
        <w:category>
          <w:name w:val="常规"/>
          <w:gallery w:val="placeholder"/>
        </w:category>
        <w:types>
          <w:type w:val="bbPlcHdr"/>
        </w:types>
        <w:behaviors>
          <w:behavior w:val="content"/>
        </w:behaviors>
        <w:guid w:val="{5AF0E377-5CAF-487F-8074-239C0D001820}"/>
      </w:docPartPr>
      <w:docPartBody>
        <w:p w:rsidR="008D62EF" w:rsidRDefault="008D62EF" w:rsidP="008D62EF">
          <w:pPr>
            <w:pStyle w:val="EE3D9E69257E488DA84B8A62FE1C367C"/>
          </w:pPr>
          <w:r w:rsidRPr="00711F0E">
            <w:rPr>
              <w:rStyle w:val="placeholder1Char"/>
              <w:rFonts w:hint="eastAsia"/>
              <w:sz w:val="16"/>
              <w:szCs w:val="16"/>
            </w:rPr>
            <w:t>____</w:t>
          </w:r>
        </w:p>
      </w:docPartBody>
    </w:docPart>
    <w:docPart>
      <w:docPartPr>
        <w:name w:val="C599FA9245E34B899AE1B5BFB92712DE"/>
        <w:category>
          <w:name w:val="常规"/>
          <w:gallery w:val="placeholder"/>
        </w:category>
        <w:types>
          <w:type w:val="bbPlcHdr"/>
        </w:types>
        <w:behaviors>
          <w:behavior w:val="content"/>
        </w:behaviors>
        <w:guid w:val="{8775C311-B300-41DC-A09B-E625B90744B0}"/>
      </w:docPartPr>
      <w:docPartBody>
        <w:p w:rsidR="008D62EF" w:rsidRDefault="008D62EF" w:rsidP="008D62EF">
          <w:pPr>
            <w:pStyle w:val="C599FA9245E34B899AE1B5BFB92712DE"/>
          </w:pPr>
          <w:r w:rsidRPr="00711F0E">
            <w:rPr>
              <w:rStyle w:val="placeholder1Char"/>
              <w:rFonts w:hint="eastAsia"/>
              <w:sz w:val="16"/>
              <w:szCs w:val="16"/>
            </w:rPr>
            <w:t>____</w:t>
          </w:r>
        </w:p>
      </w:docPartBody>
    </w:docPart>
    <w:docPart>
      <w:docPartPr>
        <w:name w:val="78CCC6E49B594446A6B7FA16B3B1AA12"/>
        <w:category>
          <w:name w:val="常规"/>
          <w:gallery w:val="placeholder"/>
        </w:category>
        <w:types>
          <w:type w:val="bbPlcHdr"/>
        </w:types>
        <w:behaviors>
          <w:behavior w:val="content"/>
        </w:behaviors>
        <w:guid w:val="{36088C00-6CDE-44CC-B214-4DE736B5126E}"/>
      </w:docPartPr>
      <w:docPartBody>
        <w:p w:rsidR="008D62EF" w:rsidRDefault="008D62EF" w:rsidP="008D62EF">
          <w:pPr>
            <w:pStyle w:val="78CCC6E49B594446A6B7FA16B3B1AA12"/>
          </w:pPr>
          <w:r w:rsidRPr="00711F0E">
            <w:rPr>
              <w:rStyle w:val="placeholder1Char"/>
              <w:rFonts w:hint="eastAsia"/>
              <w:sz w:val="16"/>
              <w:szCs w:val="16"/>
            </w:rPr>
            <w:t>____</w:t>
          </w:r>
        </w:p>
      </w:docPartBody>
    </w:docPart>
    <w:docPart>
      <w:docPartPr>
        <w:name w:val="FE01DA25A95E4661BFE3EDA9BB0504F9"/>
        <w:category>
          <w:name w:val="常规"/>
          <w:gallery w:val="placeholder"/>
        </w:category>
        <w:types>
          <w:type w:val="bbPlcHdr"/>
        </w:types>
        <w:behaviors>
          <w:behavior w:val="content"/>
        </w:behaviors>
        <w:guid w:val="{2F5F0B15-DCB7-461B-8631-7A036E10418F}"/>
      </w:docPartPr>
      <w:docPartBody>
        <w:p w:rsidR="008D62EF" w:rsidRDefault="008D62EF" w:rsidP="008D62EF">
          <w:pPr>
            <w:pStyle w:val="FE01DA25A95E4661BFE3EDA9BB0504F9"/>
          </w:pPr>
          <w:r w:rsidRPr="00711F0E">
            <w:rPr>
              <w:rStyle w:val="placeholder1Char"/>
              <w:rFonts w:hint="eastAsia"/>
              <w:sz w:val="16"/>
              <w:szCs w:val="16"/>
            </w:rPr>
            <w:t>____</w:t>
          </w:r>
        </w:p>
      </w:docPartBody>
    </w:docPart>
    <w:docPart>
      <w:docPartPr>
        <w:name w:val="A582799B643740F2993308EBCFEA35AE"/>
        <w:category>
          <w:name w:val="常规"/>
          <w:gallery w:val="placeholder"/>
        </w:category>
        <w:types>
          <w:type w:val="bbPlcHdr"/>
        </w:types>
        <w:behaviors>
          <w:behavior w:val="content"/>
        </w:behaviors>
        <w:guid w:val="{0FF57414-01C5-48E5-B6F2-FD0DB3A53C19}"/>
      </w:docPartPr>
      <w:docPartBody>
        <w:p w:rsidR="008D62EF" w:rsidRDefault="008D62EF" w:rsidP="008D62EF">
          <w:pPr>
            <w:pStyle w:val="A582799B643740F2993308EBCFEA35AE"/>
          </w:pPr>
          <w:r w:rsidRPr="00711F0E">
            <w:rPr>
              <w:rStyle w:val="placeholder1Char"/>
              <w:rFonts w:hint="eastAsia"/>
              <w:sz w:val="16"/>
              <w:szCs w:val="16"/>
            </w:rPr>
            <w:t>____</w:t>
          </w:r>
        </w:p>
      </w:docPartBody>
    </w:docPart>
    <w:docPart>
      <w:docPartPr>
        <w:name w:val="59B6A9E9382B489AB16FA9FF8B00089F"/>
        <w:category>
          <w:name w:val="常规"/>
          <w:gallery w:val="placeholder"/>
        </w:category>
        <w:types>
          <w:type w:val="bbPlcHdr"/>
        </w:types>
        <w:behaviors>
          <w:behavior w:val="content"/>
        </w:behaviors>
        <w:guid w:val="{4E3E902B-1D54-4BC2-BEC8-9EFF1216206B}"/>
      </w:docPartPr>
      <w:docPartBody>
        <w:p w:rsidR="008D62EF" w:rsidRDefault="008D62EF" w:rsidP="008D62EF">
          <w:pPr>
            <w:pStyle w:val="59B6A9E9382B489AB16FA9FF8B00089F"/>
          </w:pPr>
          <w:r w:rsidRPr="00711F0E">
            <w:rPr>
              <w:rStyle w:val="placeholder1Char"/>
              <w:rFonts w:hint="eastAsia"/>
              <w:sz w:val="16"/>
              <w:szCs w:val="16"/>
            </w:rPr>
            <w:t>____</w:t>
          </w:r>
        </w:p>
      </w:docPartBody>
    </w:docPart>
    <w:docPart>
      <w:docPartPr>
        <w:name w:val="3D2102B3FC924A91A66C7A75B9146481"/>
        <w:category>
          <w:name w:val="常规"/>
          <w:gallery w:val="placeholder"/>
        </w:category>
        <w:types>
          <w:type w:val="bbPlcHdr"/>
        </w:types>
        <w:behaviors>
          <w:behavior w:val="content"/>
        </w:behaviors>
        <w:guid w:val="{D2117ED8-9706-4319-BF6E-F3916413CEFF}"/>
      </w:docPartPr>
      <w:docPartBody>
        <w:p w:rsidR="008D62EF" w:rsidRDefault="008D62EF" w:rsidP="008D62EF">
          <w:pPr>
            <w:pStyle w:val="3D2102B3FC924A91A66C7A75B9146481"/>
          </w:pPr>
          <w:r w:rsidRPr="00711F0E">
            <w:rPr>
              <w:rStyle w:val="placeholder1Char"/>
              <w:rFonts w:hint="eastAsia"/>
              <w:sz w:val="16"/>
              <w:szCs w:val="16"/>
            </w:rPr>
            <w:t>____</w:t>
          </w:r>
        </w:p>
      </w:docPartBody>
    </w:docPart>
    <w:docPart>
      <w:docPartPr>
        <w:name w:val="821D1513DE4D4C2CB9C7B2C0F7E8F3BA"/>
        <w:category>
          <w:name w:val="常规"/>
          <w:gallery w:val="placeholder"/>
        </w:category>
        <w:types>
          <w:type w:val="bbPlcHdr"/>
        </w:types>
        <w:behaviors>
          <w:behavior w:val="content"/>
        </w:behaviors>
        <w:guid w:val="{CE755887-1B78-4542-AB55-B2967E5040BA}"/>
      </w:docPartPr>
      <w:docPartBody>
        <w:p w:rsidR="008D62EF" w:rsidRDefault="008D62EF" w:rsidP="008D62EF">
          <w:pPr>
            <w:pStyle w:val="821D1513DE4D4C2CB9C7B2C0F7E8F3BA"/>
          </w:pPr>
          <w:r w:rsidRPr="00711F0E">
            <w:rPr>
              <w:rStyle w:val="placeholder1Char"/>
              <w:rFonts w:hint="eastAsia"/>
              <w:sz w:val="16"/>
              <w:szCs w:val="16"/>
            </w:rPr>
            <w:t>____</w:t>
          </w:r>
        </w:p>
      </w:docPartBody>
    </w:docPart>
    <w:docPart>
      <w:docPartPr>
        <w:name w:val="94B9644CEBF94879A96F2BA33CAC036E"/>
        <w:category>
          <w:name w:val="常规"/>
          <w:gallery w:val="placeholder"/>
        </w:category>
        <w:types>
          <w:type w:val="bbPlcHdr"/>
        </w:types>
        <w:behaviors>
          <w:behavior w:val="content"/>
        </w:behaviors>
        <w:guid w:val="{5448EA39-2AD3-4682-96E4-35E6839264D5}"/>
      </w:docPartPr>
      <w:docPartBody>
        <w:p w:rsidR="008D62EF" w:rsidRDefault="008D62EF" w:rsidP="008D62EF">
          <w:pPr>
            <w:pStyle w:val="94B9644CEBF94879A96F2BA33CAC036E"/>
          </w:pPr>
          <w:r w:rsidRPr="00711F0E">
            <w:rPr>
              <w:rStyle w:val="placeholder1Char"/>
              <w:rFonts w:hint="eastAsia"/>
              <w:sz w:val="16"/>
              <w:szCs w:val="16"/>
            </w:rPr>
            <w:t>____</w:t>
          </w:r>
        </w:p>
      </w:docPartBody>
    </w:docPart>
    <w:docPart>
      <w:docPartPr>
        <w:name w:val="CBAFCD2F05CF46D9B79BE0E16BC45CF0"/>
        <w:category>
          <w:name w:val="常规"/>
          <w:gallery w:val="placeholder"/>
        </w:category>
        <w:types>
          <w:type w:val="bbPlcHdr"/>
        </w:types>
        <w:behaviors>
          <w:behavior w:val="content"/>
        </w:behaviors>
        <w:guid w:val="{7F1F1101-6915-437D-88C5-E02A018D9E18}"/>
      </w:docPartPr>
      <w:docPartBody>
        <w:p w:rsidR="008D62EF" w:rsidRDefault="008D62EF" w:rsidP="008D62EF">
          <w:pPr>
            <w:pStyle w:val="CBAFCD2F05CF46D9B79BE0E16BC45CF0"/>
          </w:pPr>
          <w:r w:rsidRPr="00711F0E">
            <w:rPr>
              <w:rStyle w:val="placeholder1Char"/>
              <w:rFonts w:hint="eastAsia"/>
              <w:sz w:val="16"/>
              <w:szCs w:val="16"/>
            </w:rPr>
            <w:t>____</w:t>
          </w:r>
        </w:p>
      </w:docPartBody>
    </w:docPart>
    <w:docPart>
      <w:docPartPr>
        <w:name w:val="69DE1212B9CC4997ABDC3DBD7F21CB06"/>
        <w:category>
          <w:name w:val="常规"/>
          <w:gallery w:val="placeholder"/>
        </w:category>
        <w:types>
          <w:type w:val="bbPlcHdr"/>
        </w:types>
        <w:behaviors>
          <w:behavior w:val="content"/>
        </w:behaviors>
        <w:guid w:val="{6DD40AB4-0620-4510-A0BC-85E399EA267C}"/>
      </w:docPartPr>
      <w:docPartBody>
        <w:p w:rsidR="008D62EF" w:rsidRDefault="008D62EF" w:rsidP="008D62EF">
          <w:pPr>
            <w:pStyle w:val="69DE1212B9CC4997ABDC3DBD7F21CB06"/>
          </w:pPr>
          <w:r w:rsidRPr="00711F0E">
            <w:rPr>
              <w:rStyle w:val="placeholder1Char"/>
              <w:rFonts w:hint="eastAsia"/>
              <w:sz w:val="16"/>
              <w:szCs w:val="16"/>
            </w:rPr>
            <w:t>____</w:t>
          </w:r>
        </w:p>
      </w:docPartBody>
    </w:docPart>
    <w:docPart>
      <w:docPartPr>
        <w:name w:val="F7622D68BDE142C0A7932304CE05315D"/>
        <w:category>
          <w:name w:val="常规"/>
          <w:gallery w:val="placeholder"/>
        </w:category>
        <w:types>
          <w:type w:val="bbPlcHdr"/>
        </w:types>
        <w:behaviors>
          <w:behavior w:val="content"/>
        </w:behaviors>
        <w:guid w:val="{76BDF946-2F08-4F7B-91EC-308BED60A45C}"/>
      </w:docPartPr>
      <w:docPartBody>
        <w:p w:rsidR="008D62EF" w:rsidRDefault="008D62EF" w:rsidP="008D62EF">
          <w:pPr>
            <w:pStyle w:val="F7622D68BDE142C0A7932304CE05315D"/>
          </w:pPr>
          <w:r w:rsidRPr="00711F0E">
            <w:rPr>
              <w:rStyle w:val="placeholder1Char"/>
              <w:rFonts w:hint="eastAsia"/>
              <w:sz w:val="16"/>
              <w:szCs w:val="16"/>
            </w:rPr>
            <w:t>____</w:t>
          </w:r>
        </w:p>
      </w:docPartBody>
    </w:docPart>
    <w:docPart>
      <w:docPartPr>
        <w:name w:val="DCBC73E5651E475990CE03FF575E8F47"/>
        <w:category>
          <w:name w:val="常规"/>
          <w:gallery w:val="placeholder"/>
        </w:category>
        <w:types>
          <w:type w:val="bbPlcHdr"/>
        </w:types>
        <w:behaviors>
          <w:behavior w:val="content"/>
        </w:behaviors>
        <w:guid w:val="{C787510F-44DB-4BF6-971E-AEA8F7445237}"/>
      </w:docPartPr>
      <w:docPartBody>
        <w:p w:rsidR="008D62EF" w:rsidRDefault="008D62EF" w:rsidP="008D62EF">
          <w:pPr>
            <w:pStyle w:val="DCBC73E5651E475990CE03FF575E8F47"/>
          </w:pPr>
          <w:r w:rsidRPr="00711F0E">
            <w:rPr>
              <w:rStyle w:val="placeholder1Char"/>
              <w:rFonts w:hint="eastAsia"/>
              <w:sz w:val="16"/>
              <w:szCs w:val="16"/>
            </w:rPr>
            <w:t>____</w:t>
          </w:r>
        </w:p>
      </w:docPartBody>
    </w:docPart>
    <w:docPart>
      <w:docPartPr>
        <w:name w:val="F4D7D24A59144848AEB8495F6ABD7B12"/>
        <w:category>
          <w:name w:val="常规"/>
          <w:gallery w:val="placeholder"/>
        </w:category>
        <w:types>
          <w:type w:val="bbPlcHdr"/>
        </w:types>
        <w:behaviors>
          <w:behavior w:val="content"/>
        </w:behaviors>
        <w:guid w:val="{72D793D3-9079-40EE-9C65-85956D29FA8F}"/>
      </w:docPartPr>
      <w:docPartBody>
        <w:p w:rsidR="008D62EF" w:rsidRDefault="008D62EF" w:rsidP="008D62EF">
          <w:pPr>
            <w:pStyle w:val="F4D7D24A59144848AEB8495F6ABD7B12"/>
          </w:pPr>
          <w:r w:rsidRPr="00711F0E">
            <w:rPr>
              <w:rStyle w:val="placeholder1Char"/>
              <w:rFonts w:hint="eastAsia"/>
              <w:sz w:val="16"/>
              <w:szCs w:val="16"/>
            </w:rPr>
            <w:t>____</w:t>
          </w:r>
        </w:p>
      </w:docPartBody>
    </w:docPart>
    <w:docPart>
      <w:docPartPr>
        <w:name w:val="5EEB7384DF384809BC6257F3A3E62DA0"/>
        <w:category>
          <w:name w:val="常规"/>
          <w:gallery w:val="placeholder"/>
        </w:category>
        <w:types>
          <w:type w:val="bbPlcHdr"/>
        </w:types>
        <w:behaviors>
          <w:behavior w:val="content"/>
        </w:behaviors>
        <w:guid w:val="{59A2ED77-5FB7-489E-B4E8-FFA3D64EE892}"/>
      </w:docPartPr>
      <w:docPartBody>
        <w:p w:rsidR="008D62EF" w:rsidRDefault="008D62EF" w:rsidP="008D62EF">
          <w:pPr>
            <w:pStyle w:val="5EEB7384DF384809BC6257F3A3E62DA0"/>
          </w:pPr>
          <w:r w:rsidRPr="00711F0E">
            <w:rPr>
              <w:rStyle w:val="placeholder1Char"/>
              <w:rFonts w:hint="eastAsia"/>
              <w:sz w:val="16"/>
              <w:szCs w:val="16"/>
            </w:rPr>
            <w:t>____</w:t>
          </w:r>
        </w:p>
      </w:docPartBody>
    </w:docPart>
    <w:docPart>
      <w:docPartPr>
        <w:name w:val="043B005A063C4FFB9F609B1E3CF060D2"/>
        <w:category>
          <w:name w:val="常规"/>
          <w:gallery w:val="placeholder"/>
        </w:category>
        <w:types>
          <w:type w:val="bbPlcHdr"/>
        </w:types>
        <w:behaviors>
          <w:behavior w:val="content"/>
        </w:behaviors>
        <w:guid w:val="{04905707-02A9-436D-8F41-B61CE5649707}"/>
      </w:docPartPr>
      <w:docPartBody>
        <w:p w:rsidR="008D62EF" w:rsidRDefault="008D62EF" w:rsidP="008D62EF">
          <w:pPr>
            <w:pStyle w:val="043B005A063C4FFB9F609B1E3CF060D2"/>
          </w:pPr>
          <w:r w:rsidRPr="00711F0E">
            <w:rPr>
              <w:rStyle w:val="placeholder1Char"/>
              <w:rFonts w:hint="eastAsia"/>
              <w:sz w:val="16"/>
              <w:szCs w:val="16"/>
            </w:rPr>
            <w:t>____</w:t>
          </w:r>
        </w:p>
      </w:docPartBody>
    </w:docPart>
    <w:docPart>
      <w:docPartPr>
        <w:name w:val="5757A8D84D5C43558CF75740630F2CAE"/>
        <w:category>
          <w:name w:val="常规"/>
          <w:gallery w:val="placeholder"/>
        </w:category>
        <w:types>
          <w:type w:val="bbPlcHdr"/>
        </w:types>
        <w:behaviors>
          <w:behavior w:val="content"/>
        </w:behaviors>
        <w:guid w:val="{7D08B066-32B6-425F-AABD-90FE21DC9C12}"/>
      </w:docPartPr>
      <w:docPartBody>
        <w:p w:rsidR="008D62EF" w:rsidRDefault="008D62EF" w:rsidP="008D62EF">
          <w:pPr>
            <w:pStyle w:val="5757A8D84D5C43558CF75740630F2CAE"/>
          </w:pPr>
          <w:r w:rsidRPr="00711F0E">
            <w:rPr>
              <w:rStyle w:val="placeholder1Char"/>
              <w:rFonts w:hint="eastAsia"/>
              <w:sz w:val="16"/>
              <w:szCs w:val="16"/>
            </w:rPr>
            <w:t>____</w:t>
          </w:r>
        </w:p>
      </w:docPartBody>
    </w:docPart>
    <w:docPart>
      <w:docPartPr>
        <w:name w:val="94DEBBCE156E4A798DFA0B0D7702F9F7"/>
        <w:category>
          <w:name w:val="常规"/>
          <w:gallery w:val="placeholder"/>
        </w:category>
        <w:types>
          <w:type w:val="bbPlcHdr"/>
        </w:types>
        <w:behaviors>
          <w:behavior w:val="content"/>
        </w:behaviors>
        <w:guid w:val="{E0874B71-4543-47B7-8D8D-53C53A9C0703}"/>
      </w:docPartPr>
      <w:docPartBody>
        <w:p w:rsidR="008D62EF" w:rsidRDefault="008D62EF" w:rsidP="008D62EF">
          <w:pPr>
            <w:pStyle w:val="94DEBBCE156E4A798DFA0B0D7702F9F7"/>
          </w:pPr>
          <w:r w:rsidRPr="00711F0E">
            <w:rPr>
              <w:rStyle w:val="placeholder1Char"/>
              <w:rFonts w:hint="eastAsia"/>
              <w:sz w:val="16"/>
              <w:szCs w:val="16"/>
            </w:rPr>
            <w:t>____</w:t>
          </w:r>
        </w:p>
      </w:docPartBody>
    </w:docPart>
    <w:docPart>
      <w:docPartPr>
        <w:name w:val="2C18A242C8394C088DC94CCEFEE0336F"/>
        <w:category>
          <w:name w:val="常规"/>
          <w:gallery w:val="placeholder"/>
        </w:category>
        <w:types>
          <w:type w:val="bbPlcHdr"/>
        </w:types>
        <w:behaviors>
          <w:behavior w:val="content"/>
        </w:behaviors>
        <w:guid w:val="{33C9E345-03A1-4E9F-A442-1E964662C176}"/>
      </w:docPartPr>
      <w:docPartBody>
        <w:p w:rsidR="008D62EF" w:rsidRDefault="008D62EF" w:rsidP="008D62EF">
          <w:pPr>
            <w:pStyle w:val="2C18A242C8394C088DC94CCEFEE0336F"/>
          </w:pPr>
          <w:r w:rsidRPr="00711F0E">
            <w:rPr>
              <w:rStyle w:val="placeholder1Char"/>
              <w:rFonts w:hint="eastAsia"/>
              <w:sz w:val="16"/>
              <w:szCs w:val="16"/>
            </w:rPr>
            <w:t>____</w:t>
          </w:r>
        </w:p>
      </w:docPartBody>
    </w:docPart>
    <w:docPart>
      <w:docPartPr>
        <w:name w:val="474C6CB2BE6C42E98C2A9736DF870950"/>
        <w:category>
          <w:name w:val="常规"/>
          <w:gallery w:val="placeholder"/>
        </w:category>
        <w:types>
          <w:type w:val="bbPlcHdr"/>
        </w:types>
        <w:behaviors>
          <w:behavior w:val="content"/>
        </w:behaviors>
        <w:guid w:val="{D7CFAF27-5F55-4115-9B46-78583B750BD6}"/>
      </w:docPartPr>
      <w:docPartBody>
        <w:p w:rsidR="008D62EF" w:rsidRDefault="008D62EF" w:rsidP="008D62EF">
          <w:pPr>
            <w:pStyle w:val="474C6CB2BE6C42E98C2A9736DF870950"/>
          </w:pPr>
          <w:r w:rsidRPr="00711F0E">
            <w:rPr>
              <w:rStyle w:val="placeholder1Char"/>
              <w:rFonts w:hint="eastAsia"/>
              <w:sz w:val="16"/>
              <w:szCs w:val="16"/>
            </w:rPr>
            <w:t>____</w:t>
          </w:r>
        </w:p>
      </w:docPartBody>
    </w:docPart>
    <w:docPart>
      <w:docPartPr>
        <w:name w:val="7378C8299F2C4659BF3CC65DF593ED0A"/>
        <w:category>
          <w:name w:val="常规"/>
          <w:gallery w:val="placeholder"/>
        </w:category>
        <w:types>
          <w:type w:val="bbPlcHdr"/>
        </w:types>
        <w:behaviors>
          <w:behavior w:val="content"/>
        </w:behaviors>
        <w:guid w:val="{9198B6FE-6523-403F-A897-B1A170BE2EF5}"/>
      </w:docPartPr>
      <w:docPartBody>
        <w:p w:rsidR="008D62EF" w:rsidRDefault="008D62EF" w:rsidP="008D62EF">
          <w:pPr>
            <w:pStyle w:val="7378C8299F2C4659BF3CC65DF593ED0A"/>
          </w:pPr>
          <w:r w:rsidRPr="00711F0E">
            <w:rPr>
              <w:rStyle w:val="placeholder1Char"/>
              <w:rFonts w:hint="eastAsia"/>
              <w:sz w:val="16"/>
              <w:szCs w:val="16"/>
            </w:rPr>
            <w:t>____</w:t>
          </w:r>
        </w:p>
      </w:docPartBody>
    </w:docPart>
    <w:docPart>
      <w:docPartPr>
        <w:name w:val="689CA9A8B56D484187E93908FDF43CB9"/>
        <w:category>
          <w:name w:val="常规"/>
          <w:gallery w:val="placeholder"/>
        </w:category>
        <w:types>
          <w:type w:val="bbPlcHdr"/>
        </w:types>
        <w:behaviors>
          <w:behavior w:val="content"/>
        </w:behaviors>
        <w:guid w:val="{347C0A63-0FAC-4F57-85DA-7127F2E77C32}"/>
      </w:docPartPr>
      <w:docPartBody>
        <w:p w:rsidR="008D62EF" w:rsidRDefault="008D62EF" w:rsidP="008D62EF">
          <w:pPr>
            <w:pStyle w:val="689CA9A8B56D484187E93908FDF43CB9"/>
          </w:pPr>
          <w:r w:rsidRPr="00711F0E">
            <w:rPr>
              <w:rStyle w:val="placeholder1Char"/>
              <w:rFonts w:hint="eastAsia"/>
              <w:sz w:val="16"/>
              <w:szCs w:val="16"/>
            </w:rPr>
            <w:t>____</w:t>
          </w:r>
        </w:p>
      </w:docPartBody>
    </w:docPart>
    <w:docPart>
      <w:docPartPr>
        <w:name w:val="CE3A9807FF7A45F1AAA052CECEB1A23C"/>
        <w:category>
          <w:name w:val="常规"/>
          <w:gallery w:val="placeholder"/>
        </w:category>
        <w:types>
          <w:type w:val="bbPlcHdr"/>
        </w:types>
        <w:behaviors>
          <w:behavior w:val="content"/>
        </w:behaviors>
        <w:guid w:val="{72C30850-38C9-49DF-9566-A153CE21876E}"/>
      </w:docPartPr>
      <w:docPartBody>
        <w:p w:rsidR="008D62EF" w:rsidRDefault="008D62EF" w:rsidP="008D62EF">
          <w:pPr>
            <w:pStyle w:val="CE3A9807FF7A45F1AAA052CECEB1A23C"/>
          </w:pPr>
          <w:r w:rsidRPr="00711F0E">
            <w:rPr>
              <w:rStyle w:val="placeholder1Char"/>
              <w:rFonts w:hint="eastAsia"/>
              <w:sz w:val="16"/>
              <w:szCs w:val="16"/>
            </w:rPr>
            <w:t>____</w:t>
          </w:r>
        </w:p>
      </w:docPartBody>
    </w:docPart>
    <w:docPart>
      <w:docPartPr>
        <w:name w:val="F9DE4752594849F38155CD6EE324F2F1"/>
        <w:category>
          <w:name w:val="常规"/>
          <w:gallery w:val="placeholder"/>
        </w:category>
        <w:types>
          <w:type w:val="bbPlcHdr"/>
        </w:types>
        <w:behaviors>
          <w:behavior w:val="content"/>
        </w:behaviors>
        <w:guid w:val="{E785B3FE-D4A0-47B4-BD7C-B2091C207B2B}"/>
      </w:docPartPr>
      <w:docPartBody>
        <w:p w:rsidR="008D62EF" w:rsidRDefault="008D62EF" w:rsidP="008D62EF">
          <w:pPr>
            <w:pStyle w:val="F9DE4752594849F38155CD6EE324F2F1"/>
          </w:pPr>
          <w:r w:rsidRPr="00711F0E">
            <w:rPr>
              <w:rStyle w:val="placeholder1Char"/>
              <w:rFonts w:hint="eastAsia"/>
              <w:sz w:val="16"/>
              <w:szCs w:val="16"/>
            </w:rPr>
            <w:t>____</w:t>
          </w:r>
        </w:p>
      </w:docPartBody>
    </w:docPart>
    <w:docPart>
      <w:docPartPr>
        <w:name w:val="587A41C2ACFD467DABA4340E5E753428"/>
        <w:category>
          <w:name w:val="常规"/>
          <w:gallery w:val="placeholder"/>
        </w:category>
        <w:types>
          <w:type w:val="bbPlcHdr"/>
        </w:types>
        <w:behaviors>
          <w:behavior w:val="content"/>
        </w:behaviors>
        <w:guid w:val="{5C5D06EE-A612-4D4F-87BD-261E4A71E282}"/>
      </w:docPartPr>
      <w:docPartBody>
        <w:p w:rsidR="008D62EF" w:rsidRDefault="008D62EF" w:rsidP="008D62EF">
          <w:pPr>
            <w:pStyle w:val="587A41C2ACFD467DABA4340E5E753428"/>
          </w:pPr>
          <w:r w:rsidRPr="00711F0E">
            <w:rPr>
              <w:rStyle w:val="placeholder1Char"/>
              <w:rFonts w:hint="eastAsia"/>
              <w:sz w:val="16"/>
              <w:szCs w:val="16"/>
            </w:rPr>
            <w:t>____</w:t>
          </w:r>
        </w:p>
      </w:docPartBody>
    </w:docPart>
    <w:docPart>
      <w:docPartPr>
        <w:name w:val="20E7E7DE277F4167B6B977AA5047E1EC"/>
        <w:category>
          <w:name w:val="常规"/>
          <w:gallery w:val="placeholder"/>
        </w:category>
        <w:types>
          <w:type w:val="bbPlcHdr"/>
        </w:types>
        <w:behaviors>
          <w:behavior w:val="content"/>
        </w:behaviors>
        <w:guid w:val="{B7CD5348-EEF5-4714-8B36-A796A26C821B}"/>
      </w:docPartPr>
      <w:docPartBody>
        <w:p w:rsidR="008D62EF" w:rsidRDefault="008D62EF" w:rsidP="008D62EF">
          <w:pPr>
            <w:pStyle w:val="20E7E7DE277F4167B6B977AA5047E1EC"/>
          </w:pPr>
          <w:r w:rsidRPr="00711F0E">
            <w:rPr>
              <w:rStyle w:val="placeholder1Char"/>
              <w:rFonts w:hint="eastAsia"/>
              <w:sz w:val="16"/>
              <w:szCs w:val="16"/>
            </w:rPr>
            <w:t>____</w:t>
          </w:r>
        </w:p>
      </w:docPartBody>
    </w:docPart>
    <w:docPart>
      <w:docPartPr>
        <w:name w:val="11810AD29455418C86C615890C1680D5"/>
        <w:category>
          <w:name w:val="常规"/>
          <w:gallery w:val="placeholder"/>
        </w:category>
        <w:types>
          <w:type w:val="bbPlcHdr"/>
        </w:types>
        <w:behaviors>
          <w:behavior w:val="content"/>
        </w:behaviors>
        <w:guid w:val="{0F288AA7-5F14-4EC2-B4E2-7822723572E9}"/>
      </w:docPartPr>
      <w:docPartBody>
        <w:p w:rsidR="008D62EF" w:rsidRDefault="008D62EF" w:rsidP="008D62EF">
          <w:pPr>
            <w:pStyle w:val="11810AD29455418C86C615890C1680D5"/>
          </w:pPr>
          <w:r w:rsidRPr="00711F0E">
            <w:rPr>
              <w:rStyle w:val="placeholder1Char"/>
              <w:rFonts w:hint="eastAsia"/>
              <w:sz w:val="16"/>
              <w:szCs w:val="16"/>
            </w:rPr>
            <w:t>____</w:t>
          </w:r>
        </w:p>
      </w:docPartBody>
    </w:docPart>
    <w:docPart>
      <w:docPartPr>
        <w:name w:val="736EDF6FDEE5450498FB1A29D95ED075"/>
        <w:category>
          <w:name w:val="常规"/>
          <w:gallery w:val="placeholder"/>
        </w:category>
        <w:types>
          <w:type w:val="bbPlcHdr"/>
        </w:types>
        <w:behaviors>
          <w:behavior w:val="content"/>
        </w:behaviors>
        <w:guid w:val="{0EED09D7-4323-4959-9C8B-2D8852A60E7F}"/>
      </w:docPartPr>
      <w:docPartBody>
        <w:p w:rsidR="008D62EF" w:rsidRDefault="008D62EF" w:rsidP="008D62EF">
          <w:pPr>
            <w:pStyle w:val="736EDF6FDEE5450498FB1A29D95ED075"/>
          </w:pPr>
          <w:r w:rsidRPr="00711F0E">
            <w:rPr>
              <w:rStyle w:val="placeholder1Char"/>
              <w:rFonts w:hint="eastAsia"/>
              <w:sz w:val="16"/>
              <w:szCs w:val="16"/>
            </w:rPr>
            <w:t>____</w:t>
          </w:r>
        </w:p>
      </w:docPartBody>
    </w:docPart>
    <w:docPart>
      <w:docPartPr>
        <w:name w:val="DD1B35E49A424DD68CF48A84FD86B1FC"/>
        <w:category>
          <w:name w:val="常规"/>
          <w:gallery w:val="placeholder"/>
        </w:category>
        <w:types>
          <w:type w:val="bbPlcHdr"/>
        </w:types>
        <w:behaviors>
          <w:behavior w:val="content"/>
        </w:behaviors>
        <w:guid w:val="{36B4B2D0-4B94-46F9-9388-75B8D89398C8}"/>
      </w:docPartPr>
      <w:docPartBody>
        <w:p w:rsidR="008D62EF" w:rsidRDefault="008D62EF" w:rsidP="008D62EF">
          <w:pPr>
            <w:pStyle w:val="DD1B35E49A424DD68CF48A84FD86B1FC"/>
          </w:pPr>
          <w:r w:rsidRPr="00711F0E">
            <w:rPr>
              <w:rStyle w:val="placeholder1Char"/>
              <w:rFonts w:hint="eastAsia"/>
              <w:sz w:val="16"/>
              <w:szCs w:val="16"/>
            </w:rPr>
            <w:t>____</w:t>
          </w:r>
        </w:p>
      </w:docPartBody>
    </w:docPart>
    <w:docPart>
      <w:docPartPr>
        <w:name w:val="2E3B01C2335340DEA9C0503737F34162"/>
        <w:category>
          <w:name w:val="常规"/>
          <w:gallery w:val="placeholder"/>
        </w:category>
        <w:types>
          <w:type w:val="bbPlcHdr"/>
        </w:types>
        <w:behaviors>
          <w:behavior w:val="content"/>
        </w:behaviors>
        <w:guid w:val="{8C860101-EEBB-4BE6-B43F-64F20CFDC76A}"/>
      </w:docPartPr>
      <w:docPartBody>
        <w:p w:rsidR="008D62EF" w:rsidRDefault="008D62EF" w:rsidP="008D62EF">
          <w:pPr>
            <w:pStyle w:val="2E3B01C2335340DEA9C0503737F34162"/>
          </w:pPr>
          <w:r w:rsidRPr="00711F0E">
            <w:rPr>
              <w:rStyle w:val="placeholder1Char"/>
              <w:rFonts w:hint="eastAsia"/>
              <w:sz w:val="16"/>
              <w:szCs w:val="16"/>
            </w:rPr>
            <w:t>____</w:t>
          </w:r>
        </w:p>
      </w:docPartBody>
    </w:docPart>
    <w:docPart>
      <w:docPartPr>
        <w:name w:val="8315EE7A23E74BD999137AA252308950"/>
        <w:category>
          <w:name w:val="常规"/>
          <w:gallery w:val="placeholder"/>
        </w:category>
        <w:types>
          <w:type w:val="bbPlcHdr"/>
        </w:types>
        <w:behaviors>
          <w:behavior w:val="content"/>
        </w:behaviors>
        <w:guid w:val="{780AA599-506C-4273-BA82-05FEF0371035}"/>
      </w:docPartPr>
      <w:docPartBody>
        <w:p w:rsidR="008D62EF" w:rsidRDefault="008D62EF" w:rsidP="008D62EF">
          <w:pPr>
            <w:pStyle w:val="8315EE7A23E74BD999137AA252308950"/>
          </w:pPr>
          <w:r w:rsidRPr="00711F0E">
            <w:rPr>
              <w:rStyle w:val="placeholder1Char"/>
              <w:rFonts w:hint="eastAsia"/>
              <w:sz w:val="16"/>
              <w:szCs w:val="16"/>
            </w:rPr>
            <w:t>____</w:t>
          </w:r>
        </w:p>
      </w:docPartBody>
    </w:docPart>
    <w:docPart>
      <w:docPartPr>
        <w:name w:val="C14AA3006B9E4EE29A41A4C45D87744A"/>
        <w:category>
          <w:name w:val="常规"/>
          <w:gallery w:val="placeholder"/>
        </w:category>
        <w:types>
          <w:type w:val="bbPlcHdr"/>
        </w:types>
        <w:behaviors>
          <w:behavior w:val="content"/>
        </w:behaviors>
        <w:guid w:val="{B4BD4C80-FF16-4587-8611-9F182D01275B}"/>
      </w:docPartPr>
      <w:docPartBody>
        <w:p w:rsidR="008D62EF" w:rsidRDefault="008D62EF" w:rsidP="008D62EF">
          <w:pPr>
            <w:pStyle w:val="C14AA3006B9E4EE29A41A4C45D87744A"/>
          </w:pPr>
          <w:r w:rsidRPr="00711F0E">
            <w:rPr>
              <w:rStyle w:val="placeholder1Char"/>
              <w:rFonts w:hint="eastAsia"/>
              <w:sz w:val="16"/>
              <w:szCs w:val="16"/>
            </w:rPr>
            <w:t>____</w:t>
          </w:r>
        </w:p>
      </w:docPartBody>
    </w:docPart>
    <w:docPart>
      <w:docPartPr>
        <w:name w:val="0E074726AD2C4AC7A08297B656B2641B"/>
        <w:category>
          <w:name w:val="常规"/>
          <w:gallery w:val="placeholder"/>
        </w:category>
        <w:types>
          <w:type w:val="bbPlcHdr"/>
        </w:types>
        <w:behaviors>
          <w:behavior w:val="content"/>
        </w:behaviors>
        <w:guid w:val="{F4DB9C30-2643-4A8F-A8C2-8EF3D755CC30}"/>
      </w:docPartPr>
      <w:docPartBody>
        <w:p w:rsidR="008D62EF" w:rsidRDefault="008D62EF" w:rsidP="008D62EF">
          <w:pPr>
            <w:pStyle w:val="0E074726AD2C4AC7A08297B656B2641B"/>
          </w:pPr>
          <w:r w:rsidRPr="00711F0E">
            <w:rPr>
              <w:rStyle w:val="placeholder1Char"/>
              <w:rFonts w:hint="eastAsia"/>
              <w:sz w:val="16"/>
              <w:szCs w:val="16"/>
            </w:rPr>
            <w:t>____</w:t>
          </w:r>
        </w:p>
      </w:docPartBody>
    </w:docPart>
    <w:docPart>
      <w:docPartPr>
        <w:name w:val="BCE66B8A9CCE4DAEBB7E0F18AF36896F"/>
        <w:category>
          <w:name w:val="常规"/>
          <w:gallery w:val="placeholder"/>
        </w:category>
        <w:types>
          <w:type w:val="bbPlcHdr"/>
        </w:types>
        <w:behaviors>
          <w:behavior w:val="content"/>
        </w:behaviors>
        <w:guid w:val="{71594DD5-C741-4F7D-8F26-79C159D5747A}"/>
      </w:docPartPr>
      <w:docPartBody>
        <w:p w:rsidR="008D62EF" w:rsidRDefault="008D62EF" w:rsidP="008D62EF">
          <w:pPr>
            <w:pStyle w:val="BCE66B8A9CCE4DAEBB7E0F18AF36896F"/>
          </w:pPr>
          <w:r w:rsidRPr="00711F0E">
            <w:rPr>
              <w:rStyle w:val="placeholder1Char"/>
              <w:rFonts w:hint="eastAsia"/>
              <w:sz w:val="16"/>
              <w:szCs w:val="16"/>
            </w:rPr>
            <w:t>____</w:t>
          </w:r>
        </w:p>
      </w:docPartBody>
    </w:docPart>
    <w:docPart>
      <w:docPartPr>
        <w:name w:val="36E8C4EE525B4B4AA2AB34E708C4A0D9"/>
        <w:category>
          <w:name w:val="常规"/>
          <w:gallery w:val="placeholder"/>
        </w:category>
        <w:types>
          <w:type w:val="bbPlcHdr"/>
        </w:types>
        <w:behaviors>
          <w:behavior w:val="content"/>
        </w:behaviors>
        <w:guid w:val="{989DE9D9-6790-4FA7-8A1E-2EBD751C790C}"/>
      </w:docPartPr>
      <w:docPartBody>
        <w:p w:rsidR="008D62EF" w:rsidRDefault="008D62EF" w:rsidP="008D62EF">
          <w:pPr>
            <w:pStyle w:val="36E8C4EE525B4B4AA2AB34E708C4A0D9"/>
          </w:pPr>
          <w:r w:rsidRPr="00711F0E">
            <w:rPr>
              <w:rStyle w:val="placeholder1Char"/>
              <w:rFonts w:hint="eastAsia"/>
              <w:sz w:val="16"/>
              <w:szCs w:val="16"/>
            </w:rPr>
            <w:t>____</w:t>
          </w:r>
        </w:p>
      </w:docPartBody>
    </w:docPart>
    <w:docPart>
      <w:docPartPr>
        <w:name w:val="142EB329F08542E49CB4CBD0B17DDBDD"/>
        <w:category>
          <w:name w:val="常规"/>
          <w:gallery w:val="placeholder"/>
        </w:category>
        <w:types>
          <w:type w:val="bbPlcHdr"/>
        </w:types>
        <w:behaviors>
          <w:behavior w:val="content"/>
        </w:behaviors>
        <w:guid w:val="{66066FFE-3476-46BB-A28E-2C07B188ABB4}"/>
      </w:docPartPr>
      <w:docPartBody>
        <w:p w:rsidR="008D62EF" w:rsidRDefault="008D62EF" w:rsidP="008D62EF">
          <w:pPr>
            <w:pStyle w:val="142EB329F08542E49CB4CBD0B17DDBDD"/>
          </w:pPr>
          <w:r w:rsidRPr="00711F0E">
            <w:rPr>
              <w:rStyle w:val="placeholder1Char"/>
              <w:rFonts w:hint="eastAsia"/>
              <w:sz w:val="16"/>
              <w:szCs w:val="16"/>
            </w:rPr>
            <w:t>____</w:t>
          </w:r>
        </w:p>
      </w:docPartBody>
    </w:docPart>
    <w:docPart>
      <w:docPartPr>
        <w:name w:val="3E2BBAC378CB4BF09B506764F5E55A50"/>
        <w:category>
          <w:name w:val="常规"/>
          <w:gallery w:val="placeholder"/>
        </w:category>
        <w:types>
          <w:type w:val="bbPlcHdr"/>
        </w:types>
        <w:behaviors>
          <w:behavior w:val="content"/>
        </w:behaviors>
        <w:guid w:val="{0E16A85D-A470-4E8F-826F-651CC9B8483E}"/>
      </w:docPartPr>
      <w:docPartBody>
        <w:p w:rsidR="008D62EF" w:rsidRDefault="008D62EF" w:rsidP="008D62EF">
          <w:pPr>
            <w:pStyle w:val="3E2BBAC378CB4BF09B506764F5E55A50"/>
          </w:pPr>
          <w:r w:rsidRPr="00711F0E">
            <w:rPr>
              <w:rStyle w:val="placeholder1Char"/>
              <w:rFonts w:hint="eastAsia"/>
              <w:sz w:val="16"/>
              <w:szCs w:val="16"/>
            </w:rPr>
            <w:t>____</w:t>
          </w:r>
        </w:p>
      </w:docPartBody>
    </w:docPart>
    <w:docPart>
      <w:docPartPr>
        <w:name w:val="378A33F7FAE64BAB95FC237CEDBE8AF4"/>
        <w:category>
          <w:name w:val="常规"/>
          <w:gallery w:val="placeholder"/>
        </w:category>
        <w:types>
          <w:type w:val="bbPlcHdr"/>
        </w:types>
        <w:behaviors>
          <w:behavior w:val="content"/>
        </w:behaviors>
        <w:guid w:val="{377E6D3E-620F-4FAB-BA25-B610483D159B}"/>
      </w:docPartPr>
      <w:docPartBody>
        <w:p w:rsidR="008D62EF" w:rsidRDefault="008D62EF" w:rsidP="008D62EF">
          <w:pPr>
            <w:pStyle w:val="378A33F7FAE64BAB95FC237CEDBE8AF4"/>
          </w:pPr>
          <w:r w:rsidRPr="00711F0E">
            <w:rPr>
              <w:rStyle w:val="placeholder1Char"/>
              <w:rFonts w:hint="eastAsia"/>
              <w:sz w:val="16"/>
              <w:szCs w:val="16"/>
            </w:rPr>
            <w:t>____</w:t>
          </w:r>
        </w:p>
      </w:docPartBody>
    </w:docPart>
    <w:docPart>
      <w:docPartPr>
        <w:name w:val="46A67CB4774C4C4382E693CD7C6312D2"/>
        <w:category>
          <w:name w:val="常规"/>
          <w:gallery w:val="placeholder"/>
        </w:category>
        <w:types>
          <w:type w:val="bbPlcHdr"/>
        </w:types>
        <w:behaviors>
          <w:behavior w:val="content"/>
        </w:behaviors>
        <w:guid w:val="{D52BD8A8-1B32-4F0D-B07F-6EF7E3935FE0}"/>
      </w:docPartPr>
      <w:docPartBody>
        <w:p w:rsidR="008D62EF" w:rsidRDefault="008D62EF" w:rsidP="008D62EF">
          <w:pPr>
            <w:pStyle w:val="46A67CB4774C4C4382E693CD7C6312D2"/>
          </w:pPr>
          <w:r w:rsidRPr="00711F0E">
            <w:rPr>
              <w:rStyle w:val="placeholder1Char"/>
              <w:rFonts w:hint="eastAsia"/>
              <w:sz w:val="16"/>
              <w:szCs w:val="16"/>
            </w:rPr>
            <w:t>____</w:t>
          </w:r>
        </w:p>
      </w:docPartBody>
    </w:docPart>
    <w:docPart>
      <w:docPartPr>
        <w:name w:val="058EDE0FF8984A048CB7D38E4CD75962"/>
        <w:category>
          <w:name w:val="常规"/>
          <w:gallery w:val="placeholder"/>
        </w:category>
        <w:types>
          <w:type w:val="bbPlcHdr"/>
        </w:types>
        <w:behaviors>
          <w:behavior w:val="content"/>
        </w:behaviors>
        <w:guid w:val="{2947243F-C9F2-47DA-B36A-DF53B1D64F1E}"/>
      </w:docPartPr>
      <w:docPartBody>
        <w:p w:rsidR="008D62EF" w:rsidRDefault="008D62EF" w:rsidP="008D62EF">
          <w:pPr>
            <w:pStyle w:val="058EDE0FF8984A048CB7D38E4CD75962"/>
          </w:pPr>
          <w:r w:rsidRPr="00711F0E">
            <w:rPr>
              <w:rStyle w:val="placeholder1Char"/>
              <w:rFonts w:hint="eastAsia"/>
              <w:sz w:val="16"/>
              <w:szCs w:val="16"/>
            </w:rPr>
            <w:t>____</w:t>
          </w:r>
        </w:p>
      </w:docPartBody>
    </w:docPart>
    <w:docPart>
      <w:docPartPr>
        <w:name w:val="1031BB004B0541F6BBCABDD03E8283E8"/>
        <w:category>
          <w:name w:val="常规"/>
          <w:gallery w:val="placeholder"/>
        </w:category>
        <w:types>
          <w:type w:val="bbPlcHdr"/>
        </w:types>
        <w:behaviors>
          <w:behavior w:val="content"/>
        </w:behaviors>
        <w:guid w:val="{6F5E476C-8EEA-4F00-AA8C-DB28261F98EB}"/>
      </w:docPartPr>
      <w:docPartBody>
        <w:p w:rsidR="008D62EF" w:rsidRDefault="008D62EF" w:rsidP="008D62EF">
          <w:pPr>
            <w:pStyle w:val="1031BB004B0541F6BBCABDD03E8283E8"/>
          </w:pPr>
          <w:r w:rsidRPr="00711F0E">
            <w:rPr>
              <w:rStyle w:val="placeholder1Char"/>
              <w:rFonts w:hint="eastAsia"/>
              <w:sz w:val="16"/>
              <w:szCs w:val="16"/>
            </w:rPr>
            <w:t>____</w:t>
          </w:r>
        </w:p>
      </w:docPartBody>
    </w:docPart>
    <w:docPart>
      <w:docPartPr>
        <w:name w:val="92B34D038F8647358C9A042A579E12DE"/>
        <w:category>
          <w:name w:val="常规"/>
          <w:gallery w:val="placeholder"/>
        </w:category>
        <w:types>
          <w:type w:val="bbPlcHdr"/>
        </w:types>
        <w:behaviors>
          <w:behavior w:val="content"/>
        </w:behaviors>
        <w:guid w:val="{DB385D07-96AD-49EE-954C-D2B410E4AE8C}"/>
      </w:docPartPr>
      <w:docPartBody>
        <w:p w:rsidR="008D62EF" w:rsidRDefault="008D62EF" w:rsidP="008D62EF">
          <w:pPr>
            <w:pStyle w:val="92B34D038F8647358C9A042A579E12DE"/>
          </w:pPr>
          <w:r w:rsidRPr="00711F0E">
            <w:rPr>
              <w:rStyle w:val="placeholder1Char"/>
              <w:rFonts w:hint="eastAsia"/>
              <w:sz w:val="16"/>
              <w:szCs w:val="16"/>
            </w:rPr>
            <w:t>____</w:t>
          </w:r>
        </w:p>
      </w:docPartBody>
    </w:docPart>
    <w:docPart>
      <w:docPartPr>
        <w:name w:val="8F63A7C833A84047B6242CA77623155E"/>
        <w:category>
          <w:name w:val="常规"/>
          <w:gallery w:val="placeholder"/>
        </w:category>
        <w:types>
          <w:type w:val="bbPlcHdr"/>
        </w:types>
        <w:behaviors>
          <w:behavior w:val="content"/>
        </w:behaviors>
        <w:guid w:val="{17F61F7A-1685-4138-84EA-710F1636699C}"/>
      </w:docPartPr>
      <w:docPartBody>
        <w:p w:rsidR="008D62EF" w:rsidRDefault="008D62EF" w:rsidP="008D62EF">
          <w:pPr>
            <w:pStyle w:val="8F63A7C833A84047B6242CA77623155E"/>
          </w:pPr>
          <w:r w:rsidRPr="00711F0E">
            <w:rPr>
              <w:rStyle w:val="placeholder1Char"/>
              <w:rFonts w:hint="eastAsia"/>
              <w:sz w:val="16"/>
              <w:szCs w:val="16"/>
            </w:rPr>
            <w:t>____</w:t>
          </w:r>
        </w:p>
      </w:docPartBody>
    </w:docPart>
    <w:docPart>
      <w:docPartPr>
        <w:name w:val="9E8A586752FF4B70B332B6DAA0EEFCD6"/>
        <w:category>
          <w:name w:val="常规"/>
          <w:gallery w:val="placeholder"/>
        </w:category>
        <w:types>
          <w:type w:val="bbPlcHdr"/>
        </w:types>
        <w:behaviors>
          <w:behavior w:val="content"/>
        </w:behaviors>
        <w:guid w:val="{D194163E-A283-4EFD-89FD-9A87336671FB}"/>
      </w:docPartPr>
      <w:docPartBody>
        <w:p w:rsidR="008D62EF" w:rsidRDefault="008D62EF" w:rsidP="008D62EF">
          <w:pPr>
            <w:pStyle w:val="9E8A586752FF4B70B332B6DAA0EEFCD6"/>
          </w:pPr>
          <w:r w:rsidRPr="00711F0E">
            <w:rPr>
              <w:rStyle w:val="placeholder1Char"/>
              <w:rFonts w:hint="eastAsia"/>
              <w:sz w:val="16"/>
              <w:szCs w:val="16"/>
            </w:rPr>
            <w:t>____</w:t>
          </w:r>
        </w:p>
      </w:docPartBody>
    </w:docPart>
    <w:docPart>
      <w:docPartPr>
        <w:name w:val="98DA9CD4B4B749868A089CD73F8E1F59"/>
        <w:category>
          <w:name w:val="常规"/>
          <w:gallery w:val="placeholder"/>
        </w:category>
        <w:types>
          <w:type w:val="bbPlcHdr"/>
        </w:types>
        <w:behaviors>
          <w:behavior w:val="content"/>
        </w:behaviors>
        <w:guid w:val="{2603A5F8-34C6-48F5-9ED5-1EB0CE7068A8}"/>
      </w:docPartPr>
      <w:docPartBody>
        <w:p w:rsidR="008D62EF" w:rsidRDefault="008D62EF" w:rsidP="008D62EF">
          <w:pPr>
            <w:pStyle w:val="98DA9CD4B4B749868A089CD73F8E1F59"/>
          </w:pPr>
          <w:r w:rsidRPr="00711F0E">
            <w:rPr>
              <w:rStyle w:val="placeholder1Char"/>
              <w:rFonts w:hint="eastAsia"/>
              <w:sz w:val="16"/>
              <w:szCs w:val="16"/>
            </w:rPr>
            <w:t>____</w:t>
          </w:r>
        </w:p>
      </w:docPartBody>
    </w:docPart>
    <w:docPart>
      <w:docPartPr>
        <w:name w:val="CAB355D1E48C4977A27C3AD69C433670"/>
        <w:category>
          <w:name w:val="常规"/>
          <w:gallery w:val="placeholder"/>
        </w:category>
        <w:types>
          <w:type w:val="bbPlcHdr"/>
        </w:types>
        <w:behaviors>
          <w:behavior w:val="content"/>
        </w:behaviors>
        <w:guid w:val="{5F687809-99E9-4FAE-B802-0D68F1C378A9}"/>
      </w:docPartPr>
      <w:docPartBody>
        <w:p w:rsidR="008D62EF" w:rsidRDefault="008D62EF" w:rsidP="008D62EF">
          <w:pPr>
            <w:pStyle w:val="CAB355D1E48C4977A27C3AD69C433670"/>
          </w:pPr>
          <w:r w:rsidRPr="00711F0E">
            <w:rPr>
              <w:rStyle w:val="placeholder1Char"/>
              <w:rFonts w:hint="eastAsia"/>
              <w:sz w:val="16"/>
              <w:szCs w:val="16"/>
            </w:rPr>
            <w:t>____</w:t>
          </w:r>
        </w:p>
      </w:docPartBody>
    </w:docPart>
    <w:docPart>
      <w:docPartPr>
        <w:name w:val="B7531AA7CDCE413185541FD288817307"/>
        <w:category>
          <w:name w:val="常规"/>
          <w:gallery w:val="placeholder"/>
        </w:category>
        <w:types>
          <w:type w:val="bbPlcHdr"/>
        </w:types>
        <w:behaviors>
          <w:behavior w:val="content"/>
        </w:behaviors>
        <w:guid w:val="{46FAE3D3-47BC-4D7F-8D9F-EB6309379270}"/>
      </w:docPartPr>
      <w:docPartBody>
        <w:p w:rsidR="008D62EF" w:rsidRDefault="008D62EF" w:rsidP="008D62EF">
          <w:pPr>
            <w:pStyle w:val="B7531AA7CDCE413185541FD288817307"/>
          </w:pPr>
          <w:r w:rsidRPr="00711F0E">
            <w:rPr>
              <w:rStyle w:val="placeholder1Char"/>
              <w:rFonts w:hint="eastAsia"/>
              <w:sz w:val="16"/>
              <w:szCs w:val="16"/>
            </w:rPr>
            <w:t>____</w:t>
          </w:r>
        </w:p>
      </w:docPartBody>
    </w:docPart>
    <w:docPart>
      <w:docPartPr>
        <w:name w:val="016F1F30C85949B49C3F13408CD5C874"/>
        <w:category>
          <w:name w:val="常规"/>
          <w:gallery w:val="placeholder"/>
        </w:category>
        <w:types>
          <w:type w:val="bbPlcHdr"/>
        </w:types>
        <w:behaviors>
          <w:behavior w:val="content"/>
        </w:behaviors>
        <w:guid w:val="{B377D969-343B-403E-8D47-07C1A3807538}"/>
      </w:docPartPr>
      <w:docPartBody>
        <w:p w:rsidR="008D62EF" w:rsidRDefault="008D62EF" w:rsidP="008D62EF">
          <w:pPr>
            <w:pStyle w:val="016F1F30C85949B49C3F13408CD5C874"/>
          </w:pPr>
          <w:r w:rsidRPr="00711F0E">
            <w:rPr>
              <w:rStyle w:val="placeholder1Char"/>
              <w:rFonts w:hint="eastAsia"/>
              <w:sz w:val="16"/>
              <w:szCs w:val="16"/>
            </w:rPr>
            <w:t>____</w:t>
          </w:r>
        </w:p>
      </w:docPartBody>
    </w:docPart>
    <w:docPart>
      <w:docPartPr>
        <w:name w:val="2F04A551E50445AD8927076D9D9101BE"/>
        <w:category>
          <w:name w:val="常规"/>
          <w:gallery w:val="placeholder"/>
        </w:category>
        <w:types>
          <w:type w:val="bbPlcHdr"/>
        </w:types>
        <w:behaviors>
          <w:behavior w:val="content"/>
        </w:behaviors>
        <w:guid w:val="{42939582-D4B7-4F10-89D2-AF3DAFF2C6CF}"/>
      </w:docPartPr>
      <w:docPartBody>
        <w:p w:rsidR="008D62EF" w:rsidRDefault="008D62EF" w:rsidP="008D62EF">
          <w:pPr>
            <w:pStyle w:val="2F04A551E50445AD8927076D9D9101BE"/>
          </w:pPr>
          <w:r w:rsidRPr="00711F0E">
            <w:rPr>
              <w:rStyle w:val="placeholder1Char"/>
              <w:rFonts w:hint="eastAsia"/>
              <w:sz w:val="16"/>
              <w:szCs w:val="16"/>
            </w:rPr>
            <w:t>____</w:t>
          </w:r>
        </w:p>
      </w:docPartBody>
    </w:docPart>
    <w:docPart>
      <w:docPartPr>
        <w:name w:val="7C44FE2F4D2444358A48A53D95C05065"/>
        <w:category>
          <w:name w:val="常规"/>
          <w:gallery w:val="placeholder"/>
        </w:category>
        <w:types>
          <w:type w:val="bbPlcHdr"/>
        </w:types>
        <w:behaviors>
          <w:behavior w:val="content"/>
        </w:behaviors>
        <w:guid w:val="{5649E0A1-7245-4998-AA34-813C75731554}"/>
      </w:docPartPr>
      <w:docPartBody>
        <w:p w:rsidR="008D62EF" w:rsidRDefault="008D62EF" w:rsidP="008D62EF">
          <w:pPr>
            <w:pStyle w:val="7C44FE2F4D2444358A48A53D95C05065"/>
          </w:pPr>
          <w:r w:rsidRPr="00711F0E">
            <w:rPr>
              <w:rStyle w:val="placeholder1Char"/>
              <w:rFonts w:hint="eastAsia"/>
              <w:sz w:val="16"/>
              <w:szCs w:val="16"/>
            </w:rPr>
            <w:t>____</w:t>
          </w:r>
        </w:p>
      </w:docPartBody>
    </w:docPart>
    <w:docPart>
      <w:docPartPr>
        <w:name w:val="A0B588F6D07C475695A20FE0AC30ABC6"/>
        <w:category>
          <w:name w:val="常规"/>
          <w:gallery w:val="placeholder"/>
        </w:category>
        <w:types>
          <w:type w:val="bbPlcHdr"/>
        </w:types>
        <w:behaviors>
          <w:behavior w:val="content"/>
        </w:behaviors>
        <w:guid w:val="{4E6A5210-0C81-4D5F-99CB-69ADF1C5742D}"/>
      </w:docPartPr>
      <w:docPartBody>
        <w:p w:rsidR="008D62EF" w:rsidRDefault="008D62EF" w:rsidP="008D62EF">
          <w:pPr>
            <w:pStyle w:val="A0B588F6D07C475695A20FE0AC30ABC6"/>
          </w:pPr>
          <w:r w:rsidRPr="00711F0E">
            <w:rPr>
              <w:rStyle w:val="placeholder1Char"/>
              <w:rFonts w:hint="eastAsia"/>
              <w:sz w:val="16"/>
              <w:szCs w:val="16"/>
            </w:rPr>
            <w:t>____</w:t>
          </w:r>
        </w:p>
      </w:docPartBody>
    </w:docPart>
    <w:docPart>
      <w:docPartPr>
        <w:name w:val="244320B853524AEAB73463C56A17B405"/>
        <w:category>
          <w:name w:val="常规"/>
          <w:gallery w:val="placeholder"/>
        </w:category>
        <w:types>
          <w:type w:val="bbPlcHdr"/>
        </w:types>
        <w:behaviors>
          <w:behavior w:val="content"/>
        </w:behaviors>
        <w:guid w:val="{B2C94E4F-8D71-493D-80E0-3D770EAFFA27}"/>
      </w:docPartPr>
      <w:docPartBody>
        <w:p w:rsidR="008D62EF" w:rsidRDefault="008D62EF" w:rsidP="008D62EF">
          <w:pPr>
            <w:pStyle w:val="244320B853524AEAB73463C56A17B405"/>
          </w:pPr>
          <w:r w:rsidRPr="00711F0E">
            <w:rPr>
              <w:rStyle w:val="placeholder1Char"/>
              <w:rFonts w:hint="eastAsia"/>
              <w:sz w:val="16"/>
              <w:szCs w:val="16"/>
            </w:rPr>
            <w:t>____</w:t>
          </w:r>
        </w:p>
      </w:docPartBody>
    </w:docPart>
    <w:docPart>
      <w:docPartPr>
        <w:name w:val="5BC742A30AFB4D7D831A18A34F7AEEA0"/>
        <w:category>
          <w:name w:val="常规"/>
          <w:gallery w:val="placeholder"/>
        </w:category>
        <w:types>
          <w:type w:val="bbPlcHdr"/>
        </w:types>
        <w:behaviors>
          <w:behavior w:val="content"/>
        </w:behaviors>
        <w:guid w:val="{5A6111B7-7EF0-493F-8B65-4461C2F5A779}"/>
      </w:docPartPr>
      <w:docPartBody>
        <w:p w:rsidR="008D62EF" w:rsidRDefault="008D62EF" w:rsidP="008D62EF">
          <w:pPr>
            <w:pStyle w:val="5BC742A30AFB4D7D831A18A34F7AEEA0"/>
          </w:pPr>
          <w:r w:rsidRPr="00711F0E">
            <w:rPr>
              <w:rStyle w:val="placeholder1Char"/>
              <w:rFonts w:hint="eastAsia"/>
              <w:sz w:val="16"/>
              <w:szCs w:val="16"/>
            </w:rPr>
            <w:t>____</w:t>
          </w:r>
        </w:p>
      </w:docPartBody>
    </w:docPart>
    <w:docPart>
      <w:docPartPr>
        <w:name w:val="10A4122469504C459BFFE731CFE1C1C5"/>
        <w:category>
          <w:name w:val="常规"/>
          <w:gallery w:val="placeholder"/>
        </w:category>
        <w:types>
          <w:type w:val="bbPlcHdr"/>
        </w:types>
        <w:behaviors>
          <w:behavior w:val="content"/>
        </w:behaviors>
        <w:guid w:val="{BB11B51C-62F7-4E2D-9D3A-998887620E80}"/>
      </w:docPartPr>
      <w:docPartBody>
        <w:p w:rsidR="008D62EF" w:rsidRDefault="008D62EF" w:rsidP="008D62EF">
          <w:pPr>
            <w:pStyle w:val="10A4122469504C459BFFE731CFE1C1C5"/>
          </w:pPr>
          <w:r w:rsidRPr="00711F0E">
            <w:rPr>
              <w:rStyle w:val="placeholder1Char"/>
              <w:rFonts w:hint="eastAsia"/>
              <w:sz w:val="16"/>
              <w:szCs w:val="16"/>
            </w:rPr>
            <w:t>____</w:t>
          </w:r>
        </w:p>
      </w:docPartBody>
    </w:docPart>
    <w:docPart>
      <w:docPartPr>
        <w:name w:val="60FBCFCFDD3E4FD18E7A96EFEC36A959"/>
        <w:category>
          <w:name w:val="常规"/>
          <w:gallery w:val="placeholder"/>
        </w:category>
        <w:types>
          <w:type w:val="bbPlcHdr"/>
        </w:types>
        <w:behaviors>
          <w:behavior w:val="content"/>
        </w:behaviors>
        <w:guid w:val="{F8F12780-33D3-4CC6-8242-BE50E46E6EA8}"/>
      </w:docPartPr>
      <w:docPartBody>
        <w:p w:rsidR="008D62EF" w:rsidRDefault="008D62EF" w:rsidP="008D62EF">
          <w:pPr>
            <w:pStyle w:val="60FBCFCFDD3E4FD18E7A96EFEC36A959"/>
          </w:pPr>
          <w:r w:rsidRPr="00711F0E">
            <w:rPr>
              <w:rStyle w:val="placeholder1Char"/>
              <w:rFonts w:hint="eastAsia"/>
              <w:sz w:val="16"/>
              <w:szCs w:val="16"/>
            </w:rPr>
            <w:t>____</w:t>
          </w:r>
        </w:p>
      </w:docPartBody>
    </w:docPart>
    <w:docPart>
      <w:docPartPr>
        <w:name w:val="2C1DCC99B6EA4D68807530782F5A3865"/>
        <w:category>
          <w:name w:val="常规"/>
          <w:gallery w:val="placeholder"/>
        </w:category>
        <w:types>
          <w:type w:val="bbPlcHdr"/>
        </w:types>
        <w:behaviors>
          <w:behavior w:val="content"/>
        </w:behaviors>
        <w:guid w:val="{D553DE54-230A-4CE3-BF17-34DF891F3244}"/>
      </w:docPartPr>
      <w:docPartBody>
        <w:p w:rsidR="008D62EF" w:rsidRDefault="008D62EF" w:rsidP="008D62EF">
          <w:pPr>
            <w:pStyle w:val="2C1DCC99B6EA4D68807530782F5A3865"/>
          </w:pPr>
          <w:r w:rsidRPr="00711F0E">
            <w:rPr>
              <w:rStyle w:val="placeholder1Char"/>
              <w:rFonts w:hint="eastAsia"/>
              <w:sz w:val="16"/>
              <w:szCs w:val="16"/>
            </w:rPr>
            <w:t>____</w:t>
          </w:r>
        </w:p>
      </w:docPartBody>
    </w:docPart>
    <w:docPart>
      <w:docPartPr>
        <w:name w:val="6913C8EEBCE84776AC402A687007AA94"/>
        <w:category>
          <w:name w:val="常规"/>
          <w:gallery w:val="placeholder"/>
        </w:category>
        <w:types>
          <w:type w:val="bbPlcHdr"/>
        </w:types>
        <w:behaviors>
          <w:behavior w:val="content"/>
        </w:behaviors>
        <w:guid w:val="{A2F02DE7-B378-4546-A147-0341A361603B}"/>
      </w:docPartPr>
      <w:docPartBody>
        <w:p w:rsidR="008D62EF" w:rsidRDefault="008D62EF" w:rsidP="008D62EF">
          <w:pPr>
            <w:pStyle w:val="6913C8EEBCE84776AC402A687007AA94"/>
          </w:pPr>
          <w:r w:rsidRPr="00711F0E">
            <w:rPr>
              <w:rStyle w:val="placeholder1Char"/>
              <w:rFonts w:hint="eastAsia"/>
              <w:sz w:val="16"/>
              <w:szCs w:val="16"/>
            </w:rPr>
            <w:t>____</w:t>
          </w:r>
        </w:p>
      </w:docPartBody>
    </w:docPart>
    <w:docPart>
      <w:docPartPr>
        <w:name w:val="C6D46AAD913A42C8B90971BAEF2A8BCB"/>
        <w:category>
          <w:name w:val="常规"/>
          <w:gallery w:val="placeholder"/>
        </w:category>
        <w:types>
          <w:type w:val="bbPlcHdr"/>
        </w:types>
        <w:behaviors>
          <w:behavior w:val="content"/>
        </w:behaviors>
        <w:guid w:val="{552C86EB-EC58-4F99-B191-E638AB626558}"/>
      </w:docPartPr>
      <w:docPartBody>
        <w:p w:rsidR="008D62EF" w:rsidRDefault="008D62EF" w:rsidP="008D62EF">
          <w:pPr>
            <w:pStyle w:val="C6D46AAD913A42C8B90971BAEF2A8BCB"/>
          </w:pPr>
          <w:r w:rsidRPr="00711F0E">
            <w:rPr>
              <w:rStyle w:val="placeholder1Char"/>
              <w:rFonts w:hint="eastAsia"/>
              <w:sz w:val="16"/>
              <w:szCs w:val="16"/>
            </w:rPr>
            <w:t>____</w:t>
          </w:r>
        </w:p>
      </w:docPartBody>
    </w:docPart>
    <w:docPart>
      <w:docPartPr>
        <w:name w:val="816929438D9C42CD9B646E8D646D0213"/>
        <w:category>
          <w:name w:val="常规"/>
          <w:gallery w:val="placeholder"/>
        </w:category>
        <w:types>
          <w:type w:val="bbPlcHdr"/>
        </w:types>
        <w:behaviors>
          <w:behavior w:val="content"/>
        </w:behaviors>
        <w:guid w:val="{784DB7BF-5E64-4247-AF8D-27E4D861C177}"/>
      </w:docPartPr>
      <w:docPartBody>
        <w:p w:rsidR="008D62EF" w:rsidRDefault="008D62EF" w:rsidP="008D62EF">
          <w:pPr>
            <w:pStyle w:val="816929438D9C42CD9B646E8D646D0213"/>
          </w:pPr>
          <w:r w:rsidRPr="00711F0E">
            <w:rPr>
              <w:rStyle w:val="placeholder1Char"/>
              <w:rFonts w:hint="eastAsia"/>
              <w:sz w:val="16"/>
              <w:szCs w:val="16"/>
            </w:rPr>
            <w:t>____</w:t>
          </w:r>
        </w:p>
      </w:docPartBody>
    </w:docPart>
    <w:docPart>
      <w:docPartPr>
        <w:name w:val="127ACE01FD904F329E7571BC63582EE4"/>
        <w:category>
          <w:name w:val="常规"/>
          <w:gallery w:val="placeholder"/>
        </w:category>
        <w:types>
          <w:type w:val="bbPlcHdr"/>
        </w:types>
        <w:behaviors>
          <w:behavior w:val="content"/>
        </w:behaviors>
        <w:guid w:val="{5385EB2B-C860-4417-9291-C81DB0AE5168}"/>
      </w:docPartPr>
      <w:docPartBody>
        <w:p w:rsidR="008D62EF" w:rsidRDefault="008D62EF" w:rsidP="008D62EF">
          <w:pPr>
            <w:pStyle w:val="127ACE01FD904F329E7571BC63582EE4"/>
          </w:pPr>
          <w:r w:rsidRPr="00711F0E">
            <w:rPr>
              <w:rStyle w:val="placeholder1Char"/>
              <w:rFonts w:hint="eastAsia"/>
              <w:sz w:val="16"/>
              <w:szCs w:val="16"/>
            </w:rPr>
            <w:t>____</w:t>
          </w:r>
        </w:p>
      </w:docPartBody>
    </w:docPart>
    <w:docPart>
      <w:docPartPr>
        <w:name w:val="277BAA2BC37E431797423A3A6FD28956"/>
        <w:category>
          <w:name w:val="常规"/>
          <w:gallery w:val="placeholder"/>
        </w:category>
        <w:types>
          <w:type w:val="bbPlcHdr"/>
        </w:types>
        <w:behaviors>
          <w:behavior w:val="content"/>
        </w:behaviors>
        <w:guid w:val="{60E59D43-D814-4ECB-8BD9-3909E8559A96}"/>
      </w:docPartPr>
      <w:docPartBody>
        <w:p w:rsidR="008D62EF" w:rsidRDefault="008D62EF" w:rsidP="008D62EF">
          <w:pPr>
            <w:pStyle w:val="277BAA2BC37E431797423A3A6FD28956"/>
          </w:pPr>
          <w:r w:rsidRPr="00711F0E">
            <w:rPr>
              <w:rStyle w:val="placeholder1Char"/>
              <w:rFonts w:hint="eastAsia"/>
              <w:sz w:val="16"/>
              <w:szCs w:val="16"/>
            </w:rPr>
            <w:t>____</w:t>
          </w:r>
        </w:p>
      </w:docPartBody>
    </w:docPart>
    <w:docPart>
      <w:docPartPr>
        <w:name w:val="574EB499EA6D4587A9DF4A3BBDAB4FB2"/>
        <w:category>
          <w:name w:val="常规"/>
          <w:gallery w:val="placeholder"/>
        </w:category>
        <w:types>
          <w:type w:val="bbPlcHdr"/>
        </w:types>
        <w:behaviors>
          <w:behavior w:val="content"/>
        </w:behaviors>
        <w:guid w:val="{9FE3136F-84C1-487D-BE94-54C002883384}"/>
      </w:docPartPr>
      <w:docPartBody>
        <w:p w:rsidR="008D62EF" w:rsidRDefault="008D62EF" w:rsidP="008D62EF">
          <w:pPr>
            <w:pStyle w:val="574EB499EA6D4587A9DF4A3BBDAB4FB2"/>
          </w:pPr>
          <w:r w:rsidRPr="00711F0E">
            <w:rPr>
              <w:rStyle w:val="placeholder1Char"/>
              <w:rFonts w:hint="eastAsia"/>
              <w:sz w:val="16"/>
              <w:szCs w:val="16"/>
            </w:rPr>
            <w:t>____</w:t>
          </w:r>
        </w:p>
      </w:docPartBody>
    </w:docPart>
    <w:docPart>
      <w:docPartPr>
        <w:name w:val="310D75DA974F4E5F87339061D209DD2B"/>
        <w:category>
          <w:name w:val="常规"/>
          <w:gallery w:val="placeholder"/>
        </w:category>
        <w:types>
          <w:type w:val="bbPlcHdr"/>
        </w:types>
        <w:behaviors>
          <w:behavior w:val="content"/>
        </w:behaviors>
        <w:guid w:val="{E1627A02-013B-490A-B556-87143942D3ED}"/>
      </w:docPartPr>
      <w:docPartBody>
        <w:p w:rsidR="008D62EF" w:rsidRDefault="008D62EF" w:rsidP="008D62EF">
          <w:pPr>
            <w:pStyle w:val="310D75DA974F4E5F87339061D209DD2B"/>
          </w:pPr>
          <w:r w:rsidRPr="00711F0E">
            <w:rPr>
              <w:rStyle w:val="placeholder1Char"/>
              <w:rFonts w:hint="eastAsia"/>
              <w:sz w:val="16"/>
              <w:szCs w:val="16"/>
            </w:rPr>
            <w:t>____</w:t>
          </w:r>
        </w:p>
      </w:docPartBody>
    </w:docPart>
    <w:docPart>
      <w:docPartPr>
        <w:name w:val="C5EAD85834064F038EC98CA13F85D174"/>
        <w:category>
          <w:name w:val="常规"/>
          <w:gallery w:val="placeholder"/>
        </w:category>
        <w:types>
          <w:type w:val="bbPlcHdr"/>
        </w:types>
        <w:behaviors>
          <w:behavior w:val="content"/>
        </w:behaviors>
        <w:guid w:val="{4EDA0864-9125-4105-BB10-D87D309FD994}"/>
      </w:docPartPr>
      <w:docPartBody>
        <w:p w:rsidR="008D62EF" w:rsidRDefault="008D62EF" w:rsidP="008D62EF">
          <w:pPr>
            <w:pStyle w:val="C5EAD85834064F038EC98CA13F85D174"/>
          </w:pPr>
          <w:r w:rsidRPr="00711F0E">
            <w:rPr>
              <w:rStyle w:val="placeholder1Char"/>
              <w:rFonts w:hint="eastAsia"/>
              <w:sz w:val="16"/>
              <w:szCs w:val="16"/>
            </w:rPr>
            <w:t>____</w:t>
          </w:r>
        </w:p>
      </w:docPartBody>
    </w:docPart>
    <w:docPart>
      <w:docPartPr>
        <w:name w:val="CF0BA586261A4E6BAF47747872083C65"/>
        <w:category>
          <w:name w:val="常规"/>
          <w:gallery w:val="placeholder"/>
        </w:category>
        <w:types>
          <w:type w:val="bbPlcHdr"/>
        </w:types>
        <w:behaviors>
          <w:behavior w:val="content"/>
        </w:behaviors>
        <w:guid w:val="{821EF2C1-1C1A-44C8-B3C1-BDE5D8A4D894}"/>
      </w:docPartPr>
      <w:docPartBody>
        <w:p w:rsidR="008D62EF" w:rsidRDefault="008D62EF" w:rsidP="008D62EF">
          <w:pPr>
            <w:pStyle w:val="CF0BA586261A4E6BAF47747872083C65"/>
          </w:pPr>
          <w:r w:rsidRPr="00711F0E">
            <w:rPr>
              <w:rStyle w:val="placeholder1Char"/>
              <w:rFonts w:hint="eastAsia"/>
              <w:sz w:val="16"/>
              <w:szCs w:val="16"/>
            </w:rPr>
            <w:t>____</w:t>
          </w:r>
        </w:p>
      </w:docPartBody>
    </w:docPart>
    <w:docPart>
      <w:docPartPr>
        <w:name w:val="E7A559534D7E4669B05E506D4E41A3E5"/>
        <w:category>
          <w:name w:val="常规"/>
          <w:gallery w:val="placeholder"/>
        </w:category>
        <w:types>
          <w:type w:val="bbPlcHdr"/>
        </w:types>
        <w:behaviors>
          <w:behavior w:val="content"/>
        </w:behaviors>
        <w:guid w:val="{CDCA52EC-21AA-4712-B0E5-5C22236CFC7E}"/>
      </w:docPartPr>
      <w:docPartBody>
        <w:p w:rsidR="008D62EF" w:rsidRDefault="008D62EF" w:rsidP="008D62EF">
          <w:pPr>
            <w:pStyle w:val="E7A559534D7E4669B05E506D4E41A3E5"/>
          </w:pPr>
          <w:r w:rsidRPr="00711F0E">
            <w:rPr>
              <w:rStyle w:val="placeholder1Char"/>
              <w:rFonts w:hint="eastAsia"/>
              <w:sz w:val="16"/>
              <w:szCs w:val="16"/>
            </w:rPr>
            <w:t>____</w:t>
          </w:r>
        </w:p>
      </w:docPartBody>
    </w:docPart>
    <w:docPart>
      <w:docPartPr>
        <w:name w:val="EB66229F5F1E4E4FB8D121D07572127F"/>
        <w:category>
          <w:name w:val="常规"/>
          <w:gallery w:val="placeholder"/>
        </w:category>
        <w:types>
          <w:type w:val="bbPlcHdr"/>
        </w:types>
        <w:behaviors>
          <w:behavior w:val="content"/>
        </w:behaviors>
        <w:guid w:val="{EB40B514-D9C0-411B-8CDF-DF548356625E}"/>
      </w:docPartPr>
      <w:docPartBody>
        <w:p w:rsidR="008D62EF" w:rsidRDefault="008D62EF" w:rsidP="008D62EF">
          <w:pPr>
            <w:pStyle w:val="EB66229F5F1E4E4FB8D121D07572127F"/>
          </w:pPr>
          <w:r w:rsidRPr="00711F0E">
            <w:rPr>
              <w:rStyle w:val="placeholder1Char"/>
              <w:rFonts w:hint="eastAsia"/>
              <w:sz w:val="16"/>
              <w:szCs w:val="16"/>
            </w:rPr>
            <w:t>____</w:t>
          </w:r>
        </w:p>
      </w:docPartBody>
    </w:docPart>
    <w:docPart>
      <w:docPartPr>
        <w:name w:val="93D59C2D948646DDA96A4B719FBF313F"/>
        <w:category>
          <w:name w:val="常规"/>
          <w:gallery w:val="placeholder"/>
        </w:category>
        <w:types>
          <w:type w:val="bbPlcHdr"/>
        </w:types>
        <w:behaviors>
          <w:behavior w:val="content"/>
        </w:behaviors>
        <w:guid w:val="{860F25D4-07E6-4EE8-9774-9918E03430F1}"/>
      </w:docPartPr>
      <w:docPartBody>
        <w:p w:rsidR="008D62EF" w:rsidRDefault="008D62EF" w:rsidP="008D62EF">
          <w:pPr>
            <w:pStyle w:val="93D59C2D948646DDA96A4B719FBF313F"/>
          </w:pPr>
          <w:r w:rsidRPr="00711F0E">
            <w:rPr>
              <w:rStyle w:val="placeholder1Char"/>
              <w:rFonts w:hint="eastAsia"/>
              <w:sz w:val="16"/>
              <w:szCs w:val="16"/>
            </w:rPr>
            <w:t>____</w:t>
          </w:r>
        </w:p>
      </w:docPartBody>
    </w:docPart>
    <w:docPart>
      <w:docPartPr>
        <w:name w:val="696D5190F3E1494097BCD252BAF21A3F"/>
        <w:category>
          <w:name w:val="常规"/>
          <w:gallery w:val="placeholder"/>
        </w:category>
        <w:types>
          <w:type w:val="bbPlcHdr"/>
        </w:types>
        <w:behaviors>
          <w:behavior w:val="content"/>
        </w:behaviors>
        <w:guid w:val="{098440B5-CA63-4A85-BCFB-2140E84DC7FD}"/>
      </w:docPartPr>
      <w:docPartBody>
        <w:p w:rsidR="008D62EF" w:rsidRDefault="008D62EF" w:rsidP="008D62EF">
          <w:pPr>
            <w:pStyle w:val="696D5190F3E1494097BCD252BAF21A3F"/>
          </w:pPr>
          <w:r w:rsidRPr="00711F0E">
            <w:rPr>
              <w:rStyle w:val="placeholder1Char"/>
              <w:rFonts w:hint="eastAsia"/>
              <w:sz w:val="16"/>
              <w:szCs w:val="16"/>
            </w:rPr>
            <w:t>____</w:t>
          </w:r>
        </w:p>
      </w:docPartBody>
    </w:docPart>
    <w:docPart>
      <w:docPartPr>
        <w:name w:val="8E72FB50E480494282A75B15C6B4CA56"/>
        <w:category>
          <w:name w:val="常规"/>
          <w:gallery w:val="placeholder"/>
        </w:category>
        <w:types>
          <w:type w:val="bbPlcHdr"/>
        </w:types>
        <w:behaviors>
          <w:behavior w:val="content"/>
        </w:behaviors>
        <w:guid w:val="{45F990CB-2F18-4CAE-BA70-F7D87E703973}"/>
      </w:docPartPr>
      <w:docPartBody>
        <w:p w:rsidR="008D62EF" w:rsidRDefault="008D62EF" w:rsidP="008D62EF">
          <w:pPr>
            <w:pStyle w:val="8E72FB50E480494282A75B15C6B4CA56"/>
          </w:pPr>
          <w:r w:rsidRPr="00711F0E">
            <w:rPr>
              <w:rStyle w:val="placeholder1Char"/>
              <w:rFonts w:hint="eastAsia"/>
              <w:sz w:val="16"/>
              <w:szCs w:val="16"/>
            </w:rPr>
            <w:t>____</w:t>
          </w:r>
        </w:p>
      </w:docPartBody>
    </w:docPart>
    <w:docPart>
      <w:docPartPr>
        <w:name w:val="E54EB31B832C4CBBB9838AD3C61BC718"/>
        <w:category>
          <w:name w:val="常规"/>
          <w:gallery w:val="placeholder"/>
        </w:category>
        <w:types>
          <w:type w:val="bbPlcHdr"/>
        </w:types>
        <w:behaviors>
          <w:behavior w:val="content"/>
        </w:behaviors>
        <w:guid w:val="{30F3B97D-2DD2-4091-A691-53CA00B7E007}"/>
      </w:docPartPr>
      <w:docPartBody>
        <w:p w:rsidR="008D62EF" w:rsidRDefault="008D62EF" w:rsidP="008D62EF">
          <w:pPr>
            <w:pStyle w:val="E54EB31B832C4CBBB9838AD3C61BC718"/>
          </w:pPr>
          <w:r w:rsidRPr="00711F0E">
            <w:rPr>
              <w:rStyle w:val="placeholder1Char"/>
              <w:rFonts w:hint="eastAsia"/>
              <w:sz w:val="16"/>
              <w:szCs w:val="16"/>
            </w:rPr>
            <w:t>____</w:t>
          </w:r>
        </w:p>
      </w:docPartBody>
    </w:docPart>
    <w:docPart>
      <w:docPartPr>
        <w:name w:val="7643371B8EAA4FD09D852BAE42E5DDA8"/>
        <w:category>
          <w:name w:val="常规"/>
          <w:gallery w:val="placeholder"/>
        </w:category>
        <w:types>
          <w:type w:val="bbPlcHdr"/>
        </w:types>
        <w:behaviors>
          <w:behavior w:val="content"/>
        </w:behaviors>
        <w:guid w:val="{C7C67D0D-7F11-4CA8-9DD2-7365475CE9B1}"/>
      </w:docPartPr>
      <w:docPartBody>
        <w:p w:rsidR="008D62EF" w:rsidRDefault="008D62EF" w:rsidP="008D62EF">
          <w:pPr>
            <w:pStyle w:val="7643371B8EAA4FD09D852BAE42E5DDA8"/>
          </w:pPr>
          <w:r w:rsidRPr="00711F0E">
            <w:rPr>
              <w:rStyle w:val="placeholder1Char"/>
              <w:rFonts w:hint="eastAsia"/>
              <w:sz w:val="16"/>
              <w:szCs w:val="16"/>
            </w:rPr>
            <w:t>____</w:t>
          </w:r>
        </w:p>
      </w:docPartBody>
    </w:docPart>
    <w:docPart>
      <w:docPartPr>
        <w:name w:val="53ACAD13DE8F489B846DF60FDB4AFF41"/>
        <w:category>
          <w:name w:val="常规"/>
          <w:gallery w:val="placeholder"/>
        </w:category>
        <w:types>
          <w:type w:val="bbPlcHdr"/>
        </w:types>
        <w:behaviors>
          <w:behavior w:val="content"/>
        </w:behaviors>
        <w:guid w:val="{643F4615-588E-4DB8-A874-A20356A7CAA9}"/>
      </w:docPartPr>
      <w:docPartBody>
        <w:p w:rsidR="008D62EF" w:rsidRDefault="008D62EF" w:rsidP="008D62EF">
          <w:pPr>
            <w:pStyle w:val="53ACAD13DE8F489B846DF60FDB4AFF41"/>
          </w:pPr>
          <w:r w:rsidRPr="00711F0E">
            <w:rPr>
              <w:rStyle w:val="placeholder1Char"/>
              <w:rFonts w:hint="eastAsia"/>
              <w:sz w:val="16"/>
              <w:szCs w:val="16"/>
            </w:rPr>
            <w:t>____</w:t>
          </w:r>
        </w:p>
      </w:docPartBody>
    </w:docPart>
    <w:docPart>
      <w:docPartPr>
        <w:name w:val="DEA1E4B927E34B7287463C8813C00738"/>
        <w:category>
          <w:name w:val="常规"/>
          <w:gallery w:val="placeholder"/>
        </w:category>
        <w:types>
          <w:type w:val="bbPlcHdr"/>
        </w:types>
        <w:behaviors>
          <w:behavior w:val="content"/>
        </w:behaviors>
        <w:guid w:val="{6CDDDC4C-C794-4279-8F85-0D97D979799A}"/>
      </w:docPartPr>
      <w:docPartBody>
        <w:p w:rsidR="008D62EF" w:rsidRDefault="008D62EF" w:rsidP="008D62EF">
          <w:pPr>
            <w:pStyle w:val="DEA1E4B927E34B7287463C8813C00738"/>
          </w:pPr>
          <w:r w:rsidRPr="00711F0E">
            <w:rPr>
              <w:rStyle w:val="placeholder1Char"/>
              <w:rFonts w:hint="eastAsia"/>
              <w:sz w:val="16"/>
              <w:szCs w:val="16"/>
            </w:rPr>
            <w:t>____</w:t>
          </w:r>
        </w:p>
      </w:docPartBody>
    </w:docPart>
    <w:docPart>
      <w:docPartPr>
        <w:name w:val="258E5A042D504202ABFE3C0620B2F974"/>
        <w:category>
          <w:name w:val="常规"/>
          <w:gallery w:val="placeholder"/>
        </w:category>
        <w:types>
          <w:type w:val="bbPlcHdr"/>
        </w:types>
        <w:behaviors>
          <w:behavior w:val="content"/>
        </w:behaviors>
        <w:guid w:val="{49618BDA-6566-401D-B1C0-D5E99226207B}"/>
      </w:docPartPr>
      <w:docPartBody>
        <w:p w:rsidR="008D62EF" w:rsidRDefault="008D62EF" w:rsidP="008D62EF">
          <w:pPr>
            <w:pStyle w:val="258E5A042D504202ABFE3C0620B2F974"/>
          </w:pPr>
          <w:r w:rsidRPr="00711F0E">
            <w:rPr>
              <w:rStyle w:val="placeholder1Char"/>
              <w:rFonts w:hint="eastAsia"/>
              <w:sz w:val="16"/>
              <w:szCs w:val="16"/>
            </w:rPr>
            <w:t>____</w:t>
          </w:r>
        </w:p>
      </w:docPartBody>
    </w:docPart>
    <w:docPart>
      <w:docPartPr>
        <w:name w:val="E5846892089D4C0492325F7227133E29"/>
        <w:category>
          <w:name w:val="常规"/>
          <w:gallery w:val="placeholder"/>
        </w:category>
        <w:types>
          <w:type w:val="bbPlcHdr"/>
        </w:types>
        <w:behaviors>
          <w:behavior w:val="content"/>
        </w:behaviors>
        <w:guid w:val="{CAD4E072-352A-4978-B13B-25A0A564229F}"/>
      </w:docPartPr>
      <w:docPartBody>
        <w:p w:rsidR="008D62EF" w:rsidRDefault="008D62EF" w:rsidP="008D62EF">
          <w:pPr>
            <w:pStyle w:val="E5846892089D4C0492325F7227133E29"/>
          </w:pPr>
          <w:r w:rsidRPr="00711F0E">
            <w:rPr>
              <w:rStyle w:val="placeholder1Char"/>
              <w:rFonts w:hint="eastAsia"/>
              <w:sz w:val="16"/>
              <w:szCs w:val="16"/>
            </w:rPr>
            <w:t>____</w:t>
          </w:r>
        </w:p>
      </w:docPartBody>
    </w:docPart>
    <w:docPart>
      <w:docPartPr>
        <w:name w:val="91DC1C952A8F4A329EBEDB992893ACB3"/>
        <w:category>
          <w:name w:val="常规"/>
          <w:gallery w:val="placeholder"/>
        </w:category>
        <w:types>
          <w:type w:val="bbPlcHdr"/>
        </w:types>
        <w:behaviors>
          <w:behavior w:val="content"/>
        </w:behaviors>
        <w:guid w:val="{CEE51123-0584-4073-9D13-38ACB02E135B}"/>
      </w:docPartPr>
      <w:docPartBody>
        <w:p w:rsidR="008D62EF" w:rsidRDefault="008D62EF" w:rsidP="008D62EF">
          <w:pPr>
            <w:pStyle w:val="91DC1C952A8F4A329EBEDB992893ACB3"/>
          </w:pPr>
          <w:r w:rsidRPr="00711F0E">
            <w:rPr>
              <w:rStyle w:val="placeholder1Char"/>
              <w:rFonts w:hint="eastAsia"/>
              <w:sz w:val="16"/>
              <w:szCs w:val="16"/>
            </w:rPr>
            <w:t>____</w:t>
          </w:r>
        </w:p>
      </w:docPartBody>
    </w:docPart>
    <w:docPart>
      <w:docPartPr>
        <w:name w:val="D9EE4B200F9746B4BA39367FEB0C9317"/>
        <w:category>
          <w:name w:val="常规"/>
          <w:gallery w:val="placeholder"/>
        </w:category>
        <w:types>
          <w:type w:val="bbPlcHdr"/>
        </w:types>
        <w:behaviors>
          <w:behavior w:val="content"/>
        </w:behaviors>
        <w:guid w:val="{C90BC62D-91C6-48F4-B3C6-27D822BEEE46}"/>
      </w:docPartPr>
      <w:docPartBody>
        <w:p w:rsidR="008D62EF" w:rsidRDefault="008D62EF" w:rsidP="008D62EF">
          <w:pPr>
            <w:pStyle w:val="D9EE4B200F9746B4BA39367FEB0C9317"/>
          </w:pPr>
          <w:r w:rsidRPr="00711F0E">
            <w:rPr>
              <w:rStyle w:val="placeholder1Char"/>
              <w:rFonts w:hint="eastAsia"/>
              <w:sz w:val="16"/>
              <w:szCs w:val="16"/>
            </w:rPr>
            <w:t>____</w:t>
          </w:r>
        </w:p>
      </w:docPartBody>
    </w:docPart>
    <w:docPart>
      <w:docPartPr>
        <w:name w:val="6149A16D28B44DE6B40869B60734A0B1"/>
        <w:category>
          <w:name w:val="常规"/>
          <w:gallery w:val="placeholder"/>
        </w:category>
        <w:types>
          <w:type w:val="bbPlcHdr"/>
        </w:types>
        <w:behaviors>
          <w:behavior w:val="content"/>
        </w:behaviors>
        <w:guid w:val="{94350E62-0DF6-4161-8EF3-CCAB64DEED20}"/>
      </w:docPartPr>
      <w:docPartBody>
        <w:p w:rsidR="008D62EF" w:rsidRDefault="008D62EF" w:rsidP="008D62EF">
          <w:pPr>
            <w:pStyle w:val="6149A16D28B44DE6B40869B60734A0B1"/>
          </w:pPr>
          <w:r w:rsidRPr="00711F0E">
            <w:rPr>
              <w:rStyle w:val="placeholder1Char"/>
              <w:rFonts w:hint="eastAsia"/>
              <w:sz w:val="16"/>
              <w:szCs w:val="16"/>
            </w:rPr>
            <w:t>____</w:t>
          </w:r>
        </w:p>
      </w:docPartBody>
    </w:docPart>
    <w:docPart>
      <w:docPartPr>
        <w:name w:val="8562601FAE98463C81C53528ADA80D37"/>
        <w:category>
          <w:name w:val="常规"/>
          <w:gallery w:val="placeholder"/>
        </w:category>
        <w:types>
          <w:type w:val="bbPlcHdr"/>
        </w:types>
        <w:behaviors>
          <w:behavior w:val="content"/>
        </w:behaviors>
        <w:guid w:val="{A244BBB4-0064-4636-87C2-DA8D29E7205A}"/>
      </w:docPartPr>
      <w:docPartBody>
        <w:p w:rsidR="008D62EF" w:rsidRDefault="008D62EF" w:rsidP="008D62EF">
          <w:pPr>
            <w:pStyle w:val="8562601FAE98463C81C53528ADA80D37"/>
          </w:pPr>
          <w:r w:rsidRPr="00711F0E">
            <w:rPr>
              <w:rStyle w:val="placeholder1Char"/>
              <w:rFonts w:hint="eastAsia"/>
              <w:sz w:val="16"/>
              <w:szCs w:val="16"/>
            </w:rPr>
            <w:t>____</w:t>
          </w:r>
        </w:p>
      </w:docPartBody>
    </w:docPart>
    <w:docPart>
      <w:docPartPr>
        <w:name w:val="00402705AF714309958D1BAD6ED0CA00"/>
        <w:category>
          <w:name w:val="常规"/>
          <w:gallery w:val="placeholder"/>
        </w:category>
        <w:types>
          <w:type w:val="bbPlcHdr"/>
        </w:types>
        <w:behaviors>
          <w:behavior w:val="content"/>
        </w:behaviors>
        <w:guid w:val="{91A16EF1-F210-4D00-A02F-DC699ED2A2D8}"/>
      </w:docPartPr>
      <w:docPartBody>
        <w:p w:rsidR="008D62EF" w:rsidRDefault="008D62EF" w:rsidP="008D62EF">
          <w:pPr>
            <w:pStyle w:val="00402705AF714309958D1BAD6ED0CA00"/>
          </w:pPr>
          <w:r w:rsidRPr="00711F0E">
            <w:rPr>
              <w:rStyle w:val="placeholder1Char"/>
              <w:rFonts w:hint="eastAsia"/>
              <w:sz w:val="16"/>
              <w:szCs w:val="16"/>
            </w:rPr>
            <w:t>____</w:t>
          </w:r>
        </w:p>
      </w:docPartBody>
    </w:docPart>
    <w:docPart>
      <w:docPartPr>
        <w:name w:val="A17F97D3E0D24D17BDD580C2A3FF5BC0"/>
        <w:category>
          <w:name w:val="常规"/>
          <w:gallery w:val="placeholder"/>
        </w:category>
        <w:types>
          <w:type w:val="bbPlcHdr"/>
        </w:types>
        <w:behaviors>
          <w:behavior w:val="content"/>
        </w:behaviors>
        <w:guid w:val="{E7E69497-2D22-41F6-B9F4-D82043F2260C}"/>
      </w:docPartPr>
      <w:docPartBody>
        <w:p w:rsidR="008D62EF" w:rsidRDefault="008D62EF" w:rsidP="008D62EF">
          <w:pPr>
            <w:pStyle w:val="A17F97D3E0D24D17BDD580C2A3FF5BC0"/>
          </w:pPr>
          <w:r w:rsidRPr="00711F0E">
            <w:rPr>
              <w:rStyle w:val="placeholder1Char"/>
              <w:rFonts w:hint="eastAsia"/>
              <w:sz w:val="16"/>
              <w:szCs w:val="16"/>
            </w:rPr>
            <w:t>____</w:t>
          </w:r>
        </w:p>
      </w:docPartBody>
    </w:docPart>
    <w:docPart>
      <w:docPartPr>
        <w:name w:val="B84878951BF34E23A504222EFAE6B1CB"/>
        <w:category>
          <w:name w:val="常规"/>
          <w:gallery w:val="placeholder"/>
        </w:category>
        <w:types>
          <w:type w:val="bbPlcHdr"/>
        </w:types>
        <w:behaviors>
          <w:behavior w:val="content"/>
        </w:behaviors>
        <w:guid w:val="{06A00938-8350-4774-A4FF-CD12ADE7B905}"/>
      </w:docPartPr>
      <w:docPartBody>
        <w:p w:rsidR="008D62EF" w:rsidRDefault="008D62EF" w:rsidP="008D62EF">
          <w:pPr>
            <w:pStyle w:val="B84878951BF34E23A504222EFAE6B1CB"/>
          </w:pPr>
          <w:r w:rsidRPr="00711F0E">
            <w:rPr>
              <w:rStyle w:val="placeholder1Char"/>
              <w:rFonts w:hint="eastAsia"/>
              <w:sz w:val="16"/>
              <w:szCs w:val="16"/>
            </w:rPr>
            <w:t>____</w:t>
          </w:r>
        </w:p>
      </w:docPartBody>
    </w:docPart>
    <w:docPart>
      <w:docPartPr>
        <w:name w:val="AE12FF609D864CAD9815133FF4FCF75F"/>
        <w:category>
          <w:name w:val="常规"/>
          <w:gallery w:val="placeholder"/>
        </w:category>
        <w:types>
          <w:type w:val="bbPlcHdr"/>
        </w:types>
        <w:behaviors>
          <w:behavior w:val="content"/>
        </w:behaviors>
        <w:guid w:val="{9D51E24C-1AD6-4032-A267-C03262F75AD8}"/>
      </w:docPartPr>
      <w:docPartBody>
        <w:p w:rsidR="008D62EF" w:rsidRDefault="008D62EF" w:rsidP="008D62EF">
          <w:pPr>
            <w:pStyle w:val="AE12FF609D864CAD9815133FF4FCF75F"/>
          </w:pPr>
          <w:r w:rsidRPr="00711F0E">
            <w:rPr>
              <w:rStyle w:val="placeholder1Char"/>
              <w:rFonts w:hint="eastAsia"/>
              <w:sz w:val="16"/>
              <w:szCs w:val="16"/>
            </w:rPr>
            <w:t>____</w:t>
          </w:r>
        </w:p>
      </w:docPartBody>
    </w:docPart>
    <w:docPart>
      <w:docPartPr>
        <w:name w:val="BE769432AB18463C85DAB318C098D041"/>
        <w:category>
          <w:name w:val="常规"/>
          <w:gallery w:val="placeholder"/>
        </w:category>
        <w:types>
          <w:type w:val="bbPlcHdr"/>
        </w:types>
        <w:behaviors>
          <w:behavior w:val="content"/>
        </w:behaviors>
        <w:guid w:val="{B099B53D-3A96-4727-BA71-E9EBE96274A7}"/>
      </w:docPartPr>
      <w:docPartBody>
        <w:p w:rsidR="008D62EF" w:rsidRDefault="008D62EF" w:rsidP="008D62EF">
          <w:pPr>
            <w:pStyle w:val="BE769432AB18463C85DAB318C098D041"/>
          </w:pPr>
          <w:r w:rsidRPr="00711F0E">
            <w:rPr>
              <w:rStyle w:val="placeholder1Char"/>
              <w:rFonts w:hint="eastAsia"/>
              <w:sz w:val="16"/>
              <w:szCs w:val="16"/>
            </w:rPr>
            <w:t>____</w:t>
          </w:r>
        </w:p>
      </w:docPartBody>
    </w:docPart>
    <w:docPart>
      <w:docPartPr>
        <w:name w:val="F769BDCFC2ED49E9A6FA5F3A17CD67D4"/>
        <w:category>
          <w:name w:val="常规"/>
          <w:gallery w:val="placeholder"/>
        </w:category>
        <w:types>
          <w:type w:val="bbPlcHdr"/>
        </w:types>
        <w:behaviors>
          <w:behavior w:val="content"/>
        </w:behaviors>
        <w:guid w:val="{AEE040B8-7C7E-4FA6-A51A-1DDF36E2AC2D}"/>
      </w:docPartPr>
      <w:docPartBody>
        <w:p w:rsidR="008D62EF" w:rsidRDefault="008D62EF" w:rsidP="008D62EF">
          <w:pPr>
            <w:pStyle w:val="F769BDCFC2ED49E9A6FA5F3A17CD67D4"/>
          </w:pPr>
          <w:r w:rsidRPr="00711F0E">
            <w:rPr>
              <w:rStyle w:val="placeholder1Char"/>
              <w:rFonts w:hint="eastAsia"/>
              <w:sz w:val="16"/>
              <w:szCs w:val="16"/>
            </w:rPr>
            <w:t>____</w:t>
          </w:r>
        </w:p>
      </w:docPartBody>
    </w:docPart>
    <w:docPart>
      <w:docPartPr>
        <w:name w:val="62699F192BC049E3B619C48A87F62B8F"/>
        <w:category>
          <w:name w:val="常规"/>
          <w:gallery w:val="placeholder"/>
        </w:category>
        <w:types>
          <w:type w:val="bbPlcHdr"/>
        </w:types>
        <w:behaviors>
          <w:behavior w:val="content"/>
        </w:behaviors>
        <w:guid w:val="{BC7F67A2-2A0F-4496-AA16-5575EAC83F85}"/>
      </w:docPartPr>
      <w:docPartBody>
        <w:p w:rsidR="008D62EF" w:rsidRDefault="008D62EF" w:rsidP="008D62EF">
          <w:pPr>
            <w:pStyle w:val="62699F192BC049E3B619C48A87F62B8F"/>
          </w:pPr>
          <w:r w:rsidRPr="00711F0E">
            <w:rPr>
              <w:rStyle w:val="placeholder1Char"/>
              <w:rFonts w:hint="eastAsia"/>
              <w:sz w:val="16"/>
              <w:szCs w:val="16"/>
            </w:rPr>
            <w:t>____</w:t>
          </w:r>
        </w:p>
      </w:docPartBody>
    </w:docPart>
    <w:docPart>
      <w:docPartPr>
        <w:name w:val="14B7FB6879104387B87F8E151474D76D"/>
        <w:category>
          <w:name w:val="常规"/>
          <w:gallery w:val="placeholder"/>
        </w:category>
        <w:types>
          <w:type w:val="bbPlcHdr"/>
        </w:types>
        <w:behaviors>
          <w:behavior w:val="content"/>
        </w:behaviors>
        <w:guid w:val="{8FA8CB2E-3998-435C-823C-388D579F9842}"/>
      </w:docPartPr>
      <w:docPartBody>
        <w:p w:rsidR="008D62EF" w:rsidRDefault="008D62EF" w:rsidP="008D62EF">
          <w:pPr>
            <w:pStyle w:val="14B7FB6879104387B87F8E151474D76D"/>
          </w:pPr>
          <w:r w:rsidRPr="00711F0E">
            <w:rPr>
              <w:rStyle w:val="placeholder1Char"/>
              <w:rFonts w:hint="eastAsia"/>
              <w:sz w:val="16"/>
              <w:szCs w:val="16"/>
            </w:rPr>
            <w:t>____</w:t>
          </w:r>
        </w:p>
      </w:docPartBody>
    </w:docPart>
    <w:docPart>
      <w:docPartPr>
        <w:name w:val="EACFFBCB8D9E471B9F33FB72A40EAC5C"/>
        <w:category>
          <w:name w:val="常规"/>
          <w:gallery w:val="placeholder"/>
        </w:category>
        <w:types>
          <w:type w:val="bbPlcHdr"/>
        </w:types>
        <w:behaviors>
          <w:behavior w:val="content"/>
        </w:behaviors>
        <w:guid w:val="{23684EC3-D86B-42C7-BBCD-19D788C97AD8}"/>
      </w:docPartPr>
      <w:docPartBody>
        <w:p w:rsidR="008D62EF" w:rsidRDefault="008D62EF" w:rsidP="008D62EF">
          <w:pPr>
            <w:pStyle w:val="EACFFBCB8D9E471B9F33FB72A40EAC5C"/>
          </w:pPr>
          <w:r w:rsidRPr="00711F0E">
            <w:rPr>
              <w:rStyle w:val="placeholder1Char"/>
              <w:rFonts w:hint="eastAsia"/>
              <w:sz w:val="16"/>
              <w:szCs w:val="16"/>
            </w:rPr>
            <w:t>____</w:t>
          </w:r>
        </w:p>
      </w:docPartBody>
    </w:docPart>
    <w:docPart>
      <w:docPartPr>
        <w:name w:val="6BAD334F155D4F959677CB1CE07062D1"/>
        <w:category>
          <w:name w:val="常规"/>
          <w:gallery w:val="placeholder"/>
        </w:category>
        <w:types>
          <w:type w:val="bbPlcHdr"/>
        </w:types>
        <w:behaviors>
          <w:behavior w:val="content"/>
        </w:behaviors>
        <w:guid w:val="{4C557462-0D6D-46A4-A4E8-63551578B29B}"/>
      </w:docPartPr>
      <w:docPartBody>
        <w:p w:rsidR="008D62EF" w:rsidRDefault="008D62EF" w:rsidP="008D62EF">
          <w:pPr>
            <w:pStyle w:val="6BAD334F155D4F959677CB1CE07062D1"/>
          </w:pPr>
          <w:r w:rsidRPr="00711F0E">
            <w:rPr>
              <w:rStyle w:val="placeholder1Char"/>
              <w:rFonts w:hint="eastAsia"/>
              <w:sz w:val="16"/>
              <w:szCs w:val="16"/>
            </w:rPr>
            <w:t>____</w:t>
          </w:r>
        </w:p>
      </w:docPartBody>
    </w:docPart>
    <w:docPart>
      <w:docPartPr>
        <w:name w:val="EA0975918BE54043A668C12752B20938"/>
        <w:category>
          <w:name w:val="常规"/>
          <w:gallery w:val="placeholder"/>
        </w:category>
        <w:types>
          <w:type w:val="bbPlcHdr"/>
        </w:types>
        <w:behaviors>
          <w:behavior w:val="content"/>
        </w:behaviors>
        <w:guid w:val="{144C6964-5FD2-4F23-94A5-95C01CCD379B}"/>
      </w:docPartPr>
      <w:docPartBody>
        <w:p w:rsidR="008D62EF" w:rsidRDefault="008D62EF" w:rsidP="008D62EF">
          <w:pPr>
            <w:pStyle w:val="EA0975918BE54043A668C12752B20938"/>
          </w:pPr>
          <w:r w:rsidRPr="00711F0E">
            <w:rPr>
              <w:rStyle w:val="placeholder1Char"/>
              <w:rFonts w:hint="eastAsia"/>
              <w:sz w:val="16"/>
              <w:szCs w:val="16"/>
            </w:rPr>
            <w:t>____</w:t>
          </w:r>
        </w:p>
      </w:docPartBody>
    </w:docPart>
    <w:docPart>
      <w:docPartPr>
        <w:name w:val="D26D9DA966F44F16BB36D968FDB5B502"/>
        <w:category>
          <w:name w:val="常规"/>
          <w:gallery w:val="placeholder"/>
        </w:category>
        <w:types>
          <w:type w:val="bbPlcHdr"/>
        </w:types>
        <w:behaviors>
          <w:behavior w:val="content"/>
        </w:behaviors>
        <w:guid w:val="{2AB5A57F-0865-42D8-87BF-60532620E6D0}"/>
      </w:docPartPr>
      <w:docPartBody>
        <w:p w:rsidR="008D62EF" w:rsidRDefault="008D62EF" w:rsidP="008D62EF">
          <w:pPr>
            <w:pStyle w:val="D26D9DA966F44F16BB36D968FDB5B502"/>
          </w:pPr>
          <w:r w:rsidRPr="00711F0E">
            <w:rPr>
              <w:rStyle w:val="placeholder1Char"/>
              <w:rFonts w:hint="eastAsia"/>
              <w:sz w:val="16"/>
              <w:szCs w:val="16"/>
            </w:rPr>
            <w:t>____</w:t>
          </w:r>
        </w:p>
      </w:docPartBody>
    </w:docPart>
    <w:docPart>
      <w:docPartPr>
        <w:name w:val="D5BFCD9427D74B8C8885E60FDEC1AA42"/>
        <w:category>
          <w:name w:val="常规"/>
          <w:gallery w:val="placeholder"/>
        </w:category>
        <w:types>
          <w:type w:val="bbPlcHdr"/>
        </w:types>
        <w:behaviors>
          <w:behavior w:val="content"/>
        </w:behaviors>
        <w:guid w:val="{7E2438F7-4857-43E1-AE6A-ADF1C74C6F9E}"/>
      </w:docPartPr>
      <w:docPartBody>
        <w:p w:rsidR="008D62EF" w:rsidRDefault="008D62EF" w:rsidP="008D62EF">
          <w:pPr>
            <w:pStyle w:val="D5BFCD9427D74B8C8885E60FDEC1AA42"/>
          </w:pPr>
          <w:r w:rsidRPr="00711F0E">
            <w:rPr>
              <w:rStyle w:val="placeholder1Char"/>
              <w:rFonts w:hint="eastAsia"/>
              <w:sz w:val="16"/>
              <w:szCs w:val="16"/>
            </w:rPr>
            <w:t>____</w:t>
          </w:r>
        </w:p>
      </w:docPartBody>
    </w:docPart>
    <w:docPart>
      <w:docPartPr>
        <w:name w:val="BE56C7EE73504E889BC0EC60EA65F520"/>
        <w:category>
          <w:name w:val="常规"/>
          <w:gallery w:val="placeholder"/>
        </w:category>
        <w:types>
          <w:type w:val="bbPlcHdr"/>
        </w:types>
        <w:behaviors>
          <w:behavior w:val="content"/>
        </w:behaviors>
        <w:guid w:val="{25A62AF5-7FB6-4E28-A50D-8EB79FC4AECA}"/>
      </w:docPartPr>
      <w:docPartBody>
        <w:p w:rsidR="008D62EF" w:rsidRDefault="008D62EF" w:rsidP="008D62EF">
          <w:pPr>
            <w:pStyle w:val="BE56C7EE73504E889BC0EC60EA65F520"/>
          </w:pPr>
          <w:r w:rsidRPr="00711F0E">
            <w:rPr>
              <w:rStyle w:val="placeholder1Char"/>
              <w:rFonts w:hint="eastAsia"/>
              <w:sz w:val="16"/>
              <w:szCs w:val="16"/>
            </w:rPr>
            <w:t>____</w:t>
          </w:r>
        </w:p>
      </w:docPartBody>
    </w:docPart>
    <w:docPart>
      <w:docPartPr>
        <w:name w:val="1CE36FDCE3DD45BDB0B6DFE6952EBA9F"/>
        <w:category>
          <w:name w:val="常规"/>
          <w:gallery w:val="placeholder"/>
        </w:category>
        <w:types>
          <w:type w:val="bbPlcHdr"/>
        </w:types>
        <w:behaviors>
          <w:behavior w:val="content"/>
        </w:behaviors>
        <w:guid w:val="{1D1C9560-F875-4901-A7CB-C15E509CF6F3}"/>
      </w:docPartPr>
      <w:docPartBody>
        <w:p w:rsidR="008D62EF" w:rsidRDefault="008D62EF" w:rsidP="008D62EF">
          <w:pPr>
            <w:pStyle w:val="1CE36FDCE3DD45BDB0B6DFE6952EBA9F"/>
          </w:pPr>
          <w:r w:rsidRPr="00711F0E">
            <w:rPr>
              <w:rStyle w:val="placeholder1Char"/>
              <w:rFonts w:hint="eastAsia"/>
              <w:sz w:val="16"/>
              <w:szCs w:val="16"/>
            </w:rPr>
            <w:t>____</w:t>
          </w:r>
        </w:p>
      </w:docPartBody>
    </w:docPart>
    <w:docPart>
      <w:docPartPr>
        <w:name w:val="21D119EF46FA4A59A5004FBBD3F55ED4"/>
        <w:category>
          <w:name w:val="常规"/>
          <w:gallery w:val="placeholder"/>
        </w:category>
        <w:types>
          <w:type w:val="bbPlcHdr"/>
        </w:types>
        <w:behaviors>
          <w:behavior w:val="content"/>
        </w:behaviors>
        <w:guid w:val="{CD9364C9-E01D-4E1F-BBEE-E8364453777B}"/>
      </w:docPartPr>
      <w:docPartBody>
        <w:p w:rsidR="008D62EF" w:rsidRDefault="008D62EF" w:rsidP="008D62EF">
          <w:pPr>
            <w:pStyle w:val="21D119EF46FA4A59A5004FBBD3F55ED4"/>
          </w:pPr>
          <w:r w:rsidRPr="00711F0E">
            <w:rPr>
              <w:rStyle w:val="placeholder1Char"/>
              <w:rFonts w:hint="eastAsia"/>
              <w:sz w:val="16"/>
              <w:szCs w:val="16"/>
            </w:rPr>
            <w:t>____</w:t>
          </w:r>
        </w:p>
      </w:docPartBody>
    </w:docPart>
    <w:docPart>
      <w:docPartPr>
        <w:name w:val="4026473AD5B345FFBBE88D02C02BB785"/>
        <w:category>
          <w:name w:val="常规"/>
          <w:gallery w:val="placeholder"/>
        </w:category>
        <w:types>
          <w:type w:val="bbPlcHdr"/>
        </w:types>
        <w:behaviors>
          <w:behavior w:val="content"/>
        </w:behaviors>
        <w:guid w:val="{94C5B484-0279-458D-980D-ACDF2A11FCF0}"/>
      </w:docPartPr>
      <w:docPartBody>
        <w:p w:rsidR="008D62EF" w:rsidRDefault="008D62EF" w:rsidP="008D62EF">
          <w:pPr>
            <w:pStyle w:val="4026473AD5B345FFBBE88D02C02BB785"/>
          </w:pPr>
          <w:r w:rsidRPr="00711F0E">
            <w:rPr>
              <w:rStyle w:val="placeholder1Char"/>
              <w:rFonts w:hint="eastAsia"/>
              <w:sz w:val="16"/>
              <w:szCs w:val="16"/>
            </w:rPr>
            <w:t>____</w:t>
          </w:r>
        </w:p>
      </w:docPartBody>
    </w:docPart>
    <w:docPart>
      <w:docPartPr>
        <w:name w:val="98AD364602A747EF90BB69DB62062953"/>
        <w:category>
          <w:name w:val="常规"/>
          <w:gallery w:val="placeholder"/>
        </w:category>
        <w:types>
          <w:type w:val="bbPlcHdr"/>
        </w:types>
        <w:behaviors>
          <w:behavior w:val="content"/>
        </w:behaviors>
        <w:guid w:val="{B0D565F7-9277-4520-BB16-F2A273A33D53}"/>
      </w:docPartPr>
      <w:docPartBody>
        <w:p w:rsidR="008D62EF" w:rsidRDefault="008D62EF" w:rsidP="008D62EF">
          <w:pPr>
            <w:pStyle w:val="98AD364602A747EF90BB69DB62062953"/>
          </w:pPr>
          <w:r w:rsidRPr="00711F0E">
            <w:rPr>
              <w:rStyle w:val="placeholder1Char"/>
              <w:rFonts w:hint="eastAsia"/>
              <w:sz w:val="16"/>
              <w:szCs w:val="16"/>
            </w:rPr>
            <w:t>____</w:t>
          </w:r>
        </w:p>
      </w:docPartBody>
    </w:docPart>
    <w:docPart>
      <w:docPartPr>
        <w:name w:val="0E1A2BCE70C24B46A319CD0F8F2EDC34"/>
        <w:category>
          <w:name w:val="常规"/>
          <w:gallery w:val="placeholder"/>
        </w:category>
        <w:types>
          <w:type w:val="bbPlcHdr"/>
        </w:types>
        <w:behaviors>
          <w:behavior w:val="content"/>
        </w:behaviors>
        <w:guid w:val="{138EFE01-D36D-4627-8675-B6A7EC6FCB1A}"/>
      </w:docPartPr>
      <w:docPartBody>
        <w:p w:rsidR="008D62EF" w:rsidRDefault="008D62EF" w:rsidP="008D62EF">
          <w:pPr>
            <w:pStyle w:val="0E1A2BCE70C24B46A319CD0F8F2EDC34"/>
          </w:pPr>
          <w:r w:rsidRPr="00711F0E">
            <w:rPr>
              <w:rStyle w:val="placeholder1Char"/>
              <w:rFonts w:hint="eastAsia"/>
              <w:sz w:val="16"/>
              <w:szCs w:val="16"/>
            </w:rPr>
            <w:t>____</w:t>
          </w:r>
        </w:p>
      </w:docPartBody>
    </w:docPart>
    <w:docPart>
      <w:docPartPr>
        <w:name w:val="ED6E8CF95BF74558A20DA54FC3435597"/>
        <w:category>
          <w:name w:val="常规"/>
          <w:gallery w:val="placeholder"/>
        </w:category>
        <w:types>
          <w:type w:val="bbPlcHdr"/>
        </w:types>
        <w:behaviors>
          <w:behavior w:val="content"/>
        </w:behaviors>
        <w:guid w:val="{97952222-424A-4855-BF4A-D14A352685FE}"/>
      </w:docPartPr>
      <w:docPartBody>
        <w:p w:rsidR="008D62EF" w:rsidRDefault="008D62EF" w:rsidP="008D62EF">
          <w:pPr>
            <w:pStyle w:val="ED6E8CF95BF74558A20DA54FC3435597"/>
          </w:pPr>
          <w:r w:rsidRPr="00711F0E">
            <w:rPr>
              <w:rStyle w:val="placeholder1Char"/>
              <w:rFonts w:hint="eastAsia"/>
              <w:sz w:val="16"/>
              <w:szCs w:val="16"/>
            </w:rPr>
            <w:t>____</w:t>
          </w:r>
        </w:p>
      </w:docPartBody>
    </w:docPart>
    <w:docPart>
      <w:docPartPr>
        <w:name w:val="504601F5BF53428AA8DC6A28857E703F"/>
        <w:category>
          <w:name w:val="常规"/>
          <w:gallery w:val="placeholder"/>
        </w:category>
        <w:types>
          <w:type w:val="bbPlcHdr"/>
        </w:types>
        <w:behaviors>
          <w:behavior w:val="content"/>
        </w:behaviors>
        <w:guid w:val="{E61A53B5-151A-473E-B21D-BD020873FAF9}"/>
      </w:docPartPr>
      <w:docPartBody>
        <w:p w:rsidR="008D62EF" w:rsidRDefault="008D62EF" w:rsidP="008D62EF">
          <w:pPr>
            <w:pStyle w:val="504601F5BF53428AA8DC6A28857E703F"/>
          </w:pPr>
          <w:r w:rsidRPr="00711F0E">
            <w:rPr>
              <w:rStyle w:val="placeholder1Char"/>
              <w:rFonts w:hint="eastAsia"/>
              <w:sz w:val="16"/>
              <w:szCs w:val="16"/>
            </w:rPr>
            <w:t>____</w:t>
          </w:r>
        </w:p>
      </w:docPartBody>
    </w:docPart>
    <w:docPart>
      <w:docPartPr>
        <w:name w:val="26AD359140794B179183FDE53D083732"/>
        <w:category>
          <w:name w:val="常规"/>
          <w:gallery w:val="placeholder"/>
        </w:category>
        <w:types>
          <w:type w:val="bbPlcHdr"/>
        </w:types>
        <w:behaviors>
          <w:behavior w:val="content"/>
        </w:behaviors>
        <w:guid w:val="{4F8973B7-B20B-46E3-954A-E12CEE4CC7DC}"/>
      </w:docPartPr>
      <w:docPartBody>
        <w:p w:rsidR="008D62EF" w:rsidRDefault="008D62EF" w:rsidP="008D62EF">
          <w:pPr>
            <w:pStyle w:val="26AD359140794B179183FDE53D083732"/>
          </w:pPr>
          <w:r w:rsidRPr="00711F0E">
            <w:rPr>
              <w:rStyle w:val="placeholder1Char"/>
              <w:rFonts w:hint="eastAsia"/>
              <w:sz w:val="16"/>
              <w:szCs w:val="16"/>
            </w:rPr>
            <w:t>____</w:t>
          </w:r>
        </w:p>
      </w:docPartBody>
    </w:docPart>
    <w:docPart>
      <w:docPartPr>
        <w:name w:val="F7A69F528C804EB7847BB4B7978A38EF"/>
        <w:category>
          <w:name w:val="常规"/>
          <w:gallery w:val="placeholder"/>
        </w:category>
        <w:types>
          <w:type w:val="bbPlcHdr"/>
        </w:types>
        <w:behaviors>
          <w:behavior w:val="content"/>
        </w:behaviors>
        <w:guid w:val="{41E8ED14-3862-4E72-A01D-013ABBD65548}"/>
      </w:docPartPr>
      <w:docPartBody>
        <w:p w:rsidR="008D62EF" w:rsidRDefault="008D62EF" w:rsidP="008D62EF">
          <w:pPr>
            <w:pStyle w:val="F7A69F528C804EB7847BB4B7978A38EF"/>
          </w:pPr>
          <w:r w:rsidRPr="00711F0E">
            <w:rPr>
              <w:rStyle w:val="placeholder1Char"/>
              <w:rFonts w:hint="eastAsia"/>
              <w:sz w:val="16"/>
              <w:szCs w:val="16"/>
            </w:rPr>
            <w:t>____</w:t>
          </w:r>
        </w:p>
      </w:docPartBody>
    </w:docPart>
    <w:docPart>
      <w:docPartPr>
        <w:name w:val="7CC94E7602AA43EA8FBED4B2A2900EBE"/>
        <w:category>
          <w:name w:val="常规"/>
          <w:gallery w:val="placeholder"/>
        </w:category>
        <w:types>
          <w:type w:val="bbPlcHdr"/>
        </w:types>
        <w:behaviors>
          <w:behavior w:val="content"/>
        </w:behaviors>
        <w:guid w:val="{53159E46-7654-491B-BDB6-1687ACAAFD01}"/>
      </w:docPartPr>
      <w:docPartBody>
        <w:p w:rsidR="008D62EF" w:rsidRDefault="008D62EF" w:rsidP="008D62EF">
          <w:pPr>
            <w:pStyle w:val="7CC94E7602AA43EA8FBED4B2A2900EBE"/>
          </w:pPr>
          <w:r w:rsidRPr="00711F0E">
            <w:rPr>
              <w:rStyle w:val="placeholder1Char"/>
              <w:rFonts w:hint="eastAsia"/>
              <w:sz w:val="16"/>
              <w:szCs w:val="16"/>
            </w:rPr>
            <w:t>____</w:t>
          </w:r>
        </w:p>
      </w:docPartBody>
    </w:docPart>
    <w:docPart>
      <w:docPartPr>
        <w:name w:val="4E011D73018C4F6AB6FDD231FC7AF316"/>
        <w:category>
          <w:name w:val="常规"/>
          <w:gallery w:val="placeholder"/>
        </w:category>
        <w:types>
          <w:type w:val="bbPlcHdr"/>
        </w:types>
        <w:behaviors>
          <w:behavior w:val="content"/>
        </w:behaviors>
        <w:guid w:val="{1D2A79AA-F1DB-4916-A1FB-5573F9153863}"/>
      </w:docPartPr>
      <w:docPartBody>
        <w:p w:rsidR="008D62EF" w:rsidRDefault="008D62EF" w:rsidP="008D62EF">
          <w:pPr>
            <w:pStyle w:val="4E011D73018C4F6AB6FDD231FC7AF316"/>
          </w:pPr>
          <w:r w:rsidRPr="00711F0E">
            <w:rPr>
              <w:rStyle w:val="placeholder1Char"/>
              <w:rFonts w:hint="eastAsia"/>
              <w:sz w:val="16"/>
              <w:szCs w:val="16"/>
            </w:rPr>
            <w:t>____</w:t>
          </w:r>
        </w:p>
      </w:docPartBody>
    </w:docPart>
    <w:docPart>
      <w:docPartPr>
        <w:name w:val="6576B8C431234A959D52B6FA8846834C"/>
        <w:category>
          <w:name w:val="常规"/>
          <w:gallery w:val="placeholder"/>
        </w:category>
        <w:types>
          <w:type w:val="bbPlcHdr"/>
        </w:types>
        <w:behaviors>
          <w:behavior w:val="content"/>
        </w:behaviors>
        <w:guid w:val="{32BFD387-41D1-41D6-B40E-22882D33548D}"/>
      </w:docPartPr>
      <w:docPartBody>
        <w:p w:rsidR="008D62EF" w:rsidRDefault="008D62EF" w:rsidP="008D62EF">
          <w:pPr>
            <w:pStyle w:val="6576B8C431234A959D52B6FA8846834C"/>
          </w:pPr>
          <w:r w:rsidRPr="00711F0E">
            <w:rPr>
              <w:rStyle w:val="placeholder1Char"/>
              <w:rFonts w:hint="eastAsia"/>
              <w:sz w:val="16"/>
              <w:szCs w:val="16"/>
            </w:rPr>
            <w:t>____</w:t>
          </w:r>
        </w:p>
      </w:docPartBody>
    </w:docPart>
    <w:docPart>
      <w:docPartPr>
        <w:name w:val="F681727DD4BC4E3CB5AC760F1AE48A3D"/>
        <w:category>
          <w:name w:val="常规"/>
          <w:gallery w:val="placeholder"/>
        </w:category>
        <w:types>
          <w:type w:val="bbPlcHdr"/>
        </w:types>
        <w:behaviors>
          <w:behavior w:val="content"/>
        </w:behaviors>
        <w:guid w:val="{E8237E39-513F-4189-9C42-BCC26E0487CE}"/>
      </w:docPartPr>
      <w:docPartBody>
        <w:p w:rsidR="008D62EF" w:rsidRDefault="008D62EF" w:rsidP="008D62EF">
          <w:pPr>
            <w:pStyle w:val="F681727DD4BC4E3CB5AC760F1AE48A3D"/>
          </w:pPr>
          <w:r w:rsidRPr="00711F0E">
            <w:rPr>
              <w:rStyle w:val="placeholder1Char"/>
              <w:rFonts w:hint="eastAsia"/>
              <w:sz w:val="16"/>
              <w:szCs w:val="16"/>
            </w:rPr>
            <w:t>____</w:t>
          </w:r>
        </w:p>
      </w:docPartBody>
    </w:docPart>
    <w:docPart>
      <w:docPartPr>
        <w:name w:val="A4F8DBB0E3404BF3ABD0F888F231FCF0"/>
        <w:category>
          <w:name w:val="常规"/>
          <w:gallery w:val="placeholder"/>
        </w:category>
        <w:types>
          <w:type w:val="bbPlcHdr"/>
        </w:types>
        <w:behaviors>
          <w:behavior w:val="content"/>
        </w:behaviors>
        <w:guid w:val="{E47FF0BE-0610-4F63-A7E9-1F01FD0B897B}"/>
      </w:docPartPr>
      <w:docPartBody>
        <w:p w:rsidR="008D62EF" w:rsidRDefault="008D62EF" w:rsidP="008D62EF">
          <w:pPr>
            <w:pStyle w:val="A4F8DBB0E3404BF3ABD0F888F231FCF0"/>
          </w:pPr>
          <w:r w:rsidRPr="00711F0E">
            <w:rPr>
              <w:rStyle w:val="placeholder1Char"/>
              <w:rFonts w:hint="eastAsia"/>
              <w:sz w:val="16"/>
              <w:szCs w:val="16"/>
            </w:rPr>
            <w:t>____</w:t>
          </w:r>
        </w:p>
      </w:docPartBody>
    </w:docPart>
    <w:docPart>
      <w:docPartPr>
        <w:name w:val="5A7153C61D0E4508B1FE4843A6372812"/>
        <w:category>
          <w:name w:val="常规"/>
          <w:gallery w:val="placeholder"/>
        </w:category>
        <w:types>
          <w:type w:val="bbPlcHdr"/>
        </w:types>
        <w:behaviors>
          <w:behavior w:val="content"/>
        </w:behaviors>
        <w:guid w:val="{FAF85137-D491-4EF3-A5A6-D56884E82D42}"/>
      </w:docPartPr>
      <w:docPartBody>
        <w:p w:rsidR="008D62EF" w:rsidRDefault="008D62EF" w:rsidP="008D62EF">
          <w:pPr>
            <w:pStyle w:val="5A7153C61D0E4508B1FE4843A6372812"/>
          </w:pPr>
          <w:r w:rsidRPr="00711F0E">
            <w:rPr>
              <w:rStyle w:val="placeholder1Char"/>
              <w:rFonts w:hint="eastAsia"/>
              <w:sz w:val="16"/>
              <w:szCs w:val="16"/>
            </w:rPr>
            <w:t>____</w:t>
          </w:r>
        </w:p>
      </w:docPartBody>
    </w:docPart>
    <w:docPart>
      <w:docPartPr>
        <w:name w:val="DA0265521259460DA0CA52C39F776750"/>
        <w:category>
          <w:name w:val="常规"/>
          <w:gallery w:val="placeholder"/>
        </w:category>
        <w:types>
          <w:type w:val="bbPlcHdr"/>
        </w:types>
        <w:behaviors>
          <w:behavior w:val="content"/>
        </w:behaviors>
        <w:guid w:val="{E049E3B8-D76D-44CD-8E4D-3376C6390870}"/>
      </w:docPartPr>
      <w:docPartBody>
        <w:p w:rsidR="008D62EF" w:rsidRDefault="008D62EF" w:rsidP="008D62EF">
          <w:pPr>
            <w:pStyle w:val="DA0265521259460DA0CA52C39F776750"/>
          </w:pPr>
          <w:r w:rsidRPr="00711F0E">
            <w:rPr>
              <w:rStyle w:val="placeholder1Char"/>
              <w:rFonts w:hint="eastAsia"/>
              <w:sz w:val="16"/>
              <w:szCs w:val="16"/>
            </w:rPr>
            <w:t>____</w:t>
          </w:r>
        </w:p>
      </w:docPartBody>
    </w:docPart>
    <w:docPart>
      <w:docPartPr>
        <w:name w:val="98FC85EF6E214826B9EA0F28A53C3911"/>
        <w:category>
          <w:name w:val="常规"/>
          <w:gallery w:val="placeholder"/>
        </w:category>
        <w:types>
          <w:type w:val="bbPlcHdr"/>
        </w:types>
        <w:behaviors>
          <w:behavior w:val="content"/>
        </w:behaviors>
        <w:guid w:val="{CC74B556-973C-4EBD-9E30-CAC2CD92F4D3}"/>
      </w:docPartPr>
      <w:docPartBody>
        <w:p w:rsidR="008D62EF" w:rsidRDefault="008D62EF" w:rsidP="008D62EF">
          <w:pPr>
            <w:pStyle w:val="98FC85EF6E214826B9EA0F28A53C3911"/>
          </w:pPr>
          <w:r w:rsidRPr="00711F0E">
            <w:rPr>
              <w:rStyle w:val="placeholder1Char"/>
              <w:rFonts w:hint="eastAsia"/>
              <w:sz w:val="16"/>
              <w:szCs w:val="16"/>
            </w:rPr>
            <w:t>____</w:t>
          </w:r>
        </w:p>
      </w:docPartBody>
    </w:docPart>
    <w:docPart>
      <w:docPartPr>
        <w:name w:val="1EF137B64317441782B92CC09994D21B"/>
        <w:category>
          <w:name w:val="常规"/>
          <w:gallery w:val="placeholder"/>
        </w:category>
        <w:types>
          <w:type w:val="bbPlcHdr"/>
        </w:types>
        <w:behaviors>
          <w:behavior w:val="content"/>
        </w:behaviors>
        <w:guid w:val="{4C8EA99A-C7C0-43D1-A205-9B33D0359C89}"/>
      </w:docPartPr>
      <w:docPartBody>
        <w:p w:rsidR="008D62EF" w:rsidRDefault="008D62EF" w:rsidP="008D62EF">
          <w:pPr>
            <w:pStyle w:val="1EF137B64317441782B92CC09994D21B"/>
          </w:pPr>
          <w:r w:rsidRPr="00711F0E">
            <w:rPr>
              <w:rStyle w:val="placeholder1Char"/>
              <w:rFonts w:hint="eastAsia"/>
              <w:sz w:val="16"/>
              <w:szCs w:val="16"/>
            </w:rPr>
            <w:t>____</w:t>
          </w:r>
        </w:p>
      </w:docPartBody>
    </w:docPart>
    <w:docPart>
      <w:docPartPr>
        <w:name w:val="7183BB47714D4A84AFFBE894E3709326"/>
        <w:category>
          <w:name w:val="常规"/>
          <w:gallery w:val="placeholder"/>
        </w:category>
        <w:types>
          <w:type w:val="bbPlcHdr"/>
        </w:types>
        <w:behaviors>
          <w:behavior w:val="content"/>
        </w:behaviors>
        <w:guid w:val="{61119016-7588-4125-854F-D0B3861C5924}"/>
      </w:docPartPr>
      <w:docPartBody>
        <w:p w:rsidR="008D62EF" w:rsidRDefault="008D62EF" w:rsidP="008D62EF">
          <w:pPr>
            <w:pStyle w:val="7183BB47714D4A84AFFBE894E3709326"/>
          </w:pPr>
          <w:r w:rsidRPr="00711F0E">
            <w:rPr>
              <w:rStyle w:val="placeholder1Char"/>
              <w:rFonts w:hint="eastAsia"/>
              <w:sz w:val="16"/>
              <w:szCs w:val="16"/>
            </w:rPr>
            <w:t>____</w:t>
          </w:r>
        </w:p>
      </w:docPartBody>
    </w:docPart>
    <w:docPart>
      <w:docPartPr>
        <w:name w:val="F94280792B0B4F459DDA44E7701D7448"/>
        <w:category>
          <w:name w:val="常规"/>
          <w:gallery w:val="placeholder"/>
        </w:category>
        <w:types>
          <w:type w:val="bbPlcHdr"/>
        </w:types>
        <w:behaviors>
          <w:behavior w:val="content"/>
        </w:behaviors>
        <w:guid w:val="{A02B7D7E-ED74-4BA3-AD97-F0062F8E3267}"/>
      </w:docPartPr>
      <w:docPartBody>
        <w:p w:rsidR="008D62EF" w:rsidRDefault="008D62EF" w:rsidP="008D62EF">
          <w:pPr>
            <w:pStyle w:val="F94280792B0B4F459DDA44E7701D7448"/>
          </w:pPr>
          <w:r w:rsidRPr="00711F0E">
            <w:rPr>
              <w:rStyle w:val="placeholder1Char"/>
              <w:rFonts w:hint="eastAsia"/>
              <w:sz w:val="16"/>
              <w:szCs w:val="16"/>
            </w:rPr>
            <w:t>____</w:t>
          </w:r>
        </w:p>
      </w:docPartBody>
    </w:docPart>
    <w:docPart>
      <w:docPartPr>
        <w:name w:val="927884783A994594AB76218BDF9E8858"/>
        <w:category>
          <w:name w:val="常规"/>
          <w:gallery w:val="placeholder"/>
        </w:category>
        <w:types>
          <w:type w:val="bbPlcHdr"/>
        </w:types>
        <w:behaviors>
          <w:behavior w:val="content"/>
        </w:behaviors>
        <w:guid w:val="{03674898-92A9-433A-990E-CCC3F58665AD}"/>
      </w:docPartPr>
      <w:docPartBody>
        <w:p w:rsidR="008D62EF" w:rsidRDefault="008D62EF" w:rsidP="008D62EF">
          <w:pPr>
            <w:pStyle w:val="927884783A994594AB76218BDF9E8858"/>
          </w:pPr>
          <w:r w:rsidRPr="00711F0E">
            <w:rPr>
              <w:rStyle w:val="placeholder1Char"/>
              <w:rFonts w:hint="eastAsia"/>
              <w:sz w:val="16"/>
              <w:szCs w:val="16"/>
            </w:rPr>
            <w:t>____</w:t>
          </w:r>
        </w:p>
      </w:docPartBody>
    </w:docPart>
    <w:docPart>
      <w:docPartPr>
        <w:name w:val="4E8983A5803047FBB71557F253A4AB37"/>
        <w:category>
          <w:name w:val="常规"/>
          <w:gallery w:val="placeholder"/>
        </w:category>
        <w:types>
          <w:type w:val="bbPlcHdr"/>
        </w:types>
        <w:behaviors>
          <w:behavior w:val="content"/>
        </w:behaviors>
        <w:guid w:val="{D13B1A4A-6129-44A5-B419-2331BCB0A3CA}"/>
      </w:docPartPr>
      <w:docPartBody>
        <w:p w:rsidR="008D62EF" w:rsidRDefault="008D62EF" w:rsidP="008D62EF">
          <w:pPr>
            <w:pStyle w:val="4E8983A5803047FBB71557F253A4AB37"/>
          </w:pPr>
          <w:r w:rsidRPr="00711F0E">
            <w:rPr>
              <w:rStyle w:val="placeholder1Char"/>
              <w:rFonts w:hint="eastAsia"/>
              <w:sz w:val="16"/>
              <w:szCs w:val="16"/>
            </w:rPr>
            <w:t>____</w:t>
          </w:r>
        </w:p>
      </w:docPartBody>
    </w:docPart>
    <w:docPart>
      <w:docPartPr>
        <w:name w:val="BCBB31C38D804472AC0E7C72D091424A"/>
        <w:category>
          <w:name w:val="常规"/>
          <w:gallery w:val="placeholder"/>
        </w:category>
        <w:types>
          <w:type w:val="bbPlcHdr"/>
        </w:types>
        <w:behaviors>
          <w:behavior w:val="content"/>
        </w:behaviors>
        <w:guid w:val="{B12561EE-FDCD-4169-ADF5-6B1C58A72C5D}"/>
      </w:docPartPr>
      <w:docPartBody>
        <w:p w:rsidR="008D62EF" w:rsidRDefault="008D62EF" w:rsidP="008D62EF">
          <w:pPr>
            <w:pStyle w:val="BCBB31C38D804472AC0E7C72D091424A"/>
          </w:pPr>
          <w:r w:rsidRPr="00711F0E">
            <w:rPr>
              <w:rStyle w:val="placeholder1Char"/>
              <w:rFonts w:hint="eastAsia"/>
              <w:sz w:val="16"/>
              <w:szCs w:val="16"/>
            </w:rPr>
            <w:t>____</w:t>
          </w:r>
        </w:p>
      </w:docPartBody>
    </w:docPart>
    <w:docPart>
      <w:docPartPr>
        <w:name w:val="BFA09371EA16483E82D0771408B4D49D"/>
        <w:category>
          <w:name w:val="常规"/>
          <w:gallery w:val="placeholder"/>
        </w:category>
        <w:types>
          <w:type w:val="bbPlcHdr"/>
        </w:types>
        <w:behaviors>
          <w:behavior w:val="content"/>
        </w:behaviors>
        <w:guid w:val="{2B2DB416-516E-4291-B59A-213EE3DA9BD0}"/>
      </w:docPartPr>
      <w:docPartBody>
        <w:p w:rsidR="008D62EF" w:rsidRDefault="008D62EF" w:rsidP="008D62EF">
          <w:pPr>
            <w:pStyle w:val="BFA09371EA16483E82D0771408B4D49D"/>
          </w:pPr>
          <w:r w:rsidRPr="00711F0E">
            <w:rPr>
              <w:rStyle w:val="placeholder1Char"/>
              <w:rFonts w:hint="eastAsia"/>
              <w:sz w:val="16"/>
              <w:szCs w:val="16"/>
            </w:rPr>
            <w:t>____</w:t>
          </w:r>
        </w:p>
      </w:docPartBody>
    </w:docPart>
    <w:docPart>
      <w:docPartPr>
        <w:name w:val="9A8C9816024B46A3BAD66663C347AFE7"/>
        <w:category>
          <w:name w:val="常规"/>
          <w:gallery w:val="placeholder"/>
        </w:category>
        <w:types>
          <w:type w:val="bbPlcHdr"/>
        </w:types>
        <w:behaviors>
          <w:behavior w:val="content"/>
        </w:behaviors>
        <w:guid w:val="{0344D129-8C54-4651-AAB4-E5490341F619}"/>
      </w:docPartPr>
      <w:docPartBody>
        <w:p w:rsidR="008D62EF" w:rsidRDefault="008D62EF" w:rsidP="008D62EF">
          <w:pPr>
            <w:pStyle w:val="9A8C9816024B46A3BAD66663C347AFE7"/>
          </w:pPr>
          <w:r w:rsidRPr="00711F0E">
            <w:rPr>
              <w:rStyle w:val="placeholder1Char"/>
              <w:rFonts w:hint="eastAsia"/>
              <w:sz w:val="16"/>
              <w:szCs w:val="16"/>
            </w:rPr>
            <w:t>____</w:t>
          </w:r>
        </w:p>
      </w:docPartBody>
    </w:docPart>
    <w:docPart>
      <w:docPartPr>
        <w:name w:val="DCFBC375C8CE40A5B310B43C357A2B20"/>
        <w:category>
          <w:name w:val="常规"/>
          <w:gallery w:val="placeholder"/>
        </w:category>
        <w:types>
          <w:type w:val="bbPlcHdr"/>
        </w:types>
        <w:behaviors>
          <w:behavior w:val="content"/>
        </w:behaviors>
        <w:guid w:val="{88A58E1B-D4A0-42BC-8F7F-8E63EA9D5397}"/>
      </w:docPartPr>
      <w:docPartBody>
        <w:p w:rsidR="008D62EF" w:rsidRDefault="008D62EF" w:rsidP="008D62EF">
          <w:pPr>
            <w:pStyle w:val="DCFBC375C8CE40A5B310B43C357A2B20"/>
          </w:pPr>
          <w:r w:rsidRPr="00711F0E">
            <w:rPr>
              <w:rStyle w:val="placeholder1Char"/>
              <w:rFonts w:hint="eastAsia"/>
              <w:sz w:val="16"/>
              <w:szCs w:val="16"/>
            </w:rPr>
            <w:t>____</w:t>
          </w:r>
        </w:p>
      </w:docPartBody>
    </w:docPart>
    <w:docPart>
      <w:docPartPr>
        <w:name w:val="CB3199C8FB5948398EC51042D88865F2"/>
        <w:category>
          <w:name w:val="常规"/>
          <w:gallery w:val="placeholder"/>
        </w:category>
        <w:types>
          <w:type w:val="bbPlcHdr"/>
        </w:types>
        <w:behaviors>
          <w:behavior w:val="content"/>
        </w:behaviors>
        <w:guid w:val="{FBCC87A4-A716-4FAF-AEFD-D4459C220DE9}"/>
      </w:docPartPr>
      <w:docPartBody>
        <w:p w:rsidR="008D62EF" w:rsidRDefault="008D62EF" w:rsidP="008D62EF">
          <w:pPr>
            <w:pStyle w:val="CB3199C8FB5948398EC51042D88865F2"/>
          </w:pPr>
          <w:r w:rsidRPr="00711F0E">
            <w:rPr>
              <w:rStyle w:val="placeholder1Char"/>
              <w:rFonts w:hint="eastAsia"/>
              <w:sz w:val="16"/>
              <w:szCs w:val="16"/>
            </w:rPr>
            <w:t>____</w:t>
          </w:r>
        </w:p>
      </w:docPartBody>
    </w:docPart>
    <w:docPart>
      <w:docPartPr>
        <w:name w:val="0FFAF6FC5C3B44728FC5ECC6EE355FB0"/>
        <w:category>
          <w:name w:val="常规"/>
          <w:gallery w:val="placeholder"/>
        </w:category>
        <w:types>
          <w:type w:val="bbPlcHdr"/>
        </w:types>
        <w:behaviors>
          <w:behavior w:val="content"/>
        </w:behaviors>
        <w:guid w:val="{9544FFC2-F1FD-4DC7-A9A3-2359B9B94750}"/>
      </w:docPartPr>
      <w:docPartBody>
        <w:p w:rsidR="008D62EF" w:rsidRDefault="008D62EF" w:rsidP="008D62EF">
          <w:pPr>
            <w:pStyle w:val="0FFAF6FC5C3B44728FC5ECC6EE355FB0"/>
          </w:pPr>
          <w:r w:rsidRPr="00711F0E">
            <w:rPr>
              <w:rStyle w:val="placeholder1Char"/>
              <w:rFonts w:hint="eastAsia"/>
              <w:sz w:val="16"/>
              <w:szCs w:val="16"/>
            </w:rPr>
            <w:t>____</w:t>
          </w:r>
        </w:p>
      </w:docPartBody>
    </w:docPart>
    <w:docPart>
      <w:docPartPr>
        <w:name w:val="29C211859DEC43B4BE4A9C30739AEB01"/>
        <w:category>
          <w:name w:val="常规"/>
          <w:gallery w:val="placeholder"/>
        </w:category>
        <w:types>
          <w:type w:val="bbPlcHdr"/>
        </w:types>
        <w:behaviors>
          <w:behavior w:val="content"/>
        </w:behaviors>
        <w:guid w:val="{AE515BB9-ABE1-491D-88CD-56071E62441D}"/>
      </w:docPartPr>
      <w:docPartBody>
        <w:p w:rsidR="008D62EF" w:rsidRDefault="008D62EF" w:rsidP="008D62EF">
          <w:pPr>
            <w:pStyle w:val="29C211859DEC43B4BE4A9C30739AEB01"/>
          </w:pPr>
          <w:r w:rsidRPr="00711F0E">
            <w:rPr>
              <w:rStyle w:val="placeholder1Char"/>
              <w:rFonts w:hint="eastAsia"/>
              <w:sz w:val="16"/>
              <w:szCs w:val="16"/>
            </w:rPr>
            <w:t>____</w:t>
          </w:r>
        </w:p>
      </w:docPartBody>
    </w:docPart>
    <w:docPart>
      <w:docPartPr>
        <w:name w:val="F711A954EF004F07B6B0AA72966A6123"/>
        <w:category>
          <w:name w:val="常规"/>
          <w:gallery w:val="placeholder"/>
        </w:category>
        <w:types>
          <w:type w:val="bbPlcHdr"/>
        </w:types>
        <w:behaviors>
          <w:behavior w:val="content"/>
        </w:behaviors>
        <w:guid w:val="{0496B160-16C8-4C66-9FB0-99BAD494F670}"/>
      </w:docPartPr>
      <w:docPartBody>
        <w:p w:rsidR="008D62EF" w:rsidRDefault="008D62EF" w:rsidP="008D62EF">
          <w:pPr>
            <w:pStyle w:val="F711A954EF004F07B6B0AA72966A6123"/>
          </w:pPr>
          <w:r w:rsidRPr="00711F0E">
            <w:rPr>
              <w:rStyle w:val="placeholder1Char"/>
              <w:rFonts w:hint="eastAsia"/>
              <w:sz w:val="16"/>
              <w:szCs w:val="16"/>
            </w:rPr>
            <w:t>____</w:t>
          </w:r>
        </w:p>
      </w:docPartBody>
    </w:docPart>
    <w:docPart>
      <w:docPartPr>
        <w:name w:val="0CE3D3FF84CF4CC2971FE252EF308DC4"/>
        <w:category>
          <w:name w:val="常规"/>
          <w:gallery w:val="placeholder"/>
        </w:category>
        <w:types>
          <w:type w:val="bbPlcHdr"/>
        </w:types>
        <w:behaviors>
          <w:behavior w:val="content"/>
        </w:behaviors>
        <w:guid w:val="{4BDCEF68-7364-401F-9A71-83EABC3F0D02}"/>
      </w:docPartPr>
      <w:docPartBody>
        <w:p w:rsidR="008D62EF" w:rsidRDefault="008D62EF" w:rsidP="008D62EF">
          <w:pPr>
            <w:pStyle w:val="0CE3D3FF84CF4CC2971FE252EF308DC4"/>
          </w:pPr>
          <w:r w:rsidRPr="00711F0E">
            <w:rPr>
              <w:rStyle w:val="placeholder1Char"/>
              <w:rFonts w:hint="eastAsia"/>
              <w:sz w:val="16"/>
              <w:szCs w:val="16"/>
            </w:rPr>
            <w:t>____</w:t>
          </w:r>
        </w:p>
      </w:docPartBody>
    </w:docPart>
    <w:docPart>
      <w:docPartPr>
        <w:name w:val="2E5F57890E83470DAD30407615B158E6"/>
        <w:category>
          <w:name w:val="常规"/>
          <w:gallery w:val="placeholder"/>
        </w:category>
        <w:types>
          <w:type w:val="bbPlcHdr"/>
        </w:types>
        <w:behaviors>
          <w:behavior w:val="content"/>
        </w:behaviors>
        <w:guid w:val="{C471F2A3-0E53-423E-8051-97BAF8BD0FCA}"/>
      </w:docPartPr>
      <w:docPartBody>
        <w:p w:rsidR="008D62EF" w:rsidRDefault="008D62EF" w:rsidP="008D62EF">
          <w:pPr>
            <w:pStyle w:val="2E5F57890E83470DAD30407615B158E6"/>
          </w:pPr>
          <w:r w:rsidRPr="00711F0E">
            <w:rPr>
              <w:rStyle w:val="placeholder1Char"/>
              <w:rFonts w:hint="eastAsia"/>
              <w:sz w:val="16"/>
              <w:szCs w:val="16"/>
            </w:rPr>
            <w:t>____</w:t>
          </w:r>
        </w:p>
      </w:docPartBody>
    </w:docPart>
    <w:docPart>
      <w:docPartPr>
        <w:name w:val="D9C46F567FA94FE2897911CD3B6AFBA9"/>
        <w:category>
          <w:name w:val="常规"/>
          <w:gallery w:val="placeholder"/>
        </w:category>
        <w:types>
          <w:type w:val="bbPlcHdr"/>
        </w:types>
        <w:behaviors>
          <w:behavior w:val="content"/>
        </w:behaviors>
        <w:guid w:val="{261F3332-60CD-46B4-8DDD-0B407467C2A2}"/>
      </w:docPartPr>
      <w:docPartBody>
        <w:p w:rsidR="008D62EF" w:rsidRDefault="008D62EF" w:rsidP="008D62EF">
          <w:pPr>
            <w:pStyle w:val="D9C46F567FA94FE2897911CD3B6AFBA9"/>
          </w:pPr>
          <w:r w:rsidRPr="00711F0E">
            <w:rPr>
              <w:rStyle w:val="placeholder1Char"/>
              <w:rFonts w:hint="eastAsia"/>
              <w:sz w:val="16"/>
              <w:szCs w:val="16"/>
            </w:rPr>
            <w:t>____</w:t>
          </w:r>
        </w:p>
      </w:docPartBody>
    </w:docPart>
    <w:docPart>
      <w:docPartPr>
        <w:name w:val="5751CAF6A3174FD0A736D6BE6B0454CD"/>
        <w:category>
          <w:name w:val="常规"/>
          <w:gallery w:val="placeholder"/>
        </w:category>
        <w:types>
          <w:type w:val="bbPlcHdr"/>
        </w:types>
        <w:behaviors>
          <w:behavior w:val="content"/>
        </w:behaviors>
        <w:guid w:val="{65737DC7-FBC8-48CA-884A-D08A128136A3}"/>
      </w:docPartPr>
      <w:docPartBody>
        <w:p w:rsidR="008D62EF" w:rsidRDefault="008D62EF" w:rsidP="008D62EF">
          <w:pPr>
            <w:pStyle w:val="5751CAF6A3174FD0A736D6BE6B0454CD"/>
          </w:pPr>
          <w:r w:rsidRPr="00711F0E">
            <w:rPr>
              <w:rStyle w:val="placeholder1Char"/>
              <w:rFonts w:hint="eastAsia"/>
              <w:sz w:val="16"/>
              <w:szCs w:val="16"/>
            </w:rPr>
            <w:t>____</w:t>
          </w:r>
        </w:p>
      </w:docPartBody>
    </w:docPart>
    <w:docPart>
      <w:docPartPr>
        <w:name w:val="10622ADCCE3746FE8BF4DE120E0146E8"/>
        <w:category>
          <w:name w:val="常规"/>
          <w:gallery w:val="placeholder"/>
        </w:category>
        <w:types>
          <w:type w:val="bbPlcHdr"/>
        </w:types>
        <w:behaviors>
          <w:behavior w:val="content"/>
        </w:behaviors>
        <w:guid w:val="{7F71D0FB-8D36-45BD-B174-4723943A6037}"/>
      </w:docPartPr>
      <w:docPartBody>
        <w:p w:rsidR="008D62EF" w:rsidRDefault="008D62EF" w:rsidP="008D62EF">
          <w:pPr>
            <w:pStyle w:val="10622ADCCE3746FE8BF4DE120E0146E8"/>
          </w:pPr>
          <w:r w:rsidRPr="00711F0E">
            <w:rPr>
              <w:rStyle w:val="placeholder1Char"/>
              <w:rFonts w:hint="eastAsia"/>
              <w:sz w:val="16"/>
              <w:szCs w:val="16"/>
            </w:rPr>
            <w:t>____</w:t>
          </w:r>
        </w:p>
      </w:docPartBody>
    </w:docPart>
    <w:docPart>
      <w:docPartPr>
        <w:name w:val="62840D4302AA420EAF4F11DA72E9F6FF"/>
        <w:category>
          <w:name w:val="常规"/>
          <w:gallery w:val="placeholder"/>
        </w:category>
        <w:types>
          <w:type w:val="bbPlcHdr"/>
        </w:types>
        <w:behaviors>
          <w:behavior w:val="content"/>
        </w:behaviors>
        <w:guid w:val="{6D95123C-3A5F-4188-8017-2D9492192634}"/>
      </w:docPartPr>
      <w:docPartBody>
        <w:p w:rsidR="008D62EF" w:rsidRDefault="008D62EF" w:rsidP="008D62EF">
          <w:pPr>
            <w:pStyle w:val="62840D4302AA420EAF4F11DA72E9F6FF"/>
          </w:pPr>
          <w:r w:rsidRPr="00711F0E">
            <w:rPr>
              <w:rStyle w:val="placeholder1Char"/>
              <w:rFonts w:hint="eastAsia"/>
              <w:sz w:val="16"/>
              <w:szCs w:val="16"/>
            </w:rPr>
            <w:t>____</w:t>
          </w:r>
        </w:p>
      </w:docPartBody>
    </w:docPart>
    <w:docPart>
      <w:docPartPr>
        <w:name w:val="9769988757224A70AD3B02341DB932E4"/>
        <w:category>
          <w:name w:val="常规"/>
          <w:gallery w:val="placeholder"/>
        </w:category>
        <w:types>
          <w:type w:val="bbPlcHdr"/>
        </w:types>
        <w:behaviors>
          <w:behavior w:val="content"/>
        </w:behaviors>
        <w:guid w:val="{185C0F4F-4544-4458-8A47-13C5135E9AC6}"/>
      </w:docPartPr>
      <w:docPartBody>
        <w:p w:rsidR="008D62EF" w:rsidRDefault="008D62EF" w:rsidP="008D62EF">
          <w:pPr>
            <w:pStyle w:val="9769988757224A70AD3B02341DB932E4"/>
          </w:pPr>
          <w:r w:rsidRPr="00711F0E">
            <w:rPr>
              <w:rStyle w:val="placeholder1Char"/>
              <w:rFonts w:hint="eastAsia"/>
              <w:sz w:val="16"/>
              <w:szCs w:val="16"/>
            </w:rPr>
            <w:t>____</w:t>
          </w:r>
        </w:p>
      </w:docPartBody>
    </w:docPart>
    <w:docPart>
      <w:docPartPr>
        <w:name w:val="B6C135B31FF64BF5AEE80D6A68C6EA73"/>
        <w:category>
          <w:name w:val="常规"/>
          <w:gallery w:val="placeholder"/>
        </w:category>
        <w:types>
          <w:type w:val="bbPlcHdr"/>
        </w:types>
        <w:behaviors>
          <w:behavior w:val="content"/>
        </w:behaviors>
        <w:guid w:val="{02D57AE4-A98A-47D9-87DB-2EFAAE6F8207}"/>
      </w:docPartPr>
      <w:docPartBody>
        <w:p w:rsidR="008D62EF" w:rsidRDefault="008D62EF" w:rsidP="008D62EF">
          <w:pPr>
            <w:pStyle w:val="B6C135B31FF64BF5AEE80D6A68C6EA73"/>
          </w:pPr>
          <w:r w:rsidRPr="00711F0E">
            <w:rPr>
              <w:rStyle w:val="placeholder1Char"/>
              <w:rFonts w:hint="eastAsia"/>
              <w:sz w:val="16"/>
              <w:szCs w:val="16"/>
            </w:rPr>
            <w:t>____</w:t>
          </w:r>
        </w:p>
      </w:docPartBody>
    </w:docPart>
    <w:docPart>
      <w:docPartPr>
        <w:name w:val="4D2AF87ADDA1479E8D72988737EB3C25"/>
        <w:category>
          <w:name w:val="常规"/>
          <w:gallery w:val="placeholder"/>
        </w:category>
        <w:types>
          <w:type w:val="bbPlcHdr"/>
        </w:types>
        <w:behaviors>
          <w:behavior w:val="content"/>
        </w:behaviors>
        <w:guid w:val="{5F912C44-6F84-4BBD-A37D-C3C8B6AA317D}"/>
      </w:docPartPr>
      <w:docPartBody>
        <w:p w:rsidR="008D62EF" w:rsidRDefault="008D62EF" w:rsidP="008D62EF">
          <w:pPr>
            <w:pStyle w:val="4D2AF87ADDA1479E8D72988737EB3C25"/>
          </w:pPr>
          <w:r w:rsidRPr="00711F0E">
            <w:rPr>
              <w:rStyle w:val="placeholder1Char"/>
              <w:rFonts w:hint="eastAsia"/>
              <w:sz w:val="16"/>
              <w:szCs w:val="16"/>
            </w:rPr>
            <w:t>____</w:t>
          </w:r>
        </w:p>
      </w:docPartBody>
    </w:docPart>
    <w:docPart>
      <w:docPartPr>
        <w:name w:val="9C375E1A3A084A9491586884DB4F7E96"/>
        <w:category>
          <w:name w:val="常规"/>
          <w:gallery w:val="placeholder"/>
        </w:category>
        <w:types>
          <w:type w:val="bbPlcHdr"/>
        </w:types>
        <w:behaviors>
          <w:behavior w:val="content"/>
        </w:behaviors>
        <w:guid w:val="{F8E619F4-E13D-4DDE-8B2F-BD62B2F40466}"/>
      </w:docPartPr>
      <w:docPartBody>
        <w:p w:rsidR="008D62EF" w:rsidRDefault="008D62EF" w:rsidP="008D62EF">
          <w:pPr>
            <w:pStyle w:val="9C375E1A3A084A9491586884DB4F7E96"/>
          </w:pPr>
          <w:r w:rsidRPr="00711F0E">
            <w:rPr>
              <w:rStyle w:val="placeholder1Char"/>
              <w:rFonts w:hint="eastAsia"/>
              <w:sz w:val="16"/>
              <w:szCs w:val="16"/>
            </w:rPr>
            <w:t>____</w:t>
          </w:r>
        </w:p>
      </w:docPartBody>
    </w:docPart>
    <w:docPart>
      <w:docPartPr>
        <w:name w:val="AEA359EE1BC246F19493FA768A938845"/>
        <w:category>
          <w:name w:val="常规"/>
          <w:gallery w:val="placeholder"/>
        </w:category>
        <w:types>
          <w:type w:val="bbPlcHdr"/>
        </w:types>
        <w:behaviors>
          <w:behavior w:val="content"/>
        </w:behaviors>
        <w:guid w:val="{FE0A6639-6C62-4B45-B541-0E602C288BC3}"/>
      </w:docPartPr>
      <w:docPartBody>
        <w:p w:rsidR="008D62EF" w:rsidRDefault="008D62EF" w:rsidP="008D62EF">
          <w:pPr>
            <w:pStyle w:val="AEA359EE1BC246F19493FA768A938845"/>
          </w:pPr>
          <w:r w:rsidRPr="00711F0E">
            <w:rPr>
              <w:rStyle w:val="placeholder1Char"/>
              <w:rFonts w:hint="eastAsia"/>
              <w:sz w:val="16"/>
              <w:szCs w:val="16"/>
            </w:rPr>
            <w:t>____</w:t>
          </w:r>
        </w:p>
      </w:docPartBody>
    </w:docPart>
    <w:docPart>
      <w:docPartPr>
        <w:name w:val="02B71FC527494B47BDE60FA94202F996"/>
        <w:category>
          <w:name w:val="常规"/>
          <w:gallery w:val="placeholder"/>
        </w:category>
        <w:types>
          <w:type w:val="bbPlcHdr"/>
        </w:types>
        <w:behaviors>
          <w:behavior w:val="content"/>
        </w:behaviors>
        <w:guid w:val="{D043702D-014D-4930-8523-622914691C03}"/>
      </w:docPartPr>
      <w:docPartBody>
        <w:p w:rsidR="008D62EF" w:rsidRDefault="008D62EF" w:rsidP="008D62EF">
          <w:pPr>
            <w:pStyle w:val="02B71FC527494B47BDE60FA94202F996"/>
          </w:pPr>
          <w:r w:rsidRPr="00711F0E">
            <w:rPr>
              <w:rStyle w:val="placeholder1Char"/>
              <w:rFonts w:hint="eastAsia"/>
              <w:sz w:val="16"/>
              <w:szCs w:val="16"/>
            </w:rPr>
            <w:t>____</w:t>
          </w:r>
        </w:p>
      </w:docPartBody>
    </w:docPart>
    <w:docPart>
      <w:docPartPr>
        <w:name w:val="9AF0D5C4800F4A1B9C1E08E2FCF3029E"/>
        <w:category>
          <w:name w:val="常规"/>
          <w:gallery w:val="placeholder"/>
        </w:category>
        <w:types>
          <w:type w:val="bbPlcHdr"/>
        </w:types>
        <w:behaviors>
          <w:behavior w:val="content"/>
        </w:behaviors>
        <w:guid w:val="{39D67C91-8CCF-4630-8BB9-8FE51D5BB424}"/>
      </w:docPartPr>
      <w:docPartBody>
        <w:p w:rsidR="008D62EF" w:rsidRDefault="008D62EF" w:rsidP="008D62EF">
          <w:pPr>
            <w:pStyle w:val="9AF0D5C4800F4A1B9C1E08E2FCF3029E"/>
          </w:pPr>
          <w:r w:rsidRPr="00711F0E">
            <w:rPr>
              <w:rStyle w:val="placeholder1Char"/>
              <w:rFonts w:hint="eastAsia"/>
              <w:sz w:val="16"/>
              <w:szCs w:val="16"/>
            </w:rPr>
            <w:t>____</w:t>
          </w:r>
        </w:p>
      </w:docPartBody>
    </w:docPart>
    <w:docPart>
      <w:docPartPr>
        <w:name w:val="5A8E95C05B3343A2ABBA6C618DC11899"/>
        <w:category>
          <w:name w:val="常规"/>
          <w:gallery w:val="placeholder"/>
        </w:category>
        <w:types>
          <w:type w:val="bbPlcHdr"/>
        </w:types>
        <w:behaviors>
          <w:behavior w:val="content"/>
        </w:behaviors>
        <w:guid w:val="{EED16CB9-D7CE-4A9E-9A28-ADCBC7AD5DFA}"/>
      </w:docPartPr>
      <w:docPartBody>
        <w:p w:rsidR="008D62EF" w:rsidRDefault="008D62EF" w:rsidP="008D62EF">
          <w:pPr>
            <w:pStyle w:val="5A8E95C05B3343A2ABBA6C618DC11899"/>
          </w:pPr>
          <w:r w:rsidRPr="00711F0E">
            <w:rPr>
              <w:rStyle w:val="placeholder1Char"/>
              <w:rFonts w:hint="eastAsia"/>
              <w:sz w:val="16"/>
              <w:szCs w:val="16"/>
            </w:rPr>
            <w:t>____</w:t>
          </w:r>
        </w:p>
      </w:docPartBody>
    </w:docPart>
    <w:docPart>
      <w:docPartPr>
        <w:name w:val="721F398EE2F841CA8FD4A80222B2004E"/>
        <w:category>
          <w:name w:val="常规"/>
          <w:gallery w:val="placeholder"/>
        </w:category>
        <w:types>
          <w:type w:val="bbPlcHdr"/>
        </w:types>
        <w:behaviors>
          <w:behavior w:val="content"/>
        </w:behaviors>
        <w:guid w:val="{7DDDD3EF-4DC9-41DE-A90F-6BB08FCB91EA}"/>
      </w:docPartPr>
      <w:docPartBody>
        <w:p w:rsidR="008D62EF" w:rsidRDefault="008D62EF" w:rsidP="008D62EF">
          <w:pPr>
            <w:pStyle w:val="721F398EE2F841CA8FD4A80222B2004E"/>
          </w:pPr>
          <w:r w:rsidRPr="00711F0E">
            <w:rPr>
              <w:rStyle w:val="placeholder1Char"/>
              <w:rFonts w:hint="eastAsia"/>
              <w:sz w:val="16"/>
              <w:szCs w:val="16"/>
            </w:rPr>
            <w:t>____</w:t>
          </w:r>
        </w:p>
      </w:docPartBody>
    </w:docPart>
    <w:docPart>
      <w:docPartPr>
        <w:name w:val="EA986F95D50542D49FF66EED8CBD31FF"/>
        <w:category>
          <w:name w:val="常规"/>
          <w:gallery w:val="placeholder"/>
        </w:category>
        <w:types>
          <w:type w:val="bbPlcHdr"/>
        </w:types>
        <w:behaviors>
          <w:behavior w:val="content"/>
        </w:behaviors>
        <w:guid w:val="{E1259D61-A0AD-49B3-BBA4-A1903F6DDDAD}"/>
      </w:docPartPr>
      <w:docPartBody>
        <w:p w:rsidR="008D62EF" w:rsidRDefault="008D62EF" w:rsidP="008D62EF">
          <w:pPr>
            <w:pStyle w:val="EA986F95D50542D49FF66EED8CBD31FF"/>
          </w:pPr>
          <w:r w:rsidRPr="00711F0E">
            <w:rPr>
              <w:rStyle w:val="placeholder1Char"/>
              <w:rFonts w:hint="eastAsia"/>
              <w:sz w:val="16"/>
              <w:szCs w:val="16"/>
            </w:rPr>
            <w:t>____</w:t>
          </w:r>
        </w:p>
      </w:docPartBody>
    </w:docPart>
    <w:docPart>
      <w:docPartPr>
        <w:name w:val="E1B7600C91B14686A5968BB4F3BBF20D"/>
        <w:category>
          <w:name w:val="常规"/>
          <w:gallery w:val="placeholder"/>
        </w:category>
        <w:types>
          <w:type w:val="bbPlcHdr"/>
        </w:types>
        <w:behaviors>
          <w:behavior w:val="content"/>
        </w:behaviors>
        <w:guid w:val="{B162F583-C542-4E36-9C5F-A173100BB33E}"/>
      </w:docPartPr>
      <w:docPartBody>
        <w:p w:rsidR="008D62EF" w:rsidRDefault="008D62EF" w:rsidP="008D62EF">
          <w:pPr>
            <w:pStyle w:val="E1B7600C91B14686A5968BB4F3BBF20D"/>
          </w:pPr>
          <w:r w:rsidRPr="00711F0E">
            <w:rPr>
              <w:rStyle w:val="placeholder1Char"/>
              <w:rFonts w:hint="eastAsia"/>
              <w:sz w:val="16"/>
              <w:szCs w:val="16"/>
            </w:rPr>
            <w:t>____</w:t>
          </w:r>
        </w:p>
      </w:docPartBody>
    </w:docPart>
    <w:docPart>
      <w:docPartPr>
        <w:name w:val="5F150D6F61904FD98D295EB521F4DA0E"/>
        <w:category>
          <w:name w:val="常规"/>
          <w:gallery w:val="placeholder"/>
        </w:category>
        <w:types>
          <w:type w:val="bbPlcHdr"/>
        </w:types>
        <w:behaviors>
          <w:behavior w:val="content"/>
        </w:behaviors>
        <w:guid w:val="{6F9E939F-B4FA-4DD0-89C5-742CB4CD0BD3}"/>
      </w:docPartPr>
      <w:docPartBody>
        <w:p w:rsidR="008D62EF" w:rsidRDefault="008D62EF" w:rsidP="008D62EF">
          <w:pPr>
            <w:pStyle w:val="5F150D6F61904FD98D295EB521F4DA0E"/>
          </w:pPr>
          <w:r w:rsidRPr="00711F0E">
            <w:rPr>
              <w:rStyle w:val="placeholder1Char"/>
              <w:rFonts w:hint="eastAsia"/>
              <w:sz w:val="16"/>
              <w:szCs w:val="16"/>
            </w:rPr>
            <w:t>____</w:t>
          </w:r>
        </w:p>
      </w:docPartBody>
    </w:docPart>
    <w:docPart>
      <w:docPartPr>
        <w:name w:val="C3CDCD45D1F0429B93493DEC71F541C6"/>
        <w:category>
          <w:name w:val="常规"/>
          <w:gallery w:val="placeholder"/>
        </w:category>
        <w:types>
          <w:type w:val="bbPlcHdr"/>
        </w:types>
        <w:behaviors>
          <w:behavior w:val="content"/>
        </w:behaviors>
        <w:guid w:val="{20024AF3-9B5F-4B36-8CBF-2342E319250B}"/>
      </w:docPartPr>
      <w:docPartBody>
        <w:p w:rsidR="008D62EF" w:rsidRDefault="008D62EF" w:rsidP="008D62EF">
          <w:pPr>
            <w:pStyle w:val="C3CDCD45D1F0429B93493DEC71F541C6"/>
          </w:pPr>
          <w:r w:rsidRPr="00711F0E">
            <w:rPr>
              <w:rStyle w:val="placeholder1Char"/>
              <w:rFonts w:hint="eastAsia"/>
              <w:sz w:val="16"/>
              <w:szCs w:val="16"/>
            </w:rPr>
            <w:t>____</w:t>
          </w:r>
        </w:p>
      </w:docPartBody>
    </w:docPart>
    <w:docPart>
      <w:docPartPr>
        <w:name w:val="83403E1ACDC14A33819A02526E08D099"/>
        <w:category>
          <w:name w:val="常规"/>
          <w:gallery w:val="placeholder"/>
        </w:category>
        <w:types>
          <w:type w:val="bbPlcHdr"/>
        </w:types>
        <w:behaviors>
          <w:behavior w:val="content"/>
        </w:behaviors>
        <w:guid w:val="{428E5A0A-B71C-4846-AC28-B8D8C57D2CAA}"/>
      </w:docPartPr>
      <w:docPartBody>
        <w:p w:rsidR="008D62EF" w:rsidRDefault="008D62EF" w:rsidP="008D62EF">
          <w:pPr>
            <w:pStyle w:val="83403E1ACDC14A33819A02526E08D099"/>
          </w:pPr>
          <w:r w:rsidRPr="00711F0E">
            <w:rPr>
              <w:rStyle w:val="placeholder1Char"/>
              <w:rFonts w:hint="eastAsia"/>
              <w:sz w:val="16"/>
              <w:szCs w:val="16"/>
            </w:rPr>
            <w:t>____</w:t>
          </w:r>
        </w:p>
      </w:docPartBody>
    </w:docPart>
    <w:docPart>
      <w:docPartPr>
        <w:name w:val="679F696BABCA4EFD8258FC929665899A"/>
        <w:category>
          <w:name w:val="常规"/>
          <w:gallery w:val="placeholder"/>
        </w:category>
        <w:types>
          <w:type w:val="bbPlcHdr"/>
        </w:types>
        <w:behaviors>
          <w:behavior w:val="content"/>
        </w:behaviors>
        <w:guid w:val="{50EC1BF9-88AA-46FA-A31D-D712B980FBCD}"/>
      </w:docPartPr>
      <w:docPartBody>
        <w:p w:rsidR="008D62EF" w:rsidRDefault="008D62EF" w:rsidP="008D62EF">
          <w:pPr>
            <w:pStyle w:val="679F696BABCA4EFD8258FC929665899A"/>
          </w:pPr>
          <w:r w:rsidRPr="00711F0E">
            <w:rPr>
              <w:rStyle w:val="placeholder1Char"/>
              <w:rFonts w:hint="eastAsia"/>
              <w:sz w:val="16"/>
              <w:szCs w:val="16"/>
            </w:rPr>
            <w:t>____</w:t>
          </w:r>
        </w:p>
      </w:docPartBody>
    </w:docPart>
    <w:docPart>
      <w:docPartPr>
        <w:name w:val="83CFCEF3F65F44B8BBD206440ED4D97C"/>
        <w:category>
          <w:name w:val="常规"/>
          <w:gallery w:val="placeholder"/>
        </w:category>
        <w:types>
          <w:type w:val="bbPlcHdr"/>
        </w:types>
        <w:behaviors>
          <w:behavior w:val="content"/>
        </w:behaviors>
        <w:guid w:val="{BB348954-613C-4E8D-A2C8-7FCE94948FEF}"/>
      </w:docPartPr>
      <w:docPartBody>
        <w:p w:rsidR="008D62EF" w:rsidRDefault="008D62EF" w:rsidP="008D62EF">
          <w:pPr>
            <w:pStyle w:val="83CFCEF3F65F44B8BBD206440ED4D97C"/>
          </w:pPr>
          <w:r w:rsidRPr="00711F0E">
            <w:rPr>
              <w:rStyle w:val="placeholder1Char"/>
              <w:rFonts w:hint="eastAsia"/>
              <w:sz w:val="16"/>
              <w:szCs w:val="16"/>
            </w:rPr>
            <w:t>____</w:t>
          </w:r>
        </w:p>
      </w:docPartBody>
    </w:docPart>
    <w:docPart>
      <w:docPartPr>
        <w:name w:val="F0203CC16BAD4BEF9D5F9947A5325E36"/>
        <w:category>
          <w:name w:val="常规"/>
          <w:gallery w:val="placeholder"/>
        </w:category>
        <w:types>
          <w:type w:val="bbPlcHdr"/>
        </w:types>
        <w:behaviors>
          <w:behavior w:val="content"/>
        </w:behaviors>
        <w:guid w:val="{EF976E43-1924-4CE4-AA43-8F88730F3E56}"/>
      </w:docPartPr>
      <w:docPartBody>
        <w:p w:rsidR="008D62EF" w:rsidRDefault="008D62EF" w:rsidP="008D62EF">
          <w:pPr>
            <w:pStyle w:val="F0203CC16BAD4BEF9D5F9947A5325E36"/>
          </w:pPr>
          <w:r w:rsidRPr="00711F0E">
            <w:rPr>
              <w:rStyle w:val="placeholder1Char"/>
              <w:rFonts w:hint="eastAsia"/>
              <w:sz w:val="16"/>
              <w:szCs w:val="16"/>
            </w:rPr>
            <w:t>____</w:t>
          </w:r>
        </w:p>
      </w:docPartBody>
    </w:docPart>
    <w:docPart>
      <w:docPartPr>
        <w:name w:val="879E47C6648049F68A2C63FF21419F4F"/>
        <w:category>
          <w:name w:val="常规"/>
          <w:gallery w:val="placeholder"/>
        </w:category>
        <w:types>
          <w:type w:val="bbPlcHdr"/>
        </w:types>
        <w:behaviors>
          <w:behavior w:val="content"/>
        </w:behaviors>
        <w:guid w:val="{71EC3F5C-3E8D-4203-97E2-BA7C2E72724F}"/>
      </w:docPartPr>
      <w:docPartBody>
        <w:p w:rsidR="008D62EF" w:rsidRDefault="008D62EF" w:rsidP="008D62EF">
          <w:pPr>
            <w:pStyle w:val="879E47C6648049F68A2C63FF21419F4F"/>
          </w:pPr>
          <w:r w:rsidRPr="00711F0E">
            <w:rPr>
              <w:rStyle w:val="placeholder1Char"/>
              <w:rFonts w:hint="eastAsia"/>
              <w:sz w:val="16"/>
              <w:szCs w:val="16"/>
            </w:rPr>
            <w:t>____</w:t>
          </w:r>
        </w:p>
      </w:docPartBody>
    </w:docPart>
    <w:docPart>
      <w:docPartPr>
        <w:name w:val="6182DD277D944AF399221566F07995F8"/>
        <w:category>
          <w:name w:val="常规"/>
          <w:gallery w:val="placeholder"/>
        </w:category>
        <w:types>
          <w:type w:val="bbPlcHdr"/>
        </w:types>
        <w:behaviors>
          <w:behavior w:val="content"/>
        </w:behaviors>
        <w:guid w:val="{F74A064D-A915-40F3-8376-90CB4E295AFE}"/>
      </w:docPartPr>
      <w:docPartBody>
        <w:p w:rsidR="008D62EF" w:rsidRDefault="008D62EF" w:rsidP="008D62EF">
          <w:pPr>
            <w:pStyle w:val="6182DD277D944AF399221566F07995F8"/>
          </w:pPr>
          <w:r w:rsidRPr="00711F0E">
            <w:rPr>
              <w:rStyle w:val="placeholder1Char"/>
              <w:rFonts w:hint="eastAsia"/>
              <w:sz w:val="16"/>
              <w:szCs w:val="16"/>
            </w:rPr>
            <w:t>____</w:t>
          </w:r>
        </w:p>
      </w:docPartBody>
    </w:docPart>
    <w:docPart>
      <w:docPartPr>
        <w:name w:val="89FAF4BE39E2460FB065C4355D4F8AB3"/>
        <w:category>
          <w:name w:val="常规"/>
          <w:gallery w:val="placeholder"/>
        </w:category>
        <w:types>
          <w:type w:val="bbPlcHdr"/>
        </w:types>
        <w:behaviors>
          <w:behavior w:val="content"/>
        </w:behaviors>
        <w:guid w:val="{4F12547F-9145-4FA1-9F38-9DB0AC649184}"/>
      </w:docPartPr>
      <w:docPartBody>
        <w:p w:rsidR="008D62EF" w:rsidRDefault="008D62EF" w:rsidP="008D62EF">
          <w:pPr>
            <w:pStyle w:val="89FAF4BE39E2460FB065C4355D4F8AB3"/>
          </w:pPr>
          <w:r w:rsidRPr="00711F0E">
            <w:rPr>
              <w:rStyle w:val="placeholder1Char"/>
              <w:rFonts w:hint="eastAsia"/>
              <w:sz w:val="16"/>
              <w:szCs w:val="16"/>
            </w:rPr>
            <w:t>____</w:t>
          </w:r>
        </w:p>
      </w:docPartBody>
    </w:docPart>
    <w:docPart>
      <w:docPartPr>
        <w:name w:val="BCB2D4CDA9DA42E98D65A88D1E8E97B7"/>
        <w:category>
          <w:name w:val="常规"/>
          <w:gallery w:val="placeholder"/>
        </w:category>
        <w:types>
          <w:type w:val="bbPlcHdr"/>
        </w:types>
        <w:behaviors>
          <w:behavior w:val="content"/>
        </w:behaviors>
        <w:guid w:val="{0A582465-AE90-44F0-8F30-DE92A8157B00}"/>
      </w:docPartPr>
      <w:docPartBody>
        <w:p w:rsidR="008D62EF" w:rsidRDefault="008D62EF" w:rsidP="008D62EF">
          <w:pPr>
            <w:pStyle w:val="BCB2D4CDA9DA42E98D65A88D1E8E97B7"/>
          </w:pPr>
          <w:r w:rsidRPr="00711F0E">
            <w:rPr>
              <w:rStyle w:val="placeholder1Char"/>
              <w:rFonts w:hint="eastAsia"/>
              <w:sz w:val="16"/>
              <w:szCs w:val="16"/>
            </w:rPr>
            <w:t>____</w:t>
          </w:r>
        </w:p>
      </w:docPartBody>
    </w:docPart>
    <w:docPart>
      <w:docPartPr>
        <w:name w:val="81C364A5B42349BEABD413FF8A6EAE30"/>
        <w:category>
          <w:name w:val="常规"/>
          <w:gallery w:val="placeholder"/>
        </w:category>
        <w:types>
          <w:type w:val="bbPlcHdr"/>
        </w:types>
        <w:behaviors>
          <w:behavior w:val="content"/>
        </w:behaviors>
        <w:guid w:val="{07C2E200-C298-4FBD-AEF1-9FECB9896A45}"/>
      </w:docPartPr>
      <w:docPartBody>
        <w:p w:rsidR="008D62EF" w:rsidRDefault="008D62EF" w:rsidP="008D62EF">
          <w:pPr>
            <w:pStyle w:val="81C364A5B42349BEABD413FF8A6EAE30"/>
          </w:pPr>
          <w:r w:rsidRPr="00711F0E">
            <w:rPr>
              <w:rStyle w:val="placeholder1Char"/>
              <w:rFonts w:hint="eastAsia"/>
              <w:sz w:val="16"/>
              <w:szCs w:val="16"/>
            </w:rPr>
            <w:t>____</w:t>
          </w:r>
        </w:p>
      </w:docPartBody>
    </w:docPart>
    <w:docPart>
      <w:docPartPr>
        <w:name w:val="AE6B0FF872044DAFB52F4155F20DD55E"/>
        <w:category>
          <w:name w:val="常规"/>
          <w:gallery w:val="placeholder"/>
        </w:category>
        <w:types>
          <w:type w:val="bbPlcHdr"/>
        </w:types>
        <w:behaviors>
          <w:behavior w:val="content"/>
        </w:behaviors>
        <w:guid w:val="{6B50B594-2E30-4416-BA3F-A5CFD9A18ECC}"/>
      </w:docPartPr>
      <w:docPartBody>
        <w:p w:rsidR="008D62EF" w:rsidRDefault="008D62EF" w:rsidP="008D62EF">
          <w:pPr>
            <w:pStyle w:val="AE6B0FF872044DAFB52F4155F20DD55E"/>
          </w:pPr>
          <w:r w:rsidRPr="00711F0E">
            <w:rPr>
              <w:rStyle w:val="placeholder1Char"/>
              <w:rFonts w:hint="eastAsia"/>
              <w:sz w:val="16"/>
              <w:szCs w:val="16"/>
            </w:rPr>
            <w:t>____</w:t>
          </w:r>
        </w:p>
      </w:docPartBody>
    </w:docPart>
    <w:docPart>
      <w:docPartPr>
        <w:name w:val="E0154C5808304D1094D44A1B71DDF925"/>
        <w:category>
          <w:name w:val="常规"/>
          <w:gallery w:val="placeholder"/>
        </w:category>
        <w:types>
          <w:type w:val="bbPlcHdr"/>
        </w:types>
        <w:behaviors>
          <w:behavior w:val="content"/>
        </w:behaviors>
        <w:guid w:val="{CE60D3DB-1027-4B91-919B-AE6EBBBA6910}"/>
      </w:docPartPr>
      <w:docPartBody>
        <w:p w:rsidR="008D62EF" w:rsidRDefault="008D62EF" w:rsidP="008D62EF">
          <w:pPr>
            <w:pStyle w:val="E0154C5808304D1094D44A1B71DDF925"/>
          </w:pPr>
          <w:r w:rsidRPr="00711F0E">
            <w:rPr>
              <w:rStyle w:val="placeholder1Char"/>
              <w:rFonts w:hint="eastAsia"/>
              <w:sz w:val="16"/>
              <w:szCs w:val="16"/>
            </w:rPr>
            <w:t>____</w:t>
          </w:r>
        </w:p>
      </w:docPartBody>
    </w:docPart>
    <w:docPart>
      <w:docPartPr>
        <w:name w:val="8354AD77831F499CB52E807AC3552E2A"/>
        <w:category>
          <w:name w:val="常规"/>
          <w:gallery w:val="placeholder"/>
        </w:category>
        <w:types>
          <w:type w:val="bbPlcHdr"/>
        </w:types>
        <w:behaviors>
          <w:behavior w:val="content"/>
        </w:behaviors>
        <w:guid w:val="{FCACD9F1-4BBD-4BC2-A4B3-4E8883E96ACF}"/>
      </w:docPartPr>
      <w:docPartBody>
        <w:p w:rsidR="008D62EF" w:rsidRDefault="008D62EF" w:rsidP="008D62EF">
          <w:pPr>
            <w:pStyle w:val="8354AD77831F499CB52E807AC3552E2A"/>
          </w:pPr>
          <w:r w:rsidRPr="00711F0E">
            <w:rPr>
              <w:rStyle w:val="placeholder1Char"/>
              <w:rFonts w:hint="eastAsia"/>
              <w:sz w:val="16"/>
              <w:szCs w:val="16"/>
            </w:rPr>
            <w:t>____</w:t>
          </w:r>
        </w:p>
      </w:docPartBody>
    </w:docPart>
    <w:docPart>
      <w:docPartPr>
        <w:name w:val="A9909B9D9FAC4529865A74A20A97B073"/>
        <w:category>
          <w:name w:val="常规"/>
          <w:gallery w:val="placeholder"/>
        </w:category>
        <w:types>
          <w:type w:val="bbPlcHdr"/>
        </w:types>
        <w:behaviors>
          <w:behavior w:val="content"/>
        </w:behaviors>
        <w:guid w:val="{F87269C7-F9BC-4363-937B-E37DD99A492D}"/>
      </w:docPartPr>
      <w:docPartBody>
        <w:p w:rsidR="008D62EF" w:rsidRDefault="008D62EF" w:rsidP="008D62EF">
          <w:pPr>
            <w:pStyle w:val="A9909B9D9FAC4529865A74A20A97B073"/>
          </w:pPr>
          <w:r w:rsidRPr="00711F0E">
            <w:rPr>
              <w:rStyle w:val="placeholder1Char"/>
              <w:rFonts w:hint="eastAsia"/>
              <w:sz w:val="16"/>
              <w:szCs w:val="16"/>
            </w:rPr>
            <w:t>____</w:t>
          </w:r>
        </w:p>
      </w:docPartBody>
    </w:docPart>
    <w:docPart>
      <w:docPartPr>
        <w:name w:val="71BEF25E4D234658B48F0722CFD2F90F"/>
        <w:category>
          <w:name w:val="常规"/>
          <w:gallery w:val="placeholder"/>
        </w:category>
        <w:types>
          <w:type w:val="bbPlcHdr"/>
        </w:types>
        <w:behaviors>
          <w:behavior w:val="content"/>
        </w:behaviors>
        <w:guid w:val="{3ECE4D09-BD58-40FA-B624-9D71BC3ECC0B}"/>
      </w:docPartPr>
      <w:docPartBody>
        <w:p w:rsidR="008D62EF" w:rsidRDefault="008D62EF" w:rsidP="008D62EF">
          <w:pPr>
            <w:pStyle w:val="71BEF25E4D234658B48F0722CFD2F90F"/>
          </w:pPr>
          <w:r w:rsidRPr="00711F0E">
            <w:rPr>
              <w:rStyle w:val="placeholder1Char"/>
              <w:rFonts w:hint="eastAsia"/>
              <w:sz w:val="16"/>
              <w:szCs w:val="16"/>
            </w:rPr>
            <w:t>____</w:t>
          </w:r>
        </w:p>
      </w:docPartBody>
    </w:docPart>
    <w:docPart>
      <w:docPartPr>
        <w:name w:val="9A7995488CC54EFA86535340A7C5117B"/>
        <w:category>
          <w:name w:val="常规"/>
          <w:gallery w:val="placeholder"/>
        </w:category>
        <w:types>
          <w:type w:val="bbPlcHdr"/>
        </w:types>
        <w:behaviors>
          <w:behavior w:val="content"/>
        </w:behaviors>
        <w:guid w:val="{2DDAE07F-65F0-43C2-BC86-5B0A2E65B46B}"/>
      </w:docPartPr>
      <w:docPartBody>
        <w:p w:rsidR="008D62EF" w:rsidRDefault="008D62EF" w:rsidP="008D62EF">
          <w:pPr>
            <w:pStyle w:val="9A7995488CC54EFA86535340A7C5117B"/>
          </w:pPr>
          <w:r w:rsidRPr="00711F0E">
            <w:rPr>
              <w:rStyle w:val="placeholder1Char"/>
              <w:rFonts w:hint="eastAsia"/>
              <w:sz w:val="16"/>
              <w:szCs w:val="16"/>
            </w:rPr>
            <w:t>____</w:t>
          </w:r>
        </w:p>
      </w:docPartBody>
    </w:docPart>
    <w:docPart>
      <w:docPartPr>
        <w:name w:val="18096EFE0BAC49D7B1139882894FECCB"/>
        <w:category>
          <w:name w:val="常规"/>
          <w:gallery w:val="placeholder"/>
        </w:category>
        <w:types>
          <w:type w:val="bbPlcHdr"/>
        </w:types>
        <w:behaviors>
          <w:behavior w:val="content"/>
        </w:behaviors>
        <w:guid w:val="{090A2751-DB30-4D84-AE44-A0CA36787A40}"/>
      </w:docPartPr>
      <w:docPartBody>
        <w:p w:rsidR="008D62EF" w:rsidRDefault="008D62EF" w:rsidP="008D62EF">
          <w:pPr>
            <w:pStyle w:val="18096EFE0BAC49D7B1139882894FECCB"/>
          </w:pPr>
          <w:r w:rsidRPr="00711F0E">
            <w:rPr>
              <w:rStyle w:val="placeholder1Char"/>
              <w:rFonts w:hint="eastAsia"/>
              <w:sz w:val="16"/>
              <w:szCs w:val="16"/>
            </w:rPr>
            <w:t>____</w:t>
          </w:r>
        </w:p>
      </w:docPartBody>
    </w:docPart>
    <w:docPart>
      <w:docPartPr>
        <w:name w:val="BCA18753308B4F8CB5ABD1940962878A"/>
        <w:category>
          <w:name w:val="常规"/>
          <w:gallery w:val="placeholder"/>
        </w:category>
        <w:types>
          <w:type w:val="bbPlcHdr"/>
        </w:types>
        <w:behaviors>
          <w:behavior w:val="content"/>
        </w:behaviors>
        <w:guid w:val="{F6573B14-8DAA-4365-9533-0DB9EC793E56}"/>
      </w:docPartPr>
      <w:docPartBody>
        <w:p w:rsidR="008D62EF" w:rsidRDefault="008D62EF" w:rsidP="008D62EF">
          <w:pPr>
            <w:pStyle w:val="BCA18753308B4F8CB5ABD1940962878A"/>
          </w:pPr>
          <w:r w:rsidRPr="00711F0E">
            <w:rPr>
              <w:rStyle w:val="placeholder1Char"/>
              <w:rFonts w:hint="eastAsia"/>
              <w:sz w:val="16"/>
              <w:szCs w:val="16"/>
            </w:rPr>
            <w:t>____</w:t>
          </w:r>
        </w:p>
      </w:docPartBody>
    </w:docPart>
    <w:docPart>
      <w:docPartPr>
        <w:name w:val="2152149AB02846A7922E3E313234773A"/>
        <w:category>
          <w:name w:val="常规"/>
          <w:gallery w:val="placeholder"/>
        </w:category>
        <w:types>
          <w:type w:val="bbPlcHdr"/>
        </w:types>
        <w:behaviors>
          <w:behavior w:val="content"/>
        </w:behaviors>
        <w:guid w:val="{31A3B714-274A-42C7-B4CB-FF1C849A24B6}"/>
      </w:docPartPr>
      <w:docPartBody>
        <w:p w:rsidR="008D62EF" w:rsidRDefault="008D62EF" w:rsidP="008D62EF">
          <w:pPr>
            <w:pStyle w:val="2152149AB02846A7922E3E313234773A"/>
          </w:pPr>
          <w:r w:rsidRPr="00711F0E">
            <w:rPr>
              <w:rStyle w:val="placeholder1Char"/>
              <w:rFonts w:hint="eastAsia"/>
              <w:sz w:val="16"/>
              <w:szCs w:val="16"/>
            </w:rPr>
            <w:t>____</w:t>
          </w:r>
        </w:p>
      </w:docPartBody>
    </w:docPart>
    <w:docPart>
      <w:docPartPr>
        <w:name w:val="FBE9AC0F1CE64E5EB1792B8504E925FD"/>
        <w:category>
          <w:name w:val="常规"/>
          <w:gallery w:val="placeholder"/>
        </w:category>
        <w:types>
          <w:type w:val="bbPlcHdr"/>
        </w:types>
        <w:behaviors>
          <w:behavior w:val="content"/>
        </w:behaviors>
        <w:guid w:val="{65D2876E-BF13-41C4-82F0-C4DCCD5A4433}"/>
      </w:docPartPr>
      <w:docPartBody>
        <w:p w:rsidR="008D62EF" w:rsidRDefault="008D62EF" w:rsidP="008D62EF">
          <w:pPr>
            <w:pStyle w:val="FBE9AC0F1CE64E5EB1792B8504E925FD"/>
          </w:pPr>
          <w:r w:rsidRPr="00711F0E">
            <w:rPr>
              <w:rStyle w:val="placeholder1Char"/>
              <w:rFonts w:hint="eastAsia"/>
              <w:sz w:val="16"/>
              <w:szCs w:val="16"/>
            </w:rPr>
            <w:t>____</w:t>
          </w:r>
        </w:p>
      </w:docPartBody>
    </w:docPart>
    <w:docPart>
      <w:docPartPr>
        <w:name w:val="F13C2FA038A84EEA9CBDE3CCE0B7FBC0"/>
        <w:category>
          <w:name w:val="常规"/>
          <w:gallery w:val="placeholder"/>
        </w:category>
        <w:types>
          <w:type w:val="bbPlcHdr"/>
        </w:types>
        <w:behaviors>
          <w:behavior w:val="content"/>
        </w:behaviors>
        <w:guid w:val="{404AF724-59F4-4BF0-9943-874859FA8369}"/>
      </w:docPartPr>
      <w:docPartBody>
        <w:p w:rsidR="008D62EF" w:rsidRDefault="008D62EF" w:rsidP="008D62EF">
          <w:pPr>
            <w:pStyle w:val="F13C2FA038A84EEA9CBDE3CCE0B7FBC0"/>
          </w:pPr>
          <w:r w:rsidRPr="00711F0E">
            <w:rPr>
              <w:rStyle w:val="placeholder1Char"/>
              <w:rFonts w:hint="eastAsia"/>
              <w:sz w:val="16"/>
              <w:szCs w:val="16"/>
            </w:rPr>
            <w:t>____</w:t>
          </w:r>
        </w:p>
      </w:docPartBody>
    </w:docPart>
    <w:docPart>
      <w:docPartPr>
        <w:name w:val="4BB0132DF57C46C399D90D6F46201993"/>
        <w:category>
          <w:name w:val="常规"/>
          <w:gallery w:val="placeholder"/>
        </w:category>
        <w:types>
          <w:type w:val="bbPlcHdr"/>
        </w:types>
        <w:behaviors>
          <w:behavior w:val="content"/>
        </w:behaviors>
        <w:guid w:val="{BB0B08B5-E953-4CCB-936D-0615BC58C889}"/>
      </w:docPartPr>
      <w:docPartBody>
        <w:p w:rsidR="008D62EF" w:rsidRDefault="008D62EF" w:rsidP="008D62EF">
          <w:pPr>
            <w:pStyle w:val="4BB0132DF57C46C399D90D6F46201993"/>
          </w:pPr>
          <w:r w:rsidRPr="00711F0E">
            <w:rPr>
              <w:rStyle w:val="placeholder1Char"/>
              <w:rFonts w:hint="eastAsia"/>
              <w:sz w:val="16"/>
              <w:szCs w:val="16"/>
            </w:rPr>
            <w:t>____</w:t>
          </w:r>
        </w:p>
      </w:docPartBody>
    </w:docPart>
    <w:docPart>
      <w:docPartPr>
        <w:name w:val="BA9AEE81D51D410382E58DEEDBB8C874"/>
        <w:category>
          <w:name w:val="常规"/>
          <w:gallery w:val="placeholder"/>
        </w:category>
        <w:types>
          <w:type w:val="bbPlcHdr"/>
        </w:types>
        <w:behaviors>
          <w:behavior w:val="content"/>
        </w:behaviors>
        <w:guid w:val="{98362BE1-6714-47CF-B780-A807621CB920}"/>
      </w:docPartPr>
      <w:docPartBody>
        <w:p w:rsidR="008D62EF" w:rsidRDefault="008D62EF" w:rsidP="008D62EF">
          <w:pPr>
            <w:pStyle w:val="BA9AEE81D51D410382E58DEEDBB8C874"/>
          </w:pPr>
          <w:r w:rsidRPr="00711F0E">
            <w:rPr>
              <w:rStyle w:val="placeholder1Char"/>
              <w:rFonts w:hint="eastAsia"/>
              <w:sz w:val="16"/>
              <w:szCs w:val="16"/>
            </w:rPr>
            <w:t>____</w:t>
          </w:r>
        </w:p>
      </w:docPartBody>
    </w:docPart>
    <w:docPart>
      <w:docPartPr>
        <w:name w:val="1FFDD0DAF36B41D0A72D40675C06593B"/>
        <w:category>
          <w:name w:val="常规"/>
          <w:gallery w:val="placeholder"/>
        </w:category>
        <w:types>
          <w:type w:val="bbPlcHdr"/>
        </w:types>
        <w:behaviors>
          <w:behavior w:val="content"/>
        </w:behaviors>
        <w:guid w:val="{99D96C41-62A4-4D43-8F53-9E1D767CC2C2}"/>
      </w:docPartPr>
      <w:docPartBody>
        <w:p w:rsidR="008D62EF" w:rsidRDefault="008D62EF" w:rsidP="008D62EF">
          <w:pPr>
            <w:pStyle w:val="1FFDD0DAF36B41D0A72D40675C06593B"/>
          </w:pPr>
          <w:r w:rsidRPr="00711F0E">
            <w:rPr>
              <w:rStyle w:val="placeholder1Char"/>
              <w:rFonts w:hint="eastAsia"/>
              <w:sz w:val="16"/>
              <w:szCs w:val="16"/>
            </w:rPr>
            <w:t>____</w:t>
          </w:r>
        </w:p>
      </w:docPartBody>
    </w:docPart>
    <w:docPart>
      <w:docPartPr>
        <w:name w:val="982AF7CA4FFD43B9853577FF2CE4DA2A"/>
        <w:category>
          <w:name w:val="常规"/>
          <w:gallery w:val="placeholder"/>
        </w:category>
        <w:types>
          <w:type w:val="bbPlcHdr"/>
        </w:types>
        <w:behaviors>
          <w:behavior w:val="content"/>
        </w:behaviors>
        <w:guid w:val="{00646937-4E5F-41DC-8B68-6A0EAD0F18EA}"/>
      </w:docPartPr>
      <w:docPartBody>
        <w:p w:rsidR="008D62EF" w:rsidRDefault="008D62EF" w:rsidP="008D62EF">
          <w:pPr>
            <w:pStyle w:val="982AF7CA4FFD43B9853577FF2CE4DA2A"/>
          </w:pPr>
          <w:r w:rsidRPr="00711F0E">
            <w:rPr>
              <w:rStyle w:val="placeholder1Char"/>
              <w:rFonts w:hint="eastAsia"/>
              <w:sz w:val="16"/>
              <w:szCs w:val="16"/>
            </w:rPr>
            <w:t>____</w:t>
          </w:r>
        </w:p>
      </w:docPartBody>
    </w:docPart>
    <w:docPart>
      <w:docPartPr>
        <w:name w:val="7B5AA6FF0DD6426785C552824A1D1EC1"/>
        <w:category>
          <w:name w:val="常规"/>
          <w:gallery w:val="placeholder"/>
        </w:category>
        <w:types>
          <w:type w:val="bbPlcHdr"/>
        </w:types>
        <w:behaviors>
          <w:behavior w:val="content"/>
        </w:behaviors>
        <w:guid w:val="{F6B32712-9101-42BF-87DB-768F2D8043D3}"/>
      </w:docPartPr>
      <w:docPartBody>
        <w:p w:rsidR="008D62EF" w:rsidRDefault="008D62EF" w:rsidP="008D62EF">
          <w:pPr>
            <w:pStyle w:val="7B5AA6FF0DD6426785C552824A1D1EC1"/>
          </w:pPr>
          <w:r w:rsidRPr="00711F0E">
            <w:rPr>
              <w:rStyle w:val="placeholder1Char"/>
              <w:rFonts w:hint="eastAsia"/>
              <w:sz w:val="16"/>
              <w:szCs w:val="16"/>
            </w:rPr>
            <w:t>____</w:t>
          </w:r>
        </w:p>
      </w:docPartBody>
    </w:docPart>
    <w:docPart>
      <w:docPartPr>
        <w:name w:val="F17AF282C9BC4FB79ED15D855948782B"/>
        <w:category>
          <w:name w:val="常规"/>
          <w:gallery w:val="placeholder"/>
        </w:category>
        <w:types>
          <w:type w:val="bbPlcHdr"/>
        </w:types>
        <w:behaviors>
          <w:behavior w:val="content"/>
        </w:behaviors>
        <w:guid w:val="{EB0DC3FF-4309-4CDA-860F-40E737C06C81}"/>
      </w:docPartPr>
      <w:docPartBody>
        <w:p w:rsidR="008D62EF" w:rsidRDefault="008D62EF" w:rsidP="008D62EF">
          <w:pPr>
            <w:pStyle w:val="F17AF282C9BC4FB79ED15D855948782B"/>
          </w:pPr>
          <w:r w:rsidRPr="00711F0E">
            <w:rPr>
              <w:rStyle w:val="placeholder1Char"/>
              <w:rFonts w:hint="eastAsia"/>
              <w:sz w:val="16"/>
              <w:szCs w:val="16"/>
            </w:rPr>
            <w:t>____</w:t>
          </w:r>
        </w:p>
      </w:docPartBody>
    </w:docPart>
    <w:docPart>
      <w:docPartPr>
        <w:name w:val="E25F86D50A3340489129BF94814390E8"/>
        <w:category>
          <w:name w:val="常规"/>
          <w:gallery w:val="placeholder"/>
        </w:category>
        <w:types>
          <w:type w:val="bbPlcHdr"/>
        </w:types>
        <w:behaviors>
          <w:behavior w:val="content"/>
        </w:behaviors>
        <w:guid w:val="{52809847-6FAB-4803-9FD4-A943DB8E4155}"/>
      </w:docPartPr>
      <w:docPartBody>
        <w:p w:rsidR="008D62EF" w:rsidRDefault="008D62EF" w:rsidP="008D62EF">
          <w:pPr>
            <w:pStyle w:val="E25F86D50A3340489129BF94814390E8"/>
          </w:pPr>
          <w:r w:rsidRPr="00711F0E">
            <w:rPr>
              <w:rStyle w:val="placeholder1Char"/>
              <w:rFonts w:hint="eastAsia"/>
              <w:sz w:val="16"/>
              <w:szCs w:val="16"/>
            </w:rPr>
            <w:t>____</w:t>
          </w:r>
        </w:p>
      </w:docPartBody>
    </w:docPart>
    <w:docPart>
      <w:docPartPr>
        <w:name w:val="16036E1014454281AC06042EFAB13671"/>
        <w:category>
          <w:name w:val="常规"/>
          <w:gallery w:val="placeholder"/>
        </w:category>
        <w:types>
          <w:type w:val="bbPlcHdr"/>
        </w:types>
        <w:behaviors>
          <w:behavior w:val="content"/>
        </w:behaviors>
        <w:guid w:val="{8B403029-0BE5-4F5A-B7E8-A975756EE6C9}"/>
      </w:docPartPr>
      <w:docPartBody>
        <w:p w:rsidR="008D62EF" w:rsidRDefault="008D62EF" w:rsidP="008D62EF">
          <w:pPr>
            <w:pStyle w:val="16036E1014454281AC06042EFAB13671"/>
          </w:pPr>
          <w:r w:rsidRPr="00711F0E">
            <w:rPr>
              <w:rStyle w:val="placeholder1Char"/>
              <w:rFonts w:hint="eastAsia"/>
              <w:sz w:val="16"/>
              <w:szCs w:val="16"/>
            </w:rPr>
            <w:t>____</w:t>
          </w:r>
        </w:p>
      </w:docPartBody>
    </w:docPart>
    <w:docPart>
      <w:docPartPr>
        <w:name w:val="5D3BB3CC3F5E46EFA63708CF70E2981E"/>
        <w:category>
          <w:name w:val="常规"/>
          <w:gallery w:val="placeholder"/>
        </w:category>
        <w:types>
          <w:type w:val="bbPlcHdr"/>
        </w:types>
        <w:behaviors>
          <w:behavior w:val="content"/>
        </w:behaviors>
        <w:guid w:val="{3A08DD2E-B397-4527-AA2F-6C0116486B6E}"/>
      </w:docPartPr>
      <w:docPartBody>
        <w:p w:rsidR="008D62EF" w:rsidRDefault="008D62EF" w:rsidP="008D62EF">
          <w:pPr>
            <w:pStyle w:val="5D3BB3CC3F5E46EFA63708CF70E2981E"/>
          </w:pPr>
          <w:r w:rsidRPr="00711F0E">
            <w:rPr>
              <w:rStyle w:val="placeholder1Char"/>
              <w:rFonts w:hint="eastAsia"/>
              <w:sz w:val="16"/>
              <w:szCs w:val="16"/>
            </w:rPr>
            <w:t>____</w:t>
          </w:r>
        </w:p>
      </w:docPartBody>
    </w:docPart>
    <w:docPart>
      <w:docPartPr>
        <w:name w:val="D3458E4D60454AAEAEA885571CC4DAE0"/>
        <w:category>
          <w:name w:val="常规"/>
          <w:gallery w:val="placeholder"/>
        </w:category>
        <w:types>
          <w:type w:val="bbPlcHdr"/>
        </w:types>
        <w:behaviors>
          <w:behavior w:val="content"/>
        </w:behaviors>
        <w:guid w:val="{0A7367AD-4D9B-4974-858E-8D5827FF68F0}"/>
      </w:docPartPr>
      <w:docPartBody>
        <w:p w:rsidR="008D62EF" w:rsidRDefault="008D62EF" w:rsidP="008D62EF">
          <w:pPr>
            <w:pStyle w:val="D3458E4D60454AAEAEA885571CC4DAE0"/>
          </w:pPr>
          <w:r w:rsidRPr="00711F0E">
            <w:rPr>
              <w:rStyle w:val="placeholder1Char"/>
              <w:rFonts w:hint="eastAsia"/>
              <w:sz w:val="16"/>
              <w:szCs w:val="16"/>
            </w:rPr>
            <w:t>____</w:t>
          </w:r>
        </w:p>
      </w:docPartBody>
    </w:docPart>
    <w:docPart>
      <w:docPartPr>
        <w:name w:val="104B48C910044A4BB66172CCA2632084"/>
        <w:category>
          <w:name w:val="常规"/>
          <w:gallery w:val="placeholder"/>
        </w:category>
        <w:types>
          <w:type w:val="bbPlcHdr"/>
        </w:types>
        <w:behaviors>
          <w:behavior w:val="content"/>
        </w:behaviors>
        <w:guid w:val="{84C5B36F-0516-4C67-B2B5-622E322458B5}"/>
      </w:docPartPr>
      <w:docPartBody>
        <w:p w:rsidR="008D62EF" w:rsidRDefault="008D62EF" w:rsidP="008D62EF">
          <w:pPr>
            <w:pStyle w:val="104B48C910044A4BB66172CCA2632084"/>
          </w:pPr>
          <w:r w:rsidRPr="00711F0E">
            <w:rPr>
              <w:rStyle w:val="placeholder1Char"/>
              <w:rFonts w:hint="eastAsia"/>
              <w:sz w:val="16"/>
              <w:szCs w:val="16"/>
            </w:rPr>
            <w:t>____</w:t>
          </w:r>
        </w:p>
      </w:docPartBody>
    </w:docPart>
    <w:docPart>
      <w:docPartPr>
        <w:name w:val="C887953AF7FB4C93A1CEE4CDFDC1E441"/>
        <w:category>
          <w:name w:val="常规"/>
          <w:gallery w:val="placeholder"/>
        </w:category>
        <w:types>
          <w:type w:val="bbPlcHdr"/>
        </w:types>
        <w:behaviors>
          <w:behavior w:val="content"/>
        </w:behaviors>
        <w:guid w:val="{8A8D594F-B69E-40D4-9243-2174C049AD70}"/>
      </w:docPartPr>
      <w:docPartBody>
        <w:p w:rsidR="008D62EF" w:rsidRDefault="008D62EF" w:rsidP="008D62EF">
          <w:pPr>
            <w:pStyle w:val="C887953AF7FB4C93A1CEE4CDFDC1E441"/>
          </w:pPr>
          <w:r w:rsidRPr="00711F0E">
            <w:rPr>
              <w:rStyle w:val="placeholder1Char"/>
              <w:rFonts w:hint="eastAsia"/>
              <w:sz w:val="16"/>
              <w:szCs w:val="16"/>
            </w:rPr>
            <w:t>____</w:t>
          </w:r>
        </w:p>
      </w:docPartBody>
    </w:docPart>
    <w:docPart>
      <w:docPartPr>
        <w:name w:val="579ED393D03E4CA687B4C31256889697"/>
        <w:category>
          <w:name w:val="常规"/>
          <w:gallery w:val="placeholder"/>
        </w:category>
        <w:types>
          <w:type w:val="bbPlcHdr"/>
        </w:types>
        <w:behaviors>
          <w:behavior w:val="content"/>
        </w:behaviors>
        <w:guid w:val="{3F6303CA-048A-4FA5-86C1-A194CC08EC67}"/>
      </w:docPartPr>
      <w:docPartBody>
        <w:p w:rsidR="008D62EF" w:rsidRDefault="008D62EF" w:rsidP="008D62EF">
          <w:pPr>
            <w:pStyle w:val="579ED393D03E4CA687B4C31256889697"/>
          </w:pPr>
          <w:r w:rsidRPr="00711F0E">
            <w:rPr>
              <w:rStyle w:val="placeholder1Char"/>
              <w:rFonts w:hint="eastAsia"/>
              <w:sz w:val="16"/>
              <w:szCs w:val="16"/>
            </w:rPr>
            <w:t>____</w:t>
          </w:r>
        </w:p>
      </w:docPartBody>
    </w:docPart>
    <w:docPart>
      <w:docPartPr>
        <w:name w:val="4DB6AD546E514A009A194E1CC6694E98"/>
        <w:category>
          <w:name w:val="常规"/>
          <w:gallery w:val="placeholder"/>
        </w:category>
        <w:types>
          <w:type w:val="bbPlcHdr"/>
        </w:types>
        <w:behaviors>
          <w:behavior w:val="content"/>
        </w:behaviors>
        <w:guid w:val="{4B8C72AE-5E37-4988-B054-36BAA5F2FEA5}"/>
      </w:docPartPr>
      <w:docPartBody>
        <w:p w:rsidR="008D62EF" w:rsidRDefault="008D62EF" w:rsidP="008D62EF">
          <w:pPr>
            <w:pStyle w:val="4DB6AD546E514A009A194E1CC6694E98"/>
          </w:pPr>
          <w:r w:rsidRPr="00711F0E">
            <w:rPr>
              <w:rStyle w:val="placeholder1Char"/>
              <w:rFonts w:hint="eastAsia"/>
              <w:sz w:val="16"/>
              <w:szCs w:val="16"/>
            </w:rPr>
            <w:t>____</w:t>
          </w:r>
        </w:p>
      </w:docPartBody>
    </w:docPart>
    <w:docPart>
      <w:docPartPr>
        <w:name w:val="0EFBDF5B3A6B4587AF77AE0924291FB7"/>
        <w:category>
          <w:name w:val="常规"/>
          <w:gallery w:val="placeholder"/>
        </w:category>
        <w:types>
          <w:type w:val="bbPlcHdr"/>
        </w:types>
        <w:behaviors>
          <w:behavior w:val="content"/>
        </w:behaviors>
        <w:guid w:val="{B5FC3E98-5812-4DA2-8C7B-808A7A218D76}"/>
      </w:docPartPr>
      <w:docPartBody>
        <w:p w:rsidR="008D62EF" w:rsidRDefault="008D62EF" w:rsidP="008D62EF">
          <w:pPr>
            <w:pStyle w:val="0EFBDF5B3A6B4587AF77AE0924291FB7"/>
          </w:pPr>
          <w:r w:rsidRPr="00711F0E">
            <w:rPr>
              <w:rStyle w:val="placeholder1Char"/>
              <w:rFonts w:hint="eastAsia"/>
              <w:sz w:val="16"/>
              <w:szCs w:val="16"/>
            </w:rPr>
            <w:t>____</w:t>
          </w:r>
        </w:p>
      </w:docPartBody>
    </w:docPart>
    <w:docPart>
      <w:docPartPr>
        <w:name w:val="03629907A3194BC8ADF9B1BE0DC8863E"/>
        <w:category>
          <w:name w:val="常规"/>
          <w:gallery w:val="placeholder"/>
        </w:category>
        <w:types>
          <w:type w:val="bbPlcHdr"/>
        </w:types>
        <w:behaviors>
          <w:behavior w:val="content"/>
        </w:behaviors>
        <w:guid w:val="{B373DB0C-A15D-45B9-88E2-97E4026A46E6}"/>
      </w:docPartPr>
      <w:docPartBody>
        <w:p w:rsidR="008D62EF" w:rsidRDefault="008D62EF" w:rsidP="008D62EF">
          <w:pPr>
            <w:pStyle w:val="03629907A3194BC8ADF9B1BE0DC8863E"/>
          </w:pPr>
          <w:r w:rsidRPr="00711F0E">
            <w:rPr>
              <w:rStyle w:val="placeholder1Char"/>
              <w:rFonts w:hint="eastAsia"/>
              <w:sz w:val="16"/>
              <w:szCs w:val="16"/>
            </w:rPr>
            <w:t>____</w:t>
          </w:r>
        </w:p>
      </w:docPartBody>
    </w:docPart>
    <w:docPart>
      <w:docPartPr>
        <w:name w:val="025E098F58BC4E70BFC3B9208D520B1D"/>
        <w:category>
          <w:name w:val="常规"/>
          <w:gallery w:val="placeholder"/>
        </w:category>
        <w:types>
          <w:type w:val="bbPlcHdr"/>
        </w:types>
        <w:behaviors>
          <w:behavior w:val="content"/>
        </w:behaviors>
        <w:guid w:val="{29A3D5C2-89B2-4959-87C1-FAF80F667A80}"/>
      </w:docPartPr>
      <w:docPartBody>
        <w:p w:rsidR="008D62EF" w:rsidRDefault="008D62EF" w:rsidP="008D62EF">
          <w:pPr>
            <w:pStyle w:val="025E098F58BC4E70BFC3B9208D520B1D"/>
          </w:pPr>
          <w:r w:rsidRPr="00711F0E">
            <w:rPr>
              <w:rStyle w:val="placeholder1Char"/>
              <w:rFonts w:hint="eastAsia"/>
              <w:sz w:val="16"/>
              <w:szCs w:val="16"/>
            </w:rPr>
            <w:t>____</w:t>
          </w:r>
        </w:p>
      </w:docPartBody>
    </w:docPart>
    <w:docPart>
      <w:docPartPr>
        <w:name w:val="0D7A574820A94019AF77512B3E0063AB"/>
        <w:category>
          <w:name w:val="常规"/>
          <w:gallery w:val="placeholder"/>
        </w:category>
        <w:types>
          <w:type w:val="bbPlcHdr"/>
        </w:types>
        <w:behaviors>
          <w:behavior w:val="content"/>
        </w:behaviors>
        <w:guid w:val="{58F2705B-A5A6-4A2C-9A12-31820477C3C8}"/>
      </w:docPartPr>
      <w:docPartBody>
        <w:p w:rsidR="008D62EF" w:rsidRDefault="008D62EF" w:rsidP="008D62EF">
          <w:pPr>
            <w:pStyle w:val="0D7A574820A94019AF77512B3E0063AB"/>
          </w:pPr>
          <w:r w:rsidRPr="00711F0E">
            <w:rPr>
              <w:rStyle w:val="placeholder1Char"/>
              <w:rFonts w:hint="eastAsia"/>
              <w:sz w:val="16"/>
              <w:szCs w:val="16"/>
            </w:rPr>
            <w:t>____</w:t>
          </w:r>
        </w:p>
      </w:docPartBody>
    </w:docPart>
    <w:docPart>
      <w:docPartPr>
        <w:name w:val="2526FF54AE4749AD9695FF2F1F638650"/>
        <w:category>
          <w:name w:val="常规"/>
          <w:gallery w:val="placeholder"/>
        </w:category>
        <w:types>
          <w:type w:val="bbPlcHdr"/>
        </w:types>
        <w:behaviors>
          <w:behavior w:val="content"/>
        </w:behaviors>
        <w:guid w:val="{FD3C05F9-8CCB-4D27-805C-95471A59B245}"/>
      </w:docPartPr>
      <w:docPartBody>
        <w:p w:rsidR="008D62EF" w:rsidRDefault="008D62EF" w:rsidP="008D62EF">
          <w:pPr>
            <w:pStyle w:val="2526FF54AE4749AD9695FF2F1F638650"/>
          </w:pPr>
          <w:r w:rsidRPr="00711F0E">
            <w:rPr>
              <w:rStyle w:val="placeholder1Char"/>
              <w:rFonts w:hint="eastAsia"/>
              <w:sz w:val="16"/>
              <w:szCs w:val="16"/>
            </w:rPr>
            <w:t>____</w:t>
          </w:r>
        </w:p>
      </w:docPartBody>
    </w:docPart>
    <w:docPart>
      <w:docPartPr>
        <w:name w:val="01B3BF8D5E0A44689DA0E3A86E9B3C04"/>
        <w:category>
          <w:name w:val="常规"/>
          <w:gallery w:val="placeholder"/>
        </w:category>
        <w:types>
          <w:type w:val="bbPlcHdr"/>
        </w:types>
        <w:behaviors>
          <w:behavior w:val="content"/>
        </w:behaviors>
        <w:guid w:val="{D6A6C62E-93BC-4691-B976-2F1048CA9C7F}"/>
      </w:docPartPr>
      <w:docPartBody>
        <w:p w:rsidR="008D62EF" w:rsidRDefault="008D62EF" w:rsidP="008D62EF">
          <w:pPr>
            <w:pStyle w:val="01B3BF8D5E0A44689DA0E3A86E9B3C04"/>
          </w:pPr>
          <w:r w:rsidRPr="00711F0E">
            <w:rPr>
              <w:rStyle w:val="placeholder1Char"/>
              <w:rFonts w:hint="eastAsia"/>
              <w:sz w:val="16"/>
              <w:szCs w:val="16"/>
            </w:rPr>
            <w:t>____</w:t>
          </w:r>
        </w:p>
      </w:docPartBody>
    </w:docPart>
    <w:docPart>
      <w:docPartPr>
        <w:name w:val="F3B551FE6B48477094613D09838ED9BE"/>
        <w:category>
          <w:name w:val="常规"/>
          <w:gallery w:val="placeholder"/>
        </w:category>
        <w:types>
          <w:type w:val="bbPlcHdr"/>
        </w:types>
        <w:behaviors>
          <w:behavior w:val="content"/>
        </w:behaviors>
        <w:guid w:val="{324486D2-2638-411E-8FF6-6A2A15C1605C}"/>
      </w:docPartPr>
      <w:docPartBody>
        <w:p w:rsidR="008D62EF" w:rsidRDefault="008D62EF" w:rsidP="008D62EF">
          <w:pPr>
            <w:pStyle w:val="F3B551FE6B48477094613D09838ED9BE"/>
          </w:pPr>
          <w:r w:rsidRPr="00711F0E">
            <w:rPr>
              <w:rStyle w:val="placeholder1Char"/>
              <w:rFonts w:hint="eastAsia"/>
              <w:sz w:val="16"/>
              <w:szCs w:val="16"/>
            </w:rPr>
            <w:t>____</w:t>
          </w:r>
        </w:p>
      </w:docPartBody>
    </w:docPart>
    <w:docPart>
      <w:docPartPr>
        <w:name w:val="AF1E3102D29F4FF29D7B635A24ECC299"/>
        <w:category>
          <w:name w:val="常规"/>
          <w:gallery w:val="placeholder"/>
        </w:category>
        <w:types>
          <w:type w:val="bbPlcHdr"/>
        </w:types>
        <w:behaviors>
          <w:behavior w:val="content"/>
        </w:behaviors>
        <w:guid w:val="{F09335CB-1425-43AF-807B-5259A8B496F2}"/>
      </w:docPartPr>
      <w:docPartBody>
        <w:p w:rsidR="008D62EF" w:rsidRDefault="008D62EF" w:rsidP="008D62EF">
          <w:pPr>
            <w:pStyle w:val="AF1E3102D29F4FF29D7B635A24ECC299"/>
          </w:pPr>
          <w:r w:rsidRPr="00711F0E">
            <w:rPr>
              <w:rStyle w:val="placeholder1Char"/>
              <w:rFonts w:hint="eastAsia"/>
              <w:sz w:val="16"/>
              <w:szCs w:val="16"/>
            </w:rPr>
            <w:t>____</w:t>
          </w:r>
        </w:p>
      </w:docPartBody>
    </w:docPart>
    <w:docPart>
      <w:docPartPr>
        <w:name w:val="BF91AE2F7F0D42B6B75BA74A18A329F3"/>
        <w:category>
          <w:name w:val="常规"/>
          <w:gallery w:val="placeholder"/>
        </w:category>
        <w:types>
          <w:type w:val="bbPlcHdr"/>
        </w:types>
        <w:behaviors>
          <w:behavior w:val="content"/>
        </w:behaviors>
        <w:guid w:val="{F13EB955-6C3D-48F6-8BE6-1DD5F7345BF2}"/>
      </w:docPartPr>
      <w:docPartBody>
        <w:p w:rsidR="008D62EF" w:rsidRDefault="008D62EF" w:rsidP="008D62EF">
          <w:pPr>
            <w:pStyle w:val="BF91AE2F7F0D42B6B75BA74A18A329F3"/>
          </w:pPr>
          <w:r w:rsidRPr="00711F0E">
            <w:rPr>
              <w:rStyle w:val="placeholder1Char"/>
              <w:rFonts w:hint="eastAsia"/>
              <w:sz w:val="16"/>
              <w:szCs w:val="16"/>
            </w:rPr>
            <w:t>____</w:t>
          </w:r>
        </w:p>
      </w:docPartBody>
    </w:docPart>
    <w:docPart>
      <w:docPartPr>
        <w:name w:val="F03EDBCDF6F84228BFAC23F966ABF3E0"/>
        <w:category>
          <w:name w:val="常规"/>
          <w:gallery w:val="placeholder"/>
        </w:category>
        <w:types>
          <w:type w:val="bbPlcHdr"/>
        </w:types>
        <w:behaviors>
          <w:behavior w:val="content"/>
        </w:behaviors>
        <w:guid w:val="{989D4C5C-9EF9-42EE-AED2-CE24BE09BB9C}"/>
      </w:docPartPr>
      <w:docPartBody>
        <w:p w:rsidR="008D62EF" w:rsidRDefault="008D62EF" w:rsidP="008D62EF">
          <w:pPr>
            <w:pStyle w:val="F03EDBCDF6F84228BFAC23F966ABF3E0"/>
          </w:pPr>
          <w:r w:rsidRPr="00711F0E">
            <w:rPr>
              <w:rStyle w:val="placeholder1Char"/>
              <w:rFonts w:hint="eastAsia"/>
              <w:sz w:val="16"/>
              <w:szCs w:val="16"/>
            </w:rPr>
            <w:t>____</w:t>
          </w:r>
        </w:p>
      </w:docPartBody>
    </w:docPart>
    <w:docPart>
      <w:docPartPr>
        <w:name w:val="9A4B6C2FB4CF404E86D0301A102EBB99"/>
        <w:category>
          <w:name w:val="常规"/>
          <w:gallery w:val="placeholder"/>
        </w:category>
        <w:types>
          <w:type w:val="bbPlcHdr"/>
        </w:types>
        <w:behaviors>
          <w:behavior w:val="content"/>
        </w:behaviors>
        <w:guid w:val="{AE6A3C26-97ED-4E17-AD82-DDC214F2D864}"/>
      </w:docPartPr>
      <w:docPartBody>
        <w:p w:rsidR="008D62EF" w:rsidRDefault="008D62EF" w:rsidP="008D62EF">
          <w:pPr>
            <w:pStyle w:val="9A4B6C2FB4CF404E86D0301A102EBB99"/>
          </w:pPr>
          <w:r w:rsidRPr="00711F0E">
            <w:rPr>
              <w:rStyle w:val="placeholder1Char"/>
              <w:rFonts w:hint="eastAsia"/>
              <w:sz w:val="16"/>
              <w:szCs w:val="16"/>
            </w:rPr>
            <w:t>____</w:t>
          </w:r>
        </w:p>
      </w:docPartBody>
    </w:docPart>
    <w:docPart>
      <w:docPartPr>
        <w:name w:val="B89D443BD4D74B93BF41B085DAACDE6B"/>
        <w:category>
          <w:name w:val="常规"/>
          <w:gallery w:val="placeholder"/>
        </w:category>
        <w:types>
          <w:type w:val="bbPlcHdr"/>
        </w:types>
        <w:behaviors>
          <w:behavior w:val="content"/>
        </w:behaviors>
        <w:guid w:val="{71AACE03-34C9-4785-9262-84464A002DEC}"/>
      </w:docPartPr>
      <w:docPartBody>
        <w:p w:rsidR="008D62EF" w:rsidRDefault="008D62EF" w:rsidP="008D62EF">
          <w:pPr>
            <w:pStyle w:val="B89D443BD4D74B93BF41B085DAACDE6B"/>
          </w:pPr>
          <w:r w:rsidRPr="00711F0E">
            <w:rPr>
              <w:rStyle w:val="placeholder1Char"/>
              <w:rFonts w:hint="eastAsia"/>
              <w:sz w:val="16"/>
              <w:szCs w:val="16"/>
            </w:rPr>
            <w:t>____</w:t>
          </w:r>
        </w:p>
      </w:docPartBody>
    </w:docPart>
    <w:docPart>
      <w:docPartPr>
        <w:name w:val="0BAD967825724662931F42D4465A5ABA"/>
        <w:category>
          <w:name w:val="常规"/>
          <w:gallery w:val="placeholder"/>
        </w:category>
        <w:types>
          <w:type w:val="bbPlcHdr"/>
        </w:types>
        <w:behaviors>
          <w:behavior w:val="content"/>
        </w:behaviors>
        <w:guid w:val="{78540883-6AC6-4A15-BDA5-67ADDA5A9B58}"/>
      </w:docPartPr>
      <w:docPartBody>
        <w:p w:rsidR="008D62EF" w:rsidRDefault="008D62EF" w:rsidP="008D62EF">
          <w:pPr>
            <w:pStyle w:val="0BAD967825724662931F42D4465A5ABA"/>
          </w:pPr>
          <w:r w:rsidRPr="00711F0E">
            <w:rPr>
              <w:rStyle w:val="placeholder1Char"/>
              <w:rFonts w:hint="eastAsia"/>
              <w:sz w:val="16"/>
              <w:szCs w:val="16"/>
            </w:rPr>
            <w:t>____</w:t>
          </w:r>
        </w:p>
      </w:docPartBody>
    </w:docPart>
    <w:docPart>
      <w:docPartPr>
        <w:name w:val="8C14F723F7D94308A84203DF1B582199"/>
        <w:category>
          <w:name w:val="常规"/>
          <w:gallery w:val="placeholder"/>
        </w:category>
        <w:types>
          <w:type w:val="bbPlcHdr"/>
        </w:types>
        <w:behaviors>
          <w:behavior w:val="content"/>
        </w:behaviors>
        <w:guid w:val="{4B966C3A-1263-4208-9E90-FDF697BE4A9E}"/>
      </w:docPartPr>
      <w:docPartBody>
        <w:p w:rsidR="008D62EF" w:rsidRDefault="008D62EF" w:rsidP="008D62EF">
          <w:pPr>
            <w:pStyle w:val="8C14F723F7D94308A84203DF1B582199"/>
          </w:pPr>
          <w:r w:rsidRPr="00711F0E">
            <w:rPr>
              <w:rStyle w:val="placeholder1Char"/>
              <w:rFonts w:hint="eastAsia"/>
              <w:sz w:val="16"/>
              <w:szCs w:val="16"/>
            </w:rPr>
            <w:t>____</w:t>
          </w:r>
        </w:p>
      </w:docPartBody>
    </w:docPart>
    <w:docPart>
      <w:docPartPr>
        <w:name w:val="57B85DD4EDF942738153271D2D3F5AE6"/>
        <w:category>
          <w:name w:val="常规"/>
          <w:gallery w:val="placeholder"/>
        </w:category>
        <w:types>
          <w:type w:val="bbPlcHdr"/>
        </w:types>
        <w:behaviors>
          <w:behavior w:val="content"/>
        </w:behaviors>
        <w:guid w:val="{FDBBA0F4-D70D-4D48-AE16-A00164D80263}"/>
      </w:docPartPr>
      <w:docPartBody>
        <w:p w:rsidR="008D62EF" w:rsidRDefault="008D62EF" w:rsidP="008D62EF">
          <w:pPr>
            <w:pStyle w:val="57B85DD4EDF942738153271D2D3F5AE6"/>
          </w:pPr>
          <w:r w:rsidRPr="00711F0E">
            <w:rPr>
              <w:rStyle w:val="placeholder1Char"/>
              <w:rFonts w:hint="eastAsia"/>
              <w:sz w:val="16"/>
              <w:szCs w:val="16"/>
            </w:rPr>
            <w:t>____</w:t>
          </w:r>
        </w:p>
      </w:docPartBody>
    </w:docPart>
    <w:docPart>
      <w:docPartPr>
        <w:name w:val="6551221D72DC49EABCE377AE2B37D0F0"/>
        <w:category>
          <w:name w:val="常规"/>
          <w:gallery w:val="placeholder"/>
        </w:category>
        <w:types>
          <w:type w:val="bbPlcHdr"/>
        </w:types>
        <w:behaviors>
          <w:behavior w:val="content"/>
        </w:behaviors>
        <w:guid w:val="{021C05D7-CF0E-41E0-A70A-6850A0CD7C56}"/>
      </w:docPartPr>
      <w:docPartBody>
        <w:p w:rsidR="008D62EF" w:rsidRDefault="008D62EF" w:rsidP="008D62EF">
          <w:pPr>
            <w:pStyle w:val="6551221D72DC49EABCE377AE2B37D0F0"/>
          </w:pPr>
          <w:r w:rsidRPr="00711F0E">
            <w:rPr>
              <w:rStyle w:val="placeholder1Char"/>
              <w:rFonts w:hint="eastAsia"/>
              <w:sz w:val="16"/>
              <w:szCs w:val="16"/>
            </w:rPr>
            <w:t>____</w:t>
          </w:r>
        </w:p>
      </w:docPartBody>
    </w:docPart>
    <w:docPart>
      <w:docPartPr>
        <w:name w:val="63158734E06D4947ADF6CA85E6C05090"/>
        <w:category>
          <w:name w:val="常规"/>
          <w:gallery w:val="placeholder"/>
        </w:category>
        <w:types>
          <w:type w:val="bbPlcHdr"/>
        </w:types>
        <w:behaviors>
          <w:behavior w:val="content"/>
        </w:behaviors>
        <w:guid w:val="{98D398F8-CA6C-46D7-A3CB-767B90CED313}"/>
      </w:docPartPr>
      <w:docPartBody>
        <w:p w:rsidR="008D62EF" w:rsidRDefault="008D62EF" w:rsidP="008D62EF">
          <w:pPr>
            <w:pStyle w:val="63158734E06D4947ADF6CA85E6C05090"/>
          </w:pPr>
          <w:r w:rsidRPr="00711F0E">
            <w:rPr>
              <w:rStyle w:val="placeholder1Char"/>
              <w:rFonts w:hint="eastAsia"/>
              <w:sz w:val="16"/>
              <w:szCs w:val="16"/>
            </w:rPr>
            <w:t>____</w:t>
          </w:r>
        </w:p>
      </w:docPartBody>
    </w:docPart>
    <w:docPart>
      <w:docPartPr>
        <w:name w:val="41991536F18A41C8BE3CBD6B2F0EF4AB"/>
        <w:category>
          <w:name w:val="常规"/>
          <w:gallery w:val="placeholder"/>
        </w:category>
        <w:types>
          <w:type w:val="bbPlcHdr"/>
        </w:types>
        <w:behaviors>
          <w:behavior w:val="content"/>
        </w:behaviors>
        <w:guid w:val="{BC3BA833-AB35-4BDE-ABC5-A65231F64383}"/>
      </w:docPartPr>
      <w:docPartBody>
        <w:p w:rsidR="008D62EF" w:rsidRDefault="008D62EF" w:rsidP="008D62EF">
          <w:pPr>
            <w:pStyle w:val="41991536F18A41C8BE3CBD6B2F0EF4AB"/>
          </w:pPr>
          <w:r w:rsidRPr="00711F0E">
            <w:rPr>
              <w:rStyle w:val="placeholder1Char"/>
              <w:rFonts w:hint="eastAsia"/>
              <w:sz w:val="16"/>
              <w:szCs w:val="16"/>
            </w:rPr>
            <w:t>____</w:t>
          </w:r>
        </w:p>
      </w:docPartBody>
    </w:docPart>
    <w:docPart>
      <w:docPartPr>
        <w:name w:val="37DB2FF27F8D412DA30E216615E96C9E"/>
        <w:category>
          <w:name w:val="常规"/>
          <w:gallery w:val="placeholder"/>
        </w:category>
        <w:types>
          <w:type w:val="bbPlcHdr"/>
        </w:types>
        <w:behaviors>
          <w:behavior w:val="content"/>
        </w:behaviors>
        <w:guid w:val="{85A1467F-8A38-4CFF-8DAB-60681A32B0E3}"/>
      </w:docPartPr>
      <w:docPartBody>
        <w:p w:rsidR="008D62EF" w:rsidRDefault="008D62EF" w:rsidP="008D62EF">
          <w:pPr>
            <w:pStyle w:val="37DB2FF27F8D412DA30E216615E96C9E"/>
          </w:pPr>
          <w:r w:rsidRPr="00711F0E">
            <w:rPr>
              <w:rStyle w:val="placeholder1Char"/>
              <w:rFonts w:hint="eastAsia"/>
              <w:sz w:val="16"/>
              <w:szCs w:val="16"/>
            </w:rPr>
            <w:t>____</w:t>
          </w:r>
        </w:p>
      </w:docPartBody>
    </w:docPart>
    <w:docPart>
      <w:docPartPr>
        <w:name w:val="C54A9BE362FB48AEBEFB93ECB919FD11"/>
        <w:category>
          <w:name w:val="常规"/>
          <w:gallery w:val="placeholder"/>
        </w:category>
        <w:types>
          <w:type w:val="bbPlcHdr"/>
        </w:types>
        <w:behaviors>
          <w:behavior w:val="content"/>
        </w:behaviors>
        <w:guid w:val="{BE280ABC-8E9A-4BD0-99F9-A9BB2DC0D3EF}"/>
      </w:docPartPr>
      <w:docPartBody>
        <w:p w:rsidR="008D62EF" w:rsidRDefault="008D62EF" w:rsidP="008D62EF">
          <w:pPr>
            <w:pStyle w:val="C54A9BE362FB48AEBEFB93ECB919FD11"/>
          </w:pPr>
          <w:r w:rsidRPr="00711F0E">
            <w:rPr>
              <w:rStyle w:val="placeholder1Char"/>
              <w:rFonts w:hint="eastAsia"/>
              <w:sz w:val="16"/>
              <w:szCs w:val="16"/>
            </w:rPr>
            <w:t>____</w:t>
          </w:r>
        </w:p>
      </w:docPartBody>
    </w:docPart>
    <w:docPart>
      <w:docPartPr>
        <w:name w:val="8134A94B855D41E8AD889B5E461C5C5F"/>
        <w:category>
          <w:name w:val="常规"/>
          <w:gallery w:val="placeholder"/>
        </w:category>
        <w:types>
          <w:type w:val="bbPlcHdr"/>
        </w:types>
        <w:behaviors>
          <w:behavior w:val="content"/>
        </w:behaviors>
        <w:guid w:val="{E7FACA43-0ADB-4CC2-AAA2-0FCC56892A99}"/>
      </w:docPartPr>
      <w:docPartBody>
        <w:p w:rsidR="008D62EF" w:rsidRDefault="008D62EF" w:rsidP="008D62EF">
          <w:pPr>
            <w:pStyle w:val="8134A94B855D41E8AD889B5E461C5C5F"/>
          </w:pPr>
          <w:r w:rsidRPr="00711F0E">
            <w:rPr>
              <w:rStyle w:val="placeholder1Char"/>
              <w:rFonts w:hint="eastAsia"/>
              <w:sz w:val="16"/>
              <w:szCs w:val="16"/>
            </w:rPr>
            <w:t>____</w:t>
          </w:r>
        </w:p>
      </w:docPartBody>
    </w:docPart>
    <w:docPart>
      <w:docPartPr>
        <w:name w:val="11B990F96A874A55AC3BFBEF5170D3FE"/>
        <w:category>
          <w:name w:val="常规"/>
          <w:gallery w:val="placeholder"/>
        </w:category>
        <w:types>
          <w:type w:val="bbPlcHdr"/>
        </w:types>
        <w:behaviors>
          <w:behavior w:val="content"/>
        </w:behaviors>
        <w:guid w:val="{BF81544B-EBD0-458C-959B-3B4D701AACD7}"/>
      </w:docPartPr>
      <w:docPartBody>
        <w:p w:rsidR="008D62EF" w:rsidRDefault="008D62EF" w:rsidP="008D62EF">
          <w:pPr>
            <w:pStyle w:val="11B990F96A874A55AC3BFBEF5170D3FE"/>
          </w:pPr>
          <w:r w:rsidRPr="00711F0E">
            <w:rPr>
              <w:rStyle w:val="placeholder1Char"/>
              <w:rFonts w:hint="eastAsia"/>
              <w:sz w:val="16"/>
              <w:szCs w:val="16"/>
            </w:rPr>
            <w:t>____</w:t>
          </w:r>
        </w:p>
      </w:docPartBody>
    </w:docPart>
    <w:docPart>
      <w:docPartPr>
        <w:name w:val="23BEF85D107B498CAEE3245134187922"/>
        <w:category>
          <w:name w:val="常规"/>
          <w:gallery w:val="placeholder"/>
        </w:category>
        <w:types>
          <w:type w:val="bbPlcHdr"/>
        </w:types>
        <w:behaviors>
          <w:behavior w:val="content"/>
        </w:behaviors>
        <w:guid w:val="{621B841C-562A-488F-B0FA-B3F9C12F0C97}"/>
      </w:docPartPr>
      <w:docPartBody>
        <w:p w:rsidR="008D62EF" w:rsidRDefault="008D62EF" w:rsidP="008D62EF">
          <w:pPr>
            <w:pStyle w:val="23BEF85D107B498CAEE3245134187922"/>
          </w:pPr>
          <w:r w:rsidRPr="00711F0E">
            <w:rPr>
              <w:rStyle w:val="placeholder1Char"/>
              <w:rFonts w:hint="eastAsia"/>
              <w:sz w:val="16"/>
              <w:szCs w:val="16"/>
            </w:rPr>
            <w:t>____</w:t>
          </w:r>
        </w:p>
      </w:docPartBody>
    </w:docPart>
    <w:docPart>
      <w:docPartPr>
        <w:name w:val="3F80440B3CAF448E8F3D41CC90E71729"/>
        <w:category>
          <w:name w:val="常规"/>
          <w:gallery w:val="placeholder"/>
        </w:category>
        <w:types>
          <w:type w:val="bbPlcHdr"/>
        </w:types>
        <w:behaviors>
          <w:behavior w:val="content"/>
        </w:behaviors>
        <w:guid w:val="{924AF2D9-4273-40C6-B89A-36367E027B4C}"/>
      </w:docPartPr>
      <w:docPartBody>
        <w:p w:rsidR="008D62EF" w:rsidRDefault="008D62EF" w:rsidP="008D62EF">
          <w:pPr>
            <w:pStyle w:val="3F80440B3CAF448E8F3D41CC90E71729"/>
          </w:pPr>
          <w:r w:rsidRPr="00711F0E">
            <w:rPr>
              <w:rStyle w:val="placeholder1Char"/>
              <w:rFonts w:hint="eastAsia"/>
              <w:sz w:val="16"/>
              <w:szCs w:val="16"/>
            </w:rPr>
            <w:t>____</w:t>
          </w:r>
        </w:p>
      </w:docPartBody>
    </w:docPart>
    <w:docPart>
      <w:docPartPr>
        <w:name w:val="491112ED4A474165838A340C82A18EC3"/>
        <w:category>
          <w:name w:val="常规"/>
          <w:gallery w:val="placeholder"/>
        </w:category>
        <w:types>
          <w:type w:val="bbPlcHdr"/>
        </w:types>
        <w:behaviors>
          <w:behavior w:val="content"/>
        </w:behaviors>
        <w:guid w:val="{948F8363-EE8B-4157-B2A8-0D1FA06C118D}"/>
      </w:docPartPr>
      <w:docPartBody>
        <w:p w:rsidR="008D62EF" w:rsidRDefault="008D62EF" w:rsidP="008D62EF">
          <w:pPr>
            <w:pStyle w:val="491112ED4A474165838A340C82A18EC3"/>
          </w:pPr>
          <w:r w:rsidRPr="00711F0E">
            <w:rPr>
              <w:rStyle w:val="placeholder1Char"/>
              <w:rFonts w:hint="eastAsia"/>
              <w:sz w:val="16"/>
              <w:szCs w:val="16"/>
            </w:rPr>
            <w:t>____</w:t>
          </w:r>
        </w:p>
      </w:docPartBody>
    </w:docPart>
    <w:docPart>
      <w:docPartPr>
        <w:name w:val="4C7662F1A2DC469C9B9503BB537E8EAA"/>
        <w:category>
          <w:name w:val="常规"/>
          <w:gallery w:val="placeholder"/>
        </w:category>
        <w:types>
          <w:type w:val="bbPlcHdr"/>
        </w:types>
        <w:behaviors>
          <w:behavior w:val="content"/>
        </w:behaviors>
        <w:guid w:val="{00A40AC2-EA20-40EE-BD0F-1276243D3CEE}"/>
      </w:docPartPr>
      <w:docPartBody>
        <w:p w:rsidR="008D62EF" w:rsidRDefault="008D62EF" w:rsidP="008D62EF">
          <w:pPr>
            <w:pStyle w:val="4C7662F1A2DC469C9B9503BB537E8EAA"/>
          </w:pPr>
          <w:r w:rsidRPr="00711F0E">
            <w:rPr>
              <w:rStyle w:val="placeholder1Char"/>
              <w:rFonts w:hint="eastAsia"/>
              <w:sz w:val="16"/>
              <w:szCs w:val="16"/>
            </w:rPr>
            <w:t>____</w:t>
          </w:r>
        </w:p>
      </w:docPartBody>
    </w:docPart>
    <w:docPart>
      <w:docPartPr>
        <w:name w:val="7A7EE9868D21421FA7248AB89B321B65"/>
        <w:category>
          <w:name w:val="常规"/>
          <w:gallery w:val="placeholder"/>
        </w:category>
        <w:types>
          <w:type w:val="bbPlcHdr"/>
        </w:types>
        <w:behaviors>
          <w:behavior w:val="content"/>
        </w:behaviors>
        <w:guid w:val="{D41FB14D-546D-4B95-95CF-02DA6D57DFBE}"/>
      </w:docPartPr>
      <w:docPartBody>
        <w:p w:rsidR="008D62EF" w:rsidRDefault="008D62EF" w:rsidP="008D62EF">
          <w:pPr>
            <w:pStyle w:val="7A7EE9868D21421FA7248AB89B321B65"/>
          </w:pPr>
          <w:r w:rsidRPr="00711F0E">
            <w:rPr>
              <w:rStyle w:val="placeholder1Char"/>
              <w:rFonts w:hint="eastAsia"/>
              <w:sz w:val="16"/>
              <w:szCs w:val="16"/>
            </w:rPr>
            <w:t>____</w:t>
          </w:r>
        </w:p>
      </w:docPartBody>
    </w:docPart>
    <w:docPart>
      <w:docPartPr>
        <w:name w:val="FA6DA8DCFA004C4EBFC85229E7BDAA61"/>
        <w:category>
          <w:name w:val="常规"/>
          <w:gallery w:val="placeholder"/>
        </w:category>
        <w:types>
          <w:type w:val="bbPlcHdr"/>
        </w:types>
        <w:behaviors>
          <w:behavior w:val="content"/>
        </w:behaviors>
        <w:guid w:val="{6EF68EC8-57A3-45C4-B3EE-1BA3C8AFEDC0}"/>
      </w:docPartPr>
      <w:docPartBody>
        <w:p w:rsidR="008D62EF" w:rsidRDefault="008D62EF" w:rsidP="008D62EF">
          <w:pPr>
            <w:pStyle w:val="FA6DA8DCFA004C4EBFC85229E7BDAA61"/>
          </w:pPr>
          <w:r w:rsidRPr="00711F0E">
            <w:rPr>
              <w:rStyle w:val="placeholder1Char"/>
              <w:rFonts w:hint="eastAsia"/>
              <w:sz w:val="16"/>
              <w:szCs w:val="16"/>
            </w:rPr>
            <w:t>____</w:t>
          </w:r>
        </w:p>
      </w:docPartBody>
    </w:docPart>
    <w:docPart>
      <w:docPartPr>
        <w:name w:val="9FB869D172F544A091CC69A84B365307"/>
        <w:category>
          <w:name w:val="常规"/>
          <w:gallery w:val="placeholder"/>
        </w:category>
        <w:types>
          <w:type w:val="bbPlcHdr"/>
        </w:types>
        <w:behaviors>
          <w:behavior w:val="content"/>
        </w:behaviors>
        <w:guid w:val="{A52E3A11-E93F-4174-943F-15F28BF0BB44}"/>
      </w:docPartPr>
      <w:docPartBody>
        <w:p w:rsidR="008D62EF" w:rsidRDefault="008D62EF" w:rsidP="008D62EF">
          <w:pPr>
            <w:pStyle w:val="9FB869D172F544A091CC69A84B365307"/>
          </w:pPr>
          <w:r w:rsidRPr="00711F0E">
            <w:rPr>
              <w:rStyle w:val="placeholder1Char"/>
              <w:rFonts w:hint="eastAsia"/>
              <w:sz w:val="16"/>
              <w:szCs w:val="16"/>
            </w:rPr>
            <w:t>____</w:t>
          </w:r>
        </w:p>
      </w:docPartBody>
    </w:docPart>
    <w:docPart>
      <w:docPartPr>
        <w:name w:val="50818C4DB19548EAABB8C047745207B1"/>
        <w:category>
          <w:name w:val="常规"/>
          <w:gallery w:val="placeholder"/>
        </w:category>
        <w:types>
          <w:type w:val="bbPlcHdr"/>
        </w:types>
        <w:behaviors>
          <w:behavior w:val="content"/>
        </w:behaviors>
        <w:guid w:val="{4F54B88C-4381-4A04-BD1D-CF021B54B50E}"/>
      </w:docPartPr>
      <w:docPartBody>
        <w:p w:rsidR="008D62EF" w:rsidRDefault="008D62EF" w:rsidP="008D62EF">
          <w:pPr>
            <w:pStyle w:val="50818C4DB19548EAABB8C047745207B1"/>
          </w:pPr>
          <w:r w:rsidRPr="00711F0E">
            <w:rPr>
              <w:rStyle w:val="placeholder1Char"/>
              <w:rFonts w:hint="eastAsia"/>
              <w:sz w:val="16"/>
              <w:szCs w:val="16"/>
            </w:rPr>
            <w:t>____</w:t>
          </w:r>
        </w:p>
      </w:docPartBody>
    </w:docPart>
    <w:docPart>
      <w:docPartPr>
        <w:name w:val="33B459258E4D47B18DE0CC42CFF194E7"/>
        <w:category>
          <w:name w:val="常规"/>
          <w:gallery w:val="placeholder"/>
        </w:category>
        <w:types>
          <w:type w:val="bbPlcHdr"/>
        </w:types>
        <w:behaviors>
          <w:behavior w:val="content"/>
        </w:behaviors>
        <w:guid w:val="{27A39209-E147-45CD-ADB9-9477258C2F17}"/>
      </w:docPartPr>
      <w:docPartBody>
        <w:p w:rsidR="008D62EF" w:rsidRDefault="008D62EF" w:rsidP="008D62EF">
          <w:pPr>
            <w:pStyle w:val="33B459258E4D47B18DE0CC42CFF194E7"/>
          </w:pPr>
          <w:r w:rsidRPr="00711F0E">
            <w:rPr>
              <w:rStyle w:val="placeholder1Char"/>
              <w:rFonts w:hint="eastAsia"/>
              <w:sz w:val="16"/>
              <w:szCs w:val="16"/>
            </w:rPr>
            <w:t>____</w:t>
          </w:r>
        </w:p>
      </w:docPartBody>
    </w:docPart>
    <w:docPart>
      <w:docPartPr>
        <w:name w:val="181D41E5EC454BA7B2C2D912D5154766"/>
        <w:category>
          <w:name w:val="常规"/>
          <w:gallery w:val="placeholder"/>
        </w:category>
        <w:types>
          <w:type w:val="bbPlcHdr"/>
        </w:types>
        <w:behaviors>
          <w:behavior w:val="content"/>
        </w:behaviors>
        <w:guid w:val="{21AB4BDE-7E12-4F1E-B806-3A1FAF3705EA}"/>
      </w:docPartPr>
      <w:docPartBody>
        <w:p w:rsidR="008D62EF" w:rsidRDefault="008D62EF" w:rsidP="008D62EF">
          <w:pPr>
            <w:pStyle w:val="181D41E5EC454BA7B2C2D912D5154766"/>
          </w:pPr>
          <w:r w:rsidRPr="00711F0E">
            <w:rPr>
              <w:rStyle w:val="placeholder1Char"/>
              <w:rFonts w:hint="eastAsia"/>
              <w:sz w:val="16"/>
              <w:szCs w:val="16"/>
            </w:rPr>
            <w:t>____</w:t>
          </w:r>
        </w:p>
      </w:docPartBody>
    </w:docPart>
    <w:docPart>
      <w:docPartPr>
        <w:name w:val="0259744AF8174C6D9D89B7FE35420883"/>
        <w:category>
          <w:name w:val="常规"/>
          <w:gallery w:val="placeholder"/>
        </w:category>
        <w:types>
          <w:type w:val="bbPlcHdr"/>
        </w:types>
        <w:behaviors>
          <w:behavior w:val="content"/>
        </w:behaviors>
        <w:guid w:val="{D1FB7A92-3079-43C0-B02B-DD4B0D2457FC}"/>
      </w:docPartPr>
      <w:docPartBody>
        <w:p w:rsidR="008D62EF" w:rsidRDefault="008D62EF" w:rsidP="008D62EF">
          <w:pPr>
            <w:pStyle w:val="0259744AF8174C6D9D89B7FE35420883"/>
          </w:pPr>
          <w:r w:rsidRPr="00711F0E">
            <w:rPr>
              <w:rStyle w:val="placeholder1Char"/>
              <w:rFonts w:hint="eastAsia"/>
              <w:sz w:val="16"/>
              <w:szCs w:val="16"/>
            </w:rPr>
            <w:t>____</w:t>
          </w:r>
        </w:p>
      </w:docPartBody>
    </w:docPart>
    <w:docPart>
      <w:docPartPr>
        <w:name w:val="1E3B5B6271AD4FA7B03CA705DE126493"/>
        <w:category>
          <w:name w:val="常规"/>
          <w:gallery w:val="placeholder"/>
        </w:category>
        <w:types>
          <w:type w:val="bbPlcHdr"/>
        </w:types>
        <w:behaviors>
          <w:behavior w:val="content"/>
        </w:behaviors>
        <w:guid w:val="{F2B29B80-2E93-44D8-B342-03001C55EA5E}"/>
      </w:docPartPr>
      <w:docPartBody>
        <w:p w:rsidR="008D62EF" w:rsidRDefault="008D62EF" w:rsidP="008D62EF">
          <w:pPr>
            <w:pStyle w:val="1E3B5B6271AD4FA7B03CA705DE126493"/>
          </w:pPr>
          <w:r w:rsidRPr="00711F0E">
            <w:rPr>
              <w:rStyle w:val="placeholder1Char"/>
              <w:rFonts w:hint="eastAsia"/>
              <w:sz w:val="16"/>
              <w:szCs w:val="16"/>
            </w:rPr>
            <w:t>____</w:t>
          </w:r>
        </w:p>
      </w:docPartBody>
    </w:docPart>
    <w:docPart>
      <w:docPartPr>
        <w:name w:val="AA2CADCD292743F3AFA79D5EB577A582"/>
        <w:category>
          <w:name w:val="常规"/>
          <w:gallery w:val="placeholder"/>
        </w:category>
        <w:types>
          <w:type w:val="bbPlcHdr"/>
        </w:types>
        <w:behaviors>
          <w:behavior w:val="content"/>
        </w:behaviors>
        <w:guid w:val="{33D6208B-FFED-452B-9D4E-42B8BAD0EB86}"/>
      </w:docPartPr>
      <w:docPartBody>
        <w:p w:rsidR="008D62EF" w:rsidRDefault="008D62EF" w:rsidP="008D62EF">
          <w:pPr>
            <w:pStyle w:val="AA2CADCD292743F3AFA79D5EB577A582"/>
          </w:pPr>
          <w:r w:rsidRPr="00711F0E">
            <w:rPr>
              <w:rStyle w:val="placeholder1Char"/>
              <w:rFonts w:hint="eastAsia"/>
              <w:sz w:val="16"/>
              <w:szCs w:val="16"/>
            </w:rPr>
            <w:t>____</w:t>
          </w:r>
        </w:p>
      </w:docPartBody>
    </w:docPart>
    <w:docPart>
      <w:docPartPr>
        <w:name w:val="4AED7354B2AC43DFABE3323949823171"/>
        <w:category>
          <w:name w:val="常规"/>
          <w:gallery w:val="placeholder"/>
        </w:category>
        <w:types>
          <w:type w:val="bbPlcHdr"/>
        </w:types>
        <w:behaviors>
          <w:behavior w:val="content"/>
        </w:behaviors>
        <w:guid w:val="{DDEBB979-1A22-4270-B324-73BA57A59932}"/>
      </w:docPartPr>
      <w:docPartBody>
        <w:p w:rsidR="008D62EF" w:rsidRDefault="008D62EF" w:rsidP="008D62EF">
          <w:pPr>
            <w:pStyle w:val="4AED7354B2AC43DFABE3323949823171"/>
          </w:pPr>
          <w:r w:rsidRPr="00711F0E">
            <w:rPr>
              <w:rStyle w:val="placeholder1Char"/>
              <w:rFonts w:hint="eastAsia"/>
              <w:sz w:val="16"/>
              <w:szCs w:val="16"/>
            </w:rPr>
            <w:t>____</w:t>
          </w:r>
        </w:p>
      </w:docPartBody>
    </w:docPart>
    <w:docPart>
      <w:docPartPr>
        <w:name w:val="8CD7653468B846EEA4EA7CF281B6AF5C"/>
        <w:category>
          <w:name w:val="常规"/>
          <w:gallery w:val="placeholder"/>
        </w:category>
        <w:types>
          <w:type w:val="bbPlcHdr"/>
        </w:types>
        <w:behaviors>
          <w:behavior w:val="content"/>
        </w:behaviors>
        <w:guid w:val="{57250591-EF9B-4EA7-AA52-C999322E304D}"/>
      </w:docPartPr>
      <w:docPartBody>
        <w:p w:rsidR="008D62EF" w:rsidRDefault="008D62EF" w:rsidP="008D62EF">
          <w:pPr>
            <w:pStyle w:val="8CD7653468B846EEA4EA7CF281B6AF5C"/>
          </w:pPr>
          <w:r w:rsidRPr="00711F0E">
            <w:rPr>
              <w:rStyle w:val="placeholder1Char"/>
              <w:rFonts w:hint="eastAsia"/>
              <w:sz w:val="16"/>
              <w:szCs w:val="16"/>
            </w:rPr>
            <w:t>____</w:t>
          </w:r>
        </w:p>
      </w:docPartBody>
    </w:docPart>
    <w:docPart>
      <w:docPartPr>
        <w:name w:val="25FFF75C6EB94CCF81C3101265205D1E"/>
        <w:category>
          <w:name w:val="常规"/>
          <w:gallery w:val="placeholder"/>
        </w:category>
        <w:types>
          <w:type w:val="bbPlcHdr"/>
        </w:types>
        <w:behaviors>
          <w:behavior w:val="content"/>
        </w:behaviors>
        <w:guid w:val="{7885AB0B-63FA-454E-AC44-8BE24D8EAB63}"/>
      </w:docPartPr>
      <w:docPartBody>
        <w:p w:rsidR="008D62EF" w:rsidRDefault="008D62EF" w:rsidP="008D62EF">
          <w:pPr>
            <w:pStyle w:val="25FFF75C6EB94CCF81C3101265205D1E"/>
          </w:pPr>
          <w:r w:rsidRPr="00711F0E">
            <w:rPr>
              <w:rStyle w:val="placeholder1Char"/>
              <w:rFonts w:hint="eastAsia"/>
              <w:sz w:val="16"/>
              <w:szCs w:val="16"/>
            </w:rPr>
            <w:t>____</w:t>
          </w:r>
        </w:p>
      </w:docPartBody>
    </w:docPart>
    <w:docPart>
      <w:docPartPr>
        <w:name w:val="68D1FD4D629446BB9F04DBAB0E847DD5"/>
        <w:category>
          <w:name w:val="常规"/>
          <w:gallery w:val="placeholder"/>
        </w:category>
        <w:types>
          <w:type w:val="bbPlcHdr"/>
        </w:types>
        <w:behaviors>
          <w:behavior w:val="content"/>
        </w:behaviors>
        <w:guid w:val="{466B743E-DDE8-46EE-9783-1F55434D1DE5}"/>
      </w:docPartPr>
      <w:docPartBody>
        <w:p w:rsidR="008D62EF" w:rsidRDefault="008D62EF" w:rsidP="008D62EF">
          <w:pPr>
            <w:pStyle w:val="68D1FD4D629446BB9F04DBAB0E847DD5"/>
          </w:pPr>
          <w:r w:rsidRPr="00711F0E">
            <w:rPr>
              <w:rStyle w:val="placeholder1Char"/>
              <w:rFonts w:hint="eastAsia"/>
              <w:sz w:val="16"/>
              <w:szCs w:val="16"/>
            </w:rPr>
            <w:t>____</w:t>
          </w:r>
        </w:p>
      </w:docPartBody>
    </w:docPart>
    <w:docPart>
      <w:docPartPr>
        <w:name w:val="E2333570DF3C4CA380AEFEBB3EBCEDC7"/>
        <w:category>
          <w:name w:val="常规"/>
          <w:gallery w:val="placeholder"/>
        </w:category>
        <w:types>
          <w:type w:val="bbPlcHdr"/>
        </w:types>
        <w:behaviors>
          <w:behavior w:val="content"/>
        </w:behaviors>
        <w:guid w:val="{14477376-8E6C-49D2-AAF1-4683EB65E160}"/>
      </w:docPartPr>
      <w:docPartBody>
        <w:p w:rsidR="008D62EF" w:rsidRDefault="008D62EF" w:rsidP="008D62EF">
          <w:pPr>
            <w:pStyle w:val="E2333570DF3C4CA380AEFEBB3EBCEDC7"/>
          </w:pPr>
          <w:r w:rsidRPr="00711F0E">
            <w:rPr>
              <w:rStyle w:val="placeholder1Char"/>
              <w:rFonts w:hint="eastAsia"/>
              <w:sz w:val="16"/>
              <w:szCs w:val="16"/>
            </w:rPr>
            <w:t>____</w:t>
          </w:r>
        </w:p>
      </w:docPartBody>
    </w:docPart>
    <w:docPart>
      <w:docPartPr>
        <w:name w:val="F06EE9F8A47147B88DE7DCB47216AA83"/>
        <w:category>
          <w:name w:val="常规"/>
          <w:gallery w:val="placeholder"/>
        </w:category>
        <w:types>
          <w:type w:val="bbPlcHdr"/>
        </w:types>
        <w:behaviors>
          <w:behavior w:val="content"/>
        </w:behaviors>
        <w:guid w:val="{2856F639-FF37-445F-AD56-8BE338FA5B2E}"/>
      </w:docPartPr>
      <w:docPartBody>
        <w:p w:rsidR="008D62EF" w:rsidRDefault="008D62EF" w:rsidP="008D62EF">
          <w:pPr>
            <w:pStyle w:val="F06EE9F8A47147B88DE7DCB47216AA83"/>
          </w:pPr>
          <w:r w:rsidRPr="00711F0E">
            <w:rPr>
              <w:rStyle w:val="placeholder1Char"/>
              <w:rFonts w:hint="eastAsia"/>
              <w:sz w:val="16"/>
              <w:szCs w:val="16"/>
            </w:rPr>
            <w:t>____</w:t>
          </w:r>
        </w:p>
      </w:docPartBody>
    </w:docPart>
    <w:docPart>
      <w:docPartPr>
        <w:name w:val="BD2EC8A84F21413C93270D78FF96F765"/>
        <w:category>
          <w:name w:val="常规"/>
          <w:gallery w:val="placeholder"/>
        </w:category>
        <w:types>
          <w:type w:val="bbPlcHdr"/>
        </w:types>
        <w:behaviors>
          <w:behavior w:val="content"/>
        </w:behaviors>
        <w:guid w:val="{01405F82-B28F-4055-913F-E2872D2087BB}"/>
      </w:docPartPr>
      <w:docPartBody>
        <w:p w:rsidR="008D62EF" w:rsidRDefault="008D62EF" w:rsidP="008D62EF">
          <w:pPr>
            <w:pStyle w:val="BD2EC8A84F21413C93270D78FF96F765"/>
          </w:pPr>
          <w:r w:rsidRPr="00711F0E">
            <w:rPr>
              <w:rStyle w:val="placeholder1Char"/>
              <w:rFonts w:hint="eastAsia"/>
              <w:sz w:val="16"/>
              <w:szCs w:val="16"/>
            </w:rPr>
            <w:t>____</w:t>
          </w:r>
        </w:p>
      </w:docPartBody>
    </w:docPart>
    <w:docPart>
      <w:docPartPr>
        <w:name w:val="5528D5FA894641A5ACD9FBE3E2910D90"/>
        <w:category>
          <w:name w:val="常规"/>
          <w:gallery w:val="placeholder"/>
        </w:category>
        <w:types>
          <w:type w:val="bbPlcHdr"/>
        </w:types>
        <w:behaviors>
          <w:behavior w:val="content"/>
        </w:behaviors>
        <w:guid w:val="{9BEF4715-F63F-4B50-86AE-76D82FEB1D12}"/>
      </w:docPartPr>
      <w:docPartBody>
        <w:p w:rsidR="008D62EF" w:rsidRDefault="008D62EF" w:rsidP="008D62EF">
          <w:pPr>
            <w:pStyle w:val="5528D5FA894641A5ACD9FBE3E2910D90"/>
          </w:pPr>
          <w:r w:rsidRPr="00711F0E">
            <w:rPr>
              <w:rStyle w:val="placeholder1Char"/>
              <w:rFonts w:hint="eastAsia"/>
              <w:sz w:val="16"/>
              <w:szCs w:val="16"/>
            </w:rPr>
            <w:t>____</w:t>
          </w:r>
        </w:p>
      </w:docPartBody>
    </w:docPart>
    <w:docPart>
      <w:docPartPr>
        <w:name w:val="2A78EF38972E46A483BAC5468E50C91F"/>
        <w:category>
          <w:name w:val="常规"/>
          <w:gallery w:val="placeholder"/>
        </w:category>
        <w:types>
          <w:type w:val="bbPlcHdr"/>
        </w:types>
        <w:behaviors>
          <w:behavior w:val="content"/>
        </w:behaviors>
        <w:guid w:val="{383F0BDD-8F6A-4246-9FEB-0F210A277D70}"/>
      </w:docPartPr>
      <w:docPartBody>
        <w:p w:rsidR="008D62EF" w:rsidRDefault="008D62EF" w:rsidP="008D62EF">
          <w:pPr>
            <w:pStyle w:val="2A78EF38972E46A483BAC5468E50C91F"/>
          </w:pPr>
          <w:r w:rsidRPr="00711F0E">
            <w:rPr>
              <w:rStyle w:val="placeholder1Char"/>
              <w:rFonts w:hint="eastAsia"/>
              <w:sz w:val="16"/>
              <w:szCs w:val="16"/>
            </w:rPr>
            <w:t>____</w:t>
          </w:r>
        </w:p>
      </w:docPartBody>
    </w:docPart>
    <w:docPart>
      <w:docPartPr>
        <w:name w:val="15A75640301B4FA18DF7ECF660E9B46E"/>
        <w:category>
          <w:name w:val="常规"/>
          <w:gallery w:val="placeholder"/>
        </w:category>
        <w:types>
          <w:type w:val="bbPlcHdr"/>
        </w:types>
        <w:behaviors>
          <w:behavior w:val="content"/>
        </w:behaviors>
        <w:guid w:val="{45377469-6989-4CB7-B13E-C361D6418A14}"/>
      </w:docPartPr>
      <w:docPartBody>
        <w:p w:rsidR="008D62EF" w:rsidRDefault="008D62EF" w:rsidP="008D62EF">
          <w:pPr>
            <w:pStyle w:val="15A75640301B4FA18DF7ECF660E9B46E"/>
          </w:pPr>
          <w:r w:rsidRPr="00711F0E">
            <w:rPr>
              <w:rStyle w:val="placeholder1Char"/>
              <w:rFonts w:hint="eastAsia"/>
              <w:sz w:val="16"/>
              <w:szCs w:val="16"/>
            </w:rPr>
            <w:t>____</w:t>
          </w:r>
        </w:p>
      </w:docPartBody>
    </w:docPart>
    <w:docPart>
      <w:docPartPr>
        <w:name w:val="25BF308F6C364A3589461259693F369C"/>
        <w:category>
          <w:name w:val="常规"/>
          <w:gallery w:val="placeholder"/>
        </w:category>
        <w:types>
          <w:type w:val="bbPlcHdr"/>
        </w:types>
        <w:behaviors>
          <w:behavior w:val="content"/>
        </w:behaviors>
        <w:guid w:val="{954D39B3-72DC-4A6C-A2AE-07A294373AD9}"/>
      </w:docPartPr>
      <w:docPartBody>
        <w:p w:rsidR="008D62EF" w:rsidRDefault="008D62EF" w:rsidP="008D62EF">
          <w:pPr>
            <w:pStyle w:val="25BF308F6C364A3589461259693F369C"/>
          </w:pPr>
          <w:r w:rsidRPr="00711F0E">
            <w:rPr>
              <w:rStyle w:val="placeholder1Char"/>
              <w:rFonts w:hint="eastAsia"/>
              <w:sz w:val="16"/>
              <w:szCs w:val="16"/>
            </w:rPr>
            <w:t>____</w:t>
          </w:r>
        </w:p>
      </w:docPartBody>
    </w:docPart>
    <w:docPart>
      <w:docPartPr>
        <w:name w:val="37D64C0AC0804ABA880A8CA56F7966C2"/>
        <w:category>
          <w:name w:val="常规"/>
          <w:gallery w:val="placeholder"/>
        </w:category>
        <w:types>
          <w:type w:val="bbPlcHdr"/>
        </w:types>
        <w:behaviors>
          <w:behavior w:val="content"/>
        </w:behaviors>
        <w:guid w:val="{EFA52BD1-4316-40F5-9943-3171E0099204}"/>
      </w:docPartPr>
      <w:docPartBody>
        <w:p w:rsidR="008D62EF" w:rsidRDefault="008D62EF" w:rsidP="008D62EF">
          <w:pPr>
            <w:pStyle w:val="37D64C0AC0804ABA880A8CA56F7966C2"/>
          </w:pPr>
          <w:r w:rsidRPr="00711F0E">
            <w:rPr>
              <w:rStyle w:val="placeholder1Char"/>
              <w:rFonts w:hint="eastAsia"/>
              <w:sz w:val="16"/>
              <w:szCs w:val="16"/>
            </w:rPr>
            <w:t>____</w:t>
          </w:r>
        </w:p>
      </w:docPartBody>
    </w:docPart>
    <w:docPart>
      <w:docPartPr>
        <w:name w:val="DAB2BD81D656441D876BB0A2D98E7542"/>
        <w:category>
          <w:name w:val="常规"/>
          <w:gallery w:val="placeholder"/>
        </w:category>
        <w:types>
          <w:type w:val="bbPlcHdr"/>
        </w:types>
        <w:behaviors>
          <w:behavior w:val="content"/>
        </w:behaviors>
        <w:guid w:val="{6503A33D-0E34-4B2F-BBCB-9B78119A3BD3}"/>
      </w:docPartPr>
      <w:docPartBody>
        <w:p w:rsidR="008D62EF" w:rsidRDefault="008D62EF" w:rsidP="008D62EF">
          <w:pPr>
            <w:pStyle w:val="DAB2BD81D656441D876BB0A2D98E7542"/>
          </w:pPr>
          <w:r w:rsidRPr="00711F0E">
            <w:rPr>
              <w:rStyle w:val="placeholder1Char"/>
              <w:rFonts w:hint="eastAsia"/>
              <w:sz w:val="16"/>
              <w:szCs w:val="16"/>
            </w:rPr>
            <w:t>____</w:t>
          </w:r>
        </w:p>
      </w:docPartBody>
    </w:docPart>
    <w:docPart>
      <w:docPartPr>
        <w:name w:val="C1ECD46685004FB39F174068EE9708B8"/>
        <w:category>
          <w:name w:val="常规"/>
          <w:gallery w:val="placeholder"/>
        </w:category>
        <w:types>
          <w:type w:val="bbPlcHdr"/>
        </w:types>
        <w:behaviors>
          <w:behavior w:val="content"/>
        </w:behaviors>
        <w:guid w:val="{78B9FA31-8FB9-43B7-9119-1D2515F8CCF0}"/>
      </w:docPartPr>
      <w:docPartBody>
        <w:p w:rsidR="008D62EF" w:rsidRDefault="008D62EF" w:rsidP="008D62EF">
          <w:pPr>
            <w:pStyle w:val="C1ECD46685004FB39F174068EE9708B8"/>
          </w:pPr>
          <w:r w:rsidRPr="00711F0E">
            <w:rPr>
              <w:rStyle w:val="placeholder1Char"/>
              <w:rFonts w:hint="eastAsia"/>
              <w:sz w:val="16"/>
              <w:szCs w:val="16"/>
            </w:rPr>
            <w:t>____</w:t>
          </w:r>
        </w:p>
      </w:docPartBody>
    </w:docPart>
    <w:docPart>
      <w:docPartPr>
        <w:name w:val="75A4AFD8EF75463A8757AC06E20FD12C"/>
        <w:category>
          <w:name w:val="常规"/>
          <w:gallery w:val="placeholder"/>
        </w:category>
        <w:types>
          <w:type w:val="bbPlcHdr"/>
        </w:types>
        <w:behaviors>
          <w:behavior w:val="content"/>
        </w:behaviors>
        <w:guid w:val="{02AD6B2C-43CA-4D69-BBF5-6F1C14750C2F}"/>
      </w:docPartPr>
      <w:docPartBody>
        <w:p w:rsidR="008D62EF" w:rsidRDefault="008D62EF" w:rsidP="008D62EF">
          <w:pPr>
            <w:pStyle w:val="75A4AFD8EF75463A8757AC06E20FD12C"/>
          </w:pPr>
          <w:r w:rsidRPr="00711F0E">
            <w:rPr>
              <w:rStyle w:val="placeholder1Char"/>
              <w:rFonts w:hint="eastAsia"/>
              <w:sz w:val="16"/>
              <w:szCs w:val="16"/>
            </w:rPr>
            <w:t>____</w:t>
          </w:r>
        </w:p>
      </w:docPartBody>
    </w:docPart>
    <w:docPart>
      <w:docPartPr>
        <w:name w:val="7598E3D9AD0845F8A42A40A8DE67E7CC"/>
        <w:category>
          <w:name w:val="常规"/>
          <w:gallery w:val="placeholder"/>
        </w:category>
        <w:types>
          <w:type w:val="bbPlcHdr"/>
        </w:types>
        <w:behaviors>
          <w:behavior w:val="content"/>
        </w:behaviors>
        <w:guid w:val="{2064849F-92CF-4A0D-9CFC-408AECF211C9}"/>
      </w:docPartPr>
      <w:docPartBody>
        <w:p w:rsidR="008D62EF" w:rsidRDefault="008D62EF" w:rsidP="008D62EF">
          <w:pPr>
            <w:pStyle w:val="7598E3D9AD0845F8A42A40A8DE67E7CC"/>
          </w:pPr>
          <w:r w:rsidRPr="00711F0E">
            <w:rPr>
              <w:rStyle w:val="placeholder1Char"/>
              <w:rFonts w:hint="eastAsia"/>
              <w:sz w:val="16"/>
              <w:szCs w:val="16"/>
            </w:rPr>
            <w:t>____</w:t>
          </w:r>
        </w:p>
      </w:docPartBody>
    </w:docPart>
    <w:docPart>
      <w:docPartPr>
        <w:name w:val="0F68164CB2AB44E5A9337C2C69050215"/>
        <w:category>
          <w:name w:val="常规"/>
          <w:gallery w:val="placeholder"/>
        </w:category>
        <w:types>
          <w:type w:val="bbPlcHdr"/>
        </w:types>
        <w:behaviors>
          <w:behavior w:val="content"/>
        </w:behaviors>
        <w:guid w:val="{8DB8689D-0EAA-4809-B87C-B1BB9BE05BEB}"/>
      </w:docPartPr>
      <w:docPartBody>
        <w:p w:rsidR="008D62EF" w:rsidRDefault="008D62EF" w:rsidP="008D62EF">
          <w:pPr>
            <w:pStyle w:val="0F68164CB2AB44E5A9337C2C69050215"/>
          </w:pPr>
          <w:r w:rsidRPr="00711F0E">
            <w:rPr>
              <w:rStyle w:val="placeholder1Char"/>
              <w:rFonts w:hint="eastAsia"/>
              <w:sz w:val="16"/>
              <w:szCs w:val="16"/>
            </w:rPr>
            <w:t>____</w:t>
          </w:r>
        </w:p>
      </w:docPartBody>
    </w:docPart>
    <w:docPart>
      <w:docPartPr>
        <w:name w:val="7AEC1FE9E13D4C80A687E0D5827D8AC4"/>
        <w:category>
          <w:name w:val="常规"/>
          <w:gallery w:val="placeholder"/>
        </w:category>
        <w:types>
          <w:type w:val="bbPlcHdr"/>
        </w:types>
        <w:behaviors>
          <w:behavior w:val="content"/>
        </w:behaviors>
        <w:guid w:val="{42B09E56-78AD-4117-A698-F294100BC75D}"/>
      </w:docPartPr>
      <w:docPartBody>
        <w:p w:rsidR="008D62EF" w:rsidRDefault="008D62EF" w:rsidP="008D62EF">
          <w:pPr>
            <w:pStyle w:val="7AEC1FE9E13D4C80A687E0D5827D8AC4"/>
          </w:pPr>
          <w:r w:rsidRPr="00711F0E">
            <w:rPr>
              <w:rStyle w:val="placeholder1Char"/>
              <w:rFonts w:hint="eastAsia"/>
              <w:sz w:val="16"/>
              <w:szCs w:val="16"/>
            </w:rPr>
            <w:t>____</w:t>
          </w:r>
        </w:p>
      </w:docPartBody>
    </w:docPart>
    <w:docPart>
      <w:docPartPr>
        <w:name w:val="12501D39582E42A3BAF6E50251CCFC3D"/>
        <w:category>
          <w:name w:val="常规"/>
          <w:gallery w:val="placeholder"/>
        </w:category>
        <w:types>
          <w:type w:val="bbPlcHdr"/>
        </w:types>
        <w:behaviors>
          <w:behavior w:val="content"/>
        </w:behaviors>
        <w:guid w:val="{05CEA18E-741C-423C-9B61-60469DCFFBC9}"/>
      </w:docPartPr>
      <w:docPartBody>
        <w:p w:rsidR="008D62EF" w:rsidRDefault="008D62EF" w:rsidP="008D62EF">
          <w:pPr>
            <w:pStyle w:val="12501D39582E42A3BAF6E50251CCFC3D"/>
          </w:pPr>
          <w:r w:rsidRPr="00711F0E">
            <w:rPr>
              <w:rStyle w:val="placeholder1Char"/>
              <w:rFonts w:hint="eastAsia"/>
              <w:sz w:val="16"/>
              <w:szCs w:val="16"/>
            </w:rPr>
            <w:t>____</w:t>
          </w:r>
        </w:p>
      </w:docPartBody>
    </w:docPart>
    <w:docPart>
      <w:docPartPr>
        <w:name w:val="1B5F07D9DB9544EBBA8F3D73433BC416"/>
        <w:category>
          <w:name w:val="常规"/>
          <w:gallery w:val="placeholder"/>
        </w:category>
        <w:types>
          <w:type w:val="bbPlcHdr"/>
        </w:types>
        <w:behaviors>
          <w:behavior w:val="content"/>
        </w:behaviors>
        <w:guid w:val="{0B2DC4B5-56D8-4EC4-B338-D21005B8E07F}"/>
      </w:docPartPr>
      <w:docPartBody>
        <w:p w:rsidR="008D62EF" w:rsidRDefault="008D62EF" w:rsidP="008D62EF">
          <w:pPr>
            <w:pStyle w:val="1B5F07D9DB9544EBBA8F3D73433BC416"/>
          </w:pPr>
          <w:r w:rsidRPr="00711F0E">
            <w:rPr>
              <w:rStyle w:val="placeholder1Char"/>
              <w:rFonts w:hint="eastAsia"/>
              <w:sz w:val="16"/>
              <w:szCs w:val="16"/>
            </w:rPr>
            <w:t>____</w:t>
          </w:r>
        </w:p>
      </w:docPartBody>
    </w:docPart>
    <w:docPart>
      <w:docPartPr>
        <w:name w:val="8F308601227C478893B58927EB179433"/>
        <w:category>
          <w:name w:val="常规"/>
          <w:gallery w:val="placeholder"/>
        </w:category>
        <w:types>
          <w:type w:val="bbPlcHdr"/>
        </w:types>
        <w:behaviors>
          <w:behavior w:val="content"/>
        </w:behaviors>
        <w:guid w:val="{9C189463-84A2-4060-AC07-7268816621C7}"/>
      </w:docPartPr>
      <w:docPartBody>
        <w:p w:rsidR="008D62EF" w:rsidRDefault="008D62EF" w:rsidP="008D62EF">
          <w:pPr>
            <w:pStyle w:val="8F308601227C478893B58927EB179433"/>
          </w:pPr>
          <w:r w:rsidRPr="00711F0E">
            <w:rPr>
              <w:rStyle w:val="placeholder1Char"/>
              <w:rFonts w:hint="eastAsia"/>
              <w:sz w:val="16"/>
              <w:szCs w:val="16"/>
            </w:rPr>
            <w:t>____</w:t>
          </w:r>
        </w:p>
      </w:docPartBody>
    </w:docPart>
    <w:docPart>
      <w:docPartPr>
        <w:name w:val="85E1C224F9474554AA097A14BA331080"/>
        <w:category>
          <w:name w:val="常规"/>
          <w:gallery w:val="placeholder"/>
        </w:category>
        <w:types>
          <w:type w:val="bbPlcHdr"/>
        </w:types>
        <w:behaviors>
          <w:behavior w:val="content"/>
        </w:behaviors>
        <w:guid w:val="{FB68F5F1-1ACC-421F-9923-A4639F82F368}"/>
      </w:docPartPr>
      <w:docPartBody>
        <w:p w:rsidR="008D62EF" w:rsidRDefault="008D62EF" w:rsidP="008D62EF">
          <w:pPr>
            <w:pStyle w:val="85E1C224F9474554AA097A14BA331080"/>
          </w:pPr>
          <w:r w:rsidRPr="00711F0E">
            <w:rPr>
              <w:rStyle w:val="placeholder1Char"/>
              <w:rFonts w:hint="eastAsia"/>
              <w:sz w:val="16"/>
              <w:szCs w:val="16"/>
            </w:rPr>
            <w:t>____</w:t>
          </w:r>
        </w:p>
      </w:docPartBody>
    </w:docPart>
    <w:docPart>
      <w:docPartPr>
        <w:name w:val="830D3DB8FFF24B06B238713EEA765A39"/>
        <w:category>
          <w:name w:val="常规"/>
          <w:gallery w:val="placeholder"/>
        </w:category>
        <w:types>
          <w:type w:val="bbPlcHdr"/>
        </w:types>
        <w:behaviors>
          <w:behavior w:val="content"/>
        </w:behaviors>
        <w:guid w:val="{CC353AD7-C2B5-4580-8661-2BD8A46B3E28}"/>
      </w:docPartPr>
      <w:docPartBody>
        <w:p w:rsidR="008D62EF" w:rsidRDefault="008D62EF" w:rsidP="008D62EF">
          <w:pPr>
            <w:pStyle w:val="830D3DB8FFF24B06B238713EEA765A39"/>
          </w:pPr>
          <w:r w:rsidRPr="00711F0E">
            <w:rPr>
              <w:rStyle w:val="placeholder1Char"/>
              <w:rFonts w:hint="eastAsia"/>
              <w:sz w:val="16"/>
              <w:szCs w:val="16"/>
            </w:rPr>
            <w:t>____</w:t>
          </w:r>
        </w:p>
      </w:docPartBody>
    </w:docPart>
    <w:docPart>
      <w:docPartPr>
        <w:name w:val="1B3B620F2C04417D89D620DAE703D171"/>
        <w:category>
          <w:name w:val="常规"/>
          <w:gallery w:val="placeholder"/>
        </w:category>
        <w:types>
          <w:type w:val="bbPlcHdr"/>
        </w:types>
        <w:behaviors>
          <w:behavior w:val="content"/>
        </w:behaviors>
        <w:guid w:val="{B9EA27C1-2A0A-4BA4-8D29-012D3A66969A}"/>
      </w:docPartPr>
      <w:docPartBody>
        <w:p w:rsidR="008D62EF" w:rsidRDefault="008D62EF" w:rsidP="008D62EF">
          <w:pPr>
            <w:pStyle w:val="1B3B620F2C04417D89D620DAE703D171"/>
          </w:pPr>
          <w:r w:rsidRPr="00711F0E">
            <w:rPr>
              <w:rStyle w:val="placeholder1Char"/>
              <w:rFonts w:hint="eastAsia"/>
              <w:sz w:val="16"/>
              <w:szCs w:val="16"/>
            </w:rPr>
            <w:t>____</w:t>
          </w:r>
        </w:p>
      </w:docPartBody>
    </w:docPart>
    <w:docPart>
      <w:docPartPr>
        <w:name w:val="3EA28339D5EF40DB88A0AC2EF590C714"/>
        <w:category>
          <w:name w:val="常规"/>
          <w:gallery w:val="placeholder"/>
        </w:category>
        <w:types>
          <w:type w:val="bbPlcHdr"/>
        </w:types>
        <w:behaviors>
          <w:behavior w:val="content"/>
        </w:behaviors>
        <w:guid w:val="{98E62927-A088-4F8D-80C6-B143F36F2786}"/>
      </w:docPartPr>
      <w:docPartBody>
        <w:p w:rsidR="008D62EF" w:rsidRDefault="008D62EF" w:rsidP="008D62EF">
          <w:pPr>
            <w:pStyle w:val="3EA28339D5EF40DB88A0AC2EF590C714"/>
          </w:pPr>
          <w:r w:rsidRPr="00711F0E">
            <w:rPr>
              <w:rStyle w:val="placeholder1Char"/>
              <w:rFonts w:hint="eastAsia"/>
              <w:sz w:val="16"/>
              <w:szCs w:val="16"/>
            </w:rPr>
            <w:t>____</w:t>
          </w:r>
        </w:p>
      </w:docPartBody>
    </w:docPart>
    <w:docPart>
      <w:docPartPr>
        <w:name w:val="57C6BBF84DAF4620A5F0AE0868159BD4"/>
        <w:category>
          <w:name w:val="常规"/>
          <w:gallery w:val="placeholder"/>
        </w:category>
        <w:types>
          <w:type w:val="bbPlcHdr"/>
        </w:types>
        <w:behaviors>
          <w:behavior w:val="content"/>
        </w:behaviors>
        <w:guid w:val="{8987992E-B4DF-4411-9013-6C742CBC4E31}"/>
      </w:docPartPr>
      <w:docPartBody>
        <w:p w:rsidR="008D62EF" w:rsidRDefault="008D62EF" w:rsidP="008D62EF">
          <w:pPr>
            <w:pStyle w:val="57C6BBF84DAF4620A5F0AE0868159BD4"/>
          </w:pPr>
          <w:r w:rsidRPr="00711F0E">
            <w:rPr>
              <w:rStyle w:val="placeholder1Char"/>
              <w:rFonts w:hint="eastAsia"/>
              <w:sz w:val="16"/>
              <w:szCs w:val="16"/>
            </w:rPr>
            <w:t>____</w:t>
          </w:r>
        </w:p>
      </w:docPartBody>
    </w:docPart>
    <w:docPart>
      <w:docPartPr>
        <w:name w:val="3FACEC33BE9D44E696052EB2FEAB6A9B"/>
        <w:category>
          <w:name w:val="常规"/>
          <w:gallery w:val="placeholder"/>
        </w:category>
        <w:types>
          <w:type w:val="bbPlcHdr"/>
        </w:types>
        <w:behaviors>
          <w:behavior w:val="content"/>
        </w:behaviors>
        <w:guid w:val="{D0268DC3-A7CC-4CC1-9500-48DBA0FADD6E}"/>
      </w:docPartPr>
      <w:docPartBody>
        <w:p w:rsidR="008D62EF" w:rsidRDefault="008D62EF" w:rsidP="008D62EF">
          <w:pPr>
            <w:pStyle w:val="3FACEC33BE9D44E696052EB2FEAB6A9B"/>
          </w:pPr>
          <w:r w:rsidRPr="00711F0E">
            <w:rPr>
              <w:rStyle w:val="placeholder1Char"/>
              <w:rFonts w:hint="eastAsia"/>
              <w:sz w:val="16"/>
              <w:szCs w:val="16"/>
            </w:rPr>
            <w:t>____</w:t>
          </w:r>
        </w:p>
      </w:docPartBody>
    </w:docPart>
    <w:docPart>
      <w:docPartPr>
        <w:name w:val="34959631938E42E49D6305ACED43C52A"/>
        <w:category>
          <w:name w:val="常规"/>
          <w:gallery w:val="placeholder"/>
        </w:category>
        <w:types>
          <w:type w:val="bbPlcHdr"/>
        </w:types>
        <w:behaviors>
          <w:behavior w:val="content"/>
        </w:behaviors>
        <w:guid w:val="{CFCC4BC5-D933-4433-A749-7F234BE4B2EA}"/>
      </w:docPartPr>
      <w:docPartBody>
        <w:p w:rsidR="008D62EF" w:rsidRDefault="008D62EF" w:rsidP="008D62EF">
          <w:pPr>
            <w:pStyle w:val="34959631938E42E49D6305ACED43C52A"/>
          </w:pPr>
          <w:r w:rsidRPr="00711F0E">
            <w:rPr>
              <w:rStyle w:val="placeholder1Char"/>
              <w:rFonts w:hint="eastAsia"/>
              <w:sz w:val="16"/>
              <w:szCs w:val="16"/>
            </w:rPr>
            <w:t>____</w:t>
          </w:r>
        </w:p>
      </w:docPartBody>
    </w:docPart>
    <w:docPart>
      <w:docPartPr>
        <w:name w:val="27A132B9A6F84AB3A530D595F5F84489"/>
        <w:category>
          <w:name w:val="常规"/>
          <w:gallery w:val="placeholder"/>
        </w:category>
        <w:types>
          <w:type w:val="bbPlcHdr"/>
        </w:types>
        <w:behaviors>
          <w:behavior w:val="content"/>
        </w:behaviors>
        <w:guid w:val="{96C927E8-E68B-452C-B037-97158DF268E2}"/>
      </w:docPartPr>
      <w:docPartBody>
        <w:p w:rsidR="008D62EF" w:rsidRDefault="008D62EF" w:rsidP="008D62EF">
          <w:pPr>
            <w:pStyle w:val="27A132B9A6F84AB3A530D595F5F84489"/>
          </w:pPr>
          <w:r w:rsidRPr="00711F0E">
            <w:rPr>
              <w:rStyle w:val="placeholder1Char"/>
              <w:rFonts w:hint="eastAsia"/>
              <w:sz w:val="16"/>
              <w:szCs w:val="16"/>
            </w:rPr>
            <w:t>____</w:t>
          </w:r>
        </w:p>
      </w:docPartBody>
    </w:docPart>
    <w:docPart>
      <w:docPartPr>
        <w:name w:val="5BEB80B677354AA98FA75EAF4AC8B028"/>
        <w:category>
          <w:name w:val="常规"/>
          <w:gallery w:val="placeholder"/>
        </w:category>
        <w:types>
          <w:type w:val="bbPlcHdr"/>
        </w:types>
        <w:behaviors>
          <w:behavior w:val="content"/>
        </w:behaviors>
        <w:guid w:val="{D44BB87B-1D5A-4AD2-A1C0-532C455A387E}"/>
      </w:docPartPr>
      <w:docPartBody>
        <w:p w:rsidR="008D62EF" w:rsidRDefault="008D62EF" w:rsidP="008D62EF">
          <w:pPr>
            <w:pStyle w:val="5BEB80B677354AA98FA75EAF4AC8B028"/>
          </w:pPr>
          <w:r w:rsidRPr="00711F0E">
            <w:rPr>
              <w:rStyle w:val="placeholder1Char"/>
              <w:rFonts w:hint="eastAsia"/>
              <w:sz w:val="16"/>
              <w:szCs w:val="16"/>
            </w:rPr>
            <w:t>____</w:t>
          </w:r>
        </w:p>
      </w:docPartBody>
    </w:docPart>
    <w:docPart>
      <w:docPartPr>
        <w:name w:val="0E923CD3DB59405B9DE24FC622BF44EC"/>
        <w:category>
          <w:name w:val="常规"/>
          <w:gallery w:val="placeholder"/>
        </w:category>
        <w:types>
          <w:type w:val="bbPlcHdr"/>
        </w:types>
        <w:behaviors>
          <w:behavior w:val="content"/>
        </w:behaviors>
        <w:guid w:val="{B2DA9949-A3BF-4F4E-BA2F-C4B82D7A967D}"/>
      </w:docPartPr>
      <w:docPartBody>
        <w:p w:rsidR="008D62EF" w:rsidRDefault="008D62EF" w:rsidP="008D62EF">
          <w:pPr>
            <w:pStyle w:val="0E923CD3DB59405B9DE24FC622BF44EC"/>
          </w:pPr>
          <w:r w:rsidRPr="00711F0E">
            <w:rPr>
              <w:rStyle w:val="placeholder1Char"/>
              <w:rFonts w:hint="eastAsia"/>
              <w:sz w:val="16"/>
              <w:szCs w:val="16"/>
            </w:rPr>
            <w:t>____</w:t>
          </w:r>
        </w:p>
      </w:docPartBody>
    </w:docPart>
    <w:docPart>
      <w:docPartPr>
        <w:name w:val="93027AD2BE13415E8FABA26EE21E4F3B"/>
        <w:category>
          <w:name w:val="常规"/>
          <w:gallery w:val="placeholder"/>
        </w:category>
        <w:types>
          <w:type w:val="bbPlcHdr"/>
        </w:types>
        <w:behaviors>
          <w:behavior w:val="content"/>
        </w:behaviors>
        <w:guid w:val="{3D010920-8A8D-4B05-91B6-541A23AB85CB}"/>
      </w:docPartPr>
      <w:docPartBody>
        <w:p w:rsidR="008D62EF" w:rsidRDefault="008D62EF" w:rsidP="008D62EF">
          <w:pPr>
            <w:pStyle w:val="93027AD2BE13415E8FABA26EE21E4F3B"/>
          </w:pPr>
          <w:r w:rsidRPr="00711F0E">
            <w:rPr>
              <w:rStyle w:val="placeholder1Char"/>
              <w:rFonts w:hint="eastAsia"/>
              <w:sz w:val="16"/>
              <w:szCs w:val="16"/>
            </w:rPr>
            <w:t>____</w:t>
          </w:r>
        </w:p>
      </w:docPartBody>
    </w:docPart>
    <w:docPart>
      <w:docPartPr>
        <w:name w:val="B8598A7608594EF1B3B99DCA1E1BA11F"/>
        <w:category>
          <w:name w:val="常规"/>
          <w:gallery w:val="placeholder"/>
        </w:category>
        <w:types>
          <w:type w:val="bbPlcHdr"/>
        </w:types>
        <w:behaviors>
          <w:behavior w:val="content"/>
        </w:behaviors>
        <w:guid w:val="{C4B73CC1-BC38-4A95-BD1E-FD9DD7D15554}"/>
      </w:docPartPr>
      <w:docPartBody>
        <w:p w:rsidR="008D62EF" w:rsidRDefault="008D62EF" w:rsidP="008D62EF">
          <w:pPr>
            <w:pStyle w:val="B8598A7608594EF1B3B99DCA1E1BA11F"/>
          </w:pPr>
          <w:r w:rsidRPr="00711F0E">
            <w:rPr>
              <w:rStyle w:val="placeholder1Char"/>
              <w:rFonts w:hint="eastAsia"/>
              <w:sz w:val="16"/>
              <w:szCs w:val="16"/>
            </w:rPr>
            <w:t>____</w:t>
          </w:r>
        </w:p>
      </w:docPartBody>
    </w:docPart>
    <w:docPart>
      <w:docPartPr>
        <w:name w:val="E861B877C3024A50BD9B007F6497B22B"/>
        <w:category>
          <w:name w:val="常规"/>
          <w:gallery w:val="placeholder"/>
        </w:category>
        <w:types>
          <w:type w:val="bbPlcHdr"/>
        </w:types>
        <w:behaviors>
          <w:behavior w:val="content"/>
        </w:behaviors>
        <w:guid w:val="{6EE13D8E-3D69-4CA9-B3F4-802E31135191}"/>
      </w:docPartPr>
      <w:docPartBody>
        <w:p w:rsidR="008D62EF" w:rsidRDefault="008D62EF" w:rsidP="008D62EF">
          <w:pPr>
            <w:pStyle w:val="E861B877C3024A50BD9B007F6497B22B"/>
          </w:pPr>
          <w:r w:rsidRPr="00711F0E">
            <w:rPr>
              <w:rStyle w:val="placeholder1Char"/>
              <w:rFonts w:hint="eastAsia"/>
              <w:sz w:val="16"/>
              <w:szCs w:val="16"/>
            </w:rPr>
            <w:t>____</w:t>
          </w:r>
        </w:p>
      </w:docPartBody>
    </w:docPart>
    <w:docPart>
      <w:docPartPr>
        <w:name w:val="F62F5832C62C4BAC84140C31A48BF239"/>
        <w:category>
          <w:name w:val="常规"/>
          <w:gallery w:val="placeholder"/>
        </w:category>
        <w:types>
          <w:type w:val="bbPlcHdr"/>
        </w:types>
        <w:behaviors>
          <w:behavior w:val="content"/>
        </w:behaviors>
        <w:guid w:val="{C00169A7-0854-461B-AF12-8DE62DE3C25F}"/>
      </w:docPartPr>
      <w:docPartBody>
        <w:p w:rsidR="008D62EF" w:rsidRDefault="008D62EF" w:rsidP="008D62EF">
          <w:pPr>
            <w:pStyle w:val="F62F5832C62C4BAC84140C31A48BF239"/>
          </w:pPr>
          <w:r w:rsidRPr="00711F0E">
            <w:rPr>
              <w:rStyle w:val="placeholder1Char"/>
              <w:rFonts w:hint="eastAsia"/>
              <w:sz w:val="16"/>
              <w:szCs w:val="16"/>
            </w:rPr>
            <w:t>____</w:t>
          </w:r>
        </w:p>
      </w:docPartBody>
    </w:docPart>
    <w:docPart>
      <w:docPartPr>
        <w:name w:val="77D8BCE341174389A11F8DDF38127488"/>
        <w:category>
          <w:name w:val="常规"/>
          <w:gallery w:val="placeholder"/>
        </w:category>
        <w:types>
          <w:type w:val="bbPlcHdr"/>
        </w:types>
        <w:behaviors>
          <w:behavior w:val="content"/>
        </w:behaviors>
        <w:guid w:val="{369E85EA-D6F3-4057-98FB-2EF9330D56E2}"/>
      </w:docPartPr>
      <w:docPartBody>
        <w:p w:rsidR="008D62EF" w:rsidRDefault="008D62EF" w:rsidP="008D62EF">
          <w:pPr>
            <w:pStyle w:val="77D8BCE341174389A11F8DDF38127488"/>
          </w:pPr>
          <w:r w:rsidRPr="00711F0E">
            <w:rPr>
              <w:rStyle w:val="placeholder1Char"/>
              <w:rFonts w:hint="eastAsia"/>
              <w:sz w:val="16"/>
              <w:szCs w:val="16"/>
            </w:rPr>
            <w:t>____</w:t>
          </w:r>
        </w:p>
      </w:docPartBody>
    </w:docPart>
    <w:docPart>
      <w:docPartPr>
        <w:name w:val="9E1F851858714F13BB0992AB0B48486E"/>
        <w:category>
          <w:name w:val="常规"/>
          <w:gallery w:val="placeholder"/>
        </w:category>
        <w:types>
          <w:type w:val="bbPlcHdr"/>
        </w:types>
        <w:behaviors>
          <w:behavior w:val="content"/>
        </w:behaviors>
        <w:guid w:val="{8EA46F00-9051-4E41-A000-6177A8097F79}"/>
      </w:docPartPr>
      <w:docPartBody>
        <w:p w:rsidR="008D62EF" w:rsidRDefault="008D62EF" w:rsidP="008D62EF">
          <w:pPr>
            <w:pStyle w:val="9E1F851858714F13BB0992AB0B48486E"/>
          </w:pPr>
          <w:r w:rsidRPr="00711F0E">
            <w:rPr>
              <w:rStyle w:val="placeholder1Char"/>
              <w:rFonts w:hint="eastAsia"/>
              <w:sz w:val="16"/>
              <w:szCs w:val="16"/>
            </w:rPr>
            <w:t>____</w:t>
          </w:r>
        </w:p>
      </w:docPartBody>
    </w:docPart>
    <w:docPart>
      <w:docPartPr>
        <w:name w:val="01C28B369E2C45508485393F08DD7F67"/>
        <w:category>
          <w:name w:val="常规"/>
          <w:gallery w:val="placeholder"/>
        </w:category>
        <w:types>
          <w:type w:val="bbPlcHdr"/>
        </w:types>
        <w:behaviors>
          <w:behavior w:val="content"/>
        </w:behaviors>
        <w:guid w:val="{7F28EEE3-4AE7-4926-A1B8-5BAA12219519}"/>
      </w:docPartPr>
      <w:docPartBody>
        <w:p w:rsidR="008D62EF" w:rsidRDefault="008D62EF" w:rsidP="008D62EF">
          <w:pPr>
            <w:pStyle w:val="01C28B369E2C45508485393F08DD7F67"/>
          </w:pPr>
          <w:r w:rsidRPr="00711F0E">
            <w:rPr>
              <w:rStyle w:val="placeholder1Char"/>
              <w:rFonts w:hint="eastAsia"/>
              <w:sz w:val="16"/>
              <w:szCs w:val="16"/>
            </w:rPr>
            <w:t>____</w:t>
          </w:r>
        </w:p>
      </w:docPartBody>
    </w:docPart>
    <w:docPart>
      <w:docPartPr>
        <w:name w:val="6C511671181E4842AFA79B07571F6B0F"/>
        <w:category>
          <w:name w:val="常规"/>
          <w:gallery w:val="placeholder"/>
        </w:category>
        <w:types>
          <w:type w:val="bbPlcHdr"/>
        </w:types>
        <w:behaviors>
          <w:behavior w:val="content"/>
        </w:behaviors>
        <w:guid w:val="{EC53E0AB-84CD-4DB8-9DC2-CA1B2B956F0C}"/>
      </w:docPartPr>
      <w:docPartBody>
        <w:p w:rsidR="008D62EF" w:rsidRDefault="008D62EF" w:rsidP="008D62EF">
          <w:pPr>
            <w:pStyle w:val="6C511671181E4842AFA79B07571F6B0F"/>
          </w:pPr>
          <w:r w:rsidRPr="00711F0E">
            <w:rPr>
              <w:rStyle w:val="placeholder1Char"/>
              <w:rFonts w:hint="eastAsia"/>
              <w:sz w:val="16"/>
              <w:szCs w:val="16"/>
            </w:rPr>
            <w:t>____</w:t>
          </w:r>
        </w:p>
      </w:docPartBody>
    </w:docPart>
    <w:docPart>
      <w:docPartPr>
        <w:name w:val="16DE3920F77F4CB5AB92E875810F7B77"/>
        <w:category>
          <w:name w:val="常规"/>
          <w:gallery w:val="placeholder"/>
        </w:category>
        <w:types>
          <w:type w:val="bbPlcHdr"/>
        </w:types>
        <w:behaviors>
          <w:behavior w:val="content"/>
        </w:behaviors>
        <w:guid w:val="{B638C160-846A-4BBD-829E-68F6EC2D65D2}"/>
      </w:docPartPr>
      <w:docPartBody>
        <w:p w:rsidR="008D62EF" w:rsidRDefault="008D62EF" w:rsidP="008D62EF">
          <w:pPr>
            <w:pStyle w:val="16DE3920F77F4CB5AB92E875810F7B77"/>
          </w:pPr>
          <w:r w:rsidRPr="00711F0E">
            <w:rPr>
              <w:rStyle w:val="placeholder1Char"/>
              <w:rFonts w:hint="eastAsia"/>
              <w:sz w:val="16"/>
              <w:szCs w:val="16"/>
            </w:rPr>
            <w:t>____</w:t>
          </w:r>
        </w:p>
      </w:docPartBody>
    </w:docPart>
    <w:docPart>
      <w:docPartPr>
        <w:name w:val="7B2A2FDCC7CC41B7832BFE9C43D59ABE"/>
        <w:category>
          <w:name w:val="常规"/>
          <w:gallery w:val="placeholder"/>
        </w:category>
        <w:types>
          <w:type w:val="bbPlcHdr"/>
        </w:types>
        <w:behaviors>
          <w:behavior w:val="content"/>
        </w:behaviors>
        <w:guid w:val="{ED6171E7-23B2-4134-8F44-9C9B2B7119C4}"/>
      </w:docPartPr>
      <w:docPartBody>
        <w:p w:rsidR="008D62EF" w:rsidRDefault="008D62EF" w:rsidP="008D62EF">
          <w:pPr>
            <w:pStyle w:val="7B2A2FDCC7CC41B7832BFE9C43D59ABE"/>
          </w:pPr>
          <w:r w:rsidRPr="00711F0E">
            <w:rPr>
              <w:rStyle w:val="placeholder1Char"/>
              <w:rFonts w:hint="eastAsia"/>
              <w:sz w:val="16"/>
              <w:szCs w:val="16"/>
            </w:rPr>
            <w:t>____</w:t>
          </w:r>
        </w:p>
      </w:docPartBody>
    </w:docPart>
    <w:docPart>
      <w:docPartPr>
        <w:name w:val="B63DC6D504E94441816142E7F6467337"/>
        <w:category>
          <w:name w:val="常规"/>
          <w:gallery w:val="placeholder"/>
        </w:category>
        <w:types>
          <w:type w:val="bbPlcHdr"/>
        </w:types>
        <w:behaviors>
          <w:behavior w:val="content"/>
        </w:behaviors>
        <w:guid w:val="{FC5F1BF8-864B-4EB3-9342-8A65AABD7192}"/>
      </w:docPartPr>
      <w:docPartBody>
        <w:p w:rsidR="008D62EF" w:rsidRDefault="008D62EF" w:rsidP="008D62EF">
          <w:pPr>
            <w:pStyle w:val="B63DC6D504E94441816142E7F6467337"/>
          </w:pPr>
          <w:r w:rsidRPr="00711F0E">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EF"/>
    <w:rsid w:val="001B73FF"/>
    <w:rsid w:val="00490622"/>
    <w:rsid w:val="008D62EF"/>
    <w:rsid w:val="0092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5D8620423DD4680AD395F0FE260592C">
    <w:name w:val="55D8620423DD4680AD395F0FE260592C"/>
    <w:pPr>
      <w:widowControl w:val="0"/>
      <w:jc w:val="both"/>
    </w:pPr>
  </w:style>
  <w:style w:type="paragraph" w:customStyle="1" w:styleId="placeholder1">
    <w:name w:val="placeholder1"/>
    <w:basedOn w:val="a"/>
    <w:link w:val="placeholder1Char"/>
    <w:uiPriority w:val="99"/>
    <w:qFormat/>
    <w:locked/>
    <w:rsid w:val="008D62EF"/>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8D62EF"/>
    <w:rPr>
      <w:rFonts w:asciiTheme="minorEastAsia" w:hAnsiTheme="minorEastAsia" w:cs="Times New Roman"/>
      <w:color w:val="7F7F7F" w:themeColor="text1" w:themeTint="80"/>
      <w:szCs w:val="24"/>
    </w:rPr>
  </w:style>
  <w:style w:type="paragraph" w:customStyle="1" w:styleId="20356AB86A6D451595C9D2D9C269C687">
    <w:name w:val="20356AB86A6D451595C9D2D9C269C687"/>
    <w:pPr>
      <w:widowControl w:val="0"/>
      <w:jc w:val="both"/>
    </w:pPr>
  </w:style>
  <w:style w:type="paragraph" w:customStyle="1" w:styleId="CEE799041E3F4F488BABCB752893AA61">
    <w:name w:val="CEE799041E3F4F488BABCB752893AA61"/>
    <w:pPr>
      <w:widowControl w:val="0"/>
      <w:jc w:val="both"/>
    </w:pPr>
  </w:style>
  <w:style w:type="paragraph" w:customStyle="1" w:styleId="AA9D94170FAA4842B0BB11C58392888B">
    <w:name w:val="AA9D94170FAA4842B0BB11C58392888B"/>
    <w:pPr>
      <w:widowControl w:val="0"/>
      <w:jc w:val="both"/>
    </w:pPr>
  </w:style>
  <w:style w:type="paragraph" w:customStyle="1" w:styleId="B79767379FF2485E8DBADA6B61838371">
    <w:name w:val="B79767379FF2485E8DBADA6B61838371"/>
    <w:pPr>
      <w:widowControl w:val="0"/>
      <w:jc w:val="both"/>
    </w:pPr>
  </w:style>
  <w:style w:type="paragraph" w:customStyle="1" w:styleId="4E338F32457144F9A3D98674452E193B">
    <w:name w:val="4E338F32457144F9A3D98674452E193B"/>
    <w:pPr>
      <w:widowControl w:val="0"/>
      <w:jc w:val="both"/>
    </w:pPr>
  </w:style>
  <w:style w:type="paragraph" w:customStyle="1" w:styleId="C714C1388A774206998E168E6E13334E">
    <w:name w:val="C714C1388A774206998E168E6E13334E"/>
    <w:pPr>
      <w:widowControl w:val="0"/>
      <w:jc w:val="both"/>
    </w:pPr>
  </w:style>
  <w:style w:type="paragraph" w:customStyle="1" w:styleId="04EFE46583B746BD97128E7A3A956BE9">
    <w:name w:val="04EFE46583B746BD97128E7A3A956BE9"/>
    <w:pPr>
      <w:widowControl w:val="0"/>
      <w:jc w:val="both"/>
    </w:pPr>
  </w:style>
  <w:style w:type="paragraph" w:customStyle="1" w:styleId="394554029BC04424AB4EF02E2981AB7B">
    <w:name w:val="394554029BC04424AB4EF02E2981AB7B"/>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EFDCAC6B9DF8402C821B57D587AF65AE">
    <w:name w:val="EFDCAC6B9DF8402C821B57D587AF65AE"/>
    <w:pPr>
      <w:widowControl w:val="0"/>
      <w:jc w:val="both"/>
    </w:pPr>
  </w:style>
  <w:style w:type="paragraph" w:customStyle="1" w:styleId="C797A111F9554678A6B6799F319F17F2">
    <w:name w:val="C797A111F9554678A6B6799F319F17F2"/>
    <w:pPr>
      <w:widowControl w:val="0"/>
      <w:jc w:val="both"/>
    </w:pPr>
  </w:style>
  <w:style w:type="paragraph" w:customStyle="1" w:styleId="A29076220EF24387BD3967CDE3537E14">
    <w:name w:val="A29076220EF24387BD3967CDE3537E14"/>
    <w:pPr>
      <w:widowControl w:val="0"/>
      <w:jc w:val="both"/>
    </w:pPr>
  </w:style>
  <w:style w:type="paragraph" w:customStyle="1" w:styleId="CE7DC469EBA2449696A137ACFB878CF1">
    <w:name w:val="CE7DC469EBA2449696A137ACFB878CF1"/>
    <w:pPr>
      <w:widowControl w:val="0"/>
      <w:jc w:val="both"/>
    </w:pPr>
  </w:style>
  <w:style w:type="paragraph" w:customStyle="1" w:styleId="C70CD50741FF4FFB8368E65F864EB3A1">
    <w:name w:val="C70CD50741FF4FFB8368E65F864EB3A1"/>
    <w:pPr>
      <w:widowControl w:val="0"/>
      <w:jc w:val="both"/>
    </w:pPr>
  </w:style>
  <w:style w:type="paragraph" w:customStyle="1" w:styleId="7C683F2D77AC49E38303F45212683A26">
    <w:name w:val="7C683F2D77AC49E38303F45212683A26"/>
    <w:pPr>
      <w:widowControl w:val="0"/>
      <w:jc w:val="both"/>
    </w:pPr>
  </w:style>
  <w:style w:type="paragraph" w:customStyle="1" w:styleId="D140F27ACB4D400DB20632C571588E6C">
    <w:name w:val="D140F27ACB4D400DB20632C571588E6C"/>
    <w:pPr>
      <w:widowControl w:val="0"/>
      <w:jc w:val="both"/>
    </w:pPr>
  </w:style>
  <w:style w:type="paragraph" w:customStyle="1" w:styleId="26FD3BE214074B5E857DD62C889039D0">
    <w:name w:val="26FD3BE214074B5E857DD62C889039D0"/>
    <w:pPr>
      <w:widowControl w:val="0"/>
      <w:jc w:val="both"/>
    </w:pPr>
  </w:style>
  <w:style w:type="paragraph" w:customStyle="1" w:styleId="140EF4E9EAA34011AACBDF123B05FBAC">
    <w:name w:val="140EF4E9EAA34011AACBDF123B05FBAC"/>
    <w:pPr>
      <w:widowControl w:val="0"/>
      <w:jc w:val="both"/>
    </w:pPr>
  </w:style>
  <w:style w:type="paragraph" w:customStyle="1" w:styleId="329D2CD18A3A4F13ACC8FCEB3E1C9E59">
    <w:name w:val="329D2CD18A3A4F13ACC8FCEB3E1C9E59"/>
    <w:pPr>
      <w:widowControl w:val="0"/>
      <w:jc w:val="both"/>
    </w:pPr>
  </w:style>
  <w:style w:type="paragraph" w:customStyle="1" w:styleId="46EB2C3BC49B4045B1815D2DA5E6758D">
    <w:name w:val="46EB2C3BC49B4045B1815D2DA5E6758D"/>
    <w:pPr>
      <w:widowControl w:val="0"/>
      <w:jc w:val="both"/>
    </w:pPr>
  </w:style>
  <w:style w:type="paragraph" w:customStyle="1" w:styleId="16B62FB3D5FB42A3B19B088B3AC739A9">
    <w:name w:val="16B62FB3D5FB42A3B19B088B3AC739A9"/>
    <w:pPr>
      <w:widowControl w:val="0"/>
      <w:jc w:val="both"/>
    </w:pPr>
  </w:style>
  <w:style w:type="paragraph" w:customStyle="1" w:styleId="06F4B6CB9FE1405B9A409F19736D4345">
    <w:name w:val="06F4B6CB9FE1405B9A409F19736D4345"/>
    <w:pPr>
      <w:widowControl w:val="0"/>
      <w:jc w:val="both"/>
    </w:pPr>
  </w:style>
  <w:style w:type="paragraph" w:customStyle="1" w:styleId="6D3173BC147D487DB11FA7A01D264E9B">
    <w:name w:val="6D3173BC147D487DB11FA7A01D264E9B"/>
    <w:pPr>
      <w:widowControl w:val="0"/>
      <w:jc w:val="both"/>
    </w:pPr>
  </w:style>
  <w:style w:type="paragraph" w:customStyle="1" w:styleId="BB6D3834FFAD4469BACA302223D9E9C3">
    <w:name w:val="BB6D3834FFAD4469BACA302223D9E9C3"/>
    <w:pPr>
      <w:widowControl w:val="0"/>
      <w:jc w:val="both"/>
    </w:pPr>
  </w:style>
  <w:style w:type="paragraph" w:customStyle="1" w:styleId="2235E8F62D81433AAA9196392662B359">
    <w:name w:val="2235E8F62D81433AAA9196392662B359"/>
    <w:pPr>
      <w:widowControl w:val="0"/>
      <w:jc w:val="both"/>
    </w:pPr>
  </w:style>
  <w:style w:type="paragraph" w:customStyle="1" w:styleId="EFB8EF7A17954C3FA8B7351FDE012468">
    <w:name w:val="EFB8EF7A17954C3FA8B7351FDE012468"/>
    <w:pPr>
      <w:widowControl w:val="0"/>
      <w:jc w:val="both"/>
    </w:pPr>
  </w:style>
  <w:style w:type="paragraph" w:customStyle="1" w:styleId="EAED18481C504132959F814057688377">
    <w:name w:val="EAED18481C504132959F814057688377"/>
    <w:pPr>
      <w:widowControl w:val="0"/>
      <w:jc w:val="both"/>
    </w:pPr>
  </w:style>
  <w:style w:type="paragraph" w:customStyle="1" w:styleId="987AC27DFCF54E9EA47F3F38DC014874">
    <w:name w:val="987AC27DFCF54E9EA47F3F38DC014874"/>
    <w:pPr>
      <w:widowControl w:val="0"/>
      <w:jc w:val="both"/>
    </w:pPr>
  </w:style>
  <w:style w:type="paragraph" w:customStyle="1" w:styleId="487C81469D2A470ABEF50A4E7430EE7B">
    <w:name w:val="487C81469D2A470ABEF50A4E7430EE7B"/>
    <w:pPr>
      <w:widowControl w:val="0"/>
      <w:jc w:val="both"/>
    </w:pPr>
  </w:style>
  <w:style w:type="paragraph" w:customStyle="1" w:styleId="1B92FAF5C43347CDBAEC7FD9DAED7133">
    <w:name w:val="1B92FAF5C43347CDBAEC7FD9DAED7133"/>
    <w:pPr>
      <w:widowControl w:val="0"/>
      <w:jc w:val="both"/>
    </w:pPr>
  </w:style>
  <w:style w:type="paragraph" w:customStyle="1" w:styleId="3B03EC5A9A3B4AC2AA6CB4C0ED9256FF">
    <w:name w:val="3B03EC5A9A3B4AC2AA6CB4C0ED9256FF"/>
    <w:pPr>
      <w:widowControl w:val="0"/>
      <w:jc w:val="both"/>
    </w:pPr>
  </w:style>
  <w:style w:type="paragraph" w:customStyle="1" w:styleId="C84EFCF668D54B299D4D37D12336C969">
    <w:name w:val="C84EFCF668D54B299D4D37D12336C969"/>
    <w:pPr>
      <w:widowControl w:val="0"/>
      <w:jc w:val="both"/>
    </w:pPr>
  </w:style>
  <w:style w:type="paragraph" w:customStyle="1" w:styleId="6D31FCE16EA74E38B96E7732AEAD9B28">
    <w:name w:val="6D31FCE16EA74E38B96E7732AEAD9B28"/>
    <w:pPr>
      <w:widowControl w:val="0"/>
      <w:jc w:val="both"/>
    </w:pPr>
  </w:style>
  <w:style w:type="paragraph" w:customStyle="1" w:styleId="1CF7201B5BCC49F5B0C6B6CC5311AE7A">
    <w:name w:val="1CF7201B5BCC49F5B0C6B6CC5311AE7A"/>
    <w:pPr>
      <w:widowControl w:val="0"/>
      <w:jc w:val="both"/>
    </w:pPr>
  </w:style>
  <w:style w:type="paragraph" w:customStyle="1" w:styleId="E3F8C5A0773B4F2FB400547BB2F9235B">
    <w:name w:val="E3F8C5A0773B4F2FB400547BB2F9235B"/>
    <w:pPr>
      <w:widowControl w:val="0"/>
      <w:jc w:val="both"/>
    </w:pPr>
  </w:style>
  <w:style w:type="paragraph" w:customStyle="1" w:styleId="3E22A8B559134D10B4D3EBFCE05ED379">
    <w:name w:val="3E22A8B559134D10B4D3EBFCE05ED379"/>
    <w:pPr>
      <w:widowControl w:val="0"/>
      <w:jc w:val="both"/>
    </w:pPr>
  </w:style>
  <w:style w:type="paragraph" w:customStyle="1" w:styleId="560B3CE854A8416187C6ABD2D4277BBD">
    <w:name w:val="560B3CE854A8416187C6ABD2D4277BBD"/>
    <w:pPr>
      <w:widowControl w:val="0"/>
      <w:jc w:val="both"/>
    </w:pPr>
  </w:style>
  <w:style w:type="paragraph" w:customStyle="1" w:styleId="8F294719EF9A45EAB2018821176CBC74">
    <w:name w:val="8F294719EF9A45EAB2018821176CBC74"/>
    <w:pPr>
      <w:widowControl w:val="0"/>
      <w:jc w:val="both"/>
    </w:pPr>
  </w:style>
  <w:style w:type="paragraph" w:customStyle="1" w:styleId="F1A681298A6C4E978F0DAE150CD8AE59">
    <w:name w:val="F1A681298A6C4E978F0DAE150CD8AE59"/>
    <w:pPr>
      <w:widowControl w:val="0"/>
      <w:jc w:val="both"/>
    </w:pPr>
  </w:style>
  <w:style w:type="paragraph" w:customStyle="1" w:styleId="4A336D23060C4B7AA3516462F67D6384">
    <w:name w:val="4A336D23060C4B7AA3516462F67D6384"/>
    <w:pPr>
      <w:widowControl w:val="0"/>
      <w:jc w:val="both"/>
    </w:pPr>
  </w:style>
  <w:style w:type="paragraph" w:customStyle="1" w:styleId="3B83B3E4AA6F45DB8282DE453A1B15C1">
    <w:name w:val="3B83B3E4AA6F45DB8282DE453A1B15C1"/>
    <w:pPr>
      <w:widowControl w:val="0"/>
      <w:jc w:val="both"/>
    </w:pPr>
  </w:style>
  <w:style w:type="paragraph" w:customStyle="1" w:styleId="464FFF30015343D0B2B1ECEB964E27B3">
    <w:name w:val="464FFF30015343D0B2B1ECEB964E27B3"/>
    <w:pPr>
      <w:widowControl w:val="0"/>
      <w:jc w:val="both"/>
    </w:pPr>
  </w:style>
  <w:style w:type="paragraph" w:customStyle="1" w:styleId="D0BCDD87BAF34090B6CB27EAAC4EB957">
    <w:name w:val="D0BCDD87BAF34090B6CB27EAAC4EB957"/>
    <w:pPr>
      <w:widowControl w:val="0"/>
      <w:jc w:val="both"/>
    </w:pPr>
  </w:style>
  <w:style w:type="paragraph" w:customStyle="1" w:styleId="C8C3C0871D3445C0939DB3228EB2DECE">
    <w:name w:val="C8C3C0871D3445C0939DB3228EB2DECE"/>
    <w:pPr>
      <w:widowControl w:val="0"/>
      <w:jc w:val="both"/>
    </w:pPr>
  </w:style>
  <w:style w:type="paragraph" w:customStyle="1" w:styleId="A503802F299C40BEBA86831D0D7880AA">
    <w:name w:val="A503802F299C40BEBA86831D0D7880AA"/>
    <w:pPr>
      <w:widowControl w:val="0"/>
      <w:jc w:val="both"/>
    </w:pPr>
  </w:style>
  <w:style w:type="paragraph" w:customStyle="1" w:styleId="B5F8844C2B5F4BCE8C32ED13D36B59AE">
    <w:name w:val="B5F8844C2B5F4BCE8C32ED13D36B59AE"/>
    <w:pPr>
      <w:widowControl w:val="0"/>
      <w:jc w:val="both"/>
    </w:pPr>
  </w:style>
  <w:style w:type="paragraph" w:customStyle="1" w:styleId="D9C47C43A9D14F7EBE60C185FB2C19B1">
    <w:name w:val="D9C47C43A9D14F7EBE60C185FB2C19B1"/>
    <w:pPr>
      <w:widowControl w:val="0"/>
      <w:jc w:val="both"/>
    </w:pPr>
  </w:style>
  <w:style w:type="paragraph" w:customStyle="1" w:styleId="E2B4ACE4056B4466B2EC1F42C3E4A499">
    <w:name w:val="E2B4ACE4056B4466B2EC1F42C3E4A499"/>
    <w:pPr>
      <w:widowControl w:val="0"/>
      <w:jc w:val="both"/>
    </w:pPr>
  </w:style>
  <w:style w:type="paragraph" w:customStyle="1" w:styleId="6F67F1F79EA54B0992CCE850FFB40EC1">
    <w:name w:val="6F67F1F79EA54B0992CCE850FFB40EC1"/>
    <w:pPr>
      <w:widowControl w:val="0"/>
      <w:jc w:val="both"/>
    </w:pPr>
  </w:style>
  <w:style w:type="paragraph" w:customStyle="1" w:styleId="EB3B9358E7654751B127CE5ED3A72BFF">
    <w:name w:val="EB3B9358E7654751B127CE5ED3A72BFF"/>
    <w:pPr>
      <w:widowControl w:val="0"/>
      <w:jc w:val="both"/>
    </w:pPr>
  </w:style>
  <w:style w:type="paragraph" w:customStyle="1" w:styleId="10F0D163DAFD460A9BF757C71CC2CE6F">
    <w:name w:val="10F0D163DAFD460A9BF757C71CC2CE6F"/>
    <w:pPr>
      <w:widowControl w:val="0"/>
      <w:jc w:val="both"/>
    </w:pPr>
  </w:style>
  <w:style w:type="paragraph" w:customStyle="1" w:styleId="7CFDD72E0687451DB1BA8984ED9DD974">
    <w:name w:val="7CFDD72E0687451DB1BA8984ED9DD974"/>
    <w:pPr>
      <w:widowControl w:val="0"/>
      <w:jc w:val="both"/>
    </w:pPr>
  </w:style>
  <w:style w:type="paragraph" w:customStyle="1" w:styleId="33924AFFE5CA47B58E6D7E31BEDE9DF1">
    <w:name w:val="33924AFFE5CA47B58E6D7E31BEDE9DF1"/>
    <w:pPr>
      <w:widowControl w:val="0"/>
      <w:jc w:val="both"/>
    </w:pPr>
  </w:style>
  <w:style w:type="paragraph" w:customStyle="1" w:styleId="03D2CA11DAEF481789D8CE52B958BBF6">
    <w:name w:val="03D2CA11DAEF481789D8CE52B958BBF6"/>
    <w:pPr>
      <w:widowControl w:val="0"/>
      <w:jc w:val="both"/>
    </w:pPr>
  </w:style>
  <w:style w:type="paragraph" w:customStyle="1" w:styleId="3ECA26D452DB452096B01B482F36AE7B">
    <w:name w:val="3ECA26D452DB452096B01B482F36AE7B"/>
    <w:pPr>
      <w:widowControl w:val="0"/>
      <w:jc w:val="both"/>
    </w:pPr>
  </w:style>
  <w:style w:type="paragraph" w:customStyle="1" w:styleId="0C3D409072EB40BC8B56A0109865E35A">
    <w:name w:val="0C3D409072EB40BC8B56A0109865E35A"/>
    <w:pPr>
      <w:widowControl w:val="0"/>
      <w:jc w:val="both"/>
    </w:pPr>
  </w:style>
  <w:style w:type="paragraph" w:customStyle="1" w:styleId="A420C01D612C4792ADD99841E9D3D6BA">
    <w:name w:val="A420C01D612C4792ADD99841E9D3D6BA"/>
    <w:pPr>
      <w:widowControl w:val="0"/>
      <w:jc w:val="both"/>
    </w:pPr>
  </w:style>
  <w:style w:type="paragraph" w:customStyle="1" w:styleId="6D230D78C75343A89C94F1CE4C04D9BA">
    <w:name w:val="6D230D78C75343A89C94F1CE4C04D9BA"/>
    <w:pPr>
      <w:widowControl w:val="0"/>
      <w:jc w:val="both"/>
    </w:pPr>
  </w:style>
  <w:style w:type="paragraph" w:customStyle="1" w:styleId="DC9355F6ED3D4135B0AEBAE0A32AF7A9">
    <w:name w:val="DC9355F6ED3D4135B0AEBAE0A32AF7A9"/>
    <w:pPr>
      <w:widowControl w:val="0"/>
      <w:jc w:val="both"/>
    </w:pPr>
  </w:style>
  <w:style w:type="paragraph" w:customStyle="1" w:styleId="B9DA7AF5DD7B43CEB78A1A08AA8F1D93">
    <w:name w:val="B9DA7AF5DD7B43CEB78A1A08AA8F1D93"/>
    <w:pPr>
      <w:widowControl w:val="0"/>
      <w:jc w:val="both"/>
    </w:pPr>
  </w:style>
  <w:style w:type="paragraph" w:customStyle="1" w:styleId="8B807BBF1C9A41B2823F39A3A5481378">
    <w:name w:val="8B807BBF1C9A41B2823F39A3A5481378"/>
    <w:pPr>
      <w:widowControl w:val="0"/>
      <w:jc w:val="both"/>
    </w:pPr>
  </w:style>
  <w:style w:type="paragraph" w:customStyle="1" w:styleId="01CEEBF872A84BF7BDF6FBBF88840C74">
    <w:name w:val="01CEEBF872A84BF7BDF6FBBF88840C74"/>
    <w:pPr>
      <w:widowControl w:val="0"/>
      <w:jc w:val="both"/>
    </w:pPr>
  </w:style>
  <w:style w:type="paragraph" w:customStyle="1" w:styleId="BFAF0656B0A549FC8E4C3C0B4DEB9BE5">
    <w:name w:val="BFAF0656B0A549FC8E4C3C0B4DEB9BE5"/>
    <w:pPr>
      <w:widowControl w:val="0"/>
      <w:jc w:val="both"/>
    </w:pPr>
  </w:style>
  <w:style w:type="paragraph" w:customStyle="1" w:styleId="216EE950D95941B38C1FDC93C78FAAD2">
    <w:name w:val="216EE950D95941B38C1FDC93C78FAAD2"/>
    <w:pPr>
      <w:widowControl w:val="0"/>
      <w:jc w:val="both"/>
    </w:pPr>
  </w:style>
  <w:style w:type="paragraph" w:customStyle="1" w:styleId="EB66B464D0B54740813153AC696FEB86">
    <w:name w:val="EB66B464D0B54740813153AC696FEB86"/>
    <w:pPr>
      <w:widowControl w:val="0"/>
      <w:jc w:val="both"/>
    </w:pPr>
  </w:style>
  <w:style w:type="paragraph" w:customStyle="1" w:styleId="016D3DE263DB4E0591B82F597331F7D9">
    <w:name w:val="016D3DE263DB4E0591B82F597331F7D9"/>
    <w:pPr>
      <w:widowControl w:val="0"/>
      <w:jc w:val="both"/>
    </w:pPr>
  </w:style>
  <w:style w:type="paragraph" w:customStyle="1" w:styleId="0B191CA93EBB49939434BFFAB0A5CBBB">
    <w:name w:val="0B191CA93EBB49939434BFFAB0A5CBBB"/>
    <w:pPr>
      <w:widowControl w:val="0"/>
      <w:jc w:val="both"/>
    </w:pPr>
  </w:style>
  <w:style w:type="paragraph" w:customStyle="1" w:styleId="5D53B70713474A969ED228F024F692AE">
    <w:name w:val="5D53B70713474A969ED228F024F692AE"/>
    <w:pPr>
      <w:widowControl w:val="0"/>
      <w:jc w:val="both"/>
    </w:pPr>
  </w:style>
  <w:style w:type="paragraph" w:customStyle="1" w:styleId="334D8E85B8764BFD8314A4A8964389E3">
    <w:name w:val="334D8E85B8764BFD8314A4A8964389E3"/>
    <w:pPr>
      <w:widowControl w:val="0"/>
      <w:jc w:val="both"/>
    </w:pPr>
  </w:style>
  <w:style w:type="paragraph" w:customStyle="1" w:styleId="C66AEF8EAB8945E7A43B0737E3F0AE20">
    <w:name w:val="C66AEF8EAB8945E7A43B0737E3F0AE20"/>
    <w:pPr>
      <w:widowControl w:val="0"/>
      <w:jc w:val="both"/>
    </w:pPr>
  </w:style>
  <w:style w:type="paragraph" w:customStyle="1" w:styleId="38D1DAE0AD3042FCAB9FDA30692A29EE">
    <w:name w:val="38D1DAE0AD3042FCAB9FDA30692A29EE"/>
    <w:pPr>
      <w:widowControl w:val="0"/>
      <w:jc w:val="both"/>
    </w:pPr>
  </w:style>
  <w:style w:type="paragraph" w:customStyle="1" w:styleId="311C3515E89849C1B912E2FCD040634F">
    <w:name w:val="311C3515E89849C1B912E2FCD040634F"/>
    <w:pPr>
      <w:widowControl w:val="0"/>
      <w:jc w:val="both"/>
    </w:pPr>
  </w:style>
  <w:style w:type="paragraph" w:customStyle="1" w:styleId="15C2A6E17E3F49C3B2C4DE1A7EF2BE94">
    <w:name w:val="15C2A6E17E3F49C3B2C4DE1A7EF2BE94"/>
    <w:pPr>
      <w:widowControl w:val="0"/>
      <w:jc w:val="both"/>
    </w:pPr>
  </w:style>
  <w:style w:type="paragraph" w:customStyle="1" w:styleId="8A8085D3F2694EC390BAABCFDF15013B">
    <w:name w:val="8A8085D3F2694EC390BAABCFDF15013B"/>
    <w:pPr>
      <w:widowControl w:val="0"/>
      <w:jc w:val="both"/>
    </w:pPr>
  </w:style>
  <w:style w:type="paragraph" w:customStyle="1" w:styleId="C84366E3895745EFB40B83300CA00EFE">
    <w:name w:val="C84366E3895745EFB40B83300CA00EFE"/>
    <w:pPr>
      <w:widowControl w:val="0"/>
      <w:jc w:val="both"/>
    </w:pPr>
  </w:style>
  <w:style w:type="paragraph" w:customStyle="1" w:styleId="53BD5465EFCE4E81B62433036FA04099">
    <w:name w:val="53BD5465EFCE4E81B62433036FA04099"/>
    <w:pPr>
      <w:widowControl w:val="0"/>
      <w:jc w:val="both"/>
    </w:pPr>
  </w:style>
  <w:style w:type="paragraph" w:customStyle="1" w:styleId="588D6915D9504E90819818E836DCC2FB">
    <w:name w:val="588D6915D9504E90819818E836DCC2FB"/>
    <w:pPr>
      <w:widowControl w:val="0"/>
      <w:jc w:val="both"/>
    </w:pPr>
  </w:style>
  <w:style w:type="paragraph" w:customStyle="1" w:styleId="22FD38D93C644129A8556F98CAF83FEF">
    <w:name w:val="22FD38D93C644129A8556F98CAF83FEF"/>
    <w:pPr>
      <w:widowControl w:val="0"/>
      <w:jc w:val="both"/>
    </w:pPr>
  </w:style>
  <w:style w:type="paragraph" w:customStyle="1" w:styleId="520051E682E64C4F8C5F457ED31EEC66">
    <w:name w:val="520051E682E64C4F8C5F457ED31EEC66"/>
    <w:pPr>
      <w:widowControl w:val="0"/>
      <w:jc w:val="both"/>
    </w:pPr>
  </w:style>
  <w:style w:type="paragraph" w:customStyle="1" w:styleId="488AFB98B1AF442087C193228D8BC32D">
    <w:name w:val="488AFB98B1AF442087C193228D8BC32D"/>
    <w:pPr>
      <w:widowControl w:val="0"/>
      <w:jc w:val="both"/>
    </w:pPr>
  </w:style>
  <w:style w:type="paragraph" w:customStyle="1" w:styleId="C1266F6196D445C2BF27A817A13E04A3">
    <w:name w:val="C1266F6196D445C2BF27A817A13E04A3"/>
    <w:pPr>
      <w:widowControl w:val="0"/>
      <w:jc w:val="both"/>
    </w:pPr>
  </w:style>
  <w:style w:type="paragraph" w:customStyle="1" w:styleId="44787DA64691437794F81091A1E4199E">
    <w:name w:val="44787DA64691437794F81091A1E4199E"/>
    <w:pPr>
      <w:widowControl w:val="0"/>
      <w:jc w:val="both"/>
    </w:pPr>
  </w:style>
  <w:style w:type="paragraph" w:customStyle="1" w:styleId="0BF49A8951904081AB97C21A21A9F4F2">
    <w:name w:val="0BF49A8951904081AB97C21A21A9F4F2"/>
    <w:pPr>
      <w:widowControl w:val="0"/>
      <w:jc w:val="both"/>
    </w:pPr>
  </w:style>
  <w:style w:type="paragraph" w:customStyle="1" w:styleId="58F8C9C8E9D841EABC15F3BC024C6986">
    <w:name w:val="58F8C9C8E9D841EABC15F3BC024C6986"/>
    <w:pPr>
      <w:widowControl w:val="0"/>
      <w:jc w:val="both"/>
    </w:pPr>
  </w:style>
  <w:style w:type="paragraph" w:customStyle="1" w:styleId="F2C5771FBD70418F85EAE98C4A3F5C85">
    <w:name w:val="F2C5771FBD70418F85EAE98C4A3F5C85"/>
    <w:pPr>
      <w:widowControl w:val="0"/>
      <w:jc w:val="both"/>
    </w:pPr>
  </w:style>
  <w:style w:type="paragraph" w:customStyle="1" w:styleId="7398D7A2873041499C7DBC184D11321B">
    <w:name w:val="7398D7A2873041499C7DBC184D11321B"/>
    <w:pPr>
      <w:widowControl w:val="0"/>
      <w:jc w:val="both"/>
    </w:pPr>
  </w:style>
  <w:style w:type="paragraph" w:customStyle="1" w:styleId="45AF9AC243654B8BA97E42BC9957F3B4">
    <w:name w:val="45AF9AC243654B8BA97E42BC9957F3B4"/>
    <w:pPr>
      <w:widowControl w:val="0"/>
      <w:jc w:val="both"/>
    </w:pPr>
  </w:style>
  <w:style w:type="paragraph" w:customStyle="1" w:styleId="633899A45DC84C85BC2B9386CF4ECCC4">
    <w:name w:val="633899A45DC84C85BC2B9386CF4ECCC4"/>
    <w:pPr>
      <w:widowControl w:val="0"/>
      <w:jc w:val="both"/>
    </w:pPr>
  </w:style>
  <w:style w:type="paragraph" w:customStyle="1" w:styleId="4CAF3DB8A5C74A9DA586AF8D71A77816">
    <w:name w:val="4CAF3DB8A5C74A9DA586AF8D71A77816"/>
    <w:pPr>
      <w:widowControl w:val="0"/>
      <w:jc w:val="both"/>
    </w:pPr>
  </w:style>
  <w:style w:type="paragraph" w:customStyle="1" w:styleId="8AE119036B284D58986E9C0D3B697F43">
    <w:name w:val="8AE119036B284D58986E9C0D3B697F43"/>
    <w:pPr>
      <w:widowControl w:val="0"/>
      <w:jc w:val="both"/>
    </w:pPr>
  </w:style>
  <w:style w:type="paragraph" w:customStyle="1" w:styleId="0F4EBB60B0354F7DBBA9110FAE1FA8D4">
    <w:name w:val="0F4EBB60B0354F7DBBA9110FAE1FA8D4"/>
    <w:pPr>
      <w:widowControl w:val="0"/>
      <w:jc w:val="both"/>
    </w:pPr>
  </w:style>
  <w:style w:type="paragraph" w:customStyle="1" w:styleId="C1FA265E7E9A4811BB6147AE673B9854">
    <w:name w:val="C1FA265E7E9A4811BB6147AE673B9854"/>
    <w:pPr>
      <w:widowControl w:val="0"/>
      <w:jc w:val="both"/>
    </w:pPr>
  </w:style>
  <w:style w:type="paragraph" w:customStyle="1" w:styleId="97388B910C2D4DD085B1F2DE53746099">
    <w:name w:val="97388B910C2D4DD085B1F2DE53746099"/>
    <w:pPr>
      <w:widowControl w:val="0"/>
      <w:jc w:val="both"/>
    </w:pPr>
  </w:style>
  <w:style w:type="paragraph" w:customStyle="1" w:styleId="9E88046135EF4BB3AC21FE1E65C5EB44">
    <w:name w:val="9E88046135EF4BB3AC21FE1E65C5EB44"/>
    <w:pPr>
      <w:widowControl w:val="0"/>
      <w:jc w:val="both"/>
    </w:pPr>
  </w:style>
  <w:style w:type="paragraph" w:customStyle="1" w:styleId="D7C867D90C3F411A85122D962126DB66">
    <w:name w:val="D7C867D90C3F411A85122D962126DB66"/>
    <w:pPr>
      <w:widowControl w:val="0"/>
      <w:jc w:val="both"/>
    </w:pPr>
  </w:style>
  <w:style w:type="paragraph" w:customStyle="1" w:styleId="0715AE0CC3D84E70823948C816FD81C3">
    <w:name w:val="0715AE0CC3D84E70823948C816FD81C3"/>
    <w:pPr>
      <w:widowControl w:val="0"/>
      <w:jc w:val="both"/>
    </w:pPr>
  </w:style>
  <w:style w:type="paragraph" w:customStyle="1" w:styleId="1CAA685FAF04450F8D4C8A1F71655AD9">
    <w:name w:val="1CAA685FAF04450F8D4C8A1F71655AD9"/>
    <w:pPr>
      <w:widowControl w:val="0"/>
      <w:jc w:val="both"/>
    </w:pPr>
  </w:style>
  <w:style w:type="paragraph" w:customStyle="1" w:styleId="91C5DAD8D0B74D5ABC5E3A2C1539AE30">
    <w:name w:val="91C5DAD8D0B74D5ABC5E3A2C1539AE30"/>
    <w:pPr>
      <w:widowControl w:val="0"/>
      <w:jc w:val="both"/>
    </w:pPr>
  </w:style>
  <w:style w:type="paragraph" w:customStyle="1" w:styleId="93DAF38A40AB4B82B00A62EE1C6BC75B">
    <w:name w:val="93DAF38A40AB4B82B00A62EE1C6BC75B"/>
    <w:pPr>
      <w:widowControl w:val="0"/>
      <w:jc w:val="both"/>
    </w:pPr>
  </w:style>
  <w:style w:type="paragraph" w:customStyle="1" w:styleId="722DB6A087934A69A932192881F8A074">
    <w:name w:val="722DB6A087934A69A932192881F8A074"/>
    <w:pPr>
      <w:widowControl w:val="0"/>
      <w:jc w:val="both"/>
    </w:pPr>
  </w:style>
  <w:style w:type="paragraph" w:customStyle="1" w:styleId="3759B86971704A4C9173AFB3F803CCD2">
    <w:name w:val="3759B86971704A4C9173AFB3F803CCD2"/>
    <w:pPr>
      <w:widowControl w:val="0"/>
      <w:jc w:val="both"/>
    </w:pPr>
  </w:style>
  <w:style w:type="paragraph" w:customStyle="1" w:styleId="7A21D1A635C245C6AAD664118234010F">
    <w:name w:val="7A21D1A635C245C6AAD664118234010F"/>
    <w:pPr>
      <w:widowControl w:val="0"/>
      <w:jc w:val="both"/>
    </w:pPr>
  </w:style>
  <w:style w:type="paragraph" w:customStyle="1" w:styleId="44EFB3360CBF44BDBA8F417A74DF72C2">
    <w:name w:val="44EFB3360CBF44BDBA8F417A74DF72C2"/>
    <w:pPr>
      <w:widowControl w:val="0"/>
      <w:jc w:val="both"/>
    </w:pPr>
  </w:style>
  <w:style w:type="paragraph" w:customStyle="1" w:styleId="723ACB9889B044E9AE92D2814BEF972D">
    <w:name w:val="723ACB9889B044E9AE92D2814BEF972D"/>
    <w:pPr>
      <w:widowControl w:val="0"/>
      <w:jc w:val="both"/>
    </w:pPr>
  </w:style>
  <w:style w:type="paragraph" w:customStyle="1" w:styleId="5F142502387E4DA192ADB2B03CA28D14">
    <w:name w:val="5F142502387E4DA192ADB2B03CA28D14"/>
    <w:pPr>
      <w:widowControl w:val="0"/>
      <w:jc w:val="both"/>
    </w:pPr>
  </w:style>
  <w:style w:type="paragraph" w:customStyle="1" w:styleId="A761AD588DDB4985860B9680DA9F1D3A">
    <w:name w:val="A761AD588DDB4985860B9680DA9F1D3A"/>
    <w:pPr>
      <w:widowControl w:val="0"/>
      <w:jc w:val="both"/>
    </w:pPr>
  </w:style>
  <w:style w:type="paragraph" w:customStyle="1" w:styleId="1EB4614AB03D455CB8DEDD2F3D30CAD9">
    <w:name w:val="1EB4614AB03D455CB8DEDD2F3D30CAD9"/>
    <w:pPr>
      <w:widowControl w:val="0"/>
      <w:jc w:val="both"/>
    </w:pPr>
  </w:style>
  <w:style w:type="paragraph" w:customStyle="1" w:styleId="B5497FE6415B411A8E976F20D028EE38">
    <w:name w:val="B5497FE6415B411A8E976F20D028EE38"/>
    <w:pPr>
      <w:widowControl w:val="0"/>
      <w:jc w:val="both"/>
    </w:pPr>
  </w:style>
  <w:style w:type="paragraph" w:customStyle="1" w:styleId="BF1A7EB72F0147CA90B74F3C570A7370">
    <w:name w:val="BF1A7EB72F0147CA90B74F3C570A7370"/>
    <w:pPr>
      <w:widowControl w:val="0"/>
      <w:jc w:val="both"/>
    </w:pPr>
  </w:style>
  <w:style w:type="paragraph" w:customStyle="1" w:styleId="24F4E46259FF40C6B7A9101F9CDBAAF7">
    <w:name w:val="24F4E46259FF40C6B7A9101F9CDBAAF7"/>
    <w:pPr>
      <w:widowControl w:val="0"/>
      <w:jc w:val="both"/>
    </w:pPr>
  </w:style>
  <w:style w:type="paragraph" w:customStyle="1" w:styleId="FC508BC2F1254FE3AE6097577070ED39">
    <w:name w:val="FC508BC2F1254FE3AE6097577070ED39"/>
    <w:pPr>
      <w:widowControl w:val="0"/>
      <w:jc w:val="both"/>
    </w:pPr>
  </w:style>
  <w:style w:type="paragraph" w:customStyle="1" w:styleId="1557B1ADFFAB4F40BE064DF04730B180">
    <w:name w:val="1557B1ADFFAB4F40BE064DF04730B180"/>
    <w:pPr>
      <w:widowControl w:val="0"/>
      <w:jc w:val="both"/>
    </w:pPr>
  </w:style>
  <w:style w:type="paragraph" w:customStyle="1" w:styleId="2D16F72E8AEB436FA56A4213538E9739">
    <w:name w:val="2D16F72E8AEB436FA56A4213538E9739"/>
    <w:pPr>
      <w:widowControl w:val="0"/>
      <w:jc w:val="both"/>
    </w:pPr>
  </w:style>
  <w:style w:type="paragraph" w:customStyle="1" w:styleId="E7954D1AEE834408A4E8CD087897FC69">
    <w:name w:val="E7954D1AEE834408A4E8CD087897FC69"/>
    <w:pPr>
      <w:widowControl w:val="0"/>
      <w:jc w:val="both"/>
    </w:pPr>
  </w:style>
  <w:style w:type="paragraph" w:customStyle="1" w:styleId="BBB420F5F888432599F34FEE35C94C5D">
    <w:name w:val="BBB420F5F888432599F34FEE35C94C5D"/>
    <w:pPr>
      <w:widowControl w:val="0"/>
      <w:jc w:val="both"/>
    </w:pPr>
  </w:style>
  <w:style w:type="paragraph" w:customStyle="1" w:styleId="85EBA8FB850B40BA96AB94063ADB8021">
    <w:name w:val="85EBA8FB850B40BA96AB94063ADB8021"/>
    <w:pPr>
      <w:widowControl w:val="0"/>
      <w:jc w:val="both"/>
    </w:pPr>
  </w:style>
  <w:style w:type="paragraph" w:customStyle="1" w:styleId="59ED48B6D1B5464E9819206D101AA597">
    <w:name w:val="59ED48B6D1B5464E9819206D101AA597"/>
    <w:pPr>
      <w:widowControl w:val="0"/>
      <w:jc w:val="both"/>
    </w:pPr>
  </w:style>
  <w:style w:type="paragraph" w:customStyle="1" w:styleId="FEE75D0CD5244170B0D750D2A801B8C3">
    <w:name w:val="FEE75D0CD5244170B0D750D2A801B8C3"/>
    <w:pPr>
      <w:widowControl w:val="0"/>
      <w:jc w:val="both"/>
    </w:pPr>
  </w:style>
  <w:style w:type="paragraph" w:customStyle="1" w:styleId="A7EB54DB9F1148F382D41B8EE7F6D0E4">
    <w:name w:val="A7EB54DB9F1148F382D41B8EE7F6D0E4"/>
    <w:pPr>
      <w:widowControl w:val="0"/>
      <w:jc w:val="both"/>
    </w:pPr>
  </w:style>
  <w:style w:type="paragraph" w:customStyle="1" w:styleId="C197018B210C4DF186208BEBAC2CF514">
    <w:name w:val="C197018B210C4DF186208BEBAC2CF514"/>
    <w:pPr>
      <w:widowControl w:val="0"/>
      <w:jc w:val="both"/>
    </w:pPr>
  </w:style>
  <w:style w:type="paragraph" w:customStyle="1" w:styleId="43C24A22A9C64D8CAF8E12E7A194E535">
    <w:name w:val="43C24A22A9C64D8CAF8E12E7A194E535"/>
    <w:pPr>
      <w:widowControl w:val="0"/>
      <w:jc w:val="both"/>
    </w:pPr>
  </w:style>
  <w:style w:type="paragraph" w:customStyle="1" w:styleId="624409ACB9924369ADB028C46EC3E59B">
    <w:name w:val="624409ACB9924369ADB028C46EC3E59B"/>
    <w:pPr>
      <w:widowControl w:val="0"/>
      <w:jc w:val="both"/>
    </w:pPr>
  </w:style>
  <w:style w:type="paragraph" w:customStyle="1" w:styleId="BED7F1B3E5994C6683AC1BE88EC67ECD">
    <w:name w:val="BED7F1B3E5994C6683AC1BE88EC67ECD"/>
    <w:pPr>
      <w:widowControl w:val="0"/>
      <w:jc w:val="both"/>
    </w:pPr>
  </w:style>
  <w:style w:type="paragraph" w:customStyle="1" w:styleId="C811C27CBE6144A19C4C01B97E26B881">
    <w:name w:val="C811C27CBE6144A19C4C01B97E26B881"/>
    <w:pPr>
      <w:widowControl w:val="0"/>
      <w:jc w:val="both"/>
    </w:pPr>
  </w:style>
  <w:style w:type="paragraph" w:customStyle="1" w:styleId="BD9805F210024F61A2A12A645ECEC197">
    <w:name w:val="BD9805F210024F61A2A12A645ECEC197"/>
    <w:pPr>
      <w:widowControl w:val="0"/>
      <w:jc w:val="both"/>
    </w:pPr>
  </w:style>
  <w:style w:type="paragraph" w:customStyle="1" w:styleId="C5BB31C9882B46658DEBE350BFDD3EB5">
    <w:name w:val="C5BB31C9882B46658DEBE350BFDD3EB5"/>
    <w:pPr>
      <w:widowControl w:val="0"/>
      <w:jc w:val="both"/>
    </w:pPr>
  </w:style>
  <w:style w:type="paragraph" w:customStyle="1" w:styleId="ECF91110D66844AF87583D99B90AB3BC">
    <w:name w:val="ECF91110D66844AF87583D99B90AB3BC"/>
    <w:pPr>
      <w:widowControl w:val="0"/>
      <w:jc w:val="both"/>
    </w:pPr>
  </w:style>
  <w:style w:type="paragraph" w:customStyle="1" w:styleId="8154ACE8CA7D4D379D7EB29A3E3EF372">
    <w:name w:val="8154ACE8CA7D4D379D7EB29A3E3EF372"/>
    <w:pPr>
      <w:widowControl w:val="0"/>
      <w:jc w:val="both"/>
    </w:pPr>
  </w:style>
  <w:style w:type="paragraph" w:customStyle="1" w:styleId="2DF1603F166E4C0CBAE57676A0D0ADEC">
    <w:name w:val="2DF1603F166E4C0CBAE57676A0D0ADEC"/>
    <w:pPr>
      <w:widowControl w:val="0"/>
      <w:jc w:val="both"/>
    </w:pPr>
  </w:style>
  <w:style w:type="paragraph" w:customStyle="1" w:styleId="BF54FAF783074BBA9F8DD70F5922EC80">
    <w:name w:val="BF54FAF783074BBA9F8DD70F5922EC80"/>
    <w:pPr>
      <w:widowControl w:val="0"/>
      <w:jc w:val="both"/>
    </w:pPr>
  </w:style>
  <w:style w:type="paragraph" w:customStyle="1" w:styleId="64B7DCAECA0B42DBA8A4F6C8633BCDBA">
    <w:name w:val="64B7DCAECA0B42DBA8A4F6C8633BCDBA"/>
    <w:pPr>
      <w:widowControl w:val="0"/>
      <w:jc w:val="both"/>
    </w:pPr>
  </w:style>
  <w:style w:type="paragraph" w:customStyle="1" w:styleId="86FCB81A77B348B4B08FD35A70FAB084">
    <w:name w:val="86FCB81A77B348B4B08FD35A70FAB084"/>
    <w:pPr>
      <w:widowControl w:val="0"/>
      <w:jc w:val="both"/>
    </w:pPr>
  </w:style>
  <w:style w:type="paragraph" w:customStyle="1" w:styleId="E8F990BBBCFB4FDDA3CEBB0DB46427EF">
    <w:name w:val="E8F990BBBCFB4FDDA3CEBB0DB46427EF"/>
    <w:pPr>
      <w:widowControl w:val="0"/>
      <w:jc w:val="both"/>
    </w:pPr>
  </w:style>
  <w:style w:type="paragraph" w:customStyle="1" w:styleId="0176A998E4FA4B5D93D4095356945C62">
    <w:name w:val="0176A998E4FA4B5D93D4095356945C62"/>
    <w:pPr>
      <w:widowControl w:val="0"/>
      <w:jc w:val="both"/>
    </w:pPr>
  </w:style>
  <w:style w:type="paragraph" w:customStyle="1" w:styleId="45807CEF63834909B568F25D04F15285">
    <w:name w:val="45807CEF63834909B568F25D04F15285"/>
    <w:pPr>
      <w:widowControl w:val="0"/>
      <w:jc w:val="both"/>
    </w:pPr>
  </w:style>
  <w:style w:type="paragraph" w:customStyle="1" w:styleId="ED5082975D6A4B868DACF14D4EEACC89">
    <w:name w:val="ED5082975D6A4B868DACF14D4EEACC89"/>
    <w:pPr>
      <w:widowControl w:val="0"/>
      <w:jc w:val="both"/>
    </w:pPr>
  </w:style>
  <w:style w:type="paragraph" w:customStyle="1" w:styleId="C5DD7197208B4628BA85671787C62592">
    <w:name w:val="C5DD7197208B4628BA85671787C62592"/>
    <w:pPr>
      <w:widowControl w:val="0"/>
      <w:jc w:val="both"/>
    </w:pPr>
  </w:style>
  <w:style w:type="paragraph" w:customStyle="1" w:styleId="D2076CF9E7A840CFAB15BD0FB7DA1A01">
    <w:name w:val="D2076CF9E7A840CFAB15BD0FB7DA1A01"/>
    <w:pPr>
      <w:widowControl w:val="0"/>
      <w:jc w:val="both"/>
    </w:pPr>
  </w:style>
  <w:style w:type="paragraph" w:customStyle="1" w:styleId="FD324E6784C948BF952EDBB869DB6079">
    <w:name w:val="FD324E6784C948BF952EDBB869DB6079"/>
    <w:pPr>
      <w:widowControl w:val="0"/>
      <w:jc w:val="both"/>
    </w:pPr>
  </w:style>
  <w:style w:type="paragraph" w:customStyle="1" w:styleId="834B137B7C0E4166A9C87809EAA6E961">
    <w:name w:val="834B137B7C0E4166A9C87809EAA6E961"/>
    <w:pPr>
      <w:widowControl w:val="0"/>
      <w:jc w:val="both"/>
    </w:pPr>
  </w:style>
  <w:style w:type="paragraph" w:customStyle="1" w:styleId="94E47848B8A84A7F9755CF9B9DF0704B">
    <w:name w:val="94E47848B8A84A7F9755CF9B9DF0704B"/>
    <w:pPr>
      <w:widowControl w:val="0"/>
      <w:jc w:val="both"/>
    </w:pPr>
  </w:style>
  <w:style w:type="paragraph" w:customStyle="1" w:styleId="2EEF3531A6A94582AB16EC8F5E6A83C8">
    <w:name w:val="2EEF3531A6A94582AB16EC8F5E6A83C8"/>
    <w:pPr>
      <w:widowControl w:val="0"/>
      <w:jc w:val="both"/>
    </w:pPr>
  </w:style>
  <w:style w:type="paragraph" w:customStyle="1" w:styleId="788FFC51B0714BE2AC51E4C40EB764B4">
    <w:name w:val="788FFC51B0714BE2AC51E4C40EB764B4"/>
    <w:pPr>
      <w:widowControl w:val="0"/>
      <w:jc w:val="both"/>
    </w:pPr>
  </w:style>
  <w:style w:type="paragraph" w:customStyle="1" w:styleId="4A305CA1C86045E99D95E332AA889F8C">
    <w:name w:val="4A305CA1C86045E99D95E332AA889F8C"/>
    <w:pPr>
      <w:widowControl w:val="0"/>
      <w:jc w:val="both"/>
    </w:pPr>
  </w:style>
  <w:style w:type="paragraph" w:customStyle="1" w:styleId="D3228A60D0574D2CB246097091F6790A">
    <w:name w:val="D3228A60D0574D2CB246097091F6790A"/>
    <w:pPr>
      <w:widowControl w:val="0"/>
      <w:jc w:val="both"/>
    </w:pPr>
  </w:style>
  <w:style w:type="paragraph" w:customStyle="1" w:styleId="B7E1BF7B32FF4EDF8FCBDACB2A991B13">
    <w:name w:val="B7E1BF7B32FF4EDF8FCBDACB2A991B13"/>
    <w:pPr>
      <w:widowControl w:val="0"/>
      <w:jc w:val="both"/>
    </w:pPr>
  </w:style>
  <w:style w:type="paragraph" w:customStyle="1" w:styleId="C5D8D92B2C384A4DA7E2A67CC111A6F8">
    <w:name w:val="C5D8D92B2C384A4DA7E2A67CC111A6F8"/>
    <w:pPr>
      <w:widowControl w:val="0"/>
      <w:jc w:val="both"/>
    </w:pPr>
  </w:style>
  <w:style w:type="paragraph" w:customStyle="1" w:styleId="63AA6EB1A4FF40A49956C7DE472B7E03">
    <w:name w:val="63AA6EB1A4FF40A49956C7DE472B7E03"/>
    <w:pPr>
      <w:widowControl w:val="0"/>
      <w:jc w:val="both"/>
    </w:pPr>
  </w:style>
  <w:style w:type="paragraph" w:customStyle="1" w:styleId="68A69B28CDEA4ED89309DC6152F16733">
    <w:name w:val="68A69B28CDEA4ED89309DC6152F16733"/>
    <w:pPr>
      <w:widowControl w:val="0"/>
      <w:jc w:val="both"/>
    </w:pPr>
  </w:style>
  <w:style w:type="paragraph" w:customStyle="1" w:styleId="45AB244B5B2B4F67BCB164779A7C3CA4">
    <w:name w:val="45AB244B5B2B4F67BCB164779A7C3CA4"/>
    <w:pPr>
      <w:widowControl w:val="0"/>
      <w:jc w:val="both"/>
    </w:pPr>
  </w:style>
  <w:style w:type="paragraph" w:customStyle="1" w:styleId="57EAF5F300CC4B5F8345721406191ED3">
    <w:name w:val="57EAF5F300CC4B5F8345721406191ED3"/>
    <w:pPr>
      <w:widowControl w:val="0"/>
      <w:jc w:val="both"/>
    </w:pPr>
  </w:style>
  <w:style w:type="paragraph" w:customStyle="1" w:styleId="741659C768FC45E6A97A5D8452551DB2">
    <w:name w:val="741659C768FC45E6A97A5D8452551DB2"/>
    <w:pPr>
      <w:widowControl w:val="0"/>
      <w:jc w:val="both"/>
    </w:pPr>
  </w:style>
  <w:style w:type="paragraph" w:customStyle="1" w:styleId="2DD97CA8E48544678BD98EBDC09997B1">
    <w:name w:val="2DD97CA8E48544678BD98EBDC09997B1"/>
    <w:pPr>
      <w:widowControl w:val="0"/>
      <w:jc w:val="both"/>
    </w:pPr>
  </w:style>
  <w:style w:type="paragraph" w:customStyle="1" w:styleId="EAF659C9548845CDB08F3CCB82DB46FC">
    <w:name w:val="EAF659C9548845CDB08F3CCB82DB46FC"/>
    <w:pPr>
      <w:widowControl w:val="0"/>
      <w:jc w:val="both"/>
    </w:pPr>
  </w:style>
  <w:style w:type="paragraph" w:customStyle="1" w:styleId="15FA157E393946B682CE61E2CE67313C">
    <w:name w:val="15FA157E393946B682CE61E2CE67313C"/>
    <w:pPr>
      <w:widowControl w:val="0"/>
      <w:jc w:val="both"/>
    </w:pPr>
  </w:style>
  <w:style w:type="paragraph" w:customStyle="1" w:styleId="45236897EFC94FB4898F11F00FF82DAC">
    <w:name w:val="45236897EFC94FB4898F11F00FF82DAC"/>
    <w:pPr>
      <w:widowControl w:val="0"/>
      <w:jc w:val="both"/>
    </w:pPr>
  </w:style>
  <w:style w:type="paragraph" w:customStyle="1" w:styleId="388F514199A3411A847F2B6C6607C088">
    <w:name w:val="388F514199A3411A847F2B6C6607C088"/>
    <w:pPr>
      <w:widowControl w:val="0"/>
      <w:jc w:val="both"/>
    </w:pPr>
  </w:style>
  <w:style w:type="paragraph" w:customStyle="1" w:styleId="2F696A2080724A8A8159E25FFB64DEBE">
    <w:name w:val="2F696A2080724A8A8159E25FFB64DEBE"/>
    <w:pPr>
      <w:widowControl w:val="0"/>
      <w:jc w:val="both"/>
    </w:pPr>
  </w:style>
  <w:style w:type="paragraph" w:customStyle="1" w:styleId="A5FF2C8C512344F096BC1DEBD1272A73">
    <w:name w:val="A5FF2C8C512344F096BC1DEBD1272A73"/>
    <w:pPr>
      <w:widowControl w:val="0"/>
      <w:jc w:val="both"/>
    </w:pPr>
  </w:style>
  <w:style w:type="paragraph" w:customStyle="1" w:styleId="1BC1D9C10FDA43B9A4284E1420BE4FD4">
    <w:name w:val="1BC1D9C10FDA43B9A4284E1420BE4FD4"/>
    <w:pPr>
      <w:widowControl w:val="0"/>
      <w:jc w:val="both"/>
    </w:pPr>
  </w:style>
  <w:style w:type="paragraph" w:customStyle="1" w:styleId="EFE7B3F9212C4BDA8C072E620A2ADFBE">
    <w:name w:val="EFE7B3F9212C4BDA8C072E620A2ADFBE"/>
    <w:pPr>
      <w:widowControl w:val="0"/>
      <w:jc w:val="both"/>
    </w:pPr>
  </w:style>
  <w:style w:type="paragraph" w:customStyle="1" w:styleId="0F37E7EDEB8A40DE81EA7F27E893EDCC">
    <w:name w:val="0F37E7EDEB8A40DE81EA7F27E893EDCC"/>
    <w:pPr>
      <w:widowControl w:val="0"/>
      <w:jc w:val="both"/>
    </w:pPr>
  </w:style>
  <w:style w:type="paragraph" w:customStyle="1" w:styleId="9C30B8FA862049DCA39EA9AB8C6D40C8">
    <w:name w:val="9C30B8FA862049DCA39EA9AB8C6D40C8"/>
    <w:pPr>
      <w:widowControl w:val="0"/>
      <w:jc w:val="both"/>
    </w:pPr>
  </w:style>
  <w:style w:type="paragraph" w:customStyle="1" w:styleId="A37AB7D4D2A94D2785BEDF9FBEDE67D3">
    <w:name w:val="A37AB7D4D2A94D2785BEDF9FBEDE67D3"/>
    <w:pPr>
      <w:widowControl w:val="0"/>
      <w:jc w:val="both"/>
    </w:pPr>
  </w:style>
  <w:style w:type="paragraph" w:customStyle="1" w:styleId="AD2DCCCE4D604256A86BE6E8C5FA4910">
    <w:name w:val="AD2DCCCE4D604256A86BE6E8C5FA4910"/>
    <w:pPr>
      <w:widowControl w:val="0"/>
      <w:jc w:val="both"/>
    </w:pPr>
  </w:style>
  <w:style w:type="paragraph" w:customStyle="1" w:styleId="35DCB7846D9F44E2BAD0223DE292E265">
    <w:name w:val="35DCB7846D9F44E2BAD0223DE292E265"/>
    <w:pPr>
      <w:widowControl w:val="0"/>
      <w:jc w:val="both"/>
    </w:pPr>
  </w:style>
  <w:style w:type="paragraph" w:customStyle="1" w:styleId="B1B5E909E707419692A8A3B37CD6C6B8">
    <w:name w:val="B1B5E909E707419692A8A3B37CD6C6B8"/>
    <w:pPr>
      <w:widowControl w:val="0"/>
      <w:jc w:val="both"/>
    </w:pPr>
  </w:style>
  <w:style w:type="paragraph" w:customStyle="1" w:styleId="091563806275426BB89E195BD030FD64">
    <w:name w:val="091563806275426BB89E195BD030FD64"/>
    <w:pPr>
      <w:widowControl w:val="0"/>
      <w:jc w:val="both"/>
    </w:pPr>
  </w:style>
  <w:style w:type="paragraph" w:customStyle="1" w:styleId="77376BCD6C9C4E9CA0E55137784D5BDB">
    <w:name w:val="77376BCD6C9C4E9CA0E55137784D5BDB"/>
    <w:pPr>
      <w:widowControl w:val="0"/>
      <w:jc w:val="both"/>
    </w:pPr>
  </w:style>
  <w:style w:type="paragraph" w:customStyle="1" w:styleId="7DEDEFF557F2435DB74EAF318390EA13">
    <w:name w:val="7DEDEFF557F2435DB74EAF318390EA13"/>
    <w:pPr>
      <w:widowControl w:val="0"/>
      <w:jc w:val="both"/>
    </w:pPr>
  </w:style>
  <w:style w:type="paragraph" w:customStyle="1" w:styleId="4B304137D35248E78BDFD5E20F825303">
    <w:name w:val="4B304137D35248E78BDFD5E20F825303"/>
    <w:pPr>
      <w:widowControl w:val="0"/>
      <w:jc w:val="both"/>
    </w:pPr>
  </w:style>
  <w:style w:type="paragraph" w:customStyle="1" w:styleId="7D1F7A3976D64F0ABAAE05DB1DA88138">
    <w:name w:val="7D1F7A3976D64F0ABAAE05DB1DA88138"/>
    <w:pPr>
      <w:widowControl w:val="0"/>
      <w:jc w:val="both"/>
    </w:pPr>
  </w:style>
  <w:style w:type="paragraph" w:customStyle="1" w:styleId="70569B50F1674FBE97591A576D126837">
    <w:name w:val="70569B50F1674FBE97591A576D126837"/>
    <w:pPr>
      <w:widowControl w:val="0"/>
      <w:jc w:val="both"/>
    </w:pPr>
  </w:style>
  <w:style w:type="paragraph" w:customStyle="1" w:styleId="A930780E88F54C0C95698ABF8F56946F">
    <w:name w:val="A930780E88F54C0C95698ABF8F56946F"/>
    <w:pPr>
      <w:widowControl w:val="0"/>
      <w:jc w:val="both"/>
    </w:pPr>
  </w:style>
  <w:style w:type="paragraph" w:customStyle="1" w:styleId="0DF03593B3BA49389ACAEA472348CCD8">
    <w:name w:val="0DF03593B3BA49389ACAEA472348CCD8"/>
    <w:pPr>
      <w:widowControl w:val="0"/>
      <w:jc w:val="both"/>
    </w:pPr>
  </w:style>
  <w:style w:type="paragraph" w:customStyle="1" w:styleId="2867C8A2F2034FBDB6318C4BC5683BCE">
    <w:name w:val="2867C8A2F2034FBDB6318C4BC5683BCE"/>
    <w:pPr>
      <w:widowControl w:val="0"/>
      <w:jc w:val="both"/>
    </w:pPr>
  </w:style>
  <w:style w:type="paragraph" w:customStyle="1" w:styleId="765BF3369CC84C94967F66B90B878DC2">
    <w:name w:val="765BF3369CC84C94967F66B90B878DC2"/>
    <w:pPr>
      <w:widowControl w:val="0"/>
      <w:jc w:val="both"/>
    </w:pPr>
  </w:style>
  <w:style w:type="paragraph" w:customStyle="1" w:styleId="76246BB00A1343B2ADAC62976DC52EAF">
    <w:name w:val="76246BB00A1343B2ADAC62976DC52EAF"/>
    <w:pPr>
      <w:widowControl w:val="0"/>
      <w:jc w:val="both"/>
    </w:pPr>
  </w:style>
  <w:style w:type="paragraph" w:customStyle="1" w:styleId="0E72586CD8B1475AB925D09556155AFA">
    <w:name w:val="0E72586CD8B1475AB925D09556155AFA"/>
    <w:pPr>
      <w:widowControl w:val="0"/>
      <w:jc w:val="both"/>
    </w:pPr>
  </w:style>
  <w:style w:type="paragraph" w:customStyle="1" w:styleId="CFD94FA0C7BA436AB6E3E75F2065E9B1">
    <w:name w:val="CFD94FA0C7BA436AB6E3E75F2065E9B1"/>
    <w:pPr>
      <w:widowControl w:val="0"/>
      <w:jc w:val="both"/>
    </w:pPr>
  </w:style>
  <w:style w:type="paragraph" w:customStyle="1" w:styleId="7DEB42E0D0B34A7A9C7C45D048B4CA83">
    <w:name w:val="7DEB42E0D0B34A7A9C7C45D048B4CA83"/>
    <w:pPr>
      <w:widowControl w:val="0"/>
      <w:jc w:val="both"/>
    </w:pPr>
  </w:style>
  <w:style w:type="paragraph" w:customStyle="1" w:styleId="D29A55E297D24DF7811C519FB7978219">
    <w:name w:val="D29A55E297D24DF7811C519FB7978219"/>
    <w:pPr>
      <w:widowControl w:val="0"/>
      <w:jc w:val="both"/>
    </w:pPr>
  </w:style>
  <w:style w:type="paragraph" w:customStyle="1" w:styleId="E4F999BEF12A4743A48692B136EF2AA2">
    <w:name w:val="E4F999BEF12A4743A48692B136EF2AA2"/>
    <w:pPr>
      <w:widowControl w:val="0"/>
      <w:jc w:val="both"/>
    </w:pPr>
  </w:style>
  <w:style w:type="paragraph" w:customStyle="1" w:styleId="C8419742578B40CEA1D7345ED541F705">
    <w:name w:val="C8419742578B40CEA1D7345ED541F705"/>
    <w:pPr>
      <w:widowControl w:val="0"/>
      <w:jc w:val="both"/>
    </w:pPr>
  </w:style>
  <w:style w:type="paragraph" w:customStyle="1" w:styleId="B9B9FC74F9624637B81CE30D68E0C657">
    <w:name w:val="B9B9FC74F9624637B81CE30D68E0C657"/>
    <w:pPr>
      <w:widowControl w:val="0"/>
      <w:jc w:val="both"/>
    </w:pPr>
  </w:style>
  <w:style w:type="paragraph" w:customStyle="1" w:styleId="CABE71107EAA4365A6A0118A066ED6A2">
    <w:name w:val="CABE71107EAA4365A6A0118A066ED6A2"/>
    <w:pPr>
      <w:widowControl w:val="0"/>
      <w:jc w:val="both"/>
    </w:pPr>
  </w:style>
  <w:style w:type="paragraph" w:customStyle="1" w:styleId="F8DBC7DEFCBB4396A4F466379D267781">
    <w:name w:val="F8DBC7DEFCBB4396A4F466379D267781"/>
    <w:pPr>
      <w:widowControl w:val="0"/>
      <w:jc w:val="both"/>
    </w:pPr>
  </w:style>
  <w:style w:type="paragraph" w:customStyle="1" w:styleId="5471D022449E4D39A64A709AAC09BB21">
    <w:name w:val="5471D022449E4D39A64A709AAC09BB21"/>
    <w:pPr>
      <w:widowControl w:val="0"/>
      <w:jc w:val="both"/>
    </w:pPr>
  </w:style>
  <w:style w:type="paragraph" w:customStyle="1" w:styleId="9658012BD2244C51B751DCAFEB3B19F4">
    <w:name w:val="9658012BD2244C51B751DCAFEB3B19F4"/>
    <w:pPr>
      <w:widowControl w:val="0"/>
      <w:jc w:val="both"/>
    </w:pPr>
  </w:style>
  <w:style w:type="paragraph" w:customStyle="1" w:styleId="B4AA0AD6EF384F23B0C0ECE3D6948F64">
    <w:name w:val="B4AA0AD6EF384F23B0C0ECE3D6948F64"/>
    <w:pPr>
      <w:widowControl w:val="0"/>
      <w:jc w:val="both"/>
    </w:pPr>
  </w:style>
  <w:style w:type="paragraph" w:customStyle="1" w:styleId="DBF530C46AA2411E9DDF692019318BE0">
    <w:name w:val="DBF530C46AA2411E9DDF692019318BE0"/>
    <w:pPr>
      <w:widowControl w:val="0"/>
      <w:jc w:val="both"/>
    </w:pPr>
  </w:style>
  <w:style w:type="paragraph" w:customStyle="1" w:styleId="FC07C468F43E4571BB8730485F97F590">
    <w:name w:val="FC07C468F43E4571BB8730485F97F590"/>
    <w:pPr>
      <w:widowControl w:val="0"/>
      <w:jc w:val="both"/>
    </w:pPr>
  </w:style>
  <w:style w:type="paragraph" w:customStyle="1" w:styleId="22B7BEB1507146C0B49C6D4F91DB6F10">
    <w:name w:val="22B7BEB1507146C0B49C6D4F91DB6F10"/>
    <w:pPr>
      <w:widowControl w:val="0"/>
      <w:jc w:val="both"/>
    </w:pPr>
  </w:style>
  <w:style w:type="paragraph" w:customStyle="1" w:styleId="16565C8DDA9D4E20BECE57EEF2BC2F78">
    <w:name w:val="16565C8DDA9D4E20BECE57EEF2BC2F78"/>
    <w:pPr>
      <w:widowControl w:val="0"/>
      <w:jc w:val="both"/>
    </w:pPr>
  </w:style>
  <w:style w:type="paragraph" w:customStyle="1" w:styleId="54E07449DFD5423FA6BB7EF055DA09A9">
    <w:name w:val="54E07449DFD5423FA6BB7EF055DA09A9"/>
    <w:pPr>
      <w:widowControl w:val="0"/>
      <w:jc w:val="both"/>
    </w:pPr>
  </w:style>
  <w:style w:type="paragraph" w:customStyle="1" w:styleId="7717274254D043E7BDDB3E4A0ED3C0E9">
    <w:name w:val="7717274254D043E7BDDB3E4A0ED3C0E9"/>
    <w:pPr>
      <w:widowControl w:val="0"/>
      <w:jc w:val="both"/>
    </w:pPr>
  </w:style>
  <w:style w:type="paragraph" w:customStyle="1" w:styleId="DB2EBA50A23F48059051EB14EDD021CB">
    <w:name w:val="DB2EBA50A23F48059051EB14EDD021CB"/>
    <w:pPr>
      <w:widowControl w:val="0"/>
      <w:jc w:val="both"/>
    </w:pPr>
  </w:style>
  <w:style w:type="paragraph" w:customStyle="1" w:styleId="682CA59AA4F14AD98BA72AF0CB951FC6">
    <w:name w:val="682CA59AA4F14AD98BA72AF0CB951FC6"/>
    <w:pPr>
      <w:widowControl w:val="0"/>
      <w:jc w:val="both"/>
    </w:pPr>
  </w:style>
  <w:style w:type="paragraph" w:customStyle="1" w:styleId="BD8EA1D417AA4E80A94F51BAEF64F19F">
    <w:name w:val="BD8EA1D417AA4E80A94F51BAEF64F19F"/>
    <w:pPr>
      <w:widowControl w:val="0"/>
      <w:jc w:val="both"/>
    </w:pPr>
  </w:style>
  <w:style w:type="paragraph" w:customStyle="1" w:styleId="FEAD2322024A45D18A94807D24BDFC66">
    <w:name w:val="FEAD2322024A45D18A94807D24BDFC66"/>
    <w:pPr>
      <w:widowControl w:val="0"/>
      <w:jc w:val="both"/>
    </w:pPr>
  </w:style>
  <w:style w:type="paragraph" w:customStyle="1" w:styleId="3167C7EC6C574CDBA2BA2C789158BFEC">
    <w:name w:val="3167C7EC6C574CDBA2BA2C789158BFEC"/>
    <w:pPr>
      <w:widowControl w:val="0"/>
      <w:jc w:val="both"/>
    </w:pPr>
  </w:style>
  <w:style w:type="paragraph" w:customStyle="1" w:styleId="6C15963A22F24432B7ADF67519033973">
    <w:name w:val="6C15963A22F24432B7ADF67519033973"/>
    <w:pPr>
      <w:widowControl w:val="0"/>
      <w:jc w:val="both"/>
    </w:pPr>
  </w:style>
  <w:style w:type="paragraph" w:customStyle="1" w:styleId="74B30E1D139D4DC8872B1378DC31E24A">
    <w:name w:val="74B30E1D139D4DC8872B1378DC31E24A"/>
    <w:pPr>
      <w:widowControl w:val="0"/>
      <w:jc w:val="both"/>
    </w:pPr>
  </w:style>
  <w:style w:type="paragraph" w:customStyle="1" w:styleId="F75306E6F1604E13B3E876EB69C30D99">
    <w:name w:val="F75306E6F1604E13B3E876EB69C30D99"/>
    <w:pPr>
      <w:widowControl w:val="0"/>
      <w:jc w:val="both"/>
    </w:pPr>
  </w:style>
  <w:style w:type="paragraph" w:customStyle="1" w:styleId="0B671273618C4DA69E29BC9FD74C9208">
    <w:name w:val="0B671273618C4DA69E29BC9FD74C9208"/>
    <w:pPr>
      <w:widowControl w:val="0"/>
      <w:jc w:val="both"/>
    </w:pPr>
  </w:style>
  <w:style w:type="paragraph" w:customStyle="1" w:styleId="E1B4854744054AB2B007249FC69AB237">
    <w:name w:val="E1B4854744054AB2B007249FC69AB237"/>
    <w:pPr>
      <w:widowControl w:val="0"/>
      <w:jc w:val="both"/>
    </w:pPr>
  </w:style>
  <w:style w:type="paragraph" w:customStyle="1" w:styleId="83CF1684810A421D85CFB35DA2B7BB81">
    <w:name w:val="83CF1684810A421D85CFB35DA2B7BB81"/>
    <w:pPr>
      <w:widowControl w:val="0"/>
      <w:jc w:val="both"/>
    </w:pPr>
  </w:style>
  <w:style w:type="paragraph" w:customStyle="1" w:styleId="BC6C4EEBB8DF4D6CAF883694A7D6FCBB">
    <w:name w:val="BC6C4EEBB8DF4D6CAF883694A7D6FCBB"/>
    <w:pPr>
      <w:widowControl w:val="0"/>
      <w:jc w:val="both"/>
    </w:pPr>
  </w:style>
  <w:style w:type="paragraph" w:customStyle="1" w:styleId="D88047E009984F0BB2AB00BAC25F623C">
    <w:name w:val="D88047E009984F0BB2AB00BAC25F623C"/>
    <w:pPr>
      <w:widowControl w:val="0"/>
      <w:jc w:val="both"/>
    </w:pPr>
  </w:style>
  <w:style w:type="paragraph" w:customStyle="1" w:styleId="AB9AF2CEFA1B4B6DBED55F2EAE084FF8">
    <w:name w:val="AB9AF2CEFA1B4B6DBED55F2EAE084FF8"/>
    <w:pPr>
      <w:widowControl w:val="0"/>
      <w:jc w:val="both"/>
    </w:pPr>
  </w:style>
  <w:style w:type="paragraph" w:customStyle="1" w:styleId="98FA0A10610B4453A3331D14B6AD6AFC">
    <w:name w:val="98FA0A10610B4453A3331D14B6AD6AFC"/>
    <w:pPr>
      <w:widowControl w:val="0"/>
      <w:jc w:val="both"/>
    </w:pPr>
  </w:style>
  <w:style w:type="paragraph" w:customStyle="1" w:styleId="C3F4334B8EA44D76B24E2B91292B3C84">
    <w:name w:val="C3F4334B8EA44D76B24E2B91292B3C84"/>
    <w:pPr>
      <w:widowControl w:val="0"/>
      <w:jc w:val="both"/>
    </w:pPr>
  </w:style>
  <w:style w:type="paragraph" w:customStyle="1" w:styleId="2EB94D0E37454B71BC16811FB640BAE5">
    <w:name w:val="2EB94D0E37454B71BC16811FB640BAE5"/>
    <w:pPr>
      <w:widowControl w:val="0"/>
      <w:jc w:val="both"/>
    </w:pPr>
  </w:style>
  <w:style w:type="paragraph" w:customStyle="1" w:styleId="E6AFCC6D15094E8982B5F0662327C995">
    <w:name w:val="E6AFCC6D15094E8982B5F0662327C995"/>
    <w:pPr>
      <w:widowControl w:val="0"/>
      <w:jc w:val="both"/>
    </w:pPr>
  </w:style>
  <w:style w:type="paragraph" w:customStyle="1" w:styleId="5E02FBF0EFD8448AB59AE3F9A0599D29">
    <w:name w:val="5E02FBF0EFD8448AB59AE3F9A0599D29"/>
    <w:pPr>
      <w:widowControl w:val="0"/>
      <w:jc w:val="both"/>
    </w:pPr>
  </w:style>
  <w:style w:type="paragraph" w:customStyle="1" w:styleId="23B6D86E89944F4D8E6408FE093D653A">
    <w:name w:val="23B6D86E89944F4D8E6408FE093D653A"/>
    <w:pPr>
      <w:widowControl w:val="0"/>
      <w:jc w:val="both"/>
    </w:pPr>
  </w:style>
  <w:style w:type="paragraph" w:customStyle="1" w:styleId="D3393D392584454A9C661560F4E5C0A2">
    <w:name w:val="D3393D392584454A9C661560F4E5C0A2"/>
    <w:pPr>
      <w:widowControl w:val="0"/>
      <w:jc w:val="both"/>
    </w:pPr>
  </w:style>
  <w:style w:type="paragraph" w:customStyle="1" w:styleId="3448EA9F658645A08865605381B46708">
    <w:name w:val="3448EA9F658645A08865605381B46708"/>
    <w:pPr>
      <w:widowControl w:val="0"/>
      <w:jc w:val="both"/>
    </w:pPr>
  </w:style>
  <w:style w:type="paragraph" w:customStyle="1" w:styleId="514792E80A34497ABB6E6383F2AFC958">
    <w:name w:val="514792E80A34497ABB6E6383F2AFC958"/>
    <w:pPr>
      <w:widowControl w:val="0"/>
      <w:jc w:val="both"/>
    </w:pPr>
  </w:style>
  <w:style w:type="paragraph" w:customStyle="1" w:styleId="8D34D2558309435985ECB56CD4FA592F">
    <w:name w:val="8D34D2558309435985ECB56CD4FA592F"/>
    <w:pPr>
      <w:widowControl w:val="0"/>
      <w:jc w:val="both"/>
    </w:pPr>
  </w:style>
  <w:style w:type="paragraph" w:customStyle="1" w:styleId="822963B055224E6F8BD3314E9E6361D4">
    <w:name w:val="822963B055224E6F8BD3314E9E6361D4"/>
    <w:pPr>
      <w:widowControl w:val="0"/>
      <w:jc w:val="both"/>
    </w:pPr>
  </w:style>
  <w:style w:type="paragraph" w:customStyle="1" w:styleId="B131B8BE3B384FBEA953B4FBF8768554">
    <w:name w:val="B131B8BE3B384FBEA953B4FBF8768554"/>
    <w:pPr>
      <w:widowControl w:val="0"/>
      <w:jc w:val="both"/>
    </w:pPr>
  </w:style>
  <w:style w:type="paragraph" w:customStyle="1" w:styleId="88CACD913D7E4AF09261D61E08AF179A">
    <w:name w:val="88CACD913D7E4AF09261D61E08AF179A"/>
    <w:pPr>
      <w:widowControl w:val="0"/>
      <w:jc w:val="both"/>
    </w:pPr>
  </w:style>
  <w:style w:type="paragraph" w:customStyle="1" w:styleId="97B74B543F4F4C39A6EEF5674E5491F5">
    <w:name w:val="97B74B543F4F4C39A6EEF5674E5491F5"/>
    <w:pPr>
      <w:widowControl w:val="0"/>
      <w:jc w:val="both"/>
    </w:pPr>
  </w:style>
  <w:style w:type="paragraph" w:customStyle="1" w:styleId="C5838DECAB2147E3A5172DD7504D4398">
    <w:name w:val="C5838DECAB2147E3A5172DD7504D4398"/>
    <w:pPr>
      <w:widowControl w:val="0"/>
      <w:jc w:val="both"/>
    </w:pPr>
  </w:style>
  <w:style w:type="paragraph" w:customStyle="1" w:styleId="96BDFCBC0F764A8F93CED4E35FF5C417">
    <w:name w:val="96BDFCBC0F764A8F93CED4E35FF5C417"/>
    <w:pPr>
      <w:widowControl w:val="0"/>
      <w:jc w:val="both"/>
    </w:pPr>
  </w:style>
  <w:style w:type="paragraph" w:customStyle="1" w:styleId="39F623C2DCAD40798E8C319A73F4AC4C">
    <w:name w:val="39F623C2DCAD40798E8C319A73F4AC4C"/>
    <w:pPr>
      <w:widowControl w:val="0"/>
      <w:jc w:val="both"/>
    </w:pPr>
  </w:style>
  <w:style w:type="paragraph" w:customStyle="1" w:styleId="57B06FCE6136430C9F967A25CB9B447B">
    <w:name w:val="57B06FCE6136430C9F967A25CB9B447B"/>
    <w:pPr>
      <w:widowControl w:val="0"/>
      <w:jc w:val="both"/>
    </w:pPr>
  </w:style>
  <w:style w:type="paragraph" w:customStyle="1" w:styleId="71F89F300E2549D4ACB82BAAA1F2E779">
    <w:name w:val="71F89F300E2549D4ACB82BAAA1F2E779"/>
    <w:pPr>
      <w:widowControl w:val="0"/>
      <w:jc w:val="both"/>
    </w:pPr>
  </w:style>
  <w:style w:type="paragraph" w:customStyle="1" w:styleId="49B7214E17B04B2CABA121778F099129">
    <w:name w:val="49B7214E17B04B2CABA121778F099129"/>
    <w:pPr>
      <w:widowControl w:val="0"/>
      <w:jc w:val="both"/>
    </w:pPr>
  </w:style>
  <w:style w:type="paragraph" w:customStyle="1" w:styleId="AE1A02C6F4C444D5B60951BF3B81B78B">
    <w:name w:val="AE1A02C6F4C444D5B60951BF3B81B78B"/>
    <w:pPr>
      <w:widowControl w:val="0"/>
      <w:jc w:val="both"/>
    </w:pPr>
  </w:style>
  <w:style w:type="paragraph" w:customStyle="1" w:styleId="F22B687C2F5F4B1B8240B10859D8EE02">
    <w:name w:val="F22B687C2F5F4B1B8240B10859D8EE02"/>
    <w:pPr>
      <w:widowControl w:val="0"/>
      <w:jc w:val="both"/>
    </w:pPr>
  </w:style>
  <w:style w:type="paragraph" w:customStyle="1" w:styleId="933F4AF01A17438E858A218B3A177DE8">
    <w:name w:val="933F4AF01A17438E858A218B3A177DE8"/>
    <w:pPr>
      <w:widowControl w:val="0"/>
      <w:jc w:val="both"/>
    </w:pPr>
  </w:style>
  <w:style w:type="paragraph" w:customStyle="1" w:styleId="041621A0829C4F84B271E3376686CB11">
    <w:name w:val="041621A0829C4F84B271E3376686CB11"/>
    <w:pPr>
      <w:widowControl w:val="0"/>
      <w:jc w:val="both"/>
    </w:pPr>
  </w:style>
  <w:style w:type="paragraph" w:customStyle="1" w:styleId="2F639B03BC334608B8FD9A44FA739AC7">
    <w:name w:val="2F639B03BC334608B8FD9A44FA739AC7"/>
    <w:pPr>
      <w:widowControl w:val="0"/>
      <w:jc w:val="both"/>
    </w:pPr>
  </w:style>
  <w:style w:type="paragraph" w:customStyle="1" w:styleId="E0982F9D18184C688AC80B4C7B35E67C">
    <w:name w:val="E0982F9D18184C688AC80B4C7B35E67C"/>
    <w:pPr>
      <w:widowControl w:val="0"/>
      <w:jc w:val="both"/>
    </w:pPr>
  </w:style>
  <w:style w:type="paragraph" w:customStyle="1" w:styleId="A79159887BAB4AD4B9599EE79B03A6EA">
    <w:name w:val="A79159887BAB4AD4B9599EE79B03A6EA"/>
    <w:pPr>
      <w:widowControl w:val="0"/>
      <w:jc w:val="both"/>
    </w:pPr>
  </w:style>
  <w:style w:type="paragraph" w:customStyle="1" w:styleId="B22750D1618A42C0BF566ED07313550E">
    <w:name w:val="B22750D1618A42C0BF566ED07313550E"/>
    <w:pPr>
      <w:widowControl w:val="0"/>
      <w:jc w:val="both"/>
    </w:pPr>
  </w:style>
  <w:style w:type="paragraph" w:customStyle="1" w:styleId="4FBAF2D6B4A44B3FB05FF1875103D917">
    <w:name w:val="4FBAF2D6B4A44B3FB05FF1875103D917"/>
    <w:pPr>
      <w:widowControl w:val="0"/>
      <w:jc w:val="both"/>
    </w:pPr>
  </w:style>
  <w:style w:type="paragraph" w:customStyle="1" w:styleId="D832F325A6D7446D8B763631BD4CAF79">
    <w:name w:val="D832F325A6D7446D8B763631BD4CAF79"/>
    <w:pPr>
      <w:widowControl w:val="0"/>
      <w:jc w:val="both"/>
    </w:pPr>
  </w:style>
  <w:style w:type="paragraph" w:customStyle="1" w:styleId="14B136B033B64C5F918B47FF2AE1349C">
    <w:name w:val="14B136B033B64C5F918B47FF2AE1349C"/>
    <w:pPr>
      <w:widowControl w:val="0"/>
      <w:jc w:val="both"/>
    </w:pPr>
  </w:style>
  <w:style w:type="paragraph" w:customStyle="1" w:styleId="6684F5C05F3442CE932DECD3F342D108">
    <w:name w:val="6684F5C05F3442CE932DECD3F342D108"/>
    <w:pPr>
      <w:widowControl w:val="0"/>
      <w:jc w:val="both"/>
    </w:pPr>
  </w:style>
  <w:style w:type="paragraph" w:customStyle="1" w:styleId="C80CC85FC1C54529AAD2A49721378114">
    <w:name w:val="C80CC85FC1C54529AAD2A49721378114"/>
    <w:pPr>
      <w:widowControl w:val="0"/>
      <w:jc w:val="both"/>
    </w:pPr>
  </w:style>
  <w:style w:type="paragraph" w:customStyle="1" w:styleId="0D87486C050740F1801D497E95126750">
    <w:name w:val="0D87486C050740F1801D497E95126750"/>
    <w:pPr>
      <w:widowControl w:val="0"/>
      <w:jc w:val="both"/>
    </w:pPr>
  </w:style>
  <w:style w:type="paragraph" w:customStyle="1" w:styleId="1801B0C4D36E4A18A6EFBC655C137B7F">
    <w:name w:val="1801B0C4D36E4A18A6EFBC655C137B7F"/>
    <w:pPr>
      <w:widowControl w:val="0"/>
      <w:jc w:val="both"/>
    </w:pPr>
  </w:style>
  <w:style w:type="paragraph" w:customStyle="1" w:styleId="CB4846C69583462BAB7CC60F9B9BFC51">
    <w:name w:val="CB4846C69583462BAB7CC60F9B9BFC51"/>
    <w:pPr>
      <w:widowControl w:val="0"/>
      <w:jc w:val="both"/>
    </w:pPr>
  </w:style>
  <w:style w:type="paragraph" w:customStyle="1" w:styleId="F5C9D751B7BD4E74B4F4FF19E9F4006A">
    <w:name w:val="F5C9D751B7BD4E74B4F4FF19E9F4006A"/>
    <w:pPr>
      <w:widowControl w:val="0"/>
      <w:jc w:val="both"/>
    </w:pPr>
  </w:style>
  <w:style w:type="paragraph" w:customStyle="1" w:styleId="08F4E3708BC2471AB0F686EDD99C0BB2">
    <w:name w:val="08F4E3708BC2471AB0F686EDD99C0BB2"/>
    <w:pPr>
      <w:widowControl w:val="0"/>
      <w:jc w:val="both"/>
    </w:pPr>
  </w:style>
  <w:style w:type="paragraph" w:customStyle="1" w:styleId="95E9860BB82D4BE995DB212441511944">
    <w:name w:val="95E9860BB82D4BE995DB212441511944"/>
    <w:pPr>
      <w:widowControl w:val="0"/>
      <w:jc w:val="both"/>
    </w:pPr>
  </w:style>
  <w:style w:type="paragraph" w:customStyle="1" w:styleId="66E168A3F8C845D2A8643C19DCE3DDE7">
    <w:name w:val="66E168A3F8C845D2A8643C19DCE3DDE7"/>
    <w:pPr>
      <w:widowControl w:val="0"/>
      <w:jc w:val="both"/>
    </w:pPr>
  </w:style>
  <w:style w:type="paragraph" w:customStyle="1" w:styleId="CF04824BC49B419E9FDB47FDB48646B6">
    <w:name w:val="CF04824BC49B419E9FDB47FDB48646B6"/>
    <w:pPr>
      <w:widowControl w:val="0"/>
      <w:jc w:val="both"/>
    </w:pPr>
  </w:style>
  <w:style w:type="paragraph" w:customStyle="1" w:styleId="36AD21B402E74ED19BEC0DF6B01A1310">
    <w:name w:val="36AD21B402E74ED19BEC0DF6B01A1310"/>
    <w:pPr>
      <w:widowControl w:val="0"/>
      <w:jc w:val="both"/>
    </w:pPr>
  </w:style>
  <w:style w:type="paragraph" w:customStyle="1" w:styleId="FC8B173D6F234E0896105921021088DA">
    <w:name w:val="FC8B173D6F234E0896105921021088DA"/>
    <w:pPr>
      <w:widowControl w:val="0"/>
      <w:jc w:val="both"/>
    </w:pPr>
  </w:style>
  <w:style w:type="paragraph" w:customStyle="1" w:styleId="71A8AAC8B24944CDA2870DED05F86E65">
    <w:name w:val="71A8AAC8B24944CDA2870DED05F86E65"/>
    <w:pPr>
      <w:widowControl w:val="0"/>
      <w:jc w:val="both"/>
    </w:pPr>
  </w:style>
  <w:style w:type="paragraph" w:customStyle="1" w:styleId="74327EF941E5467BACE1844F40DE6E8F">
    <w:name w:val="74327EF941E5467BACE1844F40DE6E8F"/>
    <w:pPr>
      <w:widowControl w:val="0"/>
      <w:jc w:val="both"/>
    </w:pPr>
  </w:style>
  <w:style w:type="paragraph" w:customStyle="1" w:styleId="0CD23CC1752F4238AF29AE3CFF5491FE">
    <w:name w:val="0CD23CC1752F4238AF29AE3CFF5491FE"/>
    <w:pPr>
      <w:widowControl w:val="0"/>
      <w:jc w:val="both"/>
    </w:pPr>
  </w:style>
  <w:style w:type="paragraph" w:customStyle="1" w:styleId="44E76E700B6846328ACC508B8A648DDB">
    <w:name w:val="44E76E700B6846328ACC508B8A648DDB"/>
    <w:pPr>
      <w:widowControl w:val="0"/>
      <w:jc w:val="both"/>
    </w:pPr>
  </w:style>
  <w:style w:type="paragraph" w:customStyle="1" w:styleId="2A250A7539774F1FB4374C2E62A07C8D">
    <w:name w:val="2A250A7539774F1FB4374C2E62A07C8D"/>
    <w:pPr>
      <w:widowControl w:val="0"/>
      <w:jc w:val="both"/>
    </w:pPr>
  </w:style>
  <w:style w:type="paragraph" w:customStyle="1" w:styleId="32D64C0299FA49DD86D5F8849C7D9B18">
    <w:name w:val="32D64C0299FA49DD86D5F8849C7D9B18"/>
    <w:pPr>
      <w:widowControl w:val="0"/>
      <w:jc w:val="both"/>
    </w:pPr>
  </w:style>
  <w:style w:type="paragraph" w:customStyle="1" w:styleId="4E354FBDDB4446C386D362A3E2BE74DB">
    <w:name w:val="4E354FBDDB4446C386D362A3E2BE74DB"/>
    <w:pPr>
      <w:widowControl w:val="0"/>
      <w:jc w:val="both"/>
    </w:pPr>
  </w:style>
  <w:style w:type="paragraph" w:customStyle="1" w:styleId="00EA7797FA854DF78E9E6968F3D969B5">
    <w:name w:val="00EA7797FA854DF78E9E6968F3D969B5"/>
    <w:pPr>
      <w:widowControl w:val="0"/>
      <w:jc w:val="both"/>
    </w:pPr>
  </w:style>
  <w:style w:type="paragraph" w:customStyle="1" w:styleId="75FC7ED7B8FF47BE8441B71EBDBB51F4">
    <w:name w:val="75FC7ED7B8FF47BE8441B71EBDBB51F4"/>
    <w:pPr>
      <w:widowControl w:val="0"/>
      <w:jc w:val="both"/>
    </w:pPr>
  </w:style>
  <w:style w:type="paragraph" w:customStyle="1" w:styleId="549D6A88597648E28A41C27D73B0D727">
    <w:name w:val="549D6A88597648E28A41C27D73B0D727"/>
    <w:pPr>
      <w:widowControl w:val="0"/>
      <w:jc w:val="both"/>
    </w:pPr>
  </w:style>
  <w:style w:type="paragraph" w:customStyle="1" w:styleId="41204B8E8F4745EC91C8FC76E8E21A2A">
    <w:name w:val="41204B8E8F4745EC91C8FC76E8E21A2A"/>
    <w:pPr>
      <w:widowControl w:val="0"/>
      <w:jc w:val="both"/>
    </w:pPr>
  </w:style>
  <w:style w:type="paragraph" w:customStyle="1" w:styleId="0C78D973501C49D9A074621CC450F584">
    <w:name w:val="0C78D973501C49D9A074621CC450F584"/>
    <w:pPr>
      <w:widowControl w:val="0"/>
      <w:jc w:val="both"/>
    </w:pPr>
  </w:style>
  <w:style w:type="paragraph" w:customStyle="1" w:styleId="F22C6531DF47442294FF87FA47CB5554">
    <w:name w:val="F22C6531DF47442294FF87FA47CB5554"/>
    <w:pPr>
      <w:widowControl w:val="0"/>
      <w:jc w:val="both"/>
    </w:pPr>
  </w:style>
  <w:style w:type="paragraph" w:customStyle="1" w:styleId="A3DCCFC0FC784D989967DB723877CF6A">
    <w:name w:val="A3DCCFC0FC784D989967DB723877CF6A"/>
    <w:pPr>
      <w:widowControl w:val="0"/>
      <w:jc w:val="both"/>
    </w:pPr>
  </w:style>
  <w:style w:type="paragraph" w:customStyle="1" w:styleId="AADF9B49A73E4B2DBBA8FE0701127473">
    <w:name w:val="AADF9B49A73E4B2DBBA8FE0701127473"/>
    <w:pPr>
      <w:widowControl w:val="0"/>
      <w:jc w:val="both"/>
    </w:pPr>
  </w:style>
  <w:style w:type="paragraph" w:customStyle="1" w:styleId="1F8C45E57A394BD684677371CC3A892A">
    <w:name w:val="1F8C45E57A394BD684677371CC3A892A"/>
    <w:pPr>
      <w:widowControl w:val="0"/>
      <w:jc w:val="both"/>
    </w:pPr>
  </w:style>
  <w:style w:type="paragraph" w:customStyle="1" w:styleId="6DF34E75E7604126A607E4295A5F60B2">
    <w:name w:val="6DF34E75E7604126A607E4295A5F60B2"/>
    <w:pPr>
      <w:widowControl w:val="0"/>
      <w:jc w:val="both"/>
    </w:pPr>
  </w:style>
  <w:style w:type="paragraph" w:customStyle="1" w:styleId="DD1063A3E8FC44E0B0C8B78F3CF7E9EB">
    <w:name w:val="DD1063A3E8FC44E0B0C8B78F3CF7E9EB"/>
    <w:pPr>
      <w:widowControl w:val="0"/>
      <w:jc w:val="both"/>
    </w:pPr>
  </w:style>
  <w:style w:type="paragraph" w:customStyle="1" w:styleId="9C3C94046F784039A1E4272E302FB2F3">
    <w:name w:val="9C3C94046F784039A1E4272E302FB2F3"/>
    <w:pPr>
      <w:widowControl w:val="0"/>
      <w:jc w:val="both"/>
    </w:pPr>
  </w:style>
  <w:style w:type="paragraph" w:customStyle="1" w:styleId="DEEA03E2052347AEAB492245D78D7739">
    <w:name w:val="DEEA03E2052347AEAB492245D78D7739"/>
    <w:pPr>
      <w:widowControl w:val="0"/>
      <w:jc w:val="both"/>
    </w:pPr>
  </w:style>
  <w:style w:type="paragraph" w:customStyle="1" w:styleId="2C1CE83721BA4AC6B0892F7E64B6B05A">
    <w:name w:val="2C1CE83721BA4AC6B0892F7E64B6B05A"/>
    <w:pPr>
      <w:widowControl w:val="0"/>
      <w:jc w:val="both"/>
    </w:pPr>
  </w:style>
  <w:style w:type="paragraph" w:customStyle="1" w:styleId="44747271E8874263A1E1D5F60A96C3CB">
    <w:name w:val="44747271E8874263A1E1D5F60A96C3CB"/>
    <w:pPr>
      <w:widowControl w:val="0"/>
      <w:jc w:val="both"/>
    </w:pPr>
  </w:style>
  <w:style w:type="paragraph" w:customStyle="1" w:styleId="23031812DCDB427380B228BC4E433C6E">
    <w:name w:val="23031812DCDB427380B228BC4E433C6E"/>
    <w:pPr>
      <w:widowControl w:val="0"/>
      <w:jc w:val="both"/>
    </w:pPr>
  </w:style>
  <w:style w:type="paragraph" w:customStyle="1" w:styleId="A6D843CF04344122951E6E76D1D6916F">
    <w:name w:val="A6D843CF04344122951E6E76D1D6916F"/>
    <w:pPr>
      <w:widowControl w:val="0"/>
      <w:jc w:val="both"/>
    </w:pPr>
  </w:style>
  <w:style w:type="paragraph" w:customStyle="1" w:styleId="32DC48CBCB834F45B049DEEAF27C088A">
    <w:name w:val="32DC48CBCB834F45B049DEEAF27C088A"/>
    <w:pPr>
      <w:widowControl w:val="0"/>
      <w:jc w:val="both"/>
    </w:pPr>
  </w:style>
  <w:style w:type="paragraph" w:customStyle="1" w:styleId="7E882E7B8E324FDDB5149B6A336C5F58">
    <w:name w:val="7E882E7B8E324FDDB5149B6A336C5F58"/>
    <w:pPr>
      <w:widowControl w:val="0"/>
      <w:jc w:val="both"/>
    </w:pPr>
  </w:style>
  <w:style w:type="paragraph" w:customStyle="1" w:styleId="49172418A4C245B1BF43B3BBA3617B52">
    <w:name w:val="49172418A4C245B1BF43B3BBA3617B52"/>
    <w:pPr>
      <w:widowControl w:val="0"/>
      <w:jc w:val="both"/>
    </w:pPr>
  </w:style>
  <w:style w:type="paragraph" w:customStyle="1" w:styleId="F75D3D67DB3F4C07B5D4CA9228B1E64A">
    <w:name w:val="F75D3D67DB3F4C07B5D4CA9228B1E64A"/>
    <w:pPr>
      <w:widowControl w:val="0"/>
      <w:jc w:val="both"/>
    </w:pPr>
  </w:style>
  <w:style w:type="paragraph" w:customStyle="1" w:styleId="5AC1CB2001C74B1DBA97E886D46B13BD">
    <w:name w:val="5AC1CB2001C74B1DBA97E886D46B13BD"/>
    <w:pPr>
      <w:widowControl w:val="0"/>
      <w:jc w:val="both"/>
    </w:pPr>
  </w:style>
  <w:style w:type="paragraph" w:customStyle="1" w:styleId="193F3EF6FE1E4EE9AF84C8CCBEEBC2ED">
    <w:name w:val="193F3EF6FE1E4EE9AF84C8CCBEEBC2ED"/>
    <w:pPr>
      <w:widowControl w:val="0"/>
      <w:jc w:val="both"/>
    </w:pPr>
  </w:style>
  <w:style w:type="paragraph" w:customStyle="1" w:styleId="386FF6A7A60E4E739A3FC43C0A57C991">
    <w:name w:val="386FF6A7A60E4E739A3FC43C0A57C991"/>
    <w:pPr>
      <w:widowControl w:val="0"/>
      <w:jc w:val="both"/>
    </w:pPr>
  </w:style>
  <w:style w:type="paragraph" w:customStyle="1" w:styleId="D681679AA5994E0A846426A94FB7087F">
    <w:name w:val="D681679AA5994E0A846426A94FB7087F"/>
    <w:pPr>
      <w:widowControl w:val="0"/>
      <w:jc w:val="both"/>
    </w:pPr>
  </w:style>
  <w:style w:type="paragraph" w:customStyle="1" w:styleId="4BC07EAEAB4B4AD6979E280D64BB5834">
    <w:name w:val="4BC07EAEAB4B4AD6979E280D64BB5834"/>
    <w:pPr>
      <w:widowControl w:val="0"/>
      <w:jc w:val="both"/>
    </w:pPr>
  </w:style>
  <w:style w:type="paragraph" w:customStyle="1" w:styleId="D0E50C7C4D02409A924034E3A7289620">
    <w:name w:val="D0E50C7C4D02409A924034E3A7289620"/>
    <w:pPr>
      <w:widowControl w:val="0"/>
      <w:jc w:val="both"/>
    </w:pPr>
  </w:style>
  <w:style w:type="paragraph" w:customStyle="1" w:styleId="08928FF2061D443DA1D06DD654193398">
    <w:name w:val="08928FF2061D443DA1D06DD654193398"/>
    <w:pPr>
      <w:widowControl w:val="0"/>
      <w:jc w:val="both"/>
    </w:pPr>
  </w:style>
  <w:style w:type="paragraph" w:customStyle="1" w:styleId="2C3483CC29F640F8B9073E4A1F09D05B">
    <w:name w:val="2C3483CC29F640F8B9073E4A1F09D05B"/>
    <w:pPr>
      <w:widowControl w:val="0"/>
      <w:jc w:val="both"/>
    </w:pPr>
  </w:style>
  <w:style w:type="paragraph" w:customStyle="1" w:styleId="50B2243F057C483ABC0887B676D0A474">
    <w:name w:val="50B2243F057C483ABC0887B676D0A474"/>
    <w:pPr>
      <w:widowControl w:val="0"/>
      <w:jc w:val="both"/>
    </w:pPr>
  </w:style>
  <w:style w:type="paragraph" w:customStyle="1" w:styleId="82CC4714C0D5464D920F229A41107451">
    <w:name w:val="82CC4714C0D5464D920F229A41107451"/>
    <w:pPr>
      <w:widowControl w:val="0"/>
      <w:jc w:val="both"/>
    </w:pPr>
  </w:style>
  <w:style w:type="paragraph" w:customStyle="1" w:styleId="4008ADA9E56A42B284DF8E8A1E2497FF">
    <w:name w:val="4008ADA9E56A42B284DF8E8A1E2497FF"/>
    <w:pPr>
      <w:widowControl w:val="0"/>
      <w:jc w:val="both"/>
    </w:pPr>
  </w:style>
  <w:style w:type="paragraph" w:customStyle="1" w:styleId="B1CC8B9AC72C4BD892E25ED269595B45">
    <w:name w:val="B1CC8B9AC72C4BD892E25ED269595B45"/>
    <w:pPr>
      <w:widowControl w:val="0"/>
      <w:jc w:val="both"/>
    </w:pPr>
  </w:style>
  <w:style w:type="paragraph" w:customStyle="1" w:styleId="49BA424C084E49A08F10EBDAB9F8F9DD">
    <w:name w:val="49BA424C084E49A08F10EBDAB9F8F9DD"/>
    <w:pPr>
      <w:widowControl w:val="0"/>
      <w:jc w:val="both"/>
    </w:pPr>
  </w:style>
  <w:style w:type="paragraph" w:customStyle="1" w:styleId="47EF8DE106AB46798E0EDC6D895483CD">
    <w:name w:val="47EF8DE106AB46798E0EDC6D895483CD"/>
    <w:pPr>
      <w:widowControl w:val="0"/>
      <w:jc w:val="both"/>
    </w:pPr>
  </w:style>
  <w:style w:type="paragraph" w:customStyle="1" w:styleId="B94ECF4E4A9C42A8AE97392CC69B106A">
    <w:name w:val="B94ECF4E4A9C42A8AE97392CC69B106A"/>
    <w:pPr>
      <w:widowControl w:val="0"/>
      <w:jc w:val="both"/>
    </w:pPr>
  </w:style>
  <w:style w:type="paragraph" w:customStyle="1" w:styleId="2CF3B4EBB513410492E0AB7C6BAD851E">
    <w:name w:val="2CF3B4EBB513410492E0AB7C6BAD851E"/>
    <w:pPr>
      <w:widowControl w:val="0"/>
      <w:jc w:val="both"/>
    </w:pPr>
  </w:style>
  <w:style w:type="paragraph" w:customStyle="1" w:styleId="68466C51A7364DC09A04430601B3C963">
    <w:name w:val="68466C51A7364DC09A04430601B3C963"/>
    <w:pPr>
      <w:widowControl w:val="0"/>
      <w:jc w:val="both"/>
    </w:pPr>
  </w:style>
  <w:style w:type="paragraph" w:customStyle="1" w:styleId="D11A2835330F457EABAA3C33BCEE2F74">
    <w:name w:val="D11A2835330F457EABAA3C33BCEE2F74"/>
    <w:pPr>
      <w:widowControl w:val="0"/>
      <w:jc w:val="both"/>
    </w:pPr>
  </w:style>
  <w:style w:type="paragraph" w:customStyle="1" w:styleId="662F90E5E8D847929E4CB7BEA0F8E6A2">
    <w:name w:val="662F90E5E8D847929E4CB7BEA0F8E6A2"/>
    <w:pPr>
      <w:widowControl w:val="0"/>
      <w:jc w:val="both"/>
    </w:pPr>
  </w:style>
  <w:style w:type="paragraph" w:customStyle="1" w:styleId="A35DA1B505EC40979947B8F6A54B66AE">
    <w:name w:val="A35DA1B505EC40979947B8F6A54B66AE"/>
    <w:pPr>
      <w:widowControl w:val="0"/>
      <w:jc w:val="both"/>
    </w:pPr>
  </w:style>
  <w:style w:type="paragraph" w:customStyle="1" w:styleId="62C7ECCFA6994FF6AD433BC9125F3549">
    <w:name w:val="62C7ECCFA6994FF6AD433BC9125F3549"/>
    <w:pPr>
      <w:widowControl w:val="0"/>
      <w:jc w:val="both"/>
    </w:pPr>
  </w:style>
  <w:style w:type="paragraph" w:customStyle="1" w:styleId="DB90C255CC284BC5BA9F17C883567EB4">
    <w:name w:val="DB90C255CC284BC5BA9F17C883567EB4"/>
    <w:pPr>
      <w:widowControl w:val="0"/>
      <w:jc w:val="both"/>
    </w:pPr>
  </w:style>
  <w:style w:type="paragraph" w:customStyle="1" w:styleId="EDE8B1A8C13A4844A41E7DC6CA870532">
    <w:name w:val="EDE8B1A8C13A4844A41E7DC6CA870532"/>
    <w:pPr>
      <w:widowControl w:val="0"/>
      <w:jc w:val="both"/>
    </w:pPr>
  </w:style>
  <w:style w:type="paragraph" w:customStyle="1" w:styleId="0CFFF3E77C78401EABEAA417920CBAD6">
    <w:name w:val="0CFFF3E77C78401EABEAA417920CBAD6"/>
    <w:pPr>
      <w:widowControl w:val="0"/>
      <w:jc w:val="both"/>
    </w:pPr>
  </w:style>
  <w:style w:type="paragraph" w:customStyle="1" w:styleId="E9D4E14BDDB8436BAEEC5553B2C93FD8">
    <w:name w:val="E9D4E14BDDB8436BAEEC5553B2C93FD8"/>
    <w:pPr>
      <w:widowControl w:val="0"/>
      <w:jc w:val="both"/>
    </w:pPr>
  </w:style>
  <w:style w:type="paragraph" w:customStyle="1" w:styleId="5AF613D530E2488EBA4A19AE4FF74118">
    <w:name w:val="5AF613D530E2488EBA4A19AE4FF74118"/>
    <w:pPr>
      <w:widowControl w:val="0"/>
      <w:jc w:val="both"/>
    </w:pPr>
  </w:style>
  <w:style w:type="paragraph" w:customStyle="1" w:styleId="AF42A4C89DB647C1BA7E88B58E6F2F85">
    <w:name w:val="AF42A4C89DB647C1BA7E88B58E6F2F85"/>
    <w:pPr>
      <w:widowControl w:val="0"/>
      <w:jc w:val="both"/>
    </w:pPr>
  </w:style>
  <w:style w:type="paragraph" w:customStyle="1" w:styleId="9BF1A4E018204D4AB549325AA413A4A0">
    <w:name w:val="9BF1A4E018204D4AB549325AA413A4A0"/>
    <w:pPr>
      <w:widowControl w:val="0"/>
      <w:jc w:val="both"/>
    </w:pPr>
  </w:style>
  <w:style w:type="paragraph" w:customStyle="1" w:styleId="EBF2D5297EA04A8BAA57D310B70AADC9">
    <w:name w:val="EBF2D5297EA04A8BAA57D310B70AADC9"/>
    <w:pPr>
      <w:widowControl w:val="0"/>
      <w:jc w:val="both"/>
    </w:pPr>
  </w:style>
  <w:style w:type="paragraph" w:customStyle="1" w:styleId="F1D1D3F450A04C4898E1D459C9749272">
    <w:name w:val="F1D1D3F450A04C4898E1D459C9749272"/>
    <w:pPr>
      <w:widowControl w:val="0"/>
      <w:jc w:val="both"/>
    </w:pPr>
  </w:style>
  <w:style w:type="paragraph" w:customStyle="1" w:styleId="4BAAF1258F004E5E9B37A2974F23C3C4">
    <w:name w:val="4BAAF1258F004E5E9B37A2974F23C3C4"/>
    <w:pPr>
      <w:widowControl w:val="0"/>
      <w:jc w:val="both"/>
    </w:pPr>
  </w:style>
  <w:style w:type="paragraph" w:customStyle="1" w:styleId="1270491F47004E39A6C15DD9D95BBCFA">
    <w:name w:val="1270491F47004E39A6C15DD9D95BBCFA"/>
    <w:pPr>
      <w:widowControl w:val="0"/>
      <w:jc w:val="both"/>
    </w:pPr>
  </w:style>
  <w:style w:type="paragraph" w:customStyle="1" w:styleId="CEBA8A9064CC4943A5B0C6332A5EF0D3">
    <w:name w:val="CEBA8A9064CC4943A5B0C6332A5EF0D3"/>
    <w:pPr>
      <w:widowControl w:val="0"/>
      <w:jc w:val="both"/>
    </w:pPr>
  </w:style>
  <w:style w:type="paragraph" w:customStyle="1" w:styleId="5013DF3776F043308E333D688756BE7F">
    <w:name w:val="5013DF3776F043308E333D688756BE7F"/>
    <w:pPr>
      <w:widowControl w:val="0"/>
      <w:jc w:val="both"/>
    </w:pPr>
  </w:style>
  <w:style w:type="paragraph" w:customStyle="1" w:styleId="A4E42967644848EB890E8D716CB8C026">
    <w:name w:val="A4E42967644848EB890E8D716CB8C026"/>
    <w:pPr>
      <w:widowControl w:val="0"/>
      <w:jc w:val="both"/>
    </w:pPr>
  </w:style>
  <w:style w:type="paragraph" w:customStyle="1" w:styleId="58D4C47A74B4427D9495C069C14C5DFE">
    <w:name w:val="58D4C47A74B4427D9495C069C14C5DFE"/>
    <w:pPr>
      <w:widowControl w:val="0"/>
      <w:jc w:val="both"/>
    </w:pPr>
  </w:style>
  <w:style w:type="paragraph" w:customStyle="1" w:styleId="5F18F49FBB4B4F2284C47A0AEC756575">
    <w:name w:val="5F18F49FBB4B4F2284C47A0AEC756575"/>
    <w:pPr>
      <w:widowControl w:val="0"/>
      <w:jc w:val="both"/>
    </w:pPr>
  </w:style>
  <w:style w:type="paragraph" w:customStyle="1" w:styleId="6EAD51C7AE324E8ABC5AB7232E14A527">
    <w:name w:val="6EAD51C7AE324E8ABC5AB7232E14A527"/>
    <w:pPr>
      <w:widowControl w:val="0"/>
      <w:jc w:val="both"/>
    </w:pPr>
  </w:style>
  <w:style w:type="paragraph" w:customStyle="1" w:styleId="BAC623C2EBB143369E4DF197A616DB9E">
    <w:name w:val="BAC623C2EBB143369E4DF197A616DB9E"/>
    <w:pPr>
      <w:widowControl w:val="0"/>
      <w:jc w:val="both"/>
    </w:pPr>
  </w:style>
  <w:style w:type="paragraph" w:customStyle="1" w:styleId="CB53A5FB92644DAB831EA64C4CF4542B">
    <w:name w:val="CB53A5FB92644DAB831EA64C4CF4542B"/>
    <w:pPr>
      <w:widowControl w:val="0"/>
      <w:jc w:val="both"/>
    </w:pPr>
  </w:style>
  <w:style w:type="paragraph" w:customStyle="1" w:styleId="44C388D673D8496787DE5778645DC505">
    <w:name w:val="44C388D673D8496787DE5778645DC505"/>
    <w:pPr>
      <w:widowControl w:val="0"/>
      <w:jc w:val="both"/>
    </w:pPr>
  </w:style>
  <w:style w:type="paragraph" w:customStyle="1" w:styleId="95D31A395B83499BAE9C52396F5BB1A6">
    <w:name w:val="95D31A395B83499BAE9C52396F5BB1A6"/>
    <w:pPr>
      <w:widowControl w:val="0"/>
      <w:jc w:val="both"/>
    </w:pPr>
  </w:style>
  <w:style w:type="paragraph" w:customStyle="1" w:styleId="5AFDEC575FBB4AF08471F21B63A5BB39">
    <w:name w:val="5AFDEC575FBB4AF08471F21B63A5BB39"/>
    <w:pPr>
      <w:widowControl w:val="0"/>
      <w:jc w:val="both"/>
    </w:pPr>
  </w:style>
  <w:style w:type="paragraph" w:customStyle="1" w:styleId="67A052F71F0543E29A4EC274364FFA9F">
    <w:name w:val="67A052F71F0543E29A4EC274364FFA9F"/>
    <w:pPr>
      <w:widowControl w:val="0"/>
      <w:jc w:val="both"/>
    </w:pPr>
  </w:style>
  <w:style w:type="paragraph" w:customStyle="1" w:styleId="D349DAEE42DE46E18A23AE3FDD506ABA">
    <w:name w:val="D349DAEE42DE46E18A23AE3FDD506ABA"/>
    <w:pPr>
      <w:widowControl w:val="0"/>
      <w:jc w:val="both"/>
    </w:pPr>
  </w:style>
  <w:style w:type="paragraph" w:customStyle="1" w:styleId="D466D4A47EEF459598E4906AF693E2E9">
    <w:name w:val="D466D4A47EEF459598E4906AF693E2E9"/>
    <w:pPr>
      <w:widowControl w:val="0"/>
      <w:jc w:val="both"/>
    </w:pPr>
  </w:style>
  <w:style w:type="paragraph" w:customStyle="1" w:styleId="12A86DE20A054DE89503A43A62437754">
    <w:name w:val="12A86DE20A054DE89503A43A62437754"/>
    <w:pPr>
      <w:widowControl w:val="0"/>
      <w:jc w:val="both"/>
    </w:pPr>
  </w:style>
  <w:style w:type="paragraph" w:customStyle="1" w:styleId="2762C93C455843F4A7394155E5FCF9AB">
    <w:name w:val="2762C93C455843F4A7394155E5FCF9AB"/>
    <w:pPr>
      <w:widowControl w:val="0"/>
      <w:jc w:val="both"/>
    </w:pPr>
  </w:style>
  <w:style w:type="paragraph" w:customStyle="1" w:styleId="6591388650314F14B48912B813E517C0">
    <w:name w:val="6591388650314F14B48912B813E517C0"/>
    <w:pPr>
      <w:widowControl w:val="0"/>
      <w:jc w:val="both"/>
    </w:pPr>
  </w:style>
  <w:style w:type="paragraph" w:customStyle="1" w:styleId="053F48CCA1D1421092F218A036DA10F4">
    <w:name w:val="053F48CCA1D1421092F218A036DA10F4"/>
    <w:pPr>
      <w:widowControl w:val="0"/>
      <w:jc w:val="both"/>
    </w:pPr>
  </w:style>
  <w:style w:type="paragraph" w:customStyle="1" w:styleId="4F1BAC76C4E4434F89AB341E6E4307B2">
    <w:name w:val="4F1BAC76C4E4434F89AB341E6E4307B2"/>
    <w:pPr>
      <w:widowControl w:val="0"/>
      <w:jc w:val="both"/>
    </w:pPr>
  </w:style>
  <w:style w:type="paragraph" w:customStyle="1" w:styleId="DDA02BAC5D52463ABACE708CABA1C0F8">
    <w:name w:val="DDA02BAC5D52463ABACE708CABA1C0F8"/>
    <w:pPr>
      <w:widowControl w:val="0"/>
      <w:jc w:val="both"/>
    </w:pPr>
  </w:style>
  <w:style w:type="paragraph" w:customStyle="1" w:styleId="393C3D7C89EF4D5B9AEC8BBA59F3A000">
    <w:name w:val="393C3D7C89EF4D5B9AEC8BBA59F3A000"/>
    <w:pPr>
      <w:widowControl w:val="0"/>
      <w:jc w:val="both"/>
    </w:pPr>
  </w:style>
  <w:style w:type="paragraph" w:customStyle="1" w:styleId="D31324EBC4BF4880A3E756DE700CDDCE">
    <w:name w:val="D31324EBC4BF4880A3E756DE700CDDCE"/>
    <w:pPr>
      <w:widowControl w:val="0"/>
      <w:jc w:val="both"/>
    </w:pPr>
  </w:style>
  <w:style w:type="paragraph" w:customStyle="1" w:styleId="78C6BC0D894040AC943118102434DFAC">
    <w:name w:val="78C6BC0D894040AC943118102434DFAC"/>
    <w:pPr>
      <w:widowControl w:val="0"/>
      <w:jc w:val="both"/>
    </w:pPr>
  </w:style>
  <w:style w:type="paragraph" w:customStyle="1" w:styleId="97890B5C17764932ABA8B08777BA4EFB">
    <w:name w:val="97890B5C17764932ABA8B08777BA4EFB"/>
    <w:pPr>
      <w:widowControl w:val="0"/>
      <w:jc w:val="both"/>
    </w:pPr>
  </w:style>
  <w:style w:type="paragraph" w:customStyle="1" w:styleId="5E158C9D5F05460F9CC67CB40810242C">
    <w:name w:val="5E158C9D5F05460F9CC67CB40810242C"/>
    <w:pPr>
      <w:widowControl w:val="0"/>
      <w:jc w:val="both"/>
    </w:pPr>
  </w:style>
  <w:style w:type="paragraph" w:customStyle="1" w:styleId="473513477BFC49C0B493916D595254AA">
    <w:name w:val="473513477BFC49C0B493916D595254AA"/>
    <w:pPr>
      <w:widowControl w:val="0"/>
      <w:jc w:val="both"/>
    </w:pPr>
  </w:style>
  <w:style w:type="paragraph" w:customStyle="1" w:styleId="CA07FE9E487942DF91DA313BEF8FFE42">
    <w:name w:val="CA07FE9E487942DF91DA313BEF8FFE42"/>
    <w:pPr>
      <w:widowControl w:val="0"/>
      <w:jc w:val="both"/>
    </w:pPr>
  </w:style>
  <w:style w:type="paragraph" w:customStyle="1" w:styleId="1D32811A113B4A318DEA7312F67809E7">
    <w:name w:val="1D32811A113B4A318DEA7312F67809E7"/>
    <w:pPr>
      <w:widowControl w:val="0"/>
      <w:jc w:val="both"/>
    </w:pPr>
  </w:style>
  <w:style w:type="paragraph" w:customStyle="1" w:styleId="F6C0D0A7CF2B4DF1BFA4CF9FB9122D20">
    <w:name w:val="F6C0D0A7CF2B4DF1BFA4CF9FB9122D20"/>
    <w:pPr>
      <w:widowControl w:val="0"/>
      <w:jc w:val="both"/>
    </w:pPr>
  </w:style>
  <w:style w:type="paragraph" w:customStyle="1" w:styleId="09243E8249B24686BB27E2485D2FD9F6">
    <w:name w:val="09243E8249B24686BB27E2485D2FD9F6"/>
    <w:pPr>
      <w:widowControl w:val="0"/>
      <w:jc w:val="both"/>
    </w:pPr>
  </w:style>
  <w:style w:type="paragraph" w:customStyle="1" w:styleId="2B3580E7371E4A5D8BCC742ADDCC2188">
    <w:name w:val="2B3580E7371E4A5D8BCC742ADDCC2188"/>
    <w:pPr>
      <w:widowControl w:val="0"/>
      <w:jc w:val="both"/>
    </w:pPr>
  </w:style>
  <w:style w:type="paragraph" w:customStyle="1" w:styleId="3863E502ED394F9288D60653E0ED1132">
    <w:name w:val="3863E502ED394F9288D60653E0ED1132"/>
    <w:pPr>
      <w:widowControl w:val="0"/>
      <w:jc w:val="both"/>
    </w:pPr>
  </w:style>
  <w:style w:type="paragraph" w:customStyle="1" w:styleId="67062A32FCDE47C7AB9D94693D8DD469">
    <w:name w:val="67062A32FCDE47C7AB9D94693D8DD469"/>
    <w:pPr>
      <w:widowControl w:val="0"/>
      <w:jc w:val="both"/>
    </w:pPr>
  </w:style>
  <w:style w:type="paragraph" w:customStyle="1" w:styleId="B1CD71AAA2FC4374948DD82E459D676E">
    <w:name w:val="B1CD71AAA2FC4374948DD82E459D676E"/>
    <w:pPr>
      <w:widowControl w:val="0"/>
      <w:jc w:val="both"/>
    </w:pPr>
  </w:style>
  <w:style w:type="paragraph" w:customStyle="1" w:styleId="84CDB7DD57C84F61A98B0DD2D5A5D692">
    <w:name w:val="84CDB7DD57C84F61A98B0DD2D5A5D692"/>
    <w:pPr>
      <w:widowControl w:val="0"/>
      <w:jc w:val="both"/>
    </w:pPr>
  </w:style>
  <w:style w:type="paragraph" w:customStyle="1" w:styleId="D64E4964ABBE4B1CA3FE361A0EF3807C">
    <w:name w:val="D64E4964ABBE4B1CA3FE361A0EF3807C"/>
    <w:pPr>
      <w:widowControl w:val="0"/>
      <w:jc w:val="both"/>
    </w:pPr>
  </w:style>
  <w:style w:type="paragraph" w:customStyle="1" w:styleId="6DBAE913FA64405886DEDFC6066525C3">
    <w:name w:val="6DBAE913FA64405886DEDFC6066525C3"/>
    <w:pPr>
      <w:widowControl w:val="0"/>
      <w:jc w:val="both"/>
    </w:pPr>
  </w:style>
  <w:style w:type="paragraph" w:customStyle="1" w:styleId="A96D6BA5BB794277926333992DF7AB14">
    <w:name w:val="A96D6BA5BB794277926333992DF7AB14"/>
    <w:pPr>
      <w:widowControl w:val="0"/>
      <w:jc w:val="both"/>
    </w:pPr>
  </w:style>
  <w:style w:type="paragraph" w:customStyle="1" w:styleId="DCB3CA7336B546EBBC1BBE35BE81E56E">
    <w:name w:val="DCB3CA7336B546EBBC1BBE35BE81E56E"/>
    <w:pPr>
      <w:widowControl w:val="0"/>
      <w:jc w:val="both"/>
    </w:pPr>
  </w:style>
  <w:style w:type="paragraph" w:customStyle="1" w:styleId="987EF890F0DF4214987F5764026F551C">
    <w:name w:val="987EF890F0DF4214987F5764026F551C"/>
    <w:pPr>
      <w:widowControl w:val="0"/>
      <w:jc w:val="both"/>
    </w:pPr>
  </w:style>
  <w:style w:type="paragraph" w:customStyle="1" w:styleId="D91D18DE64414CEDB0B087BBC3D33011">
    <w:name w:val="D91D18DE64414CEDB0B087BBC3D33011"/>
    <w:pPr>
      <w:widowControl w:val="0"/>
      <w:jc w:val="both"/>
    </w:pPr>
  </w:style>
  <w:style w:type="paragraph" w:customStyle="1" w:styleId="4EE37D5203964888A576256A021E64DC">
    <w:name w:val="4EE37D5203964888A576256A021E64DC"/>
    <w:pPr>
      <w:widowControl w:val="0"/>
      <w:jc w:val="both"/>
    </w:pPr>
  </w:style>
  <w:style w:type="paragraph" w:customStyle="1" w:styleId="3216D2311AC04575945D818E92D55EFA">
    <w:name w:val="3216D2311AC04575945D818E92D55EFA"/>
    <w:pPr>
      <w:widowControl w:val="0"/>
      <w:jc w:val="both"/>
    </w:pPr>
  </w:style>
  <w:style w:type="paragraph" w:customStyle="1" w:styleId="BF50D50C60444B8FB8BEA587AC2C3366">
    <w:name w:val="BF50D50C60444B8FB8BEA587AC2C3366"/>
    <w:pPr>
      <w:widowControl w:val="0"/>
      <w:jc w:val="both"/>
    </w:pPr>
  </w:style>
  <w:style w:type="paragraph" w:customStyle="1" w:styleId="ECE35B99A6E349D68B53C6B294F7077A">
    <w:name w:val="ECE35B99A6E349D68B53C6B294F7077A"/>
    <w:pPr>
      <w:widowControl w:val="0"/>
      <w:jc w:val="both"/>
    </w:pPr>
  </w:style>
  <w:style w:type="paragraph" w:customStyle="1" w:styleId="584D0846913A42AFB4BC50B7152BF47C">
    <w:name w:val="584D0846913A42AFB4BC50B7152BF47C"/>
    <w:pPr>
      <w:widowControl w:val="0"/>
      <w:jc w:val="both"/>
    </w:pPr>
  </w:style>
  <w:style w:type="paragraph" w:customStyle="1" w:styleId="BD8609FA51724787A1994D6D1342C27C">
    <w:name w:val="BD8609FA51724787A1994D6D1342C27C"/>
    <w:pPr>
      <w:widowControl w:val="0"/>
      <w:jc w:val="both"/>
    </w:pPr>
  </w:style>
  <w:style w:type="paragraph" w:customStyle="1" w:styleId="78405C9BDD974A29A961267A1E22E491">
    <w:name w:val="78405C9BDD974A29A961267A1E22E491"/>
    <w:pPr>
      <w:widowControl w:val="0"/>
      <w:jc w:val="both"/>
    </w:pPr>
  </w:style>
  <w:style w:type="paragraph" w:customStyle="1" w:styleId="B5D458326CDA479782EA196F21B0AE65">
    <w:name w:val="B5D458326CDA479782EA196F21B0AE65"/>
    <w:pPr>
      <w:widowControl w:val="0"/>
      <w:jc w:val="both"/>
    </w:pPr>
  </w:style>
  <w:style w:type="paragraph" w:customStyle="1" w:styleId="D98C7B140E504A3B82A11E8B54B553C7">
    <w:name w:val="D98C7B140E504A3B82A11E8B54B553C7"/>
    <w:pPr>
      <w:widowControl w:val="0"/>
      <w:jc w:val="both"/>
    </w:pPr>
  </w:style>
  <w:style w:type="paragraph" w:customStyle="1" w:styleId="5270452A8FA5496ABF2E09620B10461F">
    <w:name w:val="5270452A8FA5496ABF2E09620B10461F"/>
    <w:pPr>
      <w:widowControl w:val="0"/>
      <w:jc w:val="both"/>
    </w:pPr>
  </w:style>
  <w:style w:type="paragraph" w:customStyle="1" w:styleId="0AC4C719A596422A8CD92E17B417474B">
    <w:name w:val="0AC4C719A596422A8CD92E17B417474B"/>
    <w:pPr>
      <w:widowControl w:val="0"/>
      <w:jc w:val="both"/>
    </w:pPr>
  </w:style>
  <w:style w:type="paragraph" w:customStyle="1" w:styleId="9C12A677FAB744BCA2D8165A4B4200D1">
    <w:name w:val="9C12A677FAB744BCA2D8165A4B4200D1"/>
    <w:pPr>
      <w:widowControl w:val="0"/>
      <w:jc w:val="both"/>
    </w:pPr>
  </w:style>
  <w:style w:type="paragraph" w:customStyle="1" w:styleId="821E322167654C9C8605E2E107EA0F57">
    <w:name w:val="821E322167654C9C8605E2E107EA0F57"/>
    <w:pPr>
      <w:widowControl w:val="0"/>
      <w:jc w:val="both"/>
    </w:pPr>
  </w:style>
  <w:style w:type="paragraph" w:customStyle="1" w:styleId="2FCF90CF6869469183FDC96B03BCC57B">
    <w:name w:val="2FCF90CF6869469183FDC96B03BCC57B"/>
    <w:pPr>
      <w:widowControl w:val="0"/>
      <w:jc w:val="both"/>
    </w:pPr>
  </w:style>
  <w:style w:type="paragraph" w:customStyle="1" w:styleId="6F53F6B2040D45659E1D5572CE1673A9">
    <w:name w:val="6F53F6B2040D45659E1D5572CE1673A9"/>
    <w:pPr>
      <w:widowControl w:val="0"/>
      <w:jc w:val="both"/>
    </w:pPr>
  </w:style>
  <w:style w:type="paragraph" w:customStyle="1" w:styleId="E8997B70FE84421AB51A5FBB744A388B">
    <w:name w:val="E8997B70FE84421AB51A5FBB744A388B"/>
    <w:pPr>
      <w:widowControl w:val="0"/>
      <w:jc w:val="both"/>
    </w:pPr>
  </w:style>
  <w:style w:type="paragraph" w:customStyle="1" w:styleId="A6A34B2D99E641C596BF4528BCCCE123">
    <w:name w:val="A6A34B2D99E641C596BF4528BCCCE123"/>
    <w:pPr>
      <w:widowControl w:val="0"/>
      <w:jc w:val="both"/>
    </w:pPr>
  </w:style>
  <w:style w:type="paragraph" w:customStyle="1" w:styleId="6F86A92196A146E38853D65CE2FAAF9B">
    <w:name w:val="6F86A92196A146E38853D65CE2FAAF9B"/>
    <w:pPr>
      <w:widowControl w:val="0"/>
      <w:jc w:val="both"/>
    </w:pPr>
  </w:style>
  <w:style w:type="paragraph" w:customStyle="1" w:styleId="29B2FB5B1340482885D636DA77FA82A4">
    <w:name w:val="29B2FB5B1340482885D636DA77FA82A4"/>
    <w:pPr>
      <w:widowControl w:val="0"/>
      <w:jc w:val="both"/>
    </w:pPr>
  </w:style>
  <w:style w:type="paragraph" w:customStyle="1" w:styleId="27A146392850452081EAE5102460C7EC">
    <w:name w:val="27A146392850452081EAE5102460C7EC"/>
    <w:pPr>
      <w:widowControl w:val="0"/>
      <w:jc w:val="both"/>
    </w:pPr>
  </w:style>
  <w:style w:type="paragraph" w:customStyle="1" w:styleId="8CB288C3320045F69F127B31D3ECE8AC">
    <w:name w:val="8CB288C3320045F69F127B31D3ECE8AC"/>
    <w:pPr>
      <w:widowControl w:val="0"/>
      <w:jc w:val="both"/>
    </w:pPr>
  </w:style>
  <w:style w:type="paragraph" w:customStyle="1" w:styleId="FC72F7BA95E5480E9009391828B8F1A5">
    <w:name w:val="FC72F7BA95E5480E9009391828B8F1A5"/>
    <w:pPr>
      <w:widowControl w:val="0"/>
      <w:jc w:val="both"/>
    </w:pPr>
  </w:style>
  <w:style w:type="paragraph" w:customStyle="1" w:styleId="F341274E7A964DD9BFFBED7A469FF09D">
    <w:name w:val="F341274E7A964DD9BFFBED7A469FF09D"/>
    <w:pPr>
      <w:widowControl w:val="0"/>
      <w:jc w:val="both"/>
    </w:pPr>
  </w:style>
  <w:style w:type="paragraph" w:customStyle="1" w:styleId="530A711D4477471BA3F15B7EA635816D">
    <w:name w:val="530A711D4477471BA3F15B7EA635816D"/>
    <w:pPr>
      <w:widowControl w:val="0"/>
      <w:jc w:val="both"/>
    </w:pPr>
  </w:style>
  <w:style w:type="paragraph" w:customStyle="1" w:styleId="4969DAE4B320471D887893CEAC4BD9D6">
    <w:name w:val="4969DAE4B320471D887893CEAC4BD9D6"/>
    <w:pPr>
      <w:widowControl w:val="0"/>
      <w:jc w:val="both"/>
    </w:pPr>
  </w:style>
  <w:style w:type="paragraph" w:customStyle="1" w:styleId="9EB4156AC6874304AB43C5A11803689D">
    <w:name w:val="9EB4156AC6874304AB43C5A11803689D"/>
    <w:pPr>
      <w:widowControl w:val="0"/>
      <w:jc w:val="both"/>
    </w:pPr>
  </w:style>
  <w:style w:type="paragraph" w:customStyle="1" w:styleId="FDDE220A82DD4970BE5824F32A2AEE64">
    <w:name w:val="FDDE220A82DD4970BE5824F32A2AEE64"/>
    <w:pPr>
      <w:widowControl w:val="0"/>
      <w:jc w:val="both"/>
    </w:pPr>
  </w:style>
  <w:style w:type="paragraph" w:customStyle="1" w:styleId="53D26B6FA3214B538B272B30A92827CE">
    <w:name w:val="53D26B6FA3214B538B272B30A92827CE"/>
    <w:pPr>
      <w:widowControl w:val="0"/>
      <w:jc w:val="both"/>
    </w:pPr>
  </w:style>
  <w:style w:type="paragraph" w:customStyle="1" w:styleId="6C3BE247C8AB452A8E16D382477CFA15">
    <w:name w:val="6C3BE247C8AB452A8E16D382477CFA15"/>
    <w:pPr>
      <w:widowControl w:val="0"/>
      <w:jc w:val="both"/>
    </w:pPr>
  </w:style>
  <w:style w:type="paragraph" w:customStyle="1" w:styleId="B9D4AC69039843C3BB8D754E24EE1DF8">
    <w:name w:val="B9D4AC69039843C3BB8D754E24EE1DF8"/>
    <w:pPr>
      <w:widowControl w:val="0"/>
      <w:jc w:val="both"/>
    </w:pPr>
  </w:style>
  <w:style w:type="paragraph" w:customStyle="1" w:styleId="668D15F71D294FDB8001793E799FCA71">
    <w:name w:val="668D15F71D294FDB8001793E799FCA71"/>
    <w:pPr>
      <w:widowControl w:val="0"/>
      <w:jc w:val="both"/>
    </w:pPr>
  </w:style>
  <w:style w:type="paragraph" w:customStyle="1" w:styleId="31F5C8CAE0134785B3DEC797A78B8910">
    <w:name w:val="31F5C8CAE0134785B3DEC797A78B8910"/>
    <w:pPr>
      <w:widowControl w:val="0"/>
      <w:jc w:val="both"/>
    </w:pPr>
  </w:style>
  <w:style w:type="paragraph" w:customStyle="1" w:styleId="88EB8A2CC9BE4B789515116FB5C2A3CA">
    <w:name w:val="88EB8A2CC9BE4B789515116FB5C2A3CA"/>
    <w:pPr>
      <w:widowControl w:val="0"/>
      <w:jc w:val="both"/>
    </w:pPr>
  </w:style>
  <w:style w:type="paragraph" w:customStyle="1" w:styleId="C2B2691CD0DC4D218C6D8D95093468BD">
    <w:name w:val="C2B2691CD0DC4D218C6D8D95093468BD"/>
    <w:pPr>
      <w:widowControl w:val="0"/>
      <w:jc w:val="both"/>
    </w:pPr>
  </w:style>
  <w:style w:type="paragraph" w:customStyle="1" w:styleId="CFF97565B67A4B89AD0842348B989041">
    <w:name w:val="CFF97565B67A4B89AD0842348B989041"/>
    <w:pPr>
      <w:widowControl w:val="0"/>
      <w:jc w:val="both"/>
    </w:pPr>
  </w:style>
  <w:style w:type="paragraph" w:customStyle="1" w:styleId="89D648E204A54AEF8F63BB60DB6C4262">
    <w:name w:val="89D648E204A54AEF8F63BB60DB6C4262"/>
    <w:pPr>
      <w:widowControl w:val="0"/>
      <w:jc w:val="both"/>
    </w:pPr>
  </w:style>
  <w:style w:type="paragraph" w:customStyle="1" w:styleId="E6654F497E2044E9A068AD7957F4F55A">
    <w:name w:val="E6654F497E2044E9A068AD7957F4F55A"/>
    <w:pPr>
      <w:widowControl w:val="0"/>
      <w:jc w:val="both"/>
    </w:pPr>
  </w:style>
  <w:style w:type="paragraph" w:customStyle="1" w:styleId="C9291AD52A5F4B55A579BFCFBAF9F82D">
    <w:name w:val="C9291AD52A5F4B55A579BFCFBAF9F82D"/>
    <w:pPr>
      <w:widowControl w:val="0"/>
      <w:jc w:val="both"/>
    </w:pPr>
  </w:style>
  <w:style w:type="paragraph" w:customStyle="1" w:styleId="1A517BC8F2A1402D9A45FF65D1375E50">
    <w:name w:val="1A517BC8F2A1402D9A45FF65D1375E50"/>
    <w:pPr>
      <w:widowControl w:val="0"/>
      <w:jc w:val="both"/>
    </w:pPr>
  </w:style>
  <w:style w:type="paragraph" w:customStyle="1" w:styleId="A91563285D46436689A8553C53C2904B">
    <w:name w:val="A91563285D46436689A8553C53C2904B"/>
    <w:pPr>
      <w:widowControl w:val="0"/>
      <w:jc w:val="both"/>
    </w:pPr>
  </w:style>
  <w:style w:type="paragraph" w:customStyle="1" w:styleId="F09B31EB0DCB49A7BD5D9D068FD778B7">
    <w:name w:val="F09B31EB0DCB49A7BD5D9D068FD778B7"/>
    <w:pPr>
      <w:widowControl w:val="0"/>
      <w:jc w:val="both"/>
    </w:pPr>
  </w:style>
  <w:style w:type="paragraph" w:customStyle="1" w:styleId="7D27CE497F0C48BC8A3954A357EA4404">
    <w:name w:val="7D27CE497F0C48BC8A3954A357EA4404"/>
    <w:pPr>
      <w:widowControl w:val="0"/>
      <w:jc w:val="both"/>
    </w:pPr>
  </w:style>
  <w:style w:type="paragraph" w:customStyle="1" w:styleId="2EDCC498790543C1864E71E3E47397AC">
    <w:name w:val="2EDCC498790543C1864E71E3E47397AC"/>
    <w:pPr>
      <w:widowControl w:val="0"/>
      <w:jc w:val="both"/>
    </w:pPr>
  </w:style>
  <w:style w:type="paragraph" w:customStyle="1" w:styleId="C64E6DABBBF446CA96D42B3C89BC6486">
    <w:name w:val="C64E6DABBBF446CA96D42B3C89BC6486"/>
    <w:pPr>
      <w:widowControl w:val="0"/>
      <w:jc w:val="both"/>
    </w:pPr>
  </w:style>
  <w:style w:type="paragraph" w:customStyle="1" w:styleId="966DD26A881E4F308605FCEA7C65BB2C">
    <w:name w:val="966DD26A881E4F308605FCEA7C65BB2C"/>
    <w:pPr>
      <w:widowControl w:val="0"/>
      <w:jc w:val="both"/>
    </w:pPr>
  </w:style>
  <w:style w:type="paragraph" w:customStyle="1" w:styleId="500D83625D70436D81DD80E4827530AD">
    <w:name w:val="500D83625D70436D81DD80E4827530AD"/>
    <w:pPr>
      <w:widowControl w:val="0"/>
      <w:jc w:val="both"/>
    </w:pPr>
  </w:style>
  <w:style w:type="paragraph" w:customStyle="1" w:styleId="455B2A551048436A91405DC2FB9851AF">
    <w:name w:val="455B2A551048436A91405DC2FB9851AF"/>
    <w:pPr>
      <w:widowControl w:val="0"/>
      <w:jc w:val="both"/>
    </w:pPr>
  </w:style>
  <w:style w:type="paragraph" w:customStyle="1" w:styleId="66742067B585485BAC0CE77327F2898D">
    <w:name w:val="66742067B585485BAC0CE77327F2898D"/>
    <w:pPr>
      <w:widowControl w:val="0"/>
      <w:jc w:val="both"/>
    </w:pPr>
  </w:style>
  <w:style w:type="paragraph" w:customStyle="1" w:styleId="F8BACC2BFE614097817BF721B17D838E">
    <w:name w:val="F8BACC2BFE614097817BF721B17D838E"/>
    <w:pPr>
      <w:widowControl w:val="0"/>
      <w:jc w:val="both"/>
    </w:pPr>
  </w:style>
  <w:style w:type="paragraph" w:customStyle="1" w:styleId="5E547B878D094FDCA029FC5838A4023F">
    <w:name w:val="5E547B878D094FDCA029FC5838A4023F"/>
    <w:pPr>
      <w:widowControl w:val="0"/>
      <w:jc w:val="both"/>
    </w:pPr>
  </w:style>
  <w:style w:type="paragraph" w:customStyle="1" w:styleId="0251682B04A94D34810CA7A0AF3C9187">
    <w:name w:val="0251682B04A94D34810CA7A0AF3C9187"/>
    <w:pPr>
      <w:widowControl w:val="0"/>
      <w:jc w:val="both"/>
    </w:pPr>
  </w:style>
  <w:style w:type="paragraph" w:customStyle="1" w:styleId="FAEFAEBE171A4CC5BB12645EDBE6941C">
    <w:name w:val="FAEFAEBE171A4CC5BB12645EDBE6941C"/>
    <w:pPr>
      <w:widowControl w:val="0"/>
      <w:jc w:val="both"/>
    </w:pPr>
  </w:style>
  <w:style w:type="paragraph" w:customStyle="1" w:styleId="3C28963FEF3846F2B7E2C015C4E93DC6">
    <w:name w:val="3C28963FEF3846F2B7E2C015C4E93DC6"/>
    <w:pPr>
      <w:widowControl w:val="0"/>
      <w:jc w:val="both"/>
    </w:pPr>
  </w:style>
  <w:style w:type="paragraph" w:customStyle="1" w:styleId="2E11211CBDCB4F1CABF0B001BB0FC3CF">
    <w:name w:val="2E11211CBDCB4F1CABF0B001BB0FC3CF"/>
    <w:pPr>
      <w:widowControl w:val="0"/>
      <w:jc w:val="both"/>
    </w:pPr>
  </w:style>
  <w:style w:type="paragraph" w:customStyle="1" w:styleId="EC4EECA84BD247E9829662A0FC905212">
    <w:name w:val="EC4EECA84BD247E9829662A0FC905212"/>
    <w:pPr>
      <w:widowControl w:val="0"/>
      <w:jc w:val="both"/>
    </w:pPr>
  </w:style>
  <w:style w:type="paragraph" w:customStyle="1" w:styleId="4FADD1ED292F45C68D830A6EB7A9CFA3">
    <w:name w:val="4FADD1ED292F45C68D830A6EB7A9CFA3"/>
    <w:pPr>
      <w:widowControl w:val="0"/>
      <w:jc w:val="both"/>
    </w:pPr>
  </w:style>
  <w:style w:type="paragraph" w:customStyle="1" w:styleId="589C85274C09473E884D706983889D1B">
    <w:name w:val="589C85274C09473E884D706983889D1B"/>
    <w:pPr>
      <w:widowControl w:val="0"/>
      <w:jc w:val="both"/>
    </w:pPr>
  </w:style>
  <w:style w:type="paragraph" w:customStyle="1" w:styleId="7CF7630D79924B58BAB944D85BC270C3">
    <w:name w:val="7CF7630D79924B58BAB944D85BC270C3"/>
    <w:pPr>
      <w:widowControl w:val="0"/>
      <w:jc w:val="both"/>
    </w:pPr>
  </w:style>
  <w:style w:type="paragraph" w:customStyle="1" w:styleId="8FA2F84861B14108B60748BC2869AB60">
    <w:name w:val="8FA2F84861B14108B60748BC2869AB60"/>
    <w:pPr>
      <w:widowControl w:val="0"/>
      <w:jc w:val="both"/>
    </w:pPr>
  </w:style>
  <w:style w:type="paragraph" w:customStyle="1" w:styleId="F83480AE3D7C4AFF98FD87C205DDDE41">
    <w:name w:val="F83480AE3D7C4AFF98FD87C205DDDE41"/>
    <w:pPr>
      <w:widowControl w:val="0"/>
      <w:jc w:val="both"/>
    </w:pPr>
  </w:style>
  <w:style w:type="paragraph" w:customStyle="1" w:styleId="ABCC5E5AA7654A77ABBF93A56B381D6C">
    <w:name w:val="ABCC5E5AA7654A77ABBF93A56B381D6C"/>
    <w:pPr>
      <w:widowControl w:val="0"/>
      <w:jc w:val="both"/>
    </w:pPr>
  </w:style>
  <w:style w:type="paragraph" w:customStyle="1" w:styleId="28F3BF70EB1140099B26E1018EC809FC">
    <w:name w:val="28F3BF70EB1140099B26E1018EC809FC"/>
    <w:pPr>
      <w:widowControl w:val="0"/>
      <w:jc w:val="both"/>
    </w:pPr>
  </w:style>
  <w:style w:type="paragraph" w:customStyle="1" w:styleId="2B9B2BD9016B448483441CFB911A73D6">
    <w:name w:val="2B9B2BD9016B448483441CFB911A73D6"/>
    <w:pPr>
      <w:widowControl w:val="0"/>
      <w:jc w:val="both"/>
    </w:pPr>
  </w:style>
  <w:style w:type="paragraph" w:customStyle="1" w:styleId="78D7091F4418413381224F648F99E560">
    <w:name w:val="78D7091F4418413381224F648F99E560"/>
    <w:pPr>
      <w:widowControl w:val="0"/>
      <w:jc w:val="both"/>
    </w:pPr>
  </w:style>
  <w:style w:type="paragraph" w:customStyle="1" w:styleId="B8AEC27031664775B188CEF89DAF38AA">
    <w:name w:val="B8AEC27031664775B188CEF89DAF38AA"/>
    <w:pPr>
      <w:widowControl w:val="0"/>
      <w:jc w:val="both"/>
    </w:pPr>
  </w:style>
  <w:style w:type="paragraph" w:customStyle="1" w:styleId="078EA104F7DD41E8AE333331AAAC330F">
    <w:name w:val="078EA104F7DD41E8AE333331AAAC330F"/>
    <w:pPr>
      <w:widowControl w:val="0"/>
      <w:jc w:val="both"/>
    </w:pPr>
  </w:style>
  <w:style w:type="paragraph" w:customStyle="1" w:styleId="10DBC962053F4E38893FC01C2064008F">
    <w:name w:val="10DBC962053F4E38893FC01C2064008F"/>
    <w:pPr>
      <w:widowControl w:val="0"/>
      <w:jc w:val="both"/>
    </w:pPr>
  </w:style>
  <w:style w:type="paragraph" w:customStyle="1" w:styleId="974204EB38664315A5F4B544B0E7C7C3">
    <w:name w:val="974204EB38664315A5F4B544B0E7C7C3"/>
    <w:pPr>
      <w:widowControl w:val="0"/>
      <w:jc w:val="both"/>
    </w:pPr>
  </w:style>
  <w:style w:type="paragraph" w:customStyle="1" w:styleId="5D0815B03AF94FDD8E97A70F571A62EA">
    <w:name w:val="5D0815B03AF94FDD8E97A70F571A62EA"/>
    <w:pPr>
      <w:widowControl w:val="0"/>
      <w:jc w:val="both"/>
    </w:pPr>
  </w:style>
  <w:style w:type="paragraph" w:customStyle="1" w:styleId="CFC0697EBCF444218E5AF9EE10BDBCA3">
    <w:name w:val="CFC0697EBCF444218E5AF9EE10BDBCA3"/>
    <w:pPr>
      <w:widowControl w:val="0"/>
      <w:jc w:val="both"/>
    </w:pPr>
  </w:style>
  <w:style w:type="paragraph" w:customStyle="1" w:styleId="161DD2625AFC4CAE8B1313B92065FA93">
    <w:name w:val="161DD2625AFC4CAE8B1313B92065FA93"/>
    <w:pPr>
      <w:widowControl w:val="0"/>
      <w:jc w:val="both"/>
    </w:pPr>
  </w:style>
  <w:style w:type="paragraph" w:customStyle="1" w:styleId="AAED4DD2D80042DF84F90FB97CFB45E3">
    <w:name w:val="AAED4DD2D80042DF84F90FB97CFB45E3"/>
    <w:pPr>
      <w:widowControl w:val="0"/>
      <w:jc w:val="both"/>
    </w:pPr>
  </w:style>
  <w:style w:type="paragraph" w:customStyle="1" w:styleId="AA08F386B23245998DD1012E4C80202B">
    <w:name w:val="AA08F386B23245998DD1012E4C80202B"/>
    <w:pPr>
      <w:widowControl w:val="0"/>
      <w:jc w:val="both"/>
    </w:pPr>
  </w:style>
  <w:style w:type="paragraph" w:customStyle="1" w:styleId="5EDD6606A67D47BF8E5D869474D21771">
    <w:name w:val="5EDD6606A67D47BF8E5D869474D21771"/>
    <w:pPr>
      <w:widowControl w:val="0"/>
      <w:jc w:val="both"/>
    </w:pPr>
  </w:style>
  <w:style w:type="paragraph" w:customStyle="1" w:styleId="49E86B2E29804D648353836D2BA9D209">
    <w:name w:val="49E86B2E29804D648353836D2BA9D209"/>
    <w:pPr>
      <w:widowControl w:val="0"/>
      <w:jc w:val="both"/>
    </w:pPr>
  </w:style>
  <w:style w:type="paragraph" w:customStyle="1" w:styleId="4AB2CCBBE7DF40D6AB6E5BCD14CFA042">
    <w:name w:val="4AB2CCBBE7DF40D6AB6E5BCD14CFA042"/>
    <w:pPr>
      <w:widowControl w:val="0"/>
      <w:jc w:val="both"/>
    </w:pPr>
  </w:style>
  <w:style w:type="paragraph" w:customStyle="1" w:styleId="2080D3F799A84D31AD7B35F7E7FF3091">
    <w:name w:val="2080D3F799A84D31AD7B35F7E7FF3091"/>
    <w:pPr>
      <w:widowControl w:val="0"/>
      <w:jc w:val="both"/>
    </w:pPr>
  </w:style>
  <w:style w:type="paragraph" w:customStyle="1" w:styleId="80D614E2B0444F758A86CE35CE087C41">
    <w:name w:val="80D614E2B0444F758A86CE35CE087C41"/>
    <w:pPr>
      <w:widowControl w:val="0"/>
      <w:jc w:val="both"/>
    </w:pPr>
  </w:style>
  <w:style w:type="paragraph" w:customStyle="1" w:styleId="96E002B5072646038E82BA01EEB8BA70">
    <w:name w:val="96E002B5072646038E82BA01EEB8BA70"/>
    <w:pPr>
      <w:widowControl w:val="0"/>
      <w:jc w:val="both"/>
    </w:pPr>
  </w:style>
  <w:style w:type="paragraph" w:customStyle="1" w:styleId="445D5A8960F34313AA53520A02B897E6">
    <w:name w:val="445D5A8960F34313AA53520A02B897E6"/>
    <w:pPr>
      <w:widowControl w:val="0"/>
      <w:jc w:val="both"/>
    </w:pPr>
  </w:style>
  <w:style w:type="paragraph" w:customStyle="1" w:styleId="C159855224AE48DEACCED35A965D832A">
    <w:name w:val="C159855224AE48DEACCED35A965D832A"/>
    <w:pPr>
      <w:widowControl w:val="0"/>
      <w:jc w:val="both"/>
    </w:pPr>
  </w:style>
  <w:style w:type="paragraph" w:customStyle="1" w:styleId="1A18B45BE02E43AEB76833EBCBA25AA2">
    <w:name w:val="1A18B45BE02E43AEB76833EBCBA25AA2"/>
    <w:pPr>
      <w:widowControl w:val="0"/>
      <w:jc w:val="both"/>
    </w:pPr>
  </w:style>
  <w:style w:type="paragraph" w:customStyle="1" w:styleId="17FE6FDE2EE64BF9A386F33017EF514F">
    <w:name w:val="17FE6FDE2EE64BF9A386F33017EF514F"/>
    <w:pPr>
      <w:widowControl w:val="0"/>
      <w:jc w:val="both"/>
    </w:pPr>
  </w:style>
  <w:style w:type="paragraph" w:customStyle="1" w:styleId="0CAFA8F84E6C455FB5D2E49C3D78E00E">
    <w:name w:val="0CAFA8F84E6C455FB5D2E49C3D78E00E"/>
    <w:pPr>
      <w:widowControl w:val="0"/>
      <w:jc w:val="both"/>
    </w:pPr>
  </w:style>
  <w:style w:type="paragraph" w:customStyle="1" w:styleId="FACB571681814B9AB92A86673986D922">
    <w:name w:val="FACB571681814B9AB92A86673986D922"/>
    <w:pPr>
      <w:widowControl w:val="0"/>
      <w:jc w:val="both"/>
    </w:pPr>
  </w:style>
  <w:style w:type="paragraph" w:customStyle="1" w:styleId="8B4121586F744DA0BD53361B16439CBF">
    <w:name w:val="8B4121586F744DA0BD53361B16439CBF"/>
    <w:pPr>
      <w:widowControl w:val="0"/>
      <w:jc w:val="both"/>
    </w:pPr>
  </w:style>
  <w:style w:type="paragraph" w:customStyle="1" w:styleId="5FE1DB82D8C54D75B35AD722E3110624">
    <w:name w:val="5FE1DB82D8C54D75B35AD722E3110624"/>
    <w:pPr>
      <w:widowControl w:val="0"/>
      <w:jc w:val="both"/>
    </w:pPr>
  </w:style>
  <w:style w:type="paragraph" w:customStyle="1" w:styleId="96A4DBAE32574F5599CE5117FC02FE1F">
    <w:name w:val="96A4DBAE32574F5599CE5117FC02FE1F"/>
    <w:pPr>
      <w:widowControl w:val="0"/>
      <w:jc w:val="both"/>
    </w:pPr>
  </w:style>
  <w:style w:type="paragraph" w:customStyle="1" w:styleId="38C3D635EB724399B6D4D817D2C4C42F">
    <w:name w:val="38C3D635EB724399B6D4D817D2C4C42F"/>
    <w:pPr>
      <w:widowControl w:val="0"/>
      <w:jc w:val="both"/>
    </w:pPr>
  </w:style>
  <w:style w:type="paragraph" w:customStyle="1" w:styleId="A0A6E2FFCE954C918711FCF9DB2BE277">
    <w:name w:val="A0A6E2FFCE954C918711FCF9DB2BE277"/>
    <w:pPr>
      <w:widowControl w:val="0"/>
      <w:jc w:val="both"/>
    </w:pPr>
  </w:style>
  <w:style w:type="paragraph" w:customStyle="1" w:styleId="2913594F0488421DA3CCA796A2FBBB2D">
    <w:name w:val="2913594F0488421DA3CCA796A2FBBB2D"/>
    <w:pPr>
      <w:widowControl w:val="0"/>
      <w:jc w:val="both"/>
    </w:pPr>
  </w:style>
  <w:style w:type="paragraph" w:customStyle="1" w:styleId="8CD1921BA57E4BA0BFE19A7E0F589266">
    <w:name w:val="8CD1921BA57E4BA0BFE19A7E0F589266"/>
    <w:pPr>
      <w:widowControl w:val="0"/>
      <w:jc w:val="both"/>
    </w:pPr>
  </w:style>
  <w:style w:type="paragraph" w:customStyle="1" w:styleId="B977F5147AEC441FA8B9A7F35EAADAA1">
    <w:name w:val="B977F5147AEC441FA8B9A7F35EAADAA1"/>
    <w:pPr>
      <w:widowControl w:val="0"/>
      <w:jc w:val="both"/>
    </w:pPr>
  </w:style>
  <w:style w:type="paragraph" w:customStyle="1" w:styleId="F97533EA9E3E493E9C1459AED551A969">
    <w:name w:val="F97533EA9E3E493E9C1459AED551A969"/>
    <w:pPr>
      <w:widowControl w:val="0"/>
      <w:jc w:val="both"/>
    </w:pPr>
  </w:style>
  <w:style w:type="paragraph" w:customStyle="1" w:styleId="40D2D4354C78488EB47BB28FCF9163A1">
    <w:name w:val="40D2D4354C78488EB47BB28FCF9163A1"/>
    <w:pPr>
      <w:widowControl w:val="0"/>
      <w:jc w:val="both"/>
    </w:pPr>
  </w:style>
  <w:style w:type="paragraph" w:customStyle="1" w:styleId="7DB78D767EB24DCFBA1004368F3B1030">
    <w:name w:val="7DB78D767EB24DCFBA1004368F3B1030"/>
    <w:pPr>
      <w:widowControl w:val="0"/>
      <w:jc w:val="both"/>
    </w:pPr>
  </w:style>
  <w:style w:type="paragraph" w:customStyle="1" w:styleId="9CD6F59A46674A278544F61A56605BAA">
    <w:name w:val="9CD6F59A46674A278544F61A56605BAA"/>
    <w:pPr>
      <w:widowControl w:val="0"/>
      <w:jc w:val="both"/>
    </w:pPr>
  </w:style>
  <w:style w:type="paragraph" w:customStyle="1" w:styleId="44A898BD3C9F449FA4CFCFE500EEC721">
    <w:name w:val="44A898BD3C9F449FA4CFCFE500EEC721"/>
    <w:pPr>
      <w:widowControl w:val="0"/>
      <w:jc w:val="both"/>
    </w:pPr>
  </w:style>
  <w:style w:type="paragraph" w:customStyle="1" w:styleId="15E9F2E420744687864B320317CEB0CB">
    <w:name w:val="15E9F2E420744687864B320317CEB0CB"/>
    <w:pPr>
      <w:widowControl w:val="0"/>
      <w:jc w:val="both"/>
    </w:pPr>
  </w:style>
  <w:style w:type="paragraph" w:customStyle="1" w:styleId="C5833D4F664D4454A21266DF2878E1B3">
    <w:name w:val="C5833D4F664D4454A21266DF2878E1B3"/>
    <w:pPr>
      <w:widowControl w:val="0"/>
      <w:jc w:val="both"/>
    </w:pPr>
  </w:style>
  <w:style w:type="paragraph" w:customStyle="1" w:styleId="B702E4C9F0564033BD511DFB4379AFC8">
    <w:name w:val="B702E4C9F0564033BD511DFB4379AFC8"/>
    <w:pPr>
      <w:widowControl w:val="0"/>
      <w:jc w:val="both"/>
    </w:pPr>
  </w:style>
  <w:style w:type="paragraph" w:customStyle="1" w:styleId="97179A28B7F74EA9A192EC833C689C55">
    <w:name w:val="97179A28B7F74EA9A192EC833C689C55"/>
    <w:pPr>
      <w:widowControl w:val="0"/>
      <w:jc w:val="both"/>
    </w:pPr>
  </w:style>
  <w:style w:type="paragraph" w:customStyle="1" w:styleId="07FA9CC1D9864A6BBFEF13BEB0D02870">
    <w:name w:val="07FA9CC1D9864A6BBFEF13BEB0D02870"/>
    <w:pPr>
      <w:widowControl w:val="0"/>
      <w:jc w:val="both"/>
    </w:pPr>
  </w:style>
  <w:style w:type="paragraph" w:customStyle="1" w:styleId="0C11E6AFD70C4E738594349FCF22C42E">
    <w:name w:val="0C11E6AFD70C4E738594349FCF22C42E"/>
    <w:pPr>
      <w:widowControl w:val="0"/>
      <w:jc w:val="both"/>
    </w:pPr>
  </w:style>
  <w:style w:type="paragraph" w:customStyle="1" w:styleId="FA3A3BD487D74A4584F5303675490FC6">
    <w:name w:val="FA3A3BD487D74A4584F5303675490FC6"/>
    <w:pPr>
      <w:widowControl w:val="0"/>
      <w:jc w:val="both"/>
    </w:pPr>
  </w:style>
  <w:style w:type="paragraph" w:customStyle="1" w:styleId="F7E48D61A7554E52AA19F242FE4E03D3">
    <w:name w:val="F7E48D61A7554E52AA19F242FE4E03D3"/>
    <w:pPr>
      <w:widowControl w:val="0"/>
      <w:jc w:val="both"/>
    </w:pPr>
  </w:style>
  <w:style w:type="paragraph" w:customStyle="1" w:styleId="D1A7794FD5AD4A73A74E3E769FBADEAB">
    <w:name w:val="D1A7794FD5AD4A73A74E3E769FBADEAB"/>
    <w:pPr>
      <w:widowControl w:val="0"/>
      <w:jc w:val="both"/>
    </w:pPr>
  </w:style>
  <w:style w:type="paragraph" w:customStyle="1" w:styleId="1C15C4817AF04D1CA116EDA6AA7771FB">
    <w:name w:val="1C15C4817AF04D1CA116EDA6AA7771FB"/>
    <w:pPr>
      <w:widowControl w:val="0"/>
      <w:jc w:val="both"/>
    </w:pPr>
  </w:style>
  <w:style w:type="paragraph" w:customStyle="1" w:styleId="51E4ECFA20644228BA71A7EEC49C2412">
    <w:name w:val="51E4ECFA20644228BA71A7EEC49C2412"/>
    <w:pPr>
      <w:widowControl w:val="0"/>
      <w:jc w:val="both"/>
    </w:pPr>
  </w:style>
  <w:style w:type="paragraph" w:customStyle="1" w:styleId="C66523C78C344F928CFBAE07EEA02F87">
    <w:name w:val="C66523C78C344F928CFBAE07EEA02F87"/>
    <w:pPr>
      <w:widowControl w:val="0"/>
      <w:jc w:val="both"/>
    </w:pPr>
  </w:style>
  <w:style w:type="paragraph" w:customStyle="1" w:styleId="07E1DEB8492248C28C8435822E0B5C76">
    <w:name w:val="07E1DEB8492248C28C8435822E0B5C76"/>
    <w:pPr>
      <w:widowControl w:val="0"/>
      <w:jc w:val="both"/>
    </w:pPr>
  </w:style>
  <w:style w:type="paragraph" w:customStyle="1" w:styleId="D07614EACADE4C99BAD7DA8ADE1F56C4">
    <w:name w:val="D07614EACADE4C99BAD7DA8ADE1F56C4"/>
    <w:pPr>
      <w:widowControl w:val="0"/>
      <w:jc w:val="both"/>
    </w:pPr>
  </w:style>
  <w:style w:type="paragraph" w:customStyle="1" w:styleId="B1D81549E2C84EECB3591D24BF204EBC">
    <w:name w:val="B1D81549E2C84EECB3591D24BF204EBC"/>
    <w:pPr>
      <w:widowControl w:val="0"/>
      <w:jc w:val="both"/>
    </w:pPr>
  </w:style>
  <w:style w:type="paragraph" w:customStyle="1" w:styleId="10847CE43FD749F7A7E31D4ABE7DA673">
    <w:name w:val="10847CE43FD749F7A7E31D4ABE7DA673"/>
    <w:pPr>
      <w:widowControl w:val="0"/>
      <w:jc w:val="both"/>
    </w:pPr>
  </w:style>
  <w:style w:type="paragraph" w:customStyle="1" w:styleId="42939F2575694BBAAA67648036EE12B0">
    <w:name w:val="42939F2575694BBAAA67648036EE12B0"/>
    <w:pPr>
      <w:widowControl w:val="0"/>
      <w:jc w:val="both"/>
    </w:pPr>
  </w:style>
  <w:style w:type="paragraph" w:customStyle="1" w:styleId="8EE690E86D384383A2E8DB267A64CFE7">
    <w:name w:val="8EE690E86D384383A2E8DB267A64CFE7"/>
    <w:pPr>
      <w:widowControl w:val="0"/>
      <w:jc w:val="both"/>
    </w:pPr>
  </w:style>
  <w:style w:type="paragraph" w:customStyle="1" w:styleId="25E03569355D4F8BBFF4547F2A3DE601">
    <w:name w:val="25E03569355D4F8BBFF4547F2A3DE601"/>
    <w:pPr>
      <w:widowControl w:val="0"/>
      <w:jc w:val="both"/>
    </w:pPr>
  </w:style>
  <w:style w:type="paragraph" w:customStyle="1" w:styleId="0B5AF8844A6A42ABB7298321E4FCD235">
    <w:name w:val="0B5AF8844A6A42ABB7298321E4FCD235"/>
    <w:pPr>
      <w:widowControl w:val="0"/>
      <w:jc w:val="both"/>
    </w:pPr>
  </w:style>
  <w:style w:type="paragraph" w:customStyle="1" w:styleId="E3B6D76264CB4ED8A7C34A19E2CCB093">
    <w:name w:val="E3B6D76264CB4ED8A7C34A19E2CCB093"/>
    <w:pPr>
      <w:widowControl w:val="0"/>
      <w:jc w:val="both"/>
    </w:pPr>
  </w:style>
  <w:style w:type="paragraph" w:customStyle="1" w:styleId="8CCB8A946BD8463FB11CA8D4138D112D">
    <w:name w:val="8CCB8A946BD8463FB11CA8D4138D112D"/>
    <w:pPr>
      <w:widowControl w:val="0"/>
      <w:jc w:val="both"/>
    </w:pPr>
  </w:style>
  <w:style w:type="paragraph" w:customStyle="1" w:styleId="121B4DF128AA457ABB262F1AF8375549">
    <w:name w:val="121B4DF128AA457ABB262F1AF8375549"/>
    <w:pPr>
      <w:widowControl w:val="0"/>
      <w:jc w:val="both"/>
    </w:pPr>
  </w:style>
  <w:style w:type="paragraph" w:customStyle="1" w:styleId="A9D9EA70D3E24424968D2B0F3BE75CA8">
    <w:name w:val="A9D9EA70D3E24424968D2B0F3BE75CA8"/>
    <w:pPr>
      <w:widowControl w:val="0"/>
      <w:jc w:val="both"/>
    </w:pPr>
  </w:style>
  <w:style w:type="paragraph" w:customStyle="1" w:styleId="EA2F9C18B285481091BAFDB44B62B5CA">
    <w:name w:val="EA2F9C18B285481091BAFDB44B62B5CA"/>
    <w:pPr>
      <w:widowControl w:val="0"/>
      <w:jc w:val="both"/>
    </w:pPr>
  </w:style>
  <w:style w:type="paragraph" w:customStyle="1" w:styleId="CF89703E45254FD99BD09B959EB611F2">
    <w:name w:val="CF89703E45254FD99BD09B959EB611F2"/>
    <w:pPr>
      <w:widowControl w:val="0"/>
      <w:jc w:val="both"/>
    </w:pPr>
  </w:style>
  <w:style w:type="paragraph" w:customStyle="1" w:styleId="72CBA26726E24A66BFDCCBF53221C9A7">
    <w:name w:val="72CBA26726E24A66BFDCCBF53221C9A7"/>
    <w:pPr>
      <w:widowControl w:val="0"/>
      <w:jc w:val="both"/>
    </w:pPr>
  </w:style>
  <w:style w:type="paragraph" w:customStyle="1" w:styleId="3967E2E09B8A46ED96BEE208DF7D187D">
    <w:name w:val="3967E2E09B8A46ED96BEE208DF7D187D"/>
    <w:pPr>
      <w:widowControl w:val="0"/>
      <w:jc w:val="both"/>
    </w:pPr>
  </w:style>
  <w:style w:type="paragraph" w:customStyle="1" w:styleId="B6DFF2D23E164249AAC1B6A5A2FEF171">
    <w:name w:val="B6DFF2D23E164249AAC1B6A5A2FEF171"/>
    <w:pPr>
      <w:widowControl w:val="0"/>
      <w:jc w:val="both"/>
    </w:pPr>
  </w:style>
  <w:style w:type="paragraph" w:customStyle="1" w:styleId="AF3D790861EC4299B5D86E12AC938561">
    <w:name w:val="AF3D790861EC4299B5D86E12AC938561"/>
    <w:pPr>
      <w:widowControl w:val="0"/>
      <w:jc w:val="both"/>
    </w:pPr>
  </w:style>
  <w:style w:type="paragraph" w:customStyle="1" w:styleId="07AE8D1A5F6B443F815DACDCC485F14C">
    <w:name w:val="07AE8D1A5F6B443F815DACDCC485F14C"/>
    <w:pPr>
      <w:widowControl w:val="0"/>
      <w:jc w:val="both"/>
    </w:pPr>
  </w:style>
  <w:style w:type="paragraph" w:customStyle="1" w:styleId="8B4BE59DC1C5428499DA806052783FC4">
    <w:name w:val="8B4BE59DC1C5428499DA806052783FC4"/>
    <w:pPr>
      <w:widowControl w:val="0"/>
      <w:jc w:val="both"/>
    </w:pPr>
  </w:style>
  <w:style w:type="paragraph" w:customStyle="1" w:styleId="6EA1FA17300E4395AF05252C97F0A4F2">
    <w:name w:val="6EA1FA17300E4395AF05252C97F0A4F2"/>
    <w:pPr>
      <w:widowControl w:val="0"/>
      <w:jc w:val="both"/>
    </w:pPr>
  </w:style>
  <w:style w:type="paragraph" w:customStyle="1" w:styleId="227F1D18CC214DCF9B3F5177DC73BC3F">
    <w:name w:val="227F1D18CC214DCF9B3F5177DC73BC3F"/>
    <w:pPr>
      <w:widowControl w:val="0"/>
      <w:jc w:val="both"/>
    </w:pPr>
  </w:style>
  <w:style w:type="paragraph" w:customStyle="1" w:styleId="75A3F6BBD0174B8CBCD7EF39246DE87A">
    <w:name w:val="75A3F6BBD0174B8CBCD7EF39246DE87A"/>
    <w:pPr>
      <w:widowControl w:val="0"/>
      <w:jc w:val="both"/>
    </w:pPr>
  </w:style>
  <w:style w:type="paragraph" w:customStyle="1" w:styleId="F619319314BF4939B439661CA7FF93CF">
    <w:name w:val="F619319314BF4939B439661CA7FF93CF"/>
    <w:pPr>
      <w:widowControl w:val="0"/>
      <w:jc w:val="both"/>
    </w:pPr>
  </w:style>
  <w:style w:type="paragraph" w:customStyle="1" w:styleId="60717D3717EE4269A6AC1CD4FCB185ED">
    <w:name w:val="60717D3717EE4269A6AC1CD4FCB185ED"/>
    <w:pPr>
      <w:widowControl w:val="0"/>
      <w:jc w:val="both"/>
    </w:pPr>
  </w:style>
  <w:style w:type="paragraph" w:customStyle="1" w:styleId="B9BBE057C82742048CBE4C21BE190663">
    <w:name w:val="B9BBE057C82742048CBE4C21BE190663"/>
    <w:pPr>
      <w:widowControl w:val="0"/>
      <w:jc w:val="both"/>
    </w:pPr>
  </w:style>
  <w:style w:type="paragraph" w:customStyle="1" w:styleId="3180B19D2A844591BDF6A98C4C8810A8">
    <w:name w:val="3180B19D2A844591BDF6A98C4C8810A8"/>
    <w:pPr>
      <w:widowControl w:val="0"/>
      <w:jc w:val="both"/>
    </w:pPr>
  </w:style>
  <w:style w:type="paragraph" w:customStyle="1" w:styleId="B7CB5CDE24384C49A6EC0B839CC5B4A7">
    <w:name w:val="B7CB5CDE24384C49A6EC0B839CC5B4A7"/>
    <w:pPr>
      <w:widowControl w:val="0"/>
      <w:jc w:val="both"/>
    </w:pPr>
  </w:style>
  <w:style w:type="paragraph" w:customStyle="1" w:styleId="4884BDE234454EAC99926C11B8BAC549">
    <w:name w:val="4884BDE234454EAC99926C11B8BAC549"/>
    <w:pPr>
      <w:widowControl w:val="0"/>
      <w:jc w:val="both"/>
    </w:pPr>
  </w:style>
  <w:style w:type="paragraph" w:customStyle="1" w:styleId="6D05A4E030534E09918495A9FC76E9B6">
    <w:name w:val="6D05A4E030534E09918495A9FC76E9B6"/>
    <w:pPr>
      <w:widowControl w:val="0"/>
      <w:jc w:val="both"/>
    </w:pPr>
  </w:style>
  <w:style w:type="paragraph" w:customStyle="1" w:styleId="001ACB5E4ED04A9DA606B4759CE98EC8">
    <w:name w:val="001ACB5E4ED04A9DA606B4759CE98EC8"/>
    <w:pPr>
      <w:widowControl w:val="0"/>
      <w:jc w:val="both"/>
    </w:pPr>
  </w:style>
  <w:style w:type="paragraph" w:customStyle="1" w:styleId="B02197825C5346EDA95C432D86749FDC">
    <w:name w:val="B02197825C5346EDA95C432D86749FDC"/>
    <w:pPr>
      <w:widowControl w:val="0"/>
      <w:jc w:val="both"/>
    </w:pPr>
  </w:style>
  <w:style w:type="paragraph" w:customStyle="1" w:styleId="309F78B0CDE8497D9D7ACCC5D852F29A">
    <w:name w:val="309F78B0CDE8497D9D7ACCC5D852F29A"/>
    <w:pPr>
      <w:widowControl w:val="0"/>
      <w:jc w:val="both"/>
    </w:pPr>
  </w:style>
  <w:style w:type="paragraph" w:customStyle="1" w:styleId="F48A4DA0228745AFBA54A9677ED08E77">
    <w:name w:val="F48A4DA0228745AFBA54A9677ED08E77"/>
    <w:pPr>
      <w:widowControl w:val="0"/>
      <w:jc w:val="both"/>
    </w:pPr>
  </w:style>
  <w:style w:type="paragraph" w:customStyle="1" w:styleId="04EEB5656CD64600B437131B7A3C61A1">
    <w:name w:val="04EEB5656CD64600B437131B7A3C61A1"/>
    <w:pPr>
      <w:widowControl w:val="0"/>
      <w:jc w:val="both"/>
    </w:pPr>
  </w:style>
  <w:style w:type="paragraph" w:customStyle="1" w:styleId="8F9A57E34DD5405FB552A5C1E13DE844">
    <w:name w:val="8F9A57E34DD5405FB552A5C1E13DE844"/>
    <w:pPr>
      <w:widowControl w:val="0"/>
      <w:jc w:val="both"/>
    </w:pPr>
  </w:style>
  <w:style w:type="paragraph" w:customStyle="1" w:styleId="EB3CA70200EA463C9B2F7EB536B3686C">
    <w:name w:val="EB3CA70200EA463C9B2F7EB536B3686C"/>
    <w:pPr>
      <w:widowControl w:val="0"/>
      <w:jc w:val="both"/>
    </w:pPr>
  </w:style>
  <w:style w:type="paragraph" w:customStyle="1" w:styleId="9876BF9E08A84DDF815A7801D8925DE5">
    <w:name w:val="9876BF9E08A84DDF815A7801D8925DE5"/>
    <w:pPr>
      <w:widowControl w:val="0"/>
      <w:jc w:val="both"/>
    </w:pPr>
  </w:style>
  <w:style w:type="paragraph" w:customStyle="1" w:styleId="F94391AF02A745049284FF9C39738C15">
    <w:name w:val="F94391AF02A745049284FF9C39738C15"/>
    <w:pPr>
      <w:widowControl w:val="0"/>
      <w:jc w:val="both"/>
    </w:pPr>
  </w:style>
  <w:style w:type="paragraph" w:customStyle="1" w:styleId="E5C7965E35824FB9AE1240A01F26B26D">
    <w:name w:val="E5C7965E35824FB9AE1240A01F26B26D"/>
    <w:pPr>
      <w:widowControl w:val="0"/>
      <w:jc w:val="both"/>
    </w:pPr>
  </w:style>
  <w:style w:type="paragraph" w:customStyle="1" w:styleId="FFD09F98F54D47D7AB91953F82D957C1">
    <w:name w:val="FFD09F98F54D47D7AB91953F82D957C1"/>
    <w:pPr>
      <w:widowControl w:val="0"/>
      <w:jc w:val="both"/>
    </w:pPr>
  </w:style>
  <w:style w:type="paragraph" w:customStyle="1" w:styleId="26ACA4B19C434550BAAEE6C3C4368228">
    <w:name w:val="26ACA4B19C434550BAAEE6C3C4368228"/>
    <w:pPr>
      <w:widowControl w:val="0"/>
      <w:jc w:val="both"/>
    </w:pPr>
  </w:style>
  <w:style w:type="paragraph" w:customStyle="1" w:styleId="11FFDF2943E44EE2A70DD6C007A5ACC6">
    <w:name w:val="11FFDF2943E44EE2A70DD6C007A5ACC6"/>
    <w:pPr>
      <w:widowControl w:val="0"/>
      <w:jc w:val="both"/>
    </w:pPr>
  </w:style>
  <w:style w:type="paragraph" w:customStyle="1" w:styleId="46C4E24F7BA84EAA87614620250330F5">
    <w:name w:val="46C4E24F7BA84EAA87614620250330F5"/>
    <w:pPr>
      <w:widowControl w:val="0"/>
      <w:jc w:val="both"/>
    </w:pPr>
  </w:style>
  <w:style w:type="paragraph" w:customStyle="1" w:styleId="2A60DB2E2148403283575B5F6735BEA2">
    <w:name w:val="2A60DB2E2148403283575B5F6735BEA2"/>
    <w:pPr>
      <w:widowControl w:val="0"/>
      <w:jc w:val="both"/>
    </w:pPr>
  </w:style>
  <w:style w:type="paragraph" w:customStyle="1" w:styleId="8D1E310C8B2C4DA18B7D87CEC470272D">
    <w:name w:val="8D1E310C8B2C4DA18B7D87CEC470272D"/>
    <w:pPr>
      <w:widowControl w:val="0"/>
      <w:jc w:val="both"/>
    </w:pPr>
  </w:style>
  <w:style w:type="paragraph" w:customStyle="1" w:styleId="F582438136AC4DE29ED0DB6F8BE113E7">
    <w:name w:val="F582438136AC4DE29ED0DB6F8BE113E7"/>
    <w:pPr>
      <w:widowControl w:val="0"/>
      <w:jc w:val="both"/>
    </w:pPr>
  </w:style>
  <w:style w:type="paragraph" w:customStyle="1" w:styleId="EC02C6368EBF4C9D9792250E30479FB4">
    <w:name w:val="EC02C6368EBF4C9D9792250E30479FB4"/>
    <w:pPr>
      <w:widowControl w:val="0"/>
      <w:jc w:val="both"/>
    </w:pPr>
  </w:style>
  <w:style w:type="paragraph" w:customStyle="1" w:styleId="8027E489B84C45679A471E02A57B5415">
    <w:name w:val="8027E489B84C45679A471E02A57B5415"/>
    <w:pPr>
      <w:widowControl w:val="0"/>
      <w:jc w:val="both"/>
    </w:pPr>
  </w:style>
  <w:style w:type="paragraph" w:customStyle="1" w:styleId="0C1A2945D4304620BCF793F9E962A77D">
    <w:name w:val="0C1A2945D4304620BCF793F9E962A77D"/>
    <w:pPr>
      <w:widowControl w:val="0"/>
      <w:jc w:val="both"/>
    </w:pPr>
  </w:style>
  <w:style w:type="paragraph" w:customStyle="1" w:styleId="A36E3FC713D34567AE315A6FE08A7FAE">
    <w:name w:val="A36E3FC713D34567AE315A6FE08A7FAE"/>
    <w:pPr>
      <w:widowControl w:val="0"/>
      <w:jc w:val="both"/>
    </w:pPr>
  </w:style>
  <w:style w:type="paragraph" w:customStyle="1" w:styleId="97254C12FEE54EFDBC6A79023B3EC13F">
    <w:name w:val="97254C12FEE54EFDBC6A79023B3EC13F"/>
    <w:pPr>
      <w:widowControl w:val="0"/>
      <w:jc w:val="both"/>
    </w:pPr>
  </w:style>
  <w:style w:type="paragraph" w:customStyle="1" w:styleId="22283477748A4CC3B854CFCD7FF31212">
    <w:name w:val="22283477748A4CC3B854CFCD7FF31212"/>
    <w:pPr>
      <w:widowControl w:val="0"/>
      <w:jc w:val="both"/>
    </w:pPr>
  </w:style>
  <w:style w:type="paragraph" w:customStyle="1" w:styleId="B9E536F8109E465BB1C35CEAC87F546F">
    <w:name w:val="B9E536F8109E465BB1C35CEAC87F546F"/>
    <w:pPr>
      <w:widowControl w:val="0"/>
      <w:jc w:val="both"/>
    </w:pPr>
  </w:style>
  <w:style w:type="paragraph" w:customStyle="1" w:styleId="2D753A4A0E0C4998BE785A0ECA7840A2">
    <w:name w:val="2D753A4A0E0C4998BE785A0ECA7840A2"/>
    <w:pPr>
      <w:widowControl w:val="0"/>
      <w:jc w:val="both"/>
    </w:pPr>
  </w:style>
  <w:style w:type="paragraph" w:customStyle="1" w:styleId="D3723969B5514291AA3642BD1169BD74">
    <w:name w:val="D3723969B5514291AA3642BD1169BD74"/>
    <w:pPr>
      <w:widowControl w:val="0"/>
      <w:jc w:val="both"/>
    </w:pPr>
  </w:style>
  <w:style w:type="paragraph" w:customStyle="1" w:styleId="B17F6AE5BD984938B3F6D81EBB9D06BB">
    <w:name w:val="B17F6AE5BD984938B3F6D81EBB9D06BB"/>
    <w:pPr>
      <w:widowControl w:val="0"/>
      <w:jc w:val="both"/>
    </w:pPr>
  </w:style>
  <w:style w:type="paragraph" w:customStyle="1" w:styleId="B1864920FC4143C5906C598780F5BA5A">
    <w:name w:val="B1864920FC4143C5906C598780F5BA5A"/>
    <w:pPr>
      <w:widowControl w:val="0"/>
      <w:jc w:val="both"/>
    </w:pPr>
  </w:style>
  <w:style w:type="paragraph" w:customStyle="1" w:styleId="8C54FEBAAFDB452FA915B106A987E0D0">
    <w:name w:val="8C54FEBAAFDB452FA915B106A987E0D0"/>
    <w:pPr>
      <w:widowControl w:val="0"/>
      <w:jc w:val="both"/>
    </w:pPr>
  </w:style>
  <w:style w:type="paragraph" w:customStyle="1" w:styleId="BD35FA2479A44503B7A3E171AA380A2D">
    <w:name w:val="BD35FA2479A44503B7A3E171AA380A2D"/>
    <w:pPr>
      <w:widowControl w:val="0"/>
      <w:jc w:val="both"/>
    </w:pPr>
  </w:style>
  <w:style w:type="paragraph" w:customStyle="1" w:styleId="6C5B0DEBDC684E578B1B394BF33FC9F4">
    <w:name w:val="6C5B0DEBDC684E578B1B394BF33FC9F4"/>
    <w:pPr>
      <w:widowControl w:val="0"/>
      <w:jc w:val="both"/>
    </w:pPr>
  </w:style>
  <w:style w:type="paragraph" w:customStyle="1" w:styleId="B385077EC8864B4DB91CE818A7716F0F">
    <w:name w:val="B385077EC8864B4DB91CE818A7716F0F"/>
    <w:pPr>
      <w:widowControl w:val="0"/>
      <w:jc w:val="both"/>
    </w:pPr>
  </w:style>
  <w:style w:type="paragraph" w:customStyle="1" w:styleId="B14A1C8E564549FBBB3EFBC51AF57AF2">
    <w:name w:val="B14A1C8E564549FBBB3EFBC51AF57AF2"/>
    <w:pPr>
      <w:widowControl w:val="0"/>
      <w:jc w:val="both"/>
    </w:pPr>
  </w:style>
  <w:style w:type="paragraph" w:customStyle="1" w:styleId="D5FE50BAED8E4DA4B3584F7C57EE68AD">
    <w:name w:val="D5FE50BAED8E4DA4B3584F7C57EE68AD"/>
    <w:pPr>
      <w:widowControl w:val="0"/>
      <w:jc w:val="both"/>
    </w:pPr>
  </w:style>
  <w:style w:type="paragraph" w:customStyle="1" w:styleId="883E14C493404C78BAA0FE1A48981B20">
    <w:name w:val="883E14C493404C78BAA0FE1A48981B20"/>
    <w:pPr>
      <w:widowControl w:val="0"/>
      <w:jc w:val="both"/>
    </w:pPr>
  </w:style>
  <w:style w:type="paragraph" w:customStyle="1" w:styleId="0C2BA53D90FE47FEA9717FE0E1AA6D3D">
    <w:name w:val="0C2BA53D90FE47FEA9717FE0E1AA6D3D"/>
    <w:pPr>
      <w:widowControl w:val="0"/>
      <w:jc w:val="both"/>
    </w:pPr>
  </w:style>
  <w:style w:type="paragraph" w:customStyle="1" w:styleId="B0879A9CA51D460882E761FB7FC3D827">
    <w:name w:val="B0879A9CA51D460882E761FB7FC3D827"/>
    <w:pPr>
      <w:widowControl w:val="0"/>
      <w:jc w:val="both"/>
    </w:pPr>
  </w:style>
  <w:style w:type="paragraph" w:customStyle="1" w:styleId="400C52202647418EBD59DDB8404D305F">
    <w:name w:val="400C52202647418EBD59DDB8404D305F"/>
    <w:pPr>
      <w:widowControl w:val="0"/>
      <w:jc w:val="both"/>
    </w:pPr>
  </w:style>
  <w:style w:type="paragraph" w:customStyle="1" w:styleId="CE512925535C499280AAB4DEFB356969">
    <w:name w:val="CE512925535C499280AAB4DEFB356969"/>
    <w:pPr>
      <w:widowControl w:val="0"/>
      <w:jc w:val="both"/>
    </w:pPr>
  </w:style>
  <w:style w:type="paragraph" w:customStyle="1" w:styleId="60D0C650D2FB45D28FD956B70024BBD1">
    <w:name w:val="60D0C650D2FB45D28FD956B70024BBD1"/>
    <w:pPr>
      <w:widowControl w:val="0"/>
      <w:jc w:val="both"/>
    </w:pPr>
  </w:style>
  <w:style w:type="paragraph" w:customStyle="1" w:styleId="67D7C3A82C144A979045181A5608A7E5">
    <w:name w:val="67D7C3A82C144A979045181A5608A7E5"/>
    <w:pPr>
      <w:widowControl w:val="0"/>
      <w:jc w:val="both"/>
    </w:pPr>
  </w:style>
  <w:style w:type="paragraph" w:customStyle="1" w:styleId="AF74607A1520482EA694864E73953E63">
    <w:name w:val="AF74607A1520482EA694864E73953E63"/>
    <w:pPr>
      <w:widowControl w:val="0"/>
      <w:jc w:val="both"/>
    </w:pPr>
  </w:style>
  <w:style w:type="paragraph" w:customStyle="1" w:styleId="7DD92F7DD8F04971AABF5C309E1248ED">
    <w:name w:val="7DD92F7DD8F04971AABF5C309E1248ED"/>
    <w:pPr>
      <w:widowControl w:val="0"/>
      <w:jc w:val="both"/>
    </w:pPr>
  </w:style>
  <w:style w:type="paragraph" w:customStyle="1" w:styleId="2125B957AAFA41959F5443C8FCD70756">
    <w:name w:val="2125B957AAFA41959F5443C8FCD70756"/>
    <w:pPr>
      <w:widowControl w:val="0"/>
      <w:jc w:val="both"/>
    </w:pPr>
  </w:style>
  <w:style w:type="paragraph" w:customStyle="1" w:styleId="601C589E1CD344828F2EE2F029586285">
    <w:name w:val="601C589E1CD344828F2EE2F029586285"/>
    <w:pPr>
      <w:widowControl w:val="0"/>
      <w:jc w:val="both"/>
    </w:pPr>
  </w:style>
  <w:style w:type="paragraph" w:customStyle="1" w:styleId="E25B647D3EA34D04BB2F8DF60986D7A2">
    <w:name w:val="E25B647D3EA34D04BB2F8DF60986D7A2"/>
    <w:pPr>
      <w:widowControl w:val="0"/>
      <w:jc w:val="both"/>
    </w:pPr>
  </w:style>
  <w:style w:type="paragraph" w:customStyle="1" w:styleId="0B0D84F877C0471181F4C4661780C0D5">
    <w:name w:val="0B0D84F877C0471181F4C4661780C0D5"/>
    <w:pPr>
      <w:widowControl w:val="0"/>
      <w:jc w:val="both"/>
    </w:pPr>
  </w:style>
  <w:style w:type="paragraph" w:customStyle="1" w:styleId="F7E3A4F5566D49AF974727787AE1544B">
    <w:name w:val="F7E3A4F5566D49AF974727787AE1544B"/>
    <w:pPr>
      <w:widowControl w:val="0"/>
      <w:jc w:val="both"/>
    </w:pPr>
  </w:style>
  <w:style w:type="paragraph" w:customStyle="1" w:styleId="9CDA39F4F5F844CC929BE7939126B367">
    <w:name w:val="9CDA39F4F5F844CC929BE7939126B367"/>
    <w:pPr>
      <w:widowControl w:val="0"/>
      <w:jc w:val="both"/>
    </w:pPr>
  </w:style>
  <w:style w:type="paragraph" w:customStyle="1" w:styleId="E843CDA2E210403EB21821E3C011F1BD">
    <w:name w:val="E843CDA2E210403EB21821E3C011F1BD"/>
    <w:pPr>
      <w:widowControl w:val="0"/>
      <w:jc w:val="both"/>
    </w:pPr>
  </w:style>
  <w:style w:type="paragraph" w:customStyle="1" w:styleId="416A5737D3144619BEE21219A35ADE20">
    <w:name w:val="416A5737D3144619BEE21219A35ADE20"/>
    <w:pPr>
      <w:widowControl w:val="0"/>
      <w:jc w:val="both"/>
    </w:pPr>
  </w:style>
  <w:style w:type="paragraph" w:customStyle="1" w:styleId="11034D6DEE2B475AA33BEB1C22EF8A3B">
    <w:name w:val="11034D6DEE2B475AA33BEB1C22EF8A3B"/>
    <w:pPr>
      <w:widowControl w:val="0"/>
      <w:jc w:val="both"/>
    </w:pPr>
  </w:style>
  <w:style w:type="paragraph" w:customStyle="1" w:styleId="39FE99BC11F74932B121D370741AA3CC">
    <w:name w:val="39FE99BC11F74932B121D370741AA3CC"/>
    <w:pPr>
      <w:widowControl w:val="0"/>
      <w:jc w:val="both"/>
    </w:pPr>
  </w:style>
  <w:style w:type="paragraph" w:customStyle="1" w:styleId="74EEAAF9BCEC431C863FD4B2C1861531">
    <w:name w:val="74EEAAF9BCEC431C863FD4B2C1861531"/>
    <w:pPr>
      <w:widowControl w:val="0"/>
      <w:jc w:val="both"/>
    </w:pPr>
  </w:style>
  <w:style w:type="paragraph" w:customStyle="1" w:styleId="CD0A7D607FE049DA980E25BD2C1F2E8F">
    <w:name w:val="CD0A7D607FE049DA980E25BD2C1F2E8F"/>
    <w:pPr>
      <w:widowControl w:val="0"/>
      <w:jc w:val="both"/>
    </w:pPr>
  </w:style>
  <w:style w:type="paragraph" w:customStyle="1" w:styleId="2F2A101BE5024D46BB7CF55E7B52EB98">
    <w:name w:val="2F2A101BE5024D46BB7CF55E7B52EB98"/>
    <w:pPr>
      <w:widowControl w:val="0"/>
      <w:jc w:val="both"/>
    </w:pPr>
  </w:style>
  <w:style w:type="paragraph" w:customStyle="1" w:styleId="DD4AD7D784FC49F38DD07845F8865CE2">
    <w:name w:val="DD4AD7D784FC49F38DD07845F8865CE2"/>
    <w:pPr>
      <w:widowControl w:val="0"/>
      <w:jc w:val="both"/>
    </w:pPr>
  </w:style>
  <w:style w:type="paragraph" w:customStyle="1" w:styleId="BA74701632AC4CA391829B72F3732266">
    <w:name w:val="BA74701632AC4CA391829B72F3732266"/>
    <w:pPr>
      <w:widowControl w:val="0"/>
      <w:jc w:val="both"/>
    </w:pPr>
  </w:style>
  <w:style w:type="paragraph" w:customStyle="1" w:styleId="EA0525D0DE7240D4B58315A73B77D719">
    <w:name w:val="EA0525D0DE7240D4B58315A73B77D719"/>
    <w:pPr>
      <w:widowControl w:val="0"/>
      <w:jc w:val="both"/>
    </w:pPr>
  </w:style>
  <w:style w:type="paragraph" w:customStyle="1" w:styleId="C45E1DC51CCC45B79A48C521723CCB30">
    <w:name w:val="C45E1DC51CCC45B79A48C521723CCB30"/>
    <w:pPr>
      <w:widowControl w:val="0"/>
      <w:jc w:val="both"/>
    </w:pPr>
  </w:style>
  <w:style w:type="paragraph" w:customStyle="1" w:styleId="86A800BA75C841379A54259EC0CE4F13">
    <w:name w:val="86A800BA75C841379A54259EC0CE4F13"/>
    <w:pPr>
      <w:widowControl w:val="0"/>
      <w:jc w:val="both"/>
    </w:pPr>
  </w:style>
  <w:style w:type="paragraph" w:customStyle="1" w:styleId="3F3B46B5F4F04C628640F9F4529D2A19">
    <w:name w:val="3F3B46B5F4F04C628640F9F4529D2A19"/>
    <w:pPr>
      <w:widowControl w:val="0"/>
      <w:jc w:val="both"/>
    </w:pPr>
  </w:style>
  <w:style w:type="paragraph" w:customStyle="1" w:styleId="6BB1F4FBE3594C4EA71A2515646938EB">
    <w:name w:val="6BB1F4FBE3594C4EA71A2515646938EB"/>
    <w:pPr>
      <w:widowControl w:val="0"/>
      <w:jc w:val="both"/>
    </w:pPr>
  </w:style>
  <w:style w:type="paragraph" w:customStyle="1" w:styleId="F80A260E920E48DE9E4E7FF70543EF3F">
    <w:name w:val="F80A260E920E48DE9E4E7FF70543EF3F"/>
    <w:pPr>
      <w:widowControl w:val="0"/>
      <w:jc w:val="both"/>
    </w:pPr>
  </w:style>
  <w:style w:type="paragraph" w:customStyle="1" w:styleId="8D82B467D75C4FD9B884CC9C5130A957">
    <w:name w:val="8D82B467D75C4FD9B884CC9C5130A957"/>
    <w:pPr>
      <w:widowControl w:val="0"/>
      <w:jc w:val="both"/>
    </w:pPr>
  </w:style>
  <w:style w:type="paragraph" w:customStyle="1" w:styleId="5AC54BA6B53946CD8CD666EEF6F134C2">
    <w:name w:val="5AC54BA6B53946CD8CD666EEF6F134C2"/>
    <w:pPr>
      <w:widowControl w:val="0"/>
      <w:jc w:val="both"/>
    </w:pPr>
  </w:style>
  <w:style w:type="paragraph" w:customStyle="1" w:styleId="48A083C4B38F4377ABA9F719FA70B674">
    <w:name w:val="48A083C4B38F4377ABA9F719FA70B674"/>
    <w:pPr>
      <w:widowControl w:val="0"/>
      <w:jc w:val="both"/>
    </w:pPr>
  </w:style>
  <w:style w:type="paragraph" w:customStyle="1" w:styleId="18C266C10A7340B0AA75878C837EB1E3">
    <w:name w:val="18C266C10A7340B0AA75878C837EB1E3"/>
    <w:pPr>
      <w:widowControl w:val="0"/>
      <w:jc w:val="both"/>
    </w:pPr>
  </w:style>
  <w:style w:type="paragraph" w:customStyle="1" w:styleId="DB2284DD03834733BFB0B48996EFC099">
    <w:name w:val="DB2284DD03834733BFB0B48996EFC099"/>
    <w:pPr>
      <w:widowControl w:val="0"/>
      <w:jc w:val="both"/>
    </w:pPr>
  </w:style>
  <w:style w:type="paragraph" w:customStyle="1" w:styleId="47C8DD4D7A554B29ADEE936B998F5344">
    <w:name w:val="47C8DD4D7A554B29ADEE936B998F5344"/>
    <w:pPr>
      <w:widowControl w:val="0"/>
      <w:jc w:val="both"/>
    </w:pPr>
  </w:style>
  <w:style w:type="paragraph" w:customStyle="1" w:styleId="75141420CC5B49579CD062C77CFF1F71">
    <w:name w:val="75141420CC5B49579CD062C77CFF1F71"/>
    <w:pPr>
      <w:widowControl w:val="0"/>
      <w:jc w:val="both"/>
    </w:pPr>
  </w:style>
  <w:style w:type="paragraph" w:customStyle="1" w:styleId="AA52FCCF447D4421BFB6B08B83EF340F">
    <w:name w:val="AA52FCCF447D4421BFB6B08B83EF340F"/>
    <w:pPr>
      <w:widowControl w:val="0"/>
      <w:jc w:val="both"/>
    </w:pPr>
  </w:style>
  <w:style w:type="paragraph" w:customStyle="1" w:styleId="CCA9D094B0B740FFAB6FC4F70840994A">
    <w:name w:val="CCA9D094B0B740FFAB6FC4F70840994A"/>
    <w:pPr>
      <w:widowControl w:val="0"/>
      <w:jc w:val="both"/>
    </w:pPr>
  </w:style>
  <w:style w:type="paragraph" w:customStyle="1" w:styleId="DDE20CCC061B4E8F8765F15B137F9B95">
    <w:name w:val="DDE20CCC061B4E8F8765F15B137F9B95"/>
    <w:pPr>
      <w:widowControl w:val="0"/>
      <w:jc w:val="both"/>
    </w:pPr>
  </w:style>
  <w:style w:type="paragraph" w:customStyle="1" w:styleId="012D3A9CD548496F96A94ABF8444BDAF">
    <w:name w:val="012D3A9CD548496F96A94ABF8444BDAF"/>
    <w:pPr>
      <w:widowControl w:val="0"/>
      <w:jc w:val="both"/>
    </w:pPr>
  </w:style>
  <w:style w:type="paragraph" w:customStyle="1" w:styleId="6C1B3D92B9134500B3D1FADA5621CAE1">
    <w:name w:val="6C1B3D92B9134500B3D1FADA5621CAE1"/>
    <w:pPr>
      <w:widowControl w:val="0"/>
      <w:jc w:val="both"/>
    </w:pPr>
  </w:style>
  <w:style w:type="paragraph" w:customStyle="1" w:styleId="0ACD5C62D65846388443E76A721363B9">
    <w:name w:val="0ACD5C62D65846388443E76A721363B9"/>
    <w:pPr>
      <w:widowControl w:val="0"/>
      <w:jc w:val="both"/>
    </w:pPr>
  </w:style>
  <w:style w:type="paragraph" w:customStyle="1" w:styleId="2E4B4DA0843D461EB01793ADFB9CF93B">
    <w:name w:val="2E4B4DA0843D461EB01793ADFB9CF93B"/>
    <w:pPr>
      <w:widowControl w:val="0"/>
      <w:jc w:val="both"/>
    </w:pPr>
  </w:style>
  <w:style w:type="paragraph" w:customStyle="1" w:styleId="FF3763C90CC74A00A83F061240CD5B05">
    <w:name w:val="FF3763C90CC74A00A83F061240CD5B05"/>
    <w:pPr>
      <w:widowControl w:val="0"/>
      <w:jc w:val="both"/>
    </w:pPr>
  </w:style>
  <w:style w:type="paragraph" w:customStyle="1" w:styleId="CE42A3436A6848FC9C6EA91D749BECAA">
    <w:name w:val="CE42A3436A6848FC9C6EA91D749BECAA"/>
    <w:pPr>
      <w:widowControl w:val="0"/>
      <w:jc w:val="both"/>
    </w:pPr>
  </w:style>
  <w:style w:type="paragraph" w:customStyle="1" w:styleId="5159586BA1E44AF2ACBD59668D7E645A">
    <w:name w:val="5159586BA1E44AF2ACBD59668D7E645A"/>
    <w:pPr>
      <w:widowControl w:val="0"/>
      <w:jc w:val="both"/>
    </w:pPr>
  </w:style>
  <w:style w:type="paragraph" w:customStyle="1" w:styleId="18859E9F9DEB45A58B12C1C054B89092">
    <w:name w:val="18859E9F9DEB45A58B12C1C054B89092"/>
    <w:pPr>
      <w:widowControl w:val="0"/>
      <w:jc w:val="both"/>
    </w:pPr>
  </w:style>
  <w:style w:type="paragraph" w:customStyle="1" w:styleId="26518B70B03C412CAFF2D2FE6D89A020">
    <w:name w:val="26518B70B03C412CAFF2D2FE6D89A020"/>
    <w:pPr>
      <w:widowControl w:val="0"/>
      <w:jc w:val="both"/>
    </w:pPr>
  </w:style>
  <w:style w:type="paragraph" w:customStyle="1" w:styleId="D6E471E1323E4617A35283B81E30A710">
    <w:name w:val="D6E471E1323E4617A35283B81E30A710"/>
    <w:pPr>
      <w:widowControl w:val="0"/>
      <w:jc w:val="both"/>
    </w:pPr>
  </w:style>
  <w:style w:type="paragraph" w:customStyle="1" w:styleId="1FB1F725AADA4CAF9ED602F4F990D08E">
    <w:name w:val="1FB1F725AADA4CAF9ED602F4F990D08E"/>
    <w:pPr>
      <w:widowControl w:val="0"/>
      <w:jc w:val="both"/>
    </w:pPr>
  </w:style>
  <w:style w:type="paragraph" w:customStyle="1" w:styleId="C0031867E5464FBFB7B3E6D8839185A4">
    <w:name w:val="C0031867E5464FBFB7B3E6D8839185A4"/>
    <w:pPr>
      <w:widowControl w:val="0"/>
      <w:jc w:val="both"/>
    </w:pPr>
  </w:style>
  <w:style w:type="paragraph" w:customStyle="1" w:styleId="FF8C28C437FD46B1B5E43D622F55F276">
    <w:name w:val="FF8C28C437FD46B1B5E43D622F55F276"/>
    <w:pPr>
      <w:widowControl w:val="0"/>
      <w:jc w:val="both"/>
    </w:pPr>
  </w:style>
  <w:style w:type="paragraph" w:customStyle="1" w:styleId="769676F59805470D8E85DC8AF94D8B15">
    <w:name w:val="769676F59805470D8E85DC8AF94D8B15"/>
    <w:pPr>
      <w:widowControl w:val="0"/>
      <w:jc w:val="both"/>
    </w:pPr>
  </w:style>
  <w:style w:type="paragraph" w:customStyle="1" w:styleId="7B81D092986C4100B581172F6D9D6E60">
    <w:name w:val="7B81D092986C4100B581172F6D9D6E60"/>
    <w:pPr>
      <w:widowControl w:val="0"/>
      <w:jc w:val="both"/>
    </w:pPr>
  </w:style>
  <w:style w:type="paragraph" w:customStyle="1" w:styleId="95B7E7B3B2284FE9B8AA544696DB103A">
    <w:name w:val="95B7E7B3B2284FE9B8AA544696DB103A"/>
    <w:pPr>
      <w:widowControl w:val="0"/>
      <w:jc w:val="both"/>
    </w:pPr>
  </w:style>
  <w:style w:type="paragraph" w:customStyle="1" w:styleId="7C4115A2CCA14716999BA2D736903053">
    <w:name w:val="7C4115A2CCA14716999BA2D736903053"/>
    <w:pPr>
      <w:widowControl w:val="0"/>
      <w:jc w:val="both"/>
    </w:pPr>
  </w:style>
  <w:style w:type="paragraph" w:customStyle="1" w:styleId="2FD011802A5A4E61A7CE314026345A0E">
    <w:name w:val="2FD011802A5A4E61A7CE314026345A0E"/>
    <w:pPr>
      <w:widowControl w:val="0"/>
      <w:jc w:val="both"/>
    </w:pPr>
  </w:style>
  <w:style w:type="paragraph" w:customStyle="1" w:styleId="DC2F1012E6744DE0AA619B4C085CA84F">
    <w:name w:val="DC2F1012E6744DE0AA619B4C085CA84F"/>
    <w:pPr>
      <w:widowControl w:val="0"/>
      <w:jc w:val="both"/>
    </w:pPr>
  </w:style>
  <w:style w:type="paragraph" w:customStyle="1" w:styleId="F51A18D761C24CD9B317E9BF1749A737">
    <w:name w:val="F51A18D761C24CD9B317E9BF1749A737"/>
    <w:pPr>
      <w:widowControl w:val="0"/>
      <w:jc w:val="both"/>
    </w:pPr>
  </w:style>
  <w:style w:type="paragraph" w:customStyle="1" w:styleId="C05347CF6EFC4E3ABE28A7EEE3D99DBE">
    <w:name w:val="C05347CF6EFC4E3ABE28A7EEE3D99DBE"/>
    <w:pPr>
      <w:widowControl w:val="0"/>
      <w:jc w:val="both"/>
    </w:pPr>
  </w:style>
  <w:style w:type="paragraph" w:customStyle="1" w:styleId="BB675333D78D405CA4133C9488BDC7CF">
    <w:name w:val="BB675333D78D405CA4133C9488BDC7CF"/>
    <w:pPr>
      <w:widowControl w:val="0"/>
      <w:jc w:val="both"/>
    </w:pPr>
  </w:style>
  <w:style w:type="paragraph" w:customStyle="1" w:styleId="55F5FED57979410AB0116ED4BB317238">
    <w:name w:val="55F5FED57979410AB0116ED4BB317238"/>
    <w:pPr>
      <w:widowControl w:val="0"/>
      <w:jc w:val="both"/>
    </w:pPr>
  </w:style>
  <w:style w:type="paragraph" w:customStyle="1" w:styleId="11D5E160EC79473096AC6715882DB526">
    <w:name w:val="11D5E160EC79473096AC6715882DB526"/>
    <w:pPr>
      <w:widowControl w:val="0"/>
      <w:jc w:val="both"/>
    </w:pPr>
  </w:style>
  <w:style w:type="paragraph" w:customStyle="1" w:styleId="9FE5175115A1494AB9ABB8FC9BB4D590">
    <w:name w:val="9FE5175115A1494AB9ABB8FC9BB4D590"/>
    <w:pPr>
      <w:widowControl w:val="0"/>
      <w:jc w:val="both"/>
    </w:pPr>
  </w:style>
  <w:style w:type="paragraph" w:customStyle="1" w:styleId="B0CF647C66CF457D95C60E19EFFBF057">
    <w:name w:val="B0CF647C66CF457D95C60E19EFFBF057"/>
    <w:pPr>
      <w:widowControl w:val="0"/>
      <w:jc w:val="both"/>
    </w:pPr>
  </w:style>
  <w:style w:type="paragraph" w:customStyle="1" w:styleId="19AEF2C0A83248CC8756D17939D2929E">
    <w:name w:val="19AEF2C0A83248CC8756D17939D2929E"/>
    <w:pPr>
      <w:widowControl w:val="0"/>
      <w:jc w:val="both"/>
    </w:pPr>
  </w:style>
  <w:style w:type="paragraph" w:customStyle="1" w:styleId="08DF1BBF101B45909C5DFB8333E2BAD1">
    <w:name w:val="08DF1BBF101B45909C5DFB8333E2BAD1"/>
    <w:pPr>
      <w:widowControl w:val="0"/>
      <w:jc w:val="both"/>
    </w:pPr>
  </w:style>
  <w:style w:type="paragraph" w:customStyle="1" w:styleId="904FA8A864644A2A83532286C4BDBAC2">
    <w:name w:val="904FA8A864644A2A83532286C4BDBAC2"/>
    <w:pPr>
      <w:widowControl w:val="0"/>
      <w:jc w:val="both"/>
    </w:pPr>
  </w:style>
  <w:style w:type="paragraph" w:customStyle="1" w:styleId="D64F71EBD6C74946A2A297FA35235F5E">
    <w:name w:val="D64F71EBD6C74946A2A297FA35235F5E"/>
    <w:pPr>
      <w:widowControl w:val="0"/>
      <w:jc w:val="both"/>
    </w:pPr>
  </w:style>
  <w:style w:type="paragraph" w:customStyle="1" w:styleId="9D7006EE8F1F4695B8CC8BAD46EB3705">
    <w:name w:val="9D7006EE8F1F4695B8CC8BAD46EB3705"/>
    <w:pPr>
      <w:widowControl w:val="0"/>
      <w:jc w:val="both"/>
    </w:pPr>
  </w:style>
  <w:style w:type="paragraph" w:customStyle="1" w:styleId="E143D2DA25FC4CEB8A58E2782F74DEAE">
    <w:name w:val="E143D2DA25FC4CEB8A58E2782F74DEAE"/>
    <w:pPr>
      <w:widowControl w:val="0"/>
      <w:jc w:val="both"/>
    </w:pPr>
  </w:style>
  <w:style w:type="paragraph" w:customStyle="1" w:styleId="C04E284C2F14420687A09E0CDBFD071B">
    <w:name w:val="C04E284C2F14420687A09E0CDBFD071B"/>
    <w:pPr>
      <w:widowControl w:val="0"/>
      <w:jc w:val="both"/>
    </w:pPr>
  </w:style>
  <w:style w:type="paragraph" w:customStyle="1" w:styleId="E83487B535534DBDB6ADF56C315A7850">
    <w:name w:val="E83487B535534DBDB6ADF56C315A7850"/>
    <w:pPr>
      <w:widowControl w:val="0"/>
      <w:jc w:val="both"/>
    </w:pPr>
  </w:style>
  <w:style w:type="paragraph" w:customStyle="1" w:styleId="EAE459E097C942309A5E004F3AE16C72">
    <w:name w:val="EAE459E097C942309A5E004F3AE16C72"/>
    <w:pPr>
      <w:widowControl w:val="0"/>
      <w:jc w:val="both"/>
    </w:pPr>
  </w:style>
  <w:style w:type="paragraph" w:customStyle="1" w:styleId="D9B20EE5472B46C58D9C4E3DCF986D65">
    <w:name w:val="D9B20EE5472B46C58D9C4E3DCF986D65"/>
    <w:pPr>
      <w:widowControl w:val="0"/>
      <w:jc w:val="both"/>
    </w:pPr>
  </w:style>
  <w:style w:type="paragraph" w:customStyle="1" w:styleId="495818F9C4794978B98AD6BDC0F21515">
    <w:name w:val="495818F9C4794978B98AD6BDC0F21515"/>
    <w:pPr>
      <w:widowControl w:val="0"/>
      <w:jc w:val="both"/>
    </w:pPr>
  </w:style>
  <w:style w:type="paragraph" w:customStyle="1" w:styleId="4C0D8D322E28431DAFB9C81F249CC5CB">
    <w:name w:val="4C0D8D322E28431DAFB9C81F249CC5CB"/>
    <w:pPr>
      <w:widowControl w:val="0"/>
      <w:jc w:val="both"/>
    </w:pPr>
  </w:style>
  <w:style w:type="paragraph" w:customStyle="1" w:styleId="FA5742920B794A6C98EB91EB9B706A9E">
    <w:name w:val="FA5742920B794A6C98EB91EB9B706A9E"/>
    <w:pPr>
      <w:widowControl w:val="0"/>
      <w:jc w:val="both"/>
    </w:pPr>
  </w:style>
  <w:style w:type="paragraph" w:customStyle="1" w:styleId="88CA1F846B7D42F7B16491F6057822C6">
    <w:name w:val="88CA1F846B7D42F7B16491F6057822C6"/>
    <w:pPr>
      <w:widowControl w:val="0"/>
      <w:jc w:val="both"/>
    </w:pPr>
  </w:style>
  <w:style w:type="paragraph" w:customStyle="1" w:styleId="875CCD501F4244A68B9B96CE039478AE">
    <w:name w:val="875CCD501F4244A68B9B96CE039478AE"/>
    <w:pPr>
      <w:widowControl w:val="0"/>
      <w:jc w:val="both"/>
    </w:pPr>
  </w:style>
  <w:style w:type="paragraph" w:customStyle="1" w:styleId="C361F4B0FB2946BF95785329707D8151">
    <w:name w:val="C361F4B0FB2946BF95785329707D8151"/>
    <w:pPr>
      <w:widowControl w:val="0"/>
      <w:jc w:val="both"/>
    </w:pPr>
  </w:style>
  <w:style w:type="paragraph" w:customStyle="1" w:styleId="E2AE58CC39524AD6A90C38DD6F06CC79">
    <w:name w:val="E2AE58CC39524AD6A90C38DD6F06CC79"/>
    <w:pPr>
      <w:widowControl w:val="0"/>
      <w:jc w:val="both"/>
    </w:pPr>
  </w:style>
  <w:style w:type="paragraph" w:customStyle="1" w:styleId="579A17B11FBB46889F255AA78F683930">
    <w:name w:val="579A17B11FBB46889F255AA78F683930"/>
    <w:pPr>
      <w:widowControl w:val="0"/>
      <w:jc w:val="both"/>
    </w:pPr>
  </w:style>
  <w:style w:type="paragraph" w:customStyle="1" w:styleId="B164600D82E74DBAB58A69815C25FAB6">
    <w:name w:val="B164600D82E74DBAB58A69815C25FAB6"/>
    <w:pPr>
      <w:widowControl w:val="0"/>
      <w:jc w:val="both"/>
    </w:pPr>
  </w:style>
  <w:style w:type="paragraph" w:customStyle="1" w:styleId="7D476D1799824A17B8A8BF4C5B306382">
    <w:name w:val="7D476D1799824A17B8A8BF4C5B306382"/>
    <w:pPr>
      <w:widowControl w:val="0"/>
      <w:jc w:val="both"/>
    </w:pPr>
  </w:style>
  <w:style w:type="paragraph" w:customStyle="1" w:styleId="C4398FE02A2D48129682A86CC3BD95BE">
    <w:name w:val="C4398FE02A2D48129682A86CC3BD95BE"/>
    <w:pPr>
      <w:widowControl w:val="0"/>
      <w:jc w:val="both"/>
    </w:pPr>
  </w:style>
  <w:style w:type="paragraph" w:customStyle="1" w:styleId="D7A6CD8D297846C49010141675479964">
    <w:name w:val="D7A6CD8D297846C49010141675479964"/>
    <w:pPr>
      <w:widowControl w:val="0"/>
      <w:jc w:val="both"/>
    </w:pPr>
  </w:style>
  <w:style w:type="paragraph" w:customStyle="1" w:styleId="E7CBA92F3D3C4C64B1E9585EE54EC9DA">
    <w:name w:val="E7CBA92F3D3C4C64B1E9585EE54EC9DA"/>
    <w:pPr>
      <w:widowControl w:val="0"/>
      <w:jc w:val="both"/>
    </w:pPr>
  </w:style>
  <w:style w:type="paragraph" w:customStyle="1" w:styleId="A8D2129385D4403CA82AFC4267BE2E43">
    <w:name w:val="A8D2129385D4403CA82AFC4267BE2E43"/>
    <w:pPr>
      <w:widowControl w:val="0"/>
      <w:jc w:val="both"/>
    </w:pPr>
  </w:style>
  <w:style w:type="paragraph" w:customStyle="1" w:styleId="BF52783D7F214671BCF80822BE3498D8">
    <w:name w:val="BF52783D7F214671BCF80822BE3498D8"/>
    <w:pPr>
      <w:widowControl w:val="0"/>
      <w:jc w:val="both"/>
    </w:pPr>
  </w:style>
  <w:style w:type="paragraph" w:customStyle="1" w:styleId="88330E4E2B024A6B964731F4EE45232B">
    <w:name w:val="88330E4E2B024A6B964731F4EE45232B"/>
    <w:pPr>
      <w:widowControl w:val="0"/>
      <w:jc w:val="both"/>
    </w:pPr>
  </w:style>
  <w:style w:type="paragraph" w:customStyle="1" w:styleId="957CDA1FEE4C46CF9F37958843AEF8B6">
    <w:name w:val="957CDA1FEE4C46CF9F37958843AEF8B6"/>
    <w:pPr>
      <w:widowControl w:val="0"/>
      <w:jc w:val="both"/>
    </w:pPr>
  </w:style>
  <w:style w:type="paragraph" w:customStyle="1" w:styleId="FA59B3641FB74CF8865F8FE7DD7A7BB8">
    <w:name w:val="FA59B3641FB74CF8865F8FE7DD7A7BB8"/>
    <w:pPr>
      <w:widowControl w:val="0"/>
      <w:jc w:val="both"/>
    </w:pPr>
  </w:style>
  <w:style w:type="paragraph" w:customStyle="1" w:styleId="544A1F9552924F23BB3C22150DD13AED">
    <w:name w:val="544A1F9552924F23BB3C22150DD13AED"/>
    <w:pPr>
      <w:widowControl w:val="0"/>
      <w:jc w:val="both"/>
    </w:pPr>
  </w:style>
  <w:style w:type="paragraph" w:customStyle="1" w:styleId="75562886A9884B92840B3A0DC033FE18">
    <w:name w:val="75562886A9884B92840B3A0DC033FE18"/>
    <w:pPr>
      <w:widowControl w:val="0"/>
      <w:jc w:val="both"/>
    </w:pPr>
  </w:style>
  <w:style w:type="paragraph" w:customStyle="1" w:styleId="39F41C23F530442DBE4DCB3FD6D7F5FA">
    <w:name w:val="39F41C23F530442DBE4DCB3FD6D7F5FA"/>
    <w:pPr>
      <w:widowControl w:val="0"/>
      <w:jc w:val="both"/>
    </w:pPr>
  </w:style>
  <w:style w:type="paragraph" w:customStyle="1" w:styleId="37B834B2E70F49F694E53A98653122B4">
    <w:name w:val="37B834B2E70F49F694E53A98653122B4"/>
    <w:pPr>
      <w:widowControl w:val="0"/>
      <w:jc w:val="both"/>
    </w:pPr>
  </w:style>
  <w:style w:type="paragraph" w:customStyle="1" w:styleId="61891C15037543CDBDB0903614CD0F03">
    <w:name w:val="61891C15037543CDBDB0903614CD0F03"/>
    <w:pPr>
      <w:widowControl w:val="0"/>
      <w:jc w:val="both"/>
    </w:pPr>
  </w:style>
  <w:style w:type="paragraph" w:customStyle="1" w:styleId="63B12A8E554B48D882FD221C18461352">
    <w:name w:val="63B12A8E554B48D882FD221C18461352"/>
    <w:pPr>
      <w:widowControl w:val="0"/>
      <w:jc w:val="both"/>
    </w:pPr>
  </w:style>
  <w:style w:type="paragraph" w:customStyle="1" w:styleId="B3A17DA4FAB04505995B0398B642D12C">
    <w:name w:val="B3A17DA4FAB04505995B0398B642D12C"/>
    <w:pPr>
      <w:widowControl w:val="0"/>
      <w:jc w:val="both"/>
    </w:pPr>
  </w:style>
  <w:style w:type="paragraph" w:customStyle="1" w:styleId="06DEB28A5744460EB28464103DFBB948">
    <w:name w:val="06DEB28A5744460EB28464103DFBB948"/>
    <w:pPr>
      <w:widowControl w:val="0"/>
      <w:jc w:val="both"/>
    </w:pPr>
  </w:style>
  <w:style w:type="paragraph" w:customStyle="1" w:styleId="50E8E4FB357645C4B93AF118A01B8304">
    <w:name w:val="50E8E4FB357645C4B93AF118A01B8304"/>
    <w:pPr>
      <w:widowControl w:val="0"/>
      <w:jc w:val="both"/>
    </w:pPr>
  </w:style>
  <w:style w:type="paragraph" w:customStyle="1" w:styleId="271C14DCDA1A4A85818699447FF7D3DD">
    <w:name w:val="271C14DCDA1A4A85818699447FF7D3DD"/>
    <w:pPr>
      <w:widowControl w:val="0"/>
      <w:jc w:val="both"/>
    </w:pPr>
  </w:style>
  <w:style w:type="paragraph" w:customStyle="1" w:styleId="649E22268B3B4215A599AF4226265AEC">
    <w:name w:val="649E22268B3B4215A599AF4226265AEC"/>
    <w:pPr>
      <w:widowControl w:val="0"/>
      <w:jc w:val="both"/>
    </w:pPr>
  </w:style>
  <w:style w:type="paragraph" w:customStyle="1" w:styleId="2A8BF015599541948FF4EC1A1799201F">
    <w:name w:val="2A8BF015599541948FF4EC1A1799201F"/>
    <w:pPr>
      <w:widowControl w:val="0"/>
      <w:jc w:val="both"/>
    </w:pPr>
  </w:style>
  <w:style w:type="paragraph" w:customStyle="1" w:styleId="1E0855D65BB54FFFB4B3CDDF176A75A9">
    <w:name w:val="1E0855D65BB54FFFB4B3CDDF176A75A9"/>
    <w:pPr>
      <w:widowControl w:val="0"/>
      <w:jc w:val="both"/>
    </w:pPr>
  </w:style>
  <w:style w:type="paragraph" w:customStyle="1" w:styleId="14F3A86FFAB24D0192563779E3C0E77C">
    <w:name w:val="14F3A86FFAB24D0192563779E3C0E77C"/>
    <w:pPr>
      <w:widowControl w:val="0"/>
      <w:jc w:val="both"/>
    </w:pPr>
  </w:style>
  <w:style w:type="paragraph" w:customStyle="1" w:styleId="E632F62D22EC47D5B07F054D9D24297A">
    <w:name w:val="E632F62D22EC47D5B07F054D9D24297A"/>
    <w:pPr>
      <w:widowControl w:val="0"/>
      <w:jc w:val="both"/>
    </w:pPr>
  </w:style>
  <w:style w:type="paragraph" w:customStyle="1" w:styleId="DD3D2F2ACB5D477F87DF2F6E598CEF14">
    <w:name w:val="DD3D2F2ACB5D477F87DF2F6E598CEF14"/>
    <w:pPr>
      <w:widowControl w:val="0"/>
      <w:jc w:val="both"/>
    </w:pPr>
  </w:style>
  <w:style w:type="paragraph" w:customStyle="1" w:styleId="65CC19E20AD843CD91E2BA1BD14FFBE6">
    <w:name w:val="65CC19E20AD843CD91E2BA1BD14FFBE6"/>
    <w:rsid w:val="008D62EF"/>
    <w:pPr>
      <w:widowControl w:val="0"/>
      <w:jc w:val="both"/>
    </w:pPr>
  </w:style>
  <w:style w:type="paragraph" w:customStyle="1" w:styleId="AC2D6BB765BB45ABA631B01495571E54">
    <w:name w:val="AC2D6BB765BB45ABA631B01495571E54"/>
    <w:rsid w:val="008D62EF"/>
    <w:pPr>
      <w:widowControl w:val="0"/>
      <w:jc w:val="both"/>
    </w:pPr>
  </w:style>
  <w:style w:type="paragraph" w:customStyle="1" w:styleId="953906B0B42E41BDA8791FAE43B8ACEB">
    <w:name w:val="953906B0B42E41BDA8791FAE43B8ACEB"/>
    <w:rsid w:val="008D62EF"/>
    <w:pPr>
      <w:widowControl w:val="0"/>
      <w:jc w:val="both"/>
    </w:pPr>
  </w:style>
  <w:style w:type="paragraph" w:customStyle="1" w:styleId="D59D1E31C96F429AA9F2BFFABB96ADFA">
    <w:name w:val="D59D1E31C96F429AA9F2BFFABB96ADFA"/>
    <w:rsid w:val="008D62EF"/>
    <w:pPr>
      <w:widowControl w:val="0"/>
      <w:jc w:val="both"/>
    </w:pPr>
  </w:style>
  <w:style w:type="paragraph" w:customStyle="1" w:styleId="6582BFEED7CF4CF298CBF56A03B07F72">
    <w:name w:val="6582BFEED7CF4CF298CBF56A03B07F72"/>
    <w:rsid w:val="008D62EF"/>
    <w:pPr>
      <w:widowControl w:val="0"/>
      <w:jc w:val="both"/>
    </w:pPr>
  </w:style>
  <w:style w:type="paragraph" w:customStyle="1" w:styleId="04941363C8154249ACDE19E8AE454D81">
    <w:name w:val="04941363C8154249ACDE19E8AE454D81"/>
    <w:rsid w:val="008D62EF"/>
    <w:pPr>
      <w:widowControl w:val="0"/>
      <w:jc w:val="both"/>
    </w:pPr>
  </w:style>
  <w:style w:type="paragraph" w:customStyle="1" w:styleId="48F90A59552A4AAEAA03114355E1A0DF">
    <w:name w:val="48F90A59552A4AAEAA03114355E1A0DF"/>
    <w:rsid w:val="008D62EF"/>
    <w:pPr>
      <w:widowControl w:val="0"/>
      <w:jc w:val="both"/>
    </w:pPr>
  </w:style>
  <w:style w:type="paragraph" w:customStyle="1" w:styleId="EF640DD0D6B64477A1EAD7B04790710E">
    <w:name w:val="EF640DD0D6B64477A1EAD7B04790710E"/>
    <w:rsid w:val="008D62EF"/>
    <w:pPr>
      <w:widowControl w:val="0"/>
      <w:jc w:val="both"/>
    </w:pPr>
  </w:style>
  <w:style w:type="paragraph" w:customStyle="1" w:styleId="47E082E8E94A4A178ABB82D585DE9C0B">
    <w:name w:val="47E082E8E94A4A178ABB82D585DE9C0B"/>
    <w:rsid w:val="008D62EF"/>
    <w:pPr>
      <w:widowControl w:val="0"/>
      <w:jc w:val="both"/>
    </w:pPr>
  </w:style>
  <w:style w:type="paragraph" w:customStyle="1" w:styleId="D36CA31AD4C14FFFA44C5B2E65950487">
    <w:name w:val="D36CA31AD4C14FFFA44C5B2E65950487"/>
    <w:rsid w:val="008D62EF"/>
    <w:pPr>
      <w:widowControl w:val="0"/>
      <w:jc w:val="both"/>
    </w:pPr>
  </w:style>
  <w:style w:type="paragraph" w:customStyle="1" w:styleId="5A61F92D4DD74B6DBF71976CB15F4CBB">
    <w:name w:val="5A61F92D4DD74B6DBF71976CB15F4CBB"/>
    <w:rsid w:val="008D62EF"/>
    <w:pPr>
      <w:widowControl w:val="0"/>
      <w:jc w:val="both"/>
    </w:pPr>
  </w:style>
  <w:style w:type="paragraph" w:customStyle="1" w:styleId="3D6B713F07B3449D9DF117EA808656F5">
    <w:name w:val="3D6B713F07B3449D9DF117EA808656F5"/>
    <w:rsid w:val="008D62EF"/>
    <w:pPr>
      <w:widowControl w:val="0"/>
      <w:jc w:val="both"/>
    </w:pPr>
  </w:style>
  <w:style w:type="paragraph" w:customStyle="1" w:styleId="CC6B6E7069614E9B8626C5134CA2AA1C">
    <w:name w:val="CC6B6E7069614E9B8626C5134CA2AA1C"/>
    <w:rsid w:val="008D62EF"/>
    <w:pPr>
      <w:widowControl w:val="0"/>
      <w:jc w:val="both"/>
    </w:pPr>
  </w:style>
  <w:style w:type="paragraph" w:customStyle="1" w:styleId="D05E0F34E3C143DC9B9C8DA95B0BA068">
    <w:name w:val="D05E0F34E3C143DC9B9C8DA95B0BA068"/>
    <w:rsid w:val="008D62EF"/>
    <w:pPr>
      <w:widowControl w:val="0"/>
      <w:jc w:val="both"/>
    </w:pPr>
  </w:style>
  <w:style w:type="paragraph" w:customStyle="1" w:styleId="9EE4FC5C70F2439CA187598E3B11EDD3">
    <w:name w:val="9EE4FC5C70F2439CA187598E3B11EDD3"/>
    <w:rsid w:val="008D62EF"/>
    <w:pPr>
      <w:widowControl w:val="0"/>
      <w:jc w:val="both"/>
    </w:pPr>
  </w:style>
  <w:style w:type="paragraph" w:customStyle="1" w:styleId="CB06F9CEAFAA467683EBAF333615C9F2">
    <w:name w:val="CB06F9CEAFAA467683EBAF333615C9F2"/>
    <w:rsid w:val="008D62EF"/>
    <w:pPr>
      <w:widowControl w:val="0"/>
      <w:jc w:val="both"/>
    </w:pPr>
  </w:style>
  <w:style w:type="paragraph" w:customStyle="1" w:styleId="53C2CC03195740A8B4B64FF0901EE28B">
    <w:name w:val="53C2CC03195740A8B4B64FF0901EE28B"/>
    <w:rsid w:val="008D62EF"/>
    <w:pPr>
      <w:widowControl w:val="0"/>
      <w:jc w:val="both"/>
    </w:pPr>
  </w:style>
  <w:style w:type="paragraph" w:customStyle="1" w:styleId="09E7554B79AD4BE3BF53512E6912B627">
    <w:name w:val="09E7554B79AD4BE3BF53512E6912B627"/>
    <w:rsid w:val="008D62EF"/>
    <w:pPr>
      <w:widowControl w:val="0"/>
      <w:jc w:val="both"/>
    </w:pPr>
  </w:style>
  <w:style w:type="paragraph" w:customStyle="1" w:styleId="2AC1F560A0F84101988E83E529F75976">
    <w:name w:val="2AC1F560A0F84101988E83E529F75976"/>
    <w:rsid w:val="008D62EF"/>
    <w:pPr>
      <w:widowControl w:val="0"/>
      <w:jc w:val="both"/>
    </w:pPr>
  </w:style>
  <w:style w:type="paragraph" w:customStyle="1" w:styleId="59A1AE7DA1F04CD590491D3460B23F8D">
    <w:name w:val="59A1AE7DA1F04CD590491D3460B23F8D"/>
    <w:rsid w:val="008D62EF"/>
    <w:pPr>
      <w:widowControl w:val="0"/>
      <w:jc w:val="both"/>
    </w:pPr>
  </w:style>
  <w:style w:type="paragraph" w:customStyle="1" w:styleId="D1FD41A60E274D25BF81C47613E02E5B">
    <w:name w:val="D1FD41A60E274D25BF81C47613E02E5B"/>
    <w:rsid w:val="008D62EF"/>
    <w:pPr>
      <w:widowControl w:val="0"/>
      <w:jc w:val="both"/>
    </w:pPr>
  </w:style>
  <w:style w:type="paragraph" w:customStyle="1" w:styleId="CAD55610D37F47878629E88AC6044E42">
    <w:name w:val="CAD55610D37F47878629E88AC6044E42"/>
    <w:rsid w:val="008D62EF"/>
    <w:pPr>
      <w:widowControl w:val="0"/>
      <w:jc w:val="both"/>
    </w:pPr>
  </w:style>
  <w:style w:type="paragraph" w:customStyle="1" w:styleId="2D2D0E0BAEDA4326969C664DCE07DB34">
    <w:name w:val="2D2D0E0BAEDA4326969C664DCE07DB34"/>
    <w:rsid w:val="008D62EF"/>
    <w:pPr>
      <w:widowControl w:val="0"/>
      <w:jc w:val="both"/>
    </w:pPr>
  </w:style>
  <w:style w:type="paragraph" w:customStyle="1" w:styleId="7DC3681E0331471FA5D9E3841BB715D8">
    <w:name w:val="7DC3681E0331471FA5D9E3841BB715D8"/>
    <w:rsid w:val="008D62EF"/>
    <w:pPr>
      <w:widowControl w:val="0"/>
      <w:jc w:val="both"/>
    </w:pPr>
  </w:style>
  <w:style w:type="paragraph" w:customStyle="1" w:styleId="330777B0466348ECA2C4FD0B302D658E">
    <w:name w:val="330777B0466348ECA2C4FD0B302D658E"/>
    <w:rsid w:val="008D62EF"/>
    <w:pPr>
      <w:widowControl w:val="0"/>
      <w:jc w:val="both"/>
    </w:pPr>
  </w:style>
  <w:style w:type="paragraph" w:customStyle="1" w:styleId="20468FF4BA0447E0A5229C22D663931A">
    <w:name w:val="20468FF4BA0447E0A5229C22D663931A"/>
    <w:rsid w:val="008D62EF"/>
    <w:pPr>
      <w:widowControl w:val="0"/>
      <w:jc w:val="both"/>
    </w:pPr>
  </w:style>
  <w:style w:type="paragraph" w:customStyle="1" w:styleId="BFA13368D22D41AE8CFEC8198F5EFA10">
    <w:name w:val="BFA13368D22D41AE8CFEC8198F5EFA10"/>
    <w:rsid w:val="008D62EF"/>
    <w:pPr>
      <w:widowControl w:val="0"/>
      <w:jc w:val="both"/>
    </w:pPr>
  </w:style>
  <w:style w:type="paragraph" w:customStyle="1" w:styleId="B089D0C9945847DCA6FE189743CF7A86">
    <w:name w:val="B089D0C9945847DCA6FE189743CF7A86"/>
    <w:rsid w:val="008D62EF"/>
    <w:pPr>
      <w:widowControl w:val="0"/>
      <w:jc w:val="both"/>
    </w:pPr>
  </w:style>
  <w:style w:type="paragraph" w:customStyle="1" w:styleId="4E062082687B4DB9A7BEB645291C0F94">
    <w:name w:val="4E062082687B4DB9A7BEB645291C0F94"/>
    <w:rsid w:val="008D62EF"/>
    <w:pPr>
      <w:widowControl w:val="0"/>
      <w:jc w:val="both"/>
    </w:pPr>
  </w:style>
  <w:style w:type="paragraph" w:customStyle="1" w:styleId="73EDC0085A4847C0857E15B8BEC8BE8B">
    <w:name w:val="73EDC0085A4847C0857E15B8BEC8BE8B"/>
    <w:rsid w:val="008D62EF"/>
    <w:pPr>
      <w:widowControl w:val="0"/>
      <w:jc w:val="both"/>
    </w:pPr>
  </w:style>
  <w:style w:type="paragraph" w:customStyle="1" w:styleId="9C553A15224444ACA9148350A45A50E2">
    <w:name w:val="9C553A15224444ACA9148350A45A50E2"/>
    <w:rsid w:val="008D62EF"/>
    <w:pPr>
      <w:widowControl w:val="0"/>
      <w:jc w:val="both"/>
    </w:pPr>
  </w:style>
  <w:style w:type="paragraph" w:customStyle="1" w:styleId="E6D3FF4A824A429EB24993CA774B90D8">
    <w:name w:val="E6D3FF4A824A429EB24993CA774B90D8"/>
    <w:rsid w:val="008D62EF"/>
    <w:pPr>
      <w:widowControl w:val="0"/>
      <w:jc w:val="both"/>
    </w:pPr>
  </w:style>
  <w:style w:type="paragraph" w:customStyle="1" w:styleId="5E5383A88E114C9B8A53849D554442B9">
    <w:name w:val="5E5383A88E114C9B8A53849D554442B9"/>
    <w:rsid w:val="008D62EF"/>
    <w:pPr>
      <w:widowControl w:val="0"/>
      <w:jc w:val="both"/>
    </w:pPr>
  </w:style>
  <w:style w:type="paragraph" w:customStyle="1" w:styleId="ED28FCC47FAD4A02A8FC8F23AD1E552F">
    <w:name w:val="ED28FCC47FAD4A02A8FC8F23AD1E552F"/>
    <w:rsid w:val="008D62EF"/>
    <w:pPr>
      <w:widowControl w:val="0"/>
      <w:jc w:val="both"/>
    </w:pPr>
  </w:style>
  <w:style w:type="paragraph" w:customStyle="1" w:styleId="C53AE403F8DB40D3A3571AEF6864EA37">
    <w:name w:val="C53AE403F8DB40D3A3571AEF6864EA37"/>
    <w:rsid w:val="008D62EF"/>
    <w:pPr>
      <w:widowControl w:val="0"/>
      <w:jc w:val="both"/>
    </w:pPr>
  </w:style>
  <w:style w:type="paragraph" w:customStyle="1" w:styleId="3848F55512FA4B8DAC6274F7726F29E5">
    <w:name w:val="3848F55512FA4B8DAC6274F7726F29E5"/>
    <w:rsid w:val="008D62EF"/>
    <w:pPr>
      <w:widowControl w:val="0"/>
      <w:jc w:val="both"/>
    </w:pPr>
  </w:style>
  <w:style w:type="paragraph" w:customStyle="1" w:styleId="3F69641469EF435F889372E601F6647E">
    <w:name w:val="3F69641469EF435F889372E601F6647E"/>
    <w:rsid w:val="008D62EF"/>
    <w:pPr>
      <w:widowControl w:val="0"/>
      <w:jc w:val="both"/>
    </w:pPr>
  </w:style>
  <w:style w:type="paragraph" w:customStyle="1" w:styleId="271C9A9239DE47B5932202D156D2DF77">
    <w:name w:val="271C9A9239DE47B5932202D156D2DF77"/>
    <w:rsid w:val="008D62EF"/>
    <w:pPr>
      <w:widowControl w:val="0"/>
      <w:jc w:val="both"/>
    </w:pPr>
  </w:style>
  <w:style w:type="paragraph" w:customStyle="1" w:styleId="41E454B3933145D6B1AA3F7A0126C6CE">
    <w:name w:val="41E454B3933145D6B1AA3F7A0126C6CE"/>
    <w:rsid w:val="008D62EF"/>
    <w:pPr>
      <w:widowControl w:val="0"/>
      <w:jc w:val="both"/>
    </w:pPr>
  </w:style>
  <w:style w:type="paragraph" w:customStyle="1" w:styleId="F46A034B393E491B8EB14EB646AEBEC5">
    <w:name w:val="F46A034B393E491B8EB14EB646AEBEC5"/>
    <w:rsid w:val="008D62EF"/>
    <w:pPr>
      <w:widowControl w:val="0"/>
      <w:jc w:val="both"/>
    </w:pPr>
  </w:style>
  <w:style w:type="paragraph" w:customStyle="1" w:styleId="E196790945F345B19619C317FD511E54">
    <w:name w:val="E196790945F345B19619C317FD511E54"/>
    <w:rsid w:val="008D62EF"/>
    <w:pPr>
      <w:widowControl w:val="0"/>
      <w:jc w:val="both"/>
    </w:pPr>
  </w:style>
  <w:style w:type="paragraph" w:customStyle="1" w:styleId="CA867C54915542C5B463A067EB2CCCBE">
    <w:name w:val="CA867C54915542C5B463A067EB2CCCBE"/>
    <w:rsid w:val="008D62EF"/>
    <w:pPr>
      <w:widowControl w:val="0"/>
      <w:jc w:val="both"/>
    </w:pPr>
  </w:style>
  <w:style w:type="paragraph" w:customStyle="1" w:styleId="C9A05DD9DB564B789667088F34D832B2">
    <w:name w:val="C9A05DD9DB564B789667088F34D832B2"/>
    <w:rsid w:val="008D62EF"/>
    <w:pPr>
      <w:widowControl w:val="0"/>
      <w:jc w:val="both"/>
    </w:pPr>
  </w:style>
  <w:style w:type="paragraph" w:customStyle="1" w:styleId="6A4E941926844EDCBCC8EF4DBE940A6E">
    <w:name w:val="6A4E941926844EDCBCC8EF4DBE940A6E"/>
    <w:rsid w:val="008D62EF"/>
    <w:pPr>
      <w:widowControl w:val="0"/>
      <w:jc w:val="both"/>
    </w:pPr>
  </w:style>
  <w:style w:type="paragraph" w:customStyle="1" w:styleId="2F2D281F9F85414EA2CB705E6E56558E">
    <w:name w:val="2F2D281F9F85414EA2CB705E6E56558E"/>
    <w:rsid w:val="008D62EF"/>
    <w:pPr>
      <w:widowControl w:val="0"/>
      <w:jc w:val="both"/>
    </w:pPr>
  </w:style>
  <w:style w:type="paragraph" w:customStyle="1" w:styleId="3879E97195244446AF4EC4B8C368E018">
    <w:name w:val="3879E97195244446AF4EC4B8C368E018"/>
    <w:rsid w:val="008D62EF"/>
    <w:pPr>
      <w:widowControl w:val="0"/>
      <w:jc w:val="both"/>
    </w:pPr>
  </w:style>
  <w:style w:type="paragraph" w:customStyle="1" w:styleId="29DCA6A5B30C44D9B63661A302445F54">
    <w:name w:val="29DCA6A5B30C44D9B63661A302445F54"/>
    <w:rsid w:val="008D62EF"/>
    <w:pPr>
      <w:widowControl w:val="0"/>
      <w:jc w:val="both"/>
    </w:pPr>
  </w:style>
  <w:style w:type="paragraph" w:customStyle="1" w:styleId="39F1F53278F64863B5CF0D2C0C04426B">
    <w:name w:val="39F1F53278F64863B5CF0D2C0C04426B"/>
    <w:rsid w:val="008D62EF"/>
    <w:pPr>
      <w:widowControl w:val="0"/>
      <w:jc w:val="both"/>
    </w:pPr>
  </w:style>
  <w:style w:type="paragraph" w:customStyle="1" w:styleId="5801AB94F0414DD2B8E1F332F8175D5F">
    <w:name w:val="5801AB94F0414DD2B8E1F332F8175D5F"/>
    <w:rsid w:val="008D62EF"/>
    <w:pPr>
      <w:widowControl w:val="0"/>
      <w:jc w:val="both"/>
    </w:pPr>
  </w:style>
  <w:style w:type="paragraph" w:customStyle="1" w:styleId="C4ADC41D21F54DC3AFDE4D016EA45E95">
    <w:name w:val="C4ADC41D21F54DC3AFDE4D016EA45E95"/>
    <w:rsid w:val="008D62EF"/>
    <w:pPr>
      <w:widowControl w:val="0"/>
      <w:jc w:val="both"/>
    </w:pPr>
  </w:style>
  <w:style w:type="paragraph" w:customStyle="1" w:styleId="81F281BB79C440E8966ADE136DD694CF">
    <w:name w:val="81F281BB79C440E8966ADE136DD694CF"/>
    <w:rsid w:val="008D62EF"/>
    <w:pPr>
      <w:widowControl w:val="0"/>
      <w:jc w:val="both"/>
    </w:pPr>
  </w:style>
  <w:style w:type="paragraph" w:customStyle="1" w:styleId="05B8754903444ABDB14A81E08A951EAF">
    <w:name w:val="05B8754903444ABDB14A81E08A951EAF"/>
    <w:rsid w:val="008D62EF"/>
    <w:pPr>
      <w:widowControl w:val="0"/>
      <w:jc w:val="both"/>
    </w:pPr>
  </w:style>
  <w:style w:type="paragraph" w:customStyle="1" w:styleId="2AF98D3D6F904C209E14C59B83A38E8B">
    <w:name w:val="2AF98D3D6F904C209E14C59B83A38E8B"/>
    <w:rsid w:val="008D62EF"/>
    <w:pPr>
      <w:widowControl w:val="0"/>
      <w:jc w:val="both"/>
    </w:pPr>
  </w:style>
  <w:style w:type="paragraph" w:customStyle="1" w:styleId="1FDEE8A7ED00409695E90EBA1BA4BC2C">
    <w:name w:val="1FDEE8A7ED00409695E90EBA1BA4BC2C"/>
    <w:rsid w:val="008D62EF"/>
    <w:pPr>
      <w:widowControl w:val="0"/>
      <w:jc w:val="both"/>
    </w:pPr>
  </w:style>
  <w:style w:type="paragraph" w:customStyle="1" w:styleId="7888CF3E6430497CBEC36453165E9045">
    <w:name w:val="7888CF3E6430497CBEC36453165E9045"/>
    <w:rsid w:val="008D62EF"/>
    <w:pPr>
      <w:widowControl w:val="0"/>
      <w:jc w:val="both"/>
    </w:pPr>
  </w:style>
  <w:style w:type="paragraph" w:customStyle="1" w:styleId="293A79D7C3754FA697519A44BA43FC7D">
    <w:name w:val="293A79D7C3754FA697519A44BA43FC7D"/>
    <w:rsid w:val="008D62EF"/>
    <w:pPr>
      <w:widowControl w:val="0"/>
      <w:jc w:val="both"/>
    </w:pPr>
  </w:style>
  <w:style w:type="paragraph" w:customStyle="1" w:styleId="2B4C9F3140EE4988A94E66F512848794">
    <w:name w:val="2B4C9F3140EE4988A94E66F512848794"/>
    <w:rsid w:val="008D62EF"/>
    <w:pPr>
      <w:widowControl w:val="0"/>
      <w:jc w:val="both"/>
    </w:pPr>
  </w:style>
  <w:style w:type="paragraph" w:customStyle="1" w:styleId="2FD8CC17A81C4537B0C86185307F7C6C">
    <w:name w:val="2FD8CC17A81C4537B0C86185307F7C6C"/>
    <w:rsid w:val="008D62EF"/>
    <w:pPr>
      <w:widowControl w:val="0"/>
      <w:jc w:val="both"/>
    </w:pPr>
  </w:style>
  <w:style w:type="paragraph" w:customStyle="1" w:styleId="2D5AFE7C2D6B49EF9A43B8BB4307AD6A">
    <w:name w:val="2D5AFE7C2D6B49EF9A43B8BB4307AD6A"/>
    <w:rsid w:val="008D62EF"/>
    <w:pPr>
      <w:widowControl w:val="0"/>
      <w:jc w:val="both"/>
    </w:pPr>
  </w:style>
  <w:style w:type="paragraph" w:customStyle="1" w:styleId="CE9687040B3544F7B404ACBC4B97331D">
    <w:name w:val="CE9687040B3544F7B404ACBC4B97331D"/>
    <w:rsid w:val="008D62EF"/>
    <w:pPr>
      <w:widowControl w:val="0"/>
      <w:jc w:val="both"/>
    </w:pPr>
  </w:style>
  <w:style w:type="paragraph" w:customStyle="1" w:styleId="29455CC5A28C432D93A338B54F6B1B72">
    <w:name w:val="29455CC5A28C432D93A338B54F6B1B72"/>
    <w:rsid w:val="008D62EF"/>
    <w:pPr>
      <w:widowControl w:val="0"/>
      <w:jc w:val="both"/>
    </w:pPr>
  </w:style>
  <w:style w:type="paragraph" w:customStyle="1" w:styleId="C4D423BF287A49CB8929A75C03A396C7">
    <w:name w:val="C4D423BF287A49CB8929A75C03A396C7"/>
    <w:rsid w:val="008D62EF"/>
    <w:pPr>
      <w:widowControl w:val="0"/>
      <w:jc w:val="both"/>
    </w:pPr>
  </w:style>
  <w:style w:type="paragraph" w:customStyle="1" w:styleId="FF1DD16FEFE64CC9BB3347720B8B634E">
    <w:name w:val="FF1DD16FEFE64CC9BB3347720B8B634E"/>
    <w:rsid w:val="008D62EF"/>
    <w:pPr>
      <w:widowControl w:val="0"/>
      <w:jc w:val="both"/>
    </w:pPr>
  </w:style>
  <w:style w:type="paragraph" w:customStyle="1" w:styleId="8D9C41ADB640421F9FF03EA2FFB701C5">
    <w:name w:val="8D9C41ADB640421F9FF03EA2FFB701C5"/>
    <w:rsid w:val="008D62EF"/>
    <w:pPr>
      <w:widowControl w:val="0"/>
      <w:jc w:val="both"/>
    </w:pPr>
  </w:style>
  <w:style w:type="paragraph" w:customStyle="1" w:styleId="E7FAFC3364B7453DA7ED54085F402462">
    <w:name w:val="E7FAFC3364B7453DA7ED54085F402462"/>
    <w:rsid w:val="008D62EF"/>
    <w:pPr>
      <w:widowControl w:val="0"/>
      <w:jc w:val="both"/>
    </w:pPr>
  </w:style>
  <w:style w:type="paragraph" w:customStyle="1" w:styleId="8391A175E9414D9BB2C037E0F2782038">
    <w:name w:val="8391A175E9414D9BB2C037E0F2782038"/>
    <w:rsid w:val="008D62EF"/>
    <w:pPr>
      <w:widowControl w:val="0"/>
      <w:jc w:val="both"/>
    </w:pPr>
  </w:style>
  <w:style w:type="paragraph" w:customStyle="1" w:styleId="FD99C78F53244DB69D6E4F3DE82FF362">
    <w:name w:val="FD99C78F53244DB69D6E4F3DE82FF362"/>
    <w:rsid w:val="008D62EF"/>
    <w:pPr>
      <w:widowControl w:val="0"/>
      <w:jc w:val="both"/>
    </w:pPr>
  </w:style>
  <w:style w:type="paragraph" w:customStyle="1" w:styleId="DDF1C5DA83AC44DA8C6CDA8426DB3FCE">
    <w:name w:val="DDF1C5DA83AC44DA8C6CDA8426DB3FCE"/>
    <w:rsid w:val="008D62EF"/>
    <w:pPr>
      <w:widowControl w:val="0"/>
      <w:jc w:val="both"/>
    </w:pPr>
  </w:style>
  <w:style w:type="paragraph" w:customStyle="1" w:styleId="ED37AAB5B77A431DABB5724D9109F3CD">
    <w:name w:val="ED37AAB5B77A431DABB5724D9109F3CD"/>
    <w:rsid w:val="008D62EF"/>
    <w:pPr>
      <w:widowControl w:val="0"/>
      <w:jc w:val="both"/>
    </w:pPr>
  </w:style>
  <w:style w:type="paragraph" w:customStyle="1" w:styleId="826927A1216F429DB9FE283FDA8B7A8D">
    <w:name w:val="826927A1216F429DB9FE283FDA8B7A8D"/>
    <w:rsid w:val="008D62EF"/>
    <w:pPr>
      <w:widowControl w:val="0"/>
      <w:jc w:val="both"/>
    </w:pPr>
  </w:style>
  <w:style w:type="paragraph" w:customStyle="1" w:styleId="CEDB9567EA334F41B05144311793B812">
    <w:name w:val="CEDB9567EA334F41B05144311793B812"/>
    <w:rsid w:val="008D62EF"/>
    <w:pPr>
      <w:widowControl w:val="0"/>
      <w:jc w:val="both"/>
    </w:pPr>
  </w:style>
  <w:style w:type="paragraph" w:customStyle="1" w:styleId="BA7B52785287495290FCE23FF1BF9DEF">
    <w:name w:val="BA7B52785287495290FCE23FF1BF9DEF"/>
    <w:rsid w:val="008D62EF"/>
    <w:pPr>
      <w:widowControl w:val="0"/>
      <w:jc w:val="both"/>
    </w:pPr>
  </w:style>
  <w:style w:type="paragraph" w:customStyle="1" w:styleId="782AE47A20704477AD13734D5489226B">
    <w:name w:val="782AE47A20704477AD13734D5489226B"/>
    <w:rsid w:val="008D62EF"/>
    <w:pPr>
      <w:widowControl w:val="0"/>
      <w:jc w:val="both"/>
    </w:pPr>
  </w:style>
  <w:style w:type="paragraph" w:customStyle="1" w:styleId="B61AA332A67041D181931844ED8AF5AF">
    <w:name w:val="B61AA332A67041D181931844ED8AF5AF"/>
    <w:rsid w:val="008D62EF"/>
    <w:pPr>
      <w:widowControl w:val="0"/>
      <w:jc w:val="both"/>
    </w:pPr>
  </w:style>
  <w:style w:type="paragraph" w:customStyle="1" w:styleId="BED0BEED30A5424F8B8799A81613CC06">
    <w:name w:val="BED0BEED30A5424F8B8799A81613CC06"/>
    <w:rsid w:val="008D62EF"/>
    <w:pPr>
      <w:widowControl w:val="0"/>
      <w:jc w:val="both"/>
    </w:pPr>
  </w:style>
  <w:style w:type="paragraph" w:customStyle="1" w:styleId="8C5C6F2F01F74551AA194608836D0B30">
    <w:name w:val="8C5C6F2F01F74551AA194608836D0B30"/>
    <w:rsid w:val="008D62EF"/>
    <w:pPr>
      <w:widowControl w:val="0"/>
      <w:jc w:val="both"/>
    </w:pPr>
  </w:style>
  <w:style w:type="paragraph" w:customStyle="1" w:styleId="8B3697B935E34DF280F8D1A0BF9B6CE0">
    <w:name w:val="8B3697B935E34DF280F8D1A0BF9B6CE0"/>
    <w:rsid w:val="008D62EF"/>
    <w:pPr>
      <w:widowControl w:val="0"/>
      <w:jc w:val="both"/>
    </w:pPr>
  </w:style>
  <w:style w:type="paragraph" w:customStyle="1" w:styleId="688355BA559343F19244BFD132315C1D">
    <w:name w:val="688355BA559343F19244BFD132315C1D"/>
    <w:rsid w:val="008D62EF"/>
    <w:pPr>
      <w:widowControl w:val="0"/>
      <w:jc w:val="both"/>
    </w:pPr>
  </w:style>
  <w:style w:type="paragraph" w:customStyle="1" w:styleId="91E346252EA049FFAAFBDEB9B5CD0195">
    <w:name w:val="91E346252EA049FFAAFBDEB9B5CD0195"/>
    <w:rsid w:val="008D62EF"/>
    <w:pPr>
      <w:widowControl w:val="0"/>
      <w:jc w:val="both"/>
    </w:pPr>
  </w:style>
  <w:style w:type="paragraph" w:customStyle="1" w:styleId="5D086728A73A4F4B8F64FE5C47007C28">
    <w:name w:val="5D086728A73A4F4B8F64FE5C47007C28"/>
    <w:rsid w:val="008D62EF"/>
    <w:pPr>
      <w:widowControl w:val="0"/>
      <w:jc w:val="both"/>
    </w:pPr>
  </w:style>
  <w:style w:type="paragraph" w:customStyle="1" w:styleId="E03B2C9646B94FCAA13DFFBFEC6E7B2C">
    <w:name w:val="E03B2C9646B94FCAA13DFFBFEC6E7B2C"/>
    <w:rsid w:val="008D62EF"/>
    <w:pPr>
      <w:widowControl w:val="0"/>
      <w:jc w:val="both"/>
    </w:pPr>
  </w:style>
  <w:style w:type="paragraph" w:customStyle="1" w:styleId="37DDC93B27B54C2EA3F1E8989D2DFDD1">
    <w:name w:val="37DDC93B27B54C2EA3F1E8989D2DFDD1"/>
    <w:rsid w:val="008D62EF"/>
    <w:pPr>
      <w:widowControl w:val="0"/>
      <w:jc w:val="both"/>
    </w:pPr>
  </w:style>
  <w:style w:type="paragraph" w:customStyle="1" w:styleId="9B0E4FB6A2034F93A163829A7D34D836">
    <w:name w:val="9B0E4FB6A2034F93A163829A7D34D836"/>
    <w:rsid w:val="008D62EF"/>
    <w:pPr>
      <w:widowControl w:val="0"/>
      <w:jc w:val="both"/>
    </w:pPr>
  </w:style>
  <w:style w:type="paragraph" w:customStyle="1" w:styleId="34AC48F83A504047B6FF17958714DB63">
    <w:name w:val="34AC48F83A504047B6FF17958714DB63"/>
    <w:rsid w:val="008D62EF"/>
    <w:pPr>
      <w:widowControl w:val="0"/>
      <w:jc w:val="both"/>
    </w:pPr>
  </w:style>
  <w:style w:type="paragraph" w:customStyle="1" w:styleId="6876A1D6BFDE4228817716F05556554D">
    <w:name w:val="6876A1D6BFDE4228817716F05556554D"/>
    <w:rsid w:val="008D62EF"/>
    <w:pPr>
      <w:widowControl w:val="0"/>
      <w:jc w:val="both"/>
    </w:pPr>
  </w:style>
  <w:style w:type="paragraph" w:customStyle="1" w:styleId="F18629265F404CDA8DB17E15E7182BE3">
    <w:name w:val="F18629265F404CDA8DB17E15E7182BE3"/>
    <w:rsid w:val="008D62EF"/>
    <w:pPr>
      <w:widowControl w:val="0"/>
      <w:jc w:val="both"/>
    </w:pPr>
  </w:style>
  <w:style w:type="paragraph" w:customStyle="1" w:styleId="74F03EDB4FEC4FBA8E6E798CA8A3F5A1">
    <w:name w:val="74F03EDB4FEC4FBA8E6E798CA8A3F5A1"/>
    <w:rsid w:val="008D62EF"/>
    <w:pPr>
      <w:widowControl w:val="0"/>
      <w:jc w:val="both"/>
    </w:pPr>
  </w:style>
  <w:style w:type="paragraph" w:customStyle="1" w:styleId="0C3BD344A3D543CBBFD02EE4370603D1">
    <w:name w:val="0C3BD344A3D543CBBFD02EE4370603D1"/>
    <w:rsid w:val="008D62EF"/>
    <w:pPr>
      <w:widowControl w:val="0"/>
      <w:jc w:val="both"/>
    </w:pPr>
  </w:style>
  <w:style w:type="paragraph" w:customStyle="1" w:styleId="B63C53E5647E47E29015B0E771FDDB67">
    <w:name w:val="B63C53E5647E47E29015B0E771FDDB67"/>
    <w:rsid w:val="008D62EF"/>
    <w:pPr>
      <w:widowControl w:val="0"/>
      <w:jc w:val="both"/>
    </w:pPr>
  </w:style>
  <w:style w:type="paragraph" w:customStyle="1" w:styleId="23DA57C7E33C47ED9BD90AF4F964328F">
    <w:name w:val="23DA57C7E33C47ED9BD90AF4F964328F"/>
    <w:rsid w:val="008D62EF"/>
    <w:pPr>
      <w:widowControl w:val="0"/>
      <w:jc w:val="both"/>
    </w:pPr>
  </w:style>
  <w:style w:type="paragraph" w:customStyle="1" w:styleId="99655458F620430F8C47E3C9C551CAF7">
    <w:name w:val="99655458F620430F8C47E3C9C551CAF7"/>
    <w:rsid w:val="008D62EF"/>
    <w:pPr>
      <w:widowControl w:val="0"/>
      <w:jc w:val="both"/>
    </w:pPr>
  </w:style>
  <w:style w:type="paragraph" w:customStyle="1" w:styleId="B4DDC13E0B0B47729D17A39F085F8553">
    <w:name w:val="B4DDC13E0B0B47729D17A39F085F8553"/>
    <w:rsid w:val="008D62EF"/>
    <w:pPr>
      <w:widowControl w:val="0"/>
      <w:jc w:val="both"/>
    </w:pPr>
  </w:style>
  <w:style w:type="paragraph" w:customStyle="1" w:styleId="897CA8D0D7AA4E20A45A6351D2CBC8D3">
    <w:name w:val="897CA8D0D7AA4E20A45A6351D2CBC8D3"/>
    <w:rsid w:val="008D62EF"/>
    <w:pPr>
      <w:widowControl w:val="0"/>
      <w:jc w:val="both"/>
    </w:pPr>
  </w:style>
  <w:style w:type="paragraph" w:customStyle="1" w:styleId="E7AB24EC341D473EBDC9154A376B032A">
    <w:name w:val="E7AB24EC341D473EBDC9154A376B032A"/>
    <w:rsid w:val="008D62EF"/>
    <w:pPr>
      <w:widowControl w:val="0"/>
      <w:jc w:val="both"/>
    </w:pPr>
  </w:style>
  <w:style w:type="paragraph" w:customStyle="1" w:styleId="88022DB407644BF7A5AF8ACBE60B8655">
    <w:name w:val="88022DB407644BF7A5AF8ACBE60B8655"/>
    <w:rsid w:val="008D62EF"/>
    <w:pPr>
      <w:widowControl w:val="0"/>
      <w:jc w:val="both"/>
    </w:pPr>
  </w:style>
  <w:style w:type="paragraph" w:customStyle="1" w:styleId="C486746640E2465E862D3536DD910CEF">
    <w:name w:val="C486746640E2465E862D3536DD910CEF"/>
    <w:rsid w:val="008D62EF"/>
    <w:pPr>
      <w:widowControl w:val="0"/>
      <w:jc w:val="both"/>
    </w:pPr>
  </w:style>
  <w:style w:type="paragraph" w:customStyle="1" w:styleId="95411FD82AAB4E6593890B04077CB082">
    <w:name w:val="95411FD82AAB4E6593890B04077CB082"/>
    <w:rsid w:val="008D62EF"/>
    <w:pPr>
      <w:widowControl w:val="0"/>
      <w:jc w:val="both"/>
    </w:pPr>
  </w:style>
  <w:style w:type="paragraph" w:customStyle="1" w:styleId="56698A07539644D8A59DA08957325297">
    <w:name w:val="56698A07539644D8A59DA08957325297"/>
    <w:rsid w:val="008D62EF"/>
    <w:pPr>
      <w:widowControl w:val="0"/>
      <w:jc w:val="both"/>
    </w:pPr>
  </w:style>
  <w:style w:type="paragraph" w:customStyle="1" w:styleId="C2AED19870644721A23DF0E882117C2D">
    <w:name w:val="C2AED19870644721A23DF0E882117C2D"/>
    <w:rsid w:val="008D62EF"/>
    <w:pPr>
      <w:widowControl w:val="0"/>
      <w:jc w:val="both"/>
    </w:pPr>
  </w:style>
  <w:style w:type="paragraph" w:customStyle="1" w:styleId="655EF0F127134D64AD79A321DB1B7B3E">
    <w:name w:val="655EF0F127134D64AD79A321DB1B7B3E"/>
    <w:rsid w:val="008D62EF"/>
    <w:pPr>
      <w:widowControl w:val="0"/>
      <w:jc w:val="both"/>
    </w:pPr>
  </w:style>
  <w:style w:type="paragraph" w:customStyle="1" w:styleId="C37851F809134D47882F14DC2A7D49DD">
    <w:name w:val="C37851F809134D47882F14DC2A7D49DD"/>
    <w:rsid w:val="008D62EF"/>
    <w:pPr>
      <w:widowControl w:val="0"/>
      <w:jc w:val="both"/>
    </w:pPr>
  </w:style>
  <w:style w:type="paragraph" w:customStyle="1" w:styleId="C2A74462F1B2400EA54B01F6A03F5DF9">
    <w:name w:val="C2A74462F1B2400EA54B01F6A03F5DF9"/>
    <w:rsid w:val="008D62EF"/>
    <w:pPr>
      <w:widowControl w:val="0"/>
      <w:jc w:val="both"/>
    </w:pPr>
  </w:style>
  <w:style w:type="paragraph" w:customStyle="1" w:styleId="BE945AB824A140BC8D29DFC9E3065543">
    <w:name w:val="BE945AB824A140BC8D29DFC9E3065543"/>
    <w:rsid w:val="008D62EF"/>
    <w:pPr>
      <w:widowControl w:val="0"/>
      <w:jc w:val="both"/>
    </w:pPr>
  </w:style>
  <w:style w:type="paragraph" w:customStyle="1" w:styleId="A047F3CBDECA42318B42380879C10BD4">
    <w:name w:val="A047F3CBDECA42318B42380879C10BD4"/>
    <w:rsid w:val="008D62EF"/>
    <w:pPr>
      <w:widowControl w:val="0"/>
      <w:jc w:val="both"/>
    </w:pPr>
  </w:style>
  <w:style w:type="paragraph" w:customStyle="1" w:styleId="770F4902A56641C38C0080426534407C">
    <w:name w:val="770F4902A56641C38C0080426534407C"/>
    <w:rsid w:val="008D62EF"/>
    <w:pPr>
      <w:widowControl w:val="0"/>
      <w:jc w:val="both"/>
    </w:pPr>
  </w:style>
  <w:style w:type="paragraph" w:customStyle="1" w:styleId="3D5A5646473C45ADAFBC447A46661895">
    <w:name w:val="3D5A5646473C45ADAFBC447A46661895"/>
    <w:rsid w:val="008D62EF"/>
    <w:pPr>
      <w:widowControl w:val="0"/>
      <w:jc w:val="both"/>
    </w:pPr>
  </w:style>
  <w:style w:type="paragraph" w:customStyle="1" w:styleId="07544C16B78145E38004BC0B308CB8D8">
    <w:name w:val="07544C16B78145E38004BC0B308CB8D8"/>
    <w:rsid w:val="008D62EF"/>
    <w:pPr>
      <w:widowControl w:val="0"/>
      <w:jc w:val="both"/>
    </w:pPr>
  </w:style>
  <w:style w:type="paragraph" w:customStyle="1" w:styleId="E046CDA056054B74AE84BBAC257B1A98">
    <w:name w:val="E046CDA056054B74AE84BBAC257B1A98"/>
    <w:rsid w:val="008D62EF"/>
    <w:pPr>
      <w:widowControl w:val="0"/>
      <w:jc w:val="both"/>
    </w:pPr>
  </w:style>
  <w:style w:type="paragraph" w:customStyle="1" w:styleId="AA44A30EA977432E9D4B4BA5E1E88720">
    <w:name w:val="AA44A30EA977432E9D4B4BA5E1E88720"/>
    <w:rsid w:val="008D62EF"/>
    <w:pPr>
      <w:widowControl w:val="0"/>
      <w:jc w:val="both"/>
    </w:pPr>
  </w:style>
  <w:style w:type="paragraph" w:customStyle="1" w:styleId="675CC3D0F28F4B05ABB77BF00C24A226">
    <w:name w:val="675CC3D0F28F4B05ABB77BF00C24A226"/>
    <w:rsid w:val="008D62EF"/>
    <w:pPr>
      <w:widowControl w:val="0"/>
      <w:jc w:val="both"/>
    </w:pPr>
  </w:style>
  <w:style w:type="paragraph" w:customStyle="1" w:styleId="979AF88BCADE4A71AED580727CF72FE9">
    <w:name w:val="979AF88BCADE4A71AED580727CF72FE9"/>
    <w:rsid w:val="008D62EF"/>
    <w:pPr>
      <w:widowControl w:val="0"/>
      <w:jc w:val="both"/>
    </w:pPr>
  </w:style>
  <w:style w:type="paragraph" w:customStyle="1" w:styleId="C85782FBC6AC4BED9EE440223F7292D9">
    <w:name w:val="C85782FBC6AC4BED9EE440223F7292D9"/>
    <w:rsid w:val="008D62EF"/>
    <w:pPr>
      <w:widowControl w:val="0"/>
      <w:jc w:val="both"/>
    </w:pPr>
  </w:style>
  <w:style w:type="paragraph" w:customStyle="1" w:styleId="A8CF83BE3A0B4DCB85AD2C6ABDCE03AF">
    <w:name w:val="A8CF83BE3A0B4DCB85AD2C6ABDCE03AF"/>
    <w:rsid w:val="008D62EF"/>
    <w:pPr>
      <w:widowControl w:val="0"/>
      <w:jc w:val="both"/>
    </w:pPr>
  </w:style>
  <w:style w:type="paragraph" w:customStyle="1" w:styleId="8C1CE36BAB9D4C96BA197315DF5ECDAC">
    <w:name w:val="8C1CE36BAB9D4C96BA197315DF5ECDAC"/>
    <w:rsid w:val="008D62EF"/>
    <w:pPr>
      <w:widowControl w:val="0"/>
      <w:jc w:val="both"/>
    </w:pPr>
  </w:style>
  <w:style w:type="paragraph" w:customStyle="1" w:styleId="7467B7F28F0F4F839D67EB41D6A83A98">
    <w:name w:val="7467B7F28F0F4F839D67EB41D6A83A98"/>
    <w:rsid w:val="008D62EF"/>
    <w:pPr>
      <w:widowControl w:val="0"/>
      <w:jc w:val="both"/>
    </w:pPr>
  </w:style>
  <w:style w:type="paragraph" w:customStyle="1" w:styleId="A584E7F63F3A4BCD9D0ACFE625BE1F28">
    <w:name w:val="A584E7F63F3A4BCD9D0ACFE625BE1F28"/>
    <w:rsid w:val="008D62EF"/>
    <w:pPr>
      <w:widowControl w:val="0"/>
      <w:jc w:val="both"/>
    </w:pPr>
  </w:style>
  <w:style w:type="paragraph" w:customStyle="1" w:styleId="FB15729B101C40A0AF8BE1A2A02BFBDB">
    <w:name w:val="FB15729B101C40A0AF8BE1A2A02BFBDB"/>
    <w:rsid w:val="008D62EF"/>
    <w:pPr>
      <w:widowControl w:val="0"/>
      <w:jc w:val="both"/>
    </w:pPr>
  </w:style>
  <w:style w:type="paragraph" w:customStyle="1" w:styleId="6171E354BD2247EFBB2ED94C6BDDCEDD">
    <w:name w:val="6171E354BD2247EFBB2ED94C6BDDCEDD"/>
    <w:rsid w:val="008D62EF"/>
    <w:pPr>
      <w:widowControl w:val="0"/>
      <w:jc w:val="both"/>
    </w:pPr>
  </w:style>
  <w:style w:type="paragraph" w:customStyle="1" w:styleId="90927953EC7A49B5AD96834B523E304C">
    <w:name w:val="90927953EC7A49B5AD96834B523E304C"/>
    <w:rsid w:val="008D62EF"/>
    <w:pPr>
      <w:widowControl w:val="0"/>
      <w:jc w:val="both"/>
    </w:pPr>
  </w:style>
  <w:style w:type="paragraph" w:customStyle="1" w:styleId="1A72F6EE9C4C41CFBDB81117C8FA6F13">
    <w:name w:val="1A72F6EE9C4C41CFBDB81117C8FA6F13"/>
    <w:rsid w:val="008D62EF"/>
    <w:pPr>
      <w:widowControl w:val="0"/>
      <w:jc w:val="both"/>
    </w:pPr>
  </w:style>
  <w:style w:type="paragraph" w:customStyle="1" w:styleId="2232651F381D49318A11F2B8070C501E">
    <w:name w:val="2232651F381D49318A11F2B8070C501E"/>
    <w:rsid w:val="008D62EF"/>
    <w:pPr>
      <w:widowControl w:val="0"/>
      <w:jc w:val="both"/>
    </w:pPr>
  </w:style>
  <w:style w:type="paragraph" w:customStyle="1" w:styleId="80656127E1084B5D899D0AC659E94B01">
    <w:name w:val="80656127E1084B5D899D0AC659E94B01"/>
    <w:rsid w:val="008D62EF"/>
    <w:pPr>
      <w:widowControl w:val="0"/>
      <w:jc w:val="both"/>
    </w:pPr>
  </w:style>
  <w:style w:type="paragraph" w:customStyle="1" w:styleId="3E129E882ACA40B9BF93A79881F49B4C">
    <w:name w:val="3E129E882ACA40B9BF93A79881F49B4C"/>
    <w:rsid w:val="008D62EF"/>
    <w:pPr>
      <w:widowControl w:val="0"/>
      <w:jc w:val="both"/>
    </w:pPr>
  </w:style>
  <w:style w:type="paragraph" w:customStyle="1" w:styleId="FE8EE6447923417BA20C530656DF1B48">
    <w:name w:val="FE8EE6447923417BA20C530656DF1B48"/>
    <w:rsid w:val="008D62EF"/>
    <w:pPr>
      <w:widowControl w:val="0"/>
      <w:jc w:val="both"/>
    </w:pPr>
  </w:style>
  <w:style w:type="paragraph" w:customStyle="1" w:styleId="885DD31FA6BF40C79129DABBBB42449D">
    <w:name w:val="885DD31FA6BF40C79129DABBBB42449D"/>
    <w:rsid w:val="008D62EF"/>
    <w:pPr>
      <w:widowControl w:val="0"/>
      <w:jc w:val="both"/>
    </w:pPr>
  </w:style>
  <w:style w:type="paragraph" w:customStyle="1" w:styleId="565229A9DD78423C8CC97EFE3D812EC8">
    <w:name w:val="565229A9DD78423C8CC97EFE3D812EC8"/>
    <w:rsid w:val="008D62EF"/>
    <w:pPr>
      <w:widowControl w:val="0"/>
      <w:jc w:val="both"/>
    </w:pPr>
  </w:style>
  <w:style w:type="paragraph" w:customStyle="1" w:styleId="69190964A99B4BBFBA19589F72E2BC55">
    <w:name w:val="69190964A99B4BBFBA19589F72E2BC55"/>
    <w:rsid w:val="008D62EF"/>
    <w:pPr>
      <w:widowControl w:val="0"/>
      <w:jc w:val="both"/>
    </w:pPr>
  </w:style>
  <w:style w:type="paragraph" w:customStyle="1" w:styleId="61F74385BAAA41DD8FD0860510EAD7D5">
    <w:name w:val="61F74385BAAA41DD8FD0860510EAD7D5"/>
    <w:rsid w:val="008D62EF"/>
    <w:pPr>
      <w:widowControl w:val="0"/>
      <w:jc w:val="both"/>
    </w:pPr>
  </w:style>
  <w:style w:type="paragraph" w:customStyle="1" w:styleId="44E63EC7157144E7B1DAAF6185284308">
    <w:name w:val="44E63EC7157144E7B1DAAF6185284308"/>
    <w:rsid w:val="008D62EF"/>
    <w:pPr>
      <w:widowControl w:val="0"/>
      <w:jc w:val="both"/>
    </w:pPr>
  </w:style>
  <w:style w:type="paragraph" w:customStyle="1" w:styleId="1FB2EA7500D842298720D05C9B41F6FB">
    <w:name w:val="1FB2EA7500D842298720D05C9B41F6FB"/>
    <w:rsid w:val="008D62EF"/>
    <w:pPr>
      <w:widowControl w:val="0"/>
      <w:jc w:val="both"/>
    </w:pPr>
  </w:style>
  <w:style w:type="paragraph" w:customStyle="1" w:styleId="D28041024DDC4C80A6EADC4F48C3AC2C">
    <w:name w:val="D28041024DDC4C80A6EADC4F48C3AC2C"/>
    <w:rsid w:val="008D62EF"/>
    <w:pPr>
      <w:widowControl w:val="0"/>
      <w:jc w:val="both"/>
    </w:pPr>
  </w:style>
  <w:style w:type="paragraph" w:customStyle="1" w:styleId="36A3F74FEF8F467F88022C7D3EAEB3A1">
    <w:name w:val="36A3F74FEF8F467F88022C7D3EAEB3A1"/>
    <w:rsid w:val="008D62EF"/>
    <w:pPr>
      <w:widowControl w:val="0"/>
      <w:jc w:val="both"/>
    </w:pPr>
  </w:style>
  <w:style w:type="paragraph" w:customStyle="1" w:styleId="6FCEC7F0A49F4DBB8FCCD911E7E3AD02">
    <w:name w:val="6FCEC7F0A49F4DBB8FCCD911E7E3AD02"/>
    <w:rsid w:val="008D62EF"/>
    <w:pPr>
      <w:widowControl w:val="0"/>
      <w:jc w:val="both"/>
    </w:pPr>
  </w:style>
  <w:style w:type="paragraph" w:customStyle="1" w:styleId="3CC8CA7C9BAC4E3A95F06D3715657E66">
    <w:name w:val="3CC8CA7C9BAC4E3A95F06D3715657E66"/>
    <w:rsid w:val="008D62EF"/>
    <w:pPr>
      <w:widowControl w:val="0"/>
      <w:jc w:val="both"/>
    </w:pPr>
  </w:style>
  <w:style w:type="paragraph" w:customStyle="1" w:styleId="76402C95D8C341D0A11A5A474A67C208">
    <w:name w:val="76402C95D8C341D0A11A5A474A67C208"/>
    <w:rsid w:val="008D62EF"/>
    <w:pPr>
      <w:widowControl w:val="0"/>
      <w:jc w:val="both"/>
    </w:pPr>
  </w:style>
  <w:style w:type="paragraph" w:customStyle="1" w:styleId="945ECEA05DE243EBA66E2E03C9DB55C9">
    <w:name w:val="945ECEA05DE243EBA66E2E03C9DB55C9"/>
    <w:rsid w:val="008D62EF"/>
    <w:pPr>
      <w:widowControl w:val="0"/>
      <w:jc w:val="both"/>
    </w:pPr>
  </w:style>
  <w:style w:type="paragraph" w:customStyle="1" w:styleId="A9DD9EE44FC6491785888B6FB778A7F2">
    <w:name w:val="A9DD9EE44FC6491785888B6FB778A7F2"/>
    <w:rsid w:val="008D62EF"/>
    <w:pPr>
      <w:widowControl w:val="0"/>
      <w:jc w:val="both"/>
    </w:pPr>
  </w:style>
  <w:style w:type="paragraph" w:customStyle="1" w:styleId="22A2E9AA7119427C8A73C83EA8055E89">
    <w:name w:val="22A2E9AA7119427C8A73C83EA8055E89"/>
    <w:rsid w:val="008D62EF"/>
    <w:pPr>
      <w:widowControl w:val="0"/>
      <w:jc w:val="both"/>
    </w:pPr>
  </w:style>
  <w:style w:type="paragraph" w:customStyle="1" w:styleId="485A49F25EBA488892702CA3B475EBE4">
    <w:name w:val="485A49F25EBA488892702CA3B475EBE4"/>
    <w:rsid w:val="008D62EF"/>
    <w:pPr>
      <w:widowControl w:val="0"/>
      <w:jc w:val="both"/>
    </w:pPr>
  </w:style>
  <w:style w:type="paragraph" w:customStyle="1" w:styleId="B4112CF1AEF7413CA16A6CBE02F4CCFF">
    <w:name w:val="B4112CF1AEF7413CA16A6CBE02F4CCFF"/>
    <w:rsid w:val="008D62EF"/>
    <w:pPr>
      <w:widowControl w:val="0"/>
      <w:jc w:val="both"/>
    </w:pPr>
  </w:style>
  <w:style w:type="paragraph" w:customStyle="1" w:styleId="E2CEAA50E4744D6FAF524336F6A1507E">
    <w:name w:val="E2CEAA50E4744D6FAF524336F6A1507E"/>
    <w:rsid w:val="008D62EF"/>
    <w:pPr>
      <w:widowControl w:val="0"/>
      <w:jc w:val="both"/>
    </w:pPr>
  </w:style>
  <w:style w:type="paragraph" w:customStyle="1" w:styleId="563DE3A38DFD453DA3D3C7E72AC122EB">
    <w:name w:val="563DE3A38DFD453DA3D3C7E72AC122EB"/>
    <w:rsid w:val="008D62EF"/>
    <w:pPr>
      <w:widowControl w:val="0"/>
      <w:jc w:val="both"/>
    </w:pPr>
  </w:style>
  <w:style w:type="paragraph" w:customStyle="1" w:styleId="B85F999C8EB346E48B059E553515D0F4">
    <w:name w:val="B85F999C8EB346E48B059E553515D0F4"/>
    <w:rsid w:val="008D62EF"/>
    <w:pPr>
      <w:widowControl w:val="0"/>
      <w:jc w:val="both"/>
    </w:pPr>
  </w:style>
  <w:style w:type="paragraph" w:customStyle="1" w:styleId="71CEAF5B3886439D87C9755B5EDF8B93">
    <w:name w:val="71CEAF5B3886439D87C9755B5EDF8B93"/>
    <w:rsid w:val="008D62EF"/>
    <w:pPr>
      <w:widowControl w:val="0"/>
      <w:jc w:val="both"/>
    </w:pPr>
  </w:style>
  <w:style w:type="paragraph" w:customStyle="1" w:styleId="3908B356A88D4C7D8C6C284F58159BE2">
    <w:name w:val="3908B356A88D4C7D8C6C284F58159BE2"/>
    <w:rsid w:val="008D62EF"/>
    <w:pPr>
      <w:widowControl w:val="0"/>
      <w:jc w:val="both"/>
    </w:pPr>
  </w:style>
  <w:style w:type="paragraph" w:customStyle="1" w:styleId="076FF04354714B1D8832DFD56AB93BB2">
    <w:name w:val="076FF04354714B1D8832DFD56AB93BB2"/>
    <w:rsid w:val="008D62EF"/>
    <w:pPr>
      <w:widowControl w:val="0"/>
      <w:jc w:val="both"/>
    </w:pPr>
  </w:style>
  <w:style w:type="paragraph" w:customStyle="1" w:styleId="0F9032F8F33E4D56AD7451CD40B95F67">
    <w:name w:val="0F9032F8F33E4D56AD7451CD40B95F67"/>
    <w:rsid w:val="008D62EF"/>
    <w:pPr>
      <w:widowControl w:val="0"/>
      <w:jc w:val="both"/>
    </w:pPr>
  </w:style>
  <w:style w:type="paragraph" w:customStyle="1" w:styleId="2B42C91FB3E440BCAF3B95377C88FDBD">
    <w:name w:val="2B42C91FB3E440BCAF3B95377C88FDBD"/>
    <w:rsid w:val="008D62EF"/>
    <w:pPr>
      <w:widowControl w:val="0"/>
      <w:jc w:val="both"/>
    </w:pPr>
  </w:style>
  <w:style w:type="paragraph" w:customStyle="1" w:styleId="C00165B6E4FA431FBFECAD00241E48A0">
    <w:name w:val="C00165B6E4FA431FBFECAD00241E48A0"/>
    <w:rsid w:val="008D62EF"/>
    <w:pPr>
      <w:widowControl w:val="0"/>
      <w:jc w:val="both"/>
    </w:pPr>
  </w:style>
  <w:style w:type="paragraph" w:customStyle="1" w:styleId="727DE8CEB477451E8D1A94759F7106EB">
    <w:name w:val="727DE8CEB477451E8D1A94759F7106EB"/>
    <w:rsid w:val="008D62EF"/>
    <w:pPr>
      <w:widowControl w:val="0"/>
      <w:jc w:val="both"/>
    </w:pPr>
  </w:style>
  <w:style w:type="paragraph" w:customStyle="1" w:styleId="7E6DE812B4FD4B28BF254F6E59F29E12">
    <w:name w:val="7E6DE812B4FD4B28BF254F6E59F29E12"/>
    <w:rsid w:val="008D62EF"/>
    <w:pPr>
      <w:widowControl w:val="0"/>
      <w:jc w:val="both"/>
    </w:pPr>
  </w:style>
  <w:style w:type="paragraph" w:customStyle="1" w:styleId="427C94040F8B4E0F8D422E28FCFD3432">
    <w:name w:val="427C94040F8B4E0F8D422E28FCFD3432"/>
    <w:rsid w:val="008D62EF"/>
    <w:pPr>
      <w:widowControl w:val="0"/>
      <w:jc w:val="both"/>
    </w:pPr>
  </w:style>
  <w:style w:type="paragraph" w:customStyle="1" w:styleId="1A921EB8F3304AC1B457CCBDE059E5EF">
    <w:name w:val="1A921EB8F3304AC1B457CCBDE059E5EF"/>
    <w:rsid w:val="008D62EF"/>
    <w:pPr>
      <w:widowControl w:val="0"/>
      <w:jc w:val="both"/>
    </w:pPr>
  </w:style>
  <w:style w:type="paragraph" w:customStyle="1" w:styleId="FE87DDB0CB7C494E8E0612C8AC5E0B0C">
    <w:name w:val="FE87DDB0CB7C494E8E0612C8AC5E0B0C"/>
    <w:rsid w:val="008D62EF"/>
    <w:pPr>
      <w:widowControl w:val="0"/>
      <w:jc w:val="both"/>
    </w:pPr>
  </w:style>
  <w:style w:type="paragraph" w:customStyle="1" w:styleId="60A0AF0079AD4A07888EAC33153D353A">
    <w:name w:val="60A0AF0079AD4A07888EAC33153D353A"/>
    <w:rsid w:val="008D62EF"/>
    <w:pPr>
      <w:widowControl w:val="0"/>
      <w:jc w:val="both"/>
    </w:pPr>
  </w:style>
  <w:style w:type="paragraph" w:customStyle="1" w:styleId="27546B1871CC4689B89D8C027504F0B2">
    <w:name w:val="27546B1871CC4689B89D8C027504F0B2"/>
    <w:rsid w:val="008D62EF"/>
    <w:pPr>
      <w:widowControl w:val="0"/>
      <w:jc w:val="both"/>
    </w:pPr>
  </w:style>
  <w:style w:type="paragraph" w:customStyle="1" w:styleId="DF1826C75E3C4C99A64EBF8A10C6F231">
    <w:name w:val="DF1826C75E3C4C99A64EBF8A10C6F231"/>
    <w:rsid w:val="008D62EF"/>
    <w:pPr>
      <w:widowControl w:val="0"/>
      <w:jc w:val="both"/>
    </w:pPr>
  </w:style>
  <w:style w:type="paragraph" w:customStyle="1" w:styleId="5C19ACDA6E5E4D4094F91B90F176865E">
    <w:name w:val="5C19ACDA6E5E4D4094F91B90F176865E"/>
    <w:rsid w:val="008D62EF"/>
    <w:pPr>
      <w:widowControl w:val="0"/>
      <w:jc w:val="both"/>
    </w:pPr>
  </w:style>
  <w:style w:type="paragraph" w:customStyle="1" w:styleId="450D59EAB8CB4F7C8E490C907B9C1FEC">
    <w:name w:val="450D59EAB8CB4F7C8E490C907B9C1FEC"/>
    <w:rsid w:val="008D62EF"/>
    <w:pPr>
      <w:widowControl w:val="0"/>
      <w:jc w:val="both"/>
    </w:pPr>
  </w:style>
  <w:style w:type="paragraph" w:customStyle="1" w:styleId="04A894BA3B0A4D21AB6FF4E056E798C6">
    <w:name w:val="04A894BA3B0A4D21AB6FF4E056E798C6"/>
    <w:rsid w:val="008D62EF"/>
    <w:pPr>
      <w:widowControl w:val="0"/>
      <w:jc w:val="both"/>
    </w:pPr>
  </w:style>
  <w:style w:type="paragraph" w:customStyle="1" w:styleId="6705DA313A1F42CDA5A4537E79A01746">
    <w:name w:val="6705DA313A1F42CDA5A4537E79A01746"/>
    <w:rsid w:val="008D62EF"/>
    <w:pPr>
      <w:widowControl w:val="0"/>
      <w:jc w:val="both"/>
    </w:pPr>
  </w:style>
  <w:style w:type="paragraph" w:customStyle="1" w:styleId="3D55235EAA8A4CCD9899E929E0B9C02D">
    <w:name w:val="3D55235EAA8A4CCD9899E929E0B9C02D"/>
    <w:rsid w:val="008D62EF"/>
    <w:pPr>
      <w:widowControl w:val="0"/>
      <w:jc w:val="both"/>
    </w:pPr>
  </w:style>
  <w:style w:type="paragraph" w:customStyle="1" w:styleId="7D151F6851B5440981F7A21C3A8A65A3">
    <w:name w:val="7D151F6851B5440981F7A21C3A8A65A3"/>
    <w:rsid w:val="008D62EF"/>
    <w:pPr>
      <w:widowControl w:val="0"/>
      <w:jc w:val="both"/>
    </w:pPr>
  </w:style>
  <w:style w:type="paragraph" w:customStyle="1" w:styleId="D8DDA283AF414F0AA2C78780F52A59AE">
    <w:name w:val="D8DDA283AF414F0AA2C78780F52A59AE"/>
    <w:rsid w:val="008D62EF"/>
    <w:pPr>
      <w:widowControl w:val="0"/>
      <w:jc w:val="both"/>
    </w:pPr>
  </w:style>
  <w:style w:type="paragraph" w:customStyle="1" w:styleId="DDCAF1DC17E640E380C18C81001B6DD7">
    <w:name w:val="DDCAF1DC17E640E380C18C81001B6DD7"/>
    <w:rsid w:val="008D62EF"/>
    <w:pPr>
      <w:widowControl w:val="0"/>
      <w:jc w:val="both"/>
    </w:pPr>
  </w:style>
  <w:style w:type="paragraph" w:customStyle="1" w:styleId="CB54C8A9EF9247888791F8EEAAFE7A5B">
    <w:name w:val="CB54C8A9EF9247888791F8EEAAFE7A5B"/>
    <w:rsid w:val="008D62EF"/>
    <w:pPr>
      <w:widowControl w:val="0"/>
      <w:jc w:val="both"/>
    </w:pPr>
  </w:style>
  <w:style w:type="paragraph" w:customStyle="1" w:styleId="4AB81B43A71A4E9B8DB73A4CA14AF711">
    <w:name w:val="4AB81B43A71A4E9B8DB73A4CA14AF711"/>
    <w:rsid w:val="008D62EF"/>
    <w:pPr>
      <w:widowControl w:val="0"/>
      <w:jc w:val="both"/>
    </w:pPr>
  </w:style>
  <w:style w:type="paragraph" w:customStyle="1" w:styleId="0E2BF52E224F4F1F88822D5B3AFEDEC8">
    <w:name w:val="0E2BF52E224F4F1F88822D5B3AFEDEC8"/>
    <w:rsid w:val="008D62EF"/>
    <w:pPr>
      <w:widowControl w:val="0"/>
      <w:jc w:val="both"/>
    </w:pPr>
  </w:style>
  <w:style w:type="paragraph" w:customStyle="1" w:styleId="4CA041F617244FA1B6A7FCA974D1B38E">
    <w:name w:val="4CA041F617244FA1B6A7FCA974D1B38E"/>
    <w:rsid w:val="008D62EF"/>
    <w:pPr>
      <w:widowControl w:val="0"/>
      <w:jc w:val="both"/>
    </w:pPr>
  </w:style>
  <w:style w:type="paragraph" w:customStyle="1" w:styleId="F9F92DB6F0E54699AF1E39041505C176">
    <w:name w:val="F9F92DB6F0E54699AF1E39041505C176"/>
    <w:rsid w:val="008D62EF"/>
    <w:pPr>
      <w:widowControl w:val="0"/>
      <w:jc w:val="both"/>
    </w:pPr>
  </w:style>
  <w:style w:type="paragraph" w:customStyle="1" w:styleId="07B30D17D17249D5A57A904832C41B0F">
    <w:name w:val="07B30D17D17249D5A57A904832C41B0F"/>
    <w:rsid w:val="008D62EF"/>
    <w:pPr>
      <w:widowControl w:val="0"/>
      <w:jc w:val="both"/>
    </w:pPr>
  </w:style>
  <w:style w:type="paragraph" w:customStyle="1" w:styleId="1672B4099AA0421B872B6B62E516EF87">
    <w:name w:val="1672B4099AA0421B872B6B62E516EF87"/>
    <w:rsid w:val="008D62EF"/>
    <w:pPr>
      <w:widowControl w:val="0"/>
      <w:jc w:val="both"/>
    </w:pPr>
  </w:style>
  <w:style w:type="paragraph" w:customStyle="1" w:styleId="6643F56E0FDF4CCC98DB2137ED4CC4A0">
    <w:name w:val="6643F56E0FDF4CCC98DB2137ED4CC4A0"/>
    <w:rsid w:val="008D62EF"/>
    <w:pPr>
      <w:widowControl w:val="0"/>
      <w:jc w:val="both"/>
    </w:pPr>
  </w:style>
  <w:style w:type="paragraph" w:customStyle="1" w:styleId="A3CFC0FFD9E4415795C5524A5D4C7F85">
    <w:name w:val="A3CFC0FFD9E4415795C5524A5D4C7F85"/>
    <w:rsid w:val="008D62EF"/>
    <w:pPr>
      <w:widowControl w:val="0"/>
      <w:jc w:val="both"/>
    </w:pPr>
  </w:style>
  <w:style w:type="paragraph" w:customStyle="1" w:styleId="F3780AC8296A45C1AD1CAD4FFEBF4769">
    <w:name w:val="F3780AC8296A45C1AD1CAD4FFEBF4769"/>
    <w:rsid w:val="008D62EF"/>
    <w:pPr>
      <w:widowControl w:val="0"/>
      <w:jc w:val="both"/>
    </w:pPr>
  </w:style>
  <w:style w:type="paragraph" w:customStyle="1" w:styleId="21B4F3775E7D48D18B22E9A784CE760F">
    <w:name w:val="21B4F3775E7D48D18B22E9A784CE760F"/>
    <w:rsid w:val="008D62EF"/>
    <w:pPr>
      <w:widowControl w:val="0"/>
      <w:jc w:val="both"/>
    </w:pPr>
  </w:style>
  <w:style w:type="paragraph" w:customStyle="1" w:styleId="460D8260F4EB486C835D4436D96E5723">
    <w:name w:val="460D8260F4EB486C835D4436D96E5723"/>
    <w:rsid w:val="008D62EF"/>
    <w:pPr>
      <w:widowControl w:val="0"/>
      <w:jc w:val="both"/>
    </w:pPr>
  </w:style>
  <w:style w:type="paragraph" w:customStyle="1" w:styleId="5E486D72E46A4CE0BA5AA61A3ADC6193">
    <w:name w:val="5E486D72E46A4CE0BA5AA61A3ADC6193"/>
    <w:rsid w:val="008D62EF"/>
    <w:pPr>
      <w:widowControl w:val="0"/>
      <w:jc w:val="both"/>
    </w:pPr>
  </w:style>
  <w:style w:type="paragraph" w:customStyle="1" w:styleId="71475C90F4E941CBACAF1FF72213F2B0">
    <w:name w:val="71475C90F4E941CBACAF1FF72213F2B0"/>
    <w:rsid w:val="008D62EF"/>
    <w:pPr>
      <w:widowControl w:val="0"/>
      <w:jc w:val="both"/>
    </w:pPr>
  </w:style>
  <w:style w:type="paragraph" w:customStyle="1" w:styleId="D3B078A11E1F4E299D247E1262C1C8B8">
    <w:name w:val="D3B078A11E1F4E299D247E1262C1C8B8"/>
    <w:rsid w:val="008D62EF"/>
    <w:pPr>
      <w:widowControl w:val="0"/>
      <w:jc w:val="both"/>
    </w:pPr>
  </w:style>
  <w:style w:type="paragraph" w:customStyle="1" w:styleId="B2E7015375F6497CBE3B1C4EC5A0B5CB">
    <w:name w:val="B2E7015375F6497CBE3B1C4EC5A0B5CB"/>
    <w:rsid w:val="008D62EF"/>
    <w:pPr>
      <w:widowControl w:val="0"/>
      <w:jc w:val="both"/>
    </w:pPr>
  </w:style>
  <w:style w:type="paragraph" w:customStyle="1" w:styleId="416FE3D407E249769BA062C87C25123A">
    <w:name w:val="416FE3D407E249769BA062C87C25123A"/>
    <w:rsid w:val="008D62EF"/>
    <w:pPr>
      <w:widowControl w:val="0"/>
      <w:jc w:val="both"/>
    </w:pPr>
  </w:style>
  <w:style w:type="paragraph" w:customStyle="1" w:styleId="8B19CC6EB38942A3A56D0CA8085A580A">
    <w:name w:val="8B19CC6EB38942A3A56D0CA8085A580A"/>
    <w:rsid w:val="008D62EF"/>
    <w:pPr>
      <w:widowControl w:val="0"/>
      <w:jc w:val="both"/>
    </w:pPr>
  </w:style>
  <w:style w:type="paragraph" w:customStyle="1" w:styleId="157FF93FEF9B45CC9E30B2DDDEB89250">
    <w:name w:val="157FF93FEF9B45CC9E30B2DDDEB89250"/>
    <w:rsid w:val="008D62EF"/>
    <w:pPr>
      <w:widowControl w:val="0"/>
      <w:jc w:val="both"/>
    </w:pPr>
  </w:style>
  <w:style w:type="paragraph" w:customStyle="1" w:styleId="C670CC2ECE0C47E082E8513C3F1D98A8">
    <w:name w:val="C670CC2ECE0C47E082E8513C3F1D98A8"/>
    <w:rsid w:val="008D62EF"/>
    <w:pPr>
      <w:widowControl w:val="0"/>
      <w:jc w:val="both"/>
    </w:pPr>
  </w:style>
  <w:style w:type="paragraph" w:customStyle="1" w:styleId="53723A259AC74BDD807561625C3BA80B">
    <w:name w:val="53723A259AC74BDD807561625C3BA80B"/>
    <w:rsid w:val="008D62EF"/>
    <w:pPr>
      <w:widowControl w:val="0"/>
      <w:jc w:val="both"/>
    </w:pPr>
  </w:style>
  <w:style w:type="paragraph" w:customStyle="1" w:styleId="DEBF675F2BE04088B7CBD26DE31479FF">
    <w:name w:val="DEBF675F2BE04088B7CBD26DE31479FF"/>
    <w:rsid w:val="008D62EF"/>
    <w:pPr>
      <w:widowControl w:val="0"/>
      <w:jc w:val="both"/>
    </w:pPr>
  </w:style>
  <w:style w:type="paragraph" w:customStyle="1" w:styleId="668B5CB06FBA4E8B8C8907E7889A86A4">
    <w:name w:val="668B5CB06FBA4E8B8C8907E7889A86A4"/>
    <w:rsid w:val="008D62EF"/>
    <w:pPr>
      <w:widowControl w:val="0"/>
      <w:jc w:val="both"/>
    </w:pPr>
  </w:style>
  <w:style w:type="paragraph" w:customStyle="1" w:styleId="FE1563FB0ABB4025878373158BC23FB0">
    <w:name w:val="FE1563FB0ABB4025878373158BC23FB0"/>
    <w:rsid w:val="008D62EF"/>
    <w:pPr>
      <w:widowControl w:val="0"/>
      <w:jc w:val="both"/>
    </w:pPr>
  </w:style>
  <w:style w:type="paragraph" w:customStyle="1" w:styleId="6EAA937A1F8846B4BD8CBF4DBF90E4D6">
    <w:name w:val="6EAA937A1F8846B4BD8CBF4DBF90E4D6"/>
    <w:rsid w:val="008D62EF"/>
    <w:pPr>
      <w:widowControl w:val="0"/>
      <w:jc w:val="both"/>
    </w:pPr>
  </w:style>
  <w:style w:type="paragraph" w:customStyle="1" w:styleId="5B254A5C439B482D94B070316A7D3F22">
    <w:name w:val="5B254A5C439B482D94B070316A7D3F22"/>
    <w:rsid w:val="008D62EF"/>
    <w:pPr>
      <w:widowControl w:val="0"/>
      <w:jc w:val="both"/>
    </w:pPr>
  </w:style>
  <w:style w:type="paragraph" w:customStyle="1" w:styleId="7C63D55F245849DEB379857C5771E940">
    <w:name w:val="7C63D55F245849DEB379857C5771E940"/>
    <w:rsid w:val="008D62EF"/>
    <w:pPr>
      <w:widowControl w:val="0"/>
      <w:jc w:val="both"/>
    </w:pPr>
  </w:style>
  <w:style w:type="paragraph" w:customStyle="1" w:styleId="0D13E2AA023640F9962077F49C7CBBF6">
    <w:name w:val="0D13E2AA023640F9962077F49C7CBBF6"/>
    <w:rsid w:val="008D62EF"/>
    <w:pPr>
      <w:widowControl w:val="0"/>
      <w:jc w:val="both"/>
    </w:pPr>
  </w:style>
  <w:style w:type="paragraph" w:customStyle="1" w:styleId="4266ED3E232C4260BB24B0E9D37DD547">
    <w:name w:val="4266ED3E232C4260BB24B0E9D37DD547"/>
    <w:rsid w:val="008D62EF"/>
    <w:pPr>
      <w:widowControl w:val="0"/>
      <w:jc w:val="both"/>
    </w:pPr>
  </w:style>
  <w:style w:type="paragraph" w:customStyle="1" w:styleId="919973206EC04F6BB6B1370BF0C8086D">
    <w:name w:val="919973206EC04F6BB6B1370BF0C8086D"/>
    <w:rsid w:val="008D62EF"/>
    <w:pPr>
      <w:widowControl w:val="0"/>
      <w:jc w:val="both"/>
    </w:pPr>
  </w:style>
  <w:style w:type="paragraph" w:customStyle="1" w:styleId="C45CCF5C9AF54202BF1BCEBD79C1C890">
    <w:name w:val="C45CCF5C9AF54202BF1BCEBD79C1C890"/>
    <w:rsid w:val="008D62EF"/>
    <w:pPr>
      <w:widowControl w:val="0"/>
      <w:jc w:val="both"/>
    </w:pPr>
  </w:style>
  <w:style w:type="paragraph" w:customStyle="1" w:styleId="D35144D58EE745C48768CE1941F95095">
    <w:name w:val="D35144D58EE745C48768CE1941F95095"/>
    <w:rsid w:val="008D62EF"/>
    <w:pPr>
      <w:widowControl w:val="0"/>
      <w:jc w:val="both"/>
    </w:pPr>
  </w:style>
  <w:style w:type="paragraph" w:customStyle="1" w:styleId="C6A13937AD12495795B52EB6C842C9BE">
    <w:name w:val="C6A13937AD12495795B52EB6C842C9BE"/>
    <w:rsid w:val="008D62EF"/>
    <w:pPr>
      <w:widowControl w:val="0"/>
      <w:jc w:val="both"/>
    </w:pPr>
  </w:style>
  <w:style w:type="paragraph" w:customStyle="1" w:styleId="493C9BCDC3134B96828395600A3F402B">
    <w:name w:val="493C9BCDC3134B96828395600A3F402B"/>
    <w:rsid w:val="008D62EF"/>
    <w:pPr>
      <w:widowControl w:val="0"/>
      <w:jc w:val="both"/>
    </w:pPr>
  </w:style>
  <w:style w:type="paragraph" w:customStyle="1" w:styleId="6E0348C0C8FE48B4A09E5579AAA09824">
    <w:name w:val="6E0348C0C8FE48B4A09E5579AAA09824"/>
    <w:rsid w:val="008D62EF"/>
    <w:pPr>
      <w:widowControl w:val="0"/>
      <w:jc w:val="both"/>
    </w:pPr>
  </w:style>
  <w:style w:type="paragraph" w:customStyle="1" w:styleId="245EB96052C340C8856002B4653EC8E3">
    <w:name w:val="245EB96052C340C8856002B4653EC8E3"/>
    <w:rsid w:val="008D62EF"/>
    <w:pPr>
      <w:widowControl w:val="0"/>
      <w:jc w:val="both"/>
    </w:pPr>
  </w:style>
  <w:style w:type="paragraph" w:customStyle="1" w:styleId="2B90313063B3475F8611F8295CAE13AF">
    <w:name w:val="2B90313063B3475F8611F8295CAE13AF"/>
    <w:rsid w:val="008D62EF"/>
    <w:pPr>
      <w:widowControl w:val="0"/>
      <w:jc w:val="both"/>
    </w:pPr>
  </w:style>
  <w:style w:type="paragraph" w:customStyle="1" w:styleId="3AA9F00C75A1433BBAF1034DDF21052B">
    <w:name w:val="3AA9F00C75A1433BBAF1034DDF21052B"/>
    <w:rsid w:val="008D62EF"/>
    <w:pPr>
      <w:widowControl w:val="0"/>
      <w:jc w:val="both"/>
    </w:pPr>
  </w:style>
  <w:style w:type="paragraph" w:customStyle="1" w:styleId="DF461DA8525546398FFF7B3230CD13B4">
    <w:name w:val="DF461DA8525546398FFF7B3230CD13B4"/>
    <w:rsid w:val="008D62EF"/>
    <w:pPr>
      <w:widowControl w:val="0"/>
      <w:jc w:val="both"/>
    </w:pPr>
  </w:style>
  <w:style w:type="paragraph" w:customStyle="1" w:styleId="AE5FBA06DA9949BDB87996B99E586413">
    <w:name w:val="AE5FBA06DA9949BDB87996B99E586413"/>
    <w:rsid w:val="008D62EF"/>
    <w:pPr>
      <w:widowControl w:val="0"/>
      <w:jc w:val="both"/>
    </w:pPr>
  </w:style>
  <w:style w:type="paragraph" w:customStyle="1" w:styleId="387422D4916B4A6BA5FB726285D08100">
    <w:name w:val="387422D4916B4A6BA5FB726285D08100"/>
    <w:rsid w:val="008D62EF"/>
    <w:pPr>
      <w:widowControl w:val="0"/>
      <w:jc w:val="both"/>
    </w:pPr>
  </w:style>
  <w:style w:type="paragraph" w:customStyle="1" w:styleId="93543837BEEA49718BC5AE2B715E089C">
    <w:name w:val="93543837BEEA49718BC5AE2B715E089C"/>
    <w:rsid w:val="008D62EF"/>
    <w:pPr>
      <w:widowControl w:val="0"/>
      <w:jc w:val="both"/>
    </w:pPr>
  </w:style>
  <w:style w:type="paragraph" w:customStyle="1" w:styleId="44E060DA1724436788550AFACF4BCE55">
    <w:name w:val="44E060DA1724436788550AFACF4BCE55"/>
    <w:rsid w:val="008D62EF"/>
    <w:pPr>
      <w:widowControl w:val="0"/>
      <w:jc w:val="both"/>
    </w:pPr>
  </w:style>
  <w:style w:type="paragraph" w:customStyle="1" w:styleId="1EDAE35C7E9B4BB79F23BC0DD3192699">
    <w:name w:val="1EDAE35C7E9B4BB79F23BC0DD3192699"/>
    <w:rsid w:val="008D62EF"/>
    <w:pPr>
      <w:widowControl w:val="0"/>
      <w:jc w:val="both"/>
    </w:pPr>
  </w:style>
  <w:style w:type="paragraph" w:customStyle="1" w:styleId="618AC213AE454034A554116A597A9F41">
    <w:name w:val="618AC213AE454034A554116A597A9F41"/>
    <w:rsid w:val="008D62EF"/>
    <w:pPr>
      <w:widowControl w:val="0"/>
      <w:jc w:val="both"/>
    </w:pPr>
  </w:style>
  <w:style w:type="paragraph" w:customStyle="1" w:styleId="D8AAD25E8E1C4193BED699475AE912D4">
    <w:name w:val="D8AAD25E8E1C4193BED699475AE912D4"/>
    <w:rsid w:val="008D62EF"/>
    <w:pPr>
      <w:widowControl w:val="0"/>
      <w:jc w:val="both"/>
    </w:pPr>
  </w:style>
  <w:style w:type="paragraph" w:customStyle="1" w:styleId="33DF5B9E1F4741F8BB15C4D77A09A2C4">
    <w:name w:val="33DF5B9E1F4741F8BB15C4D77A09A2C4"/>
    <w:rsid w:val="008D62EF"/>
    <w:pPr>
      <w:widowControl w:val="0"/>
      <w:jc w:val="both"/>
    </w:pPr>
  </w:style>
  <w:style w:type="paragraph" w:customStyle="1" w:styleId="F55C07A680E34F5295E27D688BD6C12E">
    <w:name w:val="F55C07A680E34F5295E27D688BD6C12E"/>
    <w:rsid w:val="008D62EF"/>
    <w:pPr>
      <w:widowControl w:val="0"/>
      <w:jc w:val="both"/>
    </w:pPr>
  </w:style>
  <w:style w:type="paragraph" w:customStyle="1" w:styleId="0D51E1FB70334711B6A5F60318335300">
    <w:name w:val="0D51E1FB70334711B6A5F60318335300"/>
    <w:rsid w:val="008D62EF"/>
    <w:pPr>
      <w:widowControl w:val="0"/>
      <w:jc w:val="both"/>
    </w:pPr>
  </w:style>
  <w:style w:type="paragraph" w:customStyle="1" w:styleId="C590371C2FDB4DFE809B9D915147272D">
    <w:name w:val="C590371C2FDB4DFE809B9D915147272D"/>
    <w:rsid w:val="008D62EF"/>
    <w:pPr>
      <w:widowControl w:val="0"/>
      <w:jc w:val="both"/>
    </w:pPr>
  </w:style>
  <w:style w:type="paragraph" w:customStyle="1" w:styleId="AC2B1C5635184608B615A4E18356F6EB">
    <w:name w:val="AC2B1C5635184608B615A4E18356F6EB"/>
    <w:rsid w:val="008D62EF"/>
    <w:pPr>
      <w:widowControl w:val="0"/>
      <w:jc w:val="both"/>
    </w:pPr>
  </w:style>
  <w:style w:type="paragraph" w:customStyle="1" w:styleId="4E60335FF793483EAD1CB6C635056176">
    <w:name w:val="4E60335FF793483EAD1CB6C635056176"/>
    <w:rsid w:val="008D62EF"/>
    <w:pPr>
      <w:widowControl w:val="0"/>
      <w:jc w:val="both"/>
    </w:pPr>
  </w:style>
  <w:style w:type="paragraph" w:customStyle="1" w:styleId="4297D0CF3B7A40E8B3A50B6AADBAB25B">
    <w:name w:val="4297D0CF3B7A40E8B3A50B6AADBAB25B"/>
    <w:rsid w:val="008D62EF"/>
    <w:pPr>
      <w:widowControl w:val="0"/>
      <w:jc w:val="both"/>
    </w:pPr>
  </w:style>
  <w:style w:type="paragraph" w:customStyle="1" w:styleId="E4F24395B24846C8A79354386748AC4A">
    <w:name w:val="E4F24395B24846C8A79354386748AC4A"/>
    <w:rsid w:val="008D62EF"/>
    <w:pPr>
      <w:widowControl w:val="0"/>
      <w:jc w:val="both"/>
    </w:pPr>
  </w:style>
  <w:style w:type="paragraph" w:customStyle="1" w:styleId="51B59F7DD9424F398689378E57949371">
    <w:name w:val="51B59F7DD9424F398689378E57949371"/>
    <w:rsid w:val="008D62EF"/>
    <w:pPr>
      <w:widowControl w:val="0"/>
      <w:jc w:val="both"/>
    </w:pPr>
  </w:style>
  <w:style w:type="paragraph" w:customStyle="1" w:styleId="2DEDCBE5BEAD44C4854279C8DD37460A">
    <w:name w:val="2DEDCBE5BEAD44C4854279C8DD37460A"/>
    <w:rsid w:val="008D62EF"/>
    <w:pPr>
      <w:widowControl w:val="0"/>
      <w:jc w:val="both"/>
    </w:pPr>
  </w:style>
  <w:style w:type="paragraph" w:customStyle="1" w:styleId="408CE21415DB45DEAC1CDFE5EAF4609B">
    <w:name w:val="408CE21415DB45DEAC1CDFE5EAF4609B"/>
    <w:rsid w:val="008D62EF"/>
    <w:pPr>
      <w:widowControl w:val="0"/>
      <w:jc w:val="both"/>
    </w:pPr>
  </w:style>
  <w:style w:type="paragraph" w:customStyle="1" w:styleId="27ABD4FC20C14A1BA7610D6F9DB8A6C4">
    <w:name w:val="27ABD4FC20C14A1BA7610D6F9DB8A6C4"/>
    <w:rsid w:val="008D62EF"/>
    <w:pPr>
      <w:widowControl w:val="0"/>
      <w:jc w:val="both"/>
    </w:pPr>
  </w:style>
  <w:style w:type="paragraph" w:customStyle="1" w:styleId="1D0A72F0DB0F42729FB26079D95DBC13">
    <w:name w:val="1D0A72F0DB0F42729FB26079D95DBC13"/>
    <w:rsid w:val="008D62EF"/>
    <w:pPr>
      <w:widowControl w:val="0"/>
      <w:jc w:val="both"/>
    </w:pPr>
  </w:style>
  <w:style w:type="paragraph" w:customStyle="1" w:styleId="57C8687D4DCE419F885C2EC5A2C05C03">
    <w:name w:val="57C8687D4DCE419F885C2EC5A2C05C03"/>
    <w:rsid w:val="008D62EF"/>
    <w:pPr>
      <w:widowControl w:val="0"/>
      <w:jc w:val="both"/>
    </w:pPr>
  </w:style>
  <w:style w:type="paragraph" w:customStyle="1" w:styleId="E09B89210B374DD8907EF099A3A60F5A">
    <w:name w:val="E09B89210B374DD8907EF099A3A60F5A"/>
    <w:rsid w:val="008D62EF"/>
    <w:pPr>
      <w:widowControl w:val="0"/>
      <w:jc w:val="both"/>
    </w:pPr>
  </w:style>
  <w:style w:type="paragraph" w:customStyle="1" w:styleId="5905BA48F0E24A1D82C2D5366B22FDEC">
    <w:name w:val="5905BA48F0E24A1D82C2D5366B22FDEC"/>
    <w:rsid w:val="008D62EF"/>
    <w:pPr>
      <w:widowControl w:val="0"/>
      <w:jc w:val="both"/>
    </w:pPr>
  </w:style>
  <w:style w:type="paragraph" w:customStyle="1" w:styleId="8EE632F8BC344D44B8CD5A4024BD90A6">
    <w:name w:val="8EE632F8BC344D44B8CD5A4024BD90A6"/>
    <w:rsid w:val="008D62EF"/>
    <w:pPr>
      <w:widowControl w:val="0"/>
      <w:jc w:val="both"/>
    </w:pPr>
  </w:style>
  <w:style w:type="paragraph" w:customStyle="1" w:styleId="2CF2C4C1411148B7ABBCBFFF4476C04E">
    <w:name w:val="2CF2C4C1411148B7ABBCBFFF4476C04E"/>
    <w:rsid w:val="008D62EF"/>
    <w:pPr>
      <w:widowControl w:val="0"/>
      <w:jc w:val="both"/>
    </w:pPr>
  </w:style>
  <w:style w:type="paragraph" w:customStyle="1" w:styleId="6FE606C9E9E54290B714E7EA6E15080E">
    <w:name w:val="6FE606C9E9E54290B714E7EA6E15080E"/>
    <w:rsid w:val="008D62EF"/>
    <w:pPr>
      <w:widowControl w:val="0"/>
      <w:jc w:val="both"/>
    </w:pPr>
  </w:style>
  <w:style w:type="paragraph" w:customStyle="1" w:styleId="053610521795401590B6495BC2671945">
    <w:name w:val="053610521795401590B6495BC2671945"/>
    <w:rsid w:val="008D62EF"/>
    <w:pPr>
      <w:widowControl w:val="0"/>
      <w:jc w:val="both"/>
    </w:pPr>
  </w:style>
  <w:style w:type="paragraph" w:customStyle="1" w:styleId="D553C1DA09C940599537C12A7E8DDD49">
    <w:name w:val="D553C1DA09C940599537C12A7E8DDD49"/>
    <w:rsid w:val="008D62EF"/>
    <w:pPr>
      <w:widowControl w:val="0"/>
      <w:jc w:val="both"/>
    </w:pPr>
  </w:style>
  <w:style w:type="paragraph" w:customStyle="1" w:styleId="CDF903F7219847D2A07A8817E142A993">
    <w:name w:val="CDF903F7219847D2A07A8817E142A993"/>
    <w:rsid w:val="008D62EF"/>
    <w:pPr>
      <w:widowControl w:val="0"/>
      <w:jc w:val="both"/>
    </w:pPr>
  </w:style>
  <w:style w:type="paragraph" w:customStyle="1" w:styleId="DF9B7FCEBFF14E9F855BDEA80F399FEB">
    <w:name w:val="DF9B7FCEBFF14E9F855BDEA80F399FEB"/>
    <w:rsid w:val="008D62EF"/>
    <w:pPr>
      <w:widowControl w:val="0"/>
      <w:jc w:val="both"/>
    </w:pPr>
  </w:style>
  <w:style w:type="paragraph" w:customStyle="1" w:styleId="0B358DE4A09B42439B226BD6F80F6CCA">
    <w:name w:val="0B358DE4A09B42439B226BD6F80F6CCA"/>
    <w:rsid w:val="008D62EF"/>
    <w:pPr>
      <w:widowControl w:val="0"/>
      <w:jc w:val="both"/>
    </w:pPr>
  </w:style>
  <w:style w:type="paragraph" w:customStyle="1" w:styleId="2B3C4918080445A2918236901D3D82E4">
    <w:name w:val="2B3C4918080445A2918236901D3D82E4"/>
    <w:rsid w:val="008D62EF"/>
    <w:pPr>
      <w:widowControl w:val="0"/>
      <w:jc w:val="both"/>
    </w:pPr>
  </w:style>
  <w:style w:type="paragraph" w:customStyle="1" w:styleId="437030F2EDEF42A393B052F339B171DF">
    <w:name w:val="437030F2EDEF42A393B052F339B171DF"/>
    <w:rsid w:val="008D62EF"/>
    <w:pPr>
      <w:widowControl w:val="0"/>
      <w:jc w:val="both"/>
    </w:pPr>
  </w:style>
  <w:style w:type="paragraph" w:customStyle="1" w:styleId="A03D59B2C92A48DDBB148EE97EF3EED7">
    <w:name w:val="A03D59B2C92A48DDBB148EE97EF3EED7"/>
    <w:rsid w:val="008D62EF"/>
    <w:pPr>
      <w:widowControl w:val="0"/>
      <w:jc w:val="both"/>
    </w:pPr>
  </w:style>
  <w:style w:type="paragraph" w:customStyle="1" w:styleId="6C53FEA2E9EA40BEACBC31A085198A1D">
    <w:name w:val="6C53FEA2E9EA40BEACBC31A085198A1D"/>
    <w:rsid w:val="008D62EF"/>
    <w:pPr>
      <w:widowControl w:val="0"/>
      <w:jc w:val="both"/>
    </w:pPr>
  </w:style>
  <w:style w:type="paragraph" w:customStyle="1" w:styleId="E78419851B3B48FE88A1445EFE678705">
    <w:name w:val="E78419851B3B48FE88A1445EFE678705"/>
    <w:rsid w:val="008D62EF"/>
    <w:pPr>
      <w:widowControl w:val="0"/>
      <w:jc w:val="both"/>
    </w:pPr>
  </w:style>
  <w:style w:type="paragraph" w:customStyle="1" w:styleId="063817F710BF4B28861E00E69C41D267">
    <w:name w:val="063817F710BF4B28861E00E69C41D267"/>
    <w:rsid w:val="008D62EF"/>
    <w:pPr>
      <w:widowControl w:val="0"/>
      <w:jc w:val="both"/>
    </w:pPr>
  </w:style>
  <w:style w:type="paragraph" w:customStyle="1" w:styleId="4A811068DBA044C3A965BC2CEB4C93B4">
    <w:name w:val="4A811068DBA044C3A965BC2CEB4C93B4"/>
    <w:rsid w:val="008D62EF"/>
    <w:pPr>
      <w:widowControl w:val="0"/>
      <w:jc w:val="both"/>
    </w:pPr>
  </w:style>
  <w:style w:type="paragraph" w:customStyle="1" w:styleId="EAC24B370C5F4AE6A0B0CFE9810C0D02">
    <w:name w:val="EAC24B370C5F4AE6A0B0CFE9810C0D02"/>
    <w:rsid w:val="008D62EF"/>
    <w:pPr>
      <w:widowControl w:val="0"/>
      <w:jc w:val="both"/>
    </w:pPr>
  </w:style>
  <w:style w:type="paragraph" w:customStyle="1" w:styleId="5D0C257617074A5180F13AFDF2E5378D">
    <w:name w:val="5D0C257617074A5180F13AFDF2E5378D"/>
    <w:rsid w:val="008D62EF"/>
    <w:pPr>
      <w:widowControl w:val="0"/>
      <w:jc w:val="both"/>
    </w:pPr>
  </w:style>
  <w:style w:type="paragraph" w:customStyle="1" w:styleId="3E71AEEEF0FB4A9586FC44A9078028FB">
    <w:name w:val="3E71AEEEF0FB4A9586FC44A9078028FB"/>
    <w:rsid w:val="008D62EF"/>
    <w:pPr>
      <w:widowControl w:val="0"/>
      <w:jc w:val="both"/>
    </w:pPr>
  </w:style>
  <w:style w:type="paragraph" w:customStyle="1" w:styleId="991FD0B12D084CFA9F63E804C084343E">
    <w:name w:val="991FD0B12D084CFA9F63E804C084343E"/>
    <w:rsid w:val="008D62EF"/>
    <w:pPr>
      <w:widowControl w:val="0"/>
      <w:jc w:val="both"/>
    </w:pPr>
  </w:style>
  <w:style w:type="paragraph" w:customStyle="1" w:styleId="4E3EE30959AE4E84A87A8642E211ED2F">
    <w:name w:val="4E3EE30959AE4E84A87A8642E211ED2F"/>
    <w:rsid w:val="008D62EF"/>
    <w:pPr>
      <w:widowControl w:val="0"/>
      <w:jc w:val="both"/>
    </w:pPr>
  </w:style>
  <w:style w:type="paragraph" w:customStyle="1" w:styleId="7C31F8CF482F4AD5AEA6C09AFA96A8FA">
    <w:name w:val="7C31F8CF482F4AD5AEA6C09AFA96A8FA"/>
    <w:rsid w:val="008D62EF"/>
    <w:pPr>
      <w:widowControl w:val="0"/>
      <w:jc w:val="both"/>
    </w:pPr>
  </w:style>
  <w:style w:type="paragraph" w:customStyle="1" w:styleId="6072F3E65DBF462C9ECDB93BFFADDB98">
    <w:name w:val="6072F3E65DBF462C9ECDB93BFFADDB98"/>
    <w:rsid w:val="008D62EF"/>
    <w:pPr>
      <w:widowControl w:val="0"/>
      <w:jc w:val="both"/>
    </w:pPr>
  </w:style>
  <w:style w:type="paragraph" w:customStyle="1" w:styleId="3248937C69604D27BD71137276248741">
    <w:name w:val="3248937C69604D27BD71137276248741"/>
    <w:rsid w:val="008D62EF"/>
    <w:pPr>
      <w:widowControl w:val="0"/>
      <w:jc w:val="both"/>
    </w:pPr>
  </w:style>
  <w:style w:type="paragraph" w:customStyle="1" w:styleId="0AF155F0FA7442D9B333B97331B06103">
    <w:name w:val="0AF155F0FA7442D9B333B97331B06103"/>
    <w:rsid w:val="008D62EF"/>
    <w:pPr>
      <w:widowControl w:val="0"/>
      <w:jc w:val="both"/>
    </w:pPr>
  </w:style>
  <w:style w:type="paragraph" w:customStyle="1" w:styleId="937C4BECD9F6491BA0F621482EAB93C6">
    <w:name w:val="937C4BECD9F6491BA0F621482EAB93C6"/>
    <w:rsid w:val="008D62EF"/>
    <w:pPr>
      <w:widowControl w:val="0"/>
      <w:jc w:val="both"/>
    </w:pPr>
  </w:style>
  <w:style w:type="paragraph" w:customStyle="1" w:styleId="8436796586D84813BC06CDC41439DE3B">
    <w:name w:val="8436796586D84813BC06CDC41439DE3B"/>
    <w:rsid w:val="008D62EF"/>
    <w:pPr>
      <w:widowControl w:val="0"/>
      <w:jc w:val="both"/>
    </w:pPr>
  </w:style>
  <w:style w:type="paragraph" w:customStyle="1" w:styleId="A4F573F1933B4E5EB5E2A7BE451523D7">
    <w:name w:val="A4F573F1933B4E5EB5E2A7BE451523D7"/>
    <w:rsid w:val="008D62EF"/>
    <w:pPr>
      <w:widowControl w:val="0"/>
      <w:jc w:val="both"/>
    </w:pPr>
  </w:style>
  <w:style w:type="paragraph" w:customStyle="1" w:styleId="1906AA15B70245A5A16E2F7B6D1B558C">
    <w:name w:val="1906AA15B70245A5A16E2F7B6D1B558C"/>
    <w:rsid w:val="008D62EF"/>
    <w:pPr>
      <w:widowControl w:val="0"/>
      <w:jc w:val="both"/>
    </w:pPr>
  </w:style>
  <w:style w:type="paragraph" w:customStyle="1" w:styleId="7F357D6DFBB94866BEAA5CA93AAE07D2">
    <w:name w:val="7F357D6DFBB94866BEAA5CA93AAE07D2"/>
    <w:rsid w:val="008D62EF"/>
    <w:pPr>
      <w:widowControl w:val="0"/>
      <w:jc w:val="both"/>
    </w:pPr>
  </w:style>
  <w:style w:type="paragraph" w:customStyle="1" w:styleId="4E254785671649CE906CE4C3FB0939F8">
    <w:name w:val="4E254785671649CE906CE4C3FB0939F8"/>
    <w:rsid w:val="008D62EF"/>
    <w:pPr>
      <w:widowControl w:val="0"/>
      <w:jc w:val="both"/>
    </w:pPr>
  </w:style>
  <w:style w:type="paragraph" w:customStyle="1" w:styleId="10CD7A4696654E3B9E3C9668E6ED9648">
    <w:name w:val="10CD7A4696654E3B9E3C9668E6ED9648"/>
    <w:rsid w:val="008D62EF"/>
    <w:pPr>
      <w:widowControl w:val="0"/>
      <w:jc w:val="both"/>
    </w:pPr>
  </w:style>
  <w:style w:type="paragraph" w:customStyle="1" w:styleId="BE181C4FC2A74F05AC3991760262874D">
    <w:name w:val="BE181C4FC2A74F05AC3991760262874D"/>
    <w:rsid w:val="008D62EF"/>
    <w:pPr>
      <w:widowControl w:val="0"/>
      <w:jc w:val="both"/>
    </w:pPr>
  </w:style>
  <w:style w:type="paragraph" w:customStyle="1" w:styleId="971ECEFB47F64E9A99A48FB7A9A5961A">
    <w:name w:val="971ECEFB47F64E9A99A48FB7A9A5961A"/>
    <w:rsid w:val="008D62EF"/>
    <w:pPr>
      <w:widowControl w:val="0"/>
      <w:jc w:val="both"/>
    </w:pPr>
  </w:style>
  <w:style w:type="paragraph" w:customStyle="1" w:styleId="6CCD58EB27224276BAEB6117E693642D">
    <w:name w:val="6CCD58EB27224276BAEB6117E693642D"/>
    <w:rsid w:val="008D62EF"/>
    <w:pPr>
      <w:widowControl w:val="0"/>
      <w:jc w:val="both"/>
    </w:pPr>
  </w:style>
  <w:style w:type="paragraph" w:customStyle="1" w:styleId="B221EAD42469468297E619E5C5D4A1CE">
    <w:name w:val="B221EAD42469468297E619E5C5D4A1CE"/>
    <w:rsid w:val="008D62EF"/>
    <w:pPr>
      <w:widowControl w:val="0"/>
      <w:jc w:val="both"/>
    </w:pPr>
  </w:style>
  <w:style w:type="paragraph" w:customStyle="1" w:styleId="B9889B50CF184B0696CAD0262BA80607">
    <w:name w:val="B9889B50CF184B0696CAD0262BA80607"/>
    <w:rsid w:val="008D62EF"/>
    <w:pPr>
      <w:widowControl w:val="0"/>
      <w:jc w:val="both"/>
    </w:pPr>
  </w:style>
  <w:style w:type="paragraph" w:customStyle="1" w:styleId="9503C3403C6E4E6BA2ED9FA50427F8C4">
    <w:name w:val="9503C3403C6E4E6BA2ED9FA50427F8C4"/>
    <w:rsid w:val="008D62EF"/>
    <w:pPr>
      <w:widowControl w:val="0"/>
      <w:jc w:val="both"/>
    </w:pPr>
  </w:style>
  <w:style w:type="paragraph" w:customStyle="1" w:styleId="E739926BD8954CD2981F76C80FFE4A15">
    <w:name w:val="E739926BD8954CD2981F76C80FFE4A15"/>
    <w:rsid w:val="008D62EF"/>
    <w:pPr>
      <w:widowControl w:val="0"/>
      <w:jc w:val="both"/>
    </w:pPr>
  </w:style>
  <w:style w:type="paragraph" w:customStyle="1" w:styleId="B64DDECECAA7480195A8020DDAF2EBDC">
    <w:name w:val="B64DDECECAA7480195A8020DDAF2EBDC"/>
    <w:rsid w:val="008D62EF"/>
    <w:pPr>
      <w:widowControl w:val="0"/>
      <w:jc w:val="both"/>
    </w:pPr>
  </w:style>
  <w:style w:type="paragraph" w:customStyle="1" w:styleId="7CDE673A4F35435DBE0C4C5F0C33A4E2">
    <w:name w:val="7CDE673A4F35435DBE0C4C5F0C33A4E2"/>
    <w:rsid w:val="008D62EF"/>
    <w:pPr>
      <w:widowControl w:val="0"/>
      <w:jc w:val="both"/>
    </w:pPr>
  </w:style>
  <w:style w:type="paragraph" w:customStyle="1" w:styleId="6A7C8EA192B5457FB87F0A2D93AFB283">
    <w:name w:val="6A7C8EA192B5457FB87F0A2D93AFB283"/>
    <w:rsid w:val="008D62EF"/>
    <w:pPr>
      <w:widowControl w:val="0"/>
      <w:jc w:val="both"/>
    </w:pPr>
  </w:style>
  <w:style w:type="paragraph" w:customStyle="1" w:styleId="7FD5FD066F72418E9FA2CF0210BF519D">
    <w:name w:val="7FD5FD066F72418E9FA2CF0210BF519D"/>
    <w:rsid w:val="008D62EF"/>
    <w:pPr>
      <w:widowControl w:val="0"/>
      <w:jc w:val="both"/>
    </w:pPr>
  </w:style>
  <w:style w:type="paragraph" w:customStyle="1" w:styleId="DDF845AB32CF4B3A8D909CF8EB016E4A">
    <w:name w:val="DDF845AB32CF4B3A8D909CF8EB016E4A"/>
    <w:rsid w:val="008D62EF"/>
    <w:pPr>
      <w:widowControl w:val="0"/>
      <w:jc w:val="both"/>
    </w:pPr>
  </w:style>
  <w:style w:type="paragraph" w:customStyle="1" w:styleId="A557A5D4F7D14F498D98F82F2DE4025D">
    <w:name w:val="A557A5D4F7D14F498D98F82F2DE4025D"/>
    <w:rsid w:val="008D62EF"/>
    <w:pPr>
      <w:widowControl w:val="0"/>
      <w:jc w:val="both"/>
    </w:pPr>
  </w:style>
  <w:style w:type="paragraph" w:customStyle="1" w:styleId="988AD46C4E714D118983A50BA22FFDB6">
    <w:name w:val="988AD46C4E714D118983A50BA22FFDB6"/>
    <w:rsid w:val="008D62EF"/>
    <w:pPr>
      <w:widowControl w:val="0"/>
      <w:jc w:val="both"/>
    </w:pPr>
  </w:style>
  <w:style w:type="paragraph" w:customStyle="1" w:styleId="98DC8A4141AE485D9423B98436F531AF">
    <w:name w:val="98DC8A4141AE485D9423B98436F531AF"/>
    <w:rsid w:val="008D62EF"/>
    <w:pPr>
      <w:widowControl w:val="0"/>
      <w:jc w:val="both"/>
    </w:pPr>
  </w:style>
  <w:style w:type="paragraph" w:customStyle="1" w:styleId="429CF329469C4A2DBC4DD99F8A99DD04">
    <w:name w:val="429CF329469C4A2DBC4DD99F8A99DD04"/>
    <w:rsid w:val="008D62EF"/>
    <w:pPr>
      <w:widowControl w:val="0"/>
      <w:jc w:val="both"/>
    </w:pPr>
  </w:style>
  <w:style w:type="paragraph" w:customStyle="1" w:styleId="163FCAF06B88464B88089965CD6C01BC">
    <w:name w:val="163FCAF06B88464B88089965CD6C01BC"/>
    <w:rsid w:val="008D62EF"/>
    <w:pPr>
      <w:widowControl w:val="0"/>
      <w:jc w:val="both"/>
    </w:pPr>
  </w:style>
  <w:style w:type="paragraph" w:customStyle="1" w:styleId="4F4470AEA60A4F5EA47AB5783F6DA076">
    <w:name w:val="4F4470AEA60A4F5EA47AB5783F6DA076"/>
    <w:rsid w:val="008D62EF"/>
    <w:pPr>
      <w:widowControl w:val="0"/>
      <w:jc w:val="both"/>
    </w:pPr>
  </w:style>
  <w:style w:type="paragraph" w:customStyle="1" w:styleId="64155FC00C2744CAB3552CBA94B531A2">
    <w:name w:val="64155FC00C2744CAB3552CBA94B531A2"/>
    <w:rsid w:val="008D62EF"/>
    <w:pPr>
      <w:widowControl w:val="0"/>
      <w:jc w:val="both"/>
    </w:pPr>
  </w:style>
  <w:style w:type="paragraph" w:customStyle="1" w:styleId="135755ACCC56443DB4FF74502C4C6299">
    <w:name w:val="135755ACCC56443DB4FF74502C4C6299"/>
    <w:rsid w:val="008D62EF"/>
    <w:pPr>
      <w:widowControl w:val="0"/>
      <w:jc w:val="both"/>
    </w:pPr>
  </w:style>
  <w:style w:type="paragraph" w:customStyle="1" w:styleId="DBC3E666842746CB9D44E6FE1C1FC77F">
    <w:name w:val="DBC3E666842746CB9D44E6FE1C1FC77F"/>
    <w:rsid w:val="008D62EF"/>
    <w:pPr>
      <w:widowControl w:val="0"/>
      <w:jc w:val="both"/>
    </w:pPr>
  </w:style>
  <w:style w:type="paragraph" w:customStyle="1" w:styleId="5514614407EB482FB42B9F15E27CC47B">
    <w:name w:val="5514614407EB482FB42B9F15E27CC47B"/>
    <w:rsid w:val="008D62EF"/>
    <w:pPr>
      <w:widowControl w:val="0"/>
      <w:jc w:val="both"/>
    </w:pPr>
  </w:style>
  <w:style w:type="paragraph" w:customStyle="1" w:styleId="25E4455F269D44FDB5F16E6CB018A86A">
    <w:name w:val="25E4455F269D44FDB5F16E6CB018A86A"/>
    <w:rsid w:val="008D62EF"/>
    <w:pPr>
      <w:widowControl w:val="0"/>
      <w:jc w:val="both"/>
    </w:pPr>
  </w:style>
  <w:style w:type="paragraph" w:customStyle="1" w:styleId="CDE55315F8F648BDA4A70B12C56DE822">
    <w:name w:val="CDE55315F8F648BDA4A70B12C56DE822"/>
    <w:rsid w:val="008D62EF"/>
    <w:pPr>
      <w:widowControl w:val="0"/>
      <w:jc w:val="both"/>
    </w:pPr>
  </w:style>
  <w:style w:type="paragraph" w:customStyle="1" w:styleId="BF0D771A08154B6FBEECD4714BA5DFD7">
    <w:name w:val="BF0D771A08154B6FBEECD4714BA5DFD7"/>
    <w:rsid w:val="008D62EF"/>
    <w:pPr>
      <w:widowControl w:val="0"/>
      <w:jc w:val="both"/>
    </w:pPr>
  </w:style>
  <w:style w:type="paragraph" w:customStyle="1" w:styleId="CE770617AD634C618071784482AB41D1">
    <w:name w:val="CE770617AD634C618071784482AB41D1"/>
    <w:rsid w:val="008D62EF"/>
    <w:pPr>
      <w:widowControl w:val="0"/>
      <w:jc w:val="both"/>
    </w:pPr>
  </w:style>
  <w:style w:type="paragraph" w:customStyle="1" w:styleId="75AB2F0B59314F698A5EF7ADAAB64F62">
    <w:name w:val="75AB2F0B59314F698A5EF7ADAAB64F62"/>
    <w:rsid w:val="008D62EF"/>
    <w:pPr>
      <w:widowControl w:val="0"/>
      <w:jc w:val="both"/>
    </w:pPr>
  </w:style>
  <w:style w:type="paragraph" w:customStyle="1" w:styleId="CC492D4946D144F996F307FC0BCEAC8A">
    <w:name w:val="CC492D4946D144F996F307FC0BCEAC8A"/>
    <w:rsid w:val="008D62EF"/>
    <w:pPr>
      <w:widowControl w:val="0"/>
      <w:jc w:val="both"/>
    </w:pPr>
  </w:style>
  <w:style w:type="paragraph" w:customStyle="1" w:styleId="0AA98BDB127E4511BAE549AC0C630C0D">
    <w:name w:val="0AA98BDB127E4511BAE549AC0C630C0D"/>
    <w:rsid w:val="008D62EF"/>
    <w:pPr>
      <w:widowControl w:val="0"/>
      <w:jc w:val="both"/>
    </w:pPr>
  </w:style>
  <w:style w:type="paragraph" w:customStyle="1" w:styleId="4A3CAD863157497FA01BB25AF94D82C7">
    <w:name w:val="4A3CAD863157497FA01BB25AF94D82C7"/>
    <w:rsid w:val="008D62EF"/>
    <w:pPr>
      <w:widowControl w:val="0"/>
      <w:jc w:val="both"/>
    </w:pPr>
  </w:style>
  <w:style w:type="paragraph" w:customStyle="1" w:styleId="3176BFA6D2FC4D0590914869D44D3504">
    <w:name w:val="3176BFA6D2FC4D0590914869D44D3504"/>
    <w:rsid w:val="008D62EF"/>
    <w:pPr>
      <w:widowControl w:val="0"/>
      <w:jc w:val="both"/>
    </w:pPr>
  </w:style>
  <w:style w:type="paragraph" w:customStyle="1" w:styleId="B3867DAAF95149BF9FE2D9BBDCCF12BA">
    <w:name w:val="B3867DAAF95149BF9FE2D9BBDCCF12BA"/>
    <w:rsid w:val="008D62EF"/>
    <w:pPr>
      <w:widowControl w:val="0"/>
      <w:jc w:val="both"/>
    </w:pPr>
  </w:style>
  <w:style w:type="paragraph" w:customStyle="1" w:styleId="4D25EA30E14E420BB40212991A7F809A">
    <w:name w:val="4D25EA30E14E420BB40212991A7F809A"/>
    <w:rsid w:val="008D62EF"/>
    <w:pPr>
      <w:widowControl w:val="0"/>
      <w:jc w:val="both"/>
    </w:pPr>
  </w:style>
  <w:style w:type="paragraph" w:customStyle="1" w:styleId="12E83BA433124AE1900ABF91F9681FFE">
    <w:name w:val="12E83BA433124AE1900ABF91F9681FFE"/>
    <w:rsid w:val="008D62EF"/>
    <w:pPr>
      <w:widowControl w:val="0"/>
      <w:jc w:val="both"/>
    </w:pPr>
  </w:style>
  <w:style w:type="paragraph" w:customStyle="1" w:styleId="4960C226D46C48FA8FC023EDC90E1098">
    <w:name w:val="4960C226D46C48FA8FC023EDC90E1098"/>
    <w:rsid w:val="008D62EF"/>
    <w:pPr>
      <w:widowControl w:val="0"/>
      <w:jc w:val="both"/>
    </w:pPr>
  </w:style>
  <w:style w:type="paragraph" w:customStyle="1" w:styleId="4D7EE93AA61D4E44B1FFE8026917044F">
    <w:name w:val="4D7EE93AA61D4E44B1FFE8026917044F"/>
    <w:rsid w:val="008D62EF"/>
    <w:pPr>
      <w:widowControl w:val="0"/>
      <w:jc w:val="both"/>
    </w:pPr>
  </w:style>
  <w:style w:type="paragraph" w:customStyle="1" w:styleId="29FE2344FF824BB6BF60EA17BFD84D8D">
    <w:name w:val="29FE2344FF824BB6BF60EA17BFD84D8D"/>
    <w:rsid w:val="008D62EF"/>
    <w:pPr>
      <w:widowControl w:val="0"/>
      <w:jc w:val="both"/>
    </w:pPr>
  </w:style>
  <w:style w:type="paragraph" w:customStyle="1" w:styleId="42FE5737C32841DC940C693969AA8338">
    <w:name w:val="42FE5737C32841DC940C693969AA8338"/>
    <w:rsid w:val="008D62EF"/>
    <w:pPr>
      <w:widowControl w:val="0"/>
      <w:jc w:val="both"/>
    </w:pPr>
  </w:style>
  <w:style w:type="paragraph" w:customStyle="1" w:styleId="26A97E4FD5414D439D58BC4628AA58D3">
    <w:name w:val="26A97E4FD5414D439D58BC4628AA58D3"/>
    <w:rsid w:val="008D62EF"/>
    <w:pPr>
      <w:widowControl w:val="0"/>
      <w:jc w:val="both"/>
    </w:pPr>
  </w:style>
  <w:style w:type="paragraph" w:customStyle="1" w:styleId="BF842E9FD7504CD1B126CDC74FD89284">
    <w:name w:val="BF842E9FD7504CD1B126CDC74FD89284"/>
    <w:rsid w:val="008D62EF"/>
    <w:pPr>
      <w:widowControl w:val="0"/>
      <w:jc w:val="both"/>
    </w:pPr>
  </w:style>
  <w:style w:type="paragraph" w:customStyle="1" w:styleId="0D4674A9A3454D57A18F6773B195027D">
    <w:name w:val="0D4674A9A3454D57A18F6773B195027D"/>
    <w:rsid w:val="008D62EF"/>
    <w:pPr>
      <w:widowControl w:val="0"/>
      <w:jc w:val="both"/>
    </w:pPr>
  </w:style>
  <w:style w:type="paragraph" w:customStyle="1" w:styleId="F246EFEFCFDA442094F9BB82C56C6B42">
    <w:name w:val="F246EFEFCFDA442094F9BB82C56C6B42"/>
    <w:rsid w:val="008D62EF"/>
    <w:pPr>
      <w:widowControl w:val="0"/>
      <w:jc w:val="both"/>
    </w:pPr>
  </w:style>
  <w:style w:type="paragraph" w:customStyle="1" w:styleId="8539D914553B40A88D82AF58A715713F">
    <w:name w:val="8539D914553B40A88D82AF58A715713F"/>
    <w:rsid w:val="008D62EF"/>
    <w:pPr>
      <w:widowControl w:val="0"/>
      <w:jc w:val="both"/>
    </w:pPr>
  </w:style>
  <w:style w:type="paragraph" w:customStyle="1" w:styleId="F8D36E6F675D42888F313842F21D831C">
    <w:name w:val="F8D36E6F675D42888F313842F21D831C"/>
    <w:rsid w:val="008D62EF"/>
    <w:pPr>
      <w:widowControl w:val="0"/>
      <w:jc w:val="both"/>
    </w:pPr>
  </w:style>
  <w:style w:type="paragraph" w:customStyle="1" w:styleId="4C18F045231D41419704B724B3463113">
    <w:name w:val="4C18F045231D41419704B724B3463113"/>
    <w:rsid w:val="008D62EF"/>
    <w:pPr>
      <w:widowControl w:val="0"/>
      <w:jc w:val="both"/>
    </w:pPr>
  </w:style>
  <w:style w:type="paragraph" w:customStyle="1" w:styleId="64B4AA9BA7514446A07ED1F2682477E5">
    <w:name w:val="64B4AA9BA7514446A07ED1F2682477E5"/>
    <w:rsid w:val="008D62EF"/>
    <w:pPr>
      <w:widowControl w:val="0"/>
      <w:jc w:val="both"/>
    </w:pPr>
  </w:style>
  <w:style w:type="paragraph" w:customStyle="1" w:styleId="9B8ACCB36ECF460BAC459E2D11214916">
    <w:name w:val="9B8ACCB36ECF460BAC459E2D11214916"/>
    <w:rsid w:val="008D62EF"/>
    <w:pPr>
      <w:widowControl w:val="0"/>
      <w:jc w:val="both"/>
    </w:pPr>
  </w:style>
  <w:style w:type="paragraph" w:customStyle="1" w:styleId="733C07D763164C329E81F03260F062DD">
    <w:name w:val="733C07D763164C329E81F03260F062DD"/>
    <w:rsid w:val="008D62EF"/>
    <w:pPr>
      <w:widowControl w:val="0"/>
      <w:jc w:val="both"/>
    </w:pPr>
  </w:style>
  <w:style w:type="paragraph" w:customStyle="1" w:styleId="C831FA8DD5954FB096408F21F338B952">
    <w:name w:val="C831FA8DD5954FB096408F21F338B952"/>
    <w:rsid w:val="008D62EF"/>
    <w:pPr>
      <w:widowControl w:val="0"/>
      <w:jc w:val="both"/>
    </w:pPr>
  </w:style>
  <w:style w:type="paragraph" w:customStyle="1" w:styleId="B12BA34C38C449C68C6B356E55E2058A">
    <w:name w:val="B12BA34C38C449C68C6B356E55E2058A"/>
    <w:rsid w:val="008D62EF"/>
    <w:pPr>
      <w:widowControl w:val="0"/>
      <w:jc w:val="both"/>
    </w:pPr>
  </w:style>
  <w:style w:type="paragraph" w:customStyle="1" w:styleId="6622B3A9C9B04576897152CBC24A7D05">
    <w:name w:val="6622B3A9C9B04576897152CBC24A7D05"/>
    <w:rsid w:val="008D62EF"/>
    <w:pPr>
      <w:widowControl w:val="0"/>
      <w:jc w:val="both"/>
    </w:pPr>
  </w:style>
  <w:style w:type="paragraph" w:customStyle="1" w:styleId="A2D22FFF874045578314888064D031CA">
    <w:name w:val="A2D22FFF874045578314888064D031CA"/>
    <w:rsid w:val="008D62EF"/>
    <w:pPr>
      <w:widowControl w:val="0"/>
      <w:jc w:val="both"/>
    </w:pPr>
  </w:style>
  <w:style w:type="paragraph" w:customStyle="1" w:styleId="3468F93E784A4A1CA4E63F2F456EFB49">
    <w:name w:val="3468F93E784A4A1CA4E63F2F456EFB49"/>
    <w:rsid w:val="008D62EF"/>
    <w:pPr>
      <w:widowControl w:val="0"/>
      <w:jc w:val="both"/>
    </w:pPr>
  </w:style>
  <w:style w:type="paragraph" w:customStyle="1" w:styleId="ADAE4D4AA73D4BA0BA01FB4C4E7E35F6">
    <w:name w:val="ADAE4D4AA73D4BA0BA01FB4C4E7E35F6"/>
    <w:rsid w:val="008D62EF"/>
    <w:pPr>
      <w:widowControl w:val="0"/>
      <w:jc w:val="both"/>
    </w:pPr>
  </w:style>
  <w:style w:type="paragraph" w:customStyle="1" w:styleId="5B79C56B2F634525975C8E91B8332BEA">
    <w:name w:val="5B79C56B2F634525975C8E91B8332BEA"/>
    <w:rsid w:val="008D62EF"/>
    <w:pPr>
      <w:widowControl w:val="0"/>
      <w:jc w:val="both"/>
    </w:pPr>
  </w:style>
  <w:style w:type="paragraph" w:customStyle="1" w:styleId="778C056A0E914352A738F3DD2D3F8226">
    <w:name w:val="778C056A0E914352A738F3DD2D3F8226"/>
    <w:rsid w:val="008D62EF"/>
    <w:pPr>
      <w:widowControl w:val="0"/>
      <w:jc w:val="both"/>
    </w:pPr>
  </w:style>
  <w:style w:type="paragraph" w:customStyle="1" w:styleId="4AFB351CE2084178BEF29EA9197A729B">
    <w:name w:val="4AFB351CE2084178BEF29EA9197A729B"/>
    <w:rsid w:val="008D62EF"/>
    <w:pPr>
      <w:widowControl w:val="0"/>
      <w:jc w:val="both"/>
    </w:pPr>
  </w:style>
  <w:style w:type="paragraph" w:customStyle="1" w:styleId="D2FA62969A6E4AB0B00413EA132C020D">
    <w:name w:val="D2FA62969A6E4AB0B00413EA132C020D"/>
    <w:rsid w:val="008D62EF"/>
    <w:pPr>
      <w:widowControl w:val="0"/>
      <w:jc w:val="both"/>
    </w:pPr>
  </w:style>
  <w:style w:type="paragraph" w:customStyle="1" w:styleId="4BAB4F8780FA4942BD78F44C30782E67">
    <w:name w:val="4BAB4F8780FA4942BD78F44C30782E67"/>
    <w:rsid w:val="008D62EF"/>
    <w:pPr>
      <w:widowControl w:val="0"/>
      <w:jc w:val="both"/>
    </w:pPr>
  </w:style>
  <w:style w:type="paragraph" w:customStyle="1" w:styleId="D1CAE6A569D34C6E9AFDB76969605AE7">
    <w:name w:val="D1CAE6A569D34C6E9AFDB76969605AE7"/>
    <w:rsid w:val="008D62EF"/>
    <w:pPr>
      <w:widowControl w:val="0"/>
      <w:jc w:val="both"/>
    </w:pPr>
  </w:style>
  <w:style w:type="paragraph" w:customStyle="1" w:styleId="7C625DB07DB641AAB58494C61DAF9609">
    <w:name w:val="7C625DB07DB641AAB58494C61DAF9609"/>
    <w:rsid w:val="008D62EF"/>
    <w:pPr>
      <w:widowControl w:val="0"/>
      <w:jc w:val="both"/>
    </w:pPr>
  </w:style>
  <w:style w:type="paragraph" w:customStyle="1" w:styleId="BBF1B64972F24FDEBA1C12E1C5633155">
    <w:name w:val="BBF1B64972F24FDEBA1C12E1C5633155"/>
    <w:rsid w:val="008D62EF"/>
    <w:pPr>
      <w:widowControl w:val="0"/>
      <w:jc w:val="both"/>
    </w:pPr>
  </w:style>
  <w:style w:type="paragraph" w:customStyle="1" w:styleId="6B0E91679C32438F955505617093A20A">
    <w:name w:val="6B0E91679C32438F955505617093A20A"/>
    <w:rsid w:val="008D62EF"/>
    <w:pPr>
      <w:widowControl w:val="0"/>
      <w:jc w:val="both"/>
    </w:pPr>
  </w:style>
  <w:style w:type="paragraph" w:customStyle="1" w:styleId="A816DD6E6B384CD1932C2DBEF58DBD91">
    <w:name w:val="A816DD6E6B384CD1932C2DBEF58DBD91"/>
    <w:rsid w:val="008D62EF"/>
    <w:pPr>
      <w:widowControl w:val="0"/>
      <w:jc w:val="both"/>
    </w:pPr>
  </w:style>
  <w:style w:type="paragraph" w:customStyle="1" w:styleId="B94C04EFAC4A40859D4913956FB676F1">
    <w:name w:val="B94C04EFAC4A40859D4913956FB676F1"/>
    <w:rsid w:val="008D62EF"/>
    <w:pPr>
      <w:widowControl w:val="0"/>
      <w:jc w:val="both"/>
    </w:pPr>
  </w:style>
  <w:style w:type="paragraph" w:customStyle="1" w:styleId="DAEF0D3F025D4A4DA0C39C154C46C9D9">
    <w:name w:val="DAEF0D3F025D4A4DA0C39C154C46C9D9"/>
    <w:rsid w:val="008D62EF"/>
    <w:pPr>
      <w:widowControl w:val="0"/>
      <w:jc w:val="both"/>
    </w:pPr>
  </w:style>
  <w:style w:type="paragraph" w:customStyle="1" w:styleId="8F29A8BAD1F04A0994987E3CFE775E1D">
    <w:name w:val="8F29A8BAD1F04A0994987E3CFE775E1D"/>
    <w:rsid w:val="008D62EF"/>
    <w:pPr>
      <w:widowControl w:val="0"/>
      <w:jc w:val="both"/>
    </w:pPr>
  </w:style>
  <w:style w:type="paragraph" w:customStyle="1" w:styleId="CCE1CA1A5EBC486289F135B894F9C837">
    <w:name w:val="CCE1CA1A5EBC486289F135B894F9C837"/>
    <w:rsid w:val="008D62EF"/>
    <w:pPr>
      <w:widowControl w:val="0"/>
      <w:jc w:val="both"/>
    </w:pPr>
  </w:style>
  <w:style w:type="paragraph" w:customStyle="1" w:styleId="A3BBA3A8C01A4A4185B47C3D7A13C080">
    <w:name w:val="A3BBA3A8C01A4A4185B47C3D7A13C080"/>
    <w:rsid w:val="008D62EF"/>
    <w:pPr>
      <w:widowControl w:val="0"/>
      <w:jc w:val="both"/>
    </w:pPr>
  </w:style>
  <w:style w:type="paragraph" w:customStyle="1" w:styleId="B9F1A5A155AF484B9A6466EDDE0F3AD2">
    <w:name w:val="B9F1A5A155AF484B9A6466EDDE0F3AD2"/>
    <w:rsid w:val="008D62EF"/>
    <w:pPr>
      <w:widowControl w:val="0"/>
      <w:jc w:val="both"/>
    </w:pPr>
  </w:style>
  <w:style w:type="paragraph" w:customStyle="1" w:styleId="F049609F7E5A4907933D74CC86A292D3">
    <w:name w:val="F049609F7E5A4907933D74CC86A292D3"/>
    <w:rsid w:val="008D62EF"/>
    <w:pPr>
      <w:widowControl w:val="0"/>
      <w:jc w:val="both"/>
    </w:pPr>
  </w:style>
  <w:style w:type="paragraph" w:customStyle="1" w:styleId="B8EA227C8AD24829A9D1603B78E48AA5">
    <w:name w:val="B8EA227C8AD24829A9D1603B78E48AA5"/>
    <w:rsid w:val="008D62EF"/>
    <w:pPr>
      <w:widowControl w:val="0"/>
      <w:jc w:val="both"/>
    </w:pPr>
  </w:style>
  <w:style w:type="paragraph" w:customStyle="1" w:styleId="003033BBBF104EBD8303F824E5302CA8">
    <w:name w:val="003033BBBF104EBD8303F824E5302CA8"/>
    <w:rsid w:val="008D62EF"/>
    <w:pPr>
      <w:widowControl w:val="0"/>
      <w:jc w:val="both"/>
    </w:pPr>
  </w:style>
  <w:style w:type="paragraph" w:customStyle="1" w:styleId="ABCAB6CE332647F99FA10EBCC7671812">
    <w:name w:val="ABCAB6CE332647F99FA10EBCC7671812"/>
    <w:rsid w:val="008D62EF"/>
    <w:pPr>
      <w:widowControl w:val="0"/>
      <w:jc w:val="both"/>
    </w:pPr>
  </w:style>
  <w:style w:type="paragraph" w:customStyle="1" w:styleId="73FD09D2290D4D2B8203C8624BFFE5E5">
    <w:name w:val="73FD09D2290D4D2B8203C8624BFFE5E5"/>
    <w:rsid w:val="008D62EF"/>
    <w:pPr>
      <w:widowControl w:val="0"/>
      <w:jc w:val="both"/>
    </w:pPr>
  </w:style>
  <w:style w:type="paragraph" w:customStyle="1" w:styleId="3076B014F76A431B9FE918C905DEF69B">
    <w:name w:val="3076B014F76A431B9FE918C905DEF69B"/>
    <w:rsid w:val="008D62EF"/>
    <w:pPr>
      <w:widowControl w:val="0"/>
      <w:jc w:val="both"/>
    </w:pPr>
  </w:style>
  <w:style w:type="paragraph" w:customStyle="1" w:styleId="95517E2D982049B5873D1F093876F22C">
    <w:name w:val="95517E2D982049B5873D1F093876F22C"/>
    <w:rsid w:val="008D62EF"/>
    <w:pPr>
      <w:widowControl w:val="0"/>
      <w:jc w:val="both"/>
    </w:pPr>
  </w:style>
  <w:style w:type="paragraph" w:customStyle="1" w:styleId="91FBAD77B4DC4057B57AE8202CE57A1C">
    <w:name w:val="91FBAD77B4DC4057B57AE8202CE57A1C"/>
    <w:rsid w:val="008D62EF"/>
    <w:pPr>
      <w:widowControl w:val="0"/>
      <w:jc w:val="both"/>
    </w:pPr>
  </w:style>
  <w:style w:type="paragraph" w:customStyle="1" w:styleId="F7E5B248241A48B4A6532F51B4AC3120">
    <w:name w:val="F7E5B248241A48B4A6532F51B4AC3120"/>
    <w:rsid w:val="008D62EF"/>
    <w:pPr>
      <w:widowControl w:val="0"/>
      <w:jc w:val="both"/>
    </w:pPr>
  </w:style>
  <w:style w:type="paragraph" w:customStyle="1" w:styleId="FAF8DC03824D4DC5A5B7D5E4E58CCA2B">
    <w:name w:val="FAF8DC03824D4DC5A5B7D5E4E58CCA2B"/>
    <w:rsid w:val="008D62EF"/>
    <w:pPr>
      <w:widowControl w:val="0"/>
      <w:jc w:val="both"/>
    </w:pPr>
  </w:style>
  <w:style w:type="paragraph" w:customStyle="1" w:styleId="94299F1420FF4156B8F206132E4ECA00">
    <w:name w:val="94299F1420FF4156B8F206132E4ECA00"/>
    <w:rsid w:val="008D62EF"/>
    <w:pPr>
      <w:widowControl w:val="0"/>
      <w:jc w:val="both"/>
    </w:pPr>
  </w:style>
  <w:style w:type="paragraph" w:customStyle="1" w:styleId="289CC0F8CE624078B0BD144CCE74DA49">
    <w:name w:val="289CC0F8CE624078B0BD144CCE74DA49"/>
    <w:rsid w:val="008D62EF"/>
    <w:pPr>
      <w:widowControl w:val="0"/>
      <w:jc w:val="both"/>
    </w:pPr>
  </w:style>
  <w:style w:type="paragraph" w:customStyle="1" w:styleId="022AACFC858B4B5BB125D2A4B35381D4">
    <w:name w:val="022AACFC858B4B5BB125D2A4B35381D4"/>
    <w:rsid w:val="008D62EF"/>
    <w:pPr>
      <w:widowControl w:val="0"/>
      <w:jc w:val="both"/>
    </w:pPr>
  </w:style>
  <w:style w:type="paragraph" w:customStyle="1" w:styleId="6382843E39BF46D4977AF41C63119882">
    <w:name w:val="6382843E39BF46D4977AF41C63119882"/>
    <w:rsid w:val="008D62EF"/>
    <w:pPr>
      <w:widowControl w:val="0"/>
      <w:jc w:val="both"/>
    </w:pPr>
  </w:style>
  <w:style w:type="paragraph" w:customStyle="1" w:styleId="FD8A00B35E38450FB1291C04F9EA8EFD">
    <w:name w:val="FD8A00B35E38450FB1291C04F9EA8EFD"/>
    <w:rsid w:val="008D62EF"/>
    <w:pPr>
      <w:widowControl w:val="0"/>
      <w:jc w:val="both"/>
    </w:pPr>
  </w:style>
  <w:style w:type="paragraph" w:customStyle="1" w:styleId="34481829F3694B4E8D913ECAFCDE1C0E">
    <w:name w:val="34481829F3694B4E8D913ECAFCDE1C0E"/>
    <w:rsid w:val="008D62EF"/>
    <w:pPr>
      <w:widowControl w:val="0"/>
      <w:jc w:val="both"/>
    </w:pPr>
  </w:style>
  <w:style w:type="paragraph" w:customStyle="1" w:styleId="FB43BA92E6B643BEB865754A1C52ACD0">
    <w:name w:val="FB43BA92E6B643BEB865754A1C52ACD0"/>
    <w:rsid w:val="008D62EF"/>
    <w:pPr>
      <w:widowControl w:val="0"/>
      <w:jc w:val="both"/>
    </w:pPr>
  </w:style>
  <w:style w:type="paragraph" w:customStyle="1" w:styleId="66F66984D9ED4A53A615EE874FA75794">
    <w:name w:val="66F66984D9ED4A53A615EE874FA75794"/>
    <w:rsid w:val="008D62EF"/>
    <w:pPr>
      <w:widowControl w:val="0"/>
      <w:jc w:val="both"/>
    </w:pPr>
  </w:style>
  <w:style w:type="paragraph" w:customStyle="1" w:styleId="9CBAD006A00A4E1297C30C8A9086ACF8">
    <w:name w:val="9CBAD006A00A4E1297C30C8A9086ACF8"/>
    <w:rsid w:val="008D62EF"/>
    <w:pPr>
      <w:widowControl w:val="0"/>
      <w:jc w:val="both"/>
    </w:pPr>
  </w:style>
  <w:style w:type="paragraph" w:customStyle="1" w:styleId="59152B263551450FA6E006C275535F85">
    <w:name w:val="59152B263551450FA6E006C275535F85"/>
    <w:rsid w:val="008D62EF"/>
    <w:pPr>
      <w:widowControl w:val="0"/>
      <w:jc w:val="both"/>
    </w:pPr>
  </w:style>
  <w:style w:type="paragraph" w:customStyle="1" w:styleId="56ACEE79474349D8AF3A0156CD3D82E7">
    <w:name w:val="56ACEE79474349D8AF3A0156CD3D82E7"/>
    <w:rsid w:val="008D62EF"/>
    <w:pPr>
      <w:widowControl w:val="0"/>
      <w:jc w:val="both"/>
    </w:pPr>
  </w:style>
  <w:style w:type="paragraph" w:customStyle="1" w:styleId="3BF7F3A68D6A4E14B238B01A88407B48">
    <w:name w:val="3BF7F3A68D6A4E14B238B01A88407B48"/>
    <w:rsid w:val="008D62EF"/>
    <w:pPr>
      <w:widowControl w:val="0"/>
      <w:jc w:val="both"/>
    </w:pPr>
  </w:style>
  <w:style w:type="paragraph" w:customStyle="1" w:styleId="48F48D1A75D54550B9E8ABCA44C9C0F8">
    <w:name w:val="48F48D1A75D54550B9E8ABCA44C9C0F8"/>
    <w:rsid w:val="008D62EF"/>
    <w:pPr>
      <w:widowControl w:val="0"/>
      <w:jc w:val="both"/>
    </w:pPr>
  </w:style>
  <w:style w:type="paragraph" w:customStyle="1" w:styleId="BF9DC852346B47D786027939AC387E5B">
    <w:name w:val="BF9DC852346B47D786027939AC387E5B"/>
    <w:rsid w:val="008D62EF"/>
    <w:pPr>
      <w:widowControl w:val="0"/>
      <w:jc w:val="both"/>
    </w:pPr>
  </w:style>
  <w:style w:type="paragraph" w:customStyle="1" w:styleId="9944A85F549842C88DD2C20C6238878E">
    <w:name w:val="9944A85F549842C88DD2C20C6238878E"/>
    <w:rsid w:val="008D62EF"/>
    <w:pPr>
      <w:widowControl w:val="0"/>
      <w:jc w:val="both"/>
    </w:pPr>
  </w:style>
  <w:style w:type="paragraph" w:customStyle="1" w:styleId="C3E3904D902F4EE1ADBEFDB659186660">
    <w:name w:val="C3E3904D902F4EE1ADBEFDB659186660"/>
    <w:rsid w:val="008D62EF"/>
    <w:pPr>
      <w:widowControl w:val="0"/>
      <w:jc w:val="both"/>
    </w:pPr>
  </w:style>
  <w:style w:type="paragraph" w:customStyle="1" w:styleId="89317313CB76492B85CF11A2ACF9600C">
    <w:name w:val="89317313CB76492B85CF11A2ACF9600C"/>
    <w:rsid w:val="008D62EF"/>
    <w:pPr>
      <w:widowControl w:val="0"/>
      <w:jc w:val="both"/>
    </w:pPr>
  </w:style>
  <w:style w:type="paragraph" w:customStyle="1" w:styleId="6C4E4F91B077490D9D05A2BD4B461C5A">
    <w:name w:val="6C4E4F91B077490D9D05A2BD4B461C5A"/>
    <w:rsid w:val="008D62EF"/>
    <w:pPr>
      <w:widowControl w:val="0"/>
      <w:jc w:val="both"/>
    </w:pPr>
  </w:style>
  <w:style w:type="paragraph" w:customStyle="1" w:styleId="D09C7D6737164833829D9BF9B04482AE">
    <w:name w:val="D09C7D6737164833829D9BF9B04482AE"/>
    <w:rsid w:val="008D62EF"/>
    <w:pPr>
      <w:widowControl w:val="0"/>
      <w:jc w:val="both"/>
    </w:pPr>
  </w:style>
  <w:style w:type="paragraph" w:customStyle="1" w:styleId="0C2CF61DFCC747219FDFE0F65FE7399D">
    <w:name w:val="0C2CF61DFCC747219FDFE0F65FE7399D"/>
    <w:rsid w:val="008D62EF"/>
    <w:pPr>
      <w:widowControl w:val="0"/>
      <w:jc w:val="both"/>
    </w:pPr>
  </w:style>
  <w:style w:type="paragraph" w:customStyle="1" w:styleId="9725D939FE474ACF93D67A0E0BBE6E94">
    <w:name w:val="9725D939FE474ACF93D67A0E0BBE6E94"/>
    <w:rsid w:val="008D62EF"/>
    <w:pPr>
      <w:widowControl w:val="0"/>
      <w:jc w:val="both"/>
    </w:pPr>
  </w:style>
  <w:style w:type="paragraph" w:customStyle="1" w:styleId="B28E2C106F9A4CC8A9C06A804454704D">
    <w:name w:val="B28E2C106F9A4CC8A9C06A804454704D"/>
    <w:rsid w:val="008D62EF"/>
    <w:pPr>
      <w:widowControl w:val="0"/>
      <w:jc w:val="both"/>
    </w:pPr>
  </w:style>
  <w:style w:type="paragraph" w:customStyle="1" w:styleId="F0B8F826EFB84D27A15E6D78EB8FE51F">
    <w:name w:val="F0B8F826EFB84D27A15E6D78EB8FE51F"/>
    <w:rsid w:val="008D62EF"/>
    <w:pPr>
      <w:widowControl w:val="0"/>
      <w:jc w:val="both"/>
    </w:pPr>
  </w:style>
  <w:style w:type="paragraph" w:customStyle="1" w:styleId="8E1E4199CD2643F0B608EC3AADDBDA6D">
    <w:name w:val="8E1E4199CD2643F0B608EC3AADDBDA6D"/>
    <w:rsid w:val="008D62EF"/>
    <w:pPr>
      <w:widowControl w:val="0"/>
      <w:jc w:val="both"/>
    </w:pPr>
  </w:style>
  <w:style w:type="paragraph" w:customStyle="1" w:styleId="9CA59BEBF4FB419BA9B6FA6F36449732">
    <w:name w:val="9CA59BEBF4FB419BA9B6FA6F36449732"/>
    <w:rsid w:val="008D62EF"/>
    <w:pPr>
      <w:widowControl w:val="0"/>
      <w:jc w:val="both"/>
    </w:pPr>
  </w:style>
  <w:style w:type="paragraph" w:customStyle="1" w:styleId="73BDE3DD90BC44308FAED38CB9F40E6C">
    <w:name w:val="73BDE3DD90BC44308FAED38CB9F40E6C"/>
    <w:rsid w:val="008D62EF"/>
    <w:pPr>
      <w:widowControl w:val="0"/>
      <w:jc w:val="both"/>
    </w:pPr>
  </w:style>
  <w:style w:type="paragraph" w:customStyle="1" w:styleId="84C2166DE1CA4BA98E8B3801883DF46B">
    <w:name w:val="84C2166DE1CA4BA98E8B3801883DF46B"/>
    <w:rsid w:val="008D62EF"/>
    <w:pPr>
      <w:widowControl w:val="0"/>
      <w:jc w:val="both"/>
    </w:pPr>
  </w:style>
  <w:style w:type="paragraph" w:customStyle="1" w:styleId="9A27A6A695B049189F8C49947228A654">
    <w:name w:val="9A27A6A695B049189F8C49947228A654"/>
    <w:rsid w:val="008D62EF"/>
    <w:pPr>
      <w:widowControl w:val="0"/>
      <w:jc w:val="both"/>
    </w:pPr>
  </w:style>
  <w:style w:type="paragraph" w:customStyle="1" w:styleId="0DF5A4B2383C4B279C06182BFE0527AD">
    <w:name w:val="0DF5A4B2383C4B279C06182BFE0527AD"/>
    <w:rsid w:val="008D62EF"/>
    <w:pPr>
      <w:widowControl w:val="0"/>
      <w:jc w:val="both"/>
    </w:pPr>
  </w:style>
  <w:style w:type="paragraph" w:customStyle="1" w:styleId="093CB38661D74113B1EAFB43A4CF2412">
    <w:name w:val="093CB38661D74113B1EAFB43A4CF2412"/>
    <w:rsid w:val="008D62EF"/>
    <w:pPr>
      <w:widowControl w:val="0"/>
      <w:jc w:val="both"/>
    </w:pPr>
  </w:style>
  <w:style w:type="paragraph" w:customStyle="1" w:styleId="47E669A48D014CE5B462092A2FEAF89A">
    <w:name w:val="47E669A48D014CE5B462092A2FEAF89A"/>
    <w:rsid w:val="008D62EF"/>
    <w:pPr>
      <w:widowControl w:val="0"/>
      <w:jc w:val="both"/>
    </w:pPr>
  </w:style>
  <w:style w:type="paragraph" w:customStyle="1" w:styleId="2CB7FDF4AD734785974576914821BEFF">
    <w:name w:val="2CB7FDF4AD734785974576914821BEFF"/>
    <w:rsid w:val="008D62EF"/>
    <w:pPr>
      <w:widowControl w:val="0"/>
      <w:jc w:val="both"/>
    </w:pPr>
  </w:style>
  <w:style w:type="paragraph" w:customStyle="1" w:styleId="E48DC2AFC12E44C8B89C8AA14F4B62C1">
    <w:name w:val="E48DC2AFC12E44C8B89C8AA14F4B62C1"/>
    <w:rsid w:val="008D62EF"/>
    <w:pPr>
      <w:widowControl w:val="0"/>
      <w:jc w:val="both"/>
    </w:pPr>
  </w:style>
  <w:style w:type="paragraph" w:customStyle="1" w:styleId="3939063AD99E4462B0223BA9FA8BBB95">
    <w:name w:val="3939063AD99E4462B0223BA9FA8BBB95"/>
    <w:rsid w:val="008D62EF"/>
    <w:pPr>
      <w:widowControl w:val="0"/>
      <w:jc w:val="both"/>
    </w:pPr>
  </w:style>
  <w:style w:type="paragraph" w:customStyle="1" w:styleId="101ECB7B97234FE19BC857861187FFE5">
    <w:name w:val="101ECB7B97234FE19BC857861187FFE5"/>
    <w:rsid w:val="008D62EF"/>
    <w:pPr>
      <w:widowControl w:val="0"/>
      <w:jc w:val="both"/>
    </w:pPr>
  </w:style>
  <w:style w:type="paragraph" w:customStyle="1" w:styleId="EE1832C0F17245F5889F09D48C4A5978">
    <w:name w:val="EE1832C0F17245F5889F09D48C4A5978"/>
    <w:rsid w:val="008D62EF"/>
    <w:pPr>
      <w:widowControl w:val="0"/>
      <w:jc w:val="both"/>
    </w:pPr>
  </w:style>
  <w:style w:type="paragraph" w:customStyle="1" w:styleId="598134D14F954310BFDF4AF160CA12B2">
    <w:name w:val="598134D14F954310BFDF4AF160CA12B2"/>
    <w:rsid w:val="008D62EF"/>
    <w:pPr>
      <w:widowControl w:val="0"/>
      <w:jc w:val="both"/>
    </w:pPr>
  </w:style>
  <w:style w:type="paragraph" w:customStyle="1" w:styleId="9FA6ED1CB4F94FE098A1034283E413CA">
    <w:name w:val="9FA6ED1CB4F94FE098A1034283E413CA"/>
    <w:rsid w:val="008D62EF"/>
    <w:pPr>
      <w:widowControl w:val="0"/>
      <w:jc w:val="both"/>
    </w:pPr>
  </w:style>
  <w:style w:type="paragraph" w:customStyle="1" w:styleId="EDE2C832EFCB4CC5B7188FFEFBD070B2">
    <w:name w:val="EDE2C832EFCB4CC5B7188FFEFBD070B2"/>
    <w:rsid w:val="008D62EF"/>
    <w:pPr>
      <w:widowControl w:val="0"/>
      <w:jc w:val="both"/>
    </w:pPr>
  </w:style>
  <w:style w:type="paragraph" w:customStyle="1" w:styleId="3D6E0ADF26884FFFA7C5D4BB15AB0F9F">
    <w:name w:val="3D6E0ADF26884FFFA7C5D4BB15AB0F9F"/>
    <w:rsid w:val="008D62EF"/>
    <w:pPr>
      <w:widowControl w:val="0"/>
      <w:jc w:val="both"/>
    </w:pPr>
  </w:style>
  <w:style w:type="paragraph" w:customStyle="1" w:styleId="699D1E0381CC48C19E1D7F4DBA113A1F">
    <w:name w:val="699D1E0381CC48C19E1D7F4DBA113A1F"/>
    <w:rsid w:val="008D62EF"/>
    <w:pPr>
      <w:widowControl w:val="0"/>
      <w:jc w:val="both"/>
    </w:pPr>
  </w:style>
  <w:style w:type="paragraph" w:customStyle="1" w:styleId="08C775AACDFE4037B8966C215BC3DBB7">
    <w:name w:val="08C775AACDFE4037B8966C215BC3DBB7"/>
    <w:rsid w:val="008D62EF"/>
    <w:pPr>
      <w:widowControl w:val="0"/>
      <w:jc w:val="both"/>
    </w:pPr>
  </w:style>
  <w:style w:type="paragraph" w:customStyle="1" w:styleId="77953EA2DCB34FC49CEC270DA2C8BF04">
    <w:name w:val="77953EA2DCB34FC49CEC270DA2C8BF04"/>
    <w:rsid w:val="008D62EF"/>
    <w:pPr>
      <w:widowControl w:val="0"/>
      <w:jc w:val="both"/>
    </w:pPr>
  </w:style>
  <w:style w:type="paragraph" w:customStyle="1" w:styleId="0D5ED5098A98486193050430C5E480DD">
    <w:name w:val="0D5ED5098A98486193050430C5E480DD"/>
    <w:rsid w:val="008D62EF"/>
    <w:pPr>
      <w:widowControl w:val="0"/>
      <w:jc w:val="both"/>
    </w:pPr>
  </w:style>
  <w:style w:type="paragraph" w:customStyle="1" w:styleId="563EC19B47104F399D459F3A4E9514E8">
    <w:name w:val="563EC19B47104F399D459F3A4E9514E8"/>
    <w:rsid w:val="008D62EF"/>
    <w:pPr>
      <w:widowControl w:val="0"/>
      <w:jc w:val="both"/>
    </w:pPr>
  </w:style>
  <w:style w:type="paragraph" w:customStyle="1" w:styleId="87277DA6621B4A6C9F075F5E731B7DAC">
    <w:name w:val="87277DA6621B4A6C9F075F5E731B7DAC"/>
    <w:rsid w:val="008D62EF"/>
    <w:pPr>
      <w:widowControl w:val="0"/>
      <w:jc w:val="both"/>
    </w:pPr>
  </w:style>
  <w:style w:type="paragraph" w:customStyle="1" w:styleId="36F9661723194AE3885D31B4175B1817">
    <w:name w:val="36F9661723194AE3885D31B4175B1817"/>
    <w:rsid w:val="008D62EF"/>
    <w:pPr>
      <w:widowControl w:val="0"/>
      <w:jc w:val="both"/>
    </w:pPr>
  </w:style>
  <w:style w:type="paragraph" w:customStyle="1" w:styleId="310B3501135A4CB5B51C77EB7CF6725F">
    <w:name w:val="310B3501135A4CB5B51C77EB7CF6725F"/>
    <w:rsid w:val="008D62EF"/>
    <w:pPr>
      <w:widowControl w:val="0"/>
      <w:jc w:val="both"/>
    </w:pPr>
  </w:style>
  <w:style w:type="paragraph" w:customStyle="1" w:styleId="5E855EF016B049C784DF54B7BBE58709">
    <w:name w:val="5E855EF016B049C784DF54B7BBE58709"/>
    <w:rsid w:val="008D62EF"/>
    <w:pPr>
      <w:widowControl w:val="0"/>
      <w:jc w:val="both"/>
    </w:pPr>
  </w:style>
  <w:style w:type="paragraph" w:customStyle="1" w:styleId="193882154CAC43FA8558C50EAE4C0D6A">
    <w:name w:val="193882154CAC43FA8558C50EAE4C0D6A"/>
    <w:rsid w:val="008D62EF"/>
    <w:pPr>
      <w:widowControl w:val="0"/>
      <w:jc w:val="both"/>
    </w:pPr>
  </w:style>
  <w:style w:type="paragraph" w:customStyle="1" w:styleId="CC9AEF1C4BC24237AFD43B345E09627D">
    <w:name w:val="CC9AEF1C4BC24237AFD43B345E09627D"/>
    <w:rsid w:val="008D62EF"/>
    <w:pPr>
      <w:widowControl w:val="0"/>
      <w:jc w:val="both"/>
    </w:pPr>
  </w:style>
  <w:style w:type="paragraph" w:customStyle="1" w:styleId="4ED87C3D84834AC9B02AB16552F49611">
    <w:name w:val="4ED87C3D84834AC9B02AB16552F49611"/>
    <w:rsid w:val="008D62EF"/>
    <w:pPr>
      <w:widowControl w:val="0"/>
      <w:jc w:val="both"/>
    </w:pPr>
  </w:style>
  <w:style w:type="paragraph" w:customStyle="1" w:styleId="AC8E64B22BFB4038A5CA10D2CF8E0ABB">
    <w:name w:val="AC8E64B22BFB4038A5CA10D2CF8E0ABB"/>
    <w:rsid w:val="008D62EF"/>
    <w:pPr>
      <w:widowControl w:val="0"/>
      <w:jc w:val="both"/>
    </w:pPr>
  </w:style>
  <w:style w:type="paragraph" w:customStyle="1" w:styleId="E1DA47D762464DFB89A73629DD329C37">
    <w:name w:val="E1DA47D762464DFB89A73629DD329C37"/>
    <w:rsid w:val="008D62EF"/>
    <w:pPr>
      <w:widowControl w:val="0"/>
      <w:jc w:val="both"/>
    </w:pPr>
  </w:style>
  <w:style w:type="paragraph" w:customStyle="1" w:styleId="268D513477DD4A6EB694AE70FA975451">
    <w:name w:val="268D513477DD4A6EB694AE70FA975451"/>
    <w:rsid w:val="008D62EF"/>
    <w:pPr>
      <w:widowControl w:val="0"/>
      <w:jc w:val="both"/>
    </w:pPr>
  </w:style>
  <w:style w:type="paragraph" w:customStyle="1" w:styleId="2302FB59842C4FD78B261D856782901D">
    <w:name w:val="2302FB59842C4FD78B261D856782901D"/>
    <w:rsid w:val="008D62EF"/>
    <w:pPr>
      <w:widowControl w:val="0"/>
      <w:jc w:val="both"/>
    </w:pPr>
  </w:style>
  <w:style w:type="paragraph" w:customStyle="1" w:styleId="2FD2A900E5AC475C9763E07A0D1F0CD6">
    <w:name w:val="2FD2A900E5AC475C9763E07A0D1F0CD6"/>
    <w:rsid w:val="008D62EF"/>
    <w:pPr>
      <w:widowControl w:val="0"/>
      <w:jc w:val="both"/>
    </w:pPr>
  </w:style>
  <w:style w:type="paragraph" w:customStyle="1" w:styleId="25E90AC5D0304D86B34C8DCE117D54E5">
    <w:name w:val="25E90AC5D0304D86B34C8DCE117D54E5"/>
    <w:rsid w:val="008D62EF"/>
    <w:pPr>
      <w:widowControl w:val="0"/>
      <w:jc w:val="both"/>
    </w:pPr>
  </w:style>
  <w:style w:type="paragraph" w:customStyle="1" w:styleId="6118122D70DD4EA6B6F0072F940DD22A">
    <w:name w:val="6118122D70DD4EA6B6F0072F940DD22A"/>
    <w:rsid w:val="008D62EF"/>
    <w:pPr>
      <w:widowControl w:val="0"/>
      <w:jc w:val="both"/>
    </w:pPr>
  </w:style>
  <w:style w:type="paragraph" w:customStyle="1" w:styleId="A70672D254DB4B14971EBF842F5AE8B7">
    <w:name w:val="A70672D254DB4B14971EBF842F5AE8B7"/>
    <w:rsid w:val="008D62EF"/>
    <w:pPr>
      <w:widowControl w:val="0"/>
      <w:jc w:val="both"/>
    </w:pPr>
  </w:style>
  <w:style w:type="paragraph" w:customStyle="1" w:styleId="C9BEAE43482643F088F1D9D9D179DD14">
    <w:name w:val="C9BEAE43482643F088F1D9D9D179DD14"/>
    <w:rsid w:val="008D62EF"/>
    <w:pPr>
      <w:widowControl w:val="0"/>
      <w:jc w:val="both"/>
    </w:pPr>
  </w:style>
  <w:style w:type="paragraph" w:customStyle="1" w:styleId="F4B042A78AAE40DD894281E0DEDC298F">
    <w:name w:val="F4B042A78AAE40DD894281E0DEDC298F"/>
    <w:rsid w:val="008D62EF"/>
    <w:pPr>
      <w:widowControl w:val="0"/>
      <w:jc w:val="both"/>
    </w:pPr>
  </w:style>
  <w:style w:type="paragraph" w:customStyle="1" w:styleId="FC48C22C801D4ACEAAFFD8AEBB96573B">
    <w:name w:val="FC48C22C801D4ACEAAFFD8AEBB96573B"/>
    <w:rsid w:val="008D62EF"/>
    <w:pPr>
      <w:widowControl w:val="0"/>
      <w:jc w:val="both"/>
    </w:pPr>
  </w:style>
  <w:style w:type="paragraph" w:customStyle="1" w:styleId="C20DE019AE72493BAF9D2B83AEEEC780">
    <w:name w:val="C20DE019AE72493BAF9D2B83AEEEC780"/>
    <w:rsid w:val="008D62EF"/>
    <w:pPr>
      <w:widowControl w:val="0"/>
      <w:jc w:val="both"/>
    </w:pPr>
  </w:style>
  <w:style w:type="paragraph" w:customStyle="1" w:styleId="D82A562D5FB244B99A1D42BC173FF5EC">
    <w:name w:val="D82A562D5FB244B99A1D42BC173FF5EC"/>
    <w:rsid w:val="008D62EF"/>
    <w:pPr>
      <w:widowControl w:val="0"/>
      <w:jc w:val="both"/>
    </w:pPr>
  </w:style>
  <w:style w:type="paragraph" w:customStyle="1" w:styleId="7ECACC2DCD634D7CB676C372BF53A569">
    <w:name w:val="7ECACC2DCD634D7CB676C372BF53A569"/>
    <w:rsid w:val="008D62EF"/>
    <w:pPr>
      <w:widowControl w:val="0"/>
      <w:jc w:val="both"/>
    </w:pPr>
  </w:style>
  <w:style w:type="paragraph" w:customStyle="1" w:styleId="87BD287789B341A09C48BC64B4675C58">
    <w:name w:val="87BD287789B341A09C48BC64B4675C58"/>
    <w:rsid w:val="008D62EF"/>
    <w:pPr>
      <w:widowControl w:val="0"/>
      <w:jc w:val="both"/>
    </w:pPr>
  </w:style>
  <w:style w:type="paragraph" w:customStyle="1" w:styleId="C25E7E1A75B94F62A11619072B4E96D4">
    <w:name w:val="C25E7E1A75B94F62A11619072B4E96D4"/>
    <w:rsid w:val="008D62EF"/>
    <w:pPr>
      <w:widowControl w:val="0"/>
      <w:jc w:val="both"/>
    </w:pPr>
  </w:style>
  <w:style w:type="paragraph" w:customStyle="1" w:styleId="CB829A38FBB8487A95884CB8CC45BE56">
    <w:name w:val="CB829A38FBB8487A95884CB8CC45BE56"/>
    <w:rsid w:val="008D62EF"/>
    <w:pPr>
      <w:widowControl w:val="0"/>
      <w:jc w:val="both"/>
    </w:pPr>
  </w:style>
  <w:style w:type="paragraph" w:customStyle="1" w:styleId="059D81D1362E4E6587E8D827E6035A4E">
    <w:name w:val="059D81D1362E4E6587E8D827E6035A4E"/>
    <w:rsid w:val="008D62EF"/>
    <w:pPr>
      <w:widowControl w:val="0"/>
      <w:jc w:val="both"/>
    </w:pPr>
  </w:style>
  <w:style w:type="paragraph" w:customStyle="1" w:styleId="0962F531119E4EFD9019FA19F553DD86">
    <w:name w:val="0962F531119E4EFD9019FA19F553DD86"/>
    <w:rsid w:val="008D62EF"/>
    <w:pPr>
      <w:widowControl w:val="0"/>
      <w:jc w:val="both"/>
    </w:pPr>
  </w:style>
  <w:style w:type="paragraph" w:customStyle="1" w:styleId="D0C4FF60990C4639873643B47FBAFCB5">
    <w:name w:val="D0C4FF60990C4639873643B47FBAFCB5"/>
    <w:rsid w:val="008D62EF"/>
    <w:pPr>
      <w:widowControl w:val="0"/>
      <w:jc w:val="both"/>
    </w:pPr>
  </w:style>
  <w:style w:type="paragraph" w:customStyle="1" w:styleId="B87580A92D04494EB59ABADD3396A38E">
    <w:name w:val="B87580A92D04494EB59ABADD3396A38E"/>
    <w:rsid w:val="008D62EF"/>
    <w:pPr>
      <w:widowControl w:val="0"/>
      <w:jc w:val="both"/>
    </w:pPr>
  </w:style>
  <w:style w:type="paragraph" w:customStyle="1" w:styleId="EEDCAA81581F4BBCA8561C62CACAD627">
    <w:name w:val="EEDCAA81581F4BBCA8561C62CACAD627"/>
    <w:rsid w:val="008D62EF"/>
    <w:pPr>
      <w:widowControl w:val="0"/>
      <w:jc w:val="both"/>
    </w:pPr>
  </w:style>
  <w:style w:type="paragraph" w:customStyle="1" w:styleId="B95441EE7FD445499F83401750A735EC">
    <w:name w:val="B95441EE7FD445499F83401750A735EC"/>
    <w:rsid w:val="008D62EF"/>
    <w:pPr>
      <w:widowControl w:val="0"/>
      <w:jc w:val="both"/>
    </w:pPr>
  </w:style>
  <w:style w:type="paragraph" w:customStyle="1" w:styleId="F87068B0D905493CB3EBFF741D16527D">
    <w:name w:val="F87068B0D905493CB3EBFF741D16527D"/>
    <w:rsid w:val="008D62EF"/>
    <w:pPr>
      <w:widowControl w:val="0"/>
      <w:jc w:val="both"/>
    </w:pPr>
  </w:style>
  <w:style w:type="paragraph" w:customStyle="1" w:styleId="651D4A85DF60405690268365271F04F4">
    <w:name w:val="651D4A85DF60405690268365271F04F4"/>
    <w:rsid w:val="008D62EF"/>
    <w:pPr>
      <w:widowControl w:val="0"/>
      <w:jc w:val="both"/>
    </w:pPr>
  </w:style>
  <w:style w:type="paragraph" w:customStyle="1" w:styleId="9E1D4FFBA9034FAE89FDA92F3F856672">
    <w:name w:val="9E1D4FFBA9034FAE89FDA92F3F856672"/>
    <w:rsid w:val="008D62EF"/>
    <w:pPr>
      <w:widowControl w:val="0"/>
      <w:jc w:val="both"/>
    </w:pPr>
  </w:style>
  <w:style w:type="paragraph" w:customStyle="1" w:styleId="E9D8A3B9C4104F4D9B448878971253EF">
    <w:name w:val="E9D8A3B9C4104F4D9B448878971253EF"/>
    <w:rsid w:val="008D62EF"/>
    <w:pPr>
      <w:widowControl w:val="0"/>
      <w:jc w:val="both"/>
    </w:pPr>
  </w:style>
  <w:style w:type="paragraph" w:customStyle="1" w:styleId="15DD556F7B9F40CFA1271E2EE6353201">
    <w:name w:val="15DD556F7B9F40CFA1271E2EE6353201"/>
    <w:rsid w:val="008D62EF"/>
    <w:pPr>
      <w:widowControl w:val="0"/>
      <w:jc w:val="both"/>
    </w:pPr>
  </w:style>
  <w:style w:type="paragraph" w:customStyle="1" w:styleId="45B958A973DD489994E26B2054F97EE3">
    <w:name w:val="45B958A973DD489994E26B2054F97EE3"/>
    <w:rsid w:val="008D62EF"/>
    <w:pPr>
      <w:widowControl w:val="0"/>
      <w:jc w:val="both"/>
    </w:pPr>
  </w:style>
  <w:style w:type="paragraph" w:customStyle="1" w:styleId="4965617D5E004A64AB8739E208BCEAD1">
    <w:name w:val="4965617D5E004A64AB8739E208BCEAD1"/>
    <w:rsid w:val="008D62EF"/>
    <w:pPr>
      <w:widowControl w:val="0"/>
      <w:jc w:val="both"/>
    </w:pPr>
  </w:style>
  <w:style w:type="paragraph" w:customStyle="1" w:styleId="D55C7C0992064FA8AA0B528A2FE5FFAA">
    <w:name w:val="D55C7C0992064FA8AA0B528A2FE5FFAA"/>
    <w:rsid w:val="008D62EF"/>
    <w:pPr>
      <w:widowControl w:val="0"/>
      <w:jc w:val="both"/>
    </w:pPr>
  </w:style>
  <w:style w:type="paragraph" w:customStyle="1" w:styleId="EDA6F4A8569D406BBF4392E4A3885EAE">
    <w:name w:val="EDA6F4A8569D406BBF4392E4A3885EAE"/>
    <w:rsid w:val="008D62EF"/>
    <w:pPr>
      <w:widowControl w:val="0"/>
      <w:jc w:val="both"/>
    </w:pPr>
  </w:style>
  <w:style w:type="paragraph" w:customStyle="1" w:styleId="DEB27176AAED41C0922BF60606CF6E25">
    <w:name w:val="DEB27176AAED41C0922BF60606CF6E25"/>
    <w:rsid w:val="008D62EF"/>
    <w:pPr>
      <w:widowControl w:val="0"/>
      <w:jc w:val="both"/>
    </w:pPr>
  </w:style>
  <w:style w:type="paragraph" w:customStyle="1" w:styleId="8AE090F64442437594756DFDC70237E7">
    <w:name w:val="8AE090F64442437594756DFDC70237E7"/>
    <w:rsid w:val="008D62EF"/>
    <w:pPr>
      <w:widowControl w:val="0"/>
      <w:jc w:val="both"/>
    </w:pPr>
  </w:style>
  <w:style w:type="paragraph" w:customStyle="1" w:styleId="12BE3A1DD8E64D6494FF50FB66A91821">
    <w:name w:val="12BE3A1DD8E64D6494FF50FB66A91821"/>
    <w:rsid w:val="008D62EF"/>
    <w:pPr>
      <w:widowControl w:val="0"/>
      <w:jc w:val="both"/>
    </w:pPr>
  </w:style>
  <w:style w:type="paragraph" w:customStyle="1" w:styleId="AED8E9873E244BC29CE9DAC3931BBBD4">
    <w:name w:val="AED8E9873E244BC29CE9DAC3931BBBD4"/>
    <w:rsid w:val="008D62EF"/>
    <w:pPr>
      <w:widowControl w:val="0"/>
      <w:jc w:val="both"/>
    </w:pPr>
  </w:style>
  <w:style w:type="paragraph" w:customStyle="1" w:styleId="33670BD11B234F98A147D988E659CFE9">
    <w:name w:val="33670BD11B234F98A147D988E659CFE9"/>
    <w:rsid w:val="008D62EF"/>
    <w:pPr>
      <w:widowControl w:val="0"/>
      <w:jc w:val="both"/>
    </w:pPr>
  </w:style>
  <w:style w:type="paragraph" w:customStyle="1" w:styleId="CF301BA3395C409FA13EC70356C5D565">
    <w:name w:val="CF301BA3395C409FA13EC70356C5D565"/>
    <w:rsid w:val="008D62EF"/>
    <w:pPr>
      <w:widowControl w:val="0"/>
      <w:jc w:val="both"/>
    </w:pPr>
  </w:style>
  <w:style w:type="paragraph" w:customStyle="1" w:styleId="8DE38D793F3843AA9806C0BB41F9AE03">
    <w:name w:val="8DE38D793F3843AA9806C0BB41F9AE03"/>
    <w:rsid w:val="008D62EF"/>
    <w:pPr>
      <w:widowControl w:val="0"/>
      <w:jc w:val="both"/>
    </w:pPr>
  </w:style>
  <w:style w:type="paragraph" w:customStyle="1" w:styleId="80E91298F0C14FA9AFF15D326FF10B48">
    <w:name w:val="80E91298F0C14FA9AFF15D326FF10B48"/>
    <w:rsid w:val="008D62EF"/>
    <w:pPr>
      <w:widowControl w:val="0"/>
      <w:jc w:val="both"/>
    </w:pPr>
  </w:style>
  <w:style w:type="paragraph" w:customStyle="1" w:styleId="E01C9E6C64E44D2988E2CD7B10C14815">
    <w:name w:val="E01C9E6C64E44D2988E2CD7B10C14815"/>
    <w:rsid w:val="008D62EF"/>
    <w:pPr>
      <w:widowControl w:val="0"/>
      <w:jc w:val="both"/>
    </w:pPr>
  </w:style>
  <w:style w:type="paragraph" w:customStyle="1" w:styleId="39FBA6E102EE426EA0492ADD1AFC533A">
    <w:name w:val="39FBA6E102EE426EA0492ADD1AFC533A"/>
    <w:rsid w:val="008D62EF"/>
    <w:pPr>
      <w:widowControl w:val="0"/>
      <w:jc w:val="both"/>
    </w:pPr>
  </w:style>
  <w:style w:type="paragraph" w:customStyle="1" w:styleId="8604253B01D6433BB8ED58B3B014F4E9">
    <w:name w:val="8604253B01D6433BB8ED58B3B014F4E9"/>
    <w:rsid w:val="008D62EF"/>
    <w:pPr>
      <w:widowControl w:val="0"/>
      <w:jc w:val="both"/>
    </w:pPr>
  </w:style>
  <w:style w:type="paragraph" w:customStyle="1" w:styleId="AB2BBAFC3D7D4208A67635C4049F53EA">
    <w:name w:val="AB2BBAFC3D7D4208A67635C4049F53EA"/>
    <w:rsid w:val="008D62EF"/>
    <w:pPr>
      <w:widowControl w:val="0"/>
      <w:jc w:val="both"/>
    </w:pPr>
  </w:style>
  <w:style w:type="paragraph" w:customStyle="1" w:styleId="524AA2A875B745CCA26A8E7055072D3C">
    <w:name w:val="524AA2A875B745CCA26A8E7055072D3C"/>
    <w:rsid w:val="008D62EF"/>
    <w:pPr>
      <w:widowControl w:val="0"/>
      <w:jc w:val="both"/>
    </w:pPr>
  </w:style>
  <w:style w:type="paragraph" w:customStyle="1" w:styleId="DA8B030DC0154A8DB068E0ACFC87A756">
    <w:name w:val="DA8B030DC0154A8DB068E0ACFC87A756"/>
    <w:rsid w:val="008D62EF"/>
    <w:pPr>
      <w:widowControl w:val="0"/>
      <w:jc w:val="both"/>
    </w:pPr>
  </w:style>
  <w:style w:type="paragraph" w:customStyle="1" w:styleId="6088353A2E344F3D8E479FC1B0CC8143">
    <w:name w:val="6088353A2E344F3D8E479FC1B0CC8143"/>
    <w:rsid w:val="008D62EF"/>
    <w:pPr>
      <w:widowControl w:val="0"/>
      <w:jc w:val="both"/>
    </w:pPr>
  </w:style>
  <w:style w:type="paragraph" w:customStyle="1" w:styleId="50E2B02D2D51495D8A6C87D5B53D7B8F">
    <w:name w:val="50E2B02D2D51495D8A6C87D5B53D7B8F"/>
    <w:rsid w:val="008D62EF"/>
    <w:pPr>
      <w:widowControl w:val="0"/>
      <w:jc w:val="both"/>
    </w:pPr>
  </w:style>
  <w:style w:type="paragraph" w:customStyle="1" w:styleId="6A6699B7EB864CCDA23ED0D0F638D8D1">
    <w:name w:val="6A6699B7EB864CCDA23ED0D0F638D8D1"/>
    <w:rsid w:val="008D62EF"/>
    <w:pPr>
      <w:widowControl w:val="0"/>
      <w:jc w:val="both"/>
    </w:pPr>
  </w:style>
  <w:style w:type="paragraph" w:customStyle="1" w:styleId="9C7A9129FD8C45B8911B1EF5D4DF503F">
    <w:name w:val="9C7A9129FD8C45B8911B1EF5D4DF503F"/>
    <w:rsid w:val="008D62EF"/>
    <w:pPr>
      <w:widowControl w:val="0"/>
      <w:jc w:val="both"/>
    </w:pPr>
  </w:style>
  <w:style w:type="paragraph" w:customStyle="1" w:styleId="81302FB493514823937D0FED5F15190A">
    <w:name w:val="81302FB493514823937D0FED5F15190A"/>
    <w:rsid w:val="008D62EF"/>
    <w:pPr>
      <w:widowControl w:val="0"/>
      <w:jc w:val="both"/>
    </w:pPr>
  </w:style>
  <w:style w:type="paragraph" w:customStyle="1" w:styleId="116239170AD345E1B11F028CC496971B">
    <w:name w:val="116239170AD345E1B11F028CC496971B"/>
    <w:rsid w:val="008D62EF"/>
    <w:pPr>
      <w:widowControl w:val="0"/>
      <w:jc w:val="both"/>
    </w:pPr>
  </w:style>
  <w:style w:type="paragraph" w:customStyle="1" w:styleId="ED3441B2597C41CBA9A0589D2170E647">
    <w:name w:val="ED3441B2597C41CBA9A0589D2170E647"/>
    <w:rsid w:val="008D62EF"/>
    <w:pPr>
      <w:widowControl w:val="0"/>
      <w:jc w:val="both"/>
    </w:pPr>
  </w:style>
  <w:style w:type="paragraph" w:customStyle="1" w:styleId="E00C0E08962D4106BDE7377623C2EB04">
    <w:name w:val="E00C0E08962D4106BDE7377623C2EB04"/>
    <w:rsid w:val="008D62EF"/>
    <w:pPr>
      <w:widowControl w:val="0"/>
      <w:jc w:val="both"/>
    </w:pPr>
  </w:style>
  <w:style w:type="paragraph" w:customStyle="1" w:styleId="1A3E5E1C94304E01AA2B4DC033A2D5FD">
    <w:name w:val="1A3E5E1C94304E01AA2B4DC033A2D5FD"/>
    <w:rsid w:val="008D62EF"/>
    <w:pPr>
      <w:widowControl w:val="0"/>
      <w:jc w:val="both"/>
    </w:pPr>
  </w:style>
  <w:style w:type="paragraph" w:customStyle="1" w:styleId="F2D58290BE414FBDB131E8B282722D8F">
    <w:name w:val="F2D58290BE414FBDB131E8B282722D8F"/>
    <w:rsid w:val="008D62EF"/>
    <w:pPr>
      <w:widowControl w:val="0"/>
      <w:jc w:val="both"/>
    </w:pPr>
  </w:style>
  <w:style w:type="paragraph" w:customStyle="1" w:styleId="85D0EAE1755D461E8E196A4A5BD43368">
    <w:name w:val="85D0EAE1755D461E8E196A4A5BD43368"/>
    <w:rsid w:val="008D62EF"/>
    <w:pPr>
      <w:widowControl w:val="0"/>
      <w:jc w:val="both"/>
    </w:pPr>
  </w:style>
  <w:style w:type="paragraph" w:customStyle="1" w:styleId="8C7EDB0B63A649688C0A5C6F025F2139">
    <w:name w:val="8C7EDB0B63A649688C0A5C6F025F2139"/>
    <w:rsid w:val="008D62EF"/>
    <w:pPr>
      <w:widowControl w:val="0"/>
      <w:jc w:val="both"/>
    </w:pPr>
  </w:style>
  <w:style w:type="paragraph" w:customStyle="1" w:styleId="002D1BC833B840E5B6F3A3012025FF74">
    <w:name w:val="002D1BC833B840E5B6F3A3012025FF74"/>
    <w:rsid w:val="008D62EF"/>
    <w:pPr>
      <w:widowControl w:val="0"/>
      <w:jc w:val="both"/>
    </w:pPr>
  </w:style>
  <w:style w:type="paragraph" w:customStyle="1" w:styleId="8FF52FC84D414050B85FC260A1F00ADF">
    <w:name w:val="8FF52FC84D414050B85FC260A1F00ADF"/>
    <w:rsid w:val="008D62EF"/>
    <w:pPr>
      <w:widowControl w:val="0"/>
      <w:jc w:val="both"/>
    </w:pPr>
  </w:style>
  <w:style w:type="paragraph" w:customStyle="1" w:styleId="AA0550344D4845B380929653A07399C0">
    <w:name w:val="AA0550344D4845B380929653A07399C0"/>
    <w:rsid w:val="008D62EF"/>
    <w:pPr>
      <w:widowControl w:val="0"/>
      <w:jc w:val="both"/>
    </w:pPr>
  </w:style>
  <w:style w:type="paragraph" w:customStyle="1" w:styleId="26847694D09245F082C620D91D839875">
    <w:name w:val="26847694D09245F082C620D91D839875"/>
    <w:rsid w:val="008D62EF"/>
    <w:pPr>
      <w:widowControl w:val="0"/>
      <w:jc w:val="both"/>
    </w:pPr>
  </w:style>
  <w:style w:type="paragraph" w:customStyle="1" w:styleId="3F125A35CA3547DAA78D6F0FF541A6E8">
    <w:name w:val="3F125A35CA3547DAA78D6F0FF541A6E8"/>
    <w:rsid w:val="008D62EF"/>
    <w:pPr>
      <w:widowControl w:val="0"/>
      <w:jc w:val="both"/>
    </w:pPr>
  </w:style>
  <w:style w:type="paragraph" w:customStyle="1" w:styleId="F41580BA7D67448799368389AC842201">
    <w:name w:val="F41580BA7D67448799368389AC842201"/>
    <w:rsid w:val="008D62EF"/>
    <w:pPr>
      <w:widowControl w:val="0"/>
      <w:jc w:val="both"/>
    </w:pPr>
  </w:style>
  <w:style w:type="paragraph" w:customStyle="1" w:styleId="3F06B3D3A4C64825BAB81809818AE093">
    <w:name w:val="3F06B3D3A4C64825BAB81809818AE093"/>
    <w:rsid w:val="008D62EF"/>
    <w:pPr>
      <w:widowControl w:val="0"/>
      <w:jc w:val="both"/>
    </w:pPr>
  </w:style>
  <w:style w:type="paragraph" w:customStyle="1" w:styleId="B7F1413D102A4D20880D9402A03517D7">
    <w:name w:val="B7F1413D102A4D20880D9402A03517D7"/>
    <w:rsid w:val="008D62EF"/>
    <w:pPr>
      <w:widowControl w:val="0"/>
      <w:jc w:val="both"/>
    </w:pPr>
  </w:style>
  <w:style w:type="paragraph" w:customStyle="1" w:styleId="4A0FF25B4DCA4735BDFE94BF4A1EB749">
    <w:name w:val="4A0FF25B4DCA4735BDFE94BF4A1EB749"/>
    <w:rsid w:val="008D62EF"/>
    <w:pPr>
      <w:widowControl w:val="0"/>
      <w:jc w:val="both"/>
    </w:pPr>
  </w:style>
  <w:style w:type="paragraph" w:customStyle="1" w:styleId="509E362E9DDF44CCBEC998A743EBABB5">
    <w:name w:val="509E362E9DDF44CCBEC998A743EBABB5"/>
    <w:rsid w:val="008D62EF"/>
    <w:pPr>
      <w:widowControl w:val="0"/>
      <w:jc w:val="both"/>
    </w:pPr>
  </w:style>
  <w:style w:type="paragraph" w:customStyle="1" w:styleId="81FF955586A44FAEA0D95F7D68D97F33">
    <w:name w:val="81FF955586A44FAEA0D95F7D68D97F33"/>
    <w:rsid w:val="008D62EF"/>
    <w:pPr>
      <w:widowControl w:val="0"/>
      <w:jc w:val="both"/>
    </w:pPr>
  </w:style>
  <w:style w:type="paragraph" w:customStyle="1" w:styleId="32E7123E820A44CDBC6402AD4FA70471">
    <w:name w:val="32E7123E820A44CDBC6402AD4FA70471"/>
    <w:rsid w:val="008D62EF"/>
    <w:pPr>
      <w:widowControl w:val="0"/>
      <w:jc w:val="both"/>
    </w:pPr>
  </w:style>
  <w:style w:type="paragraph" w:customStyle="1" w:styleId="9A7EEBA7FDED41B0AE11B3BABBC13903">
    <w:name w:val="9A7EEBA7FDED41B0AE11B3BABBC13903"/>
    <w:rsid w:val="008D62EF"/>
    <w:pPr>
      <w:widowControl w:val="0"/>
      <w:jc w:val="both"/>
    </w:pPr>
  </w:style>
  <w:style w:type="paragraph" w:customStyle="1" w:styleId="8EFA4E50FD6643D5AD8F41E8EC14A8FC">
    <w:name w:val="8EFA4E50FD6643D5AD8F41E8EC14A8FC"/>
    <w:rsid w:val="008D62EF"/>
    <w:pPr>
      <w:widowControl w:val="0"/>
      <w:jc w:val="both"/>
    </w:pPr>
  </w:style>
  <w:style w:type="paragraph" w:customStyle="1" w:styleId="E0E1EA967A9D48D4921CD3E1EA490E56">
    <w:name w:val="E0E1EA967A9D48D4921CD3E1EA490E56"/>
    <w:rsid w:val="008D62EF"/>
    <w:pPr>
      <w:widowControl w:val="0"/>
      <w:jc w:val="both"/>
    </w:pPr>
  </w:style>
  <w:style w:type="paragraph" w:customStyle="1" w:styleId="3F2701794CF04BDB815991A2B28822CE">
    <w:name w:val="3F2701794CF04BDB815991A2B28822CE"/>
    <w:rsid w:val="008D62EF"/>
    <w:pPr>
      <w:widowControl w:val="0"/>
      <w:jc w:val="both"/>
    </w:pPr>
  </w:style>
  <w:style w:type="paragraph" w:customStyle="1" w:styleId="487EACEB9A9548B2A28D34890D517410">
    <w:name w:val="487EACEB9A9548B2A28D34890D517410"/>
    <w:rsid w:val="008D62EF"/>
    <w:pPr>
      <w:widowControl w:val="0"/>
      <w:jc w:val="both"/>
    </w:pPr>
  </w:style>
  <w:style w:type="paragraph" w:customStyle="1" w:styleId="0CBC601A9E13439CB23EB0FFD32933AB">
    <w:name w:val="0CBC601A9E13439CB23EB0FFD32933AB"/>
    <w:rsid w:val="008D62EF"/>
    <w:pPr>
      <w:widowControl w:val="0"/>
      <w:jc w:val="both"/>
    </w:pPr>
  </w:style>
  <w:style w:type="paragraph" w:customStyle="1" w:styleId="1BD3B1F3B05B4ACA82171C2C57F462CE">
    <w:name w:val="1BD3B1F3B05B4ACA82171C2C57F462CE"/>
    <w:rsid w:val="008D62EF"/>
    <w:pPr>
      <w:widowControl w:val="0"/>
      <w:jc w:val="both"/>
    </w:pPr>
  </w:style>
  <w:style w:type="paragraph" w:customStyle="1" w:styleId="E595D3745BC14ABBB71E269E846BB261">
    <w:name w:val="E595D3745BC14ABBB71E269E846BB261"/>
    <w:rsid w:val="008D62EF"/>
    <w:pPr>
      <w:widowControl w:val="0"/>
      <w:jc w:val="both"/>
    </w:pPr>
  </w:style>
  <w:style w:type="paragraph" w:customStyle="1" w:styleId="6883EE06737647C4A4CBDD30C329BFC9">
    <w:name w:val="6883EE06737647C4A4CBDD30C329BFC9"/>
    <w:rsid w:val="008D62EF"/>
    <w:pPr>
      <w:widowControl w:val="0"/>
      <w:jc w:val="both"/>
    </w:pPr>
  </w:style>
  <w:style w:type="paragraph" w:customStyle="1" w:styleId="DB83897053CB4C1489B6C8FB5B1170E1">
    <w:name w:val="DB83897053CB4C1489B6C8FB5B1170E1"/>
    <w:rsid w:val="008D62EF"/>
    <w:pPr>
      <w:widowControl w:val="0"/>
      <w:jc w:val="both"/>
    </w:pPr>
  </w:style>
  <w:style w:type="paragraph" w:customStyle="1" w:styleId="E641F40D9C964B3FABC4D36A898C5BD2">
    <w:name w:val="E641F40D9C964B3FABC4D36A898C5BD2"/>
    <w:rsid w:val="008D62EF"/>
    <w:pPr>
      <w:widowControl w:val="0"/>
      <w:jc w:val="both"/>
    </w:pPr>
  </w:style>
  <w:style w:type="paragraph" w:customStyle="1" w:styleId="0E759715943844B896A20783CCABB2BD">
    <w:name w:val="0E759715943844B896A20783CCABB2BD"/>
    <w:rsid w:val="008D62EF"/>
    <w:pPr>
      <w:widowControl w:val="0"/>
      <w:jc w:val="both"/>
    </w:pPr>
  </w:style>
  <w:style w:type="paragraph" w:customStyle="1" w:styleId="A8D366705AA24A27840CC0E39534DFD0">
    <w:name w:val="A8D366705AA24A27840CC0E39534DFD0"/>
    <w:rsid w:val="008D62EF"/>
    <w:pPr>
      <w:widowControl w:val="0"/>
      <w:jc w:val="both"/>
    </w:pPr>
  </w:style>
  <w:style w:type="paragraph" w:customStyle="1" w:styleId="951D80E918BE4FF4BCA180D47317A506">
    <w:name w:val="951D80E918BE4FF4BCA180D47317A506"/>
    <w:rsid w:val="008D62EF"/>
    <w:pPr>
      <w:widowControl w:val="0"/>
      <w:jc w:val="both"/>
    </w:pPr>
  </w:style>
  <w:style w:type="paragraph" w:customStyle="1" w:styleId="63CDC581B15345EC8FE24DEBD4CE821F">
    <w:name w:val="63CDC581B15345EC8FE24DEBD4CE821F"/>
    <w:rsid w:val="008D62EF"/>
    <w:pPr>
      <w:widowControl w:val="0"/>
      <w:jc w:val="both"/>
    </w:pPr>
  </w:style>
  <w:style w:type="paragraph" w:customStyle="1" w:styleId="9AFC815AB3AE4B138D5AB7F0B525F893">
    <w:name w:val="9AFC815AB3AE4B138D5AB7F0B525F893"/>
    <w:rsid w:val="008D62EF"/>
    <w:pPr>
      <w:widowControl w:val="0"/>
      <w:jc w:val="both"/>
    </w:pPr>
  </w:style>
  <w:style w:type="paragraph" w:customStyle="1" w:styleId="38D5E381E31742DE820F049A60F37784">
    <w:name w:val="38D5E381E31742DE820F049A60F37784"/>
    <w:rsid w:val="008D62EF"/>
    <w:pPr>
      <w:widowControl w:val="0"/>
      <w:jc w:val="both"/>
    </w:pPr>
  </w:style>
  <w:style w:type="paragraph" w:customStyle="1" w:styleId="E456E62585AE4FA9899AF11BF3CFC781">
    <w:name w:val="E456E62585AE4FA9899AF11BF3CFC781"/>
    <w:rsid w:val="008D62EF"/>
    <w:pPr>
      <w:widowControl w:val="0"/>
      <w:jc w:val="both"/>
    </w:pPr>
  </w:style>
  <w:style w:type="paragraph" w:customStyle="1" w:styleId="70E1C203D37C4D62B298EA9AAA3F12D7">
    <w:name w:val="70E1C203D37C4D62B298EA9AAA3F12D7"/>
    <w:rsid w:val="008D62EF"/>
    <w:pPr>
      <w:widowControl w:val="0"/>
      <w:jc w:val="both"/>
    </w:pPr>
  </w:style>
  <w:style w:type="paragraph" w:customStyle="1" w:styleId="A6418B4B2ECF4740AE59B732808AEA8C">
    <w:name w:val="A6418B4B2ECF4740AE59B732808AEA8C"/>
    <w:rsid w:val="008D62EF"/>
    <w:pPr>
      <w:widowControl w:val="0"/>
      <w:jc w:val="both"/>
    </w:pPr>
  </w:style>
  <w:style w:type="paragraph" w:customStyle="1" w:styleId="8E8EAFEDDE504B62A3850B60FD38BA44">
    <w:name w:val="8E8EAFEDDE504B62A3850B60FD38BA44"/>
    <w:rsid w:val="008D62EF"/>
    <w:pPr>
      <w:widowControl w:val="0"/>
      <w:jc w:val="both"/>
    </w:pPr>
  </w:style>
  <w:style w:type="paragraph" w:customStyle="1" w:styleId="FEAE50B87EC24D729DD67EBB6D322E48">
    <w:name w:val="FEAE50B87EC24D729DD67EBB6D322E48"/>
    <w:rsid w:val="008D62EF"/>
    <w:pPr>
      <w:widowControl w:val="0"/>
      <w:jc w:val="both"/>
    </w:pPr>
  </w:style>
  <w:style w:type="paragraph" w:customStyle="1" w:styleId="4DEF866C33BB492BB751A07DA1D18476">
    <w:name w:val="4DEF866C33BB492BB751A07DA1D18476"/>
    <w:rsid w:val="008D62EF"/>
    <w:pPr>
      <w:widowControl w:val="0"/>
      <w:jc w:val="both"/>
    </w:pPr>
  </w:style>
  <w:style w:type="paragraph" w:customStyle="1" w:styleId="E8A482140E544D9A8F6B6F60611A17E1">
    <w:name w:val="E8A482140E544D9A8F6B6F60611A17E1"/>
    <w:rsid w:val="008D62EF"/>
    <w:pPr>
      <w:widowControl w:val="0"/>
      <w:jc w:val="both"/>
    </w:pPr>
  </w:style>
  <w:style w:type="paragraph" w:customStyle="1" w:styleId="92249322360245B4A162FFAE8711F177">
    <w:name w:val="92249322360245B4A162FFAE8711F177"/>
    <w:rsid w:val="008D62EF"/>
    <w:pPr>
      <w:widowControl w:val="0"/>
      <w:jc w:val="both"/>
    </w:pPr>
  </w:style>
  <w:style w:type="paragraph" w:customStyle="1" w:styleId="B206F218993443A6BBC802520697942E">
    <w:name w:val="B206F218993443A6BBC802520697942E"/>
    <w:rsid w:val="008D62EF"/>
    <w:pPr>
      <w:widowControl w:val="0"/>
      <w:jc w:val="both"/>
    </w:pPr>
  </w:style>
  <w:style w:type="paragraph" w:customStyle="1" w:styleId="85642C461A2A4231AB102368E3CEAD3E">
    <w:name w:val="85642C461A2A4231AB102368E3CEAD3E"/>
    <w:rsid w:val="008D62EF"/>
    <w:pPr>
      <w:widowControl w:val="0"/>
      <w:jc w:val="both"/>
    </w:pPr>
  </w:style>
  <w:style w:type="paragraph" w:customStyle="1" w:styleId="639E0A43DAFF4F28B0036C7EAC3ADEDB">
    <w:name w:val="639E0A43DAFF4F28B0036C7EAC3ADEDB"/>
    <w:rsid w:val="008D62EF"/>
    <w:pPr>
      <w:widowControl w:val="0"/>
      <w:jc w:val="both"/>
    </w:pPr>
  </w:style>
  <w:style w:type="paragraph" w:customStyle="1" w:styleId="0D131B4C5CC5409E8886C8B37AA05DBD">
    <w:name w:val="0D131B4C5CC5409E8886C8B37AA05DBD"/>
    <w:rsid w:val="008D62EF"/>
    <w:pPr>
      <w:widowControl w:val="0"/>
      <w:jc w:val="both"/>
    </w:pPr>
  </w:style>
  <w:style w:type="paragraph" w:customStyle="1" w:styleId="53F03E2AC9B44378B264475F25A62619">
    <w:name w:val="53F03E2AC9B44378B264475F25A62619"/>
    <w:rsid w:val="008D62EF"/>
    <w:pPr>
      <w:widowControl w:val="0"/>
      <w:jc w:val="both"/>
    </w:pPr>
  </w:style>
  <w:style w:type="paragraph" w:customStyle="1" w:styleId="4ADA2973B2854901B48F1C7793216505">
    <w:name w:val="4ADA2973B2854901B48F1C7793216505"/>
    <w:rsid w:val="008D62EF"/>
    <w:pPr>
      <w:widowControl w:val="0"/>
      <w:jc w:val="both"/>
    </w:pPr>
  </w:style>
  <w:style w:type="paragraph" w:customStyle="1" w:styleId="D1712C5EA4D2407183DF13B2862A3152">
    <w:name w:val="D1712C5EA4D2407183DF13B2862A3152"/>
    <w:rsid w:val="008D62EF"/>
    <w:pPr>
      <w:widowControl w:val="0"/>
      <w:jc w:val="both"/>
    </w:pPr>
  </w:style>
  <w:style w:type="paragraph" w:customStyle="1" w:styleId="F897D6A275F847CC97AD436F24E4A072">
    <w:name w:val="F897D6A275F847CC97AD436F24E4A072"/>
    <w:rsid w:val="008D62EF"/>
    <w:pPr>
      <w:widowControl w:val="0"/>
      <w:jc w:val="both"/>
    </w:pPr>
  </w:style>
  <w:style w:type="paragraph" w:customStyle="1" w:styleId="90B9E4E4809442E89DC19EF4C736BCEA">
    <w:name w:val="90B9E4E4809442E89DC19EF4C736BCEA"/>
    <w:rsid w:val="008D62EF"/>
    <w:pPr>
      <w:widowControl w:val="0"/>
      <w:jc w:val="both"/>
    </w:pPr>
  </w:style>
  <w:style w:type="paragraph" w:customStyle="1" w:styleId="A12D21B611F04A2D9F19FD6839C83AA2">
    <w:name w:val="A12D21B611F04A2D9F19FD6839C83AA2"/>
    <w:rsid w:val="008D62EF"/>
    <w:pPr>
      <w:widowControl w:val="0"/>
      <w:jc w:val="both"/>
    </w:pPr>
  </w:style>
  <w:style w:type="paragraph" w:customStyle="1" w:styleId="0618EE47D0BC4B8C9147ABD748B6B207">
    <w:name w:val="0618EE47D0BC4B8C9147ABD748B6B207"/>
    <w:rsid w:val="008D62EF"/>
    <w:pPr>
      <w:widowControl w:val="0"/>
      <w:jc w:val="both"/>
    </w:pPr>
  </w:style>
  <w:style w:type="paragraph" w:customStyle="1" w:styleId="6928A05A4AF646C994008A513C30CC9E">
    <w:name w:val="6928A05A4AF646C994008A513C30CC9E"/>
    <w:rsid w:val="008D62EF"/>
    <w:pPr>
      <w:widowControl w:val="0"/>
      <w:jc w:val="both"/>
    </w:pPr>
  </w:style>
  <w:style w:type="paragraph" w:customStyle="1" w:styleId="6F1F3B27A6BE47B9A237393260E45F9B">
    <w:name w:val="6F1F3B27A6BE47B9A237393260E45F9B"/>
    <w:rsid w:val="008D62EF"/>
    <w:pPr>
      <w:widowControl w:val="0"/>
      <w:jc w:val="both"/>
    </w:pPr>
  </w:style>
  <w:style w:type="paragraph" w:customStyle="1" w:styleId="9397D067EC9045D5AD15C8F469A0FC73">
    <w:name w:val="9397D067EC9045D5AD15C8F469A0FC73"/>
    <w:rsid w:val="008D62EF"/>
    <w:pPr>
      <w:widowControl w:val="0"/>
      <w:jc w:val="both"/>
    </w:pPr>
  </w:style>
  <w:style w:type="paragraph" w:customStyle="1" w:styleId="773E5A393353469583784AFE5B712D47">
    <w:name w:val="773E5A393353469583784AFE5B712D47"/>
    <w:rsid w:val="008D62EF"/>
    <w:pPr>
      <w:widowControl w:val="0"/>
      <w:jc w:val="both"/>
    </w:pPr>
  </w:style>
  <w:style w:type="paragraph" w:customStyle="1" w:styleId="4D2B6C98B2814E02B9C7FB7D9F2B5E8A">
    <w:name w:val="4D2B6C98B2814E02B9C7FB7D9F2B5E8A"/>
    <w:rsid w:val="008D62EF"/>
    <w:pPr>
      <w:widowControl w:val="0"/>
      <w:jc w:val="both"/>
    </w:pPr>
  </w:style>
  <w:style w:type="paragraph" w:customStyle="1" w:styleId="D77A6D15B72445908B1D798024AC46AF">
    <w:name w:val="D77A6D15B72445908B1D798024AC46AF"/>
    <w:rsid w:val="008D62EF"/>
    <w:pPr>
      <w:widowControl w:val="0"/>
      <w:jc w:val="both"/>
    </w:pPr>
  </w:style>
  <w:style w:type="paragraph" w:customStyle="1" w:styleId="A3D81F9A3A4145E0B0490F9C39006916">
    <w:name w:val="A3D81F9A3A4145E0B0490F9C39006916"/>
    <w:rsid w:val="008D62EF"/>
    <w:pPr>
      <w:widowControl w:val="0"/>
      <w:jc w:val="both"/>
    </w:pPr>
  </w:style>
  <w:style w:type="paragraph" w:customStyle="1" w:styleId="6D81047C86E149588B1A711F4265F811">
    <w:name w:val="6D81047C86E149588B1A711F4265F811"/>
    <w:rsid w:val="008D62EF"/>
    <w:pPr>
      <w:widowControl w:val="0"/>
      <w:jc w:val="both"/>
    </w:pPr>
  </w:style>
  <w:style w:type="paragraph" w:customStyle="1" w:styleId="5110E0E97E3E475C800E3203A21DD2A0">
    <w:name w:val="5110E0E97E3E475C800E3203A21DD2A0"/>
    <w:rsid w:val="008D62EF"/>
    <w:pPr>
      <w:widowControl w:val="0"/>
      <w:jc w:val="both"/>
    </w:pPr>
  </w:style>
  <w:style w:type="paragraph" w:customStyle="1" w:styleId="0917AD7261614B2E816832978C57E07F">
    <w:name w:val="0917AD7261614B2E816832978C57E07F"/>
    <w:rsid w:val="008D62EF"/>
    <w:pPr>
      <w:widowControl w:val="0"/>
      <w:jc w:val="both"/>
    </w:pPr>
  </w:style>
  <w:style w:type="paragraph" w:customStyle="1" w:styleId="88C954B1C0CB49798BB7B1B427844CFB">
    <w:name w:val="88C954B1C0CB49798BB7B1B427844CFB"/>
    <w:rsid w:val="008D62EF"/>
    <w:pPr>
      <w:widowControl w:val="0"/>
      <w:jc w:val="both"/>
    </w:pPr>
  </w:style>
  <w:style w:type="paragraph" w:customStyle="1" w:styleId="458DC1A58A8D417F9C54F57AB1A78A8D">
    <w:name w:val="458DC1A58A8D417F9C54F57AB1A78A8D"/>
    <w:rsid w:val="008D62EF"/>
    <w:pPr>
      <w:widowControl w:val="0"/>
      <w:jc w:val="both"/>
    </w:pPr>
  </w:style>
  <w:style w:type="paragraph" w:customStyle="1" w:styleId="5CD280989E1A4F6FB16E3F652A9DA8E3">
    <w:name w:val="5CD280989E1A4F6FB16E3F652A9DA8E3"/>
    <w:rsid w:val="008D62EF"/>
    <w:pPr>
      <w:widowControl w:val="0"/>
      <w:jc w:val="both"/>
    </w:pPr>
  </w:style>
  <w:style w:type="paragraph" w:customStyle="1" w:styleId="7F0152B785CC44B7AEF01D81482E5222">
    <w:name w:val="7F0152B785CC44B7AEF01D81482E5222"/>
    <w:rsid w:val="008D62EF"/>
    <w:pPr>
      <w:widowControl w:val="0"/>
      <w:jc w:val="both"/>
    </w:pPr>
  </w:style>
  <w:style w:type="paragraph" w:customStyle="1" w:styleId="CBA4D8E1423E48638FB0C27D4247310F">
    <w:name w:val="CBA4D8E1423E48638FB0C27D4247310F"/>
    <w:rsid w:val="008D62EF"/>
    <w:pPr>
      <w:widowControl w:val="0"/>
      <w:jc w:val="both"/>
    </w:pPr>
  </w:style>
  <w:style w:type="paragraph" w:customStyle="1" w:styleId="7D15E8E0B941459497D5058B2F5E6B81">
    <w:name w:val="7D15E8E0B941459497D5058B2F5E6B81"/>
    <w:rsid w:val="008D62EF"/>
    <w:pPr>
      <w:widowControl w:val="0"/>
      <w:jc w:val="both"/>
    </w:pPr>
  </w:style>
  <w:style w:type="paragraph" w:customStyle="1" w:styleId="EE65CF432D0C4A54BEC929975B2A6098">
    <w:name w:val="EE65CF432D0C4A54BEC929975B2A6098"/>
    <w:rsid w:val="008D62EF"/>
    <w:pPr>
      <w:widowControl w:val="0"/>
      <w:jc w:val="both"/>
    </w:pPr>
  </w:style>
  <w:style w:type="paragraph" w:customStyle="1" w:styleId="EFCA4763730C4327B34EB576F60869EC">
    <w:name w:val="EFCA4763730C4327B34EB576F60869EC"/>
    <w:rsid w:val="008D62EF"/>
    <w:pPr>
      <w:widowControl w:val="0"/>
      <w:jc w:val="both"/>
    </w:pPr>
  </w:style>
  <w:style w:type="paragraph" w:customStyle="1" w:styleId="F95E6822D07D447A9AC2C13AABFD6141">
    <w:name w:val="F95E6822D07D447A9AC2C13AABFD6141"/>
    <w:rsid w:val="008D62EF"/>
    <w:pPr>
      <w:widowControl w:val="0"/>
      <w:jc w:val="both"/>
    </w:pPr>
  </w:style>
  <w:style w:type="paragraph" w:customStyle="1" w:styleId="D56582D0EAA04602A52395DD5B78822C">
    <w:name w:val="D56582D0EAA04602A52395DD5B78822C"/>
    <w:rsid w:val="008D62EF"/>
    <w:pPr>
      <w:widowControl w:val="0"/>
      <w:jc w:val="both"/>
    </w:pPr>
  </w:style>
  <w:style w:type="paragraph" w:customStyle="1" w:styleId="EE7A75844EAF4803AB2555194BBEFF3E">
    <w:name w:val="EE7A75844EAF4803AB2555194BBEFF3E"/>
    <w:rsid w:val="008D62EF"/>
    <w:pPr>
      <w:widowControl w:val="0"/>
      <w:jc w:val="both"/>
    </w:pPr>
  </w:style>
  <w:style w:type="paragraph" w:customStyle="1" w:styleId="A471763388F347AAB45CA02BE826EADE">
    <w:name w:val="A471763388F347AAB45CA02BE826EADE"/>
    <w:rsid w:val="008D62EF"/>
    <w:pPr>
      <w:widowControl w:val="0"/>
      <w:jc w:val="both"/>
    </w:pPr>
  </w:style>
  <w:style w:type="paragraph" w:customStyle="1" w:styleId="4278AD1A3D81433C85DC25764450DDC3">
    <w:name w:val="4278AD1A3D81433C85DC25764450DDC3"/>
    <w:rsid w:val="008D62EF"/>
    <w:pPr>
      <w:widowControl w:val="0"/>
      <w:jc w:val="both"/>
    </w:pPr>
  </w:style>
  <w:style w:type="paragraph" w:customStyle="1" w:styleId="B6397C23596D4F2BB780A0009795E320">
    <w:name w:val="B6397C23596D4F2BB780A0009795E320"/>
    <w:rsid w:val="008D62EF"/>
    <w:pPr>
      <w:widowControl w:val="0"/>
      <w:jc w:val="both"/>
    </w:pPr>
  </w:style>
  <w:style w:type="paragraph" w:customStyle="1" w:styleId="180051667B8B429B9E77A4DAADA1CCA8">
    <w:name w:val="180051667B8B429B9E77A4DAADA1CCA8"/>
    <w:rsid w:val="008D62EF"/>
    <w:pPr>
      <w:widowControl w:val="0"/>
      <w:jc w:val="both"/>
    </w:pPr>
  </w:style>
  <w:style w:type="paragraph" w:customStyle="1" w:styleId="2195AA6B0EE041E396CD5037A36812A0">
    <w:name w:val="2195AA6B0EE041E396CD5037A36812A0"/>
    <w:rsid w:val="008D62EF"/>
    <w:pPr>
      <w:widowControl w:val="0"/>
      <w:jc w:val="both"/>
    </w:pPr>
  </w:style>
  <w:style w:type="paragraph" w:customStyle="1" w:styleId="FB96D2B1FEDE4F61AEBD2CEC0EB871E8">
    <w:name w:val="FB96D2B1FEDE4F61AEBD2CEC0EB871E8"/>
    <w:rsid w:val="008D62EF"/>
    <w:pPr>
      <w:widowControl w:val="0"/>
      <w:jc w:val="both"/>
    </w:pPr>
  </w:style>
  <w:style w:type="paragraph" w:customStyle="1" w:styleId="DD650EFA96904929A887C22D45F6F1F3">
    <w:name w:val="DD650EFA96904929A887C22D45F6F1F3"/>
    <w:rsid w:val="008D62EF"/>
    <w:pPr>
      <w:widowControl w:val="0"/>
      <w:jc w:val="both"/>
    </w:pPr>
  </w:style>
  <w:style w:type="paragraph" w:customStyle="1" w:styleId="F6E99E255C0C45639D584367CC93159E">
    <w:name w:val="F6E99E255C0C45639D584367CC93159E"/>
    <w:rsid w:val="008D62EF"/>
    <w:pPr>
      <w:widowControl w:val="0"/>
      <w:jc w:val="both"/>
    </w:pPr>
  </w:style>
  <w:style w:type="paragraph" w:customStyle="1" w:styleId="B3D7B815C80944AB999819F86B3C21B8">
    <w:name w:val="B3D7B815C80944AB999819F86B3C21B8"/>
    <w:rsid w:val="008D62EF"/>
    <w:pPr>
      <w:widowControl w:val="0"/>
      <w:jc w:val="both"/>
    </w:pPr>
  </w:style>
  <w:style w:type="paragraph" w:customStyle="1" w:styleId="95A2040A2C904515869CFAB2E3499884">
    <w:name w:val="95A2040A2C904515869CFAB2E3499884"/>
    <w:rsid w:val="008D62EF"/>
    <w:pPr>
      <w:widowControl w:val="0"/>
      <w:jc w:val="both"/>
    </w:pPr>
  </w:style>
  <w:style w:type="paragraph" w:customStyle="1" w:styleId="3CE34BA2F39A42D6A869F3D752E19CF4">
    <w:name w:val="3CE34BA2F39A42D6A869F3D752E19CF4"/>
    <w:rsid w:val="008D62EF"/>
    <w:pPr>
      <w:widowControl w:val="0"/>
      <w:jc w:val="both"/>
    </w:pPr>
  </w:style>
  <w:style w:type="paragraph" w:customStyle="1" w:styleId="2912D0B42B07411AB80422C1D5E8FA38">
    <w:name w:val="2912D0B42B07411AB80422C1D5E8FA38"/>
    <w:rsid w:val="008D62EF"/>
    <w:pPr>
      <w:widowControl w:val="0"/>
      <w:jc w:val="both"/>
    </w:pPr>
  </w:style>
  <w:style w:type="paragraph" w:customStyle="1" w:styleId="96CAEB03EB544831901BDE4B304ECB1F">
    <w:name w:val="96CAEB03EB544831901BDE4B304ECB1F"/>
    <w:rsid w:val="008D62EF"/>
    <w:pPr>
      <w:widowControl w:val="0"/>
      <w:jc w:val="both"/>
    </w:pPr>
  </w:style>
  <w:style w:type="paragraph" w:customStyle="1" w:styleId="CA0A5CE0FDED45168FC0F85E6E0B6839">
    <w:name w:val="CA0A5CE0FDED45168FC0F85E6E0B6839"/>
    <w:rsid w:val="008D62EF"/>
    <w:pPr>
      <w:widowControl w:val="0"/>
      <w:jc w:val="both"/>
    </w:pPr>
  </w:style>
  <w:style w:type="paragraph" w:customStyle="1" w:styleId="E61EF72A4D044816839C7289918291C0">
    <w:name w:val="E61EF72A4D044816839C7289918291C0"/>
    <w:rsid w:val="008D62EF"/>
    <w:pPr>
      <w:widowControl w:val="0"/>
      <w:jc w:val="both"/>
    </w:pPr>
  </w:style>
  <w:style w:type="paragraph" w:customStyle="1" w:styleId="07B84BEC5A114E4EBEB6B201E3882AB7">
    <w:name w:val="07B84BEC5A114E4EBEB6B201E3882AB7"/>
    <w:rsid w:val="008D62EF"/>
    <w:pPr>
      <w:widowControl w:val="0"/>
      <w:jc w:val="both"/>
    </w:pPr>
  </w:style>
  <w:style w:type="paragraph" w:customStyle="1" w:styleId="46FAE53154564CBEBAE6D5953142273B">
    <w:name w:val="46FAE53154564CBEBAE6D5953142273B"/>
    <w:rsid w:val="008D62EF"/>
    <w:pPr>
      <w:widowControl w:val="0"/>
      <w:jc w:val="both"/>
    </w:pPr>
  </w:style>
  <w:style w:type="paragraph" w:customStyle="1" w:styleId="4613942EC82246EA92C517C567C7C6D4">
    <w:name w:val="4613942EC82246EA92C517C567C7C6D4"/>
    <w:rsid w:val="008D62EF"/>
    <w:pPr>
      <w:widowControl w:val="0"/>
      <w:jc w:val="both"/>
    </w:pPr>
  </w:style>
  <w:style w:type="paragraph" w:customStyle="1" w:styleId="3DF2FDF4831644A69985925FB2F6F313">
    <w:name w:val="3DF2FDF4831644A69985925FB2F6F313"/>
    <w:rsid w:val="008D62EF"/>
    <w:pPr>
      <w:widowControl w:val="0"/>
      <w:jc w:val="both"/>
    </w:pPr>
  </w:style>
  <w:style w:type="paragraph" w:customStyle="1" w:styleId="AB82033746FA4E0AA782EE1529F83A18">
    <w:name w:val="AB82033746FA4E0AA782EE1529F83A18"/>
    <w:rsid w:val="008D62EF"/>
    <w:pPr>
      <w:widowControl w:val="0"/>
      <w:jc w:val="both"/>
    </w:pPr>
  </w:style>
  <w:style w:type="paragraph" w:customStyle="1" w:styleId="BFE4E0C3DD8446B59E99F68397FD28BE">
    <w:name w:val="BFE4E0C3DD8446B59E99F68397FD28BE"/>
    <w:rsid w:val="008D62EF"/>
    <w:pPr>
      <w:widowControl w:val="0"/>
      <w:jc w:val="both"/>
    </w:pPr>
  </w:style>
  <w:style w:type="paragraph" w:customStyle="1" w:styleId="1EA4ECB5EA7C4BBC9C628B0BF2374EAC">
    <w:name w:val="1EA4ECB5EA7C4BBC9C628B0BF2374EAC"/>
    <w:rsid w:val="008D62EF"/>
    <w:pPr>
      <w:widowControl w:val="0"/>
      <w:jc w:val="both"/>
    </w:pPr>
  </w:style>
  <w:style w:type="paragraph" w:customStyle="1" w:styleId="EE3F6FC5A39845D695962B0FB6369DC6">
    <w:name w:val="EE3F6FC5A39845D695962B0FB6369DC6"/>
    <w:rsid w:val="008D62EF"/>
    <w:pPr>
      <w:widowControl w:val="0"/>
      <w:jc w:val="both"/>
    </w:pPr>
  </w:style>
  <w:style w:type="paragraph" w:customStyle="1" w:styleId="37DD18B9021C4842A7DA18736D7F8E4F">
    <w:name w:val="37DD18B9021C4842A7DA18736D7F8E4F"/>
    <w:rsid w:val="008D62EF"/>
    <w:pPr>
      <w:widowControl w:val="0"/>
      <w:jc w:val="both"/>
    </w:pPr>
  </w:style>
  <w:style w:type="paragraph" w:customStyle="1" w:styleId="18D44E59773444C49F171F5ECC63F1D0">
    <w:name w:val="18D44E59773444C49F171F5ECC63F1D0"/>
    <w:rsid w:val="008D62EF"/>
    <w:pPr>
      <w:widowControl w:val="0"/>
      <w:jc w:val="both"/>
    </w:pPr>
  </w:style>
  <w:style w:type="paragraph" w:customStyle="1" w:styleId="272E7004ABD44A7FB987214D31228D2B">
    <w:name w:val="272E7004ABD44A7FB987214D31228D2B"/>
    <w:rsid w:val="008D62EF"/>
    <w:pPr>
      <w:widowControl w:val="0"/>
      <w:jc w:val="both"/>
    </w:pPr>
  </w:style>
  <w:style w:type="paragraph" w:customStyle="1" w:styleId="1F43A853EBBF4AF3AECB016F7D8D8C51">
    <w:name w:val="1F43A853EBBF4AF3AECB016F7D8D8C51"/>
    <w:rsid w:val="008D62EF"/>
    <w:pPr>
      <w:widowControl w:val="0"/>
      <w:jc w:val="both"/>
    </w:pPr>
  </w:style>
  <w:style w:type="paragraph" w:customStyle="1" w:styleId="B6EF16B63C3B4D23BB0639F3BCB37C83">
    <w:name w:val="B6EF16B63C3B4D23BB0639F3BCB37C83"/>
    <w:rsid w:val="008D62EF"/>
    <w:pPr>
      <w:widowControl w:val="0"/>
      <w:jc w:val="both"/>
    </w:pPr>
  </w:style>
  <w:style w:type="paragraph" w:customStyle="1" w:styleId="316E567D14A94D0488764D7B68C78780">
    <w:name w:val="316E567D14A94D0488764D7B68C78780"/>
    <w:rsid w:val="008D62EF"/>
    <w:pPr>
      <w:widowControl w:val="0"/>
      <w:jc w:val="both"/>
    </w:pPr>
  </w:style>
  <w:style w:type="paragraph" w:customStyle="1" w:styleId="8B848B9765C245F79CBDD281A74CF96E">
    <w:name w:val="8B848B9765C245F79CBDD281A74CF96E"/>
    <w:rsid w:val="008D62EF"/>
    <w:pPr>
      <w:widowControl w:val="0"/>
      <w:jc w:val="both"/>
    </w:pPr>
  </w:style>
  <w:style w:type="paragraph" w:customStyle="1" w:styleId="85B9F32D5F9F4E999B32F95646CCC363">
    <w:name w:val="85B9F32D5F9F4E999B32F95646CCC363"/>
    <w:rsid w:val="008D62EF"/>
    <w:pPr>
      <w:widowControl w:val="0"/>
      <w:jc w:val="both"/>
    </w:pPr>
  </w:style>
  <w:style w:type="paragraph" w:customStyle="1" w:styleId="C7221D490DBE4B049D91D90E31931F9A">
    <w:name w:val="C7221D490DBE4B049D91D90E31931F9A"/>
    <w:rsid w:val="008D62EF"/>
    <w:pPr>
      <w:widowControl w:val="0"/>
      <w:jc w:val="both"/>
    </w:pPr>
  </w:style>
  <w:style w:type="paragraph" w:customStyle="1" w:styleId="8595E0E483244AB3A7A11BB63641AA0E">
    <w:name w:val="8595E0E483244AB3A7A11BB63641AA0E"/>
    <w:rsid w:val="008D62EF"/>
    <w:pPr>
      <w:widowControl w:val="0"/>
      <w:jc w:val="both"/>
    </w:pPr>
  </w:style>
  <w:style w:type="paragraph" w:customStyle="1" w:styleId="FDC6618946A740E18E9AB643A2254720">
    <w:name w:val="FDC6618946A740E18E9AB643A2254720"/>
    <w:rsid w:val="008D62EF"/>
    <w:pPr>
      <w:widowControl w:val="0"/>
      <w:jc w:val="both"/>
    </w:pPr>
  </w:style>
  <w:style w:type="paragraph" w:customStyle="1" w:styleId="279F8F36FB6243CC9595E47A6FC7F1F3">
    <w:name w:val="279F8F36FB6243CC9595E47A6FC7F1F3"/>
    <w:rsid w:val="008D62EF"/>
    <w:pPr>
      <w:widowControl w:val="0"/>
      <w:jc w:val="both"/>
    </w:pPr>
  </w:style>
  <w:style w:type="paragraph" w:customStyle="1" w:styleId="AF08929C22034FCE9E5242E030F95806">
    <w:name w:val="AF08929C22034FCE9E5242E030F95806"/>
    <w:rsid w:val="008D62EF"/>
    <w:pPr>
      <w:widowControl w:val="0"/>
      <w:jc w:val="both"/>
    </w:pPr>
  </w:style>
  <w:style w:type="paragraph" w:customStyle="1" w:styleId="32F34FA3387C4002A8D216E1D10E6ED8">
    <w:name w:val="32F34FA3387C4002A8D216E1D10E6ED8"/>
    <w:rsid w:val="008D62EF"/>
    <w:pPr>
      <w:widowControl w:val="0"/>
      <w:jc w:val="both"/>
    </w:pPr>
  </w:style>
  <w:style w:type="paragraph" w:customStyle="1" w:styleId="B7FCD4337A1A4E43A8FFCF0990212D5E">
    <w:name w:val="B7FCD4337A1A4E43A8FFCF0990212D5E"/>
    <w:rsid w:val="008D62EF"/>
    <w:pPr>
      <w:widowControl w:val="0"/>
      <w:jc w:val="both"/>
    </w:pPr>
  </w:style>
  <w:style w:type="paragraph" w:customStyle="1" w:styleId="81E1383A8AE749FB890F7B6CD9DD6BD6">
    <w:name w:val="81E1383A8AE749FB890F7B6CD9DD6BD6"/>
    <w:rsid w:val="008D62EF"/>
    <w:pPr>
      <w:widowControl w:val="0"/>
      <w:jc w:val="both"/>
    </w:pPr>
  </w:style>
  <w:style w:type="paragraph" w:customStyle="1" w:styleId="F6FA09683A0C4121AE7FE02CB3B4E81D">
    <w:name w:val="F6FA09683A0C4121AE7FE02CB3B4E81D"/>
    <w:rsid w:val="008D62EF"/>
    <w:pPr>
      <w:widowControl w:val="0"/>
      <w:jc w:val="both"/>
    </w:pPr>
  </w:style>
  <w:style w:type="paragraph" w:customStyle="1" w:styleId="7D174A411DB84C56AFE41317AC6F6A90">
    <w:name w:val="7D174A411DB84C56AFE41317AC6F6A90"/>
    <w:rsid w:val="008D62EF"/>
    <w:pPr>
      <w:widowControl w:val="0"/>
      <w:jc w:val="both"/>
    </w:pPr>
  </w:style>
  <w:style w:type="paragraph" w:customStyle="1" w:styleId="81E853828313445ABBF607FC132323CD">
    <w:name w:val="81E853828313445ABBF607FC132323CD"/>
    <w:rsid w:val="008D62EF"/>
    <w:pPr>
      <w:widowControl w:val="0"/>
      <w:jc w:val="both"/>
    </w:pPr>
  </w:style>
  <w:style w:type="paragraph" w:customStyle="1" w:styleId="34CC2ED3A9544B0F959D705594089B52">
    <w:name w:val="34CC2ED3A9544B0F959D705594089B52"/>
    <w:rsid w:val="008D62EF"/>
    <w:pPr>
      <w:widowControl w:val="0"/>
      <w:jc w:val="both"/>
    </w:pPr>
  </w:style>
  <w:style w:type="paragraph" w:customStyle="1" w:styleId="A483197D6E104F1A8E83885B230B8E70">
    <w:name w:val="A483197D6E104F1A8E83885B230B8E70"/>
    <w:rsid w:val="008D62EF"/>
    <w:pPr>
      <w:widowControl w:val="0"/>
      <w:jc w:val="both"/>
    </w:pPr>
  </w:style>
  <w:style w:type="paragraph" w:customStyle="1" w:styleId="B4D303AA5AAC41529963B35D51D21482">
    <w:name w:val="B4D303AA5AAC41529963B35D51D21482"/>
    <w:rsid w:val="008D62EF"/>
    <w:pPr>
      <w:widowControl w:val="0"/>
      <w:jc w:val="both"/>
    </w:pPr>
  </w:style>
  <w:style w:type="paragraph" w:customStyle="1" w:styleId="C2CE45D4CBC34F6AB4B84D7CA51B1554">
    <w:name w:val="C2CE45D4CBC34F6AB4B84D7CA51B1554"/>
    <w:rsid w:val="008D62EF"/>
    <w:pPr>
      <w:widowControl w:val="0"/>
      <w:jc w:val="both"/>
    </w:pPr>
  </w:style>
  <w:style w:type="paragraph" w:customStyle="1" w:styleId="E7218599D9F44639A509BC9BCF3B3853">
    <w:name w:val="E7218599D9F44639A509BC9BCF3B3853"/>
    <w:rsid w:val="008D62EF"/>
    <w:pPr>
      <w:widowControl w:val="0"/>
      <w:jc w:val="both"/>
    </w:pPr>
  </w:style>
  <w:style w:type="paragraph" w:customStyle="1" w:styleId="A2275833A24D429791B6555F98998A57">
    <w:name w:val="A2275833A24D429791B6555F98998A57"/>
    <w:rsid w:val="008D62EF"/>
    <w:pPr>
      <w:widowControl w:val="0"/>
      <w:jc w:val="both"/>
    </w:pPr>
  </w:style>
  <w:style w:type="paragraph" w:customStyle="1" w:styleId="1DE7651D7C3144F781302A8673E1FADC">
    <w:name w:val="1DE7651D7C3144F781302A8673E1FADC"/>
    <w:rsid w:val="008D62EF"/>
    <w:pPr>
      <w:widowControl w:val="0"/>
      <w:jc w:val="both"/>
    </w:pPr>
  </w:style>
  <w:style w:type="paragraph" w:customStyle="1" w:styleId="4C865CDFB21F46C88F38121D6C754001">
    <w:name w:val="4C865CDFB21F46C88F38121D6C754001"/>
    <w:rsid w:val="008D62EF"/>
    <w:pPr>
      <w:widowControl w:val="0"/>
      <w:jc w:val="both"/>
    </w:pPr>
  </w:style>
  <w:style w:type="paragraph" w:customStyle="1" w:styleId="1017BC4AB5A6419F92BE62777133C76C">
    <w:name w:val="1017BC4AB5A6419F92BE62777133C76C"/>
    <w:rsid w:val="008D62EF"/>
    <w:pPr>
      <w:widowControl w:val="0"/>
      <w:jc w:val="both"/>
    </w:pPr>
  </w:style>
  <w:style w:type="paragraph" w:customStyle="1" w:styleId="209DBB1F4ECF4387B4DA703F9E6A0B4F">
    <w:name w:val="209DBB1F4ECF4387B4DA703F9E6A0B4F"/>
    <w:rsid w:val="008D62EF"/>
    <w:pPr>
      <w:widowControl w:val="0"/>
      <w:jc w:val="both"/>
    </w:pPr>
  </w:style>
  <w:style w:type="paragraph" w:customStyle="1" w:styleId="C7685D0D63D7465C8FC284C438164D56">
    <w:name w:val="C7685D0D63D7465C8FC284C438164D56"/>
    <w:rsid w:val="008D62EF"/>
    <w:pPr>
      <w:widowControl w:val="0"/>
      <w:jc w:val="both"/>
    </w:pPr>
  </w:style>
  <w:style w:type="paragraph" w:customStyle="1" w:styleId="35D612BD90AF492EAF61DB42C0849AB3">
    <w:name w:val="35D612BD90AF492EAF61DB42C0849AB3"/>
    <w:rsid w:val="008D62EF"/>
    <w:pPr>
      <w:widowControl w:val="0"/>
      <w:jc w:val="both"/>
    </w:pPr>
  </w:style>
  <w:style w:type="paragraph" w:customStyle="1" w:styleId="90342A7E45804DD4928EBF5F54DF3FCC">
    <w:name w:val="90342A7E45804DD4928EBF5F54DF3FCC"/>
    <w:rsid w:val="008D62EF"/>
    <w:pPr>
      <w:widowControl w:val="0"/>
      <w:jc w:val="both"/>
    </w:pPr>
  </w:style>
  <w:style w:type="paragraph" w:customStyle="1" w:styleId="9A559D0D8A404F6E999954FE04B7E029">
    <w:name w:val="9A559D0D8A404F6E999954FE04B7E029"/>
    <w:rsid w:val="008D62EF"/>
    <w:pPr>
      <w:widowControl w:val="0"/>
      <w:jc w:val="both"/>
    </w:pPr>
  </w:style>
  <w:style w:type="paragraph" w:customStyle="1" w:styleId="D9EA11139ABD4529A7B4E7A90ADED5B6">
    <w:name w:val="D9EA11139ABD4529A7B4E7A90ADED5B6"/>
    <w:rsid w:val="008D62EF"/>
    <w:pPr>
      <w:widowControl w:val="0"/>
      <w:jc w:val="both"/>
    </w:pPr>
  </w:style>
  <w:style w:type="paragraph" w:customStyle="1" w:styleId="1CCF09EE1FDE46938602655061AF4BA7">
    <w:name w:val="1CCF09EE1FDE46938602655061AF4BA7"/>
    <w:rsid w:val="008D62EF"/>
    <w:pPr>
      <w:widowControl w:val="0"/>
      <w:jc w:val="both"/>
    </w:pPr>
  </w:style>
  <w:style w:type="paragraph" w:customStyle="1" w:styleId="843CFFECD829491FA8200F6A9A38238F">
    <w:name w:val="843CFFECD829491FA8200F6A9A38238F"/>
    <w:rsid w:val="008D62EF"/>
    <w:pPr>
      <w:widowControl w:val="0"/>
      <w:jc w:val="both"/>
    </w:pPr>
  </w:style>
  <w:style w:type="paragraph" w:customStyle="1" w:styleId="3A621E15AD9F45079A7082A1F992F5AE">
    <w:name w:val="3A621E15AD9F45079A7082A1F992F5AE"/>
    <w:rsid w:val="008D62EF"/>
    <w:pPr>
      <w:widowControl w:val="0"/>
      <w:jc w:val="both"/>
    </w:pPr>
  </w:style>
  <w:style w:type="paragraph" w:customStyle="1" w:styleId="7205B348E179421A8DE3DEAEA8E20087">
    <w:name w:val="7205B348E179421A8DE3DEAEA8E20087"/>
    <w:rsid w:val="008D62EF"/>
    <w:pPr>
      <w:widowControl w:val="0"/>
      <w:jc w:val="both"/>
    </w:pPr>
  </w:style>
  <w:style w:type="paragraph" w:customStyle="1" w:styleId="0E14B51B58FA4E7EB30AD41FC2B590B9">
    <w:name w:val="0E14B51B58FA4E7EB30AD41FC2B590B9"/>
    <w:rsid w:val="008D62EF"/>
    <w:pPr>
      <w:widowControl w:val="0"/>
      <w:jc w:val="both"/>
    </w:pPr>
  </w:style>
  <w:style w:type="paragraph" w:customStyle="1" w:styleId="4137539579434FB3B9B00D383239C4EC">
    <w:name w:val="4137539579434FB3B9B00D383239C4EC"/>
    <w:rsid w:val="008D62EF"/>
    <w:pPr>
      <w:widowControl w:val="0"/>
      <w:jc w:val="both"/>
    </w:pPr>
  </w:style>
  <w:style w:type="paragraph" w:customStyle="1" w:styleId="74386E8A646D49FDB4E7283A0C7C14A1">
    <w:name w:val="74386E8A646D49FDB4E7283A0C7C14A1"/>
    <w:rsid w:val="008D62EF"/>
    <w:pPr>
      <w:widowControl w:val="0"/>
      <w:jc w:val="both"/>
    </w:pPr>
  </w:style>
  <w:style w:type="paragraph" w:customStyle="1" w:styleId="BC92E37B989F49A48E3DD1292ED2AF0F">
    <w:name w:val="BC92E37B989F49A48E3DD1292ED2AF0F"/>
    <w:rsid w:val="008D62EF"/>
    <w:pPr>
      <w:widowControl w:val="0"/>
      <w:jc w:val="both"/>
    </w:pPr>
  </w:style>
  <w:style w:type="paragraph" w:customStyle="1" w:styleId="B1B6A66868554C458F8B87D677B3925C">
    <w:name w:val="B1B6A66868554C458F8B87D677B3925C"/>
    <w:rsid w:val="008D62EF"/>
    <w:pPr>
      <w:widowControl w:val="0"/>
      <w:jc w:val="both"/>
    </w:pPr>
  </w:style>
  <w:style w:type="paragraph" w:customStyle="1" w:styleId="722BAEFC0F704749806D56F31C661568">
    <w:name w:val="722BAEFC0F704749806D56F31C661568"/>
    <w:rsid w:val="008D62EF"/>
    <w:pPr>
      <w:widowControl w:val="0"/>
      <w:jc w:val="both"/>
    </w:pPr>
  </w:style>
  <w:style w:type="paragraph" w:customStyle="1" w:styleId="23D66411A67746EAA0EBDDB75CF67383">
    <w:name w:val="23D66411A67746EAA0EBDDB75CF67383"/>
    <w:rsid w:val="008D62EF"/>
    <w:pPr>
      <w:widowControl w:val="0"/>
      <w:jc w:val="both"/>
    </w:pPr>
  </w:style>
  <w:style w:type="paragraph" w:customStyle="1" w:styleId="B083E3B5081F4476B0AE97FB21DBB942">
    <w:name w:val="B083E3B5081F4476B0AE97FB21DBB942"/>
    <w:rsid w:val="008D62EF"/>
    <w:pPr>
      <w:widowControl w:val="0"/>
      <w:jc w:val="both"/>
    </w:pPr>
  </w:style>
  <w:style w:type="paragraph" w:customStyle="1" w:styleId="3CC96E79A677470B9902DA397ACE1626">
    <w:name w:val="3CC96E79A677470B9902DA397ACE1626"/>
    <w:rsid w:val="008D62EF"/>
    <w:pPr>
      <w:widowControl w:val="0"/>
      <w:jc w:val="both"/>
    </w:pPr>
  </w:style>
  <w:style w:type="paragraph" w:customStyle="1" w:styleId="4C7BCF11EB434DC29AEE9619BACE2AA0">
    <w:name w:val="4C7BCF11EB434DC29AEE9619BACE2AA0"/>
    <w:rsid w:val="008D62EF"/>
    <w:pPr>
      <w:widowControl w:val="0"/>
      <w:jc w:val="both"/>
    </w:pPr>
  </w:style>
  <w:style w:type="paragraph" w:customStyle="1" w:styleId="67EC729FF7794E24A867363F6E043D9D">
    <w:name w:val="67EC729FF7794E24A867363F6E043D9D"/>
    <w:rsid w:val="008D62EF"/>
    <w:pPr>
      <w:widowControl w:val="0"/>
      <w:jc w:val="both"/>
    </w:pPr>
  </w:style>
  <w:style w:type="paragraph" w:customStyle="1" w:styleId="746FFAC1F53E4DD882B777BE14E93967">
    <w:name w:val="746FFAC1F53E4DD882B777BE14E93967"/>
    <w:rsid w:val="008D62EF"/>
    <w:pPr>
      <w:widowControl w:val="0"/>
      <w:jc w:val="both"/>
    </w:pPr>
  </w:style>
  <w:style w:type="paragraph" w:customStyle="1" w:styleId="9F4AFBDD857B4DB9AFB21366799FCFEE">
    <w:name w:val="9F4AFBDD857B4DB9AFB21366799FCFEE"/>
    <w:rsid w:val="008D62EF"/>
    <w:pPr>
      <w:widowControl w:val="0"/>
      <w:jc w:val="both"/>
    </w:pPr>
  </w:style>
  <w:style w:type="paragraph" w:customStyle="1" w:styleId="BF4169070DB44DE8BE81E6D5CC15947A">
    <w:name w:val="BF4169070DB44DE8BE81E6D5CC15947A"/>
    <w:rsid w:val="008D62EF"/>
    <w:pPr>
      <w:widowControl w:val="0"/>
      <w:jc w:val="both"/>
    </w:pPr>
  </w:style>
  <w:style w:type="paragraph" w:customStyle="1" w:styleId="3E804514AFAD410286DB662919B2C4B8">
    <w:name w:val="3E804514AFAD410286DB662919B2C4B8"/>
    <w:rsid w:val="008D62EF"/>
    <w:pPr>
      <w:widowControl w:val="0"/>
      <w:jc w:val="both"/>
    </w:pPr>
  </w:style>
  <w:style w:type="paragraph" w:customStyle="1" w:styleId="E77817B4F6BE4A789791A2CE6852AA61">
    <w:name w:val="E77817B4F6BE4A789791A2CE6852AA61"/>
    <w:rsid w:val="008D62EF"/>
    <w:pPr>
      <w:widowControl w:val="0"/>
      <w:jc w:val="both"/>
    </w:pPr>
  </w:style>
  <w:style w:type="paragraph" w:customStyle="1" w:styleId="D65E9D6BD56445AFA4DB270536FCC96A">
    <w:name w:val="D65E9D6BD56445AFA4DB270536FCC96A"/>
    <w:rsid w:val="008D62EF"/>
    <w:pPr>
      <w:widowControl w:val="0"/>
      <w:jc w:val="both"/>
    </w:pPr>
  </w:style>
  <w:style w:type="paragraph" w:customStyle="1" w:styleId="67A16396CAA14DABA54D425112BB32CD">
    <w:name w:val="67A16396CAA14DABA54D425112BB32CD"/>
    <w:rsid w:val="008D62EF"/>
    <w:pPr>
      <w:widowControl w:val="0"/>
      <w:jc w:val="both"/>
    </w:pPr>
  </w:style>
  <w:style w:type="paragraph" w:customStyle="1" w:styleId="20545C5A43AA4533979F666F069EA43E">
    <w:name w:val="20545C5A43AA4533979F666F069EA43E"/>
    <w:rsid w:val="008D62EF"/>
    <w:pPr>
      <w:widowControl w:val="0"/>
      <w:jc w:val="both"/>
    </w:pPr>
  </w:style>
  <w:style w:type="paragraph" w:customStyle="1" w:styleId="3F75AA034ED24EE3B743DB934E86B79A">
    <w:name w:val="3F75AA034ED24EE3B743DB934E86B79A"/>
    <w:rsid w:val="008D62EF"/>
    <w:pPr>
      <w:widowControl w:val="0"/>
      <w:jc w:val="both"/>
    </w:pPr>
  </w:style>
  <w:style w:type="paragraph" w:customStyle="1" w:styleId="EED0C0FCCDD34F41B433E9CEBE4CEAEC">
    <w:name w:val="EED0C0FCCDD34F41B433E9CEBE4CEAEC"/>
    <w:rsid w:val="008D62EF"/>
    <w:pPr>
      <w:widowControl w:val="0"/>
      <w:jc w:val="both"/>
    </w:pPr>
  </w:style>
  <w:style w:type="paragraph" w:customStyle="1" w:styleId="162B2691C3D840B2A3FD2FAA87B27E2F">
    <w:name w:val="162B2691C3D840B2A3FD2FAA87B27E2F"/>
    <w:rsid w:val="008D62EF"/>
    <w:pPr>
      <w:widowControl w:val="0"/>
      <w:jc w:val="both"/>
    </w:pPr>
  </w:style>
  <w:style w:type="paragraph" w:customStyle="1" w:styleId="A99070124AF54B519ED032C0DC0C5F45">
    <w:name w:val="A99070124AF54B519ED032C0DC0C5F45"/>
    <w:rsid w:val="008D62EF"/>
    <w:pPr>
      <w:widowControl w:val="0"/>
      <w:jc w:val="both"/>
    </w:pPr>
  </w:style>
  <w:style w:type="paragraph" w:customStyle="1" w:styleId="0302AB87AD9F49DCB72E1A003004FC25">
    <w:name w:val="0302AB87AD9F49DCB72E1A003004FC25"/>
    <w:rsid w:val="008D62EF"/>
    <w:pPr>
      <w:widowControl w:val="0"/>
      <w:jc w:val="both"/>
    </w:pPr>
  </w:style>
  <w:style w:type="paragraph" w:customStyle="1" w:styleId="F91FAAE27CA849589127EE66E57F26C8">
    <w:name w:val="F91FAAE27CA849589127EE66E57F26C8"/>
    <w:rsid w:val="008D62EF"/>
    <w:pPr>
      <w:widowControl w:val="0"/>
      <w:jc w:val="both"/>
    </w:pPr>
  </w:style>
  <w:style w:type="paragraph" w:customStyle="1" w:styleId="22E00DE4C846413A85D0CCFCACABC332">
    <w:name w:val="22E00DE4C846413A85D0CCFCACABC332"/>
    <w:rsid w:val="008D62EF"/>
    <w:pPr>
      <w:widowControl w:val="0"/>
      <w:jc w:val="both"/>
    </w:pPr>
  </w:style>
  <w:style w:type="paragraph" w:customStyle="1" w:styleId="137A9C27DDA649EEB2C5493443263D19">
    <w:name w:val="137A9C27DDA649EEB2C5493443263D19"/>
    <w:rsid w:val="008D62EF"/>
    <w:pPr>
      <w:widowControl w:val="0"/>
      <w:jc w:val="both"/>
    </w:pPr>
  </w:style>
  <w:style w:type="paragraph" w:customStyle="1" w:styleId="3F5E5DBBB8D346B8B262289661B61C74">
    <w:name w:val="3F5E5DBBB8D346B8B262289661B61C74"/>
    <w:rsid w:val="008D62EF"/>
    <w:pPr>
      <w:widowControl w:val="0"/>
      <w:jc w:val="both"/>
    </w:pPr>
  </w:style>
  <w:style w:type="paragraph" w:customStyle="1" w:styleId="49A7297F7C5F44BDAECE291DDB4D9ED0">
    <w:name w:val="49A7297F7C5F44BDAECE291DDB4D9ED0"/>
    <w:rsid w:val="008D62EF"/>
    <w:pPr>
      <w:widowControl w:val="0"/>
      <w:jc w:val="both"/>
    </w:pPr>
  </w:style>
  <w:style w:type="paragraph" w:customStyle="1" w:styleId="44A491A84EFB4D48912D5767854F3609">
    <w:name w:val="44A491A84EFB4D48912D5767854F3609"/>
    <w:rsid w:val="008D62EF"/>
    <w:pPr>
      <w:widowControl w:val="0"/>
      <w:jc w:val="both"/>
    </w:pPr>
  </w:style>
  <w:style w:type="paragraph" w:customStyle="1" w:styleId="F9C9668E3D3545339573711BD331BB59">
    <w:name w:val="F9C9668E3D3545339573711BD331BB59"/>
    <w:rsid w:val="008D62EF"/>
    <w:pPr>
      <w:widowControl w:val="0"/>
      <w:jc w:val="both"/>
    </w:pPr>
  </w:style>
  <w:style w:type="paragraph" w:customStyle="1" w:styleId="72B819FFAC0A41859635C82FD234352B">
    <w:name w:val="72B819FFAC0A41859635C82FD234352B"/>
    <w:rsid w:val="008D62EF"/>
    <w:pPr>
      <w:widowControl w:val="0"/>
      <w:jc w:val="both"/>
    </w:pPr>
  </w:style>
  <w:style w:type="paragraph" w:customStyle="1" w:styleId="69B6AF4FC1EE4BFD948BB4B6F56AECD4">
    <w:name w:val="69B6AF4FC1EE4BFD948BB4B6F56AECD4"/>
    <w:rsid w:val="008D62EF"/>
    <w:pPr>
      <w:widowControl w:val="0"/>
      <w:jc w:val="both"/>
    </w:pPr>
  </w:style>
  <w:style w:type="paragraph" w:customStyle="1" w:styleId="FF1A6A9DD49B497481BA1A4B6072533E">
    <w:name w:val="FF1A6A9DD49B497481BA1A4B6072533E"/>
    <w:rsid w:val="008D62EF"/>
    <w:pPr>
      <w:widowControl w:val="0"/>
      <w:jc w:val="both"/>
    </w:pPr>
  </w:style>
  <w:style w:type="paragraph" w:customStyle="1" w:styleId="40297BCDB63347719F80D8FC8068A2BF">
    <w:name w:val="40297BCDB63347719F80D8FC8068A2BF"/>
    <w:rsid w:val="008D62EF"/>
    <w:pPr>
      <w:widowControl w:val="0"/>
      <w:jc w:val="both"/>
    </w:pPr>
  </w:style>
  <w:style w:type="paragraph" w:customStyle="1" w:styleId="0231DBCD84094EE0BF3FB7A93AE4820F">
    <w:name w:val="0231DBCD84094EE0BF3FB7A93AE4820F"/>
    <w:rsid w:val="008D62EF"/>
    <w:pPr>
      <w:widowControl w:val="0"/>
      <w:jc w:val="both"/>
    </w:pPr>
  </w:style>
  <w:style w:type="paragraph" w:customStyle="1" w:styleId="6582189B7BBE4EDA93FEB0F0018F1506">
    <w:name w:val="6582189B7BBE4EDA93FEB0F0018F1506"/>
    <w:rsid w:val="008D62EF"/>
    <w:pPr>
      <w:widowControl w:val="0"/>
      <w:jc w:val="both"/>
    </w:pPr>
  </w:style>
  <w:style w:type="paragraph" w:customStyle="1" w:styleId="EE645603B0F94A7EA54E7AA48D8CCCFA">
    <w:name w:val="EE645603B0F94A7EA54E7AA48D8CCCFA"/>
    <w:rsid w:val="008D62EF"/>
    <w:pPr>
      <w:widowControl w:val="0"/>
      <w:jc w:val="both"/>
    </w:pPr>
  </w:style>
  <w:style w:type="paragraph" w:customStyle="1" w:styleId="B702BA1276854BE6967C0E7A2581DDBE">
    <w:name w:val="B702BA1276854BE6967C0E7A2581DDBE"/>
    <w:rsid w:val="008D62EF"/>
    <w:pPr>
      <w:widowControl w:val="0"/>
      <w:jc w:val="both"/>
    </w:pPr>
  </w:style>
  <w:style w:type="paragraph" w:customStyle="1" w:styleId="1AAC9A4B95604ADA8E6A77A4B079D310">
    <w:name w:val="1AAC9A4B95604ADA8E6A77A4B079D310"/>
    <w:rsid w:val="008D62EF"/>
    <w:pPr>
      <w:widowControl w:val="0"/>
      <w:jc w:val="both"/>
    </w:pPr>
  </w:style>
  <w:style w:type="paragraph" w:customStyle="1" w:styleId="82F028D1BB514BF7BCA6AD116F1334A8">
    <w:name w:val="82F028D1BB514BF7BCA6AD116F1334A8"/>
    <w:rsid w:val="008D62EF"/>
    <w:pPr>
      <w:widowControl w:val="0"/>
      <w:jc w:val="both"/>
    </w:pPr>
  </w:style>
  <w:style w:type="paragraph" w:customStyle="1" w:styleId="02F974B8A83140469F22345688CF3EFB">
    <w:name w:val="02F974B8A83140469F22345688CF3EFB"/>
    <w:rsid w:val="008D62EF"/>
    <w:pPr>
      <w:widowControl w:val="0"/>
      <w:jc w:val="both"/>
    </w:pPr>
  </w:style>
  <w:style w:type="paragraph" w:customStyle="1" w:styleId="27F97D13EE21427EA655DFFB5568F7C0">
    <w:name w:val="27F97D13EE21427EA655DFFB5568F7C0"/>
    <w:rsid w:val="008D62EF"/>
    <w:pPr>
      <w:widowControl w:val="0"/>
      <w:jc w:val="both"/>
    </w:pPr>
  </w:style>
  <w:style w:type="paragraph" w:customStyle="1" w:styleId="1FEE1A9D71D24EB28213F0D295638CE8">
    <w:name w:val="1FEE1A9D71D24EB28213F0D295638CE8"/>
    <w:rsid w:val="008D62EF"/>
    <w:pPr>
      <w:widowControl w:val="0"/>
      <w:jc w:val="both"/>
    </w:pPr>
  </w:style>
  <w:style w:type="paragraph" w:customStyle="1" w:styleId="A44DDC51F85546F697538E166098A564">
    <w:name w:val="A44DDC51F85546F697538E166098A564"/>
    <w:rsid w:val="008D62EF"/>
    <w:pPr>
      <w:widowControl w:val="0"/>
      <w:jc w:val="both"/>
    </w:pPr>
  </w:style>
  <w:style w:type="paragraph" w:customStyle="1" w:styleId="CF328BFB88D64B8A90C1C1E6E6049D17">
    <w:name w:val="CF328BFB88D64B8A90C1C1E6E6049D17"/>
    <w:rsid w:val="008D62EF"/>
    <w:pPr>
      <w:widowControl w:val="0"/>
      <w:jc w:val="both"/>
    </w:pPr>
  </w:style>
  <w:style w:type="paragraph" w:customStyle="1" w:styleId="B498CB65FD384FDC87C9EC957286B717">
    <w:name w:val="B498CB65FD384FDC87C9EC957286B717"/>
    <w:rsid w:val="008D62EF"/>
    <w:pPr>
      <w:widowControl w:val="0"/>
      <w:jc w:val="both"/>
    </w:pPr>
  </w:style>
  <w:style w:type="paragraph" w:customStyle="1" w:styleId="A9BB177FF2E74B47A92489B029E2196E">
    <w:name w:val="A9BB177FF2E74B47A92489B029E2196E"/>
    <w:rsid w:val="008D62EF"/>
    <w:pPr>
      <w:widowControl w:val="0"/>
      <w:jc w:val="both"/>
    </w:pPr>
  </w:style>
  <w:style w:type="paragraph" w:customStyle="1" w:styleId="DAE11B034F8145319C4E5B534B9CC14E">
    <w:name w:val="DAE11B034F8145319C4E5B534B9CC14E"/>
    <w:rsid w:val="008D62EF"/>
    <w:pPr>
      <w:widowControl w:val="0"/>
      <w:jc w:val="both"/>
    </w:pPr>
  </w:style>
  <w:style w:type="paragraph" w:customStyle="1" w:styleId="ED21FA9420F444C6ADA852107E29D531">
    <w:name w:val="ED21FA9420F444C6ADA852107E29D531"/>
    <w:rsid w:val="008D62EF"/>
    <w:pPr>
      <w:widowControl w:val="0"/>
      <w:jc w:val="both"/>
    </w:pPr>
  </w:style>
  <w:style w:type="paragraph" w:customStyle="1" w:styleId="CCF82D96BE4B49CDBDC0479296FEE34F">
    <w:name w:val="CCF82D96BE4B49CDBDC0479296FEE34F"/>
    <w:rsid w:val="008D62EF"/>
    <w:pPr>
      <w:widowControl w:val="0"/>
      <w:jc w:val="both"/>
    </w:pPr>
  </w:style>
  <w:style w:type="paragraph" w:customStyle="1" w:styleId="B6EF42403C8848A49BA98713B93E28C3">
    <w:name w:val="B6EF42403C8848A49BA98713B93E28C3"/>
    <w:rsid w:val="008D62EF"/>
    <w:pPr>
      <w:widowControl w:val="0"/>
      <w:jc w:val="both"/>
    </w:pPr>
  </w:style>
  <w:style w:type="paragraph" w:customStyle="1" w:styleId="88091E5D51D34B2AB0F593AAF5DB4CF2">
    <w:name w:val="88091E5D51D34B2AB0F593AAF5DB4CF2"/>
    <w:rsid w:val="008D62EF"/>
    <w:pPr>
      <w:widowControl w:val="0"/>
      <w:jc w:val="both"/>
    </w:pPr>
  </w:style>
  <w:style w:type="paragraph" w:customStyle="1" w:styleId="FF57F81E761D41F4A339315183E5CFD9">
    <w:name w:val="FF57F81E761D41F4A339315183E5CFD9"/>
    <w:rsid w:val="008D62EF"/>
    <w:pPr>
      <w:widowControl w:val="0"/>
      <w:jc w:val="both"/>
    </w:pPr>
  </w:style>
  <w:style w:type="paragraph" w:customStyle="1" w:styleId="41FB63F22DC24BEAB9643D390C46B340">
    <w:name w:val="41FB63F22DC24BEAB9643D390C46B340"/>
    <w:rsid w:val="008D62EF"/>
    <w:pPr>
      <w:widowControl w:val="0"/>
      <w:jc w:val="both"/>
    </w:pPr>
  </w:style>
  <w:style w:type="paragraph" w:customStyle="1" w:styleId="862A7E9EE8F44D909EB1F4840E8154D8">
    <w:name w:val="862A7E9EE8F44D909EB1F4840E8154D8"/>
    <w:rsid w:val="008D62EF"/>
    <w:pPr>
      <w:widowControl w:val="0"/>
      <w:jc w:val="both"/>
    </w:pPr>
  </w:style>
  <w:style w:type="paragraph" w:customStyle="1" w:styleId="2E7FC4D062B945CE8BACBC9B04FBE195">
    <w:name w:val="2E7FC4D062B945CE8BACBC9B04FBE195"/>
    <w:rsid w:val="008D62EF"/>
    <w:pPr>
      <w:widowControl w:val="0"/>
      <w:jc w:val="both"/>
    </w:pPr>
  </w:style>
  <w:style w:type="paragraph" w:customStyle="1" w:styleId="984DD9BE655247A29DDFD844AED27B0C">
    <w:name w:val="984DD9BE655247A29DDFD844AED27B0C"/>
    <w:rsid w:val="008D62EF"/>
    <w:pPr>
      <w:widowControl w:val="0"/>
      <w:jc w:val="both"/>
    </w:pPr>
  </w:style>
  <w:style w:type="paragraph" w:customStyle="1" w:styleId="EF499472972A4BA0B048128ED90C16F6">
    <w:name w:val="EF499472972A4BA0B048128ED90C16F6"/>
    <w:rsid w:val="008D62EF"/>
    <w:pPr>
      <w:widowControl w:val="0"/>
      <w:jc w:val="both"/>
    </w:pPr>
  </w:style>
  <w:style w:type="paragraph" w:customStyle="1" w:styleId="2161D1C7F9384517964905BF4257748B">
    <w:name w:val="2161D1C7F9384517964905BF4257748B"/>
    <w:rsid w:val="008D62EF"/>
    <w:pPr>
      <w:widowControl w:val="0"/>
      <w:jc w:val="both"/>
    </w:pPr>
  </w:style>
  <w:style w:type="paragraph" w:customStyle="1" w:styleId="D5BE5375AA244F6981B1632A4D66BB70">
    <w:name w:val="D5BE5375AA244F6981B1632A4D66BB70"/>
    <w:rsid w:val="008D62EF"/>
    <w:pPr>
      <w:widowControl w:val="0"/>
      <w:jc w:val="both"/>
    </w:pPr>
  </w:style>
  <w:style w:type="paragraph" w:customStyle="1" w:styleId="023B4EB909CA42718C5B9AC074385793">
    <w:name w:val="023B4EB909CA42718C5B9AC074385793"/>
    <w:rsid w:val="008D62EF"/>
    <w:pPr>
      <w:widowControl w:val="0"/>
      <w:jc w:val="both"/>
    </w:pPr>
  </w:style>
  <w:style w:type="paragraph" w:customStyle="1" w:styleId="ED9102991A8742E881025A0448BC2074">
    <w:name w:val="ED9102991A8742E881025A0448BC2074"/>
    <w:rsid w:val="008D62EF"/>
    <w:pPr>
      <w:widowControl w:val="0"/>
      <w:jc w:val="both"/>
    </w:pPr>
  </w:style>
  <w:style w:type="paragraph" w:customStyle="1" w:styleId="89ABD333A9FE414A955B272847878AF1">
    <w:name w:val="89ABD333A9FE414A955B272847878AF1"/>
    <w:rsid w:val="008D62EF"/>
    <w:pPr>
      <w:widowControl w:val="0"/>
      <w:jc w:val="both"/>
    </w:pPr>
  </w:style>
  <w:style w:type="paragraph" w:customStyle="1" w:styleId="9285C863EC2C4877A1B263F1E6154092">
    <w:name w:val="9285C863EC2C4877A1B263F1E6154092"/>
    <w:rsid w:val="008D62EF"/>
    <w:pPr>
      <w:widowControl w:val="0"/>
      <w:jc w:val="both"/>
    </w:pPr>
  </w:style>
  <w:style w:type="paragraph" w:customStyle="1" w:styleId="1DD21918E3F74E2ABE2225B95FF163AF">
    <w:name w:val="1DD21918E3F74E2ABE2225B95FF163AF"/>
    <w:rsid w:val="008D62EF"/>
    <w:pPr>
      <w:widowControl w:val="0"/>
      <w:jc w:val="both"/>
    </w:pPr>
  </w:style>
  <w:style w:type="paragraph" w:customStyle="1" w:styleId="45BD3E202DAC439C891E27D56ABC402F">
    <w:name w:val="45BD3E202DAC439C891E27D56ABC402F"/>
    <w:rsid w:val="008D62EF"/>
    <w:pPr>
      <w:widowControl w:val="0"/>
      <w:jc w:val="both"/>
    </w:pPr>
  </w:style>
  <w:style w:type="paragraph" w:customStyle="1" w:styleId="56EADDF67E394F49B789AFFF8F90D770">
    <w:name w:val="56EADDF67E394F49B789AFFF8F90D770"/>
    <w:rsid w:val="008D62EF"/>
    <w:pPr>
      <w:widowControl w:val="0"/>
      <w:jc w:val="both"/>
    </w:pPr>
  </w:style>
  <w:style w:type="paragraph" w:customStyle="1" w:styleId="4D604E287A204E9BA378E54E65EFEC01">
    <w:name w:val="4D604E287A204E9BA378E54E65EFEC01"/>
    <w:rsid w:val="008D62EF"/>
    <w:pPr>
      <w:widowControl w:val="0"/>
      <w:jc w:val="both"/>
    </w:pPr>
  </w:style>
  <w:style w:type="paragraph" w:customStyle="1" w:styleId="6AFA61F2ACA04538AF0DFB6F1A700BBC">
    <w:name w:val="6AFA61F2ACA04538AF0DFB6F1A700BBC"/>
    <w:rsid w:val="008D62EF"/>
    <w:pPr>
      <w:widowControl w:val="0"/>
      <w:jc w:val="both"/>
    </w:pPr>
  </w:style>
  <w:style w:type="paragraph" w:customStyle="1" w:styleId="9BB5ED2BEE45478E9ACB6A707178AEDC">
    <w:name w:val="9BB5ED2BEE45478E9ACB6A707178AEDC"/>
    <w:rsid w:val="008D62EF"/>
    <w:pPr>
      <w:widowControl w:val="0"/>
      <w:jc w:val="both"/>
    </w:pPr>
  </w:style>
  <w:style w:type="paragraph" w:customStyle="1" w:styleId="5CD41C216ACB4208BE723658F52EECD4">
    <w:name w:val="5CD41C216ACB4208BE723658F52EECD4"/>
    <w:rsid w:val="008D62EF"/>
    <w:pPr>
      <w:widowControl w:val="0"/>
      <w:jc w:val="both"/>
    </w:pPr>
  </w:style>
  <w:style w:type="paragraph" w:customStyle="1" w:styleId="374825AFF88F43239CEEE23D4A886B8D">
    <w:name w:val="374825AFF88F43239CEEE23D4A886B8D"/>
    <w:rsid w:val="008D62EF"/>
    <w:pPr>
      <w:widowControl w:val="0"/>
      <w:jc w:val="both"/>
    </w:pPr>
  </w:style>
  <w:style w:type="paragraph" w:customStyle="1" w:styleId="4012F9327EC9431B9E743B17F47CF2C0">
    <w:name w:val="4012F9327EC9431B9E743B17F47CF2C0"/>
    <w:rsid w:val="008D62EF"/>
    <w:pPr>
      <w:widowControl w:val="0"/>
      <w:jc w:val="both"/>
    </w:pPr>
  </w:style>
  <w:style w:type="paragraph" w:customStyle="1" w:styleId="47C4C4B206884AE8972C5A44BA405C55">
    <w:name w:val="47C4C4B206884AE8972C5A44BA405C55"/>
    <w:rsid w:val="008D62EF"/>
    <w:pPr>
      <w:widowControl w:val="0"/>
      <w:jc w:val="both"/>
    </w:pPr>
  </w:style>
  <w:style w:type="paragraph" w:customStyle="1" w:styleId="58D89ADB39114817A09B4B81C0784897">
    <w:name w:val="58D89ADB39114817A09B4B81C0784897"/>
    <w:rsid w:val="008D62EF"/>
    <w:pPr>
      <w:widowControl w:val="0"/>
      <w:jc w:val="both"/>
    </w:pPr>
  </w:style>
  <w:style w:type="paragraph" w:customStyle="1" w:styleId="F85F3A11AE2246FE9AB8BEB29241849A">
    <w:name w:val="F85F3A11AE2246FE9AB8BEB29241849A"/>
    <w:rsid w:val="008D62EF"/>
    <w:pPr>
      <w:widowControl w:val="0"/>
      <w:jc w:val="both"/>
    </w:pPr>
  </w:style>
  <w:style w:type="paragraph" w:customStyle="1" w:styleId="A86890A1A04042298C385F101B4533B7">
    <w:name w:val="A86890A1A04042298C385F101B4533B7"/>
    <w:rsid w:val="008D62EF"/>
    <w:pPr>
      <w:widowControl w:val="0"/>
      <w:jc w:val="both"/>
    </w:pPr>
  </w:style>
  <w:style w:type="paragraph" w:customStyle="1" w:styleId="FBE9565BF0C243B3BFD5C97D7C281C5E">
    <w:name w:val="FBE9565BF0C243B3BFD5C97D7C281C5E"/>
    <w:rsid w:val="008D62EF"/>
    <w:pPr>
      <w:widowControl w:val="0"/>
      <w:jc w:val="both"/>
    </w:pPr>
  </w:style>
  <w:style w:type="paragraph" w:customStyle="1" w:styleId="9EE8E95EDCD9404AA4D148A142F51319">
    <w:name w:val="9EE8E95EDCD9404AA4D148A142F51319"/>
    <w:rsid w:val="008D62EF"/>
    <w:pPr>
      <w:widowControl w:val="0"/>
      <w:jc w:val="both"/>
    </w:pPr>
  </w:style>
  <w:style w:type="paragraph" w:customStyle="1" w:styleId="6537FCEA56B548B582B567590B3E5D5D">
    <w:name w:val="6537FCEA56B548B582B567590B3E5D5D"/>
    <w:rsid w:val="008D62EF"/>
    <w:pPr>
      <w:widowControl w:val="0"/>
      <w:jc w:val="both"/>
    </w:pPr>
  </w:style>
  <w:style w:type="paragraph" w:customStyle="1" w:styleId="4E8A32800BC84708B9B4DD6C0069CB6C">
    <w:name w:val="4E8A32800BC84708B9B4DD6C0069CB6C"/>
    <w:rsid w:val="008D62EF"/>
    <w:pPr>
      <w:widowControl w:val="0"/>
      <w:jc w:val="both"/>
    </w:pPr>
  </w:style>
  <w:style w:type="paragraph" w:customStyle="1" w:styleId="C2D7ADFE92CF445EA97AA33635BA19D3">
    <w:name w:val="C2D7ADFE92CF445EA97AA33635BA19D3"/>
    <w:rsid w:val="008D62EF"/>
    <w:pPr>
      <w:widowControl w:val="0"/>
      <w:jc w:val="both"/>
    </w:pPr>
  </w:style>
  <w:style w:type="paragraph" w:customStyle="1" w:styleId="290777631EFC4B90A647CBF483D71C8D">
    <w:name w:val="290777631EFC4B90A647CBF483D71C8D"/>
    <w:rsid w:val="008D62EF"/>
    <w:pPr>
      <w:widowControl w:val="0"/>
      <w:jc w:val="both"/>
    </w:pPr>
  </w:style>
  <w:style w:type="paragraph" w:customStyle="1" w:styleId="9D55BDC0CA6C44F3BAF1B8E106308F7C">
    <w:name w:val="9D55BDC0CA6C44F3BAF1B8E106308F7C"/>
    <w:rsid w:val="008D62EF"/>
    <w:pPr>
      <w:widowControl w:val="0"/>
      <w:jc w:val="both"/>
    </w:pPr>
  </w:style>
  <w:style w:type="paragraph" w:customStyle="1" w:styleId="4B4588DC8D5A47FF8FB94CE04D5310B7">
    <w:name w:val="4B4588DC8D5A47FF8FB94CE04D5310B7"/>
    <w:rsid w:val="008D62EF"/>
    <w:pPr>
      <w:widowControl w:val="0"/>
      <w:jc w:val="both"/>
    </w:pPr>
  </w:style>
  <w:style w:type="paragraph" w:customStyle="1" w:styleId="A780D35CD79B49D9BE8D670115058E98">
    <w:name w:val="A780D35CD79B49D9BE8D670115058E98"/>
    <w:rsid w:val="008D62EF"/>
    <w:pPr>
      <w:widowControl w:val="0"/>
      <w:jc w:val="both"/>
    </w:pPr>
  </w:style>
  <w:style w:type="paragraph" w:customStyle="1" w:styleId="F3A25A2532ED410A9EA1111BC9502FF2">
    <w:name w:val="F3A25A2532ED410A9EA1111BC9502FF2"/>
    <w:rsid w:val="008D62EF"/>
    <w:pPr>
      <w:widowControl w:val="0"/>
      <w:jc w:val="both"/>
    </w:pPr>
  </w:style>
  <w:style w:type="paragraph" w:customStyle="1" w:styleId="795CD45331864CA4938348A27352BC43">
    <w:name w:val="795CD45331864CA4938348A27352BC43"/>
    <w:rsid w:val="008D62EF"/>
    <w:pPr>
      <w:widowControl w:val="0"/>
      <w:jc w:val="both"/>
    </w:pPr>
  </w:style>
  <w:style w:type="paragraph" w:customStyle="1" w:styleId="3F218F82D0ED479595D6EAE352487CEB">
    <w:name w:val="3F218F82D0ED479595D6EAE352487CEB"/>
    <w:rsid w:val="008D62EF"/>
    <w:pPr>
      <w:widowControl w:val="0"/>
      <w:jc w:val="both"/>
    </w:pPr>
  </w:style>
  <w:style w:type="paragraph" w:customStyle="1" w:styleId="CCB67F1D3AFF451EA7AF07EEB48D70F4">
    <w:name w:val="CCB67F1D3AFF451EA7AF07EEB48D70F4"/>
    <w:rsid w:val="008D62EF"/>
    <w:pPr>
      <w:widowControl w:val="0"/>
      <w:jc w:val="both"/>
    </w:pPr>
  </w:style>
  <w:style w:type="paragraph" w:customStyle="1" w:styleId="A0D6E35C78484EAAB7C0855D285254D7">
    <w:name w:val="A0D6E35C78484EAAB7C0855D285254D7"/>
    <w:rsid w:val="008D62EF"/>
    <w:pPr>
      <w:widowControl w:val="0"/>
      <w:jc w:val="both"/>
    </w:pPr>
  </w:style>
  <w:style w:type="paragraph" w:customStyle="1" w:styleId="3EF3476F5439489EBCFD537EFB79DB4C">
    <w:name w:val="3EF3476F5439489EBCFD537EFB79DB4C"/>
    <w:rsid w:val="008D62EF"/>
    <w:pPr>
      <w:widowControl w:val="0"/>
      <w:jc w:val="both"/>
    </w:pPr>
  </w:style>
  <w:style w:type="paragraph" w:customStyle="1" w:styleId="3BA5792AB51F4A5AB5B38AA59651693E">
    <w:name w:val="3BA5792AB51F4A5AB5B38AA59651693E"/>
    <w:rsid w:val="008D62EF"/>
    <w:pPr>
      <w:widowControl w:val="0"/>
      <w:jc w:val="both"/>
    </w:pPr>
  </w:style>
  <w:style w:type="paragraph" w:customStyle="1" w:styleId="594FDBAF1DFB4E2FB61BDF37F7694837">
    <w:name w:val="594FDBAF1DFB4E2FB61BDF37F7694837"/>
    <w:rsid w:val="008D62EF"/>
    <w:pPr>
      <w:widowControl w:val="0"/>
      <w:jc w:val="both"/>
    </w:pPr>
  </w:style>
  <w:style w:type="paragraph" w:customStyle="1" w:styleId="AF7BBEE9BB3F4D11BA56AA867566A376">
    <w:name w:val="AF7BBEE9BB3F4D11BA56AA867566A376"/>
    <w:rsid w:val="008D62EF"/>
    <w:pPr>
      <w:widowControl w:val="0"/>
      <w:jc w:val="both"/>
    </w:pPr>
  </w:style>
  <w:style w:type="paragraph" w:customStyle="1" w:styleId="58C8F5AF5EEB48B68EDB6161B0BAADEE">
    <w:name w:val="58C8F5AF5EEB48B68EDB6161B0BAADEE"/>
    <w:rsid w:val="008D62EF"/>
    <w:pPr>
      <w:widowControl w:val="0"/>
      <w:jc w:val="both"/>
    </w:pPr>
  </w:style>
  <w:style w:type="paragraph" w:customStyle="1" w:styleId="1BCDBE46E8E24DB3B221752B12D53035">
    <w:name w:val="1BCDBE46E8E24DB3B221752B12D53035"/>
    <w:rsid w:val="008D62EF"/>
    <w:pPr>
      <w:widowControl w:val="0"/>
      <w:jc w:val="both"/>
    </w:pPr>
  </w:style>
  <w:style w:type="paragraph" w:customStyle="1" w:styleId="771F9E67E88B495F8D36819065DD427F">
    <w:name w:val="771F9E67E88B495F8D36819065DD427F"/>
    <w:rsid w:val="008D62EF"/>
    <w:pPr>
      <w:widowControl w:val="0"/>
      <w:jc w:val="both"/>
    </w:pPr>
  </w:style>
  <w:style w:type="paragraph" w:customStyle="1" w:styleId="8BB8F88AD1DF4B19A8F9E722729CC335">
    <w:name w:val="8BB8F88AD1DF4B19A8F9E722729CC335"/>
    <w:rsid w:val="008D62EF"/>
    <w:pPr>
      <w:widowControl w:val="0"/>
      <w:jc w:val="both"/>
    </w:pPr>
  </w:style>
  <w:style w:type="paragraph" w:customStyle="1" w:styleId="1B3EC6CBE6E845088FB90B20E32BAB21">
    <w:name w:val="1B3EC6CBE6E845088FB90B20E32BAB21"/>
    <w:rsid w:val="008D62EF"/>
    <w:pPr>
      <w:widowControl w:val="0"/>
      <w:jc w:val="both"/>
    </w:pPr>
  </w:style>
  <w:style w:type="paragraph" w:customStyle="1" w:styleId="6198414731FB4359BF346B3F64661BEC">
    <w:name w:val="6198414731FB4359BF346B3F64661BEC"/>
    <w:rsid w:val="008D62EF"/>
    <w:pPr>
      <w:widowControl w:val="0"/>
      <w:jc w:val="both"/>
    </w:pPr>
  </w:style>
  <w:style w:type="paragraph" w:customStyle="1" w:styleId="FF0000D749B44F7184844463660937FC">
    <w:name w:val="FF0000D749B44F7184844463660937FC"/>
    <w:rsid w:val="008D62EF"/>
    <w:pPr>
      <w:widowControl w:val="0"/>
      <w:jc w:val="both"/>
    </w:pPr>
  </w:style>
  <w:style w:type="paragraph" w:customStyle="1" w:styleId="CE5ABEBF930A4F5484B837BB1C0C66B7">
    <w:name w:val="CE5ABEBF930A4F5484B837BB1C0C66B7"/>
    <w:rsid w:val="008D62EF"/>
    <w:pPr>
      <w:widowControl w:val="0"/>
      <w:jc w:val="both"/>
    </w:pPr>
  </w:style>
  <w:style w:type="paragraph" w:customStyle="1" w:styleId="8D571C194EE843009C9DEDFEF82FF881">
    <w:name w:val="8D571C194EE843009C9DEDFEF82FF881"/>
    <w:rsid w:val="008D62EF"/>
    <w:pPr>
      <w:widowControl w:val="0"/>
      <w:jc w:val="both"/>
    </w:pPr>
  </w:style>
  <w:style w:type="paragraph" w:customStyle="1" w:styleId="B3E3E1B2DEF74EAEAEA928C7AB9A98A2">
    <w:name w:val="B3E3E1B2DEF74EAEAEA928C7AB9A98A2"/>
    <w:rsid w:val="008D62EF"/>
    <w:pPr>
      <w:widowControl w:val="0"/>
      <w:jc w:val="both"/>
    </w:pPr>
  </w:style>
  <w:style w:type="paragraph" w:customStyle="1" w:styleId="E0196836222448658D7249FDFBE6B840">
    <w:name w:val="E0196836222448658D7249FDFBE6B840"/>
    <w:rsid w:val="008D62EF"/>
    <w:pPr>
      <w:widowControl w:val="0"/>
      <w:jc w:val="both"/>
    </w:pPr>
  </w:style>
  <w:style w:type="paragraph" w:customStyle="1" w:styleId="4DE6DB1736804EA28559586F513E18F3">
    <w:name w:val="4DE6DB1736804EA28559586F513E18F3"/>
    <w:rsid w:val="008D62EF"/>
    <w:pPr>
      <w:widowControl w:val="0"/>
      <w:jc w:val="both"/>
    </w:pPr>
  </w:style>
  <w:style w:type="paragraph" w:customStyle="1" w:styleId="A066054E09764E13A86F60D0AFB05DF5">
    <w:name w:val="A066054E09764E13A86F60D0AFB05DF5"/>
    <w:rsid w:val="008D62EF"/>
    <w:pPr>
      <w:widowControl w:val="0"/>
      <w:jc w:val="both"/>
    </w:pPr>
  </w:style>
  <w:style w:type="paragraph" w:customStyle="1" w:styleId="3B72833D7E6E4488B512870B31C881A1">
    <w:name w:val="3B72833D7E6E4488B512870B31C881A1"/>
    <w:rsid w:val="008D62EF"/>
    <w:pPr>
      <w:widowControl w:val="0"/>
      <w:jc w:val="both"/>
    </w:pPr>
  </w:style>
  <w:style w:type="paragraph" w:customStyle="1" w:styleId="42A224D0A0D5404A9C55BE6D05E04846">
    <w:name w:val="42A224D0A0D5404A9C55BE6D05E04846"/>
    <w:rsid w:val="008D62EF"/>
    <w:pPr>
      <w:widowControl w:val="0"/>
      <w:jc w:val="both"/>
    </w:pPr>
  </w:style>
  <w:style w:type="paragraph" w:customStyle="1" w:styleId="152235D6E831447280B8545743ADB36C">
    <w:name w:val="152235D6E831447280B8545743ADB36C"/>
    <w:rsid w:val="008D62EF"/>
    <w:pPr>
      <w:widowControl w:val="0"/>
      <w:jc w:val="both"/>
    </w:pPr>
  </w:style>
  <w:style w:type="paragraph" w:customStyle="1" w:styleId="FBECC101009E4EDC832D3E03048332D2">
    <w:name w:val="FBECC101009E4EDC832D3E03048332D2"/>
    <w:rsid w:val="008D62EF"/>
    <w:pPr>
      <w:widowControl w:val="0"/>
      <w:jc w:val="both"/>
    </w:pPr>
  </w:style>
  <w:style w:type="paragraph" w:customStyle="1" w:styleId="4EF7CBE25CBF4774AE7C0DCFD22C42E9">
    <w:name w:val="4EF7CBE25CBF4774AE7C0DCFD22C42E9"/>
    <w:rsid w:val="008D62EF"/>
    <w:pPr>
      <w:widowControl w:val="0"/>
      <w:jc w:val="both"/>
    </w:pPr>
  </w:style>
  <w:style w:type="paragraph" w:customStyle="1" w:styleId="411363344CF84C7EAEBD8C39581446AC">
    <w:name w:val="411363344CF84C7EAEBD8C39581446AC"/>
    <w:rsid w:val="008D62EF"/>
    <w:pPr>
      <w:widowControl w:val="0"/>
      <w:jc w:val="both"/>
    </w:pPr>
  </w:style>
  <w:style w:type="paragraph" w:customStyle="1" w:styleId="2D42AAB721DB4FEE93793600C4F58A61">
    <w:name w:val="2D42AAB721DB4FEE93793600C4F58A61"/>
    <w:rsid w:val="008D62EF"/>
    <w:pPr>
      <w:widowControl w:val="0"/>
      <w:jc w:val="both"/>
    </w:pPr>
  </w:style>
  <w:style w:type="paragraph" w:customStyle="1" w:styleId="B88171E4FCEE4860B388C629BADFD6E2">
    <w:name w:val="B88171E4FCEE4860B388C629BADFD6E2"/>
    <w:rsid w:val="008D62EF"/>
    <w:pPr>
      <w:widowControl w:val="0"/>
      <w:jc w:val="both"/>
    </w:pPr>
  </w:style>
  <w:style w:type="paragraph" w:customStyle="1" w:styleId="1AFE9385411D4EE8B29A304434552581">
    <w:name w:val="1AFE9385411D4EE8B29A304434552581"/>
    <w:rsid w:val="008D62EF"/>
    <w:pPr>
      <w:widowControl w:val="0"/>
      <w:jc w:val="both"/>
    </w:pPr>
  </w:style>
  <w:style w:type="paragraph" w:customStyle="1" w:styleId="0CC954155BF349D5B4B90EDB3E1D8F90">
    <w:name w:val="0CC954155BF349D5B4B90EDB3E1D8F90"/>
    <w:rsid w:val="008D62EF"/>
    <w:pPr>
      <w:widowControl w:val="0"/>
      <w:jc w:val="both"/>
    </w:pPr>
  </w:style>
  <w:style w:type="paragraph" w:customStyle="1" w:styleId="2C56E4481EC1447A8ECDD39E4683E1C1">
    <w:name w:val="2C56E4481EC1447A8ECDD39E4683E1C1"/>
    <w:rsid w:val="008D62EF"/>
    <w:pPr>
      <w:widowControl w:val="0"/>
      <w:jc w:val="both"/>
    </w:pPr>
  </w:style>
  <w:style w:type="paragraph" w:customStyle="1" w:styleId="920A804C59AA40B0A6EBB2D8B56904A7">
    <w:name w:val="920A804C59AA40B0A6EBB2D8B56904A7"/>
    <w:rsid w:val="008D62EF"/>
    <w:pPr>
      <w:widowControl w:val="0"/>
      <w:jc w:val="both"/>
    </w:pPr>
  </w:style>
  <w:style w:type="paragraph" w:customStyle="1" w:styleId="C98869D84259414781746CA840FE8841">
    <w:name w:val="C98869D84259414781746CA840FE8841"/>
    <w:rsid w:val="008D62EF"/>
    <w:pPr>
      <w:widowControl w:val="0"/>
      <w:jc w:val="both"/>
    </w:pPr>
  </w:style>
  <w:style w:type="paragraph" w:customStyle="1" w:styleId="5AAC42DEFC2E4AD0A30D61B1603E21CB">
    <w:name w:val="5AAC42DEFC2E4AD0A30D61B1603E21CB"/>
    <w:rsid w:val="008D62EF"/>
    <w:pPr>
      <w:widowControl w:val="0"/>
      <w:jc w:val="both"/>
    </w:pPr>
  </w:style>
  <w:style w:type="paragraph" w:customStyle="1" w:styleId="79168C19821441D59A083CCFCE4B3D79">
    <w:name w:val="79168C19821441D59A083CCFCE4B3D79"/>
    <w:rsid w:val="008D62EF"/>
    <w:pPr>
      <w:widowControl w:val="0"/>
      <w:jc w:val="both"/>
    </w:pPr>
  </w:style>
  <w:style w:type="paragraph" w:customStyle="1" w:styleId="BE7BFC2A4EAD44DFAEFF0E7109CD7E6B">
    <w:name w:val="BE7BFC2A4EAD44DFAEFF0E7109CD7E6B"/>
    <w:rsid w:val="008D62EF"/>
    <w:pPr>
      <w:widowControl w:val="0"/>
      <w:jc w:val="both"/>
    </w:pPr>
  </w:style>
  <w:style w:type="paragraph" w:customStyle="1" w:styleId="C12BCF7045CC443BBDBB1B02C2740665">
    <w:name w:val="C12BCF7045CC443BBDBB1B02C2740665"/>
    <w:rsid w:val="008D62EF"/>
    <w:pPr>
      <w:widowControl w:val="0"/>
      <w:jc w:val="both"/>
    </w:pPr>
  </w:style>
  <w:style w:type="paragraph" w:customStyle="1" w:styleId="D9298CB823F648EB80D7C977D2BF0606">
    <w:name w:val="D9298CB823F648EB80D7C977D2BF0606"/>
    <w:rsid w:val="008D62EF"/>
    <w:pPr>
      <w:widowControl w:val="0"/>
      <w:jc w:val="both"/>
    </w:pPr>
  </w:style>
  <w:style w:type="paragraph" w:customStyle="1" w:styleId="72C739B101814AF494C6ECEA9EF83337">
    <w:name w:val="72C739B101814AF494C6ECEA9EF83337"/>
    <w:rsid w:val="008D62EF"/>
    <w:pPr>
      <w:widowControl w:val="0"/>
      <w:jc w:val="both"/>
    </w:pPr>
  </w:style>
  <w:style w:type="paragraph" w:customStyle="1" w:styleId="77972FE0A4354CFE8ABFAD26D8C3E367">
    <w:name w:val="77972FE0A4354CFE8ABFAD26D8C3E367"/>
    <w:rsid w:val="008D62EF"/>
    <w:pPr>
      <w:widowControl w:val="0"/>
      <w:jc w:val="both"/>
    </w:pPr>
  </w:style>
  <w:style w:type="paragraph" w:customStyle="1" w:styleId="205C3C22E177487891F47CD50DA784FB">
    <w:name w:val="205C3C22E177487891F47CD50DA784FB"/>
    <w:rsid w:val="008D62EF"/>
    <w:pPr>
      <w:widowControl w:val="0"/>
      <w:jc w:val="both"/>
    </w:pPr>
  </w:style>
  <w:style w:type="paragraph" w:customStyle="1" w:styleId="6110FD5EC8A34915A13201DD75A4D9DE">
    <w:name w:val="6110FD5EC8A34915A13201DD75A4D9DE"/>
    <w:rsid w:val="008D62EF"/>
    <w:pPr>
      <w:widowControl w:val="0"/>
      <w:jc w:val="both"/>
    </w:pPr>
  </w:style>
  <w:style w:type="paragraph" w:customStyle="1" w:styleId="C303B27460174EF6B05D9AB2CE424271">
    <w:name w:val="C303B27460174EF6B05D9AB2CE424271"/>
    <w:rsid w:val="008D62EF"/>
    <w:pPr>
      <w:widowControl w:val="0"/>
      <w:jc w:val="both"/>
    </w:pPr>
  </w:style>
  <w:style w:type="paragraph" w:customStyle="1" w:styleId="AF94C249A1194BF89A2D3E47AFA9D74B">
    <w:name w:val="AF94C249A1194BF89A2D3E47AFA9D74B"/>
    <w:rsid w:val="008D62EF"/>
    <w:pPr>
      <w:widowControl w:val="0"/>
      <w:jc w:val="both"/>
    </w:pPr>
  </w:style>
  <w:style w:type="paragraph" w:customStyle="1" w:styleId="CD77717FF13B4A9282A30EDADFB54D46">
    <w:name w:val="CD77717FF13B4A9282A30EDADFB54D46"/>
    <w:rsid w:val="008D62EF"/>
    <w:pPr>
      <w:widowControl w:val="0"/>
      <w:jc w:val="both"/>
    </w:pPr>
  </w:style>
  <w:style w:type="paragraph" w:customStyle="1" w:styleId="E5CBA49D32954F58BDDF142A5FE66FEF">
    <w:name w:val="E5CBA49D32954F58BDDF142A5FE66FEF"/>
    <w:rsid w:val="008D62EF"/>
    <w:pPr>
      <w:widowControl w:val="0"/>
      <w:jc w:val="both"/>
    </w:pPr>
  </w:style>
  <w:style w:type="paragraph" w:customStyle="1" w:styleId="C3622D31AD624DADBDFE7B72C3093C4B">
    <w:name w:val="C3622D31AD624DADBDFE7B72C3093C4B"/>
    <w:rsid w:val="008D62EF"/>
    <w:pPr>
      <w:widowControl w:val="0"/>
      <w:jc w:val="both"/>
    </w:pPr>
  </w:style>
  <w:style w:type="paragraph" w:customStyle="1" w:styleId="4D3AD2CA9F734258A6F1AC48F4BB72C7">
    <w:name w:val="4D3AD2CA9F734258A6F1AC48F4BB72C7"/>
    <w:rsid w:val="008D62EF"/>
    <w:pPr>
      <w:widowControl w:val="0"/>
      <w:jc w:val="both"/>
    </w:pPr>
  </w:style>
  <w:style w:type="paragraph" w:customStyle="1" w:styleId="C908BF1F06334D21824863024478F135">
    <w:name w:val="C908BF1F06334D21824863024478F135"/>
    <w:rsid w:val="008D62EF"/>
    <w:pPr>
      <w:widowControl w:val="0"/>
      <w:jc w:val="both"/>
    </w:pPr>
  </w:style>
  <w:style w:type="paragraph" w:customStyle="1" w:styleId="9B29873C46214BAD8207618BF4E4655C">
    <w:name w:val="9B29873C46214BAD8207618BF4E4655C"/>
    <w:rsid w:val="008D62EF"/>
    <w:pPr>
      <w:widowControl w:val="0"/>
      <w:jc w:val="both"/>
    </w:pPr>
  </w:style>
  <w:style w:type="paragraph" w:customStyle="1" w:styleId="77739F317DEA4476A1F4BD6B058F8D55">
    <w:name w:val="77739F317DEA4476A1F4BD6B058F8D55"/>
    <w:rsid w:val="008D62EF"/>
    <w:pPr>
      <w:widowControl w:val="0"/>
      <w:jc w:val="both"/>
    </w:pPr>
  </w:style>
  <w:style w:type="paragraph" w:customStyle="1" w:styleId="46C639CB90E94FBC81A3837E30BA0519">
    <w:name w:val="46C639CB90E94FBC81A3837E30BA0519"/>
    <w:rsid w:val="008D62EF"/>
    <w:pPr>
      <w:widowControl w:val="0"/>
      <w:jc w:val="both"/>
    </w:pPr>
  </w:style>
  <w:style w:type="paragraph" w:customStyle="1" w:styleId="1CB6CF0F7265446987C61926A041950D">
    <w:name w:val="1CB6CF0F7265446987C61926A041950D"/>
    <w:rsid w:val="008D62EF"/>
    <w:pPr>
      <w:widowControl w:val="0"/>
      <w:jc w:val="both"/>
    </w:pPr>
  </w:style>
  <w:style w:type="paragraph" w:customStyle="1" w:styleId="6B75C5C52C144154856C8DC1AB6324DD">
    <w:name w:val="6B75C5C52C144154856C8DC1AB6324DD"/>
    <w:rsid w:val="008D62EF"/>
    <w:pPr>
      <w:widowControl w:val="0"/>
      <w:jc w:val="both"/>
    </w:pPr>
  </w:style>
  <w:style w:type="paragraph" w:customStyle="1" w:styleId="C764B9B8F24A448BBAA335F67880D1CB">
    <w:name w:val="C764B9B8F24A448BBAA335F67880D1CB"/>
    <w:rsid w:val="008D62EF"/>
    <w:pPr>
      <w:widowControl w:val="0"/>
      <w:jc w:val="both"/>
    </w:pPr>
  </w:style>
  <w:style w:type="paragraph" w:customStyle="1" w:styleId="2A567EFC65264AE7973977EBC6E4B673">
    <w:name w:val="2A567EFC65264AE7973977EBC6E4B673"/>
    <w:rsid w:val="008D62EF"/>
    <w:pPr>
      <w:widowControl w:val="0"/>
      <w:jc w:val="both"/>
    </w:pPr>
  </w:style>
  <w:style w:type="paragraph" w:customStyle="1" w:styleId="D8AEE4CEC22E43A7856F775FCC84639F">
    <w:name w:val="D8AEE4CEC22E43A7856F775FCC84639F"/>
    <w:rsid w:val="008D62EF"/>
    <w:pPr>
      <w:widowControl w:val="0"/>
      <w:jc w:val="both"/>
    </w:pPr>
  </w:style>
  <w:style w:type="paragraph" w:customStyle="1" w:styleId="815888B8C82248BA92F03B3D894B12F5">
    <w:name w:val="815888B8C82248BA92F03B3D894B12F5"/>
    <w:rsid w:val="008D62EF"/>
    <w:pPr>
      <w:widowControl w:val="0"/>
      <w:jc w:val="both"/>
    </w:pPr>
  </w:style>
  <w:style w:type="paragraph" w:customStyle="1" w:styleId="427187343FF04286B116B70CAE940647">
    <w:name w:val="427187343FF04286B116B70CAE940647"/>
    <w:rsid w:val="008D62EF"/>
    <w:pPr>
      <w:widowControl w:val="0"/>
      <w:jc w:val="both"/>
    </w:pPr>
  </w:style>
  <w:style w:type="paragraph" w:customStyle="1" w:styleId="D6B2CDB1075048E5AFF6D30229D24E82">
    <w:name w:val="D6B2CDB1075048E5AFF6D30229D24E82"/>
    <w:rsid w:val="008D62EF"/>
    <w:pPr>
      <w:widowControl w:val="0"/>
      <w:jc w:val="both"/>
    </w:pPr>
  </w:style>
  <w:style w:type="paragraph" w:customStyle="1" w:styleId="D7A1AEAC5957445FBCF9909C4EB111FC">
    <w:name w:val="D7A1AEAC5957445FBCF9909C4EB111FC"/>
    <w:rsid w:val="008D62EF"/>
    <w:pPr>
      <w:widowControl w:val="0"/>
      <w:jc w:val="both"/>
    </w:pPr>
  </w:style>
  <w:style w:type="paragraph" w:customStyle="1" w:styleId="A9CCF7FD1FB44800B54DE05C67E5998B">
    <w:name w:val="A9CCF7FD1FB44800B54DE05C67E5998B"/>
    <w:rsid w:val="008D62EF"/>
    <w:pPr>
      <w:widowControl w:val="0"/>
      <w:jc w:val="both"/>
    </w:pPr>
  </w:style>
  <w:style w:type="paragraph" w:customStyle="1" w:styleId="DB55D3AD6DA04735A57700B10CDDB62B">
    <w:name w:val="DB55D3AD6DA04735A57700B10CDDB62B"/>
    <w:rsid w:val="008D62EF"/>
    <w:pPr>
      <w:widowControl w:val="0"/>
      <w:jc w:val="both"/>
    </w:pPr>
  </w:style>
  <w:style w:type="paragraph" w:customStyle="1" w:styleId="325884C354FF45E1AFA6556A4647E3B9">
    <w:name w:val="325884C354FF45E1AFA6556A4647E3B9"/>
    <w:rsid w:val="008D62EF"/>
    <w:pPr>
      <w:widowControl w:val="0"/>
      <w:jc w:val="both"/>
    </w:pPr>
  </w:style>
  <w:style w:type="paragraph" w:customStyle="1" w:styleId="9F8336E90094415AB107178FF4F3082C">
    <w:name w:val="9F8336E90094415AB107178FF4F3082C"/>
    <w:rsid w:val="008D62EF"/>
    <w:pPr>
      <w:widowControl w:val="0"/>
      <w:jc w:val="both"/>
    </w:pPr>
  </w:style>
  <w:style w:type="paragraph" w:customStyle="1" w:styleId="2A22304788D64EE7BFC191B0D9DC5130">
    <w:name w:val="2A22304788D64EE7BFC191B0D9DC5130"/>
    <w:rsid w:val="008D62EF"/>
    <w:pPr>
      <w:widowControl w:val="0"/>
      <w:jc w:val="both"/>
    </w:pPr>
  </w:style>
  <w:style w:type="paragraph" w:customStyle="1" w:styleId="3682535DB6A549CF86A3E16183F53F60">
    <w:name w:val="3682535DB6A549CF86A3E16183F53F60"/>
    <w:rsid w:val="008D62EF"/>
    <w:pPr>
      <w:widowControl w:val="0"/>
      <w:jc w:val="both"/>
    </w:pPr>
  </w:style>
  <w:style w:type="paragraph" w:customStyle="1" w:styleId="A3D7232DE6BB48959A6F9C298E37F936">
    <w:name w:val="A3D7232DE6BB48959A6F9C298E37F936"/>
    <w:rsid w:val="008D62EF"/>
    <w:pPr>
      <w:widowControl w:val="0"/>
      <w:jc w:val="both"/>
    </w:pPr>
  </w:style>
  <w:style w:type="paragraph" w:customStyle="1" w:styleId="227DB75E1BB443F3884BDBE0F8A27A23">
    <w:name w:val="227DB75E1BB443F3884BDBE0F8A27A23"/>
    <w:rsid w:val="008D62EF"/>
    <w:pPr>
      <w:widowControl w:val="0"/>
      <w:jc w:val="both"/>
    </w:pPr>
  </w:style>
  <w:style w:type="paragraph" w:customStyle="1" w:styleId="6B98C1911EE44F18AC59275F0263FC82">
    <w:name w:val="6B98C1911EE44F18AC59275F0263FC82"/>
    <w:rsid w:val="008D62EF"/>
    <w:pPr>
      <w:widowControl w:val="0"/>
      <w:jc w:val="both"/>
    </w:pPr>
  </w:style>
  <w:style w:type="paragraph" w:customStyle="1" w:styleId="FFB14360DB4F45D38949B56F427D3666">
    <w:name w:val="FFB14360DB4F45D38949B56F427D3666"/>
    <w:rsid w:val="008D62EF"/>
    <w:pPr>
      <w:widowControl w:val="0"/>
      <w:jc w:val="both"/>
    </w:pPr>
  </w:style>
  <w:style w:type="paragraph" w:customStyle="1" w:styleId="3278A254AE6A44F5A44DCAE96526103D">
    <w:name w:val="3278A254AE6A44F5A44DCAE96526103D"/>
    <w:rsid w:val="008D62EF"/>
    <w:pPr>
      <w:widowControl w:val="0"/>
      <w:jc w:val="both"/>
    </w:pPr>
  </w:style>
  <w:style w:type="paragraph" w:customStyle="1" w:styleId="AD982B6C3F914997860260FA0EE07303">
    <w:name w:val="AD982B6C3F914997860260FA0EE07303"/>
    <w:rsid w:val="008D62EF"/>
    <w:pPr>
      <w:widowControl w:val="0"/>
      <w:jc w:val="both"/>
    </w:pPr>
  </w:style>
  <w:style w:type="paragraph" w:customStyle="1" w:styleId="6C4617F3F4B34919B7719F72C4443E62">
    <w:name w:val="6C4617F3F4B34919B7719F72C4443E62"/>
    <w:rsid w:val="008D62EF"/>
    <w:pPr>
      <w:widowControl w:val="0"/>
      <w:jc w:val="both"/>
    </w:pPr>
  </w:style>
  <w:style w:type="paragraph" w:customStyle="1" w:styleId="21DC5A03030149F8AC815168C0CD50C1">
    <w:name w:val="21DC5A03030149F8AC815168C0CD50C1"/>
    <w:rsid w:val="008D62EF"/>
    <w:pPr>
      <w:widowControl w:val="0"/>
      <w:jc w:val="both"/>
    </w:pPr>
  </w:style>
  <w:style w:type="paragraph" w:customStyle="1" w:styleId="9DC7914A38B64796A593A6E500CCF7CB">
    <w:name w:val="9DC7914A38B64796A593A6E500CCF7CB"/>
    <w:rsid w:val="008D62EF"/>
    <w:pPr>
      <w:widowControl w:val="0"/>
      <w:jc w:val="both"/>
    </w:pPr>
  </w:style>
  <w:style w:type="paragraph" w:customStyle="1" w:styleId="BA2D57DD574B472E9332BE2D9289DE2C">
    <w:name w:val="BA2D57DD574B472E9332BE2D9289DE2C"/>
    <w:rsid w:val="008D62EF"/>
    <w:pPr>
      <w:widowControl w:val="0"/>
      <w:jc w:val="both"/>
    </w:pPr>
  </w:style>
  <w:style w:type="paragraph" w:customStyle="1" w:styleId="1B7790A2588147E9B7A6DA5121C554BA">
    <w:name w:val="1B7790A2588147E9B7A6DA5121C554BA"/>
    <w:rsid w:val="008D62EF"/>
    <w:pPr>
      <w:widowControl w:val="0"/>
      <w:jc w:val="both"/>
    </w:pPr>
  </w:style>
  <w:style w:type="paragraph" w:customStyle="1" w:styleId="F31DC54AAD4C4CF5888F5A81EBAD3C7C">
    <w:name w:val="F31DC54AAD4C4CF5888F5A81EBAD3C7C"/>
    <w:rsid w:val="008D62EF"/>
    <w:pPr>
      <w:widowControl w:val="0"/>
      <w:jc w:val="both"/>
    </w:pPr>
  </w:style>
  <w:style w:type="paragraph" w:customStyle="1" w:styleId="CD63B6B1AF18439A93420B1E17C6A0A3">
    <w:name w:val="CD63B6B1AF18439A93420B1E17C6A0A3"/>
    <w:rsid w:val="008D62EF"/>
    <w:pPr>
      <w:widowControl w:val="0"/>
      <w:jc w:val="both"/>
    </w:pPr>
  </w:style>
  <w:style w:type="paragraph" w:customStyle="1" w:styleId="FE2882459AA24F1FA88377E05D357E2C">
    <w:name w:val="FE2882459AA24F1FA88377E05D357E2C"/>
    <w:rsid w:val="008D62EF"/>
    <w:pPr>
      <w:widowControl w:val="0"/>
      <w:jc w:val="both"/>
    </w:pPr>
  </w:style>
  <w:style w:type="paragraph" w:customStyle="1" w:styleId="31EA0959219F4B35A952E8C213D11E5B">
    <w:name w:val="31EA0959219F4B35A952E8C213D11E5B"/>
    <w:rsid w:val="008D62EF"/>
    <w:pPr>
      <w:widowControl w:val="0"/>
      <w:jc w:val="both"/>
    </w:pPr>
  </w:style>
  <w:style w:type="paragraph" w:customStyle="1" w:styleId="260692D9680642E7A80D2EB52C7FB278">
    <w:name w:val="260692D9680642E7A80D2EB52C7FB278"/>
    <w:rsid w:val="008D62EF"/>
    <w:pPr>
      <w:widowControl w:val="0"/>
      <w:jc w:val="both"/>
    </w:pPr>
  </w:style>
  <w:style w:type="paragraph" w:customStyle="1" w:styleId="9DABC1892E074F91B0C2B859BB82E710">
    <w:name w:val="9DABC1892E074F91B0C2B859BB82E710"/>
    <w:rsid w:val="008D62EF"/>
    <w:pPr>
      <w:widowControl w:val="0"/>
      <w:jc w:val="both"/>
    </w:pPr>
  </w:style>
  <w:style w:type="paragraph" w:customStyle="1" w:styleId="97D8A1DA0C384825A03B3D8AB7F4D328">
    <w:name w:val="97D8A1DA0C384825A03B3D8AB7F4D328"/>
    <w:rsid w:val="008D62EF"/>
    <w:pPr>
      <w:widowControl w:val="0"/>
      <w:jc w:val="both"/>
    </w:pPr>
  </w:style>
  <w:style w:type="paragraph" w:customStyle="1" w:styleId="91094DB62DF442CDA352312829987FDF">
    <w:name w:val="91094DB62DF442CDA352312829987FDF"/>
    <w:rsid w:val="008D62EF"/>
    <w:pPr>
      <w:widowControl w:val="0"/>
      <w:jc w:val="both"/>
    </w:pPr>
  </w:style>
  <w:style w:type="paragraph" w:customStyle="1" w:styleId="EB577D5FBD334FDD8E2D8328D6B01906">
    <w:name w:val="EB577D5FBD334FDD8E2D8328D6B01906"/>
    <w:rsid w:val="008D62EF"/>
    <w:pPr>
      <w:widowControl w:val="0"/>
      <w:jc w:val="both"/>
    </w:pPr>
  </w:style>
  <w:style w:type="paragraph" w:customStyle="1" w:styleId="342C7A10CDA44ADEA8084EDACEC48CEC">
    <w:name w:val="342C7A10CDA44ADEA8084EDACEC48CEC"/>
    <w:rsid w:val="008D62EF"/>
    <w:pPr>
      <w:widowControl w:val="0"/>
      <w:jc w:val="both"/>
    </w:pPr>
  </w:style>
  <w:style w:type="paragraph" w:customStyle="1" w:styleId="9F66FFB5958548B1B8CC0ED2050F35E0">
    <w:name w:val="9F66FFB5958548B1B8CC0ED2050F35E0"/>
    <w:rsid w:val="008D62EF"/>
    <w:pPr>
      <w:widowControl w:val="0"/>
      <w:jc w:val="both"/>
    </w:pPr>
  </w:style>
  <w:style w:type="paragraph" w:customStyle="1" w:styleId="47B6C9A42E354F2F9AE9A53AEE8C29E0">
    <w:name w:val="47B6C9A42E354F2F9AE9A53AEE8C29E0"/>
    <w:rsid w:val="008D62EF"/>
    <w:pPr>
      <w:widowControl w:val="0"/>
      <w:jc w:val="both"/>
    </w:pPr>
  </w:style>
  <w:style w:type="paragraph" w:customStyle="1" w:styleId="641BF70B227E4C53B76CA9E0498AFB29">
    <w:name w:val="641BF70B227E4C53B76CA9E0498AFB29"/>
    <w:rsid w:val="008D62EF"/>
    <w:pPr>
      <w:widowControl w:val="0"/>
      <w:jc w:val="both"/>
    </w:pPr>
  </w:style>
  <w:style w:type="paragraph" w:customStyle="1" w:styleId="79E8500F28524779A921039C872B51FD">
    <w:name w:val="79E8500F28524779A921039C872B51FD"/>
    <w:rsid w:val="008D62EF"/>
    <w:pPr>
      <w:widowControl w:val="0"/>
      <w:jc w:val="both"/>
    </w:pPr>
  </w:style>
  <w:style w:type="paragraph" w:customStyle="1" w:styleId="BABB9ADF46254B8B9ADF13BB1A993BCB">
    <w:name w:val="BABB9ADF46254B8B9ADF13BB1A993BCB"/>
    <w:rsid w:val="008D62EF"/>
    <w:pPr>
      <w:widowControl w:val="0"/>
      <w:jc w:val="both"/>
    </w:pPr>
  </w:style>
  <w:style w:type="paragraph" w:customStyle="1" w:styleId="F414ABDF6D3142A6B40BCAF94E23C8C1">
    <w:name w:val="F414ABDF6D3142A6B40BCAF94E23C8C1"/>
    <w:rsid w:val="008D62EF"/>
    <w:pPr>
      <w:widowControl w:val="0"/>
      <w:jc w:val="both"/>
    </w:pPr>
  </w:style>
  <w:style w:type="paragraph" w:customStyle="1" w:styleId="208E0D5A14E94D4A88C194EAA987B7BB">
    <w:name w:val="208E0D5A14E94D4A88C194EAA987B7BB"/>
    <w:rsid w:val="008D62EF"/>
    <w:pPr>
      <w:widowControl w:val="0"/>
      <w:jc w:val="both"/>
    </w:pPr>
  </w:style>
  <w:style w:type="paragraph" w:customStyle="1" w:styleId="999829FAB70D4A08ABA5342D34BE5DD0">
    <w:name w:val="999829FAB70D4A08ABA5342D34BE5DD0"/>
    <w:rsid w:val="008D62EF"/>
    <w:pPr>
      <w:widowControl w:val="0"/>
      <w:jc w:val="both"/>
    </w:pPr>
  </w:style>
  <w:style w:type="paragraph" w:customStyle="1" w:styleId="40ADA9D2F92E48439EC05333EAAB99BB">
    <w:name w:val="40ADA9D2F92E48439EC05333EAAB99BB"/>
    <w:rsid w:val="008D62EF"/>
    <w:pPr>
      <w:widowControl w:val="0"/>
      <w:jc w:val="both"/>
    </w:pPr>
  </w:style>
  <w:style w:type="paragraph" w:customStyle="1" w:styleId="19120C6B5C8247D689831F6A25D2A2AA">
    <w:name w:val="19120C6B5C8247D689831F6A25D2A2AA"/>
    <w:rsid w:val="008D62EF"/>
    <w:pPr>
      <w:widowControl w:val="0"/>
      <w:jc w:val="both"/>
    </w:pPr>
  </w:style>
  <w:style w:type="paragraph" w:customStyle="1" w:styleId="4B6076067A744D15B006ED1B3039DBC6">
    <w:name w:val="4B6076067A744D15B006ED1B3039DBC6"/>
    <w:rsid w:val="008D62EF"/>
    <w:pPr>
      <w:widowControl w:val="0"/>
      <w:jc w:val="both"/>
    </w:pPr>
  </w:style>
  <w:style w:type="paragraph" w:customStyle="1" w:styleId="AB491D7A1CD743B8B18B0C827DD01304">
    <w:name w:val="AB491D7A1CD743B8B18B0C827DD01304"/>
    <w:rsid w:val="008D62EF"/>
    <w:pPr>
      <w:widowControl w:val="0"/>
      <w:jc w:val="both"/>
    </w:pPr>
  </w:style>
  <w:style w:type="paragraph" w:customStyle="1" w:styleId="0DDCA3530A9C429E82024F2DE63306B5">
    <w:name w:val="0DDCA3530A9C429E82024F2DE63306B5"/>
    <w:rsid w:val="008D62EF"/>
    <w:pPr>
      <w:widowControl w:val="0"/>
      <w:jc w:val="both"/>
    </w:pPr>
  </w:style>
  <w:style w:type="paragraph" w:customStyle="1" w:styleId="A35D867059D04026B1E12791F5FA327F">
    <w:name w:val="A35D867059D04026B1E12791F5FA327F"/>
    <w:rsid w:val="008D62EF"/>
    <w:pPr>
      <w:widowControl w:val="0"/>
      <w:jc w:val="both"/>
    </w:pPr>
  </w:style>
  <w:style w:type="paragraph" w:customStyle="1" w:styleId="591D1410F8D849A080184CD1DEC0B80E">
    <w:name w:val="591D1410F8D849A080184CD1DEC0B80E"/>
    <w:rsid w:val="008D62EF"/>
    <w:pPr>
      <w:widowControl w:val="0"/>
      <w:jc w:val="both"/>
    </w:pPr>
  </w:style>
  <w:style w:type="paragraph" w:customStyle="1" w:styleId="9475EE187B9F4B8D92BA4DC9A2CB4D77">
    <w:name w:val="9475EE187B9F4B8D92BA4DC9A2CB4D77"/>
    <w:rsid w:val="008D62EF"/>
    <w:pPr>
      <w:widowControl w:val="0"/>
      <w:jc w:val="both"/>
    </w:pPr>
  </w:style>
  <w:style w:type="paragraph" w:customStyle="1" w:styleId="4CC87053609646E79DE69A980CD35B62">
    <w:name w:val="4CC87053609646E79DE69A980CD35B62"/>
    <w:rsid w:val="008D62EF"/>
    <w:pPr>
      <w:widowControl w:val="0"/>
      <w:jc w:val="both"/>
    </w:pPr>
  </w:style>
  <w:style w:type="paragraph" w:customStyle="1" w:styleId="B009BA3011EA4B659D5A0B065FE6D177">
    <w:name w:val="B009BA3011EA4B659D5A0B065FE6D177"/>
    <w:rsid w:val="008D62EF"/>
    <w:pPr>
      <w:widowControl w:val="0"/>
      <w:jc w:val="both"/>
    </w:pPr>
  </w:style>
  <w:style w:type="paragraph" w:customStyle="1" w:styleId="4E455D95DC4E45D28DF8E13CB59948F5">
    <w:name w:val="4E455D95DC4E45D28DF8E13CB59948F5"/>
    <w:rsid w:val="008D62EF"/>
    <w:pPr>
      <w:widowControl w:val="0"/>
      <w:jc w:val="both"/>
    </w:pPr>
  </w:style>
  <w:style w:type="paragraph" w:customStyle="1" w:styleId="0F0B0A913B274433908B6D84A6EB3E36">
    <w:name w:val="0F0B0A913B274433908B6D84A6EB3E36"/>
    <w:rsid w:val="008D62EF"/>
    <w:pPr>
      <w:widowControl w:val="0"/>
      <w:jc w:val="both"/>
    </w:pPr>
  </w:style>
  <w:style w:type="paragraph" w:customStyle="1" w:styleId="D9EDF7661FA74AC3823D0E516BF0CF32">
    <w:name w:val="D9EDF7661FA74AC3823D0E516BF0CF32"/>
    <w:rsid w:val="008D62EF"/>
    <w:pPr>
      <w:widowControl w:val="0"/>
      <w:jc w:val="both"/>
    </w:pPr>
  </w:style>
  <w:style w:type="paragraph" w:customStyle="1" w:styleId="4E2F88E7E136446EADCE4A5FEC91D37F">
    <w:name w:val="4E2F88E7E136446EADCE4A5FEC91D37F"/>
    <w:rsid w:val="008D62EF"/>
    <w:pPr>
      <w:widowControl w:val="0"/>
      <w:jc w:val="both"/>
    </w:pPr>
  </w:style>
  <w:style w:type="paragraph" w:customStyle="1" w:styleId="37DB303F59114FF5A7621F46C4754D8A">
    <w:name w:val="37DB303F59114FF5A7621F46C4754D8A"/>
    <w:rsid w:val="008D62EF"/>
    <w:pPr>
      <w:widowControl w:val="0"/>
      <w:jc w:val="both"/>
    </w:pPr>
  </w:style>
  <w:style w:type="paragraph" w:customStyle="1" w:styleId="0E145151A47A45AC9E2D56E6415D91D8">
    <w:name w:val="0E145151A47A45AC9E2D56E6415D91D8"/>
    <w:rsid w:val="008D62EF"/>
    <w:pPr>
      <w:widowControl w:val="0"/>
      <w:jc w:val="both"/>
    </w:pPr>
  </w:style>
  <w:style w:type="paragraph" w:customStyle="1" w:styleId="AC5AEF214A74425C82C9B455F1E19093">
    <w:name w:val="AC5AEF214A74425C82C9B455F1E19093"/>
    <w:rsid w:val="008D62EF"/>
    <w:pPr>
      <w:widowControl w:val="0"/>
      <w:jc w:val="both"/>
    </w:pPr>
  </w:style>
  <w:style w:type="paragraph" w:customStyle="1" w:styleId="88A7F1C6305F4312BD6325B401A943CC">
    <w:name w:val="88A7F1C6305F4312BD6325B401A943CC"/>
    <w:rsid w:val="008D62EF"/>
    <w:pPr>
      <w:widowControl w:val="0"/>
      <w:jc w:val="both"/>
    </w:pPr>
  </w:style>
  <w:style w:type="paragraph" w:customStyle="1" w:styleId="B662B24EF1C64C82842E68419E205B93">
    <w:name w:val="B662B24EF1C64C82842E68419E205B93"/>
    <w:rsid w:val="008D62EF"/>
    <w:pPr>
      <w:widowControl w:val="0"/>
      <w:jc w:val="both"/>
    </w:pPr>
  </w:style>
  <w:style w:type="paragraph" w:customStyle="1" w:styleId="3F0033DA6557413FA4ED5F8FF90826F0">
    <w:name w:val="3F0033DA6557413FA4ED5F8FF90826F0"/>
    <w:rsid w:val="008D62EF"/>
    <w:pPr>
      <w:widowControl w:val="0"/>
      <w:jc w:val="both"/>
    </w:pPr>
  </w:style>
  <w:style w:type="paragraph" w:customStyle="1" w:styleId="A126165DA19C4893BCCE23616282E6CF">
    <w:name w:val="A126165DA19C4893BCCE23616282E6CF"/>
    <w:rsid w:val="008D62EF"/>
    <w:pPr>
      <w:widowControl w:val="0"/>
      <w:jc w:val="both"/>
    </w:pPr>
  </w:style>
  <w:style w:type="paragraph" w:customStyle="1" w:styleId="FD947FBB518948808CC68745EBF6593C">
    <w:name w:val="FD947FBB518948808CC68745EBF6593C"/>
    <w:rsid w:val="008D62EF"/>
    <w:pPr>
      <w:widowControl w:val="0"/>
      <w:jc w:val="both"/>
    </w:pPr>
  </w:style>
  <w:style w:type="paragraph" w:customStyle="1" w:styleId="F426B5F50B0C49139F6188B9473D5BCB">
    <w:name w:val="F426B5F50B0C49139F6188B9473D5BCB"/>
    <w:rsid w:val="008D62EF"/>
    <w:pPr>
      <w:widowControl w:val="0"/>
      <w:jc w:val="both"/>
    </w:pPr>
  </w:style>
  <w:style w:type="paragraph" w:customStyle="1" w:styleId="1D1747E6CEA94BC3B184A38BD9F94BF2">
    <w:name w:val="1D1747E6CEA94BC3B184A38BD9F94BF2"/>
    <w:rsid w:val="008D62EF"/>
    <w:pPr>
      <w:widowControl w:val="0"/>
      <w:jc w:val="both"/>
    </w:pPr>
  </w:style>
  <w:style w:type="paragraph" w:customStyle="1" w:styleId="196B0192A6394AF390D153D3885E4F15">
    <w:name w:val="196B0192A6394AF390D153D3885E4F15"/>
    <w:rsid w:val="008D62EF"/>
    <w:pPr>
      <w:widowControl w:val="0"/>
      <w:jc w:val="both"/>
    </w:pPr>
  </w:style>
  <w:style w:type="paragraph" w:customStyle="1" w:styleId="008D5674B1F2472F9EB98AD06D52AE10">
    <w:name w:val="008D5674B1F2472F9EB98AD06D52AE10"/>
    <w:rsid w:val="008D62EF"/>
    <w:pPr>
      <w:widowControl w:val="0"/>
      <w:jc w:val="both"/>
    </w:pPr>
  </w:style>
  <w:style w:type="paragraph" w:customStyle="1" w:styleId="E101A38A7B034F4883EEC00EE53F3D1D">
    <w:name w:val="E101A38A7B034F4883EEC00EE53F3D1D"/>
    <w:rsid w:val="008D62EF"/>
    <w:pPr>
      <w:widowControl w:val="0"/>
      <w:jc w:val="both"/>
    </w:pPr>
  </w:style>
  <w:style w:type="paragraph" w:customStyle="1" w:styleId="6DC213CE3BD4490AAE4FFCCD3AE3E981">
    <w:name w:val="6DC213CE3BD4490AAE4FFCCD3AE3E981"/>
    <w:rsid w:val="008D62EF"/>
    <w:pPr>
      <w:widowControl w:val="0"/>
      <w:jc w:val="both"/>
    </w:pPr>
  </w:style>
  <w:style w:type="paragraph" w:customStyle="1" w:styleId="ABD2A95A06F846D2827FE25F8179A4FD">
    <w:name w:val="ABD2A95A06F846D2827FE25F8179A4FD"/>
    <w:rsid w:val="008D62EF"/>
    <w:pPr>
      <w:widowControl w:val="0"/>
      <w:jc w:val="both"/>
    </w:pPr>
  </w:style>
  <w:style w:type="paragraph" w:customStyle="1" w:styleId="F7C2F56220DF4DE8BFE6871F7E792B5F">
    <w:name w:val="F7C2F56220DF4DE8BFE6871F7E792B5F"/>
    <w:rsid w:val="008D62EF"/>
    <w:pPr>
      <w:widowControl w:val="0"/>
      <w:jc w:val="both"/>
    </w:pPr>
  </w:style>
  <w:style w:type="paragraph" w:customStyle="1" w:styleId="94563E58E6D044F0BB5AA9D2CF1E1308">
    <w:name w:val="94563E58E6D044F0BB5AA9D2CF1E1308"/>
    <w:rsid w:val="008D62EF"/>
    <w:pPr>
      <w:widowControl w:val="0"/>
      <w:jc w:val="both"/>
    </w:pPr>
  </w:style>
  <w:style w:type="paragraph" w:customStyle="1" w:styleId="CA2888C00D5549F497F200FAC19FB6A6">
    <w:name w:val="CA2888C00D5549F497F200FAC19FB6A6"/>
    <w:rsid w:val="008D62EF"/>
    <w:pPr>
      <w:widowControl w:val="0"/>
      <w:jc w:val="both"/>
    </w:pPr>
  </w:style>
  <w:style w:type="paragraph" w:customStyle="1" w:styleId="82FE921FDD3947628766C0A6901FA52E">
    <w:name w:val="82FE921FDD3947628766C0A6901FA52E"/>
    <w:rsid w:val="008D62EF"/>
    <w:pPr>
      <w:widowControl w:val="0"/>
      <w:jc w:val="both"/>
    </w:pPr>
  </w:style>
  <w:style w:type="paragraph" w:customStyle="1" w:styleId="945852831BB3468686007D907ECA231A">
    <w:name w:val="945852831BB3468686007D907ECA231A"/>
    <w:rsid w:val="008D62EF"/>
    <w:pPr>
      <w:widowControl w:val="0"/>
      <w:jc w:val="both"/>
    </w:pPr>
  </w:style>
  <w:style w:type="paragraph" w:customStyle="1" w:styleId="C136A4A636C04C99A83DFE36A8B408DC">
    <w:name w:val="C136A4A636C04C99A83DFE36A8B408DC"/>
    <w:rsid w:val="008D62EF"/>
    <w:pPr>
      <w:widowControl w:val="0"/>
      <w:jc w:val="both"/>
    </w:pPr>
  </w:style>
  <w:style w:type="paragraph" w:customStyle="1" w:styleId="32099EFAE7F14F968F7163D61EADB403">
    <w:name w:val="32099EFAE7F14F968F7163D61EADB403"/>
    <w:rsid w:val="008D62EF"/>
    <w:pPr>
      <w:widowControl w:val="0"/>
      <w:jc w:val="both"/>
    </w:pPr>
  </w:style>
  <w:style w:type="paragraph" w:customStyle="1" w:styleId="107B138B6E5E4FFDA1C690631EBA01C4">
    <w:name w:val="107B138B6E5E4FFDA1C690631EBA01C4"/>
    <w:rsid w:val="008D62EF"/>
    <w:pPr>
      <w:widowControl w:val="0"/>
      <w:jc w:val="both"/>
    </w:pPr>
  </w:style>
  <w:style w:type="paragraph" w:customStyle="1" w:styleId="5FCEA32052B0400CBE0255E2F7D59167">
    <w:name w:val="5FCEA32052B0400CBE0255E2F7D59167"/>
    <w:rsid w:val="008D62EF"/>
    <w:pPr>
      <w:widowControl w:val="0"/>
      <w:jc w:val="both"/>
    </w:pPr>
  </w:style>
  <w:style w:type="paragraph" w:customStyle="1" w:styleId="AD4EDD6B31E84DF98DE020F7292C3ADB">
    <w:name w:val="AD4EDD6B31E84DF98DE020F7292C3ADB"/>
    <w:rsid w:val="008D62EF"/>
    <w:pPr>
      <w:widowControl w:val="0"/>
      <w:jc w:val="both"/>
    </w:pPr>
  </w:style>
  <w:style w:type="paragraph" w:customStyle="1" w:styleId="DEDDC64E8C2E424EB1FD69925EAA5421">
    <w:name w:val="DEDDC64E8C2E424EB1FD69925EAA5421"/>
    <w:rsid w:val="008D62EF"/>
    <w:pPr>
      <w:widowControl w:val="0"/>
      <w:jc w:val="both"/>
    </w:pPr>
  </w:style>
  <w:style w:type="paragraph" w:customStyle="1" w:styleId="298CE3D1B54D41A3B00FEF78B641A314">
    <w:name w:val="298CE3D1B54D41A3B00FEF78B641A314"/>
    <w:rsid w:val="008D62EF"/>
    <w:pPr>
      <w:widowControl w:val="0"/>
      <w:jc w:val="both"/>
    </w:pPr>
  </w:style>
  <w:style w:type="paragraph" w:customStyle="1" w:styleId="327E33583A5E48DFB4201C98846720BF">
    <w:name w:val="327E33583A5E48DFB4201C98846720BF"/>
    <w:rsid w:val="008D62EF"/>
    <w:pPr>
      <w:widowControl w:val="0"/>
      <w:jc w:val="both"/>
    </w:pPr>
  </w:style>
  <w:style w:type="paragraph" w:customStyle="1" w:styleId="F0158D1844784401B8B709CB7AC098D2">
    <w:name w:val="F0158D1844784401B8B709CB7AC098D2"/>
    <w:rsid w:val="008D62EF"/>
    <w:pPr>
      <w:widowControl w:val="0"/>
      <w:jc w:val="both"/>
    </w:pPr>
  </w:style>
  <w:style w:type="paragraph" w:customStyle="1" w:styleId="C005738380E544DA95D79FE6CCB3A59A">
    <w:name w:val="C005738380E544DA95D79FE6CCB3A59A"/>
    <w:rsid w:val="008D62EF"/>
    <w:pPr>
      <w:widowControl w:val="0"/>
      <w:jc w:val="both"/>
    </w:pPr>
  </w:style>
  <w:style w:type="paragraph" w:customStyle="1" w:styleId="52431809F682419DA6B7CB60F57C7470">
    <w:name w:val="52431809F682419DA6B7CB60F57C7470"/>
    <w:rsid w:val="008D62EF"/>
    <w:pPr>
      <w:widowControl w:val="0"/>
      <w:jc w:val="both"/>
    </w:pPr>
  </w:style>
  <w:style w:type="paragraph" w:customStyle="1" w:styleId="E7D58ACCB6A947AAB1E86B73B4AC5380">
    <w:name w:val="E7D58ACCB6A947AAB1E86B73B4AC5380"/>
    <w:rsid w:val="008D62EF"/>
    <w:pPr>
      <w:widowControl w:val="0"/>
      <w:jc w:val="both"/>
    </w:pPr>
  </w:style>
  <w:style w:type="paragraph" w:customStyle="1" w:styleId="55F8CED5634C4C5CA86B33CE2BD68EBE">
    <w:name w:val="55F8CED5634C4C5CA86B33CE2BD68EBE"/>
    <w:rsid w:val="008D62EF"/>
    <w:pPr>
      <w:widowControl w:val="0"/>
      <w:jc w:val="both"/>
    </w:pPr>
  </w:style>
  <w:style w:type="paragraph" w:customStyle="1" w:styleId="8AE6C65B3B934727B312C9ACF3E49BE8">
    <w:name w:val="8AE6C65B3B934727B312C9ACF3E49BE8"/>
    <w:rsid w:val="008D62EF"/>
    <w:pPr>
      <w:widowControl w:val="0"/>
      <w:jc w:val="both"/>
    </w:pPr>
  </w:style>
  <w:style w:type="paragraph" w:customStyle="1" w:styleId="31132F0C4DD84E6B96191530049BC605">
    <w:name w:val="31132F0C4DD84E6B96191530049BC605"/>
    <w:rsid w:val="008D62EF"/>
    <w:pPr>
      <w:widowControl w:val="0"/>
      <w:jc w:val="both"/>
    </w:pPr>
  </w:style>
  <w:style w:type="paragraph" w:customStyle="1" w:styleId="AD831310B2B549EC938D6B38DF977CE8">
    <w:name w:val="AD831310B2B549EC938D6B38DF977CE8"/>
    <w:rsid w:val="008D62EF"/>
    <w:pPr>
      <w:widowControl w:val="0"/>
      <w:jc w:val="both"/>
    </w:pPr>
  </w:style>
  <w:style w:type="paragraph" w:customStyle="1" w:styleId="532B5747B8364283846BF7E732793FD7">
    <w:name w:val="532B5747B8364283846BF7E732793FD7"/>
    <w:rsid w:val="008D62EF"/>
    <w:pPr>
      <w:widowControl w:val="0"/>
      <w:jc w:val="both"/>
    </w:pPr>
  </w:style>
  <w:style w:type="paragraph" w:customStyle="1" w:styleId="7249F974FD084E5ABB69B0604529D4D2">
    <w:name w:val="7249F974FD084E5ABB69B0604529D4D2"/>
    <w:rsid w:val="008D62EF"/>
    <w:pPr>
      <w:widowControl w:val="0"/>
      <w:jc w:val="both"/>
    </w:pPr>
  </w:style>
  <w:style w:type="paragraph" w:customStyle="1" w:styleId="F57222F9240C4A2D966C7853B332ABE8">
    <w:name w:val="F57222F9240C4A2D966C7853B332ABE8"/>
    <w:rsid w:val="008D62EF"/>
    <w:pPr>
      <w:widowControl w:val="0"/>
      <w:jc w:val="both"/>
    </w:pPr>
  </w:style>
  <w:style w:type="paragraph" w:customStyle="1" w:styleId="C22593B27569474BB0BB86D0098FDDFA">
    <w:name w:val="C22593B27569474BB0BB86D0098FDDFA"/>
    <w:rsid w:val="008D62EF"/>
    <w:pPr>
      <w:widowControl w:val="0"/>
      <w:jc w:val="both"/>
    </w:pPr>
  </w:style>
  <w:style w:type="paragraph" w:customStyle="1" w:styleId="C64005DCCA50465992181C60D64CBAF4">
    <w:name w:val="C64005DCCA50465992181C60D64CBAF4"/>
    <w:rsid w:val="008D62EF"/>
    <w:pPr>
      <w:widowControl w:val="0"/>
      <w:jc w:val="both"/>
    </w:pPr>
  </w:style>
  <w:style w:type="paragraph" w:customStyle="1" w:styleId="37444E496D214D8C8674FDE0D09E91BD">
    <w:name w:val="37444E496D214D8C8674FDE0D09E91BD"/>
    <w:rsid w:val="008D62EF"/>
    <w:pPr>
      <w:widowControl w:val="0"/>
      <w:jc w:val="both"/>
    </w:pPr>
  </w:style>
  <w:style w:type="paragraph" w:customStyle="1" w:styleId="3AD0E3B21CC549858E1E3501E76BA468">
    <w:name w:val="3AD0E3B21CC549858E1E3501E76BA468"/>
    <w:rsid w:val="008D62EF"/>
    <w:pPr>
      <w:widowControl w:val="0"/>
      <w:jc w:val="both"/>
    </w:pPr>
  </w:style>
  <w:style w:type="paragraph" w:customStyle="1" w:styleId="2B65C093442D49BFABF268D2DB566058">
    <w:name w:val="2B65C093442D49BFABF268D2DB566058"/>
    <w:rsid w:val="008D62EF"/>
    <w:pPr>
      <w:widowControl w:val="0"/>
      <w:jc w:val="both"/>
    </w:pPr>
  </w:style>
  <w:style w:type="paragraph" w:customStyle="1" w:styleId="9B7585895FC64C588E9A940E3BC00592">
    <w:name w:val="9B7585895FC64C588E9A940E3BC00592"/>
    <w:rsid w:val="008D62EF"/>
    <w:pPr>
      <w:widowControl w:val="0"/>
      <w:jc w:val="both"/>
    </w:pPr>
  </w:style>
  <w:style w:type="paragraph" w:customStyle="1" w:styleId="D661635613FA4BAB8D3E99121D301ABB">
    <w:name w:val="D661635613FA4BAB8D3E99121D301ABB"/>
    <w:rsid w:val="008D62EF"/>
    <w:pPr>
      <w:widowControl w:val="0"/>
      <w:jc w:val="both"/>
    </w:pPr>
  </w:style>
  <w:style w:type="paragraph" w:customStyle="1" w:styleId="10E746E07D2B4B8DB95D989F1C10F0AC">
    <w:name w:val="10E746E07D2B4B8DB95D989F1C10F0AC"/>
    <w:rsid w:val="008D62EF"/>
    <w:pPr>
      <w:widowControl w:val="0"/>
      <w:jc w:val="both"/>
    </w:pPr>
  </w:style>
  <w:style w:type="paragraph" w:customStyle="1" w:styleId="34827DD9A5324BE78048A40883948798">
    <w:name w:val="34827DD9A5324BE78048A40883948798"/>
    <w:rsid w:val="008D62EF"/>
    <w:pPr>
      <w:widowControl w:val="0"/>
      <w:jc w:val="both"/>
    </w:pPr>
  </w:style>
  <w:style w:type="paragraph" w:customStyle="1" w:styleId="CE04DCEEE69B434C8B039026EC8DA73F">
    <w:name w:val="CE04DCEEE69B434C8B039026EC8DA73F"/>
    <w:rsid w:val="008D62EF"/>
    <w:pPr>
      <w:widowControl w:val="0"/>
      <w:jc w:val="both"/>
    </w:pPr>
  </w:style>
  <w:style w:type="paragraph" w:customStyle="1" w:styleId="CCFE623245F749A0B3393F38BFF5FA6F">
    <w:name w:val="CCFE623245F749A0B3393F38BFF5FA6F"/>
    <w:rsid w:val="008D62EF"/>
    <w:pPr>
      <w:widowControl w:val="0"/>
      <w:jc w:val="both"/>
    </w:pPr>
  </w:style>
  <w:style w:type="paragraph" w:customStyle="1" w:styleId="C296F0C635374E1A860A8F806F677BF5">
    <w:name w:val="C296F0C635374E1A860A8F806F677BF5"/>
    <w:rsid w:val="008D62EF"/>
    <w:pPr>
      <w:widowControl w:val="0"/>
      <w:jc w:val="both"/>
    </w:pPr>
  </w:style>
  <w:style w:type="paragraph" w:customStyle="1" w:styleId="CFF58E63DC0147B693065221E6E22F04">
    <w:name w:val="CFF58E63DC0147B693065221E6E22F04"/>
    <w:rsid w:val="008D62EF"/>
    <w:pPr>
      <w:widowControl w:val="0"/>
      <w:jc w:val="both"/>
    </w:pPr>
  </w:style>
  <w:style w:type="paragraph" w:customStyle="1" w:styleId="68E8DB3E17CF4038AE752F459A5F7411">
    <w:name w:val="68E8DB3E17CF4038AE752F459A5F7411"/>
    <w:rsid w:val="008D62EF"/>
    <w:pPr>
      <w:widowControl w:val="0"/>
      <w:jc w:val="both"/>
    </w:pPr>
  </w:style>
  <w:style w:type="paragraph" w:customStyle="1" w:styleId="9E94AE5396AD4B4BAE66BC8CA63DCE95">
    <w:name w:val="9E94AE5396AD4B4BAE66BC8CA63DCE95"/>
    <w:rsid w:val="008D62EF"/>
    <w:pPr>
      <w:widowControl w:val="0"/>
      <w:jc w:val="both"/>
    </w:pPr>
  </w:style>
  <w:style w:type="paragraph" w:customStyle="1" w:styleId="671EE76B457C47D0A66228CF8943367C">
    <w:name w:val="671EE76B457C47D0A66228CF8943367C"/>
    <w:rsid w:val="008D62EF"/>
    <w:pPr>
      <w:widowControl w:val="0"/>
      <w:jc w:val="both"/>
    </w:pPr>
  </w:style>
  <w:style w:type="paragraph" w:customStyle="1" w:styleId="CFC12BC0F98442D792E79ECCEB9F14E7">
    <w:name w:val="CFC12BC0F98442D792E79ECCEB9F14E7"/>
    <w:rsid w:val="008D62EF"/>
    <w:pPr>
      <w:widowControl w:val="0"/>
      <w:jc w:val="both"/>
    </w:pPr>
  </w:style>
  <w:style w:type="paragraph" w:customStyle="1" w:styleId="2819C2C6CA85426FAC4A52D54F1B2A54">
    <w:name w:val="2819C2C6CA85426FAC4A52D54F1B2A54"/>
    <w:rsid w:val="008D62EF"/>
    <w:pPr>
      <w:widowControl w:val="0"/>
      <w:jc w:val="both"/>
    </w:pPr>
  </w:style>
  <w:style w:type="paragraph" w:customStyle="1" w:styleId="1850149433444C39BBA6097AB0BDA38C">
    <w:name w:val="1850149433444C39BBA6097AB0BDA38C"/>
    <w:rsid w:val="008D62EF"/>
    <w:pPr>
      <w:widowControl w:val="0"/>
      <w:jc w:val="both"/>
    </w:pPr>
  </w:style>
  <w:style w:type="paragraph" w:customStyle="1" w:styleId="3FC247DC5E714B8694A12DB1EFDAE876">
    <w:name w:val="3FC247DC5E714B8694A12DB1EFDAE876"/>
    <w:rsid w:val="008D62EF"/>
    <w:pPr>
      <w:widowControl w:val="0"/>
      <w:jc w:val="both"/>
    </w:pPr>
  </w:style>
  <w:style w:type="paragraph" w:customStyle="1" w:styleId="95A27768C24F4115925836B555BBE1EA">
    <w:name w:val="95A27768C24F4115925836B555BBE1EA"/>
    <w:rsid w:val="008D62EF"/>
    <w:pPr>
      <w:widowControl w:val="0"/>
      <w:jc w:val="both"/>
    </w:pPr>
  </w:style>
  <w:style w:type="paragraph" w:customStyle="1" w:styleId="D864D225CF154789A67C457F7F542892">
    <w:name w:val="D864D225CF154789A67C457F7F542892"/>
    <w:rsid w:val="008D62EF"/>
    <w:pPr>
      <w:widowControl w:val="0"/>
      <w:jc w:val="both"/>
    </w:pPr>
  </w:style>
  <w:style w:type="paragraph" w:customStyle="1" w:styleId="6BB56EE6BC924987A1F6CA94EF70EC65">
    <w:name w:val="6BB56EE6BC924987A1F6CA94EF70EC65"/>
    <w:rsid w:val="008D62EF"/>
    <w:pPr>
      <w:widowControl w:val="0"/>
      <w:jc w:val="both"/>
    </w:pPr>
  </w:style>
  <w:style w:type="paragraph" w:customStyle="1" w:styleId="FD46C41A63C94897891BC280BBB98111">
    <w:name w:val="FD46C41A63C94897891BC280BBB98111"/>
    <w:rsid w:val="008D62EF"/>
    <w:pPr>
      <w:widowControl w:val="0"/>
      <w:jc w:val="both"/>
    </w:pPr>
  </w:style>
  <w:style w:type="paragraph" w:customStyle="1" w:styleId="58B854F9B2C94A9EA5F9FF1F1423DE4D">
    <w:name w:val="58B854F9B2C94A9EA5F9FF1F1423DE4D"/>
    <w:rsid w:val="008D62EF"/>
    <w:pPr>
      <w:widowControl w:val="0"/>
      <w:jc w:val="both"/>
    </w:pPr>
  </w:style>
  <w:style w:type="paragraph" w:customStyle="1" w:styleId="67F42680CCDC424FBA8AFDA25098E045">
    <w:name w:val="67F42680CCDC424FBA8AFDA25098E045"/>
    <w:rsid w:val="008D62EF"/>
    <w:pPr>
      <w:widowControl w:val="0"/>
      <w:jc w:val="both"/>
    </w:pPr>
  </w:style>
  <w:style w:type="paragraph" w:customStyle="1" w:styleId="7B4FC8D026C446E3835B0ED7AA517E03">
    <w:name w:val="7B4FC8D026C446E3835B0ED7AA517E03"/>
    <w:rsid w:val="008D62EF"/>
    <w:pPr>
      <w:widowControl w:val="0"/>
      <w:jc w:val="both"/>
    </w:pPr>
  </w:style>
  <w:style w:type="paragraph" w:customStyle="1" w:styleId="471BED49B9954B2EB6497B3F0CD5AD63">
    <w:name w:val="471BED49B9954B2EB6497B3F0CD5AD63"/>
    <w:rsid w:val="008D62EF"/>
    <w:pPr>
      <w:widowControl w:val="0"/>
      <w:jc w:val="both"/>
    </w:pPr>
  </w:style>
  <w:style w:type="paragraph" w:customStyle="1" w:styleId="651EE6F994004B1DBDE9713584EA9CF5">
    <w:name w:val="651EE6F994004B1DBDE9713584EA9CF5"/>
    <w:rsid w:val="008D62EF"/>
    <w:pPr>
      <w:widowControl w:val="0"/>
      <w:jc w:val="both"/>
    </w:pPr>
  </w:style>
  <w:style w:type="paragraph" w:customStyle="1" w:styleId="054F195E040B4D4389D28829C22E2F3E">
    <w:name w:val="054F195E040B4D4389D28829C22E2F3E"/>
    <w:rsid w:val="008D62EF"/>
    <w:pPr>
      <w:widowControl w:val="0"/>
      <w:jc w:val="both"/>
    </w:pPr>
  </w:style>
  <w:style w:type="paragraph" w:customStyle="1" w:styleId="CB7C0105D72F4EFFBE52600AECB7DF73">
    <w:name w:val="CB7C0105D72F4EFFBE52600AECB7DF73"/>
    <w:rsid w:val="008D62EF"/>
    <w:pPr>
      <w:widowControl w:val="0"/>
      <w:jc w:val="both"/>
    </w:pPr>
  </w:style>
  <w:style w:type="paragraph" w:customStyle="1" w:styleId="EEAAEC90159443F2A110B698CC15301D">
    <w:name w:val="EEAAEC90159443F2A110B698CC15301D"/>
    <w:rsid w:val="008D62EF"/>
    <w:pPr>
      <w:widowControl w:val="0"/>
      <w:jc w:val="both"/>
    </w:pPr>
  </w:style>
  <w:style w:type="paragraph" w:customStyle="1" w:styleId="200348CF586B453FA9A47989C0D378A5">
    <w:name w:val="200348CF586B453FA9A47989C0D378A5"/>
    <w:rsid w:val="008D62EF"/>
    <w:pPr>
      <w:widowControl w:val="0"/>
      <w:jc w:val="both"/>
    </w:pPr>
  </w:style>
  <w:style w:type="paragraph" w:customStyle="1" w:styleId="669EE012F97C43F890ECE648446244E0">
    <w:name w:val="669EE012F97C43F890ECE648446244E0"/>
    <w:rsid w:val="008D62EF"/>
    <w:pPr>
      <w:widowControl w:val="0"/>
      <w:jc w:val="both"/>
    </w:pPr>
  </w:style>
  <w:style w:type="paragraph" w:customStyle="1" w:styleId="09FA6F50D00541EAACC3DD3F2DE9143A">
    <w:name w:val="09FA6F50D00541EAACC3DD3F2DE9143A"/>
    <w:rsid w:val="008D62EF"/>
    <w:pPr>
      <w:widowControl w:val="0"/>
      <w:jc w:val="both"/>
    </w:pPr>
  </w:style>
  <w:style w:type="paragraph" w:customStyle="1" w:styleId="BBC3BA79776343D191F9DA484B254764">
    <w:name w:val="BBC3BA79776343D191F9DA484B254764"/>
    <w:rsid w:val="008D62EF"/>
    <w:pPr>
      <w:widowControl w:val="0"/>
      <w:jc w:val="both"/>
    </w:pPr>
  </w:style>
  <w:style w:type="paragraph" w:customStyle="1" w:styleId="5441509A43DC497CA948B0ACDB6C4526">
    <w:name w:val="5441509A43DC497CA948B0ACDB6C4526"/>
    <w:rsid w:val="008D62EF"/>
    <w:pPr>
      <w:widowControl w:val="0"/>
      <w:jc w:val="both"/>
    </w:pPr>
  </w:style>
  <w:style w:type="paragraph" w:customStyle="1" w:styleId="090D43E6BD664958AC0F26AB9BA7013E">
    <w:name w:val="090D43E6BD664958AC0F26AB9BA7013E"/>
    <w:rsid w:val="008D62EF"/>
    <w:pPr>
      <w:widowControl w:val="0"/>
      <w:jc w:val="both"/>
    </w:pPr>
  </w:style>
  <w:style w:type="paragraph" w:customStyle="1" w:styleId="FCE2666919E94D6FAA4348E937EFF465">
    <w:name w:val="FCE2666919E94D6FAA4348E937EFF465"/>
    <w:rsid w:val="008D62EF"/>
    <w:pPr>
      <w:widowControl w:val="0"/>
      <w:jc w:val="both"/>
    </w:pPr>
  </w:style>
  <w:style w:type="paragraph" w:customStyle="1" w:styleId="6476F1F454934807B1BDE3F1F2D04F92">
    <w:name w:val="6476F1F454934807B1BDE3F1F2D04F92"/>
    <w:rsid w:val="008D62EF"/>
    <w:pPr>
      <w:widowControl w:val="0"/>
      <w:jc w:val="both"/>
    </w:pPr>
  </w:style>
  <w:style w:type="paragraph" w:customStyle="1" w:styleId="9675DCE4C3AF44CBAA506DA65F169F8C">
    <w:name w:val="9675DCE4C3AF44CBAA506DA65F169F8C"/>
    <w:rsid w:val="008D62EF"/>
    <w:pPr>
      <w:widowControl w:val="0"/>
      <w:jc w:val="both"/>
    </w:pPr>
  </w:style>
  <w:style w:type="paragraph" w:customStyle="1" w:styleId="586DE123E74A412C88B5CF9FB4F1322B">
    <w:name w:val="586DE123E74A412C88B5CF9FB4F1322B"/>
    <w:rsid w:val="008D62EF"/>
    <w:pPr>
      <w:widowControl w:val="0"/>
      <w:jc w:val="both"/>
    </w:pPr>
  </w:style>
  <w:style w:type="paragraph" w:customStyle="1" w:styleId="5EBEF277FFB4418DAF87F8DF80ABAF56">
    <w:name w:val="5EBEF277FFB4418DAF87F8DF80ABAF56"/>
    <w:rsid w:val="008D62EF"/>
    <w:pPr>
      <w:widowControl w:val="0"/>
      <w:jc w:val="both"/>
    </w:pPr>
  </w:style>
  <w:style w:type="paragraph" w:customStyle="1" w:styleId="198AE5C310D84CEDAB16941EFD007A33">
    <w:name w:val="198AE5C310D84CEDAB16941EFD007A33"/>
    <w:rsid w:val="008D62EF"/>
    <w:pPr>
      <w:widowControl w:val="0"/>
      <w:jc w:val="both"/>
    </w:pPr>
  </w:style>
  <w:style w:type="paragraph" w:customStyle="1" w:styleId="5AD598B4A94B41A5835E87E842A8758C">
    <w:name w:val="5AD598B4A94B41A5835E87E842A8758C"/>
    <w:rsid w:val="008D62EF"/>
    <w:pPr>
      <w:widowControl w:val="0"/>
      <w:jc w:val="both"/>
    </w:pPr>
  </w:style>
  <w:style w:type="paragraph" w:customStyle="1" w:styleId="B38BF1C090614BC9B127E8B7330DA429">
    <w:name w:val="B38BF1C090614BC9B127E8B7330DA429"/>
    <w:rsid w:val="008D62EF"/>
    <w:pPr>
      <w:widowControl w:val="0"/>
      <w:jc w:val="both"/>
    </w:pPr>
  </w:style>
  <w:style w:type="paragraph" w:customStyle="1" w:styleId="BEC727F653BC4B2A8B37C44D19F180E7">
    <w:name w:val="BEC727F653BC4B2A8B37C44D19F180E7"/>
    <w:rsid w:val="008D62EF"/>
    <w:pPr>
      <w:widowControl w:val="0"/>
      <w:jc w:val="both"/>
    </w:pPr>
  </w:style>
  <w:style w:type="paragraph" w:customStyle="1" w:styleId="FB3378A6050B45E7A207DB8CF0055C91">
    <w:name w:val="FB3378A6050B45E7A207DB8CF0055C91"/>
    <w:rsid w:val="008D62EF"/>
    <w:pPr>
      <w:widowControl w:val="0"/>
      <w:jc w:val="both"/>
    </w:pPr>
  </w:style>
  <w:style w:type="paragraph" w:customStyle="1" w:styleId="3A0763D5913F4BDE8BE33C1F6A54B143">
    <w:name w:val="3A0763D5913F4BDE8BE33C1F6A54B143"/>
    <w:rsid w:val="008D62EF"/>
    <w:pPr>
      <w:widowControl w:val="0"/>
      <w:jc w:val="both"/>
    </w:pPr>
  </w:style>
  <w:style w:type="paragraph" w:customStyle="1" w:styleId="AF436293C9684C9398E8B4170E9CA5FD">
    <w:name w:val="AF436293C9684C9398E8B4170E9CA5FD"/>
    <w:rsid w:val="008D62EF"/>
    <w:pPr>
      <w:widowControl w:val="0"/>
      <w:jc w:val="both"/>
    </w:pPr>
  </w:style>
  <w:style w:type="paragraph" w:customStyle="1" w:styleId="AA1A4BF03E9D46478BCF304FF45D8DA9">
    <w:name w:val="AA1A4BF03E9D46478BCF304FF45D8DA9"/>
    <w:rsid w:val="008D62EF"/>
    <w:pPr>
      <w:widowControl w:val="0"/>
      <w:jc w:val="both"/>
    </w:pPr>
  </w:style>
  <w:style w:type="paragraph" w:customStyle="1" w:styleId="90DBC5C2C8D14F34BEED2A4EC9F88CDD">
    <w:name w:val="90DBC5C2C8D14F34BEED2A4EC9F88CDD"/>
    <w:rsid w:val="008D62EF"/>
    <w:pPr>
      <w:widowControl w:val="0"/>
      <w:jc w:val="both"/>
    </w:pPr>
  </w:style>
  <w:style w:type="paragraph" w:customStyle="1" w:styleId="49EE3EFFA35846D786D6787C890CF347">
    <w:name w:val="49EE3EFFA35846D786D6787C890CF347"/>
    <w:rsid w:val="008D62EF"/>
    <w:pPr>
      <w:widowControl w:val="0"/>
      <w:jc w:val="both"/>
    </w:pPr>
  </w:style>
  <w:style w:type="paragraph" w:customStyle="1" w:styleId="94A230AE29234BC8AE96E40D9D6B6AA4">
    <w:name w:val="94A230AE29234BC8AE96E40D9D6B6AA4"/>
    <w:rsid w:val="008D62EF"/>
    <w:pPr>
      <w:widowControl w:val="0"/>
      <w:jc w:val="both"/>
    </w:pPr>
  </w:style>
  <w:style w:type="paragraph" w:customStyle="1" w:styleId="C8C7814B2F8F4D398FF62166B82F3E82">
    <w:name w:val="C8C7814B2F8F4D398FF62166B82F3E82"/>
    <w:rsid w:val="008D62EF"/>
    <w:pPr>
      <w:widowControl w:val="0"/>
      <w:jc w:val="both"/>
    </w:pPr>
  </w:style>
  <w:style w:type="paragraph" w:customStyle="1" w:styleId="3112ACC3513841C19F41D6F4A627DCC0">
    <w:name w:val="3112ACC3513841C19F41D6F4A627DCC0"/>
    <w:rsid w:val="008D62EF"/>
    <w:pPr>
      <w:widowControl w:val="0"/>
      <w:jc w:val="both"/>
    </w:pPr>
  </w:style>
  <w:style w:type="paragraph" w:customStyle="1" w:styleId="D8E6BD9860C848539A5ABF7327B54F68">
    <w:name w:val="D8E6BD9860C848539A5ABF7327B54F68"/>
    <w:rsid w:val="008D62EF"/>
    <w:pPr>
      <w:widowControl w:val="0"/>
      <w:jc w:val="both"/>
    </w:pPr>
  </w:style>
  <w:style w:type="paragraph" w:customStyle="1" w:styleId="B0A954CF858B4BB5BC1575C2251057B1">
    <w:name w:val="B0A954CF858B4BB5BC1575C2251057B1"/>
    <w:rsid w:val="008D62EF"/>
    <w:pPr>
      <w:widowControl w:val="0"/>
      <w:jc w:val="both"/>
    </w:pPr>
  </w:style>
  <w:style w:type="paragraph" w:customStyle="1" w:styleId="B6635FDB5D2247C09B955727632C11A6">
    <w:name w:val="B6635FDB5D2247C09B955727632C11A6"/>
    <w:rsid w:val="008D62EF"/>
    <w:pPr>
      <w:widowControl w:val="0"/>
      <w:jc w:val="both"/>
    </w:pPr>
  </w:style>
  <w:style w:type="paragraph" w:customStyle="1" w:styleId="9290D5B736AE4D928018458E3CF90325">
    <w:name w:val="9290D5B736AE4D928018458E3CF90325"/>
    <w:rsid w:val="008D62EF"/>
    <w:pPr>
      <w:widowControl w:val="0"/>
      <w:jc w:val="both"/>
    </w:pPr>
  </w:style>
  <w:style w:type="paragraph" w:customStyle="1" w:styleId="5BCE057ABC7D4930BF619E0D75219C1D">
    <w:name w:val="5BCE057ABC7D4930BF619E0D75219C1D"/>
    <w:rsid w:val="008D62EF"/>
    <w:pPr>
      <w:widowControl w:val="0"/>
      <w:jc w:val="both"/>
    </w:pPr>
  </w:style>
  <w:style w:type="paragraph" w:customStyle="1" w:styleId="3B699BDDADD34DBABF20FD685F798A5F">
    <w:name w:val="3B699BDDADD34DBABF20FD685F798A5F"/>
    <w:rsid w:val="008D62EF"/>
    <w:pPr>
      <w:widowControl w:val="0"/>
      <w:jc w:val="both"/>
    </w:pPr>
  </w:style>
  <w:style w:type="paragraph" w:customStyle="1" w:styleId="717AD02E17D7406487F16BCDD3DCEA73">
    <w:name w:val="717AD02E17D7406487F16BCDD3DCEA73"/>
    <w:rsid w:val="008D62EF"/>
    <w:pPr>
      <w:widowControl w:val="0"/>
      <w:jc w:val="both"/>
    </w:pPr>
  </w:style>
  <w:style w:type="paragraph" w:customStyle="1" w:styleId="E632D8E1028348F0B7DE4E8D1DFFC603">
    <w:name w:val="E632D8E1028348F0B7DE4E8D1DFFC603"/>
    <w:rsid w:val="008D62EF"/>
    <w:pPr>
      <w:widowControl w:val="0"/>
      <w:jc w:val="both"/>
    </w:pPr>
  </w:style>
  <w:style w:type="paragraph" w:customStyle="1" w:styleId="E768EA0EEFFD480AA0C05DB0531D22FB">
    <w:name w:val="E768EA0EEFFD480AA0C05DB0531D22FB"/>
    <w:rsid w:val="008D62EF"/>
    <w:pPr>
      <w:widowControl w:val="0"/>
      <w:jc w:val="both"/>
    </w:pPr>
  </w:style>
  <w:style w:type="paragraph" w:customStyle="1" w:styleId="3BB0DF904AB24B17B8A248A59A477759">
    <w:name w:val="3BB0DF904AB24B17B8A248A59A477759"/>
    <w:rsid w:val="008D62EF"/>
    <w:pPr>
      <w:widowControl w:val="0"/>
      <w:jc w:val="both"/>
    </w:pPr>
  </w:style>
  <w:style w:type="paragraph" w:customStyle="1" w:styleId="D2E9AEC6735E4759970171A38C9F454A">
    <w:name w:val="D2E9AEC6735E4759970171A38C9F454A"/>
    <w:rsid w:val="008D62EF"/>
    <w:pPr>
      <w:widowControl w:val="0"/>
      <w:jc w:val="both"/>
    </w:pPr>
  </w:style>
  <w:style w:type="paragraph" w:customStyle="1" w:styleId="8D26609C25024B4CBF126BC17FE03816">
    <w:name w:val="8D26609C25024B4CBF126BC17FE03816"/>
    <w:rsid w:val="008D62EF"/>
    <w:pPr>
      <w:widowControl w:val="0"/>
      <w:jc w:val="both"/>
    </w:pPr>
  </w:style>
  <w:style w:type="paragraph" w:customStyle="1" w:styleId="F57A412021424489A8C2C0096008DEDC">
    <w:name w:val="F57A412021424489A8C2C0096008DEDC"/>
    <w:rsid w:val="008D62EF"/>
    <w:pPr>
      <w:widowControl w:val="0"/>
      <w:jc w:val="both"/>
    </w:pPr>
  </w:style>
  <w:style w:type="paragraph" w:customStyle="1" w:styleId="BACF9794619944A6A969319604FD9FCB">
    <w:name w:val="BACF9794619944A6A969319604FD9FCB"/>
    <w:rsid w:val="008D62EF"/>
    <w:pPr>
      <w:widowControl w:val="0"/>
      <w:jc w:val="both"/>
    </w:pPr>
  </w:style>
  <w:style w:type="paragraph" w:customStyle="1" w:styleId="C607A89C79A443748EF01DA1042E2D17">
    <w:name w:val="C607A89C79A443748EF01DA1042E2D17"/>
    <w:rsid w:val="008D62EF"/>
    <w:pPr>
      <w:widowControl w:val="0"/>
      <w:jc w:val="both"/>
    </w:pPr>
  </w:style>
  <w:style w:type="paragraph" w:customStyle="1" w:styleId="C01BA012FB5A416CAE7DA94C0B4233E1">
    <w:name w:val="C01BA012FB5A416CAE7DA94C0B4233E1"/>
    <w:rsid w:val="008D62EF"/>
    <w:pPr>
      <w:widowControl w:val="0"/>
      <w:jc w:val="both"/>
    </w:pPr>
  </w:style>
  <w:style w:type="paragraph" w:customStyle="1" w:styleId="2161DC25CDF14F298B01240AB50B399B">
    <w:name w:val="2161DC25CDF14F298B01240AB50B399B"/>
    <w:rsid w:val="008D62EF"/>
    <w:pPr>
      <w:widowControl w:val="0"/>
      <w:jc w:val="both"/>
    </w:pPr>
  </w:style>
  <w:style w:type="paragraph" w:customStyle="1" w:styleId="0AA11202AB8A4E8BAA07656F518F7516">
    <w:name w:val="0AA11202AB8A4E8BAA07656F518F7516"/>
    <w:rsid w:val="008D62EF"/>
    <w:pPr>
      <w:widowControl w:val="0"/>
      <w:jc w:val="both"/>
    </w:pPr>
  </w:style>
  <w:style w:type="paragraph" w:customStyle="1" w:styleId="1B6B8876E7FF4B4F8D6D51A0ED1704CF">
    <w:name w:val="1B6B8876E7FF4B4F8D6D51A0ED1704CF"/>
    <w:rsid w:val="008D62EF"/>
    <w:pPr>
      <w:widowControl w:val="0"/>
      <w:jc w:val="both"/>
    </w:pPr>
  </w:style>
  <w:style w:type="paragraph" w:customStyle="1" w:styleId="C8752615E2C749338F92D2D6147E58D9">
    <w:name w:val="C8752615E2C749338F92D2D6147E58D9"/>
    <w:rsid w:val="008D62EF"/>
    <w:pPr>
      <w:widowControl w:val="0"/>
      <w:jc w:val="both"/>
    </w:pPr>
  </w:style>
  <w:style w:type="paragraph" w:customStyle="1" w:styleId="ACAE2C5335404845A632D2D1F3D8E3AD">
    <w:name w:val="ACAE2C5335404845A632D2D1F3D8E3AD"/>
    <w:rsid w:val="008D62EF"/>
    <w:pPr>
      <w:widowControl w:val="0"/>
      <w:jc w:val="both"/>
    </w:pPr>
  </w:style>
  <w:style w:type="paragraph" w:customStyle="1" w:styleId="CC4468CFF08242D3BB78368E969C90D7">
    <w:name w:val="CC4468CFF08242D3BB78368E969C90D7"/>
    <w:rsid w:val="008D62EF"/>
    <w:pPr>
      <w:widowControl w:val="0"/>
      <w:jc w:val="both"/>
    </w:pPr>
  </w:style>
  <w:style w:type="paragraph" w:customStyle="1" w:styleId="CAAFDD7B20834E9D84058D7683BA8410">
    <w:name w:val="CAAFDD7B20834E9D84058D7683BA8410"/>
    <w:rsid w:val="008D62EF"/>
    <w:pPr>
      <w:widowControl w:val="0"/>
      <w:jc w:val="both"/>
    </w:pPr>
  </w:style>
  <w:style w:type="paragraph" w:customStyle="1" w:styleId="45F924FDF354417D82916FAFB57A5E80">
    <w:name w:val="45F924FDF354417D82916FAFB57A5E80"/>
    <w:rsid w:val="008D62EF"/>
    <w:pPr>
      <w:widowControl w:val="0"/>
      <w:jc w:val="both"/>
    </w:pPr>
  </w:style>
  <w:style w:type="paragraph" w:customStyle="1" w:styleId="F167342439094A49A64F8910F34B93BE">
    <w:name w:val="F167342439094A49A64F8910F34B93BE"/>
    <w:rsid w:val="008D62EF"/>
    <w:pPr>
      <w:widowControl w:val="0"/>
      <w:jc w:val="both"/>
    </w:pPr>
  </w:style>
  <w:style w:type="paragraph" w:customStyle="1" w:styleId="AF8A961B402E4092876947FE279B70C5">
    <w:name w:val="AF8A961B402E4092876947FE279B70C5"/>
    <w:rsid w:val="008D62EF"/>
    <w:pPr>
      <w:widowControl w:val="0"/>
      <w:jc w:val="both"/>
    </w:pPr>
  </w:style>
  <w:style w:type="paragraph" w:customStyle="1" w:styleId="5CBE3A6C7DA44508AA7B75B4FAD653A5">
    <w:name w:val="5CBE3A6C7DA44508AA7B75B4FAD653A5"/>
    <w:rsid w:val="008D62EF"/>
    <w:pPr>
      <w:widowControl w:val="0"/>
      <w:jc w:val="both"/>
    </w:pPr>
  </w:style>
  <w:style w:type="paragraph" w:customStyle="1" w:styleId="A1B0B544B84C4E35AD545FB8FB3BCF86">
    <w:name w:val="A1B0B544B84C4E35AD545FB8FB3BCF86"/>
    <w:rsid w:val="008D62EF"/>
    <w:pPr>
      <w:widowControl w:val="0"/>
      <w:jc w:val="both"/>
    </w:pPr>
  </w:style>
  <w:style w:type="paragraph" w:customStyle="1" w:styleId="26D38B493D0B4C64A0B733BE51BF2F24">
    <w:name w:val="26D38B493D0B4C64A0B733BE51BF2F24"/>
    <w:rsid w:val="008D62EF"/>
    <w:pPr>
      <w:widowControl w:val="0"/>
      <w:jc w:val="both"/>
    </w:pPr>
  </w:style>
  <w:style w:type="paragraph" w:customStyle="1" w:styleId="5663B3E175F846848E5B28A8696096DE">
    <w:name w:val="5663B3E175F846848E5B28A8696096DE"/>
    <w:rsid w:val="008D62EF"/>
    <w:pPr>
      <w:widowControl w:val="0"/>
      <w:jc w:val="both"/>
    </w:pPr>
  </w:style>
  <w:style w:type="paragraph" w:customStyle="1" w:styleId="771633FF565546688167B3232E6AFB99">
    <w:name w:val="771633FF565546688167B3232E6AFB99"/>
    <w:rsid w:val="008D62EF"/>
    <w:pPr>
      <w:widowControl w:val="0"/>
      <w:jc w:val="both"/>
    </w:pPr>
  </w:style>
  <w:style w:type="paragraph" w:customStyle="1" w:styleId="4578467C2DC94669BC0630A86A649E00">
    <w:name w:val="4578467C2DC94669BC0630A86A649E00"/>
    <w:rsid w:val="008D62EF"/>
    <w:pPr>
      <w:widowControl w:val="0"/>
      <w:jc w:val="both"/>
    </w:pPr>
  </w:style>
  <w:style w:type="paragraph" w:customStyle="1" w:styleId="EAEA94F056EB4D74B76E00D91ABF02EB">
    <w:name w:val="EAEA94F056EB4D74B76E00D91ABF02EB"/>
    <w:rsid w:val="008D62EF"/>
    <w:pPr>
      <w:widowControl w:val="0"/>
      <w:jc w:val="both"/>
    </w:pPr>
  </w:style>
  <w:style w:type="paragraph" w:customStyle="1" w:styleId="B71C98F93E2A4FADAAA6B723828C0CA6">
    <w:name w:val="B71C98F93E2A4FADAAA6B723828C0CA6"/>
    <w:rsid w:val="008D62EF"/>
    <w:pPr>
      <w:widowControl w:val="0"/>
      <w:jc w:val="both"/>
    </w:pPr>
  </w:style>
  <w:style w:type="paragraph" w:customStyle="1" w:styleId="8EF573F9844942508C0CC5CAA148D1F8">
    <w:name w:val="8EF573F9844942508C0CC5CAA148D1F8"/>
    <w:rsid w:val="008D62EF"/>
    <w:pPr>
      <w:widowControl w:val="0"/>
      <w:jc w:val="both"/>
    </w:pPr>
  </w:style>
  <w:style w:type="paragraph" w:customStyle="1" w:styleId="3A5FACAE7A7C4902A18218ACD2189A21">
    <w:name w:val="3A5FACAE7A7C4902A18218ACD2189A21"/>
    <w:rsid w:val="008D62EF"/>
    <w:pPr>
      <w:widowControl w:val="0"/>
      <w:jc w:val="both"/>
    </w:pPr>
  </w:style>
  <w:style w:type="paragraph" w:customStyle="1" w:styleId="1E623D8D16BE4555850225787106054A">
    <w:name w:val="1E623D8D16BE4555850225787106054A"/>
    <w:rsid w:val="008D62EF"/>
    <w:pPr>
      <w:widowControl w:val="0"/>
      <w:jc w:val="both"/>
    </w:pPr>
  </w:style>
  <w:style w:type="paragraph" w:customStyle="1" w:styleId="B7A3C668CF474EF6A9070B45C45E55BD">
    <w:name w:val="B7A3C668CF474EF6A9070B45C45E55BD"/>
    <w:rsid w:val="008D62EF"/>
    <w:pPr>
      <w:widowControl w:val="0"/>
      <w:jc w:val="both"/>
    </w:pPr>
  </w:style>
  <w:style w:type="paragraph" w:customStyle="1" w:styleId="F7E4540C48874527A18B5B7D36F84112">
    <w:name w:val="F7E4540C48874527A18B5B7D36F84112"/>
    <w:rsid w:val="008D62EF"/>
    <w:pPr>
      <w:widowControl w:val="0"/>
      <w:jc w:val="both"/>
    </w:pPr>
  </w:style>
  <w:style w:type="paragraph" w:customStyle="1" w:styleId="04ECE883324042E8B7A5BEBB9C95FA90">
    <w:name w:val="04ECE883324042E8B7A5BEBB9C95FA90"/>
    <w:rsid w:val="008D62EF"/>
    <w:pPr>
      <w:widowControl w:val="0"/>
      <w:jc w:val="both"/>
    </w:pPr>
  </w:style>
  <w:style w:type="paragraph" w:customStyle="1" w:styleId="BD071BC029E34D649235AB2F925BC726">
    <w:name w:val="BD071BC029E34D649235AB2F925BC726"/>
    <w:rsid w:val="008D62EF"/>
    <w:pPr>
      <w:widowControl w:val="0"/>
      <w:jc w:val="both"/>
    </w:pPr>
  </w:style>
  <w:style w:type="paragraph" w:customStyle="1" w:styleId="48516CD644204C158AB280C06146D6B2">
    <w:name w:val="48516CD644204C158AB280C06146D6B2"/>
    <w:rsid w:val="008D62EF"/>
    <w:pPr>
      <w:widowControl w:val="0"/>
      <w:jc w:val="both"/>
    </w:pPr>
  </w:style>
  <w:style w:type="paragraph" w:customStyle="1" w:styleId="3CC50B1636604FC9B2404BAAC3D0288C">
    <w:name w:val="3CC50B1636604FC9B2404BAAC3D0288C"/>
    <w:rsid w:val="008D62EF"/>
    <w:pPr>
      <w:widowControl w:val="0"/>
      <w:jc w:val="both"/>
    </w:pPr>
  </w:style>
  <w:style w:type="paragraph" w:customStyle="1" w:styleId="2500F54E16F0476E88D154A7EB080890">
    <w:name w:val="2500F54E16F0476E88D154A7EB080890"/>
    <w:rsid w:val="008D62EF"/>
    <w:pPr>
      <w:widowControl w:val="0"/>
      <w:jc w:val="both"/>
    </w:pPr>
  </w:style>
  <w:style w:type="paragraph" w:customStyle="1" w:styleId="051C765F668D4DE3822B89629339C7E2">
    <w:name w:val="051C765F668D4DE3822B89629339C7E2"/>
    <w:rsid w:val="008D62EF"/>
    <w:pPr>
      <w:widowControl w:val="0"/>
      <w:jc w:val="both"/>
    </w:pPr>
  </w:style>
  <w:style w:type="paragraph" w:customStyle="1" w:styleId="42A2CB369EEB4CA99A413984C537BC56">
    <w:name w:val="42A2CB369EEB4CA99A413984C537BC56"/>
    <w:rsid w:val="008D62EF"/>
    <w:pPr>
      <w:widowControl w:val="0"/>
      <w:jc w:val="both"/>
    </w:pPr>
  </w:style>
  <w:style w:type="paragraph" w:customStyle="1" w:styleId="95238DEFAC354F9491D5E001BC577231">
    <w:name w:val="95238DEFAC354F9491D5E001BC577231"/>
    <w:rsid w:val="008D62EF"/>
    <w:pPr>
      <w:widowControl w:val="0"/>
      <w:jc w:val="both"/>
    </w:pPr>
  </w:style>
  <w:style w:type="paragraph" w:customStyle="1" w:styleId="FFD3BB6EE11A428C920AAE161AB86372">
    <w:name w:val="FFD3BB6EE11A428C920AAE161AB86372"/>
    <w:rsid w:val="008D62EF"/>
    <w:pPr>
      <w:widowControl w:val="0"/>
      <w:jc w:val="both"/>
    </w:pPr>
  </w:style>
  <w:style w:type="paragraph" w:customStyle="1" w:styleId="E483EF027E5D4C11B62D630CC2D1343C">
    <w:name w:val="E483EF027E5D4C11B62D630CC2D1343C"/>
    <w:rsid w:val="008D62EF"/>
    <w:pPr>
      <w:widowControl w:val="0"/>
      <w:jc w:val="both"/>
    </w:pPr>
  </w:style>
  <w:style w:type="paragraph" w:customStyle="1" w:styleId="4174A8DEC96945DB9B12A359CDDFAE9D">
    <w:name w:val="4174A8DEC96945DB9B12A359CDDFAE9D"/>
    <w:rsid w:val="008D62EF"/>
    <w:pPr>
      <w:widowControl w:val="0"/>
      <w:jc w:val="both"/>
    </w:pPr>
  </w:style>
  <w:style w:type="paragraph" w:customStyle="1" w:styleId="FD26BBFA782F4730A7E6C0439AD322BB">
    <w:name w:val="FD26BBFA782F4730A7E6C0439AD322BB"/>
    <w:rsid w:val="008D62EF"/>
    <w:pPr>
      <w:widowControl w:val="0"/>
      <w:jc w:val="both"/>
    </w:pPr>
  </w:style>
  <w:style w:type="paragraph" w:customStyle="1" w:styleId="273F4054F29044D3BC2CD7C8A08F7B56">
    <w:name w:val="273F4054F29044D3BC2CD7C8A08F7B56"/>
    <w:rsid w:val="008D62EF"/>
    <w:pPr>
      <w:widowControl w:val="0"/>
      <w:jc w:val="both"/>
    </w:pPr>
  </w:style>
  <w:style w:type="paragraph" w:customStyle="1" w:styleId="26AE1EB6542C4C898AF8AC40F15547F9">
    <w:name w:val="26AE1EB6542C4C898AF8AC40F15547F9"/>
    <w:rsid w:val="008D62EF"/>
    <w:pPr>
      <w:widowControl w:val="0"/>
      <w:jc w:val="both"/>
    </w:pPr>
  </w:style>
  <w:style w:type="paragraph" w:customStyle="1" w:styleId="39B19ED37EC34080A3372EA8CD960716">
    <w:name w:val="39B19ED37EC34080A3372EA8CD960716"/>
    <w:rsid w:val="008D62EF"/>
    <w:pPr>
      <w:widowControl w:val="0"/>
      <w:jc w:val="both"/>
    </w:pPr>
  </w:style>
  <w:style w:type="paragraph" w:customStyle="1" w:styleId="3E0A8DAE12514C7BBD5C6A238299419B">
    <w:name w:val="3E0A8DAE12514C7BBD5C6A238299419B"/>
    <w:rsid w:val="008D62EF"/>
    <w:pPr>
      <w:widowControl w:val="0"/>
      <w:jc w:val="both"/>
    </w:pPr>
  </w:style>
  <w:style w:type="paragraph" w:customStyle="1" w:styleId="7762FB52D63449968B9541F18A3E63B6">
    <w:name w:val="7762FB52D63449968B9541F18A3E63B6"/>
    <w:rsid w:val="008D62EF"/>
    <w:pPr>
      <w:widowControl w:val="0"/>
      <w:jc w:val="both"/>
    </w:pPr>
  </w:style>
  <w:style w:type="paragraph" w:customStyle="1" w:styleId="7AAEB5A76FF34084831E8FBD4EC5CA63">
    <w:name w:val="7AAEB5A76FF34084831E8FBD4EC5CA63"/>
    <w:rsid w:val="008D62EF"/>
    <w:pPr>
      <w:widowControl w:val="0"/>
      <w:jc w:val="both"/>
    </w:pPr>
  </w:style>
  <w:style w:type="paragraph" w:customStyle="1" w:styleId="19252D7BD5FA44CF9E76B24C89E262BD">
    <w:name w:val="19252D7BD5FA44CF9E76B24C89E262BD"/>
    <w:rsid w:val="008D62EF"/>
    <w:pPr>
      <w:widowControl w:val="0"/>
      <w:jc w:val="both"/>
    </w:pPr>
  </w:style>
  <w:style w:type="paragraph" w:customStyle="1" w:styleId="490CD7FD6071432B8EE1F7491A612490">
    <w:name w:val="490CD7FD6071432B8EE1F7491A612490"/>
    <w:rsid w:val="008D62EF"/>
    <w:pPr>
      <w:widowControl w:val="0"/>
      <w:jc w:val="both"/>
    </w:pPr>
  </w:style>
  <w:style w:type="paragraph" w:customStyle="1" w:styleId="4D7FAD5E576F4290B5EAF9230E0C9E2B">
    <w:name w:val="4D7FAD5E576F4290B5EAF9230E0C9E2B"/>
    <w:rsid w:val="008D62EF"/>
    <w:pPr>
      <w:widowControl w:val="0"/>
      <w:jc w:val="both"/>
    </w:pPr>
  </w:style>
  <w:style w:type="paragraph" w:customStyle="1" w:styleId="2A7174DB390946F58EC85C14EBD5A235">
    <w:name w:val="2A7174DB390946F58EC85C14EBD5A235"/>
    <w:rsid w:val="008D62EF"/>
    <w:pPr>
      <w:widowControl w:val="0"/>
      <w:jc w:val="both"/>
    </w:pPr>
  </w:style>
  <w:style w:type="paragraph" w:customStyle="1" w:styleId="C43B14F0A0F64D5A889727D16A4A0729">
    <w:name w:val="C43B14F0A0F64D5A889727D16A4A0729"/>
    <w:rsid w:val="008D62EF"/>
    <w:pPr>
      <w:widowControl w:val="0"/>
      <w:jc w:val="both"/>
    </w:pPr>
  </w:style>
  <w:style w:type="paragraph" w:customStyle="1" w:styleId="487CAAD0F1E848FC95D812B908D8A563">
    <w:name w:val="487CAAD0F1E848FC95D812B908D8A563"/>
    <w:rsid w:val="008D62EF"/>
    <w:pPr>
      <w:widowControl w:val="0"/>
      <w:jc w:val="both"/>
    </w:pPr>
  </w:style>
  <w:style w:type="paragraph" w:customStyle="1" w:styleId="43094C63F9704656AF359C32AD7A77DE">
    <w:name w:val="43094C63F9704656AF359C32AD7A77DE"/>
    <w:rsid w:val="008D62EF"/>
    <w:pPr>
      <w:widowControl w:val="0"/>
      <w:jc w:val="both"/>
    </w:pPr>
  </w:style>
  <w:style w:type="paragraph" w:customStyle="1" w:styleId="F584E134703748C885B591231A94E7CF">
    <w:name w:val="F584E134703748C885B591231A94E7CF"/>
    <w:rsid w:val="008D62EF"/>
    <w:pPr>
      <w:widowControl w:val="0"/>
      <w:jc w:val="both"/>
    </w:pPr>
  </w:style>
  <w:style w:type="paragraph" w:customStyle="1" w:styleId="161617899753414D942495758CD29E04">
    <w:name w:val="161617899753414D942495758CD29E04"/>
    <w:rsid w:val="008D62EF"/>
    <w:pPr>
      <w:widowControl w:val="0"/>
      <w:jc w:val="both"/>
    </w:pPr>
  </w:style>
  <w:style w:type="paragraph" w:customStyle="1" w:styleId="FA7C417E51674D0EA8A1BC2DFA5A9E6A">
    <w:name w:val="FA7C417E51674D0EA8A1BC2DFA5A9E6A"/>
    <w:rsid w:val="008D62EF"/>
    <w:pPr>
      <w:widowControl w:val="0"/>
      <w:jc w:val="both"/>
    </w:pPr>
  </w:style>
  <w:style w:type="paragraph" w:customStyle="1" w:styleId="65771A1A0E294A218FAB98ADF72B99F5">
    <w:name w:val="65771A1A0E294A218FAB98ADF72B99F5"/>
    <w:rsid w:val="008D62EF"/>
    <w:pPr>
      <w:widowControl w:val="0"/>
      <w:jc w:val="both"/>
    </w:pPr>
  </w:style>
  <w:style w:type="paragraph" w:customStyle="1" w:styleId="0C56BE98820D442DBFF79FABE0D3C7BB">
    <w:name w:val="0C56BE98820D442DBFF79FABE0D3C7BB"/>
    <w:rsid w:val="008D62EF"/>
    <w:pPr>
      <w:widowControl w:val="0"/>
      <w:jc w:val="both"/>
    </w:pPr>
  </w:style>
  <w:style w:type="paragraph" w:customStyle="1" w:styleId="F824D5240D024B848691DA5DAB79BE5D">
    <w:name w:val="F824D5240D024B848691DA5DAB79BE5D"/>
    <w:rsid w:val="008D62EF"/>
    <w:pPr>
      <w:widowControl w:val="0"/>
      <w:jc w:val="both"/>
    </w:pPr>
  </w:style>
  <w:style w:type="paragraph" w:customStyle="1" w:styleId="7B7F1331E691481D93F8F646A9B1C1A1">
    <w:name w:val="7B7F1331E691481D93F8F646A9B1C1A1"/>
    <w:rsid w:val="008D62EF"/>
    <w:pPr>
      <w:widowControl w:val="0"/>
      <w:jc w:val="both"/>
    </w:pPr>
  </w:style>
  <w:style w:type="paragraph" w:customStyle="1" w:styleId="A0291D55F71E4CFEB78DF57211F452E2">
    <w:name w:val="A0291D55F71E4CFEB78DF57211F452E2"/>
    <w:rsid w:val="008D62EF"/>
    <w:pPr>
      <w:widowControl w:val="0"/>
      <w:jc w:val="both"/>
    </w:pPr>
  </w:style>
  <w:style w:type="paragraph" w:customStyle="1" w:styleId="33E6A9D4734B4500A26DF55306C8BC8F">
    <w:name w:val="33E6A9D4734B4500A26DF55306C8BC8F"/>
    <w:rsid w:val="008D62EF"/>
    <w:pPr>
      <w:widowControl w:val="0"/>
      <w:jc w:val="both"/>
    </w:pPr>
  </w:style>
  <w:style w:type="paragraph" w:customStyle="1" w:styleId="F3D7407692104B6980F371970D4F2800">
    <w:name w:val="F3D7407692104B6980F371970D4F2800"/>
    <w:rsid w:val="008D62EF"/>
    <w:pPr>
      <w:widowControl w:val="0"/>
      <w:jc w:val="both"/>
    </w:pPr>
  </w:style>
  <w:style w:type="paragraph" w:customStyle="1" w:styleId="D68BC74D00114177AB467F50B859F3A3">
    <w:name w:val="D68BC74D00114177AB467F50B859F3A3"/>
    <w:rsid w:val="008D62EF"/>
    <w:pPr>
      <w:widowControl w:val="0"/>
      <w:jc w:val="both"/>
    </w:pPr>
  </w:style>
  <w:style w:type="paragraph" w:customStyle="1" w:styleId="FF9DF08DAECB41DCBBFB7F6DFA174C64">
    <w:name w:val="FF9DF08DAECB41DCBBFB7F6DFA174C64"/>
    <w:rsid w:val="008D62EF"/>
    <w:pPr>
      <w:widowControl w:val="0"/>
      <w:jc w:val="both"/>
    </w:pPr>
  </w:style>
  <w:style w:type="paragraph" w:customStyle="1" w:styleId="35499C1BEBEF4F608F266925BD969F17">
    <w:name w:val="35499C1BEBEF4F608F266925BD969F17"/>
    <w:rsid w:val="008D62EF"/>
    <w:pPr>
      <w:widowControl w:val="0"/>
      <w:jc w:val="both"/>
    </w:pPr>
  </w:style>
  <w:style w:type="paragraph" w:customStyle="1" w:styleId="654D6D1423D34A29A48DE11CFA3EF1CA">
    <w:name w:val="654D6D1423D34A29A48DE11CFA3EF1CA"/>
    <w:rsid w:val="008D62EF"/>
    <w:pPr>
      <w:widowControl w:val="0"/>
      <w:jc w:val="both"/>
    </w:pPr>
  </w:style>
  <w:style w:type="paragraph" w:customStyle="1" w:styleId="5692989704114BA0817E6070A324CDC1">
    <w:name w:val="5692989704114BA0817E6070A324CDC1"/>
    <w:rsid w:val="008D62EF"/>
    <w:pPr>
      <w:widowControl w:val="0"/>
      <w:jc w:val="both"/>
    </w:pPr>
  </w:style>
  <w:style w:type="paragraph" w:customStyle="1" w:styleId="53105F30E92444A5BE43E2E94C9853FD">
    <w:name w:val="53105F30E92444A5BE43E2E94C9853FD"/>
    <w:rsid w:val="008D62EF"/>
    <w:pPr>
      <w:widowControl w:val="0"/>
      <w:jc w:val="both"/>
    </w:pPr>
  </w:style>
  <w:style w:type="paragraph" w:customStyle="1" w:styleId="6803E7CFF8524DEC9DA0E3C5AB37F5F2">
    <w:name w:val="6803E7CFF8524DEC9DA0E3C5AB37F5F2"/>
    <w:rsid w:val="008D62EF"/>
    <w:pPr>
      <w:widowControl w:val="0"/>
      <w:jc w:val="both"/>
    </w:pPr>
  </w:style>
  <w:style w:type="paragraph" w:customStyle="1" w:styleId="DCDA18CD8B76482DA4B3E45922801939">
    <w:name w:val="DCDA18CD8B76482DA4B3E45922801939"/>
    <w:rsid w:val="008D62EF"/>
    <w:pPr>
      <w:widowControl w:val="0"/>
      <w:jc w:val="both"/>
    </w:pPr>
  </w:style>
  <w:style w:type="paragraph" w:customStyle="1" w:styleId="B4AFE599D2C84EF6BC3A5D7CF87863AB">
    <w:name w:val="B4AFE599D2C84EF6BC3A5D7CF87863AB"/>
    <w:rsid w:val="008D62EF"/>
    <w:pPr>
      <w:widowControl w:val="0"/>
      <w:jc w:val="both"/>
    </w:pPr>
  </w:style>
  <w:style w:type="paragraph" w:customStyle="1" w:styleId="A9DAC75DA3394BE5A5F0E59D59DF91BF">
    <w:name w:val="A9DAC75DA3394BE5A5F0E59D59DF91BF"/>
    <w:rsid w:val="008D62EF"/>
    <w:pPr>
      <w:widowControl w:val="0"/>
      <w:jc w:val="both"/>
    </w:pPr>
  </w:style>
  <w:style w:type="paragraph" w:customStyle="1" w:styleId="01848AC6785645F2B99CA5C01D709C98">
    <w:name w:val="01848AC6785645F2B99CA5C01D709C98"/>
    <w:rsid w:val="008D62EF"/>
    <w:pPr>
      <w:widowControl w:val="0"/>
      <w:jc w:val="both"/>
    </w:pPr>
  </w:style>
  <w:style w:type="paragraph" w:customStyle="1" w:styleId="CF6D4910C9884CF496445D5C415B0E61">
    <w:name w:val="CF6D4910C9884CF496445D5C415B0E61"/>
    <w:rsid w:val="008D62EF"/>
    <w:pPr>
      <w:widowControl w:val="0"/>
      <w:jc w:val="both"/>
    </w:pPr>
  </w:style>
  <w:style w:type="paragraph" w:customStyle="1" w:styleId="B832F71488DA4379B473F3E9DB9199EE">
    <w:name w:val="B832F71488DA4379B473F3E9DB9199EE"/>
    <w:rsid w:val="008D62EF"/>
    <w:pPr>
      <w:widowControl w:val="0"/>
      <w:jc w:val="both"/>
    </w:pPr>
  </w:style>
  <w:style w:type="paragraph" w:customStyle="1" w:styleId="86185385851E495A89CBA067B2D3D896">
    <w:name w:val="86185385851E495A89CBA067B2D3D896"/>
    <w:rsid w:val="008D62EF"/>
    <w:pPr>
      <w:widowControl w:val="0"/>
      <w:jc w:val="both"/>
    </w:pPr>
  </w:style>
  <w:style w:type="paragraph" w:customStyle="1" w:styleId="D3CA20B9F4484C41B8720681F0164349">
    <w:name w:val="D3CA20B9F4484C41B8720681F0164349"/>
    <w:rsid w:val="008D62EF"/>
    <w:pPr>
      <w:widowControl w:val="0"/>
      <w:jc w:val="both"/>
    </w:pPr>
  </w:style>
  <w:style w:type="paragraph" w:customStyle="1" w:styleId="E22B03EAA30E48C0960EC1AAD8A42A26">
    <w:name w:val="E22B03EAA30E48C0960EC1AAD8A42A26"/>
    <w:rsid w:val="008D62EF"/>
    <w:pPr>
      <w:widowControl w:val="0"/>
      <w:jc w:val="both"/>
    </w:pPr>
  </w:style>
  <w:style w:type="paragraph" w:customStyle="1" w:styleId="F077F974803147158C88092BB1E1905F">
    <w:name w:val="F077F974803147158C88092BB1E1905F"/>
    <w:rsid w:val="008D62EF"/>
    <w:pPr>
      <w:widowControl w:val="0"/>
      <w:jc w:val="both"/>
    </w:pPr>
  </w:style>
  <w:style w:type="paragraph" w:customStyle="1" w:styleId="C2599DDC89C44C218234B783E7A15B4A">
    <w:name w:val="C2599DDC89C44C218234B783E7A15B4A"/>
    <w:rsid w:val="008D62EF"/>
    <w:pPr>
      <w:widowControl w:val="0"/>
      <w:jc w:val="both"/>
    </w:pPr>
  </w:style>
  <w:style w:type="paragraph" w:customStyle="1" w:styleId="6F71818922694656BA926EAF0799BE95">
    <w:name w:val="6F71818922694656BA926EAF0799BE95"/>
    <w:rsid w:val="008D62EF"/>
    <w:pPr>
      <w:widowControl w:val="0"/>
      <w:jc w:val="both"/>
    </w:pPr>
  </w:style>
  <w:style w:type="paragraph" w:customStyle="1" w:styleId="367BBFAEF92141EFB7A9AC58AF12DEB5">
    <w:name w:val="367BBFAEF92141EFB7A9AC58AF12DEB5"/>
    <w:rsid w:val="008D62EF"/>
    <w:pPr>
      <w:widowControl w:val="0"/>
      <w:jc w:val="both"/>
    </w:pPr>
  </w:style>
  <w:style w:type="paragraph" w:customStyle="1" w:styleId="C83C40CB44754B958CF78543BF709056">
    <w:name w:val="C83C40CB44754B958CF78543BF709056"/>
    <w:rsid w:val="008D62EF"/>
    <w:pPr>
      <w:widowControl w:val="0"/>
      <w:jc w:val="both"/>
    </w:pPr>
  </w:style>
  <w:style w:type="paragraph" w:customStyle="1" w:styleId="5276A2DE68504174BB09F7E55033AE5F">
    <w:name w:val="5276A2DE68504174BB09F7E55033AE5F"/>
    <w:rsid w:val="008D62EF"/>
    <w:pPr>
      <w:widowControl w:val="0"/>
      <w:jc w:val="both"/>
    </w:pPr>
  </w:style>
  <w:style w:type="paragraph" w:customStyle="1" w:styleId="090DACB377384FF7BA87CE68B2208B0D">
    <w:name w:val="090DACB377384FF7BA87CE68B2208B0D"/>
    <w:rsid w:val="008D62EF"/>
    <w:pPr>
      <w:widowControl w:val="0"/>
      <w:jc w:val="both"/>
    </w:pPr>
  </w:style>
  <w:style w:type="paragraph" w:customStyle="1" w:styleId="EDF8920F7CDA41C4BDACC5AD72B93B3D">
    <w:name w:val="EDF8920F7CDA41C4BDACC5AD72B93B3D"/>
    <w:rsid w:val="008D62EF"/>
    <w:pPr>
      <w:widowControl w:val="0"/>
      <w:jc w:val="both"/>
    </w:pPr>
  </w:style>
  <w:style w:type="paragraph" w:customStyle="1" w:styleId="4D400806CFAC4F3487E9B49C39D7843E">
    <w:name w:val="4D400806CFAC4F3487E9B49C39D7843E"/>
    <w:rsid w:val="008D62EF"/>
    <w:pPr>
      <w:widowControl w:val="0"/>
      <w:jc w:val="both"/>
    </w:pPr>
  </w:style>
  <w:style w:type="paragraph" w:customStyle="1" w:styleId="8E0B763677FF454A8FB42EFB53703B6C">
    <w:name w:val="8E0B763677FF454A8FB42EFB53703B6C"/>
    <w:rsid w:val="008D62EF"/>
    <w:pPr>
      <w:widowControl w:val="0"/>
      <w:jc w:val="both"/>
    </w:pPr>
  </w:style>
  <w:style w:type="paragraph" w:customStyle="1" w:styleId="3D88E9CAB9F8487880880888128DC1EE">
    <w:name w:val="3D88E9CAB9F8487880880888128DC1EE"/>
    <w:rsid w:val="008D62EF"/>
    <w:pPr>
      <w:widowControl w:val="0"/>
      <w:jc w:val="both"/>
    </w:pPr>
  </w:style>
  <w:style w:type="paragraph" w:customStyle="1" w:styleId="9A2C1F65DD774BD2980DB72228BE52BB">
    <w:name w:val="9A2C1F65DD774BD2980DB72228BE52BB"/>
    <w:rsid w:val="008D62EF"/>
    <w:pPr>
      <w:widowControl w:val="0"/>
      <w:jc w:val="both"/>
    </w:pPr>
  </w:style>
  <w:style w:type="paragraph" w:customStyle="1" w:styleId="9670B5A8738F4B3884EEA8081EA104F1">
    <w:name w:val="9670B5A8738F4B3884EEA8081EA104F1"/>
    <w:rsid w:val="008D62EF"/>
    <w:pPr>
      <w:widowControl w:val="0"/>
      <w:jc w:val="both"/>
    </w:pPr>
  </w:style>
  <w:style w:type="paragraph" w:customStyle="1" w:styleId="26B493D4E91C4E5C92799F50B8577021">
    <w:name w:val="26B493D4E91C4E5C92799F50B8577021"/>
    <w:rsid w:val="008D62EF"/>
    <w:pPr>
      <w:widowControl w:val="0"/>
      <w:jc w:val="both"/>
    </w:pPr>
  </w:style>
  <w:style w:type="paragraph" w:customStyle="1" w:styleId="640ABBEDEB274F02AC806B5AC643D9E2">
    <w:name w:val="640ABBEDEB274F02AC806B5AC643D9E2"/>
    <w:rsid w:val="008D62EF"/>
    <w:pPr>
      <w:widowControl w:val="0"/>
      <w:jc w:val="both"/>
    </w:pPr>
  </w:style>
  <w:style w:type="paragraph" w:customStyle="1" w:styleId="FC827F5694AF4D6CAAD5EF39AC59AC51">
    <w:name w:val="FC827F5694AF4D6CAAD5EF39AC59AC51"/>
    <w:rsid w:val="008D62EF"/>
    <w:pPr>
      <w:widowControl w:val="0"/>
      <w:jc w:val="both"/>
    </w:pPr>
  </w:style>
  <w:style w:type="paragraph" w:customStyle="1" w:styleId="122D638E7D584BC6B1848E9E787AE3BA">
    <w:name w:val="122D638E7D584BC6B1848E9E787AE3BA"/>
    <w:rsid w:val="008D62EF"/>
    <w:pPr>
      <w:widowControl w:val="0"/>
      <w:jc w:val="both"/>
    </w:pPr>
  </w:style>
  <w:style w:type="paragraph" w:customStyle="1" w:styleId="F4F8499A4150445A9A06AB89E190B729">
    <w:name w:val="F4F8499A4150445A9A06AB89E190B729"/>
    <w:rsid w:val="008D62EF"/>
    <w:pPr>
      <w:widowControl w:val="0"/>
      <w:jc w:val="both"/>
    </w:pPr>
  </w:style>
  <w:style w:type="paragraph" w:customStyle="1" w:styleId="CFCEE4ACDD944A1C8466E237440C4398">
    <w:name w:val="CFCEE4ACDD944A1C8466E237440C4398"/>
    <w:rsid w:val="008D62EF"/>
    <w:pPr>
      <w:widowControl w:val="0"/>
      <w:jc w:val="both"/>
    </w:pPr>
  </w:style>
  <w:style w:type="paragraph" w:customStyle="1" w:styleId="778A9F1AC8FC45E6987A1D4A5DECA65C">
    <w:name w:val="778A9F1AC8FC45E6987A1D4A5DECA65C"/>
    <w:rsid w:val="008D62EF"/>
    <w:pPr>
      <w:widowControl w:val="0"/>
      <w:jc w:val="both"/>
    </w:pPr>
  </w:style>
  <w:style w:type="paragraph" w:customStyle="1" w:styleId="9025E2CB80C343B0B2A5E302698C11A7">
    <w:name w:val="9025E2CB80C343B0B2A5E302698C11A7"/>
    <w:rsid w:val="008D62EF"/>
    <w:pPr>
      <w:widowControl w:val="0"/>
      <w:jc w:val="both"/>
    </w:pPr>
  </w:style>
  <w:style w:type="paragraph" w:customStyle="1" w:styleId="F1786627F01C4D788A8B44935CE1314E">
    <w:name w:val="F1786627F01C4D788A8B44935CE1314E"/>
    <w:rsid w:val="008D62EF"/>
    <w:pPr>
      <w:widowControl w:val="0"/>
      <w:jc w:val="both"/>
    </w:pPr>
  </w:style>
  <w:style w:type="paragraph" w:customStyle="1" w:styleId="A7F348116BF94B9FA01BB816BB7FFC0E">
    <w:name w:val="A7F348116BF94B9FA01BB816BB7FFC0E"/>
    <w:rsid w:val="008D62EF"/>
    <w:pPr>
      <w:widowControl w:val="0"/>
      <w:jc w:val="both"/>
    </w:pPr>
  </w:style>
  <w:style w:type="paragraph" w:customStyle="1" w:styleId="C19356C0724B4CE4BD409D815AD887E9">
    <w:name w:val="C19356C0724B4CE4BD409D815AD887E9"/>
    <w:rsid w:val="008D62EF"/>
    <w:pPr>
      <w:widowControl w:val="0"/>
      <w:jc w:val="both"/>
    </w:pPr>
  </w:style>
  <w:style w:type="paragraph" w:customStyle="1" w:styleId="FA088C75E72C49F0BAC04A534202C5EB">
    <w:name w:val="FA088C75E72C49F0BAC04A534202C5EB"/>
    <w:rsid w:val="008D62EF"/>
    <w:pPr>
      <w:widowControl w:val="0"/>
      <w:jc w:val="both"/>
    </w:pPr>
  </w:style>
  <w:style w:type="paragraph" w:customStyle="1" w:styleId="8810828860FE42309070D4F518D0F759">
    <w:name w:val="8810828860FE42309070D4F518D0F759"/>
    <w:rsid w:val="008D62EF"/>
    <w:pPr>
      <w:widowControl w:val="0"/>
      <w:jc w:val="both"/>
    </w:pPr>
  </w:style>
  <w:style w:type="paragraph" w:customStyle="1" w:styleId="8EF44614E361495090023D0B94E812CE">
    <w:name w:val="8EF44614E361495090023D0B94E812CE"/>
    <w:rsid w:val="008D62EF"/>
    <w:pPr>
      <w:widowControl w:val="0"/>
      <w:jc w:val="both"/>
    </w:pPr>
  </w:style>
  <w:style w:type="paragraph" w:customStyle="1" w:styleId="753568DD595442AE840965B6DE14E75B">
    <w:name w:val="753568DD595442AE840965B6DE14E75B"/>
    <w:rsid w:val="008D62EF"/>
    <w:pPr>
      <w:widowControl w:val="0"/>
      <w:jc w:val="both"/>
    </w:pPr>
  </w:style>
  <w:style w:type="paragraph" w:customStyle="1" w:styleId="6B007C19EC6C46129CDDB0B4B5662FBA">
    <w:name w:val="6B007C19EC6C46129CDDB0B4B5662FBA"/>
    <w:rsid w:val="008D62EF"/>
    <w:pPr>
      <w:widowControl w:val="0"/>
      <w:jc w:val="both"/>
    </w:pPr>
  </w:style>
  <w:style w:type="paragraph" w:customStyle="1" w:styleId="04057AD0B1AF40738199790B34A8C603">
    <w:name w:val="04057AD0B1AF40738199790B34A8C603"/>
    <w:rsid w:val="008D62EF"/>
    <w:pPr>
      <w:widowControl w:val="0"/>
      <w:jc w:val="both"/>
    </w:pPr>
  </w:style>
  <w:style w:type="paragraph" w:customStyle="1" w:styleId="A2833ECB6D4F4ABC90D97DD17E24CA15">
    <w:name w:val="A2833ECB6D4F4ABC90D97DD17E24CA15"/>
    <w:rsid w:val="008D62EF"/>
    <w:pPr>
      <w:widowControl w:val="0"/>
      <w:jc w:val="both"/>
    </w:pPr>
  </w:style>
  <w:style w:type="paragraph" w:customStyle="1" w:styleId="06042F6CF2BC463BB32D1D61E4B58EB5">
    <w:name w:val="06042F6CF2BC463BB32D1D61E4B58EB5"/>
    <w:rsid w:val="008D62EF"/>
    <w:pPr>
      <w:widowControl w:val="0"/>
      <w:jc w:val="both"/>
    </w:pPr>
  </w:style>
  <w:style w:type="paragraph" w:customStyle="1" w:styleId="CE3012FFFAD74342912398D05E53507A">
    <w:name w:val="CE3012FFFAD74342912398D05E53507A"/>
    <w:rsid w:val="008D62EF"/>
    <w:pPr>
      <w:widowControl w:val="0"/>
      <w:jc w:val="both"/>
    </w:pPr>
  </w:style>
  <w:style w:type="paragraph" w:customStyle="1" w:styleId="F64B86FFFC4A46F7A7903FB936164EB8">
    <w:name w:val="F64B86FFFC4A46F7A7903FB936164EB8"/>
    <w:rsid w:val="008D62EF"/>
    <w:pPr>
      <w:widowControl w:val="0"/>
      <w:jc w:val="both"/>
    </w:pPr>
  </w:style>
  <w:style w:type="paragraph" w:customStyle="1" w:styleId="FC0D1E3DB889438A8F86016C910A6268">
    <w:name w:val="FC0D1E3DB889438A8F86016C910A6268"/>
    <w:rsid w:val="008D62EF"/>
    <w:pPr>
      <w:widowControl w:val="0"/>
      <w:jc w:val="both"/>
    </w:pPr>
  </w:style>
  <w:style w:type="paragraph" w:customStyle="1" w:styleId="25323F3A055C447CA7E5132FBFCC6656">
    <w:name w:val="25323F3A055C447CA7E5132FBFCC6656"/>
    <w:rsid w:val="008D62EF"/>
    <w:pPr>
      <w:widowControl w:val="0"/>
      <w:jc w:val="both"/>
    </w:pPr>
  </w:style>
  <w:style w:type="paragraph" w:customStyle="1" w:styleId="88060C6B55254776AAAF2F1C35BFA7D3">
    <w:name w:val="88060C6B55254776AAAF2F1C35BFA7D3"/>
    <w:rsid w:val="008D62EF"/>
    <w:pPr>
      <w:widowControl w:val="0"/>
      <w:jc w:val="both"/>
    </w:pPr>
  </w:style>
  <w:style w:type="paragraph" w:customStyle="1" w:styleId="F100306A66114267BDF712F2CB02E78D">
    <w:name w:val="F100306A66114267BDF712F2CB02E78D"/>
    <w:rsid w:val="008D62EF"/>
    <w:pPr>
      <w:widowControl w:val="0"/>
      <w:jc w:val="both"/>
    </w:pPr>
  </w:style>
  <w:style w:type="paragraph" w:customStyle="1" w:styleId="83E44ABFDEB1456EBAD689E8EE3BBA0A">
    <w:name w:val="83E44ABFDEB1456EBAD689E8EE3BBA0A"/>
    <w:rsid w:val="008D62EF"/>
    <w:pPr>
      <w:widowControl w:val="0"/>
      <w:jc w:val="both"/>
    </w:pPr>
  </w:style>
  <w:style w:type="paragraph" w:customStyle="1" w:styleId="DD3E4AEE3BB8445EB9F3C92FD8121544">
    <w:name w:val="DD3E4AEE3BB8445EB9F3C92FD8121544"/>
    <w:rsid w:val="008D62EF"/>
    <w:pPr>
      <w:widowControl w:val="0"/>
      <w:jc w:val="both"/>
    </w:pPr>
  </w:style>
  <w:style w:type="paragraph" w:customStyle="1" w:styleId="9B637767AE64416BB14B9C0EDA1DEEBB">
    <w:name w:val="9B637767AE64416BB14B9C0EDA1DEEBB"/>
    <w:rsid w:val="008D62EF"/>
    <w:pPr>
      <w:widowControl w:val="0"/>
      <w:jc w:val="both"/>
    </w:pPr>
  </w:style>
  <w:style w:type="paragraph" w:customStyle="1" w:styleId="4900CF8272AD4FE4B593B2EF6B3F08CF">
    <w:name w:val="4900CF8272AD4FE4B593B2EF6B3F08CF"/>
    <w:rsid w:val="008D62EF"/>
    <w:pPr>
      <w:widowControl w:val="0"/>
      <w:jc w:val="both"/>
    </w:pPr>
  </w:style>
  <w:style w:type="paragraph" w:customStyle="1" w:styleId="949723DE12B24431905702C90DA1B2B7">
    <w:name w:val="949723DE12B24431905702C90DA1B2B7"/>
    <w:rsid w:val="008D62EF"/>
    <w:pPr>
      <w:widowControl w:val="0"/>
      <w:jc w:val="both"/>
    </w:pPr>
  </w:style>
  <w:style w:type="paragraph" w:customStyle="1" w:styleId="B6607205C573440791848750F4698A74">
    <w:name w:val="B6607205C573440791848750F4698A74"/>
    <w:rsid w:val="008D62EF"/>
    <w:pPr>
      <w:widowControl w:val="0"/>
      <w:jc w:val="both"/>
    </w:pPr>
  </w:style>
  <w:style w:type="paragraph" w:customStyle="1" w:styleId="86C5C6783BA54376B65F535C853956A0">
    <w:name w:val="86C5C6783BA54376B65F535C853956A0"/>
    <w:rsid w:val="008D62EF"/>
    <w:pPr>
      <w:widowControl w:val="0"/>
      <w:jc w:val="both"/>
    </w:pPr>
  </w:style>
  <w:style w:type="paragraph" w:customStyle="1" w:styleId="E0656F59790344178D4BF8FA63DEB7DE">
    <w:name w:val="E0656F59790344178D4BF8FA63DEB7DE"/>
    <w:rsid w:val="008D62EF"/>
    <w:pPr>
      <w:widowControl w:val="0"/>
      <w:jc w:val="both"/>
    </w:pPr>
  </w:style>
  <w:style w:type="paragraph" w:customStyle="1" w:styleId="DB550C875368418AAD910BBA5380BC7D">
    <w:name w:val="DB550C875368418AAD910BBA5380BC7D"/>
    <w:rsid w:val="008D62EF"/>
    <w:pPr>
      <w:widowControl w:val="0"/>
      <w:jc w:val="both"/>
    </w:pPr>
  </w:style>
  <w:style w:type="paragraph" w:customStyle="1" w:styleId="8E9A2A2E1BEF45C0B9EEB2978E229D12">
    <w:name w:val="8E9A2A2E1BEF45C0B9EEB2978E229D12"/>
    <w:rsid w:val="008D62EF"/>
    <w:pPr>
      <w:widowControl w:val="0"/>
      <w:jc w:val="both"/>
    </w:pPr>
  </w:style>
  <w:style w:type="paragraph" w:customStyle="1" w:styleId="BD7C53B16E4D41B58A30A16E3718024C">
    <w:name w:val="BD7C53B16E4D41B58A30A16E3718024C"/>
    <w:rsid w:val="008D62EF"/>
    <w:pPr>
      <w:widowControl w:val="0"/>
      <w:jc w:val="both"/>
    </w:pPr>
  </w:style>
  <w:style w:type="paragraph" w:customStyle="1" w:styleId="64DFF811CAB245B2AD8E930463A4041F">
    <w:name w:val="64DFF811CAB245B2AD8E930463A4041F"/>
    <w:rsid w:val="008D62EF"/>
    <w:pPr>
      <w:widowControl w:val="0"/>
      <w:jc w:val="both"/>
    </w:pPr>
  </w:style>
  <w:style w:type="paragraph" w:customStyle="1" w:styleId="B9827320679C4B09BF13802EF44CABE2">
    <w:name w:val="B9827320679C4B09BF13802EF44CABE2"/>
    <w:rsid w:val="008D62EF"/>
    <w:pPr>
      <w:widowControl w:val="0"/>
      <w:jc w:val="both"/>
    </w:pPr>
  </w:style>
  <w:style w:type="paragraph" w:customStyle="1" w:styleId="865966F0C27A4F889894E0612BF57EE7">
    <w:name w:val="865966F0C27A4F889894E0612BF57EE7"/>
    <w:rsid w:val="008D62EF"/>
    <w:pPr>
      <w:widowControl w:val="0"/>
      <w:jc w:val="both"/>
    </w:pPr>
  </w:style>
  <w:style w:type="paragraph" w:customStyle="1" w:styleId="58457D535BC64726AAF9FED969A5E0E4">
    <w:name w:val="58457D535BC64726AAF9FED969A5E0E4"/>
    <w:rsid w:val="008D62EF"/>
    <w:pPr>
      <w:widowControl w:val="0"/>
      <w:jc w:val="both"/>
    </w:pPr>
  </w:style>
  <w:style w:type="paragraph" w:customStyle="1" w:styleId="BE04EE17F3AD4637935D5F185FF19125">
    <w:name w:val="BE04EE17F3AD4637935D5F185FF19125"/>
    <w:rsid w:val="008D62EF"/>
    <w:pPr>
      <w:widowControl w:val="0"/>
      <w:jc w:val="both"/>
    </w:pPr>
  </w:style>
  <w:style w:type="paragraph" w:customStyle="1" w:styleId="465AE239D96D4B0EBBE20769BE1582DA">
    <w:name w:val="465AE239D96D4B0EBBE20769BE1582DA"/>
    <w:rsid w:val="008D62EF"/>
    <w:pPr>
      <w:widowControl w:val="0"/>
      <w:jc w:val="both"/>
    </w:pPr>
  </w:style>
  <w:style w:type="paragraph" w:customStyle="1" w:styleId="ABB7BCCE149C4C9E8FABDC8B39647F6A">
    <w:name w:val="ABB7BCCE149C4C9E8FABDC8B39647F6A"/>
    <w:rsid w:val="008D62EF"/>
    <w:pPr>
      <w:widowControl w:val="0"/>
      <w:jc w:val="both"/>
    </w:pPr>
  </w:style>
  <w:style w:type="paragraph" w:customStyle="1" w:styleId="1334FF05417A4B9EAA8B287CF80E2811">
    <w:name w:val="1334FF05417A4B9EAA8B287CF80E2811"/>
    <w:rsid w:val="008D62EF"/>
    <w:pPr>
      <w:widowControl w:val="0"/>
      <w:jc w:val="both"/>
    </w:pPr>
  </w:style>
  <w:style w:type="paragraph" w:customStyle="1" w:styleId="6753CC162CEB4221B0F5CFDC48E90A52">
    <w:name w:val="6753CC162CEB4221B0F5CFDC48E90A52"/>
    <w:rsid w:val="008D62EF"/>
    <w:pPr>
      <w:widowControl w:val="0"/>
      <w:jc w:val="both"/>
    </w:pPr>
  </w:style>
  <w:style w:type="paragraph" w:customStyle="1" w:styleId="F21494EF44F14DDD8D42726BB7F6FC89">
    <w:name w:val="F21494EF44F14DDD8D42726BB7F6FC89"/>
    <w:rsid w:val="008D62EF"/>
    <w:pPr>
      <w:widowControl w:val="0"/>
      <w:jc w:val="both"/>
    </w:pPr>
  </w:style>
  <w:style w:type="paragraph" w:customStyle="1" w:styleId="E331D780D22F49A2B64C8F8E81F8C512">
    <w:name w:val="E331D780D22F49A2B64C8F8E81F8C512"/>
    <w:rsid w:val="008D62EF"/>
    <w:pPr>
      <w:widowControl w:val="0"/>
      <w:jc w:val="both"/>
    </w:pPr>
  </w:style>
  <w:style w:type="paragraph" w:customStyle="1" w:styleId="4A37FD2C3AAF4045B46ABC072D4D84A1">
    <w:name w:val="4A37FD2C3AAF4045B46ABC072D4D84A1"/>
    <w:rsid w:val="008D62EF"/>
    <w:pPr>
      <w:widowControl w:val="0"/>
      <w:jc w:val="both"/>
    </w:pPr>
  </w:style>
  <w:style w:type="paragraph" w:customStyle="1" w:styleId="63749D692D4A4760BE77D98CB77A23D4">
    <w:name w:val="63749D692D4A4760BE77D98CB77A23D4"/>
    <w:rsid w:val="008D62EF"/>
    <w:pPr>
      <w:widowControl w:val="0"/>
      <w:jc w:val="both"/>
    </w:pPr>
  </w:style>
  <w:style w:type="paragraph" w:customStyle="1" w:styleId="AE5E62A6155745A28EE94DA64A2F04F5">
    <w:name w:val="AE5E62A6155745A28EE94DA64A2F04F5"/>
    <w:rsid w:val="008D62EF"/>
    <w:pPr>
      <w:widowControl w:val="0"/>
      <w:jc w:val="both"/>
    </w:pPr>
  </w:style>
  <w:style w:type="paragraph" w:customStyle="1" w:styleId="5D3F39B0B6BB42639966280061D565FE">
    <w:name w:val="5D3F39B0B6BB42639966280061D565FE"/>
    <w:rsid w:val="008D62EF"/>
    <w:pPr>
      <w:widowControl w:val="0"/>
      <w:jc w:val="both"/>
    </w:pPr>
  </w:style>
  <w:style w:type="paragraph" w:customStyle="1" w:styleId="AB2B1226D3A44A728AF21E20E9083378">
    <w:name w:val="AB2B1226D3A44A728AF21E20E9083378"/>
    <w:rsid w:val="008D62EF"/>
    <w:pPr>
      <w:widowControl w:val="0"/>
      <w:jc w:val="both"/>
    </w:pPr>
  </w:style>
  <w:style w:type="paragraph" w:customStyle="1" w:styleId="9AC87EC028C84F6CA1A63F8418A928F3">
    <w:name w:val="9AC87EC028C84F6CA1A63F8418A928F3"/>
    <w:rsid w:val="008D62EF"/>
    <w:pPr>
      <w:widowControl w:val="0"/>
      <w:jc w:val="both"/>
    </w:pPr>
  </w:style>
  <w:style w:type="paragraph" w:customStyle="1" w:styleId="A2800E2E402F4FD1A3289EEEA2157414">
    <w:name w:val="A2800E2E402F4FD1A3289EEEA2157414"/>
    <w:rsid w:val="008D62EF"/>
    <w:pPr>
      <w:widowControl w:val="0"/>
      <w:jc w:val="both"/>
    </w:pPr>
  </w:style>
  <w:style w:type="paragraph" w:customStyle="1" w:styleId="B964471BFB594248B637DEDA3BCAB366">
    <w:name w:val="B964471BFB594248B637DEDA3BCAB366"/>
    <w:rsid w:val="008D62EF"/>
    <w:pPr>
      <w:widowControl w:val="0"/>
      <w:jc w:val="both"/>
    </w:pPr>
  </w:style>
  <w:style w:type="paragraph" w:customStyle="1" w:styleId="DA1AFD13D0C8456CB24C7549D2F30F55">
    <w:name w:val="DA1AFD13D0C8456CB24C7549D2F30F55"/>
    <w:rsid w:val="008D62EF"/>
    <w:pPr>
      <w:widowControl w:val="0"/>
      <w:jc w:val="both"/>
    </w:pPr>
  </w:style>
  <w:style w:type="paragraph" w:customStyle="1" w:styleId="8A895C382E134CF685AA37B7FF877E23">
    <w:name w:val="8A895C382E134CF685AA37B7FF877E23"/>
    <w:rsid w:val="008D62EF"/>
    <w:pPr>
      <w:widowControl w:val="0"/>
      <w:jc w:val="both"/>
    </w:pPr>
  </w:style>
  <w:style w:type="paragraph" w:customStyle="1" w:styleId="F73900DB085949A4923BEC6C3E4DEB6E">
    <w:name w:val="F73900DB085949A4923BEC6C3E4DEB6E"/>
    <w:rsid w:val="008D62EF"/>
    <w:pPr>
      <w:widowControl w:val="0"/>
      <w:jc w:val="both"/>
    </w:pPr>
  </w:style>
  <w:style w:type="paragraph" w:customStyle="1" w:styleId="64867C08A2F246D6AA9560D97EA7BB45">
    <w:name w:val="64867C08A2F246D6AA9560D97EA7BB45"/>
    <w:rsid w:val="008D62EF"/>
    <w:pPr>
      <w:widowControl w:val="0"/>
      <w:jc w:val="both"/>
    </w:pPr>
  </w:style>
  <w:style w:type="paragraph" w:customStyle="1" w:styleId="1723F106C358470D9C71EB3AC4E2E0AD">
    <w:name w:val="1723F106C358470D9C71EB3AC4E2E0AD"/>
    <w:rsid w:val="008D62EF"/>
    <w:pPr>
      <w:widowControl w:val="0"/>
      <w:jc w:val="both"/>
    </w:pPr>
  </w:style>
  <w:style w:type="paragraph" w:customStyle="1" w:styleId="FD83A4F50DC54258B85AB6A4CD63EE31">
    <w:name w:val="FD83A4F50DC54258B85AB6A4CD63EE31"/>
    <w:rsid w:val="008D62EF"/>
    <w:pPr>
      <w:widowControl w:val="0"/>
      <w:jc w:val="both"/>
    </w:pPr>
  </w:style>
  <w:style w:type="paragraph" w:customStyle="1" w:styleId="A9CD08D526994420BE79968BC1C981B5">
    <w:name w:val="A9CD08D526994420BE79968BC1C981B5"/>
    <w:rsid w:val="008D62EF"/>
    <w:pPr>
      <w:widowControl w:val="0"/>
      <w:jc w:val="both"/>
    </w:pPr>
  </w:style>
  <w:style w:type="paragraph" w:customStyle="1" w:styleId="CE0F76555E284A5EB73044CA909F5AFB">
    <w:name w:val="CE0F76555E284A5EB73044CA909F5AFB"/>
    <w:rsid w:val="008D62EF"/>
    <w:pPr>
      <w:widowControl w:val="0"/>
      <w:jc w:val="both"/>
    </w:pPr>
  </w:style>
  <w:style w:type="paragraph" w:customStyle="1" w:styleId="B7331C6DD84743FEA8EC6BF6E9DD27D7">
    <w:name w:val="B7331C6DD84743FEA8EC6BF6E9DD27D7"/>
    <w:rsid w:val="008D62EF"/>
    <w:pPr>
      <w:widowControl w:val="0"/>
      <w:jc w:val="both"/>
    </w:pPr>
  </w:style>
  <w:style w:type="paragraph" w:customStyle="1" w:styleId="F55E5D7816474B1BA90FBAC221CBA3B7">
    <w:name w:val="F55E5D7816474B1BA90FBAC221CBA3B7"/>
    <w:rsid w:val="008D62EF"/>
    <w:pPr>
      <w:widowControl w:val="0"/>
      <w:jc w:val="both"/>
    </w:pPr>
  </w:style>
  <w:style w:type="paragraph" w:customStyle="1" w:styleId="D6E33DB486554C289F47FB2563DA57D4">
    <w:name w:val="D6E33DB486554C289F47FB2563DA57D4"/>
    <w:rsid w:val="008D62EF"/>
    <w:pPr>
      <w:widowControl w:val="0"/>
      <w:jc w:val="both"/>
    </w:pPr>
  </w:style>
  <w:style w:type="paragraph" w:customStyle="1" w:styleId="049E43F49D7843D18975E3311A13566A">
    <w:name w:val="049E43F49D7843D18975E3311A13566A"/>
    <w:rsid w:val="008D62EF"/>
    <w:pPr>
      <w:widowControl w:val="0"/>
      <w:jc w:val="both"/>
    </w:pPr>
  </w:style>
  <w:style w:type="paragraph" w:customStyle="1" w:styleId="2C1E624FD5664086B639CEA43A03CB17">
    <w:name w:val="2C1E624FD5664086B639CEA43A03CB17"/>
    <w:rsid w:val="008D62EF"/>
    <w:pPr>
      <w:widowControl w:val="0"/>
      <w:jc w:val="both"/>
    </w:pPr>
  </w:style>
  <w:style w:type="paragraph" w:customStyle="1" w:styleId="4DEA59F4291C4827AECC88B72D6BC5EE">
    <w:name w:val="4DEA59F4291C4827AECC88B72D6BC5EE"/>
    <w:rsid w:val="008D62EF"/>
    <w:pPr>
      <w:widowControl w:val="0"/>
      <w:jc w:val="both"/>
    </w:pPr>
  </w:style>
  <w:style w:type="paragraph" w:customStyle="1" w:styleId="3DF1A13018B3448DBAFF4B0DBF875174">
    <w:name w:val="3DF1A13018B3448DBAFF4B0DBF875174"/>
    <w:rsid w:val="008D62EF"/>
    <w:pPr>
      <w:widowControl w:val="0"/>
      <w:jc w:val="both"/>
    </w:pPr>
  </w:style>
  <w:style w:type="paragraph" w:customStyle="1" w:styleId="330E22DDBB9C452E96B6F75E451614EB">
    <w:name w:val="330E22DDBB9C452E96B6F75E451614EB"/>
    <w:rsid w:val="008D62EF"/>
    <w:pPr>
      <w:widowControl w:val="0"/>
      <w:jc w:val="both"/>
    </w:pPr>
  </w:style>
  <w:style w:type="paragraph" w:customStyle="1" w:styleId="52B01A7879544D85BF4EAB2F59037821">
    <w:name w:val="52B01A7879544D85BF4EAB2F59037821"/>
    <w:rsid w:val="008D62EF"/>
    <w:pPr>
      <w:widowControl w:val="0"/>
      <w:jc w:val="both"/>
    </w:pPr>
  </w:style>
  <w:style w:type="paragraph" w:customStyle="1" w:styleId="91177E1057174E1CB7E1ABAF4D821BE4">
    <w:name w:val="91177E1057174E1CB7E1ABAF4D821BE4"/>
    <w:rsid w:val="008D62EF"/>
    <w:pPr>
      <w:widowControl w:val="0"/>
      <w:jc w:val="both"/>
    </w:pPr>
  </w:style>
  <w:style w:type="paragraph" w:customStyle="1" w:styleId="4401D0FFEDBF49D2AF5CBC0F52BD38CD">
    <w:name w:val="4401D0FFEDBF49D2AF5CBC0F52BD38CD"/>
    <w:rsid w:val="008D62EF"/>
    <w:pPr>
      <w:widowControl w:val="0"/>
      <w:jc w:val="both"/>
    </w:pPr>
  </w:style>
  <w:style w:type="paragraph" w:customStyle="1" w:styleId="944CC1BD4BA144A0BB952ED6D463E471">
    <w:name w:val="944CC1BD4BA144A0BB952ED6D463E471"/>
    <w:rsid w:val="008D62EF"/>
    <w:pPr>
      <w:widowControl w:val="0"/>
      <w:jc w:val="both"/>
    </w:pPr>
  </w:style>
  <w:style w:type="paragraph" w:customStyle="1" w:styleId="F73D5DD1612948D8B5C1E796DB2BB49A">
    <w:name w:val="F73D5DD1612948D8B5C1E796DB2BB49A"/>
    <w:rsid w:val="008D62EF"/>
    <w:pPr>
      <w:widowControl w:val="0"/>
      <w:jc w:val="both"/>
    </w:pPr>
  </w:style>
  <w:style w:type="paragraph" w:customStyle="1" w:styleId="F79C9F5FA14548B7A5DD36B76ADBF924">
    <w:name w:val="F79C9F5FA14548B7A5DD36B76ADBF924"/>
    <w:rsid w:val="008D62EF"/>
    <w:pPr>
      <w:widowControl w:val="0"/>
      <w:jc w:val="both"/>
    </w:pPr>
  </w:style>
  <w:style w:type="paragraph" w:customStyle="1" w:styleId="A8801343C87A437785B48584EC3C7E7C">
    <w:name w:val="A8801343C87A437785B48584EC3C7E7C"/>
    <w:rsid w:val="008D62EF"/>
    <w:pPr>
      <w:widowControl w:val="0"/>
      <w:jc w:val="both"/>
    </w:pPr>
  </w:style>
  <w:style w:type="paragraph" w:customStyle="1" w:styleId="3E2983065BF541D4A63D93F8789B28B3">
    <w:name w:val="3E2983065BF541D4A63D93F8789B28B3"/>
    <w:rsid w:val="008D62EF"/>
    <w:pPr>
      <w:widowControl w:val="0"/>
      <w:jc w:val="both"/>
    </w:pPr>
  </w:style>
  <w:style w:type="paragraph" w:customStyle="1" w:styleId="1FE8DF79FED74EA68837155420E08C86">
    <w:name w:val="1FE8DF79FED74EA68837155420E08C86"/>
    <w:rsid w:val="008D62EF"/>
    <w:pPr>
      <w:widowControl w:val="0"/>
      <w:jc w:val="both"/>
    </w:pPr>
  </w:style>
  <w:style w:type="paragraph" w:customStyle="1" w:styleId="48FDFEF5C83A4F079175BB10A0346547">
    <w:name w:val="48FDFEF5C83A4F079175BB10A0346547"/>
    <w:rsid w:val="008D62EF"/>
    <w:pPr>
      <w:widowControl w:val="0"/>
      <w:jc w:val="both"/>
    </w:pPr>
  </w:style>
  <w:style w:type="paragraph" w:customStyle="1" w:styleId="F0F7B670C3F148988C3891245A9CE5F1">
    <w:name w:val="F0F7B670C3F148988C3891245A9CE5F1"/>
    <w:rsid w:val="008D62EF"/>
    <w:pPr>
      <w:widowControl w:val="0"/>
      <w:jc w:val="both"/>
    </w:pPr>
  </w:style>
  <w:style w:type="paragraph" w:customStyle="1" w:styleId="7EC2383577FB498DAFB55E9650AEC5EA">
    <w:name w:val="7EC2383577FB498DAFB55E9650AEC5EA"/>
    <w:rsid w:val="008D62EF"/>
    <w:pPr>
      <w:widowControl w:val="0"/>
      <w:jc w:val="both"/>
    </w:pPr>
  </w:style>
  <w:style w:type="paragraph" w:customStyle="1" w:styleId="C215A5B4297A44879C9FB6B3E973F1CC">
    <w:name w:val="C215A5B4297A44879C9FB6B3E973F1CC"/>
    <w:rsid w:val="008D62EF"/>
    <w:pPr>
      <w:widowControl w:val="0"/>
      <w:jc w:val="both"/>
    </w:pPr>
  </w:style>
  <w:style w:type="paragraph" w:customStyle="1" w:styleId="A004AFECDC434418B53DC41DF7423FE7">
    <w:name w:val="A004AFECDC434418B53DC41DF7423FE7"/>
    <w:rsid w:val="008D62EF"/>
    <w:pPr>
      <w:widowControl w:val="0"/>
      <w:jc w:val="both"/>
    </w:pPr>
  </w:style>
  <w:style w:type="paragraph" w:customStyle="1" w:styleId="8927F133B8304722AA3B358D54D7AB1B">
    <w:name w:val="8927F133B8304722AA3B358D54D7AB1B"/>
    <w:rsid w:val="008D62EF"/>
    <w:pPr>
      <w:widowControl w:val="0"/>
      <w:jc w:val="both"/>
    </w:pPr>
  </w:style>
  <w:style w:type="paragraph" w:customStyle="1" w:styleId="B4A48358906F466F86500E438ECFA673">
    <w:name w:val="B4A48358906F466F86500E438ECFA673"/>
    <w:rsid w:val="008D62EF"/>
    <w:pPr>
      <w:widowControl w:val="0"/>
      <w:jc w:val="both"/>
    </w:pPr>
  </w:style>
  <w:style w:type="paragraph" w:customStyle="1" w:styleId="478642C122B1412CA200A1E922D93A5C">
    <w:name w:val="478642C122B1412CA200A1E922D93A5C"/>
    <w:rsid w:val="008D62EF"/>
    <w:pPr>
      <w:widowControl w:val="0"/>
      <w:jc w:val="both"/>
    </w:pPr>
  </w:style>
  <w:style w:type="paragraph" w:customStyle="1" w:styleId="8FED186866114ACFB1D5366181C6E449">
    <w:name w:val="8FED186866114ACFB1D5366181C6E449"/>
    <w:rsid w:val="008D62EF"/>
    <w:pPr>
      <w:widowControl w:val="0"/>
      <w:jc w:val="both"/>
    </w:pPr>
  </w:style>
  <w:style w:type="paragraph" w:customStyle="1" w:styleId="9E1BF35BB447466F9A1EF2FCFC35014B">
    <w:name w:val="9E1BF35BB447466F9A1EF2FCFC35014B"/>
    <w:rsid w:val="008D62EF"/>
    <w:pPr>
      <w:widowControl w:val="0"/>
      <w:jc w:val="both"/>
    </w:pPr>
  </w:style>
  <w:style w:type="paragraph" w:customStyle="1" w:styleId="2D21F0134F5048F780B151BECE3B17D0">
    <w:name w:val="2D21F0134F5048F780B151BECE3B17D0"/>
    <w:rsid w:val="008D62EF"/>
    <w:pPr>
      <w:widowControl w:val="0"/>
      <w:jc w:val="both"/>
    </w:pPr>
  </w:style>
  <w:style w:type="paragraph" w:customStyle="1" w:styleId="4D788A734E5540D393F80DC3801919D3">
    <w:name w:val="4D788A734E5540D393F80DC3801919D3"/>
    <w:rsid w:val="008D62EF"/>
    <w:pPr>
      <w:widowControl w:val="0"/>
      <w:jc w:val="both"/>
    </w:pPr>
  </w:style>
  <w:style w:type="paragraph" w:customStyle="1" w:styleId="CF8D891D233A46F5B2CAA69C0FDE1662">
    <w:name w:val="CF8D891D233A46F5B2CAA69C0FDE1662"/>
    <w:rsid w:val="008D62EF"/>
    <w:pPr>
      <w:widowControl w:val="0"/>
      <w:jc w:val="both"/>
    </w:pPr>
  </w:style>
  <w:style w:type="paragraph" w:customStyle="1" w:styleId="96CC5D124C58424E800FDEEB0F4035D0">
    <w:name w:val="96CC5D124C58424E800FDEEB0F4035D0"/>
    <w:rsid w:val="008D62EF"/>
    <w:pPr>
      <w:widowControl w:val="0"/>
      <w:jc w:val="both"/>
    </w:pPr>
  </w:style>
  <w:style w:type="paragraph" w:customStyle="1" w:styleId="342079A7022E48F1AC39D398ECA2FA8F">
    <w:name w:val="342079A7022E48F1AC39D398ECA2FA8F"/>
    <w:rsid w:val="008D62EF"/>
    <w:pPr>
      <w:widowControl w:val="0"/>
      <w:jc w:val="both"/>
    </w:pPr>
  </w:style>
  <w:style w:type="paragraph" w:customStyle="1" w:styleId="4F1842F529FD4E9E8A85905163C28075">
    <w:name w:val="4F1842F529FD4E9E8A85905163C28075"/>
    <w:rsid w:val="008D62EF"/>
    <w:pPr>
      <w:widowControl w:val="0"/>
      <w:jc w:val="both"/>
    </w:pPr>
  </w:style>
  <w:style w:type="paragraph" w:customStyle="1" w:styleId="036D2E8C80C14278AA125EA9CE6C74FA">
    <w:name w:val="036D2E8C80C14278AA125EA9CE6C74FA"/>
    <w:rsid w:val="008D62EF"/>
    <w:pPr>
      <w:widowControl w:val="0"/>
      <w:jc w:val="both"/>
    </w:pPr>
  </w:style>
  <w:style w:type="paragraph" w:customStyle="1" w:styleId="3812062F89EC4A0C86C9D2A061F670EB">
    <w:name w:val="3812062F89EC4A0C86C9D2A061F670EB"/>
    <w:rsid w:val="008D62EF"/>
    <w:pPr>
      <w:widowControl w:val="0"/>
      <w:jc w:val="both"/>
    </w:pPr>
  </w:style>
  <w:style w:type="paragraph" w:customStyle="1" w:styleId="F2062D9D25994DA7B4D38CD1FBC1C9F7">
    <w:name w:val="F2062D9D25994DA7B4D38CD1FBC1C9F7"/>
    <w:rsid w:val="008D62EF"/>
    <w:pPr>
      <w:widowControl w:val="0"/>
      <w:jc w:val="both"/>
    </w:pPr>
  </w:style>
  <w:style w:type="paragraph" w:customStyle="1" w:styleId="865ABC319132465EBE8841AD500C76D8">
    <w:name w:val="865ABC319132465EBE8841AD500C76D8"/>
    <w:rsid w:val="008D62EF"/>
    <w:pPr>
      <w:widowControl w:val="0"/>
      <w:jc w:val="both"/>
    </w:pPr>
  </w:style>
  <w:style w:type="paragraph" w:customStyle="1" w:styleId="34DA0CFC9EE843C991A3CFB09EFF852B">
    <w:name w:val="34DA0CFC9EE843C991A3CFB09EFF852B"/>
    <w:rsid w:val="008D62EF"/>
    <w:pPr>
      <w:widowControl w:val="0"/>
      <w:jc w:val="both"/>
    </w:pPr>
  </w:style>
  <w:style w:type="paragraph" w:customStyle="1" w:styleId="FAE3EEF845DE452C8EAD6581D0BD2CCE">
    <w:name w:val="FAE3EEF845DE452C8EAD6581D0BD2CCE"/>
    <w:rsid w:val="008D62EF"/>
    <w:pPr>
      <w:widowControl w:val="0"/>
      <w:jc w:val="both"/>
    </w:pPr>
  </w:style>
  <w:style w:type="paragraph" w:customStyle="1" w:styleId="D521B381666F44F290376ED55B4DC538">
    <w:name w:val="D521B381666F44F290376ED55B4DC538"/>
    <w:rsid w:val="008D62EF"/>
    <w:pPr>
      <w:widowControl w:val="0"/>
      <w:jc w:val="both"/>
    </w:pPr>
  </w:style>
  <w:style w:type="paragraph" w:customStyle="1" w:styleId="BDD3FEB8C98E42D9901A859CBF1445DA">
    <w:name w:val="BDD3FEB8C98E42D9901A859CBF1445DA"/>
    <w:rsid w:val="008D62EF"/>
    <w:pPr>
      <w:widowControl w:val="0"/>
      <w:jc w:val="both"/>
    </w:pPr>
  </w:style>
  <w:style w:type="paragraph" w:customStyle="1" w:styleId="0B2BCED7B42744FFA004940F5061DD97">
    <w:name w:val="0B2BCED7B42744FFA004940F5061DD97"/>
    <w:rsid w:val="008D62EF"/>
    <w:pPr>
      <w:widowControl w:val="0"/>
      <w:jc w:val="both"/>
    </w:pPr>
  </w:style>
  <w:style w:type="paragraph" w:customStyle="1" w:styleId="D931B5717B534A008160574A84A5E01A">
    <w:name w:val="D931B5717B534A008160574A84A5E01A"/>
    <w:rsid w:val="008D62EF"/>
    <w:pPr>
      <w:widowControl w:val="0"/>
      <w:jc w:val="both"/>
    </w:pPr>
  </w:style>
  <w:style w:type="paragraph" w:customStyle="1" w:styleId="2359F38AA42A4C4EBB22AFFAAAB1238C">
    <w:name w:val="2359F38AA42A4C4EBB22AFFAAAB1238C"/>
    <w:rsid w:val="008D62EF"/>
    <w:pPr>
      <w:widowControl w:val="0"/>
      <w:jc w:val="both"/>
    </w:pPr>
  </w:style>
  <w:style w:type="paragraph" w:customStyle="1" w:styleId="6C34A715F98A4514B29E0F404C568E81">
    <w:name w:val="6C34A715F98A4514B29E0F404C568E81"/>
    <w:rsid w:val="008D62EF"/>
    <w:pPr>
      <w:widowControl w:val="0"/>
      <w:jc w:val="both"/>
    </w:pPr>
  </w:style>
  <w:style w:type="paragraph" w:customStyle="1" w:styleId="B0C93CD59B5B4BFF923B9110FAE32187">
    <w:name w:val="B0C93CD59B5B4BFF923B9110FAE32187"/>
    <w:rsid w:val="008D62EF"/>
    <w:pPr>
      <w:widowControl w:val="0"/>
      <w:jc w:val="both"/>
    </w:pPr>
  </w:style>
  <w:style w:type="paragraph" w:customStyle="1" w:styleId="BC8E8A6877D14A2FBEF544F31DF1B6F7">
    <w:name w:val="BC8E8A6877D14A2FBEF544F31DF1B6F7"/>
    <w:rsid w:val="008D62EF"/>
    <w:pPr>
      <w:widowControl w:val="0"/>
      <w:jc w:val="both"/>
    </w:pPr>
  </w:style>
  <w:style w:type="paragraph" w:customStyle="1" w:styleId="F2D03CDB2FB746C393DF6B3E7F128E8A">
    <w:name w:val="F2D03CDB2FB746C393DF6B3E7F128E8A"/>
    <w:rsid w:val="008D62EF"/>
    <w:pPr>
      <w:widowControl w:val="0"/>
      <w:jc w:val="both"/>
    </w:pPr>
  </w:style>
  <w:style w:type="paragraph" w:customStyle="1" w:styleId="63D6E6C8D0C54BD6B6EAEC2B94D34C65">
    <w:name w:val="63D6E6C8D0C54BD6B6EAEC2B94D34C65"/>
    <w:rsid w:val="008D62EF"/>
    <w:pPr>
      <w:widowControl w:val="0"/>
      <w:jc w:val="both"/>
    </w:pPr>
  </w:style>
  <w:style w:type="paragraph" w:customStyle="1" w:styleId="B1F222F08F9449719D7723F1A1A4E8DD">
    <w:name w:val="B1F222F08F9449719D7723F1A1A4E8DD"/>
    <w:rsid w:val="008D62EF"/>
    <w:pPr>
      <w:widowControl w:val="0"/>
      <w:jc w:val="both"/>
    </w:pPr>
  </w:style>
  <w:style w:type="paragraph" w:customStyle="1" w:styleId="AA245625E71D45998DBC1BDFAB177F92">
    <w:name w:val="AA245625E71D45998DBC1BDFAB177F92"/>
    <w:rsid w:val="008D62EF"/>
    <w:pPr>
      <w:widowControl w:val="0"/>
      <w:jc w:val="both"/>
    </w:pPr>
  </w:style>
  <w:style w:type="paragraph" w:customStyle="1" w:styleId="D15795CF4DDA4C87B71663F49196CF3D">
    <w:name w:val="D15795CF4DDA4C87B71663F49196CF3D"/>
    <w:rsid w:val="008D62EF"/>
    <w:pPr>
      <w:widowControl w:val="0"/>
      <w:jc w:val="both"/>
    </w:pPr>
  </w:style>
  <w:style w:type="paragraph" w:customStyle="1" w:styleId="DC1C4159D6704549AFA8E73E1EF57BCA">
    <w:name w:val="DC1C4159D6704549AFA8E73E1EF57BCA"/>
    <w:rsid w:val="008D62EF"/>
    <w:pPr>
      <w:widowControl w:val="0"/>
      <w:jc w:val="both"/>
    </w:pPr>
  </w:style>
  <w:style w:type="paragraph" w:customStyle="1" w:styleId="60B14CC1224B4E36ACD89DFFB70C0F98">
    <w:name w:val="60B14CC1224B4E36ACD89DFFB70C0F98"/>
    <w:rsid w:val="008D62EF"/>
    <w:pPr>
      <w:widowControl w:val="0"/>
      <w:jc w:val="both"/>
    </w:pPr>
  </w:style>
  <w:style w:type="paragraph" w:customStyle="1" w:styleId="E011F92E48B84C96AB4DE63C939A11C5">
    <w:name w:val="E011F92E48B84C96AB4DE63C939A11C5"/>
    <w:rsid w:val="008D62EF"/>
    <w:pPr>
      <w:widowControl w:val="0"/>
      <w:jc w:val="both"/>
    </w:pPr>
  </w:style>
  <w:style w:type="paragraph" w:customStyle="1" w:styleId="E34E0C9C73EE443197D58CAB6F12FE8B">
    <w:name w:val="E34E0C9C73EE443197D58CAB6F12FE8B"/>
    <w:rsid w:val="008D62EF"/>
    <w:pPr>
      <w:widowControl w:val="0"/>
      <w:jc w:val="both"/>
    </w:pPr>
  </w:style>
  <w:style w:type="paragraph" w:customStyle="1" w:styleId="AF1AF7101B2841FF9C22E0F3D8999AD6">
    <w:name w:val="AF1AF7101B2841FF9C22E0F3D8999AD6"/>
    <w:rsid w:val="008D62EF"/>
    <w:pPr>
      <w:widowControl w:val="0"/>
      <w:jc w:val="both"/>
    </w:pPr>
  </w:style>
  <w:style w:type="paragraph" w:customStyle="1" w:styleId="1D40CD6B972049D7B624FE7A60DB4F45">
    <w:name w:val="1D40CD6B972049D7B624FE7A60DB4F45"/>
    <w:rsid w:val="008D62EF"/>
    <w:pPr>
      <w:widowControl w:val="0"/>
      <w:jc w:val="both"/>
    </w:pPr>
  </w:style>
  <w:style w:type="paragraph" w:customStyle="1" w:styleId="94E3F746DC6F49E1AED3C12B7C626EA4">
    <w:name w:val="94E3F746DC6F49E1AED3C12B7C626EA4"/>
    <w:rsid w:val="008D62EF"/>
    <w:pPr>
      <w:widowControl w:val="0"/>
      <w:jc w:val="both"/>
    </w:pPr>
  </w:style>
  <w:style w:type="paragraph" w:customStyle="1" w:styleId="ACD4D7ED9E4C44CBBD1B55163D53CC9E">
    <w:name w:val="ACD4D7ED9E4C44CBBD1B55163D53CC9E"/>
    <w:rsid w:val="008D62EF"/>
    <w:pPr>
      <w:widowControl w:val="0"/>
      <w:jc w:val="both"/>
    </w:pPr>
  </w:style>
  <w:style w:type="paragraph" w:customStyle="1" w:styleId="C85A1CC3665042DCA107BCC759A34640">
    <w:name w:val="C85A1CC3665042DCA107BCC759A34640"/>
    <w:rsid w:val="008D62EF"/>
    <w:pPr>
      <w:widowControl w:val="0"/>
      <w:jc w:val="both"/>
    </w:pPr>
  </w:style>
  <w:style w:type="paragraph" w:customStyle="1" w:styleId="DBAB3EAAC94A4699A56427B03635C402">
    <w:name w:val="DBAB3EAAC94A4699A56427B03635C402"/>
    <w:rsid w:val="008D62EF"/>
    <w:pPr>
      <w:widowControl w:val="0"/>
      <w:jc w:val="both"/>
    </w:pPr>
  </w:style>
  <w:style w:type="paragraph" w:customStyle="1" w:styleId="810CEF7B64B24F89B3A1280F749D22DD">
    <w:name w:val="810CEF7B64B24F89B3A1280F749D22DD"/>
    <w:rsid w:val="008D62EF"/>
    <w:pPr>
      <w:widowControl w:val="0"/>
      <w:jc w:val="both"/>
    </w:pPr>
  </w:style>
  <w:style w:type="paragraph" w:customStyle="1" w:styleId="5D5EAEFB54D44AA2A139081AD96286C7">
    <w:name w:val="5D5EAEFB54D44AA2A139081AD96286C7"/>
    <w:rsid w:val="008D62EF"/>
    <w:pPr>
      <w:widowControl w:val="0"/>
      <w:jc w:val="both"/>
    </w:pPr>
  </w:style>
  <w:style w:type="paragraph" w:customStyle="1" w:styleId="EB0C3F82AD664006815721F42CE91744">
    <w:name w:val="EB0C3F82AD664006815721F42CE91744"/>
    <w:rsid w:val="008D62EF"/>
    <w:pPr>
      <w:widowControl w:val="0"/>
      <w:jc w:val="both"/>
    </w:pPr>
  </w:style>
  <w:style w:type="paragraph" w:customStyle="1" w:styleId="B3EF0084471142F7B081E8906B59864A">
    <w:name w:val="B3EF0084471142F7B081E8906B59864A"/>
    <w:rsid w:val="008D62EF"/>
    <w:pPr>
      <w:widowControl w:val="0"/>
      <w:jc w:val="both"/>
    </w:pPr>
  </w:style>
  <w:style w:type="paragraph" w:customStyle="1" w:styleId="A144BE07CE19414F95A3067C4499A7CC">
    <w:name w:val="A144BE07CE19414F95A3067C4499A7CC"/>
    <w:rsid w:val="008D62EF"/>
    <w:pPr>
      <w:widowControl w:val="0"/>
      <w:jc w:val="both"/>
    </w:pPr>
  </w:style>
  <w:style w:type="paragraph" w:customStyle="1" w:styleId="11A264EE6B844574B39E1C2CF68170F5">
    <w:name w:val="11A264EE6B844574B39E1C2CF68170F5"/>
    <w:rsid w:val="008D62EF"/>
    <w:pPr>
      <w:widowControl w:val="0"/>
      <w:jc w:val="both"/>
    </w:pPr>
  </w:style>
  <w:style w:type="paragraph" w:customStyle="1" w:styleId="1C65EC45309844C7A590491142A91690">
    <w:name w:val="1C65EC45309844C7A590491142A91690"/>
    <w:rsid w:val="008D62EF"/>
    <w:pPr>
      <w:widowControl w:val="0"/>
      <w:jc w:val="both"/>
    </w:pPr>
  </w:style>
  <w:style w:type="paragraph" w:customStyle="1" w:styleId="AD24D4A4D92A4150BB9EF6EE1F17E7C3">
    <w:name w:val="AD24D4A4D92A4150BB9EF6EE1F17E7C3"/>
    <w:rsid w:val="008D62EF"/>
    <w:pPr>
      <w:widowControl w:val="0"/>
      <w:jc w:val="both"/>
    </w:pPr>
  </w:style>
  <w:style w:type="paragraph" w:customStyle="1" w:styleId="3EED33BFEC4841F68395568FF51BD6C8">
    <w:name w:val="3EED33BFEC4841F68395568FF51BD6C8"/>
    <w:rsid w:val="008D62EF"/>
    <w:pPr>
      <w:widowControl w:val="0"/>
      <w:jc w:val="both"/>
    </w:pPr>
  </w:style>
  <w:style w:type="paragraph" w:customStyle="1" w:styleId="9602C7B8C434441A8221D1DD9F4E8A9B">
    <w:name w:val="9602C7B8C434441A8221D1DD9F4E8A9B"/>
    <w:rsid w:val="008D62EF"/>
    <w:pPr>
      <w:widowControl w:val="0"/>
      <w:jc w:val="both"/>
    </w:pPr>
  </w:style>
  <w:style w:type="paragraph" w:customStyle="1" w:styleId="94C46AC8844046F1A67F2DA231806F89">
    <w:name w:val="94C46AC8844046F1A67F2DA231806F89"/>
    <w:rsid w:val="008D62EF"/>
    <w:pPr>
      <w:widowControl w:val="0"/>
      <w:jc w:val="both"/>
    </w:pPr>
  </w:style>
  <w:style w:type="paragraph" w:customStyle="1" w:styleId="D83277D0B48744D591867A0C8F515B3E">
    <w:name w:val="D83277D0B48744D591867A0C8F515B3E"/>
    <w:rsid w:val="008D62EF"/>
    <w:pPr>
      <w:widowControl w:val="0"/>
      <w:jc w:val="both"/>
    </w:pPr>
  </w:style>
  <w:style w:type="paragraph" w:customStyle="1" w:styleId="D1B465B2B52246FA811DC84D2DD87427">
    <w:name w:val="D1B465B2B52246FA811DC84D2DD87427"/>
    <w:rsid w:val="008D62EF"/>
    <w:pPr>
      <w:widowControl w:val="0"/>
      <w:jc w:val="both"/>
    </w:pPr>
  </w:style>
  <w:style w:type="paragraph" w:customStyle="1" w:styleId="5FA583C1BB134D00B9645C28EE5F6A17">
    <w:name w:val="5FA583C1BB134D00B9645C28EE5F6A17"/>
    <w:rsid w:val="008D62EF"/>
    <w:pPr>
      <w:widowControl w:val="0"/>
      <w:jc w:val="both"/>
    </w:pPr>
  </w:style>
  <w:style w:type="paragraph" w:customStyle="1" w:styleId="6F049653A83E4B458E7C7A307ECABBA8">
    <w:name w:val="6F049653A83E4B458E7C7A307ECABBA8"/>
    <w:rsid w:val="008D62EF"/>
    <w:pPr>
      <w:widowControl w:val="0"/>
      <w:jc w:val="both"/>
    </w:pPr>
  </w:style>
  <w:style w:type="paragraph" w:customStyle="1" w:styleId="03DB542D0997471082E4502A85756550">
    <w:name w:val="03DB542D0997471082E4502A85756550"/>
    <w:rsid w:val="008D62EF"/>
    <w:pPr>
      <w:widowControl w:val="0"/>
      <w:jc w:val="both"/>
    </w:pPr>
  </w:style>
  <w:style w:type="paragraph" w:customStyle="1" w:styleId="539CC1CEA0E141A6B06FD7930C9A3F19">
    <w:name w:val="539CC1CEA0E141A6B06FD7930C9A3F19"/>
    <w:rsid w:val="008D62EF"/>
    <w:pPr>
      <w:widowControl w:val="0"/>
      <w:jc w:val="both"/>
    </w:pPr>
  </w:style>
  <w:style w:type="paragraph" w:customStyle="1" w:styleId="22C9AEC5EA4C40F2A4D192D3AF4996E6">
    <w:name w:val="22C9AEC5EA4C40F2A4D192D3AF4996E6"/>
    <w:rsid w:val="008D62EF"/>
    <w:pPr>
      <w:widowControl w:val="0"/>
      <w:jc w:val="both"/>
    </w:pPr>
  </w:style>
  <w:style w:type="paragraph" w:customStyle="1" w:styleId="295137B8415042C6876EB33A3D294370">
    <w:name w:val="295137B8415042C6876EB33A3D294370"/>
    <w:rsid w:val="008D62EF"/>
    <w:pPr>
      <w:widowControl w:val="0"/>
      <w:jc w:val="both"/>
    </w:pPr>
  </w:style>
  <w:style w:type="paragraph" w:customStyle="1" w:styleId="6621203FFC1B483CBF3AB7406B8C01AF">
    <w:name w:val="6621203FFC1B483CBF3AB7406B8C01AF"/>
    <w:rsid w:val="008D62EF"/>
    <w:pPr>
      <w:widowControl w:val="0"/>
      <w:jc w:val="both"/>
    </w:pPr>
  </w:style>
  <w:style w:type="paragraph" w:customStyle="1" w:styleId="A765BFEFD169411EB8DB51453AA0BA66">
    <w:name w:val="A765BFEFD169411EB8DB51453AA0BA66"/>
    <w:rsid w:val="008D62EF"/>
    <w:pPr>
      <w:widowControl w:val="0"/>
      <w:jc w:val="both"/>
    </w:pPr>
  </w:style>
  <w:style w:type="paragraph" w:customStyle="1" w:styleId="DD6AC66A3C354547A6D091D64B49CE90">
    <w:name w:val="DD6AC66A3C354547A6D091D64B49CE90"/>
    <w:rsid w:val="008D62EF"/>
    <w:pPr>
      <w:widowControl w:val="0"/>
      <w:jc w:val="both"/>
    </w:pPr>
  </w:style>
  <w:style w:type="paragraph" w:customStyle="1" w:styleId="C0C3AC997D2C498B902676977E68E4D7">
    <w:name w:val="C0C3AC997D2C498B902676977E68E4D7"/>
    <w:rsid w:val="008D62EF"/>
    <w:pPr>
      <w:widowControl w:val="0"/>
      <w:jc w:val="both"/>
    </w:pPr>
  </w:style>
  <w:style w:type="paragraph" w:customStyle="1" w:styleId="182AEBE8B11F4F5EBE64624D3F5BA96C">
    <w:name w:val="182AEBE8B11F4F5EBE64624D3F5BA96C"/>
    <w:rsid w:val="008D62EF"/>
    <w:pPr>
      <w:widowControl w:val="0"/>
      <w:jc w:val="both"/>
    </w:pPr>
  </w:style>
  <w:style w:type="paragraph" w:customStyle="1" w:styleId="29EDC6CE90D34D968B1D7B7A5D6D30BD">
    <w:name w:val="29EDC6CE90D34D968B1D7B7A5D6D30BD"/>
    <w:rsid w:val="008D62EF"/>
    <w:pPr>
      <w:widowControl w:val="0"/>
      <w:jc w:val="both"/>
    </w:pPr>
  </w:style>
  <w:style w:type="paragraph" w:customStyle="1" w:styleId="0792AEEC959A42D8B126B23BC92A9D4C">
    <w:name w:val="0792AEEC959A42D8B126B23BC92A9D4C"/>
    <w:rsid w:val="008D62EF"/>
    <w:pPr>
      <w:widowControl w:val="0"/>
      <w:jc w:val="both"/>
    </w:pPr>
  </w:style>
  <w:style w:type="paragraph" w:customStyle="1" w:styleId="7D3C2C9E38534E25B99283053D9E6CF9">
    <w:name w:val="7D3C2C9E38534E25B99283053D9E6CF9"/>
    <w:rsid w:val="008D62EF"/>
    <w:pPr>
      <w:widowControl w:val="0"/>
      <w:jc w:val="both"/>
    </w:pPr>
  </w:style>
  <w:style w:type="paragraph" w:customStyle="1" w:styleId="C75BA118CFAA4EE78F120AA81A61CF51">
    <w:name w:val="C75BA118CFAA4EE78F120AA81A61CF51"/>
    <w:rsid w:val="008D62EF"/>
    <w:pPr>
      <w:widowControl w:val="0"/>
      <w:jc w:val="both"/>
    </w:pPr>
  </w:style>
  <w:style w:type="paragraph" w:customStyle="1" w:styleId="B43A42130FA146089576E11797C92C69">
    <w:name w:val="B43A42130FA146089576E11797C92C69"/>
    <w:rsid w:val="008D62EF"/>
    <w:pPr>
      <w:widowControl w:val="0"/>
      <w:jc w:val="both"/>
    </w:pPr>
  </w:style>
  <w:style w:type="paragraph" w:customStyle="1" w:styleId="EC90AA3FDD4F45929BC8B9AB55D7B4CD">
    <w:name w:val="EC90AA3FDD4F45929BC8B9AB55D7B4CD"/>
    <w:rsid w:val="008D62EF"/>
    <w:pPr>
      <w:widowControl w:val="0"/>
      <w:jc w:val="both"/>
    </w:pPr>
  </w:style>
  <w:style w:type="paragraph" w:customStyle="1" w:styleId="637C9AB45DD541069E029EE325E7A53E">
    <w:name w:val="637C9AB45DD541069E029EE325E7A53E"/>
    <w:rsid w:val="008D62EF"/>
    <w:pPr>
      <w:widowControl w:val="0"/>
      <w:jc w:val="both"/>
    </w:pPr>
  </w:style>
  <w:style w:type="paragraph" w:customStyle="1" w:styleId="F2E4B660F9C346529BADEB0EA3A365DE">
    <w:name w:val="F2E4B660F9C346529BADEB0EA3A365DE"/>
    <w:rsid w:val="008D62EF"/>
    <w:pPr>
      <w:widowControl w:val="0"/>
      <w:jc w:val="both"/>
    </w:pPr>
  </w:style>
  <w:style w:type="paragraph" w:customStyle="1" w:styleId="6E2A496D828D4B5EA2C89961A60978AA">
    <w:name w:val="6E2A496D828D4B5EA2C89961A60978AA"/>
    <w:rsid w:val="008D62EF"/>
    <w:pPr>
      <w:widowControl w:val="0"/>
      <w:jc w:val="both"/>
    </w:pPr>
  </w:style>
  <w:style w:type="paragraph" w:customStyle="1" w:styleId="BA2706B552CA4F9EB12D5E23B947A698">
    <w:name w:val="BA2706B552CA4F9EB12D5E23B947A698"/>
    <w:rsid w:val="008D62EF"/>
    <w:pPr>
      <w:widowControl w:val="0"/>
      <w:jc w:val="both"/>
    </w:pPr>
  </w:style>
  <w:style w:type="paragraph" w:customStyle="1" w:styleId="9082E2757E3847FD91A2F2EAA718A84F">
    <w:name w:val="9082E2757E3847FD91A2F2EAA718A84F"/>
    <w:rsid w:val="008D62EF"/>
    <w:pPr>
      <w:widowControl w:val="0"/>
      <w:jc w:val="both"/>
    </w:pPr>
  </w:style>
  <w:style w:type="paragraph" w:customStyle="1" w:styleId="E4A858E001AA478E802B0CD01F85C870">
    <w:name w:val="E4A858E001AA478E802B0CD01F85C870"/>
    <w:rsid w:val="008D62EF"/>
    <w:pPr>
      <w:widowControl w:val="0"/>
      <w:jc w:val="both"/>
    </w:pPr>
  </w:style>
  <w:style w:type="paragraph" w:customStyle="1" w:styleId="ACFA25B299274529BB8D06E671A6F92E">
    <w:name w:val="ACFA25B299274529BB8D06E671A6F92E"/>
    <w:rsid w:val="008D62EF"/>
    <w:pPr>
      <w:widowControl w:val="0"/>
      <w:jc w:val="both"/>
    </w:pPr>
  </w:style>
  <w:style w:type="paragraph" w:customStyle="1" w:styleId="CA456C4B743F4049BA65CE7C78A825B0">
    <w:name w:val="CA456C4B743F4049BA65CE7C78A825B0"/>
    <w:rsid w:val="008D62EF"/>
    <w:pPr>
      <w:widowControl w:val="0"/>
      <w:jc w:val="both"/>
    </w:pPr>
  </w:style>
  <w:style w:type="paragraph" w:customStyle="1" w:styleId="A5723DBD52B2482DB4CCA2C4B879DA6E">
    <w:name w:val="A5723DBD52B2482DB4CCA2C4B879DA6E"/>
    <w:rsid w:val="008D62EF"/>
    <w:pPr>
      <w:widowControl w:val="0"/>
      <w:jc w:val="both"/>
    </w:pPr>
  </w:style>
  <w:style w:type="paragraph" w:customStyle="1" w:styleId="DFA43E34C7AA43CBA370EF8BB71F13AF">
    <w:name w:val="DFA43E34C7AA43CBA370EF8BB71F13AF"/>
    <w:rsid w:val="008D62EF"/>
    <w:pPr>
      <w:widowControl w:val="0"/>
      <w:jc w:val="both"/>
    </w:pPr>
  </w:style>
  <w:style w:type="paragraph" w:customStyle="1" w:styleId="3DBCB0780A2A470FAE3FB5F87C1C4BCA">
    <w:name w:val="3DBCB0780A2A470FAE3FB5F87C1C4BCA"/>
    <w:rsid w:val="008D62EF"/>
    <w:pPr>
      <w:widowControl w:val="0"/>
      <w:jc w:val="both"/>
    </w:pPr>
  </w:style>
  <w:style w:type="paragraph" w:customStyle="1" w:styleId="B76775104F7F43DD9DED075A3A55EC26">
    <w:name w:val="B76775104F7F43DD9DED075A3A55EC26"/>
    <w:rsid w:val="008D62EF"/>
    <w:pPr>
      <w:widowControl w:val="0"/>
      <w:jc w:val="both"/>
    </w:pPr>
  </w:style>
  <w:style w:type="paragraph" w:customStyle="1" w:styleId="F38390D18089485AB99146CDD4E9D19F">
    <w:name w:val="F38390D18089485AB99146CDD4E9D19F"/>
    <w:rsid w:val="008D62EF"/>
    <w:pPr>
      <w:widowControl w:val="0"/>
      <w:jc w:val="both"/>
    </w:pPr>
  </w:style>
  <w:style w:type="paragraph" w:customStyle="1" w:styleId="B000D4549B764851AEF00EDC9BBFA506">
    <w:name w:val="B000D4549B764851AEF00EDC9BBFA506"/>
    <w:rsid w:val="008D62EF"/>
    <w:pPr>
      <w:widowControl w:val="0"/>
      <w:jc w:val="both"/>
    </w:pPr>
  </w:style>
  <w:style w:type="paragraph" w:customStyle="1" w:styleId="8450F16CCF5448808E57C0BECA0952D7">
    <w:name w:val="8450F16CCF5448808E57C0BECA0952D7"/>
    <w:rsid w:val="008D62EF"/>
    <w:pPr>
      <w:widowControl w:val="0"/>
      <w:jc w:val="both"/>
    </w:pPr>
  </w:style>
  <w:style w:type="paragraph" w:customStyle="1" w:styleId="8C76C5A03C0A4635905F75DD5D0683EE">
    <w:name w:val="8C76C5A03C0A4635905F75DD5D0683EE"/>
    <w:rsid w:val="008D62EF"/>
    <w:pPr>
      <w:widowControl w:val="0"/>
      <w:jc w:val="both"/>
    </w:pPr>
  </w:style>
  <w:style w:type="paragraph" w:customStyle="1" w:styleId="C95A58C4D7E74758865C0419FA4C96D9">
    <w:name w:val="C95A58C4D7E74758865C0419FA4C96D9"/>
    <w:rsid w:val="008D62EF"/>
    <w:pPr>
      <w:widowControl w:val="0"/>
      <w:jc w:val="both"/>
    </w:pPr>
  </w:style>
  <w:style w:type="paragraph" w:customStyle="1" w:styleId="F4D0E132B8BA4F6BA781DEC0D7EAA5F3">
    <w:name w:val="F4D0E132B8BA4F6BA781DEC0D7EAA5F3"/>
    <w:rsid w:val="008D62EF"/>
    <w:pPr>
      <w:widowControl w:val="0"/>
      <w:jc w:val="both"/>
    </w:pPr>
  </w:style>
  <w:style w:type="paragraph" w:customStyle="1" w:styleId="60F1276484F2489E939DB2D28C8CEB31">
    <w:name w:val="60F1276484F2489E939DB2D28C8CEB31"/>
    <w:rsid w:val="008D62EF"/>
    <w:pPr>
      <w:widowControl w:val="0"/>
      <w:jc w:val="both"/>
    </w:pPr>
  </w:style>
  <w:style w:type="paragraph" w:customStyle="1" w:styleId="D2943744361A4EF393AC1B82AA5319CA">
    <w:name w:val="D2943744361A4EF393AC1B82AA5319CA"/>
    <w:rsid w:val="008D62EF"/>
    <w:pPr>
      <w:widowControl w:val="0"/>
      <w:jc w:val="both"/>
    </w:pPr>
  </w:style>
  <w:style w:type="paragraph" w:customStyle="1" w:styleId="038F6BA463C14FB08511B14D43D60E54">
    <w:name w:val="038F6BA463C14FB08511B14D43D60E54"/>
    <w:rsid w:val="008D62EF"/>
    <w:pPr>
      <w:widowControl w:val="0"/>
      <w:jc w:val="both"/>
    </w:pPr>
  </w:style>
  <w:style w:type="paragraph" w:customStyle="1" w:styleId="43249C5DE666452EBEAFC422AC960421">
    <w:name w:val="43249C5DE666452EBEAFC422AC960421"/>
    <w:rsid w:val="008D62EF"/>
    <w:pPr>
      <w:widowControl w:val="0"/>
      <w:jc w:val="both"/>
    </w:pPr>
  </w:style>
  <w:style w:type="paragraph" w:customStyle="1" w:styleId="34823A7A433641979B55757C3D973392">
    <w:name w:val="34823A7A433641979B55757C3D973392"/>
    <w:rsid w:val="008D62EF"/>
    <w:pPr>
      <w:widowControl w:val="0"/>
      <w:jc w:val="both"/>
    </w:pPr>
  </w:style>
  <w:style w:type="paragraph" w:customStyle="1" w:styleId="2ED29C799BD74E139E1BAB0C06898849">
    <w:name w:val="2ED29C799BD74E139E1BAB0C06898849"/>
    <w:rsid w:val="008D62EF"/>
    <w:pPr>
      <w:widowControl w:val="0"/>
      <w:jc w:val="both"/>
    </w:pPr>
  </w:style>
  <w:style w:type="paragraph" w:customStyle="1" w:styleId="9832ECC7B3BC42929B60B36B96A5B22C">
    <w:name w:val="9832ECC7B3BC42929B60B36B96A5B22C"/>
    <w:rsid w:val="008D62EF"/>
    <w:pPr>
      <w:widowControl w:val="0"/>
      <w:jc w:val="both"/>
    </w:pPr>
  </w:style>
  <w:style w:type="paragraph" w:customStyle="1" w:styleId="28C18A2CD0574A7CB1B27E5EFC300E46">
    <w:name w:val="28C18A2CD0574A7CB1B27E5EFC300E46"/>
    <w:rsid w:val="008D62EF"/>
    <w:pPr>
      <w:widowControl w:val="0"/>
      <w:jc w:val="both"/>
    </w:pPr>
  </w:style>
  <w:style w:type="paragraph" w:customStyle="1" w:styleId="FA6237ABA3CE417A8697F445A451DD06">
    <w:name w:val="FA6237ABA3CE417A8697F445A451DD06"/>
    <w:rsid w:val="008D62EF"/>
    <w:pPr>
      <w:widowControl w:val="0"/>
      <w:jc w:val="both"/>
    </w:pPr>
  </w:style>
  <w:style w:type="paragraph" w:customStyle="1" w:styleId="0E0B83134561404C8998F87A20548295">
    <w:name w:val="0E0B83134561404C8998F87A20548295"/>
    <w:rsid w:val="008D62EF"/>
    <w:pPr>
      <w:widowControl w:val="0"/>
      <w:jc w:val="both"/>
    </w:pPr>
  </w:style>
  <w:style w:type="paragraph" w:customStyle="1" w:styleId="8FA373F6D0074897A0795D4BF9AAFB04">
    <w:name w:val="8FA373F6D0074897A0795D4BF9AAFB04"/>
    <w:rsid w:val="008D62EF"/>
    <w:pPr>
      <w:widowControl w:val="0"/>
      <w:jc w:val="both"/>
    </w:pPr>
  </w:style>
  <w:style w:type="paragraph" w:customStyle="1" w:styleId="94D34FA58B4E4CF89C51869761E60523">
    <w:name w:val="94D34FA58B4E4CF89C51869761E60523"/>
    <w:rsid w:val="008D62EF"/>
    <w:pPr>
      <w:widowControl w:val="0"/>
      <w:jc w:val="both"/>
    </w:pPr>
  </w:style>
  <w:style w:type="paragraph" w:customStyle="1" w:styleId="F023A19A03F9422B8B18F3613B45FAFD">
    <w:name w:val="F023A19A03F9422B8B18F3613B45FAFD"/>
    <w:rsid w:val="008D62EF"/>
    <w:pPr>
      <w:widowControl w:val="0"/>
      <w:jc w:val="both"/>
    </w:pPr>
  </w:style>
  <w:style w:type="paragraph" w:customStyle="1" w:styleId="74DA554BD70B4BD281AB37CF271DEE3E">
    <w:name w:val="74DA554BD70B4BD281AB37CF271DEE3E"/>
    <w:rsid w:val="008D62EF"/>
    <w:pPr>
      <w:widowControl w:val="0"/>
      <w:jc w:val="both"/>
    </w:pPr>
  </w:style>
  <w:style w:type="paragraph" w:customStyle="1" w:styleId="B46E19B0D3A643B498186895001B8CD4">
    <w:name w:val="B46E19B0D3A643B498186895001B8CD4"/>
    <w:rsid w:val="008D62EF"/>
    <w:pPr>
      <w:widowControl w:val="0"/>
      <w:jc w:val="both"/>
    </w:pPr>
  </w:style>
  <w:style w:type="paragraph" w:customStyle="1" w:styleId="ACF3E4213C984BC4BB3FC5E35F15C36A">
    <w:name w:val="ACF3E4213C984BC4BB3FC5E35F15C36A"/>
    <w:rsid w:val="008D62EF"/>
    <w:pPr>
      <w:widowControl w:val="0"/>
      <w:jc w:val="both"/>
    </w:pPr>
  </w:style>
  <w:style w:type="paragraph" w:customStyle="1" w:styleId="5C69CD4AEB2C4F688C5A35C2F5A80837">
    <w:name w:val="5C69CD4AEB2C4F688C5A35C2F5A80837"/>
    <w:rsid w:val="008D62EF"/>
    <w:pPr>
      <w:widowControl w:val="0"/>
      <w:jc w:val="both"/>
    </w:pPr>
  </w:style>
  <w:style w:type="paragraph" w:customStyle="1" w:styleId="E7BC24922604457FA48F21668B88D5C5">
    <w:name w:val="E7BC24922604457FA48F21668B88D5C5"/>
    <w:rsid w:val="008D62EF"/>
    <w:pPr>
      <w:widowControl w:val="0"/>
      <w:jc w:val="both"/>
    </w:pPr>
  </w:style>
  <w:style w:type="paragraph" w:customStyle="1" w:styleId="05DC36DCBEAF40B7BFB890FD00C22729">
    <w:name w:val="05DC36DCBEAF40B7BFB890FD00C22729"/>
    <w:rsid w:val="008D62EF"/>
    <w:pPr>
      <w:widowControl w:val="0"/>
      <w:jc w:val="both"/>
    </w:pPr>
  </w:style>
  <w:style w:type="paragraph" w:customStyle="1" w:styleId="7EEC5DD4E1E94E0EA9052AC803C5ED90">
    <w:name w:val="7EEC5DD4E1E94E0EA9052AC803C5ED90"/>
    <w:rsid w:val="008D62EF"/>
    <w:pPr>
      <w:widowControl w:val="0"/>
      <w:jc w:val="both"/>
    </w:pPr>
  </w:style>
  <w:style w:type="paragraph" w:customStyle="1" w:styleId="F6E6A4E780C24121ADFF0228B7D97854">
    <w:name w:val="F6E6A4E780C24121ADFF0228B7D97854"/>
    <w:rsid w:val="008D62EF"/>
    <w:pPr>
      <w:widowControl w:val="0"/>
      <w:jc w:val="both"/>
    </w:pPr>
  </w:style>
  <w:style w:type="paragraph" w:customStyle="1" w:styleId="A17D3C31F6A546788E43CB2FCE5BD847">
    <w:name w:val="A17D3C31F6A546788E43CB2FCE5BD847"/>
    <w:rsid w:val="008D62EF"/>
    <w:pPr>
      <w:widowControl w:val="0"/>
      <w:jc w:val="both"/>
    </w:pPr>
  </w:style>
  <w:style w:type="paragraph" w:customStyle="1" w:styleId="1925F071E8784775892936211306436B">
    <w:name w:val="1925F071E8784775892936211306436B"/>
    <w:rsid w:val="008D62EF"/>
    <w:pPr>
      <w:widowControl w:val="0"/>
      <w:jc w:val="both"/>
    </w:pPr>
  </w:style>
  <w:style w:type="paragraph" w:customStyle="1" w:styleId="F5378A4AE9BF4ADD881E38E399E64D97">
    <w:name w:val="F5378A4AE9BF4ADD881E38E399E64D97"/>
    <w:rsid w:val="008D62EF"/>
    <w:pPr>
      <w:widowControl w:val="0"/>
      <w:jc w:val="both"/>
    </w:pPr>
  </w:style>
  <w:style w:type="paragraph" w:customStyle="1" w:styleId="67E5CBB5088F4A549641804BCDDB4DE7">
    <w:name w:val="67E5CBB5088F4A549641804BCDDB4DE7"/>
    <w:rsid w:val="008D62EF"/>
    <w:pPr>
      <w:widowControl w:val="0"/>
      <w:jc w:val="both"/>
    </w:pPr>
  </w:style>
  <w:style w:type="paragraph" w:customStyle="1" w:styleId="E4327705500E40108A26F5F26A891A2D">
    <w:name w:val="E4327705500E40108A26F5F26A891A2D"/>
    <w:rsid w:val="008D62EF"/>
    <w:pPr>
      <w:widowControl w:val="0"/>
      <w:jc w:val="both"/>
    </w:pPr>
  </w:style>
  <w:style w:type="paragraph" w:customStyle="1" w:styleId="F253AACDEA1B4EC697EF5A6601213A78">
    <w:name w:val="F253AACDEA1B4EC697EF5A6601213A78"/>
    <w:rsid w:val="008D62EF"/>
    <w:pPr>
      <w:widowControl w:val="0"/>
      <w:jc w:val="both"/>
    </w:pPr>
  </w:style>
  <w:style w:type="paragraph" w:customStyle="1" w:styleId="EE363ED4F795492A81B054DF3F509C46">
    <w:name w:val="EE363ED4F795492A81B054DF3F509C46"/>
    <w:rsid w:val="008D62EF"/>
    <w:pPr>
      <w:widowControl w:val="0"/>
      <w:jc w:val="both"/>
    </w:pPr>
  </w:style>
  <w:style w:type="paragraph" w:customStyle="1" w:styleId="AA994CF5927749EEB1492ED34635E7D7">
    <w:name w:val="AA994CF5927749EEB1492ED34635E7D7"/>
    <w:rsid w:val="008D62EF"/>
    <w:pPr>
      <w:widowControl w:val="0"/>
      <w:jc w:val="both"/>
    </w:pPr>
  </w:style>
  <w:style w:type="paragraph" w:customStyle="1" w:styleId="33BB16A51DDE4344B3EAFB223D3FD127">
    <w:name w:val="33BB16A51DDE4344B3EAFB223D3FD127"/>
    <w:rsid w:val="008D62EF"/>
    <w:pPr>
      <w:widowControl w:val="0"/>
      <w:jc w:val="both"/>
    </w:pPr>
  </w:style>
  <w:style w:type="paragraph" w:customStyle="1" w:styleId="AB3CDE2C391546E497D8621350CB7DCB">
    <w:name w:val="AB3CDE2C391546E497D8621350CB7DCB"/>
    <w:rsid w:val="008D62EF"/>
    <w:pPr>
      <w:widowControl w:val="0"/>
      <w:jc w:val="both"/>
    </w:pPr>
  </w:style>
  <w:style w:type="paragraph" w:customStyle="1" w:styleId="5BE2179659844CFDA34F200E4F048727">
    <w:name w:val="5BE2179659844CFDA34F200E4F048727"/>
    <w:rsid w:val="008D62EF"/>
    <w:pPr>
      <w:widowControl w:val="0"/>
      <w:jc w:val="both"/>
    </w:pPr>
  </w:style>
  <w:style w:type="paragraph" w:customStyle="1" w:styleId="85BA5077AE5040EABB5D1B13F92C40D9">
    <w:name w:val="85BA5077AE5040EABB5D1B13F92C40D9"/>
    <w:rsid w:val="008D62EF"/>
    <w:pPr>
      <w:widowControl w:val="0"/>
      <w:jc w:val="both"/>
    </w:pPr>
  </w:style>
  <w:style w:type="paragraph" w:customStyle="1" w:styleId="8131939A1C034FADB2DE193F05391089">
    <w:name w:val="8131939A1C034FADB2DE193F05391089"/>
    <w:rsid w:val="008D62EF"/>
    <w:pPr>
      <w:widowControl w:val="0"/>
      <w:jc w:val="both"/>
    </w:pPr>
  </w:style>
  <w:style w:type="paragraph" w:customStyle="1" w:styleId="182E6C2B27F9480E9A0147D378673C54">
    <w:name w:val="182E6C2B27F9480E9A0147D378673C54"/>
    <w:rsid w:val="008D62EF"/>
    <w:pPr>
      <w:widowControl w:val="0"/>
      <w:jc w:val="both"/>
    </w:pPr>
  </w:style>
  <w:style w:type="paragraph" w:customStyle="1" w:styleId="50F8152C55394CE1A1C4E186F76BF30A">
    <w:name w:val="50F8152C55394CE1A1C4E186F76BF30A"/>
    <w:rsid w:val="008D62EF"/>
    <w:pPr>
      <w:widowControl w:val="0"/>
      <w:jc w:val="both"/>
    </w:pPr>
  </w:style>
  <w:style w:type="paragraph" w:customStyle="1" w:styleId="F4515EC5AC0149D8A4AFBD8519368CC3">
    <w:name w:val="F4515EC5AC0149D8A4AFBD8519368CC3"/>
    <w:rsid w:val="008D62EF"/>
    <w:pPr>
      <w:widowControl w:val="0"/>
      <w:jc w:val="both"/>
    </w:pPr>
  </w:style>
  <w:style w:type="paragraph" w:customStyle="1" w:styleId="53BD180FDE324FC9831E496FF40A73DF">
    <w:name w:val="53BD180FDE324FC9831E496FF40A73DF"/>
    <w:rsid w:val="008D62EF"/>
    <w:pPr>
      <w:widowControl w:val="0"/>
      <w:jc w:val="both"/>
    </w:pPr>
  </w:style>
  <w:style w:type="paragraph" w:customStyle="1" w:styleId="89BDFBAE0B0547C7A7217A552DDBF2EF">
    <w:name w:val="89BDFBAE0B0547C7A7217A552DDBF2EF"/>
    <w:rsid w:val="008D62EF"/>
    <w:pPr>
      <w:widowControl w:val="0"/>
      <w:jc w:val="both"/>
    </w:pPr>
  </w:style>
  <w:style w:type="paragraph" w:customStyle="1" w:styleId="CD64814B2AA54679A237146F41A44D71">
    <w:name w:val="CD64814B2AA54679A237146F41A44D71"/>
    <w:rsid w:val="008D62EF"/>
    <w:pPr>
      <w:widowControl w:val="0"/>
      <w:jc w:val="both"/>
    </w:pPr>
  </w:style>
  <w:style w:type="paragraph" w:customStyle="1" w:styleId="29A1007F7A5841CEBF0109C458BD47AA">
    <w:name w:val="29A1007F7A5841CEBF0109C458BD47AA"/>
    <w:rsid w:val="008D62EF"/>
    <w:pPr>
      <w:widowControl w:val="0"/>
      <w:jc w:val="both"/>
    </w:pPr>
  </w:style>
  <w:style w:type="paragraph" w:customStyle="1" w:styleId="BB663EAA35E14483B0E3E08BE2682899">
    <w:name w:val="BB663EAA35E14483B0E3E08BE2682899"/>
    <w:rsid w:val="008D62EF"/>
    <w:pPr>
      <w:widowControl w:val="0"/>
      <w:jc w:val="both"/>
    </w:pPr>
  </w:style>
  <w:style w:type="paragraph" w:customStyle="1" w:styleId="C3CDF594DD2E41A58485461A36333624">
    <w:name w:val="C3CDF594DD2E41A58485461A36333624"/>
    <w:rsid w:val="008D62EF"/>
    <w:pPr>
      <w:widowControl w:val="0"/>
      <w:jc w:val="both"/>
    </w:pPr>
  </w:style>
  <w:style w:type="paragraph" w:customStyle="1" w:styleId="8F2EF0084FAE4D1E9974421CE6290ED4">
    <w:name w:val="8F2EF0084FAE4D1E9974421CE6290ED4"/>
    <w:rsid w:val="008D62EF"/>
    <w:pPr>
      <w:widowControl w:val="0"/>
      <w:jc w:val="both"/>
    </w:pPr>
  </w:style>
  <w:style w:type="paragraph" w:customStyle="1" w:styleId="CC6CAE7AA3EF4008A2E2C11F34FF169A">
    <w:name w:val="CC6CAE7AA3EF4008A2E2C11F34FF169A"/>
    <w:rsid w:val="008D62EF"/>
    <w:pPr>
      <w:widowControl w:val="0"/>
      <w:jc w:val="both"/>
    </w:pPr>
  </w:style>
  <w:style w:type="paragraph" w:customStyle="1" w:styleId="B82F6CF23BB24EFEA927376D4E276875">
    <w:name w:val="B82F6CF23BB24EFEA927376D4E276875"/>
    <w:rsid w:val="008D62EF"/>
    <w:pPr>
      <w:widowControl w:val="0"/>
      <w:jc w:val="both"/>
    </w:pPr>
  </w:style>
  <w:style w:type="paragraph" w:customStyle="1" w:styleId="466B71647A1D48688F05025B3CFAE4B3">
    <w:name w:val="466B71647A1D48688F05025B3CFAE4B3"/>
    <w:rsid w:val="008D62EF"/>
    <w:pPr>
      <w:widowControl w:val="0"/>
      <w:jc w:val="both"/>
    </w:pPr>
  </w:style>
  <w:style w:type="paragraph" w:customStyle="1" w:styleId="C9F1BC60325046D88963E6AE81278D59">
    <w:name w:val="C9F1BC60325046D88963E6AE81278D59"/>
    <w:rsid w:val="008D62EF"/>
    <w:pPr>
      <w:widowControl w:val="0"/>
      <w:jc w:val="both"/>
    </w:pPr>
  </w:style>
  <w:style w:type="paragraph" w:customStyle="1" w:styleId="D6974959284C4710BFA337306AB56F17">
    <w:name w:val="D6974959284C4710BFA337306AB56F17"/>
    <w:rsid w:val="008D62EF"/>
    <w:pPr>
      <w:widowControl w:val="0"/>
      <w:jc w:val="both"/>
    </w:pPr>
  </w:style>
  <w:style w:type="paragraph" w:customStyle="1" w:styleId="D242BA9144F949688DF920FEE60B413A">
    <w:name w:val="D242BA9144F949688DF920FEE60B413A"/>
    <w:rsid w:val="008D62EF"/>
    <w:pPr>
      <w:widowControl w:val="0"/>
      <w:jc w:val="both"/>
    </w:pPr>
  </w:style>
  <w:style w:type="paragraph" w:customStyle="1" w:styleId="CE9E6FA6749949AE92683DE50C554913">
    <w:name w:val="CE9E6FA6749949AE92683DE50C554913"/>
    <w:rsid w:val="008D62EF"/>
    <w:pPr>
      <w:widowControl w:val="0"/>
      <w:jc w:val="both"/>
    </w:pPr>
  </w:style>
  <w:style w:type="paragraph" w:customStyle="1" w:styleId="D87878988FE341DD82831A86BD0E9A36">
    <w:name w:val="D87878988FE341DD82831A86BD0E9A36"/>
    <w:rsid w:val="008D62EF"/>
    <w:pPr>
      <w:widowControl w:val="0"/>
      <w:jc w:val="both"/>
    </w:pPr>
  </w:style>
  <w:style w:type="paragraph" w:customStyle="1" w:styleId="62CE5B86F09C46FE8EACF8F576A8C80C">
    <w:name w:val="62CE5B86F09C46FE8EACF8F576A8C80C"/>
    <w:rsid w:val="008D62EF"/>
    <w:pPr>
      <w:widowControl w:val="0"/>
      <w:jc w:val="both"/>
    </w:pPr>
  </w:style>
  <w:style w:type="paragraph" w:customStyle="1" w:styleId="C9DB1D9381AF418C910CA50D4FCB8B3C">
    <w:name w:val="C9DB1D9381AF418C910CA50D4FCB8B3C"/>
    <w:rsid w:val="008D62EF"/>
    <w:pPr>
      <w:widowControl w:val="0"/>
      <w:jc w:val="both"/>
    </w:pPr>
  </w:style>
  <w:style w:type="paragraph" w:customStyle="1" w:styleId="55FD3FC2FF3A474AA43668278E8BFD83">
    <w:name w:val="55FD3FC2FF3A474AA43668278E8BFD83"/>
    <w:rsid w:val="008D62EF"/>
    <w:pPr>
      <w:widowControl w:val="0"/>
      <w:jc w:val="both"/>
    </w:pPr>
  </w:style>
  <w:style w:type="paragraph" w:customStyle="1" w:styleId="0AC62A9BB032483D938BC85BB127CDAF">
    <w:name w:val="0AC62A9BB032483D938BC85BB127CDAF"/>
    <w:rsid w:val="008D62EF"/>
    <w:pPr>
      <w:widowControl w:val="0"/>
      <w:jc w:val="both"/>
    </w:pPr>
  </w:style>
  <w:style w:type="paragraph" w:customStyle="1" w:styleId="E8222F219E3D4050AF8F13F0F5F8E549">
    <w:name w:val="E8222F219E3D4050AF8F13F0F5F8E549"/>
    <w:rsid w:val="008D62EF"/>
    <w:pPr>
      <w:widowControl w:val="0"/>
      <w:jc w:val="both"/>
    </w:pPr>
  </w:style>
  <w:style w:type="paragraph" w:customStyle="1" w:styleId="B4E44BDC39BB47B7924B7E1D07DA96B0">
    <w:name w:val="B4E44BDC39BB47B7924B7E1D07DA96B0"/>
    <w:rsid w:val="008D62EF"/>
    <w:pPr>
      <w:widowControl w:val="0"/>
      <w:jc w:val="both"/>
    </w:pPr>
  </w:style>
  <w:style w:type="paragraph" w:customStyle="1" w:styleId="C500DC7E58B34B7CB87E3945497D4DC5">
    <w:name w:val="C500DC7E58B34B7CB87E3945497D4DC5"/>
    <w:rsid w:val="008D62EF"/>
    <w:pPr>
      <w:widowControl w:val="0"/>
      <w:jc w:val="both"/>
    </w:pPr>
  </w:style>
  <w:style w:type="paragraph" w:customStyle="1" w:styleId="C0AED383FDAF46AEADD794C490B07137">
    <w:name w:val="C0AED383FDAF46AEADD794C490B07137"/>
    <w:rsid w:val="008D62EF"/>
    <w:pPr>
      <w:widowControl w:val="0"/>
      <w:jc w:val="both"/>
    </w:pPr>
  </w:style>
  <w:style w:type="paragraph" w:customStyle="1" w:styleId="5BD832249458454EB0DC66673866A0A4">
    <w:name w:val="5BD832249458454EB0DC66673866A0A4"/>
    <w:rsid w:val="008D62EF"/>
    <w:pPr>
      <w:widowControl w:val="0"/>
      <w:jc w:val="both"/>
    </w:pPr>
  </w:style>
  <w:style w:type="paragraph" w:customStyle="1" w:styleId="4182B78D53954FFEB7DFF669DF8A276B">
    <w:name w:val="4182B78D53954FFEB7DFF669DF8A276B"/>
    <w:rsid w:val="008D62EF"/>
    <w:pPr>
      <w:widowControl w:val="0"/>
      <w:jc w:val="both"/>
    </w:pPr>
  </w:style>
  <w:style w:type="paragraph" w:customStyle="1" w:styleId="1B12D237092B428CAD90FC6A59EDF96D">
    <w:name w:val="1B12D237092B428CAD90FC6A59EDF96D"/>
    <w:rsid w:val="008D62EF"/>
    <w:pPr>
      <w:widowControl w:val="0"/>
      <w:jc w:val="both"/>
    </w:pPr>
  </w:style>
  <w:style w:type="paragraph" w:customStyle="1" w:styleId="91999A40AACC45318E07C49406B7F2BA">
    <w:name w:val="91999A40AACC45318E07C49406B7F2BA"/>
    <w:rsid w:val="008D62EF"/>
    <w:pPr>
      <w:widowControl w:val="0"/>
      <w:jc w:val="both"/>
    </w:pPr>
  </w:style>
  <w:style w:type="paragraph" w:customStyle="1" w:styleId="5683AEC8893A48EDB1EBDACCE881FE8C">
    <w:name w:val="5683AEC8893A48EDB1EBDACCE881FE8C"/>
    <w:rsid w:val="008D62EF"/>
    <w:pPr>
      <w:widowControl w:val="0"/>
      <w:jc w:val="both"/>
    </w:pPr>
  </w:style>
  <w:style w:type="paragraph" w:customStyle="1" w:styleId="B88D941B689242CC82B4057468CBF386">
    <w:name w:val="B88D941B689242CC82B4057468CBF386"/>
    <w:rsid w:val="008D62EF"/>
    <w:pPr>
      <w:widowControl w:val="0"/>
      <w:jc w:val="both"/>
    </w:pPr>
  </w:style>
  <w:style w:type="paragraph" w:customStyle="1" w:styleId="64A82DFC0E4C496BAEBA8448D4E39738">
    <w:name w:val="64A82DFC0E4C496BAEBA8448D4E39738"/>
    <w:rsid w:val="008D62EF"/>
    <w:pPr>
      <w:widowControl w:val="0"/>
      <w:jc w:val="both"/>
    </w:pPr>
  </w:style>
  <w:style w:type="paragraph" w:customStyle="1" w:styleId="DAB890B6C336412887FA843E56F6F0B6">
    <w:name w:val="DAB890B6C336412887FA843E56F6F0B6"/>
    <w:rsid w:val="008D62EF"/>
    <w:pPr>
      <w:widowControl w:val="0"/>
      <w:jc w:val="both"/>
    </w:pPr>
  </w:style>
  <w:style w:type="paragraph" w:customStyle="1" w:styleId="EB8796B8842F4EE0BC1763F670656CE2">
    <w:name w:val="EB8796B8842F4EE0BC1763F670656CE2"/>
    <w:rsid w:val="008D62EF"/>
    <w:pPr>
      <w:widowControl w:val="0"/>
      <w:jc w:val="both"/>
    </w:pPr>
  </w:style>
  <w:style w:type="paragraph" w:customStyle="1" w:styleId="5110E5F24F1549008BA4B8E45D53808A">
    <w:name w:val="5110E5F24F1549008BA4B8E45D53808A"/>
    <w:rsid w:val="008D62EF"/>
    <w:pPr>
      <w:widowControl w:val="0"/>
      <w:jc w:val="both"/>
    </w:pPr>
  </w:style>
  <w:style w:type="paragraph" w:customStyle="1" w:styleId="7C3CCBC6F54048FD994F1B9F12169531">
    <w:name w:val="7C3CCBC6F54048FD994F1B9F12169531"/>
    <w:rsid w:val="008D62EF"/>
    <w:pPr>
      <w:widowControl w:val="0"/>
      <w:jc w:val="both"/>
    </w:pPr>
  </w:style>
  <w:style w:type="paragraph" w:customStyle="1" w:styleId="D672B47C83554C04A8E5D877162BCF1A">
    <w:name w:val="D672B47C83554C04A8E5D877162BCF1A"/>
    <w:rsid w:val="008D62EF"/>
    <w:pPr>
      <w:widowControl w:val="0"/>
      <w:jc w:val="both"/>
    </w:pPr>
  </w:style>
  <w:style w:type="paragraph" w:customStyle="1" w:styleId="683B1E088CF14812B25A06609B08E106">
    <w:name w:val="683B1E088CF14812B25A06609B08E106"/>
    <w:rsid w:val="008D62EF"/>
    <w:pPr>
      <w:widowControl w:val="0"/>
      <w:jc w:val="both"/>
    </w:pPr>
  </w:style>
  <w:style w:type="paragraph" w:customStyle="1" w:styleId="2FCC9D9BE5764D4EB86F8CD38EFDB4A7">
    <w:name w:val="2FCC9D9BE5764D4EB86F8CD38EFDB4A7"/>
    <w:rsid w:val="008D62EF"/>
    <w:pPr>
      <w:widowControl w:val="0"/>
      <w:jc w:val="both"/>
    </w:pPr>
  </w:style>
  <w:style w:type="paragraph" w:customStyle="1" w:styleId="9D730E79BD794A8980C17448D6954289">
    <w:name w:val="9D730E79BD794A8980C17448D6954289"/>
    <w:rsid w:val="008D62EF"/>
    <w:pPr>
      <w:widowControl w:val="0"/>
      <w:jc w:val="both"/>
    </w:pPr>
  </w:style>
  <w:style w:type="paragraph" w:customStyle="1" w:styleId="A5BE32EAE29D4B9CB4007FC4484A0767">
    <w:name w:val="A5BE32EAE29D4B9CB4007FC4484A0767"/>
    <w:rsid w:val="008D62EF"/>
    <w:pPr>
      <w:widowControl w:val="0"/>
      <w:jc w:val="both"/>
    </w:pPr>
  </w:style>
  <w:style w:type="paragraph" w:customStyle="1" w:styleId="87B2CE6A625A4C4E8E3DB51CEDC6DE6A">
    <w:name w:val="87B2CE6A625A4C4E8E3DB51CEDC6DE6A"/>
    <w:rsid w:val="008D62EF"/>
    <w:pPr>
      <w:widowControl w:val="0"/>
      <w:jc w:val="both"/>
    </w:pPr>
  </w:style>
  <w:style w:type="paragraph" w:customStyle="1" w:styleId="FB5F222CDCAA4D0DB41B1049B748CEF5">
    <w:name w:val="FB5F222CDCAA4D0DB41B1049B748CEF5"/>
    <w:rsid w:val="008D62EF"/>
    <w:pPr>
      <w:widowControl w:val="0"/>
      <w:jc w:val="both"/>
    </w:pPr>
  </w:style>
  <w:style w:type="paragraph" w:customStyle="1" w:styleId="CA61F78393494F9D80F51515677B74BD">
    <w:name w:val="CA61F78393494F9D80F51515677B74BD"/>
    <w:rsid w:val="008D62EF"/>
    <w:pPr>
      <w:widowControl w:val="0"/>
      <w:jc w:val="both"/>
    </w:pPr>
  </w:style>
  <w:style w:type="paragraph" w:customStyle="1" w:styleId="682865AD7BE444939242707039F2AA55">
    <w:name w:val="682865AD7BE444939242707039F2AA55"/>
    <w:rsid w:val="008D62EF"/>
    <w:pPr>
      <w:widowControl w:val="0"/>
      <w:jc w:val="both"/>
    </w:pPr>
  </w:style>
  <w:style w:type="paragraph" w:customStyle="1" w:styleId="042903658CC849B78A1932039A58A409">
    <w:name w:val="042903658CC849B78A1932039A58A409"/>
    <w:rsid w:val="008D62EF"/>
    <w:pPr>
      <w:widowControl w:val="0"/>
      <w:jc w:val="both"/>
    </w:pPr>
  </w:style>
  <w:style w:type="paragraph" w:customStyle="1" w:styleId="0327ED2C7B8E4474AA4097A2D6FD72C1">
    <w:name w:val="0327ED2C7B8E4474AA4097A2D6FD72C1"/>
    <w:rsid w:val="008D62EF"/>
    <w:pPr>
      <w:widowControl w:val="0"/>
      <w:jc w:val="both"/>
    </w:pPr>
  </w:style>
  <w:style w:type="paragraph" w:customStyle="1" w:styleId="48B6F41445894997A643A9ED19DAF591">
    <w:name w:val="48B6F41445894997A643A9ED19DAF591"/>
    <w:rsid w:val="008D62EF"/>
    <w:pPr>
      <w:widowControl w:val="0"/>
      <w:jc w:val="both"/>
    </w:pPr>
  </w:style>
  <w:style w:type="paragraph" w:customStyle="1" w:styleId="1D1A2678EC7344B581EF716B9713BD2C">
    <w:name w:val="1D1A2678EC7344B581EF716B9713BD2C"/>
    <w:rsid w:val="008D62EF"/>
    <w:pPr>
      <w:widowControl w:val="0"/>
      <w:jc w:val="both"/>
    </w:pPr>
  </w:style>
  <w:style w:type="paragraph" w:customStyle="1" w:styleId="C55DA1399E974E15A3960D2D5F03E176">
    <w:name w:val="C55DA1399E974E15A3960D2D5F03E176"/>
    <w:rsid w:val="008D62EF"/>
    <w:pPr>
      <w:widowControl w:val="0"/>
      <w:jc w:val="both"/>
    </w:pPr>
  </w:style>
  <w:style w:type="paragraph" w:customStyle="1" w:styleId="2D4888939A5C4AA0979B30F3D85EA672">
    <w:name w:val="2D4888939A5C4AA0979B30F3D85EA672"/>
    <w:rsid w:val="008D62EF"/>
    <w:pPr>
      <w:widowControl w:val="0"/>
      <w:jc w:val="both"/>
    </w:pPr>
  </w:style>
  <w:style w:type="paragraph" w:customStyle="1" w:styleId="86E355943B2445F0B59FDE15AF56CEB6">
    <w:name w:val="86E355943B2445F0B59FDE15AF56CEB6"/>
    <w:rsid w:val="008D62EF"/>
    <w:pPr>
      <w:widowControl w:val="0"/>
      <w:jc w:val="both"/>
    </w:pPr>
  </w:style>
  <w:style w:type="paragraph" w:customStyle="1" w:styleId="3F208C03EECF4116A0CD58788D0F8622">
    <w:name w:val="3F208C03EECF4116A0CD58788D0F8622"/>
    <w:rsid w:val="008D62EF"/>
    <w:pPr>
      <w:widowControl w:val="0"/>
      <w:jc w:val="both"/>
    </w:pPr>
  </w:style>
  <w:style w:type="paragraph" w:customStyle="1" w:styleId="477543A658324F4C83649DB61D091AAE">
    <w:name w:val="477543A658324F4C83649DB61D091AAE"/>
    <w:rsid w:val="008D62EF"/>
    <w:pPr>
      <w:widowControl w:val="0"/>
      <w:jc w:val="both"/>
    </w:pPr>
  </w:style>
  <w:style w:type="paragraph" w:customStyle="1" w:styleId="5171AEF810E445E68F232E41921E3925">
    <w:name w:val="5171AEF810E445E68F232E41921E3925"/>
    <w:rsid w:val="008D62EF"/>
    <w:pPr>
      <w:widowControl w:val="0"/>
      <w:jc w:val="both"/>
    </w:pPr>
  </w:style>
  <w:style w:type="paragraph" w:customStyle="1" w:styleId="D133825C2A3247FAACCF0117F7211140">
    <w:name w:val="D133825C2A3247FAACCF0117F7211140"/>
    <w:rsid w:val="008D62EF"/>
    <w:pPr>
      <w:widowControl w:val="0"/>
      <w:jc w:val="both"/>
    </w:pPr>
  </w:style>
  <w:style w:type="paragraph" w:customStyle="1" w:styleId="1BF998D8175B498DBC458E8C720490B1">
    <w:name w:val="1BF998D8175B498DBC458E8C720490B1"/>
    <w:rsid w:val="008D62EF"/>
    <w:pPr>
      <w:widowControl w:val="0"/>
      <w:jc w:val="both"/>
    </w:pPr>
  </w:style>
  <w:style w:type="paragraph" w:customStyle="1" w:styleId="C267EE538439488C9229A16CC2461999">
    <w:name w:val="C267EE538439488C9229A16CC2461999"/>
    <w:rsid w:val="008D62EF"/>
    <w:pPr>
      <w:widowControl w:val="0"/>
      <w:jc w:val="both"/>
    </w:pPr>
  </w:style>
  <w:style w:type="paragraph" w:customStyle="1" w:styleId="5CB854CF36C346C68861E13E67115D8A">
    <w:name w:val="5CB854CF36C346C68861E13E67115D8A"/>
    <w:rsid w:val="008D62EF"/>
    <w:pPr>
      <w:widowControl w:val="0"/>
      <w:jc w:val="both"/>
    </w:pPr>
  </w:style>
  <w:style w:type="paragraph" w:customStyle="1" w:styleId="CF16E9CFCD0A471F993E386A42CF675A">
    <w:name w:val="CF16E9CFCD0A471F993E386A42CF675A"/>
    <w:rsid w:val="008D62EF"/>
    <w:pPr>
      <w:widowControl w:val="0"/>
      <w:jc w:val="both"/>
    </w:pPr>
  </w:style>
  <w:style w:type="paragraph" w:customStyle="1" w:styleId="89EF1DBFE8334B48B09CC3F86A2D4E00">
    <w:name w:val="89EF1DBFE8334B48B09CC3F86A2D4E00"/>
    <w:rsid w:val="008D62EF"/>
    <w:pPr>
      <w:widowControl w:val="0"/>
      <w:jc w:val="both"/>
    </w:pPr>
  </w:style>
  <w:style w:type="paragraph" w:customStyle="1" w:styleId="641CD8A6FA7C498A95A5C5F73F318B4C">
    <w:name w:val="641CD8A6FA7C498A95A5C5F73F318B4C"/>
    <w:rsid w:val="008D62EF"/>
    <w:pPr>
      <w:widowControl w:val="0"/>
      <w:jc w:val="both"/>
    </w:pPr>
  </w:style>
  <w:style w:type="paragraph" w:customStyle="1" w:styleId="40811392190841759002F7DBE30008A8">
    <w:name w:val="40811392190841759002F7DBE30008A8"/>
    <w:rsid w:val="008D62EF"/>
    <w:pPr>
      <w:widowControl w:val="0"/>
      <w:jc w:val="both"/>
    </w:pPr>
  </w:style>
  <w:style w:type="paragraph" w:customStyle="1" w:styleId="BC1A0A46419D456099EC2B51AAC1AD0B">
    <w:name w:val="BC1A0A46419D456099EC2B51AAC1AD0B"/>
    <w:rsid w:val="008D62EF"/>
    <w:pPr>
      <w:widowControl w:val="0"/>
      <w:jc w:val="both"/>
    </w:pPr>
  </w:style>
  <w:style w:type="paragraph" w:customStyle="1" w:styleId="1ABD5B4E3F244C078943A0F6DF52F130">
    <w:name w:val="1ABD5B4E3F244C078943A0F6DF52F130"/>
    <w:rsid w:val="008D62EF"/>
    <w:pPr>
      <w:widowControl w:val="0"/>
      <w:jc w:val="both"/>
    </w:pPr>
  </w:style>
  <w:style w:type="paragraph" w:customStyle="1" w:styleId="83ECB5892A42478A90F337DB8B65D8F7">
    <w:name w:val="83ECB5892A42478A90F337DB8B65D8F7"/>
    <w:rsid w:val="008D62EF"/>
    <w:pPr>
      <w:widowControl w:val="0"/>
      <w:jc w:val="both"/>
    </w:pPr>
  </w:style>
  <w:style w:type="paragraph" w:customStyle="1" w:styleId="D610E54CBA804D0EB6CBD5611A5A740C">
    <w:name w:val="D610E54CBA804D0EB6CBD5611A5A740C"/>
    <w:rsid w:val="008D62EF"/>
    <w:pPr>
      <w:widowControl w:val="0"/>
      <w:jc w:val="both"/>
    </w:pPr>
  </w:style>
  <w:style w:type="paragraph" w:customStyle="1" w:styleId="F7DAD72BE2174D38B49B9CF438774FCC">
    <w:name w:val="F7DAD72BE2174D38B49B9CF438774FCC"/>
    <w:rsid w:val="008D62EF"/>
    <w:pPr>
      <w:widowControl w:val="0"/>
      <w:jc w:val="both"/>
    </w:pPr>
  </w:style>
  <w:style w:type="paragraph" w:customStyle="1" w:styleId="C6DD4552572443B0ADDA14E2EBD2A6E9">
    <w:name w:val="C6DD4552572443B0ADDA14E2EBD2A6E9"/>
    <w:rsid w:val="008D62EF"/>
    <w:pPr>
      <w:widowControl w:val="0"/>
      <w:jc w:val="both"/>
    </w:pPr>
  </w:style>
  <w:style w:type="paragraph" w:customStyle="1" w:styleId="8946BF21623143C5B9ECABB0EA426D8A">
    <w:name w:val="8946BF21623143C5B9ECABB0EA426D8A"/>
    <w:rsid w:val="008D62EF"/>
    <w:pPr>
      <w:widowControl w:val="0"/>
      <w:jc w:val="both"/>
    </w:pPr>
  </w:style>
  <w:style w:type="paragraph" w:customStyle="1" w:styleId="CBADF1B1E88B4066A8F9412EC7B4C0C0">
    <w:name w:val="CBADF1B1E88B4066A8F9412EC7B4C0C0"/>
    <w:rsid w:val="008D62EF"/>
    <w:pPr>
      <w:widowControl w:val="0"/>
      <w:jc w:val="both"/>
    </w:pPr>
  </w:style>
  <w:style w:type="paragraph" w:customStyle="1" w:styleId="A7D8D77869C84AB6B630E30FE2CDA4A7">
    <w:name w:val="A7D8D77869C84AB6B630E30FE2CDA4A7"/>
    <w:rsid w:val="008D62EF"/>
    <w:pPr>
      <w:widowControl w:val="0"/>
      <w:jc w:val="both"/>
    </w:pPr>
  </w:style>
  <w:style w:type="paragraph" w:customStyle="1" w:styleId="4B6AD4BA6A7B45098BC81B696D6AE381">
    <w:name w:val="4B6AD4BA6A7B45098BC81B696D6AE381"/>
    <w:rsid w:val="008D62EF"/>
    <w:pPr>
      <w:widowControl w:val="0"/>
      <w:jc w:val="both"/>
    </w:pPr>
  </w:style>
  <w:style w:type="paragraph" w:customStyle="1" w:styleId="1D4F9D583533456B9C2C02D41B0DBBF5">
    <w:name w:val="1D4F9D583533456B9C2C02D41B0DBBF5"/>
    <w:rsid w:val="008D62EF"/>
    <w:pPr>
      <w:widowControl w:val="0"/>
      <w:jc w:val="both"/>
    </w:pPr>
  </w:style>
  <w:style w:type="paragraph" w:customStyle="1" w:styleId="C1B7FD404D7E4563961BE4475AAC1624">
    <w:name w:val="C1B7FD404D7E4563961BE4475AAC1624"/>
    <w:rsid w:val="008D62EF"/>
    <w:pPr>
      <w:widowControl w:val="0"/>
      <w:jc w:val="both"/>
    </w:pPr>
  </w:style>
  <w:style w:type="paragraph" w:customStyle="1" w:styleId="7E3F6685597A4A2380EB2DB437B2E569">
    <w:name w:val="7E3F6685597A4A2380EB2DB437B2E569"/>
    <w:rsid w:val="008D62EF"/>
    <w:pPr>
      <w:widowControl w:val="0"/>
      <w:jc w:val="both"/>
    </w:pPr>
  </w:style>
  <w:style w:type="paragraph" w:customStyle="1" w:styleId="96F4B44A6DD5404E8F4B870F27232538">
    <w:name w:val="96F4B44A6DD5404E8F4B870F27232538"/>
    <w:rsid w:val="008D62EF"/>
    <w:pPr>
      <w:widowControl w:val="0"/>
      <w:jc w:val="both"/>
    </w:pPr>
  </w:style>
  <w:style w:type="paragraph" w:customStyle="1" w:styleId="B860725A386243B7B5B48D446BC03940">
    <w:name w:val="B860725A386243B7B5B48D446BC03940"/>
    <w:rsid w:val="008D62EF"/>
    <w:pPr>
      <w:widowControl w:val="0"/>
      <w:jc w:val="both"/>
    </w:pPr>
  </w:style>
  <w:style w:type="paragraph" w:customStyle="1" w:styleId="876DA43CD27A44CCBAE1BA6978EAFC30">
    <w:name w:val="876DA43CD27A44CCBAE1BA6978EAFC30"/>
    <w:rsid w:val="008D62EF"/>
    <w:pPr>
      <w:widowControl w:val="0"/>
      <w:jc w:val="both"/>
    </w:pPr>
  </w:style>
  <w:style w:type="paragraph" w:customStyle="1" w:styleId="1DE3859DB72B4D48B71F983CA6B49858">
    <w:name w:val="1DE3859DB72B4D48B71F983CA6B49858"/>
    <w:rsid w:val="008D62EF"/>
    <w:pPr>
      <w:widowControl w:val="0"/>
      <w:jc w:val="both"/>
    </w:pPr>
  </w:style>
  <w:style w:type="paragraph" w:customStyle="1" w:styleId="B57303EE3CDA41D2B02240AD34471F0A">
    <w:name w:val="B57303EE3CDA41D2B02240AD34471F0A"/>
    <w:rsid w:val="008D62EF"/>
    <w:pPr>
      <w:widowControl w:val="0"/>
      <w:jc w:val="both"/>
    </w:pPr>
  </w:style>
  <w:style w:type="paragraph" w:customStyle="1" w:styleId="03455E43671D4507BB28BABBCB5DCD84">
    <w:name w:val="03455E43671D4507BB28BABBCB5DCD84"/>
    <w:rsid w:val="008D62EF"/>
    <w:pPr>
      <w:widowControl w:val="0"/>
      <w:jc w:val="both"/>
    </w:pPr>
  </w:style>
  <w:style w:type="paragraph" w:customStyle="1" w:styleId="3F7A38D7402F484C8AC06C69EE3AD21B">
    <w:name w:val="3F7A38D7402F484C8AC06C69EE3AD21B"/>
    <w:rsid w:val="008D62EF"/>
    <w:pPr>
      <w:widowControl w:val="0"/>
      <w:jc w:val="both"/>
    </w:pPr>
  </w:style>
  <w:style w:type="paragraph" w:customStyle="1" w:styleId="DEC29D71DCE8451F95C732184E52D429">
    <w:name w:val="DEC29D71DCE8451F95C732184E52D429"/>
    <w:rsid w:val="008D62EF"/>
    <w:pPr>
      <w:widowControl w:val="0"/>
      <w:jc w:val="both"/>
    </w:pPr>
  </w:style>
  <w:style w:type="paragraph" w:customStyle="1" w:styleId="E52605FB9CE24C329F42B7C6E19BA22E">
    <w:name w:val="E52605FB9CE24C329F42B7C6E19BA22E"/>
    <w:rsid w:val="008D62EF"/>
    <w:pPr>
      <w:widowControl w:val="0"/>
      <w:jc w:val="both"/>
    </w:pPr>
  </w:style>
  <w:style w:type="paragraph" w:customStyle="1" w:styleId="F0D141A2D381451DB15A1FB7E10E1C56">
    <w:name w:val="F0D141A2D381451DB15A1FB7E10E1C56"/>
    <w:rsid w:val="008D62EF"/>
    <w:pPr>
      <w:widowControl w:val="0"/>
      <w:jc w:val="both"/>
    </w:pPr>
  </w:style>
  <w:style w:type="paragraph" w:customStyle="1" w:styleId="89651704E0114E5AA6AEC9CF6078CCA1">
    <w:name w:val="89651704E0114E5AA6AEC9CF6078CCA1"/>
    <w:rsid w:val="008D62EF"/>
    <w:pPr>
      <w:widowControl w:val="0"/>
      <w:jc w:val="both"/>
    </w:pPr>
  </w:style>
  <w:style w:type="paragraph" w:customStyle="1" w:styleId="D5CDBA0592404FBCAF6A5711AB651276">
    <w:name w:val="D5CDBA0592404FBCAF6A5711AB651276"/>
    <w:rsid w:val="008D62EF"/>
    <w:pPr>
      <w:widowControl w:val="0"/>
      <w:jc w:val="both"/>
    </w:pPr>
  </w:style>
  <w:style w:type="paragraph" w:customStyle="1" w:styleId="65549CAB07DC441085CABEEFF91D8796">
    <w:name w:val="65549CAB07DC441085CABEEFF91D8796"/>
    <w:rsid w:val="008D62EF"/>
    <w:pPr>
      <w:widowControl w:val="0"/>
      <w:jc w:val="both"/>
    </w:pPr>
  </w:style>
  <w:style w:type="paragraph" w:customStyle="1" w:styleId="1238522D2B414A10984C20B69587C0B2">
    <w:name w:val="1238522D2B414A10984C20B69587C0B2"/>
    <w:rsid w:val="008D62EF"/>
    <w:pPr>
      <w:widowControl w:val="0"/>
      <w:jc w:val="both"/>
    </w:pPr>
  </w:style>
  <w:style w:type="paragraph" w:customStyle="1" w:styleId="E4A05E085F9D4A76A30FDFCA967D9083">
    <w:name w:val="E4A05E085F9D4A76A30FDFCA967D9083"/>
    <w:rsid w:val="008D62EF"/>
    <w:pPr>
      <w:widowControl w:val="0"/>
      <w:jc w:val="both"/>
    </w:pPr>
  </w:style>
  <w:style w:type="paragraph" w:customStyle="1" w:styleId="3771709477FB44228358CED2B7A7A6E8">
    <w:name w:val="3771709477FB44228358CED2B7A7A6E8"/>
    <w:rsid w:val="008D62EF"/>
    <w:pPr>
      <w:widowControl w:val="0"/>
      <w:jc w:val="both"/>
    </w:pPr>
  </w:style>
  <w:style w:type="paragraph" w:customStyle="1" w:styleId="8E8BFF36E6E6408286CCAFB5A0F84DF0">
    <w:name w:val="8E8BFF36E6E6408286CCAFB5A0F84DF0"/>
    <w:rsid w:val="008D62EF"/>
    <w:pPr>
      <w:widowControl w:val="0"/>
      <w:jc w:val="both"/>
    </w:pPr>
  </w:style>
  <w:style w:type="paragraph" w:customStyle="1" w:styleId="1A7BFED4FCE346468476E5D76169F9C3">
    <w:name w:val="1A7BFED4FCE346468476E5D76169F9C3"/>
    <w:rsid w:val="008D62EF"/>
    <w:pPr>
      <w:widowControl w:val="0"/>
      <w:jc w:val="both"/>
    </w:pPr>
  </w:style>
  <w:style w:type="paragraph" w:customStyle="1" w:styleId="BFA0CE7B9D634D4FB0B1C3CB7C85FA3F">
    <w:name w:val="BFA0CE7B9D634D4FB0B1C3CB7C85FA3F"/>
    <w:rsid w:val="008D62EF"/>
    <w:pPr>
      <w:widowControl w:val="0"/>
      <w:jc w:val="both"/>
    </w:pPr>
  </w:style>
  <w:style w:type="paragraph" w:customStyle="1" w:styleId="AD322AB728514F7B89E6A7BC68467D3B">
    <w:name w:val="AD322AB728514F7B89E6A7BC68467D3B"/>
    <w:rsid w:val="008D62EF"/>
    <w:pPr>
      <w:widowControl w:val="0"/>
      <w:jc w:val="both"/>
    </w:pPr>
  </w:style>
  <w:style w:type="paragraph" w:customStyle="1" w:styleId="1BDE563590E1489F881D6B7D8AAA8B98">
    <w:name w:val="1BDE563590E1489F881D6B7D8AAA8B98"/>
    <w:rsid w:val="008D62EF"/>
    <w:pPr>
      <w:widowControl w:val="0"/>
      <w:jc w:val="both"/>
    </w:pPr>
  </w:style>
  <w:style w:type="paragraph" w:customStyle="1" w:styleId="0600B813C761438587FE30C4835AC7F1">
    <w:name w:val="0600B813C761438587FE30C4835AC7F1"/>
    <w:rsid w:val="008D62EF"/>
    <w:pPr>
      <w:widowControl w:val="0"/>
      <w:jc w:val="both"/>
    </w:pPr>
  </w:style>
  <w:style w:type="paragraph" w:customStyle="1" w:styleId="6A201AEE2E74421DA1B759FC3615DBBA">
    <w:name w:val="6A201AEE2E74421DA1B759FC3615DBBA"/>
    <w:rsid w:val="008D62EF"/>
    <w:pPr>
      <w:widowControl w:val="0"/>
      <w:jc w:val="both"/>
    </w:pPr>
  </w:style>
  <w:style w:type="paragraph" w:customStyle="1" w:styleId="34A9D6475E8F428AB3DE7E0F34377A57">
    <w:name w:val="34A9D6475E8F428AB3DE7E0F34377A57"/>
    <w:rsid w:val="008D62EF"/>
    <w:pPr>
      <w:widowControl w:val="0"/>
      <w:jc w:val="both"/>
    </w:pPr>
  </w:style>
  <w:style w:type="paragraph" w:customStyle="1" w:styleId="2557356994884BFA80ECB96CB8F004DB">
    <w:name w:val="2557356994884BFA80ECB96CB8F004DB"/>
    <w:rsid w:val="008D62EF"/>
    <w:pPr>
      <w:widowControl w:val="0"/>
      <w:jc w:val="both"/>
    </w:pPr>
  </w:style>
  <w:style w:type="paragraph" w:customStyle="1" w:styleId="575E38F07D6A448EA79B0879441796BF">
    <w:name w:val="575E38F07D6A448EA79B0879441796BF"/>
    <w:rsid w:val="008D62EF"/>
    <w:pPr>
      <w:widowControl w:val="0"/>
      <w:jc w:val="both"/>
    </w:pPr>
  </w:style>
  <w:style w:type="paragraph" w:customStyle="1" w:styleId="9DBA00D93E7546A590311501F642A44A">
    <w:name w:val="9DBA00D93E7546A590311501F642A44A"/>
    <w:rsid w:val="008D62EF"/>
    <w:pPr>
      <w:widowControl w:val="0"/>
      <w:jc w:val="both"/>
    </w:pPr>
  </w:style>
  <w:style w:type="paragraph" w:customStyle="1" w:styleId="538E2D76771D4CBE85778142FFCDBE8F">
    <w:name w:val="538E2D76771D4CBE85778142FFCDBE8F"/>
    <w:rsid w:val="008D62EF"/>
    <w:pPr>
      <w:widowControl w:val="0"/>
      <w:jc w:val="both"/>
    </w:pPr>
  </w:style>
  <w:style w:type="paragraph" w:customStyle="1" w:styleId="0F150D3CECA744ADA470F2B550B5BEA7">
    <w:name w:val="0F150D3CECA744ADA470F2B550B5BEA7"/>
    <w:rsid w:val="008D62EF"/>
    <w:pPr>
      <w:widowControl w:val="0"/>
      <w:jc w:val="both"/>
    </w:pPr>
  </w:style>
  <w:style w:type="paragraph" w:customStyle="1" w:styleId="5D45F1DC4E064A8C8740267B361906E6">
    <w:name w:val="5D45F1DC4E064A8C8740267B361906E6"/>
    <w:rsid w:val="008D62EF"/>
    <w:pPr>
      <w:widowControl w:val="0"/>
      <w:jc w:val="both"/>
    </w:pPr>
  </w:style>
  <w:style w:type="paragraph" w:customStyle="1" w:styleId="3A9DC202CAF84A278CEBCA0F99F19AAE">
    <w:name w:val="3A9DC202CAF84A278CEBCA0F99F19AAE"/>
    <w:rsid w:val="008D62EF"/>
    <w:pPr>
      <w:widowControl w:val="0"/>
      <w:jc w:val="both"/>
    </w:pPr>
  </w:style>
  <w:style w:type="paragraph" w:customStyle="1" w:styleId="8EDD10456029402BB02F53DA214058D9">
    <w:name w:val="8EDD10456029402BB02F53DA214058D9"/>
    <w:rsid w:val="008D62EF"/>
    <w:pPr>
      <w:widowControl w:val="0"/>
      <w:jc w:val="both"/>
    </w:pPr>
  </w:style>
  <w:style w:type="paragraph" w:customStyle="1" w:styleId="972AEDDA14BE4A4AA4E8F9C6724254D6">
    <w:name w:val="972AEDDA14BE4A4AA4E8F9C6724254D6"/>
    <w:rsid w:val="008D62EF"/>
    <w:pPr>
      <w:widowControl w:val="0"/>
      <w:jc w:val="both"/>
    </w:pPr>
  </w:style>
  <w:style w:type="paragraph" w:customStyle="1" w:styleId="47B6EADFFC38458FBF0F095A6F567FA2">
    <w:name w:val="47B6EADFFC38458FBF0F095A6F567FA2"/>
    <w:rsid w:val="008D62EF"/>
    <w:pPr>
      <w:widowControl w:val="0"/>
      <w:jc w:val="both"/>
    </w:pPr>
  </w:style>
  <w:style w:type="paragraph" w:customStyle="1" w:styleId="E6A985004C3D4457AA278038ED813CD3">
    <w:name w:val="E6A985004C3D4457AA278038ED813CD3"/>
    <w:rsid w:val="008D62EF"/>
    <w:pPr>
      <w:widowControl w:val="0"/>
      <w:jc w:val="both"/>
    </w:pPr>
  </w:style>
  <w:style w:type="paragraph" w:customStyle="1" w:styleId="4DC5CF8D6467441BB981A64A43E392A6">
    <w:name w:val="4DC5CF8D6467441BB981A64A43E392A6"/>
    <w:rsid w:val="008D62EF"/>
    <w:pPr>
      <w:widowControl w:val="0"/>
      <w:jc w:val="both"/>
    </w:pPr>
  </w:style>
  <w:style w:type="paragraph" w:customStyle="1" w:styleId="0C9757334E8A43D88554B9514686D4B1">
    <w:name w:val="0C9757334E8A43D88554B9514686D4B1"/>
    <w:rsid w:val="008D62EF"/>
    <w:pPr>
      <w:widowControl w:val="0"/>
      <w:jc w:val="both"/>
    </w:pPr>
  </w:style>
  <w:style w:type="paragraph" w:customStyle="1" w:styleId="4AB2F4A9BE3B4A639819507E467CDF03">
    <w:name w:val="4AB2F4A9BE3B4A639819507E467CDF03"/>
    <w:rsid w:val="008D62EF"/>
    <w:pPr>
      <w:widowControl w:val="0"/>
      <w:jc w:val="both"/>
    </w:pPr>
  </w:style>
  <w:style w:type="paragraph" w:customStyle="1" w:styleId="B1133E9674134833A9D5DAF0A8B8EDF9">
    <w:name w:val="B1133E9674134833A9D5DAF0A8B8EDF9"/>
    <w:rsid w:val="008D62EF"/>
    <w:pPr>
      <w:widowControl w:val="0"/>
      <w:jc w:val="both"/>
    </w:pPr>
  </w:style>
  <w:style w:type="paragraph" w:customStyle="1" w:styleId="035766B3F8924D39926D3FC9E4447E38">
    <w:name w:val="035766B3F8924D39926D3FC9E4447E38"/>
    <w:rsid w:val="008D62EF"/>
    <w:pPr>
      <w:widowControl w:val="0"/>
      <w:jc w:val="both"/>
    </w:pPr>
  </w:style>
  <w:style w:type="paragraph" w:customStyle="1" w:styleId="7CF21E2D320048EDB389EACDB3FE06EE">
    <w:name w:val="7CF21E2D320048EDB389EACDB3FE06EE"/>
    <w:rsid w:val="008D62EF"/>
    <w:pPr>
      <w:widowControl w:val="0"/>
      <w:jc w:val="both"/>
    </w:pPr>
  </w:style>
  <w:style w:type="paragraph" w:customStyle="1" w:styleId="002E058408BE47C3A1B371DCED5FA86E">
    <w:name w:val="002E058408BE47C3A1B371DCED5FA86E"/>
    <w:rsid w:val="008D62EF"/>
    <w:pPr>
      <w:widowControl w:val="0"/>
      <w:jc w:val="both"/>
    </w:pPr>
  </w:style>
  <w:style w:type="paragraph" w:customStyle="1" w:styleId="5C252BAA32E0464BA997111D0B83B93A">
    <w:name w:val="5C252BAA32E0464BA997111D0B83B93A"/>
    <w:rsid w:val="008D62EF"/>
    <w:pPr>
      <w:widowControl w:val="0"/>
      <w:jc w:val="both"/>
    </w:pPr>
  </w:style>
  <w:style w:type="paragraph" w:customStyle="1" w:styleId="6E9FB1DFBA414380A3BB410AD5B611FC">
    <w:name w:val="6E9FB1DFBA414380A3BB410AD5B611FC"/>
    <w:rsid w:val="008D62EF"/>
    <w:pPr>
      <w:widowControl w:val="0"/>
      <w:jc w:val="both"/>
    </w:pPr>
  </w:style>
  <w:style w:type="paragraph" w:customStyle="1" w:styleId="3844813D3C474931B16263838B5D0007">
    <w:name w:val="3844813D3C474931B16263838B5D0007"/>
    <w:rsid w:val="008D62EF"/>
    <w:pPr>
      <w:widowControl w:val="0"/>
      <w:jc w:val="both"/>
    </w:pPr>
  </w:style>
  <w:style w:type="paragraph" w:customStyle="1" w:styleId="36536D1070844E86AE1376666EE4F0A9">
    <w:name w:val="36536D1070844E86AE1376666EE4F0A9"/>
    <w:rsid w:val="008D62EF"/>
    <w:pPr>
      <w:widowControl w:val="0"/>
      <w:jc w:val="both"/>
    </w:pPr>
  </w:style>
  <w:style w:type="paragraph" w:customStyle="1" w:styleId="E01D7E17A21D4B65927A55D539530F9A">
    <w:name w:val="E01D7E17A21D4B65927A55D539530F9A"/>
    <w:rsid w:val="008D62EF"/>
    <w:pPr>
      <w:widowControl w:val="0"/>
      <w:jc w:val="both"/>
    </w:pPr>
  </w:style>
  <w:style w:type="paragraph" w:customStyle="1" w:styleId="47D612F2F5484D8DA27F30486354E9AA">
    <w:name w:val="47D612F2F5484D8DA27F30486354E9AA"/>
    <w:rsid w:val="008D62EF"/>
    <w:pPr>
      <w:widowControl w:val="0"/>
      <w:jc w:val="both"/>
    </w:pPr>
  </w:style>
  <w:style w:type="paragraph" w:customStyle="1" w:styleId="EB041C5893684F39AD2019640ABA84C3">
    <w:name w:val="EB041C5893684F39AD2019640ABA84C3"/>
    <w:rsid w:val="008D62EF"/>
    <w:pPr>
      <w:widowControl w:val="0"/>
      <w:jc w:val="both"/>
    </w:pPr>
  </w:style>
  <w:style w:type="paragraph" w:customStyle="1" w:styleId="112AACE3F3914661A43773A77F758879">
    <w:name w:val="112AACE3F3914661A43773A77F758879"/>
    <w:rsid w:val="008D62EF"/>
    <w:pPr>
      <w:widowControl w:val="0"/>
      <w:jc w:val="both"/>
    </w:pPr>
  </w:style>
  <w:style w:type="paragraph" w:customStyle="1" w:styleId="64D88A9884644DCA9F01F5D35E905DF7">
    <w:name w:val="64D88A9884644DCA9F01F5D35E905DF7"/>
    <w:rsid w:val="008D62EF"/>
    <w:pPr>
      <w:widowControl w:val="0"/>
      <w:jc w:val="both"/>
    </w:pPr>
  </w:style>
  <w:style w:type="paragraph" w:customStyle="1" w:styleId="0F383B3C11BA4C919F841CC3B74BF9E7">
    <w:name w:val="0F383B3C11BA4C919F841CC3B74BF9E7"/>
    <w:rsid w:val="008D62EF"/>
    <w:pPr>
      <w:widowControl w:val="0"/>
      <w:jc w:val="both"/>
    </w:pPr>
  </w:style>
  <w:style w:type="paragraph" w:customStyle="1" w:styleId="2A1E38C05876444D8EF39604CA119316">
    <w:name w:val="2A1E38C05876444D8EF39604CA119316"/>
    <w:rsid w:val="008D62EF"/>
    <w:pPr>
      <w:widowControl w:val="0"/>
      <w:jc w:val="both"/>
    </w:pPr>
  </w:style>
  <w:style w:type="paragraph" w:customStyle="1" w:styleId="CD0EC13CAC1B41DD8CC91F887586851F">
    <w:name w:val="CD0EC13CAC1B41DD8CC91F887586851F"/>
    <w:rsid w:val="008D62EF"/>
    <w:pPr>
      <w:widowControl w:val="0"/>
      <w:jc w:val="both"/>
    </w:pPr>
  </w:style>
  <w:style w:type="paragraph" w:customStyle="1" w:styleId="00B177FF0A074FA8A175EBE6DF235FA6">
    <w:name w:val="00B177FF0A074FA8A175EBE6DF235FA6"/>
    <w:rsid w:val="008D62EF"/>
    <w:pPr>
      <w:widowControl w:val="0"/>
      <w:jc w:val="both"/>
    </w:pPr>
  </w:style>
  <w:style w:type="paragraph" w:customStyle="1" w:styleId="68732BCD06A34F5A8CF4CD4FEE0FEA90">
    <w:name w:val="68732BCD06A34F5A8CF4CD4FEE0FEA90"/>
    <w:rsid w:val="008D62EF"/>
    <w:pPr>
      <w:widowControl w:val="0"/>
      <w:jc w:val="both"/>
    </w:pPr>
  </w:style>
  <w:style w:type="paragraph" w:customStyle="1" w:styleId="2564378E617A45ADA049276E0CE21B32">
    <w:name w:val="2564378E617A45ADA049276E0CE21B32"/>
    <w:rsid w:val="008D62EF"/>
    <w:pPr>
      <w:widowControl w:val="0"/>
      <w:jc w:val="both"/>
    </w:pPr>
  </w:style>
  <w:style w:type="paragraph" w:customStyle="1" w:styleId="DEFA2AFF0FF24341B3DB3C6D8CAFFBB3">
    <w:name w:val="DEFA2AFF0FF24341B3DB3C6D8CAFFBB3"/>
    <w:rsid w:val="008D62EF"/>
    <w:pPr>
      <w:widowControl w:val="0"/>
      <w:jc w:val="both"/>
    </w:pPr>
  </w:style>
  <w:style w:type="paragraph" w:customStyle="1" w:styleId="985BBC5C862F4D008D8A873D246514B3">
    <w:name w:val="985BBC5C862F4D008D8A873D246514B3"/>
    <w:rsid w:val="008D62EF"/>
    <w:pPr>
      <w:widowControl w:val="0"/>
      <w:jc w:val="both"/>
    </w:pPr>
  </w:style>
  <w:style w:type="paragraph" w:customStyle="1" w:styleId="D0E5959546DF4DB6A1D36F7D5F755A58">
    <w:name w:val="D0E5959546DF4DB6A1D36F7D5F755A58"/>
    <w:rsid w:val="008D62EF"/>
    <w:pPr>
      <w:widowControl w:val="0"/>
      <w:jc w:val="both"/>
    </w:pPr>
  </w:style>
  <w:style w:type="paragraph" w:customStyle="1" w:styleId="6A20349E146E47A3B725639B4009192D">
    <w:name w:val="6A20349E146E47A3B725639B4009192D"/>
    <w:rsid w:val="008D62EF"/>
    <w:pPr>
      <w:widowControl w:val="0"/>
      <w:jc w:val="both"/>
    </w:pPr>
  </w:style>
  <w:style w:type="paragraph" w:customStyle="1" w:styleId="3092C2B7C572417CAF0EE9784B6F8194">
    <w:name w:val="3092C2B7C572417CAF0EE9784B6F8194"/>
    <w:rsid w:val="008D62EF"/>
    <w:pPr>
      <w:widowControl w:val="0"/>
      <w:jc w:val="both"/>
    </w:pPr>
  </w:style>
  <w:style w:type="paragraph" w:customStyle="1" w:styleId="B1AC32F3895448049500A8881CE0A23E">
    <w:name w:val="B1AC32F3895448049500A8881CE0A23E"/>
    <w:rsid w:val="008D62EF"/>
    <w:pPr>
      <w:widowControl w:val="0"/>
      <w:jc w:val="both"/>
    </w:pPr>
  </w:style>
  <w:style w:type="paragraph" w:customStyle="1" w:styleId="09324B40622A4D66AFBFB2CB3ED68109">
    <w:name w:val="09324B40622A4D66AFBFB2CB3ED68109"/>
    <w:rsid w:val="008D62EF"/>
    <w:pPr>
      <w:widowControl w:val="0"/>
      <w:jc w:val="both"/>
    </w:pPr>
  </w:style>
  <w:style w:type="paragraph" w:customStyle="1" w:styleId="B57E6899BB4D4A9FBA09D67400641911">
    <w:name w:val="B57E6899BB4D4A9FBA09D67400641911"/>
    <w:rsid w:val="008D62EF"/>
    <w:pPr>
      <w:widowControl w:val="0"/>
      <w:jc w:val="both"/>
    </w:pPr>
  </w:style>
  <w:style w:type="paragraph" w:customStyle="1" w:styleId="30D731D6271C427E8054693B7B66F39B">
    <w:name w:val="30D731D6271C427E8054693B7B66F39B"/>
    <w:rsid w:val="008D62EF"/>
    <w:pPr>
      <w:widowControl w:val="0"/>
      <w:jc w:val="both"/>
    </w:pPr>
  </w:style>
  <w:style w:type="paragraph" w:customStyle="1" w:styleId="F8C4388623934DE0AB4E1D14A26A0D0D">
    <w:name w:val="F8C4388623934DE0AB4E1D14A26A0D0D"/>
    <w:rsid w:val="008D62EF"/>
    <w:pPr>
      <w:widowControl w:val="0"/>
      <w:jc w:val="both"/>
    </w:pPr>
  </w:style>
  <w:style w:type="paragraph" w:customStyle="1" w:styleId="0F9719DB3A394B7189DE6DC693356033">
    <w:name w:val="0F9719DB3A394B7189DE6DC693356033"/>
    <w:rsid w:val="008D62EF"/>
    <w:pPr>
      <w:widowControl w:val="0"/>
      <w:jc w:val="both"/>
    </w:pPr>
  </w:style>
  <w:style w:type="paragraph" w:customStyle="1" w:styleId="66E57B9DF99F445697142F834D83E830">
    <w:name w:val="66E57B9DF99F445697142F834D83E830"/>
    <w:rsid w:val="008D62EF"/>
    <w:pPr>
      <w:widowControl w:val="0"/>
      <w:jc w:val="both"/>
    </w:pPr>
  </w:style>
  <w:style w:type="paragraph" w:customStyle="1" w:styleId="E73BC8A7F71F49D5B97C52AB58B689D0">
    <w:name w:val="E73BC8A7F71F49D5B97C52AB58B689D0"/>
    <w:rsid w:val="008D62EF"/>
    <w:pPr>
      <w:widowControl w:val="0"/>
      <w:jc w:val="both"/>
    </w:pPr>
  </w:style>
  <w:style w:type="paragraph" w:customStyle="1" w:styleId="CC2BDF4441334733AD56ED04492A5FD3">
    <w:name w:val="CC2BDF4441334733AD56ED04492A5FD3"/>
    <w:rsid w:val="008D62EF"/>
    <w:pPr>
      <w:widowControl w:val="0"/>
      <w:jc w:val="both"/>
    </w:pPr>
  </w:style>
  <w:style w:type="paragraph" w:customStyle="1" w:styleId="AB33A26B83D04A309D51CAA4D10D9CCF">
    <w:name w:val="AB33A26B83D04A309D51CAA4D10D9CCF"/>
    <w:rsid w:val="008D62EF"/>
    <w:pPr>
      <w:widowControl w:val="0"/>
      <w:jc w:val="both"/>
    </w:pPr>
  </w:style>
  <w:style w:type="paragraph" w:customStyle="1" w:styleId="A91A040BC13F4F52A4EC54851454C246">
    <w:name w:val="A91A040BC13F4F52A4EC54851454C246"/>
    <w:rsid w:val="008D62EF"/>
    <w:pPr>
      <w:widowControl w:val="0"/>
      <w:jc w:val="both"/>
    </w:pPr>
  </w:style>
  <w:style w:type="paragraph" w:customStyle="1" w:styleId="258D70798C064813A41C8902B6FA987E">
    <w:name w:val="258D70798C064813A41C8902B6FA987E"/>
    <w:rsid w:val="008D62EF"/>
    <w:pPr>
      <w:widowControl w:val="0"/>
      <w:jc w:val="both"/>
    </w:pPr>
  </w:style>
  <w:style w:type="paragraph" w:customStyle="1" w:styleId="1E4BF6B24C514D73BB924F799149B359">
    <w:name w:val="1E4BF6B24C514D73BB924F799149B359"/>
    <w:rsid w:val="008D62EF"/>
    <w:pPr>
      <w:widowControl w:val="0"/>
      <w:jc w:val="both"/>
    </w:pPr>
  </w:style>
  <w:style w:type="paragraph" w:customStyle="1" w:styleId="B92B22A744C441CA9001615A34451694">
    <w:name w:val="B92B22A744C441CA9001615A34451694"/>
    <w:rsid w:val="008D62EF"/>
    <w:pPr>
      <w:widowControl w:val="0"/>
      <w:jc w:val="both"/>
    </w:pPr>
  </w:style>
  <w:style w:type="paragraph" w:customStyle="1" w:styleId="3E1A983B96F54550A84A879A071C432B">
    <w:name w:val="3E1A983B96F54550A84A879A071C432B"/>
    <w:rsid w:val="008D62EF"/>
    <w:pPr>
      <w:widowControl w:val="0"/>
      <w:jc w:val="both"/>
    </w:pPr>
  </w:style>
  <w:style w:type="paragraph" w:customStyle="1" w:styleId="5869BB2EF8E548869423A939D3DD5750">
    <w:name w:val="5869BB2EF8E548869423A939D3DD5750"/>
    <w:rsid w:val="008D62EF"/>
    <w:pPr>
      <w:widowControl w:val="0"/>
      <w:jc w:val="both"/>
    </w:pPr>
  </w:style>
  <w:style w:type="paragraph" w:customStyle="1" w:styleId="CE16306983984D5DA0A1DEBD394B69F3">
    <w:name w:val="CE16306983984D5DA0A1DEBD394B69F3"/>
    <w:rsid w:val="008D62EF"/>
    <w:pPr>
      <w:widowControl w:val="0"/>
      <w:jc w:val="both"/>
    </w:pPr>
  </w:style>
  <w:style w:type="paragraph" w:customStyle="1" w:styleId="C103B67AAA3B4FDE9613561D9CB857BE">
    <w:name w:val="C103B67AAA3B4FDE9613561D9CB857BE"/>
    <w:rsid w:val="008D62EF"/>
    <w:pPr>
      <w:widowControl w:val="0"/>
      <w:jc w:val="both"/>
    </w:pPr>
  </w:style>
  <w:style w:type="paragraph" w:customStyle="1" w:styleId="F5A68ACF7B544E45A8D4AF7F07971D7C">
    <w:name w:val="F5A68ACF7B544E45A8D4AF7F07971D7C"/>
    <w:rsid w:val="008D62EF"/>
    <w:pPr>
      <w:widowControl w:val="0"/>
      <w:jc w:val="both"/>
    </w:pPr>
  </w:style>
  <w:style w:type="paragraph" w:customStyle="1" w:styleId="EB52237613FA4A08A3FCE6BBA0E5A151">
    <w:name w:val="EB52237613FA4A08A3FCE6BBA0E5A151"/>
    <w:rsid w:val="008D62EF"/>
    <w:pPr>
      <w:widowControl w:val="0"/>
      <w:jc w:val="both"/>
    </w:pPr>
  </w:style>
  <w:style w:type="paragraph" w:customStyle="1" w:styleId="C7752190D4C1413790CE4F46A88EE7ED">
    <w:name w:val="C7752190D4C1413790CE4F46A88EE7ED"/>
    <w:rsid w:val="008D62EF"/>
    <w:pPr>
      <w:widowControl w:val="0"/>
      <w:jc w:val="both"/>
    </w:pPr>
  </w:style>
  <w:style w:type="paragraph" w:customStyle="1" w:styleId="CE0CC4D837CC4027B47EED5D11992EDB">
    <w:name w:val="CE0CC4D837CC4027B47EED5D11992EDB"/>
    <w:rsid w:val="008D62EF"/>
    <w:pPr>
      <w:widowControl w:val="0"/>
      <w:jc w:val="both"/>
    </w:pPr>
  </w:style>
  <w:style w:type="paragraph" w:customStyle="1" w:styleId="645891AC3342403A925B9A214BB24F67">
    <w:name w:val="645891AC3342403A925B9A214BB24F67"/>
    <w:rsid w:val="008D62EF"/>
    <w:pPr>
      <w:widowControl w:val="0"/>
      <w:jc w:val="both"/>
    </w:pPr>
  </w:style>
  <w:style w:type="paragraph" w:customStyle="1" w:styleId="0A5363A25C3945E9A218C6B4DA4977C4">
    <w:name w:val="0A5363A25C3945E9A218C6B4DA4977C4"/>
    <w:rsid w:val="008D62EF"/>
    <w:pPr>
      <w:widowControl w:val="0"/>
      <w:jc w:val="both"/>
    </w:pPr>
  </w:style>
  <w:style w:type="paragraph" w:customStyle="1" w:styleId="C7BE4B332F7F466899DEE5D463395098">
    <w:name w:val="C7BE4B332F7F466899DEE5D463395098"/>
    <w:rsid w:val="008D62EF"/>
    <w:pPr>
      <w:widowControl w:val="0"/>
      <w:jc w:val="both"/>
    </w:pPr>
  </w:style>
  <w:style w:type="paragraph" w:customStyle="1" w:styleId="6FE060EC24B24CE08C584C4CF85BB46A">
    <w:name w:val="6FE060EC24B24CE08C584C4CF85BB46A"/>
    <w:rsid w:val="008D62EF"/>
    <w:pPr>
      <w:widowControl w:val="0"/>
      <w:jc w:val="both"/>
    </w:pPr>
  </w:style>
  <w:style w:type="paragraph" w:customStyle="1" w:styleId="B7433E054FD04A18BDB7FE2A67B2D68C">
    <w:name w:val="B7433E054FD04A18BDB7FE2A67B2D68C"/>
    <w:rsid w:val="008D62EF"/>
    <w:pPr>
      <w:widowControl w:val="0"/>
      <w:jc w:val="both"/>
    </w:pPr>
  </w:style>
  <w:style w:type="paragraph" w:customStyle="1" w:styleId="4634A578D0084F1983C0ABC95888300D">
    <w:name w:val="4634A578D0084F1983C0ABC95888300D"/>
    <w:rsid w:val="008D62EF"/>
    <w:pPr>
      <w:widowControl w:val="0"/>
      <w:jc w:val="both"/>
    </w:pPr>
  </w:style>
  <w:style w:type="paragraph" w:customStyle="1" w:styleId="FE6CBA3B520A4DBF977B9EE103FE9FDA">
    <w:name w:val="FE6CBA3B520A4DBF977B9EE103FE9FDA"/>
    <w:rsid w:val="008D62EF"/>
    <w:pPr>
      <w:widowControl w:val="0"/>
      <w:jc w:val="both"/>
    </w:pPr>
  </w:style>
  <w:style w:type="paragraph" w:customStyle="1" w:styleId="4E0FEE7BEBFF4EE6942A8A1570E02C3E">
    <w:name w:val="4E0FEE7BEBFF4EE6942A8A1570E02C3E"/>
    <w:rsid w:val="008D62EF"/>
    <w:pPr>
      <w:widowControl w:val="0"/>
      <w:jc w:val="both"/>
    </w:pPr>
  </w:style>
  <w:style w:type="paragraph" w:customStyle="1" w:styleId="D4FCF798136F414688CA83DAB563645B">
    <w:name w:val="D4FCF798136F414688CA83DAB563645B"/>
    <w:rsid w:val="008D62EF"/>
    <w:pPr>
      <w:widowControl w:val="0"/>
      <w:jc w:val="both"/>
    </w:pPr>
  </w:style>
  <w:style w:type="paragraph" w:customStyle="1" w:styleId="D7F27EFF156445EFBC61179BF2E0D4D7">
    <w:name w:val="D7F27EFF156445EFBC61179BF2E0D4D7"/>
    <w:rsid w:val="008D62EF"/>
    <w:pPr>
      <w:widowControl w:val="0"/>
      <w:jc w:val="both"/>
    </w:pPr>
  </w:style>
  <w:style w:type="paragraph" w:customStyle="1" w:styleId="93A9E6BC72FA40FBB5668D11F058C1DF">
    <w:name w:val="93A9E6BC72FA40FBB5668D11F058C1DF"/>
    <w:rsid w:val="008D62EF"/>
    <w:pPr>
      <w:widowControl w:val="0"/>
      <w:jc w:val="both"/>
    </w:pPr>
  </w:style>
  <w:style w:type="paragraph" w:customStyle="1" w:styleId="460AAABA463B48809C0CA0B2AE4413B3">
    <w:name w:val="460AAABA463B48809C0CA0B2AE4413B3"/>
    <w:rsid w:val="008D62EF"/>
    <w:pPr>
      <w:widowControl w:val="0"/>
      <w:jc w:val="both"/>
    </w:pPr>
  </w:style>
  <w:style w:type="paragraph" w:customStyle="1" w:styleId="75ADF512DD3E4479B5DA9F8BD549A288">
    <w:name w:val="75ADF512DD3E4479B5DA9F8BD549A288"/>
    <w:rsid w:val="008D62EF"/>
    <w:pPr>
      <w:widowControl w:val="0"/>
      <w:jc w:val="both"/>
    </w:pPr>
  </w:style>
  <w:style w:type="paragraph" w:customStyle="1" w:styleId="FD2AAF55D3154E7AA719646D7EDB08B6">
    <w:name w:val="FD2AAF55D3154E7AA719646D7EDB08B6"/>
    <w:rsid w:val="008D62EF"/>
    <w:pPr>
      <w:widowControl w:val="0"/>
      <w:jc w:val="both"/>
    </w:pPr>
  </w:style>
  <w:style w:type="paragraph" w:customStyle="1" w:styleId="927443B6FC5B4EB8A6E69F6A94E434EA">
    <w:name w:val="927443B6FC5B4EB8A6E69F6A94E434EA"/>
    <w:rsid w:val="008D62EF"/>
    <w:pPr>
      <w:widowControl w:val="0"/>
      <w:jc w:val="both"/>
    </w:pPr>
  </w:style>
  <w:style w:type="paragraph" w:customStyle="1" w:styleId="CFB1BAC5A1D54A2F99109C6972C13858">
    <w:name w:val="CFB1BAC5A1D54A2F99109C6972C13858"/>
    <w:rsid w:val="008D62EF"/>
    <w:pPr>
      <w:widowControl w:val="0"/>
      <w:jc w:val="both"/>
    </w:pPr>
  </w:style>
  <w:style w:type="paragraph" w:customStyle="1" w:styleId="8FD109924759450AB3A15633B7707734">
    <w:name w:val="8FD109924759450AB3A15633B7707734"/>
    <w:rsid w:val="008D62EF"/>
    <w:pPr>
      <w:widowControl w:val="0"/>
      <w:jc w:val="both"/>
    </w:pPr>
  </w:style>
  <w:style w:type="paragraph" w:customStyle="1" w:styleId="456374C1E995490AB7217DC691230ED6">
    <w:name w:val="456374C1E995490AB7217DC691230ED6"/>
    <w:rsid w:val="008D62EF"/>
    <w:pPr>
      <w:widowControl w:val="0"/>
      <w:jc w:val="both"/>
    </w:pPr>
  </w:style>
  <w:style w:type="paragraph" w:customStyle="1" w:styleId="2B8A62B7C7FB4223A709DF19EF13CE2C">
    <w:name w:val="2B8A62B7C7FB4223A709DF19EF13CE2C"/>
    <w:rsid w:val="008D62EF"/>
    <w:pPr>
      <w:widowControl w:val="0"/>
      <w:jc w:val="both"/>
    </w:pPr>
  </w:style>
  <w:style w:type="paragraph" w:customStyle="1" w:styleId="FC611C3982DD4A1285AC2C9B5775E851">
    <w:name w:val="FC611C3982DD4A1285AC2C9B5775E851"/>
    <w:rsid w:val="008D62EF"/>
    <w:pPr>
      <w:widowControl w:val="0"/>
      <w:jc w:val="both"/>
    </w:pPr>
  </w:style>
  <w:style w:type="paragraph" w:customStyle="1" w:styleId="4EFBC190EE314A7EB30876D488EAEB7C">
    <w:name w:val="4EFBC190EE314A7EB30876D488EAEB7C"/>
    <w:rsid w:val="008D62EF"/>
    <w:pPr>
      <w:widowControl w:val="0"/>
      <w:jc w:val="both"/>
    </w:pPr>
  </w:style>
  <w:style w:type="paragraph" w:customStyle="1" w:styleId="F3E1F3387279443DB9E4103DE4A27759">
    <w:name w:val="F3E1F3387279443DB9E4103DE4A27759"/>
    <w:rsid w:val="008D62EF"/>
    <w:pPr>
      <w:widowControl w:val="0"/>
      <w:jc w:val="both"/>
    </w:pPr>
  </w:style>
  <w:style w:type="paragraph" w:customStyle="1" w:styleId="0CA10E215C7A441B912AE81D68A9FED2">
    <w:name w:val="0CA10E215C7A441B912AE81D68A9FED2"/>
    <w:rsid w:val="008D62EF"/>
    <w:pPr>
      <w:widowControl w:val="0"/>
      <w:jc w:val="both"/>
    </w:pPr>
  </w:style>
  <w:style w:type="paragraph" w:customStyle="1" w:styleId="7A6BCC520C8B46DAB38FC9578C0049D1">
    <w:name w:val="7A6BCC520C8B46DAB38FC9578C0049D1"/>
    <w:rsid w:val="008D62EF"/>
    <w:pPr>
      <w:widowControl w:val="0"/>
      <w:jc w:val="both"/>
    </w:pPr>
  </w:style>
  <w:style w:type="paragraph" w:customStyle="1" w:styleId="4001BC8DBBDD41DBA10248C1A390FC80">
    <w:name w:val="4001BC8DBBDD41DBA10248C1A390FC80"/>
    <w:rsid w:val="008D62EF"/>
    <w:pPr>
      <w:widowControl w:val="0"/>
      <w:jc w:val="both"/>
    </w:pPr>
  </w:style>
  <w:style w:type="paragraph" w:customStyle="1" w:styleId="C55FBE821299444C8563777D9C60C959">
    <w:name w:val="C55FBE821299444C8563777D9C60C959"/>
    <w:rsid w:val="008D62EF"/>
    <w:pPr>
      <w:widowControl w:val="0"/>
      <w:jc w:val="both"/>
    </w:pPr>
  </w:style>
  <w:style w:type="paragraph" w:customStyle="1" w:styleId="D4CC85937AF444779C6DD5710A030F1F">
    <w:name w:val="D4CC85937AF444779C6DD5710A030F1F"/>
    <w:rsid w:val="008D62EF"/>
    <w:pPr>
      <w:widowControl w:val="0"/>
      <w:jc w:val="both"/>
    </w:pPr>
  </w:style>
  <w:style w:type="paragraph" w:customStyle="1" w:styleId="88AE54623D964BFDAB42FEF2AA51128A">
    <w:name w:val="88AE54623D964BFDAB42FEF2AA51128A"/>
    <w:rsid w:val="008D62EF"/>
    <w:pPr>
      <w:widowControl w:val="0"/>
      <w:jc w:val="both"/>
    </w:pPr>
  </w:style>
  <w:style w:type="paragraph" w:customStyle="1" w:styleId="CD28FD96A2CB4E448F0EC43555C92885">
    <w:name w:val="CD28FD96A2CB4E448F0EC43555C92885"/>
    <w:rsid w:val="008D62EF"/>
    <w:pPr>
      <w:widowControl w:val="0"/>
      <w:jc w:val="both"/>
    </w:pPr>
  </w:style>
  <w:style w:type="paragraph" w:customStyle="1" w:styleId="327AE04A1248419995C1338E76BAF343">
    <w:name w:val="327AE04A1248419995C1338E76BAF343"/>
    <w:rsid w:val="008D62EF"/>
    <w:pPr>
      <w:widowControl w:val="0"/>
      <w:jc w:val="both"/>
    </w:pPr>
  </w:style>
  <w:style w:type="paragraph" w:customStyle="1" w:styleId="171A73AAA7D84EA597774B687F7EACBD">
    <w:name w:val="171A73AAA7D84EA597774B687F7EACBD"/>
    <w:rsid w:val="008D62EF"/>
    <w:pPr>
      <w:widowControl w:val="0"/>
      <w:jc w:val="both"/>
    </w:pPr>
  </w:style>
  <w:style w:type="paragraph" w:customStyle="1" w:styleId="45A76010F0774EA5858DC3CF91D7C8A2">
    <w:name w:val="45A76010F0774EA5858DC3CF91D7C8A2"/>
    <w:rsid w:val="008D62EF"/>
    <w:pPr>
      <w:widowControl w:val="0"/>
      <w:jc w:val="both"/>
    </w:pPr>
  </w:style>
  <w:style w:type="paragraph" w:customStyle="1" w:styleId="76DECF391EE447A6BE117026FE8192C7">
    <w:name w:val="76DECF391EE447A6BE117026FE8192C7"/>
    <w:rsid w:val="008D62EF"/>
    <w:pPr>
      <w:widowControl w:val="0"/>
      <w:jc w:val="both"/>
    </w:pPr>
  </w:style>
  <w:style w:type="paragraph" w:customStyle="1" w:styleId="0D61E3E1AFD04B7E8527BBFED5E9109A">
    <w:name w:val="0D61E3E1AFD04B7E8527BBFED5E9109A"/>
    <w:rsid w:val="008D62EF"/>
    <w:pPr>
      <w:widowControl w:val="0"/>
      <w:jc w:val="both"/>
    </w:pPr>
  </w:style>
  <w:style w:type="paragraph" w:customStyle="1" w:styleId="A15D822FB40C4D9489A55B75F34E6611">
    <w:name w:val="A15D822FB40C4D9489A55B75F34E6611"/>
    <w:rsid w:val="008D62EF"/>
    <w:pPr>
      <w:widowControl w:val="0"/>
      <w:jc w:val="both"/>
    </w:pPr>
  </w:style>
  <w:style w:type="paragraph" w:customStyle="1" w:styleId="346DC7C3754D4B2897DA969267EE1984">
    <w:name w:val="346DC7C3754D4B2897DA969267EE1984"/>
    <w:rsid w:val="008D62EF"/>
    <w:pPr>
      <w:widowControl w:val="0"/>
      <w:jc w:val="both"/>
    </w:pPr>
  </w:style>
  <w:style w:type="paragraph" w:customStyle="1" w:styleId="364F3836C1844D94B1D1E95D02C53026">
    <w:name w:val="364F3836C1844D94B1D1E95D02C53026"/>
    <w:rsid w:val="008D62EF"/>
    <w:pPr>
      <w:widowControl w:val="0"/>
      <w:jc w:val="both"/>
    </w:pPr>
  </w:style>
  <w:style w:type="paragraph" w:customStyle="1" w:styleId="4615F4CDB01644439E43F28B549F74E5">
    <w:name w:val="4615F4CDB01644439E43F28B549F74E5"/>
    <w:rsid w:val="008D62EF"/>
    <w:pPr>
      <w:widowControl w:val="0"/>
      <w:jc w:val="both"/>
    </w:pPr>
  </w:style>
  <w:style w:type="paragraph" w:customStyle="1" w:styleId="CF8591604F84413BA63009C835E63A12">
    <w:name w:val="CF8591604F84413BA63009C835E63A12"/>
    <w:rsid w:val="008D62EF"/>
    <w:pPr>
      <w:widowControl w:val="0"/>
      <w:jc w:val="both"/>
    </w:pPr>
  </w:style>
  <w:style w:type="paragraph" w:customStyle="1" w:styleId="DE1023BB780845F383C023D88A5AB2B8">
    <w:name w:val="DE1023BB780845F383C023D88A5AB2B8"/>
    <w:rsid w:val="008D62EF"/>
    <w:pPr>
      <w:widowControl w:val="0"/>
      <w:jc w:val="both"/>
    </w:pPr>
  </w:style>
  <w:style w:type="paragraph" w:customStyle="1" w:styleId="1C13343888194452A056F170D6CBC1B0">
    <w:name w:val="1C13343888194452A056F170D6CBC1B0"/>
    <w:rsid w:val="008D62EF"/>
    <w:pPr>
      <w:widowControl w:val="0"/>
      <w:jc w:val="both"/>
    </w:pPr>
  </w:style>
  <w:style w:type="paragraph" w:customStyle="1" w:styleId="2760912D5AA24FB6B80D65B3A5B9A043">
    <w:name w:val="2760912D5AA24FB6B80D65B3A5B9A043"/>
    <w:rsid w:val="008D62EF"/>
    <w:pPr>
      <w:widowControl w:val="0"/>
      <w:jc w:val="both"/>
    </w:pPr>
  </w:style>
  <w:style w:type="paragraph" w:customStyle="1" w:styleId="C35BA2C2705D45A79ED45D0265A3FE27">
    <w:name w:val="C35BA2C2705D45A79ED45D0265A3FE27"/>
    <w:rsid w:val="008D62EF"/>
    <w:pPr>
      <w:widowControl w:val="0"/>
      <w:jc w:val="both"/>
    </w:pPr>
  </w:style>
  <w:style w:type="paragraph" w:customStyle="1" w:styleId="5EBAE00F3243409CA691D756B913DFA7">
    <w:name w:val="5EBAE00F3243409CA691D756B913DFA7"/>
    <w:rsid w:val="008D62EF"/>
    <w:pPr>
      <w:widowControl w:val="0"/>
      <w:jc w:val="both"/>
    </w:pPr>
  </w:style>
  <w:style w:type="paragraph" w:customStyle="1" w:styleId="63E25486C83F435CB005A002DBA3C566">
    <w:name w:val="63E25486C83F435CB005A002DBA3C566"/>
    <w:rsid w:val="008D62EF"/>
    <w:pPr>
      <w:widowControl w:val="0"/>
      <w:jc w:val="both"/>
    </w:pPr>
  </w:style>
  <w:style w:type="paragraph" w:customStyle="1" w:styleId="2D00A22023EA4E76B95F4C5543026C48">
    <w:name w:val="2D00A22023EA4E76B95F4C5543026C48"/>
    <w:rsid w:val="008D62EF"/>
    <w:pPr>
      <w:widowControl w:val="0"/>
      <w:jc w:val="both"/>
    </w:pPr>
  </w:style>
  <w:style w:type="paragraph" w:customStyle="1" w:styleId="E6B2C5C09B7545A5AEB301CA4ADAC7D8">
    <w:name w:val="E6B2C5C09B7545A5AEB301CA4ADAC7D8"/>
    <w:rsid w:val="008D62EF"/>
    <w:pPr>
      <w:widowControl w:val="0"/>
      <w:jc w:val="both"/>
    </w:pPr>
  </w:style>
  <w:style w:type="paragraph" w:customStyle="1" w:styleId="30800B3961824C8790C8D4AFA0F5F861">
    <w:name w:val="30800B3961824C8790C8D4AFA0F5F861"/>
    <w:rsid w:val="008D62EF"/>
    <w:pPr>
      <w:widowControl w:val="0"/>
      <w:jc w:val="both"/>
    </w:pPr>
  </w:style>
  <w:style w:type="paragraph" w:customStyle="1" w:styleId="749F5975676E495486352F4DBD8E55DB">
    <w:name w:val="749F5975676E495486352F4DBD8E55DB"/>
    <w:rsid w:val="008D62EF"/>
    <w:pPr>
      <w:widowControl w:val="0"/>
      <w:jc w:val="both"/>
    </w:pPr>
  </w:style>
  <w:style w:type="paragraph" w:customStyle="1" w:styleId="8E308CC24A364832A922641DEC7EB031">
    <w:name w:val="8E308CC24A364832A922641DEC7EB031"/>
    <w:rsid w:val="008D62EF"/>
    <w:pPr>
      <w:widowControl w:val="0"/>
      <w:jc w:val="both"/>
    </w:pPr>
  </w:style>
  <w:style w:type="paragraph" w:customStyle="1" w:styleId="9F9D736E6B27447BAD28C211E3BBCB09">
    <w:name w:val="9F9D736E6B27447BAD28C211E3BBCB09"/>
    <w:rsid w:val="008D62EF"/>
    <w:pPr>
      <w:widowControl w:val="0"/>
      <w:jc w:val="both"/>
    </w:pPr>
  </w:style>
  <w:style w:type="paragraph" w:customStyle="1" w:styleId="BD0C9DEC58424921896A2FDBAFA1AB72">
    <w:name w:val="BD0C9DEC58424921896A2FDBAFA1AB72"/>
    <w:rsid w:val="008D62EF"/>
    <w:pPr>
      <w:widowControl w:val="0"/>
      <w:jc w:val="both"/>
    </w:pPr>
  </w:style>
  <w:style w:type="paragraph" w:customStyle="1" w:styleId="37293A4312394B0BA14456076A316A5A">
    <w:name w:val="37293A4312394B0BA14456076A316A5A"/>
    <w:rsid w:val="008D62EF"/>
    <w:pPr>
      <w:widowControl w:val="0"/>
      <w:jc w:val="both"/>
    </w:pPr>
  </w:style>
  <w:style w:type="paragraph" w:customStyle="1" w:styleId="FC267CAE77B6490AB6C21D85840AE6E9">
    <w:name w:val="FC267CAE77B6490AB6C21D85840AE6E9"/>
    <w:rsid w:val="008D62EF"/>
    <w:pPr>
      <w:widowControl w:val="0"/>
      <w:jc w:val="both"/>
    </w:pPr>
  </w:style>
  <w:style w:type="paragraph" w:customStyle="1" w:styleId="361D09D4476C43EFA406A0853BA960AD">
    <w:name w:val="361D09D4476C43EFA406A0853BA960AD"/>
    <w:rsid w:val="008D62EF"/>
    <w:pPr>
      <w:widowControl w:val="0"/>
      <w:jc w:val="both"/>
    </w:pPr>
  </w:style>
  <w:style w:type="paragraph" w:customStyle="1" w:styleId="B9BAC74336B44E56876C3A3F32A60C53">
    <w:name w:val="B9BAC74336B44E56876C3A3F32A60C53"/>
    <w:rsid w:val="008D62EF"/>
    <w:pPr>
      <w:widowControl w:val="0"/>
      <w:jc w:val="both"/>
    </w:pPr>
  </w:style>
  <w:style w:type="paragraph" w:customStyle="1" w:styleId="7292E48477BF4601899487110B524777">
    <w:name w:val="7292E48477BF4601899487110B524777"/>
    <w:rsid w:val="008D62EF"/>
    <w:pPr>
      <w:widowControl w:val="0"/>
      <w:jc w:val="both"/>
    </w:pPr>
  </w:style>
  <w:style w:type="paragraph" w:customStyle="1" w:styleId="D40B04651F7641FCB5C256E5AD601B77">
    <w:name w:val="D40B04651F7641FCB5C256E5AD601B77"/>
    <w:rsid w:val="008D62EF"/>
    <w:pPr>
      <w:widowControl w:val="0"/>
      <w:jc w:val="both"/>
    </w:pPr>
  </w:style>
  <w:style w:type="paragraph" w:customStyle="1" w:styleId="8C239616C6304EAFA7261B9698177284">
    <w:name w:val="8C239616C6304EAFA7261B9698177284"/>
    <w:rsid w:val="008D62EF"/>
    <w:pPr>
      <w:widowControl w:val="0"/>
      <w:jc w:val="both"/>
    </w:pPr>
  </w:style>
  <w:style w:type="paragraph" w:customStyle="1" w:styleId="317CBA153611442FA5141C2EE797E0E3">
    <w:name w:val="317CBA153611442FA5141C2EE797E0E3"/>
    <w:rsid w:val="008D62EF"/>
    <w:pPr>
      <w:widowControl w:val="0"/>
      <w:jc w:val="both"/>
    </w:pPr>
  </w:style>
  <w:style w:type="paragraph" w:customStyle="1" w:styleId="2CB3DAF0D0E04A55ADAD5F5765E62B65">
    <w:name w:val="2CB3DAF0D0E04A55ADAD5F5765E62B65"/>
    <w:rsid w:val="008D62EF"/>
    <w:pPr>
      <w:widowControl w:val="0"/>
      <w:jc w:val="both"/>
    </w:pPr>
  </w:style>
  <w:style w:type="paragraph" w:customStyle="1" w:styleId="F4A52866343D43B8AB702779A35D6C16">
    <w:name w:val="F4A52866343D43B8AB702779A35D6C16"/>
    <w:rsid w:val="008D62EF"/>
    <w:pPr>
      <w:widowControl w:val="0"/>
      <w:jc w:val="both"/>
    </w:pPr>
  </w:style>
  <w:style w:type="paragraph" w:customStyle="1" w:styleId="EAFA8FC39A9E42E7827453369AA7DE80">
    <w:name w:val="EAFA8FC39A9E42E7827453369AA7DE80"/>
    <w:rsid w:val="008D62EF"/>
    <w:pPr>
      <w:widowControl w:val="0"/>
      <w:jc w:val="both"/>
    </w:pPr>
  </w:style>
  <w:style w:type="paragraph" w:customStyle="1" w:styleId="0D6FD5D33A584EDAA0800E437A804D6E">
    <w:name w:val="0D6FD5D33A584EDAA0800E437A804D6E"/>
    <w:rsid w:val="008D62EF"/>
    <w:pPr>
      <w:widowControl w:val="0"/>
      <w:jc w:val="both"/>
    </w:pPr>
  </w:style>
  <w:style w:type="paragraph" w:customStyle="1" w:styleId="7C5FDD0051B04D959048B5A427152242">
    <w:name w:val="7C5FDD0051B04D959048B5A427152242"/>
    <w:rsid w:val="008D62EF"/>
    <w:pPr>
      <w:widowControl w:val="0"/>
      <w:jc w:val="both"/>
    </w:pPr>
  </w:style>
  <w:style w:type="paragraph" w:customStyle="1" w:styleId="C6830BE038CF4404829E6B522259A074">
    <w:name w:val="C6830BE038CF4404829E6B522259A074"/>
    <w:rsid w:val="008D62EF"/>
    <w:pPr>
      <w:widowControl w:val="0"/>
      <w:jc w:val="both"/>
    </w:pPr>
  </w:style>
  <w:style w:type="paragraph" w:customStyle="1" w:styleId="1850288641614CB1846FF197A31D5176">
    <w:name w:val="1850288641614CB1846FF197A31D5176"/>
    <w:rsid w:val="008D62EF"/>
    <w:pPr>
      <w:widowControl w:val="0"/>
      <w:jc w:val="both"/>
    </w:pPr>
  </w:style>
  <w:style w:type="paragraph" w:customStyle="1" w:styleId="222CD5A81B454E38BDDBF5F6F2EEA981">
    <w:name w:val="222CD5A81B454E38BDDBF5F6F2EEA981"/>
    <w:rsid w:val="008D62EF"/>
    <w:pPr>
      <w:widowControl w:val="0"/>
      <w:jc w:val="both"/>
    </w:pPr>
  </w:style>
  <w:style w:type="paragraph" w:customStyle="1" w:styleId="81834D8CEA4C45B9BDDD36E0A2C85AB5">
    <w:name w:val="81834D8CEA4C45B9BDDD36E0A2C85AB5"/>
    <w:rsid w:val="008D62EF"/>
    <w:pPr>
      <w:widowControl w:val="0"/>
      <w:jc w:val="both"/>
    </w:pPr>
  </w:style>
  <w:style w:type="paragraph" w:customStyle="1" w:styleId="ED3460BBDE434C209EAB41118A1B86C9">
    <w:name w:val="ED3460BBDE434C209EAB41118A1B86C9"/>
    <w:rsid w:val="008D62EF"/>
    <w:pPr>
      <w:widowControl w:val="0"/>
      <w:jc w:val="both"/>
    </w:pPr>
  </w:style>
  <w:style w:type="paragraph" w:customStyle="1" w:styleId="5006DFD2D4FC4B80835C2D73D4860327">
    <w:name w:val="5006DFD2D4FC4B80835C2D73D4860327"/>
    <w:rsid w:val="008D62EF"/>
    <w:pPr>
      <w:widowControl w:val="0"/>
      <w:jc w:val="both"/>
    </w:pPr>
  </w:style>
  <w:style w:type="paragraph" w:customStyle="1" w:styleId="EA04B76F57E84609A1713965D8A0D779">
    <w:name w:val="EA04B76F57E84609A1713965D8A0D779"/>
    <w:rsid w:val="008D62EF"/>
    <w:pPr>
      <w:widowControl w:val="0"/>
      <w:jc w:val="both"/>
    </w:pPr>
  </w:style>
  <w:style w:type="paragraph" w:customStyle="1" w:styleId="E5FFFC654F434227A25494607147F4E0">
    <w:name w:val="E5FFFC654F434227A25494607147F4E0"/>
    <w:rsid w:val="008D62EF"/>
    <w:pPr>
      <w:widowControl w:val="0"/>
      <w:jc w:val="both"/>
    </w:pPr>
  </w:style>
  <w:style w:type="paragraph" w:customStyle="1" w:styleId="92FF257A2DF941219CFB0F96D1CB7309">
    <w:name w:val="92FF257A2DF941219CFB0F96D1CB7309"/>
    <w:rsid w:val="008D62EF"/>
    <w:pPr>
      <w:widowControl w:val="0"/>
      <w:jc w:val="both"/>
    </w:pPr>
  </w:style>
  <w:style w:type="paragraph" w:customStyle="1" w:styleId="06797E5AF37C4CF0B9E3F60A5A88EA15">
    <w:name w:val="06797E5AF37C4CF0B9E3F60A5A88EA15"/>
    <w:rsid w:val="008D62EF"/>
    <w:pPr>
      <w:widowControl w:val="0"/>
      <w:jc w:val="both"/>
    </w:pPr>
  </w:style>
  <w:style w:type="paragraph" w:customStyle="1" w:styleId="4EEB05319692487490865F07B4801AEA">
    <w:name w:val="4EEB05319692487490865F07B4801AEA"/>
    <w:rsid w:val="008D62EF"/>
    <w:pPr>
      <w:widowControl w:val="0"/>
      <w:jc w:val="both"/>
    </w:pPr>
  </w:style>
  <w:style w:type="paragraph" w:customStyle="1" w:styleId="5015FAB9D47E4492A2ABD6CC4C14FBBC">
    <w:name w:val="5015FAB9D47E4492A2ABD6CC4C14FBBC"/>
    <w:rsid w:val="008D62EF"/>
    <w:pPr>
      <w:widowControl w:val="0"/>
      <w:jc w:val="both"/>
    </w:pPr>
  </w:style>
  <w:style w:type="paragraph" w:customStyle="1" w:styleId="AB5702599D0A475CB5D394D79FF873F4">
    <w:name w:val="AB5702599D0A475CB5D394D79FF873F4"/>
    <w:rsid w:val="008D62EF"/>
    <w:pPr>
      <w:widowControl w:val="0"/>
      <w:jc w:val="both"/>
    </w:pPr>
  </w:style>
  <w:style w:type="paragraph" w:customStyle="1" w:styleId="E28F4D59EC4B402FAD1843882705186E">
    <w:name w:val="E28F4D59EC4B402FAD1843882705186E"/>
    <w:rsid w:val="008D62EF"/>
    <w:pPr>
      <w:widowControl w:val="0"/>
      <w:jc w:val="both"/>
    </w:pPr>
  </w:style>
  <w:style w:type="paragraph" w:customStyle="1" w:styleId="B81E579BB59F493FA955787B148470FC">
    <w:name w:val="B81E579BB59F493FA955787B148470FC"/>
    <w:rsid w:val="008D62EF"/>
    <w:pPr>
      <w:widowControl w:val="0"/>
      <w:jc w:val="both"/>
    </w:pPr>
  </w:style>
  <w:style w:type="paragraph" w:customStyle="1" w:styleId="31ACBE032EEE48F78C3A433023D59CEE">
    <w:name w:val="31ACBE032EEE48F78C3A433023D59CEE"/>
    <w:rsid w:val="008D62EF"/>
    <w:pPr>
      <w:widowControl w:val="0"/>
      <w:jc w:val="both"/>
    </w:pPr>
  </w:style>
  <w:style w:type="paragraph" w:customStyle="1" w:styleId="7075F100ED55436A9665B8C3A8266566">
    <w:name w:val="7075F100ED55436A9665B8C3A8266566"/>
    <w:rsid w:val="008D62EF"/>
    <w:pPr>
      <w:widowControl w:val="0"/>
      <w:jc w:val="both"/>
    </w:pPr>
  </w:style>
  <w:style w:type="paragraph" w:customStyle="1" w:styleId="48DD4132540D4D43B90A9D386835E861">
    <w:name w:val="48DD4132540D4D43B90A9D386835E861"/>
    <w:rsid w:val="008D62EF"/>
    <w:pPr>
      <w:widowControl w:val="0"/>
      <w:jc w:val="both"/>
    </w:pPr>
  </w:style>
  <w:style w:type="paragraph" w:customStyle="1" w:styleId="E288F1194C9F40ECBCB1E202E6D58896">
    <w:name w:val="E288F1194C9F40ECBCB1E202E6D58896"/>
    <w:rsid w:val="008D62EF"/>
    <w:pPr>
      <w:widowControl w:val="0"/>
      <w:jc w:val="both"/>
    </w:pPr>
  </w:style>
  <w:style w:type="paragraph" w:customStyle="1" w:styleId="05B4EB1965F54E73A0D69D9B326A4F68">
    <w:name w:val="05B4EB1965F54E73A0D69D9B326A4F68"/>
    <w:rsid w:val="008D62EF"/>
    <w:pPr>
      <w:widowControl w:val="0"/>
      <w:jc w:val="both"/>
    </w:pPr>
  </w:style>
  <w:style w:type="paragraph" w:customStyle="1" w:styleId="A86325E872BF48E1BADBD04C3C8DD71D">
    <w:name w:val="A86325E872BF48E1BADBD04C3C8DD71D"/>
    <w:rsid w:val="008D62EF"/>
    <w:pPr>
      <w:widowControl w:val="0"/>
      <w:jc w:val="both"/>
    </w:pPr>
  </w:style>
  <w:style w:type="paragraph" w:customStyle="1" w:styleId="9AB436A4BD224BC3A41C2E139D9146CC">
    <w:name w:val="9AB436A4BD224BC3A41C2E139D9146CC"/>
    <w:rsid w:val="008D62EF"/>
    <w:pPr>
      <w:widowControl w:val="0"/>
      <w:jc w:val="both"/>
    </w:pPr>
  </w:style>
  <w:style w:type="paragraph" w:customStyle="1" w:styleId="7D8EBF59FC0A4360BA858DB8224418F4">
    <w:name w:val="7D8EBF59FC0A4360BA858DB8224418F4"/>
    <w:rsid w:val="008D62EF"/>
    <w:pPr>
      <w:widowControl w:val="0"/>
      <w:jc w:val="both"/>
    </w:pPr>
  </w:style>
  <w:style w:type="paragraph" w:customStyle="1" w:styleId="26DF72A8A30C4D05863144D26D97F6F3">
    <w:name w:val="26DF72A8A30C4D05863144D26D97F6F3"/>
    <w:rsid w:val="008D62EF"/>
    <w:pPr>
      <w:widowControl w:val="0"/>
      <w:jc w:val="both"/>
    </w:pPr>
  </w:style>
  <w:style w:type="paragraph" w:customStyle="1" w:styleId="16F8871267084D0CB82E1B4EE1EC0722">
    <w:name w:val="16F8871267084D0CB82E1B4EE1EC0722"/>
    <w:rsid w:val="008D62EF"/>
    <w:pPr>
      <w:widowControl w:val="0"/>
      <w:jc w:val="both"/>
    </w:pPr>
  </w:style>
  <w:style w:type="paragraph" w:customStyle="1" w:styleId="D5A2A0F9F1D642198B3FA7FB9A25A0BF">
    <w:name w:val="D5A2A0F9F1D642198B3FA7FB9A25A0BF"/>
    <w:rsid w:val="008D62EF"/>
    <w:pPr>
      <w:widowControl w:val="0"/>
      <w:jc w:val="both"/>
    </w:pPr>
  </w:style>
  <w:style w:type="paragraph" w:customStyle="1" w:styleId="8C2085C5646A4A2283F373248412EC32">
    <w:name w:val="8C2085C5646A4A2283F373248412EC32"/>
    <w:rsid w:val="008D62EF"/>
    <w:pPr>
      <w:widowControl w:val="0"/>
      <w:jc w:val="both"/>
    </w:pPr>
  </w:style>
  <w:style w:type="paragraph" w:customStyle="1" w:styleId="FD92D84860B6407496C378B0B8075F77">
    <w:name w:val="FD92D84860B6407496C378B0B8075F77"/>
    <w:rsid w:val="008D62EF"/>
    <w:pPr>
      <w:widowControl w:val="0"/>
      <w:jc w:val="both"/>
    </w:pPr>
  </w:style>
  <w:style w:type="paragraph" w:customStyle="1" w:styleId="6C92DF040F184D6FBA456DB63A3BEA4A">
    <w:name w:val="6C92DF040F184D6FBA456DB63A3BEA4A"/>
    <w:rsid w:val="008D62EF"/>
    <w:pPr>
      <w:widowControl w:val="0"/>
      <w:jc w:val="both"/>
    </w:pPr>
  </w:style>
  <w:style w:type="paragraph" w:customStyle="1" w:styleId="FB937FE5224E4E9FA8AA3281E9B545B8">
    <w:name w:val="FB937FE5224E4E9FA8AA3281E9B545B8"/>
    <w:rsid w:val="008D62EF"/>
    <w:pPr>
      <w:widowControl w:val="0"/>
      <w:jc w:val="both"/>
    </w:pPr>
  </w:style>
  <w:style w:type="paragraph" w:customStyle="1" w:styleId="2E58CDA2F8184984ABBB42C1442481ED">
    <w:name w:val="2E58CDA2F8184984ABBB42C1442481ED"/>
    <w:rsid w:val="008D62EF"/>
    <w:pPr>
      <w:widowControl w:val="0"/>
      <w:jc w:val="both"/>
    </w:pPr>
  </w:style>
  <w:style w:type="paragraph" w:customStyle="1" w:styleId="8C527DFC43A247BC9686DC38B9C8AF1B">
    <w:name w:val="8C527DFC43A247BC9686DC38B9C8AF1B"/>
    <w:rsid w:val="008D62EF"/>
    <w:pPr>
      <w:widowControl w:val="0"/>
      <w:jc w:val="both"/>
    </w:pPr>
  </w:style>
  <w:style w:type="paragraph" w:customStyle="1" w:styleId="4F1D8936782F43A1883CFED20A6F6501">
    <w:name w:val="4F1D8936782F43A1883CFED20A6F6501"/>
    <w:rsid w:val="008D62EF"/>
    <w:pPr>
      <w:widowControl w:val="0"/>
      <w:jc w:val="both"/>
    </w:pPr>
  </w:style>
  <w:style w:type="paragraph" w:customStyle="1" w:styleId="0AF5CDCA26B84521835AB221BEAE4299">
    <w:name w:val="0AF5CDCA26B84521835AB221BEAE4299"/>
    <w:rsid w:val="008D62EF"/>
    <w:pPr>
      <w:widowControl w:val="0"/>
      <w:jc w:val="both"/>
    </w:pPr>
  </w:style>
  <w:style w:type="paragraph" w:customStyle="1" w:styleId="A8AA7A4A89BE4A4599F4A6D2AC5362CC">
    <w:name w:val="A8AA7A4A89BE4A4599F4A6D2AC5362CC"/>
    <w:rsid w:val="008D62EF"/>
    <w:pPr>
      <w:widowControl w:val="0"/>
      <w:jc w:val="both"/>
    </w:pPr>
  </w:style>
  <w:style w:type="paragraph" w:customStyle="1" w:styleId="F33DE38C3AE746628AE7A8A69E4AFCB2">
    <w:name w:val="F33DE38C3AE746628AE7A8A69E4AFCB2"/>
    <w:rsid w:val="008D62EF"/>
    <w:pPr>
      <w:widowControl w:val="0"/>
      <w:jc w:val="both"/>
    </w:pPr>
  </w:style>
  <w:style w:type="paragraph" w:customStyle="1" w:styleId="7A9F1BDECEB44B13A7E7622CB8E6FD1A">
    <w:name w:val="7A9F1BDECEB44B13A7E7622CB8E6FD1A"/>
    <w:rsid w:val="008D62EF"/>
    <w:pPr>
      <w:widowControl w:val="0"/>
      <w:jc w:val="both"/>
    </w:pPr>
  </w:style>
  <w:style w:type="paragraph" w:customStyle="1" w:styleId="AAF29B66346C48C5B8CEA8C70DEDC735">
    <w:name w:val="AAF29B66346C48C5B8CEA8C70DEDC735"/>
    <w:rsid w:val="008D62EF"/>
    <w:pPr>
      <w:widowControl w:val="0"/>
      <w:jc w:val="both"/>
    </w:pPr>
  </w:style>
  <w:style w:type="paragraph" w:customStyle="1" w:styleId="E0E61457606B4C4D84FF72DAAAC160EE">
    <w:name w:val="E0E61457606B4C4D84FF72DAAAC160EE"/>
    <w:rsid w:val="008D62EF"/>
    <w:pPr>
      <w:widowControl w:val="0"/>
      <w:jc w:val="both"/>
    </w:pPr>
  </w:style>
  <w:style w:type="paragraph" w:customStyle="1" w:styleId="BD71E5675A0E4F8AA3134E6F0A4F3498">
    <w:name w:val="BD71E5675A0E4F8AA3134E6F0A4F3498"/>
    <w:rsid w:val="008D62EF"/>
    <w:pPr>
      <w:widowControl w:val="0"/>
      <w:jc w:val="both"/>
    </w:pPr>
  </w:style>
  <w:style w:type="paragraph" w:customStyle="1" w:styleId="11C326B9040C432DA1EB2DEA9099E9FE">
    <w:name w:val="11C326B9040C432DA1EB2DEA9099E9FE"/>
    <w:rsid w:val="008D62EF"/>
    <w:pPr>
      <w:widowControl w:val="0"/>
      <w:jc w:val="both"/>
    </w:pPr>
  </w:style>
  <w:style w:type="paragraph" w:customStyle="1" w:styleId="F5562A78BD024285AF2BDBB96EFBD536">
    <w:name w:val="F5562A78BD024285AF2BDBB96EFBD536"/>
    <w:rsid w:val="008D62EF"/>
    <w:pPr>
      <w:widowControl w:val="0"/>
      <w:jc w:val="both"/>
    </w:pPr>
  </w:style>
  <w:style w:type="paragraph" w:customStyle="1" w:styleId="9A4BCAFA0C0D4AB5B2CB4D2191B83044">
    <w:name w:val="9A4BCAFA0C0D4AB5B2CB4D2191B83044"/>
    <w:rsid w:val="008D62EF"/>
    <w:pPr>
      <w:widowControl w:val="0"/>
      <w:jc w:val="both"/>
    </w:pPr>
  </w:style>
  <w:style w:type="paragraph" w:customStyle="1" w:styleId="4213977DD8D04DD6A6EC5241CA7A677A">
    <w:name w:val="4213977DD8D04DD6A6EC5241CA7A677A"/>
    <w:rsid w:val="008D62EF"/>
    <w:pPr>
      <w:widowControl w:val="0"/>
      <w:jc w:val="both"/>
    </w:pPr>
  </w:style>
  <w:style w:type="paragraph" w:customStyle="1" w:styleId="C419E1C901674409877E29BBE18A47F8">
    <w:name w:val="C419E1C901674409877E29BBE18A47F8"/>
    <w:rsid w:val="008D62EF"/>
    <w:pPr>
      <w:widowControl w:val="0"/>
      <w:jc w:val="both"/>
    </w:pPr>
  </w:style>
  <w:style w:type="paragraph" w:customStyle="1" w:styleId="ED9E7DF6412B4485B9D4BB518D93A79F">
    <w:name w:val="ED9E7DF6412B4485B9D4BB518D93A79F"/>
    <w:rsid w:val="008D62EF"/>
    <w:pPr>
      <w:widowControl w:val="0"/>
      <w:jc w:val="both"/>
    </w:pPr>
  </w:style>
  <w:style w:type="paragraph" w:customStyle="1" w:styleId="5BB90421C6DD4D6489719EE4D0746640">
    <w:name w:val="5BB90421C6DD4D6489719EE4D0746640"/>
    <w:rsid w:val="008D62EF"/>
    <w:pPr>
      <w:widowControl w:val="0"/>
      <w:jc w:val="both"/>
    </w:pPr>
  </w:style>
  <w:style w:type="paragraph" w:customStyle="1" w:styleId="705F055F94CC471AB53DC564725AA3F7">
    <w:name w:val="705F055F94CC471AB53DC564725AA3F7"/>
    <w:rsid w:val="008D62EF"/>
    <w:pPr>
      <w:widowControl w:val="0"/>
      <w:jc w:val="both"/>
    </w:pPr>
  </w:style>
  <w:style w:type="paragraph" w:customStyle="1" w:styleId="6A65D76F3EEE4DA0A2DB193DAD69707C">
    <w:name w:val="6A65D76F3EEE4DA0A2DB193DAD69707C"/>
    <w:rsid w:val="008D62EF"/>
    <w:pPr>
      <w:widowControl w:val="0"/>
      <w:jc w:val="both"/>
    </w:pPr>
  </w:style>
  <w:style w:type="paragraph" w:customStyle="1" w:styleId="88F7E60378D64865A49B4DC908BBDCD3">
    <w:name w:val="88F7E60378D64865A49B4DC908BBDCD3"/>
    <w:rsid w:val="008D62EF"/>
    <w:pPr>
      <w:widowControl w:val="0"/>
      <w:jc w:val="both"/>
    </w:pPr>
  </w:style>
  <w:style w:type="paragraph" w:customStyle="1" w:styleId="709589903D1E485B96F298F898CF7666">
    <w:name w:val="709589903D1E485B96F298F898CF7666"/>
    <w:rsid w:val="008D62EF"/>
    <w:pPr>
      <w:widowControl w:val="0"/>
      <w:jc w:val="both"/>
    </w:pPr>
  </w:style>
  <w:style w:type="paragraph" w:customStyle="1" w:styleId="22667A36C0164FE18CD6A3BC0717043C">
    <w:name w:val="22667A36C0164FE18CD6A3BC0717043C"/>
    <w:rsid w:val="008D62EF"/>
    <w:pPr>
      <w:widowControl w:val="0"/>
      <w:jc w:val="both"/>
    </w:pPr>
  </w:style>
  <w:style w:type="paragraph" w:customStyle="1" w:styleId="2781D267A3D54B358BBE06D5EAB859F2">
    <w:name w:val="2781D267A3D54B358BBE06D5EAB859F2"/>
    <w:rsid w:val="008D62EF"/>
    <w:pPr>
      <w:widowControl w:val="0"/>
      <w:jc w:val="both"/>
    </w:pPr>
  </w:style>
  <w:style w:type="paragraph" w:customStyle="1" w:styleId="509240EA3DA2405D8C4A462044A55854">
    <w:name w:val="509240EA3DA2405D8C4A462044A55854"/>
    <w:rsid w:val="008D62EF"/>
    <w:pPr>
      <w:widowControl w:val="0"/>
      <w:jc w:val="both"/>
    </w:pPr>
  </w:style>
  <w:style w:type="paragraph" w:customStyle="1" w:styleId="95683304375D453A9EFE21F33A9DC71F">
    <w:name w:val="95683304375D453A9EFE21F33A9DC71F"/>
    <w:rsid w:val="008D62EF"/>
    <w:pPr>
      <w:widowControl w:val="0"/>
      <w:jc w:val="both"/>
    </w:pPr>
  </w:style>
  <w:style w:type="paragraph" w:customStyle="1" w:styleId="25B5E93E1DAD4DA9A60ABCE83136A666">
    <w:name w:val="25B5E93E1DAD4DA9A60ABCE83136A666"/>
    <w:rsid w:val="008D62EF"/>
    <w:pPr>
      <w:widowControl w:val="0"/>
      <w:jc w:val="both"/>
    </w:pPr>
  </w:style>
  <w:style w:type="paragraph" w:customStyle="1" w:styleId="AB7DB2B1C4B24D7EBFEBE690C523953A">
    <w:name w:val="AB7DB2B1C4B24D7EBFEBE690C523953A"/>
    <w:rsid w:val="008D62EF"/>
    <w:pPr>
      <w:widowControl w:val="0"/>
      <w:jc w:val="both"/>
    </w:pPr>
  </w:style>
  <w:style w:type="paragraph" w:customStyle="1" w:styleId="C52ACF389AC24517887A0CA8C0F3E582">
    <w:name w:val="C52ACF389AC24517887A0CA8C0F3E582"/>
    <w:rsid w:val="008D62EF"/>
    <w:pPr>
      <w:widowControl w:val="0"/>
      <w:jc w:val="both"/>
    </w:pPr>
  </w:style>
  <w:style w:type="paragraph" w:customStyle="1" w:styleId="F4B31C5800D04C29827F97A2E33F1869">
    <w:name w:val="F4B31C5800D04C29827F97A2E33F1869"/>
    <w:rsid w:val="008D62EF"/>
    <w:pPr>
      <w:widowControl w:val="0"/>
      <w:jc w:val="both"/>
    </w:pPr>
  </w:style>
  <w:style w:type="paragraph" w:customStyle="1" w:styleId="45EECF50DF5340DD9519AD7B71E440A5">
    <w:name w:val="45EECF50DF5340DD9519AD7B71E440A5"/>
    <w:rsid w:val="008D62EF"/>
    <w:pPr>
      <w:widowControl w:val="0"/>
      <w:jc w:val="both"/>
    </w:pPr>
  </w:style>
  <w:style w:type="paragraph" w:customStyle="1" w:styleId="C18595C44D1C4598A063482672820AD0">
    <w:name w:val="C18595C44D1C4598A063482672820AD0"/>
    <w:rsid w:val="008D62EF"/>
    <w:pPr>
      <w:widowControl w:val="0"/>
      <w:jc w:val="both"/>
    </w:pPr>
  </w:style>
  <w:style w:type="paragraph" w:customStyle="1" w:styleId="45187F25E8F44918B5437B3918161413">
    <w:name w:val="45187F25E8F44918B5437B3918161413"/>
    <w:rsid w:val="008D62EF"/>
    <w:pPr>
      <w:widowControl w:val="0"/>
      <w:jc w:val="both"/>
    </w:pPr>
  </w:style>
  <w:style w:type="paragraph" w:customStyle="1" w:styleId="8BEE18C692C14B93B2E30E721AC05DB1">
    <w:name w:val="8BEE18C692C14B93B2E30E721AC05DB1"/>
    <w:rsid w:val="008D62EF"/>
    <w:pPr>
      <w:widowControl w:val="0"/>
      <w:jc w:val="both"/>
    </w:pPr>
  </w:style>
  <w:style w:type="paragraph" w:customStyle="1" w:styleId="421AC301E67C451DA2ADD3E9BD19EE70">
    <w:name w:val="421AC301E67C451DA2ADD3E9BD19EE70"/>
    <w:rsid w:val="008D62EF"/>
    <w:pPr>
      <w:widowControl w:val="0"/>
      <w:jc w:val="both"/>
    </w:pPr>
  </w:style>
  <w:style w:type="paragraph" w:customStyle="1" w:styleId="E12EFEEECB224131A66763C54EAD1372">
    <w:name w:val="E12EFEEECB224131A66763C54EAD1372"/>
    <w:rsid w:val="008D62EF"/>
    <w:pPr>
      <w:widowControl w:val="0"/>
      <w:jc w:val="both"/>
    </w:pPr>
  </w:style>
  <w:style w:type="paragraph" w:customStyle="1" w:styleId="925D5A469011469DAA0C0BF585EF472F">
    <w:name w:val="925D5A469011469DAA0C0BF585EF472F"/>
    <w:rsid w:val="008D62EF"/>
    <w:pPr>
      <w:widowControl w:val="0"/>
      <w:jc w:val="both"/>
    </w:pPr>
  </w:style>
  <w:style w:type="paragraph" w:customStyle="1" w:styleId="DAF2209E65324662AAF2BE4A0F60214E">
    <w:name w:val="DAF2209E65324662AAF2BE4A0F60214E"/>
    <w:rsid w:val="008D62EF"/>
    <w:pPr>
      <w:widowControl w:val="0"/>
      <w:jc w:val="both"/>
    </w:pPr>
  </w:style>
  <w:style w:type="paragraph" w:customStyle="1" w:styleId="FC0B7C1EA7B24EB3BDF45D5457C5D5D6">
    <w:name w:val="FC0B7C1EA7B24EB3BDF45D5457C5D5D6"/>
    <w:rsid w:val="008D62EF"/>
    <w:pPr>
      <w:widowControl w:val="0"/>
      <w:jc w:val="both"/>
    </w:pPr>
  </w:style>
  <w:style w:type="paragraph" w:customStyle="1" w:styleId="AF82469A3E2645DC9553A50EF6410023">
    <w:name w:val="AF82469A3E2645DC9553A50EF6410023"/>
    <w:rsid w:val="008D62EF"/>
    <w:pPr>
      <w:widowControl w:val="0"/>
      <w:jc w:val="both"/>
    </w:pPr>
  </w:style>
  <w:style w:type="paragraph" w:customStyle="1" w:styleId="A597B123D7E84F09A559810A9A74B463">
    <w:name w:val="A597B123D7E84F09A559810A9A74B463"/>
    <w:rsid w:val="008D62EF"/>
    <w:pPr>
      <w:widowControl w:val="0"/>
      <w:jc w:val="both"/>
    </w:pPr>
  </w:style>
  <w:style w:type="paragraph" w:customStyle="1" w:styleId="D2B8FF7EF2D349E281E3DEACEF777FE8">
    <w:name w:val="D2B8FF7EF2D349E281E3DEACEF777FE8"/>
    <w:rsid w:val="008D62EF"/>
    <w:pPr>
      <w:widowControl w:val="0"/>
      <w:jc w:val="both"/>
    </w:pPr>
  </w:style>
  <w:style w:type="paragraph" w:customStyle="1" w:styleId="888FE7A5288045F1BE3C8F1CAA5905F0">
    <w:name w:val="888FE7A5288045F1BE3C8F1CAA5905F0"/>
    <w:rsid w:val="008D62EF"/>
    <w:pPr>
      <w:widowControl w:val="0"/>
      <w:jc w:val="both"/>
    </w:pPr>
  </w:style>
  <w:style w:type="paragraph" w:customStyle="1" w:styleId="35A64E20D334466D9656A58234BB2F7B">
    <w:name w:val="35A64E20D334466D9656A58234BB2F7B"/>
    <w:rsid w:val="008D62EF"/>
    <w:pPr>
      <w:widowControl w:val="0"/>
      <w:jc w:val="both"/>
    </w:pPr>
  </w:style>
  <w:style w:type="paragraph" w:customStyle="1" w:styleId="A6AE09C8F3E54C048AC32AF06FE2525D">
    <w:name w:val="A6AE09C8F3E54C048AC32AF06FE2525D"/>
    <w:rsid w:val="008D62EF"/>
    <w:pPr>
      <w:widowControl w:val="0"/>
      <w:jc w:val="both"/>
    </w:pPr>
  </w:style>
  <w:style w:type="paragraph" w:customStyle="1" w:styleId="35D2FC00B5EF4180842AC89BFAB92F45">
    <w:name w:val="35D2FC00B5EF4180842AC89BFAB92F45"/>
    <w:rsid w:val="008D62EF"/>
    <w:pPr>
      <w:widowControl w:val="0"/>
      <w:jc w:val="both"/>
    </w:pPr>
  </w:style>
  <w:style w:type="paragraph" w:customStyle="1" w:styleId="06B17BFB01774F7B9F3E0D9E662EA7D0">
    <w:name w:val="06B17BFB01774F7B9F3E0D9E662EA7D0"/>
    <w:rsid w:val="008D62EF"/>
    <w:pPr>
      <w:widowControl w:val="0"/>
      <w:jc w:val="both"/>
    </w:pPr>
  </w:style>
  <w:style w:type="paragraph" w:customStyle="1" w:styleId="B20F008C7571415598AAC4BDAA195DC7">
    <w:name w:val="B20F008C7571415598AAC4BDAA195DC7"/>
    <w:rsid w:val="008D62EF"/>
    <w:pPr>
      <w:widowControl w:val="0"/>
      <w:jc w:val="both"/>
    </w:pPr>
  </w:style>
  <w:style w:type="paragraph" w:customStyle="1" w:styleId="2A4149772F834138816F24A5C3A214EB">
    <w:name w:val="2A4149772F834138816F24A5C3A214EB"/>
    <w:rsid w:val="008D62EF"/>
    <w:pPr>
      <w:widowControl w:val="0"/>
      <w:jc w:val="both"/>
    </w:pPr>
  </w:style>
  <w:style w:type="paragraph" w:customStyle="1" w:styleId="CB343A61CF0345AE81D2643CE3E8153D">
    <w:name w:val="CB343A61CF0345AE81D2643CE3E8153D"/>
    <w:rsid w:val="008D62EF"/>
    <w:pPr>
      <w:widowControl w:val="0"/>
      <w:jc w:val="both"/>
    </w:pPr>
  </w:style>
  <w:style w:type="paragraph" w:customStyle="1" w:styleId="033C46AF9C0B427C92FDAE622802EDCD">
    <w:name w:val="033C46AF9C0B427C92FDAE622802EDCD"/>
    <w:rsid w:val="008D62EF"/>
    <w:pPr>
      <w:widowControl w:val="0"/>
      <w:jc w:val="both"/>
    </w:pPr>
  </w:style>
  <w:style w:type="paragraph" w:customStyle="1" w:styleId="84A98B38CFE744A78700BC2B4FF1E49B">
    <w:name w:val="84A98B38CFE744A78700BC2B4FF1E49B"/>
    <w:rsid w:val="008D62EF"/>
    <w:pPr>
      <w:widowControl w:val="0"/>
      <w:jc w:val="both"/>
    </w:pPr>
  </w:style>
  <w:style w:type="paragraph" w:customStyle="1" w:styleId="5A2C7FD8C2E545B1A3D21A3402BA5828">
    <w:name w:val="5A2C7FD8C2E545B1A3D21A3402BA5828"/>
    <w:rsid w:val="008D62EF"/>
    <w:pPr>
      <w:widowControl w:val="0"/>
      <w:jc w:val="both"/>
    </w:pPr>
  </w:style>
  <w:style w:type="paragraph" w:customStyle="1" w:styleId="9A2A8FB4B9714F5093DBF89F3D78865C">
    <w:name w:val="9A2A8FB4B9714F5093DBF89F3D78865C"/>
    <w:rsid w:val="008D62EF"/>
    <w:pPr>
      <w:widowControl w:val="0"/>
      <w:jc w:val="both"/>
    </w:pPr>
  </w:style>
  <w:style w:type="paragraph" w:customStyle="1" w:styleId="DB6F216470D64136BC0DB10B50AEF5BB">
    <w:name w:val="DB6F216470D64136BC0DB10B50AEF5BB"/>
    <w:rsid w:val="008D62EF"/>
    <w:pPr>
      <w:widowControl w:val="0"/>
      <w:jc w:val="both"/>
    </w:pPr>
  </w:style>
  <w:style w:type="paragraph" w:customStyle="1" w:styleId="180136987BC3446A959AD5C72FB081A0">
    <w:name w:val="180136987BC3446A959AD5C72FB081A0"/>
    <w:rsid w:val="008D62EF"/>
    <w:pPr>
      <w:widowControl w:val="0"/>
      <w:jc w:val="both"/>
    </w:pPr>
  </w:style>
  <w:style w:type="paragraph" w:customStyle="1" w:styleId="22A421FEC9D14F37B065850328B066B3">
    <w:name w:val="22A421FEC9D14F37B065850328B066B3"/>
    <w:rsid w:val="008D62EF"/>
    <w:pPr>
      <w:widowControl w:val="0"/>
      <w:jc w:val="both"/>
    </w:pPr>
  </w:style>
  <w:style w:type="paragraph" w:customStyle="1" w:styleId="F79A2A8D3411473CAF1C5264B04F428A">
    <w:name w:val="F79A2A8D3411473CAF1C5264B04F428A"/>
    <w:rsid w:val="008D62EF"/>
    <w:pPr>
      <w:widowControl w:val="0"/>
      <w:jc w:val="both"/>
    </w:pPr>
  </w:style>
  <w:style w:type="paragraph" w:customStyle="1" w:styleId="37A22EFBE1CE4E55812E09697852314D">
    <w:name w:val="37A22EFBE1CE4E55812E09697852314D"/>
    <w:rsid w:val="008D62EF"/>
    <w:pPr>
      <w:widowControl w:val="0"/>
      <w:jc w:val="both"/>
    </w:pPr>
  </w:style>
  <w:style w:type="paragraph" w:customStyle="1" w:styleId="65DFE451BF8C4A3CB1247BABE95A0239">
    <w:name w:val="65DFE451BF8C4A3CB1247BABE95A0239"/>
    <w:rsid w:val="008D62EF"/>
    <w:pPr>
      <w:widowControl w:val="0"/>
      <w:jc w:val="both"/>
    </w:pPr>
  </w:style>
  <w:style w:type="paragraph" w:customStyle="1" w:styleId="FFD36B8A1770486D98BB92114B87C8E5">
    <w:name w:val="FFD36B8A1770486D98BB92114B87C8E5"/>
    <w:rsid w:val="008D62EF"/>
    <w:pPr>
      <w:widowControl w:val="0"/>
      <w:jc w:val="both"/>
    </w:pPr>
  </w:style>
  <w:style w:type="paragraph" w:customStyle="1" w:styleId="84159A429CF54BDFA01BE9D186685B5E">
    <w:name w:val="84159A429CF54BDFA01BE9D186685B5E"/>
    <w:rsid w:val="008D62EF"/>
    <w:pPr>
      <w:widowControl w:val="0"/>
      <w:jc w:val="both"/>
    </w:pPr>
  </w:style>
  <w:style w:type="paragraph" w:customStyle="1" w:styleId="C34036437EF1462C8787F94778C6F0BA">
    <w:name w:val="C34036437EF1462C8787F94778C6F0BA"/>
    <w:rsid w:val="008D62EF"/>
    <w:pPr>
      <w:widowControl w:val="0"/>
      <w:jc w:val="both"/>
    </w:pPr>
  </w:style>
  <w:style w:type="paragraph" w:customStyle="1" w:styleId="30919ADB68F84285A82075520E1468A4">
    <w:name w:val="30919ADB68F84285A82075520E1468A4"/>
    <w:rsid w:val="008D62EF"/>
    <w:pPr>
      <w:widowControl w:val="0"/>
      <w:jc w:val="both"/>
    </w:pPr>
  </w:style>
  <w:style w:type="paragraph" w:customStyle="1" w:styleId="DD22AFF41F9E4750929C409C3D7A71B5">
    <w:name w:val="DD22AFF41F9E4750929C409C3D7A71B5"/>
    <w:rsid w:val="008D62EF"/>
    <w:pPr>
      <w:widowControl w:val="0"/>
      <w:jc w:val="both"/>
    </w:pPr>
  </w:style>
  <w:style w:type="paragraph" w:customStyle="1" w:styleId="3F51F27BE6084F82B3845438AF56F19A">
    <w:name w:val="3F51F27BE6084F82B3845438AF56F19A"/>
    <w:rsid w:val="008D62EF"/>
    <w:pPr>
      <w:widowControl w:val="0"/>
      <w:jc w:val="both"/>
    </w:pPr>
  </w:style>
  <w:style w:type="paragraph" w:customStyle="1" w:styleId="80CECDD81D114C48BB7AD2640E43C58B">
    <w:name w:val="80CECDD81D114C48BB7AD2640E43C58B"/>
    <w:rsid w:val="008D62EF"/>
    <w:pPr>
      <w:widowControl w:val="0"/>
      <w:jc w:val="both"/>
    </w:pPr>
  </w:style>
  <w:style w:type="paragraph" w:customStyle="1" w:styleId="677107703FAF42668F464B7A0748174F">
    <w:name w:val="677107703FAF42668F464B7A0748174F"/>
    <w:rsid w:val="008D62EF"/>
    <w:pPr>
      <w:widowControl w:val="0"/>
      <w:jc w:val="both"/>
    </w:pPr>
  </w:style>
  <w:style w:type="paragraph" w:customStyle="1" w:styleId="D4DB7E983ACF4E7B83CF88830746ED28">
    <w:name w:val="D4DB7E983ACF4E7B83CF88830746ED28"/>
    <w:rsid w:val="008D62EF"/>
    <w:pPr>
      <w:widowControl w:val="0"/>
      <w:jc w:val="both"/>
    </w:pPr>
  </w:style>
  <w:style w:type="paragraph" w:customStyle="1" w:styleId="7031459BA9504F28BCECBCFA5FE24BE4">
    <w:name w:val="7031459BA9504F28BCECBCFA5FE24BE4"/>
    <w:rsid w:val="008D62EF"/>
    <w:pPr>
      <w:widowControl w:val="0"/>
      <w:jc w:val="both"/>
    </w:pPr>
  </w:style>
  <w:style w:type="paragraph" w:customStyle="1" w:styleId="3F939FDB225C4B4FAA1FFAC91356983E">
    <w:name w:val="3F939FDB225C4B4FAA1FFAC91356983E"/>
    <w:rsid w:val="008D62EF"/>
    <w:pPr>
      <w:widowControl w:val="0"/>
      <w:jc w:val="both"/>
    </w:pPr>
  </w:style>
  <w:style w:type="paragraph" w:customStyle="1" w:styleId="79EC18927B6A487BA55124FC1DA6586F">
    <w:name w:val="79EC18927B6A487BA55124FC1DA6586F"/>
    <w:rsid w:val="008D62EF"/>
    <w:pPr>
      <w:widowControl w:val="0"/>
      <w:jc w:val="both"/>
    </w:pPr>
  </w:style>
  <w:style w:type="paragraph" w:customStyle="1" w:styleId="A844E27125E24B73895933FF00C5572F">
    <w:name w:val="A844E27125E24B73895933FF00C5572F"/>
    <w:rsid w:val="008D62EF"/>
    <w:pPr>
      <w:widowControl w:val="0"/>
      <w:jc w:val="both"/>
    </w:pPr>
  </w:style>
  <w:style w:type="paragraph" w:customStyle="1" w:styleId="00D38A793CA34FB1A6C4C3578BCB9129">
    <w:name w:val="00D38A793CA34FB1A6C4C3578BCB9129"/>
    <w:rsid w:val="008D62EF"/>
    <w:pPr>
      <w:widowControl w:val="0"/>
      <w:jc w:val="both"/>
    </w:pPr>
  </w:style>
  <w:style w:type="paragraph" w:customStyle="1" w:styleId="F5AAA6F28D814A878068934A6BC8DEE4">
    <w:name w:val="F5AAA6F28D814A878068934A6BC8DEE4"/>
    <w:rsid w:val="008D62EF"/>
    <w:pPr>
      <w:widowControl w:val="0"/>
      <w:jc w:val="both"/>
    </w:pPr>
  </w:style>
  <w:style w:type="paragraph" w:customStyle="1" w:styleId="6DA7A784524C4F13A81567744195CC34">
    <w:name w:val="6DA7A784524C4F13A81567744195CC34"/>
    <w:rsid w:val="008D62EF"/>
    <w:pPr>
      <w:widowControl w:val="0"/>
      <w:jc w:val="both"/>
    </w:pPr>
  </w:style>
  <w:style w:type="paragraph" w:customStyle="1" w:styleId="275F2DA5DEE8419BB232D66C19A78441">
    <w:name w:val="275F2DA5DEE8419BB232D66C19A78441"/>
    <w:rsid w:val="008D62EF"/>
    <w:pPr>
      <w:widowControl w:val="0"/>
      <w:jc w:val="both"/>
    </w:pPr>
  </w:style>
  <w:style w:type="paragraph" w:customStyle="1" w:styleId="59158B4FAECD472FB33C9BF7CB510491">
    <w:name w:val="59158B4FAECD472FB33C9BF7CB510491"/>
    <w:rsid w:val="008D62EF"/>
    <w:pPr>
      <w:widowControl w:val="0"/>
      <w:jc w:val="both"/>
    </w:pPr>
  </w:style>
  <w:style w:type="paragraph" w:customStyle="1" w:styleId="4A51388FECEE40728F1711754925CA99">
    <w:name w:val="4A51388FECEE40728F1711754925CA99"/>
    <w:rsid w:val="008D62EF"/>
    <w:pPr>
      <w:widowControl w:val="0"/>
      <w:jc w:val="both"/>
    </w:pPr>
  </w:style>
  <w:style w:type="paragraph" w:customStyle="1" w:styleId="69193271326948D78084A11E49936ABD">
    <w:name w:val="69193271326948D78084A11E49936ABD"/>
    <w:rsid w:val="008D62EF"/>
    <w:pPr>
      <w:widowControl w:val="0"/>
      <w:jc w:val="both"/>
    </w:pPr>
  </w:style>
  <w:style w:type="paragraph" w:customStyle="1" w:styleId="BF97B232F5C54164869899EE956EE481">
    <w:name w:val="BF97B232F5C54164869899EE956EE481"/>
    <w:rsid w:val="008D62EF"/>
    <w:pPr>
      <w:widowControl w:val="0"/>
      <w:jc w:val="both"/>
    </w:pPr>
  </w:style>
  <w:style w:type="paragraph" w:customStyle="1" w:styleId="9A69615BB3CA494FBDFCEE0F9BC74061">
    <w:name w:val="9A69615BB3CA494FBDFCEE0F9BC74061"/>
    <w:rsid w:val="008D62EF"/>
    <w:pPr>
      <w:widowControl w:val="0"/>
      <w:jc w:val="both"/>
    </w:pPr>
  </w:style>
  <w:style w:type="paragraph" w:customStyle="1" w:styleId="C26D0C65DCE24F8C89540E14E5B7D975">
    <w:name w:val="C26D0C65DCE24F8C89540E14E5B7D975"/>
    <w:rsid w:val="008D62EF"/>
    <w:pPr>
      <w:widowControl w:val="0"/>
      <w:jc w:val="both"/>
    </w:pPr>
  </w:style>
  <w:style w:type="paragraph" w:customStyle="1" w:styleId="E7AE51C83D1A4265ACEDB346A0261BED">
    <w:name w:val="E7AE51C83D1A4265ACEDB346A0261BED"/>
    <w:rsid w:val="008D62EF"/>
    <w:pPr>
      <w:widowControl w:val="0"/>
      <w:jc w:val="both"/>
    </w:pPr>
  </w:style>
  <w:style w:type="paragraph" w:customStyle="1" w:styleId="EF8280D6F69A495BB710D9DC03448188">
    <w:name w:val="EF8280D6F69A495BB710D9DC03448188"/>
    <w:rsid w:val="008D62EF"/>
    <w:pPr>
      <w:widowControl w:val="0"/>
      <w:jc w:val="both"/>
    </w:pPr>
  </w:style>
  <w:style w:type="paragraph" w:customStyle="1" w:styleId="DA1BD839792B427EAF0B592B4A814792">
    <w:name w:val="DA1BD839792B427EAF0B592B4A814792"/>
    <w:rsid w:val="008D62EF"/>
    <w:pPr>
      <w:widowControl w:val="0"/>
      <w:jc w:val="both"/>
    </w:pPr>
  </w:style>
  <w:style w:type="paragraph" w:customStyle="1" w:styleId="32CEAB5B4372427EA12C2C9F71B53B17">
    <w:name w:val="32CEAB5B4372427EA12C2C9F71B53B17"/>
    <w:rsid w:val="008D62EF"/>
    <w:pPr>
      <w:widowControl w:val="0"/>
      <w:jc w:val="both"/>
    </w:pPr>
  </w:style>
  <w:style w:type="paragraph" w:customStyle="1" w:styleId="24603F8D7E24468B80316FB592191E94">
    <w:name w:val="24603F8D7E24468B80316FB592191E94"/>
    <w:rsid w:val="008D62EF"/>
    <w:pPr>
      <w:widowControl w:val="0"/>
      <w:jc w:val="both"/>
    </w:pPr>
  </w:style>
  <w:style w:type="paragraph" w:customStyle="1" w:styleId="EDB4EE32E263475FA677FFBCCA2005E0">
    <w:name w:val="EDB4EE32E263475FA677FFBCCA2005E0"/>
    <w:rsid w:val="008D62EF"/>
    <w:pPr>
      <w:widowControl w:val="0"/>
      <w:jc w:val="both"/>
    </w:pPr>
  </w:style>
  <w:style w:type="paragraph" w:customStyle="1" w:styleId="3CAC8A749B0946E383DBEFF7E7F0E8B7">
    <w:name w:val="3CAC8A749B0946E383DBEFF7E7F0E8B7"/>
    <w:rsid w:val="008D62EF"/>
    <w:pPr>
      <w:widowControl w:val="0"/>
      <w:jc w:val="both"/>
    </w:pPr>
  </w:style>
  <w:style w:type="paragraph" w:customStyle="1" w:styleId="00C83199025A4C89BA71FBA807811234">
    <w:name w:val="00C83199025A4C89BA71FBA807811234"/>
    <w:rsid w:val="008D62EF"/>
    <w:pPr>
      <w:widowControl w:val="0"/>
      <w:jc w:val="both"/>
    </w:pPr>
  </w:style>
  <w:style w:type="paragraph" w:customStyle="1" w:styleId="214CBA98CF424C848FA1F4F7D8BDC3BF">
    <w:name w:val="214CBA98CF424C848FA1F4F7D8BDC3BF"/>
    <w:rsid w:val="008D62EF"/>
    <w:pPr>
      <w:widowControl w:val="0"/>
      <w:jc w:val="both"/>
    </w:pPr>
  </w:style>
  <w:style w:type="paragraph" w:customStyle="1" w:styleId="9DB795C90B454FD69C83CE7F085581CA">
    <w:name w:val="9DB795C90B454FD69C83CE7F085581CA"/>
    <w:rsid w:val="008D62EF"/>
    <w:pPr>
      <w:widowControl w:val="0"/>
      <w:jc w:val="both"/>
    </w:pPr>
  </w:style>
  <w:style w:type="paragraph" w:customStyle="1" w:styleId="72808D88ABA14E99BF1354DFEA2E0D1F">
    <w:name w:val="72808D88ABA14E99BF1354DFEA2E0D1F"/>
    <w:rsid w:val="008D62EF"/>
    <w:pPr>
      <w:widowControl w:val="0"/>
      <w:jc w:val="both"/>
    </w:pPr>
  </w:style>
  <w:style w:type="paragraph" w:customStyle="1" w:styleId="B327A680CCA64B9A851CB44885AED01D">
    <w:name w:val="B327A680CCA64B9A851CB44885AED01D"/>
    <w:rsid w:val="008D62EF"/>
    <w:pPr>
      <w:widowControl w:val="0"/>
      <w:jc w:val="both"/>
    </w:pPr>
  </w:style>
  <w:style w:type="paragraph" w:customStyle="1" w:styleId="509222EC9AD14022933599BBB4183815">
    <w:name w:val="509222EC9AD14022933599BBB4183815"/>
    <w:rsid w:val="008D62EF"/>
    <w:pPr>
      <w:widowControl w:val="0"/>
      <w:jc w:val="both"/>
    </w:pPr>
  </w:style>
  <w:style w:type="paragraph" w:customStyle="1" w:styleId="8A4EE8D5A3B04D05A3AE3BE7B80E69BE">
    <w:name w:val="8A4EE8D5A3B04D05A3AE3BE7B80E69BE"/>
    <w:rsid w:val="008D62EF"/>
    <w:pPr>
      <w:widowControl w:val="0"/>
      <w:jc w:val="both"/>
    </w:pPr>
  </w:style>
  <w:style w:type="paragraph" w:customStyle="1" w:styleId="0EE35D24DDE043F5A57551765CB283C7">
    <w:name w:val="0EE35D24DDE043F5A57551765CB283C7"/>
    <w:rsid w:val="008D62EF"/>
    <w:pPr>
      <w:widowControl w:val="0"/>
      <w:jc w:val="both"/>
    </w:pPr>
  </w:style>
  <w:style w:type="paragraph" w:customStyle="1" w:styleId="3853EE9355FD4E00AA00990AD19E9447">
    <w:name w:val="3853EE9355FD4E00AA00990AD19E9447"/>
    <w:rsid w:val="008D62EF"/>
    <w:pPr>
      <w:widowControl w:val="0"/>
      <w:jc w:val="both"/>
    </w:pPr>
  </w:style>
  <w:style w:type="paragraph" w:customStyle="1" w:styleId="4D490289B9DD4C9E9D36A4F608777B15">
    <w:name w:val="4D490289B9DD4C9E9D36A4F608777B15"/>
    <w:rsid w:val="008D62EF"/>
    <w:pPr>
      <w:widowControl w:val="0"/>
      <w:jc w:val="both"/>
    </w:pPr>
  </w:style>
  <w:style w:type="paragraph" w:customStyle="1" w:styleId="54F165EF11A14591A1BEBD159AF53321">
    <w:name w:val="54F165EF11A14591A1BEBD159AF53321"/>
    <w:rsid w:val="008D62EF"/>
    <w:pPr>
      <w:widowControl w:val="0"/>
      <w:jc w:val="both"/>
    </w:pPr>
  </w:style>
  <w:style w:type="paragraph" w:customStyle="1" w:styleId="C4E9C44CDA5246CBAE792FB624B13B20">
    <w:name w:val="C4E9C44CDA5246CBAE792FB624B13B20"/>
    <w:rsid w:val="008D62EF"/>
    <w:pPr>
      <w:widowControl w:val="0"/>
      <w:jc w:val="both"/>
    </w:pPr>
  </w:style>
  <w:style w:type="paragraph" w:customStyle="1" w:styleId="A4ECBF3C2A224C56BBF7967F0DFB73C1">
    <w:name w:val="A4ECBF3C2A224C56BBF7967F0DFB73C1"/>
    <w:rsid w:val="008D62EF"/>
    <w:pPr>
      <w:widowControl w:val="0"/>
      <w:jc w:val="both"/>
    </w:pPr>
  </w:style>
  <w:style w:type="paragraph" w:customStyle="1" w:styleId="4F811322CD4E4C0F8257E64728950A85">
    <w:name w:val="4F811322CD4E4C0F8257E64728950A85"/>
    <w:rsid w:val="008D62EF"/>
    <w:pPr>
      <w:widowControl w:val="0"/>
      <w:jc w:val="both"/>
    </w:pPr>
  </w:style>
  <w:style w:type="paragraph" w:customStyle="1" w:styleId="7943B1C4DFC84338A3B8306E469EBD57">
    <w:name w:val="7943B1C4DFC84338A3B8306E469EBD57"/>
    <w:rsid w:val="008D62EF"/>
    <w:pPr>
      <w:widowControl w:val="0"/>
      <w:jc w:val="both"/>
    </w:pPr>
  </w:style>
  <w:style w:type="paragraph" w:customStyle="1" w:styleId="8F31F880F37E4F6DA29E4CF601768EA8">
    <w:name w:val="8F31F880F37E4F6DA29E4CF601768EA8"/>
    <w:rsid w:val="008D62EF"/>
    <w:pPr>
      <w:widowControl w:val="0"/>
      <w:jc w:val="both"/>
    </w:pPr>
  </w:style>
  <w:style w:type="paragraph" w:customStyle="1" w:styleId="4F2A4F59B9BE48AFBB70C78F677BD169">
    <w:name w:val="4F2A4F59B9BE48AFBB70C78F677BD169"/>
    <w:rsid w:val="008D62EF"/>
    <w:pPr>
      <w:widowControl w:val="0"/>
      <w:jc w:val="both"/>
    </w:pPr>
  </w:style>
  <w:style w:type="paragraph" w:customStyle="1" w:styleId="B0EA4F0E9EE44704BBB05A18B04CF8DA">
    <w:name w:val="B0EA4F0E9EE44704BBB05A18B04CF8DA"/>
    <w:rsid w:val="008D62EF"/>
    <w:pPr>
      <w:widowControl w:val="0"/>
      <w:jc w:val="both"/>
    </w:pPr>
  </w:style>
  <w:style w:type="paragraph" w:customStyle="1" w:styleId="523A256F895B4A75AD67C725BD930ACB">
    <w:name w:val="523A256F895B4A75AD67C725BD930ACB"/>
    <w:rsid w:val="008D62EF"/>
    <w:pPr>
      <w:widowControl w:val="0"/>
      <w:jc w:val="both"/>
    </w:pPr>
  </w:style>
  <w:style w:type="paragraph" w:customStyle="1" w:styleId="8B3514600678465F8067236B45684C1F">
    <w:name w:val="8B3514600678465F8067236B45684C1F"/>
    <w:rsid w:val="008D62EF"/>
    <w:pPr>
      <w:widowControl w:val="0"/>
      <w:jc w:val="both"/>
    </w:pPr>
  </w:style>
  <w:style w:type="paragraph" w:customStyle="1" w:styleId="B2A0D5ACD96E4606AF5D6EC77A149523">
    <w:name w:val="B2A0D5ACD96E4606AF5D6EC77A149523"/>
    <w:rsid w:val="008D62EF"/>
    <w:pPr>
      <w:widowControl w:val="0"/>
      <w:jc w:val="both"/>
    </w:pPr>
  </w:style>
  <w:style w:type="paragraph" w:customStyle="1" w:styleId="DB5576CF83184F21863DC39E83440A87">
    <w:name w:val="DB5576CF83184F21863DC39E83440A87"/>
    <w:rsid w:val="008D62EF"/>
    <w:pPr>
      <w:widowControl w:val="0"/>
      <w:jc w:val="both"/>
    </w:pPr>
  </w:style>
  <w:style w:type="paragraph" w:customStyle="1" w:styleId="83B25EBBBF5B42788820C7E9B0CB4075">
    <w:name w:val="83B25EBBBF5B42788820C7E9B0CB4075"/>
    <w:rsid w:val="008D62EF"/>
    <w:pPr>
      <w:widowControl w:val="0"/>
      <w:jc w:val="both"/>
    </w:pPr>
  </w:style>
  <w:style w:type="paragraph" w:customStyle="1" w:styleId="C1AD5A86419B4CE9A462FD0FD26DF328">
    <w:name w:val="C1AD5A86419B4CE9A462FD0FD26DF328"/>
    <w:rsid w:val="008D62EF"/>
    <w:pPr>
      <w:widowControl w:val="0"/>
      <w:jc w:val="both"/>
    </w:pPr>
  </w:style>
  <w:style w:type="paragraph" w:customStyle="1" w:styleId="F817FC4577B040DA9D7CBF2850FCBF55">
    <w:name w:val="F817FC4577B040DA9D7CBF2850FCBF55"/>
    <w:rsid w:val="008D62EF"/>
    <w:pPr>
      <w:widowControl w:val="0"/>
      <w:jc w:val="both"/>
    </w:pPr>
  </w:style>
  <w:style w:type="paragraph" w:customStyle="1" w:styleId="959639A668A7456BA86E1BB331F92F70">
    <w:name w:val="959639A668A7456BA86E1BB331F92F70"/>
    <w:rsid w:val="008D62EF"/>
    <w:pPr>
      <w:widowControl w:val="0"/>
      <w:jc w:val="both"/>
    </w:pPr>
  </w:style>
  <w:style w:type="paragraph" w:customStyle="1" w:styleId="C21FEDB2AF754CCA89E03E8AD8BB6BC0">
    <w:name w:val="C21FEDB2AF754CCA89E03E8AD8BB6BC0"/>
    <w:rsid w:val="008D62EF"/>
    <w:pPr>
      <w:widowControl w:val="0"/>
      <w:jc w:val="both"/>
    </w:pPr>
  </w:style>
  <w:style w:type="paragraph" w:customStyle="1" w:styleId="BDDAE4043BE447C48E6AA1E2B3EC0041">
    <w:name w:val="BDDAE4043BE447C48E6AA1E2B3EC0041"/>
    <w:rsid w:val="008D62EF"/>
    <w:pPr>
      <w:widowControl w:val="0"/>
      <w:jc w:val="both"/>
    </w:pPr>
  </w:style>
  <w:style w:type="paragraph" w:customStyle="1" w:styleId="E06B51DC357A49F8BBCDB020B7F17855">
    <w:name w:val="E06B51DC357A49F8BBCDB020B7F17855"/>
    <w:rsid w:val="008D62EF"/>
    <w:pPr>
      <w:widowControl w:val="0"/>
      <w:jc w:val="both"/>
    </w:pPr>
  </w:style>
  <w:style w:type="paragraph" w:customStyle="1" w:styleId="001EDAFBC5574806A7469376EF18F8D5">
    <w:name w:val="001EDAFBC5574806A7469376EF18F8D5"/>
    <w:rsid w:val="008D62EF"/>
    <w:pPr>
      <w:widowControl w:val="0"/>
      <w:jc w:val="both"/>
    </w:pPr>
  </w:style>
  <w:style w:type="paragraph" w:customStyle="1" w:styleId="A3D57B543E2B4ED6971C520D3117CCA2">
    <w:name w:val="A3D57B543E2B4ED6971C520D3117CCA2"/>
    <w:rsid w:val="008D62EF"/>
    <w:pPr>
      <w:widowControl w:val="0"/>
      <w:jc w:val="both"/>
    </w:pPr>
  </w:style>
  <w:style w:type="paragraph" w:customStyle="1" w:styleId="894E5BB844DF43A9895C109A776E131A">
    <w:name w:val="894E5BB844DF43A9895C109A776E131A"/>
    <w:rsid w:val="008D62EF"/>
    <w:pPr>
      <w:widowControl w:val="0"/>
      <w:jc w:val="both"/>
    </w:pPr>
  </w:style>
  <w:style w:type="paragraph" w:customStyle="1" w:styleId="AC82EE0ACE6045BB8274E70DDB10903C">
    <w:name w:val="AC82EE0ACE6045BB8274E70DDB10903C"/>
    <w:rsid w:val="008D62EF"/>
    <w:pPr>
      <w:widowControl w:val="0"/>
      <w:jc w:val="both"/>
    </w:pPr>
  </w:style>
  <w:style w:type="paragraph" w:customStyle="1" w:styleId="DDF9185A33E34F899E143C1DEFC1CA0B">
    <w:name w:val="DDF9185A33E34F899E143C1DEFC1CA0B"/>
    <w:rsid w:val="008D62EF"/>
    <w:pPr>
      <w:widowControl w:val="0"/>
      <w:jc w:val="both"/>
    </w:pPr>
  </w:style>
  <w:style w:type="paragraph" w:customStyle="1" w:styleId="7F03D0FF85194C7DB912169ED87C9658">
    <w:name w:val="7F03D0FF85194C7DB912169ED87C9658"/>
    <w:rsid w:val="008D62EF"/>
    <w:pPr>
      <w:widowControl w:val="0"/>
      <w:jc w:val="both"/>
    </w:pPr>
  </w:style>
  <w:style w:type="paragraph" w:customStyle="1" w:styleId="34FFD8084E0A431B8C13646B2E2E4801">
    <w:name w:val="34FFD8084E0A431B8C13646B2E2E4801"/>
    <w:rsid w:val="008D62EF"/>
    <w:pPr>
      <w:widowControl w:val="0"/>
      <w:jc w:val="both"/>
    </w:pPr>
  </w:style>
  <w:style w:type="paragraph" w:customStyle="1" w:styleId="BD4597141E49449789DB9003DFFF04F9">
    <w:name w:val="BD4597141E49449789DB9003DFFF04F9"/>
    <w:rsid w:val="008D62EF"/>
    <w:pPr>
      <w:widowControl w:val="0"/>
      <w:jc w:val="both"/>
    </w:pPr>
  </w:style>
  <w:style w:type="paragraph" w:customStyle="1" w:styleId="B0E68D0020D74344BBB66349219FE503">
    <w:name w:val="B0E68D0020D74344BBB66349219FE503"/>
    <w:rsid w:val="008D62EF"/>
    <w:pPr>
      <w:widowControl w:val="0"/>
      <w:jc w:val="both"/>
    </w:pPr>
  </w:style>
  <w:style w:type="paragraph" w:customStyle="1" w:styleId="E8C8CBCCAB614A0C8C6E7C63316A13AD">
    <w:name w:val="E8C8CBCCAB614A0C8C6E7C63316A13AD"/>
    <w:rsid w:val="008D62EF"/>
    <w:pPr>
      <w:widowControl w:val="0"/>
      <w:jc w:val="both"/>
    </w:pPr>
  </w:style>
  <w:style w:type="paragraph" w:customStyle="1" w:styleId="57F4486733894496A047BC544D4DC470">
    <w:name w:val="57F4486733894496A047BC544D4DC470"/>
    <w:rsid w:val="008D62EF"/>
    <w:pPr>
      <w:widowControl w:val="0"/>
      <w:jc w:val="both"/>
    </w:pPr>
  </w:style>
  <w:style w:type="paragraph" w:customStyle="1" w:styleId="2675E80553634F9491D223ABD3E90E80">
    <w:name w:val="2675E80553634F9491D223ABD3E90E80"/>
    <w:rsid w:val="008D62EF"/>
    <w:pPr>
      <w:widowControl w:val="0"/>
      <w:jc w:val="both"/>
    </w:pPr>
  </w:style>
  <w:style w:type="paragraph" w:customStyle="1" w:styleId="8C7EDA9C0F0141EEB14769FF0DE516A6">
    <w:name w:val="8C7EDA9C0F0141EEB14769FF0DE516A6"/>
    <w:rsid w:val="008D62EF"/>
    <w:pPr>
      <w:widowControl w:val="0"/>
      <w:jc w:val="both"/>
    </w:pPr>
  </w:style>
  <w:style w:type="paragraph" w:customStyle="1" w:styleId="8B5B7E9DA59D4BD5A66A5A114EC52E32">
    <w:name w:val="8B5B7E9DA59D4BD5A66A5A114EC52E32"/>
    <w:rsid w:val="008D62EF"/>
    <w:pPr>
      <w:widowControl w:val="0"/>
      <w:jc w:val="both"/>
    </w:pPr>
  </w:style>
  <w:style w:type="paragraph" w:customStyle="1" w:styleId="8525BD9BBA2444E8AC4310D364ADC891">
    <w:name w:val="8525BD9BBA2444E8AC4310D364ADC891"/>
    <w:rsid w:val="008D62EF"/>
    <w:pPr>
      <w:widowControl w:val="0"/>
      <w:jc w:val="both"/>
    </w:pPr>
  </w:style>
  <w:style w:type="paragraph" w:customStyle="1" w:styleId="4ECB840F7449411F8BCA9C5B8511C37D">
    <w:name w:val="4ECB840F7449411F8BCA9C5B8511C37D"/>
    <w:rsid w:val="008D62EF"/>
    <w:pPr>
      <w:widowControl w:val="0"/>
      <w:jc w:val="both"/>
    </w:pPr>
  </w:style>
  <w:style w:type="paragraph" w:customStyle="1" w:styleId="C788CBE3D49F46CFAABCBA4C3B5B4DB1">
    <w:name w:val="C788CBE3D49F46CFAABCBA4C3B5B4DB1"/>
    <w:rsid w:val="008D62EF"/>
    <w:pPr>
      <w:widowControl w:val="0"/>
      <w:jc w:val="both"/>
    </w:pPr>
  </w:style>
  <w:style w:type="paragraph" w:customStyle="1" w:styleId="E6C07A4AF8BC4A1C9BBCAB76964401E1">
    <w:name w:val="E6C07A4AF8BC4A1C9BBCAB76964401E1"/>
    <w:rsid w:val="008D62EF"/>
    <w:pPr>
      <w:widowControl w:val="0"/>
      <w:jc w:val="both"/>
    </w:pPr>
  </w:style>
  <w:style w:type="paragraph" w:customStyle="1" w:styleId="BEDB8148639E4EA5A0FC618ECB4B0157">
    <w:name w:val="BEDB8148639E4EA5A0FC618ECB4B0157"/>
    <w:rsid w:val="008D62EF"/>
    <w:pPr>
      <w:widowControl w:val="0"/>
      <w:jc w:val="both"/>
    </w:pPr>
  </w:style>
  <w:style w:type="paragraph" w:customStyle="1" w:styleId="5F0604E00C0B4246840F4CFCD9E67B32">
    <w:name w:val="5F0604E00C0B4246840F4CFCD9E67B32"/>
    <w:rsid w:val="008D62EF"/>
    <w:pPr>
      <w:widowControl w:val="0"/>
      <w:jc w:val="both"/>
    </w:pPr>
  </w:style>
  <w:style w:type="paragraph" w:customStyle="1" w:styleId="8B47D22302F8403F895E5F206F01E7F8">
    <w:name w:val="8B47D22302F8403F895E5F206F01E7F8"/>
    <w:rsid w:val="008D62EF"/>
    <w:pPr>
      <w:widowControl w:val="0"/>
      <w:jc w:val="both"/>
    </w:pPr>
  </w:style>
  <w:style w:type="paragraph" w:customStyle="1" w:styleId="14CD7203115E458EA4DB2DF0CF1777E5">
    <w:name w:val="14CD7203115E458EA4DB2DF0CF1777E5"/>
    <w:rsid w:val="008D62EF"/>
    <w:pPr>
      <w:widowControl w:val="0"/>
      <w:jc w:val="both"/>
    </w:pPr>
  </w:style>
  <w:style w:type="paragraph" w:customStyle="1" w:styleId="DD04E983FEBF46BA978C87E34114688B">
    <w:name w:val="DD04E983FEBF46BA978C87E34114688B"/>
    <w:rsid w:val="008D62EF"/>
    <w:pPr>
      <w:widowControl w:val="0"/>
      <w:jc w:val="both"/>
    </w:pPr>
  </w:style>
  <w:style w:type="paragraph" w:customStyle="1" w:styleId="81C1915AA64E41A5B2DB0D1FA0B00672">
    <w:name w:val="81C1915AA64E41A5B2DB0D1FA0B00672"/>
    <w:rsid w:val="008D62EF"/>
    <w:pPr>
      <w:widowControl w:val="0"/>
      <w:jc w:val="both"/>
    </w:pPr>
  </w:style>
  <w:style w:type="paragraph" w:customStyle="1" w:styleId="B0F7C8D10BB44A63B605D3E63D780BF9">
    <w:name w:val="B0F7C8D10BB44A63B605D3E63D780BF9"/>
    <w:rsid w:val="008D62EF"/>
    <w:pPr>
      <w:widowControl w:val="0"/>
      <w:jc w:val="both"/>
    </w:pPr>
  </w:style>
  <w:style w:type="paragraph" w:customStyle="1" w:styleId="C0BA9EA2D8B54777A6D67C202B266FF2">
    <w:name w:val="C0BA9EA2D8B54777A6D67C202B266FF2"/>
    <w:rsid w:val="008D62EF"/>
    <w:pPr>
      <w:widowControl w:val="0"/>
      <w:jc w:val="both"/>
    </w:pPr>
  </w:style>
  <w:style w:type="paragraph" w:customStyle="1" w:styleId="706450FE159C4FCC828E809058D100EC">
    <w:name w:val="706450FE159C4FCC828E809058D100EC"/>
    <w:rsid w:val="008D62EF"/>
    <w:pPr>
      <w:widowControl w:val="0"/>
      <w:jc w:val="both"/>
    </w:pPr>
  </w:style>
  <w:style w:type="paragraph" w:customStyle="1" w:styleId="C7FE3F00478648B394B00EC74D9BA33E">
    <w:name w:val="C7FE3F00478648B394B00EC74D9BA33E"/>
    <w:rsid w:val="008D62EF"/>
    <w:pPr>
      <w:widowControl w:val="0"/>
      <w:jc w:val="both"/>
    </w:pPr>
  </w:style>
  <w:style w:type="paragraph" w:customStyle="1" w:styleId="5B32C88D66BE4F09949D58873F339DB4">
    <w:name w:val="5B32C88D66BE4F09949D58873F339DB4"/>
    <w:rsid w:val="008D62EF"/>
    <w:pPr>
      <w:widowControl w:val="0"/>
      <w:jc w:val="both"/>
    </w:pPr>
  </w:style>
  <w:style w:type="paragraph" w:customStyle="1" w:styleId="1BEEBA1BE33541069D8752F3FF89AF04">
    <w:name w:val="1BEEBA1BE33541069D8752F3FF89AF04"/>
    <w:rsid w:val="008D62EF"/>
    <w:pPr>
      <w:widowControl w:val="0"/>
      <w:jc w:val="both"/>
    </w:pPr>
  </w:style>
  <w:style w:type="paragraph" w:customStyle="1" w:styleId="A0ABD059DD32471481376458447421A4">
    <w:name w:val="A0ABD059DD32471481376458447421A4"/>
    <w:rsid w:val="008D62EF"/>
    <w:pPr>
      <w:widowControl w:val="0"/>
      <w:jc w:val="both"/>
    </w:pPr>
  </w:style>
  <w:style w:type="paragraph" w:customStyle="1" w:styleId="5E0F2B89D6094DADA85ECAD461BF9B10">
    <w:name w:val="5E0F2B89D6094DADA85ECAD461BF9B10"/>
    <w:rsid w:val="008D62EF"/>
    <w:pPr>
      <w:widowControl w:val="0"/>
      <w:jc w:val="both"/>
    </w:pPr>
  </w:style>
  <w:style w:type="paragraph" w:customStyle="1" w:styleId="13BB3289584B4FF69AF7FF0B00305AB3">
    <w:name w:val="13BB3289584B4FF69AF7FF0B00305AB3"/>
    <w:rsid w:val="008D62EF"/>
    <w:pPr>
      <w:widowControl w:val="0"/>
      <w:jc w:val="both"/>
    </w:pPr>
  </w:style>
  <w:style w:type="paragraph" w:customStyle="1" w:styleId="A4097989F4134C39BD3419807E197FAE">
    <w:name w:val="A4097989F4134C39BD3419807E197FAE"/>
    <w:rsid w:val="008D62EF"/>
    <w:pPr>
      <w:widowControl w:val="0"/>
      <w:jc w:val="both"/>
    </w:pPr>
  </w:style>
  <w:style w:type="paragraph" w:customStyle="1" w:styleId="9971D56B70074F1694ACD8DF4DA69302">
    <w:name w:val="9971D56B70074F1694ACD8DF4DA69302"/>
    <w:rsid w:val="008D62EF"/>
    <w:pPr>
      <w:widowControl w:val="0"/>
      <w:jc w:val="both"/>
    </w:pPr>
  </w:style>
  <w:style w:type="paragraph" w:customStyle="1" w:styleId="C07B091E78C24BD0B7B40E881EED0132">
    <w:name w:val="C07B091E78C24BD0B7B40E881EED0132"/>
    <w:rsid w:val="008D62EF"/>
    <w:pPr>
      <w:widowControl w:val="0"/>
      <w:jc w:val="both"/>
    </w:pPr>
  </w:style>
  <w:style w:type="paragraph" w:customStyle="1" w:styleId="20C79CE6A919403DADAE24D64BB3B29A">
    <w:name w:val="20C79CE6A919403DADAE24D64BB3B29A"/>
    <w:rsid w:val="008D62EF"/>
    <w:pPr>
      <w:widowControl w:val="0"/>
      <w:jc w:val="both"/>
    </w:pPr>
  </w:style>
  <w:style w:type="paragraph" w:customStyle="1" w:styleId="E99F37E7515C4135BA6016942216FC9D">
    <w:name w:val="E99F37E7515C4135BA6016942216FC9D"/>
    <w:rsid w:val="008D62EF"/>
    <w:pPr>
      <w:widowControl w:val="0"/>
      <w:jc w:val="both"/>
    </w:pPr>
  </w:style>
  <w:style w:type="paragraph" w:customStyle="1" w:styleId="36F10CE9EBAD4CDE9C61609A9BD5AE0E">
    <w:name w:val="36F10CE9EBAD4CDE9C61609A9BD5AE0E"/>
    <w:rsid w:val="008D62EF"/>
    <w:pPr>
      <w:widowControl w:val="0"/>
      <w:jc w:val="both"/>
    </w:pPr>
  </w:style>
  <w:style w:type="paragraph" w:customStyle="1" w:styleId="B3E263072B8B499FAAF7331FEBBE6969">
    <w:name w:val="B3E263072B8B499FAAF7331FEBBE6969"/>
    <w:rsid w:val="008D62EF"/>
    <w:pPr>
      <w:widowControl w:val="0"/>
      <w:jc w:val="both"/>
    </w:pPr>
  </w:style>
  <w:style w:type="paragraph" w:customStyle="1" w:styleId="935D49E2B25B48FCAA2DAA7FD69D8BBB">
    <w:name w:val="935D49E2B25B48FCAA2DAA7FD69D8BBB"/>
    <w:rsid w:val="008D62EF"/>
    <w:pPr>
      <w:widowControl w:val="0"/>
      <w:jc w:val="both"/>
    </w:pPr>
  </w:style>
  <w:style w:type="paragraph" w:customStyle="1" w:styleId="CCB1F413562C4241B497FB6FF63FBA5C">
    <w:name w:val="CCB1F413562C4241B497FB6FF63FBA5C"/>
    <w:rsid w:val="008D62EF"/>
    <w:pPr>
      <w:widowControl w:val="0"/>
      <w:jc w:val="both"/>
    </w:pPr>
  </w:style>
  <w:style w:type="paragraph" w:customStyle="1" w:styleId="456BCC04B3AB435C8B21BE33BAA7FF7D">
    <w:name w:val="456BCC04B3AB435C8B21BE33BAA7FF7D"/>
    <w:rsid w:val="008D62EF"/>
    <w:pPr>
      <w:widowControl w:val="0"/>
      <w:jc w:val="both"/>
    </w:pPr>
  </w:style>
  <w:style w:type="paragraph" w:customStyle="1" w:styleId="9C0772195D2240888FED13206992B33E">
    <w:name w:val="9C0772195D2240888FED13206992B33E"/>
    <w:rsid w:val="008D62EF"/>
    <w:pPr>
      <w:widowControl w:val="0"/>
      <w:jc w:val="both"/>
    </w:pPr>
  </w:style>
  <w:style w:type="paragraph" w:customStyle="1" w:styleId="989B42E2333A470E9848B0C98635A76C">
    <w:name w:val="989B42E2333A470E9848B0C98635A76C"/>
    <w:rsid w:val="008D62EF"/>
    <w:pPr>
      <w:widowControl w:val="0"/>
      <w:jc w:val="both"/>
    </w:pPr>
  </w:style>
  <w:style w:type="paragraph" w:customStyle="1" w:styleId="B95B84448941435EA3F6BFF7442C79FD">
    <w:name w:val="B95B84448941435EA3F6BFF7442C79FD"/>
    <w:rsid w:val="008D62EF"/>
    <w:pPr>
      <w:widowControl w:val="0"/>
      <w:jc w:val="both"/>
    </w:pPr>
  </w:style>
  <w:style w:type="paragraph" w:customStyle="1" w:styleId="801A4DEB132E49B7A4D376E543F87D88">
    <w:name w:val="801A4DEB132E49B7A4D376E543F87D88"/>
    <w:rsid w:val="008D62EF"/>
    <w:pPr>
      <w:widowControl w:val="0"/>
      <w:jc w:val="both"/>
    </w:pPr>
  </w:style>
  <w:style w:type="paragraph" w:customStyle="1" w:styleId="133D9EE7F8AE4DFF996B122900A386D2">
    <w:name w:val="133D9EE7F8AE4DFF996B122900A386D2"/>
    <w:rsid w:val="008D62EF"/>
    <w:pPr>
      <w:widowControl w:val="0"/>
      <w:jc w:val="both"/>
    </w:pPr>
  </w:style>
  <w:style w:type="paragraph" w:customStyle="1" w:styleId="F3BE78844E374CCE88CEE285FAFD679E">
    <w:name w:val="F3BE78844E374CCE88CEE285FAFD679E"/>
    <w:rsid w:val="008D62EF"/>
    <w:pPr>
      <w:widowControl w:val="0"/>
      <w:jc w:val="both"/>
    </w:pPr>
  </w:style>
  <w:style w:type="paragraph" w:customStyle="1" w:styleId="3FDCD1C057774DF3848C486EEDC67757">
    <w:name w:val="3FDCD1C057774DF3848C486EEDC67757"/>
    <w:rsid w:val="008D62EF"/>
    <w:pPr>
      <w:widowControl w:val="0"/>
      <w:jc w:val="both"/>
    </w:pPr>
  </w:style>
  <w:style w:type="paragraph" w:customStyle="1" w:styleId="3F8EBE980DBF4213B35D834BB4863848">
    <w:name w:val="3F8EBE980DBF4213B35D834BB4863848"/>
    <w:rsid w:val="008D62EF"/>
    <w:pPr>
      <w:widowControl w:val="0"/>
      <w:jc w:val="both"/>
    </w:pPr>
  </w:style>
  <w:style w:type="paragraph" w:customStyle="1" w:styleId="84E6077EA84E41D6874B00C62AFDAB7A">
    <w:name w:val="84E6077EA84E41D6874B00C62AFDAB7A"/>
    <w:rsid w:val="008D62EF"/>
    <w:pPr>
      <w:widowControl w:val="0"/>
      <w:jc w:val="both"/>
    </w:pPr>
  </w:style>
  <w:style w:type="paragraph" w:customStyle="1" w:styleId="252BA6D05E4F41FA81DF30727F77CA3D">
    <w:name w:val="252BA6D05E4F41FA81DF30727F77CA3D"/>
    <w:rsid w:val="008D62EF"/>
    <w:pPr>
      <w:widowControl w:val="0"/>
      <w:jc w:val="both"/>
    </w:pPr>
  </w:style>
  <w:style w:type="paragraph" w:customStyle="1" w:styleId="DD9463C6313547B590142D093C00F97F">
    <w:name w:val="DD9463C6313547B590142D093C00F97F"/>
    <w:rsid w:val="008D62EF"/>
    <w:pPr>
      <w:widowControl w:val="0"/>
      <w:jc w:val="both"/>
    </w:pPr>
  </w:style>
  <w:style w:type="paragraph" w:customStyle="1" w:styleId="284ECC658F1645FC8ACDF8ADDEDFCE26">
    <w:name w:val="284ECC658F1645FC8ACDF8ADDEDFCE26"/>
    <w:rsid w:val="008D62EF"/>
    <w:pPr>
      <w:widowControl w:val="0"/>
      <w:jc w:val="both"/>
    </w:pPr>
  </w:style>
  <w:style w:type="paragraph" w:customStyle="1" w:styleId="6BFBAA56348C477092F806BC3C9BD5D0">
    <w:name w:val="6BFBAA56348C477092F806BC3C9BD5D0"/>
    <w:rsid w:val="008D62EF"/>
    <w:pPr>
      <w:widowControl w:val="0"/>
      <w:jc w:val="both"/>
    </w:pPr>
  </w:style>
  <w:style w:type="paragraph" w:customStyle="1" w:styleId="439276B8874244648095059FBED9525F">
    <w:name w:val="439276B8874244648095059FBED9525F"/>
    <w:rsid w:val="008D62EF"/>
    <w:pPr>
      <w:widowControl w:val="0"/>
      <w:jc w:val="both"/>
    </w:pPr>
  </w:style>
  <w:style w:type="paragraph" w:customStyle="1" w:styleId="82F558C7A4E04B57A9F23977FD3B349D">
    <w:name w:val="82F558C7A4E04B57A9F23977FD3B349D"/>
    <w:rsid w:val="008D62EF"/>
    <w:pPr>
      <w:widowControl w:val="0"/>
      <w:jc w:val="both"/>
    </w:pPr>
  </w:style>
  <w:style w:type="paragraph" w:customStyle="1" w:styleId="88648BB5326E42C1935E1B0A2B187F2B">
    <w:name w:val="88648BB5326E42C1935E1B0A2B187F2B"/>
    <w:rsid w:val="008D62EF"/>
    <w:pPr>
      <w:widowControl w:val="0"/>
      <w:jc w:val="both"/>
    </w:pPr>
  </w:style>
  <w:style w:type="paragraph" w:customStyle="1" w:styleId="66F25657AE614A48B9EA56AB7A928064">
    <w:name w:val="66F25657AE614A48B9EA56AB7A928064"/>
    <w:rsid w:val="008D62EF"/>
    <w:pPr>
      <w:widowControl w:val="0"/>
      <w:jc w:val="both"/>
    </w:pPr>
  </w:style>
  <w:style w:type="paragraph" w:customStyle="1" w:styleId="2F677FAC35E64E6CB9A5557C015F98FC">
    <w:name w:val="2F677FAC35E64E6CB9A5557C015F98FC"/>
    <w:rsid w:val="008D62EF"/>
    <w:pPr>
      <w:widowControl w:val="0"/>
      <w:jc w:val="both"/>
    </w:pPr>
  </w:style>
  <w:style w:type="paragraph" w:customStyle="1" w:styleId="3AE7F879759A422B830F22E59B858144">
    <w:name w:val="3AE7F879759A422B830F22E59B858144"/>
    <w:rsid w:val="008D62EF"/>
    <w:pPr>
      <w:widowControl w:val="0"/>
      <w:jc w:val="both"/>
    </w:pPr>
  </w:style>
  <w:style w:type="paragraph" w:customStyle="1" w:styleId="21C64452D85E42299469E6DF8BF2063D">
    <w:name w:val="21C64452D85E42299469E6DF8BF2063D"/>
    <w:rsid w:val="008D62EF"/>
    <w:pPr>
      <w:widowControl w:val="0"/>
      <w:jc w:val="both"/>
    </w:pPr>
  </w:style>
  <w:style w:type="paragraph" w:customStyle="1" w:styleId="E3C8EAC34AC641568DABC5366380F091">
    <w:name w:val="E3C8EAC34AC641568DABC5366380F091"/>
    <w:rsid w:val="008D62EF"/>
    <w:pPr>
      <w:widowControl w:val="0"/>
      <w:jc w:val="both"/>
    </w:pPr>
  </w:style>
  <w:style w:type="paragraph" w:customStyle="1" w:styleId="EE4D989B94DF42BABA28AB47CAAEE974">
    <w:name w:val="EE4D989B94DF42BABA28AB47CAAEE974"/>
    <w:rsid w:val="008D62EF"/>
    <w:pPr>
      <w:widowControl w:val="0"/>
      <w:jc w:val="both"/>
    </w:pPr>
  </w:style>
  <w:style w:type="paragraph" w:customStyle="1" w:styleId="AB3526F6ADBD45E78ECF0A213D143634">
    <w:name w:val="AB3526F6ADBD45E78ECF0A213D143634"/>
    <w:rsid w:val="008D62EF"/>
    <w:pPr>
      <w:widowControl w:val="0"/>
      <w:jc w:val="both"/>
    </w:pPr>
  </w:style>
  <w:style w:type="paragraph" w:customStyle="1" w:styleId="CC3CB7DA0DB64508937A3616F91F436D">
    <w:name w:val="CC3CB7DA0DB64508937A3616F91F436D"/>
    <w:rsid w:val="008D62EF"/>
    <w:pPr>
      <w:widowControl w:val="0"/>
      <w:jc w:val="both"/>
    </w:pPr>
  </w:style>
  <w:style w:type="paragraph" w:customStyle="1" w:styleId="9687C48D26944BC580F548BF762B14DC">
    <w:name w:val="9687C48D26944BC580F548BF762B14DC"/>
    <w:rsid w:val="008D62EF"/>
    <w:pPr>
      <w:widowControl w:val="0"/>
      <w:jc w:val="both"/>
    </w:pPr>
  </w:style>
  <w:style w:type="paragraph" w:customStyle="1" w:styleId="304E73F909AE4EB98CF315E7109AA965">
    <w:name w:val="304E73F909AE4EB98CF315E7109AA965"/>
    <w:rsid w:val="008D62EF"/>
    <w:pPr>
      <w:widowControl w:val="0"/>
      <w:jc w:val="both"/>
    </w:pPr>
  </w:style>
  <w:style w:type="paragraph" w:customStyle="1" w:styleId="43A23BB5F1404341B2C8FD80867EE689">
    <w:name w:val="43A23BB5F1404341B2C8FD80867EE689"/>
    <w:rsid w:val="008D62EF"/>
    <w:pPr>
      <w:widowControl w:val="0"/>
      <w:jc w:val="both"/>
    </w:pPr>
  </w:style>
  <w:style w:type="paragraph" w:customStyle="1" w:styleId="D1FDEE7DD7B0452198052DDC3F71A288">
    <w:name w:val="D1FDEE7DD7B0452198052DDC3F71A288"/>
    <w:rsid w:val="008D62EF"/>
    <w:pPr>
      <w:widowControl w:val="0"/>
      <w:jc w:val="both"/>
    </w:pPr>
  </w:style>
  <w:style w:type="paragraph" w:customStyle="1" w:styleId="78CF8241FA094B419FB65AD18FE5F5F8">
    <w:name w:val="78CF8241FA094B419FB65AD18FE5F5F8"/>
    <w:rsid w:val="008D62EF"/>
    <w:pPr>
      <w:widowControl w:val="0"/>
      <w:jc w:val="both"/>
    </w:pPr>
  </w:style>
  <w:style w:type="paragraph" w:customStyle="1" w:styleId="F1BE390C064E484792B6B27091343A6B">
    <w:name w:val="F1BE390C064E484792B6B27091343A6B"/>
    <w:rsid w:val="008D62EF"/>
    <w:pPr>
      <w:widowControl w:val="0"/>
      <w:jc w:val="both"/>
    </w:pPr>
  </w:style>
  <w:style w:type="paragraph" w:customStyle="1" w:styleId="14832CE3E204453E82DCA541701124C1">
    <w:name w:val="14832CE3E204453E82DCA541701124C1"/>
    <w:rsid w:val="008D62EF"/>
    <w:pPr>
      <w:widowControl w:val="0"/>
      <w:jc w:val="both"/>
    </w:pPr>
  </w:style>
  <w:style w:type="paragraph" w:customStyle="1" w:styleId="1F3C1DEC918643A0A7E0448AA4DDB78F">
    <w:name w:val="1F3C1DEC918643A0A7E0448AA4DDB78F"/>
    <w:rsid w:val="008D62EF"/>
    <w:pPr>
      <w:widowControl w:val="0"/>
      <w:jc w:val="both"/>
    </w:pPr>
  </w:style>
  <w:style w:type="paragraph" w:customStyle="1" w:styleId="C5254EF1D2824972B7F5E3948A6F1C54">
    <w:name w:val="C5254EF1D2824972B7F5E3948A6F1C54"/>
    <w:rsid w:val="008D62EF"/>
    <w:pPr>
      <w:widowControl w:val="0"/>
      <w:jc w:val="both"/>
    </w:pPr>
  </w:style>
  <w:style w:type="paragraph" w:customStyle="1" w:styleId="D73606BEAD8A490CBD19EFEC6D9A6EC7">
    <w:name w:val="D73606BEAD8A490CBD19EFEC6D9A6EC7"/>
    <w:rsid w:val="008D62EF"/>
    <w:pPr>
      <w:widowControl w:val="0"/>
      <w:jc w:val="both"/>
    </w:pPr>
  </w:style>
  <w:style w:type="paragraph" w:customStyle="1" w:styleId="16778DE03691486F95A8EBB4CF46605A">
    <w:name w:val="16778DE03691486F95A8EBB4CF46605A"/>
    <w:rsid w:val="008D62EF"/>
    <w:pPr>
      <w:widowControl w:val="0"/>
      <w:jc w:val="both"/>
    </w:pPr>
  </w:style>
  <w:style w:type="paragraph" w:customStyle="1" w:styleId="67E50996DA8746C789ED8A9BBA878CCF">
    <w:name w:val="67E50996DA8746C789ED8A9BBA878CCF"/>
    <w:rsid w:val="008D62EF"/>
    <w:pPr>
      <w:widowControl w:val="0"/>
      <w:jc w:val="both"/>
    </w:pPr>
  </w:style>
  <w:style w:type="paragraph" w:customStyle="1" w:styleId="976BB132065D4BB29EB4E3517759F637">
    <w:name w:val="976BB132065D4BB29EB4E3517759F637"/>
    <w:rsid w:val="008D62EF"/>
    <w:pPr>
      <w:widowControl w:val="0"/>
      <w:jc w:val="both"/>
    </w:pPr>
  </w:style>
  <w:style w:type="paragraph" w:customStyle="1" w:styleId="B0FD0476087C498EA7062CD8F7EEB92D">
    <w:name w:val="B0FD0476087C498EA7062CD8F7EEB92D"/>
    <w:rsid w:val="008D62EF"/>
    <w:pPr>
      <w:widowControl w:val="0"/>
      <w:jc w:val="both"/>
    </w:pPr>
  </w:style>
  <w:style w:type="paragraph" w:customStyle="1" w:styleId="62676923BB424A50AD438FEEE08641F2">
    <w:name w:val="62676923BB424A50AD438FEEE08641F2"/>
    <w:rsid w:val="008D62EF"/>
    <w:pPr>
      <w:widowControl w:val="0"/>
      <w:jc w:val="both"/>
    </w:pPr>
  </w:style>
  <w:style w:type="paragraph" w:customStyle="1" w:styleId="832A0E4FC5F84BFD80FC5289E3D6713C">
    <w:name w:val="832A0E4FC5F84BFD80FC5289E3D6713C"/>
    <w:rsid w:val="008D62EF"/>
    <w:pPr>
      <w:widowControl w:val="0"/>
      <w:jc w:val="both"/>
    </w:pPr>
  </w:style>
  <w:style w:type="paragraph" w:customStyle="1" w:styleId="D299A8E530FC46EDA9696F161D822389">
    <w:name w:val="D299A8E530FC46EDA9696F161D822389"/>
    <w:rsid w:val="008D62EF"/>
    <w:pPr>
      <w:widowControl w:val="0"/>
      <w:jc w:val="both"/>
    </w:pPr>
  </w:style>
  <w:style w:type="paragraph" w:customStyle="1" w:styleId="472E8D20BDB74AA5B7134C3AE8C53B3D">
    <w:name w:val="472E8D20BDB74AA5B7134C3AE8C53B3D"/>
    <w:rsid w:val="008D62EF"/>
    <w:pPr>
      <w:widowControl w:val="0"/>
      <w:jc w:val="both"/>
    </w:pPr>
  </w:style>
  <w:style w:type="paragraph" w:customStyle="1" w:styleId="9AA1851D6FB84DC4A9E514A217EB6FA4">
    <w:name w:val="9AA1851D6FB84DC4A9E514A217EB6FA4"/>
    <w:rsid w:val="008D62EF"/>
    <w:pPr>
      <w:widowControl w:val="0"/>
      <w:jc w:val="both"/>
    </w:pPr>
  </w:style>
  <w:style w:type="paragraph" w:customStyle="1" w:styleId="5236CF6C892749A2B85A6C11C5CD0189">
    <w:name w:val="5236CF6C892749A2B85A6C11C5CD0189"/>
    <w:rsid w:val="008D62EF"/>
    <w:pPr>
      <w:widowControl w:val="0"/>
      <w:jc w:val="both"/>
    </w:pPr>
  </w:style>
  <w:style w:type="paragraph" w:customStyle="1" w:styleId="796FDD3D72894D25922F36F94F48F47F">
    <w:name w:val="796FDD3D72894D25922F36F94F48F47F"/>
    <w:rsid w:val="008D62EF"/>
    <w:pPr>
      <w:widowControl w:val="0"/>
      <w:jc w:val="both"/>
    </w:pPr>
  </w:style>
  <w:style w:type="paragraph" w:customStyle="1" w:styleId="63A849EDE6F4446AB3EF22F802F80369">
    <w:name w:val="63A849EDE6F4446AB3EF22F802F80369"/>
    <w:rsid w:val="008D62EF"/>
    <w:pPr>
      <w:widowControl w:val="0"/>
      <w:jc w:val="both"/>
    </w:pPr>
  </w:style>
  <w:style w:type="paragraph" w:customStyle="1" w:styleId="4E6F08BCDB7B46DCBB134B5879826383">
    <w:name w:val="4E6F08BCDB7B46DCBB134B5879826383"/>
    <w:rsid w:val="008D62EF"/>
    <w:pPr>
      <w:widowControl w:val="0"/>
      <w:jc w:val="both"/>
    </w:pPr>
  </w:style>
  <w:style w:type="paragraph" w:customStyle="1" w:styleId="BECD3BAB9B23441B8B8C6B1880062273">
    <w:name w:val="BECD3BAB9B23441B8B8C6B1880062273"/>
    <w:rsid w:val="008D62EF"/>
    <w:pPr>
      <w:widowControl w:val="0"/>
      <w:jc w:val="both"/>
    </w:pPr>
  </w:style>
  <w:style w:type="paragraph" w:customStyle="1" w:styleId="AF08030AB34545E0B273D433ED6C444B">
    <w:name w:val="AF08030AB34545E0B273D433ED6C444B"/>
    <w:rsid w:val="008D62EF"/>
    <w:pPr>
      <w:widowControl w:val="0"/>
      <w:jc w:val="both"/>
    </w:pPr>
  </w:style>
  <w:style w:type="paragraph" w:customStyle="1" w:styleId="5CA50C81FD7E4548912F908B39EC2904">
    <w:name w:val="5CA50C81FD7E4548912F908B39EC2904"/>
    <w:rsid w:val="008D62EF"/>
    <w:pPr>
      <w:widowControl w:val="0"/>
      <w:jc w:val="both"/>
    </w:pPr>
  </w:style>
  <w:style w:type="paragraph" w:customStyle="1" w:styleId="32D3D899C68345A6B8951052B8C359B7">
    <w:name w:val="32D3D899C68345A6B8951052B8C359B7"/>
    <w:rsid w:val="008D62EF"/>
    <w:pPr>
      <w:widowControl w:val="0"/>
      <w:jc w:val="both"/>
    </w:pPr>
  </w:style>
  <w:style w:type="paragraph" w:customStyle="1" w:styleId="779C6DED76C74F92BCC587C9BB8DE0F7">
    <w:name w:val="779C6DED76C74F92BCC587C9BB8DE0F7"/>
    <w:rsid w:val="008D62EF"/>
    <w:pPr>
      <w:widowControl w:val="0"/>
      <w:jc w:val="both"/>
    </w:pPr>
  </w:style>
  <w:style w:type="paragraph" w:customStyle="1" w:styleId="6777194B84C544FD9831276CA562A6A2">
    <w:name w:val="6777194B84C544FD9831276CA562A6A2"/>
    <w:rsid w:val="008D62EF"/>
    <w:pPr>
      <w:widowControl w:val="0"/>
      <w:jc w:val="both"/>
    </w:pPr>
  </w:style>
  <w:style w:type="paragraph" w:customStyle="1" w:styleId="EED4254A7BFB4074BAE535A9F3E41999">
    <w:name w:val="EED4254A7BFB4074BAE535A9F3E41999"/>
    <w:rsid w:val="008D62EF"/>
    <w:pPr>
      <w:widowControl w:val="0"/>
      <w:jc w:val="both"/>
    </w:pPr>
  </w:style>
  <w:style w:type="paragraph" w:customStyle="1" w:styleId="D6308D9D25304EF785E29273030C7B4A">
    <w:name w:val="D6308D9D25304EF785E29273030C7B4A"/>
    <w:rsid w:val="008D62EF"/>
    <w:pPr>
      <w:widowControl w:val="0"/>
      <w:jc w:val="both"/>
    </w:pPr>
  </w:style>
  <w:style w:type="paragraph" w:customStyle="1" w:styleId="706010D52A0944A5ACF59E879462B272">
    <w:name w:val="706010D52A0944A5ACF59E879462B272"/>
    <w:rsid w:val="008D62EF"/>
    <w:pPr>
      <w:widowControl w:val="0"/>
      <w:jc w:val="both"/>
    </w:pPr>
  </w:style>
  <w:style w:type="paragraph" w:customStyle="1" w:styleId="3EDB05258FC24100913932DCA800D342">
    <w:name w:val="3EDB05258FC24100913932DCA800D342"/>
    <w:rsid w:val="008D62EF"/>
    <w:pPr>
      <w:widowControl w:val="0"/>
      <w:jc w:val="both"/>
    </w:pPr>
  </w:style>
  <w:style w:type="paragraph" w:customStyle="1" w:styleId="3D794B2EA15A499A9566DBB7636F7718">
    <w:name w:val="3D794B2EA15A499A9566DBB7636F7718"/>
    <w:rsid w:val="008D62EF"/>
    <w:pPr>
      <w:widowControl w:val="0"/>
      <w:jc w:val="both"/>
    </w:pPr>
  </w:style>
  <w:style w:type="paragraph" w:customStyle="1" w:styleId="6D14F7345ABC4560A95F35F4A5707C4B">
    <w:name w:val="6D14F7345ABC4560A95F35F4A5707C4B"/>
    <w:rsid w:val="008D62EF"/>
    <w:pPr>
      <w:widowControl w:val="0"/>
      <w:jc w:val="both"/>
    </w:pPr>
  </w:style>
  <w:style w:type="paragraph" w:customStyle="1" w:styleId="83C13189A3674CB589F0073B0B16D038">
    <w:name w:val="83C13189A3674CB589F0073B0B16D038"/>
    <w:rsid w:val="008D62EF"/>
    <w:pPr>
      <w:widowControl w:val="0"/>
      <w:jc w:val="both"/>
    </w:pPr>
  </w:style>
  <w:style w:type="paragraph" w:customStyle="1" w:styleId="72EAC6E9C2D04E269F35428A75019CC9">
    <w:name w:val="72EAC6E9C2D04E269F35428A75019CC9"/>
    <w:rsid w:val="008D62EF"/>
    <w:pPr>
      <w:widowControl w:val="0"/>
      <w:jc w:val="both"/>
    </w:pPr>
  </w:style>
  <w:style w:type="paragraph" w:customStyle="1" w:styleId="643861C738374368827D86588E967705">
    <w:name w:val="643861C738374368827D86588E967705"/>
    <w:rsid w:val="008D62EF"/>
    <w:pPr>
      <w:widowControl w:val="0"/>
      <w:jc w:val="both"/>
    </w:pPr>
  </w:style>
  <w:style w:type="paragraph" w:customStyle="1" w:styleId="89F0954C98E3422A9854154E9BBCE08A">
    <w:name w:val="89F0954C98E3422A9854154E9BBCE08A"/>
    <w:rsid w:val="008D62EF"/>
    <w:pPr>
      <w:widowControl w:val="0"/>
      <w:jc w:val="both"/>
    </w:pPr>
  </w:style>
  <w:style w:type="paragraph" w:customStyle="1" w:styleId="5B469B5B9758418AAE8220126111F6EB">
    <w:name w:val="5B469B5B9758418AAE8220126111F6EB"/>
    <w:rsid w:val="008D62EF"/>
    <w:pPr>
      <w:widowControl w:val="0"/>
      <w:jc w:val="both"/>
    </w:pPr>
  </w:style>
  <w:style w:type="paragraph" w:customStyle="1" w:styleId="F5194C22646A42F6BA86E525E574B4B2">
    <w:name w:val="F5194C22646A42F6BA86E525E574B4B2"/>
    <w:rsid w:val="008D62EF"/>
    <w:pPr>
      <w:widowControl w:val="0"/>
      <w:jc w:val="both"/>
    </w:pPr>
  </w:style>
  <w:style w:type="paragraph" w:customStyle="1" w:styleId="3B77DFADCC344C238BFC215DE36DE32C">
    <w:name w:val="3B77DFADCC344C238BFC215DE36DE32C"/>
    <w:rsid w:val="008D62EF"/>
    <w:pPr>
      <w:widowControl w:val="0"/>
      <w:jc w:val="both"/>
    </w:pPr>
  </w:style>
  <w:style w:type="paragraph" w:customStyle="1" w:styleId="6DC15264C041496DBE65848E7969887B">
    <w:name w:val="6DC15264C041496DBE65848E7969887B"/>
    <w:rsid w:val="008D62EF"/>
    <w:pPr>
      <w:widowControl w:val="0"/>
      <w:jc w:val="both"/>
    </w:pPr>
  </w:style>
  <w:style w:type="paragraph" w:customStyle="1" w:styleId="7272FA1BB21040629FCB2F388542389E">
    <w:name w:val="7272FA1BB21040629FCB2F388542389E"/>
    <w:rsid w:val="008D62EF"/>
    <w:pPr>
      <w:widowControl w:val="0"/>
      <w:jc w:val="both"/>
    </w:pPr>
  </w:style>
  <w:style w:type="paragraph" w:customStyle="1" w:styleId="773915C44C894F05B6196F560E007C1E">
    <w:name w:val="773915C44C894F05B6196F560E007C1E"/>
    <w:rsid w:val="008D62EF"/>
    <w:pPr>
      <w:widowControl w:val="0"/>
      <w:jc w:val="both"/>
    </w:pPr>
  </w:style>
  <w:style w:type="paragraph" w:customStyle="1" w:styleId="FEC4A19B9A9C412AB3EF9988F55CB915">
    <w:name w:val="FEC4A19B9A9C412AB3EF9988F55CB915"/>
    <w:rsid w:val="008D62EF"/>
    <w:pPr>
      <w:widowControl w:val="0"/>
      <w:jc w:val="both"/>
    </w:pPr>
  </w:style>
  <w:style w:type="paragraph" w:customStyle="1" w:styleId="5E39BBAEFF8C46AC99FD5D3D605C3C79">
    <w:name w:val="5E39BBAEFF8C46AC99FD5D3D605C3C79"/>
    <w:rsid w:val="008D62EF"/>
    <w:pPr>
      <w:widowControl w:val="0"/>
      <w:jc w:val="both"/>
    </w:pPr>
  </w:style>
  <w:style w:type="paragraph" w:customStyle="1" w:styleId="99118046561D4BC7BEC060DD9682B2AC">
    <w:name w:val="99118046561D4BC7BEC060DD9682B2AC"/>
    <w:rsid w:val="008D62EF"/>
    <w:pPr>
      <w:widowControl w:val="0"/>
      <w:jc w:val="both"/>
    </w:pPr>
  </w:style>
  <w:style w:type="paragraph" w:customStyle="1" w:styleId="90D23A88C535487DB31A70144A280F06">
    <w:name w:val="90D23A88C535487DB31A70144A280F06"/>
    <w:rsid w:val="008D62EF"/>
    <w:pPr>
      <w:widowControl w:val="0"/>
      <w:jc w:val="both"/>
    </w:pPr>
  </w:style>
  <w:style w:type="paragraph" w:customStyle="1" w:styleId="C47E72DB3FA24FC5B27951F4BB2688C3">
    <w:name w:val="C47E72DB3FA24FC5B27951F4BB2688C3"/>
    <w:rsid w:val="008D62EF"/>
    <w:pPr>
      <w:widowControl w:val="0"/>
      <w:jc w:val="both"/>
    </w:pPr>
  </w:style>
  <w:style w:type="paragraph" w:customStyle="1" w:styleId="4B26A0E0FEC4416289ED9FBBE6CE794E">
    <w:name w:val="4B26A0E0FEC4416289ED9FBBE6CE794E"/>
    <w:rsid w:val="008D62EF"/>
    <w:pPr>
      <w:widowControl w:val="0"/>
      <w:jc w:val="both"/>
    </w:pPr>
  </w:style>
  <w:style w:type="paragraph" w:customStyle="1" w:styleId="53D680081E75428CA142A02DBAE06571">
    <w:name w:val="53D680081E75428CA142A02DBAE06571"/>
    <w:rsid w:val="008D62EF"/>
    <w:pPr>
      <w:widowControl w:val="0"/>
      <w:jc w:val="both"/>
    </w:pPr>
  </w:style>
  <w:style w:type="paragraph" w:customStyle="1" w:styleId="3A40D887A3484809953F64D833A7F79F">
    <w:name w:val="3A40D887A3484809953F64D833A7F79F"/>
    <w:rsid w:val="008D62EF"/>
    <w:pPr>
      <w:widowControl w:val="0"/>
      <w:jc w:val="both"/>
    </w:pPr>
  </w:style>
  <w:style w:type="paragraph" w:customStyle="1" w:styleId="DFFC68E6CB244DF19EA7EE8329DF6E77">
    <w:name w:val="DFFC68E6CB244DF19EA7EE8329DF6E77"/>
    <w:rsid w:val="008D62EF"/>
    <w:pPr>
      <w:widowControl w:val="0"/>
      <w:jc w:val="both"/>
    </w:pPr>
  </w:style>
  <w:style w:type="paragraph" w:customStyle="1" w:styleId="201D57721A25459292C324238AFB1753">
    <w:name w:val="201D57721A25459292C324238AFB1753"/>
    <w:rsid w:val="008D62EF"/>
    <w:pPr>
      <w:widowControl w:val="0"/>
      <w:jc w:val="both"/>
    </w:pPr>
  </w:style>
  <w:style w:type="paragraph" w:customStyle="1" w:styleId="27857918C36C4A0A893A481D72F101AC">
    <w:name w:val="27857918C36C4A0A893A481D72F101AC"/>
    <w:rsid w:val="008D62EF"/>
    <w:pPr>
      <w:widowControl w:val="0"/>
      <w:jc w:val="both"/>
    </w:pPr>
  </w:style>
  <w:style w:type="paragraph" w:customStyle="1" w:styleId="DCDF8B46587C49418CD5043C87A246A4">
    <w:name w:val="DCDF8B46587C49418CD5043C87A246A4"/>
    <w:rsid w:val="008D62EF"/>
    <w:pPr>
      <w:widowControl w:val="0"/>
      <w:jc w:val="both"/>
    </w:pPr>
  </w:style>
  <w:style w:type="paragraph" w:customStyle="1" w:styleId="66AC01DFDB1D426F9CD070880299418C">
    <w:name w:val="66AC01DFDB1D426F9CD070880299418C"/>
    <w:rsid w:val="008D62EF"/>
    <w:pPr>
      <w:widowControl w:val="0"/>
      <w:jc w:val="both"/>
    </w:pPr>
  </w:style>
  <w:style w:type="paragraph" w:customStyle="1" w:styleId="8EEDC247FF9A46F1B510591E7CCC4741">
    <w:name w:val="8EEDC247FF9A46F1B510591E7CCC4741"/>
    <w:rsid w:val="008D62EF"/>
    <w:pPr>
      <w:widowControl w:val="0"/>
      <w:jc w:val="both"/>
    </w:pPr>
  </w:style>
  <w:style w:type="paragraph" w:customStyle="1" w:styleId="78C50A5CABD74624ABBFE46C7F9A92D8">
    <w:name w:val="78C50A5CABD74624ABBFE46C7F9A92D8"/>
    <w:rsid w:val="008D62EF"/>
    <w:pPr>
      <w:widowControl w:val="0"/>
      <w:jc w:val="both"/>
    </w:pPr>
  </w:style>
  <w:style w:type="paragraph" w:customStyle="1" w:styleId="337B9C48C12F4EBF8971BB0A768FC25C">
    <w:name w:val="337B9C48C12F4EBF8971BB0A768FC25C"/>
    <w:rsid w:val="008D62EF"/>
    <w:pPr>
      <w:widowControl w:val="0"/>
      <w:jc w:val="both"/>
    </w:pPr>
  </w:style>
  <w:style w:type="paragraph" w:customStyle="1" w:styleId="6CCA52BB75A34C87B410138A5D9E979F">
    <w:name w:val="6CCA52BB75A34C87B410138A5D9E979F"/>
    <w:rsid w:val="008D62EF"/>
    <w:pPr>
      <w:widowControl w:val="0"/>
      <w:jc w:val="both"/>
    </w:pPr>
  </w:style>
  <w:style w:type="paragraph" w:customStyle="1" w:styleId="AA371BB1B5D942ABA214542EB9675BF7">
    <w:name w:val="AA371BB1B5D942ABA214542EB9675BF7"/>
    <w:rsid w:val="008D62EF"/>
    <w:pPr>
      <w:widowControl w:val="0"/>
      <w:jc w:val="both"/>
    </w:pPr>
  </w:style>
  <w:style w:type="paragraph" w:customStyle="1" w:styleId="EE3D9E69257E488DA84B8A62FE1C367C">
    <w:name w:val="EE3D9E69257E488DA84B8A62FE1C367C"/>
    <w:rsid w:val="008D62EF"/>
    <w:pPr>
      <w:widowControl w:val="0"/>
      <w:jc w:val="both"/>
    </w:pPr>
  </w:style>
  <w:style w:type="paragraph" w:customStyle="1" w:styleId="C599FA9245E34B899AE1B5BFB92712DE">
    <w:name w:val="C599FA9245E34B899AE1B5BFB92712DE"/>
    <w:rsid w:val="008D62EF"/>
    <w:pPr>
      <w:widowControl w:val="0"/>
      <w:jc w:val="both"/>
    </w:pPr>
  </w:style>
  <w:style w:type="paragraph" w:customStyle="1" w:styleId="78CCC6E49B594446A6B7FA16B3B1AA12">
    <w:name w:val="78CCC6E49B594446A6B7FA16B3B1AA12"/>
    <w:rsid w:val="008D62EF"/>
    <w:pPr>
      <w:widowControl w:val="0"/>
      <w:jc w:val="both"/>
    </w:pPr>
  </w:style>
  <w:style w:type="paragraph" w:customStyle="1" w:styleId="FE01DA25A95E4661BFE3EDA9BB0504F9">
    <w:name w:val="FE01DA25A95E4661BFE3EDA9BB0504F9"/>
    <w:rsid w:val="008D62EF"/>
    <w:pPr>
      <w:widowControl w:val="0"/>
      <w:jc w:val="both"/>
    </w:pPr>
  </w:style>
  <w:style w:type="paragraph" w:customStyle="1" w:styleId="A582799B643740F2993308EBCFEA35AE">
    <w:name w:val="A582799B643740F2993308EBCFEA35AE"/>
    <w:rsid w:val="008D62EF"/>
    <w:pPr>
      <w:widowControl w:val="0"/>
      <w:jc w:val="both"/>
    </w:pPr>
  </w:style>
  <w:style w:type="paragraph" w:customStyle="1" w:styleId="59B6A9E9382B489AB16FA9FF8B00089F">
    <w:name w:val="59B6A9E9382B489AB16FA9FF8B00089F"/>
    <w:rsid w:val="008D62EF"/>
    <w:pPr>
      <w:widowControl w:val="0"/>
      <w:jc w:val="both"/>
    </w:pPr>
  </w:style>
  <w:style w:type="paragraph" w:customStyle="1" w:styleId="3D2102B3FC924A91A66C7A75B9146481">
    <w:name w:val="3D2102B3FC924A91A66C7A75B9146481"/>
    <w:rsid w:val="008D62EF"/>
    <w:pPr>
      <w:widowControl w:val="0"/>
      <w:jc w:val="both"/>
    </w:pPr>
  </w:style>
  <w:style w:type="paragraph" w:customStyle="1" w:styleId="821D1513DE4D4C2CB9C7B2C0F7E8F3BA">
    <w:name w:val="821D1513DE4D4C2CB9C7B2C0F7E8F3BA"/>
    <w:rsid w:val="008D62EF"/>
    <w:pPr>
      <w:widowControl w:val="0"/>
      <w:jc w:val="both"/>
    </w:pPr>
  </w:style>
  <w:style w:type="paragraph" w:customStyle="1" w:styleId="94B9644CEBF94879A96F2BA33CAC036E">
    <w:name w:val="94B9644CEBF94879A96F2BA33CAC036E"/>
    <w:rsid w:val="008D62EF"/>
    <w:pPr>
      <w:widowControl w:val="0"/>
      <w:jc w:val="both"/>
    </w:pPr>
  </w:style>
  <w:style w:type="paragraph" w:customStyle="1" w:styleId="CBAFCD2F05CF46D9B79BE0E16BC45CF0">
    <w:name w:val="CBAFCD2F05CF46D9B79BE0E16BC45CF0"/>
    <w:rsid w:val="008D62EF"/>
    <w:pPr>
      <w:widowControl w:val="0"/>
      <w:jc w:val="both"/>
    </w:pPr>
  </w:style>
  <w:style w:type="paragraph" w:customStyle="1" w:styleId="69DE1212B9CC4997ABDC3DBD7F21CB06">
    <w:name w:val="69DE1212B9CC4997ABDC3DBD7F21CB06"/>
    <w:rsid w:val="008D62EF"/>
    <w:pPr>
      <w:widowControl w:val="0"/>
      <w:jc w:val="both"/>
    </w:pPr>
  </w:style>
  <w:style w:type="paragraph" w:customStyle="1" w:styleId="F7622D68BDE142C0A7932304CE05315D">
    <w:name w:val="F7622D68BDE142C0A7932304CE05315D"/>
    <w:rsid w:val="008D62EF"/>
    <w:pPr>
      <w:widowControl w:val="0"/>
      <w:jc w:val="both"/>
    </w:pPr>
  </w:style>
  <w:style w:type="paragraph" w:customStyle="1" w:styleId="DCBC73E5651E475990CE03FF575E8F47">
    <w:name w:val="DCBC73E5651E475990CE03FF575E8F47"/>
    <w:rsid w:val="008D62EF"/>
    <w:pPr>
      <w:widowControl w:val="0"/>
      <w:jc w:val="both"/>
    </w:pPr>
  </w:style>
  <w:style w:type="paragraph" w:customStyle="1" w:styleId="F4D7D24A59144848AEB8495F6ABD7B12">
    <w:name w:val="F4D7D24A59144848AEB8495F6ABD7B12"/>
    <w:rsid w:val="008D62EF"/>
    <w:pPr>
      <w:widowControl w:val="0"/>
      <w:jc w:val="both"/>
    </w:pPr>
  </w:style>
  <w:style w:type="paragraph" w:customStyle="1" w:styleId="5EEB7384DF384809BC6257F3A3E62DA0">
    <w:name w:val="5EEB7384DF384809BC6257F3A3E62DA0"/>
    <w:rsid w:val="008D62EF"/>
    <w:pPr>
      <w:widowControl w:val="0"/>
      <w:jc w:val="both"/>
    </w:pPr>
  </w:style>
  <w:style w:type="paragraph" w:customStyle="1" w:styleId="043B005A063C4FFB9F609B1E3CF060D2">
    <w:name w:val="043B005A063C4FFB9F609B1E3CF060D2"/>
    <w:rsid w:val="008D62EF"/>
    <w:pPr>
      <w:widowControl w:val="0"/>
      <w:jc w:val="both"/>
    </w:pPr>
  </w:style>
  <w:style w:type="paragraph" w:customStyle="1" w:styleId="5757A8D84D5C43558CF75740630F2CAE">
    <w:name w:val="5757A8D84D5C43558CF75740630F2CAE"/>
    <w:rsid w:val="008D62EF"/>
    <w:pPr>
      <w:widowControl w:val="0"/>
      <w:jc w:val="both"/>
    </w:pPr>
  </w:style>
  <w:style w:type="paragraph" w:customStyle="1" w:styleId="94DEBBCE156E4A798DFA0B0D7702F9F7">
    <w:name w:val="94DEBBCE156E4A798DFA0B0D7702F9F7"/>
    <w:rsid w:val="008D62EF"/>
    <w:pPr>
      <w:widowControl w:val="0"/>
      <w:jc w:val="both"/>
    </w:pPr>
  </w:style>
  <w:style w:type="paragraph" w:customStyle="1" w:styleId="2C18A242C8394C088DC94CCEFEE0336F">
    <w:name w:val="2C18A242C8394C088DC94CCEFEE0336F"/>
    <w:rsid w:val="008D62EF"/>
    <w:pPr>
      <w:widowControl w:val="0"/>
      <w:jc w:val="both"/>
    </w:pPr>
  </w:style>
  <w:style w:type="paragraph" w:customStyle="1" w:styleId="474C6CB2BE6C42E98C2A9736DF870950">
    <w:name w:val="474C6CB2BE6C42E98C2A9736DF870950"/>
    <w:rsid w:val="008D62EF"/>
    <w:pPr>
      <w:widowControl w:val="0"/>
      <w:jc w:val="both"/>
    </w:pPr>
  </w:style>
  <w:style w:type="paragraph" w:customStyle="1" w:styleId="7378C8299F2C4659BF3CC65DF593ED0A">
    <w:name w:val="7378C8299F2C4659BF3CC65DF593ED0A"/>
    <w:rsid w:val="008D62EF"/>
    <w:pPr>
      <w:widowControl w:val="0"/>
      <w:jc w:val="both"/>
    </w:pPr>
  </w:style>
  <w:style w:type="paragraph" w:customStyle="1" w:styleId="689CA9A8B56D484187E93908FDF43CB9">
    <w:name w:val="689CA9A8B56D484187E93908FDF43CB9"/>
    <w:rsid w:val="008D62EF"/>
    <w:pPr>
      <w:widowControl w:val="0"/>
      <w:jc w:val="both"/>
    </w:pPr>
  </w:style>
  <w:style w:type="paragraph" w:customStyle="1" w:styleId="CE3A9807FF7A45F1AAA052CECEB1A23C">
    <w:name w:val="CE3A9807FF7A45F1AAA052CECEB1A23C"/>
    <w:rsid w:val="008D62EF"/>
    <w:pPr>
      <w:widowControl w:val="0"/>
      <w:jc w:val="both"/>
    </w:pPr>
  </w:style>
  <w:style w:type="paragraph" w:customStyle="1" w:styleId="F9DE4752594849F38155CD6EE324F2F1">
    <w:name w:val="F9DE4752594849F38155CD6EE324F2F1"/>
    <w:rsid w:val="008D62EF"/>
    <w:pPr>
      <w:widowControl w:val="0"/>
      <w:jc w:val="both"/>
    </w:pPr>
  </w:style>
  <w:style w:type="paragraph" w:customStyle="1" w:styleId="587A41C2ACFD467DABA4340E5E753428">
    <w:name w:val="587A41C2ACFD467DABA4340E5E753428"/>
    <w:rsid w:val="008D62EF"/>
    <w:pPr>
      <w:widowControl w:val="0"/>
      <w:jc w:val="both"/>
    </w:pPr>
  </w:style>
  <w:style w:type="paragraph" w:customStyle="1" w:styleId="20E7E7DE277F4167B6B977AA5047E1EC">
    <w:name w:val="20E7E7DE277F4167B6B977AA5047E1EC"/>
    <w:rsid w:val="008D62EF"/>
    <w:pPr>
      <w:widowControl w:val="0"/>
      <w:jc w:val="both"/>
    </w:pPr>
  </w:style>
  <w:style w:type="paragraph" w:customStyle="1" w:styleId="11810AD29455418C86C615890C1680D5">
    <w:name w:val="11810AD29455418C86C615890C1680D5"/>
    <w:rsid w:val="008D62EF"/>
    <w:pPr>
      <w:widowControl w:val="0"/>
      <w:jc w:val="both"/>
    </w:pPr>
  </w:style>
  <w:style w:type="paragraph" w:customStyle="1" w:styleId="736EDF6FDEE5450498FB1A29D95ED075">
    <w:name w:val="736EDF6FDEE5450498FB1A29D95ED075"/>
    <w:rsid w:val="008D62EF"/>
    <w:pPr>
      <w:widowControl w:val="0"/>
      <w:jc w:val="both"/>
    </w:pPr>
  </w:style>
  <w:style w:type="paragraph" w:customStyle="1" w:styleId="DD1B35E49A424DD68CF48A84FD86B1FC">
    <w:name w:val="DD1B35E49A424DD68CF48A84FD86B1FC"/>
    <w:rsid w:val="008D62EF"/>
    <w:pPr>
      <w:widowControl w:val="0"/>
      <w:jc w:val="both"/>
    </w:pPr>
  </w:style>
  <w:style w:type="paragraph" w:customStyle="1" w:styleId="2E3B01C2335340DEA9C0503737F34162">
    <w:name w:val="2E3B01C2335340DEA9C0503737F34162"/>
    <w:rsid w:val="008D62EF"/>
    <w:pPr>
      <w:widowControl w:val="0"/>
      <w:jc w:val="both"/>
    </w:pPr>
  </w:style>
  <w:style w:type="paragraph" w:customStyle="1" w:styleId="8315EE7A23E74BD999137AA252308950">
    <w:name w:val="8315EE7A23E74BD999137AA252308950"/>
    <w:rsid w:val="008D62EF"/>
    <w:pPr>
      <w:widowControl w:val="0"/>
      <w:jc w:val="both"/>
    </w:pPr>
  </w:style>
  <w:style w:type="paragraph" w:customStyle="1" w:styleId="C14AA3006B9E4EE29A41A4C45D87744A">
    <w:name w:val="C14AA3006B9E4EE29A41A4C45D87744A"/>
    <w:rsid w:val="008D62EF"/>
    <w:pPr>
      <w:widowControl w:val="0"/>
      <w:jc w:val="both"/>
    </w:pPr>
  </w:style>
  <w:style w:type="paragraph" w:customStyle="1" w:styleId="0E074726AD2C4AC7A08297B656B2641B">
    <w:name w:val="0E074726AD2C4AC7A08297B656B2641B"/>
    <w:rsid w:val="008D62EF"/>
    <w:pPr>
      <w:widowControl w:val="0"/>
      <w:jc w:val="both"/>
    </w:pPr>
  </w:style>
  <w:style w:type="paragraph" w:customStyle="1" w:styleId="BCE66B8A9CCE4DAEBB7E0F18AF36896F">
    <w:name w:val="BCE66B8A9CCE4DAEBB7E0F18AF36896F"/>
    <w:rsid w:val="008D62EF"/>
    <w:pPr>
      <w:widowControl w:val="0"/>
      <w:jc w:val="both"/>
    </w:pPr>
  </w:style>
  <w:style w:type="paragraph" w:customStyle="1" w:styleId="36E8C4EE525B4B4AA2AB34E708C4A0D9">
    <w:name w:val="36E8C4EE525B4B4AA2AB34E708C4A0D9"/>
    <w:rsid w:val="008D62EF"/>
    <w:pPr>
      <w:widowControl w:val="0"/>
      <w:jc w:val="both"/>
    </w:pPr>
  </w:style>
  <w:style w:type="paragraph" w:customStyle="1" w:styleId="142EB329F08542E49CB4CBD0B17DDBDD">
    <w:name w:val="142EB329F08542E49CB4CBD0B17DDBDD"/>
    <w:rsid w:val="008D62EF"/>
    <w:pPr>
      <w:widowControl w:val="0"/>
      <w:jc w:val="both"/>
    </w:pPr>
  </w:style>
  <w:style w:type="paragraph" w:customStyle="1" w:styleId="3E2BBAC378CB4BF09B506764F5E55A50">
    <w:name w:val="3E2BBAC378CB4BF09B506764F5E55A50"/>
    <w:rsid w:val="008D62EF"/>
    <w:pPr>
      <w:widowControl w:val="0"/>
      <w:jc w:val="both"/>
    </w:pPr>
  </w:style>
  <w:style w:type="paragraph" w:customStyle="1" w:styleId="378A33F7FAE64BAB95FC237CEDBE8AF4">
    <w:name w:val="378A33F7FAE64BAB95FC237CEDBE8AF4"/>
    <w:rsid w:val="008D62EF"/>
    <w:pPr>
      <w:widowControl w:val="0"/>
      <w:jc w:val="both"/>
    </w:pPr>
  </w:style>
  <w:style w:type="paragraph" w:customStyle="1" w:styleId="46A67CB4774C4C4382E693CD7C6312D2">
    <w:name w:val="46A67CB4774C4C4382E693CD7C6312D2"/>
    <w:rsid w:val="008D62EF"/>
    <w:pPr>
      <w:widowControl w:val="0"/>
      <w:jc w:val="both"/>
    </w:pPr>
  </w:style>
  <w:style w:type="paragraph" w:customStyle="1" w:styleId="058EDE0FF8984A048CB7D38E4CD75962">
    <w:name w:val="058EDE0FF8984A048CB7D38E4CD75962"/>
    <w:rsid w:val="008D62EF"/>
    <w:pPr>
      <w:widowControl w:val="0"/>
      <w:jc w:val="both"/>
    </w:pPr>
  </w:style>
  <w:style w:type="paragraph" w:customStyle="1" w:styleId="1031BB004B0541F6BBCABDD03E8283E8">
    <w:name w:val="1031BB004B0541F6BBCABDD03E8283E8"/>
    <w:rsid w:val="008D62EF"/>
    <w:pPr>
      <w:widowControl w:val="0"/>
      <w:jc w:val="both"/>
    </w:pPr>
  </w:style>
  <w:style w:type="paragraph" w:customStyle="1" w:styleId="92B34D038F8647358C9A042A579E12DE">
    <w:name w:val="92B34D038F8647358C9A042A579E12DE"/>
    <w:rsid w:val="008D62EF"/>
    <w:pPr>
      <w:widowControl w:val="0"/>
      <w:jc w:val="both"/>
    </w:pPr>
  </w:style>
  <w:style w:type="paragraph" w:customStyle="1" w:styleId="8F63A7C833A84047B6242CA77623155E">
    <w:name w:val="8F63A7C833A84047B6242CA77623155E"/>
    <w:rsid w:val="008D62EF"/>
    <w:pPr>
      <w:widowControl w:val="0"/>
      <w:jc w:val="both"/>
    </w:pPr>
  </w:style>
  <w:style w:type="paragraph" w:customStyle="1" w:styleId="9E8A586752FF4B70B332B6DAA0EEFCD6">
    <w:name w:val="9E8A586752FF4B70B332B6DAA0EEFCD6"/>
    <w:rsid w:val="008D62EF"/>
    <w:pPr>
      <w:widowControl w:val="0"/>
      <w:jc w:val="both"/>
    </w:pPr>
  </w:style>
  <w:style w:type="paragraph" w:customStyle="1" w:styleId="98DA9CD4B4B749868A089CD73F8E1F59">
    <w:name w:val="98DA9CD4B4B749868A089CD73F8E1F59"/>
    <w:rsid w:val="008D62EF"/>
    <w:pPr>
      <w:widowControl w:val="0"/>
      <w:jc w:val="both"/>
    </w:pPr>
  </w:style>
  <w:style w:type="paragraph" w:customStyle="1" w:styleId="CAB355D1E48C4977A27C3AD69C433670">
    <w:name w:val="CAB355D1E48C4977A27C3AD69C433670"/>
    <w:rsid w:val="008D62EF"/>
    <w:pPr>
      <w:widowControl w:val="0"/>
      <w:jc w:val="both"/>
    </w:pPr>
  </w:style>
  <w:style w:type="paragraph" w:customStyle="1" w:styleId="B7531AA7CDCE413185541FD288817307">
    <w:name w:val="B7531AA7CDCE413185541FD288817307"/>
    <w:rsid w:val="008D62EF"/>
    <w:pPr>
      <w:widowControl w:val="0"/>
      <w:jc w:val="both"/>
    </w:pPr>
  </w:style>
  <w:style w:type="paragraph" w:customStyle="1" w:styleId="016F1F30C85949B49C3F13408CD5C874">
    <w:name w:val="016F1F30C85949B49C3F13408CD5C874"/>
    <w:rsid w:val="008D62EF"/>
    <w:pPr>
      <w:widowControl w:val="0"/>
      <w:jc w:val="both"/>
    </w:pPr>
  </w:style>
  <w:style w:type="paragraph" w:customStyle="1" w:styleId="2F04A551E50445AD8927076D9D9101BE">
    <w:name w:val="2F04A551E50445AD8927076D9D9101BE"/>
    <w:rsid w:val="008D62EF"/>
    <w:pPr>
      <w:widowControl w:val="0"/>
      <w:jc w:val="both"/>
    </w:pPr>
  </w:style>
  <w:style w:type="paragraph" w:customStyle="1" w:styleId="7C44FE2F4D2444358A48A53D95C05065">
    <w:name w:val="7C44FE2F4D2444358A48A53D95C05065"/>
    <w:rsid w:val="008D62EF"/>
    <w:pPr>
      <w:widowControl w:val="0"/>
      <w:jc w:val="both"/>
    </w:pPr>
  </w:style>
  <w:style w:type="paragraph" w:customStyle="1" w:styleId="A0B588F6D07C475695A20FE0AC30ABC6">
    <w:name w:val="A0B588F6D07C475695A20FE0AC30ABC6"/>
    <w:rsid w:val="008D62EF"/>
    <w:pPr>
      <w:widowControl w:val="0"/>
      <w:jc w:val="both"/>
    </w:pPr>
  </w:style>
  <w:style w:type="paragraph" w:customStyle="1" w:styleId="244320B853524AEAB73463C56A17B405">
    <w:name w:val="244320B853524AEAB73463C56A17B405"/>
    <w:rsid w:val="008D62EF"/>
    <w:pPr>
      <w:widowControl w:val="0"/>
      <w:jc w:val="both"/>
    </w:pPr>
  </w:style>
  <w:style w:type="paragraph" w:customStyle="1" w:styleId="5BC742A30AFB4D7D831A18A34F7AEEA0">
    <w:name w:val="5BC742A30AFB4D7D831A18A34F7AEEA0"/>
    <w:rsid w:val="008D62EF"/>
    <w:pPr>
      <w:widowControl w:val="0"/>
      <w:jc w:val="both"/>
    </w:pPr>
  </w:style>
  <w:style w:type="paragraph" w:customStyle="1" w:styleId="10A4122469504C459BFFE731CFE1C1C5">
    <w:name w:val="10A4122469504C459BFFE731CFE1C1C5"/>
    <w:rsid w:val="008D62EF"/>
    <w:pPr>
      <w:widowControl w:val="0"/>
      <w:jc w:val="both"/>
    </w:pPr>
  </w:style>
  <w:style w:type="paragraph" w:customStyle="1" w:styleId="60FBCFCFDD3E4FD18E7A96EFEC36A959">
    <w:name w:val="60FBCFCFDD3E4FD18E7A96EFEC36A959"/>
    <w:rsid w:val="008D62EF"/>
    <w:pPr>
      <w:widowControl w:val="0"/>
      <w:jc w:val="both"/>
    </w:pPr>
  </w:style>
  <w:style w:type="paragraph" w:customStyle="1" w:styleId="2C1DCC99B6EA4D68807530782F5A3865">
    <w:name w:val="2C1DCC99B6EA4D68807530782F5A3865"/>
    <w:rsid w:val="008D62EF"/>
    <w:pPr>
      <w:widowControl w:val="0"/>
      <w:jc w:val="both"/>
    </w:pPr>
  </w:style>
  <w:style w:type="paragraph" w:customStyle="1" w:styleId="6913C8EEBCE84776AC402A687007AA94">
    <w:name w:val="6913C8EEBCE84776AC402A687007AA94"/>
    <w:rsid w:val="008D62EF"/>
    <w:pPr>
      <w:widowControl w:val="0"/>
      <w:jc w:val="both"/>
    </w:pPr>
  </w:style>
  <w:style w:type="paragraph" w:customStyle="1" w:styleId="C6D46AAD913A42C8B90971BAEF2A8BCB">
    <w:name w:val="C6D46AAD913A42C8B90971BAEF2A8BCB"/>
    <w:rsid w:val="008D62EF"/>
    <w:pPr>
      <w:widowControl w:val="0"/>
      <w:jc w:val="both"/>
    </w:pPr>
  </w:style>
  <w:style w:type="paragraph" w:customStyle="1" w:styleId="816929438D9C42CD9B646E8D646D0213">
    <w:name w:val="816929438D9C42CD9B646E8D646D0213"/>
    <w:rsid w:val="008D62EF"/>
    <w:pPr>
      <w:widowControl w:val="0"/>
      <w:jc w:val="both"/>
    </w:pPr>
  </w:style>
  <w:style w:type="paragraph" w:customStyle="1" w:styleId="127ACE01FD904F329E7571BC63582EE4">
    <w:name w:val="127ACE01FD904F329E7571BC63582EE4"/>
    <w:rsid w:val="008D62EF"/>
    <w:pPr>
      <w:widowControl w:val="0"/>
      <w:jc w:val="both"/>
    </w:pPr>
  </w:style>
  <w:style w:type="paragraph" w:customStyle="1" w:styleId="277BAA2BC37E431797423A3A6FD28956">
    <w:name w:val="277BAA2BC37E431797423A3A6FD28956"/>
    <w:rsid w:val="008D62EF"/>
    <w:pPr>
      <w:widowControl w:val="0"/>
      <w:jc w:val="both"/>
    </w:pPr>
  </w:style>
  <w:style w:type="paragraph" w:customStyle="1" w:styleId="574EB499EA6D4587A9DF4A3BBDAB4FB2">
    <w:name w:val="574EB499EA6D4587A9DF4A3BBDAB4FB2"/>
    <w:rsid w:val="008D62EF"/>
    <w:pPr>
      <w:widowControl w:val="0"/>
      <w:jc w:val="both"/>
    </w:pPr>
  </w:style>
  <w:style w:type="paragraph" w:customStyle="1" w:styleId="310D75DA974F4E5F87339061D209DD2B">
    <w:name w:val="310D75DA974F4E5F87339061D209DD2B"/>
    <w:rsid w:val="008D62EF"/>
    <w:pPr>
      <w:widowControl w:val="0"/>
      <w:jc w:val="both"/>
    </w:pPr>
  </w:style>
  <w:style w:type="paragraph" w:customStyle="1" w:styleId="C5EAD85834064F038EC98CA13F85D174">
    <w:name w:val="C5EAD85834064F038EC98CA13F85D174"/>
    <w:rsid w:val="008D62EF"/>
    <w:pPr>
      <w:widowControl w:val="0"/>
      <w:jc w:val="both"/>
    </w:pPr>
  </w:style>
  <w:style w:type="paragraph" w:customStyle="1" w:styleId="CF0BA586261A4E6BAF47747872083C65">
    <w:name w:val="CF0BA586261A4E6BAF47747872083C65"/>
    <w:rsid w:val="008D62EF"/>
    <w:pPr>
      <w:widowControl w:val="0"/>
      <w:jc w:val="both"/>
    </w:pPr>
  </w:style>
  <w:style w:type="paragraph" w:customStyle="1" w:styleId="E7A559534D7E4669B05E506D4E41A3E5">
    <w:name w:val="E7A559534D7E4669B05E506D4E41A3E5"/>
    <w:rsid w:val="008D62EF"/>
    <w:pPr>
      <w:widowControl w:val="0"/>
      <w:jc w:val="both"/>
    </w:pPr>
  </w:style>
  <w:style w:type="paragraph" w:customStyle="1" w:styleId="EB66229F5F1E4E4FB8D121D07572127F">
    <w:name w:val="EB66229F5F1E4E4FB8D121D07572127F"/>
    <w:rsid w:val="008D62EF"/>
    <w:pPr>
      <w:widowControl w:val="0"/>
      <w:jc w:val="both"/>
    </w:pPr>
  </w:style>
  <w:style w:type="paragraph" w:customStyle="1" w:styleId="93D59C2D948646DDA96A4B719FBF313F">
    <w:name w:val="93D59C2D948646DDA96A4B719FBF313F"/>
    <w:rsid w:val="008D62EF"/>
    <w:pPr>
      <w:widowControl w:val="0"/>
      <w:jc w:val="both"/>
    </w:pPr>
  </w:style>
  <w:style w:type="paragraph" w:customStyle="1" w:styleId="696D5190F3E1494097BCD252BAF21A3F">
    <w:name w:val="696D5190F3E1494097BCD252BAF21A3F"/>
    <w:rsid w:val="008D62EF"/>
    <w:pPr>
      <w:widowControl w:val="0"/>
      <w:jc w:val="both"/>
    </w:pPr>
  </w:style>
  <w:style w:type="paragraph" w:customStyle="1" w:styleId="8E72FB50E480494282A75B15C6B4CA56">
    <w:name w:val="8E72FB50E480494282A75B15C6B4CA56"/>
    <w:rsid w:val="008D62EF"/>
    <w:pPr>
      <w:widowControl w:val="0"/>
      <w:jc w:val="both"/>
    </w:pPr>
  </w:style>
  <w:style w:type="paragraph" w:customStyle="1" w:styleId="E54EB31B832C4CBBB9838AD3C61BC718">
    <w:name w:val="E54EB31B832C4CBBB9838AD3C61BC718"/>
    <w:rsid w:val="008D62EF"/>
    <w:pPr>
      <w:widowControl w:val="0"/>
      <w:jc w:val="both"/>
    </w:pPr>
  </w:style>
  <w:style w:type="paragraph" w:customStyle="1" w:styleId="7643371B8EAA4FD09D852BAE42E5DDA8">
    <w:name w:val="7643371B8EAA4FD09D852BAE42E5DDA8"/>
    <w:rsid w:val="008D62EF"/>
    <w:pPr>
      <w:widowControl w:val="0"/>
      <w:jc w:val="both"/>
    </w:pPr>
  </w:style>
  <w:style w:type="paragraph" w:customStyle="1" w:styleId="53ACAD13DE8F489B846DF60FDB4AFF41">
    <w:name w:val="53ACAD13DE8F489B846DF60FDB4AFF41"/>
    <w:rsid w:val="008D62EF"/>
    <w:pPr>
      <w:widowControl w:val="0"/>
      <w:jc w:val="both"/>
    </w:pPr>
  </w:style>
  <w:style w:type="paragraph" w:customStyle="1" w:styleId="DEA1E4B927E34B7287463C8813C00738">
    <w:name w:val="DEA1E4B927E34B7287463C8813C00738"/>
    <w:rsid w:val="008D62EF"/>
    <w:pPr>
      <w:widowControl w:val="0"/>
      <w:jc w:val="both"/>
    </w:pPr>
  </w:style>
  <w:style w:type="paragraph" w:customStyle="1" w:styleId="258E5A042D504202ABFE3C0620B2F974">
    <w:name w:val="258E5A042D504202ABFE3C0620B2F974"/>
    <w:rsid w:val="008D62EF"/>
    <w:pPr>
      <w:widowControl w:val="0"/>
      <w:jc w:val="both"/>
    </w:pPr>
  </w:style>
  <w:style w:type="paragraph" w:customStyle="1" w:styleId="E5846892089D4C0492325F7227133E29">
    <w:name w:val="E5846892089D4C0492325F7227133E29"/>
    <w:rsid w:val="008D62EF"/>
    <w:pPr>
      <w:widowControl w:val="0"/>
      <w:jc w:val="both"/>
    </w:pPr>
  </w:style>
  <w:style w:type="paragraph" w:customStyle="1" w:styleId="91DC1C952A8F4A329EBEDB992893ACB3">
    <w:name w:val="91DC1C952A8F4A329EBEDB992893ACB3"/>
    <w:rsid w:val="008D62EF"/>
    <w:pPr>
      <w:widowControl w:val="0"/>
      <w:jc w:val="both"/>
    </w:pPr>
  </w:style>
  <w:style w:type="paragraph" w:customStyle="1" w:styleId="D9EE4B200F9746B4BA39367FEB0C9317">
    <w:name w:val="D9EE4B200F9746B4BA39367FEB0C9317"/>
    <w:rsid w:val="008D62EF"/>
    <w:pPr>
      <w:widowControl w:val="0"/>
      <w:jc w:val="both"/>
    </w:pPr>
  </w:style>
  <w:style w:type="paragraph" w:customStyle="1" w:styleId="6149A16D28B44DE6B40869B60734A0B1">
    <w:name w:val="6149A16D28B44DE6B40869B60734A0B1"/>
    <w:rsid w:val="008D62EF"/>
    <w:pPr>
      <w:widowControl w:val="0"/>
      <w:jc w:val="both"/>
    </w:pPr>
  </w:style>
  <w:style w:type="paragraph" w:customStyle="1" w:styleId="8562601FAE98463C81C53528ADA80D37">
    <w:name w:val="8562601FAE98463C81C53528ADA80D37"/>
    <w:rsid w:val="008D62EF"/>
    <w:pPr>
      <w:widowControl w:val="0"/>
      <w:jc w:val="both"/>
    </w:pPr>
  </w:style>
  <w:style w:type="paragraph" w:customStyle="1" w:styleId="00402705AF714309958D1BAD6ED0CA00">
    <w:name w:val="00402705AF714309958D1BAD6ED0CA00"/>
    <w:rsid w:val="008D62EF"/>
    <w:pPr>
      <w:widowControl w:val="0"/>
      <w:jc w:val="both"/>
    </w:pPr>
  </w:style>
  <w:style w:type="paragraph" w:customStyle="1" w:styleId="A17F97D3E0D24D17BDD580C2A3FF5BC0">
    <w:name w:val="A17F97D3E0D24D17BDD580C2A3FF5BC0"/>
    <w:rsid w:val="008D62EF"/>
    <w:pPr>
      <w:widowControl w:val="0"/>
      <w:jc w:val="both"/>
    </w:pPr>
  </w:style>
  <w:style w:type="paragraph" w:customStyle="1" w:styleId="B84878951BF34E23A504222EFAE6B1CB">
    <w:name w:val="B84878951BF34E23A504222EFAE6B1CB"/>
    <w:rsid w:val="008D62EF"/>
    <w:pPr>
      <w:widowControl w:val="0"/>
      <w:jc w:val="both"/>
    </w:pPr>
  </w:style>
  <w:style w:type="paragraph" w:customStyle="1" w:styleId="AE12FF609D864CAD9815133FF4FCF75F">
    <w:name w:val="AE12FF609D864CAD9815133FF4FCF75F"/>
    <w:rsid w:val="008D62EF"/>
    <w:pPr>
      <w:widowControl w:val="0"/>
      <w:jc w:val="both"/>
    </w:pPr>
  </w:style>
  <w:style w:type="paragraph" w:customStyle="1" w:styleId="BE769432AB18463C85DAB318C098D041">
    <w:name w:val="BE769432AB18463C85DAB318C098D041"/>
    <w:rsid w:val="008D62EF"/>
    <w:pPr>
      <w:widowControl w:val="0"/>
      <w:jc w:val="both"/>
    </w:pPr>
  </w:style>
  <w:style w:type="paragraph" w:customStyle="1" w:styleId="F769BDCFC2ED49E9A6FA5F3A17CD67D4">
    <w:name w:val="F769BDCFC2ED49E9A6FA5F3A17CD67D4"/>
    <w:rsid w:val="008D62EF"/>
    <w:pPr>
      <w:widowControl w:val="0"/>
      <w:jc w:val="both"/>
    </w:pPr>
  </w:style>
  <w:style w:type="paragraph" w:customStyle="1" w:styleId="62699F192BC049E3B619C48A87F62B8F">
    <w:name w:val="62699F192BC049E3B619C48A87F62B8F"/>
    <w:rsid w:val="008D62EF"/>
    <w:pPr>
      <w:widowControl w:val="0"/>
      <w:jc w:val="both"/>
    </w:pPr>
  </w:style>
  <w:style w:type="paragraph" w:customStyle="1" w:styleId="14B7FB6879104387B87F8E151474D76D">
    <w:name w:val="14B7FB6879104387B87F8E151474D76D"/>
    <w:rsid w:val="008D62EF"/>
    <w:pPr>
      <w:widowControl w:val="0"/>
      <w:jc w:val="both"/>
    </w:pPr>
  </w:style>
  <w:style w:type="paragraph" w:customStyle="1" w:styleId="EACFFBCB8D9E471B9F33FB72A40EAC5C">
    <w:name w:val="EACFFBCB8D9E471B9F33FB72A40EAC5C"/>
    <w:rsid w:val="008D62EF"/>
    <w:pPr>
      <w:widowControl w:val="0"/>
      <w:jc w:val="both"/>
    </w:pPr>
  </w:style>
  <w:style w:type="paragraph" w:customStyle="1" w:styleId="6BAD334F155D4F959677CB1CE07062D1">
    <w:name w:val="6BAD334F155D4F959677CB1CE07062D1"/>
    <w:rsid w:val="008D62EF"/>
    <w:pPr>
      <w:widowControl w:val="0"/>
      <w:jc w:val="both"/>
    </w:pPr>
  </w:style>
  <w:style w:type="paragraph" w:customStyle="1" w:styleId="EA0975918BE54043A668C12752B20938">
    <w:name w:val="EA0975918BE54043A668C12752B20938"/>
    <w:rsid w:val="008D62EF"/>
    <w:pPr>
      <w:widowControl w:val="0"/>
      <w:jc w:val="both"/>
    </w:pPr>
  </w:style>
  <w:style w:type="paragraph" w:customStyle="1" w:styleId="D26D9DA966F44F16BB36D968FDB5B502">
    <w:name w:val="D26D9DA966F44F16BB36D968FDB5B502"/>
    <w:rsid w:val="008D62EF"/>
    <w:pPr>
      <w:widowControl w:val="0"/>
      <w:jc w:val="both"/>
    </w:pPr>
  </w:style>
  <w:style w:type="paragraph" w:customStyle="1" w:styleId="D5BFCD9427D74B8C8885E60FDEC1AA42">
    <w:name w:val="D5BFCD9427D74B8C8885E60FDEC1AA42"/>
    <w:rsid w:val="008D62EF"/>
    <w:pPr>
      <w:widowControl w:val="0"/>
      <w:jc w:val="both"/>
    </w:pPr>
  </w:style>
  <w:style w:type="paragraph" w:customStyle="1" w:styleId="BE56C7EE73504E889BC0EC60EA65F520">
    <w:name w:val="BE56C7EE73504E889BC0EC60EA65F520"/>
    <w:rsid w:val="008D62EF"/>
    <w:pPr>
      <w:widowControl w:val="0"/>
      <w:jc w:val="both"/>
    </w:pPr>
  </w:style>
  <w:style w:type="paragraph" w:customStyle="1" w:styleId="1CE36FDCE3DD45BDB0B6DFE6952EBA9F">
    <w:name w:val="1CE36FDCE3DD45BDB0B6DFE6952EBA9F"/>
    <w:rsid w:val="008D62EF"/>
    <w:pPr>
      <w:widowControl w:val="0"/>
      <w:jc w:val="both"/>
    </w:pPr>
  </w:style>
  <w:style w:type="paragraph" w:customStyle="1" w:styleId="21D119EF46FA4A59A5004FBBD3F55ED4">
    <w:name w:val="21D119EF46FA4A59A5004FBBD3F55ED4"/>
    <w:rsid w:val="008D62EF"/>
    <w:pPr>
      <w:widowControl w:val="0"/>
      <w:jc w:val="both"/>
    </w:pPr>
  </w:style>
  <w:style w:type="paragraph" w:customStyle="1" w:styleId="4026473AD5B345FFBBE88D02C02BB785">
    <w:name w:val="4026473AD5B345FFBBE88D02C02BB785"/>
    <w:rsid w:val="008D62EF"/>
    <w:pPr>
      <w:widowControl w:val="0"/>
      <w:jc w:val="both"/>
    </w:pPr>
  </w:style>
  <w:style w:type="paragraph" w:customStyle="1" w:styleId="98AD364602A747EF90BB69DB62062953">
    <w:name w:val="98AD364602A747EF90BB69DB62062953"/>
    <w:rsid w:val="008D62EF"/>
    <w:pPr>
      <w:widowControl w:val="0"/>
      <w:jc w:val="both"/>
    </w:pPr>
  </w:style>
  <w:style w:type="paragraph" w:customStyle="1" w:styleId="0E1A2BCE70C24B46A319CD0F8F2EDC34">
    <w:name w:val="0E1A2BCE70C24B46A319CD0F8F2EDC34"/>
    <w:rsid w:val="008D62EF"/>
    <w:pPr>
      <w:widowControl w:val="0"/>
      <w:jc w:val="both"/>
    </w:pPr>
  </w:style>
  <w:style w:type="paragraph" w:customStyle="1" w:styleId="ED6E8CF95BF74558A20DA54FC3435597">
    <w:name w:val="ED6E8CF95BF74558A20DA54FC3435597"/>
    <w:rsid w:val="008D62EF"/>
    <w:pPr>
      <w:widowControl w:val="0"/>
      <w:jc w:val="both"/>
    </w:pPr>
  </w:style>
  <w:style w:type="paragraph" w:customStyle="1" w:styleId="504601F5BF53428AA8DC6A28857E703F">
    <w:name w:val="504601F5BF53428AA8DC6A28857E703F"/>
    <w:rsid w:val="008D62EF"/>
    <w:pPr>
      <w:widowControl w:val="0"/>
      <w:jc w:val="both"/>
    </w:pPr>
  </w:style>
  <w:style w:type="paragraph" w:customStyle="1" w:styleId="26AD359140794B179183FDE53D083732">
    <w:name w:val="26AD359140794B179183FDE53D083732"/>
    <w:rsid w:val="008D62EF"/>
    <w:pPr>
      <w:widowControl w:val="0"/>
      <w:jc w:val="both"/>
    </w:pPr>
  </w:style>
  <w:style w:type="paragraph" w:customStyle="1" w:styleId="F7A69F528C804EB7847BB4B7978A38EF">
    <w:name w:val="F7A69F528C804EB7847BB4B7978A38EF"/>
    <w:rsid w:val="008D62EF"/>
    <w:pPr>
      <w:widowControl w:val="0"/>
      <w:jc w:val="both"/>
    </w:pPr>
  </w:style>
  <w:style w:type="paragraph" w:customStyle="1" w:styleId="7CC94E7602AA43EA8FBED4B2A2900EBE">
    <w:name w:val="7CC94E7602AA43EA8FBED4B2A2900EBE"/>
    <w:rsid w:val="008D62EF"/>
    <w:pPr>
      <w:widowControl w:val="0"/>
      <w:jc w:val="both"/>
    </w:pPr>
  </w:style>
  <w:style w:type="paragraph" w:customStyle="1" w:styleId="4E011D73018C4F6AB6FDD231FC7AF316">
    <w:name w:val="4E011D73018C4F6AB6FDD231FC7AF316"/>
    <w:rsid w:val="008D62EF"/>
    <w:pPr>
      <w:widowControl w:val="0"/>
      <w:jc w:val="both"/>
    </w:pPr>
  </w:style>
  <w:style w:type="paragraph" w:customStyle="1" w:styleId="6576B8C431234A959D52B6FA8846834C">
    <w:name w:val="6576B8C431234A959D52B6FA8846834C"/>
    <w:rsid w:val="008D62EF"/>
    <w:pPr>
      <w:widowControl w:val="0"/>
      <w:jc w:val="both"/>
    </w:pPr>
  </w:style>
  <w:style w:type="paragraph" w:customStyle="1" w:styleId="F681727DD4BC4E3CB5AC760F1AE48A3D">
    <w:name w:val="F681727DD4BC4E3CB5AC760F1AE48A3D"/>
    <w:rsid w:val="008D62EF"/>
    <w:pPr>
      <w:widowControl w:val="0"/>
      <w:jc w:val="both"/>
    </w:pPr>
  </w:style>
  <w:style w:type="paragraph" w:customStyle="1" w:styleId="A4F8DBB0E3404BF3ABD0F888F231FCF0">
    <w:name w:val="A4F8DBB0E3404BF3ABD0F888F231FCF0"/>
    <w:rsid w:val="008D62EF"/>
    <w:pPr>
      <w:widowControl w:val="0"/>
      <w:jc w:val="both"/>
    </w:pPr>
  </w:style>
  <w:style w:type="paragraph" w:customStyle="1" w:styleId="5A7153C61D0E4508B1FE4843A6372812">
    <w:name w:val="5A7153C61D0E4508B1FE4843A6372812"/>
    <w:rsid w:val="008D62EF"/>
    <w:pPr>
      <w:widowControl w:val="0"/>
      <w:jc w:val="both"/>
    </w:pPr>
  </w:style>
  <w:style w:type="paragraph" w:customStyle="1" w:styleId="DA0265521259460DA0CA52C39F776750">
    <w:name w:val="DA0265521259460DA0CA52C39F776750"/>
    <w:rsid w:val="008D62EF"/>
    <w:pPr>
      <w:widowControl w:val="0"/>
      <w:jc w:val="both"/>
    </w:pPr>
  </w:style>
  <w:style w:type="paragraph" w:customStyle="1" w:styleId="98FC85EF6E214826B9EA0F28A53C3911">
    <w:name w:val="98FC85EF6E214826B9EA0F28A53C3911"/>
    <w:rsid w:val="008D62EF"/>
    <w:pPr>
      <w:widowControl w:val="0"/>
      <w:jc w:val="both"/>
    </w:pPr>
  </w:style>
  <w:style w:type="paragraph" w:customStyle="1" w:styleId="1EF137B64317441782B92CC09994D21B">
    <w:name w:val="1EF137B64317441782B92CC09994D21B"/>
    <w:rsid w:val="008D62EF"/>
    <w:pPr>
      <w:widowControl w:val="0"/>
      <w:jc w:val="both"/>
    </w:pPr>
  </w:style>
  <w:style w:type="paragraph" w:customStyle="1" w:styleId="7183BB47714D4A84AFFBE894E3709326">
    <w:name w:val="7183BB47714D4A84AFFBE894E3709326"/>
    <w:rsid w:val="008D62EF"/>
    <w:pPr>
      <w:widowControl w:val="0"/>
      <w:jc w:val="both"/>
    </w:pPr>
  </w:style>
  <w:style w:type="paragraph" w:customStyle="1" w:styleId="F94280792B0B4F459DDA44E7701D7448">
    <w:name w:val="F94280792B0B4F459DDA44E7701D7448"/>
    <w:rsid w:val="008D62EF"/>
    <w:pPr>
      <w:widowControl w:val="0"/>
      <w:jc w:val="both"/>
    </w:pPr>
  </w:style>
  <w:style w:type="paragraph" w:customStyle="1" w:styleId="927884783A994594AB76218BDF9E8858">
    <w:name w:val="927884783A994594AB76218BDF9E8858"/>
    <w:rsid w:val="008D62EF"/>
    <w:pPr>
      <w:widowControl w:val="0"/>
      <w:jc w:val="both"/>
    </w:pPr>
  </w:style>
  <w:style w:type="paragraph" w:customStyle="1" w:styleId="4E8983A5803047FBB71557F253A4AB37">
    <w:name w:val="4E8983A5803047FBB71557F253A4AB37"/>
    <w:rsid w:val="008D62EF"/>
    <w:pPr>
      <w:widowControl w:val="0"/>
      <w:jc w:val="both"/>
    </w:pPr>
  </w:style>
  <w:style w:type="paragraph" w:customStyle="1" w:styleId="BCBB31C38D804472AC0E7C72D091424A">
    <w:name w:val="BCBB31C38D804472AC0E7C72D091424A"/>
    <w:rsid w:val="008D62EF"/>
    <w:pPr>
      <w:widowControl w:val="0"/>
      <w:jc w:val="both"/>
    </w:pPr>
  </w:style>
  <w:style w:type="paragraph" w:customStyle="1" w:styleId="BFA09371EA16483E82D0771408B4D49D">
    <w:name w:val="BFA09371EA16483E82D0771408B4D49D"/>
    <w:rsid w:val="008D62EF"/>
    <w:pPr>
      <w:widowControl w:val="0"/>
      <w:jc w:val="both"/>
    </w:pPr>
  </w:style>
  <w:style w:type="paragraph" w:customStyle="1" w:styleId="9A8C9816024B46A3BAD66663C347AFE7">
    <w:name w:val="9A8C9816024B46A3BAD66663C347AFE7"/>
    <w:rsid w:val="008D62EF"/>
    <w:pPr>
      <w:widowControl w:val="0"/>
      <w:jc w:val="both"/>
    </w:pPr>
  </w:style>
  <w:style w:type="paragraph" w:customStyle="1" w:styleId="DCFBC375C8CE40A5B310B43C357A2B20">
    <w:name w:val="DCFBC375C8CE40A5B310B43C357A2B20"/>
    <w:rsid w:val="008D62EF"/>
    <w:pPr>
      <w:widowControl w:val="0"/>
      <w:jc w:val="both"/>
    </w:pPr>
  </w:style>
  <w:style w:type="paragraph" w:customStyle="1" w:styleId="CB3199C8FB5948398EC51042D88865F2">
    <w:name w:val="CB3199C8FB5948398EC51042D88865F2"/>
    <w:rsid w:val="008D62EF"/>
    <w:pPr>
      <w:widowControl w:val="0"/>
      <w:jc w:val="both"/>
    </w:pPr>
  </w:style>
  <w:style w:type="paragraph" w:customStyle="1" w:styleId="0FFAF6FC5C3B44728FC5ECC6EE355FB0">
    <w:name w:val="0FFAF6FC5C3B44728FC5ECC6EE355FB0"/>
    <w:rsid w:val="008D62EF"/>
    <w:pPr>
      <w:widowControl w:val="0"/>
      <w:jc w:val="both"/>
    </w:pPr>
  </w:style>
  <w:style w:type="paragraph" w:customStyle="1" w:styleId="29C211859DEC43B4BE4A9C30739AEB01">
    <w:name w:val="29C211859DEC43B4BE4A9C30739AEB01"/>
    <w:rsid w:val="008D62EF"/>
    <w:pPr>
      <w:widowControl w:val="0"/>
      <w:jc w:val="both"/>
    </w:pPr>
  </w:style>
  <w:style w:type="paragraph" w:customStyle="1" w:styleId="F711A954EF004F07B6B0AA72966A6123">
    <w:name w:val="F711A954EF004F07B6B0AA72966A6123"/>
    <w:rsid w:val="008D62EF"/>
    <w:pPr>
      <w:widowControl w:val="0"/>
      <w:jc w:val="both"/>
    </w:pPr>
  </w:style>
  <w:style w:type="paragraph" w:customStyle="1" w:styleId="0CE3D3FF84CF4CC2971FE252EF308DC4">
    <w:name w:val="0CE3D3FF84CF4CC2971FE252EF308DC4"/>
    <w:rsid w:val="008D62EF"/>
    <w:pPr>
      <w:widowControl w:val="0"/>
      <w:jc w:val="both"/>
    </w:pPr>
  </w:style>
  <w:style w:type="paragraph" w:customStyle="1" w:styleId="2E5F57890E83470DAD30407615B158E6">
    <w:name w:val="2E5F57890E83470DAD30407615B158E6"/>
    <w:rsid w:val="008D62EF"/>
    <w:pPr>
      <w:widowControl w:val="0"/>
      <w:jc w:val="both"/>
    </w:pPr>
  </w:style>
  <w:style w:type="paragraph" w:customStyle="1" w:styleId="D9C46F567FA94FE2897911CD3B6AFBA9">
    <w:name w:val="D9C46F567FA94FE2897911CD3B6AFBA9"/>
    <w:rsid w:val="008D62EF"/>
    <w:pPr>
      <w:widowControl w:val="0"/>
      <w:jc w:val="both"/>
    </w:pPr>
  </w:style>
  <w:style w:type="paragraph" w:customStyle="1" w:styleId="5751CAF6A3174FD0A736D6BE6B0454CD">
    <w:name w:val="5751CAF6A3174FD0A736D6BE6B0454CD"/>
    <w:rsid w:val="008D62EF"/>
    <w:pPr>
      <w:widowControl w:val="0"/>
      <w:jc w:val="both"/>
    </w:pPr>
  </w:style>
  <w:style w:type="paragraph" w:customStyle="1" w:styleId="10622ADCCE3746FE8BF4DE120E0146E8">
    <w:name w:val="10622ADCCE3746FE8BF4DE120E0146E8"/>
    <w:rsid w:val="008D62EF"/>
    <w:pPr>
      <w:widowControl w:val="0"/>
      <w:jc w:val="both"/>
    </w:pPr>
  </w:style>
  <w:style w:type="paragraph" w:customStyle="1" w:styleId="62840D4302AA420EAF4F11DA72E9F6FF">
    <w:name w:val="62840D4302AA420EAF4F11DA72E9F6FF"/>
    <w:rsid w:val="008D62EF"/>
    <w:pPr>
      <w:widowControl w:val="0"/>
      <w:jc w:val="both"/>
    </w:pPr>
  </w:style>
  <w:style w:type="paragraph" w:customStyle="1" w:styleId="9769988757224A70AD3B02341DB932E4">
    <w:name w:val="9769988757224A70AD3B02341DB932E4"/>
    <w:rsid w:val="008D62EF"/>
    <w:pPr>
      <w:widowControl w:val="0"/>
      <w:jc w:val="both"/>
    </w:pPr>
  </w:style>
  <w:style w:type="paragraph" w:customStyle="1" w:styleId="B6C135B31FF64BF5AEE80D6A68C6EA73">
    <w:name w:val="B6C135B31FF64BF5AEE80D6A68C6EA73"/>
    <w:rsid w:val="008D62EF"/>
    <w:pPr>
      <w:widowControl w:val="0"/>
      <w:jc w:val="both"/>
    </w:pPr>
  </w:style>
  <w:style w:type="paragraph" w:customStyle="1" w:styleId="4D2AF87ADDA1479E8D72988737EB3C25">
    <w:name w:val="4D2AF87ADDA1479E8D72988737EB3C25"/>
    <w:rsid w:val="008D62EF"/>
    <w:pPr>
      <w:widowControl w:val="0"/>
      <w:jc w:val="both"/>
    </w:pPr>
  </w:style>
  <w:style w:type="paragraph" w:customStyle="1" w:styleId="9C375E1A3A084A9491586884DB4F7E96">
    <w:name w:val="9C375E1A3A084A9491586884DB4F7E96"/>
    <w:rsid w:val="008D62EF"/>
    <w:pPr>
      <w:widowControl w:val="0"/>
      <w:jc w:val="both"/>
    </w:pPr>
  </w:style>
  <w:style w:type="paragraph" w:customStyle="1" w:styleId="AEA359EE1BC246F19493FA768A938845">
    <w:name w:val="AEA359EE1BC246F19493FA768A938845"/>
    <w:rsid w:val="008D62EF"/>
    <w:pPr>
      <w:widowControl w:val="0"/>
      <w:jc w:val="both"/>
    </w:pPr>
  </w:style>
  <w:style w:type="paragraph" w:customStyle="1" w:styleId="02B71FC527494B47BDE60FA94202F996">
    <w:name w:val="02B71FC527494B47BDE60FA94202F996"/>
    <w:rsid w:val="008D62EF"/>
    <w:pPr>
      <w:widowControl w:val="0"/>
      <w:jc w:val="both"/>
    </w:pPr>
  </w:style>
  <w:style w:type="paragraph" w:customStyle="1" w:styleId="9AF0D5C4800F4A1B9C1E08E2FCF3029E">
    <w:name w:val="9AF0D5C4800F4A1B9C1E08E2FCF3029E"/>
    <w:rsid w:val="008D62EF"/>
    <w:pPr>
      <w:widowControl w:val="0"/>
      <w:jc w:val="both"/>
    </w:pPr>
  </w:style>
  <w:style w:type="paragraph" w:customStyle="1" w:styleId="5A8E95C05B3343A2ABBA6C618DC11899">
    <w:name w:val="5A8E95C05B3343A2ABBA6C618DC11899"/>
    <w:rsid w:val="008D62EF"/>
    <w:pPr>
      <w:widowControl w:val="0"/>
      <w:jc w:val="both"/>
    </w:pPr>
  </w:style>
  <w:style w:type="paragraph" w:customStyle="1" w:styleId="721F398EE2F841CA8FD4A80222B2004E">
    <w:name w:val="721F398EE2F841CA8FD4A80222B2004E"/>
    <w:rsid w:val="008D62EF"/>
    <w:pPr>
      <w:widowControl w:val="0"/>
      <w:jc w:val="both"/>
    </w:pPr>
  </w:style>
  <w:style w:type="paragraph" w:customStyle="1" w:styleId="EA986F95D50542D49FF66EED8CBD31FF">
    <w:name w:val="EA986F95D50542D49FF66EED8CBD31FF"/>
    <w:rsid w:val="008D62EF"/>
    <w:pPr>
      <w:widowControl w:val="0"/>
      <w:jc w:val="both"/>
    </w:pPr>
  </w:style>
  <w:style w:type="paragraph" w:customStyle="1" w:styleId="E1B7600C91B14686A5968BB4F3BBF20D">
    <w:name w:val="E1B7600C91B14686A5968BB4F3BBF20D"/>
    <w:rsid w:val="008D62EF"/>
    <w:pPr>
      <w:widowControl w:val="0"/>
      <w:jc w:val="both"/>
    </w:pPr>
  </w:style>
  <w:style w:type="paragraph" w:customStyle="1" w:styleId="5F150D6F61904FD98D295EB521F4DA0E">
    <w:name w:val="5F150D6F61904FD98D295EB521F4DA0E"/>
    <w:rsid w:val="008D62EF"/>
    <w:pPr>
      <w:widowControl w:val="0"/>
      <w:jc w:val="both"/>
    </w:pPr>
  </w:style>
  <w:style w:type="paragraph" w:customStyle="1" w:styleId="C3CDCD45D1F0429B93493DEC71F541C6">
    <w:name w:val="C3CDCD45D1F0429B93493DEC71F541C6"/>
    <w:rsid w:val="008D62EF"/>
    <w:pPr>
      <w:widowControl w:val="0"/>
      <w:jc w:val="both"/>
    </w:pPr>
  </w:style>
  <w:style w:type="paragraph" w:customStyle="1" w:styleId="83403E1ACDC14A33819A02526E08D099">
    <w:name w:val="83403E1ACDC14A33819A02526E08D099"/>
    <w:rsid w:val="008D62EF"/>
    <w:pPr>
      <w:widowControl w:val="0"/>
      <w:jc w:val="both"/>
    </w:pPr>
  </w:style>
  <w:style w:type="paragraph" w:customStyle="1" w:styleId="679F696BABCA4EFD8258FC929665899A">
    <w:name w:val="679F696BABCA4EFD8258FC929665899A"/>
    <w:rsid w:val="008D62EF"/>
    <w:pPr>
      <w:widowControl w:val="0"/>
      <w:jc w:val="both"/>
    </w:pPr>
  </w:style>
  <w:style w:type="paragraph" w:customStyle="1" w:styleId="83CFCEF3F65F44B8BBD206440ED4D97C">
    <w:name w:val="83CFCEF3F65F44B8BBD206440ED4D97C"/>
    <w:rsid w:val="008D62EF"/>
    <w:pPr>
      <w:widowControl w:val="0"/>
      <w:jc w:val="both"/>
    </w:pPr>
  </w:style>
  <w:style w:type="paragraph" w:customStyle="1" w:styleId="F0203CC16BAD4BEF9D5F9947A5325E36">
    <w:name w:val="F0203CC16BAD4BEF9D5F9947A5325E36"/>
    <w:rsid w:val="008D62EF"/>
    <w:pPr>
      <w:widowControl w:val="0"/>
      <w:jc w:val="both"/>
    </w:pPr>
  </w:style>
  <w:style w:type="paragraph" w:customStyle="1" w:styleId="879E47C6648049F68A2C63FF21419F4F">
    <w:name w:val="879E47C6648049F68A2C63FF21419F4F"/>
    <w:rsid w:val="008D62EF"/>
    <w:pPr>
      <w:widowControl w:val="0"/>
      <w:jc w:val="both"/>
    </w:pPr>
  </w:style>
  <w:style w:type="paragraph" w:customStyle="1" w:styleId="6182DD277D944AF399221566F07995F8">
    <w:name w:val="6182DD277D944AF399221566F07995F8"/>
    <w:rsid w:val="008D62EF"/>
    <w:pPr>
      <w:widowControl w:val="0"/>
      <w:jc w:val="both"/>
    </w:pPr>
  </w:style>
  <w:style w:type="paragraph" w:customStyle="1" w:styleId="89FAF4BE39E2460FB065C4355D4F8AB3">
    <w:name w:val="89FAF4BE39E2460FB065C4355D4F8AB3"/>
    <w:rsid w:val="008D62EF"/>
    <w:pPr>
      <w:widowControl w:val="0"/>
      <w:jc w:val="both"/>
    </w:pPr>
  </w:style>
  <w:style w:type="paragraph" w:customStyle="1" w:styleId="BCB2D4CDA9DA42E98D65A88D1E8E97B7">
    <w:name w:val="BCB2D4CDA9DA42E98D65A88D1E8E97B7"/>
    <w:rsid w:val="008D62EF"/>
    <w:pPr>
      <w:widowControl w:val="0"/>
      <w:jc w:val="both"/>
    </w:pPr>
  </w:style>
  <w:style w:type="paragraph" w:customStyle="1" w:styleId="81C364A5B42349BEABD413FF8A6EAE30">
    <w:name w:val="81C364A5B42349BEABD413FF8A6EAE30"/>
    <w:rsid w:val="008D62EF"/>
    <w:pPr>
      <w:widowControl w:val="0"/>
      <w:jc w:val="both"/>
    </w:pPr>
  </w:style>
  <w:style w:type="paragraph" w:customStyle="1" w:styleId="AE6B0FF872044DAFB52F4155F20DD55E">
    <w:name w:val="AE6B0FF872044DAFB52F4155F20DD55E"/>
    <w:rsid w:val="008D62EF"/>
    <w:pPr>
      <w:widowControl w:val="0"/>
      <w:jc w:val="both"/>
    </w:pPr>
  </w:style>
  <w:style w:type="paragraph" w:customStyle="1" w:styleId="E0154C5808304D1094D44A1B71DDF925">
    <w:name w:val="E0154C5808304D1094D44A1B71DDF925"/>
    <w:rsid w:val="008D62EF"/>
    <w:pPr>
      <w:widowControl w:val="0"/>
      <w:jc w:val="both"/>
    </w:pPr>
  </w:style>
  <w:style w:type="paragraph" w:customStyle="1" w:styleId="8354AD77831F499CB52E807AC3552E2A">
    <w:name w:val="8354AD77831F499CB52E807AC3552E2A"/>
    <w:rsid w:val="008D62EF"/>
    <w:pPr>
      <w:widowControl w:val="0"/>
      <w:jc w:val="both"/>
    </w:pPr>
  </w:style>
  <w:style w:type="paragraph" w:customStyle="1" w:styleId="A9909B9D9FAC4529865A74A20A97B073">
    <w:name w:val="A9909B9D9FAC4529865A74A20A97B073"/>
    <w:rsid w:val="008D62EF"/>
    <w:pPr>
      <w:widowControl w:val="0"/>
      <w:jc w:val="both"/>
    </w:pPr>
  </w:style>
  <w:style w:type="paragraph" w:customStyle="1" w:styleId="71BEF25E4D234658B48F0722CFD2F90F">
    <w:name w:val="71BEF25E4D234658B48F0722CFD2F90F"/>
    <w:rsid w:val="008D62EF"/>
    <w:pPr>
      <w:widowControl w:val="0"/>
      <w:jc w:val="both"/>
    </w:pPr>
  </w:style>
  <w:style w:type="paragraph" w:customStyle="1" w:styleId="9A7995488CC54EFA86535340A7C5117B">
    <w:name w:val="9A7995488CC54EFA86535340A7C5117B"/>
    <w:rsid w:val="008D62EF"/>
    <w:pPr>
      <w:widowControl w:val="0"/>
      <w:jc w:val="both"/>
    </w:pPr>
  </w:style>
  <w:style w:type="paragraph" w:customStyle="1" w:styleId="18096EFE0BAC49D7B1139882894FECCB">
    <w:name w:val="18096EFE0BAC49D7B1139882894FECCB"/>
    <w:rsid w:val="008D62EF"/>
    <w:pPr>
      <w:widowControl w:val="0"/>
      <w:jc w:val="both"/>
    </w:pPr>
  </w:style>
  <w:style w:type="paragraph" w:customStyle="1" w:styleId="BCA18753308B4F8CB5ABD1940962878A">
    <w:name w:val="BCA18753308B4F8CB5ABD1940962878A"/>
    <w:rsid w:val="008D62EF"/>
    <w:pPr>
      <w:widowControl w:val="0"/>
      <w:jc w:val="both"/>
    </w:pPr>
  </w:style>
  <w:style w:type="paragraph" w:customStyle="1" w:styleId="2152149AB02846A7922E3E313234773A">
    <w:name w:val="2152149AB02846A7922E3E313234773A"/>
    <w:rsid w:val="008D62EF"/>
    <w:pPr>
      <w:widowControl w:val="0"/>
      <w:jc w:val="both"/>
    </w:pPr>
  </w:style>
  <w:style w:type="paragraph" w:customStyle="1" w:styleId="FBE9AC0F1CE64E5EB1792B8504E925FD">
    <w:name w:val="FBE9AC0F1CE64E5EB1792B8504E925FD"/>
    <w:rsid w:val="008D62EF"/>
    <w:pPr>
      <w:widowControl w:val="0"/>
      <w:jc w:val="both"/>
    </w:pPr>
  </w:style>
  <w:style w:type="paragraph" w:customStyle="1" w:styleId="F13C2FA038A84EEA9CBDE3CCE0B7FBC0">
    <w:name w:val="F13C2FA038A84EEA9CBDE3CCE0B7FBC0"/>
    <w:rsid w:val="008D62EF"/>
    <w:pPr>
      <w:widowControl w:val="0"/>
      <w:jc w:val="both"/>
    </w:pPr>
  </w:style>
  <w:style w:type="paragraph" w:customStyle="1" w:styleId="4BB0132DF57C46C399D90D6F46201993">
    <w:name w:val="4BB0132DF57C46C399D90D6F46201993"/>
    <w:rsid w:val="008D62EF"/>
    <w:pPr>
      <w:widowControl w:val="0"/>
      <w:jc w:val="both"/>
    </w:pPr>
  </w:style>
  <w:style w:type="paragraph" w:customStyle="1" w:styleId="BA9AEE81D51D410382E58DEEDBB8C874">
    <w:name w:val="BA9AEE81D51D410382E58DEEDBB8C874"/>
    <w:rsid w:val="008D62EF"/>
    <w:pPr>
      <w:widowControl w:val="0"/>
      <w:jc w:val="both"/>
    </w:pPr>
  </w:style>
  <w:style w:type="paragraph" w:customStyle="1" w:styleId="1FFDD0DAF36B41D0A72D40675C06593B">
    <w:name w:val="1FFDD0DAF36B41D0A72D40675C06593B"/>
    <w:rsid w:val="008D62EF"/>
    <w:pPr>
      <w:widowControl w:val="0"/>
      <w:jc w:val="both"/>
    </w:pPr>
  </w:style>
  <w:style w:type="paragraph" w:customStyle="1" w:styleId="982AF7CA4FFD43B9853577FF2CE4DA2A">
    <w:name w:val="982AF7CA4FFD43B9853577FF2CE4DA2A"/>
    <w:rsid w:val="008D62EF"/>
    <w:pPr>
      <w:widowControl w:val="0"/>
      <w:jc w:val="both"/>
    </w:pPr>
  </w:style>
  <w:style w:type="paragraph" w:customStyle="1" w:styleId="7B5AA6FF0DD6426785C552824A1D1EC1">
    <w:name w:val="7B5AA6FF0DD6426785C552824A1D1EC1"/>
    <w:rsid w:val="008D62EF"/>
    <w:pPr>
      <w:widowControl w:val="0"/>
      <w:jc w:val="both"/>
    </w:pPr>
  </w:style>
  <w:style w:type="paragraph" w:customStyle="1" w:styleId="F17AF282C9BC4FB79ED15D855948782B">
    <w:name w:val="F17AF282C9BC4FB79ED15D855948782B"/>
    <w:rsid w:val="008D62EF"/>
    <w:pPr>
      <w:widowControl w:val="0"/>
      <w:jc w:val="both"/>
    </w:pPr>
  </w:style>
  <w:style w:type="paragraph" w:customStyle="1" w:styleId="E25F86D50A3340489129BF94814390E8">
    <w:name w:val="E25F86D50A3340489129BF94814390E8"/>
    <w:rsid w:val="008D62EF"/>
    <w:pPr>
      <w:widowControl w:val="0"/>
      <w:jc w:val="both"/>
    </w:pPr>
  </w:style>
  <w:style w:type="paragraph" w:customStyle="1" w:styleId="16036E1014454281AC06042EFAB13671">
    <w:name w:val="16036E1014454281AC06042EFAB13671"/>
    <w:rsid w:val="008D62EF"/>
    <w:pPr>
      <w:widowControl w:val="0"/>
      <w:jc w:val="both"/>
    </w:pPr>
  </w:style>
  <w:style w:type="paragraph" w:customStyle="1" w:styleId="5D3BB3CC3F5E46EFA63708CF70E2981E">
    <w:name w:val="5D3BB3CC3F5E46EFA63708CF70E2981E"/>
    <w:rsid w:val="008D62EF"/>
    <w:pPr>
      <w:widowControl w:val="0"/>
      <w:jc w:val="both"/>
    </w:pPr>
  </w:style>
  <w:style w:type="paragraph" w:customStyle="1" w:styleId="D3458E4D60454AAEAEA885571CC4DAE0">
    <w:name w:val="D3458E4D60454AAEAEA885571CC4DAE0"/>
    <w:rsid w:val="008D62EF"/>
    <w:pPr>
      <w:widowControl w:val="0"/>
      <w:jc w:val="both"/>
    </w:pPr>
  </w:style>
  <w:style w:type="paragraph" w:customStyle="1" w:styleId="104B48C910044A4BB66172CCA2632084">
    <w:name w:val="104B48C910044A4BB66172CCA2632084"/>
    <w:rsid w:val="008D62EF"/>
    <w:pPr>
      <w:widowControl w:val="0"/>
      <w:jc w:val="both"/>
    </w:pPr>
  </w:style>
  <w:style w:type="paragraph" w:customStyle="1" w:styleId="C887953AF7FB4C93A1CEE4CDFDC1E441">
    <w:name w:val="C887953AF7FB4C93A1CEE4CDFDC1E441"/>
    <w:rsid w:val="008D62EF"/>
    <w:pPr>
      <w:widowControl w:val="0"/>
      <w:jc w:val="both"/>
    </w:pPr>
  </w:style>
  <w:style w:type="paragraph" w:customStyle="1" w:styleId="579ED393D03E4CA687B4C31256889697">
    <w:name w:val="579ED393D03E4CA687B4C31256889697"/>
    <w:rsid w:val="008D62EF"/>
    <w:pPr>
      <w:widowControl w:val="0"/>
      <w:jc w:val="both"/>
    </w:pPr>
  </w:style>
  <w:style w:type="paragraph" w:customStyle="1" w:styleId="4DB6AD546E514A009A194E1CC6694E98">
    <w:name w:val="4DB6AD546E514A009A194E1CC6694E98"/>
    <w:rsid w:val="008D62EF"/>
    <w:pPr>
      <w:widowControl w:val="0"/>
      <w:jc w:val="both"/>
    </w:pPr>
  </w:style>
  <w:style w:type="paragraph" w:customStyle="1" w:styleId="0EFBDF5B3A6B4587AF77AE0924291FB7">
    <w:name w:val="0EFBDF5B3A6B4587AF77AE0924291FB7"/>
    <w:rsid w:val="008D62EF"/>
    <w:pPr>
      <w:widowControl w:val="0"/>
      <w:jc w:val="both"/>
    </w:pPr>
  </w:style>
  <w:style w:type="paragraph" w:customStyle="1" w:styleId="03629907A3194BC8ADF9B1BE0DC8863E">
    <w:name w:val="03629907A3194BC8ADF9B1BE0DC8863E"/>
    <w:rsid w:val="008D62EF"/>
    <w:pPr>
      <w:widowControl w:val="0"/>
      <w:jc w:val="both"/>
    </w:pPr>
  </w:style>
  <w:style w:type="paragraph" w:customStyle="1" w:styleId="025E098F58BC4E70BFC3B9208D520B1D">
    <w:name w:val="025E098F58BC4E70BFC3B9208D520B1D"/>
    <w:rsid w:val="008D62EF"/>
    <w:pPr>
      <w:widowControl w:val="0"/>
      <w:jc w:val="both"/>
    </w:pPr>
  </w:style>
  <w:style w:type="paragraph" w:customStyle="1" w:styleId="0D7A574820A94019AF77512B3E0063AB">
    <w:name w:val="0D7A574820A94019AF77512B3E0063AB"/>
    <w:rsid w:val="008D62EF"/>
    <w:pPr>
      <w:widowControl w:val="0"/>
      <w:jc w:val="both"/>
    </w:pPr>
  </w:style>
  <w:style w:type="paragraph" w:customStyle="1" w:styleId="2526FF54AE4749AD9695FF2F1F638650">
    <w:name w:val="2526FF54AE4749AD9695FF2F1F638650"/>
    <w:rsid w:val="008D62EF"/>
    <w:pPr>
      <w:widowControl w:val="0"/>
      <w:jc w:val="both"/>
    </w:pPr>
  </w:style>
  <w:style w:type="paragraph" w:customStyle="1" w:styleId="01B3BF8D5E0A44689DA0E3A86E9B3C04">
    <w:name w:val="01B3BF8D5E0A44689DA0E3A86E9B3C04"/>
    <w:rsid w:val="008D62EF"/>
    <w:pPr>
      <w:widowControl w:val="0"/>
      <w:jc w:val="both"/>
    </w:pPr>
  </w:style>
  <w:style w:type="paragraph" w:customStyle="1" w:styleId="F3B551FE6B48477094613D09838ED9BE">
    <w:name w:val="F3B551FE6B48477094613D09838ED9BE"/>
    <w:rsid w:val="008D62EF"/>
    <w:pPr>
      <w:widowControl w:val="0"/>
      <w:jc w:val="both"/>
    </w:pPr>
  </w:style>
  <w:style w:type="paragraph" w:customStyle="1" w:styleId="AF1E3102D29F4FF29D7B635A24ECC299">
    <w:name w:val="AF1E3102D29F4FF29D7B635A24ECC299"/>
    <w:rsid w:val="008D62EF"/>
    <w:pPr>
      <w:widowControl w:val="0"/>
      <w:jc w:val="both"/>
    </w:pPr>
  </w:style>
  <w:style w:type="paragraph" w:customStyle="1" w:styleId="BF91AE2F7F0D42B6B75BA74A18A329F3">
    <w:name w:val="BF91AE2F7F0D42B6B75BA74A18A329F3"/>
    <w:rsid w:val="008D62EF"/>
    <w:pPr>
      <w:widowControl w:val="0"/>
      <w:jc w:val="both"/>
    </w:pPr>
  </w:style>
  <w:style w:type="paragraph" w:customStyle="1" w:styleId="F03EDBCDF6F84228BFAC23F966ABF3E0">
    <w:name w:val="F03EDBCDF6F84228BFAC23F966ABF3E0"/>
    <w:rsid w:val="008D62EF"/>
    <w:pPr>
      <w:widowControl w:val="0"/>
      <w:jc w:val="both"/>
    </w:pPr>
  </w:style>
  <w:style w:type="paragraph" w:customStyle="1" w:styleId="9A4B6C2FB4CF404E86D0301A102EBB99">
    <w:name w:val="9A4B6C2FB4CF404E86D0301A102EBB99"/>
    <w:rsid w:val="008D62EF"/>
    <w:pPr>
      <w:widowControl w:val="0"/>
      <w:jc w:val="both"/>
    </w:pPr>
  </w:style>
  <w:style w:type="paragraph" w:customStyle="1" w:styleId="B89D443BD4D74B93BF41B085DAACDE6B">
    <w:name w:val="B89D443BD4D74B93BF41B085DAACDE6B"/>
    <w:rsid w:val="008D62EF"/>
    <w:pPr>
      <w:widowControl w:val="0"/>
      <w:jc w:val="both"/>
    </w:pPr>
  </w:style>
  <w:style w:type="paragraph" w:customStyle="1" w:styleId="0BAD967825724662931F42D4465A5ABA">
    <w:name w:val="0BAD967825724662931F42D4465A5ABA"/>
    <w:rsid w:val="008D62EF"/>
    <w:pPr>
      <w:widowControl w:val="0"/>
      <w:jc w:val="both"/>
    </w:pPr>
  </w:style>
  <w:style w:type="paragraph" w:customStyle="1" w:styleId="8C14F723F7D94308A84203DF1B582199">
    <w:name w:val="8C14F723F7D94308A84203DF1B582199"/>
    <w:rsid w:val="008D62EF"/>
    <w:pPr>
      <w:widowControl w:val="0"/>
      <w:jc w:val="both"/>
    </w:pPr>
  </w:style>
  <w:style w:type="paragraph" w:customStyle="1" w:styleId="57B85DD4EDF942738153271D2D3F5AE6">
    <w:name w:val="57B85DD4EDF942738153271D2D3F5AE6"/>
    <w:rsid w:val="008D62EF"/>
    <w:pPr>
      <w:widowControl w:val="0"/>
      <w:jc w:val="both"/>
    </w:pPr>
  </w:style>
  <w:style w:type="paragraph" w:customStyle="1" w:styleId="6551221D72DC49EABCE377AE2B37D0F0">
    <w:name w:val="6551221D72DC49EABCE377AE2B37D0F0"/>
    <w:rsid w:val="008D62EF"/>
    <w:pPr>
      <w:widowControl w:val="0"/>
      <w:jc w:val="both"/>
    </w:pPr>
  </w:style>
  <w:style w:type="paragraph" w:customStyle="1" w:styleId="63158734E06D4947ADF6CA85E6C05090">
    <w:name w:val="63158734E06D4947ADF6CA85E6C05090"/>
    <w:rsid w:val="008D62EF"/>
    <w:pPr>
      <w:widowControl w:val="0"/>
      <w:jc w:val="both"/>
    </w:pPr>
  </w:style>
  <w:style w:type="paragraph" w:customStyle="1" w:styleId="41991536F18A41C8BE3CBD6B2F0EF4AB">
    <w:name w:val="41991536F18A41C8BE3CBD6B2F0EF4AB"/>
    <w:rsid w:val="008D62EF"/>
    <w:pPr>
      <w:widowControl w:val="0"/>
      <w:jc w:val="both"/>
    </w:pPr>
  </w:style>
  <w:style w:type="paragraph" w:customStyle="1" w:styleId="37DB2FF27F8D412DA30E216615E96C9E">
    <w:name w:val="37DB2FF27F8D412DA30E216615E96C9E"/>
    <w:rsid w:val="008D62EF"/>
    <w:pPr>
      <w:widowControl w:val="0"/>
      <w:jc w:val="both"/>
    </w:pPr>
  </w:style>
  <w:style w:type="paragraph" w:customStyle="1" w:styleId="C54A9BE362FB48AEBEFB93ECB919FD11">
    <w:name w:val="C54A9BE362FB48AEBEFB93ECB919FD11"/>
    <w:rsid w:val="008D62EF"/>
    <w:pPr>
      <w:widowControl w:val="0"/>
      <w:jc w:val="both"/>
    </w:pPr>
  </w:style>
  <w:style w:type="paragraph" w:customStyle="1" w:styleId="8134A94B855D41E8AD889B5E461C5C5F">
    <w:name w:val="8134A94B855D41E8AD889B5E461C5C5F"/>
    <w:rsid w:val="008D62EF"/>
    <w:pPr>
      <w:widowControl w:val="0"/>
      <w:jc w:val="both"/>
    </w:pPr>
  </w:style>
  <w:style w:type="paragraph" w:customStyle="1" w:styleId="11B990F96A874A55AC3BFBEF5170D3FE">
    <w:name w:val="11B990F96A874A55AC3BFBEF5170D3FE"/>
    <w:rsid w:val="008D62EF"/>
    <w:pPr>
      <w:widowControl w:val="0"/>
      <w:jc w:val="both"/>
    </w:pPr>
  </w:style>
  <w:style w:type="paragraph" w:customStyle="1" w:styleId="23BEF85D107B498CAEE3245134187922">
    <w:name w:val="23BEF85D107B498CAEE3245134187922"/>
    <w:rsid w:val="008D62EF"/>
    <w:pPr>
      <w:widowControl w:val="0"/>
      <w:jc w:val="both"/>
    </w:pPr>
  </w:style>
  <w:style w:type="paragraph" w:customStyle="1" w:styleId="3F80440B3CAF448E8F3D41CC90E71729">
    <w:name w:val="3F80440B3CAF448E8F3D41CC90E71729"/>
    <w:rsid w:val="008D62EF"/>
    <w:pPr>
      <w:widowControl w:val="0"/>
      <w:jc w:val="both"/>
    </w:pPr>
  </w:style>
  <w:style w:type="paragraph" w:customStyle="1" w:styleId="491112ED4A474165838A340C82A18EC3">
    <w:name w:val="491112ED4A474165838A340C82A18EC3"/>
    <w:rsid w:val="008D62EF"/>
    <w:pPr>
      <w:widowControl w:val="0"/>
      <w:jc w:val="both"/>
    </w:pPr>
  </w:style>
  <w:style w:type="paragraph" w:customStyle="1" w:styleId="4C7662F1A2DC469C9B9503BB537E8EAA">
    <w:name w:val="4C7662F1A2DC469C9B9503BB537E8EAA"/>
    <w:rsid w:val="008D62EF"/>
    <w:pPr>
      <w:widowControl w:val="0"/>
      <w:jc w:val="both"/>
    </w:pPr>
  </w:style>
  <w:style w:type="paragraph" w:customStyle="1" w:styleId="7A7EE9868D21421FA7248AB89B321B65">
    <w:name w:val="7A7EE9868D21421FA7248AB89B321B65"/>
    <w:rsid w:val="008D62EF"/>
    <w:pPr>
      <w:widowControl w:val="0"/>
      <w:jc w:val="both"/>
    </w:pPr>
  </w:style>
  <w:style w:type="paragraph" w:customStyle="1" w:styleId="FA6DA8DCFA004C4EBFC85229E7BDAA61">
    <w:name w:val="FA6DA8DCFA004C4EBFC85229E7BDAA61"/>
    <w:rsid w:val="008D62EF"/>
    <w:pPr>
      <w:widowControl w:val="0"/>
      <w:jc w:val="both"/>
    </w:pPr>
  </w:style>
  <w:style w:type="paragraph" w:customStyle="1" w:styleId="9FB869D172F544A091CC69A84B365307">
    <w:name w:val="9FB869D172F544A091CC69A84B365307"/>
    <w:rsid w:val="008D62EF"/>
    <w:pPr>
      <w:widowControl w:val="0"/>
      <w:jc w:val="both"/>
    </w:pPr>
  </w:style>
  <w:style w:type="paragraph" w:customStyle="1" w:styleId="50818C4DB19548EAABB8C047745207B1">
    <w:name w:val="50818C4DB19548EAABB8C047745207B1"/>
    <w:rsid w:val="008D62EF"/>
    <w:pPr>
      <w:widowControl w:val="0"/>
      <w:jc w:val="both"/>
    </w:pPr>
  </w:style>
  <w:style w:type="paragraph" w:customStyle="1" w:styleId="33B459258E4D47B18DE0CC42CFF194E7">
    <w:name w:val="33B459258E4D47B18DE0CC42CFF194E7"/>
    <w:rsid w:val="008D62EF"/>
    <w:pPr>
      <w:widowControl w:val="0"/>
      <w:jc w:val="both"/>
    </w:pPr>
  </w:style>
  <w:style w:type="paragraph" w:customStyle="1" w:styleId="181D41E5EC454BA7B2C2D912D5154766">
    <w:name w:val="181D41E5EC454BA7B2C2D912D5154766"/>
    <w:rsid w:val="008D62EF"/>
    <w:pPr>
      <w:widowControl w:val="0"/>
      <w:jc w:val="both"/>
    </w:pPr>
  </w:style>
  <w:style w:type="paragraph" w:customStyle="1" w:styleId="0259744AF8174C6D9D89B7FE35420883">
    <w:name w:val="0259744AF8174C6D9D89B7FE35420883"/>
    <w:rsid w:val="008D62EF"/>
    <w:pPr>
      <w:widowControl w:val="0"/>
      <w:jc w:val="both"/>
    </w:pPr>
  </w:style>
  <w:style w:type="paragraph" w:customStyle="1" w:styleId="1E3B5B6271AD4FA7B03CA705DE126493">
    <w:name w:val="1E3B5B6271AD4FA7B03CA705DE126493"/>
    <w:rsid w:val="008D62EF"/>
    <w:pPr>
      <w:widowControl w:val="0"/>
      <w:jc w:val="both"/>
    </w:pPr>
  </w:style>
  <w:style w:type="paragraph" w:customStyle="1" w:styleId="AA2CADCD292743F3AFA79D5EB577A582">
    <w:name w:val="AA2CADCD292743F3AFA79D5EB577A582"/>
    <w:rsid w:val="008D62EF"/>
    <w:pPr>
      <w:widowControl w:val="0"/>
      <w:jc w:val="both"/>
    </w:pPr>
  </w:style>
  <w:style w:type="paragraph" w:customStyle="1" w:styleId="4AED7354B2AC43DFABE3323949823171">
    <w:name w:val="4AED7354B2AC43DFABE3323949823171"/>
    <w:rsid w:val="008D62EF"/>
    <w:pPr>
      <w:widowControl w:val="0"/>
      <w:jc w:val="both"/>
    </w:pPr>
  </w:style>
  <w:style w:type="paragraph" w:customStyle="1" w:styleId="8CD7653468B846EEA4EA7CF281B6AF5C">
    <w:name w:val="8CD7653468B846EEA4EA7CF281B6AF5C"/>
    <w:rsid w:val="008D62EF"/>
    <w:pPr>
      <w:widowControl w:val="0"/>
      <w:jc w:val="both"/>
    </w:pPr>
  </w:style>
  <w:style w:type="paragraph" w:customStyle="1" w:styleId="25FFF75C6EB94CCF81C3101265205D1E">
    <w:name w:val="25FFF75C6EB94CCF81C3101265205D1E"/>
    <w:rsid w:val="008D62EF"/>
    <w:pPr>
      <w:widowControl w:val="0"/>
      <w:jc w:val="both"/>
    </w:pPr>
  </w:style>
  <w:style w:type="paragraph" w:customStyle="1" w:styleId="68D1FD4D629446BB9F04DBAB0E847DD5">
    <w:name w:val="68D1FD4D629446BB9F04DBAB0E847DD5"/>
    <w:rsid w:val="008D62EF"/>
    <w:pPr>
      <w:widowControl w:val="0"/>
      <w:jc w:val="both"/>
    </w:pPr>
  </w:style>
  <w:style w:type="paragraph" w:customStyle="1" w:styleId="E2333570DF3C4CA380AEFEBB3EBCEDC7">
    <w:name w:val="E2333570DF3C4CA380AEFEBB3EBCEDC7"/>
    <w:rsid w:val="008D62EF"/>
    <w:pPr>
      <w:widowControl w:val="0"/>
      <w:jc w:val="both"/>
    </w:pPr>
  </w:style>
  <w:style w:type="paragraph" w:customStyle="1" w:styleId="F06EE9F8A47147B88DE7DCB47216AA83">
    <w:name w:val="F06EE9F8A47147B88DE7DCB47216AA83"/>
    <w:rsid w:val="008D62EF"/>
    <w:pPr>
      <w:widowControl w:val="0"/>
      <w:jc w:val="both"/>
    </w:pPr>
  </w:style>
  <w:style w:type="paragraph" w:customStyle="1" w:styleId="BD2EC8A84F21413C93270D78FF96F765">
    <w:name w:val="BD2EC8A84F21413C93270D78FF96F765"/>
    <w:rsid w:val="008D62EF"/>
    <w:pPr>
      <w:widowControl w:val="0"/>
      <w:jc w:val="both"/>
    </w:pPr>
  </w:style>
  <w:style w:type="paragraph" w:customStyle="1" w:styleId="5528D5FA894641A5ACD9FBE3E2910D90">
    <w:name w:val="5528D5FA894641A5ACD9FBE3E2910D90"/>
    <w:rsid w:val="008D62EF"/>
    <w:pPr>
      <w:widowControl w:val="0"/>
      <w:jc w:val="both"/>
    </w:pPr>
  </w:style>
  <w:style w:type="paragraph" w:customStyle="1" w:styleId="2A78EF38972E46A483BAC5468E50C91F">
    <w:name w:val="2A78EF38972E46A483BAC5468E50C91F"/>
    <w:rsid w:val="008D62EF"/>
    <w:pPr>
      <w:widowControl w:val="0"/>
      <w:jc w:val="both"/>
    </w:pPr>
  </w:style>
  <w:style w:type="paragraph" w:customStyle="1" w:styleId="15A75640301B4FA18DF7ECF660E9B46E">
    <w:name w:val="15A75640301B4FA18DF7ECF660E9B46E"/>
    <w:rsid w:val="008D62EF"/>
    <w:pPr>
      <w:widowControl w:val="0"/>
      <w:jc w:val="both"/>
    </w:pPr>
  </w:style>
  <w:style w:type="paragraph" w:customStyle="1" w:styleId="25BF308F6C364A3589461259693F369C">
    <w:name w:val="25BF308F6C364A3589461259693F369C"/>
    <w:rsid w:val="008D62EF"/>
    <w:pPr>
      <w:widowControl w:val="0"/>
      <w:jc w:val="both"/>
    </w:pPr>
  </w:style>
  <w:style w:type="paragraph" w:customStyle="1" w:styleId="37D64C0AC0804ABA880A8CA56F7966C2">
    <w:name w:val="37D64C0AC0804ABA880A8CA56F7966C2"/>
    <w:rsid w:val="008D62EF"/>
    <w:pPr>
      <w:widowControl w:val="0"/>
      <w:jc w:val="both"/>
    </w:pPr>
  </w:style>
  <w:style w:type="paragraph" w:customStyle="1" w:styleId="DAB2BD81D656441D876BB0A2D98E7542">
    <w:name w:val="DAB2BD81D656441D876BB0A2D98E7542"/>
    <w:rsid w:val="008D62EF"/>
    <w:pPr>
      <w:widowControl w:val="0"/>
      <w:jc w:val="both"/>
    </w:pPr>
  </w:style>
  <w:style w:type="paragraph" w:customStyle="1" w:styleId="C1ECD46685004FB39F174068EE9708B8">
    <w:name w:val="C1ECD46685004FB39F174068EE9708B8"/>
    <w:rsid w:val="008D62EF"/>
    <w:pPr>
      <w:widowControl w:val="0"/>
      <w:jc w:val="both"/>
    </w:pPr>
  </w:style>
  <w:style w:type="paragraph" w:customStyle="1" w:styleId="75A4AFD8EF75463A8757AC06E20FD12C">
    <w:name w:val="75A4AFD8EF75463A8757AC06E20FD12C"/>
    <w:rsid w:val="008D62EF"/>
    <w:pPr>
      <w:widowControl w:val="0"/>
      <w:jc w:val="both"/>
    </w:pPr>
  </w:style>
  <w:style w:type="paragraph" w:customStyle="1" w:styleId="7598E3D9AD0845F8A42A40A8DE67E7CC">
    <w:name w:val="7598E3D9AD0845F8A42A40A8DE67E7CC"/>
    <w:rsid w:val="008D62EF"/>
    <w:pPr>
      <w:widowControl w:val="0"/>
      <w:jc w:val="both"/>
    </w:pPr>
  </w:style>
  <w:style w:type="paragraph" w:customStyle="1" w:styleId="0F68164CB2AB44E5A9337C2C69050215">
    <w:name w:val="0F68164CB2AB44E5A9337C2C69050215"/>
    <w:rsid w:val="008D62EF"/>
    <w:pPr>
      <w:widowControl w:val="0"/>
      <w:jc w:val="both"/>
    </w:pPr>
  </w:style>
  <w:style w:type="paragraph" w:customStyle="1" w:styleId="7AEC1FE9E13D4C80A687E0D5827D8AC4">
    <w:name w:val="7AEC1FE9E13D4C80A687E0D5827D8AC4"/>
    <w:rsid w:val="008D62EF"/>
    <w:pPr>
      <w:widowControl w:val="0"/>
      <w:jc w:val="both"/>
    </w:pPr>
  </w:style>
  <w:style w:type="paragraph" w:customStyle="1" w:styleId="12501D39582E42A3BAF6E50251CCFC3D">
    <w:name w:val="12501D39582E42A3BAF6E50251CCFC3D"/>
    <w:rsid w:val="008D62EF"/>
    <w:pPr>
      <w:widowControl w:val="0"/>
      <w:jc w:val="both"/>
    </w:pPr>
  </w:style>
  <w:style w:type="paragraph" w:customStyle="1" w:styleId="1B5F07D9DB9544EBBA8F3D73433BC416">
    <w:name w:val="1B5F07D9DB9544EBBA8F3D73433BC416"/>
    <w:rsid w:val="008D62EF"/>
    <w:pPr>
      <w:widowControl w:val="0"/>
      <w:jc w:val="both"/>
    </w:pPr>
  </w:style>
  <w:style w:type="paragraph" w:customStyle="1" w:styleId="8F308601227C478893B58927EB179433">
    <w:name w:val="8F308601227C478893B58927EB179433"/>
    <w:rsid w:val="008D62EF"/>
    <w:pPr>
      <w:widowControl w:val="0"/>
      <w:jc w:val="both"/>
    </w:pPr>
  </w:style>
  <w:style w:type="paragraph" w:customStyle="1" w:styleId="85E1C224F9474554AA097A14BA331080">
    <w:name w:val="85E1C224F9474554AA097A14BA331080"/>
    <w:rsid w:val="008D62EF"/>
    <w:pPr>
      <w:widowControl w:val="0"/>
      <w:jc w:val="both"/>
    </w:pPr>
  </w:style>
  <w:style w:type="paragraph" w:customStyle="1" w:styleId="830D3DB8FFF24B06B238713EEA765A39">
    <w:name w:val="830D3DB8FFF24B06B238713EEA765A39"/>
    <w:rsid w:val="008D62EF"/>
    <w:pPr>
      <w:widowControl w:val="0"/>
      <w:jc w:val="both"/>
    </w:pPr>
  </w:style>
  <w:style w:type="paragraph" w:customStyle="1" w:styleId="1B3B620F2C04417D89D620DAE703D171">
    <w:name w:val="1B3B620F2C04417D89D620DAE703D171"/>
    <w:rsid w:val="008D62EF"/>
    <w:pPr>
      <w:widowControl w:val="0"/>
      <w:jc w:val="both"/>
    </w:pPr>
  </w:style>
  <w:style w:type="paragraph" w:customStyle="1" w:styleId="3EA28339D5EF40DB88A0AC2EF590C714">
    <w:name w:val="3EA28339D5EF40DB88A0AC2EF590C714"/>
    <w:rsid w:val="008D62EF"/>
    <w:pPr>
      <w:widowControl w:val="0"/>
      <w:jc w:val="both"/>
    </w:pPr>
  </w:style>
  <w:style w:type="paragraph" w:customStyle="1" w:styleId="57C6BBF84DAF4620A5F0AE0868159BD4">
    <w:name w:val="57C6BBF84DAF4620A5F0AE0868159BD4"/>
    <w:rsid w:val="008D62EF"/>
    <w:pPr>
      <w:widowControl w:val="0"/>
      <w:jc w:val="both"/>
    </w:pPr>
  </w:style>
  <w:style w:type="paragraph" w:customStyle="1" w:styleId="3FACEC33BE9D44E696052EB2FEAB6A9B">
    <w:name w:val="3FACEC33BE9D44E696052EB2FEAB6A9B"/>
    <w:rsid w:val="008D62EF"/>
    <w:pPr>
      <w:widowControl w:val="0"/>
      <w:jc w:val="both"/>
    </w:pPr>
  </w:style>
  <w:style w:type="paragraph" w:customStyle="1" w:styleId="34959631938E42E49D6305ACED43C52A">
    <w:name w:val="34959631938E42E49D6305ACED43C52A"/>
    <w:rsid w:val="008D62EF"/>
    <w:pPr>
      <w:widowControl w:val="0"/>
      <w:jc w:val="both"/>
    </w:pPr>
  </w:style>
  <w:style w:type="paragraph" w:customStyle="1" w:styleId="27A132B9A6F84AB3A530D595F5F84489">
    <w:name w:val="27A132B9A6F84AB3A530D595F5F84489"/>
    <w:rsid w:val="008D62EF"/>
    <w:pPr>
      <w:widowControl w:val="0"/>
      <w:jc w:val="both"/>
    </w:pPr>
  </w:style>
  <w:style w:type="paragraph" w:customStyle="1" w:styleId="5BEB80B677354AA98FA75EAF4AC8B028">
    <w:name w:val="5BEB80B677354AA98FA75EAF4AC8B028"/>
    <w:rsid w:val="008D62EF"/>
    <w:pPr>
      <w:widowControl w:val="0"/>
      <w:jc w:val="both"/>
    </w:pPr>
  </w:style>
  <w:style w:type="paragraph" w:customStyle="1" w:styleId="0E923CD3DB59405B9DE24FC622BF44EC">
    <w:name w:val="0E923CD3DB59405B9DE24FC622BF44EC"/>
    <w:rsid w:val="008D62EF"/>
    <w:pPr>
      <w:widowControl w:val="0"/>
      <w:jc w:val="both"/>
    </w:pPr>
  </w:style>
  <w:style w:type="paragraph" w:customStyle="1" w:styleId="93027AD2BE13415E8FABA26EE21E4F3B">
    <w:name w:val="93027AD2BE13415E8FABA26EE21E4F3B"/>
    <w:rsid w:val="008D62EF"/>
    <w:pPr>
      <w:widowControl w:val="0"/>
      <w:jc w:val="both"/>
    </w:pPr>
  </w:style>
  <w:style w:type="paragraph" w:customStyle="1" w:styleId="B8598A7608594EF1B3B99DCA1E1BA11F">
    <w:name w:val="B8598A7608594EF1B3B99DCA1E1BA11F"/>
    <w:rsid w:val="008D62EF"/>
    <w:pPr>
      <w:widowControl w:val="0"/>
      <w:jc w:val="both"/>
    </w:pPr>
  </w:style>
  <w:style w:type="paragraph" w:customStyle="1" w:styleId="E861B877C3024A50BD9B007F6497B22B">
    <w:name w:val="E861B877C3024A50BD9B007F6497B22B"/>
    <w:rsid w:val="008D62EF"/>
    <w:pPr>
      <w:widowControl w:val="0"/>
      <w:jc w:val="both"/>
    </w:pPr>
  </w:style>
  <w:style w:type="paragraph" w:customStyle="1" w:styleId="F62F5832C62C4BAC84140C31A48BF239">
    <w:name w:val="F62F5832C62C4BAC84140C31A48BF239"/>
    <w:rsid w:val="008D62EF"/>
    <w:pPr>
      <w:widowControl w:val="0"/>
      <w:jc w:val="both"/>
    </w:pPr>
  </w:style>
  <w:style w:type="paragraph" w:customStyle="1" w:styleId="77D8BCE341174389A11F8DDF38127488">
    <w:name w:val="77D8BCE341174389A11F8DDF38127488"/>
    <w:rsid w:val="008D62EF"/>
    <w:pPr>
      <w:widowControl w:val="0"/>
      <w:jc w:val="both"/>
    </w:pPr>
  </w:style>
  <w:style w:type="paragraph" w:customStyle="1" w:styleId="9E1F851858714F13BB0992AB0B48486E">
    <w:name w:val="9E1F851858714F13BB0992AB0B48486E"/>
    <w:rsid w:val="008D62EF"/>
    <w:pPr>
      <w:widowControl w:val="0"/>
      <w:jc w:val="both"/>
    </w:pPr>
  </w:style>
  <w:style w:type="paragraph" w:customStyle="1" w:styleId="01C28B369E2C45508485393F08DD7F67">
    <w:name w:val="01C28B369E2C45508485393F08DD7F67"/>
    <w:rsid w:val="008D62EF"/>
    <w:pPr>
      <w:widowControl w:val="0"/>
      <w:jc w:val="both"/>
    </w:pPr>
  </w:style>
  <w:style w:type="paragraph" w:customStyle="1" w:styleId="6C511671181E4842AFA79B07571F6B0F">
    <w:name w:val="6C511671181E4842AFA79B07571F6B0F"/>
    <w:rsid w:val="008D62EF"/>
    <w:pPr>
      <w:widowControl w:val="0"/>
      <w:jc w:val="both"/>
    </w:pPr>
  </w:style>
  <w:style w:type="paragraph" w:customStyle="1" w:styleId="16DE3920F77F4CB5AB92E875810F7B77">
    <w:name w:val="16DE3920F77F4CB5AB92E875810F7B77"/>
    <w:rsid w:val="008D62EF"/>
    <w:pPr>
      <w:widowControl w:val="0"/>
      <w:jc w:val="both"/>
    </w:pPr>
  </w:style>
  <w:style w:type="paragraph" w:customStyle="1" w:styleId="7B2A2FDCC7CC41B7832BFE9C43D59ABE">
    <w:name w:val="7B2A2FDCC7CC41B7832BFE9C43D59ABE"/>
    <w:rsid w:val="008D62EF"/>
    <w:pPr>
      <w:widowControl w:val="0"/>
      <w:jc w:val="both"/>
    </w:pPr>
  </w:style>
  <w:style w:type="paragraph" w:customStyle="1" w:styleId="B63DC6D504E94441816142E7F6467337">
    <w:name w:val="B63DC6D504E94441816142E7F6467337"/>
    <w:rsid w:val="008D62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WDvHp/a7mJPrvKd+ACQ/i1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AmUZ4UosXS0NXAIKCzLn3CHZam48uqE8GSYat40uvGH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]]></template:root>
</file>

<file path=customXml/item3.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4.xml><?xml version="1.0" encoding="utf-8"?>
<consistency:xbrlConsistency xmlns:consistency="http://wwww.hallomagic.com/xbrl/consistency">
  <ccConsistency>
    <ccSign_GongSiFaDingDaiBiaoRenneeq_instant_Y1231/>
    <ccSign_kuaiJiShiShiWuSuoMingChengneeq_instant_Y1231/>
    <ccSign_QianZiZhuCekuaiJiShiXingMingneeq_instant_Y1231/>
    <ccSign_MaoLiLvneeq_duration_Y0101-Y1231/>
    <ccSign_ProfitLossAttributableToOwnersOfParentneeq_duration_Y0101-Y1231/>
    <ccSign_BasicEarningsLossPerShareneeq_duration_Y0101-Y1231/>
    <ccSign_MaoLiLvneeq_duration_Y-10101-Y-11231/>
    <ccSign_ProfitLossAttributableToOwnersOfParentneeq_duration_Y-10101-Y-11231/>
    <ccSign_BasicEarningsLossPerShareneeq_duration_Y-10101-Y-11231/>
    <ccSign_YingYeShouRuBianDongBiLineeq_duration_Y0101-Y1231/>
    <ccSign_Assetsneeq_instant_Y1231/>
    <ccSign_Assetsneeq_instant_Y-11231/>
    <ccSign_Liabilitiesneeq_instant_Y1231/>
    <ccSign_Liabilitiesneeq_instant_Y-11231/>
    <ccSign_ZongZiChanBianDongBiLineeq_instant_Y1231/>
    <ccSign_CashFlowsFromUsedInOperatingActivitiesneeq_duration_Y0101-Y1231/>
    <ccSign_CashFlowsFromUsedInOperatingActivitiesneeq_duration_Y-10101-Y-11231/>
    <ccSign_ZongGuBenShuLiangneeq_instant_Y1231/>
    <ccSign_ZongGuBenShuLiangneeq_instant_Y-11231/>
    <ccSign_JiRuQuanYiDeYouXianGuShuLiangneeq_duration_Y0101-Y1231/>
    <ccSign_JiRuQuanYiDeYouXianGuShuLiangneeq_duration_Y-10101-Y-11231/>
    <ccSign_JiRuFuZhaiDeYouXianGuShuLiangneeq_duration_Y0101-Y1231/>
    <ccSign_JiRuFuZhaiDeYouXianGuShuLiangneeq_duration_Y-10101-Y-11231/>
    <ccSign_AdministrativeExpenseneeq_duration_Y0101-Y1231/>
    <ccSign_AdministrativeExpenseneeq_duration_Y-10101-Y-11231/>
    <ccSign_DistributionCostsneeq_duration_Y0101-Y1231/>
    <ccSign_FinanceCostsneeq_duration_Y0101-Y1231/>
    <ccSign_FinanceCostsneeq_duration_Y-10101-Y-11231/>
    <ccSign_OperatingProfitsneeq_duration_Y0101-Y1231/>
    <ccSign_OperatingProfitsneeq_duration_Y-10101-Y-11231/>
    <ccSign_NonOperatingIncomeneeq_duration_Y0101-Y1231/>
    <ccSign_NonOperatingIncomeneeq_duration_Y-10101-Y-11231/>
    <ccSign_NonOperatingExpensesneeq_duration_Y0101-Y1231/>
    <ccSign_NonOperatingExpensesneeq_duration_Y-10101-Y-11231/>
    <ccSign_ProfitLossneeq_duration_Y0101-Y1231/>
    <ccSign_AccountsReceivableneeq_instant_Y1231/>
    <ccSign_AccountsReceivableneeq_instant_Y-11231/>
    <ccSign_Inventoriesneeq_instant_Y1231/>
    <ccSign_Inventoriesneeq_instant_Y-11231/>
    <ccSign_LongTermEquityInvestmentsneeq_instant_Y1231/>
    <ccSign_LongTermEquityInvestmentsneeq_instant_Y-11231/>
    <ccSign_PropertyPlantAndEquipmentneeq_instant_Y1231/>
    <ccSign_PropertyPlantAndEquipmentneeq_instant_Y-11231/>
    <ccSign_ConstructionInProgressneeq_instant_Y1231/>
    <ccSign_ConstructionInProgressneeq_instant_Y-11231/>
    <ccSign_ShortTermBorrowingsneeq_instant_Y1231/>
    <ccSign_ShortTermBorrowingsneeq_instant_Y-11231/>
    <ccSign_LongtermBorrowingsneeq_instant_Y1231/>
    <ccSign_LongtermBorrowingsneeq_instant_Y-11231/>
    <ccSign_CashFlowsFromUsedInInvestingActivitiesneeq_duration_Y0101-Y1231/>
    <ccSign_CashFlowsFromUsedInInvestingActivitiesneeq_duration_Y-10101-Y-11231/>
    <ccSign_CashFlowsFromUsedInFinancingActivitiesneeq_duration_Y0101-Y1231/>
    <ccSign_CashFlowsFromUsedInFinancingActivitiesneeq_duration_Y-10101-Y-11231/>
    <ccSign_BankBalancesAndCashneeq_instant_Y1231/>
    <ccSign_BankBalancesAndCashneeq_instant_Y-11231/>
    <ccSign_DistributionCostsneeq_duration_Y-10101-Y-11231/>
    <ccSign_ProfitLossneeq_duration_Y-10101-Y-11231/>
    <ccSign_OperatingCostneeq_duration_Y0101-Y1231/>
    <ccSign_OperatingCostneeq_duration_Y-10101-Y-11231/>
    <ccSign_AnRenYuanGangWeiGouChengYuanGongDeRenShuneeq_instant_Y-11231/>
    <ccSign_AnRenYuanGangWeiGouChengYuanGongDeRenShuneeq_instant_Y1231/>
    <ccSign_OperatingRevenueneeq_duration_Y0101-Y1231/>
    <ccSign_OperatingRevenueneeq_duration_Y-10101-Y-11231/>
    <ccSign_EquityAttributableToOwnersOfParentneeq_instant_Y1231/>
    <ccSign_EquityAttributableToOwnersOfParentneeq_instant_Y-11231/>
    <ccSign_IssuedCapitalneeq_instant_Y1231/>
    <ccSign_IssuedCapitalneeq_instant_Y-11231/>
    <ccSign_KuCunGuneeq_instant_Y1231/>
    <ccSign_KuCunGuneeq_instant_Y-11231/>
    <ccSign_QiTaZongHeShouYineeq_instant_Y1231/>
    <ccSign_QiTaZongHeShouYineeq_instant_Y-11231/>
    <ccSign_SpecializedReserveneeq_instant_Y1231/>
    <ccSign_SpecializedReserveneeq_instant_Y-11231/>
    <ccSign_SurplusReservesneeq_instant_Y1231/>
    <ccSign_SurplusReservesneeq_instant_Y-11231/>
    <ccSign_RetainedEarningsneeq_instant_Y1231/>
    <ccSign_RetainedEarningsneeq_instant_Y-11231/>
    <ccSign_NoncontrollingInterestsneeq_instant_Y1231/>
    <ccSign_NoncontrollingInterestsneeq_instant_Y-11231/>
    <ccSign_Equityneeq_instant_Y1231/>
    <ccSign_Equityneeq_instant_Y-11231/>
    <ccSign_CapitalSurplusneeq_instant_Y1231/>
    <ccSign_CapitalSurplusneeq_instant_Y-11231/>
    <ccSign_CashAndCashEquivalentsneeq_instant_Y-11231/>
    <ccSign_GeneralProvisionsneeq_instant_Y1231/>
    <ccSign_GeneralProvisionsneeq_instant_Y-11231/>
    <ccSign_IssuedCapitalneeq_instant_Y1231_M/>
    <ccSign_CapitalSurplusneeq_instant_Y1231_M/>
    <ccSign_KuCunGuneeq_instant_Y1231_M/>
    <ccSign_QiTaZongHeShouYineeq_instant_Y1231_M/>
    <ccSign_SpecializedReserveneeq_instant_Y1231_M/>
    <ccSign_SurplusReservesneeq_instant_Y1231_M/>
    <ccSign_RetainedEarningsneeq_instant_Y1231_M/>
    <ccSign_Equityneeq_instant_Y1231_M/>
    <ccSign_IssuedCapitalneeq_instant_Y-11231_M/>
    <ccSign_CapitalSurplusneeq_instant_Y-11231_M/>
    <ccSign_KuCunGuneeq_instant_Y-11231_M/>
    <ccSign_QiTaZongHeShouYineeq_instant_Y-11231_M/>
    <ccSign_SpecializedReserveneeq_instant_Y-11231_M/>
    <ccSign_SurplusReservesneeq_instant_Y-11231_M/>
    <ccSign_RetainedEarningsneeq_instant_Y-11231_M/>
    <ccSign_Equityneeq_instant_Y-11231_M/>
    <ccSign_CashAndCashEquivalentsneeq_instant_Y-11231_M/>
    <ccSign_ZhuGuanKuaiJiGongZuoFuZeRenneeq_instant_Y1231/>
    <ccSign_KuaiJiJiGouFuZeRenneeq_instant_Y1231/>
  </ccConsistency>
</consistency:xbrlConsistency>
</file>

<file path=customXml/item5.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suit cc="1675215479" visible="1"/>
  <rule:suit cc="1180860214" visible="1"/>
  <rule:suit cc="1353456772" visible="1"/>
  <rule:suit cc="544178853" visible="1"/>
  <rule:suit cc="2116083598" visible="1"/>
  <rule:suit cc="2121343125" visible="1"/>
  <rule:suit cc="3409560188" visible="1"/>
  <rule:suit cc="754169807" visible="1"/>
  <rule:suit cc="2654467508" visible="1"/>
  <rule:suit cc="2543469926" visible="1"/>
  <rule:suit cc="97835599" visible="1"/>
  <rule:suit cc="2149319713" visible="1"/>
  <rule:suit cc="3793695627" visible="1"/>
  <rule:suit cc="3855130499" visible="1"/>
  <rule:suit cc="1675215479" visible="1"/>
  <rule:suit cc="394556311" visible="1"/>
</rule:xbrlRule>
</file>

<file path=customXml/item6.xml><?xml version="1.0" encoding="utf-8"?>
<info:root xmlns:info="http://wwww.hallomagic.com/xbrl/info" Version="1.0.0.4" ReportCode="GB0101" ReportType="Regular">
  <info:ZhengQuanDaiMa>888666</info:ZhengQuanDaiMa>
  <info:ZhengQuanJianChen>魂牵梦萦</info:ZhengQuanJianChen>
  <info:ZhuBanQuanShang>国泰君安</info:ZhuBanQuanShang>
  <info:GongGaoRiQi>2016-09-01T00:00:00</info:GongGaoRiQi>
  <info:GongGaoBianHao/>
  <info:GongGaoMingChen>年度报告</info:GongGaoMingChen>
  <info:GongGaoRen/>
  <info:GongGaoNianDu>2016</info:GongGaoNianDu>
</info:root>
</file>

<file path=customXml/item7.xml><?xml version="1.0" encoding="utf-8"?>
<map:XbrlMapping xmlns:map="http://wwww.hallomagic.com/xbrl/mapping">
  <Items>
    <Item id="00000001" ccId="2368251994" eleName="JianChengHuoShuYu" context="neeq_duration_{Y}0101-{Y}1231" tupleId="00002744"/>
    <Item id="00000002" ccId="395013414" eleName="HanYi" context="neeq_duration_{Y}0101-{Y}1231" tupleId="00002744"/>
    <Item id="00000008" ccId="1012264207" eleName="ShiFouCunZaiDongJianGaoDuiBaoGaoNeiRongCunZaiYiYiHuoWuFaBaoZhengQiZhenShiZhunQueWanZhengDeQingKuang" context="neeq_instant_{Y}1231"/>
    <Item id="00000011" ccId="3207285471" eleName="DongJianGaoDuiNianDuBaoGaoNeiRongCunZaiZhengYiHuoWuFaBaoZhengDeLiYou" context="neeq_instant_{Y}1231"/>
    <Item id="00000012" ccId="3523794170" eleName="LieXiWeiChuXiDongShiHuiDeDongShiXingMingJiWeiChuXiDeLiYou" context="neeq_instant_{Y}1231"/>
    <Item id="00000013" ccId="279225336" eleName="HuoMianPiLouShiXiangJiLiYou" context="neeq_instant_{Y}1231"/>
    <Item id="00000014" ccId="2600282746" eleName="FengXianShiXiangBiaoTi" context="neeq_duration_{Y}0101-{Y}1231" tupleId="00000016"/>
    <Item id="00000015" ccId="6037557" eleName="FengXianShiXiangNeiRongJiBianHuaQingKuang" context="neeq_duration_{Y}0101-{Y}1231" tupleId="00000016"/>
    <Item id="00000017" ccId="2978401336" eleName="YuShangQiXiangBiBenQiZhongDaFengXianShiFouFaShengZhongDaBianHua" context="neeq_duration_{Y}0101-{Y}1231"/>
    <Item id="00000018" ccId="3803404298" eleName="NameOfReportingEntityOrOtherMeansOfIdentification" context="neeq_duration_{Y}0101-{Y}1231"/>
    <Item id="00000020" ccId="1551731563" eleName="ZhengQuanJianChen" context="neeq_instant_{Y}1231"/>
    <Item id="00000021" ccId="3797391952" eleName="ZhengQuanDaiMa" context="neeq_instant_{Y}1231"/>
    <Item id="00000022" ccId="2118942239" eleName="GongSiFaDingDaiBiaoRen" context="neeq_instant_{Y}1231"/>
    <Item id="00000023" ccId="1004553161" eleName="ZhuCeDiZhi" context="neeq_instant_{Y}1231"/>
    <Item id="00000024" ccId="3956648460" eleName="BanGongDiZhi" context="neeq_instant_{Y}1231"/>
    <Item id="00000025" ccId="1393151257" eleName="ZhuBanQuanShangMingCheng" context="neeq_instant_{Y}1231"/>
    <Item id="00000026" ccId="772202839" eleName="ZhuBanQuanShangDiZhi" context="neeq_duration_{Y}0101-{Y}1231"/>
    <Item id="00000027" ccId="901414637" eleName="kuaiJiShiShiWuSuoMingCheng" context="neeq_instant_{Y}1231"/>
    <Item id="00000028" ccId="1242674976" eleName="QianZiZhuCekuaiJiShiXingMing" context="neeq_instant_{Y}1231"/>
    <Item id="00000029" ccId="3979089283" eleName="kuaiJiShiShiWuSuoDiZhi" context="neeq_duration_{Y}0101-{Y}1231"/>
    <Item id="00000030" ccId="2079552545" eleName="DongShiHuiMiShuHuoXinXiPiLuShiWuFuZeRenXingMing" context="neeq_instant_{Y}1231"/>
    <Item id="00000031" ccId="3877167472" eleName="DongShiHuiMiShuHuoXinXiPiLuShiWuFuZeRenLianXiDianHua" context="neeq_instant_{Y}1231"/>
    <Item id="00000032" ccId="1077873124" eleName="DongShiHuiMiShuHuoXinXiPiLuShiWuFuZeRenChuanZhen" context="neeq_instant_{Y}1231"/>
    <Item id="00000033" ccId="160282447" eleName="DongShiHuiMiShuHuoXinXiPiLuShiWuFuZeRenDianZiYouXiang" context="neeq_instant_{Y}1231"/>
    <Item id="00000034" ccId="3475698291" eleName="GongSiWangZhi" context="neeq_instant_{Y}1231"/>
    <Item id="00000035" ccId="2159334742" eleName="DongShiHuiMiShuHuoXinXiPiLuShiWuFuZeRenLianXiDiZhi" context="neeq_instant_{Y}1231"/>
    <Item id="00000037" ccId="459230439" eleName="DengZaiNianDuBaoGaoDeZhiDingWangZhan" context="neeq_instant_{Y}1231"/>
    <Item id="00000038" ccId="2817748812" eleName="NianDuBaoGaoBeiZhiDiDian" context="neeq_instant_{Y}1231"/>
    <Item id="00000039" ccId="1752388322" eleName="GuaPaiShiJian" context="neeq_instant_{Y}1231"/>
    <Item id="00000040" ccId="3993498117" eleName="SuoShuZhengJianHuiHangYeDaLei" context="neeq_instant_{Y}1231"/>
    <Item id="00000041" ccId="1066299190" eleName="ZhuYaoChanPinYuFuWuXiangMu" context="neeq_instant_{Y}1231"/>
    <Item id="00000042" ccId="1576169144" eleName="PuTongGuGuPiaoZhuanRangFangShi" context="neeq_instant_{Y}1231"/>
    <Item id="00000044" ccId="132839485" eleName="GongSiJiBenXinXiKongGuGuDongXingMing" context="neeq_instant_{Y}1231"/>
    <Item id="00000045" ccId="1055965952" eleName="GongSiJiBenXinXiShiJiKongZhiRenKongGuGuDongXingMing" context="neeq_instant_{Y}1231"/>
    <Item id="00000046" ccId="2112242201" eleName="QiYeFaRenYingYeZhiZhaoZhuCeHao" context="neeq_duration_{Y}0101-{Y}1231"/>
    <Item id="00000047" ccId="3099897173" eleName="ShuiWuDengJiHao" context="neeq_duration_{Y}0101-{Y}1231"/>
    <Item id="00000048" ccId="2094276316" eleName="ZuZhiJiGouDaiMa" context="neeq_duration_{Y}0101-{Y}1231"/>
    <Item id="00000049" ccId="1914961742" eleName="QiYeFaRenYingYeZhiZhaoZhuCeHaoBaoGaoQiNeiShiFouBianGeng" context="neeq_duration_{Y}0101-{Y}1231"/>
    <Item id="00000050" ccId="1850835092" eleName="ShuiWuDengJiHaoBaoGaoQiNeiShiFouBianGeng" context="neeq_duration_{Y}0101-{Y}1231"/>
    <Item id="00000051" ccId="3921650832" eleName="ZuZhiJiGouDaiMaBaoGaoQiNeiShiFouBianGeng" context="neeq_duration_{Y}0101-{Y}1231"/>
    <Item id="00000052" ccId="2814046671" eleName="MaoLiLv" context="neeq_duration_{Y}0101-{Y}1231"/>
    <Item id="00000053" ccId="3484404226" eleName="ProfitLossAttributableToOwnersOfParent" context="neeq_duration_{Y}0101-{Y}1231"/>
    <Item id="00000054" ccId="2567603930" eleName="GuiShuYuGuaPaiGongSiGuDongDeKouChuFeiJingChangXingSunYiHouDeJingLiRun" context="neeq_duration_{Y}0101-{Y}1231"/>
    <Item id="00000056" ccId="1761948829" eleName="BasicEarningsLossPerShare" context="neeq_duration_{Y}0101-{Y}1231"/>
    <Item id="00000057" ccId="2027748383" eleName="MaoLiLv" context="neeq_duration_{Y-1}0101-{Y-1}1231"/>
    <Item id="00000058" ccId="2571609920" eleName="ProfitLossAttributableToOwnersOfParent" context="neeq_duration_{Y-1}0101-{Y-1}1231"/>
    <Item id="00000059" ccId="1239441797" eleName="GuiShuYuGuaPaiGongSiGuDongDeKouChuFeiJingChangXingSunYiHouDeJingLiRun" context="neeq_duration_{Y-1}0101-{Y-1}1231"/>
    <Item id="00000061" ccId="423536230" eleName="BasicEarningsLossPerShare" context="neeq_duration_{Y-1}0101-{Y-1}1231"/>
    <Item id="00000062" ccId="2701422677" eleName="YingYeShouRuBianDongBiLi" context="neeq_duration_{Y}0101-{Y}1231"/>
    <Item id="00000063" ccId="3680137491" eleName="GuiShuYuGuaPaiGongSiGuDongDeJingLiRunBianDongBiLi" context="neeq_duration_{Y}0101-{Y}1231"/>
    <Item id="00000064" ccId="2639444959" eleName="GuiShuYuGuaPaiGongSiGuDongDeKouChuFeiJingChangXingSunYiHouDeJingLiRunBianDongBiLi" context="neeq_duration_{Y}0101-{Y}1231"/>
    <Item id="00000065" ccId="264128757" eleName="JiBenMeiGuShouYiBianDongBiLi" context="neeq_duration_{Y}0101-{Y}1231"/>
    <Item id="00000066" ccId="1327405573" eleName="Assets" context="neeq_instant_{Y}1231"/>
    <Item id="00000067" ccId="3240115937" eleName="Assets" context="neeq_instant_{Y-1}1231"/>
    <Item id="00000068" ccId="2074770553" eleName="Liabilities" context="neeq_instant_{Y}1231"/>
    <Item id="00000069" ccId="2395921857" eleName="Liabilities" context="neeq_instant_{Y-1}1231"/>
    <Item id="00000072" ccId="3060264744" eleName="GuiShuYuGuaPaiGongSiGuDongDeMeiGuJingZi" context="neeq_instant_{Y}1231"/>
    <Item id="00000073" ccId="3404313990" eleName="GuiShuYuGuaPaiGongSiGuDongDeMeiGuJingZi" context="neeq_instant_{Y-1}1231"/>
    <Item id="00000074" ccId="4253290253" eleName="ZiChanFuZhaiLv" context="neeq_instant_{Y}1231"/>
    <Item id="00000075" ccId="2976786169" eleName="ZiChanFuZhaiLv" context="neeq_instant_{Y-1}1231"/>
    <Item id="00000076" ccId="2785688228" eleName="LiuDongBiLv" context="neeq_instant_{Y}1231"/>
    <Item id="00000077" ccId="2514253308" eleName="LiuDongBiLv" context="neeq_instant_{Y-1}1231"/>
    <Item id="00000078" ccId="174161326" eleName="LiXiBaoZhangBeiShu" context="neeq_instant_{Y}1231"/>
    <Item id="00000079" ccId="237908813" eleName="LiXiBaoZhangBeiShu" context="neeq_instant_{Y-1}1231"/>
    <Item id="00000080" ccId="1326791351" eleName="ZongZiChanBianDongBiLi" context="neeq_instant_{Y}1231"/>
    <Item id="00000081" ccId="2021198118" eleName="ZongFuZhaiBianDongBiLi" context="neeq_instant_{Y}1231"/>
    <Item id="00000082" ccId="3124562939" eleName="GuiShuYuGuaPaiGongSiGuDongDeJingZiChanBianDongBiLi" context="neeq_instant_{Y}1231"/>
    <Item id="00000083" ccId="3430064187" eleName="GuiShuYuGuaPaiGongSiGuDongDeMeiGuJingZiBianDongBiLi" context="neeq_instant_{Y}1231"/>
    <Item id="00000084" ccId="4123626100" eleName="CashFlowsFromUsedInOperatingActivities" context="neeq_duration_{Y}0101-{Y}1231"/>
    <Item id="00000085" ccId="1398480206" eleName="CashFlowsFromUsedInOperatingActivities" context="neeq_duration_{Y-1}0101-{Y-1}1231"/>
    <Item id="00000086" ccId="3262007825" eleName="YingShouZhangKuanZhouZhuanLv" context="neeq_duration_{Y}0101-{Y}1231"/>
    <Item id="00000087" ccId="4139206915" eleName="YingShouZhangKuanZhouZhuanLv" context="neeq_duration_{Y-1}0101-{Y-1}1231"/>
    <Item id="00000088" ccId="955367023" eleName="CunHuoZhouZhuanLv" context="neeq_duration_{Y}0101-{Y}1231"/>
    <Item id="00000089" ccId="293032885" eleName="CunHuoZhouZhuanLv" context="neeq_duration_{Y-1}0101-{Y-1}1231"/>
    <Item id="00000090" ccId="34243420" eleName="ZongZiChanZengChangLv" context="neeq_duration_{Y}0101-{Y}1231"/>
    <Item id="00000091" ccId="611406558" eleName="ZongZiChanZengChangLv" context="neeq_duration_{Y-1}0101-{Y-1}1231"/>
    <Item id="00000092" ccId="4006452775" eleName="YingYeShouRuZengChangLv" context="neeq_duration_{Y}0101-{Y}1231"/>
    <Item id="00000093" ccId="4116390187" eleName="YingYeShouRuZengChangLv" context="neeq_duration_{Y-1}0101-{Y-1}1231"/>
    <Item id="00000094" ccId="3440310137" eleName="JingLiRunZengChangLv" context="neeq_duration_{Y}0101-{Y}1231"/>
    <Item id="00000095" ccId="2698417494" eleName="JingLiRunZengChangLv" context="neeq_duration_{Y-1}0101-{Y-1}1231"/>
    <Item id="00000096" ccId="1284230979" eleName="ZongGuBenShuLiang" context="neeq_instant_{Y}1231"/>
    <Item id="00000097" ccId="2316677001" eleName="ZongGuBenShuLiang" context="neeq_instant_{Y-1}1231"/>
    <Item id="00000119" ccId="2203669804" eleName="ZongGuBenBenQiBianDongBiLi" context="neeq_duration_{Y}0101-{Y}1231"/>
    <Item id="00000098" ccId="1655869546" eleName="JiRuQuanYiDeYouXianGuShuLiang" context="neeq_duration_{Y}0101-{Y}1231"/>
    <Item id="00000099" ccId="2041622107" eleName="JiRuQuanYiDeYouXianGuShuLiang" context="neeq_duration_{Y-1}0101-{Y-1}1231"/>
    <Item id="00000100" ccId="4230778255" eleName="JiRuFuZhaiDeYouXianGuShuLiang" context="neeq_duration_{Y}0101-{Y}1231"/>
    <Item id="00000101" ccId="1495609470" eleName="JiRuFuZhaiDeYouXianGuShuLiang" context="neeq_duration_{Y-1}0101-{Y-1}1231"/>
    <Item id="00000102" ccId="2036844310" eleName="DaiYouZhuanGuTiaoJianDeZhaiQuan" context="neeq_duration_{Y}0101-{Y}1231"/>
    <Item id="00000103" ccId="1418438234" eleName="DaiYouZhuanGuTiaoJianDeZhaiQuan" context="neeq_duration_{Y-1}0101-{Y-1}1231"/>
    <Item id="00000104" ccId="3259239813" eleName="QiQuanShuLiang" context="neeq_duration_{Y}0101-{Y}1231"/>
    <Item id="00000105" ccId="524831210" eleName="QiQuanShuLiang" context="neeq_duration_{Y-1}0101-{Y-1}1231"/>
    <Item id="00000106" ccId="1778291479" eleName="FeiJingChangXingSunYiXiangMu" context="neeq_duration_{Y}0101-{Y}1231" tupleId="00000118"/>
    <Item id="00000107" ccId="1851445196" eleName="FeiJingChangXingSunYiXiangMuJinE" context="neeq_duration_{Y}0101-{Y}1231" tupleId="00000118"/>
    <Item id="00000108" ccId="2079390230" eleName="FeiJingChangXingSunYi" context="neeq_duration_{Y}0101-{Y}1231"/>
    <Item id="00000109" ccId="640541228" eleName="SuoDeShuiYingXiangE" context="neeq_duration_{Y}0101-{Y}1231"/>
    <Item id="00000110" ccId="3620464065" eleName="ShaoShuGuDongQuanYiYingXiangE" context="neeq_duration_{Y}0101-{Y}1231"/>
    <Item id="00000111" ccId="3239662012" eleName="FeiJingChangXingSunYiJingE" context="neeq_duration_{Y}0101-{Y}1231"/>
    <Item id="00000112" ccId="1784994507" eleName="kuaiJiShuJuHuoCaiWuZhiBiao" context="neeq_instant_{Y}1231" tupleId="00000117"/>
    <Item id="00000113" ccId="1264036817" eleName="DiaoZhengQian" context="neeq_duration_{Y}0101-{Y}1231" tupleId="00000117"/>
    <Item id="00000114" ccId="1397007181" eleName="DiaoZhengHou" context="neeq_duration_{Y}0101-{Y}1231" tupleId="00000117"/>
    <Item id="00000115" ccId="188578638" eleName="DiaoZhengQian" context="neeq_duration_{Y-1}0101-{Y-1}1231" tupleId="00000117"/>
    <Item id="00000116" ccId="2956815726" eleName="DiaoZhengHou" context="neeq_duration_{Y-1}0101-{Y-1}1231" tupleId="00000117"/>
    <Item id="00000120" ccId="1401563663" eleName="ShangYeMoShiNeiRong" context="neeq_instant_{Y}1231"/>
    <Item id="00000121" ccId="2639901694" eleName="SuoChuHangYeShiFouFaShengBianHua" context="neeq_duration_{Y}0101-{Y}1231"/>
    <Item id="00000122" ccId="3265324565" eleName="ZhuYingYeWuShiFouFaShengBianHua" context="neeq_duration_{Y}0101-{Y}1231"/>
    <Item id="00000123" ccId="471639521" eleName="ChanPinHuoFuWuShiFouFaShengBianHua" context="neeq_duration_{Y}0101-{Y}1231"/>
    <Item id="00000124" ccId="1013571234" eleName="KeHuLeiXingShiFouFaShengBianHua" context="neeq_duration_{Y}0101-{Y}1231"/>
    <Item id="00000125" ccId="3593105018" eleName="GuanJianZiYuanShiFouFaShengBianHua" context="neeq_duration_{Y}0101-{Y}1231"/>
    <Item id="00000126" ccId="1273908442" eleName="XiaoShouQuDaoShiFouFaShengBianHua" context="neeq_duration_{Y}0101-{Y}1231"/>
    <Item id="00000127" ccId="1744377095" eleName="ShouRuLaiYuanShiFouFaShengBianHua" context="neeq_duration_{Y}0101-{Y}1231"/>
    <Item id="00000128" ccId="3131570300" eleName="BenNianDuShangYeMoShiShiFouFaShengZhongDaBianHua" context="neeq_duration_{Y}0101-{Y}1231"/>
    <Item id="00000129" ccId="1594973246" eleName="BaoGaoQiNeiJingYingQingKuangHuiGu" context="neeq_duration_{Y}0101-{Y}1231"/>
    <Item id="00000134" ccId="750400789" eleName="AdministrativeExpense" context="neeq_duration_{Y}0101-{Y}1231"/>
    <Item id="00000135" ccId="3796080169" eleName="AdministrativeExpense" context="neeq_duration_{Y-1}0101-{Y-1}1231"/>
    <Item id="00000136" ccId="3516793725" eleName="DistributionCosts" context="neeq_duration_{Y}0101-{Y}1231"/>
    <Item id="00000138" ccId="427318787" eleName="FinanceCosts" context="neeq_duration_{Y}0101-{Y}1231"/>
    <Item id="00000139" ccId="2867475951" eleName="FinanceCosts" context="neeq_duration_{Y-1}0101-{Y-1}1231"/>
    <Item id="00000140" ccId="3532131105" eleName="OperatingProfits" context="neeq_duration_{Y}0101-{Y}1231"/>
    <Item id="00000141" ccId="591599716" eleName="OperatingProfits" context="neeq_duration_{Y-1}0101-{Y-1}1231"/>
    <Item id="00000142" ccId="2628805617" eleName="NonOperatingIncome" context="neeq_duration_{Y}0101-{Y}1231"/>
    <Item id="00000143" ccId="2991576190" eleName="NonOperatingIncome" context="neeq_duration_{Y-1}0101-{Y-1}1231"/>
    <Item id="00000144" ccId="3694241689" eleName="NonOperatingExpenses" context="neeq_duration_{Y}0101-{Y}1231"/>
    <Item id="00000145" ccId="1590424292" eleName="NonOperatingExpenses" context="neeq_duration_{Y-1}0101-{Y-1}1231"/>
    <Item id="00000146" ccId="2530826223" eleName="ProfitLoss" context="neeq_duration_{Y}0101-{Y}1231"/>
    <Item id="00000148" ccId="3855207476" eleName="YingYeShouRuBianDongBiLi" context="neeq_duration_{Y}0101-{Y}1231"/>
    <Item id="00000149" ccId="1508715111" eleName="YingYeShouRuBianDongBiLi" context="neeq_duration_{Y-1}0101-{Y-1}1231"/>
    <Item id="00000150" ccId="4018871300" eleName="YingYeChengBenBianDongBiLi" context="neeq_duration_{Y}0101-{Y}1231"/>
    <Item id="00000151" ccId="776148086" eleName="YingYeChengBenBianDongBiLi" context="neeq_duration_{Y-1}0101-{Y-1}1231"/>
    <Item id="00000152" ccId="2571384495" eleName="GuanLiFeiYongBianDongBiLi" context="neeq_duration_{Y}0101-{Y}1231"/>
    <Item id="00000153" ccId="2447345005" eleName="GuanLiFeiYongBianDongBiLi" context="neeq_duration_{Y-1}0101-{Y-1}1231"/>
    <Item id="00000154" ccId="800202678" eleName="XiaoShouFeiYongBianDongBiLi" context="neeq_duration_{Y}0101-{Y}1231"/>
    <Item id="00000156" ccId="896484334" eleName="CaiWuFeiYongBianDongBiLi" context="neeq_duration_{Y}0101-{Y}1231"/>
    <Item id="00000157" ccId="2396839785" eleName="CaiWuFeiYongBianDongBiLi" context="neeq_duration_{Y-1}0101-{Y-1}1231"/>
    <Item id="00000158" ccId="1917118243" eleName="YingYeLiRunBianDongBiLi" context="neeq_duration_{Y}0101-{Y}1231"/>
    <Item id="00000159" ccId="4141204327" eleName="YingYeLiRunBianDongBiLi" context="neeq_duration_{Y-1}0101-{Y-1}1231"/>
    <Item id="00000160" ccId="3629107149" eleName="YingYeWaiShouRuBianDongBiLi" context="neeq_duration_{Y}0101-{Y}1231"/>
    <Item id="00000161" ccId="2342344086" eleName="YingYeWaiShouRuBianDongBiLi" context="neeq_duration_{Y-1}0101-{Y-1}1231"/>
    <Item id="00000162" ccId="2679299459" eleName="YingYeWaiZhiChuBianDongBiLi" context="neeq_duration_{Y}0101-{Y}1231"/>
    <Item id="00000163" ccId="1202439989" eleName="YingYeWaiZhiChuBianDongBiLi" context="neeq_duration_{Y-1}0101-{Y-1}1231"/>
    <Item id="00000164" ccId="3883729347" eleName="JingLiRunBianDongBiLi" context="neeq_duration_{Y}0101-{Y}1231"/>
    <Item id="00000165" ccId="316849136" eleName="JingLiRunBianDongBiLi" context="neeq_duration_{Y-1}0101-{Y-1}1231"/>
    <Item id="00000166" ccId="782998161" eleName="YingYeChenBenZhanYingYeShouRuDeBiZhong" context="neeq_duration_{Y}0101-{Y}1231"/>
    <Item id="00000167" ccId="1524361703" eleName="YingYeChenBenZhanYingYeShouRuDeBiZhong" context="neeq_duration_{Y-1}0101-{Y-1}1231"/>
    <Item id="00000168" ccId="719092645" eleName="GuanLiFeiYongZhanYingYeShouRuDeBiZhong" context="neeq_duration_{Y}0101-{Y}1231"/>
    <Item id="00000169" ccId="2591413607" eleName="GuanLiFeiYongZhanYingYeShouRuDeBiZhong" context="neeq_duration_{Y-1}0101-{Y-1}1231"/>
    <Item id="00000170" ccId="2997518842" eleName="XiaoShouFeiYongZhanYingYeShouRuDeBiZhong" context="neeq_duration_{Y}0101-{Y}1231"/>
    <Item id="00000171" ccId="3833774870" eleName="XiaoShouFeiYongZhanYingYeShouRuDeBiZhong" context="neeq_duration_{Y-1}0101-{Y-1}1231"/>
    <Item id="00000172" ccId="281085770" eleName="CaiWuFeiYongZhanYingYeShouRuDeBiZhong" context="neeq_duration_{Y}0101-{Y}1231"/>
    <Item id="00000173" ccId="2253467811" eleName="CaiWuFeiYongZhanYingYeShouRuDeBiZhong" context="neeq_duration_{Y-1}0101-{Y-1}1231"/>
    <Item id="00000174" ccId="2778671600" eleName="YingYeLiRunZhanYingYeShouRuDeBiZhong" context="neeq_duration_{Y}0101-{Y}1231"/>
    <Item id="00000175" ccId="917527479" eleName="YingYeLiRunZhanYingYeShouRuDeBiZhong" context="neeq_duration_{Y-1}0101-{Y-1}1231"/>
    <Item id="00000176" ccId="2283453659" eleName="YingYeWaiShouRuZhanYingYeShouRuDeBiZhong" context="neeq_duration_{Y}0101-{Y}1231"/>
    <Item id="00000177" ccId="1581484354" eleName="YingYeWaiShouRuZhanYingYeShouRuDeBiZhong" context="neeq_duration_{Y-1}0101-{Y-1}1231"/>
    <Item id="00000178" ccId="3283832147" eleName="YingYeWaiZhiChuZhanYingYeShouRuDeBiZhong" context="neeq_duration_{Y}0101-{Y}1231"/>
    <Item id="00000179" ccId="2465839911" eleName="YingYeWaiZhiChuZhanYingYeShouRuDeBiZhong" context="neeq_duration_{Y-1}0101-{Y-1}1231"/>
    <Item id="00000180" ccId="101855046" eleName="JingLiRunZhanYingYeShouRuDeBiZhong" context="neeq_duration_{Y}0101-{Y}1231"/>
    <Item id="00000181" ccId="1500232693" eleName="JingLiRunZhanYingYeShouRuDeBiZhong" context="neeq_duration_{Y-1}0101-{Y-1}1231"/>
    <Item id="00000182" ccId="953668245" eleName="XiaoShouFeiYongBianDongBiLi" context="neeq_duration_{Y-1}0101-{Y-1}1231"/>
    <Item id="00000184" ccId="693121172" eleName="ShouRuGouChengFenXiShouRuLeiBie" context="neeq_duration_{Y}0101-{Y}1231" tupleId="00000183"/>
    <Item id="00000185" ccId="3966834023" eleName="ShouRuGouChengFenXiShouRuJinE" context="neeq_duration_{Y}0101-{Y}1231" tupleId="00000183"/>
    <Item id="00000186" ccId="3499670013" eleName="ShouRuGouChengFenXiShouRuJinE" context="neeq_duration_{Y-1}0101-{Y-1}1231" tupleId="00000183"/>
    <Item id="00000187" ccId="4068042829" eleName="ZhanYingYeShouRuBiLi" context="neeq_duration_{Y}0101-{Y}1231" tupleId="00000183"/>
    <Item id="00000188" ccId="3762395878" eleName="ZhanYingYeShouRuBiLi" context="neeq_duration_{Y-1}0101-{Y-1}1231" tupleId="00000183"/>
    <Item id="00000189" ccId="1876033071" eleName="ShouRuGouChengHeLiRunLaiYuanFenXi" context="neeq_duration_{Y}0101-{Y}1231"/>
    <Item id="00000190" ccId="1863784058" eleName="XiangMuBianDongJiZhongDaChaYiChanShengDeYuanYin" context="neeq_duration_{Y}0101-{Y}1231"/>
    <Item id="00000193" ccId="3873707741" eleName="AccountsReceivable" context="neeq_instant_{Y}1231"/>
    <Item id="00000194" ccId="718099199" eleName="AccountsReceivable" context="neeq_instant_{Y-1}1231"/>
    <Item id="00000195" ccId="175315378" eleName="Inventories" context="neeq_instant_{Y}1231"/>
    <Item id="00000196" ccId="3371864675" eleName="Inventories" context="neeq_instant_{Y-1}1231"/>
    <Item id="00000197" ccId="595829412" eleName="LongTermEquityInvestments" context="neeq_instant_{Y}1231"/>
    <Item id="00000198" ccId="2655633137" eleName="LongTermEquityInvestments" context="neeq_instant_{Y-1}1231"/>
    <Item id="00000199" ccId="2878797285" eleName="PropertyPlantAndEquipment" context="neeq_instant_{Y}1231"/>
    <Item id="00000200" ccId="263129346" eleName="PropertyPlantAndEquipment" context="neeq_instant_{Y-1}1231"/>
    <Item id="00000201" ccId="2272503197" eleName="ConstructionInProgress" context="neeq_instant_{Y}1231"/>
    <Item id="00000202" ccId="1237045600" eleName="ConstructionInProgress" context="neeq_instant_{Y-1}1231"/>
    <Item id="00000203" ccId="793022295" eleName="ShortTermBorrowings" context="neeq_instant_{Y}1231"/>
    <Item id="00000204" ccId="1357546524" eleName="ShortTermBorrowings" context="neeq_instant_{Y-1}1231"/>
    <Item id="00000205" ccId="3487501612" eleName="LongtermBorrowings" context="neeq_instant_{Y}1231"/>
    <Item id="00000206" ccId="2900235606" eleName="LongtermBorrowings" context="neeq_instant_{Y-1}1231"/>
    <Item id="00000207" ccId="778771716" eleName="Assets" context="neeq_instant_{Y}1231"/>
    <Item id="00000208" ccId="1055592466" eleName="Assets" context="neeq_instant_{Y-1}1231"/>
    <Item id="00000209" ccId="1864790209" eleName="HuoBiZiJinBianDongBiLi" context="neeq_duration_{Y}0101-{Y}1231"/>
    <Item id="00000210" ccId="1611313176" eleName="HuoBiZiJinBianDongBiLi" context="neeq_duration_{Y-1}0101-{Y-1}1231"/>
    <Item id="00000211" ccId="2296787935" eleName="YingShouZhangKuanBianDongBiLi" context="neeq_duration_{Y}0101-{Y}1231"/>
    <Item id="00000212" ccId="1520422524" eleName="YingShouZhangKuanBianDongBiLi" context="neeq_duration_{Y-1}0101-{Y-1}1231"/>
    <Item id="00000213" ccId="265812852" eleName="CunHuoBianDongBiLi" context="neeq_duration_{Y}0101-{Y}1231"/>
    <Item id="00000214" ccId="3576842981" eleName="CunHuoBianDongBiLi" context="neeq_duration_{Y-1}0101-{Y-1}1231"/>
    <Item id="00000215" ccId="2750380297" eleName="ChangQiGuQuanTouZiBianDongBiLi" context="neeq_duration_{Y}0101-{Y}1231"/>
    <Item id="00000216" ccId="3857753214" eleName="ChangQiGuQuanTouZiBianDongBiLi" context="neeq_duration_{Y-1}0101-{Y-1}1231"/>
    <Item id="00000217" ccId="514430037" eleName="GuDingZiChanBianDongBiLi" context="neeq_duration_{Y}0101-{Y}1231"/>
    <Item id="00000218" ccId="2376719350" eleName="GuDingZiChanBianDongBiLi" context="neeq_duration_{Y-1}0101-{Y-1}1231"/>
    <Item id="00000219" ccId="423387956" eleName="ZaiJianGongChengBianDongBiLi" context="neeq_duration_{Y}0101-{Y}1231"/>
    <Item id="00000220" ccId="4151614532" eleName="ZaiJianGongChengBianDongBiLi" context="neeq_duration_{Y-1}0101-{Y-1}1231"/>
    <Item id="00000221" ccId="1812367274" eleName="DuanQiJieKuanBianDongBiLi" context="neeq_duration_{Y}0101-{Y}1231"/>
    <Item id="00000222" ccId="701669585" eleName="DuanQiJieKuanBianDongBiLi" context="neeq_duration_{Y-1}0101-{Y-1}1231"/>
    <Item id="00000223" ccId="3555559034" eleName="ChangQiJieKuanBianDongBiLi" context="neeq_duration_{Y}0101-{Y}1231"/>
    <Item id="00000224" ccId="1276825088" eleName="ChangQiJieKuanBianDongBiLi" context="neeq_duration_{Y-1}0101-{Y-1}1231"/>
    <Item id="00000225" ccId="1995600421" eleName="ZongZiChanBianDongBiLi" context="neeq_instant_{Y-1}1231"/>
    <Item id="00000226" ccId="1383826686" eleName="ZongZiChanBianDongBiLi" context="neeq_instant_{Y}1231"/>
    <Item id="00000227" ccId="1524129343" eleName="HuoBiZiJinZhanZongZiChanBiZhong" context="neeq_duration_{Y}0101-{Y}1231"/>
    <Item id="00000228" ccId="4121238612" eleName="HuoBiZiJinZhanZongZiChanBiZhong" context="neeq_duration_{Y-1}0101-{Y-1}1231"/>
    <Item id="00000229" ccId="212087634" eleName="YingShouKuanXiangZhanZongZiChanBiZhong" context="neeq_duration_{Y}0101-{Y}1231"/>
    <Item id="00000230" ccId="4149152877" eleName="YingShouKuanXiangZhanZongZiChanBiZhong" context="neeq_duration_{Y-1}0101-{Y-1}1231"/>
    <Item id="00000231" ccId="2183084550" eleName="CunHuoZhanZongZiChanBiZhong" context="neeq_duration_{Y}0101-{Y}1231"/>
    <Item id="00000232" ccId="2452197624" eleName="CunHuoZhanZongZiChanBiZhong" context="neeq_duration_{Y-1}0101-{Y-1}1231"/>
    <Item id="00000233" ccId="631453722" eleName="ChangQiGuQuanTouZiZhanZongZiChanBiZhong" context="neeq_duration_{Y}0101-{Y}1231"/>
    <Item id="00000234" ccId="1371256417" eleName="ChangQiGuQuanTouZiZhanZongZiChanBiZhong" context="neeq_duration_{Y-1}0101-{Y-1}1231"/>
    <Item id="00000235" ccId="4254592074" eleName="GuDingZiChanZhanZongZiChanBiZhong" context="neeq_duration_{Y}0101-{Y}1231"/>
    <Item id="00000236" ccId="2544622536" eleName="GuDingZiChanZhanZongZiChanBiZhong" context="neeq_duration_{Y-1}0101-{Y-1}1231"/>
    <Item id="00000237" ccId="2238131519" eleName="ZaiJianGongChengZhanZongZiChanBiZhong" context="neeq_duration_{Y}0101-{Y}1231"/>
    <Item id="00000238" ccId="3333157281" eleName="ZaiJianGongChengZhanZongZiChanBiZhong" context="neeq_duration_{Y-1}0101-{Y-1}1231"/>
    <Item id="00000239" ccId="2243132316" eleName="DuanQiJieKuanZhanZongZiChanBiZhong" context="neeq_duration_{Y}0101-{Y}1231"/>
    <Item id="00000240" ccId="3844107803" eleName="DuanQiJieKuanZhanZongZiChanBiZhong" context="neeq_duration_{Y-1}0101-{Y-1}1231"/>
    <Item id="00000241" ccId="1527527137" eleName="ChangQiJieKuanZhanZongZiChanBiZhong" context="neeq_duration_{Y}0101-{Y}1231"/>
    <Item id="00000242" ccId="3533134132" eleName="ChangQiJieKuanZhanZongZiChanBiZhong" context="neeq_duration_{Y-1}0101-{Y-1}1231"/>
    <Item id="00000243" ccId="3513478509" eleName="HuoBiZiJinZhanZongZiChanBiZhongDeZengJian" context="neeq_duration_{Y}0101-{Y}1231"/>
    <Item id="00000244" ccId="2308121697" eleName="YingShouKuanXiangZhanZongZiChanBiZhongDeZengJian" context="neeq_duration_{Y}0101-{Y}1231"/>
    <Item id="00000245" ccId="1924756957" eleName="CunHuoZhanZongZiChanBiZhongDeZengJian" context="neeq_duration_{Y}0101-{Y}1231"/>
    <Item id="00000246" ccId="1262571547" eleName="ChangQiGuQuanTouZiZhanZongZiChanBiZhongDeZengJian" context="neeq_duration_{Y}0101-{Y}1231"/>
    <Item id="00000247" ccId="1923137254" eleName="GuDingZiChanZhanZongZiChanBiZhongDeZengJian" context="neeq_duration_{Y}0101-{Y}1231"/>
    <Item id="00000248" ccId="2569139584" eleName="ZaiJianGongChengZhanZongZiChanBiZhongDeZengJian" context="neeq_duration_{Y}0101-{Y}1231"/>
    <Item id="00000249" ccId="73945246" eleName="DuanQiJieKuanZhanZongZiChanBiZhongDeZengJian" context="neeq_duration_{Y}0101-{Y}1231"/>
    <Item id="00000250" ccId="3472385201" eleName="ChangQiJieKuanZhanZongZiChanBiZhongDeZengJian" context="neeq_duration_{Y}0101-{Y}1231"/>
    <Item id="00000251" ccId="1173306608" eleName="ShangShuCaiWuShuJuHuoZhiBiaoBianDongYuanYin" context="neeq_duration_{Y}0101-{Y}1231"/>
    <Item id="00000252" ccId="305214462" eleName="ZhuYaoKongGuZiGongSiCanGuGongSiFenXi" context="neeq_duration_{Y}0101-{Y}1231"/>
    <Item id="00000253" ccId="2638221911" eleName="WaiBuHuanJingDeFenXi" context="neeq_duration_{Y}0101-{Y}1231"/>
    <Item id="00000254" ccId="3243352335" eleName="JingZhengYouShiFenXi" context="neeq_duration_{Y}0101-{Y}1231"/>
    <Item id="00000255" ccId="1120879111" eleName="ChiXuJingYingPingJia" context="neeq_duration_{Y}0101-{Y}1231"/>
    <Item id="00000257" ccId="1180860214" eleName="HongGuanJingJiCengMianHuoXingYeHuanJingCengMianDeFaZhanQuShi" context="neeq_duration_{Y}0101-{Y}1231"/>
    <Item id="00000258" ccId="1353456772" eleName="GongSiFaZhanZhanlie" context="neeq_duration_{Y}0101-{Y}1231"/>
    <Item id="00000259" ccId="544178853" eleName="JingYingJiHuaHuoMuBiao" context="neeq_duration_{Y}0101-{Y}1231"/>
    <Item id="00000260" ccId="2116083598" eleName="YingXiangFaZhanZhanLueJiJingYingJiHuaHeMuBiaoShiXianDeZhongYaoYinSu" context="neeq_duration_{Y}0101-{Y}1231"/>
    <Item id="00000261" ccId="3293154917" eleName="ChiXuDaoBenNianDuDeFengXianYinSu" context="neeq_duration_{Y}0101-{Y}1231"/>
    <Item id="00000262" ccId="162673390" eleName="BaoGaoQiNeiXinZengDeFengXianYinSu" context="neeq_duration_{Y}0101-{Y}1231"/>
    <Item id="00000263" ccId="1901406693" eleName="BenBaoGaoQiBeiChuJuFeiBiaoZhunShenJiYiJianShenJiBaoGaoDeShuoMing" context="neeq_instant_{Y}1231"/>
    <Item id="00000264" ccId="2262175642" eleName="FeiBiaoZhunShenJiYiJianLeiXing" context="neeq_instant_{Y}1231"/>
    <Item id="00000265" ccId="4229320651" eleName="FeiBiaoZhunShenJiYiJianShuoMing" context="neeq_instant_{Y}1231"/>
    <Item id="00000266" ccId="3428530614" eleName="BenNianDuGongSiShiFouCunZaiZhongDaSuSongZhongCaiShiXiang" context="neeq_instant_{Y}1231"/>
    <Item id="00000267" ccId="3593417139" eleName="ShiFouCunZaiDuiWaiDanBaoShiXiang" context="neeq_instant_{Y}1231"/>
    <Item id="00000268" ccId="2660019969" eleName="BenNianDuNeiYouWuShiFouFaShengGuDongJiQiGuanLianFangYiGeZhongXingShiZhanYongHuoZheZhuanYiGongSiDeZiJinZiChanJiQiTaZiYuanDeQingXing" context="neeq_instant_{Y}1231"/>
    <Item id="00000269" ccId="769278357" eleName="YouWuRiChangXingJiOuFaXingGuanLianFangJiaoYi" context="neeq_duration_{Y}0101-{Y}1231"/>
    <Item id="00000270" ccId="2590650854" eleName="ShiFouCunZaiJingGuDongDaHuiShenYiGuoDeShouGouChuShouZiChanShiXiang" context="neeq_instant_{Y}1231"/>
    <Item id="00000271" ccId="1362168855" eleName="ShiFouCunZaiJingGuDongDaHuiShenYiGuoDeDuiWaiTouZiShiXiang" context="neeq_instant_{Y}1231"/>
    <Item id="00000272" ccId="219101824" eleName="ShiFouCunZaiQiYeHeBingShiXiang" context="neeq_instant_{Y}1231"/>
    <Item id="00000273" ccId="3785757333" eleName="BenNianDuYouWuZhongYaoShiXiangSuoYinBiaoGuQuanJiLiJiHua" context="neeq_instant_{Y}1231"/>
    <Item id="00000274" ccId="2471546421" eleName="YouWuYiPiLuDeChengNuoShiXiang" context="neeq_instant_{Y}1231"/>
    <Item id="00000275" ccId="3343184855" eleName="YouWuZiChanBeiChaFengKouYaDongJieHuoZheBeiDiYaZhiYaDeQingKuang" context="neeq_instant_{Y}1231"/>
    <Item id="00000276" ccId="3127637898" eleName="ShiFouCunZaiBeiDiaoChaChuFaDeShiXiang" context="neeq_instant_{Y}1231"/>
    <Item id="00000277" ccId="2413039432" eleName="ShiFouCunZaiZhongDaZiChanChongZuDeShiXiang" context="neeq_instant_{Y}1231"/>
    <Item id="00000278" ccId="1510638259" eleName="ShiFouCunZaiZhongDaSuSongZhongCaiShiXiangSuoYin" context="neeq_instant_{Y}1231"/>
    <Item id="00000279" ccId="3703954001" eleName="ShiFouCunZaiDuiWaiDanBaoShiXiangSuoYin" context="neeq_instant_{Y}1231"/>
    <Item id="00000280" ccId="3444171485" eleName="ShiFouCunZaiGuDongJiQiGuanLianFangZhanYongHuoZhuanYiGongSiZiJinZiChanJiQiTaZiYuanDeQingKuangSuoYin" context="neeq_instant_{Y}1231"/>
    <Item id="00000281" ccId="3328317158" eleName="ShiFouCunZaiRiChangXingGuanLianJiaoYiHuoOuFaXingGuanLianJiaoYiShiXiangSuoYin" context="neeq_instant_{Y}1231"/>
    <Item id="00000282" ccId="1590419170" eleName="ShiFouCunZaiJingGuDongDaHuiShenYiGuoDeShouGouChuShouZiChanShiXiangSuoYin" context="neeq_instant_{Y}1231"/>
    <Item id="00000283" ccId="1812587650" eleName="ShiFouCunZaiJingGuDongDaHuiShenYiGuoDeDuiWaiTouZiShiXiangSuoYin" context="neeq_instant_{Y}1231"/>
    <Item id="00000284" ccId="2285843799" eleName="ShiFouCunZaiQiYeHeBingShiXiangSuoYin" context="neeq_instant_{Y}1231"/>
    <Item id="00000285" ccId="2515104417" eleName="ShiFouCunZaiGuQuanJiLiJiHuaQingKuangSuoYin" context="neeq_instant_{Y}1231"/>
    <Item id="00000286" ccId="2006315469" eleName="ShiFouCunZaiYiPiLuDeChengNuoShiXiangSuoYin" context="neeq_instant_{Y}1231"/>
    <Item id="00000287" ccId="558372132" eleName="ShiFouCunZaiZiChanBeiChaFengKouYaDongJieHuoZheBeiDiYaZhiYaDeQingKuangSuoYin" context="neeq_instant_{Y}1231"/>
    <Item id="00000288" ccId="3380578109" eleName="ShiFouCunZaiBeiDiaoChaChuFaDeShiXiangSuoYin" context="neeq_instant_{Y}1231"/>
    <Item id="00000289" ccId="2328241255" eleName="ShiFouCunZaiZhongDaZiChanChongZuDeShiXiangSuoYin" context="neeq_instant_{Y}1231"/>
    <Item id="00000291" ccId="886532941" eleName="ZhongDaSuSongZhongCaiShiXiangXiangMu" context="neeq_instant_{Y}1231" tupleId="00000290"/>
    <Item id="00000292" ccId="757786297" eleName="ZhongDaSuSongZhongCaiShiXiangSheJiJinE" context="neeq_instant_{Y}1231" tupleId="00000290"/>
    <Item id="00000293" ccId="830257238" eleName="ZhongDaSuSongZhongCaiShiXiangZhanQiMoJingZiChanBiLi" context="neeq_instant_{Y}1231" tupleId="00000290"/>
    <Item id="00000294" ccId="1709292042" eleName="ZhongDaSuSongZhongCaiShiXiangShiFouJieAn" context="neeq_instant_{Y}1231" tupleId="00000290"/>
    <Item id="00000295" ccId="2840027024" eleName="ZhongDaSuSongZhongCaiShiXiangDeLinShiGongGaoPiLuShiJian" context="neeq_instant_{Y}1231" tupleId="00000290"/>
    <Item id="00000296" ccId="2220858912" eleName="ZhongDaSuSongZhongCaiShiXiangSheJiDeJinE" context="neeq_instant_{Y}1231"/>
    <Item id="00000297" ccId="3296476846" eleName="ZhongDaSuSongZhongCaiShiXiangZhanQiMoJingZiChanDeBiLi" context="neeq_instant_{Y}1231"/>
    <Item id="00000298" ccId="523448238" eleName="AnJianJinZhanQingKuangSheJiJinEShiFouXingChengYuJiFuZhaiYiJiDuiGongSiWeiLaiDeYingXiang" context="neeq_instant_{Y}1231"/>
    <Item id="00000299" ccId="2780672839" eleName="BeiDanBaoRen" context="neeq_instant_{Y}1231" tupleId="00000306"/>
    <Item id="00000300" ccId="4087481319" eleName="DanBaoJinE" context="neeq_duration_{Y}0101-{Y}1231" tupleId="00000306"/>
    <Item id="00000301" ccId="2032609934" eleName="DanBaoQiXian" context="neeq_instant_{Y}1231" tupleId="00000306"/>
    <Item id="00000302" ccId="3007926592" eleName="BaoZhengLeiXingBaoZhengDiYaZhiYa" context="neeq_instant_{Y}1231" tupleId="00000306"/>
    <Item id="00000303" ccId="3819815366" eleName="ZeRenLeiXingYiBanHuoLianDai" context="neeq_instant_{Y}1231" tupleId="00000306"/>
    <Item id="00000304" ccId="2724939145" eleName="ShiFouLvXingBiYaoJueCeChengXu" context="neeq_instant_{Y}1231" tupleId="00000306"/>
    <Item id="00000305" ccId="522750361" eleName="ShiFouWeiGuanLianDanBao" context="neeq_instant_{Y}1231" tupleId="00000306"/>
    <Item id="00000307" ccId="843893924" eleName="GongSiFaShengDeDuiWaiDaoBaoShiXiangDanBaoJinE" context="neeq_duration_{Y}0101-{Y}1231"/>
    <Item id="00000308" ccId="2356302979" eleName="GongSiDuiWaiTiGongDanBaoQiMoDanBaoYuE" context="neeq_duration_{Y}0101-{Y}1231"/>
    <Item id="00000309" ccId="1804264932" eleName="WeiGuDongShiJiKongZhiRenJiQiGuanLianFangTiGongDanBaoDeQiMoDanBaoYuE" context="neeq_duration_{Y}0101-{Y}1231"/>
    <Item id="00000310" ccId="17905979" eleName="ZhiJieHuoJianJieWeiZiChanFuZhaiLvChaoGuoDeBeiDanBaoDuiXiangTiGongDeZhaiWuDanBaoJinE" context="neeq_duration_{Y}0101-{Y}1231"/>
    <Item id="00000311" ccId="1319701210" eleName="GongSiDanBaoZongEChaoGuoJingZiChanBuHanBenShuBuFenDeJinE" context="neeq_duration_{Y}0101-{Y}1231"/>
    <Item id="00000312" ccId="684251494" eleName="ZhanYongZheMingCheng" context="neeq_instant_{Y}1231" tupleId="00000318"/>
    <Item id="00000313" ccId="968933607" eleName="ZhanYongXingShiZiJinZiChanZiYuan" context="neeq_instant_{Y}1231" tupleId="00000318"/>
    <Item id="00000314" ccId="892620224" eleName="ZhanYongYuE" context="neeq_instant_{Y-1}1231" tupleId="00000318"/>
    <Item id="00000315" ccId="2476783129" eleName="ZhanYongYuE" context="neeq_instant_{Y}1231" tupleId="00000318"/>
    <Item id="00000316" ccId="2293786540" eleName="GuDongJiGuanLianFangZhanYongHuoZhuanYiGongSiDeZiJinZiChanJiQiTaZiYuanDeQingKuangShiFouWuChangZhanYou" context="neeq_instant_{Y}1231" tupleId="00000318"/>
    <Item id="00000317" ccId="1470170381" eleName="GuDongJiGuanLianFangZhanYongHuoZhuanYiGongSiDeZiJinZiChanJiQiTaZiYuanDeQingKuangShiFouLvXingBiYaoJueCeChengXu" context="neeq_instant_{Y}1231" tupleId="00000318"/>
    <Item id="00000319" ccId="2724388856" eleName="GuDongJiGuanLianFangZhanYongHuoZhuanYiGongSiDeZiJinZiChanJiQiTaZiYuanDeQingKuangZhanYongJinE" context="neeq_instant_{Y-1}1231"/>
    <Item id="00000320" ccId="3899151750" eleName="GuDongJiGuanLianFangZhanYongHuoZhuanYiGongSiDeZiJinZiChanJiQiTaZiYuanDeQingKuangZhanYongJinE" context="neeq_instant_{Y}1231"/>
    <Item id="00000321" ccId="3935073260" eleName="ZhengGaiQingKuang" context="neeq_instant_{Y}1231"/>
    <Item id="00000322" ccId="3929976807" eleName="GouMaiYuanCaiLiaoRanLiaoDongLiYuJiJinE" context="neeq_duration_{Y}0101-{Y}1231"/>
    <Item id="00000323" ccId="3505077933" eleName="XiaoShouChanPinShangPinTiGongHuoZheJieShouLaoWuWeiTuoWeiTuoHuoZheShouTuoXiaoShouYuJiJinE" context="neeq_duration_{Y}0101-{Y}1231"/>
    <Item id="00000324" ccId="1775054794" eleName="TouZiHanGongTongTouZiWeiTuoLiCaiWeiTuoDaiKuanYuJiJinE" context="neeq_duration_{Y}0101-{Y}1231"/>
    <Item id="00000325" ccId="3239581271" eleName="CaiWuZiZhuGuaPaiGongSiJieShouDeYuJiJinE" context="neeq_duration_{Y}0101-{Y}1231"/>
    <Item id="00000326" ccId="3821367473" eleName="GongSiZhangChengZhongYueDingShiYongYuBenGongSiDeRiChangGuanLianJiaoYiLeiXingYuJiJinE" context="neeq_duration_{Y}0101-{Y}1231"/>
    <Item id="00000327" ccId="3229561825" eleName="GouMaiYuanCaiLiaoRanLiaoDongLi" context="neeq_duration_{Y}0101-{Y}1231"/>
    <Item id="00000328" ccId="1257484904" eleName="XiaoShouChanPinShangPinTiGongHuoZheJieShouLaoWuWeiTuoWeiTuoHuoZheShouTuoXiaoShou" context="neeq_duration_{Y}0101-{Y}1231"/>
    <Item id="00000329" ccId="4066039971" eleName="TouZiHanGongTongTouZiWeiTuoLiCaiWeiTuoDaiKuan" context="neeq_duration_{Y}0101-{Y}1231"/>
    <Item id="00000330" ccId="393480903" eleName="CaiWuZiZhuGuaPaiGongSiJieShouDe" context="neeq_duration_{Y}0101-{Y}1231"/>
    <Item id="00000331" ccId="3510075666" eleName="GongSiZhangChengZhongYueDingShiYongYuBenGongSiDeRiChangGuanLianJiaoYiLeiXing" context="neeq_duration_{Y}0101-{Y}1231"/>
    <Item id="00000332" ccId="727031927" eleName="RiChangXingGuanLianJiaoYiShiXiangYuJiJinE" context="neeq_duration_{Y}0101-{Y}1231"/>
    <Item id="00000333" ccId="129840580" eleName="RiChangXingGuanLianJiaoYiShiXiangFaShengJinE" context="neeq_duration_{Y}0101-{Y}1231"/>
    <Item id="00000334" ccId="2196955942" eleName="OuFaXingGuanLianJiaoYiShiXiangGuanLianFang" context="neeq_instant_{Y}1231" tupleId="00000339"/>
    <Item id="00000335" ccId="3910557328" eleName="OuFaXingGuanLianJiaoYiShiXiangJuTiShiXiang" context="neeq_instant_{Y}1231" tupleId="00000339"/>
    <Item id="00000336" ccId="2538233474" eleName="OuFaXingGuanLianJiaoYiShiXiangFaShengJinE" context="neeq_duration_{Y}0101-{Y}1231" tupleId="00000339"/>
    <Item id="00000337" ccId="2919512402" eleName="OuFaXingGuanLianJiaoYiShiXiangLvXingDeChengXu" context="neeq_instant_{Y}1231" tupleId="00000339"/>
    <Item id="00000340" ccId="2594729587" eleName="GuDongDaHuiShenYiTongGuoDeShouGouChuShouZiChanShiXiang" context="neeq_duration_{Y}0101-{Y}1231"/>
    <Item id="00000341" ccId="1102227509" eleName="GuDongDaHuiShenYiTongGuoDeDuiWaiTouZiShiXiang" context="neeq_duration_{Y}0101-{Y}1231"/>
    <Item id="00000342" ccId="4128793820" eleName="QiYeHeBingShiXiang" context="neeq_instant_{Y}1231"/>
    <Item id="00000343" ccId="1597365240" eleName="BaoGaoQiNeiGuQuanJiLiJiHuaDeShiShiQingKuang" context="neeq_instant_{Y}1231"/>
    <Item id="00000344" ccId="1376666231" eleName="GongSiJiQiDongShiJianShiGaoJiGuanLiRenYuanHuoGuDongShiJiKongZhiRenJiQiTaXinXiPiLuYiWuRenGongKaiChengNuoShiXiangChengNuoShiXiang" context="neeq_instant_{Y}1231"/>
    <Item id="00000345" ccId="2084256673" eleName="ChaFengKouYaDongJieZiChanLeiBie" context="neeq_instant_{Y}1231" tupleId="00000350"/>
    <Item id="00000346" ccId="1310670763" eleName="ChaFengKouYaDongJieZiChanQuanLiShouXianLeiXing" context="neeq_instant_{Y}1231" tupleId="00000350"/>
    <Item id="00000347" ccId="3176752046" eleName="ChaFengKouYaDongJieZiChanZhanZongZiChanDeBiLi" context="neeq_instant_{Y}1231" tupleId="00000350"/>
    <Item id="00000348" ccId="3868916458" eleName="ChaFengKouYaDongJieFaShengYuanYin" context="neeq_instant_{Y}1231" tupleId="00000350"/>
    <Item id="00000349" ccId="1031617609" eleName="ChaFengKouYaDongJieZiChanZhangMianJiaZhi" context="neeq_instant_{Y}1231" tupleId="00000350"/>
    <Item id="00000352" ccId="696896880" eleName="DiaoChaChuFaShiXiang" context="neeq_instant_{Y}1231"/>
    <Item id="00000353" ccId="3152546677" eleName="ZhongDaZiChanChongZuXiangGuanQingKuang" context="neeq_duration_{Y}0101-{Y}1231"/>
    <Item id="00000356" ccId="1107999287" eleName="WuXianShouTiaoJianGuFenDongShiJianShiJiGaoJiGuanLiRenYuanShuLiang" context="neeq_instant_{Y-1}1231"/>
    <Item id="00000357" ccId="3807642708" eleName="WuXianShouTiaoJianGuFenDongShiJianShiJiGaoJiGuanLiRenYuanShuLiang" context="neeq_instant_{Y}1231"/>
    <Item id="00000358" ccId="2912648761" eleName="WuXianShouTiaoJianGuFenHeXinYuanGongShuLiang" context="neeq_instant_{Y-1}1231"/>
    <Item id="00000359" ccId="1000391753" eleName="WuXianShouTiaoJianGuFenHeXinYuanGongShuLiang" context="neeq_instant_{Y}1231"/>
    <Item id="00000360" ccId="480817317" eleName="WuXianShouGuFenShuLiang" context="neeq_instant_{Y}1231"/>
    <Item id="00000361" ccId="1247311834" eleName="WuXianShouGuFenShuLiang" context="neeq_instant_{Y-1}1231"/>
    <Item id="00000362" ccId="1068149003" eleName="WuXianShouTiaoJianGuFenKongGuGuDongShiJiKongZhiRenShuLiang" context="neeq_instant_{Y-1}1231"/>
    <Item id="00000363" ccId="3063354662" eleName="WuXianShouTiaoJianGuFenKongGuGuDongShiJiKongZhiRenShuLiang" context="neeq_instant_{Y}1231"/>
    <Item id="00000364" ccId="2069452140" eleName="WuXianShouTiaoJianGuFenKongGuGuDongShiJiKongZhiRenBiLi" context="neeq_instant_{Y-1}1231"/>
    <Item id="00000365" ccId="935557401" eleName="WuXianShouTiaoJianGuFenDongShiJianShiJiGaoJiGuanLiRenYuanShuLiangBiLi" context="neeq_instant_{Y-1}1231"/>
    <Item id="00000366" ccId="2742900644" eleName="WuXianShouTiaoJianGuFenHeXinYuanGongShuLiangBiLi" context="neeq_instant_{Y-1}1231"/>
    <Item id="00000367" ccId="3835930666" eleName="WuXianShouGuFenShuLiangBiLi" context="neeq_instant_{Y-1}1231"/>
    <Item id="00000368" ccId="1758792709" eleName="WuXianShouGuFenShuLiangBiLi" context="neeq_instant_{Y}1231"/>
    <Item id="00000369" ccId="2564742190" eleName="WuXianShouTiaoJianGuFenKongGuGuDongShiJiKongZhiRenBiLi" context="neeq_instant_{Y}1231"/>
    <Item id="00000370" ccId="1408497870" eleName="WuXianShouTiaoJianGuFenDongShiJianShiJiGaoJiGuanLiRenYuanShuLiangBiLi" context="neeq_instant_{Y}1231"/>
    <Item id="00000371" ccId="2651386495" eleName="WuXianShouTiaoJianGuFenHeXinYuanGongShuLiangBiLi" context="neeq_instant_{Y}1231"/>
    <Item id="00000372" ccId="1993675403" eleName="WuXianShouTiaoJianGuFenKongGuGuDongShiJiKongZhiRenBenQiBianDong" context="neeq_duration_{Y}0101-{Y}1231"/>
    <Item id="00000373" ccId="171614965" eleName="WuXianShouTiaoJianGuFenDongShiJianShiJiGaoJiGuanLiRenYuanBenQiBianDong" context="neeq_duration_{Y}0101-{Y}1231"/>
    <Item id="00000374" ccId="2234656510" eleName="WuXianShouTiaoJianGuFenHeXinYuanGongBenQiBianDong" context="neeq_duration_{Y}0101-{Y}1231"/>
    <Item id="00000375" ccId="99622419" eleName="WuXianShouGuFenShuLiangBenQiBianDong" context="neeq_duration_{Y}0101-{Y}1231"/>
    <Item id="00000376" ccId="1373652173" eleName="YouXianShouGuFenShuLiang" context="neeq_instant_{Y-1}1231"/>
    <Item id="00000377" ccId="1451738549" eleName="YouXianShouGuFenShuLiang" context="neeq_instant_{Y}1231"/>
    <Item id="00000378" ccId="3523722114" eleName="YouXianShouTiaoJianGuFenKongGuGuDongShiJiKongZhiRenShuLiang" context="neeq_instant_{Y-1}1231"/>
    <Item id="00000379" ccId="554054274" eleName="YouXianShouTiaoJianGuFenKongGuGuDongShiJiKongZhiRenShuLiang" context="neeq_instant_{Y}1231"/>
    <Item id="00000380" ccId="620808472" eleName="YouXianShouTiaoJianGuFenDongShiJianShiJiGaoJiGuanLiRenYuanShuLiang" context="neeq_instant_{Y-1}1231"/>
    <Item id="00000381" ccId="3665037826" eleName="YouXianShouTiaoJianGuFenDongShiJianShiJiGaoJiGuanLiRenYuanShuLiang" context="neeq_instant_{Y}1231"/>
    <Item id="00000382" ccId="2088189432" eleName="YouXianShouTiaoJianGuFenHeXinYuanGongShuLiang" context="neeq_instant_{Y-1}1231"/>
    <Item id="00000383" ccId="4255364288" eleName="YouXianShouTiaoJianGuFenHeXinYuanGongShuLiang" context="neeq_instant_{Y}1231"/>
    <Item id="00000384" ccId="1482734055" eleName="ZongGuBenShuLiang" context="neeq_instant_{Y-1}1231"/>
    <Item id="00000385" ccId="3476707840" eleName="ZongGuBenShuLiang" context="neeq_instant_{Y}1231"/>
    <Item id="00000386" ccId="3052718022" eleName="YouXianShouGuFenShuLiangBiLi" context="neeq_instant_{Y-1}1231"/>
    <Item id="00000387" ccId="691037486" eleName="YouXianShouGuFenShuLiangBiLi" context="neeq_instant_{Y}1231"/>
    <Item id="00000393" ccId="3483096712" eleName="YouXianShouTiaoJianGuFenKongGuGuDongShiJiKongZhiRenShuLiangBiLi" context="neeq_instant_{Y-1}1231"/>
    <Item id="00000394" ccId="4160472638" eleName="YouXianShouTiaoJianGuFenKongGuGuDongShiJiKongZhiRenShuLiangBiLi" context="neeq_instant_{Y}1231"/>
    <Item id="00000395" ccId="58904762" eleName="YouXianShouTiaoJianGuFenDongShiJianShiJiGaoJiGuanLiRenYuanShuLiangBiLi" context="neeq_instant_{Y-1}1231"/>
    <Item id="00000396" ccId="1216395475" eleName="YouXianShouTiaoJianGuFenDongShiJianShiJiGaoJiGuanLiRenYuanShuLiangBiLi" context="neeq_instant_{Y}1231"/>
    <Item id="00000397" ccId="2694560437" eleName="YouXianShouTiaoJianGuFenHeXinYuanGongShuLiangBiLi" context="neeq_instant_{Y-1}1231"/>
    <Item id="00000398" ccId="2674588624" eleName="YouXianShouTiaoJianGuFenHeXinYuanGongShuLiangBiLi" context="neeq_instant_{Y}1231"/>
    <Item id="00000399" ccId="1516264218" eleName="YouXianShouGuFenShuLiangBenQiBianDong" context="neeq_duration_{Y}0101-{Y}1231"/>
    <Item id="00000400" ccId="2370557727" eleName="YouXianShouTiaoJianGuFenKongGuGuDongShiJiKongZhiRenBenQiBianDong" context="neeq_duration_{Y}0101-{Y}1231"/>
    <Item id="00000401" ccId="3356755245" eleName="YouXianShouTiaoJianGuFenDongShiJianShiJiGaoJiGuanLiRenYuanBenQiBianDong" context="neeq_duration_{Y}0101-{Y}1231"/>
    <Item id="00000402" ccId="516975405" eleName="YouXianShouTiaoJianGuFenHeXinYuanGongBenQiBianDong" context="neeq_duration_{Y}0101-{Y}1231"/>
    <Item id="00000403" ccId="3377251611" eleName="ZongGuBenBenQiBianDong" context="neeq_duration_{Y}0101-{Y}1231"/>
    <Item id="00000407" ccId="2226561105" eleName="NianBaoQianShiMingGuDongChiGuQingKuangXuHao" context="neeq_instant_{Y}1231" tupleId="00000415"/>
    <Item id="00000408" ccId="2881880029" eleName="GuDongMingCheng" context="neeq_instant_{Y}1231" tupleId="00000415"/>
    <Item id="00000409" ccId="4133650405" eleName="ChiGuBianDong" context="neeq_duration_{Y}0101-{Y}1231" tupleId="00000415"/>
    <Item id="00000410" ccId="270202629" eleName="ChiGuShu" context="neeq_instant_{Y}1231" tupleId="00000415"/>
    <Item id="00000411" ccId="2293244958" eleName="ChiGuShu" context="neeq_instant_{Y-1}1231" tupleId="00000415"/>
    <Item id="00000412" ccId="2743053567" eleName="QianShiMingGuDongChiGuQingKuangChiGuBiLi" context="neeq_instant_{Y}1231" tupleId="00000415"/>
    <Item id="00000413" ccId="1795404067" eleName="ChiYouXianShouGuFenShu" context="neeq_instant_{Y}1231" tupleId="00000415"/>
    <Item id="00000414" ccId="2480251881" eleName="ChiYouWuXianShouGuFenShu" context="neeq_instant_{Y}1231" tupleId="00000415"/>
    <Item id="00000416" ccId="775673958" eleName="ChiGuDeShuLiang" context="neeq_instant_{Y-1}1231"/>
    <Item id="00000417" ccId="503242791" eleName="ChiGuBianDongShuLiang" context="neeq_duration_{Y}0101-{Y}1231"/>
    <Item id="00000418" ccId="2735182996" eleName="ChiGuDeShuLiang" context="neeq_instant_{Y}1231"/>
    <Item id="00000419" ccId="1294637421" eleName="ChiGuDeBiLi" context="neeq_instant_{Y}1231"/>
    <Item id="00000420" ccId="1368949913" eleName="ChiYouXianShouGuFenShuLiang" context="neeq_instant_{Y}1231"/>
    <Item id="00000421" ccId="1369177595" eleName="ChiYouWuXianShouGuFenShuLiang" context="neeq_instant_{Y}1231"/>
    <Item id="00000424" ccId="3294687233" eleName="JiRuQuanYiDeYouXianGuShuLiangBianDong" context="neeq_duration_{Y}0101-{Y}1231"/>
    <Item id="00000426" ccId="282008965" eleName="JiRuFuZhaiDeYouXianGuShuLiangBianDong" context="neeq_duration_{Y}0101-{Y}1231"/>
    <Item id="00000429" ccId="2615166463" eleName="YouXianGuGuFenShuLiang" context="neeq_duration_{Y-1}0101-{Y-1}1231"/>
    <Item id="00000430" ccId="2692399637" eleName="YouXianGuShuLiangBianDong" context="neeq_duration_{Y}0101-{Y}1231"/>
    <Item id="00000431" ccId="317307041" eleName="YouXianGuGuFenShuLiang" context="neeq_duration_{Y}0101-{Y}1231"/>
    <Item id="00000432" ccId="394863555" eleName="QianShiMingGuDongJianXiangHuGuanXiShuoMing" context="neeq_instant_{Y}1231"/>
    <Item id="00000433" ccId="3010853048" eleName="KongGuGuDongQingKuang" context="neeq_instant_{Y}1231"/>
    <Item id="00000434" ccId="1657331612" eleName="ShiJiKongZhiRenQingKuang" context="neeq_instant_{Y}1231"/>
    <Item id="00000435" ccId="1682083945" eleName="BaoGaoQiNeiPuTongGuGuPiaoFaXingQingKuangFaXingFangAnGongGaoShiJian" context="neeq_duration_{Y}0101-{Y}1231" tupleId="00000441"/>
    <Item id="00000436" ccId="3621093426" eleName="BaoGaoQiNeiPuTongGuGuPiaoFaXingQingKuangGuPiaoDengJiShiJian" context="neeq_duration_{Y}0101-{Y}1231" tupleId="00000441"/>
    <Item id="00000437" ccId="1195807389" eleName="BaoGaoQiNeiPuTongGuGuPiaoFaXingQingKuangFaXingJiaGe" context="neeq_duration_{Y}0101-{Y}1231" tupleId="00000441"/>
    <Item id="00000438" ccId="555830882" eleName="BaoGaoQiNeiPuTongGuGuPiaoFaXingQingKuangFaXingShuLiang" context="neeq_duration_{Y}0101-{Y}1231" tupleId="00000441"/>
    <Item id="00000439" ccId="3584085199" eleName="BaoGaoQiNeiPuTongGuGuPiaoFaXingQingKuangMuJiJinE" context="neeq_duration_{Y}0101-{Y}1231" tupleId="00000441"/>
    <Item id="00000440" ccId="3054568026" eleName="BaoGaoQiNeiPuTongGuGuPiaoFaXingQingKuangMuJiZiJinYongTu" context="neeq_duration_{Y}0101-{Y}1231" tupleId="00000441"/>
    <Item id="00000444" ccId="2683302829" eleName="CunXuZhiBenNianDuDeYouXianGuGuPiaoJiBenQingKuangFaXingJiaGe" context="neeq_instant_{Y}1231" tupleId="00000450"/>
    <Item id="00000445" ccId="1633438856" eleName="CunXuZhiBenNianDuDeYouXianGuGuPiaoJiBenQingKuangFaXingShuLiang" context="neeq_instant_{Y}1231" tupleId="00000450"/>
    <Item id="00000446" ccId="173002272" eleName="CunXuZhiBenNianDuDeYouXianGuGuPiaoJiBenQingKuangMuJiJinE" context="neeq_instant_{Y}1231" tupleId="00000450"/>
    <Item id="00000447" ccId="3620864100" eleName="CunXuZhiBenNianDuDeYouXianGuGuPiaoJiBenQingKuangPiaoMianGuXiLv" context="neeq_instant_{Y}1231" tupleId="00000450"/>
    <Item id="00000448" ccId="429019361" eleName="CunXuZhiBenNianDuDeYouXianGuGuPiaoJiBenQingKuangZhuanRangQiShiRi" context="neeq_instant_{Y}1231" tupleId="00000450"/>
    <Item id="00000449" ccId="4048313378" eleName="CunXuZhiBenNianDuDeYouXianGuGuPiaoJiBenQingKuangZhuanRangZhongZhiRi" context="neeq_instant_{Y}1231" tupleId="00000450"/>
    <Item id="00000451" ccId="2692640291" eleName="CunXuZhiBenNianDuDeYouXianGuGuPiaoJiBenQingKuangZhengQuanDaiMa" context="neeq_instant_{Y}1231" tupleId="00000450"/>
    <Item id="00000452" ccId="801889994" eleName="CunXuZhiBenNianDuDeYouXianGuGuPiaoJiBenQingKuangZhengQuanJianCheng" context="neeq_instant_{Y}1231" tupleId="00000450"/>
    <Item id="00000453" ccId="3151691605" eleName="CunXuZhiBenNianDuDeYouXianGuGuPiaoGuDongQingKuangZhengQuanDaiMa" context="neeq_instant_{Y}1231"/>
    <Item id="00000454" ccId="3147765453" eleName="CunXuZhiBenNianDuDeYouXianGuGuPiaoGuDongQingKuangZhengQuanJianCheng" context="neeq_instant_{Y}1231"/>
    <Item id="00000455" ccId="1825319653" eleName="CunXuZhiBenNianDuDeYouXianGuGuPiaoGuDongQingKuangGuDongRenShu" context="neeq_instant_{Y}1231"/>
    <Item id="00000456" ccId="2105451890" eleName="CunXuZhiBenNianDuDeYouXianGuGuPiaoGuDongMingXiQingKuangXuHao" context="neeq_instant_{Y}1231" tupleId="00000461"/>
    <Item id="00000457" ccId="3070986322" eleName="CunXuZhiBenNianDuDeYouXianGuGuPiaoGuDongMingXiQingKuangGuDongMingCheng" context="neeq_instant_{Y}1231" tupleId="00000461"/>
    <Item id="00000458" ccId="208690435" eleName="CunXuZhiBenNianDuDeYouXianGuGuPiaoGuDongMingXiQingKuangChiGuShuLiang" context="neeq_instant_{Y-1}1231" tupleId="00000461"/>
    <Item id="00000459" ccId="1046876076" eleName="CunXuZhiBenNianDuDeYouXianGuGuPiaoGuDongMingXiQingKuangChiGuShuLiang" context="neeq_instant_{Y}1231" tupleId="00000461"/>
    <Item id="00000460" ccId="4098875187" eleName="CunXuZhiBenNianDuDeYouXianGuGuPiaoGuDongMingXiQingKuangChiGuBiLi" context="neeq_instant_{Y}1231" tupleId="00000461"/>
    <Item id="00000463" ccId="2357296288" eleName="CunXuZhiBenNianDuDeYouXianGuGuPiaoLiRunFenPeiQingKuangZhengQuanDaiMa" context="neeq_instant_{Y}1231" tupleId="00000471"/>
    <Item id="00000464" ccId="316001413" eleName="CunXuZhiBenNianDuDeYouXianGuGuPiaoLiRunFenPeiQingKuangZhengQuanJianCheng" context="neeq_instant_{Y}1231" tupleId="00000471"/>
    <Item id="00000465" ccId="4119004554" eleName="CunXuZhiBenNianDuDeYouXianGuGuPiaoLiRunFenPeiQingKuangBenQiGuXiLv" context="neeq_instant_{Y}1231" tupleId="00000471"/>
    <Item id="00000466" ccId="846366810" eleName="CunXuZhiBenNianDuDeYouXianGuGuPiaoLiRunFenPeiQingKuangFenPeiJinE" context="neeq_instant_{Y}1231" tupleId="00000471"/>
    <Item id="00000467" ccId="2592960782" eleName="CunXuZhiBenNianDuDeYouXianGuGuPiaoLiRunFenPeiQingKuangGuXiShiFouLeiJi" context="neeq_instant_{Y}1231" tupleId="00000471"/>
    <Item id="00000468" ccId="2884128159" eleName="CunXuZhiBenNianDuDeYouXianGuGuPiaoLiRunFenPeiQingKuangLeiJiE" context="neeq_instant_{Y}1231" tupleId="00000471"/>
    <Item id="00000469" ccId="256173935" eleName="CunXuZhiBenNianDuDeYouXianGuGuPiaoLiRunFenPeiQingKuangShiFouCanYuShengYuLiRunFenPei" context="neeq_instant_{Y}1231" tupleId="00000471"/>
    <Item id="00000470" ccId="538402270" eleName="CunXuZhiBenNianDuDeYouXianGuGuPiaoLiRunFenPeiQingKuangCanYuShengYuFenPeiJinE" context="neeq_instant_{Y}1231" tupleId="00000471"/>
    <Item id="00000472" ccId="1860390841" eleName="CunXuZhiBenNianDuDeYouXianGuGuPiaoHuiGouQingKuangZhengQuanDaiMa" context="neeq_instant_{Y}1231" tupleId="00000479"/>
    <Item id="00000473" ccId="2280127050" eleName="CunXuZhiBenNianDuDeYouXianGuGuPiaoHuiGouQingKuangZhengQuanJianCheng" context="neeq_instant_{Y}1231" tupleId="00000479"/>
    <Item id="00000474" ccId="586729768" eleName="CunXuZhiBenNianDuDeYouXianGuGuPiaoHuiGouQingKuangHuiGouXuanZeQuanDeXingShiZhuTi" context="neeq_instant_{Y}1231" tupleId="00000479"/>
    <Item id="00000475" ccId="1528290504" eleName="CunXuZhiBenNianDuDeYouXianGuGuPiaoHuiGouQingKuangHuiGouQiJian" context="neeq_instant_{Y}1231" tupleId="00000479"/>
    <Item id="00000476" ccId="2014021473" eleName="CunXuZhiBenNianDuDeYouXianGuGuPiaoHuiGouQingKuangHuiGouShuLiang" context="neeq_instant_{Y}1231" tupleId="00000479"/>
    <Item id="00000477" ccId="1923283147" eleName="CunXuZhiBenNianDuDeYouXianGuGuPiaoHuiGouQingKuangHuiGouBiLi" context="neeq_instant_{Y}1231" tupleId="00000479"/>
    <Item id="00000478" ccId="1356917472" eleName="CunXuZhiBenNianDuDeYouXianGuGuPiaoHuiGouQingKuangHuiGouZiJinZongE" context="neeq_instant_{Y}1231" tupleId="00000479"/>
    <Item id="00000480" ccId="2502922051" eleName="CunXuZhiBenNianDuDeYouXianGuGuPiaoZhuanHuanQingKuangZhengQuanDaiMa" context="neeq_instant_{Y}1231" tupleId="00000486"/>
    <Item id="00000481" ccId="1946416303" eleName="CunXuZhiBenNianDuDeYouXianGuGuPiaoZhuanHuanQingKuangZhengQuanJianCheng" context="neeq_instant_{Y}1231" tupleId="00000486"/>
    <Item id="00000482" ccId="3942772027" eleName="CunXuZhiBenNianDuDeYouXianGuGuPiaoZhuanHuanQingKuangZhuanGuTiaoJian" context="neeq_instant_{Y}1231" tupleId="00000486"/>
    <Item id="00000483" ccId="422075242" eleName="CunXuZhiBenNianDuDeYouXianGuGuPiaoZhuanHuanQingKuangZhuanGuJiaGe" context="neeq_instant_{Y}1231" tupleId="00000486"/>
    <Item id="00000484" ccId="4072907691" eleName="CunXuZhiBenNianDuDeYouXianGuGuPiaoZhuanHuanQingKuangZhuanHuanXuanZeQuanDeXingShiZhuTi" context="neeq_instant_{Y}1231" tupleId="00000486"/>
    <Item id="00000485" ccId="1846899521" eleName="CunXuZhiBenNianDuDeYouXianGuGuPiaoZhuanHuanQingKuangZhuanHuanXingChengDePuTongGuShuLiang" context="neeq_instant_{Y}1231" tupleId="00000486"/>
    <Item id="00000487" ccId="1637295512" eleName="CunXuZhiBenNianDuDeYouXianGuGuPiaoBiaoJueQuanHuiFuQingKuangZhengQuanDaiMa" context="neeq_instant_{Y}1231" tupleId="00000492"/>
    <Item id="00000488" ccId="633840035" eleName="CunXuZhiBenNianDuDeYouXianGuGuPiaoBiaoJueQuanHuiFuQingKuangZhengQuanJianCheng" context="neeq_instant_{Y}1231" tupleId="00000492"/>
    <Item id="00000489" ccId="537793476" eleName="CunXuZhiBenNianDuDeYouXianGuGuPiaoBiaoJueQuanHuiFuQingKuangHuiFuBiaoJueQuanDeYouXianGuShuLiang" context="neeq_instant_{Y}1231" tupleId="00000492"/>
    <Item id="00000490" ccId="141172660" eleName="CunXuZhiBenNianDuDeYouXianGuGuPiaoBiaoJueQuanHuiFuQingKuangHuiFuBiaoJueQuanDeYouXianGuBiLi" context="neeq_instant_{Y}1231" tupleId="00000492"/>
    <Item id="00000491" ccId="1800340177" eleName="CunXuZhiBenNianDuDeYouXianGuGuPiaoBiaoJueQuanHuiFuQingKuangYouXiaoQiJian" context="neeq_instant_{Y}1231" tupleId="00000492"/>
    <Item id="00000493" ccId="1699434789" eleName="BaoGaoQiNeiRongZiZhaiQuanRongZiQingKuangDaiMa" context="neeq_duration_{Y}0101-{Y}1231" tupleId="00000499"/>
    <Item id="00000494" ccId="4093020785" eleName="BaoGaoQiNeiRongZiZhaiQuanRongZiQingKuangJianCheng" context="neeq_duration_{Y}0101-{Y}1231" tupleId="00000499"/>
    <Item id="00000495" ccId="1342132290" eleName="BaoGaoQiNeiRongZiZhaiQuanRongZiQingKuangZhengQuanLeiXing" context="neeq_duration_{Y}0101-{Y}1231" tupleId="00000499"/>
    <Item id="00000496" ccId="3991497830" eleName="BaoGaoQiNeiZhaiQuanRongZiQingKuangRongZiJinE" context="neeq_duration_{Y}0101-{Y}1231" tupleId="00000499"/>
    <Item id="00000497" ccId="4256376280" eleName="BaoGaoQiNeiZhaiQuanRongZiQingKuangCunXuShiJian" context="neeq_duration_{Y}0101-{Y}1231" tupleId="00000499"/>
    <Item id="00000498" ccId="3480708192" eleName="BaoGaoQiNeiZhaiQuanRongZiQingKuangShiFouAnQiHuanBenFuXi" context="neeq_duration_{Y}0101-{Y}1231" tupleId="00000499"/>
    <Item id="00000500" ccId="4010918901" eleName="ZhaiQuanRongZiJinE" context="neeq_duration_{Y}0101-{Y}1231"/>
    <Item id="00000510" ccId="4176742433" eleName="XianRenDongShiJianShiGaoJiGuanLiRenYuanChiGuQingKuangXingMing" context="neeq_instant_{Y}1231" tupleId="00000517"/>
    <Item id="00000511" ccId="1326788081" eleName="XianRenDongShiJianShiGaoJiGuanLiRenYuanChiGuQingKuangZhiWu" context="neeq_instant_{Y}1231" tupleId="00000517"/>
    <Item id="00000512" ccId="4253760417" eleName="XianRenDongShiJianShiGaoJiGuanLiRenYuanChiGuQingKuangXingBie" context="neeq_instant_{Y}1231" tupleId="00000517"/>
    <Item id="00000513" ccId="1177850120" eleName="XianRenDongShiJianShiGaoJiGuanLiRenYuanChiGuQingKuangNianLing" context="neeq_instant_{Y}1231" tupleId="00000517"/>
    <Item id="00000514" ccId="897870590" eleName="XianRenDongShiJianShiGaoJiGuanLiRenYuanChiGuQingKuangXueLi" context="neeq_instant_{Y}1231" tupleId="00000517"/>
    <Item id="00000515" ccId="1885978139" eleName="XianRenDongShiJianShiGaoJiGuanLiRenYuanChiGuQingKuangRenQi" context="neeq_instant_{Y}1231" tupleId="00000517"/>
    <Item id="00000516" ccId="1619639044" eleName="XianRenDongShiJianShiGaoJiGuanLiRenYuanChiGuQingKuangShiFouZaiGongSiLingQuXinChou" context="neeq_instant_{Y}1231" tupleId="00000517"/>
    <Item id="00000518" ccId="2002388754" eleName="DongShiHuiRenShu" context="neeq_instant_{Y}1231"/>
    <Item id="00000519" ccId="2524200542" eleName="JianShiHuiRenShu" context="neeq_instant_{Y}1231"/>
    <Item id="00000520" ccId="3864305670" eleName="GaoJiGuanLiRenYuanRenShu" context="neeq_instant_{Y}1231"/>
    <Item id="00000521" ccId="4280267036" eleName="DongShiJianShiGaoJiGuanLiRenYuanXiangHuJianGuanXiJiYuKongGuGuDongShiJiKongZhiRenJianGuanXi" context="neeq_duration_{Y}0101-{Y}1231"/>
    <Item id="00000522" ccId="3685307991" eleName="DongJianGaoRenYuanMingCheng" context="neeq_instant_{Y}1231" tupleId="00000529"/>
    <Item id="00000523" ccId="3788524979" eleName="DongJianGaoRenYuanZhiWu" context="neeq_instant_{Y}1231" tupleId="00000529"/>
    <Item id="00000524" ccId="3461825974" eleName="DongJianGaoChiPuTongGuGuShu" context="neeq_instant_{Y-1}1231" tupleId="00000529"/>
    <Item id="00000525" ccId="3560192690" eleName="DongJianGaoChiPuTongGuGuShuDeBianDong" context="neeq_duration_{Y}0101-{Y}1231" tupleId="00000529"/>
    <Item id="00000526" ccId="1299803699" eleName="DongJianGaoChiPuTongGuGuShu" context="neeq_instant_{Y}1231" tupleId="00000529"/>
    <Item id="00000527" ccId="4002599488" eleName="DongJianGaoPuTongGuChiGuBiLi" context="neeq_instant_{Y}1231" tupleId="00000529"/>
    <Item id="00000528" ccId="1724336801" eleName="DongJianGaoChiYouGuPiaoQiQuanGuShu" context="neeq_instant_{Y}1231" tupleId="00000529"/>
    <Item id="00000530" ccId="40561497" eleName="BenNianChiGuShuLiang" context="neeq_instant_{Y-1}1231"/>
    <Item id="00000531" ccId="1461920695" eleName="BenNianChiGuShuLiang" context="neeq_instant_{Y}1231"/>
    <Item id="00000536" ccId="2225176975" eleName="ZongJingLiShiFouFaShengBianDong" context="neeq_instant_{Y}1231"/>
    <Item id="00000537" ccId="1714775524" eleName="DongShiHuiMiShuShiFouFaShengBianDong" context="neeq_instant_{Y}1231"/>
    <Item id="00000538" ccId="2202665116" eleName="CaiWuZongJianShiFouFaShengBianDong" context="neeq_instant_{Y}1231"/>
    <Item id="00000539" ccId="494066392" eleName="DongJianGaoBianDongQingKuangXingMing" context="neeq_instant_{Y}1231" tupleId="00000545"/>
    <Item id="00000540" ccId="2711833945" eleName="DongJianGaoBianDongQingKuangZhiWu" context="neeq_instant_{Y-1}1231" tupleId="00000545"/>
    <Item id="00000541" ccId="812761729" eleName="DongJianGaoBianDongQingKuangBianDongLeiXing" context="neeq_instant_{Y}1231" tupleId="00000545"/>
    <Item id="00000542" ccId="4107359660" eleName="DongJianGaoBianDongQingKuangZhiWu" context="neeq_instant_{Y}1231" tupleId="00000545"/>
    <Item id="00000543" ccId="563841058" eleName="DongJianGaoBianDongQingKuangBianDongYuanYin" context="neeq_instant_{Y}1231" tupleId="00000545"/>
    <Item id="00000544" ccId="707617160" eleName="BenNianXinRenDongJianGaoJianYaoZhiYeJingLi" context="neeq_duration_{Y}0101-{Y}1231"/>
    <Item id="00000556" ccId="422761944" eleName="AnJiaoYuChengDuBoShi" context="neeq_duration_{Y-1}0101-{Y-1}1231"/>
    <Item id="00000557" ccId="1724335219" eleName="AnJiaoYuChengDuBoShi" context="neeq_duration_{Y}0101-{Y}1231"/>
    <Item id="00000558" ccId="1093823168" eleName="AnJiaoYuChengDuYanJiuSheng" context="neeq_duration_{Y-1}0101-{Y-1}1231"/>
    <Item id="00000559" ccId="581108801" eleName="AnJiaoYuChengDuYanJiuSheng" context="neeq_duration_{Y}0101-{Y}1231"/>
    <Item id="00000560" ccId="826489155" eleName="AnJiaoYuChengDuBenKe" context="neeq_duration_{Y-1}0101-{Y-1}1231"/>
    <Item id="00000561" ccId="4273644934" eleName="AnJiaoYuChengDuBenKe" context="neeq_duration_{Y}0101-{Y}1231"/>
    <Item id="00000562" ccId="1117722448" eleName="AnJiaoYuChengDuZhuanKe" context="neeq_duration_{Y-1}0101-{Y-1}1231"/>
    <Item id="00000563" ccId="1759939451" eleName="AnJiaoYuChengDuZhuanKe" context="neeq_duration_{Y}0101-{Y}1231"/>
    <Item id="00000564" ccId="547879370" eleName="AnJiaoYuChengDuZhuanKeYiXia" context="neeq_duration_{Y-1}0101-{Y-1}1231"/>
    <Item id="00000565" ccId="3230564463" eleName="AnJiaoYuChengDuZhuanKeYiXia" context="neeq_duration_{Y}0101-{Y}1231"/>
    <Item id="00000569" ccId="1089579146" eleName="RenYuanBianDongRenCaiYinJinPinXunZhaoPinXinChouZhengCeDengQingKuang" context="neeq_duration_{Y}0101-{Y}1231"/>
    <Item id="00000570" ccId="2490276865" eleName="HeXinYuanGongShuLiang" context="neeq_instant_{Y-1}1231"/>
    <Item id="00000571" ccId="1345899380" eleName="HeXinYuanGongShuLiang" context="neeq_instant_{Y}1231"/>
    <Item id="00000572" ccId="3185300457" eleName="HeXinYuanGongPuTongGuChiGuShuLiang" context="neeq_instant_{Y}1231"/>
    <Item id="00000573" ccId="2284459700" eleName="HeXinYuanGongGuPiaoQiQuanShuLiang" context="neeq_instant_{Y}1231"/>
    <Item id="00000574" ccId="1683780596" eleName="ZiYuanPiLuHeXinJiShuTuanDuiHuoGuanJianJiShuRenYuanDeJiBenQingKuang" context="neeq_duration_{Y}0101-{Y}1231"/>
    <Item id="00000575" ccId="489060429" eleName="NianDuNeiShiFouJianLiXinDeGongSiZhiLiZhiDu" context="neeq_duration_{Y}0101-{Y}1231"/>
    <Item id="00000576" ccId="2012936705" eleName="DongShiHuiShiFouSheZhiZhuanYeWeiYuanHui" context="neeq_duration_{Y}0101-{Y}1231"/>
    <Item id="00000577" ccId="2673058966" eleName="DongShiHuiShiFouSheZhiDuLiDongShi" context="neeq_duration_{Y}0101-{Y}1231"/>
    <Item id="00000578" ccId="584659484" eleName="TouZiJiGouShiFouPaiZhuDongShi" context="neeq_duration_{Y}0101-{Y}1231"/>
    <Item id="00000579" ccId="1198208895" eleName="JianShiHuiDuiBenNianJianDuShiXiangShiFouCunZaiYiYi" context="neeq_duration_{Y}0101-{Y}1231"/>
    <Item id="00000580" ccId="1967386896" eleName="GuanLiCengShiFouYinRuZhiYeJingLiRen" context="neeq_duration_{Y}0101-{Y}1231"/>
    <Item id="00000581" ccId="2788695831" eleName="HuiJiHeSuanTiXiCaiWuGuanLiFengXianKongZhiJiQiTaZhongDaNeiBuGuanLiZhiDuBenNianShiFouFaXianZhongDaQueXian" context="neeq_duration_{Y}0101-{Y}1231"/>
    <Item id="00000582" ccId="499548254" eleName="ShiFouJianLiNianDuBaoGaoZhongDaChaCuoZeRenZhuiJiuZhiDu" context="neeq_duration_{Y}0101-{Y}1231"/>
    <Item id="00000583" ccId="3311581764" eleName="GongSiZhiLiZhiGu" context="neeq_duration_{Y}0101-{Y}1231"/>
    <Item id="00000584" ccId="4250510377" eleName="DongShiHuiDuiGongSiZhiLiJiZhiGeiSuoYouGuDongTiGongHeShiDeBaoHuHePingDengQuanLiDengQingKuangDePingGuYiJian" context="neeq_duration_{Y}0101-{Y}1231"/>
    <Item id="00000585" ccId="959919052" eleName="GongSiZhongDaJueCeShiFouLvXingGuiDingChengXuDePingGuYiJian" context="neeq_duration_{Y}0101-{Y}1231"/>
    <Item id="00000586" ccId="327878166" eleName="GongSiZhangChengDeXiuGaiQingKuang" context="neeq_duration_{Y}0101-{Y}1231"/>
    <Item id="00000587" ccId="2791231038" eleName="SanHuiYunZuoQingKuangHuiYiLeiXing" context="neeq_duration_{Y}0101-{Y}1231" tupleId="00000590"/>
    <Item id="00000588" ccId="3705811617" eleName="SanHuiYunZuoQingKuangHuiYiCiShu" context="neeq_duration_{Y}0101-{Y}1231" tupleId="00000590"/>
    <Item id="00000589" ccId="1713385754" eleName="SanHuiYunZuoQingKuangJianYaoNeiRong" context="neeq_duration_{Y}0101-{Y}1231" tupleId="00000590"/>
    <Item id="00000591" ccId="1804497476" eleName="SanHuiDeZhaoJiZhaoKaiBiaoJueChengXuShiFouFuHeFaLvFaGuiYaoQiuDePingGuYiJian" context="neeq_duration_{Y}0101-{Y}1231"/>
    <Item id="00000592" ccId="839580513" eleName="GongSiZhiLiJiBenQingKuang" context="neeq_duration_{Y}0101-{Y}1231"/>
    <Item id="00000595" ccId="3304339838" eleName="JianShikuaiJiuNianDuNeiJianDuShiXiangDeYiJian" context="neeq_duration_{Y}0101-{Y}1231"/>
    <Item id="00000596" ccId="1724789428" eleName="GongSiBaoChiDuLiXingZiZhuJingYingNengLiDeShuoMing" context="neeq_duration_{Y}0101-{Y}1231"/>
    <Item id="00000597" ccId="773600818" eleName="ZhongDaNeiBuGuanLiZhiDuJinXingPingJia" context="neeq_duration_{Y}0101-{Y}1231"/>
    <Item id="00000598" ccId="3346651178" eleName="NianDuBaoGaoChaCuoZeRenZhuiJiuZhiDuXiangGuanQingKuang" context="neeq_duration_{Y}0101-{Y}1231"/>
    <Item id="00000599" ccId="2166352620" eleName="ShiFouJingGuoShenJi" context="neeq_instant_{Y}1231"/>
    <Item id="00000600" ccId="3605746362" eleName="ShenJiYiJian" context="neeq_instant_{Y}1231"/>
    <Item id="00000601" ccId="587048266" eleName="ShenJiBaoGaoBianHao" context="neeq_instant_{Y}1231"/>
    <Item id="00000602" ccId="3510849353" eleName="ShenJiJiGouMingCheng" context="neeq_instant_{Y}1231"/>
    <Item id="00000603" ccId="3993436704" eleName="ShenJiJiGouDiZhi" context="neeq_instant_{Y}1231"/>
    <Item id="00000604" ccId="4101888043" eleName="ShenJiBaoGaoRiQi" context="neeq_instant_{Y}1231"/>
    <Item id="00000605" ccId="2102680602" eleName="QianZiZhuCekuaiJiShiXingMing" context="neeq_instant_{Y}1231"/>
    <Item id="00000606" ccId="689963236" eleName="ShenJiBaoGaoQuanWen" context="neeq_instant_{Y}1231"/>
    <Item id="00001994" ccId="744767344" eleName="CashFlowsFromUsedInOperatingActivities" context="neeq_duration_{Y}0101-{Y}1231"/>
    <Item id="00001995" ccId="2147318599" eleName="CashFlowsFromUsedInOperatingActivities" context="neeq_duration_{Y-1}0101-{Y-1}1231"/>
    <Item id="00001996" ccId="332884927" eleName="CashFlowsFromUsedInInvestingActivities" context="neeq_duration_{Y}0101-{Y}1231"/>
    <Item id="00001997" ccId="1828781657" eleName="CashFlowsFromUsedInInvestingActivities" context="neeq_duration_{Y-1}0101-{Y-1}1231"/>
    <Item id="00001998" ccId="320166198" eleName="CashFlowsFromUsedInFinancingActivities" context="neeq_duration_{Y}0101-{Y}1231"/>
    <Item id="00001999" ccId="2143847647" eleName="CashFlowsFromUsedInFinancingActivities" context="neeq_duration_{Y-1}0101-{Y-1}1231"/>
    <Item id="00002000" ccId="1825083707" eleName="XianJinLiuLiangFenXi" context="neeq_duration_{Y}0101-{Y}1231"/>
    <Item id="00002009" ccId="3412414055" eleName="BaoGaoQiNeiQianWuMingGongYingShangQingKuangXuHao" context="neeq_duration_{Y}0101-{Y}1231" tupleId="00002013"/>
    <Item id="00002010" ccId="2930998801" eleName="BaoGaoQiNeiQianWuMingGongYingShangQingKuangGongYingShangMingCheng" context="neeq_duration_{Y}0101-{Y}1231" tupleId="00002013"/>
    <Item id="00002011" ccId="4161947943" eleName="BaoGaoQiNeiQianWuMingGongYingShangQingKuangCaiGouE" context="neeq_duration_{Y}0101-{Y}1231" tupleId="00002013"/>
    <Item id="00002012" ccId="1903405034" eleName="BaoGaoQiNeiQianWuMingGongYingShangQingKuangZhanCaiGouZongJinEBiLi" context="neeq_duration_{Y}0101-{Y}1231" tupleId="00002013"/>
    <Item id="00002014" ccId="4274267076" eleName="BaoGaoQiNeiQianWuMingGongYingShangQingKuangShiFouGuanLianFang" context="neeq_duration_{Y}0101-{Y}1231" tupleId="00002013"/>
    <Item id="00002016" ccId="1988973141" eleName="BaoGaoQiNeiQianWuMingGongYingShangQingKuangCaiGouZhanBiHeJi" context="neeq_duration_{Y}0101-{Y}1231"/>
    <Item id="00002017" ccId="2834322534" eleName="YanFaFeiYong" context="neeq_duration_{Y}0101-{Y}1231"/>
    <Item id="00002018" ccId="1355308032" eleName="YanFaFeiYong" context="neeq_duration_{Y-1}0101-{Y-1}1231"/>
    <Item id="00002019" ccId="3667955711" eleName="YanFaFeiYongZhanYingYeShouRuDeBiZhong" context="neeq_duration_{Y}0101-{Y}1231"/>
    <Item id="00002020" ccId="1762714635" eleName="YanFaFeiYongZhanYingYeShouRuDeBiZhong" context="neeq_duration_{Y-1}0101-{Y-1}1231"/>
    <Item id="00002021" ccId="2159801650" eleName="BankBalancesAndCash" context="neeq_instant_{Y}1231"/>
    <Item id="00002022" ccId="2550339239" eleName="BankBalancesAndCash" context="neeq_instant_{Y-1}1231"/>
    <Item id="00002023" ccId="3457821584" eleName="WeiTuoLiCaiJiYanShengPinTouZiQingKuang" context="neeq_duration_{Y}0101-{Y}1231"/>
    <Item id="00002024" ccId="1408419428" eleName="ShiFouCunZaiMeiTiPuBianZhiYiDeShiXiang" context="neeq_instant_{Y}1231"/>
    <Item id="00002025" ccId="3579767354" eleName="ShiFouCunZaiZiYuanPiLuDeZhongYaoShiXiang" context="neeq_instant_{Y}1231"/>
    <Item id="00002026" ccId="1481278" eleName="ShiFouCunZaiMeiTiPuBianZhiYiDeShiXiangSuoYin" context="neeq_instant_{Y}1231"/>
    <Item id="00002027" ccId="316474581" eleName="ShiFouCunZaiZiYuanPiLuDeZhongYaoShiXiangSuoYin" context="neeq_instant_{Y}1231"/>
    <Item id="00002028" ccId="348999853" eleName="MeiTiPuBianZhiYiYiJiChengQingDeQingKuang" context="neeq_duration_{Y}0101-{Y}1231"/>
    <Item id="00002029" ccId="3369016035" eleName="ZiYuanPiLuZhongYaoShiXiang" context="neeq_duration_{Y}0101-{Y}1231"/>
    <Item id="00002030" ccId="2878881666" eleName="BaoGaoQiNeiPuTongGuGuPiaoFaXingQingKuangFaXingDuiXiangZhongDongJianGaoYuHeXinYuanGongRenShu" context="neeq_instant_{Y}1231" tupleId="00000441"/>
    <Item id="00002031" ccId="672999730" eleName="BaoGaoQiNeiPuTongGuGuPiaoFaXingQingKuangFaXingDuiXiangZhongZuoShiShangJiaShu" context="neeq_instant_{Y}1231" tupleId="00000441"/>
    <Item id="00002032" ccId="1283544838" eleName="BaoGaoQiNeiPuTongGuGuPiaoFaXingQingKuangFaXingDuiXiangZhongWaiBuZiRanRenRenShu" context="neeq_instant_{Y}1231" tupleId="00000441"/>
    <Item id="00002033" ccId="3798850363" eleName="BaoGaoQiNeiPuTongGuGuPiaoFaXingQingKuangFaXingDuiXiangZhongSiMuTouZiJiJinJiaShu" context="neeq_instant_{Y}1231" tupleId="00000441"/>
    <Item id="00002034" ccId="3571136522" eleName="BaoGaoQiNeiPuTongGuGuPiaoFaXingQingKuangFaXingDuiXiangZhongXinTuoJiZiGuanChanPinJiaShu" context="neeq_instant_{Y}1231" tupleId="00000441"/>
    <Item id="00002035" ccId="2783287205" eleName="BaoGaoQiNeiPuTongGuGuPiaoFaXingQingKuangMuJiZiJinYongTuShiFouBianGeng" context="neeq_duration_{Y}0101-{Y}1231" tupleId="00000441"/>
    <Item id="00002042" ccId="3553163413" eleName="BaoGaoQiNeiQiTaZhongYaoRongZiQingKuangRongZiFangShi" context="neeq_duration_{Y}0101-{Y}1231" tupleId="00002048"/>
    <Item id="00002043" ccId="3664491245" eleName="BaoGaoQiNeiQiTaZhongYaoRongZiQingKuangRongZiFang" context="neeq_duration_{Y}0101-{Y}1231" tupleId="00002048"/>
    <Item id="00002044" ccId="1529912044" eleName="BaoGaoQiNeiQiTaZhongYaoRongZiQingKuangRongZiJinE" context="neeq_duration_{Y}0101-{Y}1231" tupleId="00002048"/>
    <Item id="00002045" ccId="19217657" eleName="BaoGaoQiNeiQiTaZhongYaoRongZiQingKuangLiXiLv" context="neeq_instant_{Y}1231" tupleId="00002048"/>
    <Item id="00002046" ccId="3424281900" eleName="BaoGaoQiNeiQiTaZhongYaoRongZiQingKuangCunXuShiJian" context="neeq_duration_{Y}0101-{Y}1231" tupleId="00002048"/>
    <Item id="00002047" ccId="1973561125" eleName="BaoGaoQiNeiQiTaZhongYaoRongZiQingKuangShiFouCunZaiChangFuFengXian" context="neeq_duration_{Y}0101-{Y}1231" tupleId="00002048"/>
    <Item id="00002049" ccId="670296771" eleName="BaoGaoQiNeiQiTaZhongYaoRongZiJinE" context="neeq_duration_{Y}0101-{Y}1231"/>
    <Item id="00002050" ccId="627910315" eleName="kuaiJiShiShiWuSuoShiFouBianGeng" context="neeq_instant_{Y}1231"/>
    <Item id="00002051" ccId="3186778333" eleName="KuaiJiShiShiWuSuoLianXuFuWuNianXian" context="neeq_instant_{Y}1231"/>
    <Item id="00002693" ccId="3214832720" eleName="DistributionCosts" context="neeq_duration_{Y-1}0101-{Y-1}1231"/>
    <Item id="00002694" ccId="668829301" eleName="ProfitLoss" context="neeq_duration_{Y-1}0101-{Y-1}1231"/>
    <Item id="00002695" ccId="657275916" eleName="BaoGaoQiNeiZhaiQuanRongZiQingKuangPiaoMianLiLv" context="neeq_instant_{Y}1231" tupleId="00000499"/>
    <Item id="00002697" ccId="3091949623" eleName="JiRuQuanYiDeYouXianGuShuLiang" context="neeq_duration_{Y-1}0101-{Y-1}1231"/>
    <Item id="00002698" ccId="1058199179" eleName="JiRuQuanYiDeYouXianGuShuLiang" context="neeq_duration_{Y}0101-{Y}1231"/>
    <Item id="00002699" ccId="536245632" eleName="JiRuFuZhaiDeYouXianGuShuLiang" context="neeq_duration_{Y-1}0101-{Y-1}1231"/>
    <Item id="00002700" ccId="3502681889" eleName="JiRuFuZhaiDeYouXianGuShuLiang" context="neeq_duration_{Y}0101-{Y}1231"/>
    <Item id="00002705" ccId="545183163" eleName="ZaiZhiYuanGongAnGongZuoXingZhiFenLeiYuanGongLeiBie" context="neeq_duration_{Y}0101-{Y}1231" tupleId="00002708"/>
    <Item id="00002706" ccId="1512574061" eleName="ZaiZhiYuanGongAnGongZuoXingZhiFenLeiYuanGongRenShu" context="neeq_duration_{Y-1}0101-{Y-1}1231" tupleId="00002708"/>
    <Item id="00002707" ccId="3548315476" eleName="ZaiZhiYuanGongAnGongZuoXingZhiFenLeiYuanGongRenShu" context="neeq_duration_{Y}0101-{Y}1231" tupleId="00002708"/>
    <Item id="00002709" ccId="1910966430" eleName="WeiKouChuFeiJingChangXingSunYiDeJiaQuanPingJunJingZiChanShouYiLv" context="neeq_duration_{Y}0101-{Y}1231"/>
    <Item id="00002710" ccId="3834549220" eleName="WeiKouChuFeiJingChangXingSunYiDeJiaQuanPingJunJingZiChanShouYiLv" context="neeq_duration_{Y-1}0101-{Y-1}1231"/>
    <Item id="00002711" ccId="2052338269" eleName="JiaQuanPingJunJingZiChanShouYiLv" context="neeq_duration_{Y}0101-{Y}1231"/>
    <Item id="00002712" ccId="1355697185" eleName="JiaQuanPingJunJingZiChanShouYiLv" context="neeq_duration_{Y-1}0101-{Y-1}1231"/>
    <Item id="00002713" ccId="2543469926" eleName="GongKaiFaXingZhaiQuanDePiLuTeShuYaoQiuShuoMing" context="neeq_duration_{Y}0101-{Y}1231"/>
    <Item id="00002714" ccId="2113940927" eleName="PuTongGuLiRunFenPeiYuAnGuLiFenPeiRiQi" context="neeq_duration_{Y}0101-{Y}1231"/>
    <Item id="00002715" ccId="3998750835" eleName="PuTongGuLiRunFenPeiYuAnMei10guPaiXianShu" context="neeq_duration_{Y}0101-{Y}1231"/>
    <Item id="00002716" ccId="2882501186" eleName="PuTongGuLiRunFenPeiYuAnMei10guSongGuShu" context="neeq_duration_{Y}0101-{Y}1231"/>
    <Item id="00002717" ccId="590589460" eleName="PuTongGuLiRunFenPeiYuAnMei10guZhuanZengShu" context="neeq_duration_{Y}0101-{Y}1231"/>
    <Item id="00002718" ccId="768733064" eleName="MuJiZiJinYongTuBianGengDeJuTiQingKuangJiBianDongYuanYin" context="neeq_duration_{Y}0101-{Y}1231"/>
    <Item id="00002723" ccId="1778748660" eleName="kuaiJiShiShiWuSuoMingCheng" context="neeq_instant_{Y}1231"/>
    <Item id="00002724" ccId="3127493769" eleName="ShenJiYiJianLeiXing" context="neeq_duration_{Y}0101-{Y}1231"/>
    <Item id="00002725" ccId="3855130499" eleName="JingYingFenXiZiYuanPiLu" context="neeq_duration_{Y}0101-{Y}1231"/>
    <Item id="00002731" ccId="1754237637" eleName="GongGaoBianHao" context="neeq_instant_{Y}1231"/>
    <Item id="00002732" ccId="4031818788" eleName="OperatingCost" context="neeq_duration_{Y}0101-{Y}1231"/>
    <Item id="00002733" ccId="2308112062" eleName="OperatingCost" context="neeq_duration_{Y-1}0101-{Y-1}1231"/>
    <Item id="00002734" ccId="1667282300" eleName="MaoLiLv" context="neeq_duration_{Y}0101-{Y}1231"/>
    <Item id="00002735" ccId="1811202692" eleName="MaoLiLv" context="neeq_duration_{Y-1}0101-{Y-1}1231"/>
    <Item id="00002745" ccId="3770174459" eleName="BenNianMoChaFengKouYaDongJieZiChanLeiJiZhi" context="neeq_instant_{Y}1231"/>
    <Item id="00002746" ccId="3321210318" eleName="BenNianMoChaFengKouYaDongJieZiChanLeiJiZhanZongZiChanBiLi" context="neeq_instant_{Y}1231"/>
    <Item id="00002748" ccId="1941111687" eleName="BaoGaoQiNeiQianWuMingKeHuQingKuangXuHao" context="neeq_duration_{Y}0101-{Y}1231" tupleId="00002747"/>
    <Item id="00002749" ccId="2796858289" eleName="BaoGaoQiNeiQianWuMingKeHuQingKuangKeHuMingCheng" context="neeq_duration_{Y}0101-{Y}1231" tupleId="00002747"/>
    <Item id="00002750" ccId="4283130091" eleName="BaoGaoQiNeiQianWuMingKeHuQingKuangXiaoShouJinE" context="neeq_duration_{Y}0101-{Y}1231" tupleId="00002747"/>
    <Item id="00002751" ccId="1573843146" eleName="BaoGaoQiNeiQianWuMingKeHuQingKuangZhanYingYeShouRuBiLi" context="neeq_duration_{Y}0101-{Y}1231" tupleId="00002747"/>
    <Item id="00002752" ccId="3514858560" eleName="BaoGaoQiNeiQianWuMingKeHuQingKuangShiFouGuanLianFang" context="neeq_duration_{Y}0101-{Y}1231" tupleId="00002747"/>
    <Item id="00002753" ccId="869105235" eleName="AnRenYuanGangWeiGouChengYuanGongDeRenShu" context="neeq_instant_{Y-1}1231"/>
    <Item id="00002754" ccId="1179853762" eleName="AnRenYuanGangWeiGouChengYuanGongDeRenShu" context="neeq_instant_{Y}1231"/>
    <Item id="00002757" ccId="3010400897" eleName="AnRenYuanGangWeiGouChengYuanGongDeRenShu" context="neeq_instant_{Y-1}1231"/>
    <Item id="00002758" ccId="3215678373" eleName="AnRenYuanGangWeiGouChengYuanGongDeRenShu" context="neeq_instant_{Y}1231"/>
    <Item id="00002759" ccId="3516779382" eleName="BeiChaWenJianZhiBeiDiDian" context="neeq_instant_{Y}1231"/>
    <Item id="00002761" ccId="1677765750" eleName="OperatingRevenue" context="neeq_duration_{Y}0101-{Y}1231"/>
    <Item id="00002762" ccId="2501002037" eleName="OperatingRevenue" context="neeq_duration_{Y-1}0101-{Y-1}1231"/>
    <Item id="00002763" ccId="2478175549" eleName="EquityAttributableToOwnersOfParent" context="neeq_instant_{Y}1231"/>
    <Item id="00002764" ccId="4135113352" eleName="EquityAttributableToOwnersOfParent" context="neeq_instant_{Y-1}1231"/>
    <Item id="00002765" ccId="33549837" eleName="OperatingRevenue" context="neeq_duration_{Y}0101-{Y}1231"/>
    <Item id="00002766" ccId="211703820" eleName="OperatingRevenue" context="neeq_duration_{Y-1}0101-{Y-1}1231"/>
    <Item id="00002767" ccId="1620874632" eleName="ZhuYingYeWuShouRu" context="neeq_duration_{Y}0101-{Y}1231"/>
    <Item id="00002768" ccId="2428386004" eleName="ZhuYingYeWuShouRu" context="neeq_duration_{Y-1}0101-{Y-1}1231"/>
    <Item id="00002769" ccId="3798861579" eleName="QiTaYeWuShouRu" context="neeq_duration_{Y}0101-{Y}1231"/>
    <Item id="00002770" ccId="122820717" eleName="QiTaYeWuShouRu" context="neeq_duration_{Y-1}0101-{Y-1}1231"/>
    <Item id="00002771" ccId="2351364803" eleName="ShouRuJinE" context="neeq_duration_{Y}0101-{Y}1231"/>
    <Item id="00002772" ccId="361333867" eleName="ShouRuJinE" context="neeq_duration_{Y-1}0101-{Y-1}1231"/>
    <Item id="00002773" ccId="2174212701" eleName="ZhuYingYeWuChengBen" context="neeq_duration_{Y}0101-{Y}1231"/>
    <Item id="00002774" ccId="2513184032" eleName="ZhuYingYeWuChengBen" context="neeq_duration_{Y-1}0101-{Y-1}1231"/>
    <Item id="00002775" ccId="3156561597" eleName="QiTaYeWuChengBen" context="neeq_duration_{Y}0101-{Y}1231"/>
    <Item id="00002776" ccId="1891992082" eleName="QiTaYeWuChengBen" context="neeq_duration_{Y-1}0101-{Y-1}1231"/>
    <Item id="00002777" ccId="3289146830" eleName="ChengBenJinE" context="neeq_duration_{Y}0101-{Y}1231"/>
    <Item id="00002778" ccId="3187163505" eleName="ChengBenJinE" context="neeq_duration_{Y-1}0101-{Y-1}1231"/>
    <Item id="00002779" ccId="2051723459" eleName="OuFaXingGuanLianJiaoYiShiXiangFaShengDeJinE" context="neeq_duration_{Y}0101-{Y}1231"/>
    <Item id="00002780" ccId="510423015" eleName="XianRenDongShiJianShiGaoJiGuanLiRenYuanChiGuQingKuangChiGuShuLiangBianDong" context="neeq_duration_{Y}0101-{Y}1231"/>
    <Item id="00002781" ccId="1676838323" eleName="XianRenDongShiJianShiGaoJiGuanLiRenYuanChiGuQingKuangDeChiGuBiLi" context="neeq_instant_{Y}1231"/>
    <Item id="00002782" ccId="2464227134" eleName="XianRenDongShiJianShiGaoJiGuanLiRenYuanChiGuQingKuangChiGuGuPiaoQiQuanShuLiang" context="neeq_instant_{Y}1231"/>
    <Item id="00002783" ccId="2174283729" eleName="DongShiZhangShiFouFaShengBianDong" context="neeq_instant_{Y}1231"/>
    <Item id="00002784" ccId="2547333299" eleName="ShiFouCunZaiWeiChuXiDongShiHuiShenYiNianDuBaoGaoDeDongShi" context="neeq_instant_{Y}1231"/>
    <Item id="00002785" ccId="3143378907" eleName="ShiFouCunZaiHuoMianPiLuShiXiang" context="neeq_instant_{Y}1231"/>
    <Item id="00002786" ccId="4064962422" eleName="ZongGuBenShuLiang" context="neeq_instant_{Y}1231"/>
    <Item id="00002788" ccId="1512259204" eleName="BaoGaoQiNeiQianWuMingKeHuQingKuangXiaoShouJinEHeJi" context="neeq_duration_{Y}0101-{Y}1231"/>
    <Item id="00002789" ccId="1055583182" eleName="BaoGaoQiNeiQianWuMingKeHuQingKuangXiaoShouZhanBiHeJi" context="neeq_duration_{Y}0101-{Y}1231"/>
    <Item id="00002790" ccId="2350895870" eleName="BaoGaoQiNeiQianWuMingGongYingShangQingKuangCaiGouJinEHeJi" context="neeq_duration_{Y}0101-{Y}1231"/>
    <Item id="00002791" ccId="222647682" eleName="GuDongZongShu" context="neeq_instant_{Y}1231"/>
    <Item id="00002792" ccId="3793695627" eleName="ZhuanMenWeiYuanHuiZaiBenNianDuNeiLvXingZhiZeShiSuoTiChuDeZhongYaoYiJianHeJianYi" context="neeq_duration_{Y}0101-{Y}1231"/>
    <Item id="00002793" ccId="1105847873" eleName="TouZiZheGuanXiGuanLiQingKuang" context="neeq_duration_{Y}0101-{Y}1231"/>
    <Item id="00002795" ccId="103552854" eleName="BaoGaoQiNeiPuTongGuLiRunFenPeiQingKuangGuLiFenPeiRiQi" context="neeq_duration_{Y}0101-{Y}1231" tupleId="00002799"/>
    <Item id="00002796" ccId="2386905635" eleName="BaoGaoQiNeiPuTongGuLiRunFenPeiQingKuangMei10guPaiXianShu" context="neeq_duration_{Y}0101-{Y}1231" tupleId="00002799"/>
    <Item id="00002797" ccId="2081556938" eleName="BaoGaoQiNeiPuTongGuLiRunFenPeiQingKuangMei10guSongGuShu" context="neeq_duration_{Y}0101-{Y}1231" tupleId="00002799"/>
    <Item id="00002798" ccId="3845109421" eleName="BaoGaoQiNeiPuTongGuLiRunFenPeiQingKuangMei10guZhuanZengShu" context="neeq_duration_{Y}0101-{Y}1231" tupleId="00002799"/>
    <Item id="00002800" ccId="754169807" eleName="GuFenDaiChiQingKuang" context="neeq_duration_{Y}0101-{Y}1231"/>
    <Item id="00002801" ccId="4039065609" eleName="GongSiYingWenMingChengJiSuoXie" context="neeq_instant_{Y}1231"/>
    <Item id="00003408" ccId="2599825109" eleName="YiGongYunJiaZhiJiLiangQieQiBianDongJiRuDangQiSunYiDeJinRongZiChan" context="neeq_instant_{Y}1231"/>
    <Item id="00003409" ccId="2261795119" eleName="YiGongYunJiaZhiJiLiangQieQiBianDongJiRuDangQiSunYiDeJinRongZiChan" context="neeq_instant_{Y-1}1231"/>
    <Item id="00003410" ccId="221798045" eleName="NotesReceivable" context="neeq_instant_{Y}1231"/>
    <Item id="00003411" ccId="259567467" eleName="NotesReceivable" context="neeq_instant_{Y-1}1231"/>
    <Item id="00003412" ccId="3648148967" eleName="AccountsReceivable" context="neeq_instant_{Y}1231"/>
    <Item id="00003413" ccId="598840778" eleName="AccountsReceivable" context="neeq_instant_{Y-1}1231"/>
    <Item id="00003414" ccId="819237614" eleName="AdvancesToSuppliers" context="neeq_instant_{Y}1231"/>
    <Item id="00003415" ccId="2798475403" eleName="AdvancesToSuppliers" context="neeq_instant_{Y-1}1231"/>
    <Item id="00003416" ccId="3683455355" eleName="InterestReceivable" context="neeq_instant_{Y}1231"/>
    <Item id="00003417" ccId="3845955723" eleName="InterestReceivable" context="neeq_instant_{Y-1}1231"/>
    <Item id="00003418" ccId="2248616448" eleName="DividendsReceivable" context="neeq_instant_{Y}1231"/>
    <Item id="00003419" ccId="2503305726" eleName="DividendsReceivable" context="neeq_instant_{Y-1}1231"/>
    <Item id="00003420" ccId="2680141025" eleName="OtherReceivables" context="neeq_instant_{Y}1231"/>
    <Item id="00003421" ccId="2137064599" eleName="OtherReceivables" context="neeq_instant_{Y-1}1231"/>
    <Item id="00003422" ccId="1600288747" eleName="Inventories" context="neeq_instant_{Y}1231"/>
    <Item id="00003423" ccId="3300243462" eleName="Inventories" context="neeq_instant_{Y-1}1231"/>
    <Item id="00003424" ccId="1363474571" eleName="CurrentPortionOfNonCurrentAssets" context="neeq_instant_{Y}1231"/>
    <Item id="00003425" ccId="1697349344" eleName="CurrentPortionOfNonCurrentAssets" context="neeq_instant_{Y-1}1231"/>
    <Item id="00003426" ccId="3822903495" eleName="OtherCurrentAssets" context="neeq_instant_{Y}1231"/>
    <Item id="00003427" ccId="2921974772" eleName="OtherCurrentAssets" context="neeq_instant_{Y-1}1231"/>
    <Item id="00003428" ccId="2689552560" eleName="CurrentAssets" context="neeq_instant_{Y}1231"/>
    <Item id="00003429" ccId="3446413131" eleName="CurrentAssets" context="neeq_instant_{Y-1}1231"/>
    <Item id="00003430" ccId="3983859368" eleName="FinancialAssetsAvailableforsale" context="neeq_instant_{Y}1231"/>
    <Item id="00003431" ccId="900322830" eleName="FinancialAssetsAvailableforsale" context="neeq_instant_{Y-1}1231"/>
    <Item id="00003432" ccId="1334579983" eleName="HeldtomaturityInvestments" context="neeq_instant_{Y}1231"/>
    <Item id="00003433" ccId="2211903260" eleName="HeldtomaturityInvestments" context="neeq_instant_{Y-1}1231"/>
    <Item id="00003434" ccId="369427757" eleName="NoncurrentReceivables" context="neeq_instant_{Y}1231"/>
    <Item id="00003435" ccId="3734721937" eleName="NoncurrentReceivables" context="neeq_instant_{Y-1}1231"/>
    <Item id="00003436" ccId="1364018440" eleName="LongTermEquityInvestments" context="neeq_instant_{Y}1231"/>
    <Item id="00003437" ccId="2489506310" eleName="LongTermEquityInvestments" context="neeq_instant_{Y-1}1231"/>
    <Item id="00003440" ccId="759574924" eleName="PropertyPlantAndEquipment" context="neeq_instant_{Y}1231"/>
    <Item id="00003441" ccId="106398581" eleName="PropertyPlantAndEquipment" context="neeq_instant_{Y-1}1231"/>
    <Item id="00003442" ccId="238059824" eleName="ConstructionInProgress" context="neeq_instant_{Y}1231"/>
    <Item id="00003443" ccId="2012789533" eleName="ConstructionInProgress" context="neeq_instant_{Y-1}1231"/>
    <Item id="00003444" ccId="2008484060" eleName="ConstructionMaterials" context="neeq_instant_{Y}1231"/>
    <Item id="00003445" ccId="828021355" eleName="ConstructionMaterials" context="neeq_instant_{Y-1}1231"/>
    <Item id="00003446" ccId="1013955438" eleName="FixedAssetsPendingForDisposal" context="neeq_instant_{Y}1231"/>
    <Item id="00003447" ccId="3544925120" eleName="FixedAssetsPendingForDisposal" context="neeq_instant_{Y-1}1231"/>
    <Item id="00003448" ccId="107944890" eleName="NoncurrentBiologicalAssets" context="neeq_instant_{Y}1231"/>
    <Item id="00003449" ccId="107325345" eleName="NoncurrentBiologicalAssets" context="neeq_instant_{Y-1}1231"/>
    <Item id="00003450" ccId="3703186322" eleName="OilAndGasAssets" context="neeq_instant_{Y}1231"/>
    <Item id="00003451" ccId="3936771014" eleName="OilAndGasAssets" context="neeq_instant_{Y-1}1231"/>
    <Item id="00003452" ccId="811994830" eleName="IntangibleAssetsOtherThanGoodwill" context="neeq_instant_{Y}1231"/>
    <Item id="00003453" ccId="1054044288" eleName="IntangibleAssetsOtherThanGoodwill" context="neeq_instant_{Y-1}1231"/>
    <Item id="00003454" ccId="2578693656" eleName="DevelopmentDisbursements" context="neeq_instant_{Y}1231"/>
    <Item id="00003455" ccId="321238539" eleName="DevelopmentDisbursements" context="neeq_instant_{Y-1}1231"/>
    <Item id="00003456" ccId="2347039451" eleName="Goodwill" context="neeq_instant_{Y}1231"/>
    <Item id="00003457" ccId="565616024" eleName="Goodwill" context="neeq_instant_{Y-1}1231"/>
    <Item id="00003458" ccId="2157718369" eleName="LongTermDeferredExpenses" context="neeq_instant_{Y}1231"/>
    <Item id="00003459" ccId="2148384566" eleName="LongTermDeferredExpenses" context="neeq_instant_{Y-1}1231"/>
    <Item id="00003460" ccId="2519344718" eleName="DeferredTaxAssets" context="neeq_instant_{Y}1231"/>
    <Item id="00003461" ccId="3697473602" eleName="DeferredTaxAssets" context="neeq_instant_{Y-1}1231"/>
    <Item id="00003462" ccId="3755764932" eleName="OtherNonCurrentAssets" context="neeq_instant_{Y}1231"/>
    <Item id="00003463" ccId="3818123075" eleName="OtherNonCurrentAssets" context="neeq_instant_{Y-1}1231"/>
    <Item id="00003464" ccId="1878355340" eleName="NoncurrentAssets" context="neeq_instant_{Y}1231"/>
    <Item id="00003465" ccId="4012468581" eleName="NoncurrentAssets" context="neeq_instant_{Y-1}1231"/>
    <Item id="00003466" ccId="2189566369" eleName="Assets" context="neeq_instant_{Y}1231"/>
    <Item id="00003467" ccId="1791550812" eleName="Assets" context="neeq_instant_{Y-1}1231"/>
    <Item id="00003468" ccId="1233276995" eleName="InvestmentProperty" context="neeq_instant_{Y-1}1231"/>
    <Item id="00003470" ccId="3739965028" eleName="ShortTermBorrowings" context="neeq_instant_{Y}1231"/>
    <Item id="00003471" ccId="2737881525" eleName="ShortTermBorrowings" context="neeq_instant_{Y-1}1231"/>
    <Item id="00003472" ccId="3023339941" eleName="YiGongYunJiaZhiJiLiangQieQiBianDongJiRuDangQiSunYiDeJinRongFuZhai" context="neeq_instant_{Y}1231"/>
    <Item id="00003473" ccId="4120388542" eleName="YiGongYunJiaZhiJiLiangQieQiBianDongJiRuDangQiSunYiDeJinRongFuZhai" context="neeq_instant_{Y-1}1231"/>
    <Item id="00003474" ccId="1498845265" eleName="AccountsPayable" context="neeq_instant_{Y}1231"/>
    <Item id="00003475" ccId="3769869090" eleName="AccountsPayable" context="neeq_instant_{Y-1}1231"/>
    <Item id="00003476" ccId="2022810639" eleName="AdvancesFromCustomers" context="neeq_instant_{Y}1231"/>
    <Item id="00003477" ccId="1068308173" eleName="AdvancesFromCustomers" context="neeq_instant_{Y-1}1231"/>
    <Item id="00003478" ccId="197597845" eleName="EmployeeBenefitsPayable" context="neeq_instant_{Y}1231"/>
    <Item id="00003479" ccId="90523028" eleName="EmployeeBenefitsPayable" context="neeq_instant_{Y-1}1231"/>
    <Item id="00003484" ccId="3450341028" eleName="DividendsPayable" context="neeq_instant_{Y}1231"/>
    <Item id="00003485" ccId="424148865" eleName="DividendsPayable" context="neeq_instant_{Y-1}1231"/>
    <Item id="00003486" ccId="2968996790" eleName="OtherPayables" context="neeq_instant_{Y}1231"/>
    <Item id="00003487" ccId="3851270348" eleName="OtherPayables" context="neeq_instant_{Y-1}1231"/>
    <Item id="00003488" ccId="3827529927" eleName="CurrentPortionOfLongTermLiabilities" context="neeq_instant_{Y}1231"/>
    <Item id="00003489" ccId="3291216943" eleName="CurrentPortionOfLongTermLiabilities" context="neeq_instant_{Y-1}1231"/>
    <Item id="00003490" ccId="2441330473" eleName="OtherCurrentLiabilities" context="neeq_instant_{Y}1231"/>
    <Item id="00003491" ccId="3960194652" eleName="OtherCurrentLiabilities" context="neeq_instant_{Y-1}1231"/>
    <Item id="00003492" ccId="935795025" eleName="CurrentLiabilities" context="neeq_instant_{Y}1231"/>
    <Item id="00003493" ccId="2401012282" eleName="CurrentLiabilities" context="neeq_instant_{Y-1}1231"/>
    <Item id="00003494" ccId="2073924861" eleName="LongtermBorrowings" context="neeq_instant_{Y}1231"/>
    <Item id="00003495" ccId="442351867" eleName="LongtermBorrowings" context="neeq_instant_{Y-1}1231"/>
    <Item id="00003496" ccId="3772947697" eleName="BondsPayable" context="neeq_instant_{Y}1231"/>
    <Item id="00003497" ccId="723192767" eleName="BondsPayable" context="neeq_instant_{Y-1}1231"/>
    <Item id="00003498" ccId="905877441" eleName="LongTermPayables" context="neeq_instant_{Y}1231"/>
    <Item id="00003499" ccId="753868530" eleName="LongTermPayables" context="neeq_instant_{Y-1}1231"/>
    <Item id="00003500" ccId="815148001" eleName="ChangQiYingFuZhiGongXinChou" context="neeq_instant_{Y}1231"/>
    <Item id="00003501" ccId="3078150422" eleName="ChangQiYingFuZhiGongXinChou" context="neeq_instant_{Y-1}1231"/>
    <Item id="00003502" ccId="4003140871" eleName="GrantsPayables" context="neeq_instant_{Y}1231"/>
    <Item id="00003503" ccId="4205881284" eleName="GrantsPayables" context="neeq_instant_{Y-1}1231"/>
    <Item id="00003504" ccId="484449618" eleName="Provisions" context="neeq_instant_{Y}1231"/>
    <Item id="00003505" ccId="1886369834" eleName="Provisions" context="neeq_instant_{Y-1}1231"/>
    <Item id="00003506" ccId="2025741820" eleName="DeferredIncome" context="neeq_instant_{Y}1231"/>
    <Item id="00003507" ccId="3543304588" eleName="DeferredIncome" context="neeq_instant_{Y-1}1231"/>
    <Item id="00003508" ccId="2057507659" eleName="DeferredTaxLiabilities" context="neeq_instant_{Y}1231"/>
    <Item id="00003509" ccId="1707147332" eleName="DeferredTaxLiabilities" context="neeq_instant_{Y-1}1231"/>
    <Item id="00003510" ccId="3658010903" eleName="OtherNonCurrentLiabilities" context="neeq_instant_{Y}1231"/>
    <Item id="00003511" ccId="3599194888" eleName="OtherNonCurrentLiabilities" context="neeq_instant_{Y-1}1231"/>
    <Item id="00003512" ccId="4233790101" eleName="NoncurrentLiabilities" context="neeq_instant_{Y}1231"/>
    <Item id="00003513" ccId="3732482107" eleName="NoncurrentLiabilities" context="neeq_instant_{Y-1}1231"/>
    <Item id="00003514" ccId="4333914" eleName="Liabilities" context="neeq_instant_{Y}1231"/>
    <Item id="00003515" ccId="3121403417" eleName="Liabilities" context="neeq_instant_{Y-1}1231"/>
    <Item id="00003516" ccId="1268271811" eleName="IssuedCapital" context="neeq_instant_{Y}1231"/>
    <Item id="00003517" ccId="2065449079" eleName="IssuedCapital" context="neeq_instant_{Y-1}1231"/>
    <Item id="00003520" ccId="10116441" eleName="KuCunGu" context="neeq_instant_{Y}1231"/>
    <Item id="00003521" ccId="2200965799" eleName="KuCunGu" context="neeq_instant_{Y-1}1231"/>
    <Item id="00003522" ccId="890701450" eleName="QiTaZongHeShouYi" context="neeq_instant_{Y}1231"/>
    <Item id="00003523" ccId="456922994" eleName="QiTaZongHeShouYi" context="neeq_instant_{Y-1}1231"/>
    <Item id="00003524" ccId="3719526602" eleName="SpecializedReserve" context="neeq_instant_{Y}1231"/>
    <Item id="00003525" ccId="1010260897" eleName="SpecializedReserve" context="neeq_instant_{Y-1}1231"/>
    <Item id="00003526" ccId="4271717410" eleName="SurplusReserves" context="neeq_instant_{Y}1231"/>
    <Item id="00003527" ccId="1073699538" eleName="SurplusReserves" context="neeq_instant_{Y-1}1231"/>
    <Item id="00003528" ccId="4261380931" eleName="RetainedEarnings" context="neeq_instant_{Y}1231"/>
    <Item id="00003529" ccId="4001205137" eleName="RetainedEarnings" context="neeq_instant_{Y-1}1231"/>
    <Item id="00003530" ccId="3676434984" eleName="EquityAttributableToOwnersOfParent" context="neeq_instant_{Y}1231"/>
    <Item id="00003531" ccId="1674993401" eleName="EquityAttributableToOwnersOfParent" context="neeq_instant_{Y-1}1231"/>
    <Item id="00003532" ccId="2542311178" eleName="NoncontrollingInterests" context="neeq_instant_{Y}1231"/>
    <Item id="00003533" ccId="3033059318" eleName="NoncontrollingInterests" context="neeq_instant_{Y-1}1231"/>
    <Item id="00003534" ccId="4265553659" eleName="Equity" context="neeq_instant_{Y}1231"/>
    <Item id="00003535" ccId="2780818461" eleName="Equity" context="neeq_instant_{Y-1}1231"/>
    <Item id="00003536" ccId="2444567927" eleName="EquityAndLiabilities" context="neeq_instant_{Y}1231"/>
    <Item id="00003537" ccId="2572374624" eleName="EquityAndLiabilities" context="neeq_instant_{Y-1}1231"/>
    <Item id="00003538" ccId="848295137" eleName="BankBalancesAndCash" context="neeq_instant_{Y}1231"/>
    <Item id="00003539" ccId="1646399682" eleName="BankBalancesAndCash" context="neeq_instant_{Y-1}1231"/>
    <Item id="00003632" ccId="857928137" eleName="InterestPayables" context="neeq_instant_{Y}1231"/>
    <Item id="00003633" ccId="731278688" eleName="InterestPayables" context="neeq_instant_{Y-1}1231"/>
    <Item id="00003634" ccId="542559346" eleName="CurrentTaxLiabilities" context="neeq_instant_{Y}1231"/>
    <Item id="00003635" ccId="2804019129" eleName="CurrentTaxLiabilities" context="neeq_instant_{Y-1}1231"/>
    <Item id="00003676" ccId="1929081336" eleName="CapitalSurplus" context="neeq_instant_{Y}1231"/>
    <Item id="00003677" ccId="2613463359" eleName="CapitalSurplus" context="neeq_instant_{Y-1}1231"/>
    <Item id="00003678" ccId="3071688122" eleName="Revenue" context="neeq_duration_{Y}0101-{Y}1231"/>
    <Item id="00003679" ccId="1674989940" eleName="Revenue" context="neeq_duration_{Y-1}0101-{Y-1}1231"/>
    <Item id="00003680" ccId="1680086172" eleName="OperatingRevenue" context="neeq_duration_{Y}0101-{Y}1231"/>
    <Item id="00003681" ccId="23224199" eleName="OperatingRevenue" context="neeq_duration_{Y-1}0101-{Y-1}1231"/>
    <Item id="00003682" ccId="4224765122" eleName="CostOfSales" context="neeq_duration_{Y}0101-{Y}1231"/>
    <Item id="00003683" ccId="2489431974" eleName="CostOfSales" context="neeq_duration_{Y-1}0101-{Y-1}1231"/>
    <Item id="00003684" ccId="3026664896" eleName="OperatingCost" context="neeq_duration_{Y}0101-{Y}1231"/>
    <Item id="00003685" ccId="782539909" eleName="OperatingCost" context="neeq_duration_{Y-1}0101-{Y-1}1231"/>
    <Item id="00003686" ccId="1778213774" eleName="BusinessTaxAndSurcharge" context="neeq_duration_{Y}0101-{Y}1231"/>
    <Item id="00003687" ccId="2830084774" eleName="BusinessTaxAndSurcharge" context="neeq_duration_{Y-1}0101-{Y-1}1231"/>
    <Item id="00003688" ccId="4099649641" eleName="DistributionCosts" context="neeq_duration_{Y}0101-{Y}1231"/>
    <Item id="00003689" ccId="450371176" eleName="DistributionCosts" context="neeq_duration_{Y-1}0101-{Y-1}1231"/>
    <Item id="00003690" ccId="1188566668" eleName="AdministrativeExpense" context="neeq_duration_{Y}0101-{Y}1231"/>
    <Item id="00003691" ccId="1251537461" eleName="AdministrativeExpense" context="neeq_duration_{Y-1}0101-{Y-1}1231"/>
    <Item id="00003692" ccId="1453826204" eleName="FinanceCosts" context="neeq_duration_{Y}0101-{Y}1231"/>
    <Item id="00003693" ccId="3972456835" eleName="FinanceCosts" context="neeq_duration_{Y-1}0101-{Y-1}1231"/>
    <Item id="00003694" ccId="2699882049" eleName="ProfitOrLossArisingFromChangesInFairValue" context="neeq_duration_{Y}0101-{Y}1231"/>
    <Item id="00003695" ccId="2709988849" eleName="ProfitOrLossArisingFromChangesInFairValue" context="neeq_duration_{Y-1}0101-{Y-1}1231"/>
    <Item id="00003696" ccId="441420176" eleName="InvestmentIncome" context="neeq_duration_{Y}0101-{Y}1231"/>
    <Item id="00003697" ccId="3009089481" eleName="InvestmentIncome" context="neeq_duration_{Y-1}0101-{Y-1}1231"/>
    <Item id="00003698" ccId="569235835" eleName="IncomeFromInvestmentInAssociatesAndJointVentures" context="neeq_duration_{Y}0101-{Y}1231"/>
    <Item id="00003699" ccId="2807030198" eleName="IncomeFromInvestmentInAssociatesAndJointVentures" context="neeq_duration_{Y-1}0101-{Y-1}1231"/>
    <Item id="00003700" ccId="853618368" eleName="ForeignExchangeGain" context="neeq_duration_{Y}0101-{Y}1231"/>
    <Item id="00003701" ccId="3671111414" eleName="ForeignExchangeGain" context="neeq_duration_{Y-1}0101-{Y-1}1231"/>
    <Item id="00003702" ccId="2201815678" eleName="OperatingProfits" context="neeq_duration_{Y}0101-{Y}1231"/>
    <Item id="00003703" ccId="3517329799" eleName="OperatingProfits" context="neeq_duration_{Y-1}0101-{Y-1}1231"/>
    <Item id="00003704" ccId="2105541419" eleName="NonOperatingIncome" context="neeq_duration_{Y}0101-{Y}1231"/>
    <Item id="00003705" ccId="3814354195" eleName="NonOperatingIncome" context="neeq_duration_{Y-1}0101-{Y-1}1231"/>
    <Item id="00003706" ccId="3439306653" eleName="GainFromDisposalOfNonCurrentAssets" context="neeq_duration_{Y}0101-{Y}1231"/>
    <Item id="00003707" ccId="2730868413" eleName="GainFromDisposalOfNonCurrentAssets" context="neeq_duration_{Y-1}0101-{Y-1}1231"/>
    <Item id="00003708" ccId="2730553174" eleName="NonOperatingExpenses" context="neeq_duration_{Y}0101-{Y}1231"/>
    <Item id="00003709" ccId="667671675" eleName="NonOperatingExpenses" context="neeq_duration_{Y-1}0101-{Y-1}1231"/>
    <Item id="00003710" ccId="3293306305" eleName="LossFromDisposalOfNonCurrentAssets" context="neeq_duration_{Y}0101-{Y}1231"/>
    <Item id="00003711" ccId="2793315179" eleName="LossFromDisposalOfNonCurrentAssets" context="neeq_duration_{Y-1}0101-{Y-1}1231"/>
    <Item id="00003712" ccId="630516464" eleName="ProfitLossBeforeTax" context="neeq_duration_{Y}0101-{Y}1231"/>
    <Item id="00003713" ccId="1406257718" eleName="ProfitLossBeforeTax" context="neeq_duration_{Y-1}0101-{Y-1}1231"/>
    <Item id="00003714" ccId="4159782354" eleName="IncomeTaxExpense" context="neeq_duration_{Y}0101-{Y}1231"/>
    <Item id="00003715" ccId="3988493565" eleName="IncomeTaxExpense" context="neeq_duration_{Y-1}0101-{Y-1}1231"/>
    <Item id="00003716" ccId="1557967617" eleName="ProfitLoss" context="neeq_duration_{Y}0101-{Y}1231"/>
    <Item id="00003717" ccId="2551486533" eleName="ProfitLoss" context="neeq_duration_{Y-1}0101-{Y-1}1231"/>
    <Item id="00003718" ccId="2203058409" eleName="ProfitLossAttributableToNoncontrollingInterests" context="neeq_duration_{Y}0101-{Y}1231"/>
    <Item id="00003719" ccId="703370538" eleName="ProfitLossAttributableToNoncontrollingInterests" context="neeq_duration_{Y-1}0101-{Y-1}1231"/>
    <Item id="00003720" ccId="2369169104" eleName="ProfitLossAttributableToOwnersOfParent" context="neeq_duration_{Y}0101-{Y}1231"/>
    <Item id="00003721" ccId="3472847913" eleName="ProfitLossAttributableToOwnersOfParent" context="neeq_duration_{Y-1}0101-{Y-1}1231"/>
    <Item id="00003722" ccId="1353297215" eleName="ImpairmentLoss" context="neeq_duration_{Y}0101-{Y}1231"/>
    <Item id="00003723" ccId="2902628344" eleName="ImpairmentLoss" context="neeq_duration_{Y-1}0101-{Y-1}1231"/>
    <Item id="00003724" ccId="3854586415" eleName="OtherComprehensiveIncome" context="neeq_duration_{Y}0101-{Y}1231"/>
    <Item id="00003725" ccId="635385373" eleName="OtherComprehensiveIncome" context="neeq_duration_{Y-1}0101-{Y-1}1231"/>
    <Item id="00003726" ccId="945817452" eleName="YiHouBuNengChongFenLeiJinSunYiDeQiTaZongHeShouYi" context="neeq_duration_{Y}0101-{Y}1231"/>
    <Item id="00003727" ccId="337669597" eleName="YiHouBuNengChongFenLeiJinSunYiDeQiTaZongHeShouYi" context="neeq_duration_{Y-1}0101-{Y-1}1231"/>
    <Item id="00003728" ccId="4064648932" eleName="YiHouBuNengChongFenLeiJinSunYiDeQiTaZongHeShouYiChongXinJiLiangSheDingShouYiJiHuaJingFuZhaiHuoJingZiChanDeBianDong" context="neeq_duration_{Y}0101-{Y}1231"/>
    <Item id="00003729" ccId="4188930874" eleName="YiHouBuNengChongFenLeiJinSunYiDeQiTaZongHeShouYiChongXinJiLiangSheDingShouYiJiHuaJingFuZhaiHuoJingZiChanDeBianDong" context="neeq_duration_{Y-1}0101-{Y-1}1231"/>
    <Item id="00003730" ccId="474572152" eleName="YiHouBuNengChongFenLeiJinSunYiDeQiTaZongHeShouYiQuanYiFaXiaZaiBeiTouZiDanWeiBuNengChongFenLeiJinSunYiDeQiTaZongHeShouYiZhongXiangYouDeFenE" context="neeq_duration_{Y}0101-{Y}1231"/>
    <Item id="00003731" ccId="4245822936" eleName="YiHouBuNengChongFenLeiJinSunYiDeQiTaZongHeShouYiQuanYiFaXiaZaiBeiTouZiDanWeiBuNengChongFenLeiJinSunYiDeQiTaZongHeShouYiZhongXiangYouDeFenE" context="neeq_duration_{Y-1}0101-{Y-1}1231"/>
    <Item id="00003732" ccId="851537124" eleName="YiHouJiangChongFenLeiJinSunYiDeQiTaZongHeShouYi" context="neeq_duration_{Y}0101-{Y}1231"/>
    <Item id="00003733" ccId="3084019052" eleName="YiHouJiangChongFenLeiJinSunYiDeQiTaZongHeShouYi" context="neeq_duration_{Y-1}0101-{Y-1}1231"/>
    <Item id="00003734" ccId="161049663" eleName="YiHouJiangChongFenLeiJinSunYiDeQiTaZongHeShouYiQuanYiFaXiaZaiBeiTouZiDanWeiBuNengChongFenLeiJinSunYiDeQiTaZongHeShouYiZhongXiangYouDeFenE" context="neeq_duration_{Y}0101-{Y}1231"/>
    <Item id="00003735" ccId="4225994710" eleName="YiHouJiangChongFenLeiJinSunYiDeQiTaZongHeShouYiQuanYiFaXiaZaiBeiTouZiDanWeiBuNengChongFenLeiJinSunYiDeQiTaZongHeShouYiZhongXiangYouDeFenE" context="neeq_duration_{Y-1}0101-{Y-1}1231"/>
    <Item id="00003736" ccId="2018492896" eleName="YiHouJiangChongFenLeiJinSunYiDeQiTaZongHeShouYiKeGongChuShouJinRongZiChanGongYunJiaZhiBianDongSunYi" context="neeq_duration_{Y}0101-{Y}1231"/>
    <Item id="00003737" ccId="543254250" eleName="YiHouJiangChongFenLeiJinSunYiDeQiTaZongHeShouYiKeGongChuShouJinRongZiChanGongYunJiaZhiBianDongSunYi" context="neeq_duration_{Y-1}0101-{Y-1}1231"/>
    <Item id="00003738" ccId="4203187435" eleName="YiHouJiangChongFenLeiJinSunYiDeQiTaZongHeShouYiChiYouZhiDaoQiTouZiChongFenLeiWeiKeGongChuShouJinRongZiChanSunYi" context="neeq_duration_{Y}0101-{Y}1231"/>
    <Item id="00003739" ccId="2077934240" eleName="YiHouJiangChongFenLeiJinSunYiDeQiTaZongHeShouYiChiYouZhiDaoQiTouZiChongFenLeiWeiKeGongChuShouJinRongZiChanSunYi" context="neeq_duration_{Y-1}0101-{Y-1}1231"/>
    <Item id="00003740" ccId="3853354146" eleName="YiHouJiangChongFenLeiJinSunYiDeQiTaZongHeShouYiXianJinLiuLiangTaoQiSunYiDeYouXiaoBuFen" context="neeq_duration_{Y}0101-{Y}1231"/>
    <Item id="00003741" ccId="2481488132" eleName="YiHouJiangChongFenLeiJinSunYiDeQiTaZongHeShouYiXianJinLiuLiangTaoQiSunYiDeYouXiaoBuFen" context="neeq_duration_{Y-1}0101-{Y-1}1231"/>
    <Item id="00003742" ccId="407042447" eleName="YiHouJiangChongFenLeiJinSunYiDeQiTaZongHeShouYiWaiBiCaiWuBaoBiaoZheSuanChaE" context="neeq_duration_{Y}0101-{Y}1231"/>
    <Item id="00003743" ccId="1218936729" eleName="YiHouJiangChongFenLeiJinSunYiDeQiTaZongHeShouYiWaiBiCaiWuBaoBiaoZheSuanChaE" context="neeq_duration_{Y-1}0101-{Y-1}1231"/>
    <Item id="00003744" ccId="1916120121" eleName="YiHouJiangChongFenLeiJinSunYiDeQiTaZongHeShouYiQiTa" context="neeq_duration_{Y}0101-{Y}1231"/>
    <Item id="00003745" ccId="1600443166" eleName="YiHouJiangChongFenLeiJinSunYiDeQiTaZongHeShouYiQiTa" context="neeq_duration_{Y-1}0101-{Y-1}1231"/>
    <Item id="00003746" ccId="682713126" eleName="ComprehensiveIncome" context="neeq_duration_{Y}0101-{Y}1231"/>
    <Item id="00003747" ccId="3654629045" eleName="ComprehensiveIncome" context="neeq_duration_{Y-1}0101-{Y-1}1231"/>
    <Item id="00003748" ccId="3361155557" eleName="ComprehensiveIncomeAttributableToOwnersOfParent" context="neeq_duration_{Y}0101-{Y}1231"/>
    <Item id="00003749" ccId="2056270398" eleName="ComprehensiveIncomeAttributableToOwnersOfParent" context="neeq_duration_{Y-1}0101-{Y-1}1231"/>
    <Item id="00003750" ccId="1775205185" eleName="ComprehensiveIncomeAttributableToNoncontrollingInterests" context="neeq_duration_{Y}0101-{Y}1231"/>
    <Item id="00003751" ccId="3113993516" eleName="ComprehensiveIncomeAttributableToNoncontrollingInterests" context="neeq_duration_{Y-1}0101-{Y-1}1231"/>
    <Item id="00003752" ccId="1335958850" eleName="BasicEarningsLossPerShare" context="neeq_duration_{Y}0101-{Y}1231"/>
    <Item id="00003753" ccId="2871709533" eleName="BasicEarningsLossPerShare" context="neeq_duration_{Y-1}0101-{Y-1}1231"/>
    <Item id="00003754" ccId="1319079658" eleName="DilutedEarningsLossPerShare" context="neeq_duration_{Y}0101-{Y}1231"/>
    <Item id="00003755" ccId="4096109458" eleName="DilutedEarningsLossPerShare" context="neeq_duration_{Y-1}0101-{Y-1}1231"/>
    <Item id="00003822" ccId="3798545788" eleName="ReceiptsFromSalesOfGoodsAndRenderingOfServices" context="neeq_duration_{Y}0101-{Y}1231"/>
    <Item id="00003823" ccId="971558761" eleName="ReceiptsFromSalesOfGoodsAndRenderingOfServices" context="neeq_duration_{Y-1}0101-{Y-1}1231"/>
    <Item id="00003824" ccId="614788732" eleName="TaxRefunds" context="neeq_duration_{Y}0101-{Y}1231"/>
    <Item id="00003825" ccId="2249762975" eleName="TaxRefunds" context="neeq_duration_{Y-1}0101-{Y-1}1231"/>
    <Item id="00003826" ccId="1387134567" eleName="OtherCashReceiptsFromOperatingActivities" context="neeq_duration_{Y}0101-{Y}1231"/>
    <Item id="00003827" ccId="703600851" eleName="OtherCashReceiptsFromOperatingActivities" context="neeq_duration_{Y-1}0101-{Y-1}1231"/>
    <Item id="00003828" ccId="498466227" eleName="CashInflowsFromOperatingActivities" context="neeq_duration_{Y}0101-{Y}1231"/>
    <Item id="00003829" ccId="594830398" eleName="CashInflowsFromOperatingActivities" context="neeq_duration_{Y-1}0101-{Y-1}1231"/>
    <Item id="00003830" ccId="796262879" eleName="PaymentsToSuppliersForGoodsAndServices" context="neeq_duration_{Y}0101-{Y}1231"/>
    <Item id="00003831" ccId="388312540" eleName="PaymentsToSuppliersForGoodsAndServices" context="neeq_duration_{Y-1}0101-{Y-1}1231"/>
    <Item id="00003832" ccId="18288015" eleName="PaymentsToAndOnBehalfOfEmployees" context="neeq_duration_{Y}0101-{Y}1231"/>
    <Item id="00003833" ccId="1623272502" eleName="PaymentsToAndOnBehalfOfEmployees" context="neeq_duration_{Y-1}0101-{Y-1}1231"/>
    <Item id="00003834" ccId="1463770682" eleName="PaymentsOfAllTypesOfTaxes" context="neeq_duration_{Y}0101-{Y}1231"/>
    <Item id="00003835" ccId="810744669" eleName="PaymentsOfAllTypesOfTaxes" context="neeq_duration_{Y-1}0101-{Y-1}1231"/>
    <Item id="00003836" ccId="3328302766" eleName="OtherCashPaymentsFromOperatingActivities" context="neeq_duration_{Y}0101-{Y}1231"/>
    <Item id="00003837" ccId="578720636" eleName="OtherCashPaymentsFromOperatingActivities" context="neeq_duration_{Y-1}0101-{Y-1}1231"/>
    <Item id="00003838" ccId="857866996" eleName="CashOutflowsFromOperatingActivities" context="neeq_duration_{Y}0101-{Y}1231"/>
    <Item id="00003839" ccId="2714603374" eleName="CashOutflowsFromOperatingActivities" context="neeq_duration_{Y-1}0101-{Y-1}1231"/>
    <Item id="00003840" ccId="1282768722" eleName="CashFlowsFromUsedInOperatingActivities" context="neeq_duration_{Y}0101-{Y}1231"/>
    <Item id="00003841" ccId="3356831924" eleName="CashFlowsFromUsedInOperatingActivities" context="neeq_duration_{Y-1}0101-{Y-1}1231"/>
    <Item id="00003842" ccId="286708170" eleName="CashReceiptsFromReturnsOfInvestments" context="neeq_duration_{Y}0101-{Y}1231"/>
    <Item id="00003843" ccId="2479940836" eleName="CashReceiptsFromReturnsOfInvestments" context="neeq_duration_{Y-1}0101-{Y-1}1231"/>
    <Item id="00003844" ccId="81806116" eleName="CashReceivedFromReturnsOnInvestments" context="neeq_duration_{Y}0101-{Y}1231"/>
    <Item id="00003845" ccId="156050201" eleName="CashReceivedFromReturnsOnInvestments" context="neeq_duration_{Y-1}0101-{Y-1}1231"/>
    <Item id="00003846" ccId="2226328714" eleName="NetCashReceivedFromDisposalOfFixedAssetsIntangibleAssetsAndOtherLongTermAssets" context="neeq_duration_{Y}0101-{Y}1231"/>
    <Item id="00003847" ccId="1226874360" eleName="NetCashReceivedFromDisposalOfFixedAssetsIntangibleAssetsAndOtherLongTermAssets" context="neeq_duration_{Y-1}0101-{Y-1}1231"/>
    <Item id="00003848" ccId="2386901972" eleName="CashFlowsFromLosingControlOfSubsidiariesOrOtherBusinessesClassifiedAsInvestingActivities" context="neeq_duration_{Y}0101-{Y}1231"/>
    <Item id="00003849" ccId="2316361152" eleName="CashFlowsFromLosingControlOfSubsidiariesOrOtherBusinessesClassifiedAsInvestingActivities" context="neeq_duration_{Y-1}0101-{Y-1}1231"/>
    <Item id="00003850" ccId="1487665455" eleName="CashReceiptsRelatedToOtherInvestingActivities" context="neeq_duration_{Y}0101-{Y}1231"/>
    <Item id="00003851" ccId="3865382770" eleName="CashReceiptsRelatedToOtherInvestingActivities" context="neeq_duration_{Y-1}0101-{Y-1}1231"/>
    <Item id="00003852" ccId="1142312130" eleName="CashInflowsFromInvestingActivities" context="neeq_duration_{Y}0101-{Y}1231"/>
    <Item id="00003853" ccId="238454115" eleName="CashInflowsFromInvestingActivities" context="neeq_duration_{Y-1}0101-{Y-1}1231"/>
    <Item id="00003854" ccId="3666647071" eleName="CashPaidToAcquireFixedAssetsIntangibleAssetsAndOtherLongtermAssets" context="neeq_duration_{Y}0101-{Y}1231"/>
    <Item id="00003855" ccId="1109475540" eleName="CashPaidToAcquireFixedAssetsIntangibleAssetsAndOtherLongtermAssets" context="neeq_duration_{Y-1}0101-{Y-1}1231"/>
    <Item id="00003856" ccId="751707450" eleName="CashPaymentsForInvestments" context="neeq_duration_{Y}0101-{Y}1231"/>
    <Item id="00003857" ccId="1603767469" eleName="CashPaymentsForInvestments" context="neeq_duration_{Y-1}0101-{Y-1}1231"/>
    <Item id="00003858" ccId="1390847811" eleName="NetCashPaidForAcquiringTheSubsidiariesAndOtherBusinessUnits" context="neeq_duration_{Y}0101-{Y}1231"/>
    <Item id="00003859" ccId="655890925" eleName="NetCashPaidForAcquiringTheSubsidiariesAndOtherBusinessUnits" context="neeq_duration_{Y-1}0101-{Y-1}1231"/>
    <Item id="00003860" ccId="218638759" eleName="CashPaymentsRelatedToOtherInvestingActivities" context="neeq_duration_{Y}0101-{Y}1231"/>
    <Item id="00003861" ccId="1097901684" eleName="CashPaymentsRelatedToOtherInvestingActivities" context="neeq_duration_{Y-1}0101-{Y-1}1231"/>
    <Item id="00003862" ccId="3751596298" eleName="CashOutflowsFromInvestingActivities" context="neeq_duration_{Y}0101-{Y}1231"/>
    <Item id="00003863" ccId="3348419272" eleName="CashOutflowsFromInvestingActivities" context="neeq_duration_{Y-1}0101-{Y-1}1231"/>
    <Item id="00003864" ccId="2417350225" eleName="CashFlowsFromUsedInInvestingActivities" context="neeq_duration_{Y}0101-{Y}1231"/>
    <Item id="00003865" ccId="1524353237" eleName="CashFlowsFromUsedInInvestingActivities" context="neeq_duration_{Y-1}0101-{Y-1}1231"/>
    <Item id="00003866" ccId="1537701084" eleName="CashProceedsFromInvestmentsByOthers" context="neeq_duration_{Y}0101-{Y}1231"/>
    <Item id="00003867" ccId="2280050182" eleName="CashProceedsFromInvestmentsByOthers" context="neeq_duration_{Y-1}0101-{Y-1}1231"/>
    <Item id="00003868" ccId="2294094692" eleName="CashReceivedFromCapitalContributionsFromMinoritiesOfSubsidiaries" context="neeq_duration_{Y}0101-{Y}1231"/>
    <Item id="00003869" ccId="722800742" eleName="CashReceivedFromCapitalContributionsFromMinoritiesOfSubsidiaries" context="neeq_duration_{Y-1}0101-{Y-1}1231"/>
    <Item id="00003870" ccId="142485085" eleName="CashReceivedFromBorrowings" context="neeq_duration_{Y}0101-{Y}1231"/>
    <Item id="00003871" ccId="367575124" eleName="CashReceivedFromBorrowings" context="neeq_duration_{Y-1}0101-{Y-1}1231"/>
    <Item id="00003872" ccId="230349109" eleName="CashReceivedFromIssuanceOfBonds" context="neeq_duration_{Y}0101-{Y}1231"/>
    <Item id="00003873" ccId="835961049" eleName="CashReceivedFromIssuanceOfBonds" context="neeq_duration_{Y-1}0101-{Y-1}1231"/>
    <Item id="00003874" ccId="3460207307" eleName="CashReceiptsRelatedToOtherFinancingActivities" context="neeq_duration_{Y}0101-{Y}1231"/>
    <Item id="00003875" ccId="3805024785" eleName="CashReceiptsRelatedToOtherFinancingActivities" context="neeq_duration_{Y-1}0101-{Y-1}1231"/>
    <Item id="00003876" ccId="968710661" eleName="CashInflowsFromFinancingActivities" context="neeq_duration_{Y}0101-{Y}1231"/>
    <Item id="00003877" ccId="3402699395" eleName="CashInflowsFromFinancingActivities" context="neeq_duration_{Y-1}0101-{Y-1}1231"/>
    <Item id="00003878" ccId="1271969819" eleName="CashRepaymentsForDebts" context="neeq_duration_{Y}0101-{Y}1231"/>
    <Item id="00003879" ccId="1166511678" eleName="CashRepaymentsForDebts" context="neeq_duration_{Y-1}0101-{Y-1}1231"/>
    <Item id="00003880" ccId="3019634981" eleName="CashPaymentsForDistributionOfDividendsOrProfitAndInterestExpenses" context="neeq_duration_{Y}0101-{Y}1231"/>
    <Item id="00003881" ccId="2138138650" eleName="CashPaymentsForDistributionOfDividendsOrProfitAndInterestExpenses" context="neeq_duration_{Y-1}0101-{Y-1}1231"/>
    <Item id="00003882" ccId="1078321787" eleName="ProfitAndDividendsPaidToMinoritiesOfSubsidiaries" context="neeq_duration_{Y}0101-{Y}1231"/>
    <Item id="00003883" ccId="92129242" eleName="ProfitAndDividendsPaidToMinoritiesOfSubsidiaries" context="neeq_duration_{Y-1}0101-{Y-1}1231"/>
    <Item id="00003884" ccId="381834174" eleName="CashPaymentsRelatedToOtherFinancingActivities" context="neeq_duration_{Y}0101-{Y}1231"/>
    <Item id="00003885" ccId="3886271247" eleName="CashPaymentsRelatedToOtherFinancingActivities" context="neeq_duration_{Y-1}0101-{Y-1}1231"/>
    <Item id="00003886" ccId="2195108565" eleName="CashOutflowsFromFinancingActivities" context="neeq_duration_{Y}0101-{Y}1231"/>
    <Item id="00003887" ccId="4044920903" eleName="CashOutflowsFromFinancingActivities" context="neeq_duration_{Y-1}0101-{Y-1}1231"/>
    <Item id="00003888" ccId="4096805127" eleName="CashFlowsFromUsedInFinancingActivities" context="neeq_duration_{Y}0101-{Y}1231"/>
    <Item id="00003889" ccId="3594568207" eleName="CashFlowsFromUsedInFinancingActivities" context="neeq_duration_{Y-1}0101-{Y-1}1231"/>
    <Item id="00003890" ccId="3533894603" eleName="EffectOfExchangeRateChangesOnCashAndCashEquivalents" context="neeq_duration_{Y}0101-{Y}1231"/>
    <Item id="00003891" ccId="655573675" eleName="EffectOfExchangeRateChangesOnCashAndCashEquivalents" context="neeq_duration_{Y-1}0101-{Y-1}1231"/>
    <Item id="00003892" ccId="46040436" eleName="IncreaseDecreaseInCashAndCashEquivalents" context="neeq_duration_{Y}0101-{Y}1231"/>
    <Item id="00003893" ccId="579254070" eleName="IncreaseDecreaseInCashAndCashEquivalents" context="neeq_duration_{Y-1}0101-{Y-1}1231"/>
    <Item id="00003894" ccId="3941081094" eleName="CashAndCashEquivalents" context="neeq_instant_{Y}1231"/>
    <Item id="00003895" ccId="3340717318" eleName="CashAndCashEquivalents" context="neeq_instant_{Y-1}1231"/>
    <Item id="00004853" ccId="3604285628" eleName="DerivativeFinancialAssets" context="neeq_instant_{Y}1231"/>
    <Item id="00004854" ccId="3818980851" eleName="DerivativeFinancialAssets" context="neeq_instant_{Y-1}1231"/>
    <Item id="00004855" ccId="2799254652" eleName="FinancialAssetsPurchasedUnderAgreementsToResell" context="neeq_instant_{Y}1231"/>
    <Item id="00004856" ccId="1299958135" eleName="FinancialAssetsPurchasedUnderAgreementsToResell" context="neeq_instant_{Y-1}1231"/>
    <Item id="00004857" ccId="1122505335" eleName="NoncurrentAssetsOrDisposalGroupsClassifiedAsHeldForSale" context="neeq_instant_{Y}1231"/>
    <Item id="00004858" ccId="2677526187" eleName="NoncurrentAssetsOrDisposalGroupsClassifiedAsHeldForSale" context="neeq_instant_{Y-1}1231"/>
    <Item id="00004859" ccId="13426811" eleName="LoansAndAdvances" context="neeq_instant_{Y}1231"/>
    <Item id="00004860" ccId="715327583" eleName="LoansAndAdvances" context="neeq_instant_{Y-1}1231"/>
    <Item id="00004861" ccId="450750117" eleName="DueToCentralBanks" context="neeq_instant_{Y}1231"/>
    <Item id="00004862" ccId="3194713913" eleName="DueToCentralBanks" context="neeq_instant_{Y-1}1231"/>
    <Item id="00004863" ccId="3488115675" eleName="CustomerDepositsAndPlacementsFromOtherFinancialInstitution" context="neeq_instant_{Y}1231"/>
    <Item id="00004864" ccId="396177978" eleName="CustomerDepositsAndPlacementsFromOtherFinancialInstitution" context="neeq_instant_{Y-1}1231"/>
    <Item id="00004865" ccId="458848099" eleName="YingFuDuanQiRongZiKuan" context="neeq_instant_{Y}1231"/>
    <Item id="00004866" ccId="1955825194" eleName="YingFuDuanQiRongZiKuan" context="neeq_instant_{Y-1}1231"/>
    <Item id="00004867" ccId="3353202484" eleName="PlacementFromBanksAndOtherFinancialInstitutions" context="neeq_instant_{Y}1231"/>
    <Item id="00004868" ccId="1784847424" eleName="PlacementFromBanksAndOtherFinancialInstitutions" context="neeq_instant_{Y-1}1231"/>
    <Item id="00004869" ccId="1197431233" eleName="DerivativeFinancialLiabilities" context="neeq_instant_{Y}1231"/>
    <Item id="00004870" ccId="2576162948" eleName="DerivativeFinancialLiabilities" context="neeq_instant_{Y-1}1231"/>
    <Item id="00004871" ccId="1560056170" eleName="FinancialAssetsSoldUnderAgreementToRepurchase" context="neeq_instant_{Y}1231"/>
    <Item id="00004872" ccId="4003445870" eleName="FinancialAssetsSoldUnderAgreementToRepurchase" context="neeq_instant_{Y-1}1231"/>
    <Item id="00004873" ccId="2916045654" eleName="FeeAndCommissionsIncomePayable" context="neeq_instant_{Y}1231"/>
    <Item id="00004874" ccId="1864620641" eleName="FeeAndCommissionsIncomePayable" context="neeq_instant_{Y-1}1231"/>
    <Item id="00004875" ccId="32784411" eleName="AmountsDueToReinsurer" context="neeq_instant_{Y}1231"/>
    <Item id="00004876" ccId="2833624273" eleName="AmountsDueToReinsurer" context="neeq_instant_{Y-1}1231"/>
    <Item id="00004877" ccId="839977999" eleName="ReserveOfInsuranceContract" context="neeq_instant_{Y}1231"/>
    <Item id="00004878" ccId="4143509954" eleName="ReserveOfInsuranceContract" context="neeq_instant_{Y-1}1231"/>
    <Item id="00004879" ccId="2996599243" eleName="SecuritiesBrokering" context="neeq_instant_{Y}1231"/>
    <Item id="00004880" ccId="2922208557" eleName="SecuritiesBrokering" context="neeq_instant_{Y-1}1231"/>
    <Item id="00004881" ccId="283706274" eleName="SecuritiesUnderwriting" context="neeq_instant_{Y}1231"/>
    <Item id="00004882" ccId="3026353329" eleName="SecuritiesUnderwriting" context="neeq_instant_{Y-1}1231"/>
    <Item id="00004883" ccId="2174370825" eleName="LiabilitiesIncludedInDisposalGroupsClassifiedAsHeldForSale" context="neeq_instant_{Y}1231"/>
    <Item id="00004884" ccId="1657347377" eleName="LiabilitiesIncludedInDisposalGroupsClassifiedAsHeldForSale" context="neeq_instant_{Y-1}1231"/>
    <Item id="00004885" ccId="814141000" eleName="YingFuZhaiQuanYouXianGu" context="neeq_instant_{Y}1231"/>
    <Item id="00004886" ccId="4117229471" eleName="YingFuZhaiQuanYouXianGu" context="neeq_instant_{Y-1}1231"/>
    <Item id="00004887" ccId="2641140903" eleName="YingFuZhaiQuanYongXuZhai" context="neeq_instant_{Y}1231"/>
    <Item id="00004888" ccId="438187402" eleName="YingFuZhaiQuanYongXuZhai" context="neeq_instant_{Y-1}1231"/>
    <Item id="00004889" ccId="2675750258" eleName="OtherEquityInterest" context="neeq_instant_{Y}1231"/>
    <Item id="00004890" ccId="1084799692" eleName="OtherEquityInterest" context="neeq_instant_{Y-1}1231"/>
    <Item id="00004891" ccId="1352684885" eleName="QiTaQuanYiGongJuYouXianGu" context="neeq_instant_{Y}1231"/>
    <Item id="00004892" ccId="3927820129" eleName="QiTaQuanYiGongJuYouXianGu" context="neeq_instant_{Y-1}1231"/>
    <Item id="00004893" ccId="1492600450" eleName="QiTaQuanYiGongJuYongXuZhai" context="neeq_instant_{Y}1231"/>
    <Item id="00004894" ccId="707463222" eleName="QiTaQuanYiGongJuYongXuZhai" context="neeq_instant_{Y-1}1231"/>
    <Item id="00004895" ccId="3117556132" eleName="GeneralProvisions" context="neeq_instant_{Y}1231"/>
    <Item id="00004896" ccId="3971528428" eleName="GeneralProvisions" context="neeq_instant_{Y-1}1231"/>
    <Item id="00004917" ccId="3047081672" eleName="InterestIncome" context="neeq_duration_{Y}0101-{Y}1231"/>
    <Item id="00004918" ccId="1439723683" eleName="InterestIncome" context="neeq_duration_{Y-1}0101-{Y-1}1231"/>
    <Item id="00004919" ccId="3559807452" eleName="PremiumEarned" context="neeq_duration_{Y}0101-{Y}1231"/>
    <Item id="00004920" ccId="4273340958" eleName="PremiumEarned" context="neeq_duration_{Y-1}0101-{Y-1}1231"/>
    <Item id="00004921" ccId="3261625940" eleName="FeesAndCommissionIncome" context="neeq_duration_{Y}0101-{Y}1231"/>
    <Item id="00004922" ccId="3541305088" eleName="FeesAndCommissionIncome" context="neeq_duration_{Y-1}0101-{Y-1}1231"/>
    <Item id="00004923" ccId="2344895154" eleName="InterestExpenses" context="neeq_duration_{Y}0101-{Y}1231"/>
    <Item id="00004924" ccId="111865338" eleName="InterestExpenses" context="neeq_duration_{Y-1}0101-{Y-1}1231"/>
    <Item id="00004925" ccId="140234472" eleName="FeesAndCommissionExpenses" context="neeq_duration_{Y}0101-{Y}1231"/>
    <Item id="00004926" ccId="4028119342" eleName="FeesAndCommissionExpenses" context="neeq_duration_{Y-1}0101-{Y-1}1231"/>
    <Item id="00004927" ccId="2190327903" eleName="CashSurrenderValue" context="neeq_duration_{Y}0101-{Y}1231"/>
    <Item id="00004928" ccId="1809979905" eleName="CashSurrenderValue" context="neeq_duration_{Y-1}0101-{Y-1}1231"/>
    <Item id="00004929" ccId="3632185502" eleName="ClaimSettlementExpensesNet" context="neeq_duration_{Y}0101-{Y}1231"/>
    <Item id="00004930" ccId="3527818473" eleName="ClaimSettlementExpensesNet" context="neeq_duration_{Y-1}0101-{Y-1}1231"/>
    <Item id="00004931" ccId="501472345" eleName="NetInsuranceContractReserves" context="neeq_duration_{Y}0101-{Y}1231"/>
    <Item id="00004932" ccId="3162572019" eleName="NetInsuranceContractReserves" context="neeq_duration_{Y-1}0101-{Y-1}1231"/>
    <Item id="00004933" ccId="1868483754" eleName="PolicyDividendExpense" context="neeq_duration_{Y}0101-{Y}1231"/>
    <Item id="00004934" ccId="3997279106" eleName="PolicyDividendExpense" context="neeq_duration_{Y-1}0101-{Y-1}1231"/>
    <Item id="00004935" ccId="4080838678" eleName="ReinsuranceExpenses" context="neeq_duration_{Y}0101-{Y}1231"/>
    <Item id="00004936" ccId="2930995116" eleName="ReinsuranceExpenses" context="neeq_duration_{Y-1}0101-{Y-1}1231"/>
    <Item id="00004937" ccId="2712224240" eleName="NetProfitOfAcquireeBeforeBusinessCombinationsInvolvingEnterprisesUnderCommonControl" context="neeq_duration_{Y}0101-{Y}1231"/>
    <Item id="00004938" ccId="3950187649" eleName="NetProfitOfAcquireeBeforeBusinessCombinationsInvolvingEnterprisesUnderCommonControl" context="neeq_duration_{Y-1}0101-{Y-1}1231"/>
    <Item id="00004939" ccId="3847883328" eleName="GuiShuYuMuGongSiSuoYouZheDeQiTaZongHeShouYiDeShuiHouJingE" context="neeq_duration_{Y}0101-{Y}1231"/>
    <Item id="00004940" ccId="2538766343" eleName="GuiShuYuMuGongSiSuoYouZheDeQiTaZongHeShouYiDeShuiHouJingE" context="neeq_duration_{Y-1}0101-{Y-1}1231"/>
    <Item id="00004941" ccId="1259789103" eleName="GuiShuYuShaoShuGuDongDeQiTaZongHeShouYiDeShuiHouJingE" context="neeq_duration_{Y}0101-{Y}1231"/>
    <Item id="00004942" ccId="331646555" eleName="GuiShuYuShaoShuGuDongDeQiTaZongHeShouYiDeShuiHouJingE" context="neeq_duration_{Y-1}0101-{Y-1}1231"/>
    <Item id="00004943" ccId="8195442" eleName="NetIncreaseInCustomerDepositsAndPlacementsFromOtherBanks" context="neeq_duration_{Y}0101-{Y}1231"/>
    <Item id="00004944" ccId="572777454" eleName="NetIncreaseInCustomerDepositsAndPlacementsFromOtherBanks" context="neeq_duration_{Y-1}0101-{Y-1}1231"/>
    <Item id="00004945" ccId="1902713578" eleName="NetIncreaseInDueToCentralBanks" context="neeq_duration_{Y}0101-{Y}1231"/>
    <Item id="00004946" ccId="3281741127" eleName="NetIncreaseInDueToCentralBanks" context="neeq_duration_{Y-1}0101-{Y-1}1231"/>
    <Item id="00004947" ccId="338826031" eleName="NetIncreaseInBorrowingsFromOtherFinancialInstitutions" context="neeq_duration_{Y}0101-{Y}1231"/>
    <Item id="00004948" ccId="1030847389" eleName="NetIncreaseInBorrowingsFromOtherFinancialInstitutions" context="neeq_duration_{Y-1}0101-{Y-1}1231"/>
    <Item id="00004949" ccId="3498900913" eleName="CashFromPremiumsOnOriginalInsuranceContracts" context="neeq_duration_{Y}0101-{Y}1231"/>
    <Item id="00004950" ccId="3906313959" eleName="CashFromPremiumsOnOriginalInsuranceContracts" context="neeq_duration_{Y-1}0101-{Y-1}1231"/>
    <Item id="00004951" ccId="2180855237" eleName="ReinsuranceBusinessNetAmount" context="neeq_duration_{Y}0101-{Y}1231"/>
    <Item id="00004952" ccId="543567549" eleName="ReinsuranceBusinessNetAmount" context="neeq_duration_{Y-1}0101-{Y-1}1231"/>
    <Item id="00004953" ccId="2844734496" eleName="NetIncreaseInInsuredsDepositsAndInvestments" context="neeq_duration_{Y}0101-{Y}1231"/>
    <Item id="00004954" ccId="4271793450" eleName="NetIncreaseInInsuredsDepositsAndInvestments" context="neeq_duration_{Y-1}0101-{Y-1}1231"/>
    <Item id="00004955" ccId="661284434" eleName="ChuZhiYiGongYunJiaZhiJiLiangQieQiBianDongJiRuDangQiSunYiDeJinRongZiChanJingZengJiaE" context="neeq_duration_{Y}0101-{Y}1231"/>
    <Item id="00004956" ccId="2774664619" eleName="ChuZhiYiGongYunJiaZhiJiLiangQieQiBianDongJiRuDangQiSunYiDeJinRongZiChanJingZengJiaE" context="neeq_duration_{Y-1}0101-{Y-1}1231"/>
    <Item id="00004957" ccId="1527210890" eleName="ReceiptsFromRoyaltiesFeesCommissionsAndOtherRevenue" context="neeq_duration_{Y}0101-{Y}1231"/>
    <Item id="00004958" ccId="3941307718" eleName="ReceiptsFromRoyaltiesFeesCommissionsAndOtherRevenue" context="neeq_duration_{Y-1}0101-{Y-1}1231"/>
    <Item id="00004959" ccId="1296113128" eleName="PlacementFromBanksAndOtherFinancialInstitutionsNetIncrease" context="neeq_duration_{Y}0101-{Y}1231"/>
    <Item id="00004960" ccId="2413502288" eleName="PlacementFromBanksAndOtherFinancialInstitutionsNetIncrease" context="neeq_duration_{Y-1}0101-{Y-1}1231"/>
    <Item id="00004961" ccId="2854299382" eleName="NetIncreaseInRepurchases" context="neeq_duration_{Y}0101-{Y}1231"/>
    <Item id="00004962" ccId="111716562" eleName="NetIncreaseInRepurchases" context="neeq_duration_{Y-1}0101-{Y-1}1231"/>
    <Item id="00004963" ccId="1060140469" eleName="NetIncreaseInLoansAndAdvances" context="neeq_duration_{Y}0101-{Y}1231"/>
    <Item id="00004964" ccId="209933264" eleName="NetIncreaseInLoansAndAdvances" context="neeq_duration_{Y-1}0101-{Y-1}1231"/>
    <Item id="00004965" ccId="701139741" eleName="NetIncreaseInDepositsWithCentralBanksAndOtherBanks" context="neeq_duration_{Y}0101-{Y}1231"/>
    <Item id="00004966" ccId="876360406" eleName="NetIncreaseInDepositsWithCentralBanksAndOtherBanks" context="neeq_duration_{Y-1}0101-{Y-1}1231"/>
    <Item id="00004967" ccId="1713150306" eleName="CashPaidForClaimSettlementsOnOriginalInsuranceContracts" context="neeq_duration_{Y}0101-{Y}1231"/>
    <Item id="00004968" ccId="2523740410" eleName="CashPaidForClaimSettlementsOnOriginalInsuranceContracts" context="neeq_duration_{Y-1}0101-{Y-1}1231"/>
    <Item id="00004969" ccId="3003919112" eleName="CashPaidForInterestFeesAndCommissions" context="neeq_duration_{Y}0101-{Y}1231"/>
    <Item id="00004970" ccId="742833792" eleName="CashPaidForInterestFeesAndCommissions" context="neeq_duration_{Y-1}0101-{Y-1}1231"/>
    <Item id="00004971" ccId="3340796465" eleName="CashPaidForPolicyDividends" context="neeq_duration_{Y}0101-{Y}1231"/>
    <Item id="00004972" ccId="4134427203" eleName="CashPaidForPolicyDividends" context="neeq_duration_{Y-1}0101-{Y-1}1231"/>
    <Item id="00004973" ccId="2613853312" eleName="NetIncreaseInPledgedLoans" context="neeq_duration_{Y}0101-{Y}1231"/>
    <Item id="00004974" ccId="1077323648" eleName="NetIncreaseInPledgedLoans" context="neeq_duration_{Y-1}0101-{Y-1}1231"/>
    <Item id="00005497" ccId="2709526143" eleName="InvestmentProperty" context="neeq_instant_{Y}1231"/>
    <Item id="00005498" ccId="2633515049" eleName="NotesPayable" context="neeq_instant_{Y}1231"/>
    <Item id="00005499" ccId="2770807189" eleName="NotesPayable" context="neeq_instant_{Y-1}1231"/>
    <Item id="00005500" ccId="444584861" eleName="BankBalancesAndCash" context="neeq_instant_{Y}1231_M"/>
    <Item id="00005501" ccId="2330012425" eleName="BankBalancesAndCash" context="neeq_instant_{Y-1}1231_M"/>
    <Item id="00005650" ccId="1823537530" eleName="OperatingRevenue" context="neeq_duration_{Y}0101-{Y}1231_M"/>
    <Item id="00005651" ccId="477030134" eleName="OperatingRevenue" context="neeq_duration_{Y-1}0101-{Y-1}1231_M"/>
    <Item id="00005652" ccId="722641700" eleName="OperatingCost" context="neeq_duration_{Y}0101-{Y}1231_M"/>
    <Item id="00005653" ccId="3566437423" eleName="BusinessTaxAndSurcharge" context="neeq_duration_{Y}0101-{Y}1231_M"/>
    <Item id="00005654" ccId="1148173193" eleName="DistributionCosts" context="neeq_duration_{Y}0101-{Y}1231_M"/>
    <Item id="00005655" ccId="3087483811" eleName="AdministrativeExpense" context="neeq_duration_{Y}0101-{Y}1231_M"/>
    <Item id="00005656" ccId="1579559134" eleName="FinanceCosts" context="neeq_duration_{Y}0101-{Y}1231_M"/>
    <Item id="00005657" ccId="3978934989" eleName="ImpairmentLoss" context="neeq_duration_{Y}0101-{Y}1231_M"/>
    <Item id="00005658" ccId="1626741812" eleName="ProfitOrLossArisingFromChangesInFairValue" context="neeq_duration_{Y}0101-{Y}1231_M"/>
    <Item id="00005659" ccId="885452619" eleName="InvestmentIncome" context="neeq_duration_{Y}0101-{Y}1231_M"/>
    <Item id="00005660" ccId="2055187952" eleName="IncomeFromInvestmentInAssociatesAndJointVentures" context="neeq_duration_{Y}0101-{Y}1231_M"/>
    <Item id="00005661" ccId="923231868" eleName="OperatingProfits" context="neeq_duration_{Y}0101-{Y}1231_M"/>
    <Item id="00005662" ccId="777460425" eleName="NonOperatingIncome" context="neeq_duration_{Y}0101-{Y}1231_M"/>
    <Item id="00005663" ccId="2661424890" eleName="GainFromDisposalOfNonCurrentAssets" context="neeq_duration_{Y}0101-{Y}1231_M"/>
    <Item id="00005664" ccId="3266015653" eleName="NonOperatingExpenses" context="neeq_duration_{Y}0101-{Y}1231_M"/>
    <Item id="00005665" ccId="188186495" eleName="LossFromDisposalOfNonCurrentAssets" context="neeq_duration_{Y}0101-{Y}1231_M"/>
    <Item id="00005666" ccId="3679916565" eleName="ProfitLossBeforeTax" context="neeq_duration_{Y}0101-{Y}1231_M"/>
    <Item id="00005667" ccId="2155106560" eleName="IncomeTaxExpense" context="neeq_duration_{Y}0101-{Y}1231_M"/>
    <Item id="00005668" ccId="2283764042" eleName="ProfitLoss" context="neeq_duration_{Y}0101-{Y}1231_M"/>
    <Item id="00005669" ccId="1310827127" eleName="OtherComprehensiveIncome" context="neeq_duration_{Y}0101-{Y}1231_M"/>
    <Item id="00005670" ccId="530763532" eleName="YiHouBuNengChongFenLeiJinSunYiDeQiTaZongHeShouYi" context="neeq_duration_{Y}0101-{Y}1231_M"/>
    <Item id="00005671" ccId="3003384245" eleName="YiHouBuNengChongFenLeiJinSunYiDeQiTaZongHeShouYiChongXinJiLiangSheDingShouYiJiHuaJingFuZhaiHuoJingZiChanDeBianDong" context="neeq_duration_{Y}0101-{Y}1231_M"/>
    <Item id="00005672" ccId="1115404769" eleName="YiHouBuNengChongFenLeiJinSunYiDeQiTaZongHeShouYiQuanYiFaXiaZaiBeiTouZiDanWeiBuNengChongFenLeiJinSunYiDeQiTaZongHeShouYiZhongXiangYouDeFenE" context="neeq_duration_{Y}0101-{Y}1231_M"/>
    <Item id="00005673" ccId="734137059" eleName="YiHouJiangChongFenLeiJinSunYiDeQiTaZongHeShouYi" context="neeq_duration_{Y}0101-{Y}1231_M"/>
    <Item id="00005674" ccId="3043696481" eleName="YiHouJiangChongFenLeiJinSunYiDeQiTaZongHeShouYiQuanYiFaXiaZaiBeiTouZiDanWeiBuNengChongFenLeiJinSunYiDeQiTaZongHeShouYiZhongXiangYouDeFenE" context="neeq_duration_{Y}0101-{Y}1231_M"/>
    <Item id="00005675" ccId="3719694720" eleName="YiHouJiangChongFenLeiJinSunYiDeQiTaZongHeShouYiKeGongChuShouJinRongZiChanGongYunJiaZhiBianDongSunYi" context="neeq_duration_{Y}0101-{Y}1231_M"/>
    <Item id="00005676" ccId="659194820" eleName="YiHouJiangChongFenLeiJinSunYiDeQiTaZongHeShouYiChiYouZhiDaoQiTouZiChongFenLeiWeiKeGongChuShouJinRongZiChanSunYi" context="neeq_duration_{Y}0101-{Y}1231_M"/>
    <Item id="00005677" ccId="3993045461" eleName="YiHouJiangChongFenLeiJinSunYiDeQiTaZongHeShouYiXianJinLiuLiangTaoQiSunYiDeYouXiaoBuFen" context="neeq_duration_{Y}0101-{Y}1231_M"/>
    <Item id="00005678" ccId="2196967455" eleName="YiHouJiangChongFenLeiJinSunYiDeQiTaZongHeShouYiWaiBiCaiWuBaoBiaoZheSuanChaE" context="neeq_duration_{Y}0101-{Y}1231_M"/>
    <Item id="00005679" ccId="2274898837" eleName="YiHouJiangChongFenLeiJinSunYiDeQiTaZongHeShouYiQiTa" context="neeq_duration_{Y}0101-{Y}1231_M"/>
    <Item id="00005680" ccId="3136361451" eleName="ComprehensiveIncome" context="neeq_duration_{Y}0101-{Y}1231_M"/>
    <Item id="00005681" ccId="2935624164" eleName="BasicEarningsLossPerShare" context="neeq_duration_{Y}0101-{Y}1231_M"/>
    <Item id="00005682" ccId="1514573107" eleName="DilutedEarningsLossPerShare" context="neeq_duration_{Y}0101-{Y}1231_M"/>
    <Item id="00005683" ccId="96841497" eleName="OperatingCost" context="neeq_duration_{Y-1}0101-{Y-1}1231_M"/>
    <Item id="00005684" ccId="1274757295" eleName="BusinessTaxAndSurcharge" context="neeq_duration_{Y-1}0101-{Y-1}1231_M"/>
    <Item id="00005685" ccId="3806948419" eleName="DistributionCosts" context="neeq_duration_{Y-1}0101-{Y-1}1231_M"/>
    <Item id="00005686" ccId="293335540" eleName="AdministrativeExpense" context="neeq_duration_{Y-1}0101-{Y-1}1231_M"/>
    <Item id="00005687" ccId="364417618" eleName="FinanceCosts" context="neeq_duration_{Y-1}0101-{Y-1}1231_M"/>
    <Item id="00005688" ccId="3055883828" eleName="ImpairmentLoss" context="neeq_duration_{Y-1}0101-{Y-1}1231_M"/>
    <Item id="00005689" ccId="1288474368" eleName="ProfitOrLossArisingFromChangesInFairValue" context="neeq_duration_{Y-1}0101-{Y-1}1231_M"/>
    <Item id="00005690" ccId="2196655326" eleName="InvestmentIncome" context="neeq_duration_{Y-1}0101-{Y-1}1231_M"/>
    <Item id="00005691" ccId="1015892811" eleName="IncomeFromInvestmentInAssociatesAndJointVentures" context="neeq_duration_{Y-1}0101-{Y-1}1231_M"/>
    <Item id="00005692" ccId="206607524" eleName="OperatingProfits" context="neeq_duration_{Y-1}0101-{Y-1}1231_M"/>
    <Item id="00005693" ccId="3519021021" eleName="NonOperatingIncome" context="neeq_duration_{Y-1}0101-{Y-1}1231_M"/>
    <Item id="00005694" ccId="3091177882" eleName="GainFromDisposalOfNonCurrentAssets" context="neeq_duration_{Y-1}0101-{Y-1}1231_M"/>
    <Item id="00005695" ccId="473873950" eleName="NonOperatingExpenses" context="neeq_duration_{Y-1}0101-{Y-1}1231_M"/>
    <Item id="00005696" ccId="2555422216" eleName="LossFromDisposalOfNonCurrentAssets" context="neeq_duration_{Y-1}0101-{Y-1}1231_M"/>
    <Item id="00005697" ccId="4134960319" eleName="ProfitLossBeforeTax" context="neeq_duration_{Y-1}0101-{Y-1}1231_M"/>
    <Item id="00005698" ccId="3564507386" eleName="IncomeTaxExpense" context="neeq_duration_{Y-1}0101-{Y-1}1231_M"/>
    <Item id="00005699" ccId="1674368462" eleName="ProfitLoss" context="neeq_duration_{Y-1}0101-{Y-1}1231_M"/>
    <Item id="00005700" ccId="427171059" eleName="OtherComprehensiveIncome" context="neeq_duration_{Y-1}0101-{Y-1}1231_M"/>
    <Item id="00005701" ccId="1475494454" eleName="YiHouBuNengChongFenLeiJinSunYiDeQiTaZongHeShouYi" context="neeq_duration_{Y-1}0101-{Y-1}1231_M"/>
    <Item id="00005702" ccId="3129345397" eleName="YiHouBuNengChongFenLeiJinSunYiDeQiTaZongHeShouYiChongXinJiLiangSheDingShouYiJiHuaJingFuZhaiHuoJingZiChanDeBianDong" context="neeq_duration_{Y-1}0101-{Y-1}1231_M"/>
    <Item id="00005703" ccId="1611848337" eleName="YiHouBuNengChongFenLeiJinSunYiDeQiTaZongHeShouYiQuanYiFaXiaZaiBeiTouZiDanWeiBuNengChongFenLeiJinSunYiDeQiTaZongHeShouYiZhongXiangYouDeFenE" context="neeq_duration_{Y-1}0101-{Y-1}1231_M"/>
    <Item id="00005704" ccId="3963905495" eleName="YiHouJiangChongFenLeiJinSunYiDeQiTaZongHeShouYi" context="neeq_duration_{Y-1}0101-{Y-1}1231_M"/>
    <Item id="00005705" ccId="719723447" eleName="YiHouJiangChongFenLeiJinSunYiDeQiTaZongHeShouYiQuanYiFaXiaZaiBeiTouZiDanWeiBuNengChongFenLeiJinSunYiDeQiTaZongHeShouYiZhongXiangYouDeFenE" context="neeq_duration_{Y-1}0101-{Y-1}1231_M"/>
    <Item id="00005706" ccId="3443169481" eleName="YiHouJiangChongFenLeiJinSunYiDeQiTaZongHeShouYiKeGongChuShouJinRongZiChanGongYunJiaZhiBianDongSunYi" context="neeq_duration_{Y-1}0101-{Y-1}1231_M"/>
    <Item id="00005707" ccId="1590419187" eleName="YiHouJiangChongFenLeiJinSunYiDeQiTaZongHeShouYiChiYouZhiDaoQiTouZiChongFenLeiWeiKeGongChuShouJinRongZiChanSunYi" context="neeq_duration_{Y-1}0101-{Y-1}1231_M"/>
    <Item id="00005708" ccId="2247527637" eleName="YiHouJiangChongFenLeiJinSunYiDeQiTaZongHeShouYiXianJinLiuLiangTaoQiSunYiDeYouXiaoBuFen" context="neeq_duration_{Y-1}0101-{Y-1}1231_M"/>
    <Item id="00005709" ccId="176171222" eleName="YiHouJiangChongFenLeiJinSunYiDeQiTaZongHeShouYiWaiBiCaiWuBaoBiaoZheSuanChaE" context="neeq_duration_{Y-1}0101-{Y-1}1231_M"/>
    <Item id="00005710" ccId="561148578" eleName="YiHouJiangChongFenLeiJinSunYiDeQiTaZongHeShouYiQiTa" context="neeq_duration_{Y-1}0101-{Y-1}1231_M"/>
    <Item id="00005711" ccId="1717622328" eleName="ComprehensiveIncome" context="neeq_duration_{Y-1}0101-{Y-1}1231_M"/>
    <Item id="00005712" ccId="2519954652" eleName="BasicEarningsLossPerShare" context="neeq_duration_{Y-1}0101-{Y-1}1231_M"/>
    <Item id="00005713" ccId="848993851" eleName="DilutedEarningsLossPerShare" context="neeq_duration_{Y-1}0101-{Y-1}1231_M"/>
    <Item id="00005714" ccId="3028969173" eleName="YiGongYunJiaZhiJiLiangQieQiBianDongJiRuDangQiSunYiDeJinRongZiChan" context="neeq_instant_{Y}1231_M"/>
    <Item id="00005715" ccId="1153406419" eleName="DerivativeFinancialAssets" context="neeq_instant_{Y}1231_M"/>
    <Item id="00005716" ccId="2172290763" eleName="FinancialAssetsPurchasedUnderAgreementsToResell" context="neeq_instant_{Y}1231_M"/>
    <Item id="00005717" ccId="2742739397" eleName="NotesReceivable" context="neeq_instant_{Y}1231_M"/>
    <Item id="00005718" ccId="2487892084" eleName="AccountsReceivable" context="neeq_instant_{Y}1231_M"/>
    <Item id="00005719" ccId="1458372114" eleName="AdvancesToSuppliers" context="neeq_instant_{Y}1231_M"/>
    <Item id="00005720" ccId="60146661" eleName="InterestReceivable" context="neeq_instant_{Y}1231_M"/>
    <Item id="00005721" ccId="121125075" eleName="DividendsReceivable" context="neeq_instant_{Y}1231_M"/>
    <Item id="00005722" ccId="1505317678" eleName="OtherReceivables" context="neeq_instant_{Y}1231_M"/>
    <Item id="00005723" ccId="3565897659" eleName="Inventories" context="neeq_instant_{Y}1231_M"/>
    <Item id="00005724" ccId="1034150102" eleName="NoncurrentAssetsOrDisposalGroupsClassifiedAsHeldForSale" context="neeq_instant_{Y}1231_M"/>
    <Item id="00005725" ccId="530692253" eleName="CurrentPortionOfNonCurrentAssets" context="neeq_instant_{Y}1231_M"/>
    <Item id="00005726" ccId="2929995926" eleName="OtherCurrentAssets" context="neeq_instant_{Y}1231_M"/>
    <Item id="00005727" ccId="699978229" eleName="CurrentAssets" context="neeq_instant_{Y}1231_M"/>
    <Item id="00005728" ccId="1409270371" eleName="FinancialAssetsAvailableforsale" context="neeq_instant_{Y}1231_M"/>
    <Item id="00005729" ccId="2770723412" eleName="HeldtomaturityInvestments" context="neeq_instant_{Y}1231_M"/>
    <Item id="00005730" ccId="2548178318" eleName="NoncurrentReceivables" context="neeq_instant_{Y}1231_M"/>
    <Item id="00005731" ccId="2440562501" eleName="LongTermEquityInvestments" context="neeq_instant_{Y}1231_M"/>
    <Item id="00005732" ccId="2169446763" eleName="InvestmentProperty" context="neeq_instant_{Y}1231_M"/>
    <Item id="00005733" ccId="912117038" eleName="PropertyPlantAndEquipment" context="neeq_instant_{Y}1231_M"/>
    <Item id="00005734" ccId="3044077903" eleName="ConstructionInProgress" context="neeq_instant_{Y}1231_M"/>
    <Item id="00005735" ccId="3817210953" eleName="ConstructionMaterials" context="neeq_instant_{Y}1231_M"/>
    <Item id="00005736" ccId="23680288" eleName="FixedAssetsPendingForDisposal" context="neeq_instant_{Y}1231_M"/>
    <Item id="00005737" ccId="147172575" eleName="NoncurrentBiologicalAssets" context="neeq_instant_{Y}1231_M"/>
    <Item id="00005738" ccId="3610146268" eleName="OilAndGasAssets" context="neeq_instant_{Y}1231_M"/>
    <Item id="00005739" ccId="557822368" eleName="IntangibleAssetsOtherThanGoodwill" context="neeq_instant_{Y}1231_M"/>
    <Item id="00005740" ccId="2942474821" eleName="DevelopmentDisbursements" context="neeq_instant_{Y}1231_M"/>
    <Item id="00005741" ccId="3833459447" eleName="Goodwill" context="neeq_instant_{Y}1231_M"/>
    <Item id="00005742" ccId="1371737394" eleName="LongTermDeferredExpenses" context="neeq_instant_{Y}1231_M"/>
    <Item id="00005743" ccId="1891991987" eleName="DeferredTaxAssets" context="neeq_instant_{Y}1231_M"/>
    <Item id="00005744" ccId="1287235432" eleName="OtherNonCurrentAssets" context="neeq_instant_{Y}1231_M"/>
    <Item id="00005745" ccId="3102675161" eleName="NoncurrentAssets" context="neeq_instant_{Y}1231_M"/>
    <Item id="00005746" ccId="4117234093" eleName="Assets" context="neeq_instant_{Y}1231_M"/>
    <Item id="00005747" ccId="3268486301" eleName="ShortTermBorrowings" context="neeq_instant_{Y}1231_M"/>
    <Item id="00005748" ccId="2374410773" eleName="YiGongYunJiaZhiJiLiangQieQiBianDongJiRuDangQiSunYiDeJinRongFuZhai" context="neeq_instant_{Y}1231_M"/>
    <Item id="00005749" ccId="3550248612" eleName="DerivativeFinancialLiabilities" context="neeq_instant_{Y}1231_M"/>
    <Item id="00005750" ccId="1418587667" eleName="NotesPayable" context="neeq_instant_{Y}1231_M"/>
    <Item id="00005751" ccId="3795375748" eleName="AccountsPayable" context="neeq_instant_{Y}1231_M"/>
    <Item id="00005752" ccId="363718326" eleName="AdvancesFromCustomers" context="neeq_instant_{Y}1231_M"/>
    <Item id="00005753" ccId="619657095" eleName="EmployeeBenefitsPayable" context="neeq_instant_{Y}1231_M"/>
    <Item id="00005754" ccId="430624730" eleName="CurrentTaxLiabilities" context="neeq_instant_{Y}1231_M"/>
    <Item id="00005755" ccId="1961690345" eleName="InterestPayables" context="neeq_instant_{Y}1231_M"/>
    <Item id="00005756" ccId="1559520430" eleName="DividendsPayable" context="neeq_instant_{Y}1231_M"/>
    <Item id="00005757" ccId="1693265886" eleName="OtherPayables" context="neeq_instant_{Y}1231_M"/>
    <Item id="00005758" ccId="2044091618" eleName="LiabilitiesIncludedInDisposalGroupsClassifiedAsHeldForSale" context="neeq_instant_{Y}1231_M"/>
    <Item id="00005759" ccId="2831004314" eleName="CurrentPortionOfLongTermLiabilities" context="neeq_instant_{Y}1231_M"/>
    <Item id="00005760" ccId="1144859184" eleName="OtherCurrentLiabilities" context="neeq_instant_{Y}1231_M"/>
    <Item id="00005761" ccId="3943624616" eleName="CurrentLiabilities" context="neeq_instant_{Y}1231_M"/>
    <Item id="00005762" ccId="2975162446" eleName="LongtermBorrowings" context="neeq_instant_{Y}1231_M"/>
    <Item id="00005763" ccId="929396282" eleName="BondsPayable" context="neeq_instant_{Y}1231_M"/>
    <Item id="00005764" ccId="3938852891" eleName="YingFuZhaiQuanYouXianGu" context="neeq_instant_{Y}1231_M"/>
    <Item id="00005765" ccId="1789234830" eleName="YingFuZhaiQuanYongXuZhai" context="neeq_instant_{Y}1231_M"/>
    <Item id="00005766" ccId="438414968" eleName="LongTermPayables" context="neeq_instant_{Y}1231_M"/>
    <Item id="00005767" ccId="4074137061" eleName="ChangQiYingFuZhiGongXinChou" context="neeq_instant_{Y}1231_M"/>
    <Item id="00005768" ccId="388079480" eleName="GrantsPayables" context="neeq_instant_{Y}1231_M"/>
    <Item id="00005769" ccId="1140079516" eleName="Provisions" context="neeq_instant_{Y}1231_M"/>
    <Item id="00005770" ccId="2288543423" eleName="DeferredIncome" context="neeq_instant_{Y}1231_M"/>
    <Item id="00005771" ccId="3075375453" eleName="DeferredTaxLiabilities" context="neeq_instant_{Y}1231_M"/>
    <Item id="00005772" ccId="1472018939" eleName="OtherNonCurrentLiabilities" context="neeq_instant_{Y}1231_M"/>
    <Item id="00005773" ccId="4159624113" eleName="NoncurrentLiabilities" context="neeq_instant_{Y}1231_M"/>
    <Item id="00005774" ccId="1692880165" eleName="Liabilities" context="neeq_instant_{Y}1231_M"/>
    <Item id="00005775" ccId="1092512831" eleName="IssuedCapital" context="neeq_instant_{Y}1231_M"/>
    <Item id="00005776" ccId="3853581729" eleName="OtherEquityInterest" context="neeq_instant_{Y}1231_M"/>
    <Item id="00005777" ccId="316380567" eleName="QiTaQuanYiGongJuYouXianGu" context="neeq_instant_{Y}1231_M"/>
    <Item id="00005778" ccId="622281739" eleName="QiTaQuanYiGongJuYongXuZhai" context="neeq_instant_{Y}1231_M"/>
    <Item id="00005779" ccId="4279953397" eleName="CapitalSurplus" context="neeq_instant_{Y}1231_M"/>
    <Item id="00005780" ccId="453528403" eleName="KuCunGu" context="neeq_instant_{Y}1231_M"/>
    <Item id="00005781" ccId="416669157" eleName="QiTaZongHeShouYi" context="neeq_instant_{Y}1231_M"/>
    <Item id="00005782" ccId="2574231939" eleName="SpecializedReserve" context="neeq_instant_{Y}1231_M"/>
    <Item id="00005783" ccId="1518667345" eleName="SurplusReserves" context="neeq_instant_{Y}1231_M"/>
    <Item id="00005784" ccId="3638896972" eleName="GeneralProvisions" context="neeq_instant_{Y}1231_M"/>
    <Item id="00005785" ccId="1506707260" eleName="RetainedEarnings" context="neeq_instant_{Y}1231_M"/>
    <Item id="00005786" ccId="2797094058" eleName="Equity" context="neeq_instant_{Y}1231_M"/>
    <Item id="00005787" ccId="1028830332" eleName="EquityAndLiabilities" context="neeq_instant_{Y}1231_M"/>
    <Item id="00005788" ccId="1626349975" eleName="YiGongYunJiaZhiJiLiangQieQiBianDongJiRuDangQiSunYiDeJinRongZiChan" context="neeq_instant_{Y-1}1231_M"/>
    <Item id="00005789" ccId="597302440" eleName="DerivativeFinancialAssets" context="neeq_instant_{Y-1}1231_M"/>
    <Item id="00005790" ccId="2281060936" eleName="FinancialAssetsPurchasedUnderAgreementsToResell" context="neeq_instant_{Y-1}1231_M"/>
    <Item id="00005791" ccId="3202113010" eleName="NotesReceivable" context="neeq_instant_{Y-1}1231_M"/>
    <Item id="00005792" ccId="193277596" eleName="AccountsReceivable" context="neeq_instant_{Y-1}1231_M"/>
    <Item id="00005793" ccId="2032759939" eleName="AdvancesToSuppliers" context="neeq_instant_{Y-1}1231_M"/>
    <Item id="00005794" ccId="2271803688" eleName="InterestReceivable" context="neeq_instant_{Y-1}1231_M"/>
    <Item id="00005795" ccId="1421226176" eleName="DividendsReceivable" context="neeq_instant_{Y-1}1231_M"/>
    <Item id="00005796" ccId="1328635402" eleName="OtherReceivables" context="neeq_instant_{Y-1}1231_M"/>
    <Item id="00005797" ccId="910052463" eleName="Inventories" context="neeq_instant_{Y-1}1231_M"/>
    <Item id="00005798" ccId="3562579532" eleName="NoncurrentAssetsOrDisposalGroupsClassifiedAsHeldForSale" context="neeq_instant_{Y-1}1231_M"/>
    <Item id="00005799" ccId="3072754471" eleName="CurrentPortionOfNonCurrentAssets" context="neeq_instant_{Y-1}1231_M"/>
    <Item id="00005800" ccId="1228956427" eleName="OtherCurrentAssets" context="neeq_instant_{Y-1}1231_M"/>
    <Item id="00005801" ccId="169146522" eleName="CurrentAssets" context="neeq_instant_{Y-1}1231_M"/>
    <Item id="00005802" ccId="2926604579" eleName="FinancialAssetsAvailableforsale" context="neeq_instant_{Y-1}1231_M"/>
    <Item id="00005803" ccId="217169670" eleName="HeldtomaturityInvestments" context="neeq_instant_{Y-1}1231_M"/>
    <Item id="00005804" ccId="189346655" eleName="NoncurrentReceivables" context="neeq_instant_{Y-1}1231_M"/>
    <Item id="00005805" ccId="669455925" eleName="LongTermEquityInvestments" context="neeq_instant_{Y-1}1231_M"/>
    <Item id="00005806" ccId="1134529886" eleName="InvestmentProperty" context="neeq_instant_{Y-1}1231_M"/>
    <Item id="00005807" ccId="3361617449" eleName="PropertyPlantAndEquipment" context="neeq_instant_{Y-1}1231_M"/>
    <Item id="00005808" ccId="3541536993" eleName="ConstructionInProgress" context="neeq_instant_{Y-1}1231_M"/>
    <Item id="00005809" ccId="2616777014" eleName="ConstructionMaterials" context="neeq_instant_{Y-1}1231_M"/>
    <Item id="00005810" ccId="72862299" eleName="FixedAssetsPendingForDisposal" context="neeq_instant_{Y-1}1231_M"/>
    <Item id="00005811" ccId="1547646735" eleName="NoncurrentBiologicalAssets" context="neeq_instant_{Y-1}1231_M"/>
    <Item id="00005812" ccId="3428440035" eleName="OilAndGasAssets" context="neeq_instant_{Y-1}1231_M"/>
    <Item id="00005813" ccId="2875098651" eleName="IntangibleAssetsOtherThanGoodwill" context="neeq_instant_{Y-1}1231_M"/>
    <Item id="00005814" ccId="3050248855" eleName="DevelopmentDisbursements" context="neeq_instant_{Y-1}1231_M"/>
    <Item id="00005815" ccId="1334262362" eleName="Goodwill" context="neeq_instant_{Y-1}1231_M"/>
    <Item id="00005816" ccId="2215076316" eleName="LongTermDeferredExpenses" context="neeq_instant_{Y-1}1231_M"/>
    <Item id="00005817" ccId="289246690" eleName="DeferredTaxAssets" context="neeq_instant_{Y-1}1231_M"/>
    <Item id="00005818" ccId="2771956730" eleName="OtherNonCurrentAssets" context="neeq_instant_{Y-1}1231_M"/>
    <Item id="00005819" ccId="2641840862" eleName="NoncurrentAssets" context="neeq_instant_{Y-1}1231_M"/>
    <Item id="00005820" ccId="2646529827" eleName="Assets" context="neeq_instant_{Y-1}1231_M"/>
    <Item id="00005821" ccId="3678975946" eleName="ShortTermBorrowings" context="neeq_instant_{Y-1}1231_M"/>
    <Item id="00005822" ccId="1720941255" eleName="YiGongYunJiaZhiJiLiangQieQiBianDongJiRuDangQiSunYiDeJinRongFuZhai" context="neeq_instant_{Y-1}1231_M"/>
    <Item id="00005823" ccId="3052870757" eleName="DerivativeFinancialLiabilities" context="neeq_instant_{Y-1}1231_M"/>
    <Item id="00005824" ccId="3358217853" eleName="NotesPayable" context="neeq_instant_{Y-1}1231_M"/>
    <Item id="00005825" ccId="3868005046" eleName="AccountsPayable" context="neeq_instant_{Y-1}1231_M"/>
    <Item id="00005826" ccId="968790619" eleName="AdvancesFromCustomers" context="neeq_instant_{Y-1}1231_M"/>
    <Item id="00005827" ccId="2120881389" eleName="EmployeeBenefitsPayable" context="neeq_instant_{Y-1}1231_M"/>
    <Item id="00005828" ccId="1400327303" eleName="CurrentTaxLiabilities" context="neeq_instant_{Y-1}1231_M"/>
    <Item id="00005829" ccId="2670667369" eleName="InterestPayables" context="neeq_instant_{Y-1}1231_M"/>
    <Item id="00005830" ccId="3225614328" eleName="DividendsPayable" context="neeq_instant_{Y-1}1231_M"/>
    <Item id="00005831" ccId="2848892034" eleName="OtherPayables" context="neeq_instant_{Y-1}1231_M"/>
    <Item id="00005832" ccId="2992043872" eleName="LiabilitiesIncludedInDisposalGroupsClassifiedAsHeldForSale" context="neeq_instant_{Y-1}1231_M"/>
    <Item id="00005833" ccId="372203880" eleName="CurrentPortionOfLongTermLiabilities" context="neeq_instant_{Y-1}1231_M"/>
    <Item id="00005834" ccId="3060117654" eleName="OtherCurrentLiabilities" context="neeq_instant_{Y-1}1231_M"/>
    <Item id="00005835" ccId="1540633674" eleName="CurrentLiabilities" context="neeq_instant_{Y-1}1231_M"/>
    <Item id="00005836" ccId="3637274635" eleName="LongtermBorrowings" context="neeq_instant_{Y-1}1231_M"/>
    <Item id="00005837" ccId="4057561715" eleName="BondsPayable" context="neeq_instant_{Y-1}1231_M"/>
    <Item id="00005838" ccId="4102508769" eleName="YingFuZhaiQuanYouXianGu" context="neeq_instant_{Y-1}1231_M"/>
    <Item id="00005839" ccId="752548895" eleName="YingFuZhaiQuanYongXuZhai" context="neeq_instant_{Y-1}1231_M"/>
    <Item id="00005840" ccId="2805415859" eleName="LongTermPayables" context="neeq_instant_{Y-1}1231_M"/>
    <Item id="00005841" ccId="1216392599" eleName="ChangQiYingFuZhiGongXinChou" context="neeq_instant_{Y-1}1231_M"/>
    <Item id="00005842" ccId="556604506" eleName="GrantsPayables" context="neeq_instant_{Y-1}1231_M"/>
    <Item id="00005843" ccId="526535121" eleName="Provisions" context="neeq_instant_{Y-1}1231_M"/>
    <Item id="00005844" ccId="4240806059" eleName="DeferredIncome" context="neeq_instant_{Y-1}1231_M"/>
    <Item id="00005845" ccId="732810225" eleName="DeferredTaxLiabilities" context="neeq_instant_{Y-1}1231_M"/>
    <Item id="00005846" ccId="2658409386" eleName="OtherNonCurrentLiabilities" context="neeq_instant_{Y-1}1231_M"/>
    <Item id="00005847" ccId="2330553801" eleName="NoncurrentLiabilities" context="neeq_instant_{Y-1}1231_M"/>
    <Item id="00005848" ccId="3605050058" eleName="Liabilities" context="neeq_instant_{Y-1}1231_M"/>
    <Item id="00005849" ccId="38788600" eleName="IssuedCapital" context="neeq_instant_{Y-1}1231_M"/>
    <Item id="00005850" ccId="2065139704" eleName="OtherEquityInterest" context="neeq_instant_{Y-1}1231_M"/>
    <Item id="00005851" ccId="622201313" eleName="QiTaQuanYiGongJuYouXianGu" context="neeq_instant_{Y-1}1231_M"/>
    <Item id="00005852" ccId="2606303298" eleName="QiTaQuanYiGongJuYongXuZhai" context="neeq_instant_{Y-1}1231_M"/>
    <Item id="00005853" ccId="24460233" eleName="CapitalSurplus" context="neeq_instant_{Y-1}1231_M"/>
    <Item id="00005854" ccId="4172577153" eleName="KuCunGu" context="neeq_instant_{Y-1}1231_M"/>
    <Item id="00005855" ccId="171075914" eleName="QiTaZongHeShouYi" context="neeq_instant_{Y-1}1231_M"/>
    <Item id="00005856" ccId="1839276051" eleName="SpecializedReserve" context="neeq_instant_{Y-1}1231_M"/>
    <Item id="00005857" ccId="2705504798" eleName="SurplusReserves" context="neeq_instant_{Y-1}1231_M"/>
    <Item id="00005858" ccId="2267420686" eleName="GeneralProvisions" context="neeq_instant_{Y-1}1231_M"/>
    <Item id="00005859" ccId="1421600636" eleName="RetainedEarnings" context="neeq_instant_{Y-1}1231_M"/>
    <Item id="00005860" ccId="1896242293" eleName="Equity" context="neeq_instant_{Y-1}1231_M"/>
    <Item id="00005861" ccId="1706761624" eleName="EquityAndLiabilities" context="neeq_instant_{Y-1}1231_M"/>
    <Item id="00005862" ccId="492531562" eleName="ReceiptsFromSalesOfGoodsAndRenderingOfServices" context="neeq_duration_{Y}0101-{Y}1231_M"/>
    <Item id="00005863" ccId="2719843407" eleName="ReceiptsFromSalesOfGoodsAndRenderingOfServices" context="neeq_duration_{Y-1}0101-{Y-1}1231_M"/>
    <Item id="00005864" ccId="843132639" eleName="TaxRefunds" context="neeq_duration_{Y}0101-{Y}1231_M"/>
    <Item id="00005865" ccId="2975314846" eleName="OtherCashReceiptsFromOperatingActivities" context="neeq_duration_{Y}0101-{Y}1231_M"/>
    <Item id="00005866" ccId="4126168669" eleName="CashInflowsFromOperatingActivities" context="neeq_duration_{Y}0101-{Y}1231_M"/>
    <Item id="00005867" ccId="3988652130" eleName="PaymentsToSuppliersForGoodsAndServices" context="neeq_duration_{Y}0101-{Y}1231_M"/>
    <Item id="00005868" ccId="1052811825" eleName="PaymentsToAndOnBehalfOfEmployees" context="neeq_duration_{Y}0101-{Y}1231_M"/>
    <Item id="00005869" ccId="3095110825" eleName="PaymentsOfAllTypesOfTaxes" context="neeq_duration_{Y}0101-{Y}1231_M"/>
    <Item id="00005870" ccId="1659962811" eleName="OtherCashPaymentsFromOperatingActivities" context="neeq_duration_{Y}0101-{Y}1231_M"/>
    <Item id="00005871" ccId="182172453" eleName="CashOutflowsFromOperatingActivities" context="neeq_duration_{Y}0101-{Y}1231_M"/>
    <Item id="00005872" ccId="3018177878" eleName="CashFlowsFromUsedInOperatingActivities" context="neeq_duration_{Y}0101-{Y}1231_M"/>
    <Item id="00005873" ccId="1581635856" eleName="CashReceiptsFromReturnsOfInvestments" context="neeq_duration_{Y}0101-{Y}1231_M"/>
    <Item id="00005874" ccId="2593646817" eleName="CashReceivedFromReturnsOnInvestments" context="neeq_duration_{Y}0101-{Y}1231_M"/>
    <Item id="00005875" ccId="663203286" eleName="NetCashReceivedFromDisposalOfFixedAssetsIntangibleAssetsAndOtherLongTermAssets" context="neeq_duration_{Y}0101-{Y}1231_M"/>
    <Item id="00005876" ccId="385916430" eleName="CashFlowsFromLosingControlOfSubsidiariesOrOtherBusinessesClassifiedAsInvestingActivities" context="neeq_duration_{Y}0101-{Y}1231_M"/>
    <Item id="00005877" ccId="430323319" eleName="CashReceiptsRelatedToOtherInvestingActivities" context="neeq_duration_{Y}0101-{Y}1231_M"/>
    <Item id="00005878" ccId="2988811952" eleName="CashInflowsFromInvestingActivities" context="neeq_duration_{Y}0101-{Y}1231_M"/>
    <Item id="00005879" ccId="3489500626" eleName="CashPaidToAcquireFixedAssetsIntangibleAssetsAndOtherLongtermAssets" context="neeq_duration_{Y}0101-{Y}1231_M"/>
    <Item id="00005880" ccId="504564047" eleName="CashPaymentsForInvestments" context="neeq_duration_{Y}0101-{Y}1231_M"/>
    <Item id="00005881" ccId="3861681026" eleName="NetCashPaidForAcquiringTheSubsidiariesAndOtherBusinessUnits" context="neeq_duration_{Y}0101-{Y}1231_M"/>
    <Item id="00005882" ccId="2721691788" eleName="CashPaymentsRelatedToOtherInvestingActivities" context="neeq_duration_{Y}0101-{Y}1231_M"/>
    <Item id="00005883" ccId="1240296620" eleName="CashOutflowsFromInvestingActivities" context="neeq_duration_{Y}0101-{Y}1231_M"/>
    <Item id="00005884" ccId="2450191740" eleName="CashFlowsFromUsedInInvestingActivities" context="neeq_duration_{Y}0101-{Y}1231_M"/>
    <Item id="00005885" ccId="917986481" eleName="CashProceedsFromInvestmentsByOthers" context="neeq_duration_{Y}0101-{Y}1231_M"/>
    <Item id="00005886" ccId="1552351985" eleName="CashReceivedFromBorrowings" context="neeq_duration_{Y}0101-{Y}1231_M"/>
    <Item id="00005887" ccId="2103529692" eleName="CashReceiptsRelatedToOtherFinancingActivities" context="neeq_duration_{Y}0101-{Y}1231_M"/>
    <Item id="00005888" ccId="2486269852" eleName="CashInflowsFromFinancingActivities" context="neeq_duration_{Y}0101-{Y}1231_M"/>
    <Item id="00005889" ccId="684871103" eleName="CashRepaymentsForDebts" context="neeq_duration_{Y}0101-{Y}1231_M"/>
    <Item id="00005890" ccId="2836324134" eleName="CashPaymentsForDistributionOfDividendsOrProfitAndInterestExpenses" context="neeq_duration_{Y}0101-{Y}1231_M"/>
    <Item id="00005891" ccId="1174543173" eleName="CashPaymentsRelatedToOtherFinancingActivities" context="neeq_duration_{Y}0101-{Y}1231_M"/>
    <Item id="00005892" ccId="3846651040" eleName="CashOutflowsFromFinancingActivities" context="neeq_duration_{Y}0101-{Y}1231_M"/>
    <Item id="00005893" ccId="4280807776" eleName="CashFlowsFromUsedInFinancingActivities" context="neeq_duration_{Y}0101-{Y}1231_M"/>
    <Item id="00005894" ccId="1803186842" eleName="EffectOfExchangeRateChangesOnCashAndCashEquivalents" context="neeq_duration_{Y}0101-{Y}1231_M"/>
    <Item id="00005895" ccId="2642213995" eleName="IncreaseDecreaseInCashAndCashEquivalents" context="neeq_duration_{Y}0101-{Y}1231_M"/>
    <Item id="00005896" ccId="3063121177" eleName="CashAndCashEquivalents" context="neeq_instant_{Y-1}1231_M"/>
    <Item id="00005897" ccId="1365556073" eleName="CashAndCashEquivalents" context="neeq_instant_{Y}1231_M"/>
    <Item id="00005898" ccId="1691030555" eleName="TaxRefunds" context="neeq_duration_{Y-1}0101-{Y-1}1231_M"/>
    <Item id="00005899" ccId="605160982" eleName="OtherCashReceiptsFromOperatingActivities" context="neeq_duration_{Y-1}0101-{Y-1}1231_M"/>
    <Item id="00005900" ccId="2145692041" eleName="CashInflowsFromOperatingActivities" context="neeq_duration_{Y-1}0101-{Y-1}1231_M"/>
    <Item id="00005901" ccId="4189232264" eleName="PaymentsToSuppliersForGoodsAndServices" context="neeq_duration_{Y-1}0101-{Y-1}1231_M"/>
    <Item id="00005902" ccId="2254301828" eleName="PaymentsToAndOnBehalfOfEmployees" context="neeq_duration_{Y-1}0101-{Y-1}1231_M"/>
    <Item id="00005903" ccId="1066156871" eleName="PaymentsOfAllTypesOfTaxes" context="neeq_duration_{Y-1}0101-{Y-1}1231_M"/>
    <Item id="00005904" ccId="342372564" eleName="OtherCashPaymentsFromOperatingActivities" context="neeq_duration_{Y-1}0101-{Y-1}1231_M"/>
    <Item id="00005905" ccId="3748137678" eleName="CashOutflowsFromOperatingActivities" context="neeq_duration_{Y-1}0101-{Y-1}1231_M"/>
    <Item id="00005906" ccId="4269710221" eleName="CashFlowsFromUsedInOperatingActivities" context="neeq_duration_{Y-1}0101-{Y-1}1231_M"/>
    <Item id="00005907" ccId="2474789315" eleName="CashReceiptsFromReturnsOfInvestments" context="neeq_duration_{Y-1}0101-{Y-1}1231_M"/>
    <Item id="00005908" ccId="1663813892" eleName="CashReceivedFromReturnsOnInvestments" context="neeq_duration_{Y-1}0101-{Y-1}1231_M"/>
    <Item id="00005909" ccId="1015266936" eleName="NetCashReceivedFromDisposalOfFixedAssetsIntangibleAssetsAndOtherLongTermAssets" context="neeq_duration_{Y-1}0101-{Y-1}1231_M"/>
    <Item id="00005910" ccId="3467140296" eleName="CashFlowsFromLosingControlOfSubsidiariesOrOtherBusinessesClassifiedAsInvestingActivities" context="neeq_duration_{Y-1}0101-{Y-1}1231_M"/>
    <Item id="00005911" ccId="3529128368" eleName="CashReceiptsRelatedToOtherInvestingActivities" context="neeq_duration_{Y-1}0101-{Y-1}1231_M"/>
    <Item id="00005912" ccId="577412540" eleName="CashInflowsFromInvestingActivities" context="neeq_duration_{Y-1}0101-{Y-1}1231_M"/>
    <Item id="00005913" ccId="4266162564" eleName="CashPaidToAcquireFixedAssetsIntangibleAssetsAndOtherLongtermAssets" context="neeq_duration_{Y-1}0101-{Y-1}1231_M"/>
    <Item id="00005914" ccId="1900324624" eleName="CashPaymentsForInvestments" context="neeq_duration_{Y-1}0101-{Y-1}1231_M"/>
    <Item id="00005915" ccId="1015806481" eleName="NetCashPaidForAcquiringTheSubsidiariesAndOtherBusinessUnits" context="neeq_duration_{Y-1}0101-{Y-1}1231_M"/>
    <Item id="00005916" ccId="699439064" eleName="CashPaymentsRelatedToOtherInvestingActivities" context="neeq_duration_{Y-1}0101-{Y-1}1231_M"/>
    <Item id="00005917" ccId="1458069673" eleName="CashOutflowsFromInvestingActivities" context="neeq_duration_{Y-1}0101-{Y-1}1231_M"/>
    <Item id="00005918" ccId="4053484589" eleName="CashFlowsFromUsedInInvestingActivities" context="neeq_duration_{Y-1}0101-{Y-1}1231_M"/>
    <Item id="00005919" ccId="1128600651" eleName="CashProceedsFromInvestmentsByOthers" context="neeq_duration_{Y-1}0101-{Y-1}1231_M"/>
    <Item id="00005920" ccId="790480792" eleName="CashReceivedFromBorrowings" context="neeq_duration_{Y-1}0101-{Y-1}1231_M"/>
    <Item id="00005921" ccId="1853604585" eleName="CashReceiptsRelatedToOtherFinancingActivities" context="neeq_duration_{Y-1}0101-{Y-1}1231_M"/>
    <Item id="00005922" ccId="3903693089" eleName="CashInflowsFromFinancingActivities" context="neeq_duration_{Y-1}0101-{Y-1}1231_M"/>
    <Item id="00005923" ccId="4119005289" eleName="CashRepaymentsForDebts" context="neeq_duration_{Y-1}0101-{Y-1}1231_M"/>
    <Item id="00005924" ccId="243068842" eleName="CashPaymentsForDistributionOfDividendsOrProfitAndInterestExpenses" context="neeq_duration_{Y-1}0101-{Y-1}1231_M"/>
    <Item id="00005925" ccId="2165426812" eleName="CashPaymentsRelatedToOtherFinancingActivities" context="neeq_duration_{Y-1}0101-{Y-1}1231_M"/>
    <Item id="00005926" ccId="377205268" eleName="CashOutflowsFromFinancingActivities" context="neeq_duration_{Y-1}0101-{Y-1}1231_M"/>
    <Item id="00005927" ccId="1413049985" eleName="CashFlowsFromUsedInFinancingActivities" context="neeq_duration_{Y-1}0101-{Y-1}1231_M"/>
    <Item id="00005928" ccId="3621625859" eleName="EffectOfExchangeRateChangesOnCashAndCashEquivalents" context="neeq_duration_{Y-1}0101-{Y-1}1231_M"/>
    <Item id="00005929" ccId="4086542132" eleName="IncreaseDecreaseInCashAndCashEquivalents" context="neeq_duration_{Y-1}0101-{Y-1}1231_M"/>
    <Item id="00005930" ccId="1651945737" eleName="CashAndCashEquivalents" context="neeq_instant_{Y-2}0101-{Y-2}1231_M"/>
    <Item id="00005931" ccId="383535396" eleName="CashAndCashEquivalents" context="neeq_instant_{Y-1}1231_M"/>
    <Item id="00005932" ccId="1547951673" eleName="GongSiFaDingDaiBiaoRen" context="neeq_instant_{Y}1231"/>
    <Item id="00005933" ccId="3846954222" eleName="ZhuGuanKuaiJiGongZuoFuZeRen" context="neeq_instant_{Y}1231"/>
    <Item id="00005934" ccId="1589731525" eleName="KuaiJiJiGouFuZeRen" context="neeq_instant_{Y}1231"/>
    <Item id="00005935" ccId="1182407438" eleName="GongSiFaDingDaiBiaoRen" context="neeq_instant_{Y}1231"/>
    <Item id="00005936" ccId="3784598008" eleName="ZhuGuanKuaiJiGongZuoFuZeRen" context="neeq_instant_{Y}1231"/>
    <Item id="00005937" ccId="4125092428" eleName="KuaiJiJiGouFuZeRen" context="neeq_instant_{Y}1231"/>
    <Item id="00005938" ccId="826100632" eleName="GongSiFaDingDaiBiaoRen" context="neeq_instant_{Y}1231"/>
    <Item id="00005939" ccId="916441318" eleName="ZhuGuanKuaiJiGongZuoFuZeRen" context="neeq_instant_{Y}1231"/>
    <Item id="00005940" ccId="2576071384" eleName="KuaiJiJiGouFuZeRen" context="neeq_instant_{Y}1231"/>
    <Item id="00005944" ccId="3767170795" eleName="CashAndCashEquivalents" context="neeq_instant_{Y-1}1231"/>
    <Item id="00005945" ccId="1889077524" eleName="CashAndCashEquivalents" context="neeq_instant_{Y-2}0101-{Y-2}1231"/>
    <Item id="00005946" ccId="4264240025" eleName="IssuedCapital" context="neeq_instant_{Y-1}1231_M"/>
    <Item id="00005947" ccId="641701654" eleName="CapitalSurplus" context="neeq_instant_{Y-1}1231_M"/>
    <Item id="00005948" ccId="3538374745" eleName="QiTaZongHeShouYi" context="neeq_instant_{Y-1}1231_M"/>
    <Item id="00005949" ccId="1551802643" eleName="SpecializedReserve" context="neeq_instant_{Y-1}1231_M"/>
    <Item id="00005950" ccId="2040861048" eleName="SurplusReserves" context="neeq_instant_{Y-1}1231_M"/>
    <Item id="00005951" ccId="2288390580" eleName="RetainedEarnings" context="neeq_instant_{Y-1}1231_M"/>
    <Item id="00005952" ccId="1218234803" eleName="Equity" context="neeq_instant_{Y-1}1231_M"/>
    <Item id="00005953" ccId="18981671" eleName="kuaiJiZhengCeBianGengDaoZhiDeBianGengShiShouZiBenHuoGuBen" context="neeq_duration_{Y}0101-{Y}1231_M"/>
    <Item id="00005954" ccId="2396853222" eleName="QianQiChaCuoGengZhengDaoZhiDeBianGengShiShouZiBenHuoGuBen" context="neeq_duration_{Y}0101-{Y}1231_M"/>
    <Item id="00005955" ccId="103089125" eleName="QiTaDaoZhiDeBianGengShiShouZiBenHuoGuBen" context="neeq_duration_{Y}0101-{Y}1231_M"/>
    <Item id="00005956" ccId="3922811760" eleName="BenNianNianChuYuEShiShouZiBenHuoGuBen" context="neeq_duration_{Y}0101-{Y}1231_M"/>
    <Item id="00005957" ccId="137001823" eleName="BenQiZengJianBianDongJinEShiShouZiBenHuoGuBen" context="neeq_duration_{Y}0101-{Y}1231_M"/>
    <Item id="00005958" ccId="1535928703" eleName="JingLiRunHeQiTaZongHeShouYiBianDongDaoZhiDeBianDongJinEShiShouZiBenHuoGuBen" context="neeq_duration_{Y}0101-{Y}1231_M"/>
    <Item id="00005959" ccId="4172349932" eleName="SuoYouZheTouRuHeJianShaoZiBenDaoZhiDeBianDongShiShouZiBenHuoGuBen" context="neeq_duration_{Y}0101-{Y}1231_M"/>
    <Item id="00005960" ccId="3030283518" eleName="GuFenZhiFuJiRuSuoYouZheQuanYiDeJinEDaoZhiDeBianDongShiShouZiBenHuoGuBen" context="neeq_duration_{Y}0101-{Y}1231_M"/>
    <Item id="00005961" ccId="1303889949" eleName="QiTaSuoYouZheTouRuHeJianShaoZiBenDaoZhiDeBianDongShiShouZiBenHuoGuBen" context="neeq_duration_{Y}0101-{Y}1231_M"/>
    <Item id="00005962" ccId="1250924740" eleName="LiRunFenPeiDaoZhiDeBianDongShiShouZiBenHuoGuBen" context="neeq_duration_{Y}0101-{Y}1231_M"/>
    <Item id="00005963" ccId="51047767" eleName="TiQuYingYuGongJiDaoZhiDeBianDongShiShouZiBenHuoGuBen" context="neeq_duration_{Y}0101-{Y}1231_M"/>
    <Item id="00005964" ccId="3218062646" eleName="DuiSuoYouZheHuoGuDongDeFenPeiDaoZhiDeBianDongShiShouZiBenHuoGuBen" context="neeq_duration_{Y}0101-{Y}1231_M"/>
    <Item id="00005965" ccId="2424360674" eleName="QiTaLiRunFenPeiDaoZhiDeBianDongShiShouZiBenHuoGuBen" context="neeq_duration_{Y}0101-{Y}1231_M"/>
    <Item id="00005966" ccId="4057564302" eleName="SuoYouZheQuanYiNeiBuJieZhuanBianDongDaoZhiDeBianDongShiShouZiBenHuoGuBen" context="neeq_duration_{Y}0101-{Y}1231_M"/>
    <Item id="00005967" ccId="1687487770" eleName="ZiBenGongJiZhuanZengZiBenHuoGuBenDaoZhiDeBianDongShiShouZiBenHuoGuBen" context="neeq_duration_{Y}0101-{Y}1231_M"/>
    <Item id="00005968" ccId="1009249150" eleName="YingYuGongJiZhuanZengZiBenHuoGuBenDaoZhiDeBianDongShiShouZiBenHuoGuBen" context="neeq_duration_{Y}0101-{Y}1231_M"/>
    <Item id="00005969" ccId="784543439" eleName="YingYuGongJiMiBuKuiSunDaoZhiDeBianDongShiShouZiBenHuoGuBen" context="neeq_duration_{Y}0101-{Y}1231_M"/>
    <Item id="00005970" ccId="10732648" eleName="QiTaSuoYouZheQuanYiNeiBuJieZhuanDaoZhiDeBianDongShiShouZiBenHuoGuBen" context="neeq_duration_{Y}0101-{Y}1231_M"/>
    <Item id="00005971" ccId="1621874829" eleName="ZhuanXiangChuBeiDeBianDongShiShouZiBenHuoGuBen" context="neeq_duration_{Y}0101-{Y}1231_M"/>
    <Item id="00005972" ccId="3035910151" eleName="BenQiTiQuDaoZhiDeBianDongShiShouZiBenHuoGuBen" context="neeq_duration_{Y}0101-{Y}1231_M"/>
    <Item id="00005973" ccId="1178549216" eleName="BenQiShiYongDaoZhiDeBianDongShiShouZiBenHuoGuBen" context="neeq_duration_{Y}0101-{Y}1231_M"/>
    <Item id="00005974" ccId="3878108376" eleName="IssuedCapital" context="neeq_instant_{Y}1231_M"/>
    <Item id="00005975" ccId="4051175016" eleName="KuCunGu" context="neeq_instant_{Y}1231_M"/>
    <Item id="00005976" ccId="3480546775" eleName="QiTaZongHeShouYi" context="neeq_instant_{Y}1231_M"/>
    <Item id="00005977" ccId="2641213909" eleName="SpecializedReserve" context="neeq_instant_{Y}1231_M"/>
    <Item id="00005978" ccId="1352222656" eleName="SurplusReserves" context="neeq_instant_{Y}1231_M"/>
    <Item id="00005979" ccId="3782581871" eleName="RetainedEarnings" context="neeq_instant_{Y}1231_M"/>
    <Item id="00005980" ccId="4272254705" eleName="Equity" context="neeq_instant_{Y}1231_M"/>
    <Item id="00005981" ccId="2637830961" eleName="kuaiJiZhengCeBianGengDaoZhiDeBianGengZiBenGongJi" context="neeq_duration_{Y}0101-{Y}1231_M"/>
    <Item id="00005982" ccId="90596224" eleName="QianQiChaCuoGengZhengDaoZhiDeBianGengZiBenGongJi" context="neeq_duration_{Y}0101-{Y}1231_M"/>
    <Item id="00005983" ccId="4191386614" eleName="QiTaDaoZhiDeBianGengZiBenGongJi" context="neeq_duration_{Y}0101-{Y}1231_M"/>
    <Item id="00005984" ccId="3541147464" eleName="BenNianNianChuYuEZiBenGongJi" context="neeq_duration_{Y}0101-{Y}1231_M"/>
    <Item id="00005985" ccId="525297661" eleName="BenQiZengJianBianDongJinEZiBenGongJi" context="neeq_duration_{Y}0101-{Y}1231_M"/>
    <Item id="00005986" ccId="962232420" eleName="JingLiRunHeQiTaZongHeShouYiBianDongDaoZhiDeBianDongJinEZiBenGongJi" context="neeq_duration_{Y}0101-{Y}1231_M"/>
    <Item id="00005987" ccId="3787445985" eleName="SuoYouZheTouRuHeJianShaoZiBenDaoZhiDeBianDongZiBenGongJi" context="neeq_duration_{Y}0101-{Y}1231_M"/>
    <Item id="00005988" ccId="806904117" eleName="GuFenZhiFuJiRuSuoYouZheQuanYiDeJinEDaoZhiDeBianDongZiBenGongJi" context="neeq_duration_{Y}0101-{Y}1231_M"/>
    <Item id="00005989" ccId="573935630" eleName="QiTaSuoYouZheTouRuHeJianShaoZiBenDaoZhiDeBianDongZiBenGongJi" context="neeq_duration_{Y}0101-{Y}1231_M"/>
    <Item id="00005990" ccId="614796101" eleName="LiRunFenPeiDaoZhiDeBianDongZiBenGongJi" context="neeq_duration_{Y}0101-{Y}1231_M"/>
    <Item id="00005991" ccId="1154184161" eleName="TiQuYingYuGongJiDaoZhiDeBianDongZiBenGongJi" context="neeq_duration_{Y}0101-{Y}1231_M"/>
    <Item id="00005992" ccId="1130592249" eleName="DuiSuoYouZheHuoGuDongDeFenPeiDaoZhiDeBianDongZiBenGongJi" context="neeq_duration_{Y}0101-{Y}1231_M"/>
    <Item id="00005993" ccId="3636508723" eleName="QiTaLiRunFenPeiDaoZhiDeBianDongZiBenGongJi" context="neeq_duration_{Y}0101-{Y}1231_M"/>
    <Item id="00005994" ccId="3470609120" eleName="SuoYouZheQuanYiNeiBuJieZhuanBianDongDaoZhiDeBianDongZiBenGongJi" context="neeq_duration_{Y}0101-{Y}1231_M"/>
    <Item id="00005995" ccId="265123717" eleName="ZiBenGongJiZhuanZengZiBenHuoGuBenDaoZhiDeBianDongZiBenGongJi" context="neeq_duration_{Y}0101-{Y}1231_M"/>
    <Item id="00005996" ccId="2907554078" eleName="YingYuGongJiZhuanZengZiBenHuoGuBenDaoZhiDeBianDongZiBenGongJi" context="neeq_duration_{Y}0101-{Y}1231_M"/>
    <Item id="00005997" ccId="3895444949" eleName="YingYuGongJiMiBuKuiSunDaoZhiDeBianDongZiBenGongJi" context="neeq_duration_{Y}0101-{Y}1231_M"/>
    <Item id="00005998" ccId="2050875409" eleName="QiTaSuoYouZheQuanYiNeiBuJieZhuanDaoZhiDeBianDongZiBenGongJi" context="neeq_duration_{Y}0101-{Y}1231_M"/>
    <Item id="00005999" ccId="3625248990" eleName="ZhuanXiangChuBeiDeBianDongZiBenGongJi" context="neeq_duration_{Y}0101-{Y}1231_M"/>
    <Item id="00006000" ccId="3338094875" eleName="BenQiTiQuDaoZhiDeBianDongZiBenGongJi" context="neeq_duration_{Y}0101-{Y}1231_M"/>
    <Item id="00006001" ccId="1750529228" eleName="BenQiShiYongDaoZhiDeBianDongZiBenGongJi" context="neeq_duration_{Y}0101-{Y}1231_M"/>
    <Item id="00006002" ccId="3407099668" eleName="KuCunGu" context="neeq_instant_{Y-1}1231_M"/>
    <Item id="00006003" ccId="1900322139" eleName="kuaiJiZhengCeBianGengDaoZhiDeBianGengKuCunGu" context="neeq_duration_{Y}0101-{Y}1231_M"/>
    <Item id="00006004" ccId="680474640" eleName="QianQiChaCuoGengZhengDaoZhiDeBianGengKuCunGu" context="neeq_duration_{Y}0101-{Y}1231_M"/>
    <Item id="00006005" ccId="3281969178" eleName="QiTaDaoZhiDeBianGengKuCunGu" context="neeq_duration_{Y}0101-{Y}1231_M"/>
    <Item id="00006006" ccId="2821831157" eleName="BenNianNianChuYuEKuCunGu" context="neeq_duration_{Y}0101-{Y}1231_M"/>
    <Item id="00006007" ccId="1911421732" eleName="BenQiZengJianBianDongJinEKuCunGu" context="neeq_duration_{Y}0101-{Y}1231_M"/>
    <Item id="00006008" ccId="1129059607" eleName="JingLiRunHeQiTaZongHeShouYiBianDongDaoZhiDeBianDongJinEKuCunGu" context="neeq_duration_{Y}0101-{Y}1231_M"/>
    <Item id="00006009" ccId="1788548518" eleName="SuoYouZheTouRuHeJianShaoZiBenDaoZhiDeBianDongKuCunGu" context="neeq_duration_{Y}0101-{Y}1231_M"/>
    <Item id="00006010" ccId="2895755727" eleName="GuFenZhiFuJiRuSuoYouZheQuanYiDeJinEDaoZhiDeBianDongKuCunGu" context="neeq_duration_{Y}0101-{Y}1231_M"/>
    <Item id="00006011" ccId="125518659" eleName="QiTaSuoYouZheTouRuHeJianShaoZiBenDaoZhiDeBianDong" context="neeq_duration_{Y}0101-{Y}1231_M"/>
    <Item id="00006012" ccId="3654091483" eleName="LiRunFenPeiDaoZhiDeBianDongKuCunGu" context="neeq_duration_{Y}0101-{Y}1231_M"/>
    <Item id="00006013" ccId="679171526" eleName="TiQuYingYuGongJiDaoZhiDeBianDongKuCunGu" context="neeq_duration_{Y}0101-{Y}1231_M"/>
    <Item id="00006014" ccId="3026977578" eleName="DuiSuoYouZheHuoGuDongDeFenPeiDaoZhiDeBianDongKuCunGu" context="neeq_duration_{Y}0101-{Y}1231_M"/>
    <Item id="00006015" ccId="2684002024" eleName="QiTaLiRunFenPeiDaoZhiDeBianDongKuCunGu" context="neeq_duration_{Y}0101-{Y}1231_M"/>
    <Item id="00006016" ccId="3396373176" eleName="SuoYouZheQuanYiNeiBuJieZhuanBianDongDaoZhiDeBianDongKuCunGu" context="neeq_duration_{Y}0101-{Y}1231_M"/>
    <Item id="00006017" ccId="3989872477" eleName="ZiBenGongJiZhuanZengZiBenHuoGuBenDaoZhiDeBianDongKuCunGu" context="neeq_duration_{Y}0101-{Y}1231_M"/>
    <Item id="00006018" ccId="1258250567" eleName="YingYuGongJiZhuanZengZiBenHuoGuBenDaoZhiDeBianDongKuCunGu" context="neeq_duration_{Y}0101-{Y}1231_M"/>
    <Item id="00006019" ccId="3698331246" eleName="YingYuGongJiMiBuKuiSunDaoZhiDeBianDongKuCunGu" context="neeq_duration_{Y}0101-{Y}1231_M"/>
    <Item id="00006020" ccId="3590252152" eleName="QiTaSuoYouZheQuanYiNeiBuJieZhuanDaoZhiDeBianDongKuCunGu" context="neeq_duration_{Y}0101-{Y}1231_M"/>
    <Item id="00006021" ccId="1526677512" eleName="ZhuanXiangChuBeiDeBianDongKuCunGu" context="neeq_duration_{Y}0101-{Y}1231_M"/>
    <Item id="00006022" ccId="861860935" eleName="BenQiTiQuDaoZhiDeBianDongKuCunGu" context="neeq_duration_{Y}0101-{Y}1231_M"/>
    <Item id="00006023" ccId="790087596" eleName="BenQiShiYongDaoZhiDeBianDongKuCunGu" context="neeq_duration_{Y}0101-{Y}1231_M"/>
    <Item id="00006024" ccId="3435455112" eleName="kuaiJiZhengCeBianGengDaoZhiDeBianGengQiTaZongHeShouYi" context="neeq_duration_{Y}0101-{Y}1231_M"/>
    <Item id="00006025" ccId="1532144155" eleName="QianQiChaCuoGengZhengDaoZhiDeBianGengQiTaZongHeShouYi" context="neeq_duration_{Y}0101-{Y}1231_M"/>
    <Item id="00006026" ccId="391319848" eleName="QiTaDaoZhiDeBianGengQiTaZongHeShouYi" context="neeq_duration_{Y}0101-{Y}1231_M"/>
    <Item id="00006027" ccId="1063754258" eleName="BenNianNianChuYuEQiTaZongHeShouYi" context="neeq_duration_{Y}0101-{Y}1231_M"/>
    <Item id="00006028" ccId="4112290625" eleName="BenQiZengJianBianDongJinEQiTaZongHeShouYi" context="neeq_duration_{Y}0101-{Y}1231_M"/>
    <Item id="00006029" ccId="2810586293" eleName="JingLiRunHeQiTaZongHeShouYiBianDongDaoZhiDeBianDongJinEQiTaZongHeShouYi" context="neeq_duration_{Y}0101-{Y}1231_M"/>
    <Item id="00006030" ccId="1600920568" eleName="SuoYouZheTouRuHeJianShaoZiBenDaoZhiDeBianDongQiTaZongHeShouYi" context="neeq_duration_{Y}0101-{Y}1231_M"/>
    <Item id="00006031" ccId="36640687" eleName="GuFenZhiFuJiRuSuoYouZheQuanYiDeJinEDaoZhiDeBianDongQiTaZongHeShouYi" context="neeq_duration_{Y}0101-{Y}1231_M"/>
    <Item id="00006032" ccId="3771718082" eleName="QiTaSuoYouZheTouRuHeJianShaoZiBenDaoZhiDeBianDongQiTaZongHeShouYi" context="neeq_duration_{Y}0101-{Y}1231_M"/>
    <Item id="00006033" ccId="3694783617" eleName="LiRunFenPeiDaoZhiDeBianDongQiTaZongHeShouYi" context="neeq_duration_{Y}0101-{Y}1231_M"/>
    <Item id="00006034" ccId="1957211401" eleName="TiQuYingYuGongJiDaoZhiDeBianDongQiTaZongHeShouYi" context="neeq_duration_{Y}0101-{Y}1231_M"/>
    <Item id="00006035" ccId="1651014988" eleName="DuiSuoYouZheHuoGuDongDeFenPeiDaoZhiDeBianDongQiTaZongHeShouYi" context="neeq_duration_{Y}0101-{Y}1231_M"/>
    <Item id="00006036" ccId="1007951696" eleName="QiTaLiRunFenPeiDaoZhiDeBianDongQiTaZongHeShouYi" context="neeq_duration_{Y}0101-{Y}1231_M"/>
    <Item id="00006037" ccId="2105912753" eleName="SuoYouZheQuanYiNeiBuJieZhuanBianDongDaoZhiDeBianDongQiTaZongHeShouYi" context="neeq_duration_{Y}0101-{Y}1231_M"/>
    <Item id="00006038" ccId="1115491898" eleName="ZiBenGongJiZhuanZengZiBenHuoGuBenDaoZhiDeBianDongQiTaZongHeShouYi" context="neeq_duration_{Y}0101-{Y}1231_M"/>
    <Item id="00006039" ccId="2382898003" eleName="YingYuGongJiZhuanZengZiBenHuoGuBenDaoZhiDeBianDongQiTaZongHeShouYi" context="neeq_duration_{Y}0101-{Y}1231_M"/>
    <Item id="00006040" ccId="1029528420" eleName="YingYuGongJiMiBuKuiSunDaoZhiDeBianDongQiTaZongHeShouYi" context="neeq_duration_{Y}0101-{Y}1231_M"/>
    <Item id="00006041" ccId="2070378338" eleName="QiTaSuoYouZheQuanYiNeiBuJieZhuanDaoZhiDeBianDongQiTaZongHeShouYi" context="neeq_duration_{Y}0101-{Y}1231_M"/>
    <Item id="00006042" ccId="621964611" eleName="ZhuanXiangChuBeiDeBianDongQiTaZongHeShouYi" context="neeq_duration_{Y}0101-{Y}1231_M"/>
    <Item id="00006043" ccId="1418286561" eleName="BenQiTiQuDaoZhiDeBianDongQiTaZongHeShouYi" context="neeq_duration_{Y}0101-{Y}1231_M"/>
    <Item id="00006044" ccId="3390285274" eleName="BenQiShiYongDaoZhiDeBianDongQiTaZongHeShouYi" context="neeq_duration_{Y}0101-{Y}1231_M"/>
    <Item id="00006045" ccId="4173741375" eleName="kuaiJiZhengCeBianGengDaoZhiDeBianGengZhuanXiangChuBei" context="neeq_duration_{Y}0101-{Y}1231_M"/>
    <Item id="00006046" ccId="2072538273" eleName="QianQiChaCuoGengZhengDaoZhiDeBianGengZhuanXiangChuBei" context="neeq_duration_{Y}0101-{Y}1231_M"/>
    <Item id="00006047" ccId="2712220484" eleName="QiTaDaoZhiDeBianGengZhuanXiangChuBei" context="neeq_duration_{Y}0101-{Y}1231_M"/>
    <Item id="00006048" ccId="3038458865" eleName="BenNianNianChuYuEZhuanXiangChuBei" context="neeq_duration_{Y}0101-{Y}1231_M"/>
    <Item id="00006049" ccId="1211846229" eleName="BenQiZengJianBianDongJinEZhuanXiangChuBei" context="neeq_duration_{Y}0101-{Y}1231_M"/>
    <Item id="00006050" ccId="3201803600" eleName="JingLiRunHeQiTaZongHeShouYiBianDongDaoZhiDeBianDongJinEZhuanXiangChuBei" context="neeq_duration_{Y}0101-{Y}1231_M"/>
    <Item id="00006051" ccId="3330692920" eleName="SuoYouZheTouRuHeJianShaoZiBenDaoZhiDeBianDongZhuanXiangChuBei" context="neeq_duration_{Y}0101-{Y}1231_M"/>
    <Item id="00006052" ccId="934489544" eleName="GuFenZhiFuJiRuSuoYouZheQuanYiDeJinEDaoZhiDeBianDongZhuanXiangChuBei" context="neeq_duration_{Y}0101-{Y}1231_M"/>
    <Item id="00006053" ccId="2838721259" eleName="QiTaSuoYouZheTouRuHeJianShaoZiBenDaoZhiDeBianDongZhuanXiangChuBei" context="neeq_duration_{Y}0101-{Y}1231_M"/>
    <Item id="00006054" ccId="1306046332" eleName="LiRunFenPeiDaoZhiDeBianDongZhuanXiangChuBei" context="neeq_duration_{Y}0101-{Y}1231_M"/>
    <Item id="00006055" ccId="1194115816" eleName="TiQuYingYuGongJiDaoZhiDeBianDongZhuanXiangChuBei" context="neeq_duration_{Y}0101-{Y}1231_M"/>
    <Item id="00006056" ccId="3397298526" eleName="DuiSuoYouZheHuoGuDongDeFenPeiDaoZhiDeBianDongZhuanXiangChuBei" context="neeq_duration_{Y}0101-{Y}1231_M"/>
    <Item id="00006057" ccId="1883282027" eleName="QiTaLiRunFenPeiDaoZhiDeBianDongZhuanXiangChuBei" context="neeq_duration_{Y}0101-{Y}1231_M"/>
    <Item id="00006058" ccId="2938398639" eleName="SuoYouZheQuanYiNeiBuJieZhuanBianDongDaoZhiDeBianDongZhuanXiangChuBei" context="neeq_duration_{Y}0101-{Y}1231_M"/>
    <Item id="00006059" ccId="2435082567" eleName="ZiBenGongJiZhuanZengZiBenHuoGuBenDaoZhiDeBianDongZhuanXiangChuBei" context="neeq_duration_{Y}0101-{Y}1231_M"/>
    <Item id="00006060" ccId="2351980572" eleName="YingYuGongJiZhuanZengZiBenHuoGuBenDaoZhiDeBianDongZhuanXiangChuBei" context="neeq_duration_{Y}0101-{Y}1231_M"/>
    <Item id="00006061" ccId="1951205492" eleName="YingYuGongJiMiBuKuiSunDaoZhiDeBianDongZhuanXiangChuBei" context="neeq_duration_{Y}0101-{Y}1231_M"/>
    <Item id="00006062" ccId="1611012036" eleName="QiTaSuoYouZheQuanYiNeiBuJieZhuanDaoZhiDeBianDongZhuanXiangChuBei" context="neeq_duration_{Y}0101-{Y}1231_M"/>
    <Item id="00006063" ccId="2801097813" eleName="ZhuanXiangChuBeiDeBianDongZhuanXiangChuBei" context="neeq_duration_{Y}0101-{Y}1231_M"/>
    <Item id="00006064" ccId="3323681501" eleName="BenQiTiQuDaoZhiDeBianDongZhuanXiangChuBei" context="neeq_duration_{Y}0101-{Y}1231_M"/>
    <Item id="00006065" ccId="3477014581" eleName="BenQiShiYongDaoZhiDeBianDongZhuanXiangChuBei" context="neeq_duration_{Y}0101-{Y}1231_M"/>
    <Item id="00006066" ccId="1383219976" eleName="kuaiJiZhengCeBianGengDaoZhiDeBianGengYingYuGongJi" context="neeq_duration_{Y}0101-{Y}1231_M"/>
    <Item id="00006067" ccId="3899446610" eleName="QianQiChaCuoGengZhengDaoZhiDeBianGengYingYuGongJi" context="neeq_duration_{Y}0101-{Y}1231_M"/>
    <Item id="00006068" ccId="3155100254" eleName="QiTaDaoZhiDeBianGengYingYuGongJi" context="neeq_duration_{Y}0101-{Y}1231_M"/>
    <Item id="00006069" ccId="2697029306" eleName="BenNianNianChuYuEYingYuGongJi" context="neeq_duration_{Y}0101-{Y}1231_M"/>
    <Item id="00006070" ccId="607789901" eleName="BenQiZengJianBianDongJinEYingYuGongJi" context="neeq_duration_{Y}0101-{Y}1231_M"/>
    <Item id="00006071" ccId="2904086593" eleName="JingLiRunHeQiTaZongHeShouYiBianDongDaoZhiDeBianDongJinEYingYuGongJi" context="neeq_duration_{Y}0101-{Y}1231_M"/>
    <Item id="00006072" ccId="1473478320" eleName="SuoYouZheTouRuHeJianShaoZiBenDaoZhiDeBianDongYingYuGongJi" context="neeq_duration_{Y}0101-{Y}1231_M"/>
    <Item id="00006073" ccId="405190768" eleName="GuFenZhiFuJiRuSuoYouZheQuanYiDeJinEDaoZhiDeBianDongYingYuGongJi" context="neeq_duration_{Y}0101-{Y}1231_M"/>
    <Item id="00006074" ccId="3057035216" eleName="QiTaSuoYouZheTouRuHeJianShaoZiBenDaoZhiDeBianDongYingYuGongJi" context="neeq_duration_{Y}0101-{Y}1231_M"/>
    <Item id="00006075" ccId="355474971" eleName="LiRunFenPeiDaoZhiDeBianDongYingYuGongJi" context="neeq_duration_{Y}0101-{Y}1231_M"/>
    <Item id="00006076" ccId="3051028529" eleName="TiQuYingYuGongJiDaoZhiDeBianDongYingYuGongJi" context="neeq_duration_{Y}0101-{Y}1231_M"/>
    <Item id="00006077" ccId="930777823" eleName="DuiSuoYouZheHuoGuDongDeFenPeiDaoZhiDeBianDongYingYuGongJi" context="neeq_duration_{Y}0101-{Y}1231_M"/>
    <Item id="00006078" ccId="1655104794" eleName="QiTaLiRunFenPeiDaoZhiDeBianDongYingYuGongJi" context="neeq_duration_{Y}0101-{Y}1231_M"/>
    <Item id="00006079" ccId="2005165347" eleName="SuoYouZheQuanYiNeiBuJieZhuanBianDongDaoZhiDeBianDongYingYuGongJi" context="neeq_duration_{Y}0101-{Y}1231_M"/>
    <Item id="00006080" ccId="3034068027" eleName="ZiBenGongJiZhuanZengZiBenHuoGuBenDaoZhiDeBianDongYingYuGongJi" context="neeq_duration_{Y}0101-{Y}1231_M"/>
    <Item id="00006081" ccId="423532973" eleName="YingYuGongJiZhuanZengZiBenHuoGuBenDaoZhiDeBianDongYingYuGongJi" context="neeq_duration_{Y}0101-{Y}1231_M"/>
    <Item id="00006082" ccId="1146476274" eleName="YingYuGongJiMiBuKuiSunDaoZhiDeBianDongYingYuGongJi" context="neeq_duration_{Y}0101-{Y}1231_M"/>
    <Item id="00006083" ccId="811761696" eleName="QiTaSuoYouZheQuanYiNeiBuJieZhuanDaoZhiDeBianDongYingYuGongJi" context="neeq_duration_{Y}0101-{Y}1231_M"/>
    <Item id="00006084" ccId="3969921022" eleName="ZhuanXiangChuBeiDeBianDongYingYuGongJi" context="neeq_duration_{Y}0101-{Y}1231_M"/>
    <Item id="00006085" ccId="2639756203" eleName="BenQiTiQuDaoZhiDeBianDongYingYuGongJi" context="neeq_duration_{Y}0101-{Y}1231_M"/>
    <Item id="00006086" ccId="3158252035" eleName="BenQiShiYongDaoZhiDeBianDongYingYuGongJi" context="neeq_duration_{Y}0101-{Y}1231_M"/>
    <Item id="00006087" ccId="3524271887" eleName="kuaiJiZhengCeBianGengDaoZhiDeBianGengWeiFenPeiLiRun" context="neeq_duration_{Y}0101-{Y}1231_M"/>
    <Item id="00006088" ccId="2495059295" eleName="QianQiChaCuoGengZhengDaoZhiDeBianGengWeiFenPeiLiRun" context="neeq_duration_{Y}0101-{Y}1231_M"/>
    <Item id="00006089" ccId="3818119815" eleName="QiTaDaoZhiDeBianGengWeiFenPeiLiRun" context="neeq_duration_{Y}0101-{Y}1231_M"/>
    <Item id="00006090" ccId="1432852621" eleName="BenNianNianChuYuEWeiFenPeiLiRun" context="neeq_duration_{Y}0101-{Y}1231_M"/>
    <Item id="00006091" ccId="3393682894" eleName="BenQiZengJianBianDongJinEWeiFenPeiLiRun" context="neeq_duration_{Y}0101-{Y}1231_M"/>
    <Item id="00006092" ccId="848837497" eleName="JingLiRunHeQiTaZongHeShouYiBianDongDaoZhiDeBianDongJinEWeiFenPeiLiRun" context="neeq_duration_{Y}0101-{Y}1231_M"/>
    <Item id="00006093" ccId="2093428037" eleName="SuoYouZheTouRuHeJianShaoZiBenDaoZhiDeBianDongWeiFenPeiLiRun" context="neeq_duration_{Y}0101-{Y}1231_M"/>
    <Item id="00006094" ccId="1982738006" eleName="GuFenZhiFuJiRuSuoYouZheQuanYiDeJinEDaoZhiDeBianDongWeiFenPeiLiRun" context="neeq_duration_{Y}0101-{Y}1231_M"/>
    <Item id="00006095" ccId="1238666836" eleName="QiTaSuoYouZheTouRuHeJianShaoZiBenDaoZhiDeBianDongWeiFenPeiLiRun" context="neeq_duration_{Y}0101-{Y}1231_M"/>
    <Item id="00006096" ccId="643010303" eleName="LiRunFenPeiDaoZhiDeBianDongWeiFenPeiLiRun" context="neeq_duration_{Y}0101-{Y}1231_M"/>
    <Item id="00006097" ccId="1161203381" eleName="TiQuYingYuGongJiDaoZhiDeBianDongWeiFenPeiLiRun" context="neeq_duration_{Y}0101-{Y}1231_M"/>
    <Item id="00006098" ccId="1745835064" eleName="DuiSuoYouZheHuoGuDongDeFenPeiDaoZhiDeBianDongWeiFenPeiLiRun" context="neeq_duration_{Y}0101-{Y}1231_M"/>
    <Item id="00006099" ccId="300431341" eleName="QiTaLiRunFenPeiDaoZhiDeBianDongWeiFenPeiLiRun" context="neeq_duration_{Y}0101-{Y}1231_M"/>
    <Item id="00006100" ccId="2623641438" eleName="SuoYouZheQuanYiNeiBuJieZhuanBianDongDaoZhiDeBianDongWeiFenPeiLiRun" context="neeq_duration_{Y}0101-{Y}1231_M"/>
    <Item id="00006101" ccId="1997450394" eleName="ZiBenGongJiZhuanZengZiBenHuoGuBenDaoZhiDeBianDongWeiFenPeiLiRun" context="neeq_duration_{Y}0101-{Y}1231_M"/>
    <Item id="00006102" ccId="4279581705" eleName="YingYuGongJiZhuanZengZiBenHuoGuBenDaoZhiDeBianDongWeiFenPeiLiRun" context="neeq_duration_{Y}0101-{Y}1231_M"/>
    <Item id="00006103" ccId="568083632" eleName="YingYuGongJiMiBuKuiSunDaoZhiDeBianDongWeiFenPeiLiRun" context="neeq_duration_{Y}0101-{Y}1231_M"/>
    <Item id="00006104" ccId="2302182072" eleName="QiTaSuoYouZheQuanYiNeiBuJieZhuanDaoZhiDeBianDongWeiFenPeiLiRun" context="neeq_duration_{Y}0101-{Y}1231_M"/>
    <Item id="00006105" ccId="1252695572" eleName="ZhuanXiangChuBeiDeBianDongWeiFenPeiLiRun" context="neeq_duration_{Y}0101-{Y}1231_M"/>
    <Item id="00006106" ccId="1624497193" eleName="BenQiTiQuDaoZhiDeBianDongWeiFenPeiLiRun" context="neeq_duration_{Y}0101-{Y}1231_M"/>
    <Item id="00006107" ccId="4061494431" eleName="BenQiShiYongDaoZhiDeBianDongWeiFenPeiLiRun" context="neeq_duration_{Y}0101-{Y}1231_M"/>
    <Item id="00006108" ccId="412591163" eleName="kuaiJiZhengCeBianGengDaoZhiDeBianGengSuoYouZheQuanYi" context="neeq_duration_{Y}0101-{Y}1231_M"/>
    <Item id="00006109" ccId="451673323" eleName="QianQiChaCuoGengZhengDaoZhiDeBianGengSuoYouZheQuanYi" context="neeq_duration_{Y}0101-{Y}1231_M"/>
    <Item id="00006110" ccId="1087654497" eleName="QiTaDaoZhiDeBianGengSuoYouZheQuanYi" context="neeq_duration_{Y}0101-{Y}1231_M"/>
    <Item id="00006111" ccId="2139835620" eleName="BenNianNianChuYuESuoYouZheQuanYi" context="neeq_duration_{Y}0101-{Y}1231_M"/>
    <Item id="00006112" ccId="1416747458" eleName="BenQiZengJianBianDongJinESuoYouZheQuanYi" context="neeq_duration_{Y}0101-{Y}1231_M"/>
    <Item id="00006113" ccId="883059810" eleName="JingLiRunHeQiTaZongHeShouYiBianDongDaoZhiDeBianDongJinESuoYouZheQuanYi" context="neeq_duration_{Y}0101-{Y}1231_M"/>
    <Item id="00006114" ccId="1439111645" eleName="SuoYouZheTouRuHeJianShaoZiBenDaoZhiDeBianDongSuoYouZheQuanYi" context="neeq_duration_{Y}0101-{Y}1231_M"/>
    <Item id="00006115" ccId="3042853993" eleName="GuFenZhiFuJiRuSuoYouZheQuanYiDeJinEDaoZhiDeBianDongSuoYouZheQuanYi" context="neeq_duration_{Y}0101-{Y}1231_M"/>
    <Item id="00006116" ccId="2145158116" eleName="QiTaSuoYouZheTouRuHeJianShaoZiBenDaoZhiDeBianDongSuoYouZheQuanYi" context="neeq_duration_{Y}0101-{Y}1231_M"/>
    <Item id="00006117" ccId="2905558385" eleName="LiRunFenPeiDaoZhiDeBianDongSuoYouZheQuanYi" context="neeq_duration_{Y}0101-{Y}1231_M"/>
    <Item id="00006118" ccId="2481489916" eleName="TiQuYingYuGongJiDaoZhiDeBianDongSuoYouZheQuanYi" context="neeq_duration_{Y}0101-{Y}1231_M"/>
    <Item id="00006119" ccId="2591802396" eleName="DuiSuoYouZheHuoGuDongDeFenPeiDaoZhiDeBianDongSuoYouZheQuanYi" context="neeq_duration_{Y}0101-{Y}1231_M"/>
    <Item id="00006120" ccId="2365630625" eleName="QiTaLiRunFenPeiDaoZhiDeBianDongSuoYouZheQuanYi" context="neeq_duration_{Y}0101-{Y}1231_M"/>
    <Item id="00006121" ccId="1028224646" eleName="SuoYouZheQuanYiNeiBuJieZhuanBianDongDaoZhiDeBianDongSuoYouZheQuanYi" context="neeq_duration_{Y}0101-{Y}1231_M"/>
    <Item id="00006122" ccId="4047460831" eleName="ZiBenGongJiZhuanZengZiBenHuoGuBenDaoZhiDeBianDongSuoYouZheQuanYi" context="neeq_duration_{Y}0101-{Y}1231_M"/>
    <Item id="00006123" ccId="3244742685" eleName="YingYuGongJiZhuanZengZiBenHuoGuBenDaoZhiDeBianDongSuoYouZheQuanYi" context="neeq_duration_{Y}0101-{Y}1231_M"/>
    <Item id="00006124" ccId="4126413521" eleName="YingYuGongJiMiBuKuiSunDaoZhiDeBianDongSuoYouZheQuanYi" context="neeq_duration_{Y}0101-{Y}1231_M"/>
    <Item id="00006125" ccId="4259687791" eleName="QiTaSuoYouZheQuanYiNeiBuJieZhuanDaoZhiDeBianDongSuoYouZheQuanYi" context="neeq_duration_{Y}0101-{Y}1231_M"/>
    <Item id="00006126" ccId="1869792999" eleName="ZhuanXiangChuBeiDeBianDongSuoYouZheQuanYi" context="neeq_duration_{Y}0101-{Y}1231_M"/>
    <Item id="00006127" ccId="412129284" eleName="BenQiTiQuDaoZhiDeBianDongSuoYouZheQuanYi" context="neeq_duration_{Y}0101-{Y}1231_M"/>
    <Item id="00006128" ccId="3048019945" eleName="BenQiShiYongDaoZhiDeBianDongSuoYouZheQuanYi" context="neeq_duration_{Y}0101-{Y}1231_M"/>
    <Item id="00006129" ccId="3066594575" eleName="IssuedCapital" context="neeq_instant_{Y-2}0101-{Y-2}1231_M"/>
    <Item id="00006130" ccId="3966750685" eleName="CapitalSurplus" context="neeq_instant_{Y-2}0101-{Y-2}1231_M"/>
    <Item id="00006131" ccId="4270946306" eleName="KuCunGu" context="neeq_instant_{Y-2}0101-{Y-2}1231_M"/>
    <Item id="00006132" ccId="521203440" eleName="QiTaZongHeShouYi" context="neeq_instant_{Y-2}0101-{Y-2}1231_M"/>
    <Item id="00006133" ccId="3933300281" eleName="SpecializedReserve" context="neeq_instant_{Y-2}0101-{Y-2}1231_M"/>
    <Item id="00006134" ccId="3634196829" eleName="SurplusReserves" context="neeq_instant_{Y-2}0101-{Y-2}1231_M"/>
    <Item id="00006135" ccId="512045484" eleName="RetainedEarnings" context="neeq_instant_{Y-2}0101-{Y-2}1231_M"/>
    <Item id="00006136" ccId="2109473305" eleName="Equity" context="neeq_instant_{Y-2}0101-{Y-2}1231_M"/>
    <Item id="00006137" ccId="2475170401" eleName="IssuedCapital" context="neeq_instant_{Y-1}1231_M"/>
    <Item id="00006138" ccId="1114252451" eleName="CapitalSurplus" context="neeq_instant_{Y-1}1231_M"/>
    <Item id="00006139" ccId="3326144873" eleName="KuCunGu" context="neeq_instant_{Y-1}1231_M"/>
    <Item id="00006140" ccId="4241960505" eleName="QiTaZongHeShouYi" context="neeq_instant_{Y-1}1231_M"/>
    <Item id="00006141" ccId="4069669955" eleName="SpecializedReserve" context="neeq_instant_{Y-1}1231_M"/>
    <Item id="00006142" ccId="1485425864" eleName="SurplusReserves" context="neeq_instant_{Y-1}1231_M"/>
    <Item id="00006143" ccId="840197876" eleName="RetainedEarnings" context="neeq_instant_{Y-1}1231_M"/>
    <Item id="00006144" ccId="1925685637" eleName="Equity" context="neeq_instant_{Y-1}1231_M"/>
    <Item id="00006145" ccId="1188022958" eleName="kuaiJiZhengCeBianGengDaoZhiDeBianGengShiShouZiBenHuoGuBen" context="neeq_duration_{Y-1}0101-{Y-1}1231_M"/>
    <Item id="00006146" ccId="377982662" eleName="QianQiChaCuoGengZhengDaoZhiDeBianGengShiShouZiBenHuoGuBen" context="neeq_duration_{Y-1}0101-{Y-1}1231_M"/>
    <Item id="00006147" ccId="3103048508" eleName="QiTaDaoZhiDeBianGengShiShouZiBenHuoGuBen" context="neeq_duration_{Y-1}0101-{Y-1}1231_M"/>
    <Item id="00006148" ccId="2939154898" eleName="BenNianNianChuYuEShiShouZiBenHuoGuBen" context="neeq_duration_{Y-1}0101-{Y-1}1231_M"/>
    <Item id="00006149" ccId="1581558291" eleName="BenQiZengJianBianDongJinEShiShouZiBenHuoGuBen" context="neeq_duration_{Y-1}0101-{Y-1}1231_M"/>
    <Item id="00006150" ccId="4076061329" eleName="JingLiRunHeQiTaZongHeShouYiBianDongDaoZhiDeBianDongJinEShiShouZiBenHuoGuBen" context="neeq_duration_{Y-1}0101-{Y-1}1231_M"/>
    <Item id="00006151" ccId="1276831546" eleName="SuoYouZheTouRuHeJianShaoZiBenDaoZhiDeBianDongShiShouZiBenHuoGuBen" context="neeq_duration_{Y-1}0101-{Y-1}1231_M"/>
    <Item id="00006152" ccId="3923736503" eleName="GuFenZhiFuJiRuSuoYouZheQuanYiDeJinEDaoZhiDeBianDongShiShouZiBenHuoGuBen" context="neeq_duration_{Y-1}0101-{Y-1}1231_M"/>
    <Item id="00006153" ccId="3689159144" eleName="QiTaSuoYouZheTouRuHeJianShaoZiBenDaoZhiDeBianDongShiShouZiBenHuoGuBen" context="neeq_duration_{Y-1}0101-{Y-1}1231_M"/>
    <Item id="00006154" ccId="2962214327" eleName="LiRunFenPeiDaoZhiDeBianDongShiShouZiBenHuoGuBen" context="neeq_duration_{Y-1}0101-{Y-1}1231_M"/>
    <Item id="00006155" ccId="1252238512" eleName="TiQuYingYuGongJiDaoZhiDeBianDongShiShouZiBenHuoGuBen" context="neeq_duration_{Y-1}0101-{Y-1}1231_M"/>
    <Item id="00006156" ccId="3331391817" eleName="DuiSuoYouZheHuoGuDongDeFenPeiDaoZhiDeBianDongShiShouZiBenHuoGuBen" context="neeq_duration_{Y-1}0101-{Y-1}1231_M"/>
    <Item id="00006157" ccId="2407172710" eleName="QiTaLiRunFenPeiDaoZhiDeBianDongShiShouZiBenHuoGuBen" context="neeq_duration_{Y-1}0101-{Y-1}1231_M"/>
    <Item id="00006158" ccId="4147915526" eleName="SuoYouZheQuanYiNeiBuJieZhuanBianDongDaoZhiDeBianDongShiShouZiBenHuoGuBen" context="neeq_duration_{Y-1}0101-{Y-1}1231_M"/>
    <Item id="00006159" ccId="2466927511" eleName="ZiBenGongJiZhuanZengZiBenHuoGuBenDaoZhiDeBianDongShiShouZiBenHuoGuBen" context="neeq_duration_{Y-1}0101-{Y-1}1231_M"/>
    <Item id="00006160" ccId="2048104052" eleName="YingYuGongJiZhuanZengZiBenHuoGuBenDaoZhiDeBianDongShiShouZiBenHuoGuBen" context="neeq_duration_{Y-1}0101-{Y-1}1231_M"/>
    <Item id="00006161" ccId="2117633716" eleName="YingYuGongJiMiBuKuiSunDaoZhiDeBianDongShiShouZiBenHuoGuBen" context="neeq_duration_{Y-1}0101-{Y-1}1231_M"/>
    <Item id="00006162" ccId="1614323941" eleName="QiTaSuoYouZheQuanYiNeiBuJieZhuanDaoZhiDeBianDongShiShouZiBenHuoGuBen" context="neeq_duration_{Y-1}0101-{Y-1}1231_M"/>
    <Item id="00006163" ccId="1480649584" eleName="ZhuanXiangChuBeiDeBianDongShiShouZiBenHuoGuBen" context="neeq_duration_{Y-1}0101-{Y-1}1231_M"/>
    <Item id="00006164" ccId="3111379757" eleName="BenQiTiQuDaoZhiDeBianDongShiShouZiBenHuoGuBen" context="neeq_duration_{Y-1}0101-{Y-1}1231_M"/>
    <Item id="00006165" ccId="1414121999" eleName="BenQiShiYongDaoZhiDeBianDongShiShouZiBenHuoGuBen" context="neeq_duration_{Y-1}0101-{Y-1}1231_M"/>
    <Item id="00006166" ccId="3323755522" eleName="kuaiJiZhengCeBianGengDaoZhiDeBianGengZiBenGongJi" context="neeq_duration_{Y-1}0101-{Y-1}1231_M"/>
    <Item id="00006167" ccId="3225933906" eleName="QianQiChaCuoGengZhengDaoZhiDeBianGengZiBenGongJi" context="neeq_duration_{Y-1}0101-{Y-1}1231_M"/>
    <Item id="00006168" ccId="2648619696" eleName="QiTaDaoZhiDeBianGengZiBenGongJi" context="neeq_duration_{Y-1}0101-{Y-1}1231_M"/>
    <Item id="00006169" ccId="2695487385" eleName="BenNianNianChuYuEZiBenGongJi" context="neeq_duration_{Y-1}0101-{Y-1}1231_M"/>
    <Item id="00006170" ccId="3101055600" eleName="BenQiZengJianBianDongJinEZiBenGongJi" context="neeq_duration_{Y-1}0101-{Y-1}1231_M"/>
    <Item id="00006171" ccId="2989503544" eleName="JingLiRunHeQiTaZongHeShouYiBianDongDaoZhiDeBianDongJinEZiBenGongJi" context="neeq_duration_{Y-1}0101-{Y-1}1231_M"/>
    <Item id="00006172" ccId="2794396894" eleName="SuoYouZheTouRuHeJianShaoZiBenDaoZhiDeBianDongZiBenGongJi" context="neeq_duration_{Y-1}0101-{Y-1}1231_M"/>
    <Item id="00006173" ccId="3876748" eleName="GuFenZhiFuJiRuSuoYouZheQuanYiDeJinEDaoZhiDeBianDongZiBenGongJi" context="neeq_duration_{Y-1}0101-{Y-1}1231_M"/>
    <Item id="00006174" ccId="211163017" eleName="QiTaSuoYouZheTouRuHeJianShaoZiBenDaoZhiDeBianDongZiBenGongJi" context="neeq_duration_{Y-1}0101-{Y-1}1231_M"/>
    <Item id="00006175" ccId="4061181010" eleName="LiRunFenPeiDaoZhiDeBianDongZiBenGongJi" context="neeq_duration_{Y-1}0101-{Y-1}1231_M"/>
    <Item id="00006176" ccId="1136462522" eleName="TiQuYingYuGongJiDaoZhiDeBianDongZiBenGongJi" context="neeq_duration_{Y-1}0101-{Y-1}1231_M"/>
    <Item id="00006177" ccId="810837775" eleName="DuiSuoYouZheHuoGuDongDeFenPeiDaoZhiDeBianDongZiBenGongJi" context="neeq_duration_{Y-1}0101-{Y-1}1231_M"/>
    <Item id="00006178" ccId="1666967250" eleName="QiTaLiRunFenPeiDaoZhiDeBianDongZiBenGongJi" context="neeq_duration_{Y-1}0101-{Y-1}1231_M"/>
    <Item id="00006179" ccId="495689264" eleName="SuoYouZheQuanYiNeiBuJieZhuanBianDongDaoZhiDeBianDongZiBenGongJi" context="neeq_duration_{Y-1}0101-{Y-1}1231_M"/>
    <Item id="00006180" ccId="1866635040" eleName="ZiBenGongJiZhuanZengZiBenHuoGuBenDaoZhiDeBianDongZiBenGongJi" context="neeq_duration_{Y-1}0101-{Y-1}1231_M"/>
    <Item id="00006181" ccId="2568451312" eleName="YingYuGongJiZhuanZengZiBenHuoGuBenDaoZhiDeBianDongZiBenGongJi" context="neeq_duration_{Y-1}0101-{Y-1}1231_M"/>
    <Item id="00006182" ccId="4173887607" eleName="YingYuGongJiMiBuKuiSunDaoZhiDeBianDongZiBenGongJi" context="neeq_duration_{Y-1}0101-{Y-1}1231_M"/>
    <Item id="00006183" ccId="3489273480" eleName="QiTaSuoYouZheQuanYiNeiBuJieZhuanDaoZhiDeBianDongZiBenGongJi" context="neeq_duration_{Y-1}0101-{Y-1}1231_M"/>
    <Item id="00006184" ccId="1192964590" eleName="ZhuanXiangChuBeiDeBianDongZiBenGongJi" context="neeq_duration_{Y-1}0101-{Y-1}1231_M"/>
    <Item id="00006185" ccId="1539704195" eleName="BenQiTiQuDaoZhiDeBianDongZiBenGongJi" context="neeq_duration_{Y-1}0101-{Y-1}1231_M"/>
    <Item id="00006186" ccId="1039855451" eleName="BenQiShiYongDaoZhiDeBianDongZiBenGongJi" context="neeq_duration_{Y-1}0101-{Y-1}1231_M"/>
    <Item id="00006187" ccId="3925581398" eleName="kuaiJiZhengCeBianGengDaoZhiDeBianGengKuCunGu" context="neeq_duration_{Y-1}0101-{Y-1}1231_M"/>
    <Item id="00006188" ccId="1001397759" eleName="QianQiChaCuoGengZhengDaoZhiDeBianGengKuCunGu" context="neeq_duration_{Y-1}0101-{Y-1}1231_M"/>
    <Item id="00006189" ccId="2758469236" eleName="QiTaDaoZhiDeBianGengKuCunGu" context="neeq_duration_{Y-1}0101-{Y-1}1231_M"/>
    <Item id="00006190" ccId="1749850024" eleName="BenNianNianChuYuEKuCunGu" context="neeq_duration_{Y-1}0101-{Y-1}1231_M"/>
    <Item id="00006191" ccId="1309676638" eleName="BenQiZengJianBianDongJinEKuCunGu" context="neeq_duration_{Y-1}0101-{Y-1}1231_M"/>
    <Item id="00006192" ccId="639078611" eleName="JingLiRunHeQiTaZongHeShouYiBianDongDaoZhiDeBianDongJinEKuCunGu" context="neeq_duration_{Y-1}0101-{Y-1}1231_M"/>
    <Item id="00006193" ccId="558595547" eleName="SuoYouZheTouRuHeJianShaoZiBenDaoZhiDeBianDongKuCunGu" context="neeq_duration_{Y-1}0101-{Y-1}1231_M"/>
    <Item id="00006194" ccId="533388111" eleName="GuFenZhiFuJiRuSuoYouZheQuanYiDeJinEDaoZhiDeBianDongKuCunGu" context="neeq_duration_{Y-1}0101-{Y-1}1231_M"/>
    <Item id="00006195" ccId="2143306354" eleName="QiTaSuoYouZheTouRuHeJianShaoZiBenDaoZhiDeBianDong" context="neeq_duration_{Y-1}0101-{Y-1}1231_M"/>
    <Item id="00006196" ccId="2015183127" eleName="LiRunFenPeiDaoZhiDeBianDongKuCunGu" context="neeq_duration_{Y-1}0101-{Y-1}1231_M"/>
    <Item id="00006197" ccId="1918594062" eleName="TiQuYingYuGongJiDaoZhiDeBianDongKuCunGu" context="neeq_duration_{Y-1}0101-{Y-1}1231_M"/>
    <Item id="00006198" ccId="2466463063" eleName="DuiSuoYouZheHuoGuDongDeFenPeiDaoZhiDeBianDongKuCunGu" context="neeq_duration_{Y-1}0101-{Y-1}1231_M"/>
    <Item id="00006199" ccId="2384749996" eleName="QiTaLiRunFenPeiDaoZhiDeBianDongKuCunGu" context="neeq_duration_{Y-1}0101-{Y-1}1231_M"/>
    <Item id="00006200" ccId="3729782180" eleName="SuoYouZheQuanYiNeiBuJieZhuanBianDongDaoZhiDeBianDongKuCunGu" context="neeq_duration_{Y-1}0101-{Y-1}1231_M"/>
    <Item id="00006201" ccId="839670168" eleName="ZiBenGongJiZhuanZengZiBenHuoGuBenDaoZhiDeBianDongKuCunGu" context="neeq_duration_{Y-1}0101-{Y-1}1231_M"/>
    <Item id="00006202" ccId="3615691527" eleName="YingYuGongJiZhuanZengZiBenHuoGuBenDaoZhiDeBianDongKuCunGu" context="neeq_duration_{Y-1}0101-{Y-1}1231_M"/>
    <Item id="00006203" ccId="205616631" eleName="YingYuGongJiMiBuKuiSunDaoZhiDeBianDongKuCunGu" context="neeq_duration_{Y-1}0101-{Y-1}1231_M"/>
    <Item id="00006204" ccId="4001522389" eleName="QiTaSuoYouZheQuanYiNeiBuJieZhuanDaoZhiDeBianDongKuCunGu" context="neeq_duration_{Y-1}0101-{Y-1}1231_M"/>
    <Item id="00006205" ccId="2945946620" eleName="ZhuanXiangChuBeiDeBianDongKuCunGu" context="neeq_duration_{Y-1}0101-{Y-1}1231_M"/>
    <Item id="00006206" ccId="874352635" eleName="BenQiTiQuDaoZhiDeBianDongKuCunGu" context="neeq_duration_{Y-1}0101-{Y-1}1231_M"/>
    <Item id="00006207" ccId="1915434331" eleName="BenQiShiYongDaoZhiDeBianDongKuCunGu" context="neeq_duration_{Y-1}0101-{Y-1}1231_M"/>
    <Item id="00006208" ccId="1665508561" eleName="kuaiJiZhengCeBianGengDaoZhiDeBianGengQiTaZongHeShouYi" context="neeq_duration_{Y-1}0101-{Y-1}1231_M"/>
    <Item id="00006209" ccId="143477628" eleName="QianQiChaCuoGengZhengDaoZhiDeBianGengQiTaZongHeShouYi" context="neeq_duration_{Y-1}0101-{Y-1}1231_M"/>
    <Item id="00006210" ccId="861479025" eleName="QiTaDaoZhiDeBianGengQiTaZongHeShouYi" context="neeq_duration_{Y-1}0101-{Y-1}1231_M"/>
    <Item id="00006211" ccId="2762009876" eleName="BenNianNianChuYuEQiTaZongHeShouYi" context="neeq_duration_{Y-1}0101-{Y-1}1231_M"/>
    <Item id="00006212" ccId="4129335807" eleName="BenQiZengJianBianDongJinEQiTaZongHeShouYi" context="neeq_duration_{Y-1}0101-{Y-1}1231_M"/>
    <Item id="00006213" ccId="1644228048" eleName="JingLiRunHeQiTaZongHeShouYiBianDongDaoZhiDeBianDongJinEQiTaZongHeShouYi" context="neeq_duration_{Y-1}0101-{Y-1}1231_M"/>
    <Item id="00006214" ccId="3473848382" eleName="SuoYouZheTouRuHeJianShaoZiBenDaoZhiDeBianDongQiTaZongHeShouYi" context="neeq_duration_{Y-1}0101-{Y-1}1231_M"/>
    <Item id="00006215" ccId="3853128210" eleName="GuFenZhiFuJiRuSuoYouZheQuanYiDeJinEDaoZhiDeBianDongQiTaZongHeShouYi" context="neeq_duration_{Y-1}0101-{Y-1}1231_M"/>
    <Item id="00006216" ccId="1338200706" eleName="QiTaSuoYouZheTouRuHeJianShaoZiBenDaoZhiDeBianDongQiTaZongHeShouYi" context="neeq_duration_{Y-1}0101-{Y-1}1231_M"/>
    <Item id="00006217" ccId="4071440485" eleName="LiRunFenPeiDaoZhiDeBianDongQiTaZongHeShouYi" context="neeq_duration_{Y-1}0101-{Y-1}1231_M"/>
    <Item id="00006218" ccId="4290990530" eleName="TiQuYingYuGongJiDaoZhiDeBianDongQiTaZongHeShouYi" context="neeq_duration_{Y-1}0101-{Y-1}1231_M"/>
    <Item id="00006219" ccId="2343661090" eleName="DuiSuoYouZheHuoGuDongDeFenPeiDaoZhiDeBianDongQiTaZongHeShouYi" context="neeq_duration_{Y-1}0101-{Y-1}1231_M"/>
    <Item id="00006220" ccId="3989028789" eleName="QiTaLiRunFenPeiDaoZhiDeBianDongQiTaZongHeShouYi" context="neeq_duration_{Y-1}0101-{Y-1}1231_M"/>
    <Item id="00006221" ccId="42806106" eleName="SuoYouZheQuanYiNeiBuJieZhuanBianDongDaoZhiDeBianDongQiTaZongHeShouYi" context="neeq_duration_{Y-1}0101-{Y-1}1231_M"/>
    <Item id="00006222" ccId="147261335" eleName="ZiBenGongJiZhuanZengZiBenHuoGuBenDaoZhiDeBianDongQiTaZongHeShouYi" context="neeq_duration_{Y-1}0101-{Y-1}1231_M"/>
    <Item id="00006223" ccId="1072395118" eleName="YingYuGongJiZhuanZengZiBenHuoGuBenDaoZhiDeBianDongQiTaZongHeShouYi" context="neeq_duration_{Y-1}0101-{Y-1}1231_M"/>
    <Item id="00006224" ccId="4224374572" eleName="YingYuGongJiMiBuKuiSunDaoZhiDeBianDongQiTaZongHeShouYi" context="neeq_duration_{Y-1}0101-{Y-1}1231_M"/>
    <Item id="00006225" ccId="2717303291" eleName="QiTaSuoYouZheQuanYiNeiBuJieZhuanDaoZhiDeBianDongQiTaZongHeShouYi" context="neeq_duration_{Y-1}0101-{Y-1}1231_M"/>
    <Item id="00006226" ccId="119729387" eleName="ZhuanXiangChuBeiDeBianDongQiTaZongHeShouYi" context="neeq_duration_{Y-1}0101-{Y-1}1231_M"/>
    <Item id="00006227" ccId="3332782047" eleName="BenQiTiQuDaoZhiDeBianDongQiTaZongHeShouYi" context="neeq_duration_{Y-1}0101-{Y-1}1231_M"/>
    <Item id="00006228" ccId="2320841568" eleName="BenQiShiYongDaoZhiDeBianDongQiTaZongHeShouYi" context="neeq_duration_{Y-1}0101-{Y-1}1231_M"/>
    <Item id="00006229" ccId="2554717913" eleName="kuaiJiZhengCeBianGengDaoZhiDeBianGengZhuanXiangChuBei" context="neeq_duration_{Y-1}0101-{Y-1}1231_M"/>
    <Item id="00006230" ccId="136080185" eleName="QianQiChaCuoGengZhengDaoZhiDeBianGengZhuanXiangChuBei" context="neeq_duration_{Y-1}0101-{Y-1}1231_M"/>
    <Item id="00006231" ccId="1150324013" eleName="QiTaDaoZhiDeBianGengZhuanXiangChuBei" context="neeq_duration_{Y-1}0101-{Y-1}1231_M"/>
    <Item id="00006232" ccId="811449657" eleName="BenNianNianChuYuEZhuanXiangChuBei" context="neeq_duration_{Y-1}0101-{Y-1}1231_M"/>
    <Item id="00006233" ccId="1530688533" eleName="BenQiZengJianBianDongJinEZhuanXiangChuBei" context="neeq_duration_{Y-1}0101-{Y-1}1231_M"/>
    <Item id="00006234" ccId="494310611" eleName="JingLiRunHeQiTaZongHeShouYiBianDongDaoZhiDeBianDongJinEZhuanXiangChuBei" context="neeq_duration_{Y-1}0101-{Y-1}1231_M"/>
    <Item id="00006235" ccId="4115466316" eleName="SuoYouZheTouRuHeJianShaoZiBenDaoZhiDeBianDongZhuanXiangChuBei" context="neeq_duration_{Y-1}0101-{Y-1}1231_M"/>
    <Item id="00006236" ccId="139625910" eleName="GuFenZhiFuJiRuSuoYouZheQuanYiDeJinEDaoZhiDeBianDongZhuanXiangChuBei" context="neeq_duration_{Y-1}0101-{Y-1}1231_M"/>
    <Item id="00006237" ccId="964470387" eleName="QiTaSuoYouZheTouRuHeJianShaoZiBenDaoZhiDeBianDongZhuanXiangChuBei" context="neeq_duration_{Y-1}0101-{Y-1}1231_M"/>
    <Item id="00006238" ccId="1681619287" eleName="LiRunFenPeiDaoZhiDeBianDongZhuanXiangChuBei" context="neeq_duration_{Y-1}0101-{Y-1}1231_M"/>
    <Item id="00006239" ccId="628594074" eleName="TiQuYingYuGongJiDaoZhiDeBianDongZhuanXiangChuBei" context="neeq_duration_{Y-1}0101-{Y-1}1231_M"/>
    <Item id="00006240" ccId="2488207418" eleName="DuiSuoYouZheHuoGuDongDeFenPeiDaoZhiDeBianDongZhuanXiangChuBei" context="neeq_duration_{Y-1}0101-{Y-1}1231_M"/>
    <Item id="00006241" ccId="4115615446" eleName="QiTaLiRunFenPeiDaoZhiDeBianDongZhuanXiangChuBei" context="neeq_duration_{Y-1}0101-{Y-1}1231_M"/>
    <Item id="00006242" ccId="3536515905" eleName="SuoYouZheQuanYiNeiBuJieZhuanBianDongDaoZhiDeBianDongZhuanXiangChuBei" context="neeq_duration_{Y-1}0101-{Y-1}1231_M"/>
    <Item id="00006243" ccId="1690328973" eleName="ZiBenGongJiZhuanZengZiBenHuoGuBenDaoZhiDeBianDongZhuanXiangChuBei" context="neeq_duration_{Y-1}0101-{Y-1}1231_M"/>
    <Item id="00006244" ccId="3733563414" eleName="YingYuGongJiZhuanZengZiBenHuoGuBenDaoZhiDeBianDongZhuanXiangChuBei" context="neeq_duration_{Y-1}0101-{Y-1}1231_M"/>
    <Item id="00006245" ccId="2125111421" eleName="YingYuGongJiMiBuKuiSunDaoZhiDeBianDongZhuanXiangChuBei" context="neeq_duration_{Y-1}0101-{Y-1}1231_M"/>
    <Item id="00006246" ccId="2627796400" eleName="QiTaSuoYouZheQuanYiNeiBuJieZhuanDaoZhiDeBianDongZhuanXiangChuBei" context="neeq_duration_{Y-1}0101-{Y-1}1231_M"/>
    <Item id="00006247" ccId="3047546098" eleName="ZhuanXiangChuBeiDeBianDongZhuanXiangChuBei" context="neeq_duration_{Y-1}0101-{Y-1}1231_M"/>
    <Item id="00006248" ccId="2577071473" eleName="BenQiTiQuDaoZhiDeBianDongZhuanXiangChuBei" context="neeq_duration_{Y-1}0101-{Y-1}1231_M"/>
    <Item id="00006249" ccId="547890285" eleName="BenQiShiYongDaoZhiDeBianDongZhuanXiangChuBei" context="neeq_duration_{Y-1}0101-{Y-1}1231_M"/>
    <Item id="00006250" ccId="2381506351" eleName="kuaiJiZhengCeBianGengDaoZhiDeBianGengYingYuGongJi" context="neeq_duration_{Y-1}0101-{Y-1}1231_M"/>
    <Item id="00006251" ccId="3128024321" eleName="QianQiChaCuoGengZhengDaoZhiDeBianGengYingYuGongJi" context="neeq_duration_{Y-1}0101-{Y-1}1231_M"/>
    <Item id="00006252" ccId="1837571528" eleName="QiTaDaoZhiDeBianGengYingYuGongJi" context="neeq_duration_{Y-1}0101-{Y-1}1231_M"/>
    <Item id="00006253" ccId="1569452010" eleName="BenNianNianChuYuEYingYuGongJi" context="neeq_duration_{Y-1}0101-{Y-1}1231_M"/>
    <Item id="00006254" ccId="573866385" eleName="BenQiZengJianBianDongJinEYingYuGongJi" context="neeq_duration_{Y-1}0101-{Y-1}1231_M"/>
    <Item id="00006255" ccId="3786056951" eleName="JingLiRunHeQiTaZongHeShouYiBianDongDaoZhiDeBianDongJinEYingYuGongJi" context="neeq_duration_{Y-1}0101-{Y-1}1231_M"/>
    <Item id="00006256" ccId="3003535502" eleName="SuoYouZheTouRuHeJianShaoZiBenDaoZhiDeBianDongYingYuGongJi" context="neeq_duration_{Y-1}0101-{Y-1}1231_M"/>
    <Item id="00006257" ccId="2672593639" eleName="GuFenZhiFuJiRuSuoYouZheQuanYiDeJinEDaoZhiDeBianDongYingYuGongJi" context="neeq_duration_{Y-1}0101-{Y-1}1231_M"/>
    <Item id="00006258" ccId="2115158490" eleName="QiTaSuoYouZheTouRuHeJianShaoZiBenDaoZhiDeBianDongYingYuGongJi" context="neeq_duration_{Y-1}0101-{Y-1}1231_M"/>
    <Item id="00006259" ccId="1591358627" eleName="LiRunFenPeiDaoZhiDeBianDongYingYuGongJi" context="neeq_duration_{Y-1}0101-{Y-1}1231_M"/>
    <Item id="00006260" ccId="1367327078" eleName="TiQuYingYuGongJiDaoZhiDeBianDongYingYuGongJi" context="neeq_duration_{Y-1}0101-{Y-1}1231_M"/>
    <Item id="00006261" ccId="3130422144" eleName="DuiSuoYouZheHuoGuDongDeFenPeiDaoZhiDeBianDongYingYuGongJi" context="neeq_duration_{Y-1}0101-{Y-1}1231_M"/>
    <Item id="00006262" ccId="2163579472" eleName="QiTaLiRunFenPeiDaoZhiDeBianDongYingYuGongJi" context="neeq_duration_{Y-1}0101-{Y-1}1231_M"/>
    <Item id="00006263" ccId="3916111251" eleName="SuoYouZheQuanYiNeiBuJieZhuanBianDongDaoZhiDeBianDongYingYuGongJi" context="neeq_duration_{Y-1}0101-{Y-1}1231_M"/>
    <Item id="00006264" ccId="2489122892" eleName="ZiBenGongJiZhuanZengZiBenHuoGuBenDaoZhiDeBianDongYingYuGongJi" context="neeq_duration_{Y-1}0101-{Y-1}1231_M"/>
    <Item id="00006265" ccId="3295159432" eleName="YingYuGongJiZhuanZengZiBenHuoGuBenDaoZhiDeBianDongYingYuGongJi" context="neeq_duration_{Y-1}0101-{Y-1}1231_M"/>
    <Item id="00006266" ccId="1282916087" eleName="YingYuGongJiMiBuKuiSunDaoZhiDeBianDongYingYuGongJi" context="neeq_duration_{Y-1}0101-{Y-1}1231_M"/>
    <Item id="00006267" ccId="353318723" eleName="QiTaSuoYouZheQuanYiNeiBuJieZhuanDaoZhiDeBianDongYingYuGongJi" context="neeq_duration_{Y-1}0101-{Y-1}1231_M"/>
    <Item id="00006268" ccId="3948413856" eleName="ZhuanXiangChuBeiDeBianDongYingYuGongJi" context="neeq_duration_{Y-1}0101-{Y-1}1231_M"/>
    <Item id="00006269" ccId="2826847686" eleName="BenQiTiQuDaoZhiDeBianDongYingYuGongJi" context="neeq_duration_{Y-1}0101-{Y-1}1231_M"/>
    <Item id="00006270" ccId="2940007376" eleName="BenQiShiYongDaoZhiDeBianDongYingYuGongJi" context="neeq_duration_{Y-1}0101-{Y-1}1231_M"/>
    <Item id="00006271" ccId="1821375787" eleName="kuaiJiZhengCeBianGengDaoZhiDeBianGengWeiFenPeiLiRun" context="neeq_duration_{Y-1}0101-{Y-1}1231_M"/>
    <Item id="00006272" ccId="1304351967" eleName="QianQiChaCuoGengZhengDaoZhiDeBianGengWeiFenPeiLiRun" context="neeq_duration_{Y-1}0101-{Y-1}1231_M"/>
    <Item id="00006273" ccId="2453730627" eleName="QiTaDaoZhiDeBianGengWeiFenPeiLiRun" context="neeq_duration_{Y-1}0101-{Y-1}1231_M"/>
    <Item id="00006274" ccId="3525416575" eleName="BenNianNianChuYuEWeiFenPeiLiRun" context="neeq_duration_{Y-1}0101-{Y-1}1231_M"/>
    <Item id="00006275" ccId="3784892284" eleName="BenQiZengJianBianDongJinEWeiFenPeiLiRun" context="neeq_duration_{Y-1}0101-{Y-1}1231_M"/>
    <Item id="00006276" ccId="85208233" eleName="JingLiRunHeQiTaZongHeShouYiBianDongDaoZhiDeBianDongJinEWeiFenPeiLiRun" context="neeq_duration_{Y-1}0101-{Y-1}1231_M"/>
    <Item id="00006277" ccId="2998597211" eleName="SuoYouZheTouRuHeJianShaoZiBenDaoZhiDeBianDongWeiFenPeiLiRun" context="neeq_duration_{Y-1}0101-{Y-1}1231_M"/>
    <Item id="00006278" ccId="1547187968" eleName="GuFenZhiFuJiRuSuoYouZheQuanYiDeJinEDaoZhiDeBianDongWeiFenPeiLiRun" context="neeq_duration_{Y-1}0101-{Y-1}1231_M"/>
    <Item id="00006279" ccId="1867249488" eleName="QiTaSuoYouZheTouRuHeJianShaoZiBenDaoZhiDeBianDongWeiFenPeiLiRun" context="neeq_duration_{Y-1}0101-{Y-1}1231_M"/>
    <Item id="00006280" ccId="434101592" eleName="LiRunFenPeiDaoZhiDeBianDongWeiFenPeiLiRun" context="neeq_duration_{Y-1}0101-{Y-1}1231_M"/>
    <Item id="00006281" ccId="292025476" eleName="TiQuYingYuGongJiDaoZhiDeBianDongWeiFenPeiLiRun" context="neeq_duration_{Y-1}0101-{Y-1}1231_M"/>
    <Item id="00006282" ccId="3082165301" eleName="DuiSuoYouZheHuoGuDongDeFenPeiDaoZhiDeBianDongWeiFenPeiLiRun" context="neeq_duration_{Y-1}0101-{Y-1}1231_M"/>
    <Item id="00006283" ccId="487602453" eleName="QiTaLiRunFenPeiDaoZhiDeBianDongWeiFenPeiLiRun" context="neeq_duration_{Y-1}0101-{Y-1}1231_M"/>
    <Item id="00006284" ccId="610248471" eleName="SuoYouZheQuanYiNeiBuJieZhuanBianDongDaoZhiDeBianDongWeiFenPeiLiRun" context="neeq_duration_{Y-1}0101-{Y-1}1231_M"/>
    <Item id="00006285" ccId="1345133670" eleName="ZiBenGongJiZhuanZengZiBenHuoGuBenDaoZhiDeBianDongWeiFenPeiLiRun" context="neeq_duration_{Y-1}0101-{Y-1}1231_M"/>
    <Item id="00006286" ccId="3609143950" eleName="YingYuGongJiZhuanZengZiBenHuoGuBenDaoZhiDeBianDongWeiFenPeiLiRun" context="neeq_duration_{Y-1}0101-{Y-1}1231_M"/>
    <Item id="00006287" ccId="2705133409" eleName="YingYuGongJiMiBuKuiSunDaoZhiDeBianDongWeiFenPeiLiRun" context="neeq_duration_{Y-1}0101-{Y-1}1231_M"/>
    <Item id="00006288" ccId="4157622811" eleName="QiTaSuoYouZheQuanYiNeiBuJieZhuanDaoZhiDeBianDongWeiFenPeiLiRun" context="neeq_duration_{Y-1}0101-{Y-1}1231_M"/>
    <Item id="00006289" ccId="964544726" eleName="ZhuanXiangChuBeiDeBianDongWeiFenPeiLiRun" context="neeq_duration_{Y-1}0101-{Y-1}1231_M"/>
    <Item id="00006290" ccId="3253299029" eleName="BenQiTiQuDaoZhiDeBianDongWeiFenPeiLiRun" context="neeq_duration_{Y-1}0101-{Y-1}1231_M"/>
    <Item id="00006291" ccId="2033375436" eleName="BenQiShiYongDaoZhiDeBianDongWeiFenPeiLiRun" context="neeq_duration_{Y-1}0101-{Y-1}1231_M"/>
    <Item id="00006292" ccId="2260784982" eleName="kuaiJiZhengCeBianGengDaoZhiDeBianGengSuoYouZheQuanYi" context="neeq_duration_{Y-1}0101-{Y-1}1231_M"/>
    <Item id="00006293" ccId="2655172997" eleName="QianQiChaCuoGengZhengDaoZhiDeBianGengSuoYouZheQuanYi" context="neeq_duration_{Y-1}0101-{Y-1}1231_M"/>
    <Item id="00006294" ccId="3659855170" eleName="QiTaDaoZhiDeBianGengSuoYouZheQuanYi" context="neeq_duration_{Y-1}0101-{Y-1}1231_M"/>
    <Item id="00006295" ccId="1429072068" eleName="BenNianNianChuYuESuoYouZheQuanYi" context="neeq_duration_{Y-1}0101-{Y-1}1231_M"/>
    <Item id="00006296" ccId="3880652845" eleName="BenQiZengJianBianDongJinESuoYouZheQuanYi" context="neeq_duration_{Y-1}0101-{Y-1}1231_M"/>
    <Item id="00006297" ccId="2377114289" eleName="JingLiRunHeQiTaZongHeShouYiBianDongDaoZhiDeBianDongJinESuoYouZheQuanYi" context="neeq_duration_{Y-1}0101-{Y-1}1231_M"/>
    <Item id="00006298" ccId="508488515" eleName="SuoYouZheTouRuHeJianShaoZiBenDaoZhiDeBianDongSuoYouZheQuanYi" context="neeq_duration_{Y-1}0101-{Y-1}1231_M"/>
    <Item id="00006299" ccId="440350756" eleName="GuFenZhiFuJiRuSuoYouZheQuanYiDeJinEDaoZhiDeBianDongSuoYouZheQuanYi" context="neeq_duration_{Y-1}0101-{Y-1}1231_M"/>
    <Item id="00006300" ccId="1306430059" eleName="QiTaSuoYouZheTouRuHeJianShaoZiBenDaoZhiDeBianDongSuoYouZheQuanYi" context="neeq_duration_{Y-1}0101-{Y-1}1231_M"/>
    <Item id="00006301" ccId="3009002070" eleName="LiRunFenPeiDaoZhiDeBianDongSuoYouZheQuanYi" context="neeq_duration_{Y-1}0101-{Y-1}1231_M"/>
    <Item id="00006302" ccId="221187315" eleName="TiQuYingYuGongJiDaoZhiDeBianDongSuoYouZheQuanYi" context="neeq_duration_{Y-1}0101-{Y-1}1231_M"/>
    <Item id="00006303" ccId="884985833" eleName="DuiSuoYouZheHuoGuDongDeFenPeiDaoZhiDeBianDongSuoYouZheQuanYi" context="neeq_duration_{Y-1}0101-{Y-1}1231_M"/>
    <Item id="00006304" ccId="871885636" eleName="QiTaLiRunFenPeiDaoZhiDeBianDongSuoYouZheQuanYi" context="neeq_duration_{Y-1}0101-{Y-1}1231_M"/>
    <Item id="00006305" ccId="1935006339" eleName="SuoYouZheQuanYiNeiBuJieZhuanBianDongDaoZhiDeBianDongSuoYouZheQuanYi" context="neeq_duration_{Y-1}0101-{Y-1}1231_M"/>
    <Item id="00006306" ccId="575858977" eleName="ZiBenGongJiZhuanZengZiBenHuoGuBenDaoZhiDeBianDongSuoYouZheQuanYi" context="neeq_duration_{Y-1}0101-{Y-1}1231_M"/>
    <Item id="00006307" ccId="4217364347" eleName="YingYuGongJiZhuanZengZiBenHuoGuBenDaoZhiDeBianDongSuoYouZheQuanYi" context="neeq_duration_{Y-1}0101-{Y-1}1231_M"/>
    <Item id="00006308" ccId="3394138482" eleName="YingYuGongJiMiBuKuiSunDaoZhiDeBianDongSuoYouZheQuanYi" context="neeq_duration_{Y-1}0101-{Y-1}1231_M"/>
    <Item id="00006309" ccId="663665665" eleName="QiTaSuoYouZheQuanYiNeiBuJieZhuanDaoZhiDeBianDongSuoYouZheQuanYi" context="neeq_duration_{Y-1}0101-{Y-1}1231_M"/>
    <Item id="00006310" ccId="3527742226" eleName="ZhuanXiangChuBeiDeBianDongSuoYouZheQuanYi" context="neeq_duration_{Y-1}0101-{Y-1}1231_M"/>
    <Item id="00006311" ccId="1649857739" eleName="BenQiTiQuDaoZhiDeBianDongSuoYouZheQuanYi" context="neeq_duration_{Y-1}0101-{Y-1}1231_M"/>
    <Item id="00006312" ccId="2441634159" eleName="BenQiShiYongDaoZhiDeBianDongSuoYouZheQuanYi" context="neeq_duration_{Y-1}0101-{Y-1}1231_M"/>
    <Item id="00006316" ccId="3018025409" eleName="SuoYouZheTouRuZiBenDaoZhiDeBianDongShiShouZiBenHuoGuBen" context="neeq_duration_{Y}0101-{Y}1231_M"/>
    <Item id="00006317" ccId="2561818577" eleName="QiTaQuanYiGongJuChiYouZheTouRuZiBenDaoZhiDeBianDongShiShouZiBenHuoGuBen" context="neeq_duration_{Y}0101-{Y}1231_M"/>
    <Item id="00006318" ccId="2974704581" eleName="QiTaZengJianBianDongJinEShiShouZiBenHuoGuBen" context="neeq_duration_{Y}0101-{Y}1231_M"/>
    <Item id="00006322" ccId="737668353" eleName="CapitalSurplus" context="neeq_instant_{Y}1231_M"/>
    <Item id="00006395" ccId="2781670714" eleName="SuoYouZheTouRuZiBenDaoZhiDeBianDongZiBenGongJi" context="neeq_duration_{Y}0101-{Y}1231_M"/>
    <Item id="00006396" ccId="4128331877" eleName="QiTaQuanYiGongJuChiYouZheTouRuZiBenDaoZhiDeBianDongZiBenGongJi" context="neeq_duration_{Y}0101-{Y}1231_M"/>
    <Item id="00006397" ccId="774361485" eleName="QiTaZengJianBianDongJinEZiBenGongJi" context="neeq_duration_{Y}0101-{Y}1231_M"/>
    <Item id="00006398" ccId="3753605379" eleName="SuoYouZheTouRuZiBenDaoZhiDeBianDongKuCunGu" context="neeq_duration_{Y}0101-{Y}1231_M"/>
    <Item id="00006399" ccId="975800687" eleName="QiTaQuanYiGongJuChiYouZheTouRuZiBenDaoZhiDeBianDongKuCunGu" context="neeq_duration_{Y}0101-{Y}1231_M"/>
    <Item id="00006400" ccId="766892290" eleName="QiTaZengJianBianDongJinEKuCunGu" context="neeq_duration_{Y}0101-{Y}1231_M"/>
    <Item id="00006401" ccId="21376267" eleName="SuoYouZheTouRuZiBenDaoZhiDeBianDongQiTaZongHeShouYi" context="neeq_duration_{Y}0101-{Y}1231_M"/>
    <Item id="00006402" ccId="3986489483" eleName="QiTaQuanYiGongJuChiYouZheTouRuZiBenDaoZhiDeBianDongQiTaZongHeShouYi" context="neeq_duration_{Y}0101-{Y}1231_M"/>
    <Item id="00006403" ccId="838653715" eleName="QiTaZengJianBianDongJinEQiTaZongHeShouYi" context="neeq_duration_{Y}0101-{Y}1231_M"/>
    <Item id="00006404" ccId="935096115" eleName="SuoYouZheTouRuZiBenDaoZhiDeBianDongZhuanXiangChuBei" context="neeq_duration_{Y}0101-{Y}1231_M"/>
    <Item id="00006405" ccId="4123791946" eleName="QiTaQuanYiGongJuChiYouZheTouRuZiBenDaoZhiDeBianDongZhuanXiangChuBei" context="neeq_duration_{Y}0101-{Y}1231_M"/>
    <Item id="00006406" ccId="3616386991" eleName="QiTaZengJianBianDongJinEZhuanXiangChuBei" context="neeq_duration_{Y}0101-{Y}1231_M"/>
    <Item id="00006407" ccId="4062193748" eleName="SuoYouZheTouRuZiBenDaoZhiDeBianDongYingYuGongJi" context="neeq_duration_{Y}0101-{Y}1231_M"/>
    <Item id="00006408" ccId="1040324599" eleName="QiTaQuanYiGongJuChiYouZheTouRuZiBenDaoZhiDeBianDongYingYuGongJi" context="neeq_duration_{Y}0101-{Y}1231_M"/>
    <Item id="00006409" ccId="1547569587" eleName="QiTaZengJianBianDongJinEYingYuGongJi" context="neeq_duration_{Y}0101-{Y}1231_M"/>
    <Item id="00006410" ccId="4041765316" eleName="QiTaZengJianBianDongJinEWeiFenPeiLiRun" context="neeq_duration_{Y}0101-{Y}1231_M"/>
    <Item id="00006411" ccId="1456293602" eleName="SuoYouZheTouRuZiBenDaoZhiDeBianDongWeiFenPeiLiRun" context="neeq_duration_{Y}0101-{Y}1231_M"/>
    <Item id="00006412" ccId="3529349680" eleName="QiTaQuanYiGongJuChiYouZheTouRuZiBenDaoZhiDeBianDongWeiFenPeiLiRun" context="neeq_duration_{Y}0101-{Y}1231_M"/>
    <Item id="00006413" ccId="362638446" eleName="SuoYouZheTouRuZiBenDaoZhiDeBianDongSuoYouZheQuanYi" context="neeq_duration_{Y}0101-{Y}1231_M"/>
    <Item id="00006414" ccId="4180675465" eleName="QiTaQuanYiGongJuChiYouZheTouRuZiBenDaoZhiDeBianDongSuoYouZheQuanYi" context="neeq_duration_{Y}0101-{Y}1231_M"/>
    <Item id="00006415" ccId="2912108639" eleName="QiTaZengJianBianDongJinESuoYouZheQuanYi" context="neeq_duration_{Y}0101-{Y}1231_M"/>
    <Item id="00006422" ccId="2248152218" eleName="SuoYouZheTouRuZiBenDaoZhiDeBianDongShiShouZiBenHuoGuBen" context="neeq_duration_{Y-1}0101-{Y-1}1231_M"/>
    <Item id="00006423" ccId="2233732426" eleName="QiTaQuanYiGongJuChiYouZheTouRuZiBenDaoZhiDeBianDongShiShouZiBenHuoGuBen" context="neeq_duration_{Y-1}0101-{Y-1}1231_M"/>
    <Item id="00006424" ccId="4118154661" eleName="QiTaZengJianBianDongJinEShiShouZiBenHuoGuBen" context="neeq_duration_{Y-1}0101-{Y-1}1231_M"/>
    <Item id="00006497" ccId="3592488675" eleName="SuoYouZheTouRuZiBenDaoZhiDeBianDongZiBenGongJi" context="neeq_duration_{Y-1}0101-{Y-1}1231_M"/>
    <Item id="00006498" ccId="3565971204" eleName="QiTaQuanYiGongJuChiYouZheTouRuZiBenDaoZhiDeBianDongZiBenGongJi" context="neeq_duration_{Y-1}0101-{Y-1}1231_M"/>
    <Item id="00006499" ccId="2924445674" eleName="QiTaZengJianBianDongJinEZiBenGongJi" context="neeq_duration_{Y-1}0101-{Y-1}1231_M"/>
    <Item id="00006500" ccId="3548624898" eleName="SuoYouZheTouRuZiBenDaoZhiDeBianDongKuCunGu" context="neeq_duration_{Y-1}0101-{Y-1}1231_M"/>
    <Item id="00006501" ccId="3087488544" eleName="QiTaQuanYiGongJuChiYouZheTouRuZiBenDaoZhiDeBianDongKuCunGu" context="neeq_duration_{Y-1}0101-{Y-1}1231_M"/>
    <Item id="00006502" ccId="1836562360" eleName="QiTaZengJianBianDongJinEKuCunGu" context="neeq_duration_{Y-1}0101-{Y-1}1231_M"/>
    <Item id="00006503" ccId="255802432" eleName="SuoYouZheTouRuZiBenDaoZhiDeBianDongQiTaZongHeShouYi" context="neeq_duration_{Y-1}0101-{Y-1}1231_M"/>
    <Item id="00006504" ccId="898324245" eleName="QiTaQuanYiGongJuChiYouZheTouRuZiBenDaoZhiDeBianDongQiTaZongHeShouYi" context="neeq_duration_{Y-1}0101-{Y-1}1231_M"/>
    <Item id="00006505" ccId="1102614478" eleName="QiTaZengJianBianDongJinEQiTaZongHeShouYi" context="neeq_duration_{Y-1}0101-{Y-1}1231_M"/>
    <Item id="00006506" ccId="2924979645" eleName="SuoYouZheTouRuZiBenDaoZhiDeBianDongZhuanXiangChuBei" context="neeq_duration_{Y-1}0101-{Y-1}1231_M"/>
    <Item id="00006507" ccId="1069771699" eleName="QiTaQuanYiGongJuChiYouZheTouRuZiBenDaoZhiDeBianDongZhuanXiangChuBei" context="neeq_duration_{Y-1}0101-{Y-1}1231_M"/>
    <Item id="00006508" ccId="4013245051" eleName="QiTaZengJianBianDongJinEZhuanXiangChuBei" context="neeq_duration_{Y-1}0101-{Y-1}1231_M"/>
    <Item id="00006509" ccId="1800881459" eleName="SuoYouZheTouRuZiBenDaoZhiDeBianDongYingYuGongJi" context="neeq_duration_{Y-1}0101-{Y-1}1231_M"/>
    <Item id="00006510" ccId="774908680" eleName="QiTaQuanYiGongJuChiYouZheTouRuZiBenDaoZhiDeBianDongYingYuGongJi" context="neeq_duration_{Y-1}0101-{Y-1}1231_M"/>
    <Item id="00006511" ccId="2205289082" eleName="QiTaZengJianBianDongJinEYingYuGongJi" context="neeq_duration_{Y-1}0101-{Y-1}1231_M"/>
    <Item id="00006512" ccId="3418807877" eleName="SuoYouZheTouRuZiBenDaoZhiDeBianDongWeiFenPeiLiRun" context="neeq_duration_{Y-1}0101-{Y-1}1231_M"/>
    <Item id="00006513" ccId="1382279722" eleName="QiTaQuanYiGongJuChiYouZheTouRuZiBenDaoZhiDeBianDongWeiFenPeiLiRun" context="neeq_duration_{Y-1}0101-{Y-1}1231_M"/>
    <Item id="00006514" ccId="3986333808" eleName="SuoYouZheTouRuZiBenDaoZhiDeBianDongSuoYouZheQuanYi" context="neeq_duration_{Y-1}0101-{Y-1}1231_M"/>
    <Item id="00006515" ccId="3113617108" eleName="QiTaQuanYiGongJuChiYouZheTouRuZiBenDaoZhiDeBianDongSuoYouZheQuanYi" context="neeq_duration_{Y-1}0101-{Y-1}1231_M"/>
    <Item id="00006516" ccId="1854454361" eleName="QiTaZengJianBianDongJinEWeiFenPeiLiRun" context="neeq_duration_{Y-1}0101-{Y-1}1231_M"/>
    <Item id="00006517" ccId="1970017068" eleName="QiTaZengJianBianDongJinESuoYouZheQuanYi" context="neeq_duration_{Y-1}0101-{Y-1}1231_M"/>
    <Item id="00007110" ccId="1777905188" eleName="kuaiJiZhengCeBianGengDaoZhiDeBianGengShiShouZiBenHuoGuBen" context="neeq_duration_{Y}0101-{Y}1231"/>
    <Item id="00007111" ccId="1656800656" eleName="QianQiChaCuoGengZhengDaoZhiDeBianGengShiShouZiBenHuoGuBen" context="neeq_duration_{Y}0101-{Y}1231"/>
    <Item id="00007112" ccId="2158493720" eleName="QiTaDaoZhiDeBianGengShiShouZiBenHuoGuBen" context="neeq_duration_{Y}0101-{Y}1231"/>
    <Item id="00007114" ccId="422543399" eleName="BenQiZengJianBianDongJinEShiShouZiBenHuoGuBen" context="neeq_duration_{Y}0101-{Y}1231"/>
    <Item id="00007115" ccId="674153179" eleName="SuoYouZheTouRuHeJianShaoZiBenDaoZhiDeBianDongShiShouZiBenHuoGuBen" context="neeq_duration_{Y}0101-{Y}1231"/>
    <Item id="00007116" ccId="3526028440" eleName="GuFenZhiFuJiRuSuoYouZheQuanYiDeJinEDaoZhiDeBianDongShiShouZiBenHuoGuBen" context="neeq_duration_{Y}0101-{Y}1231"/>
    <Item id="00007117" ccId="1661261201" eleName="LiRunFenPeiDaoZhiDeBianDongShiShouZiBenHuoGuBen" context="neeq_duration_{Y}0101-{Y}1231"/>
    <Item id="00007118" ccId="3359913656" eleName="TiQuYingYuGongJiDaoZhiDeBianDongShiShouZiBenHuoGuBen" context="neeq_duration_{Y}0101-{Y}1231"/>
    <Item id="00007119" ccId="2700580657" eleName="DuiSuoYouZheHuoGuDongDeFenPeiDaoZhiDeBianDongShiShouZiBenHuoGuBen" context="neeq_duration_{Y}0101-{Y}1231"/>
    <Item id="00007120" ccId="3452877227" eleName="QiTaLiRunFenPeiDaoZhiDeBianDongShiShouZiBenHuoGuBen" context="neeq_duration_{Y}0101-{Y}1231"/>
    <Item id="00007121" ccId="328023" eleName="QiTaSuoYouZheTouRuHeJianShaoZiBenDaoZhiDeBianDongShiShouZiBenHuoGuBen" context="neeq_duration_{Y}0101-{Y}1231"/>
    <Item id="00007122" ccId="2554717901" eleName="SuoYouZheQuanYiNeiBuJieZhuanBianDongDaoZhiDeBianDongShiShouZiBenHuoGuBen" context="neeq_duration_{Y}0101-{Y}1231"/>
    <Item id="00007123" ccId="2385667409" eleName="ZiBenGongJiZhuanZengZiBenHuoGuBenDaoZhiDeBianDongShiShouZiBenHuoGuBen" context="neeq_duration_{Y}0101-{Y}1231"/>
    <Item id="00007124" ccId="1744605825" eleName="YingYuGongJiZhuanZengZiBenHuoGuBenDaoZhiDeBianDongShiShouZiBenHuoGuBen" context="neeq_duration_{Y}0101-{Y}1231"/>
    <Item id="00007125" ccId="4184682448" eleName="YingYuGongJiMiBuKuiSunDaoZhiDeBianDongShiShouZiBenHuoGuBen" context="neeq_duration_{Y}0101-{Y}1231"/>
    <Item id="00007126" ccId="1412432606" eleName="QiTaSuoYouZheQuanYiNeiBuJieZhuanDaoZhiDeBianDongShiShouZiBenHuoGuBen" context="neeq_duration_{Y}0101-{Y}1231"/>
    <Item id="00007127" ccId="542562821" eleName="ZhuanXiangChuBeiDeBianDongShiShouZiBenHuoGuBen" context="neeq_duration_{Y}0101-{Y}1231"/>
    <Item id="00007128" ccId="1401020318" eleName="BenQiTiQuDaoZhiDeBianDongShiShouZiBenHuoGuBen" context="neeq_duration_{Y}0101-{Y}1231"/>
    <Item id="00007129" ccId="2721548937" eleName="BenQiShiYongDaoZhiDeBianDongShiShouZiBenHuoGuBen" context="neeq_duration_{Y}0101-{Y}1231"/>
    <Item id="00007133" ccId="3484566367" eleName="QianQiChaCuoGengZhengDaoZhiDeBianGengZiBenGongJi" context="neeq_duration_{Y}0101-{Y}1231"/>
    <Item id="00007134" ccId="3173204838" eleName="QiTaDaoZhiDeBianGengZiBenGongJi" context="neeq_duration_{Y}0101-{Y}1231"/>
    <Item id="00007135" ccId="831715937" eleName="BenNianNianChuYuEZiBenGongJi" context="neeq_duration_{Y}0101-{Y}1231"/>
    <Item id="00007138" ccId="3981243196" eleName="BenQiZengJianBianDongJinEZiBenGongJi" context="neeq_duration_{Y}0101-{Y}1231"/>
    <Item id="00007139" ccId="3740261647" eleName="SuoYouZheTouRuHeJianShaoZiBenDaoZhiDeBianDongZiBenGongJi" context="neeq_duration_{Y}0101-{Y}1231"/>
    <Item id="00007140" ccId="442972152" eleName="GuFenZhiFuJiRuSuoYouZheQuanYiDeJinEDaoZhiDeBianDongZiBenGongJi" context="neeq_duration_{Y}0101-{Y}1231"/>
    <Item id="00007141" ccId="390621758" eleName="QiTaSuoYouZheTouRuHeJianShaoZiBenDaoZhiDeBianDongZiBenGongJi" context="neeq_duration_{Y}0101-{Y}1231"/>
    <Item id="00007142" ccId="3025961295" eleName="LiRunFenPeiDaoZhiDeBianDongZiBenGongJi" context="neeq_duration_{Y}0101-{Y}1231"/>
    <Item id="00007143" ccId="4235786394" eleName="TiQuYingYuGongJiDaoZhiDeBianDongZiBenGongJi" context="neeq_duration_{Y}0101-{Y}1231"/>
    <Item id="00007144" ccId="2357522455" eleName="DuiSuoYouZheHuoGuDongDeFenPeiDaoZhiDeBianDongZiBenGongJi" context="neeq_duration_{Y}0101-{Y}1231"/>
    <Item id="00007145" ccId="906502033" eleName="QiTaLiRunFenPeiDaoZhiDeBianDongZiBenGongJi" context="neeq_duration_{Y}0101-{Y}1231"/>
    <Item id="00007146" ccId="818461348" eleName="SuoYouZheQuanYiNeiBuJieZhuanBianDongDaoZhiDeBianDongZiBenGongJi" context="neeq_duration_{Y}0101-{Y}1231"/>
    <Item id="00007147" ccId="987283679" eleName="ZiBenGongJiZhuanZengZiBenHuoGuBenDaoZhiDeBianDongZiBenGongJi" context="neeq_duration_{Y}0101-{Y}1231"/>
    <Item id="00007148" ccId="1605310898" eleName="YingYuGongJiZhuanZengZiBenHuoGuBenDaoZhiDeBianDongZiBenGongJi" context="neeq_duration_{Y}0101-{Y}1231"/>
    <Item id="00007149" ccId="1922835533" eleName="YingYuGongJiMiBuKuiSunDaoZhiDeBianDongZiBenGongJi" context="neeq_duration_{Y}0101-{Y}1231"/>
    <Item id="00007150" ccId="2548176611" eleName="QiTaSuoYouZheQuanYiNeiBuJieZhuanDaoZhiDeBianDongZiBenGongJi" context="neeq_duration_{Y}0101-{Y}1231"/>
    <Item id="00007151" ccId="2698956184" eleName="ZhuanXiangChuBeiDeBianDongZiBenGongJi" context="neeq_duration_{Y}0101-{Y}1231"/>
    <Item id="00007152" ccId="3005147700" eleName="BenQiTiQuDaoZhiDeBianDongZiBenGongJi" context="neeq_duration_{Y}0101-{Y}1231"/>
    <Item id="00007153" ccId="1586489275" eleName="BenQiShiYongDaoZhiDeBianDongZiBenGongJi" context="neeq_duration_{Y}0101-{Y}1231"/>
    <Item id="00007154" ccId="1546717877" eleName="kuaiJiZhengCeBianGengDaoZhiDeBianGengKuCunGu" context="neeq_duration_{Y}0101-{Y}1231"/>
    <Item id="00007155" ccId="1982272163" eleName="QianQiChaCuoGengZhengDaoZhiDeBianGengKuCunGu" context="neeq_duration_{Y}0101-{Y}1231"/>
    <Item id="00007156" ccId="3840869985" eleName="QiTaDaoZhiDeBianGengKuCunGu" context="neeq_duration_{Y}0101-{Y}1231"/>
    <Item id="00007157" ccId="1243299334" eleName="BenNianNianChuYuEKuCunGu" context="neeq_duration_{Y}0101-{Y}1231"/>
    <Item id="00007159" ccId="3793144614" eleName="BenQiZengJianBianDongJinEKuCunGu" context="neeq_duration_{Y}0101-{Y}1231"/>
    <Item id="00007160" ccId="624434745" eleName="JingLiRunHeQiTaZongHeShouYiBianDongDaoZhiDeBianDongJinEKuCunGu" context="neeq_duration_{Y}0101-{Y}1231"/>
    <Item id="00007161" ccId="3514402959" eleName="SuoYouZheTouRuHeJianShaoZiBenDaoZhiDeBianDongKuCunGu" context="neeq_duration_{Y}0101-{Y}1231"/>
    <Item id="00007162" ccId="3831080981" eleName="GuFenZhiFuJiRuSuoYouZheQuanYiDeJinEDaoZhiDeBianDongKuCunGu" context="neeq_duration_{Y}0101-{Y}1231"/>
    <Item id="00007163" ccId="2948645069" eleName="QiTaSuoYouZheTouRuHeJianShaoZiBenDaoZhiDeBianDong" context="neeq_duration_{Y}0101-{Y}1231"/>
    <Item id="00007164" ccId="2136665340" eleName="LiRunFenPeiDaoZhiDeBianDongKuCunGu" context="neeq_duration_{Y}0101-{Y}1231"/>
    <Item id="00007165" ccId="112179326" eleName="TiQuYingYuGongJiDaoZhiDeBianDongKuCunGu" context="neeq_duration_{Y}0101-{Y}1231"/>
    <Item id="00007166" ccId="4288908438" eleName="DuiSuoYouZheHuoGuDongDeFenPeiDaoZhiDeBianDongKuCunGu" context="neeq_duration_{Y}0101-{Y}1231"/>
    <Item id="00007167" ccId="1175610600" eleName="QiTaLiRunFenPeiDaoZhiDeBianDongKuCunGu" context="neeq_duration_{Y}0101-{Y}1231"/>
    <Item id="00007168" ccId="3031742136" eleName="SuoYouZheQuanYiNeiBuJieZhuanBianDongDaoZhiDeBianDongKuCunGu" context="neeq_duration_{Y}0101-{Y}1231"/>
    <Item id="00007169" ccId="3815512675" eleName="ZiBenGongJiZhuanZengZiBenHuoGuBenDaoZhiDeBianDongKuCunGu" context="neeq_duration_{Y}0101-{Y}1231"/>
    <Item id="00007170" ccId="1852527474" eleName="YingYuGongJiZhuanZengZiBenHuoGuBenDaoZhiDeBianDongKuCunGu" context="neeq_duration_{Y}0101-{Y}1231"/>
    <Item id="00007171" ccId="3469986681" eleName="YingYuGongJiMiBuKuiSunDaoZhiDeBianDongKuCunGu" context="neeq_duration_{Y}0101-{Y}1231"/>
    <Item id="00007172" ccId="627282234" eleName="QiTaSuoYouZheQuanYiNeiBuJieZhuanDaoZhiDeBianDongKuCunGu" context="neeq_duration_{Y}0101-{Y}1231"/>
    <Item id="00007173" ccId="3160715873" eleName="ZhuanXiangChuBeiDeBianDongKuCunGu" context="neeq_duration_{Y}0101-{Y}1231"/>
    <Item id="00007174" ccId="1254397597" eleName="BenQiTiQuDaoZhiDeBianDongKuCunGu" context="neeq_duration_{Y}0101-{Y}1231"/>
    <Item id="00007175" ccId="1877726865" eleName="BenQiShiYongDaoZhiDeBianDongKuCunGu" context="neeq_duration_{Y}0101-{Y}1231"/>
    <Item id="00007178" ccId="1485816649" eleName="kuaiJiZhengCeBianGengDaoZhiDeBianGengQiTaZongHeShouYi" context="neeq_duration_{Y}0101-{Y}1231"/>
    <Item id="00007179" ccId="3655864383" eleName="QianQiChaCuoGengZhengDaoZhiDeBianGengQiTaZongHeShouYi" context="neeq_duration_{Y}0101-{Y}1231"/>
    <Item id="00007180" ccId="3997127369" eleName="QiTaDaoZhiDeBianGengQiTaZongHeShouYi" context="neeq_duration_{Y}0101-{Y}1231"/>
    <Item id="00007181" ccId="4013628415" eleName="BenNianNianChuYuEQiTaZongHeShouYi" context="neeq_duration_{Y}0101-{Y}1231"/>
    <Item id="00007182" ccId="1508259200" eleName="BenQiZengJianBianDongJinEQiTaZongHeShouYi" context="neeq_duration_{Y}0101-{Y}1231"/>
    <Item id="00007183" ccId="2170738688" eleName="JingLiRunHeQiTaZongHeShouYiBianDongDaoZhiDeBianDongJinEQiTaZongHeShouYi" context="neeq_duration_{Y}0101-{Y}1231"/>
    <Item id="00007184" ccId="471182898" eleName="SuoYouZheTouRuHeJianShaoZiBenDaoZhiDeBianDongQiTaZongHeShouYi" context="neeq_duration_{Y}0101-{Y}1231"/>
    <Item id="00007185" ccId="263742009" eleName="GuFenZhiFuJiRuSuoYouZheQuanYiDeJinEDaoZhiDeBianDongQiTaZongHeShouYi" context="neeq_duration_{Y}0101-{Y}1231"/>
    <Item id="00007186" ccId="863166772" eleName="QiTaSuoYouZheTouRuHeJianShaoZiBenDaoZhiDeBianDongQiTaZongHeShouYi" context="neeq_duration_{Y}0101-{Y}1231"/>
    <Item id="00007187" ccId="681715796" eleName="LiRunFenPeiDaoZhiDeBianDongQiTaZongHeShouYi" context="neeq_duration_{Y}0101-{Y}1231"/>
    <Item id="00007188" ccId="501947283" eleName="TiQuYingYuGongJiDaoZhiDeBianDongQiTaZongHeShouYi" context="neeq_duration_{Y}0101-{Y}1231"/>
    <Item id="00007189" ccId="490607469" eleName="DuiSuoYouZheHuoGuDongDeFenPeiDaoZhiDeBianDongQiTaZongHeShouYi" context="neeq_duration_{Y}0101-{Y}1231"/>
    <Item id="00007190" ccId="425933739" eleName="QiTaLiRunFenPeiDaoZhiDeBianDongQiTaZongHeShouYi" context="neeq_duration_{Y}0101-{Y}1231"/>
    <Item id="00007191" ccId="2033687573" eleName="SuoYouZheQuanYiNeiBuJieZhuanBianDongDaoZhiDeBianDongQiTaZongHeShouYi" context="neeq_duration_{Y}0101-{Y}1231"/>
    <Item id="00007192" ccId="77875239" eleName="ZiBenGongJiZhuanZengZiBenHuoGuBenDaoZhiDeBianDongQiTaZongHeShouYi" context="neeq_duration_{Y}0101-{Y}1231"/>
    <Item id="00007193" ccId="1140306007" eleName="YingYuGongJiZhuanZengZiBenHuoGuBenDaoZhiDeBianDongQiTaZongHeShouYi" context="neeq_duration_{Y}0101-{Y}1231"/>
    <Item id="00007194" ccId="909037373" eleName="YingYuGongJiMiBuKuiSunDaoZhiDeBianDongQiTaZongHeShouYi" context="neeq_duration_{Y}0101-{Y}1231"/>
    <Item id="00007195" ccId="648564735" eleName="QiTaSuoYouZheQuanYiNeiBuJieZhuanDaoZhiDeBianDongQiTaZongHeShouYi" context="neeq_duration_{Y}0101-{Y}1231"/>
    <Item id="00007196" ccId="2561582381" eleName="ZhuanXiangChuBeiDeBianDongQiTaZongHeShouYi" context="neeq_duration_{Y}0101-{Y}1231"/>
    <Item id="00007197" ccId="3597035525" eleName="BenQiTiQuDaoZhiDeBianDongQiTaZongHeShouYi" context="neeq_duration_{Y}0101-{Y}1231"/>
    <Item id="00007198" ccId="3422736081" eleName="BenQiShiYongDaoZhiDeBianDongQiTaZongHeShouYi" context="neeq_duration_{Y}0101-{Y}1231"/>
    <Item id="00007201" ccId="1917127867" eleName="kuaiJiZhengCeBianGengDaoZhiDeBianGengZhuanXiangChuBei" context="neeq_duration_{Y}0101-{Y}1231"/>
    <Item id="00007202" ccId="2434551501" eleName="QianQiChaCuoGengZhengDaoZhiDeBianGengZhuanXiangChuBei" context="neeq_duration_{Y}0101-{Y}1231"/>
    <Item id="00007203" ccId="3106604973" eleName="QiTaDaoZhiDeBianGengZhuanXiangChuBei" context="neeq_duration_{Y}0101-{Y}1231"/>
    <Item id="00007204" ccId="3093960555" eleName="BenNianNianChuYuEZhuanXiangChuBei" context="neeq_duration_{Y}0101-{Y}1231"/>
    <Item id="00007205" ccId="626123893" eleName="BenQiZengJianBianDongJinEZhuanXiangChuBei" context="neeq_duration_{Y}0101-{Y}1231"/>
    <Item id="00007206" ccId="3893445257" eleName="JingLiRunHeQiTaZongHeShouYiBianDongDaoZhiDeBianDongJinEZhuanXiangChuBei" context="neeq_duration_{Y}0101-{Y}1231"/>
    <Item id="00007207" ccId="1917278383" eleName="SuoYouZheTouRuHeJianShaoZiBenDaoZhiDeBianDongZhuanXiangChuBei" context="neeq_duration_{Y}0101-{Y}1231"/>
    <Item id="00007208" ccId="1777976952" eleName="GuFenZhiFuJiRuSuoYouZheQuanYiDeJinEDaoZhiDeBianDongZhuanXiangChuBei" context="neeq_duration_{Y}0101-{Y}1231"/>
    <Item id="00007209" ccId="1421296262" eleName="QiTaSuoYouZheTouRuHeJianShaoZiBenDaoZhiDeBianDongZhuanXiangChuBei" context="neeq_duration_{Y}0101-{Y}1231"/>
    <Item id="00007210" ccId="3829930048" eleName="LiRunFenPeiDaoZhiDeBianDongZhuanXiangChuBei" context="neeq_duration_{Y}0101-{Y}1231"/>
    <Item id="00007211" ccId="3039688424" eleName="TiQuYingYuGongJiDaoZhiDeBianDongZhuanXiangChuBei" context="neeq_duration_{Y}0101-{Y}1231"/>
    <Item id="00007212" ccId="2940783183" eleName="DuiSuoYouZheHuoGuDongDeFenPeiDaoZhiDeBianDongZhuanXiangChuBei" context="neeq_duration_{Y}0101-{Y}1231"/>
    <Item id="00007213" ccId="1399404055" eleName="QiTaLiRunFenPeiDaoZhiDeBianDongZhuanXiangChuBei" context="neeq_duration_{Y}0101-{Y}1231"/>
    <Item id="00007214" ccId="1289009589" eleName="SuoYouZheQuanYiNeiBuJieZhuanBianDongDaoZhiDeBianDongZhuanXiangChuBei" context="neeq_duration_{Y}0101-{Y}1231"/>
    <Item id="00007215" ccId="141630635" eleName="ZiBenGongJiZhuanZengZiBenHuoGuBenDaoZhiDeBianDongZhuanXiangChuBei" context="neeq_duration_{Y}0101-{Y}1231"/>
    <Item id="00007216" ccId="1244066850" eleName="YingYuGongJiZhuanZengZiBenHuoGuBenDaoZhiDeBianDongZhuanXiangChuBei" context="neeq_duration_{Y}0101-{Y}1231"/>
    <Item id="00007217" ccId="91441284" eleName="YingYuGongJiMiBuKuiSunDaoZhiDeBianDongZhuanXiangChuBei" context="neeq_duration_{Y}0101-{Y}1231"/>
    <Item id="00007218" ccId="3719678551" eleName="QiTaSuoYouZheQuanYiNeiBuJieZhuanDaoZhiDeBianDongZhuanXiangChuBei" context="neeq_duration_{Y}0101-{Y}1231"/>
    <Item id="00007219" ccId="3741577245" eleName="ZhuanXiangChuBeiDeBianDongZhuanXiangChuBei" context="neeq_duration_{Y}0101-{Y}1231"/>
    <Item id="00007220" ccId="2400785080" eleName="BenQiTiQuDaoZhiDeBianDongZhuanXiangChuBei" context="neeq_duration_{Y}0101-{Y}1231"/>
    <Item id="00007221" ccId="2885350270" eleName="BenQiShiYongDaoZhiDeBianDongZhuanXiangChuBei" context="neeq_duration_{Y}0101-{Y}1231"/>
    <Item id="00007224" ccId="3165111739" eleName="kuaiJiZhengCeBianGengDaoZhiDeBianGengYingYuGongJi" context="neeq_duration_{Y}0101-{Y}1231"/>
    <Item id="00007225" ccId="832099321" eleName="QianQiChaCuoGengZhengDaoZhiDeBianGengYingYuGongJi" context="neeq_duration_{Y}0101-{Y}1231"/>
    <Item id="00007226" ccId="1483042293" eleName="QiTaDaoZhiDeBianGengYingYuGongJi" context="neeq_duration_{Y}0101-{Y}1231"/>
    <Item id="00007227" ccId="2700573099" eleName="BenNianNianChuYuEYingYuGongJi" context="neeq_duration_{Y}0101-{Y}1231"/>
    <Item id="00007228" ccId="2832858741" eleName="BenQiZengJianBianDongJinEYingYuGongJi" context="neeq_duration_{Y}0101-{Y}1231"/>
    <Item id="00007229" ccId="2669508472" eleName="JingLiRunHeQiTaZongHeShouYiBianDongDaoZhiDeBianDongJinEYingYuGongJi" context="neeq_duration_{Y}0101-{Y}1231"/>
    <Item id="00007230" ccId="3733101339" eleName="SuoYouZheTouRuHeJianShaoZiBenDaoZhiDeBianDongYingYuGongJi" context="neeq_duration_{Y}0101-{Y}1231"/>
    <Item id="00007231" ccId="752780296" eleName="GuFenZhiFuJiRuSuoYouZheQuanYiDeJinEDaoZhiDeBianDongYingYuGongJi" context="neeq_duration_{Y}0101-{Y}1231"/>
    <Item id="00007232" ccId="3471541768" eleName="QiTaSuoYouZheTouRuHeJianShaoZiBenDaoZhiDeBianDongYingYuGongJi" context="neeq_duration_{Y}0101-{Y}1231"/>
    <Item id="00007233" ccId="401260421" eleName="LiRunFenPeiDaoZhiDeBianDongYingYuGongJi" context="neeq_duration_{Y}0101-{Y}1231"/>
    <Item id="00007234" ccId="4270322891" eleName="TiQuYingYuGongJiDaoZhiDeBianDongYingYuGongJi" context="neeq_duration_{Y}0101-{Y}1231"/>
    <Item id="00007235" ccId="3015560123" eleName="DuiSuoYouZheHuoGuDongDeFenPeiDaoZhiDeBianDongYingYuGongJi" context="neeq_duration_{Y}0101-{Y}1231"/>
    <Item id="00007236" ccId="4272869282" eleName="QiTaLiRunFenPeiDaoZhiDeBianDongYingYuGongJi" context="neeq_duration_{Y}0101-{Y}1231"/>
    <Item id="00007237" ccId="3894214782" eleName="SuoYouZheQuanYiNeiBuJieZhuanBianDongDaoZhiDeBianDongYingYuGongJi" context="neeq_duration_{Y}0101-{Y}1231"/>
    <Item id="00007238" ccId="40406787" eleName="ZiBenGongJiZhuanZengZiBenHuoGuBenDaoZhiDeBianDongYingYuGongJi" context="neeq_duration_{Y}0101-{Y}1231"/>
    <Item id="00007239" ccId="3340096933" eleName="YingYuGongJiZhuanZengZiBenHuoGuBenDaoZhiDeBianDongYingYuGongJi" context="neeq_duration_{Y}0101-{Y}1231"/>
    <Item id="00007240" ccId="2898857316" eleName="YingYuGongJiMiBuKuiSunDaoZhiDeBianDongYingYuGongJi" context="neeq_duration_{Y}0101-{Y}1231"/>
    <Item id="00007241" ccId="778366872" eleName="QiTaSuoYouZheQuanYiNeiBuJieZhuanDaoZhiDeBianDongYingYuGongJi" context="neeq_duration_{Y}0101-{Y}1231"/>
    <Item id="00007242" ccId="480429729" eleName="ZhuanXiangChuBeiDeBianDongYingYuGongJi" context="neeq_duration_{Y}0101-{Y}1231"/>
    <Item id="00007243" ccId="2739197846" eleName="BenQiTiQuDaoZhiDeBianDongYingYuGongJi" context="neeq_duration_{Y}0101-{Y}1231"/>
    <Item id="00007244" ccId="2073776534" eleName="BenQiShiYongDaoZhiDeBianDongYingYuGongJi" context="neeq_duration_{Y}0101-{Y}1231"/>
    <Item id="00007247" ccId="3989574639" eleName="kuaiJiZhengCeBianGengDaoZhiDeBianGengWeiFenPeiLiRun" context="neeq_duration_{Y}0101-{Y}1231"/>
    <Item id="00007248" ccId="2603676596" eleName="QianQiChaCuoGengZhengDaoZhiDeBianGengWeiFenPeiLiRun" context="neeq_duration_{Y}0101-{Y}1231"/>
    <Item id="00007249" ccId="166609352" eleName="QiTaDaoZhiDeBianGengWeiFenPeiLiRun" context="neeq_duration_{Y}0101-{Y}1231"/>
    <Item id="00007250" ccId="2136593524" eleName="BenNianNianChuYuEWeiFenPeiLiRun" context="neeq_duration_{Y}0101-{Y}1231"/>
    <Item id="00007251" ccId="2450810538" eleName="BenQiZengJianBianDongJinEWeiFenPeiLiRun" context="neeq_duration_{Y}0101-{Y}1231"/>
    <Item id="00007252" ccId="2501070193" eleName="JingLiRunHeQiTaZongHeShouYiBianDongDaoZhiDeBianDongJinEWeiFenPeiLiRun" context="neeq_duration_{Y}0101-{Y}1231"/>
    <Item id="00007253" ccId="114025976" eleName="SuoYouZheTouRuHeJianShaoZiBenDaoZhiDeBianDongWeiFenPeiLiRun" context="neeq_duration_{Y}0101-{Y}1231"/>
    <Item id="00007254" ccId="4174204923" eleName="GuFenZhiFuJiRuSuoYouZheQuanYiDeJinEDaoZhiDeBianDongWeiFenPeiLiRun" context="neeq_duration_{Y}0101-{Y}1231"/>
    <Item id="00007255" ccId="2905871181" eleName="QiTaSuoYouZheTouRuHeJianShaoZiBenDaoZhiDeBianDongWeiFenPeiLiRun" context="neeq_duration_{Y}0101-{Y}1231"/>
    <Item id="00007256" ccId="2955050365" eleName="LiRunFenPeiDaoZhiDeBianDongWeiFenPeiLiRun" context="neeq_duration_{Y}0101-{Y}1231"/>
    <Item id="00007257" ccId="3040530589" eleName="TiQuYingYuGongJiDaoZhiDeBianDongWeiFenPeiLiRun" context="neeq_duration_{Y}0101-{Y}1231"/>
    <Item id="00007258" ccId="3142911230" eleName="DuiSuoYouZheHuoGuDongDeFenPeiDaoZhiDeBianDongWeiFenPeiLiRun" context="neeq_duration_{Y}0101-{Y}1231"/>
    <Item id="00007259" ccId="2647695284" eleName="QiTaLiRunFenPeiDaoZhiDeBianDongWeiFenPeiLiRun" context="neeq_duration_{Y}0101-{Y}1231"/>
    <Item id="00007260" ccId="2787460581" eleName="SuoYouZheQuanYiNeiBuJieZhuanBianDongDaoZhiDeBianDongWeiFenPeiLiRun" context="neeq_duration_{Y}0101-{Y}1231"/>
    <Item id="00007261" ccId="2817827517" eleName="ZiBenGongJiZhuanZengZiBenHuoGuBenDaoZhiDeBianDongWeiFenPeiLiRun" context="neeq_duration_{Y}0101-{Y}1231"/>
    <Item id="00007262" ccId="3672516032" eleName="YingYuGongJiZhuanZengZiBenHuoGuBenDaoZhiDeBianDongWeiFenPeiLiRun" context="neeq_duration_{Y}0101-{Y}1231"/>
    <Item id="00007263" ccId="1838183926" eleName="YingYuGongJiMiBuKuiSunDaoZhiDeBianDongWeiFenPeiLiRun" context="neeq_duration_{Y}0101-{Y}1231"/>
    <Item id="00007264" ccId="4140890532" eleName="QiTaSuoYouZheQuanYiNeiBuJieZhuanDaoZhiDeBianDongWeiFenPeiLiRun" context="neeq_duration_{Y}0101-{Y}1231"/>
    <Item id="00007265" ccId="2505537968" eleName="ZhuanXiangChuBeiDeBianDongWeiFenPeiLiRun" context="neeq_duration_{Y}0101-{Y}1231"/>
    <Item id="00007266" ccId="3626109543" eleName="BenQiTiQuDaoZhiDeBianDongWeiFenPeiLiRun" context="neeq_duration_{Y}0101-{Y}1231"/>
    <Item id="00007267" ccId="1327010018" eleName="BenQiShiYongDaoZhiDeBianDongWeiFenPeiLiRun" context="neeq_duration_{Y}0101-{Y}1231"/>
    <Item id="00007270" ccId="3156398187" eleName="kuaiJiZhengCeBianGengDaoZhiDeBianGengShaoShuGuDongQuanYi" context="neeq_duration_{Y}0101-{Y}1231"/>
    <Item id="00007271" ccId="1104918398" eleName="QianQiChaCuoGengZhengDaoZhiDeBianGengShaoShuGuDongQuanYi" context="neeq_duration_{Y}0101-{Y}1231"/>
    <Item id="00007272" ccId="3406414" eleName="QiTaDaoZhiDeBianGengShaoShuGuDongQuanYi" context="neeq_duration_{Y}0101-{Y}1231"/>
    <Item id="00007273" ccId="4110446387" eleName="BenNianNianChuYuEShaoShuGuDongQuanYi" context="neeq_duration_{Y}0101-{Y}1231"/>
    <Item id="00007274" ccId="2767561639" eleName="BenQiZengJianBianDongJinEShaoShuGuDongQuanYi" context="neeq_duration_{Y}0101-{Y}1231"/>
    <Item id="00007275" ccId="3718294930" eleName="JingLiRunHeQiTaZongHeShouYiBianDongDaoZhiDeBianDongJinEShaoShuGuDongQuanYi" context="neeq_duration_{Y}0101-{Y}1231"/>
    <Item id="00007276" ccId="3820751185" eleName="SuoYouZheTouRuHeJianShaoZiBenDaoZhiDeBianDongShaoShuGuDongQuanYi" context="neeq_duration_{Y}0101-{Y}1231"/>
    <Item id="00007277" ccId="1880898631" eleName="GuFenZhiFuJiRuSuoYouZheQuanYiDeJinEDaoZhiDeBianDongShaoShuGuDongQuanYi" context="neeq_duration_{Y}0101-{Y}1231"/>
    <Item id="00007278" ccId="1386134407" eleName="QiTaSuoYouZheTouRuHeJianShaoZiBenDaoZhiDeBianDongShaoShuGuDongQuanYi" context="neeq_duration_{Y}0101-{Y}1231"/>
    <Item id="00007279" ccId="556051215" eleName="LiRunFenPeiDaoZhiDeBianDongShaoShuGuDongQuanYi" context="neeq_duration_{Y}0101-{Y}1231"/>
    <Item id="00007280" ccId="2428840029" eleName="TiQuYingYuGongJiDaoZhiDeBianDongShaoShuGuDongQuanYi" context="neeq_duration_{Y}0101-{Y}1231"/>
    <Item id="00007281" ccId="3432384679" eleName="DuiSuoYouZheHuoGuDongDeFenPeiDaoZhiDeBianDongShaoShuGuDongQuanYi" context="neeq_duration_{Y}0101-{Y}1231"/>
    <Item id="00007282" ccId="4095185898" eleName="QiTaLiRunFenPeiDaoZhiDeBianDongShaoShuGuDongQuanYi" context="neeq_duration_{Y}0101-{Y}1231"/>
    <Item id="00007283" ccId="1176156052" eleName="SuoYouZheQuanYiNeiBuJieZhuanBianDongDaoZhiDeBianDongShaoShuGuDongQuanYi" context="neeq_duration_{Y}0101-{Y}1231"/>
    <Item id="00007284" ccId="1621107618" eleName="ZiBenGongJiZhuanZengZiBenHuoGuBenDaoZhiDeBianDongShaoShuGuDongQuanYi" context="neeq_duration_{Y}0101-{Y}1231"/>
    <Item id="00007285" ccId="2391061843" eleName="YingYuGongJiZhuanZengZiBenHuoGuBenDaoZhiDeBianDongShaoShuGuDongQuanYi" context="neeq_duration_{Y}0101-{Y}1231"/>
    <Item id="00007286" ccId="3396150248" eleName="YingYuGongJiMiBuKuiSunDaoZhiDeBianDongShaoShuGuDongQuanYi" context="neeq_duration_{Y}0101-{Y}1231"/>
    <Item id="00007287" ccId="1364478832" eleName="QiTaSuoYouZheQuanYiNeiBuJieZhuanDaoZhiDeBianDongShaoShuGuDongQuanYi" context="neeq_duration_{Y}0101-{Y}1231"/>
    <Item id="00007288" ccId="3867462228" eleName="ZhuanXiangChuBeiDeBianDongShaoShuGuDongQuanYi" context="neeq_duration_{Y}0101-{Y}1231"/>
    <Item id="00007289" ccId="438580736" eleName="BenQiTiQuDaoZhiDeBianDongShaoShuGuDongQuanYi" context="neeq_duration_{Y}0101-{Y}1231"/>
    <Item id="00007290" ccId="109477870" eleName="BenQiShiYongDaoZhiDeBianDongShaoShuGuDongQuanYi" context="neeq_duration_{Y}0101-{Y}1231"/>
    <Item id="00007293" ccId="699899580" eleName="kuaiJiZhengCeBianGengDaoZhiDeBianGengSuoYouZheQuanYi" context="neeq_duration_{Y}0101-{Y}1231"/>
    <Item id="00007294" ccId="2524967153" eleName="QianQiChaCuoGengZhengDaoZhiDeBianGengSuoYouZheQuanYi" context="neeq_duration_{Y}0101-{Y}1231"/>
    <Item id="00007295" ccId="4072202249" eleName="QiTaDaoZhiDeBianGengSuoYouZheQuanYi" context="neeq_duration_{Y}0101-{Y}1231"/>
    <Item id="00007296" ccId="2975236522" eleName="BenNianNianChuYuESuoYouZheQuanYi" context="neeq_duration_{Y}0101-{Y}1231"/>
    <Item id="00007297" ccId="1164744634" eleName="BenQiZengJianBianDongJinESuoYouZheQuanYi" context="neeq_duration_{Y}0101-{Y}1231"/>
    <Item id="00007298" ccId="3609920378" eleName="JingLiRunHeQiTaZongHeShouYiBianDongDaoZhiDeBianDongJinESuoYouZheQuanYi" context="neeq_duration_{Y}0101-{Y}1231"/>
    <Item id="00007300" ccId="3634966413" eleName="GuFenZhiFuJiRuSuoYouZheQuanYiDeJinEDaoZhiDeBianDongSuoYouZheQuanYi" context="neeq_duration_{Y}0101-{Y}1231"/>
    <Item id="00007301" ccId="3402083287" eleName="QiTaSuoYouZheTouRuHeJianShaoZiBenDaoZhiDeBianDongSuoYouZheQuanYi" context="neeq_duration_{Y}0101-{Y}1231"/>
    <Item id="00007302" ccId="2671286862" eleName="LiRunFenPeiDaoZhiDeBianDongSuoYouZheQuanYi" context="neeq_duration_{Y}0101-{Y}1231"/>
    <Item id="00007303" ccId="264960751" eleName="TiQuYingYuGongJiDaoZhiDeBianDongSuoYouZheQuanYi" context="neeq_duration_{Y}0101-{Y}1231"/>
    <Item id="00007304" ccId="180560768" eleName="DuiSuoYouZheHuoGuDongDeFenPeiDaoZhiDeBianDongSuoYouZheQuanYi" context="neeq_duration_{Y}0101-{Y}1231"/>
    <Item id="00007305" ccId="3793148034" eleName="QiTaLiRunFenPeiDaoZhiDeBianDongSuoYouZheQuanYi" context="neeq_duration_{Y}0101-{Y}1231"/>
    <Item id="00007306" ccId="3743431806" eleName="SuoYouZheQuanYiNeiBuJieZhuanBianDongDaoZhiDeBianDongSuoYouZheQuanYi" context="neeq_duration_{Y}0101-{Y}1231"/>
    <Item id="00007307" ccId="3710595746" eleName="ZiBenGongJiZhuanZengZiBenHuoGuBenDaoZhiDeBianDongSuoYouZheQuanYi" context="neeq_duration_{Y}0101-{Y}1231"/>
    <Item id="00007308" ccId="865099363" eleName="YingYuGongJiZhuanZengZiBenHuoGuBenDaoZhiDeBianDongSuoYouZheQuanYi" context="neeq_duration_{Y}0101-{Y}1231"/>
    <Item id="00007309" ccId="3686616372" eleName="YingYuGongJiMiBuKuiSunDaoZhiDeBianDongSuoYouZheQuanYi" context="neeq_duration_{Y}0101-{Y}1231"/>
    <Item id="00007310" ccId="2155330747" eleName="QiTaSuoYouZheQuanYiNeiBuJieZhuanDaoZhiDeBianDongSuoYouZheQuanYi" context="neeq_duration_{Y}0101-{Y}1231"/>
    <Item id="00007311" ccId="3690850044" eleName="ZhuanXiangChuBeiDeBianDongSuoYouZheQuanYi" context="neeq_duration_{Y}0101-{Y}1231"/>
    <Item id="00007312" ccId="2391913251" eleName="BenQiTiQuDaoZhiDeBianDongSuoYouZheQuanYi" context="neeq_duration_{Y}0101-{Y}1231"/>
    <Item id="00007313" ccId="3509545398" eleName="BenQiShiYongDaoZhiDeBianDongSuoYouZheQuanYi" context="neeq_duration_{Y}0101-{Y}1231"/>
    <Item id="00007315" ccId="1954830414" eleName="JingLiRunHeQiTaZongHeShouYiBianDongDaoZhiDeBianDongJinEShiShouZiBenHuoGuBen" context="neeq_duration_{Y}0101-{Y}1231"/>
    <Item id="00007316" ccId="2569759006" eleName="JingLiRunHeQiTaZongHeShouYiBianDongDaoZhiDeBianDongJinEZiBenGongJi" context="neeq_duration_{Y}0101-{Y}1231"/>
    <Item id="00007318" ccId="3315431554" eleName="CapitalSurplus" context="neeq_instant_{Y-1}1231"/>
    <Item id="00007319" ccId="2361309765" eleName="KuCunGu" context="neeq_instant_{Y-1}1231"/>
    <Item id="00007320" ccId="3900687293" eleName="QiTaZongHeShouYi" context="neeq_instant_{Y-1}1231"/>
    <Item id="00007322" ccId="1222331848" eleName="BenNianNianChuYuEShiShouZiBenHuoGuBen" context="neeq_duration_{Y}0101-{Y}1231"/>
    <Item id="00007324" ccId="1530913909" eleName="IssuedCapital" context="neeq_instant_{Y-1}1231"/>
    <Item id="00007325" ccId="908740785" eleName="SpecializedReserve" context="neeq_instant_{Y-1}1231"/>
    <Item id="00007326" ccId="332498720" eleName="SurplusReserves" context="neeq_instant_{Y-1}1231"/>
    <Item id="00007327" ccId="3653543726" eleName="RetainedEarnings" context="neeq_instant_{Y-1}1231"/>
    <Item id="00007328" ccId="3272350864" eleName="NoncontrollingInterests" context="neeq_instant_{Y-1}1231"/>
    <Item id="00007329" ccId="1858619868" eleName="Equity" context="neeq_instant_{Y-1}1231"/>
    <Item id="00007330" ccId="548807078" eleName="SuoYouZheTouRuHeJianShaoZiBenDaoZhiDeBianDongSuoYouZheQuanYi" context="neeq_duration_{Y}0101-{Y}1231"/>
    <Item id="00007331" ccId="1607623059" eleName="IssuedCapital" context="neeq_instant_{Y-2}0101-{Y-2}1231"/>
    <Item id="00007333" ccId="846222120" eleName="KuCunGu" context="neeq_instant_{Y-2}0101-{Y-2}1231"/>
    <Item id="00007334" ccId="3767478517" eleName="QiTaZongHeShouYi" context="neeq_instant_{Y-2}0101-{Y-2}1231"/>
    <Item id="00007335" ccId="3811115961" eleName="SpecializedReserve" context="neeq_instant_{Y-2}0101-{Y-2}1231"/>
    <Item id="00007336" ccId="3059190986" eleName="SurplusReserves" context="neeq_instant_{Y-2}0101-{Y-2}1231"/>
    <Item id="00007337" ccId="2699729217" eleName="RetainedEarnings" context="neeq_instant_{Y-2}0101-{Y-2}1231"/>
    <Item id="00007338" ccId="3223229200" eleName="NoncontrollingInterests" context="neeq_instant_{Y-2}0101-{Y-2}1231"/>
    <Item id="00007339" ccId="4179438826" eleName="Equity" context="neeq_instant_{Y-2}0101-{Y-2}1231"/>
    <Item id="00007340" ccId="1985344573" eleName="BenNianNianChuYuEShiShouZiBenHuoGuBen" context="neeq_duration_{Y-1}0101-{Y-1}1231"/>
    <Item id="00007341" ccId="758874873" eleName="IssuedCapital" context="neeq_instant_{Y}1231"/>
    <Item id="00007342" ccId="2283060578" eleName="CapitalSurplus" context="neeq_instant_{Y}1231"/>
    <Item id="00007343" ccId="3018949421" eleName="KuCunGu" context="neeq_instant_{Y}1231"/>
    <Item id="00007344" ccId="136620259" eleName="QiTaZongHeShouYi" context="neeq_instant_{Y}1231"/>
    <Item id="00007345" ccId="2660411334" eleName="SpecializedReserve" context="neeq_instant_{Y}1231"/>
    <Item id="00007346" ccId="1670523435" eleName="SurplusReserves" context="neeq_instant_{Y}1231"/>
    <Item id="00007347" ccId="408738399" eleName="RetainedEarnings" context="neeq_instant_{Y}1231"/>
    <Item id="00007348" ccId="3575447492" eleName="NoncontrollingInterests" context="neeq_instant_{Y}1231"/>
    <Item id="00007349" ccId="1803345868" eleName="Equity" context="neeq_instant_{Y}1231"/>
    <Item id="00007350" ccId="2963830550" eleName="kuaiJiZhengCeBianGengDaoZhiDeBianGengShiShouZiBenHuoGuBen" context="neeq_duration_{Y-1}0101-{Y-1}1231"/>
    <Item id="00007351" ccId="3701877737" eleName="QianQiChaCuoGengZhengDaoZhiDeBianGengShiShouZiBenHuoGuBen" context="neeq_duration_{Y-1}0101-{Y-1}1231"/>
    <Item id="00007352" ccId="1953906035" eleName="QiTaDaoZhiDeBianGengShiShouZiBenHuoGuBen" context="neeq_duration_{Y-1}0101-{Y-1}1231"/>
    <Item id="00007353" ccId="2568831816" eleName="BenQiZengJianBianDongJinEShiShouZiBenHuoGuBen" context="neeq_duration_{Y-1}0101-{Y-1}1231"/>
    <Item id="00007354" ccId="2169361375" eleName="JingLiRunHeQiTaZongHeShouYiBianDongDaoZhiDeBianDongJinEShiShouZiBenHuoGuBen" context="neeq_duration_{Y-1}0101-{Y-1}1231"/>
    <Item id="00007355" ccId="1075700230" eleName="SuoYouZheTouRuHeJianShaoZiBenDaoZhiDeBianDongShiShouZiBenHuoGuBen" context="neeq_duration_{Y-1}0101-{Y-1}1231"/>
    <Item id="00007356" ccId="465322386" eleName="GuFenZhiFuJiRuSuoYouZheQuanYiDeJinEDaoZhiDeBianDongShiShouZiBenHuoGuBen" context="neeq_duration_{Y-1}0101-{Y-1}1231"/>
    <Item id="00007357" ccId="4164711486" eleName="QiTaSuoYouZheTouRuHeJianShaoZiBenDaoZhiDeBianDongShiShouZiBenHuoGuBen" context="neeq_duration_{Y-1}0101-{Y-1}1231"/>
    <Item id="00007358" ccId="1923136598" eleName="LiRunFenPeiDaoZhiDeBianDongShiShouZiBenHuoGuBen" context="neeq_duration_{Y-1}0101-{Y-1}1231"/>
    <Item id="00007359" ccId="4096877089" eleName="TiQuYingYuGongJiDaoZhiDeBianDongShiShouZiBenHuoGuBen" context="neeq_duration_{Y-1}0101-{Y-1}1231"/>
    <Item id="00007360" ccId="615411325" eleName="DuiSuoYouZheHuoGuDongDeFenPeiDaoZhiDeBianDongShiShouZiBenHuoGuBen" context="neeq_duration_{Y-1}0101-{Y-1}1231"/>
    <Item id="00007361" ccId="2096828476" eleName="QiTaLiRunFenPeiDaoZhiDeBianDongShiShouZiBenHuoGuBen" context="neeq_duration_{Y-1}0101-{Y-1}1231"/>
    <Item id="00007362" ccId="1318848857" eleName="SuoYouZheQuanYiNeiBuJieZhuanBianDongDaoZhiDeBianDongShiShouZiBenHuoGuBen" context="neeq_duration_{Y-1}0101-{Y-1}1231"/>
    <Item id="00007363" ccId="1929153144" eleName="ZiBenGongJiZhuanZengZiBenHuoGuBenDaoZhiDeBianDongShiShouZiBenHuoGuBen" context="neeq_duration_{Y-1}0101-{Y-1}1231"/>
    <Item id="00007364" ccId="685484686" eleName="YingYuGongJiZhuanZengZiBenHuoGuBenDaoZhiDeBianDongShiShouZiBenHuoGuBen" context="neeq_duration_{Y-1}0101-{Y-1}1231"/>
    <Item id="00007365" ccId="68388070" eleName="YingYuGongJiMiBuKuiSunDaoZhiDeBianDongShiShouZiBenHuoGuBen" context="neeq_duration_{Y-1}0101-{Y-1}1231"/>
    <Item id="00007366" ccId="1270432732" eleName="QiTaSuoYouZheQuanYiNeiBuJieZhuanDaoZhiDeBianDongShiShouZiBenHuoGuBen" context="neeq_duration_{Y-1}0101-{Y-1}1231"/>
    <Item id="00007367" ccId="2093735171" eleName="ZhuanXiangChuBeiDeBianDongShiShouZiBenHuoGuBen" context="neeq_duration_{Y-1}0101-{Y-1}1231"/>
    <Item id="00007368" ccId="1054427838" eleName="BenQiTiQuDaoZhiDeBianDongShiShouZiBenHuoGuBen" context="neeq_duration_{Y-1}0101-{Y-1}1231"/>
    <Item id="00007369" ccId="857933932" eleName="BenQiShiYongDaoZhiDeBianDongShiShouZiBenHuoGuBen" context="neeq_duration_{Y-1}0101-{Y-1}1231"/>
    <Item id="00007370" ccId="359795407" eleName="IssuedCapital" context="neeq_instant_{Y-1}1231"/>
    <Item id="00007371" ccId="625047632" eleName="CapitalSurplus" context="neeq_instant_{Y-1}1231"/>
    <Item id="00007372" ccId="2329163227" eleName="KuCunGu" context="neeq_instant_{Y-1}1231"/>
    <Item id="00007373" ccId="3336476628" eleName="QiTaZongHeShouYi" context="neeq_instant_{Y-1}1231"/>
    <Item id="00007374" ccId="161443429" eleName="SpecializedReserve" context="neeq_instant_{Y-1}1231"/>
    <Item id="00007375" ccId="4128865726" eleName="SurplusReserves" context="neeq_instant_{Y-1}1231"/>
    <Item id="00007376" ccId="2038386399" eleName="RetainedEarnings" context="neeq_instant_{Y-1}1231"/>
    <Item id="00007377" ccId="2756774794" eleName="NoncontrollingInterests" context="neeq_instant_{Y-1}1231"/>
    <Item id="00007378" ccId="3887818020" eleName="Equity" context="neeq_instant_{Y-1}1231"/>
    <Item id="00007380" ccId="1942329298" eleName="QianQiChaCuoGengZhengDaoZhiDeBianGengZiBenGongJi" context="neeq_duration_{Y-1}0101-{Y-1}1231"/>
    <Item id="00007381" ccId="3612839683" eleName="QiTaDaoZhiDeBianGengZiBenGongJi" context="neeq_duration_{Y-1}0101-{Y-1}1231"/>
    <Item id="00007382" ccId="3407243262" eleName="BenNianNianChuYuEZiBenGongJi" context="neeq_duration_{Y-1}0101-{Y-1}1231"/>
    <Item id="00007383" ccId="2642990669" eleName="BenQiZengJianBianDongJinEZiBenGongJi" context="neeq_duration_{Y-1}0101-{Y-1}1231"/>
    <Item id="00007384" ccId="1728414502" eleName="JingLiRunHeQiTaZongHeShouYiBianDongDaoZhiDeBianDongJinEZiBenGongJi" context="neeq_duration_{Y-1}0101-{Y-1}1231"/>
    <Item id="00007385" ccId="10115592" eleName="SuoYouZheTouRuHeJianShaoZiBenDaoZhiDeBianDongZiBenGongJi" context="neeq_duration_{Y-1}0101-{Y-1}1231"/>
    <Item id="00007386" ccId="198213302" eleName="GuFenZhiFuJiRuSuoYouZheQuanYiDeJinEDaoZhiDeBianDongZiBenGongJi" context="neeq_duration_{Y-1}0101-{Y-1}1231"/>
    <Item id="00007387" ccId="2355752328" eleName="QiTaSuoYouZheTouRuHeJianShaoZiBenDaoZhiDeBianDongZiBenGongJi" context="neeq_duration_{Y-1}0101-{Y-1}1231"/>
    <Item id="00007388" ccId="3958739654" eleName="LiRunFenPeiDaoZhiDeBianDongZiBenGongJi" context="neeq_duration_{Y-1}0101-{Y-1}1231"/>
    <Item id="00007389" ccId="3003532509" eleName="TiQuYingYuGongJiDaoZhiDeBianDongZiBenGongJi" context="neeq_duration_{Y-1}0101-{Y-1}1231"/>
    <Item id="00007390" ccId="2642614370" eleName="DuiSuoYouZheHuoGuDongDeFenPeiDaoZhiDeBianDongZiBenGongJi" context="neeq_duration_{Y-1}0101-{Y-1}1231"/>
    <Item id="00007391" ccId="1597058267" eleName="QiTaLiRunFenPeiDaoZhiDeBianDongZiBenGongJi" context="neeq_duration_{Y-1}0101-{Y-1}1231"/>
    <Item id="00007392" ccId="1415118323" eleName="SuoYouZheQuanYiNeiBuJieZhuanBianDongDaoZhiDeBianDongZiBenGongJi" context="neeq_duration_{Y-1}0101-{Y-1}1231"/>
    <Item id="00007393" ccId="2948338554" eleName="ZiBenGongJiZhuanZengZiBenHuoGuBenDaoZhiDeBianDongZiBenGongJi" context="neeq_duration_{Y-1}0101-{Y-1}1231"/>
    <Item id="00007394" ccId="289401913" eleName="YingYuGongJiZhuanZengZiBenHuoGuBenDaoZhiDeBianDongZiBenGongJi" context="neeq_duration_{Y-1}0101-{Y-1}1231"/>
    <Item id="00007395" ccId="2398076474" eleName="YingYuGongJiMiBuKuiSunDaoZhiDeBianDongZiBenGongJi" context="neeq_duration_{Y-1}0101-{Y-1}1231"/>
    <Item id="00007396" ccId="3474768265" eleName="QiTaSuoYouZheQuanYiNeiBuJieZhuanDaoZhiDeBianDongZiBenGongJi" context="neeq_duration_{Y-1}0101-{Y-1}1231"/>
    <Item id="00007397" ccId="2955747400" eleName="ZhuanXiangChuBeiDeBianDongZiBenGongJi" context="neeq_duration_{Y-1}0101-{Y-1}1231"/>
    <Item id="00007398" ccId="702667089" eleName="BenQiTiQuDaoZhiDeBianDongZiBenGongJi" context="neeq_duration_{Y-1}0101-{Y-1}1231"/>
    <Item id="00007399" ccId="3722767600" eleName="BenQiShiYongDaoZhiDeBianDongZiBenGongJi" context="neeq_duration_{Y-1}0101-{Y-1}1231"/>
    <Item id="00007400" ccId="1924444131" eleName="kuaiJiZhengCeBianGengDaoZhiDeBianGengKuCunGu" context="neeq_duration_{Y-1}0101-{Y-1}1231"/>
    <Item id="00007401" ccId="4275650312" eleName="QianQiChaCuoGengZhengDaoZhiDeBianGengKuCunGu" context="neeq_duration_{Y-1}0101-{Y-1}1231"/>
    <Item id="00007402" ccId="1826625888" eleName="QiTaDaoZhiDeBianGengKuCunGu" context="neeq_duration_{Y-1}0101-{Y-1}1231"/>
    <Item id="00007403" ccId="4148216199" eleName="BenNianNianChuYuEKuCunGu" context="neeq_duration_{Y-1}0101-{Y-1}1231"/>
    <Item id="00007404" ccId="179867303" eleName="BenQiZengJianBianDongJinEKuCunGu" context="neeq_duration_{Y-1}0101-{Y-1}1231"/>
    <Item id="00007405" ccId="2700653062" eleName="JingLiRunHeQiTaZongHeShouYiBianDongDaoZhiDeBianDongJinEKuCunGu" context="neeq_duration_{Y-1}0101-{Y-1}1231"/>
    <Item id="00007406" ccId="2604985438" eleName="SuoYouZheTouRuHeJianShaoZiBenDaoZhiDeBianDongKuCunGu" context="neeq_duration_{Y-1}0101-{Y-1}1231"/>
    <Item id="00007407" ccId="1221797478" eleName="GuFenZhiFuJiRuSuoYouZheQuanYiDeJinEDaoZhiDeBianDongKuCunGu" context="neeq_duration_{Y-1}0101-{Y-1}1231"/>
    <Item id="00007408" ccId="201296656" eleName="QiTaSuoYouZheTouRuHeJianShaoZiBenDaoZhiDeBianDong" context="neeq_duration_{Y-1}0101-{Y-1}1231"/>
    <Item id="00007409" ccId="1089818580" eleName="LiRunFenPeiDaoZhiDeBianDongKuCunGu" context="neeq_duration_{Y-1}0101-{Y-1}1231"/>
    <Item id="00007410" ccId="3844497572" eleName="TiQuYingYuGongJiDaoZhiDeBianDongKuCunGu" context="neeq_duration_{Y-1}0101-{Y-1}1231"/>
    <Item id="00007411" ccId="3488650333" eleName="DuiSuoYouZheHuoGuDongDeFenPeiDaoZhiDeBianDongKuCunGu" context="neeq_duration_{Y-1}0101-{Y-1}1231"/>
    <Item id="00007412" ccId="3119242294" eleName="QiTaLiRunFenPeiDaoZhiDeBianDongKuCunGu" context="neeq_duration_{Y-1}0101-{Y-1}1231"/>
    <Item id="00007413" ccId="3132430568" eleName="SuoYouZheQuanYiNeiBuJieZhuanBianDongDaoZhiDeBianDongKuCunGu" context="neeq_duration_{Y-1}0101-{Y-1}1231"/>
    <Item id="00007414" ccId="3144839491" eleName="ZiBenGongJiZhuanZengZiBenHuoGuBenDaoZhiDeBianDongKuCunGu" context="neeq_duration_{Y-1}0101-{Y-1}1231"/>
    <Item id="00007415" ccId="692733362" eleName="YingYuGongJiZhuanZengZiBenHuoGuBenDaoZhiDeBianDongKuCunGu" context="neeq_duration_{Y-1}0101-{Y-1}1231"/>
    <Item id="00007416" ccId="1289093355" eleName="YingYuGongJiMiBuKuiSunDaoZhiDeBianDongKuCunGu" context="neeq_duration_{Y-1}0101-{Y-1}1231"/>
    <Item id="00007417" ccId="4211195158" eleName="QiTaSuoYouZheQuanYiNeiBuJieZhuanDaoZhiDeBianDongKuCunGu" context="neeq_duration_{Y-1}0101-{Y-1}1231"/>
    <Item id="00007418" ccId="494154673" eleName="ZhuanXiangChuBeiDeBianDongKuCunGu" context="neeq_duration_{Y-1}0101-{Y-1}1231"/>
    <Item id="00007419" ccId="624280325" eleName="BenQiTiQuDaoZhiDeBianDongKuCunGu" context="neeq_duration_{Y-1}0101-{Y-1}1231"/>
    <Item id="00007420" ccId="267592422" eleName="BenQiShiYongDaoZhiDeBianDongKuCunGu" context="neeq_duration_{Y-1}0101-{Y-1}1231"/>
    <Item id="00007421" ccId="1890223271" eleName="kuaiJiZhengCeBianGengDaoZhiDeBianGengQiTaZongHeShouYi" context="neeq_duration_{Y-1}0101-{Y-1}1231"/>
    <Item id="00007422" ccId="2622093127" eleName="QianQiChaCuoGengZhengDaoZhiDeBianGengQiTaZongHeShouYi" context="neeq_duration_{Y-1}0101-{Y-1}1231"/>
    <Item id="00007423" ccId="3984489076" eleName="QiTaDaoZhiDeBianGengQiTaZongHeShouYi" context="neeq_duration_{Y-1}0101-{Y-1}1231"/>
    <Item id="00007424" ccId="96841284" eleName="BenNianNianChuYuEQiTaZongHeShouYi" context="neeq_duration_{Y-1}0101-{Y-1}1231"/>
    <Item id="00007425" ccId="2372563562" eleName="BenQiZengJianBianDongJinEQiTaZongHeShouYi" context="neeq_duration_{Y-1}0101-{Y-1}1231"/>
    <Item id="00007426" ccId="2734339472" eleName="JingLiRunHeQiTaZongHeShouYiBianDongDaoZhiDeBianDongJinEQiTaZongHeShouYi" context="neeq_duration_{Y-1}0101-{Y-1}1231"/>
    <Item id="00007427" ccId="1131759036" eleName="SuoYouZheTouRuHeJianShaoZiBenDaoZhiDeBianDongQiTaZongHeShouYi" context="neeq_duration_{Y-1}0101-{Y-1}1231"/>
    <Item id="00007428" ccId="580488178" eleName="GuFenZhiFuJiRuSuoYouZheQuanYiDeJinEDaoZhiDeBianDongQiTaZongHeShouYi" context="neeq_duration_{Y-1}0101-{Y-1}1231"/>
    <Item id="00007429" ccId="883447337" eleName="QiTaSuoYouZheTouRuHeJianShaoZiBenDaoZhiDeBianDongQiTaZongHeShouYi" context="neeq_duration_{Y-1}0101-{Y-1}1231"/>
    <Item id="00007430" ccId="2525275595" eleName="LiRunFenPeiDaoZhiDeBianDongQiTaZongHeShouYi" context="neeq_duration_{Y-1}0101-{Y-1}1231"/>
    <Item id="00007431" ccId="3428900406" eleName="TiQuYingYuGongJiDaoZhiDeBianDongQiTaZongHeShouYi" context="neeq_duration_{Y-1}0101-{Y-1}1231"/>
    <Item id="00007432" ccId="4254221356" eleName="DuiSuoYouZheHuoGuDongDeFenPeiDaoZhiDeBianDongQiTaZongHeShouYi" context="neeq_duration_{Y-1}0101-{Y-1}1231"/>
    <Item id="00007433" ccId="285473902" eleName="QiTaLiRunFenPeiDaoZhiDeBianDongQiTaZongHeShouYi" context="neeq_duration_{Y-1}0101-{Y-1}1231"/>
    <Item id="00007434" ccId="2534988498" eleName="SuoYouZheQuanYiNeiBuJieZhuanBianDongDaoZhiDeBianDongQiTaZongHeShouYi" context="neeq_duration_{Y-1}0101-{Y-1}1231"/>
    <Item id="00007435" ccId="1724169379" eleName="ZiBenGongJiZhuanZengZiBenHuoGuBenDaoZhiDeBianDongQiTaZongHeShouYi" context="neeq_duration_{Y-1}0101-{Y-1}1231"/>
    <Item id="00007436" ccId="3464368349" eleName="YingYuGongJiZhuanZengZiBenHuoGuBenDaoZhiDeBianDongQiTaZongHeShouYi" context="neeq_duration_{Y-1}0101-{Y-1}1231"/>
    <Item id="00007437" ccId="967702610" eleName="YingYuGongJiMiBuKuiSunDaoZhiDeBianDongQiTaZongHeShouYi" context="neeq_duration_{Y-1}0101-{Y-1}1231"/>
    <Item id="00007438" ccId="834502289" eleName="QiTaSuoYouZheQuanYiNeiBuJieZhuanDaoZhiDeBianDongQiTaZongHeShouYi" context="neeq_duration_{Y-1}0101-{Y-1}1231"/>
    <Item id="00007439" ccId="3635341821" eleName="ZhuanXiangChuBeiDeBianDongQiTaZongHeShouYi" context="neeq_duration_{Y-1}0101-{Y-1}1231"/>
    <Item id="00007440" ccId="4128328923" eleName="BenQiTiQuDaoZhiDeBianDongQiTaZongHeShouYi" context="neeq_duration_{Y-1}0101-{Y-1}1231"/>
    <Item id="00007441" ccId="1728726674" eleName="BenQiShiYongDaoZhiDeBianDongQiTaZongHeShouYi" context="neeq_duration_{Y-1}0101-{Y-1}1231"/>
    <Item id="00007442" ccId="1547717614" eleName="kuaiJiZhengCeBianGengDaoZhiDeBianGengZhuanXiangChuBei" context="neeq_duration_{Y-1}0101-{Y-1}1231"/>
    <Item id="00007443" ccId="3938376349" eleName="QianQiChaCuoGengZhengDaoZhiDeBianGengZhuanXiangChuBei" context="neeq_duration_{Y-1}0101-{Y-1}1231"/>
    <Item id="00007444" ccId="250250276" eleName="QiTaDaoZhiDeBianGengZhuanXiangChuBei" context="neeq_duration_{Y-1}0101-{Y-1}1231"/>
    <Item id="00007445" ccId="3180921768" eleName="BenNianNianChuYuEZhuanXiangChuBei" context="neeq_duration_{Y-1}0101-{Y-1}1231"/>
    <Item id="00007446" ccId="1882893705" eleName="BenQiZengJianBianDongJinEZhuanXiangChuBei" context="neeq_duration_{Y-1}0101-{Y-1}1231"/>
    <Item id="00007447" ccId="1640682202" eleName="JingLiRunHeQiTaZongHeShouYiBianDongDaoZhiDeBianDongJinEZhuanXiangChuBei" context="neeq_duration_{Y-1}0101-{Y-1}1231"/>
    <Item id="00007448" ccId="3276268033" eleName="SuoYouZheTouRuHeJianShaoZiBenDaoZhiDeBianDongZhuanXiangChuBei" context="neeq_duration_{Y-1}0101-{Y-1}1231"/>
    <Item id="00007450" ccId="1340279292" eleName="GuFenZhiFuJiRuSuoYouZheQuanYiDeJinEDaoZhiDeBianDongZhuanXiangChuBei" context="neeq_duration_{Y-1}0101-{Y-1}1231"/>
    <Item id="00007451" ccId="1899856237" eleName="QiTaSuoYouZheTouRuHeJianShaoZiBenDaoZhiDeBianDongZhuanXiangChuBei" context="neeq_duration_{Y-1}0101-{Y-1}1231"/>
    <Item id="00007452" ccId="2886284007" eleName="LiRunFenPeiDaoZhiDeBianDongZhuanXiangChuBei" context="neeq_duration_{Y-1}0101-{Y-1}1231"/>
    <Item id="00007453" ccId="2009324051" eleName="TiQuYingYuGongJiDaoZhiDeBianDongZhuanXiangChuBei" context="neeq_duration_{Y-1}0101-{Y-1}1231"/>
    <Item id="00007454" ccId="2105834939" eleName="DuiSuoYouZheHuoGuDongDeFenPeiDaoZhiDeBianDongZhuanXiangChuBei" context="neeq_duration_{Y-1}0101-{Y-1}1231"/>
    <Item id="00007455" ccId="518666089" eleName="QiTaLiRunFenPeiDaoZhiDeBianDongZhuanXiangChuBei" context="neeq_duration_{Y-1}0101-{Y-1}1231"/>
    <Item id="00007456" ccId="1212144510" eleName="SuoYouZheQuanYiNeiBuJieZhuanBianDongDaoZhiDeBianDongZhuanXiangChuBei" context="neeq_duration_{Y-1}0101-{Y-1}1231"/>
    <Item id="00007457" ccId="3744582398" eleName="ZiBenGongJiZhuanZengZiBenHuoGuBenDaoZhiDeBianDongZhuanXiangChuBei" context="neeq_duration_{Y-1}0101-{Y-1}1231"/>
    <Item id="00007458" ccId="1264030578" eleName="YingYuGongJiZhuanZengZiBenHuoGuBenDaoZhiDeBianDongZhuanXiangChuBei" context="neeq_duration_{Y-1}0101-{Y-1}1231"/>
    <Item id="00007459" ccId="4109745005" eleName="YingYuGongJiMiBuKuiSunDaoZhiDeBianDongZhuanXiangChuBei" context="neeq_duration_{Y-1}0101-{Y-1}1231"/>
    <Item id="00007460" ccId="935724275" eleName="QiTaSuoYouZheQuanYiNeiBuJieZhuanDaoZhiDeBianDongZhuanXiangChuBei" context="neeq_duration_{Y-1}0101-{Y-1}1231"/>
    <Item id="00007461" ccId="3486872600" eleName="ZhuanXiangChuBeiDeBianDongZhuanXiangChuBei" context="neeq_duration_{Y-1}0101-{Y-1}1231"/>
    <Item id="00007462" ccId="1123194038" eleName="BenQiTiQuDaoZhiDeBianDongZhuanXiangChuBei" context="neeq_duration_{Y-1}0101-{Y-1}1231"/>
    <Item id="00007463" ccId="2977166942" eleName="BenQiShiYongDaoZhiDeBianDongZhuanXiangChuBei" context="neeq_duration_{Y-1}0101-{Y-1}1231"/>
    <Item id="00007464" ccId="3128577951" eleName="kuaiJiZhengCeBianGengDaoZhiDeBianGengYingYuGongJi" context="neeq_duration_{Y-1}0101-{Y-1}1231"/>
    <Item id="00007465" ccId="854932495" eleName="QianQiChaCuoGengZhengDaoZhiDeBianGengYingYuGongJi" context="neeq_duration_{Y-1}0101-{Y-1}1231"/>
    <Item id="00007466" ccId="3330236423" eleName="QiTaDaoZhiDeBianGengYingYuGongJi" context="neeq_duration_{Y-1}0101-{Y-1}1231"/>
    <Item id="00007467" ccId="1675147440" eleName="BenNianNianChuYuEYingYuGongJi" context="neeq_duration_{Y-1}0101-{Y-1}1231"/>
    <Item id="00007468" ccId="1415909290" eleName="BenQiZengJianBianDongJinEYingYuGongJi" context="neeq_duration_{Y-1}0101-{Y-1}1231"/>
    <Item id="00007469" ccId="174467683" eleName="JingLiRunHeQiTaZongHeShouYiBianDongDaoZhiDeBianDongJinEYingYuGongJi" context="neeq_duration_{Y-1}0101-{Y-1}1231"/>
    <Item id="00007470" ccId="2336025746" eleName="SuoYouZheTouRuHeJianShaoZiBenDaoZhiDeBianDongYingYuGongJi" context="neeq_duration_{Y-1}0101-{Y-1}1231"/>
    <Item id="00007471" ccId="3032055585" eleName="GuFenZhiFuJiRuSuoYouZheQuanYiDeJinEDaoZhiDeBianDongYingYuGongJi" context="neeq_duration_{Y-1}0101-{Y-1}1231"/>
    <Item id="00007472" ccId="3860447559" eleName="QiTaSuoYouZheTouRuHeJianShaoZiBenDaoZhiDeBianDongYingYuGongJi" context="neeq_duration_{Y-1}0101-{Y-1}1231"/>
    <Item id="00007473" ccId="1583253225" eleName="LiRunFenPeiDaoZhiDeBianDongYingYuGongJi" context="neeq_duration_{Y-1}0101-{Y-1}1231"/>
    <Item id="00007474" ccId="2087880070" eleName="TiQuYingYuGongJiDaoZhiDeBianDongYingYuGongJi" context="neeq_duration_{Y-1}0101-{Y-1}1231"/>
    <Item id="00007475" ccId="3706663693" eleName="DuiSuoYouZheHuoGuDongDeFenPeiDaoZhiDeBianDongYingYuGongJi" context="neeq_duration_{Y-1}0101-{Y-1}1231"/>
    <Item id="00007476" ccId="515120504" eleName="QiTaLiRunFenPeiDaoZhiDeBianDongYingYuGongJi" context="neeq_duration_{Y-1}0101-{Y-1}1231"/>
    <Item id="00007477" ccId="3725155964" eleName="SuoYouZheQuanYiNeiBuJieZhuanBianDongDaoZhiDeBianDongYingYuGongJi" context="neeq_duration_{Y-1}0101-{Y-1}1231"/>
    <Item id="00007478" ccId="3493425508" eleName="ZiBenGongJiZhuanZengZiBenHuoGuBenDaoZhiDeBianDongYingYuGongJi" context="neeq_duration_{Y-1}0101-{Y-1}1231"/>
    <Item id="00007479" ccId="2670051866" eleName="YingYuGongJiZhuanZengZiBenHuoGuBenDaoZhiDeBianDongYingYuGongJi" context="neeq_duration_{Y-1}0101-{Y-1}1231"/>
    <Item id="00007480" ccId="1832482951" eleName="YingYuGongJiMiBuKuiSunDaoZhiDeBianDongYingYuGongJi" context="neeq_duration_{Y-1}0101-{Y-1}1231"/>
    <Item id="00007481" ccId="2995132644" eleName="QiTaSuoYouZheQuanYiNeiBuJieZhuanDaoZhiDeBianDongYingYuGongJi" context="neeq_duration_{Y-1}0101-{Y-1}1231"/>
    <Item id="00007482" ccId="2714605688" eleName="ZhuanXiangChuBeiDeBianDongYingYuGongJi" context="neeq_duration_{Y-1}0101-{Y-1}1231"/>
    <Item id="00007483" ccId="2147082461" eleName="BenQiTiQuDaoZhiDeBianDongYingYuGongJi" context="neeq_duration_{Y-1}0101-{Y-1}1231"/>
    <Item id="00007484" ccId="2797088886" eleName="BenQiShiYongDaoZhiDeBianDongYingYuGongJi" context="neeq_duration_{Y-1}0101-{Y-1}1231"/>
    <Item id="00007485" ccId="3672814595" eleName="kuaiJiZhengCeBianGengDaoZhiDeBianGengWeiFenPeiLiRun" context="neeq_duration_{Y-1}0101-{Y-1}1231"/>
    <Item id="00007486" ccId="2609303460" eleName="QianQiChaCuoGengZhengDaoZhiDeBianGengWeiFenPeiLiRun" context="neeq_duration_{Y-1}0101-{Y-1}1231"/>
    <Item id="00007487" ccId="133223230" eleName="QiTaDaoZhiDeBianGengWeiFenPeiLiRun" context="neeq_duration_{Y-1}0101-{Y-1}1231"/>
    <Item id="00007488" ccId="3277574974" eleName="BenNianNianChuYuEWeiFenPeiLiRun" context="neeq_duration_{Y-1}0101-{Y-1}1231"/>
    <Item id="00007489" ccId="2169044392" eleName="BenQiZengJianBianDongJinEWeiFenPeiLiRun" context="neeq_duration_{Y-1}0101-{Y-1}1231"/>
    <Item id="00007490" ccId="2507552146" eleName="JingLiRunHeQiTaZongHeShouYiBianDongDaoZhiDeBianDongJinEWeiFenPeiLiRun" context="neeq_duration_{Y-1}0101-{Y-1}1231"/>
    <Item id="00007491" ccId="593985764" eleName="SuoYouZheTouRuHeJianShaoZiBenDaoZhiDeBianDongWeiFenPeiLiRun" context="neeq_duration_{Y-1}0101-{Y-1}1231"/>
    <Item id="00007492" ccId="1777830843" eleName="GuFenZhiFuJiRuSuoYouZheQuanYiDeJinEDaoZhiDeBianDongWeiFenPeiLiRun" context="neeq_duration_{Y-1}0101-{Y-1}1231"/>
    <Item id="00007493" ccId="3868844870" eleName="QiTaSuoYouZheTouRuHeJianShaoZiBenDaoZhiDeBianDongWeiFenPeiLiRun" context="neeq_duration_{Y-1}0101-{Y-1}1231"/>
    <Item id="00007494" ccId="4111440845" eleName="LiRunFenPeiDaoZhiDeBianDongWeiFenPeiLiRun" context="neeq_duration_{Y-1}0101-{Y-1}1231"/>
    <Item id="00007495" ccId="3443317735" eleName="TiQuYingYuGongJiDaoZhiDeBianDongWeiFenPeiLiRun" context="neeq_duration_{Y-1}0101-{Y-1}1231"/>
    <Item id="00007496" ccId="1368721065" eleName="DuiSuoYouZheHuoGuDongDeFenPeiDaoZhiDeBianDongWeiFenPeiLiRun" context="neeq_duration_{Y-1}0101-{Y-1}1231"/>
    <Item id="00007497" ccId="3938005183" eleName="QiTaLiRunFenPeiDaoZhiDeBianDongWeiFenPeiLiRun" context="neeq_duration_{Y-1}0101-{Y-1}1231"/>
    <Item id="00007498" ccId="3408334188" eleName="SuoYouZheQuanYiNeiBuJieZhuanBianDongDaoZhiDeBianDongWeiFenPeiLiRun" context="neeq_duration_{Y-1}0101-{Y-1}1231"/>
    <Item id="00007499" ccId="1150936746" eleName="ZiBenGongJiZhuanZengZiBenHuoGuBenDaoZhiDeBianDongWeiFenPeiLiRun" context="neeq_duration_{Y-1}0101-{Y-1}1231"/>
    <Item id="00007500" ccId="1508256697" eleName="YingYuGongJiZhuanZengZiBenHuoGuBenDaoZhiDeBianDongWeiFenPeiLiRun" context="neeq_duration_{Y-1}0101-{Y-1}1231"/>
    <Item id="00007501" ccId="101379033" eleName="YingYuGongJiMiBuKuiSunDaoZhiDeBianDongWeiFenPeiLiRun" context="neeq_duration_{Y-1}0101-{Y-1}1231"/>
    <Item id="00007502" ccId="2976547767" eleName="QiTaSuoYouZheQuanYiNeiBuJieZhuanDaoZhiDeBianDongWeiFenPeiLiRun" context="neeq_duration_{Y-1}0101-{Y-1}1231"/>
    <Item id="00007503" ccId="295119106" eleName="ZhuanXiangChuBeiDeBianDongWeiFenPeiLiRun" context="neeq_duration_{Y-1}0101-{Y-1}1231"/>
    <Item id="00007504" ccId="4193861381" eleName="BenQiTiQuDaoZhiDeBianDongWeiFenPeiLiRun" context="neeq_duration_{Y-1}0101-{Y-1}1231"/>
    <Item id="00007505" ccId="511494456" eleName="BenQiShiYongDaoZhiDeBianDongWeiFenPeiLiRun" context="neeq_duration_{Y-1}0101-{Y-1}1231"/>
    <Item id="00007506" ccId="3408409153" eleName="kuaiJiZhengCeBianGengDaoZhiDeBianGengShaoShuGuDongQuanYi" context="neeq_duration_{Y-1}0101-{Y-1}1231"/>
    <Item id="00007507" ccId="3132655912" eleName="QianQiChaCuoGengZhengDaoZhiDeBianGengShaoShuGuDongQuanYi" context="neeq_duration_{Y-1}0101-{Y-1}1231"/>
    <Item id="00007508" ccId="3980777679" eleName="QiTaDaoZhiDeBianGengShaoShuGuDongQuanYi" context="neeq_duration_{Y-1}0101-{Y-1}1231"/>
    <Item id="00007509" ccId="436880818" eleName="BenNianNianChuYuEShaoShuGuDongQuanYi" context="neeq_duration_{Y-1}0101-{Y-1}1231"/>
    <Item id="00007510" ccId="3599730831" eleName="BenQiZengJianBianDongJinEShaoShuGuDongQuanYi" context="neeq_duration_{Y-1}0101-{Y-1}1231"/>
    <Item id="00007511" ccId="238984833" eleName="JingLiRunHeQiTaZongHeShouYiBianDongDaoZhiDeBianDongJinEShaoShuGuDongQuanYi" context="neeq_duration_{Y-1}0101-{Y-1}1231"/>
    <Item id="00007512" ccId="4044072302" eleName="SuoYouZheTouRuHeJianShaoZiBenDaoZhiDeBianDongShaoShuGuDongQuanYi" context="neeq_duration_{Y-1}0101-{Y-1}1231"/>
    <Item id="00007513" ccId="2255079989" eleName="GuFenZhiFuJiRuSuoYouZheQuanYiDeJinEDaoZhiDeBianDongShaoShuGuDongQuanYi" context="neeq_duration_{Y-1}0101-{Y-1}1231"/>
    <Item id="00007514" ccId="4132116287" eleName="QiTaSuoYouZheTouRuHeJianShaoZiBenDaoZhiDeBianDongShaoShuGuDongQuanYi" context="neeq_duration_{Y-1}0101-{Y-1}1231"/>
    <Item id="00007515" ccId="2427537113" eleName="LiRunFenPeiDaoZhiDeBianDongShaoShuGuDongQuanYi" context="neeq_duration_{Y-1}0101-{Y-1}1231"/>
    <Item id="00007516" ccId="3637349331" eleName="TiQuYingYuGongJiDaoZhiDeBianDongShaoShuGuDongQuanYi" context="neeq_duration_{Y-1}0101-{Y-1}1231"/>
    <Item id="00007517" ccId="2197890152" eleName="DuiSuoYouZheHuoGuDongDeFenPeiDaoZhiDeBianDongShaoShuGuDongQuanYi" context="neeq_duration_{Y-1}0101-{Y-1}1231"/>
    <Item id="00007518" ccId="223501353" eleName="QiTaLiRunFenPeiDaoZhiDeBianDongShaoShuGuDongQuanYi" context="neeq_duration_{Y-1}0101-{Y-1}1231"/>
    <Item id="00007519" ccId="3593716688" eleName="SuoYouZheQuanYiNeiBuJieZhuanBianDongDaoZhiDeBianDongShaoShuGuDongQuanYi" context="neeq_duration_{Y-1}0101-{Y-1}1231"/>
    <Item id="00007520" ccId="3834159183" eleName="ZiBenGongJiZhuanZengZiBenHuoGuBenDaoZhiDeBianDongShaoShuGuDongQuanYi" context="neeq_duration_{Y-1}0101-{Y-1}1231"/>
    <Item id="00007521" ccId="635991300" eleName="YingYuGongJiZhuanZengZiBenHuoGuBenDaoZhiDeBianDongShaoShuGuDongQuanYi" context="neeq_duration_{Y-1}0101-{Y-1}1231"/>
    <Item id="00007522" ccId="3634583221" eleName="YingYuGongJiMiBuKuiSunDaoZhiDeBianDongShaoShuGuDongQuanYi" context="neeq_duration_{Y-1}0101-{Y-1}1231"/>
    <Item id="00007523" ccId="1087808099" eleName="QiTaSuoYouZheQuanYiNeiBuJieZhuanDaoZhiDeBianDongShaoShuGuDongQuanYi" context="neeq_duration_{Y-1}0101-{Y-1}1231"/>
    <Item id="00007524" ccId="4045846503" eleName="ZhuanXiangChuBeiDeBianDongShaoShuGuDongQuanYi" context="neeq_duration_{Y-1}0101-{Y-1}1231"/>
    <Item id="00007525" ccId="2479031965" eleName="BenQiTiQuDaoZhiDeBianDongShaoShuGuDongQuanYi" context="neeq_duration_{Y-1}0101-{Y-1}1231"/>
    <Item id="00007526" ccId="1840582334" eleName="BenQiShiYongDaoZhiDeBianDongShaoShuGuDongQuanYi" context="neeq_duration_{Y-1}0101-{Y-1}1231"/>
    <Item id="00007527" ccId="1910191122" eleName="kuaiJiZhengCeBianGengDaoZhiDeBianGengSuoYouZheQuanYi" context="neeq_duration_{Y-1}0101-{Y-1}1231"/>
    <Item id="00007528" ccId="2605295787" eleName="QianQiChaCuoGengZhengDaoZhiDeBianGengSuoYouZheQuanYi" context="neeq_duration_{Y-1}0101-{Y-1}1231"/>
    <Item id="00007529" ccId="2103758123" eleName="QiTaDaoZhiDeBianGengSuoYouZheQuanYi" context="neeq_duration_{Y-1}0101-{Y-1}1231"/>
    <Item id="00007530" ccId="556047737" eleName="BenNianNianChuYuESuoYouZheQuanYi" context="neeq_duration_{Y-1}0101-{Y-1}1231"/>
    <Item id="00007531" ccId="269664149" eleName="BenQiZengJianBianDongJinESuoYouZheQuanYi" context="neeq_duration_{Y-1}0101-{Y-1}1231"/>
    <Item id="00007532" ccId="2181228667" eleName="JingLiRunHeQiTaZongHeShouYiBianDongDaoZhiDeBianDongJinESuoYouZheQuanYi" context="neeq_duration_{Y-1}0101-{Y-1}1231"/>
    <Item id="00007533" ccId="2779208545" eleName="SuoYouZheTouRuHeJianShaoZiBenDaoZhiDeBianDongSuoYouZheQuanYi" context="neeq_duration_{Y-1}0101-{Y-1}1231"/>
    <Item id="00007534" ccId="2078468493" eleName="GuFenZhiFuJiRuSuoYouZheQuanYiDeJinEDaoZhiDeBianDongSuoYouZheQuanYi" context="neeq_duration_{Y-1}0101-{Y-1}1231"/>
    <Item id="00007535" ccId="950129050" eleName="QiTaSuoYouZheTouRuHeJianShaoZiBenDaoZhiDeBianDongSuoYouZheQuanYi" context="neeq_duration_{Y-1}0101-{Y-1}1231"/>
    <Item id="00007536" ccId="3342030811" eleName="LiRunFenPeiDaoZhiDeBianDongSuoYouZheQuanYi" context="neeq_duration_{Y-1}0101-{Y-1}1231"/>
    <Item id="00007537" ccId="3266016600" eleName="TiQuYingYuGongJiDaoZhiDeBianDongSuoYouZheQuanYi" context="neeq_duration_{Y-1}0101-{Y-1}1231"/>
    <Item id="00007538" ccId="2141999835" eleName="DuiSuoYouZheHuoGuDongDeFenPeiDaoZhiDeBianDongSuoYouZheQuanYi" context="neeq_duration_{Y-1}0101-{Y-1}1231"/>
    <Item id="00007539" ccId="2885509962" eleName="QiTaLiRunFenPeiDaoZhiDeBianDongSuoYouZheQuanYi" context="neeq_duration_{Y-1}0101-{Y-1}1231"/>
    <Item id="00007541" ccId="632985435" eleName="ZiBenGongJiZhuanZengZiBenHuoGuBenDaoZhiDeBianDongSuoYouZheQuanYi" context="neeq_duration_{Y-1}0101-{Y-1}1231"/>
    <Item id="00007542" ccId="521516413" eleName="YingYuGongJiZhuanZengZiBenHuoGuBenDaoZhiDeBianDongSuoYouZheQuanYi" context="neeq_duration_{Y-1}0101-{Y-1}1231"/>
    <Item id="00007543" ccId="73858634" eleName="YingYuGongJiMiBuKuiSunDaoZhiDeBianDongSuoYouZheQuanYi" context="neeq_duration_{Y-1}0101-{Y-1}1231"/>
    <Item id="00007544" ccId="2044703293" eleName="QiTaSuoYouZheQuanYiNeiBuJieZhuanDaoZhiDeBianDongSuoYouZheQuanYi" context="neeq_duration_{Y-1}0101-{Y-1}1231"/>
    <Item id="00007545" ccId="3557798568" eleName="ZhuanXiangChuBeiDeBianDongSuoYouZheQuanYi" context="neeq_duration_{Y-1}0101-{Y-1}1231"/>
    <Item id="00007546" ccId="3764936245" eleName="BenQiTiQuDaoZhiDeBianDongSuoYouZheQuanYi" context="neeq_duration_{Y-1}0101-{Y-1}1231"/>
    <Item id="00007547" ccId="4052089222" eleName="BenQiShiYongDaoZhiDeBianDongSuoYouZheQuanYi" context="neeq_duration_{Y-1}0101-{Y-1}1231"/>
    <Item id="00007586" ccId="1898621307" eleName="kuaiJiZhengCeBianGengDaoZhiDeBianGengZiBenGongJi" context="neeq_duration_{Y-1}0101-{Y-1}1231"/>
    <Item id="00007587" ccId="4149062289" eleName="kuaiJiZhengCeBianGengDaoZhiDeBianGengZiBenGongJi" context="neeq_duration_{Y}0101-{Y}1231"/>
    <Item id="00008122" ccId="568082383" eleName="TongYiKongZhiXiaQiYeHeBingDaoZhiDeBianGengShiShouZiBenHuoGuBen" context="neeq_duration_{Y}0101-{Y}1231"/>
    <Item id="00008123" ccId="1012574159" eleName="GeneralProvisions" context="neeq_instant_{Y-1}1231"/>
    <Item id="00008124" ccId="3500606670" eleName="SuoYouZheTouRuZiBenDaoZhiDeBianDongShiShouZiBenHuoGuBen" context="neeq_duration_{Y}0101-{Y}1231"/>
    <Item id="00008125" ccId="1131290990" eleName="QiTaQuanYiGongJuChiYouZheTouRuZiBenDaoZhiDeBianDongShiShouZiBenHuoGuBen" context="neeq_duration_{Y}0101-{Y}1231"/>
    <Item id="00008126" ccId="2253540451" eleName="TiQuYiBanFengXianZhunBeiDaoZhiDeBianDongShiShouZiBenHuoGuBen" context="neeq_duration_{Y}0101-{Y}1231"/>
    <Item id="00008127" ccId="3976461993" eleName="QiTaZengJianBianDongJinEShiShouZiBenHuoGuBen" context="neeq_duration_{Y}0101-{Y}1231"/>
    <Item id="00008209" ccId="3647137265" eleName="TongYiKongZhiXiaQiYeHeBingDaoZhiDeBianGengZiBenGongJi" context="neeq_duration_{Y}0101-{Y}1231"/>
    <Item id="00008210" ccId="64463027" eleName="SuoYouZheTouRuZiBenDaoZhiDeBianDongZiBenGongJi" context="neeq_duration_{Y}0101-{Y}1231"/>
    <Item id="00008211" ccId="3406788725" eleName="QiTaQuanYiGongJuChiYouZheTouRuZiBenDaoZhiDeBianDongZiBenGongJi" context="neeq_duration_{Y}0101-{Y}1231"/>
    <Item id="00008212" ccId="113875440" eleName="TiQuYiBanFengXianZhunBeiDaoZhiDeBianDongZiBenGongJi" context="neeq_duration_{Y}0101-{Y}1231"/>
    <Item id="00008213" ccId="2782990264" eleName="QiTaZengJianBianDongJinEZiBenGongJi" context="neeq_duration_{Y}0101-{Y}1231"/>
    <Item id="00008214" ccId="1721708958" eleName="TongYiKongZhiXiaQiYeHeBingDaoZhiDeBianGengKuCunGu" context="neeq_duration_{Y}0101-{Y}1231"/>
    <Item id="00008215" ccId="1911271135" eleName="SuoYouZheTouRuZiBenDaoZhiDeBianDongKuCunGu" context="neeq_duration_{Y}0101-{Y}1231"/>
    <Item id="00008216" ccId="957615023" eleName="QiTaQuanYiGongJuChiYouZheTouRuZiBenDaoZhiDeBianDongKuCunGu" context="neeq_duration_{Y}0101-{Y}1231"/>
    <Item id="00008217" ccId="3381109898" eleName="TiQuYiBanFengXianZhunBeiDaoZhiDeBianDongKuCunGu" context="neeq_duration_{Y}0101-{Y}1231"/>
    <Item id="00008218" ccId="1146469125" eleName="QiTaZengJianBianDongJinEKuCunGu" context="neeq_duration_{Y}0101-{Y}1231"/>
    <Item id="00008219" ccId="582653121" eleName="TongYiKongZhiXiaQiYeHeBingDaoZhiDeBianGengQiTaZongHeShouYi" context="neeq_duration_{Y}0101-{Y}1231"/>
    <Item id="00008220" ccId="2023590521" eleName="SuoYouZheTouRuZiBenDaoZhiDeBianDongQiTaZongHeShouYi" context="neeq_duration_{Y}0101-{Y}1231"/>
    <Item id="00008221" ccId="3878879412" eleName="QiTaQuanYiGongJuChiYouZheTouRuZiBenDaoZhiDeBianDongQiTaZongHeShouYi" context="neeq_duration_{Y}0101-{Y}1231"/>
    <Item id="00008222" ccId="3096962288" eleName="TiQuYiBanFengXianZhunBeiDaoZhiDeBianDongQiTaZongHeShouYi" context="neeq_duration_{Y}0101-{Y}1231"/>
    <Item id="00008223" ccId="2296555918" eleName="QiTaZengJianBianDongJinEQiTaZongHeShouYi" context="neeq_duration_{Y}0101-{Y}1231"/>
    <Item id="00008224" ccId="1292170588" eleName="TongYiKongZhiXiaQiYeHeBingDaoZhiDeBianGengZhuanXiangChuBei" context="neeq_duration_{Y}0101-{Y}1231"/>
    <Item id="00008225" ccId="1612159739" eleName="SuoYouZheTouRuZiBenDaoZhiDeBianDongZhuanXiangChuBei" context="neeq_duration_{Y}0101-{Y}1231"/>
    <Item id="00008226" ccId="4281739460" eleName="QiTaQuanYiGongJuChiYouZheTouRuZiBenDaoZhiDeBianDongZhuanXiangChuBei" context="neeq_duration_{Y}0101-{Y}1231"/>
    <Item id="00008227" ccId="268278883" eleName="TiQuYiBanFengXianZhunBeiDaoZhiDeBianDongZhuanXiangChuBei" context="neeq_duration_{Y}0101-{Y}1231"/>
    <Item id="00008228" ccId="1544087998" eleName="QiTaZengJianBianDongJinEZhuanXiangChuBei" context="neeq_duration_{Y}0101-{Y}1231"/>
    <Item id="00008229" ccId="2887898510" eleName="TongYiKongZhiXiaQiYeHeBingDaoZhiDeBianGengYingYuGongJi" context="neeq_duration_{Y}0101-{Y}1231"/>
    <Item id="00008231" ccId="2897924546" eleName="QiTaQuanYiGongJuChiYouZheTouRuZiBenDaoZhiDeBianDongYingYuGongJi" context="neeq_duration_{Y}0101-{Y}1231"/>
    <Item id="00008232" ccId="3566361820" eleName="TiQuYiBanFengXianZhunBeiDaoZhiDeBianDongYingYuGongJi" context="neeq_duration_{Y}0101-{Y}1231"/>
    <Item id="00008233" ccId="3731253509" eleName="QiTaZengJianBianDongJinEYingYuGongJi" context="neeq_duration_{Y}0101-{Y}1231"/>
    <Item id="00008234" ccId="2840958077" eleName="QiTaZengJianBianDongJinEYiBanFengXianZhunBei" context="neeq_duration_{Y}0101-{Y}1231"/>
    <Item id="00008235" ccId="749927635" eleName="KuaiJiZhengCeBianGengDaoZhiDeBianGengYiBanFengXianZhunBei" context="neeq_duration_{Y}0101-{Y}1231"/>
    <Item id="00008236" ccId="2808117076" eleName="QianQiChaCuoGengZhengDaoZhiDeBianGengYiBanFengXianZhunBei" context="neeq_duration_{Y}0101-{Y}1231"/>
    <Item id="00008237" ccId="1777438692" eleName="TongYiKongZhiXiaQiYeHeBingDaoZhiDeBianGengYiBanFengXianZhunBei" context="neeq_duration_{Y}0101-{Y}1231"/>
    <Item id="00008238" ccId="2326081643" eleName="QiTaDaoZhiDeBianGengYiBanFengXianZhunBei" context="neeq_duration_{Y}0101-{Y}1231"/>
    <Item id="00008239" ccId="2675287931" eleName="BenNianNianChuYuEYiBanFengXianZhunBei" context="neeq_duration_{Y}0101-{Y}1231"/>
    <Item id="00008240" ccId="1895691215" eleName="BenQiZengJianBianDongJinEYiBanFengXianZhunBei" context="neeq_duration_{Y}0101-{Y}1231"/>
    <Item id="00008241" ccId="1554504423" eleName="JingLiRunHeQiTaZongHeShouYiBianDongDaoZhiDeBianDongJinEYiBanFengXianZhunBei" context="neeq_duration_{Y}0101-{Y}1231"/>
    <Item id="00008242" ccId="713544045" eleName="SuoYouZheTouRuHeJianShaoZiBenDaoZhiDeBianDongYiBanFengXianZhunBei" context="neeq_duration_{Y}0101-{Y}1231"/>
    <Item id="00008243" ccId="1789083974" eleName="SuoYouZheTouRuZiBenDaoZhiDeBianDongYiBanFengXianZhunBei" context="neeq_duration_{Y}0101-{Y}1231"/>
    <Item id="00008244" ccId="1262883200" eleName="QiTaQuanYiGongJuChiYouZheTouRuZiBenDaoZhiDeBianDongYiBanFengXianZhunBei" context="neeq_duration_{Y}0101-{Y}1231"/>
    <Item id="00008245" ccId="636147170" eleName="GuFenZhiFuJiRuSuoYouZheQuanYiDeJinEDaoZhiDeBianDongYiBanFengXianZhunBei" context="neeq_duration_{Y}0101-{Y}1231"/>
    <Item id="00008246" ccId="446123576" eleName="QiTaSuoYouZheTouRuHeJianShaoZiBenDaoZhiDeBianDongYiBanFengXianZhunBei" context="neeq_duration_{Y}0101-{Y}1231"/>
    <Item id="00008247" ccId="3854127124" eleName="LiRunFenPeiDaoZhiDeBianDongYiBanFengXianZhunBei" context="neeq_duration_{Y}0101-{Y}1231"/>
    <Item id="00008248" ccId="1371884728" eleName="TiQuYingYuGongJiDaoZhiDeBianDongYiBanFengXianZhunBei" context="neeq_duration_{Y}0101-{Y}1231"/>
    <Item id="00008249" ccId="3390364472" eleName="TiQuYiBanFengXianZhunBeiDaoZhiDeBianDongYiBanFengXianZhunBei" context="neeq_duration_{Y}0101-{Y}1231"/>
    <Item id="00008250" ccId="3351425747" eleName="DuiSuoYouZheHuoGuDongDeFenPeiDaoZhiDeBianDongYiBanFengXianZhunBei" context="neeq_duration_{Y}0101-{Y}1231"/>
    <Item id="00008251" ccId="3104676730" eleName="QiTaLiRunFenPeiDaoZhiDeBianDongYiBanFengXianZhunBei" context="neeq_duration_{Y}0101-{Y}1231"/>
    <Item id="00008252" ccId="3462290857" eleName="SuoYouZheQuanYiNeiBuJieZhuanBianDongDaoZhiDeBianDongYiBanFengXianZhunBei" context="neeq_duration_{Y}0101-{Y}1231"/>
    <Item id="00008253" ccId="291484141" eleName="ZiBenGongJiZhuanZengZiBenHuoGuBenDaoZhiDeBianDongYiBanFengXianZhunBei" context="neeq_duration_{Y}0101-{Y}1231"/>
    <Item id="00008254" ccId="3510229780" eleName="YingYuGongJiZhuanZengZiBenHuoGuBenDaoZhiDeBianDongYiBanFengXianZhunBei" context="neeq_duration_{Y}0101-{Y}1231"/>
    <Item id="00008255" ccId="794871983" eleName="YingYuGongJiMiBuKuiSunDaoZhiDeBianDongYiBanFengXianZhunBei" context="neeq_duration_{Y}0101-{Y}1231"/>
    <Item id="00008256" ccId="1185785004" eleName="QiTaSuoYouZheQuanYiNeiBuJieZhuanDaoZhiDeBianDongYiBanFengXianZhunBei" context="neeq_duration_{Y}0101-{Y}1231"/>
    <Item id="00008257" ccId="4152531687" eleName="ZhuanXiangChuBeiDeBianDongYiBanFengXianZhunBei" context="neeq_duration_{Y}0101-{Y}1231"/>
    <Item id="00008258" ccId="2794324637" eleName="BenQiTiQuDaoZhiDeBianDongYiBanFengXianZhunBei" context="neeq_duration_{Y}0101-{Y}1231"/>
    <Item id="00008259" ccId="2764483733" eleName="BenQiShiYongDaoZhiDeBianDongYiBanFengXianZhunBei" context="neeq_duration_{Y}0101-{Y}1231"/>
    <Item id="00008260" ccId="3882798050" eleName="GeneralProvisions" context="neeq_instant_{Y}1231"/>
    <Item id="00008261" ccId="1912042073" eleName="TongYiKongZhiXiaQiYeHeBingDaoZhiDeBianGengWeiFenPeiLiRun" context="neeq_duration_{Y}0101-{Y}1231"/>
    <Item id="00008262" ccId="3134588486" eleName="SuoYouZheTouRuZiBenDaoZhiDeBianDongWeiFenPeiLiRun" context="neeq_duration_{Y}0101-{Y}1231"/>
    <Item id="00008263" ccId="4058636561" eleName="QiTaQuanYiGongJuChiYouZheTouRuZiBenDaoZhiDeBianDongWeiFenPeiLiRun" context="neeq_duration_{Y}0101-{Y}1231"/>
    <Item id="00008264" ccId="1233189489" eleName="TiQuYiBanFengXianZhunBeiDaoZhiDeBianDongWeiFenPeiLiRun" context="neeq_duration_{Y}0101-{Y}1231"/>
    <Item id="00008265" ccId="114869336" eleName="QiTaZengJianBianDongJinEWeiFenPeiLiRun" context="neeq_duration_{Y}0101-{Y}1231"/>
    <Item id="00008266" ccId="720016931" eleName="TongYiKongZhiXiaQiYeHeBingDaoZhiDeBianGengShaoShuGuDongQuanYi" context="neeq_duration_{Y}0101-{Y}1231"/>
    <Item id="00008267" ccId="3870541392" eleName="SuoYouZheTouRuZiBenDaoZhiDeBianDongShaoShuGuDongQuanYi" context="neeq_duration_{Y}0101-{Y}1231"/>
    <Item id="00008268" ccId="1724243355" eleName="QiTaQuanYiGongJuChiYouZheTouRuZiBenDaoZhiDeBianDongShaoShuGuDongQuanYi" context="neeq_duration_{Y}0101-{Y}1231"/>
    <Item id="00008269" ccId="3426521355" eleName="TiQuYiBanFengXianZhunBeiDaoZhiDeBianDongShaoShuGuDongQuanYi" context="neeq_duration_{Y}0101-{Y}1231"/>
    <Item id="00008270" ccId="1306132951" eleName="QiTaZengJianBianDongJinEShaoShuGuDongQuanYi" context="neeq_duration_{Y}0101-{Y}1231"/>
    <Item id="00008271" ccId="3836701816" eleName="TongYiKongZhiXiaQiYeHeBingDaoZhiDeBianGengSuoYouZheQuanYi" context="neeq_duration_{Y}0101-{Y}1231"/>
    <Item id="00008272" ccId="1748531356" eleName="SuoYouZheTouRuZiBenDaoZhiDeBianDongSuoYouZheQuanYi" context="neeq_duration_{Y}0101-{Y}1231"/>
    <Item id="00008273" ccId="1501932164" eleName="QiTaQuanYiGongJuChiYouZheTouRuZiBenDaoZhiDeBianDongSuoYouZheQuanYi" context="neeq_duration_{Y}0101-{Y}1231"/>
    <Item id="00008274" ccId="3298544877" eleName="TiQuYiBanFengXianZhunBeiDaoZhiDeBianDongSuoYouZheQuanYi" context="neeq_duration_{Y}0101-{Y}1231"/>
    <Item id="00008275" ccId="2624175234" eleName="QiTaZengJianBianDongJinESuoYouZheQuanYi" context="neeq_duration_{Y}0101-{Y}1231"/>
    <Item id="00008279" ccId="3835246090" eleName="CapitalSurplus" context="neeq_instant_{Y-2}0101-{Y-2}1231"/>
    <Item id="00008280" ccId="2809660964" eleName="GeneralProvisions" context="neeq_instant_{Y-2}0101-{Y-2}1231"/>
    <Item id="00008284" ccId="1364871677" eleName="GeneralProvisions" context="neeq_instant_{Y-1}1231"/>
    <Item id="00008288" ccId="1482117329" eleName="TongYiKongZhiXiaQiYeHeBingDaoZhiDeBianGengShiShouZiBenHuoGuBen" context="neeq_duration_{Y-1}0101-{Y-1}1231"/>
    <Item id="00008364" ccId="958524484" eleName="TongYiKongZhiXiaQiYeHeBingDaoZhiDeBianGengZiBenGongJi" context="neeq_duration_{Y-1}0101-{Y-1}1231"/>
    <Item id="00008365" ccId="844213423" eleName="SuoYouZheTouRuZiBenDaoZhiDeBianDongZiBenGongJi" context="neeq_duration_{Y-1}0101-{Y-1}1231"/>
    <Item id="00008366" ccId="1181779217" eleName="QiTaQuanYiGongJuChiYouZheTouRuZiBenDaoZhiDeBianDongZiBenGongJi" context="neeq_duration_{Y-1}0101-{Y-1}1231"/>
    <Item id="00008367" ccId="2182075183" eleName="QiTaZengJianBianDongJinEZiBenGongJi" context="neeq_duration_{Y-1}0101-{Y-1}1231"/>
    <Item id="00008368" ccId="3576452593" eleName="TongYiKongZhiXiaQiYeHeBingDaoZhiDeBianGengKuCunGu" context="neeq_duration_{Y-1}0101-{Y-1}1231"/>
    <Item id="00008369" ccId="1990897950" eleName="SuoYouZheTouRuZiBenDaoZhiDeBianDongKuCunGu" context="neeq_duration_{Y-1}0101-{Y-1}1231"/>
    <Item id="00008370" ccId="487371517" eleName="QiTaQuanYiGongJuChiYouZheTouRuZiBenDaoZhiDeBianDongKuCunGu" context="neeq_duration_{Y-1}0101-{Y-1}1231"/>
    <Item id="00008371" ccId="2354068359" eleName="QiTaZengJianBianDongJinEKuCunGu" context="neeq_duration_{Y-1}0101-{Y-1}1231"/>
    <Item id="00008372" ccId="2906779765" eleName="TongYiKongZhiXiaQiYeHeBingDaoZhiDeBianGengQiTaZongHeShouYi" context="neeq_duration_{Y-1}0101-{Y-1}1231"/>
    <Item id="00008373" ccId="892241919" eleName="SuoYouZheTouRuZiBenDaoZhiDeBianDongQiTaZongHeShouYi" context="neeq_duration_{Y-1}0101-{Y-1}1231"/>
    <Item id="00008374" ccId="2786001271" eleName="QiTaQuanYiGongJuChiYouZheTouRuZiBenDaoZhiDeBianDongQiTaZongHeShouYi" context="neeq_duration_{Y-1}0101-{Y-1}1231"/>
    <Item id="00008375" ccId="1844890949" eleName="TiQuYiBanFengXianZhunBeiDaoZhiDeBianDongQiTaZongHeShouYi" context="neeq_duration_{Y-1}0101-{Y-1}1231"/>
    <Item id="00008376" ccId="2457603920" eleName="QiTaZengJianBianDongJinEQiTaZongHeShouYi" context="neeq_duration_{Y-1}0101-{Y-1}1231"/>
    <Item id="00008377" ccId="2382825999" eleName="TongYiKongZhiXiaQiYeHeBingDaoZhiDeBianGengZhuanXiangChuBei" context="neeq_duration_{Y-1}0101-{Y-1}1231"/>
    <Item id="00008378" ccId="1972634760" eleName="SuoYouZheTouRuZiBenDaoZhiDeBianDongZhuanXiangChuBei" context="neeq_duration_{Y-1}0101-{Y-1}1231"/>
    <Item id="00008379" ccId="5027111" eleName="QiTaQuanYiGongJuChiYouZheTouRuZiBenDaoZhiDeBianDongZhuanXiangChuBei" context="neeq_duration_{Y-1}0101-{Y-1}1231"/>
    <Item id="00008380" ccId="2604058738" eleName="TiQuYiBanFengXianZhunBeiDaoZhiDeBianDongZhuanXiangChuBei" context="neeq_duration_{Y-1}0101-{Y-1}1231"/>
    <Item id="00008381" ccId="1863327805" eleName="QiTaZengJianBianDongJinEZhuanXiangChuBei" context="neeq_duration_{Y-1}0101-{Y-1}1231"/>
    <Item id="00008382" ccId="2245068060" eleName="TongYiKongZhiXiaQiYeHeBingDaoZhiDeBianGengYingYuGongJi" context="neeq_duration_{Y-1}0101-{Y-1}1231"/>
    <Item id="00008384" ccId="745079451" eleName="QiTaQuanYiGongJuChiYouZheTouRuZiBenDaoZhiDeBianDongYingYuGongJi" context="neeq_duration_{Y-1}0101-{Y-1}1231"/>
    <Item id="00008385" ccId="2341889760" eleName="TiQuYiBanFengXianZhunBeiDaoZhiDeBianDongYingYuGongJi" context="neeq_duration_{Y-1}0101-{Y-1}1231"/>
    <Item id="00008386" ccId="2667736393" eleName="QiTaZengJianBianDongJinEYingYuGongJi" context="neeq_duration_{Y-1}0101-{Y-1}1231"/>
    <Item id="00008387" ccId="2447176268" eleName="KuaiJiZhengCeBianGengDaoZhiDeBianGengYiBanFengXianZhunBei" context="neeq_duration_{Y-1}0101-{Y-1}1231"/>
    <Item id="00008388" ccId="104389872" eleName="QianQiChaCuoGengZhengDaoZhiDeBianGengYiBanFengXianZhunBei" context="neeq_duration_{Y-1}0101-{Y-1}1231"/>
    <Item id="00008389" ccId="1434935414" eleName="TongYiKongZhiXiaQiYeHeBingDaoZhiDeBianGengYiBanFengXianZhunBei" context="neeq_duration_{Y-1}0101-{Y-1}1231"/>
    <Item id="00008390" ccId="4126488166" eleName="QiTaDaoZhiDeBianGengYiBanFengXianZhunBei" context="neeq_duration_{Y-1}0101-{Y-1}1231"/>
    <Item id="00008391" ccId="3671885546" eleName="BenNianNianChuYuEYiBanFengXianZhunBei" context="neeq_duration_{Y-1}0101-{Y-1}1231"/>
    <Item id="00008392" ccId="2860377538" eleName="BenQiZengJianBianDongJinEYiBanFengXianZhunBei" context="neeq_duration_{Y-1}0101-{Y-1}1231"/>
    <Item id="00008393" ccId="688418263" eleName="JingLiRunHeQiTaZongHeShouYiBianDongDaoZhiDeBianDongJinEYiBanFengXianZhunBei" context="neeq_duration_{Y-1}0101-{Y-1}1231"/>
    <Item id="00008394" ccId="3526882556" eleName="SuoYouZheTouRuHeJianShaoZiBenDaoZhiDeBianDongYiBanFengXianZhunBei" context="neeq_duration_{Y-1}0101-{Y-1}1231"/>
    <Item id="00008395" ccId="193972226" eleName="SuoYouZheTouRuZiBenDaoZhiDeBianDongYiBanFengXianZhunBei" context="neeq_duration_{Y-1}0101-{Y-1}1231"/>
    <Item id="00008396" ccId="1361782493" eleName="QiTaQuanYiGongJuChiYouZheTouRuZiBenDaoZhiDeBianDongYiBanFengXianZhunBei" context="neeq_duration_{Y-1}0101-{Y-1}1231"/>
    <Item id="00008397" ccId="57517038" eleName="GuFenZhiFuJiRuSuoYouZheQuanYiDeJinEDaoZhiDeBianDongYiBanFengXianZhunBei" context="neeq_duration_{Y-1}0101-{Y-1}1231"/>
    <Item id="00008398" ccId="4021028176" eleName="QiTaSuoYouZheTouRuHeJianShaoZiBenDaoZhiDeBianDongYiBanFengXianZhunBei" context="neeq_duration_{Y-1}0101-{Y-1}1231"/>
    <Item id="00008399" ccId="1086886414" eleName="LiRunFenPeiDaoZhiDeBianDongYiBanFengXianZhunBei" context="neeq_duration_{Y-1}0101-{Y-1}1231"/>
    <Item id="00008400" ccId="3410482764" eleName="TiQuYingYuGongJiDaoZhiDeBianDongYiBanFengXianZhunBei" context="neeq_duration_{Y-1}0101-{Y-1}1231"/>
    <Item id="00008401" ccId="1111249440" eleName="TiQuYiBanFengXianZhunBeiDaoZhiDeBianDongYiBanFengXianZhunBei" context="neeq_duration_{Y-1}0101-{Y-1}1231"/>
    <Item id="00008402" ccId="3257155487" eleName="DuiSuoYouZheHuoGuDongDeFenPeiDaoZhiDeBianDongYiBanFengXianZhunBei" context="neeq_duration_{Y-1}0101-{Y-1}1231"/>
    <Item id="00008403" ccId="714853893" eleName="QiTaLiRunFenPeiDaoZhiDeBianDongYiBanFengXianZhunBei" context="neeq_duration_{Y-1}0101-{Y-1}1231"/>
    <Item id="00008404" ccId="3609678744" eleName="SuoYouZheQuanYiNeiBuJieZhuanBianDongDaoZhiDeBianDongYiBanFengXianZhunBei" context="neeq_duration_{Y-1}0101-{Y-1}1231"/>
    <Item id="00008405" ccId="292798800" eleName="ZiBenGongJiZhuanZengZiBenHuoGuBenDaoZhiDeBianDongYiBanFengXianZhunBei" context="neeq_duration_{Y-1}0101-{Y-1}1231"/>
    <Item id="00008406" ccId="567919296" eleName="YingYuGongJiZhuanZengZiBenHuoGuBenDaoZhiDeBianDongYiBanFengXianZhunBei" context="neeq_duration_{Y-1}0101-{Y-1}1231"/>
    <Item id="00008407" ccId="1050656356" eleName="YingYuGongJiMiBuKuiSunDaoZhiDeBianDongYiBanFengXianZhunBei" context="neeq_duration_{Y-1}0101-{Y-1}1231"/>
    <Item id="00008408" ccId="2287232832" eleName="QiTaSuoYouZheQuanYiNeiBuJieZhuanDaoZhiDeBianDongYiBanFengXianZhunBei" context="neeq_duration_{Y-1}0101-{Y-1}1231"/>
    <Item id="00008409" ccId="3284365476" eleName="ZhuanXiangChuBeiDeBianDongYiBanFengXianZhunBei" context="neeq_duration_{Y-1}0101-{Y-1}1231"/>
    <Item id="00008410" ccId="885062751" eleName="BenQiTiQuDaoZhiDeBianDongYiBanFengXianZhunBei" context="neeq_duration_{Y-1}0101-{Y-1}1231"/>
    <Item id="00008411" ccId="3893137809" eleName="BenQiShiYongDaoZhiDeBianDongYiBanFengXianZhunBei" context="neeq_duration_{Y-1}0101-{Y-1}1231"/>
    <Item id="00008412" ccId="1913964765" eleName="QiTaZengJianBianDongJinEYiBanFengXianZhunBei" context="neeq_duration_{Y-1}0101-{Y-1}1231"/>
    <Item id="00008413" ccId="1466542240" eleName="TongYiKongZhiXiaQiYeHeBingDaoZhiDeBianGengWeiFenPeiLiRun" context="neeq_duration_{Y-1}0101-{Y-1}1231"/>
    <Item id="00008414" ccId="2821371703" eleName="SuoYouZheTouRuZiBenDaoZhiDeBianDongWeiFenPeiLiRun" context="neeq_duration_{Y-1}0101-{Y-1}1231"/>
    <Item id="00008415" ccId="3847877415" eleName="QiTaQuanYiGongJuChiYouZheTouRuZiBenDaoZhiDeBianDongWeiFenPeiLiRun" context="neeq_duration_{Y-1}0101-{Y-1}1231"/>
    <Item id="00008416" ccId="1932400564" eleName="TiQuYiBanFengXianZhunBeiDaoZhiDeBianDongWeiFenPeiLiRun" context="neeq_duration_{Y-1}0101-{Y-1}1231"/>
    <Item id="00008417" ccId="3368084962" eleName="QiTaZengJianBianDongJinEWeiFenPeiLiRun" context="neeq_duration_{Y-1}0101-{Y-1}1231"/>
    <Item id="00008418" ccId="4097191898" eleName="TongYiKongZhiXiaQiYeHeBingDaoZhiDeBianGengShaoShuGuDongQuanYi" context="neeq_duration_{Y-1}0101-{Y-1}1231"/>
    <Item id="00008419" ccId="3191007794" eleName="SuoYouZheTouRuZiBenDaoZhiDeBianDongShaoShuGuDongQuanYi" context="neeq_duration_{Y-1}0101-{Y-1}1231"/>
    <Item id="00008420" ccId="3428369720" eleName="QiTaQuanYiGongJuChiYouZheTouRuZiBenDaoZhiDeBianDongShaoShuGuDongQuanYi" context="neeq_duration_{Y-1}0101-{Y-1}1231"/>
    <Item id="00008421" ccId="3448170872" eleName="TiQuYiBanFengXianZhunBeiDaoZhiDeBianDongShaoShuGuDongQuanYi" context="neeq_duration_{Y-1}0101-{Y-1}1231"/>
    <Item id="00008422" ccId="3216368817" eleName="QiTaZengJianBianDongJinEShaoShuGuDongQuanYi" context="neeq_duration_{Y-1}0101-{Y-1}1231"/>
    <Item id="00008423" ccId="2752763293" eleName="TongYiKongZhiXiaQiYeHeBingDaoZhiDeBianGengSuoYouZheQuanYi" context="neeq_duration_{Y-1}0101-{Y-1}1231"/>
    <Item id="00008424" ccId="3154553433" eleName="SuoYouZheTouRuZiBenDaoZhiDeBianDongSuoYouZheQuanYi" context="neeq_duration_{Y-1}0101-{Y-1}1231"/>
    <Item id="00008425" ccId="3099652145" eleName="QiTaQuanYiGongJuChiYouZheTouRuZiBenDaoZhiDeBianDongSuoYouZheQuanYi" context="neeq_duration_{Y-1}0101-{Y-1}1231"/>
    <Item id="00008426" ccId="1785539241" eleName="TiQuYiBanFengXianZhunBeiDaoZhiDeBianDongSuoYouZheQuanYi" context="neeq_duration_{Y-1}0101-{Y-1}1231"/>
    <Item id="00008427" ccId="1661811533" eleName="QiTaZengJianBianDongJinESuoYouZheQuanYi" context="neeq_duration_{Y-1}0101-{Y-1}1231"/>
    <Item id="00008428" ccId="1610094025" eleName="TiQuYiBanFengXianZhunBeiDaoZhiDeBianDongShiShouZiBenHuoGuBen" context="neeq_duration_{Y-1}0101-{Y-1}1231"/>
    <Item id="00008429" ccId="538018633" eleName="TiQuYiBanFengXianZhunBeiDaoZhiDeBianDongZiBenGongJi" context="neeq_duration_{Y-1}0101-{Y-1}1231"/>
    <Item id="00008430" ccId="1626351745" eleName="TiQuYiBanFengXianZhunBeiDaoZhiDeBianDongKuCunGu" context="neeq_duration_{Y-1}0101-{Y-1}1231"/>
    <Item id="00008534" ccId="3976469373" eleName="SuoYouZheTouRuZiBenDaoZhiDeBianDongYingYuGongJi" context="neeq_duration_{Y-1}0101-{Y-1}1231"/>
    <Item id="00008535" ccId="1805194379" eleName="SuoYouZheTouRuZiBenDaoZhiDeBianDongYingYuGongJi" context="neeq_duration_{Y}0101-{Y}1231"/>
    <Item id="00009085" ccId="1882981176" eleName="GongSiFaDingDaiBiaoRen" context="neeq_instant_{Y}1231"/>
    <Item id="00009086" ccId="3123645786" eleName="ZhuGuanKuaiJiGongZuoFuZeRen" context="neeq_instant_{Y}1231"/>
    <Item id="00009087" ccId="3889662845" eleName="KuaiJiJiGouFuZeRen" context="neeq_instant_{Y}1231"/>
    <Item id="00009090" ccId="250931565" eleName="SuoYouZheTouRuZiBenDaoZhiDeBianDongShiShouZiBenHuoGuBen" context="neeq_duration_{Y-1}0101-{Y-1}1231"/>
    <Item id="00009091" ccId="835038987" eleName="QiTaQuanYiGongJuChiYouZheTouRuZiBenDaoZhiDeBianDongShiShouZiBenHuoGuBen" context="neeq_duration_{Y-1}0101-{Y-1}1231"/>
    <Item id="00009092" ccId="866720882" eleName="QiTaZengJianBianDongJinEShiShouZiBenHuoGuBen" context="neeq_duration_{Y-1}0101-{Y-1}1231"/>
    <Item id="00009094" ccId="2076781374" eleName="SuoYouZheQuanYiNeiBuJieZhuanBianDongDaoZhiDeBianDongSuoYouZheQuanYi" context="neeq_duration_{Y-1}0101-{Y-1}123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Contexts>
    <context xmlns="http://www.xbrl.org/2003/instance" id="neeq_duration_{Y}0101-{Y}1231">
      <entity>
        <identifier scheme=""/>
      </entity>
      <period>
        <startDate>2016-09-01</startDate>
        <endDate>2016-09-01</endDate>
      </period>
    </context>
    <context xmlns="http://www.xbrl.org/2003/instance" id="neeq_instant_{Y}1231">
      <entity>
        <identifier scheme=""/>
      </entity>
      <period>
        <startDate>2016-09-01</startDate>
        <endDate>2016-09-01</endDate>
      </period>
    </context>
    <context xmlns="http://www.xbrl.org/2003/instance" id="neeq_duration_{Y-1}0101-{Y-1}1231">
      <entity>
        <identifier scheme=""/>
      </entity>
      <period>
        <startDate>2016-09-01</startDate>
        <endDate>2016-09-01</endDate>
      </period>
    </context>
    <context xmlns="http://www.xbrl.org/2003/instance" id="neeq_instant_{Y-1}1231">
      <entity>
        <identifier scheme=""/>
      </entity>
      <period>
        <startDate>2016-09-01</startDate>
        <endDate>2016-09-01</endDate>
      </period>
    </context>
    <context xmlns="http://www.xbrl.org/2003/instance" id="neeq_instant_{Y}1231_M">
      <entity>
        <identifier scheme=""/>
      </entity>
      <period>
        <startDate>2016-09-01</startDate>
        <endDate>2016-09-01</endDate>
      </period>
    </context>
    <context xmlns="http://www.xbrl.org/2003/instance" id="neeq_instant_{Y-1}1231_M">
      <entity>
        <identifier scheme=""/>
      </entity>
      <period>
        <startDate>2016-09-01</startDate>
        <endDate>2016-09-01</endDate>
      </period>
    </context>
    <context xmlns="http://www.xbrl.org/2003/instance" id="neeq_duration_{Y}0101-{Y}1231_M">
      <entity>
        <identifier scheme=""/>
      </entity>
      <period>
        <startDate>2016-09-01</startDate>
        <endDate>2016-09-01</endDate>
      </period>
    </context>
    <context xmlns="http://www.xbrl.org/2003/instance" id="neeq_duration_{Y-1}0101-{Y-1}1231_M">
      <entity>
        <identifier scheme=""/>
      </entity>
      <period>
        <startDate>2016-09-01</startDate>
        <endDate>2016-09-01</endDate>
      </period>
    </context>
    <context xmlns="http://www.xbrl.org/2003/instance" id="neeq_instant_{Y-2}0101-{Y-2}1231_M">
      <entity>
        <identifier scheme=""/>
      </entity>
      <period>
        <startDate>2016-09-01</startDate>
        <endDate>2016-09-01</endDate>
      </period>
    </context>
    <context xmlns="http://www.xbrl.org/2003/instance" id="neeq_instant_{Y-2}0101-{Y-2}1231">
      <entity>
        <identifier scheme=""/>
      </entity>
      <period>
        <startDate>2016-09-01</startDate>
        <endDate>2016-09-01</endDate>
      </period>
    </context>
  </Contexts>
  <Units/>
  <Namesapces/>
</map:XbrlMapping>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9675262B-5EF2-4A96-9015-E3A8299BD32D}">
  <ds:schemaRefs>
    <ds:schemaRef ds:uri="http://wwww.hallomagic.com/xbrl/template"/>
  </ds:schemaRefs>
</ds:datastoreItem>
</file>

<file path=customXml/itemProps3.xml><?xml version="1.0" encoding="utf-8"?>
<ds:datastoreItem xmlns:ds="http://schemas.openxmlformats.org/officeDocument/2006/customXml" ds:itemID="{2EF14BE4-84E9-4146-BB28-12877417541B}">
  <ds:schemaRefs>
    <ds:schemaRef ds:uri="http://wwww.hallomagic.com/xbrl/check"/>
  </ds:schemaRefs>
</ds:datastoreItem>
</file>

<file path=customXml/itemProps4.xml><?xml version="1.0" encoding="utf-8"?>
<ds:datastoreItem xmlns:ds="http://schemas.openxmlformats.org/officeDocument/2006/customXml" ds:itemID="{10BFCD5F-C131-425A-B07A-9B25CD3F430E}">
  <ds:schemaRefs>
    <ds:schemaRef ds:uri="http://wwww.hallomagic.com/xbrl/consistency"/>
  </ds:schemaRefs>
</ds:datastoreItem>
</file>

<file path=customXml/itemProps5.xml><?xml version="1.0" encoding="utf-8"?>
<ds:datastoreItem xmlns:ds="http://schemas.openxmlformats.org/officeDocument/2006/customXml" ds:itemID="{98A38E7B-17EF-4DEB-9BFE-F93828B3F160}">
  <ds:schemaRefs>
    <ds:schemaRef ds:uri="http://wwww.hallomagic.com/xbrl/rule"/>
  </ds:schemaRefs>
</ds:datastoreItem>
</file>

<file path=customXml/itemProps6.xml><?xml version="1.0" encoding="utf-8"?>
<ds:datastoreItem xmlns:ds="http://schemas.openxmlformats.org/officeDocument/2006/customXml" ds:itemID="{A422D626-B30F-4B42-9FB8-FE33AA3B1328}">
  <ds:schemaRefs>
    <ds:schemaRef ds:uri="http://wwww.hallomagic.com/xbrl/info"/>
  </ds:schemaRefs>
</ds:datastoreItem>
</file>

<file path=customXml/itemProps7.xml><?xml version="1.0" encoding="utf-8"?>
<ds:datastoreItem xmlns:ds="http://schemas.openxmlformats.org/officeDocument/2006/customXml" ds:itemID="{1C23854F-987C-4BD2-94E3-9CDD508A5ADE}">
  <ds:schemaRefs>
    <ds:schemaRef ds:uri="http://wwww.hallomagic.com/xbrl/mapping"/>
    <ds:schemaRef ds:uri="http://www.xbrl.org/2003/instance"/>
  </ds:schemaRefs>
</ds:datastoreItem>
</file>

<file path=customXml/itemProps8.xml><?xml version="1.0" encoding="utf-8"?>
<ds:datastoreItem xmlns:ds="http://schemas.openxmlformats.org/officeDocument/2006/customXml" ds:itemID="{8FC77E53-3FE1-4088-A700-0F896AC4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23</TotalTime>
  <Pages>33</Pages>
  <Words>6807</Words>
  <Characters>38801</Characters>
  <Application>Microsoft Office Word</Application>
  <DocSecurity>0</DocSecurity>
  <Lines>323</Lines>
  <Paragraphs>91</Paragraphs>
  <ScaleCrop>false</ScaleCrop>
  <Company/>
  <LinksUpToDate>false</LinksUpToDate>
  <CharactersWithSpaces>45517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yangqs</dc:creator>
  <cp:keywords/>
  <dc:description/>
  <cp:lastModifiedBy>李萌</cp:lastModifiedBy>
  <cp:revision>5</cp:revision>
  <cp:lastPrinted>2014-12-25T01:29:00Z</cp:lastPrinted>
  <dcterms:created xsi:type="dcterms:W3CDTF">2016-09-01T07:34:00Z</dcterms:created>
  <dcterms:modified xsi:type="dcterms:W3CDTF">2016-09-20T02:18:00Z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